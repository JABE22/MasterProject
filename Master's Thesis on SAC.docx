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oter5.xml" ContentType="application/vnd.openxmlformats-officedocument.wordprocessingml.footer+xml"/>
  <Override PartName="/word/header8.xml" ContentType="application/vnd.openxmlformats-officedocument.wordprocessingml.header+xml"/>
  <Override PartName="/word/footer6.xml" ContentType="application/vnd.openxmlformats-officedocument.wordprocessingml.footer+xml"/>
  <Override PartName="/word/header9.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10.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header11.xml" ContentType="application/vnd.openxmlformats-officedocument.wordprocessingml.head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D8046DE" w14:textId="77777777" w:rsidR="00C742FA" w:rsidRDefault="00C742FA" w:rsidP="004E130C"/>
    <w:p w14:paraId="2F16C0BC" w14:textId="77777777" w:rsidR="00715909" w:rsidRDefault="00715909" w:rsidP="00E41E72">
      <w:pPr>
        <w:pStyle w:val="Picture"/>
      </w:pPr>
    </w:p>
    <w:p w14:paraId="667AFBFB" w14:textId="22E1463E" w:rsidR="00CF5F68" w:rsidRPr="00CF5F68" w:rsidRDefault="00566F80" w:rsidP="00E41E72">
      <w:pPr>
        <w:pStyle w:val="Picture"/>
      </w:pPr>
      <w:r>
        <w:rPr>
          <w:lang w:eastAsia="en-US"/>
        </w:rPr>
        <w:drawing>
          <wp:inline distT="0" distB="0" distL="0" distR="0" wp14:anchorId="375076B7" wp14:editId="24E71B2E">
            <wp:extent cx="1849540" cy="850789"/>
            <wp:effectExtent l="0" t="0" r="0" b="6985"/>
            <wp:docPr id="2043066445" name="Picture 15" descr="A close-up of a logo&#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066445" name="Picture 15" descr="A close-up of a logo&#10;&#10;Description automatically generated with medium confidence"/>
                    <pic:cNvPicPr/>
                  </pic:nvPicPr>
                  <pic:blipFill>
                    <a:blip r:embed="rId9" cstate="print">
                      <a:extLst>
                        <a:ext uri="{28A0092B-C50C-407E-A947-70E740481C1C}">
                          <a14:useLocalDpi xmlns:a14="http://schemas.microsoft.com/office/drawing/2010/main" val="0"/>
                        </a:ext>
                      </a:extLst>
                    </a:blip>
                    <a:stretch>
                      <a:fillRect/>
                    </a:stretch>
                  </pic:blipFill>
                  <pic:spPr>
                    <a:xfrm>
                      <a:off x="0" y="0"/>
                      <a:ext cx="1893295" cy="870916"/>
                    </a:xfrm>
                    <a:prstGeom prst="rect">
                      <a:avLst/>
                    </a:prstGeom>
                  </pic:spPr>
                </pic:pic>
              </a:graphicData>
            </a:graphic>
          </wp:inline>
        </w:drawing>
      </w:r>
    </w:p>
    <w:p w14:paraId="69D6534C" w14:textId="77777777" w:rsidR="00C742FA" w:rsidRDefault="00C742FA" w:rsidP="004E130C"/>
    <w:p w14:paraId="04640410" w14:textId="673C2C31" w:rsidR="00715909" w:rsidRPr="002C2AC8" w:rsidRDefault="00A842FD" w:rsidP="002C2AC8">
      <w:pPr>
        <w:pStyle w:val="Picture"/>
        <w:spacing w:line="276" w:lineRule="auto"/>
        <w:rPr>
          <w:sz w:val="40"/>
          <w:szCs w:val="40"/>
        </w:rPr>
      </w:pPr>
      <w:r w:rsidRPr="00A842FD">
        <w:rPr>
          <w:sz w:val="40"/>
          <w:szCs w:val="40"/>
        </w:rPr>
        <w:t>Sport Activity Classification Using Classical Machine Learning and Time Series Methods</w:t>
      </w:r>
    </w:p>
    <w:p w14:paraId="7180502A" w14:textId="5848C877" w:rsidR="00715909" w:rsidRDefault="00BB7090" w:rsidP="00566F80">
      <w:pPr>
        <w:pStyle w:val="Picture"/>
        <w:rPr>
          <w:sz w:val="28"/>
          <w:szCs w:val="28"/>
        </w:rPr>
      </w:pPr>
      <w:r w:rsidRPr="00A842FD">
        <w:rPr>
          <w:sz w:val="28"/>
          <w:szCs w:val="28"/>
        </w:rPr>
        <w:t>J</w:t>
      </w:r>
      <w:r w:rsidR="0089507D" w:rsidRPr="00A842FD">
        <w:rPr>
          <w:sz w:val="28"/>
          <w:szCs w:val="28"/>
        </w:rPr>
        <w:t>arno</w:t>
      </w:r>
      <w:r w:rsidRPr="00A842FD">
        <w:rPr>
          <w:sz w:val="28"/>
          <w:szCs w:val="28"/>
        </w:rPr>
        <w:t xml:space="preserve"> </w:t>
      </w:r>
      <w:r w:rsidR="00AD1EC9" w:rsidRPr="00A842FD">
        <w:rPr>
          <w:sz w:val="28"/>
          <w:szCs w:val="28"/>
        </w:rPr>
        <w:t xml:space="preserve">Olavi </w:t>
      </w:r>
      <w:r w:rsidRPr="00A842FD">
        <w:rPr>
          <w:sz w:val="28"/>
          <w:szCs w:val="28"/>
        </w:rPr>
        <w:t>Matarmaa</w:t>
      </w:r>
    </w:p>
    <w:p w14:paraId="4704EA55" w14:textId="77777777" w:rsidR="00566F80" w:rsidRPr="00566F80" w:rsidRDefault="00566F80" w:rsidP="00566F80">
      <w:pPr>
        <w:pStyle w:val="Picture"/>
        <w:rPr>
          <w:sz w:val="28"/>
          <w:szCs w:val="28"/>
        </w:rPr>
      </w:pPr>
    </w:p>
    <w:p w14:paraId="57CDA1B6" w14:textId="0BFC84D3" w:rsidR="0047009D" w:rsidRPr="00AD1EC9" w:rsidRDefault="0047009D" w:rsidP="00B64A5D">
      <w:pPr>
        <w:pStyle w:val="Title2"/>
        <w:spacing w:before="360"/>
        <w:rPr>
          <w:rFonts w:asciiTheme="majorHAnsi" w:hAnsiTheme="majorHAnsi" w:cstheme="majorHAnsi"/>
          <w:b/>
          <w:bCs/>
          <w:sz w:val="28"/>
          <w:szCs w:val="28"/>
        </w:rPr>
      </w:pPr>
      <w:r w:rsidRPr="00AD1EC9">
        <w:rPr>
          <w:rFonts w:asciiTheme="majorHAnsi" w:hAnsiTheme="majorHAnsi" w:cstheme="majorHAnsi"/>
          <w:b/>
          <w:bCs/>
          <w:sz w:val="28"/>
          <w:szCs w:val="28"/>
        </w:rPr>
        <w:t>A thesis submitted in partial fulfillment of the</w:t>
      </w:r>
    </w:p>
    <w:p w14:paraId="39886E41" w14:textId="512C814B" w:rsidR="0047009D" w:rsidRPr="00AD1EC9" w:rsidRDefault="0047009D" w:rsidP="00627B38">
      <w:pPr>
        <w:pStyle w:val="Title2"/>
        <w:rPr>
          <w:rFonts w:asciiTheme="majorHAnsi" w:hAnsiTheme="majorHAnsi" w:cstheme="majorHAnsi"/>
          <w:b/>
          <w:bCs/>
          <w:sz w:val="28"/>
          <w:szCs w:val="28"/>
        </w:rPr>
      </w:pPr>
      <w:r w:rsidRPr="00AD1EC9">
        <w:rPr>
          <w:rFonts w:asciiTheme="majorHAnsi" w:hAnsiTheme="majorHAnsi" w:cstheme="majorHAnsi"/>
          <w:b/>
          <w:bCs/>
          <w:sz w:val="28"/>
          <w:szCs w:val="28"/>
        </w:rPr>
        <w:t>Requirements for the degree of</w:t>
      </w:r>
    </w:p>
    <w:p w14:paraId="6BFCE85C" w14:textId="7F6FFAE8" w:rsidR="002E5871" w:rsidRDefault="0047009D" w:rsidP="00B64A5D">
      <w:pPr>
        <w:pStyle w:val="Title2"/>
        <w:spacing w:before="360"/>
        <w:rPr>
          <w:rFonts w:asciiTheme="majorHAnsi" w:hAnsiTheme="majorHAnsi" w:cstheme="majorHAnsi"/>
          <w:caps/>
          <w:sz w:val="28"/>
          <w:szCs w:val="28"/>
        </w:rPr>
      </w:pPr>
      <w:r w:rsidRPr="00D95EF1">
        <w:rPr>
          <w:rFonts w:asciiTheme="majorHAnsi" w:hAnsiTheme="majorHAnsi" w:cstheme="majorHAnsi"/>
          <w:caps/>
          <w:sz w:val="28"/>
          <w:szCs w:val="28"/>
        </w:rPr>
        <w:t xml:space="preserve">Master of </w:t>
      </w:r>
      <w:r w:rsidR="00AE4FE6">
        <w:rPr>
          <w:rFonts w:asciiTheme="majorHAnsi" w:hAnsiTheme="majorHAnsi" w:cstheme="majorHAnsi"/>
          <w:caps/>
          <w:sz w:val="28"/>
          <w:szCs w:val="28"/>
        </w:rPr>
        <w:t>Computer</w:t>
      </w:r>
      <w:r w:rsidR="00F831E3" w:rsidRPr="00D95EF1">
        <w:rPr>
          <w:rFonts w:asciiTheme="majorHAnsi" w:hAnsiTheme="majorHAnsi" w:cstheme="majorHAnsi"/>
          <w:caps/>
          <w:sz w:val="28"/>
          <w:szCs w:val="28"/>
        </w:rPr>
        <w:t xml:space="preserve"> Science </w:t>
      </w:r>
    </w:p>
    <w:p w14:paraId="3FF539B6" w14:textId="6C78DD5D" w:rsidR="00DF2605" w:rsidRPr="00D95EF1" w:rsidRDefault="00F831E3" w:rsidP="00627B38">
      <w:pPr>
        <w:pStyle w:val="Title2"/>
        <w:rPr>
          <w:rFonts w:asciiTheme="majorHAnsi" w:hAnsiTheme="majorHAnsi" w:cstheme="majorHAnsi"/>
          <w:caps/>
          <w:sz w:val="28"/>
          <w:szCs w:val="28"/>
        </w:rPr>
      </w:pPr>
      <w:r w:rsidRPr="00D95EF1">
        <w:rPr>
          <w:rFonts w:asciiTheme="majorHAnsi" w:hAnsiTheme="majorHAnsi" w:cstheme="majorHAnsi"/>
          <w:caps/>
          <w:sz w:val="28"/>
          <w:szCs w:val="28"/>
        </w:rPr>
        <w:t>in</w:t>
      </w:r>
      <w:r w:rsidR="002E5871">
        <w:rPr>
          <w:rFonts w:asciiTheme="majorHAnsi" w:hAnsiTheme="majorHAnsi" w:cstheme="majorHAnsi"/>
          <w:caps/>
          <w:sz w:val="28"/>
          <w:szCs w:val="28"/>
        </w:rPr>
        <w:t xml:space="preserve"> </w:t>
      </w:r>
      <w:r w:rsidRPr="00D95EF1">
        <w:rPr>
          <w:rFonts w:asciiTheme="majorHAnsi" w:hAnsiTheme="majorHAnsi" w:cstheme="majorHAnsi"/>
          <w:caps/>
          <w:sz w:val="28"/>
          <w:szCs w:val="28"/>
        </w:rPr>
        <w:t>Artificial Intelligence</w:t>
      </w:r>
    </w:p>
    <w:p w14:paraId="414683FC" w14:textId="68BC0F6F" w:rsidR="00DF2605" w:rsidRPr="00AD1EC9" w:rsidRDefault="00D95EF1" w:rsidP="00B64A5D">
      <w:pPr>
        <w:pStyle w:val="Title2"/>
        <w:spacing w:before="360"/>
        <w:rPr>
          <w:rFonts w:asciiTheme="majorHAnsi" w:hAnsiTheme="majorHAnsi" w:cstheme="majorHAnsi"/>
          <w:sz w:val="28"/>
          <w:szCs w:val="28"/>
        </w:rPr>
      </w:pPr>
      <w:r>
        <w:rPr>
          <w:rFonts w:asciiTheme="majorHAnsi" w:hAnsiTheme="majorHAnsi" w:cstheme="majorHAnsi"/>
          <w:sz w:val="28"/>
          <w:szCs w:val="28"/>
        </w:rPr>
        <w:t>a</w:t>
      </w:r>
      <w:r w:rsidR="00DF2605" w:rsidRPr="00AD1EC9">
        <w:rPr>
          <w:rFonts w:asciiTheme="majorHAnsi" w:hAnsiTheme="majorHAnsi" w:cstheme="majorHAnsi"/>
          <w:sz w:val="28"/>
          <w:szCs w:val="28"/>
        </w:rPr>
        <w:t>t the</w:t>
      </w:r>
    </w:p>
    <w:p w14:paraId="6196E344" w14:textId="77777777" w:rsidR="00933CC5" w:rsidRDefault="00933CC5" w:rsidP="00C742FA">
      <w:pPr>
        <w:pStyle w:val="Title2"/>
        <w:jc w:val="left"/>
      </w:pPr>
    </w:p>
    <w:p w14:paraId="1DCBF491" w14:textId="77777777" w:rsidR="008E1EBD" w:rsidRPr="00DE6AA3" w:rsidRDefault="008E1EBD" w:rsidP="008E1EBD">
      <w:pPr>
        <w:pStyle w:val="Picture"/>
        <w:spacing w:before="0" w:line="276" w:lineRule="auto"/>
        <w:rPr>
          <w:sz w:val="24"/>
        </w:rPr>
      </w:pPr>
      <w:r w:rsidRPr="00DE6AA3">
        <w:rPr>
          <w:sz w:val="24"/>
        </w:rPr>
        <w:t xml:space="preserve">Ministry of Education and Science of the Russian Federation </w:t>
      </w:r>
    </w:p>
    <w:p w14:paraId="347229D4" w14:textId="77777777" w:rsidR="008E1EBD" w:rsidRPr="00DE6AA3" w:rsidRDefault="008E1EBD" w:rsidP="008E1EBD">
      <w:pPr>
        <w:pStyle w:val="Picture"/>
        <w:spacing w:before="0" w:line="276" w:lineRule="auto"/>
        <w:rPr>
          <w:sz w:val="24"/>
        </w:rPr>
      </w:pPr>
      <w:r w:rsidRPr="00DE6AA3">
        <w:rPr>
          <w:sz w:val="24"/>
        </w:rPr>
        <w:t xml:space="preserve">Federal State Autonomous Educational Institution of Higher Education </w:t>
      </w:r>
    </w:p>
    <w:p w14:paraId="1ABB8AFA" w14:textId="77777777" w:rsidR="008E1EBD" w:rsidRPr="00DE6AA3" w:rsidRDefault="008E1EBD" w:rsidP="008E1EBD">
      <w:pPr>
        <w:pStyle w:val="Picture"/>
        <w:spacing w:before="0" w:line="276" w:lineRule="auto"/>
        <w:rPr>
          <w:b/>
          <w:bCs/>
          <w:sz w:val="24"/>
        </w:rPr>
      </w:pPr>
      <w:r w:rsidRPr="00DE6AA3">
        <w:rPr>
          <w:b/>
          <w:bCs/>
          <w:sz w:val="24"/>
        </w:rPr>
        <w:t>«Ural Federal University named after the first President of Russia B. N. Yeltsin»</w:t>
      </w:r>
    </w:p>
    <w:p w14:paraId="55AC2F94" w14:textId="255C2BA4" w:rsidR="00715909" w:rsidRPr="00715909" w:rsidRDefault="008E1EBD" w:rsidP="00715909">
      <w:pPr>
        <w:pStyle w:val="Picture"/>
        <w:spacing w:before="0" w:line="276" w:lineRule="auto"/>
        <w:rPr>
          <w:sz w:val="24"/>
        </w:rPr>
      </w:pPr>
      <w:r w:rsidRPr="0056214B">
        <w:rPr>
          <w:sz w:val="24"/>
        </w:rPr>
        <w:t>Engineering School of Information Technologies, Telecommunications and Control Systems</w:t>
      </w:r>
    </w:p>
    <w:p w14:paraId="6E6960DF" w14:textId="77777777" w:rsidR="00566F80" w:rsidRDefault="00566F80" w:rsidP="00566F80">
      <w:pPr>
        <w:pStyle w:val="Title2"/>
        <w:spacing w:before="120" w:line="240" w:lineRule="auto"/>
        <w:rPr>
          <w:rFonts w:asciiTheme="majorHAnsi" w:hAnsiTheme="majorHAnsi" w:cstheme="majorHAnsi"/>
          <w:sz w:val="28"/>
          <w:szCs w:val="28"/>
        </w:rPr>
      </w:pPr>
    </w:p>
    <w:p w14:paraId="1F162B63" w14:textId="25224284" w:rsidR="00566F80" w:rsidRPr="00566F80" w:rsidRDefault="00566F80" w:rsidP="00566F80">
      <w:pPr>
        <w:pStyle w:val="Title2"/>
        <w:spacing w:before="120" w:line="240" w:lineRule="auto"/>
        <w:rPr>
          <w:rFonts w:asciiTheme="majorHAnsi" w:hAnsiTheme="majorHAnsi" w:cstheme="majorHAnsi"/>
        </w:rPr>
      </w:pPr>
      <w:r w:rsidRPr="00566F80">
        <w:rPr>
          <w:rFonts w:asciiTheme="majorHAnsi" w:hAnsiTheme="majorHAnsi" w:cstheme="majorHAnsi"/>
        </w:rPr>
        <w:t>Yekaterinburg</w:t>
      </w:r>
    </w:p>
    <w:p w14:paraId="49AA2758" w14:textId="47DE7DC3" w:rsidR="00715909" w:rsidRPr="00566F80" w:rsidRDefault="00D735E2" w:rsidP="00991CC9">
      <w:pPr>
        <w:pStyle w:val="Title2"/>
        <w:spacing w:line="240" w:lineRule="auto"/>
        <w:rPr>
          <w:rFonts w:asciiTheme="majorHAnsi" w:hAnsiTheme="majorHAnsi" w:cstheme="majorHAnsi"/>
        </w:rPr>
      </w:pPr>
      <w:r>
        <w:rPr>
          <w:rFonts w:asciiTheme="majorHAnsi" w:hAnsiTheme="majorHAnsi" w:cstheme="majorHAnsi"/>
        </w:rPr>
        <w:t xml:space="preserve">June 30, </w:t>
      </w:r>
      <w:r w:rsidR="00715909" w:rsidRPr="00566F80">
        <w:rPr>
          <w:rFonts w:asciiTheme="majorHAnsi" w:hAnsiTheme="majorHAnsi" w:cstheme="majorHAnsi"/>
        </w:rPr>
        <w:t>2023</w:t>
      </w:r>
    </w:p>
    <w:p w14:paraId="6E9D8000" w14:textId="77777777" w:rsidR="00715909" w:rsidRDefault="00715909" w:rsidP="00715909">
      <w:pPr>
        <w:pStyle w:val="Title2"/>
        <w:jc w:val="both"/>
        <w:sectPr w:rsidR="00715909" w:rsidSect="00424AAB">
          <w:footerReference w:type="default" r:id="rId10"/>
          <w:footerReference w:type="first" r:id="rId11"/>
          <w:footnotePr>
            <w:pos w:val="beneathText"/>
          </w:footnotePr>
          <w:pgSz w:w="12240" w:h="15840" w:code="1"/>
          <w:pgMar w:top="1134" w:right="851" w:bottom="1134" w:left="1701" w:header="720" w:footer="720" w:gutter="0"/>
          <w:cols w:space="720"/>
          <w:titlePg/>
          <w:docGrid w:linePitch="360"/>
          <w15:footnoteColumns w:val="1"/>
        </w:sectPr>
      </w:pPr>
    </w:p>
    <w:bookmarkStart w:id="0" w:name="_Toc136348876" w:displacedByCustomXml="next"/>
    <w:sdt>
      <w:sdtPr>
        <w:alias w:val="Abstract:"/>
        <w:tag w:val="Abstract:"/>
        <w:id w:val="202146031"/>
        <w:placeholder>
          <w:docPart w:val="07B8E1631FB649ACAFC9F8FF0517AE9C"/>
        </w:placeholder>
        <w:temporary/>
        <w:showingPlcHdr/>
        <w15:appearance w15:val="hidden"/>
      </w:sdtPr>
      <w:sdtContent>
        <w:p w14:paraId="67EFF200" w14:textId="77777777" w:rsidR="00E81978" w:rsidRDefault="005D3A03" w:rsidP="00AF56E8">
          <w:pPr>
            <w:pStyle w:val="a1"/>
          </w:pPr>
          <w:r>
            <w:t>Abstract</w:t>
          </w:r>
        </w:p>
      </w:sdtContent>
    </w:sdt>
    <w:bookmarkEnd w:id="0" w:displacedByCustomXml="prev"/>
    <w:p w14:paraId="54897013" w14:textId="355D2657" w:rsidR="00971613" w:rsidRPr="00F725FD" w:rsidRDefault="00F725FD" w:rsidP="007B41D9">
      <w:pPr>
        <w:pStyle w:val="aa"/>
        <w:spacing w:line="276" w:lineRule="auto"/>
        <w:jc w:val="both"/>
        <w:rPr>
          <w:lang w:val="en-GB"/>
        </w:rPr>
      </w:pPr>
      <w:r>
        <w:rPr>
          <w:lang w:val="en-GB"/>
        </w:rPr>
        <w:t xml:space="preserve">Human </w:t>
      </w:r>
      <w:r w:rsidR="00B708C7">
        <w:rPr>
          <w:lang w:val="en-GB"/>
        </w:rPr>
        <w:t>a</w:t>
      </w:r>
      <w:r>
        <w:rPr>
          <w:lang w:val="en-GB"/>
        </w:rPr>
        <w:t>ctivity re</w:t>
      </w:r>
      <w:r w:rsidR="00B708C7">
        <w:rPr>
          <w:lang w:val="en-GB"/>
        </w:rPr>
        <w:t>cognition has been well investigated</w:t>
      </w:r>
      <w:r w:rsidR="001C2D09">
        <w:rPr>
          <w:lang w:val="en-GB"/>
        </w:rPr>
        <w:t xml:space="preserve"> field</w:t>
      </w:r>
      <w:r w:rsidR="00B708C7">
        <w:rPr>
          <w:lang w:val="en-GB"/>
        </w:rPr>
        <w:t xml:space="preserve"> </w:t>
      </w:r>
      <w:r w:rsidR="00AB0EDE">
        <w:rPr>
          <w:lang w:val="en-GB"/>
        </w:rPr>
        <w:t>for a decade</w:t>
      </w:r>
      <w:r w:rsidR="001C2D09">
        <w:rPr>
          <w:lang w:val="en-GB"/>
        </w:rPr>
        <w:t xml:space="preserve"> </w:t>
      </w:r>
      <w:r w:rsidR="008647F6">
        <w:rPr>
          <w:lang w:val="en-GB"/>
        </w:rPr>
        <w:t xml:space="preserve">especially </w:t>
      </w:r>
      <w:r w:rsidR="00E774B1">
        <w:rPr>
          <w:lang w:val="en-GB"/>
        </w:rPr>
        <w:t>using inertial sensor</w:t>
      </w:r>
      <w:r w:rsidR="00AB0EDE">
        <w:rPr>
          <w:lang w:val="en-GB"/>
        </w:rPr>
        <w:t xml:space="preserve"> data</w:t>
      </w:r>
      <w:r w:rsidR="00574D55">
        <w:rPr>
          <w:lang w:val="en-GB"/>
        </w:rPr>
        <w:t xml:space="preserve"> recorded by </w:t>
      </w:r>
      <w:r w:rsidR="007F4EFB">
        <w:rPr>
          <w:lang w:val="en-GB"/>
        </w:rPr>
        <w:t xml:space="preserve">a </w:t>
      </w:r>
      <w:r w:rsidR="00574D55">
        <w:rPr>
          <w:lang w:val="en-GB"/>
        </w:rPr>
        <w:t>smartphone</w:t>
      </w:r>
      <w:r w:rsidR="003C599F">
        <w:rPr>
          <w:lang w:val="en-GB"/>
        </w:rPr>
        <w:t xml:space="preserve"> or</w:t>
      </w:r>
      <w:r w:rsidR="00574D55">
        <w:rPr>
          <w:lang w:val="en-GB"/>
        </w:rPr>
        <w:t xml:space="preserve"> </w:t>
      </w:r>
      <w:r w:rsidR="00BA1D4C">
        <w:rPr>
          <w:lang w:val="en-GB"/>
        </w:rPr>
        <w:t>sport</w:t>
      </w:r>
      <w:r w:rsidR="0043227F">
        <w:rPr>
          <w:lang w:val="en-GB"/>
        </w:rPr>
        <w:t>-</w:t>
      </w:r>
      <w:r w:rsidR="00BA1D4C">
        <w:rPr>
          <w:lang w:val="en-GB"/>
        </w:rPr>
        <w:t>watch,</w:t>
      </w:r>
      <w:r w:rsidR="009A20F9">
        <w:rPr>
          <w:lang w:val="en-GB"/>
        </w:rPr>
        <w:t xml:space="preserve"> </w:t>
      </w:r>
      <w:r w:rsidR="00CB0CD7">
        <w:rPr>
          <w:lang w:val="en-GB"/>
        </w:rPr>
        <w:t xml:space="preserve">or any </w:t>
      </w:r>
      <w:r w:rsidR="001F57CB">
        <w:rPr>
          <w:lang w:val="en-GB"/>
        </w:rPr>
        <w:t xml:space="preserve">device which can be used </w:t>
      </w:r>
      <w:r w:rsidR="009A20F9">
        <w:rPr>
          <w:lang w:val="en-GB"/>
        </w:rPr>
        <w:t>daily</w:t>
      </w:r>
      <w:r w:rsidR="0095580B">
        <w:rPr>
          <w:lang w:val="en-GB"/>
        </w:rPr>
        <w:t xml:space="preserve"> such as activity trackers</w:t>
      </w:r>
      <w:r w:rsidR="007464C5">
        <w:rPr>
          <w:lang w:val="en-GB"/>
        </w:rPr>
        <w:t xml:space="preserve">. </w:t>
      </w:r>
      <w:r w:rsidR="00CE7D8B" w:rsidRPr="00CE7D8B">
        <w:rPr>
          <w:lang w:val="en-GB"/>
        </w:rPr>
        <w:t xml:space="preserve">However, this type of data is not always available, therefore the development of alternative methods may be </w:t>
      </w:r>
      <w:r w:rsidR="00C96B56">
        <w:rPr>
          <w:lang w:val="en-GB"/>
        </w:rPr>
        <w:t>reasonable</w:t>
      </w:r>
      <w:r w:rsidR="00CE7D8B" w:rsidRPr="00CE7D8B">
        <w:rPr>
          <w:lang w:val="en-GB"/>
        </w:rPr>
        <w:t>.</w:t>
      </w:r>
      <w:r w:rsidR="005229C2">
        <w:rPr>
          <w:lang w:val="en-GB"/>
        </w:rPr>
        <w:t xml:space="preserve"> In this thesis</w:t>
      </w:r>
      <w:r w:rsidR="00A202CB">
        <w:rPr>
          <w:lang w:val="en-GB"/>
        </w:rPr>
        <w:t>,</w:t>
      </w:r>
      <w:r w:rsidR="005229C2">
        <w:rPr>
          <w:lang w:val="en-GB"/>
        </w:rPr>
        <w:t xml:space="preserve"> </w:t>
      </w:r>
      <w:r w:rsidR="001C6FDA">
        <w:rPr>
          <w:lang w:val="en-GB"/>
        </w:rPr>
        <w:t xml:space="preserve">retrospective </w:t>
      </w:r>
      <w:r w:rsidR="00481F71">
        <w:rPr>
          <w:lang w:val="en-GB"/>
        </w:rPr>
        <w:t>personalized</w:t>
      </w:r>
      <w:r w:rsidR="00D4605B">
        <w:rPr>
          <w:lang w:val="en-GB"/>
        </w:rPr>
        <w:t xml:space="preserve"> supervised</w:t>
      </w:r>
      <w:r w:rsidR="00481F71">
        <w:rPr>
          <w:lang w:val="en-GB"/>
        </w:rPr>
        <w:t xml:space="preserve"> sport activity classification</w:t>
      </w:r>
      <w:r w:rsidR="00CA02A7">
        <w:rPr>
          <w:lang w:val="en-GB"/>
        </w:rPr>
        <w:t xml:space="preserve"> </w:t>
      </w:r>
      <w:r w:rsidR="00A202CB">
        <w:rPr>
          <w:lang w:val="en-GB"/>
        </w:rPr>
        <w:t xml:space="preserve">is implemented </w:t>
      </w:r>
      <w:r w:rsidR="003A536A">
        <w:rPr>
          <w:lang w:val="en-GB"/>
        </w:rPr>
        <w:t>a</w:t>
      </w:r>
      <w:r w:rsidR="0060287F">
        <w:rPr>
          <w:lang w:val="en-GB"/>
        </w:rPr>
        <w:t>pplying</w:t>
      </w:r>
      <w:r w:rsidR="00CA02A7">
        <w:rPr>
          <w:lang w:val="en-GB"/>
        </w:rPr>
        <w:t xml:space="preserve"> </w:t>
      </w:r>
      <w:r w:rsidR="004D17C3">
        <w:rPr>
          <w:lang w:val="en-GB"/>
        </w:rPr>
        <w:t xml:space="preserve">a </w:t>
      </w:r>
      <w:r w:rsidR="007B1CD0">
        <w:rPr>
          <w:lang w:val="en-GB"/>
        </w:rPr>
        <w:t>comprehensive set of classic machine</w:t>
      </w:r>
      <w:r w:rsidR="006A5379">
        <w:rPr>
          <w:lang w:val="en-GB"/>
        </w:rPr>
        <w:t xml:space="preserve"> learning</w:t>
      </w:r>
      <w:r w:rsidR="007B1CD0">
        <w:rPr>
          <w:lang w:val="en-GB"/>
        </w:rPr>
        <w:t xml:space="preserve"> and </w:t>
      </w:r>
      <w:r w:rsidR="00086887">
        <w:rPr>
          <w:lang w:val="en-GB"/>
        </w:rPr>
        <w:t>time series</w:t>
      </w:r>
      <w:r w:rsidR="006A5379">
        <w:rPr>
          <w:lang w:val="en-GB"/>
        </w:rPr>
        <w:t xml:space="preserve"> classification algorithms</w:t>
      </w:r>
      <w:r w:rsidR="003A536A">
        <w:rPr>
          <w:lang w:val="en-GB"/>
        </w:rPr>
        <w:t xml:space="preserve"> into the </w:t>
      </w:r>
      <w:r w:rsidR="00891B2B">
        <w:rPr>
          <w:lang w:val="en-GB"/>
        </w:rPr>
        <w:t xml:space="preserve">sport </w:t>
      </w:r>
      <w:r w:rsidR="003A536A">
        <w:rPr>
          <w:lang w:val="en-GB"/>
        </w:rPr>
        <w:t>data</w:t>
      </w:r>
      <w:r w:rsidR="00891B2B">
        <w:rPr>
          <w:lang w:val="en-GB"/>
        </w:rPr>
        <w:t xml:space="preserve"> recorded</w:t>
      </w:r>
      <w:r w:rsidR="003A536A">
        <w:rPr>
          <w:lang w:val="en-GB"/>
        </w:rPr>
        <w:t xml:space="preserve"> </w:t>
      </w:r>
      <w:r w:rsidR="00891B2B">
        <w:rPr>
          <w:lang w:val="en-GB"/>
        </w:rPr>
        <w:t>by</w:t>
      </w:r>
      <w:r w:rsidR="003A536A">
        <w:rPr>
          <w:lang w:val="en-GB"/>
        </w:rPr>
        <w:t xml:space="preserve"> a</w:t>
      </w:r>
      <w:r w:rsidR="00891B2B">
        <w:rPr>
          <w:lang w:val="en-GB"/>
        </w:rPr>
        <w:t xml:space="preserve">n individual </w:t>
      </w:r>
      <w:r w:rsidR="003A536A">
        <w:rPr>
          <w:lang w:val="en-GB"/>
        </w:rPr>
        <w:t>athlete</w:t>
      </w:r>
      <w:r w:rsidR="006A5379">
        <w:rPr>
          <w:lang w:val="en-GB"/>
        </w:rPr>
        <w:t>.</w:t>
      </w:r>
      <w:r w:rsidR="001C6FDA">
        <w:rPr>
          <w:lang w:val="en-GB"/>
        </w:rPr>
        <w:t xml:space="preserve"> Retrospective in the sense that </w:t>
      </w:r>
      <w:r w:rsidR="00C855AF">
        <w:rPr>
          <w:lang w:val="en-GB"/>
        </w:rPr>
        <w:t xml:space="preserve">the </w:t>
      </w:r>
      <w:r w:rsidR="0097690B">
        <w:rPr>
          <w:lang w:val="en-GB"/>
        </w:rPr>
        <w:t xml:space="preserve">actual classification </w:t>
      </w:r>
      <w:r w:rsidR="005712CC">
        <w:rPr>
          <w:lang w:val="en-GB"/>
        </w:rPr>
        <w:t>happens after completing the activity</w:t>
      </w:r>
      <w:r w:rsidR="00CB7F8A">
        <w:rPr>
          <w:lang w:val="en-GB"/>
        </w:rPr>
        <w:t xml:space="preserve"> </w:t>
      </w:r>
      <w:r w:rsidR="007021D7">
        <w:rPr>
          <w:lang w:val="en-GB"/>
        </w:rPr>
        <w:t>and</w:t>
      </w:r>
      <w:r w:rsidR="00CB7F8A">
        <w:rPr>
          <w:lang w:val="en-GB"/>
        </w:rPr>
        <w:t xml:space="preserve"> finishing</w:t>
      </w:r>
      <w:r w:rsidR="00040EBA">
        <w:rPr>
          <w:lang w:val="en-GB"/>
        </w:rPr>
        <w:t xml:space="preserve"> the</w:t>
      </w:r>
      <w:r w:rsidR="00CB7F8A">
        <w:rPr>
          <w:lang w:val="en-GB"/>
        </w:rPr>
        <w:t xml:space="preserve"> recording</w:t>
      </w:r>
      <w:r w:rsidR="005712CC">
        <w:rPr>
          <w:lang w:val="en-GB"/>
        </w:rPr>
        <w:t>.</w:t>
      </w:r>
      <w:r w:rsidR="006A5379">
        <w:rPr>
          <w:lang w:val="en-GB"/>
        </w:rPr>
        <w:t xml:space="preserve"> </w:t>
      </w:r>
      <w:r w:rsidR="00B21468">
        <w:rPr>
          <w:lang w:val="en-GB"/>
        </w:rPr>
        <w:t>The data consists of</w:t>
      </w:r>
      <w:r w:rsidR="0056125B">
        <w:rPr>
          <w:lang w:val="en-GB"/>
        </w:rPr>
        <w:t xml:space="preserve"> five categories</w:t>
      </w:r>
      <w:r w:rsidR="005554D6">
        <w:rPr>
          <w:lang w:val="en-GB"/>
        </w:rPr>
        <w:t xml:space="preserve"> biking, running, walking, skiing, and roller skiing</w:t>
      </w:r>
      <w:r w:rsidR="00CE0113">
        <w:rPr>
          <w:lang w:val="en-GB"/>
        </w:rPr>
        <w:t xml:space="preserve"> and</w:t>
      </w:r>
      <w:r w:rsidR="00B21468">
        <w:rPr>
          <w:lang w:val="en-GB"/>
        </w:rPr>
        <w:t xml:space="preserve"> </w:t>
      </w:r>
      <w:r w:rsidR="00E843E3">
        <w:rPr>
          <w:lang w:val="en-GB"/>
        </w:rPr>
        <w:t xml:space="preserve">extracted features from a several sensors such as heart rate, </w:t>
      </w:r>
      <w:r w:rsidR="00634DCF">
        <w:rPr>
          <w:lang w:val="en-GB"/>
        </w:rPr>
        <w:t>geolocation</w:t>
      </w:r>
      <w:r w:rsidR="00E843E3">
        <w:rPr>
          <w:lang w:val="en-GB"/>
        </w:rPr>
        <w:t>, barometer</w:t>
      </w:r>
      <w:r w:rsidR="006A1985">
        <w:rPr>
          <w:lang w:val="en-GB"/>
        </w:rPr>
        <w:t xml:space="preserve">, </w:t>
      </w:r>
      <w:r w:rsidR="002C65BD">
        <w:rPr>
          <w:lang w:val="en-GB"/>
        </w:rPr>
        <w:t xml:space="preserve">and </w:t>
      </w:r>
      <w:r w:rsidR="006A1985">
        <w:rPr>
          <w:lang w:val="en-GB"/>
        </w:rPr>
        <w:t>accelerometer</w:t>
      </w:r>
      <w:r w:rsidR="0055465F">
        <w:rPr>
          <w:lang w:val="en-GB"/>
        </w:rPr>
        <w:t>, and</w:t>
      </w:r>
      <w:r w:rsidR="00C436D0">
        <w:rPr>
          <w:lang w:val="en-GB"/>
        </w:rPr>
        <w:t xml:space="preserve"> </w:t>
      </w:r>
      <w:r w:rsidR="00A5757B">
        <w:rPr>
          <w:lang w:val="en-GB"/>
        </w:rPr>
        <w:t>by</w:t>
      </w:r>
      <w:r w:rsidR="002C65BD">
        <w:rPr>
          <w:lang w:val="en-GB"/>
        </w:rPr>
        <w:t xml:space="preserve"> </w:t>
      </w:r>
      <w:r w:rsidR="00FF3517">
        <w:rPr>
          <w:lang w:val="en-GB"/>
        </w:rPr>
        <w:t>contextuali</w:t>
      </w:r>
      <w:r w:rsidR="0055465F">
        <w:rPr>
          <w:lang w:val="en-GB"/>
        </w:rPr>
        <w:t>z</w:t>
      </w:r>
      <w:r w:rsidR="00AB1F69">
        <w:rPr>
          <w:lang w:val="en-GB"/>
        </w:rPr>
        <w:t>ing sensor data</w:t>
      </w:r>
      <w:r w:rsidR="00A1028C">
        <w:rPr>
          <w:lang w:val="en-GB"/>
        </w:rPr>
        <w:t xml:space="preserve"> with a</w:t>
      </w:r>
      <w:r w:rsidR="002C65BD">
        <w:rPr>
          <w:lang w:val="en-GB"/>
        </w:rPr>
        <w:t xml:space="preserve"> personal data </w:t>
      </w:r>
      <w:r w:rsidR="00AB4346">
        <w:rPr>
          <w:lang w:val="en-GB"/>
        </w:rPr>
        <w:t>generating</w:t>
      </w:r>
      <w:r w:rsidR="0081407F">
        <w:rPr>
          <w:lang w:val="en-GB"/>
        </w:rPr>
        <w:t xml:space="preserve"> a calor</w:t>
      </w:r>
      <w:r w:rsidR="00417BDA">
        <w:rPr>
          <w:lang w:val="en-GB"/>
        </w:rPr>
        <w:t>ie</w:t>
      </w:r>
      <w:r w:rsidR="0081407F">
        <w:rPr>
          <w:lang w:val="en-GB"/>
        </w:rPr>
        <w:t xml:space="preserve"> consumption</w:t>
      </w:r>
      <w:r w:rsidR="00AB4346">
        <w:rPr>
          <w:lang w:val="en-GB"/>
        </w:rPr>
        <w:t xml:space="preserve"> feature</w:t>
      </w:r>
      <w:r w:rsidR="004A5636">
        <w:rPr>
          <w:lang w:val="en-GB"/>
        </w:rPr>
        <w:t>,</w:t>
      </w:r>
      <w:r w:rsidR="003F6F9F">
        <w:rPr>
          <w:lang w:val="en-GB"/>
        </w:rPr>
        <w:t xml:space="preserve"> </w:t>
      </w:r>
      <w:r w:rsidR="00A5757B">
        <w:rPr>
          <w:lang w:val="en-GB"/>
        </w:rPr>
        <w:t>etc</w:t>
      </w:r>
      <w:r w:rsidR="0081407F">
        <w:rPr>
          <w:lang w:val="en-GB"/>
        </w:rPr>
        <w:t>.</w:t>
      </w:r>
      <w:r w:rsidR="00411C1F">
        <w:rPr>
          <w:lang w:val="en-GB"/>
        </w:rPr>
        <w:t xml:space="preserve"> </w:t>
      </w:r>
      <w:r w:rsidR="00466C02">
        <w:rPr>
          <w:lang w:val="en-GB"/>
        </w:rPr>
        <w:t xml:space="preserve">The same original data </w:t>
      </w:r>
      <w:r w:rsidR="00B6358D">
        <w:rPr>
          <w:lang w:val="en-GB"/>
        </w:rPr>
        <w:t>is</w:t>
      </w:r>
      <w:r w:rsidR="00466C02">
        <w:rPr>
          <w:lang w:val="en-GB"/>
        </w:rPr>
        <w:t xml:space="preserve"> </w:t>
      </w:r>
      <w:r w:rsidR="006757F1">
        <w:rPr>
          <w:lang w:val="en-GB"/>
        </w:rPr>
        <w:t>structured in three different ways</w:t>
      </w:r>
      <w:r w:rsidR="00FC002D">
        <w:rPr>
          <w:lang w:val="en-GB"/>
        </w:rPr>
        <w:t>,</w:t>
      </w:r>
      <w:r w:rsidR="000F37A8">
        <w:rPr>
          <w:lang w:val="en-GB"/>
        </w:rPr>
        <w:t xml:space="preserve"> since there are three </w:t>
      </w:r>
      <w:r w:rsidR="00FC002D">
        <w:rPr>
          <w:lang w:val="en-GB"/>
        </w:rPr>
        <w:t>diver</w:t>
      </w:r>
      <w:r w:rsidR="00214C50">
        <w:rPr>
          <w:lang w:val="en-GB"/>
        </w:rPr>
        <w:t>g</w:t>
      </w:r>
      <w:r w:rsidR="00FC002D">
        <w:rPr>
          <w:lang w:val="en-GB"/>
        </w:rPr>
        <w:t>ing type</w:t>
      </w:r>
      <w:r w:rsidR="004A5636">
        <w:rPr>
          <w:lang w:val="en-GB"/>
        </w:rPr>
        <w:t>s</w:t>
      </w:r>
      <w:r w:rsidR="00FC002D">
        <w:rPr>
          <w:lang w:val="en-GB"/>
        </w:rPr>
        <w:t xml:space="preserve"> of classifiers,</w:t>
      </w:r>
      <w:r w:rsidR="00EE3164">
        <w:rPr>
          <w:lang w:val="en-GB"/>
        </w:rPr>
        <w:t xml:space="preserve"> in order to find the best method to </w:t>
      </w:r>
      <w:r w:rsidR="00D4605B">
        <w:rPr>
          <w:lang w:val="en-GB"/>
        </w:rPr>
        <w:t>label</w:t>
      </w:r>
      <w:r w:rsidR="003C6904">
        <w:rPr>
          <w:lang w:val="en-GB"/>
        </w:rPr>
        <w:t xml:space="preserve"> sport </w:t>
      </w:r>
      <w:r w:rsidR="00D4605B">
        <w:rPr>
          <w:lang w:val="en-GB"/>
        </w:rPr>
        <w:t>activities</w:t>
      </w:r>
      <w:r w:rsidR="003C6904">
        <w:rPr>
          <w:lang w:val="en-GB"/>
        </w:rPr>
        <w:t>.</w:t>
      </w:r>
      <w:r w:rsidR="00D4605B">
        <w:rPr>
          <w:lang w:val="en-GB"/>
        </w:rPr>
        <w:t xml:space="preserve"> </w:t>
      </w:r>
      <w:r w:rsidR="00214C50">
        <w:rPr>
          <w:lang w:val="en-GB"/>
        </w:rPr>
        <w:t>Classifi</w:t>
      </w:r>
      <w:r w:rsidR="005174B0">
        <w:rPr>
          <w:lang w:val="en-GB"/>
        </w:rPr>
        <w:t>cation tasks</w:t>
      </w:r>
      <w:r w:rsidR="00214C50">
        <w:rPr>
          <w:lang w:val="en-GB"/>
        </w:rPr>
        <w:t xml:space="preserve"> are divided into </w:t>
      </w:r>
      <w:r w:rsidR="0095601A">
        <w:rPr>
          <w:lang w:val="en-GB"/>
        </w:rPr>
        <w:t xml:space="preserve">a standard classical machine learning, </w:t>
      </w:r>
      <w:r w:rsidR="005174B0">
        <w:rPr>
          <w:lang w:val="en-GB"/>
        </w:rPr>
        <w:t>univariate time series classification and multivariate time series</w:t>
      </w:r>
      <w:r w:rsidR="00E41CC5">
        <w:rPr>
          <w:lang w:val="en-GB"/>
        </w:rPr>
        <w:t xml:space="preserve"> classification.</w:t>
      </w:r>
      <w:r w:rsidR="00971613">
        <w:rPr>
          <w:lang w:val="en-GB"/>
        </w:rPr>
        <w:t xml:space="preserve"> </w:t>
      </w:r>
      <w:r w:rsidR="007F258B">
        <w:rPr>
          <w:lang w:val="en-GB"/>
        </w:rPr>
        <w:t xml:space="preserve">In time series classification particular set of features </w:t>
      </w:r>
      <w:r w:rsidR="00D11F88">
        <w:rPr>
          <w:lang w:val="en-GB"/>
        </w:rPr>
        <w:t>is</w:t>
      </w:r>
      <w:r w:rsidR="007F258B">
        <w:rPr>
          <w:lang w:val="en-GB"/>
        </w:rPr>
        <w:t xml:space="preserve"> used</w:t>
      </w:r>
      <w:r w:rsidR="00445F95">
        <w:rPr>
          <w:lang w:val="en-GB"/>
        </w:rPr>
        <w:t>, namely heart rate, speed, and altitude</w:t>
      </w:r>
      <w:r w:rsidR="001434DE">
        <w:rPr>
          <w:lang w:val="en-GB"/>
        </w:rPr>
        <w:t>,</w:t>
      </w:r>
      <w:r w:rsidR="000F4DBA">
        <w:rPr>
          <w:lang w:val="en-GB"/>
        </w:rPr>
        <w:t xml:space="preserve"> and </w:t>
      </w:r>
      <w:r w:rsidR="001434DE">
        <w:rPr>
          <w:lang w:val="en-GB"/>
        </w:rPr>
        <w:t xml:space="preserve">also classification task is reduced to </w:t>
      </w:r>
      <w:r w:rsidR="00610D97">
        <w:rPr>
          <w:lang w:val="en-GB"/>
        </w:rPr>
        <w:t>three categories</w:t>
      </w:r>
      <w:r w:rsidR="00F52FB1">
        <w:rPr>
          <w:lang w:val="en-GB"/>
        </w:rPr>
        <w:t>, biking, running and other</w:t>
      </w:r>
      <w:r w:rsidR="00445F95">
        <w:rPr>
          <w:lang w:val="en-GB"/>
        </w:rPr>
        <w:t xml:space="preserve">. </w:t>
      </w:r>
      <w:r w:rsidR="00105344">
        <w:rPr>
          <w:lang w:val="en-GB"/>
        </w:rPr>
        <w:t>For univariate classification</w:t>
      </w:r>
      <w:r w:rsidR="00444695">
        <w:rPr>
          <w:lang w:val="en-GB"/>
        </w:rPr>
        <w:t>,</w:t>
      </w:r>
      <w:r w:rsidR="00105344">
        <w:rPr>
          <w:lang w:val="en-GB"/>
        </w:rPr>
        <w:t xml:space="preserve"> this three</w:t>
      </w:r>
      <w:r w:rsidR="00444695">
        <w:rPr>
          <w:lang w:val="en-GB"/>
        </w:rPr>
        <w:t>-</w:t>
      </w:r>
      <w:r w:rsidR="00105344">
        <w:rPr>
          <w:lang w:val="en-GB"/>
        </w:rPr>
        <w:t xml:space="preserve">dimensional multivariate data </w:t>
      </w:r>
      <w:r w:rsidR="008F6D1C">
        <w:rPr>
          <w:lang w:val="en-GB"/>
        </w:rPr>
        <w:t>is</w:t>
      </w:r>
      <w:r w:rsidR="00105344">
        <w:rPr>
          <w:lang w:val="en-GB"/>
        </w:rPr>
        <w:t xml:space="preserve"> transformed</w:t>
      </w:r>
      <w:r w:rsidR="008F6D1C">
        <w:rPr>
          <w:lang w:val="en-GB"/>
        </w:rPr>
        <w:t xml:space="preserve"> into a </w:t>
      </w:r>
      <w:r w:rsidR="005C2EC8">
        <w:rPr>
          <w:lang w:val="en-GB"/>
        </w:rPr>
        <w:t xml:space="preserve">vector </w:t>
      </w:r>
      <w:r w:rsidR="008F6D1C">
        <w:rPr>
          <w:lang w:val="en-GB"/>
        </w:rPr>
        <w:t>using interlacing method</w:t>
      </w:r>
      <w:r w:rsidR="004A3856">
        <w:rPr>
          <w:lang w:val="en-GB"/>
        </w:rPr>
        <w:t xml:space="preserve">, whereas </w:t>
      </w:r>
      <w:r w:rsidR="00CD73C7">
        <w:rPr>
          <w:lang w:val="en-GB"/>
        </w:rPr>
        <w:t xml:space="preserve">applied </w:t>
      </w:r>
      <w:r w:rsidR="004A3856">
        <w:rPr>
          <w:lang w:val="en-GB"/>
        </w:rPr>
        <w:t>multivariate classifier</w:t>
      </w:r>
      <w:r w:rsidR="00CD73C7">
        <w:rPr>
          <w:lang w:val="en-GB"/>
        </w:rPr>
        <w:t xml:space="preserve"> </w:t>
      </w:r>
      <w:r w:rsidR="00EF6EA3">
        <w:rPr>
          <w:lang w:val="en-GB"/>
        </w:rPr>
        <w:t>has</w:t>
      </w:r>
      <w:r w:rsidR="00EB7817">
        <w:rPr>
          <w:lang w:val="en-GB"/>
        </w:rPr>
        <w:t xml:space="preserve"> the</w:t>
      </w:r>
      <w:r w:rsidR="00EF6EA3">
        <w:rPr>
          <w:lang w:val="en-GB"/>
        </w:rPr>
        <w:t xml:space="preserve"> integrated ability </w:t>
      </w:r>
      <w:r w:rsidR="00DC391A">
        <w:rPr>
          <w:lang w:val="en-GB"/>
        </w:rPr>
        <w:t>to construct applicable data from features</w:t>
      </w:r>
      <w:r w:rsidR="00816B0B">
        <w:rPr>
          <w:lang w:val="en-GB"/>
        </w:rPr>
        <w:t xml:space="preserve">. </w:t>
      </w:r>
      <w:r w:rsidR="005A4D71">
        <w:rPr>
          <w:lang w:val="en-GB"/>
        </w:rPr>
        <w:t>The obtained results show</w:t>
      </w:r>
      <w:r w:rsidR="005A6BEA">
        <w:rPr>
          <w:lang w:val="en-GB"/>
        </w:rPr>
        <w:t xml:space="preserve"> that</w:t>
      </w:r>
      <w:r w:rsidR="007566A2">
        <w:rPr>
          <w:lang w:val="en-GB"/>
        </w:rPr>
        <w:t xml:space="preserve"> </w:t>
      </w:r>
      <w:r w:rsidR="00763DD1">
        <w:rPr>
          <w:lang w:val="en-GB"/>
        </w:rPr>
        <w:t xml:space="preserve">by </w:t>
      </w:r>
      <w:r w:rsidR="007566A2">
        <w:rPr>
          <w:lang w:val="en-GB"/>
        </w:rPr>
        <w:t>using 21</w:t>
      </w:r>
      <w:r w:rsidR="000A2A84">
        <w:rPr>
          <w:lang w:val="en-GB"/>
        </w:rPr>
        <w:t xml:space="preserve"> relevant</w:t>
      </w:r>
      <w:r w:rsidR="007566A2">
        <w:rPr>
          <w:lang w:val="en-GB"/>
        </w:rPr>
        <w:t xml:space="preserve"> features</w:t>
      </w:r>
      <w:r w:rsidR="000A2A84">
        <w:rPr>
          <w:lang w:val="en-GB"/>
        </w:rPr>
        <w:t>,</w:t>
      </w:r>
      <w:r w:rsidR="005A6BEA">
        <w:rPr>
          <w:lang w:val="en-GB"/>
        </w:rPr>
        <w:t xml:space="preserve"> </w:t>
      </w:r>
      <w:r w:rsidR="00887B8D">
        <w:rPr>
          <w:lang w:val="en-GB"/>
        </w:rPr>
        <w:t xml:space="preserve">five categories </w:t>
      </w:r>
      <w:r w:rsidR="005F3E8C">
        <w:rPr>
          <w:lang w:val="en-GB"/>
        </w:rPr>
        <w:t xml:space="preserve">were clearly separable producing over </w:t>
      </w:r>
      <w:r w:rsidR="00BD53A4">
        <w:rPr>
          <w:lang w:val="en-GB"/>
        </w:rPr>
        <w:t>9</w:t>
      </w:r>
      <w:r w:rsidR="0053278F">
        <w:rPr>
          <w:lang w:val="en-GB"/>
        </w:rPr>
        <w:t>5</w:t>
      </w:r>
      <w:r w:rsidR="00BD53A4">
        <w:rPr>
          <w:lang w:val="en-GB"/>
        </w:rPr>
        <w:t xml:space="preserve"> percent accuracy </w:t>
      </w:r>
      <w:r w:rsidR="0053278F">
        <w:rPr>
          <w:lang w:val="en-GB"/>
        </w:rPr>
        <w:t xml:space="preserve">by several </w:t>
      </w:r>
      <w:r w:rsidR="00A864DC">
        <w:rPr>
          <w:lang w:val="en-GB"/>
        </w:rPr>
        <w:t xml:space="preserve">standard machine learning </w:t>
      </w:r>
      <w:r w:rsidR="0053278F">
        <w:rPr>
          <w:lang w:val="en-GB"/>
        </w:rPr>
        <w:t>models</w:t>
      </w:r>
      <w:r w:rsidR="000A2A84">
        <w:rPr>
          <w:lang w:val="en-GB"/>
        </w:rPr>
        <w:t>,</w:t>
      </w:r>
      <w:r w:rsidR="00BD53A4">
        <w:rPr>
          <w:lang w:val="en-GB"/>
        </w:rPr>
        <w:t xml:space="preserve"> </w:t>
      </w:r>
      <w:r w:rsidR="00A864DC">
        <w:rPr>
          <w:lang w:val="en-GB"/>
        </w:rPr>
        <w:t>such as support vector</w:t>
      </w:r>
      <w:r w:rsidR="00AE12C8">
        <w:rPr>
          <w:lang w:val="en-GB"/>
        </w:rPr>
        <w:t xml:space="preserve"> classifier, logistic regression classifiers, and </w:t>
      </w:r>
      <w:r w:rsidR="00383BEA">
        <w:rPr>
          <w:lang w:val="en-GB"/>
        </w:rPr>
        <w:t xml:space="preserve">k-nearest </w:t>
      </w:r>
      <w:r w:rsidR="00610D97">
        <w:rPr>
          <w:lang w:val="en-GB"/>
        </w:rPr>
        <w:t>neighbours’</w:t>
      </w:r>
      <w:r w:rsidR="00383BEA">
        <w:rPr>
          <w:lang w:val="en-GB"/>
        </w:rPr>
        <w:t xml:space="preserve"> classifier</w:t>
      </w:r>
      <w:r w:rsidR="00404925">
        <w:rPr>
          <w:lang w:val="en-GB"/>
        </w:rPr>
        <w:t>.</w:t>
      </w:r>
      <w:r w:rsidR="00477703">
        <w:rPr>
          <w:lang w:val="en-GB"/>
        </w:rPr>
        <w:t xml:space="preserve"> </w:t>
      </w:r>
      <w:r w:rsidR="00EE71B9">
        <w:rPr>
          <w:lang w:val="en-GB"/>
        </w:rPr>
        <w:t xml:space="preserve">Adopted multivariate model </w:t>
      </w:r>
      <w:r w:rsidR="00C50E3E">
        <w:rPr>
          <w:lang w:val="en-GB"/>
        </w:rPr>
        <w:t>MUSE</w:t>
      </w:r>
      <w:r w:rsidR="00986B79">
        <w:rPr>
          <w:lang w:val="en-GB"/>
        </w:rPr>
        <w:t>,</w:t>
      </w:r>
      <w:r w:rsidR="001425C6">
        <w:rPr>
          <w:lang w:val="en-GB"/>
        </w:rPr>
        <w:t xml:space="preserve"> which </w:t>
      </w:r>
      <w:r w:rsidR="00213905">
        <w:rPr>
          <w:lang w:val="en-GB"/>
        </w:rPr>
        <w:t>conducts</w:t>
      </w:r>
      <w:r w:rsidR="001425C6">
        <w:rPr>
          <w:lang w:val="en-GB"/>
        </w:rPr>
        <w:t xml:space="preserve"> word extraction from the features</w:t>
      </w:r>
      <w:r w:rsidR="00B5597D">
        <w:rPr>
          <w:lang w:val="en-GB"/>
        </w:rPr>
        <w:t xml:space="preserve"> achieved the accuracy</w:t>
      </w:r>
      <w:r w:rsidR="00D56A6D">
        <w:rPr>
          <w:lang w:val="en-GB"/>
        </w:rPr>
        <w:t xml:space="preserve"> of 96.6 %</w:t>
      </w:r>
      <w:r w:rsidR="00B5597D">
        <w:rPr>
          <w:lang w:val="en-GB"/>
        </w:rPr>
        <w:t xml:space="preserve"> but </w:t>
      </w:r>
      <w:r w:rsidR="00597003">
        <w:rPr>
          <w:lang w:val="en-GB"/>
        </w:rPr>
        <w:t>requiring</w:t>
      </w:r>
      <w:r w:rsidR="00B5597D">
        <w:rPr>
          <w:lang w:val="en-GB"/>
        </w:rPr>
        <w:t xml:space="preserve"> </w:t>
      </w:r>
      <w:r w:rsidR="0025493A">
        <w:rPr>
          <w:lang w:val="en-GB"/>
        </w:rPr>
        <w:t>an order of magnitude more time</w:t>
      </w:r>
      <w:r w:rsidR="009277C9">
        <w:rPr>
          <w:lang w:val="en-GB"/>
        </w:rPr>
        <w:t>.</w:t>
      </w:r>
      <w:r w:rsidR="00DA0F7D">
        <w:rPr>
          <w:lang w:val="en-GB"/>
        </w:rPr>
        <w:t xml:space="preserve"> Applied interlacing method for a univariate data transformation</w:t>
      </w:r>
      <w:r w:rsidR="00E01345">
        <w:rPr>
          <w:lang w:val="en-GB"/>
        </w:rPr>
        <w:t xml:space="preserve"> </w:t>
      </w:r>
      <w:r w:rsidR="00BC310E">
        <w:rPr>
          <w:lang w:val="en-GB"/>
        </w:rPr>
        <w:t>was also successful</w:t>
      </w:r>
      <w:r w:rsidR="000F0BA9">
        <w:rPr>
          <w:lang w:val="en-GB"/>
        </w:rPr>
        <w:t>,</w:t>
      </w:r>
      <w:r w:rsidR="00BC310E">
        <w:rPr>
          <w:lang w:val="en-GB"/>
        </w:rPr>
        <w:t xml:space="preserve"> since several models </w:t>
      </w:r>
      <w:r w:rsidR="00DA7E14">
        <w:rPr>
          <w:lang w:val="en-GB"/>
        </w:rPr>
        <w:t xml:space="preserve">performed by over 90 </w:t>
      </w:r>
      <w:r w:rsidR="008D013F">
        <w:rPr>
          <w:lang w:val="en-GB"/>
        </w:rPr>
        <w:t>%</w:t>
      </w:r>
      <w:r w:rsidR="00DA7E14">
        <w:rPr>
          <w:lang w:val="en-GB"/>
        </w:rPr>
        <w:t xml:space="preserve"> accuracy</w:t>
      </w:r>
      <w:r w:rsidR="00D31C79">
        <w:rPr>
          <w:lang w:val="en-GB"/>
        </w:rPr>
        <w:t xml:space="preserve">, </w:t>
      </w:r>
      <w:r w:rsidR="00E147BA">
        <w:rPr>
          <w:lang w:val="en-GB"/>
        </w:rPr>
        <w:t xml:space="preserve">and </w:t>
      </w:r>
      <w:r w:rsidR="00D31C79">
        <w:rPr>
          <w:lang w:val="en-GB"/>
        </w:rPr>
        <w:t>best</w:t>
      </w:r>
      <w:r w:rsidR="00E147BA">
        <w:rPr>
          <w:lang w:val="en-GB"/>
        </w:rPr>
        <w:t xml:space="preserve"> of them,</w:t>
      </w:r>
      <w:r w:rsidR="00D31C79">
        <w:rPr>
          <w:lang w:val="en-GB"/>
        </w:rPr>
        <w:t xml:space="preserve"> supervised time series </w:t>
      </w:r>
      <w:r w:rsidR="002E45F8">
        <w:rPr>
          <w:lang w:val="en-GB"/>
        </w:rPr>
        <w:t xml:space="preserve">forest </w:t>
      </w:r>
      <w:r w:rsidR="00D31C79">
        <w:rPr>
          <w:lang w:val="en-GB"/>
        </w:rPr>
        <w:t>classifier up to 93</w:t>
      </w:r>
      <w:r w:rsidR="008D013F">
        <w:rPr>
          <w:lang w:val="en-GB"/>
        </w:rPr>
        <w:t>.1 %</w:t>
      </w:r>
      <w:r w:rsidR="00D31C79">
        <w:rPr>
          <w:lang w:val="en-GB"/>
        </w:rPr>
        <w:t>.</w:t>
      </w:r>
      <w:r w:rsidR="009277C9">
        <w:rPr>
          <w:lang w:val="en-GB"/>
        </w:rPr>
        <w:t xml:space="preserve"> </w:t>
      </w:r>
      <w:r w:rsidR="00A73A87">
        <w:rPr>
          <w:lang w:val="en-GB"/>
        </w:rPr>
        <w:t>Based</w:t>
      </w:r>
      <w:r w:rsidR="00EC4A87">
        <w:rPr>
          <w:lang w:val="en-GB"/>
        </w:rPr>
        <w:t xml:space="preserve"> on the analysis</w:t>
      </w:r>
      <w:r w:rsidR="00FC27CF" w:rsidRPr="00FC27CF">
        <w:rPr>
          <w:lang w:val="en-GB"/>
        </w:rPr>
        <w:t xml:space="preserve">, all applied </w:t>
      </w:r>
      <w:r w:rsidR="00E62A56">
        <w:rPr>
          <w:lang w:val="en-GB"/>
        </w:rPr>
        <w:t>m</w:t>
      </w:r>
      <w:r w:rsidR="00D22AEC">
        <w:rPr>
          <w:lang w:val="en-GB"/>
        </w:rPr>
        <w:t>ethods</w:t>
      </w:r>
      <w:r w:rsidR="00FC27CF" w:rsidRPr="00FC27CF">
        <w:rPr>
          <w:lang w:val="en-GB"/>
        </w:rPr>
        <w:t xml:space="preserve"> have their strengths and the method choice ultimately depends on the available data.</w:t>
      </w:r>
      <w:r w:rsidR="00DA7D83">
        <w:rPr>
          <w:lang w:val="en-GB"/>
        </w:rPr>
        <w:t xml:space="preserve"> </w:t>
      </w:r>
    </w:p>
    <w:p w14:paraId="3E8B55B6" w14:textId="77777777" w:rsidR="0057567E" w:rsidRPr="008F6D1C" w:rsidRDefault="0057567E" w:rsidP="0057567E">
      <w:pPr>
        <w:ind w:firstLine="0"/>
        <w:rPr>
          <w:rStyle w:val="ae"/>
          <w:lang w:val="en-GB"/>
        </w:rPr>
      </w:pPr>
    </w:p>
    <w:p w14:paraId="69017E88" w14:textId="0077BC69" w:rsidR="00E25E7F" w:rsidRDefault="005D3A03" w:rsidP="00C60A8C">
      <w:pPr>
        <w:spacing w:line="276" w:lineRule="auto"/>
        <w:ind w:firstLine="0"/>
      </w:pPr>
      <w:r>
        <w:rPr>
          <w:rStyle w:val="ae"/>
        </w:rPr>
        <w:t>Keywords</w:t>
      </w:r>
      <w:r>
        <w:t xml:space="preserve">: </w:t>
      </w:r>
      <w:r w:rsidR="006C6B16" w:rsidRPr="001B49D9">
        <w:t>m</w:t>
      </w:r>
      <w:r w:rsidR="00725083" w:rsidRPr="001B49D9">
        <w:t xml:space="preserve">achine </w:t>
      </w:r>
      <w:r w:rsidR="006C6B16" w:rsidRPr="001B49D9">
        <w:t>l</w:t>
      </w:r>
      <w:r w:rsidR="00725083" w:rsidRPr="001B49D9">
        <w:t xml:space="preserve">earning, </w:t>
      </w:r>
      <w:r w:rsidR="006C6B16" w:rsidRPr="001B49D9">
        <w:t>t</w:t>
      </w:r>
      <w:r w:rsidR="00725083" w:rsidRPr="001B49D9">
        <w:t xml:space="preserve">ime </w:t>
      </w:r>
      <w:r w:rsidR="006C6B16" w:rsidRPr="001B49D9">
        <w:t>s</w:t>
      </w:r>
      <w:r w:rsidR="00725083" w:rsidRPr="001B49D9">
        <w:t xml:space="preserve">eries </w:t>
      </w:r>
      <w:r w:rsidR="006C6B16" w:rsidRPr="001B49D9">
        <w:t>c</w:t>
      </w:r>
      <w:r w:rsidR="00725083" w:rsidRPr="001B49D9">
        <w:t xml:space="preserve">lassification, </w:t>
      </w:r>
      <w:r w:rsidR="00F32774" w:rsidRPr="001B49D9">
        <w:t>univariate</w:t>
      </w:r>
      <w:r w:rsidR="00F47365" w:rsidRPr="001B49D9">
        <w:t xml:space="preserve">, multivariate </w:t>
      </w:r>
      <w:r w:rsidR="005A078D" w:rsidRPr="001B49D9">
        <w:t>signal</w:t>
      </w:r>
      <w:r w:rsidR="00F47365" w:rsidRPr="001B49D9">
        <w:t xml:space="preserve">, </w:t>
      </w:r>
      <w:r w:rsidR="006C6B16" w:rsidRPr="001B49D9">
        <w:t xml:space="preserve">sport activity classification, </w:t>
      </w:r>
      <w:r w:rsidR="002662CC" w:rsidRPr="001B49D9">
        <w:rPr>
          <w:lang w:val="en-GB"/>
        </w:rPr>
        <w:t>interlac</w:t>
      </w:r>
      <w:r w:rsidR="005A078D" w:rsidRPr="001B49D9">
        <w:rPr>
          <w:lang w:val="en-GB"/>
        </w:rPr>
        <w:t>ed signal</w:t>
      </w:r>
      <w:r w:rsidR="006941D9" w:rsidRPr="001B49D9">
        <w:rPr>
          <w:lang w:val="en-GB"/>
        </w:rPr>
        <w:t>, sklearn, sktime</w:t>
      </w:r>
      <w:r w:rsidR="00EE43D6" w:rsidRPr="001B49D9">
        <w:rPr>
          <w:lang w:val="en-GB"/>
        </w:rPr>
        <w:t xml:space="preserve">, </w:t>
      </w:r>
      <w:r w:rsidR="00EE43D6" w:rsidRPr="001B49D9">
        <w:t>supervised learning</w:t>
      </w:r>
      <w:r w:rsidR="00985C9B" w:rsidRPr="001B49D9">
        <w:t>, sensor-based activity recognition, human activity recognition, multi-class classification</w:t>
      </w:r>
    </w:p>
    <w:p w14:paraId="32D8EA6C" w14:textId="77777777" w:rsidR="00E25E7F" w:rsidRDefault="00E25E7F" w:rsidP="00E25E7F">
      <w:pPr>
        <w:ind w:firstLine="0"/>
      </w:pPr>
    </w:p>
    <w:p w14:paraId="55DA3D27" w14:textId="3068D550" w:rsidR="00781C4E" w:rsidRDefault="00781C4E" w:rsidP="003F1EA9"/>
    <w:p w14:paraId="2B9B0F6F" w14:textId="77777777" w:rsidR="00781C4E" w:rsidRDefault="00781C4E" w:rsidP="003F1EA9">
      <w:pPr>
        <w:sectPr w:rsidR="00781C4E" w:rsidSect="00DA7E07">
          <w:headerReference w:type="first" r:id="rId12"/>
          <w:footerReference w:type="first" r:id="rId13"/>
          <w:footnotePr>
            <w:pos w:val="beneathText"/>
          </w:footnotePr>
          <w:pgSz w:w="12240" w:h="15840" w:code="1"/>
          <w:pgMar w:top="1134" w:right="851" w:bottom="1134" w:left="1701" w:header="720" w:footer="720" w:gutter="0"/>
          <w:cols w:space="720"/>
          <w:titlePg/>
          <w:docGrid w:linePitch="360"/>
          <w15:footnoteColumns w:val="1"/>
        </w:sectPr>
      </w:pPr>
    </w:p>
    <w:bookmarkStart w:id="1" w:name="_Toc136348877" w:displacedByCustomXml="next"/>
    <w:sdt>
      <w:sdtPr>
        <w:rPr>
          <w:rFonts w:asciiTheme="minorHAnsi" w:eastAsiaTheme="minorEastAsia" w:hAnsiTheme="minorHAnsi" w:cstheme="minorBidi"/>
          <w:b w:val="0"/>
          <w:sz w:val="24"/>
          <w:szCs w:val="24"/>
        </w:rPr>
        <w:id w:val="131152209"/>
        <w:docPartObj>
          <w:docPartGallery w:val="Table of Contents"/>
          <w:docPartUnique/>
        </w:docPartObj>
      </w:sdtPr>
      <w:sdtEndPr>
        <w:rPr>
          <w:bCs/>
          <w:noProof/>
        </w:rPr>
      </w:sdtEndPr>
      <w:sdtContent>
        <w:p w14:paraId="26FAAEFC" w14:textId="4E21DB5B" w:rsidR="00781C4E" w:rsidRDefault="00781C4E" w:rsidP="00AF56E8">
          <w:pPr>
            <w:pStyle w:val="a1"/>
          </w:pPr>
          <w:r>
            <w:t>Contents</w:t>
          </w:r>
          <w:bookmarkEnd w:id="1"/>
        </w:p>
        <w:p w14:paraId="727B1D94" w14:textId="31FB345A" w:rsidR="004D1C48" w:rsidRDefault="00781C4E">
          <w:pPr>
            <w:pStyle w:val="13"/>
            <w:rPr>
              <w:rFonts w:asciiTheme="minorHAnsi" w:eastAsiaTheme="minorEastAsia" w:hAnsiTheme="minorHAnsi"/>
              <w:noProof/>
              <w:sz w:val="22"/>
              <w:lang w:val="en-US"/>
            </w:rPr>
          </w:pPr>
          <w:r>
            <w:fldChar w:fldCharType="begin"/>
          </w:r>
          <w:r>
            <w:instrText xml:space="preserve"> TOC \o "1-3" \h \z \u </w:instrText>
          </w:r>
          <w:r>
            <w:fldChar w:fldCharType="separate"/>
          </w:r>
          <w:hyperlink w:anchor="_Toc136348876" w:history="1">
            <w:r w:rsidR="004D1C48" w:rsidRPr="00246352">
              <w:rPr>
                <w:rStyle w:val="affffc"/>
                <w:noProof/>
              </w:rPr>
              <w:t>I</w:t>
            </w:r>
            <w:r w:rsidR="004D1C48">
              <w:rPr>
                <w:rFonts w:asciiTheme="minorHAnsi" w:eastAsiaTheme="minorEastAsia" w:hAnsiTheme="minorHAnsi"/>
                <w:noProof/>
                <w:sz w:val="22"/>
                <w:lang w:val="en-US"/>
              </w:rPr>
              <w:tab/>
            </w:r>
            <w:r w:rsidR="004D1C48" w:rsidRPr="00246352">
              <w:rPr>
                <w:rStyle w:val="affffc"/>
                <w:noProof/>
              </w:rPr>
              <w:t>Abstract</w:t>
            </w:r>
            <w:r w:rsidR="004D1C48">
              <w:rPr>
                <w:noProof/>
                <w:webHidden/>
              </w:rPr>
              <w:tab/>
            </w:r>
            <w:r w:rsidR="004D1C48">
              <w:rPr>
                <w:noProof/>
                <w:webHidden/>
              </w:rPr>
              <w:fldChar w:fldCharType="begin"/>
            </w:r>
            <w:r w:rsidR="004D1C48">
              <w:rPr>
                <w:noProof/>
                <w:webHidden/>
              </w:rPr>
              <w:instrText xml:space="preserve"> PAGEREF _Toc136348876 \h </w:instrText>
            </w:r>
            <w:r w:rsidR="004D1C48">
              <w:rPr>
                <w:noProof/>
                <w:webHidden/>
              </w:rPr>
            </w:r>
            <w:r w:rsidR="004D1C48">
              <w:rPr>
                <w:noProof/>
                <w:webHidden/>
              </w:rPr>
              <w:fldChar w:fldCharType="separate"/>
            </w:r>
            <w:r w:rsidR="00846685">
              <w:rPr>
                <w:noProof/>
                <w:webHidden/>
              </w:rPr>
              <w:t>2</w:t>
            </w:r>
            <w:r w:rsidR="004D1C48">
              <w:rPr>
                <w:noProof/>
                <w:webHidden/>
              </w:rPr>
              <w:fldChar w:fldCharType="end"/>
            </w:r>
          </w:hyperlink>
        </w:p>
        <w:p w14:paraId="782AA6B5" w14:textId="4D5BEA69" w:rsidR="004D1C48" w:rsidRDefault="004D1C48">
          <w:pPr>
            <w:pStyle w:val="13"/>
            <w:rPr>
              <w:rFonts w:asciiTheme="minorHAnsi" w:eastAsiaTheme="minorEastAsia" w:hAnsiTheme="minorHAnsi"/>
              <w:noProof/>
              <w:sz w:val="22"/>
              <w:lang w:val="en-US"/>
            </w:rPr>
          </w:pPr>
          <w:hyperlink w:anchor="_Toc136348877" w:history="1">
            <w:r w:rsidRPr="00246352">
              <w:rPr>
                <w:rStyle w:val="affffc"/>
                <w:noProof/>
              </w:rPr>
              <w:t>II</w:t>
            </w:r>
            <w:r>
              <w:rPr>
                <w:rFonts w:asciiTheme="minorHAnsi" w:eastAsiaTheme="minorEastAsia" w:hAnsiTheme="minorHAnsi"/>
                <w:noProof/>
                <w:sz w:val="22"/>
                <w:lang w:val="en-US"/>
              </w:rPr>
              <w:tab/>
            </w:r>
            <w:r w:rsidRPr="00246352">
              <w:rPr>
                <w:rStyle w:val="affffc"/>
                <w:noProof/>
              </w:rPr>
              <w:t>Contents</w:t>
            </w:r>
            <w:r>
              <w:rPr>
                <w:noProof/>
                <w:webHidden/>
              </w:rPr>
              <w:tab/>
            </w:r>
            <w:r>
              <w:rPr>
                <w:noProof/>
                <w:webHidden/>
              </w:rPr>
              <w:fldChar w:fldCharType="begin"/>
            </w:r>
            <w:r>
              <w:rPr>
                <w:noProof/>
                <w:webHidden/>
              </w:rPr>
              <w:instrText xml:space="preserve"> PAGEREF _Toc136348877 \h </w:instrText>
            </w:r>
            <w:r>
              <w:rPr>
                <w:noProof/>
                <w:webHidden/>
              </w:rPr>
            </w:r>
            <w:r>
              <w:rPr>
                <w:noProof/>
                <w:webHidden/>
              </w:rPr>
              <w:fldChar w:fldCharType="separate"/>
            </w:r>
            <w:r w:rsidR="00846685">
              <w:rPr>
                <w:noProof/>
                <w:webHidden/>
              </w:rPr>
              <w:t>3</w:t>
            </w:r>
            <w:r>
              <w:rPr>
                <w:noProof/>
                <w:webHidden/>
              </w:rPr>
              <w:fldChar w:fldCharType="end"/>
            </w:r>
          </w:hyperlink>
        </w:p>
        <w:p w14:paraId="174A55FB" w14:textId="61B66F2F" w:rsidR="004D1C48" w:rsidRDefault="004D1C48">
          <w:pPr>
            <w:pStyle w:val="13"/>
            <w:rPr>
              <w:rFonts w:asciiTheme="minorHAnsi" w:eastAsiaTheme="minorEastAsia" w:hAnsiTheme="minorHAnsi"/>
              <w:noProof/>
              <w:sz w:val="22"/>
              <w:lang w:val="en-US"/>
            </w:rPr>
          </w:pPr>
          <w:hyperlink w:anchor="_Toc136348878" w:history="1">
            <w:r w:rsidRPr="00246352">
              <w:rPr>
                <w:rStyle w:val="affffc"/>
                <w:noProof/>
              </w:rPr>
              <w:t>III</w:t>
            </w:r>
            <w:r>
              <w:rPr>
                <w:rFonts w:asciiTheme="minorHAnsi" w:eastAsiaTheme="minorEastAsia" w:hAnsiTheme="minorHAnsi"/>
                <w:noProof/>
                <w:sz w:val="22"/>
                <w:lang w:val="en-US"/>
              </w:rPr>
              <w:tab/>
            </w:r>
            <w:r w:rsidRPr="00246352">
              <w:rPr>
                <w:rStyle w:val="affffc"/>
                <w:noProof/>
              </w:rPr>
              <w:t>Abbreviations</w:t>
            </w:r>
            <w:r>
              <w:rPr>
                <w:noProof/>
                <w:webHidden/>
              </w:rPr>
              <w:tab/>
            </w:r>
            <w:r>
              <w:rPr>
                <w:noProof/>
                <w:webHidden/>
              </w:rPr>
              <w:fldChar w:fldCharType="begin"/>
            </w:r>
            <w:r>
              <w:rPr>
                <w:noProof/>
                <w:webHidden/>
              </w:rPr>
              <w:instrText xml:space="preserve"> PAGEREF _Toc136348878 \h </w:instrText>
            </w:r>
            <w:r>
              <w:rPr>
                <w:noProof/>
                <w:webHidden/>
              </w:rPr>
            </w:r>
            <w:r>
              <w:rPr>
                <w:noProof/>
                <w:webHidden/>
              </w:rPr>
              <w:fldChar w:fldCharType="separate"/>
            </w:r>
            <w:r w:rsidR="00846685">
              <w:rPr>
                <w:noProof/>
                <w:webHidden/>
              </w:rPr>
              <w:t>7</w:t>
            </w:r>
            <w:r>
              <w:rPr>
                <w:noProof/>
                <w:webHidden/>
              </w:rPr>
              <w:fldChar w:fldCharType="end"/>
            </w:r>
          </w:hyperlink>
        </w:p>
        <w:p w14:paraId="19D14B23" w14:textId="1F2F9525" w:rsidR="004D1C48" w:rsidRDefault="004D1C48">
          <w:pPr>
            <w:pStyle w:val="13"/>
            <w:rPr>
              <w:rFonts w:asciiTheme="minorHAnsi" w:eastAsiaTheme="minorEastAsia" w:hAnsiTheme="minorHAnsi"/>
              <w:noProof/>
              <w:sz w:val="22"/>
              <w:lang w:val="en-US"/>
            </w:rPr>
          </w:pPr>
          <w:hyperlink w:anchor="_Toc136348879" w:history="1">
            <w:r w:rsidRPr="00246352">
              <w:rPr>
                <w:rStyle w:val="affffc"/>
                <w:noProof/>
              </w:rPr>
              <w:t>IV</w:t>
            </w:r>
            <w:r>
              <w:rPr>
                <w:rFonts w:asciiTheme="minorHAnsi" w:eastAsiaTheme="minorEastAsia" w:hAnsiTheme="minorHAnsi"/>
                <w:noProof/>
                <w:sz w:val="22"/>
                <w:lang w:val="en-US"/>
              </w:rPr>
              <w:tab/>
            </w:r>
            <w:r w:rsidRPr="00246352">
              <w:rPr>
                <w:rStyle w:val="affffc"/>
                <w:noProof/>
              </w:rPr>
              <w:t>List of Tables</w:t>
            </w:r>
            <w:r>
              <w:rPr>
                <w:noProof/>
                <w:webHidden/>
              </w:rPr>
              <w:tab/>
            </w:r>
            <w:r>
              <w:rPr>
                <w:noProof/>
                <w:webHidden/>
              </w:rPr>
              <w:fldChar w:fldCharType="begin"/>
            </w:r>
            <w:r>
              <w:rPr>
                <w:noProof/>
                <w:webHidden/>
              </w:rPr>
              <w:instrText xml:space="preserve"> PAGEREF _Toc136348879 \h </w:instrText>
            </w:r>
            <w:r>
              <w:rPr>
                <w:noProof/>
                <w:webHidden/>
              </w:rPr>
            </w:r>
            <w:r>
              <w:rPr>
                <w:noProof/>
                <w:webHidden/>
              </w:rPr>
              <w:fldChar w:fldCharType="separate"/>
            </w:r>
            <w:r w:rsidR="00846685">
              <w:rPr>
                <w:noProof/>
                <w:webHidden/>
              </w:rPr>
              <w:t>9</w:t>
            </w:r>
            <w:r>
              <w:rPr>
                <w:noProof/>
                <w:webHidden/>
              </w:rPr>
              <w:fldChar w:fldCharType="end"/>
            </w:r>
          </w:hyperlink>
        </w:p>
        <w:p w14:paraId="0D3C4619" w14:textId="738BD08D" w:rsidR="004D1C48" w:rsidRDefault="004D1C48">
          <w:pPr>
            <w:pStyle w:val="13"/>
            <w:rPr>
              <w:rFonts w:asciiTheme="minorHAnsi" w:eastAsiaTheme="minorEastAsia" w:hAnsiTheme="minorHAnsi"/>
              <w:noProof/>
              <w:sz w:val="22"/>
              <w:lang w:val="en-US"/>
            </w:rPr>
          </w:pPr>
          <w:hyperlink w:anchor="_Toc136348880" w:history="1">
            <w:r w:rsidRPr="00246352">
              <w:rPr>
                <w:rStyle w:val="affffc"/>
                <w:noProof/>
              </w:rPr>
              <w:t>V</w:t>
            </w:r>
            <w:r>
              <w:rPr>
                <w:rFonts w:asciiTheme="minorHAnsi" w:eastAsiaTheme="minorEastAsia" w:hAnsiTheme="minorHAnsi"/>
                <w:noProof/>
                <w:sz w:val="22"/>
                <w:lang w:val="en-US"/>
              </w:rPr>
              <w:tab/>
            </w:r>
            <w:r w:rsidRPr="00246352">
              <w:rPr>
                <w:rStyle w:val="affffc"/>
                <w:noProof/>
              </w:rPr>
              <w:t>List of Figures</w:t>
            </w:r>
            <w:r>
              <w:rPr>
                <w:noProof/>
                <w:webHidden/>
              </w:rPr>
              <w:tab/>
            </w:r>
            <w:r>
              <w:rPr>
                <w:noProof/>
                <w:webHidden/>
              </w:rPr>
              <w:fldChar w:fldCharType="begin"/>
            </w:r>
            <w:r>
              <w:rPr>
                <w:noProof/>
                <w:webHidden/>
              </w:rPr>
              <w:instrText xml:space="preserve"> PAGEREF _Toc136348880 \h </w:instrText>
            </w:r>
            <w:r>
              <w:rPr>
                <w:noProof/>
                <w:webHidden/>
              </w:rPr>
            </w:r>
            <w:r>
              <w:rPr>
                <w:noProof/>
                <w:webHidden/>
              </w:rPr>
              <w:fldChar w:fldCharType="separate"/>
            </w:r>
            <w:r w:rsidR="00846685">
              <w:rPr>
                <w:noProof/>
                <w:webHidden/>
              </w:rPr>
              <w:t>10</w:t>
            </w:r>
            <w:r>
              <w:rPr>
                <w:noProof/>
                <w:webHidden/>
              </w:rPr>
              <w:fldChar w:fldCharType="end"/>
            </w:r>
          </w:hyperlink>
        </w:p>
        <w:p w14:paraId="5C59F264" w14:textId="26529048" w:rsidR="004D1C48" w:rsidRDefault="004D1C48">
          <w:pPr>
            <w:pStyle w:val="13"/>
            <w:rPr>
              <w:rFonts w:asciiTheme="minorHAnsi" w:eastAsiaTheme="minorEastAsia" w:hAnsiTheme="minorHAnsi"/>
              <w:noProof/>
              <w:sz w:val="22"/>
              <w:lang w:val="en-US"/>
            </w:rPr>
          </w:pPr>
          <w:hyperlink w:anchor="_Toc136348881" w:history="1">
            <w:r w:rsidRPr="00246352">
              <w:rPr>
                <w:rStyle w:val="affffc"/>
                <w:noProof/>
              </w:rPr>
              <w:t>VI</w:t>
            </w:r>
            <w:r>
              <w:rPr>
                <w:rFonts w:asciiTheme="minorHAnsi" w:eastAsiaTheme="minorEastAsia" w:hAnsiTheme="minorHAnsi"/>
                <w:noProof/>
                <w:sz w:val="22"/>
                <w:lang w:val="en-US"/>
              </w:rPr>
              <w:tab/>
            </w:r>
            <w:r w:rsidRPr="00246352">
              <w:rPr>
                <w:rStyle w:val="affffc"/>
                <w:noProof/>
              </w:rPr>
              <w:t>List of Appendices</w:t>
            </w:r>
            <w:r>
              <w:rPr>
                <w:noProof/>
                <w:webHidden/>
              </w:rPr>
              <w:tab/>
            </w:r>
            <w:r>
              <w:rPr>
                <w:noProof/>
                <w:webHidden/>
              </w:rPr>
              <w:fldChar w:fldCharType="begin"/>
            </w:r>
            <w:r>
              <w:rPr>
                <w:noProof/>
                <w:webHidden/>
              </w:rPr>
              <w:instrText xml:space="preserve"> PAGEREF _Toc136348881 \h </w:instrText>
            </w:r>
            <w:r>
              <w:rPr>
                <w:noProof/>
                <w:webHidden/>
              </w:rPr>
            </w:r>
            <w:r>
              <w:rPr>
                <w:noProof/>
                <w:webHidden/>
              </w:rPr>
              <w:fldChar w:fldCharType="separate"/>
            </w:r>
            <w:r w:rsidR="00846685">
              <w:rPr>
                <w:noProof/>
                <w:webHidden/>
              </w:rPr>
              <w:t>11</w:t>
            </w:r>
            <w:r>
              <w:rPr>
                <w:noProof/>
                <w:webHidden/>
              </w:rPr>
              <w:fldChar w:fldCharType="end"/>
            </w:r>
          </w:hyperlink>
        </w:p>
        <w:p w14:paraId="01B4C0D8" w14:textId="6C8398D2" w:rsidR="004D1C48" w:rsidRDefault="004D1C48">
          <w:pPr>
            <w:pStyle w:val="13"/>
            <w:rPr>
              <w:rFonts w:asciiTheme="minorHAnsi" w:eastAsiaTheme="minorEastAsia" w:hAnsiTheme="minorHAnsi"/>
              <w:noProof/>
              <w:sz w:val="22"/>
              <w:lang w:val="en-US"/>
            </w:rPr>
          </w:pPr>
          <w:hyperlink w:anchor="_Toc136348882" w:history="1">
            <w:r w:rsidRPr="00246352">
              <w:rPr>
                <w:rStyle w:val="affffc"/>
                <w:noProof/>
              </w:rPr>
              <w:t>1</w:t>
            </w:r>
            <w:r>
              <w:rPr>
                <w:rFonts w:asciiTheme="minorHAnsi" w:eastAsiaTheme="minorEastAsia" w:hAnsiTheme="minorHAnsi"/>
                <w:noProof/>
                <w:sz w:val="22"/>
                <w:lang w:val="en-US"/>
              </w:rPr>
              <w:tab/>
            </w:r>
            <w:r w:rsidRPr="00246352">
              <w:rPr>
                <w:rStyle w:val="affffc"/>
                <w:noProof/>
              </w:rPr>
              <w:t>Introduction</w:t>
            </w:r>
            <w:r>
              <w:rPr>
                <w:noProof/>
                <w:webHidden/>
              </w:rPr>
              <w:tab/>
            </w:r>
            <w:r>
              <w:rPr>
                <w:noProof/>
                <w:webHidden/>
              </w:rPr>
              <w:fldChar w:fldCharType="begin"/>
            </w:r>
            <w:r>
              <w:rPr>
                <w:noProof/>
                <w:webHidden/>
              </w:rPr>
              <w:instrText xml:space="preserve"> PAGEREF _Toc136348882 \h </w:instrText>
            </w:r>
            <w:r>
              <w:rPr>
                <w:noProof/>
                <w:webHidden/>
              </w:rPr>
            </w:r>
            <w:r>
              <w:rPr>
                <w:noProof/>
                <w:webHidden/>
              </w:rPr>
              <w:fldChar w:fldCharType="separate"/>
            </w:r>
            <w:r w:rsidR="00846685">
              <w:rPr>
                <w:noProof/>
                <w:webHidden/>
              </w:rPr>
              <w:t>12</w:t>
            </w:r>
            <w:r>
              <w:rPr>
                <w:noProof/>
                <w:webHidden/>
              </w:rPr>
              <w:fldChar w:fldCharType="end"/>
            </w:r>
          </w:hyperlink>
        </w:p>
        <w:p w14:paraId="0E56E222" w14:textId="5396A67E" w:rsidR="004D1C48" w:rsidRDefault="004D1C48">
          <w:pPr>
            <w:pStyle w:val="2f"/>
            <w:rPr>
              <w:rFonts w:asciiTheme="minorHAnsi" w:eastAsiaTheme="minorEastAsia" w:hAnsiTheme="minorHAnsi"/>
              <w:noProof/>
              <w:sz w:val="22"/>
              <w:lang w:val="en-US"/>
            </w:rPr>
          </w:pPr>
          <w:hyperlink w:anchor="_Toc136348883" w:history="1">
            <w:r w:rsidRPr="00246352">
              <w:rPr>
                <w:rStyle w:val="affffc"/>
                <w:noProof/>
              </w:rPr>
              <w:t>1.1</w:t>
            </w:r>
            <w:r>
              <w:rPr>
                <w:rFonts w:asciiTheme="minorHAnsi" w:eastAsiaTheme="minorEastAsia" w:hAnsiTheme="minorHAnsi"/>
                <w:noProof/>
                <w:sz w:val="22"/>
                <w:lang w:val="en-US"/>
              </w:rPr>
              <w:tab/>
            </w:r>
            <w:r w:rsidRPr="00246352">
              <w:rPr>
                <w:rStyle w:val="affffc"/>
                <w:noProof/>
              </w:rPr>
              <w:t>Problem description</w:t>
            </w:r>
            <w:r>
              <w:rPr>
                <w:noProof/>
                <w:webHidden/>
              </w:rPr>
              <w:tab/>
            </w:r>
            <w:r>
              <w:rPr>
                <w:noProof/>
                <w:webHidden/>
              </w:rPr>
              <w:fldChar w:fldCharType="begin"/>
            </w:r>
            <w:r>
              <w:rPr>
                <w:noProof/>
                <w:webHidden/>
              </w:rPr>
              <w:instrText xml:space="preserve"> PAGEREF _Toc136348883 \h </w:instrText>
            </w:r>
            <w:r>
              <w:rPr>
                <w:noProof/>
                <w:webHidden/>
              </w:rPr>
            </w:r>
            <w:r>
              <w:rPr>
                <w:noProof/>
                <w:webHidden/>
              </w:rPr>
              <w:fldChar w:fldCharType="separate"/>
            </w:r>
            <w:r w:rsidR="00846685">
              <w:rPr>
                <w:noProof/>
                <w:webHidden/>
              </w:rPr>
              <w:t>12</w:t>
            </w:r>
            <w:r>
              <w:rPr>
                <w:noProof/>
                <w:webHidden/>
              </w:rPr>
              <w:fldChar w:fldCharType="end"/>
            </w:r>
          </w:hyperlink>
        </w:p>
        <w:p w14:paraId="362DE6A8" w14:textId="5FD6371C" w:rsidR="004D1C48" w:rsidRDefault="004D1C48">
          <w:pPr>
            <w:pStyle w:val="2f"/>
            <w:rPr>
              <w:rFonts w:asciiTheme="minorHAnsi" w:eastAsiaTheme="minorEastAsia" w:hAnsiTheme="minorHAnsi"/>
              <w:noProof/>
              <w:sz w:val="22"/>
              <w:lang w:val="en-US"/>
            </w:rPr>
          </w:pPr>
          <w:hyperlink w:anchor="_Toc136348884" w:history="1">
            <w:r w:rsidRPr="00246352">
              <w:rPr>
                <w:rStyle w:val="affffc"/>
                <w:noProof/>
              </w:rPr>
              <w:t>1.2</w:t>
            </w:r>
            <w:r>
              <w:rPr>
                <w:rFonts w:asciiTheme="minorHAnsi" w:eastAsiaTheme="minorEastAsia" w:hAnsiTheme="minorHAnsi"/>
                <w:noProof/>
                <w:sz w:val="22"/>
                <w:lang w:val="en-US"/>
              </w:rPr>
              <w:tab/>
            </w:r>
            <w:r w:rsidRPr="00246352">
              <w:rPr>
                <w:rStyle w:val="affffc"/>
                <w:noProof/>
              </w:rPr>
              <w:t>Literature overview</w:t>
            </w:r>
            <w:r>
              <w:rPr>
                <w:noProof/>
                <w:webHidden/>
              </w:rPr>
              <w:tab/>
            </w:r>
            <w:r>
              <w:rPr>
                <w:noProof/>
                <w:webHidden/>
              </w:rPr>
              <w:fldChar w:fldCharType="begin"/>
            </w:r>
            <w:r>
              <w:rPr>
                <w:noProof/>
                <w:webHidden/>
              </w:rPr>
              <w:instrText xml:space="preserve"> PAGEREF _Toc136348884 \h </w:instrText>
            </w:r>
            <w:r>
              <w:rPr>
                <w:noProof/>
                <w:webHidden/>
              </w:rPr>
            </w:r>
            <w:r>
              <w:rPr>
                <w:noProof/>
                <w:webHidden/>
              </w:rPr>
              <w:fldChar w:fldCharType="separate"/>
            </w:r>
            <w:r w:rsidR="00846685">
              <w:rPr>
                <w:noProof/>
                <w:webHidden/>
              </w:rPr>
              <w:t>12</w:t>
            </w:r>
            <w:r>
              <w:rPr>
                <w:noProof/>
                <w:webHidden/>
              </w:rPr>
              <w:fldChar w:fldCharType="end"/>
            </w:r>
          </w:hyperlink>
        </w:p>
        <w:p w14:paraId="19F67D45" w14:textId="69C10E01" w:rsidR="004D1C48" w:rsidRDefault="004D1C48">
          <w:pPr>
            <w:pStyle w:val="3a"/>
            <w:tabs>
              <w:tab w:val="right" w:leader="dot" w:pos="9678"/>
            </w:tabs>
            <w:rPr>
              <w:rFonts w:asciiTheme="minorHAnsi" w:eastAsiaTheme="minorEastAsia" w:hAnsiTheme="minorHAnsi"/>
              <w:noProof/>
              <w:sz w:val="22"/>
              <w:lang w:val="en-US"/>
            </w:rPr>
          </w:pPr>
          <w:hyperlink w:anchor="_Toc136348885" w:history="1">
            <w:r w:rsidRPr="00246352">
              <w:rPr>
                <w:rStyle w:val="affffc"/>
                <w:noProof/>
              </w:rPr>
              <w:t>HAR concept</w:t>
            </w:r>
            <w:r>
              <w:rPr>
                <w:noProof/>
                <w:webHidden/>
              </w:rPr>
              <w:tab/>
            </w:r>
            <w:r>
              <w:rPr>
                <w:noProof/>
                <w:webHidden/>
              </w:rPr>
              <w:fldChar w:fldCharType="begin"/>
            </w:r>
            <w:r>
              <w:rPr>
                <w:noProof/>
                <w:webHidden/>
              </w:rPr>
              <w:instrText xml:space="preserve"> PAGEREF _Toc136348885 \h </w:instrText>
            </w:r>
            <w:r>
              <w:rPr>
                <w:noProof/>
                <w:webHidden/>
              </w:rPr>
            </w:r>
            <w:r>
              <w:rPr>
                <w:noProof/>
                <w:webHidden/>
              </w:rPr>
              <w:fldChar w:fldCharType="separate"/>
            </w:r>
            <w:r w:rsidR="00846685">
              <w:rPr>
                <w:noProof/>
                <w:webHidden/>
              </w:rPr>
              <w:t>12</w:t>
            </w:r>
            <w:r>
              <w:rPr>
                <w:noProof/>
                <w:webHidden/>
              </w:rPr>
              <w:fldChar w:fldCharType="end"/>
            </w:r>
          </w:hyperlink>
        </w:p>
        <w:p w14:paraId="2030896C" w14:textId="642F7B94" w:rsidR="004D1C48" w:rsidRDefault="004D1C48">
          <w:pPr>
            <w:pStyle w:val="3a"/>
            <w:tabs>
              <w:tab w:val="right" w:leader="dot" w:pos="9678"/>
            </w:tabs>
            <w:rPr>
              <w:rFonts w:asciiTheme="minorHAnsi" w:eastAsiaTheme="minorEastAsia" w:hAnsiTheme="minorHAnsi"/>
              <w:noProof/>
              <w:sz w:val="22"/>
              <w:lang w:val="en-US"/>
            </w:rPr>
          </w:pPr>
          <w:hyperlink w:anchor="_Toc136348886" w:history="1">
            <w:r w:rsidRPr="00246352">
              <w:rPr>
                <w:rStyle w:val="affffc"/>
                <w:noProof/>
              </w:rPr>
              <w:t>Sport activity classification concept</w:t>
            </w:r>
            <w:r>
              <w:rPr>
                <w:noProof/>
                <w:webHidden/>
              </w:rPr>
              <w:tab/>
            </w:r>
            <w:r>
              <w:rPr>
                <w:noProof/>
                <w:webHidden/>
              </w:rPr>
              <w:fldChar w:fldCharType="begin"/>
            </w:r>
            <w:r>
              <w:rPr>
                <w:noProof/>
                <w:webHidden/>
              </w:rPr>
              <w:instrText xml:space="preserve"> PAGEREF _Toc136348886 \h </w:instrText>
            </w:r>
            <w:r>
              <w:rPr>
                <w:noProof/>
                <w:webHidden/>
              </w:rPr>
            </w:r>
            <w:r>
              <w:rPr>
                <w:noProof/>
                <w:webHidden/>
              </w:rPr>
              <w:fldChar w:fldCharType="separate"/>
            </w:r>
            <w:r w:rsidR="00846685">
              <w:rPr>
                <w:noProof/>
                <w:webHidden/>
              </w:rPr>
              <w:t>13</w:t>
            </w:r>
            <w:r>
              <w:rPr>
                <w:noProof/>
                <w:webHidden/>
              </w:rPr>
              <w:fldChar w:fldCharType="end"/>
            </w:r>
          </w:hyperlink>
        </w:p>
        <w:p w14:paraId="0114C769" w14:textId="29DDDD5D" w:rsidR="004D1C48" w:rsidRDefault="004D1C48">
          <w:pPr>
            <w:pStyle w:val="3a"/>
            <w:tabs>
              <w:tab w:val="right" w:leader="dot" w:pos="9678"/>
            </w:tabs>
            <w:rPr>
              <w:rFonts w:asciiTheme="minorHAnsi" w:eastAsiaTheme="minorEastAsia" w:hAnsiTheme="minorHAnsi"/>
              <w:noProof/>
              <w:sz w:val="22"/>
              <w:lang w:val="en-US"/>
            </w:rPr>
          </w:pPr>
          <w:hyperlink w:anchor="_Toc136348887" w:history="1">
            <w:r w:rsidRPr="00246352">
              <w:rPr>
                <w:rStyle w:val="affffc"/>
                <w:noProof/>
              </w:rPr>
              <w:t>Sensors and data acquisition methods</w:t>
            </w:r>
            <w:r>
              <w:rPr>
                <w:noProof/>
                <w:webHidden/>
              </w:rPr>
              <w:tab/>
            </w:r>
            <w:r>
              <w:rPr>
                <w:noProof/>
                <w:webHidden/>
              </w:rPr>
              <w:fldChar w:fldCharType="begin"/>
            </w:r>
            <w:r>
              <w:rPr>
                <w:noProof/>
                <w:webHidden/>
              </w:rPr>
              <w:instrText xml:space="preserve"> PAGEREF _Toc136348887 \h </w:instrText>
            </w:r>
            <w:r>
              <w:rPr>
                <w:noProof/>
                <w:webHidden/>
              </w:rPr>
            </w:r>
            <w:r>
              <w:rPr>
                <w:noProof/>
                <w:webHidden/>
              </w:rPr>
              <w:fldChar w:fldCharType="separate"/>
            </w:r>
            <w:r w:rsidR="00846685">
              <w:rPr>
                <w:noProof/>
                <w:webHidden/>
              </w:rPr>
              <w:t>13</w:t>
            </w:r>
            <w:r>
              <w:rPr>
                <w:noProof/>
                <w:webHidden/>
              </w:rPr>
              <w:fldChar w:fldCharType="end"/>
            </w:r>
          </w:hyperlink>
        </w:p>
        <w:p w14:paraId="1532AC16" w14:textId="7BA6FA94" w:rsidR="004D1C48" w:rsidRDefault="004D1C48">
          <w:pPr>
            <w:pStyle w:val="3a"/>
            <w:tabs>
              <w:tab w:val="right" w:leader="dot" w:pos="9678"/>
            </w:tabs>
            <w:rPr>
              <w:rFonts w:asciiTheme="minorHAnsi" w:eastAsiaTheme="minorEastAsia" w:hAnsiTheme="minorHAnsi"/>
              <w:noProof/>
              <w:sz w:val="22"/>
              <w:lang w:val="en-US"/>
            </w:rPr>
          </w:pPr>
          <w:hyperlink w:anchor="_Toc136348888" w:history="1">
            <w:r w:rsidRPr="00246352">
              <w:rPr>
                <w:rStyle w:val="affffc"/>
                <w:noProof/>
              </w:rPr>
              <w:t>Feature extraction</w:t>
            </w:r>
            <w:r>
              <w:rPr>
                <w:noProof/>
                <w:webHidden/>
              </w:rPr>
              <w:tab/>
            </w:r>
            <w:r>
              <w:rPr>
                <w:noProof/>
                <w:webHidden/>
              </w:rPr>
              <w:fldChar w:fldCharType="begin"/>
            </w:r>
            <w:r>
              <w:rPr>
                <w:noProof/>
                <w:webHidden/>
              </w:rPr>
              <w:instrText xml:space="preserve"> PAGEREF _Toc136348888 \h </w:instrText>
            </w:r>
            <w:r>
              <w:rPr>
                <w:noProof/>
                <w:webHidden/>
              </w:rPr>
            </w:r>
            <w:r>
              <w:rPr>
                <w:noProof/>
                <w:webHidden/>
              </w:rPr>
              <w:fldChar w:fldCharType="separate"/>
            </w:r>
            <w:r w:rsidR="00846685">
              <w:rPr>
                <w:noProof/>
                <w:webHidden/>
              </w:rPr>
              <w:t>16</w:t>
            </w:r>
            <w:r>
              <w:rPr>
                <w:noProof/>
                <w:webHidden/>
              </w:rPr>
              <w:fldChar w:fldCharType="end"/>
            </w:r>
          </w:hyperlink>
        </w:p>
        <w:p w14:paraId="54009086" w14:textId="121D013A" w:rsidR="004D1C48" w:rsidRDefault="004D1C48">
          <w:pPr>
            <w:pStyle w:val="3a"/>
            <w:tabs>
              <w:tab w:val="right" w:leader="dot" w:pos="9678"/>
            </w:tabs>
            <w:rPr>
              <w:rFonts w:asciiTheme="minorHAnsi" w:eastAsiaTheme="minorEastAsia" w:hAnsiTheme="minorHAnsi"/>
              <w:noProof/>
              <w:sz w:val="22"/>
              <w:lang w:val="en-US"/>
            </w:rPr>
          </w:pPr>
          <w:hyperlink w:anchor="_Toc136348889" w:history="1">
            <w:r w:rsidRPr="00246352">
              <w:rPr>
                <w:rStyle w:val="affffc"/>
                <w:noProof/>
              </w:rPr>
              <w:t>Drawbacks and challenges</w:t>
            </w:r>
            <w:r>
              <w:rPr>
                <w:noProof/>
                <w:webHidden/>
              </w:rPr>
              <w:tab/>
            </w:r>
            <w:r>
              <w:rPr>
                <w:noProof/>
                <w:webHidden/>
              </w:rPr>
              <w:fldChar w:fldCharType="begin"/>
            </w:r>
            <w:r>
              <w:rPr>
                <w:noProof/>
                <w:webHidden/>
              </w:rPr>
              <w:instrText xml:space="preserve"> PAGEREF _Toc136348889 \h </w:instrText>
            </w:r>
            <w:r>
              <w:rPr>
                <w:noProof/>
                <w:webHidden/>
              </w:rPr>
            </w:r>
            <w:r>
              <w:rPr>
                <w:noProof/>
                <w:webHidden/>
              </w:rPr>
              <w:fldChar w:fldCharType="separate"/>
            </w:r>
            <w:r w:rsidR="00846685">
              <w:rPr>
                <w:noProof/>
                <w:webHidden/>
              </w:rPr>
              <w:t>17</w:t>
            </w:r>
            <w:r>
              <w:rPr>
                <w:noProof/>
                <w:webHidden/>
              </w:rPr>
              <w:fldChar w:fldCharType="end"/>
            </w:r>
          </w:hyperlink>
        </w:p>
        <w:p w14:paraId="34B5436D" w14:textId="006D0798" w:rsidR="004D1C48" w:rsidRDefault="004D1C48">
          <w:pPr>
            <w:pStyle w:val="3a"/>
            <w:tabs>
              <w:tab w:val="right" w:leader="dot" w:pos="9678"/>
            </w:tabs>
            <w:rPr>
              <w:rFonts w:asciiTheme="minorHAnsi" w:eastAsiaTheme="minorEastAsia" w:hAnsiTheme="minorHAnsi"/>
              <w:noProof/>
              <w:sz w:val="22"/>
              <w:lang w:val="en-US"/>
            </w:rPr>
          </w:pPr>
          <w:hyperlink w:anchor="_Toc136348890" w:history="1">
            <w:r w:rsidRPr="00246352">
              <w:rPr>
                <w:rStyle w:val="affffc"/>
                <w:noProof/>
              </w:rPr>
              <w:t>Methods, applications, and results in HAR</w:t>
            </w:r>
            <w:r>
              <w:rPr>
                <w:noProof/>
                <w:webHidden/>
              </w:rPr>
              <w:tab/>
            </w:r>
            <w:r>
              <w:rPr>
                <w:noProof/>
                <w:webHidden/>
              </w:rPr>
              <w:fldChar w:fldCharType="begin"/>
            </w:r>
            <w:r>
              <w:rPr>
                <w:noProof/>
                <w:webHidden/>
              </w:rPr>
              <w:instrText xml:space="preserve"> PAGEREF _Toc136348890 \h </w:instrText>
            </w:r>
            <w:r>
              <w:rPr>
                <w:noProof/>
                <w:webHidden/>
              </w:rPr>
            </w:r>
            <w:r>
              <w:rPr>
                <w:noProof/>
                <w:webHidden/>
              </w:rPr>
              <w:fldChar w:fldCharType="separate"/>
            </w:r>
            <w:r w:rsidR="00846685">
              <w:rPr>
                <w:noProof/>
                <w:webHidden/>
              </w:rPr>
              <w:t>18</w:t>
            </w:r>
            <w:r>
              <w:rPr>
                <w:noProof/>
                <w:webHidden/>
              </w:rPr>
              <w:fldChar w:fldCharType="end"/>
            </w:r>
          </w:hyperlink>
        </w:p>
        <w:p w14:paraId="28E88D8E" w14:textId="4A19F63F" w:rsidR="004D1C48" w:rsidRDefault="004D1C48">
          <w:pPr>
            <w:pStyle w:val="2f"/>
            <w:rPr>
              <w:rFonts w:asciiTheme="minorHAnsi" w:eastAsiaTheme="minorEastAsia" w:hAnsiTheme="minorHAnsi"/>
              <w:noProof/>
              <w:sz w:val="22"/>
              <w:lang w:val="en-US"/>
            </w:rPr>
          </w:pPr>
          <w:hyperlink w:anchor="_Toc136348891" w:history="1">
            <w:r w:rsidRPr="00246352">
              <w:rPr>
                <w:rStyle w:val="affffc"/>
                <w:noProof/>
              </w:rPr>
              <w:t>1.3</w:t>
            </w:r>
            <w:r>
              <w:rPr>
                <w:rFonts w:asciiTheme="minorHAnsi" w:eastAsiaTheme="minorEastAsia" w:hAnsiTheme="minorHAnsi"/>
                <w:noProof/>
                <w:sz w:val="22"/>
                <w:lang w:val="en-US"/>
              </w:rPr>
              <w:tab/>
            </w:r>
            <w:r w:rsidRPr="00246352">
              <w:rPr>
                <w:rStyle w:val="affffc"/>
                <w:noProof/>
              </w:rPr>
              <w:t>Thesis introduction</w:t>
            </w:r>
            <w:r>
              <w:rPr>
                <w:noProof/>
                <w:webHidden/>
              </w:rPr>
              <w:tab/>
            </w:r>
            <w:r>
              <w:rPr>
                <w:noProof/>
                <w:webHidden/>
              </w:rPr>
              <w:fldChar w:fldCharType="begin"/>
            </w:r>
            <w:r>
              <w:rPr>
                <w:noProof/>
                <w:webHidden/>
              </w:rPr>
              <w:instrText xml:space="preserve"> PAGEREF _Toc136348891 \h </w:instrText>
            </w:r>
            <w:r>
              <w:rPr>
                <w:noProof/>
                <w:webHidden/>
              </w:rPr>
            </w:r>
            <w:r>
              <w:rPr>
                <w:noProof/>
                <w:webHidden/>
              </w:rPr>
              <w:fldChar w:fldCharType="separate"/>
            </w:r>
            <w:r w:rsidR="00846685">
              <w:rPr>
                <w:noProof/>
                <w:webHidden/>
              </w:rPr>
              <w:t>23</w:t>
            </w:r>
            <w:r>
              <w:rPr>
                <w:noProof/>
                <w:webHidden/>
              </w:rPr>
              <w:fldChar w:fldCharType="end"/>
            </w:r>
          </w:hyperlink>
        </w:p>
        <w:p w14:paraId="7C8B5C12" w14:textId="26D2DB80" w:rsidR="004D1C48" w:rsidRDefault="004D1C48">
          <w:pPr>
            <w:pStyle w:val="3a"/>
            <w:tabs>
              <w:tab w:val="right" w:leader="dot" w:pos="9678"/>
            </w:tabs>
            <w:rPr>
              <w:rFonts w:asciiTheme="minorHAnsi" w:eastAsiaTheme="minorEastAsia" w:hAnsiTheme="minorHAnsi"/>
              <w:noProof/>
              <w:sz w:val="22"/>
              <w:lang w:val="en-US"/>
            </w:rPr>
          </w:pPr>
          <w:hyperlink w:anchor="_Toc136348892" w:history="1">
            <w:r w:rsidRPr="00246352">
              <w:rPr>
                <w:rStyle w:val="affffc"/>
                <w:noProof/>
              </w:rPr>
              <w:t>Concepts</w:t>
            </w:r>
            <w:r>
              <w:rPr>
                <w:noProof/>
                <w:webHidden/>
              </w:rPr>
              <w:tab/>
            </w:r>
            <w:r>
              <w:rPr>
                <w:noProof/>
                <w:webHidden/>
              </w:rPr>
              <w:fldChar w:fldCharType="begin"/>
            </w:r>
            <w:r>
              <w:rPr>
                <w:noProof/>
                <w:webHidden/>
              </w:rPr>
              <w:instrText xml:space="preserve"> PAGEREF _Toc136348892 \h </w:instrText>
            </w:r>
            <w:r>
              <w:rPr>
                <w:noProof/>
                <w:webHidden/>
              </w:rPr>
            </w:r>
            <w:r>
              <w:rPr>
                <w:noProof/>
                <w:webHidden/>
              </w:rPr>
              <w:fldChar w:fldCharType="separate"/>
            </w:r>
            <w:r w:rsidR="00846685">
              <w:rPr>
                <w:noProof/>
                <w:webHidden/>
              </w:rPr>
              <w:t>23</w:t>
            </w:r>
            <w:r>
              <w:rPr>
                <w:noProof/>
                <w:webHidden/>
              </w:rPr>
              <w:fldChar w:fldCharType="end"/>
            </w:r>
          </w:hyperlink>
        </w:p>
        <w:p w14:paraId="0958166E" w14:textId="3F07E5DF" w:rsidR="004D1C48" w:rsidRDefault="004D1C48">
          <w:pPr>
            <w:pStyle w:val="3a"/>
            <w:tabs>
              <w:tab w:val="right" w:leader="dot" w:pos="9678"/>
            </w:tabs>
            <w:rPr>
              <w:rFonts w:asciiTheme="minorHAnsi" w:eastAsiaTheme="minorEastAsia" w:hAnsiTheme="minorHAnsi"/>
              <w:noProof/>
              <w:sz w:val="22"/>
              <w:lang w:val="en-US"/>
            </w:rPr>
          </w:pPr>
          <w:hyperlink w:anchor="_Toc136348893" w:history="1">
            <w:r w:rsidRPr="00246352">
              <w:rPr>
                <w:rStyle w:val="affffc"/>
                <w:noProof/>
              </w:rPr>
              <w:t>Standard CML</w:t>
            </w:r>
            <w:r>
              <w:rPr>
                <w:noProof/>
                <w:webHidden/>
              </w:rPr>
              <w:tab/>
            </w:r>
            <w:r>
              <w:rPr>
                <w:noProof/>
                <w:webHidden/>
              </w:rPr>
              <w:fldChar w:fldCharType="begin"/>
            </w:r>
            <w:r>
              <w:rPr>
                <w:noProof/>
                <w:webHidden/>
              </w:rPr>
              <w:instrText xml:space="preserve"> PAGEREF _Toc136348893 \h </w:instrText>
            </w:r>
            <w:r>
              <w:rPr>
                <w:noProof/>
                <w:webHidden/>
              </w:rPr>
            </w:r>
            <w:r>
              <w:rPr>
                <w:noProof/>
                <w:webHidden/>
              </w:rPr>
              <w:fldChar w:fldCharType="separate"/>
            </w:r>
            <w:r w:rsidR="00846685">
              <w:rPr>
                <w:noProof/>
                <w:webHidden/>
              </w:rPr>
              <w:t>24</w:t>
            </w:r>
            <w:r>
              <w:rPr>
                <w:noProof/>
                <w:webHidden/>
              </w:rPr>
              <w:fldChar w:fldCharType="end"/>
            </w:r>
          </w:hyperlink>
        </w:p>
        <w:p w14:paraId="13611F0E" w14:textId="0294F4B0" w:rsidR="004D1C48" w:rsidRDefault="004D1C48">
          <w:pPr>
            <w:pStyle w:val="3a"/>
            <w:tabs>
              <w:tab w:val="right" w:leader="dot" w:pos="9678"/>
            </w:tabs>
            <w:rPr>
              <w:rFonts w:asciiTheme="minorHAnsi" w:eastAsiaTheme="minorEastAsia" w:hAnsiTheme="minorHAnsi"/>
              <w:noProof/>
              <w:sz w:val="22"/>
              <w:lang w:val="en-US"/>
            </w:rPr>
          </w:pPr>
          <w:hyperlink w:anchor="_Toc136348894" w:history="1">
            <w:r w:rsidRPr="00246352">
              <w:rPr>
                <w:rStyle w:val="affffc"/>
                <w:noProof/>
              </w:rPr>
              <w:t>Time Series Classification</w:t>
            </w:r>
            <w:r>
              <w:rPr>
                <w:noProof/>
                <w:webHidden/>
              </w:rPr>
              <w:tab/>
            </w:r>
            <w:r>
              <w:rPr>
                <w:noProof/>
                <w:webHidden/>
              </w:rPr>
              <w:fldChar w:fldCharType="begin"/>
            </w:r>
            <w:r>
              <w:rPr>
                <w:noProof/>
                <w:webHidden/>
              </w:rPr>
              <w:instrText xml:space="preserve"> PAGEREF _Toc136348894 \h </w:instrText>
            </w:r>
            <w:r>
              <w:rPr>
                <w:noProof/>
                <w:webHidden/>
              </w:rPr>
            </w:r>
            <w:r>
              <w:rPr>
                <w:noProof/>
                <w:webHidden/>
              </w:rPr>
              <w:fldChar w:fldCharType="separate"/>
            </w:r>
            <w:r w:rsidR="00846685">
              <w:rPr>
                <w:noProof/>
                <w:webHidden/>
              </w:rPr>
              <w:t>25</w:t>
            </w:r>
            <w:r>
              <w:rPr>
                <w:noProof/>
                <w:webHidden/>
              </w:rPr>
              <w:fldChar w:fldCharType="end"/>
            </w:r>
          </w:hyperlink>
        </w:p>
        <w:p w14:paraId="0FF10C31" w14:textId="513DC36A" w:rsidR="004D1C48" w:rsidRDefault="004D1C48">
          <w:pPr>
            <w:pStyle w:val="3a"/>
            <w:tabs>
              <w:tab w:val="right" w:leader="dot" w:pos="9678"/>
            </w:tabs>
            <w:rPr>
              <w:rFonts w:asciiTheme="minorHAnsi" w:eastAsiaTheme="minorEastAsia" w:hAnsiTheme="minorHAnsi"/>
              <w:noProof/>
              <w:sz w:val="22"/>
              <w:lang w:val="en-US"/>
            </w:rPr>
          </w:pPr>
          <w:hyperlink w:anchor="_Toc136348895" w:history="1">
            <w:r w:rsidRPr="00246352">
              <w:rPr>
                <w:rStyle w:val="affffc"/>
                <w:noProof/>
              </w:rPr>
              <w:t>Model validation and objectives</w:t>
            </w:r>
            <w:r>
              <w:rPr>
                <w:noProof/>
                <w:webHidden/>
              </w:rPr>
              <w:tab/>
            </w:r>
            <w:r>
              <w:rPr>
                <w:noProof/>
                <w:webHidden/>
              </w:rPr>
              <w:fldChar w:fldCharType="begin"/>
            </w:r>
            <w:r>
              <w:rPr>
                <w:noProof/>
                <w:webHidden/>
              </w:rPr>
              <w:instrText xml:space="preserve"> PAGEREF _Toc136348895 \h </w:instrText>
            </w:r>
            <w:r>
              <w:rPr>
                <w:noProof/>
                <w:webHidden/>
              </w:rPr>
            </w:r>
            <w:r>
              <w:rPr>
                <w:noProof/>
                <w:webHidden/>
              </w:rPr>
              <w:fldChar w:fldCharType="separate"/>
            </w:r>
            <w:r w:rsidR="00846685">
              <w:rPr>
                <w:noProof/>
                <w:webHidden/>
              </w:rPr>
              <w:t>26</w:t>
            </w:r>
            <w:r>
              <w:rPr>
                <w:noProof/>
                <w:webHidden/>
              </w:rPr>
              <w:fldChar w:fldCharType="end"/>
            </w:r>
          </w:hyperlink>
        </w:p>
        <w:p w14:paraId="2D6D7ECE" w14:textId="16D39B6C" w:rsidR="004D1C48" w:rsidRDefault="004D1C48">
          <w:pPr>
            <w:pStyle w:val="13"/>
            <w:rPr>
              <w:rFonts w:asciiTheme="minorHAnsi" w:eastAsiaTheme="minorEastAsia" w:hAnsiTheme="minorHAnsi"/>
              <w:noProof/>
              <w:sz w:val="22"/>
              <w:lang w:val="en-US"/>
            </w:rPr>
          </w:pPr>
          <w:hyperlink w:anchor="_Toc136348896" w:history="1">
            <w:r w:rsidRPr="00246352">
              <w:rPr>
                <w:rStyle w:val="affffc"/>
                <w:noProof/>
              </w:rPr>
              <w:t>2</w:t>
            </w:r>
            <w:r>
              <w:rPr>
                <w:rFonts w:asciiTheme="minorHAnsi" w:eastAsiaTheme="minorEastAsia" w:hAnsiTheme="minorHAnsi"/>
                <w:noProof/>
                <w:sz w:val="22"/>
                <w:lang w:val="en-US"/>
              </w:rPr>
              <w:tab/>
            </w:r>
            <w:r w:rsidRPr="00246352">
              <w:rPr>
                <w:rStyle w:val="affffc"/>
                <w:noProof/>
              </w:rPr>
              <w:t>Dataset construction</w:t>
            </w:r>
            <w:r>
              <w:rPr>
                <w:noProof/>
                <w:webHidden/>
              </w:rPr>
              <w:tab/>
            </w:r>
            <w:r>
              <w:rPr>
                <w:noProof/>
                <w:webHidden/>
              </w:rPr>
              <w:fldChar w:fldCharType="begin"/>
            </w:r>
            <w:r>
              <w:rPr>
                <w:noProof/>
                <w:webHidden/>
              </w:rPr>
              <w:instrText xml:space="preserve"> PAGEREF _Toc136348896 \h </w:instrText>
            </w:r>
            <w:r>
              <w:rPr>
                <w:noProof/>
                <w:webHidden/>
              </w:rPr>
            </w:r>
            <w:r>
              <w:rPr>
                <w:noProof/>
                <w:webHidden/>
              </w:rPr>
              <w:fldChar w:fldCharType="separate"/>
            </w:r>
            <w:r w:rsidR="00846685">
              <w:rPr>
                <w:noProof/>
                <w:webHidden/>
              </w:rPr>
              <w:t>26</w:t>
            </w:r>
            <w:r>
              <w:rPr>
                <w:noProof/>
                <w:webHidden/>
              </w:rPr>
              <w:fldChar w:fldCharType="end"/>
            </w:r>
          </w:hyperlink>
        </w:p>
        <w:p w14:paraId="5CA677DB" w14:textId="0A8090E0" w:rsidR="004D1C48" w:rsidRDefault="004D1C48">
          <w:pPr>
            <w:pStyle w:val="2f"/>
            <w:rPr>
              <w:rFonts w:asciiTheme="minorHAnsi" w:eastAsiaTheme="minorEastAsia" w:hAnsiTheme="minorHAnsi"/>
              <w:noProof/>
              <w:sz w:val="22"/>
              <w:lang w:val="en-US"/>
            </w:rPr>
          </w:pPr>
          <w:hyperlink w:anchor="_Toc136348897" w:history="1">
            <w:r w:rsidRPr="00246352">
              <w:rPr>
                <w:rStyle w:val="affffc"/>
                <w:noProof/>
              </w:rPr>
              <w:t>2.1</w:t>
            </w:r>
            <w:r>
              <w:rPr>
                <w:rFonts w:asciiTheme="minorHAnsi" w:eastAsiaTheme="minorEastAsia" w:hAnsiTheme="minorHAnsi"/>
                <w:noProof/>
                <w:sz w:val="22"/>
                <w:lang w:val="en-US"/>
              </w:rPr>
              <w:tab/>
            </w:r>
            <w:r w:rsidRPr="00246352">
              <w:rPr>
                <w:rStyle w:val="affffc"/>
                <w:noProof/>
              </w:rPr>
              <w:t>Dataset for Standard CML</w:t>
            </w:r>
            <w:r>
              <w:rPr>
                <w:noProof/>
                <w:webHidden/>
              </w:rPr>
              <w:tab/>
            </w:r>
            <w:r>
              <w:rPr>
                <w:noProof/>
                <w:webHidden/>
              </w:rPr>
              <w:fldChar w:fldCharType="begin"/>
            </w:r>
            <w:r>
              <w:rPr>
                <w:noProof/>
                <w:webHidden/>
              </w:rPr>
              <w:instrText xml:space="preserve"> PAGEREF _Toc136348897 \h </w:instrText>
            </w:r>
            <w:r>
              <w:rPr>
                <w:noProof/>
                <w:webHidden/>
              </w:rPr>
            </w:r>
            <w:r>
              <w:rPr>
                <w:noProof/>
                <w:webHidden/>
              </w:rPr>
              <w:fldChar w:fldCharType="separate"/>
            </w:r>
            <w:r w:rsidR="00846685">
              <w:rPr>
                <w:noProof/>
                <w:webHidden/>
              </w:rPr>
              <w:t>26</w:t>
            </w:r>
            <w:r>
              <w:rPr>
                <w:noProof/>
                <w:webHidden/>
              </w:rPr>
              <w:fldChar w:fldCharType="end"/>
            </w:r>
          </w:hyperlink>
        </w:p>
        <w:p w14:paraId="7950F049" w14:textId="74E4A361" w:rsidR="004D1C48" w:rsidRDefault="004D1C48">
          <w:pPr>
            <w:pStyle w:val="3a"/>
            <w:tabs>
              <w:tab w:val="right" w:leader="dot" w:pos="9678"/>
            </w:tabs>
            <w:rPr>
              <w:rFonts w:asciiTheme="minorHAnsi" w:eastAsiaTheme="minorEastAsia" w:hAnsiTheme="minorHAnsi"/>
              <w:noProof/>
              <w:sz w:val="22"/>
              <w:lang w:val="en-US"/>
            </w:rPr>
          </w:pPr>
          <w:hyperlink w:anchor="_Toc136348898" w:history="1">
            <w:r w:rsidRPr="00246352">
              <w:rPr>
                <w:rStyle w:val="affffc"/>
                <w:noProof/>
              </w:rPr>
              <w:t>Dataset origin and devices</w:t>
            </w:r>
            <w:r>
              <w:rPr>
                <w:noProof/>
                <w:webHidden/>
              </w:rPr>
              <w:tab/>
            </w:r>
            <w:r>
              <w:rPr>
                <w:noProof/>
                <w:webHidden/>
              </w:rPr>
              <w:fldChar w:fldCharType="begin"/>
            </w:r>
            <w:r>
              <w:rPr>
                <w:noProof/>
                <w:webHidden/>
              </w:rPr>
              <w:instrText xml:space="preserve"> PAGEREF _Toc136348898 \h </w:instrText>
            </w:r>
            <w:r>
              <w:rPr>
                <w:noProof/>
                <w:webHidden/>
              </w:rPr>
            </w:r>
            <w:r>
              <w:rPr>
                <w:noProof/>
                <w:webHidden/>
              </w:rPr>
              <w:fldChar w:fldCharType="separate"/>
            </w:r>
            <w:r w:rsidR="00846685">
              <w:rPr>
                <w:noProof/>
                <w:webHidden/>
              </w:rPr>
              <w:t>26</w:t>
            </w:r>
            <w:r>
              <w:rPr>
                <w:noProof/>
                <w:webHidden/>
              </w:rPr>
              <w:fldChar w:fldCharType="end"/>
            </w:r>
          </w:hyperlink>
        </w:p>
        <w:p w14:paraId="311F17A8" w14:textId="3869EDB4" w:rsidR="004D1C48" w:rsidRDefault="004D1C48">
          <w:pPr>
            <w:pStyle w:val="3a"/>
            <w:tabs>
              <w:tab w:val="right" w:leader="dot" w:pos="9678"/>
            </w:tabs>
            <w:rPr>
              <w:rFonts w:asciiTheme="minorHAnsi" w:eastAsiaTheme="minorEastAsia" w:hAnsiTheme="minorHAnsi"/>
              <w:noProof/>
              <w:sz w:val="22"/>
              <w:lang w:val="en-US"/>
            </w:rPr>
          </w:pPr>
          <w:hyperlink w:anchor="_Toc136348899" w:history="1">
            <w:r w:rsidRPr="00246352">
              <w:rPr>
                <w:rStyle w:val="affffc"/>
                <w:noProof/>
              </w:rPr>
              <w:t>Raw data formatting and feature exclusion</w:t>
            </w:r>
            <w:r>
              <w:rPr>
                <w:noProof/>
                <w:webHidden/>
              </w:rPr>
              <w:tab/>
            </w:r>
            <w:r>
              <w:rPr>
                <w:noProof/>
                <w:webHidden/>
              </w:rPr>
              <w:fldChar w:fldCharType="begin"/>
            </w:r>
            <w:r>
              <w:rPr>
                <w:noProof/>
                <w:webHidden/>
              </w:rPr>
              <w:instrText xml:space="preserve"> PAGEREF _Toc136348899 \h </w:instrText>
            </w:r>
            <w:r>
              <w:rPr>
                <w:noProof/>
                <w:webHidden/>
              </w:rPr>
            </w:r>
            <w:r>
              <w:rPr>
                <w:noProof/>
                <w:webHidden/>
              </w:rPr>
              <w:fldChar w:fldCharType="separate"/>
            </w:r>
            <w:r w:rsidR="00846685">
              <w:rPr>
                <w:noProof/>
                <w:webHidden/>
              </w:rPr>
              <w:t>27</w:t>
            </w:r>
            <w:r>
              <w:rPr>
                <w:noProof/>
                <w:webHidden/>
              </w:rPr>
              <w:fldChar w:fldCharType="end"/>
            </w:r>
          </w:hyperlink>
        </w:p>
        <w:p w14:paraId="10DB5AAE" w14:textId="3331A58D" w:rsidR="004D1C48" w:rsidRDefault="004D1C48">
          <w:pPr>
            <w:pStyle w:val="3a"/>
            <w:tabs>
              <w:tab w:val="right" w:leader="dot" w:pos="9678"/>
            </w:tabs>
            <w:rPr>
              <w:rFonts w:asciiTheme="minorHAnsi" w:eastAsiaTheme="minorEastAsia" w:hAnsiTheme="minorHAnsi"/>
              <w:noProof/>
              <w:sz w:val="22"/>
              <w:lang w:val="en-US"/>
            </w:rPr>
          </w:pPr>
          <w:hyperlink w:anchor="_Toc136348900" w:history="1">
            <w:r w:rsidRPr="00246352">
              <w:rPr>
                <w:rStyle w:val="affffc"/>
                <w:noProof/>
              </w:rPr>
              <w:t>Dataset preview</w:t>
            </w:r>
            <w:r>
              <w:rPr>
                <w:noProof/>
                <w:webHidden/>
              </w:rPr>
              <w:tab/>
            </w:r>
            <w:r>
              <w:rPr>
                <w:noProof/>
                <w:webHidden/>
              </w:rPr>
              <w:fldChar w:fldCharType="begin"/>
            </w:r>
            <w:r>
              <w:rPr>
                <w:noProof/>
                <w:webHidden/>
              </w:rPr>
              <w:instrText xml:space="preserve"> PAGEREF _Toc136348900 \h </w:instrText>
            </w:r>
            <w:r>
              <w:rPr>
                <w:noProof/>
                <w:webHidden/>
              </w:rPr>
            </w:r>
            <w:r>
              <w:rPr>
                <w:noProof/>
                <w:webHidden/>
              </w:rPr>
              <w:fldChar w:fldCharType="separate"/>
            </w:r>
            <w:r w:rsidR="00846685">
              <w:rPr>
                <w:noProof/>
                <w:webHidden/>
              </w:rPr>
              <w:t>27</w:t>
            </w:r>
            <w:r>
              <w:rPr>
                <w:noProof/>
                <w:webHidden/>
              </w:rPr>
              <w:fldChar w:fldCharType="end"/>
            </w:r>
          </w:hyperlink>
        </w:p>
        <w:p w14:paraId="4A328619" w14:textId="731F0E62" w:rsidR="004D1C48" w:rsidRDefault="004D1C48">
          <w:pPr>
            <w:pStyle w:val="3a"/>
            <w:tabs>
              <w:tab w:val="right" w:leader="dot" w:pos="9678"/>
            </w:tabs>
            <w:rPr>
              <w:rFonts w:asciiTheme="minorHAnsi" w:eastAsiaTheme="minorEastAsia" w:hAnsiTheme="minorHAnsi"/>
              <w:noProof/>
              <w:sz w:val="22"/>
              <w:lang w:val="en-US"/>
            </w:rPr>
          </w:pPr>
          <w:hyperlink w:anchor="_Toc136348901" w:history="1">
            <w:r w:rsidRPr="00246352">
              <w:rPr>
                <w:rStyle w:val="affffc"/>
                <w:noProof/>
              </w:rPr>
              <w:t>Data transformation, PCA and t-SNE</w:t>
            </w:r>
            <w:r>
              <w:rPr>
                <w:noProof/>
                <w:webHidden/>
              </w:rPr>
              <w:tab/>
            </w:r>
            <w:r>
              <w:rPr>
                <w:noProof/>
                <w:webHidden/>
              </w:rPr>
              <w:fldChar w:fldCharType="begin"/>
            </w:r>
            <w:r>
              <w:rPr>
                <w:noProof/>
                <w:webHidden/>
              </w:rPr>
              <w:instrText xml:space="preserve"> PAGEREF _Toc136348901 \h </w:instrText>
            </w:r>
            <w:r>
              <w:rPr>
                <w:noProof/>
                <w:webHidden/>
              </w:rPr>
            </w:r>
            <w:r>
              <w:rPr>
                <w:noProof/>
                <w:webHidden/>
              </w:rPr>
              <w:fldChar w:fldCharType="separate"/>
            </w:r>
            <w:r w:rsidR="00846685">
              <w:rPr>
                <w:noProof/>
                <w:webHidden/>
              </w:rPr>
              <w:t>28</w:t>
            </w:r>
            <w:r>
              <w:rPr>
                <w:noProof/>
                <w:webHidden/>
              </w:rPr>
              <w:fldChar w:fldCharType="end"/>
            </w:r>
          </w:hyperlink>
        </w:p>
        <w:p w14:paraId="0F4F5277" w14:textId="4F152DD0" w:rsidR="004D1C48" w:rsidRDefault="004D1C48">
          <w:pPr>
            <w:pStyle w:val="2f"/>
            <w:rPr>
              <w:rFonts w:asciiTheme="minorHAnsi" w:eastAsiaTheme="minorEastAsia" w:hAnsiTheme="minorHAnsi"/>
              <w:noProof/>
              <w:sz w:val="22"/>
              <w:lang w:val="en-US"/>
            </w:rPr>
          </w:pPr>
          <w:hyperlink w:anchor="_Toc136348902" w:history="1">
            <w:r w:rsidRPr="00246352">
              <w:rPr>
                <w:rStyle w:val="affffc"/>
                <w:noProof/>
              </w:rPr>
              <w:t>2.2</w:t>
            </w:r>
            <w:r>
              <w:rPr>
                <w:rFonts w:asciiTheme="minorHAnsi" w:eastAsiaTheme="minorEastAsia" w:hAnsiTheme="minorHAnsi"/>
                <w:noProof/>
                <w:sz w:val="22"/>
                <w:lang w:val="en-US"/>
              </w:rPr>
              <w:tab/>
            </w:r>
            <w:r w:rsidRPr="00246352">
              <w:rPr>
                <w:rStyle w:val="affffc"/>
                <w:noProof/>
              </w:rPr>
              <w:t>Time Series dataset</w:t>
            </w:r>
            <w:r>
              <w:rPr>
                <w:noProof/>
                <w:webHidden/>
              </w:rPr>
              <w:tab/>
            </w:r>
            <w:r>
              <w:rPr>
                <w:noProof/>
                <w:webHidden/>
              </w:rPr>
              <w:fldChar w:fldCharType="begin"/>
            </w:r>
            <w:r>
              <w:rPr>
                <w:noProof/>
                <w:webHidden/>
              </w:rPr>
              <w:instrText xml:space="preserve"> PAGEREF _Toc136348902 \h </w:instrText>
            </w:r>
            <w:r>
              <w:rPr>
                <w:noProof/>
                <w:webHidden/>
              </w:rPr>
            </w:r>
            <w:r>
              <w:rPr>
                <w:noProof/>
                <w:webHidden/>
              </w:rPr>
              <w:fldChar w:fldCharType="separate"/>
            </w:r>
            <w:r w:rsidR="00846685">
              <w:rPr>
                <w:noProof/>
                <w:webHidden/>
              </w:rPr>
              <w:t>30</w:t>
            </w:r>
            <w:r>
              <w:rPr>
                <w:noProof/>
                <w:webHidden/>
              </w:rPr>
              <w:fldChar w:fldCharType="end"/>
            </w:r>
          </w:hyperlink>
        </w:p>
        <w:p w14:paraId="711B497D" w14:textId="4F2A4D2B" w:rsidR="004D1C48" w:rsidRDefault="004D1C48">
          <w:pPr>
            <w:pStyle w:val="3a"/>
            <w:tabs>
              <w:tab w:val="right" w:leader="dot" w:pos="9678"/>
            </w:tabs>
            <w:rPr>
              <w:rFonts w:asciiTheme="minorHAnsi" w:eastAsiaTheme="minorEastAsia" w:hAnsiTheme="minorHAnsi"/>
              <w:noProof/>
              <w:sz w:val="22"/>
              <w:lang w:val="en-US"/>
            </w:rPr>
          </w:pPr>
          <w:hyperlink w:anchor="_Toc136348903" w:history="1">
            <w:r w:rsidRPr="00246352">
              <w:rPr>
                <w:rStyle w:val="affffc"/>
                <w:noProof/>
              </w:rPr>
              <w:t>Dataset construction for TSA</w:t>
            </w:r>
            <w:r>
              <w:rPr>
                <w:noProof/>
                <w:webHidden/>
              </w:rPr>
              <w:tab/>
            </w:r>
            <w:r>
              <w:rPr>
                <w:noProof/>
                <w:webHidden/>
              </w:rPr>
              <w:fldChar w:fldCharType="begin"/>
            </w:r>
            <w:r>
              <w:rPr>
                <w:noProof/>
                <w:webHidden/>
              </w:rPr>
              <w:instrText xml:space="preserve"> PAGEREF _Toc136348903 \h </w:instrText>
            </w:r>
            <w:r>
              <w:rPr>
                <w:noProof/>
                <w:webHidden/>
              </w:rPr>
            </w:r>
            <w:r>
              <w:rPr>
                <w:noProof/>
                <w:webHidden/>
              </w:rPr>
              <w:fldChar w:fldCharType="separate"/>
            </w:r>
            <w:r w:rsidR="00846685">
              <w:rPr>
                <w:noProof/>
                <w:webHidden/>
              </w:rPr>
              <w:t>30</w:t>
            </w:r>
            <w:r>
              <w:rPr>
                <w:noProof/>
                <w:webHidden/>
              </w:rPr>
              <w:fldChar w:fldCharType="end"/>
            </w:r>
          </w:hyperlink>
        </w:p>
        <w:p w14:paraId="3EDF2B55" w14:textId="248BB1F4" w:rsidR="004D1C48" w:rsidRDefault="004D1C48">
          <w:pPr>
            <w:pStyle w:val="3a"/>
            <w:tabs>
              <w:tab w:val="right" w:leader="dot" w:pos="9678"/>
            </w:tabs>
            <w:rPr>
              <w:rFonts w:asciiTheme="minorHAnsi" w:eastAsiaTheme="minorEastAsia" w:hAnsiTheme="minorHAnsi"/>
              <w:noProof/>
              <w:sz w:val="22"/>
              <w:lang w:val="en-US"/>
            </w:rPr>
          </w:pPr>
          <w:hyperlink w:anchor="_Toc136348904" w:history="1">
            <w:r w:rsidRPr="00246352">
              <w:rPr>
                <w:rStyle w:val="affffc"/>
                <w:noProof/>
              </w:rPr>
              <w:t>Directory</w:t>
            </w:r>
            <w:r>
              <w:rPr>
                <w:noProof/>
                <w:webHidden/>
              </w:rPr>
              <w:tab/>
            </w:r>
            <w:r>
              <w:rPr>
                <w:noProof/>
                <w:webHidden/>
              </w:rPr>
              <w:fldChar w:fldCharType="begin"/>
            </w:r>
            <w:r>
              <w:rPr>
                <w:noProof/>
                <w:webHidden/>
              </w:rPr>
              <w:instrText xml:space="preserve"> PAGEREF _Toc136348904 \h </w:instrText>
            </w:r>
            <w:r>
              <w:rPr>
                <w:noProof/>
                <w:webHidden/>
              </w:rPr>
            </w:r>
            <w:r>
              <w:rPr>
                <w:noProof/>
                <w:webHidden/>
              </w:rPr>
              <w:fldChar w:fldCharType="separate"/>
            </w:r>
            <w:r w:rsidR="00846685">
              <w:rPr>
                <w:noProof/>
                <w:webHidden/>
              </w:rPr>
              <w:t>31</w:t>
            </w:r>
            <w:r>
              <w:rPr>
                <w:noProof/>
                <w:webHidden/>
              </w:rPr>
              <w:fldChar w:fldCharType="end"/>
            </w:r>
          </w:hyperlink>
        </w:p>
        <w:p w14:paraId="128E3D83" w14:textId="333E05F6" w:rsidR="004D1C48" w:rsidRDefault="004D1C48">
          <w:pPr>
            <w:pStyle w:val="3a"/>
            <w:tabs>
              <w:tab w:val="right" w:leader="dot" w:pos="9678"/>
            </w:tabs>
            <w:rPr>
              <w:rFonts w:asciiTheme="minorHAnsi" w:eastAsiaTheme="minorEastAsia" w:hAnsiTheme="minorHAnsi"/>
              <w:noProof/>
              <w:sz w:val="22"/>
              <w:lang w:val="en-US"/>
            </w:rPr>
          </w:pPr>
          <w:hyperlink w:anchor="_Toc136348905" w:history="1">
            <w:r w:rsidRPr="00246352">
              <w:rPr>
                <w:rStyle w:val="affffc"/>
                <w:noProof/>
              </w:rPr>
              <w:t>Dataset preview</w:t>
            </w:r>
            <w:r>
              <w:rPr>
                <w:noProof/>
                <w:webHidden/>
              </w:rPr>
              <w:tab/>
            </w:r>
            <w:r>
              <w:rPr>
                <w:noProof/>
                <w:webHidden/>
              </w:rPr>
              <w:fldChar w:fldCharType="begin"/>
            </w:r>
            <w:r>
              <w:rPr>
                <w:noProof/>
                <w:webHidden/>
              </w:rPr>
              <w:instrText xml:space="preserve"> PAGEREF _Toc136348905 \h </w:instrText>
            </w:r>
            <w:r>
              <w:rPr>
                <w:noProof/>
                <w:webHidden/>
              </w:rPr>
            </w:r>
            <w:r>
              <w:rPr>
                <w:noProof/>
                <w:webHidden/>
              </w:rPr>
              <w:fldChar w:fldCharType="separate"/>
            </w:r>
            <w:r w:rsidR="00846685">
              <w:rPr>
                <w:noProof/>
                <w:webHidden/>
              </w:rPr>
              <w:t>31</w:t>
            </w:r>
            <w:r>
              <w:rPr>
                <w:noProof/>
                <w:webHidden/>
              </w:rPr>
              <w:fldChar w:fldCharType="end"/>
            </w:r>
          </w:hyperlink>
        </w:p>
        <w:p w14:paraId="75DA9810" w14:textId="1C863861" w:rsidR="004D1C48" w:rsidRDefault="004D1C48">
          <w:pPr>
            <w:pStyle w:val="3a"/>
            <w:tabs>
              <w:tab w:val="right" w:leader="dot" w:pos="9678"/>
            </w:tabs>
            <w:rPr>
              <w:rFonts w:asciiTheme="minorHAnsi" w:eastAsiaTheme="minorEastAsia" w:hAnsiTheme="minorHAnsi"/>
              <w:noProof/>
              <w:sz w:val="22"/>
              <w:lang w:val="en-US"/>
            </w:rPr>
          </w:pPr>
          <w:hyperlink w:anchor="_Toc136348906" w:history="1">
            <w:r w:rsidRPr="00246352">
              <w:rPr>
                <w:rStyle w:val="affffc"/>
                <w:noProof/>
              </w:rPr>
              <w:t>Data Sequencing</w:t>
            </w:r>
            <w:r>
              <w:rPr>
                <w:noProof/>
                <w:webHidden/>
              </w:rPr>
              <w:tab/>
            </w:r>
            <w:r>
              <w:rPr>
                <w:noProof/>
                <w:webHidden/>
              </w:rPr>
              <w:fldChar w:fldCharType="begin"/>
            </w:r>
            <w:r>
              <w:rPr>
                <w:noProof/>
                <w:webHidden/>
              </w:rPr>
              <w:instrText xml:space="preserve"> PAGEREF _Toc136348906 \h </w:instrText>
            </w:r>
            <w:r>
              <w:rPr>
                <w:noProof/>
                <w:webHidden/>
              </w:rPr>
            </w:r>
            <w:r>
              <w:rPr>
                <w:noProof/>
                <w:webHidden/>
              </w:rPr>
              <w:fldChar w:fldCharType="separate"/>
            </w:r>
            <w:r w:rsidR="00846685">
              <w:rPr>
                <w:noProof/>
                <w:webHidden/>
              </w:rPr>
              <w:t>33</w:t>
            </w:r>
            <w:r>
              <w:rPr>
                <w:noProof/>
                <w:webHidden/>
              </w:rPr>
              <w:fldChar w:fldCharType="end"/>
            </w:r>
          </w:hyperlink>
        </w:p>
        <w:p w14:paraId="5E0896F8" w14:textId="44A0774A" w:rsidR="004D1C48" w:rsidRDefault="004D1C48">
          <w:pPr>
            <w:pStyle w:val="3a"/>
            <w:tabs>
              <w:tab w:val="right" w:leader="dot" w:pos="9678"/>
            </w:tabs>
            <w:rPr>
              <w:rFonts w:asciiTheme="minorHAnsi" w:eastAsiaTheme="minorEastAsia" w:hAnsiTheme="minorHAnsi"/>
              <w:noProof/>
              <w:sz w:val="22"/>
              <w:lang w:val="en-US"/>
            </w:rPr>
          </w:pPr>
          <w:hyperlink w:anchor="_Toc136348907" w:history="1">
            <w:r w:rsidRPr="00246352">
              <w:rPr>
                <w:rStyle w:val="affffc"/>
                <w:noProof/>
              </w:rPr>
              <w:t>Data Filtering</w:t>
            </w:r>
            <w:r>
              <w:rPr>
                <w:noProof/>
                <w:webHidden/>
              </w:rPr>
              <w:tab/>
            </w:r>
            <w:r>
              <w:rPr>
                <w:noProof/>
                <w:webHidden/>
              </w:rPr>
              <w:fldChar w:fldCharType="begin"/>
            </w:r>
            <w:r>
              <w:rPr>
                <w:noProof/>
                <w:webHidden/>
              </w:rPr>
              <w:instrText xml:space="preserve"> PAGEREF _Toc136348907 \h </w:instrText>
            </w:r>
            <w:r>
              <w:rPr>
                <w:noProof/>
                <w:webHidden/>
              </w:rPr>
            </w:r>
            <w:r>
              <w:rPr>
                <w:noProof/>
                <w:webHidden/>
              </w:rPr>
              <w:fldChar w:fldCharType="separate"/>
            </w:r>
            <w:r w:rsidR="00846685">
              <w:rPr>
                <w:noProof/>
                <w:webHidden/>
              </w:rPr>
              <w:t>34</w:t>
            </w:r>
            <w:r>
              <w:rPr>
                <w:noProof/>
                <w:webHidden/>
              </w:rPr>
              <w:fldChar w:fldCharType="end"/>
            </w:r>
          </w:hyperlink>
        </w:p>
        <w:p w14:paraId="0A949D5C" w14:textId="231F6C35" w:rsidR="004D1C48" w:rsidRDefault="004D1C48">
          <w:pPr>
            <w:pStyle w:val="3a"/>
            <w:tabs>
              <w:tab w:val="right" w:leader="dot" w:pos="9678"/>
            </w:tabs>
            <w:rPr>
              <w:rFonts w:asciiTheme="minorHAnsi" w:eastAsiaTheme="minorEastAsia" w:hAnsiTheme="minorHAnsi"/>
              <w:noProof/>
              <w:sz w:val="22"/>
              <w:lang w:val="en-US"/>
            </w:rPr>
          </w:pPr>
          <w:hyperlink w:anchor="_Toc136348908" w:history="1">
            <w:r w:rsidRPr="00246352">
              <w:rPr>
                <w:rStyle w:val="affffc"/>
                <w:noProof/>
              </w:rPr>
              <w:t>Data Segmentation</w:t>
            </w:r>
            <w:r>
              <w:rPr>
                <w:noProof/>
                <w:webHidden/>
              </w:rPr>
              <w:tab/>
            </w:r>
            <w:r>
              <w:rPr>
                <w:noProof/>
                <w:webHidden/>
              </w:rPr>
              <w:fldChar w:fldCharType="begin"/>
            </w:r>
            <w:r>
              <w:rPr>
                <w:noProof/>
                <w:webHidden/>
              </w:rPr>
              <w:instrText xml:space="preserve"> PAGEREF _Toc136348908 \h </w:instrText>
            </w:r>
            <w:r>
              <w:rPr>
                <w:noProof/>
                <w:webHidden/>
              </w:rPr>
            </w:r>
            <w:r>
              <w:rPr>
                <w:noProof/>
                <w:webHidden/>
              </w:rPr>
              <w:fldChar w:fldCharType="separate"/>
            </w:r>
            <w:r w:rsidR="00846685">
              <w:rPr>
                <w:noProof/>
                <w:webHidden/>
              </w:rPr>
              <w:t>34</w:t>
            </w:r>
            <w:r>
              <w:rPr>
                <w:noProof/>
                <w:webHidden/>
              </w:rPr>
              <w:fldChar w:fldCharType="end"/>
            </w:r>
          </w:hyperlink>
        </w:p>
        <w:p w14:paraId="0265902B" w14:textId="61B4FA90" w:rsidR="004D1C48" w:rsidRDefault="004D1C48">
          <w:pPr>
            <w:pStyle w:val="3a"/>
            <w:tabs>
              <w:tab w:val="right" w:leader="dot" w:pos="9678"/>
            </w:tabs>
            <w:rPr>
              <w:rFonts w:asciiTheme="minorHAnsi" w:eastAsiaTheme="minorEastAsia" w:hAnsiTheme="minorHAnsi"/>
              <w:noProof/>
              <w:sz w:val="22"/>
              <w:lang w:val="en-US"/>
            </w:rPr>
          </w:pPr>
          <w:hyperlink w:anchor="_Toc136348909" w:history="1">
            <w:r w:rsidRPr="00246352">
              <w:rPr>
                <w:rStyle w:val="affffc"/>
                <w:noProof/>
              </w:rPr>
              <w:t>Dataset construction and standardization</w:t>
            </w:r>
            <w:r>
              <w:rPr>
                <w:noProof/>
                <w:webHidden/>
              </w:rPr>
              <w:tab/>
            </w:r>
            <w:r>
              <w:rPr>
                <w:noProof/>
                <w:webHidden/>
              </w:rPr>
              <w:fldChar w:fldCharType="begin"/>
            </w:r>
            <w:r>
              <w:rPr>
                <w:noProof/>
                <w:webHidden/>
              </w:rPr>
              <w:instrText xml:space="preserve"> PAGEREF _Toc136348909 \h </w:instrText>
            </w:r>
            <w:r>
              <w:rPr>
                <w:noProof/>
                <w:webHidden/>
              </w:rPr>
            </w:r>
            <w:r>
              <w:rPr>
                <w:noProof/>
                <w:webHidden/>
              </w:rPr>
              <w:fldChar w:fldCharType="separate"/>
            </w:r>
            <w:r w:rsidR="00846685">
              <w:rPr>
                <w:noProof/>
                <w:webHidden/>
              </w:rPr>
              <w:t>35</w:t>
            </w:r>
            <w:r>
              <w:rPr>
                <w:noProof/>
                <w:webHidden/>
              </w:rPr>
              <w:fldChar w:fldCharType="end"/>
            </w:r>
          </w:hyperlink>
        </w:p>
        <w:p w14:paraId="0D586883" w14:textId="6E3696F5" w:rsidR="004D1C48" w:rsidRDefault="004D1C48">
          <w:pPr>
            <w:pStyle w:val="3a"/>
            <w:tabs>
              <w:tab w:val="right" w:leader="dot" w:pos="9678"/>
            </w:tabs>
            <w:rPr>
              <w:rFonts w:asciiTheme="minorHAnsi" w:eastAsiaTheme="minorEastAsia" w:hAnsiTheme="minorHAnsi"/>
              <w:noProof/>
              <w:sz w:val="22"/>
              <w:lang w:val="en-US"/>
            </w:rPr>
          </w:pPr>
          <w:hyperlink w:anchor="_Toc136348910" w:history="1">
            <w:r w:rsidRPr="00246352">
              <w:rPr>
                <w:rStyle w:val="affffc"/>
                <w:noProof/>
              </w:rPr>
              <w:t>Train and test data</w:t>
            </w:r>
            <w:r>
              <w:rPr>
                <w:noProof/>
                <w:webHidden/>
              </w:rPr>
              <w:tab/>
            </w:r>
            <w:r>
              <w:rPr>
                <w:noProof/>
                <w:webHidden/>
              </w:rPr>
              <w:fldChar w:fldCharType="begin"/>
            </w:r>
            <w:r>
              <w:rPr>
                <w:noProof/>
                <w:webHidden/>
              </w:rPr>
              <w:instrText xml:space="preserve"> PAGEREF _Toc136348910 \h </w:instrText>
            </w:r>
            <w:r>
              <w:rPr>
                <w:noProof/>
                <w:webHidden/>
              </w:rPr>
            </w:r>
            <w:r>
              <w:rPr>
                <w:noProof/>
                <w:webHidden/>
              </w:rPr>
              <w:fldChar w:fldCharType="separate"/>
            </w:r>
            <w:r w:rsidR="00846685">
              <w:rPr>
                <w:noProof/>
                <w:webHidden/>
              </w:rPr>
              <w:t>38</w:t>
            </w:r>
            <w:r>
              <w:rPr>
                <w:noProof/>
                <w:webHidden/>
              </w:rPr>
              <w:fldChar w:fldCharType="end"/>
            </w:r>
          </w:hyperlink>
        </w:p>
        <w:p w14:paraId="13AE277C" w14:textId="18E8B20B" w:rsidR="004D1C48" w:rsidRDefault="004D1C48">
          <w:pPr>
            <w:pStyle w:val="3a"/>
            <w:tabs>
              <w:tab w:val="right" w:leader="dot" w:pos="9678"/>
            </w:tabs>
            <w:rPr>
              <w:rFonts w:asciiTheme="minorHAnsi" w:eastAsiaTheme="minorEastAsia" w:hAnsiTheme="minorHAnsi"/>
              <w:noProof/>
              <w:sz w:val="22"/>
              <w:lang w:val="en-US"/>
            </w:rPr>
          </w:pPr>
          <w:hyperlink w:anchor="_Toc136348911" w:history="1">
            <w:r w:rsidRPr="00246352">
              <w:rPr>
                <w:rStyle w:val="affffc"/>
                <w:noProof/>
              </w:rPr>
              <w:t>Multivariate data structure for M-TSC</w:t>
            </w:r>
            <w:r>
              <w:rPr>
                <w:noProof/>
                <w:webHidden/>
              </w:rPr>
              <w:tab/>
            </w:r>
            <w:r>
              <w:rPr>
                <w:noProof/>
                <w:webHidden/>
              </w:rPr>
              <w:fldChar w:fldCharType="begin"/>
            </w:r>
            <w:r>
              <w:rPr>
                <w:noProof/>
                <w:webHidden/>
              </w:rPr>
              <w:instrText xml:space="preserve"> PAGEREF _Toc136348911 \h </w:instrText>
            </w:r>
            <w:r>
              <w:rPr>
                <w:noProof/>
                <w:webHidden/>
              </w:rPr>
            </w:r>
            <w:r>
              <w:rPr>
                <w:noProof/>
                <w:webHidden/>
              </w:rPr>
              <w:fldChar w:fldCharType="separate"/>
            </w:r>
            <w:r w:rsidR="00846685">
              <w:rPr>
                <w:noProof/>
                <w:webHidden/>
              </w:rPr>
              <w:t>39</w:t>
            </w:r>
            <w:r>
              <w:rPr>
                <w:noProof/>
                <w:webHidden/>
              </w:rPr>
              <w:fldChar w:fldCharType="end"/>
            </w:r>
          </w:hyperlink>
        </w:p>
        <w:p w14:paraId="1B2D8BE0" w14:textId="3B078F57" w:rsidR="004D1C48" w:rsidRDefault="004D1C48">
          <w:pPr>
            <w:pStyle w:val="13"/>
            <w:rPr>
              <w:rFonts w:asciiTheme="minorHAnsi" w:eastAsiaTheme="minorEastAsia" w:hAnsiTheme="minorHAnsi"/>
              <w:noProof/>
              <w:sz w:val="22"/>
              <w:lang w:val="en-US"/>
            </w:rPr>
          </w:pPr>
          <w:hyperlink w:anchor="_Toc136348912" w:history="1">
            <w:r w:rsidRPr="00246352">
              <w:rPr>
                <w:rStyle w:val="affffc"/>
                <w:noProof/>
              </w:rPr>
              <w:t>3</w:t>
            </w:r>
            <w:r>
              <w:rPr>
                <w:rFonts w:asciiTheme="minorHAnsi" w:eastAsiaTheme="minorEastAsia" w:hAnsiTheme="minorHAnsi"/>
                <w:noProof/>
                <w:sz w:val="22"/>
                <w:lang w:val="en-US"/>
              </w:rPr>
              <w:tab/>
            </w:r>
            <w:r w:rsidRPr="00246352">
              <w:rPr>
                <w:rStyle w:val="affffc"/>
                <w:noProof/>
              </w:rPr>
              <w:t>Classification Methods</w:t>
            </w:r>
            <w:r>
              <w:rPr>
                <w:noProof/>
                <w:webHidden/>
              </w:rPr>
              <w:tab/>
            </w:r>
            <w:r>
              <w:rPr>
                <w:noProof/>
                <w:webHidden/>
              </w:rPr>
              <w:fldChar w:fldCharType="begin"/>
            </w:r>
            <w:r>
              <w:rPr>
                <w:noProof/>
                <w:webHidden/>
              </w:rPr>
              <w:instrText xml:space="preserve"> PAGEREF _Toc136348912 \h </w:instrText>
            </w:r>
            <w:r>
              <w:rPr>
                <w:noProof/>
                <w:webHidden/>
              </w:rPr>
            </w:r>
            <w:r>
              <w:rPr>
                <w:noProof/>
                <w:webHidden/>
              </w:rPr>
              <w:fldChar w:fldCharType="separate"/>
            </w:r>
            <w:r w:rsidR="00846685">
              <w:rPr>
                <w:noProof/>
                <w:webHidden/>
              </w:rPr>
              <w:t>40</w:t>
            </w:r>
            <w:r>
              <w:rPr>
                <w:noProof/>
                <w:webHidden/>
              </w:rPr>
              <w:fldChar w:fldCharType="end"/>
            </w:r>
          </w:hyperlink>
        </w:p>
        <w:p w14:paraId="3D5BE352" w14:textId="6B93EFBF" w:rsidR="004D1C48" w:rsidRDefault="004D1C48">
          <w:pPr>
            <w:pStyle w:val="2f"/>
            <w:rPr>
              <w:rFonts w:asciiTheme="minorHAnsi" w:eastAsiaTheme="minorEastAsia" w:hAnsiTheme="minorHAnsi"/>
              <w:noProof/>
              <w:sz w:val="22"/>
              <w:lang w:val="en-US"/>
            </w:rPr>
          </w:pPr>
          <w:hyperlink w:anchor="_Toc136348913" w:history="1">
            <w:r w:rsidRPr="00246352">
              <w:rPr>
                <w:rStyle w:val="affffc"/>
                <w:noProof/>
              </w:rPr>
              <w:t>3.1</w:t>
            </w:r>
            <w:r>
              <w:rPr>
                <w:rFonts w:asciiTheme="minorHAnsi" w:eastAsiaTheme="minorEastAsia" w:hAnsiTheme="minorHAnsi"/>
                <w:noProof/>
                <w:sz w:val="22"/>
                <w:lang w:val="en-US"/>
              </w:rPr>
              <w:tab/>
            </w:r>
            <w:r w:rsidRPr="00246352">
              <w:rPr>
                <w:rStyle w:val="affffc"/>
                <w:noProof/>
              </w:rPr>
              <w:t>Standard CML classification</w:t>
            </w:r>
            <w:r>
              <w:rPr>
                <w:noProof/>
                <w:webHidden/>
              </w:rPr>
              <w:tab/>
            </w:r>
            <w:r>
              <w:rPr>
                <w:noProof/>
                <w:webHidden/>
              </w:rPr>
              <w:fldChar w:fldCharType="begin"/>
            </w:r>
            <w:r>
              <w:rPr>
                <w:noProof/>
                <w:webHidden/>
              </w:rPr>
              <w:instrText xml:space="preserve"> PAGEREF _Toc136348913 \h </w:instrText>
            </w:r>
            <w:r>
              <w:rPr>
                <w:noProof/>
                <w:webHidden/>
              </w:rPr>
            </w:r>
            <w:r>
              <w:rPr>
                <w:noProof/>
                <w:webHidden/>
              </w:rPr>
              <w:fldChar w:fldCharType="separate"/>
            </w:r>
            <w:r w:rsidR="00846685">
              <w:rPr>
                <w:noProof/>
                <w:webHidden/>
              </w:rPr>
              <w:t>40</w:t>
            </w:r>
            <w:r>
              <w:rPr>
                <w:noProof/>
                <w:webHidden/>
              </w:rPr>
              <w:fldChar w:fldCharType="end"/>
            </w:r>
          </w:hyperlink>
        </w:p>
        <w:p w14:paraId="092C9D8E" w14:textId="223A2D6F" w:rsidR="004D1C48" w:rsidRDefault="004D1C48">
          <w:pPr>
            <w:pStyle w:val="3a"/>
            <w:tabs>
              <w:tab w:val="right" w:leader="dot" w:pos="9678"/>
            </w:tabs>
            <w:rPr>
              <w:rFonts w:asciiTheme="minorHAnsi" w:eastAsiaTheme="minorEastAsia" w:hAnsiTheme="minorHAnsi"/>
              <w:noProof/>
              <w:sz w:val="22"/>
              <w:lang w:val="en-US"/>
            </w:rPr>
          </w:pPr>
          <w:hyperlink w:anchor="_Toc136348914" w:history="1">
            <w:r w:rsidRPr="00246352">
              <w:rPr>
                <w:rStyle w:val="affffc"/>
                <w:noProof/>
              </w:rPr>
              <w:t>Classification and model selection methods</w:t>
            </w:r>
            <w:r>
              <w:rPr>
                <w:noProof/>
                <w:webHidden/>
              </w:rPr>
              <w:tab/>
            </w:r>
            <w:r>
              <w:rPr>
                <w:noProof/>
                <w:webHidden/>
              </w:rPr>
              <w:fldChar w:fldCharType="begin"/>
            </w:r>
            <w:r>
              <w:rPr>
                <w:noProof/>
                <w:webHidden/>
              </w:rPr>
              <w:instrText xml:space="preserve"> PAGEREF _Toc136348914 \h </w:instrText>
            </w:r>
            <w:r>
              <w:rPr>
                <w:noProof/>
                <w:webHidden/>
              </w:rPr>
            </w:r>
            <w:r>
              <w:rPr>
                <w:noProof/>
                <w:webHidden/>
              </w:rPr>
              <w:fldChar w:fldCharType="separate"/>
            </w:r>
            <w:r w:rsidR="00846685">
              <w:rPr>
                <w:noProof/>
                <w:webHidden/>
              </w:rPr>
              <w:t>40</w:t>
            </w:r>
            <w:r>
              <w:rPr>
                <w:noProof/>
                <w:webHidden/>
              </w:rPr>
              <w:fldChar w:fldCharType="end"/>
            </w:r>
          </w:hyperlink>
        </w:p>
        <w:p w14:paraId="0FA4FF1F" w14:textId="3A3A27E3" w:rsidR="004D1C48" w:rsidRDefault="004D1C48">
          <w:pPr>
            <w:pStyle w:val="3a"/>
            <w:tabs>
              <w:tab w:val="right" w:leader="dot" w:pos="9678"/>
            </w:tabs>
            <w:rPr>
              <w:rFonts w:asciiTheme="minorHAnsi" w:eastAsiaTheme="minorEastAsia" w:hAnsiTheme="minorHAnsi"/>
              <w:noProof/>
              <w:sz w:val="22"/>
              <w:lang w:val="en-US"/>
            </w:rPr>
          </w:pPr>
          <w:hyperlink w:anchor="_Toc136348915" w:history="1">
            <w:r w:rsidRPr="00246352">
              <w:rPr>
                <w:rStyle w:val="affffc"/>
                <w:noProof/>
              </w:rPr>
              <w:t>Model selection concept</w:t>
            </w:r>
            <w:r>
              <w:rPr>
                <w:noProof/>
                <w:webHidden/>
              </w:rPr>
              <w:tab/>
            </w:r>
            <w:r>
              <w:rPr>
                <w:noProof/>
                <w:webHidden/>
              </w:rPr>
              <w:fldChar w:fldCharType="begin"/>
            </w:r>
            <w:r>
              <w:rPr>
                <w:noProof/>
                <w:webHidden/>
              </w:rPr>
              <w:instrText xml:space="preserve"> PAGEREF _Toc136348915 \h </w:instrText>
            </w:r>
            <w:r>
              <w:rPr>
                <w:noProof/>
                <w:webHidden/>
              </w:rPr>
            </w:r>
            <w:r>
              <w:rPr>
                <w:noProof/>
                <w:webHidden/>
              </w:rPr>
              <w:fldChar w:fldCharType="separate"/>
            </w:r>
            <w:r w:rsidR="00846685">
              <w:rPr>
                <w:noProof/>
                <w:webHidden/>
              </w:rPr>
              <w:t>40</w:t>
            </w:r>
            <w:r>
              <w:rPr>
                <w:noProof/>
                <w:webHidden/>
              </w:rPr>
              <w:fldChar w:fldCharType="end"/>
            </w:r>
          </w:hyperlink>
        </w:p>
        <w:p w14:paraId="47DBF405" w14:textId="310515CF" w:rsidR="004D1C48" w:rsidRDefault="004D1C48">
          <w:pPr>
            <w:pStyle w:val="3a"/>
            <w:tabs>
              <w:tab w:val="right" w:leader="dot" w:pos="9678"/>
            </w:tabs>
            <w:rPr>
              <w:rFonts w:asciiTheme="minorHAnsi" w:eastAsiaTheme="minorEastAsia" w:hAnsiTheme="minorHAnsi"/>
              <w:noProof/>
              <w:sz w:val="22"/>
              <w:lang w:val="en-US"/>
            </w:rPr>
          </w:pPr>
          <w:hyperlink w:anchor="_Toc136348916" w:history="1">
            <w:r w:rsidRPr="00246352">
              <w:rPr>
                <w:rStyle w:val="affffc"/>
                <w:noProof/>
              </w:rPr>
              <w:t>Model hyperparameter optimization</w:t>
            </w:r>
            <w:r>
              <w:rPr>
                <w:noProof/>
                <w:webHidden/>
              </w:rPr>
              <w:tab/>
            </w:r>
            <w:r>
              <w:rPr>
                <w:noProof/>
                <w:webHidden/>
              </w:rPr>
              <w:fldChar w:fldCharType="begin"/>
            </w:r>
            <w:r>
              <w:rPr>
                <w:noProof/>
                <w:webHidden/>
              </w:rPr>
              <w:instrText xml:space="preserve"> PAGEREF _Toc136348916 \h </w:instrText>
            </w:r>
            <w:r>
              <w:rPr>
                <w:noProof/>
                <w:webHidden/>
              </w:rPr>
            </w:r>
            <w:r>
              <w:rPr>
                <w:noProof/>
                <w:webHidden/>
              </w:rPr>
              <w:fldChar w:fldCharType="separate"/>
            </w:r>
            <w:r w:rsidR="00846685">
              <w:rPr>
                <w:noProof/>
                <w:webHidden/>
              </w:rPr>
              <w:t>41</w:t>
            </w:r>
            <w:r>
              <w:rPr>
                <w:noProof/>
                <w:webHidden/>
              </w:rPr>
              <w:fldChar w:fldCharType="end"/>
            </w:r>
          </w:hyperlink>
        </w:p>
        <w:p w14:paraId="5C2D40A7" w14:textId="63DF0517" w:rsidR="004D1C48" w:rsidRDefault="004D1C48">
          <w:pPr>
            <w:pStyle w:val="3a"/>
            <w:tabs>
              <w:tab w:val="right" w:leader="dot" w:pos="9678"/>
            </w:tabs>
            <w:rPr>
              <w:rFonts w:asciiTheme="minorHAnsi" w:eastAsiaTheme="minorEastAsia" w:hAnsiTheme="minorHAnsi"/>
              <w:noProof/>
              <w:sz w:val="22"/>
              <w:lang w:val="en-US"/>
            </w:rPr>
          </w:pPr>
          <w:hyperlink w:anchor="_Toc136348917" w:history="1">
            <w:r w:rsidRPr="00246352">
              <w:rPr>
                <w:rStyle w:val="affffc"/>
                <w:noProof/>
              </w:rPr>
              <w:t>Prediction accuracy (Raschka, 2018)</w:t>
            </w:r>
            <w:r>
              <w:rPr>
                <w:noProof/>
                <w:webHidden/>
              </w:rPr>
              <w:tab/>
            </w:r>
            <w:r>
              <w:rPr>
                <w:noProof/>
                <w:webHidden/>
              </w:rPr>
              <w:fldChar w:fldCharType="begin"/>
            </w:r>
            <w:r>
              <w:rPr>
                <w:noProof/>
                <w:webHidden/>
              </w:rPr>
              <w:instrText xml:space="preserve"> PAGEREF _Toc136348917 \h </w:instrText>
            </w:r>
            <w:r>
              <w:rPr>
                <w:noProof/>
                <w:webHidden/>
              </w:rPr>
            </w:r>
            <w:r>
              <w:rPr>
                <w:noProof/>
                <w:webHidden/>
              </w:rPr>
              <w:fldChar w:fldCharType="separate"/>
            </w:r>
            <w:r w:rsidR="00846685">
              <w:rPr>
                <w:noProof/>
                <w:webHidden/>
              </w:rPr>
              <w:t>42</w:t>
            </w:r>
            <w:r>
              <w:rPr>
                <w:noProof/>
                <w:webHidden/>
              </w:rPr>
              <w:fldChar w:fldCharType="end"/>
            </w:r>
          </w:hyperlink>
        </w:p>
        <w:p w14:paraId="4F162288" w14:textId="29839CC6" w:rsidR="004D1C48" w:rsidRDefault="004D1C48">
          <w:pPr>
            <w:pStyle w:val="3a"/>
            <w:tabs>
              <w:tab w:val="right" w:leader="dot" w:pos="9678"/>
            </w:tabs>
            <w:rPr>
              <w:rFonts w:asciiTheme="minorHAnsi" w:eastAsiaTheme="minorEastAsia" w:hAnsiTheme="minorHAnsi"/>
              <w:noProof/>
              <w:sz w:val="22"/>
              <w:lang w:val="en-US"/>
            </w:rPr>
          </w:pPr>
          <w:hyperlink w:anchor="_Toc136348918" w:history="1">
            <w:r w:rsidRPr="00246352">
              <w:rPr>
                <w:rStyle w:val="affffc"/>
                <w:noProof/>
              </w:rPr>
              <w:t>Repeated Holdout Validation</w:t>
            </w:r>
            <w:r>
              <w:rPr>
                <w:noProof/>
                <w:webHidden/>
              </w:rPr>
              <w:tab/>
            </w:r>
            <w:r>
              <w:rPr>
                <w:noProof/>
                <w:webHidden/>
              </w:rPr>
              <w:fldChar w:fldCharType="begin"/>
            </w:r>
            <w:r>
              <w:rPr>
                <w:noProof/>
                <w:webHidden/>
              </w:rPr>
              <w:instrText xml:space="preserve"> PAGEREF _Toc136348918 \h </w:instrText>
            </w:r>
            <w:r>
              <w:rPr>
                <w:noProof/>
                <w:webHidden/>
              </w:rPr>
            </w:r>
            <w:r>
              <w:rPr>
                <w:noProof/>
                <w:webHidden/>
              </w:rPr>
              <w:fldChar w:fldCharType="separate"/>
            </w:r>
            <w:r w:rsidR="00846685">
              <w:rPr>
                <w:noProof/>
                <w:webHidden/>
              </w:rPr>
              <w:t>43</w:t>
            </w:r>
            <w:r>
              <w:rPr>
                <w:noProof/>
                <w:webHidden/>
              </w:rPr>
              <w:fldChar w:fldCharType="end"/>
            </w:r>
          </w:hyperlink>
        </w:p>
        <w:p w14:paraId="1F378969" w14:textId="6E04B972" w:rsidR="004D1C48" w:rsidRDefault="004D1C48">
          <w:pPr>
            <w:pStyle w:val="3a"/>
            <w:tabs>
              <w:tab w:val="right" w:leader="dot" w:pos="9678"/>
            </w:tabs>
            <w:rPr>
              <w:rFonts w:asciiTheme="minorHAnsi" w:eastAsiaTheme="minorEastAsia" w:hAnsiTheme="minorHAnsi"/>
              <w:noProof/>
              <w:sz w:val="22"/>
              <w:lang w:val="en-US"/>
            </w:rPr>
          </w:pPr>
          <w:hyperlink w:anchor="_Toc136348919" w:history="1">
            <w:r w:rsidRPr="00246352">
              <w:rPr>
                <w:rStyle w:val="affffc"/>
                <w:noProof/>
              </w:rPr>
              <w:t>Hyperparameter values</w:t>
            </w:r>
            <w:r>
              <w:rPr>
                <w:noProof/>
                <w:webHidden/>
              </w:rPr>
              <w:tab/>
            </w:r>
            <w:r>
              <w:rPr>
                <w:noProof/>
                <w:webHidden/>
              </w:rPr>
              <w:fldChar w:fldCharType="begin"/>
            </w:r>
            <w:r>
              <w:rPr>
                <w:noProof/>
                <w:webHidden/>
              </w:rPr>
              <w:instrText xml:space="preserve"> PAGEREF _Toc136348919 \h </w:instrText>
            </w:r>
            <w:r>
              <w:rPr>
                <w:noProof/>
                <w:webHidden/>
              </w:rPr>
            </w:r>
            <w:r>
              <w:rPr>
                <w:noProof/>
                <w:webHidden/>
              </w:rPr>
              <w:fldChar w:fldCharType="separate"/>
            </w:r>
            <w:r w:rsidR="00846685">
              <w:rPr>
                <w:noProof/>
                <w:webHidden/>
              </w:rPr>
              <w:t>43</w:t>
            </w:r>
            <w:r>
              <w:rPr>
                <w:noProof/>
                <w:webHidden/>
              </w:rPr>
              <w:fldChar w:fldCharType="end"/>
            </w:r>
          </w:hyperlink>
        </w:p>
        <w:p w14:paraId="309F37FE" w14:textId="4F35BB45" w:rsidR="004D1C48" w:rsidRDefault="004D1C48">
          <w:pPr>
            <w:pStyle w:val="2f"/>
            <w:rPr>
              <w:rFonts w:asciiTheme="minorHAnsi" w:eastAsiaTheme="minorEastAsia" w:hAnsiTheme="minorHAnsi"/>
              <w:noProof/>
              <w:sz w:val="22"/>
              <w:lang w:val="en-US"/>
            </w:rPr>
          </w:pPr>
          <w:hyperlink w:anchor="_Toc136348920" w:history="1">
            <w:r w:rsidRPr="00246352">
              <w:rPr>
                <w:rStyle w:val="affffc"/>
                <w:noProof/>
              </w:rPr>
              <w:t>3.2</w:t>
            </w:r>
            <w:r>
              <w:rPr>
                <w:rFonts w:asciiTheme="minorHAnsi" w:eastAsiaTheme="minorEastAsia" w:hAnsiTheme="minorHAnsi"/>
                <w:noProof/>
                <w:sz w:val="22"/>
                <w:lang w:val="en-US"/>
              </w:rPr>
              <w:tab/>
            </w:r>
            <w:r w:rsidRPr="00246352">
              <w:rPr>
                <w:rStyle w:val="affffc"/>
                <w:noProof/>
              </w:rPr>
              <w:t>Univariate TSC</w:t>
            </w:r>
            <w:r>
              <w:rPr>
                <w:noProof/>
                <w:webHidden/>
              </w:rPr>
              <w:tab/>
            </w:r>
            <w:r>
              <w:rPr>
                <w:noProof/>
                <w:webHidden/>
              </w:rPr>
              <w:fldChar w:fldCharType="begin"/>
            </w:r>
            <w:r>
              <w:rPr>
                <w:noProof/>
                <w:webHidden/>
              </w:rPr>
              <w:instrText xml:space="preserve"> PAGEREF _Toc136348920 \h </w:instrText>
            </w:r>
            <w:r>
              <w:rPr>
                <w:noProof/>
                <w:webHidden/>
              </w:rPr>
            </w:r>
            <w:r>
              <w:rPr>
                <w:noProof/>
                <w:webHidden/>
              </w:rPr>
              <w:fldChar w:fldCharType="separate"/>
            </w:r>
            <w:r w:rsidR="00846685">
              <w:rPr>
                <w:noProof/>
                <w:webHidden/>
              </w:rPr>
              <w:t>44</w:t>
            </w:r>
            <w:r>
              <w:rPr>
                <w:noProof/>
                <w:webHidden/>
              </w:rPr>
              <w:fldChar w:fldCharType="end"/>
            </w:r>
          </w:hyperlink>
        </w:p>
        <w:p w14:paraId="6733E39D" w14:textId="443A419E" w:rsidR="004D1C48" w:rsidRDefault="004D1C48">
          <w:pPr>
            <w:pStyle w:val="3a"/>
            <w:tabs>
              <w:tab w:val="right" w:leader="dot" w:pos="9678"/>
            </w:tabs>
            <w:rPr>
              <w:rFonts w:asciiTheme="minorHAnsi" w:eastAsiaTheme="minorEastAsia" w:hAnsiTheme="minorHAnsi"/>
              <w:noProof/>
              <w:sz w:val="22"/>
              <w:lang w:val="en-US"/>
            </w:rPr>
          </w:pPr>
          <w:hyperlink w:anchor="_Toc136348921" w:history="1">
            <w:r w:rsidRPr="00246352">
              <w:rPr>
                <w:rStyle w:val="affffc"/>
                <w:noProof/>
              </w:rPr>
              <w:t>U-TSC Models and evaluation metrics</w:t>
            </w:r>
            <w:r>
              <w:rPr>
                <w:noProof/>
                <w:webHidden/>
              </w:rPr>
              <w:tab/>
            </w:r>
            <w:r>
              <w:rPr>
                <w:noProof/>
                <w:webHidden/>
              </w:rPr>
              <w:fldChar w:fldCharType="begin"/>
            </w:r>
            <w:r>
              <w:rPr>
                <w:noProof/>
                <w:webHidden/>
              </w:rPr>
              <w:instrText xml:space="preserve"> PAGEREF _Toc136348921 \h </w:instrText>
            </w:r>
            <w:r>
              <w:rPr>
                <w:noProof/>
                <w:webHidden/>
              </w:rPr>
            </w:r>
            <w:r>
              <w:rPr>
                <w:noProof/>
                <w:webHidden/>
              </w:rPr>
              <w:fldChar w:fldCharType="separate"/>
            </w:r>
            <w:r w:rsidR="00846685">
              <w:rPr>
                <w:noProof/>
                <w:webHidden/>
              </w:rPr>
              <w:t>44</w:t>
            </w:r>
            <w:r>
              <w:rPr>
                <w:noProof/>
                <w:webHidden/>
              </w:rPr>
              <w:fldChar w:fldCharType="end"/>
            </w:r>
          </w:hyperlink>
        </w:p>
        <w:p w14:paraId="4CAFDDCB" w14:textId="77301D8B" w:rsidR="004D1C48" w:rsidRDefault="004D1C48">
          <w:pPr>
            <w:pStyle w:val="3a"/>
            <w:tabs>
              <w:tab w:val="right" w:leader="dot" w:pos="9678"/>
            </w:tabs>
            <w:rPr>
              <w:rFonts w:asciiTheme="minorHAnsi" w:eastAsiaTheme="minorEastAsia" w:hAnsiTheme="minorHAnsi"/>
              <w:noProof/>
              <w:sz w:val="22"/>
              <w:lang w:val="en-US"/>
            </w:rPr>
          </w:pPr>
          <w:hyperlink w:anchor="_Toc136348922" w:history="1">
            <w:r w:rsidRPr="00246352">
              <w:rPr>
                <w:rStyle w:val="affffc"/>
                <w:noProof/>
              </w:rPr>
              <w:t>Sktime API</w:t>
            </w:r>
            <w:r>
              <w:rPr>
                <w:noProof/>
                <w:webHidden/>
              </w:rPr>
              <w:tab/>
            </w:r>
            <w:r>
              <w:rPr>
                <w:noProof/>
                <w:webHidden/>
              </w:rPr>
              <w:fldChar w:fldCharType="begin"/>
            </w:r>
            <w:r>
              <w:rPr>
                <w:noProof/>
                <w:webHidden/>
              </w:rPr>
              <w:instrText xml:space="preserve"> PAGEREF _Toc136348922 \h </w:instrText>
            </w:r>
            <w:r>
              <w:rPr>
                <w:noProof/>
                <w:webHidden/>
              </w:rPr>
            </w:r>
            <w:r>
              <w:rPr>
                <w:noProof/>
                <w:webHidden/>
              </w:rPr>
              <w:fldChar w:fldCharType="separate"/>
            </w:r>
            <w:r w:rsidR="00846685">
              <w:rPr>
                <w:noProof/>
                <w:webHidden/>
              </w:rPr>
              <w:t>44</w:t>
            </w:r>
            <w:r>
              <w:rPr>
                <w:noProof/>
                <w:webHidden/>
              </w:rPr>
              <w:fldChar w:fldCharType="end"/>
            </w:r>
          </w:hyperlink>
        </w:p>
        <w:p w14:paraId="11DC93D5" w14:textId="37DA5C0E" w:rsidR="004D1C48" w:rsidRDefault="004D1C48">
          <w:pPr>
            <w:pStyle w:val="3a"/>
            <w:tabs>
              <w:tab w:val="right" w:leader="dot" w:pos="9678"/>
            </w:tabs>
            <w:rPr>
              <w:rFonts w:asciiTheme="minorHAnsi" w:eastAsiaTheme="minorEastAsia" w:hAnsiTheme="minorHAnsi"/>
              <w:noProof/>
              <w:sz w:val="22"/>
              <w:lang w:val="en-US"/>
            </w:rPr>
          </w:pPr>
          <w:hyperlink w:anchor="_Toc136348923" w:history="1">
            <w:r w:rsidRPr="00246352">
              <w:rPr>
                <w:rStyle w:val="affffc"/>
                <w:noProof/>
              </w:rPr>
              <w:t>Random Forest algorithm</w:t>
            </w:r>
            <w:r>
              <w:rPr>
                <w:noProof/>
                <w:webHidden/>
              </w:rPr>
              <w:tab/>
            </w:r>
            <w:r>
              <w:rPr>
                <w:noProof/>
                <w:webHidden/>
              </w:rPr>
              <w:fldChar w:fldCharType="begin"/>
            </w:r>
            <w:r>
              <w:rPr>
                <w:noProof/>
                <w:webHidden/>
              </w:rPr>
              <w:instrText xml:space="preserve"> PAGEREF _Toc136348923 \h </w:instrText>
            </w:r>
            <w:r>
              <w:rPr>
                <w:noProof/>
                <w:webHidden/>
              </w:rPr>
            </w:r>
            <w:r>
              <w:rPr>
                <w:noProof/>
                <w:webHidden/>
              </w:rPr>
              <w:fldChar w:fldCharType="separate"/>
            </w:r>
            <w:r w:rsidR="00846685">
              <w:rPr>
                <w:noProof/>
                <w:webHidden/>
              </w:rPr>
              <w:t>45</w:t>
            </w:r>
            <w:r>
              <w:rPr>
                <w:noProof/>
                <w:webHidden/>
              </w:rPr>
              <w:fldChar w:fldCharType="end"/>
            </w:r>
          </w:hyperlink>
        </w:p>
        <w:p w14:paraId="5620191C" w14:textId="5B672196" w:rsidR="004D1C48" w:rsidRDefault="004D1C48">
          <w:pPr>
            <w:pStyle w:val="3a"/>
            <w:tabs>
              <w:tab w:val="right" w:leader="dot" w:pos="9678"/>
            </w:tabs>
            <w:rPr>
              <w:rFonts w:asciiTheme="minorHAnsi" w:eastAsiaTheme="minorEastAsia" w:hAnsiTheme="minorHAnsi"/>
              <w:noProof/>
              <w:sz w:val="22"/>
              <w:lang w:val="en-US"/>
            </w:rPr>
          </w:pPr>
          <w:hyperlink w:anchor="_Toc136348924" w:history="1">
            <w:r w:rsidRPr="00246352">
              <w:rPr>
                <w:rStyle w:val="affffc"/>
                <w:noProof/>
              </w:rPr>
              <w:t>Time Series Forest Classifier (TSF)</w:t>
            </w:r>
            <w:r>
              <w:rPr>
                <w:noProof/>
                <w:webHidden/>
              </w:rPr>
              <w:tab/>
            </w:r>
            <w:r>
              <w:rPr>
                <w:noProof/>
                <w:webHidden/>
              </w:rPr>
              <w:fldChar w:fldCharType="begin"/>
            </w:r>
            <w:r>
              <w:rPr>
                <w:noProof/>
                <w:webHidden/>
              </w:rPr>
              <w:instrText xml:space="preserve"> PAGEREF _Toc136348924 \h </w:instrText>
            </w:r>
            <w:r>
              <w:rPr>
                <w:noProof/>
                <w:webHidden/>
              </w:rPr>
            </w:r>
            <w:r>
              <w:rPr>
                <w:noProof/>
                <w:webHidden/>
              </w:rPr>
              <w:fldChar w:fldCharType="separate"/>
            </w:r>
            <w:r w:rsidR="00846685">
              <w:rPr>
                <w:noProof/>
                <w:webHidden/>
              </w:rPr>
              <w:t>46</w:t>
            </w:r>
            <w:r>
              <w:rPr>
                <w:noProof/>
                <w:webHidden/>
              </w:rPr>
              <w:fldChar w:fldCharType="end"/>
            </w:r>
          </w:hyperlink>
        </w:p>
        <w:p w14:paraId="287032FF" w14:textId="4077251B" w:rsidR="004D1C48" w:rsidRDefault="004D1C48">
          <w:pPr>
            <w:pStyle w:val="3a"/>
            <w:tabs>
              <w:tab w:val="right" w:leader="dot" w:pos="9678"/>
            </w:tabs>
            <w:rPr>
              <w:rFonts w:asciiTheme="minorHAnsi" w:eastAsiaTheme="minorEastAsia" w:hAnsiTheme="minorHAnsi"/>
              <w:noProof/>
              <w:sz w:val="22"/>
              <w:lang w:val="en-US"/>
            </w:rPr>
          </w:pPr>
          <w:hyperlink w:anchor="_Toc136348925" w:history="1">
            <w:r w:rsidRPr="00246352">
              <w:rPr>
                <w:rStyle w:val="affffc"/>
                <w:noProof/>
              </w:rPr>
              <w:t>Supervised Time Series Forest Classifier (STSF)</w:t>
            </w:r>
            <w:r>
              <w:rPr>
                <w:noProof/>
                <w:webHidden/>
              </w:rPr>
              <w:tab/>
            </w:r>
            <w:r>
              <w:rPr>
                <w:noProof/>
                <w:webHidden/>
              </w:rPr>
              <w:fldChar w:fldCharType="begin"/>
            </w:r>
            <w:r>
              <w:rPr>
                <w:noProof/>
                <w:webHidden/>
              </w:rPr>
              <w:instrText xml:space="preserve"> PAGEREF _Toc136348925 \h </w:instrText>
            </w:r>
            <w:r>
              <w:rPr>
                <w:noProof/>
                <w:webHidden/>
              </w:rPr>
            </w:r>
            <w:r>
              <w:rPr>
                <w:noProof/>
                <w:webHidden/>
              </w:rPr>
              <w:fldChar w:fldCharType="separate"/>
            </w:r>
            <w:r w:rsidR="00846685">
              <w:rPr>
                <w:noProof/>
                <w:webHidden/>
              </w:rPr>
              <w:t>47</w:t>
            </w:r>
            <w:r>
              <w:rPr>
                <w:noProof/>
                <w:webHidden/>
              </w:rPr>
              <w:fldChar w:fldCharType="end"/>
            </w:r>
          </w:hyperlink>
        </w:p>
        <w:p w14:paraId="736122B8" w14:textId="1FC81FA1" w:rsidR="004D1C48" w:rsidRDefault="004D1C48">
          <w:pPr>
            <w:pStyle w:val="3a"/>
            <w:tabs>
              <w:tab w:val="right" w:leader="dot" w:pos="9678"/>
            </w:tabs>
            <w:rPr>
              <w:rFonts w:asciiTheme="minorHAnsi" w:eastAsiaTheme="minorEastAsia" w:hAnsiTheme="minorHAnsi"/>
              <w:noProof/>
              <w:sz w:val="22"/>
              <w:lang w:val="en-US"/>
            </w:rPr>
          </w:pPr>
          <w:hyperlink w:anchor="_Toc136348926" w:history="1">
            <w:r w:rsidRPr="00246352">
              <w:rPr>
                <w:rStyle w:val="affffc"/>
                <w:noProof/>
              </w:rPr>
              <w:t>Random Interval Spectral Ensemble (RISE)</w:t>
            </w:r>
            <w:r>
              <w:rPr>
                <w:noProof/>
                <w:webHidden/>
              </w:rPr>
              <w:tab/>
            </w:r>
            <w:r>
              <w:rPr>
                <w:noProof/>
                <w:webHidden/>
              </w:rPr>
              <w:fldChar w:fldCharType="begin"/>
            </w:r>
            <w:r>
              <w:rPr>
                <w:noProof/>
                <w:webHidden/>
              </w:rPr>
              <w:instrText xml:space="preserve"> PAGEREF _Toc136348926 \h </w:instrText>
            </w:r>
            <w:r>
              <w:rPr>
                <w:noProof/>
                <w:webHidden/>
              </w:rPr>
            </w:r>
            <w:r>
              <w:rPr>
                <w:noProof/>
                <w:webHidden/>
              </w:rPr>
              <w:fldChar w:fldCharType="separate"/>
            </w:r>
            <w:r w:rsidR="00846685">
              <w:rPr>
                <w:noProof/>
                <w:webHidden/>
              </w:rPr>
              <w:t>47</w:t>
            </w:r>
            <w:r>
              <w:rPr>
                <w:noProof/>
                <w:webHidden/>
              </w:rPr>
              <w:fldChar w:fldCharType="end"/>
            </w:r>
          </w:hyperlink>
        </w:p>
        <w:p w14:paraId="707DF4FC" w14:textId="42D3B44F" w:rsidR="004D1C48" w:rsidRDefault="004D1C48">
          <w:pPr>
            <w:pStyle w:val="3a"/>
            <w:tabs>
              <w:tab w:val="right" w:leader="dot" w:pos="9678"/>
            </w:tabs>
            <w:rPr>
              <w:rFonts w:asciiTheme="minorHAnsi" w:eastAsiaTheme="minorEastAsia" w:hAnsiTheme="minorHAnsi"/>
              <w:noProof/>
              <w:sz w:val="22"/>
              <w:lang w:val="en-US"/>
            </w:rPr>
          </w:pPr>
          <w:hyperlink w:anchor="_Toc136348927" w:history="1">
            <w:r w:rsidRPr="00246352">
              <w:rPr>
                <w:rStyle w:val="affffc"/>
                <w:noProof/>
              </w:rPr>
              <w:t>Random Interval Classifier (RIC)</w:t>
            </w:r>
            <w:r>
              <w:rPr>
                <w:noProof/>
                <w:webHidden/>
              </w:rPr>
              <w:tab/>
            </w:r>
            <w:r>
              <w:rPr>
                <w:noProof/>
                <w:webHidden/>
              </w:rPr>
              <w:fldChar w:fldCharType="begin"/>
            </w:r>
            <w:r>
              <w:rPr>
                <w:noProof/>
                <w:webHidden/>
              </w:rPr>
              <w:instrText xml:space="preserve"> PAGEREF _Toc136348927 \h </w:instrText>
            </w:r>
            <w:r>
              <w:rPr>
                <w:noProof/>
                <w:webHidden/>
              </w:rPr>
            </w:r>
            <w:r>
              <w:rPr>
                <w:noProof/>
                <w:webHidden/>
              </w:rPr>
              <w:fldChar w:fldCharType="separate"/>
            </w:r>
            <w:r w:rsidR="00846685">
              <w:rPr>
                <w:noProof/>
                <w:webHidden/>
              </w:rPr>
              <w:t>48</w:t>
            </w:r>
            <w:r>
              <w:rPr>
                <w:noProof/>
                <w:webHidden/>
              </w:rPr>
              <w:fldChar w:fldCharType="end"/>
            </w:r>
          </w:hyperlink>
        </w:p>
        <w:p w14:paraId="2B2C6966" w14:textId="2BD77502" w:rsidR="004D1C48" w:rsidRDefault="004D1C48">
          <w:pPr>
            <w:pStyle w:val="3a"/>
            <w:tabs>
              <w:tab w:val="right" w:leader="dot" w:pos="9678"/>
            </w:tabs>
            <w:rPr>
              <w:rFonts w:asciiTheme="minorHAnsi" w:eastAsiaTheme="minorEastAsia" w:hAnsiTheme="minorHAnsi"/>
              <w:noProof/>
              <w:sz w:val="22"/>
              <w:lang w:val="en-US"/>
            </w:rPr>
          </w:pPr>
          <w:hyperlink w:anchor="_Toc136348928" w:history="1">
            <w:r w:rsidRPr="00246352">
              <w:rPr>
                <w:rStyle w:val="affffc"/>
                <w:noProof/>
              </w:rPr>
              <w:t>Shapelet Transform Classifier (STC)</w:t>
            </w:r>
            <w:r>
              <w:rPr>
                <w:noProof/>
                <w:webHidden/>
              </w:rPr>
              <w:tab/>
            </w:r>
            <w:r>
              <w:rPr>
                <w:noProof/>
                <w:webHidden/>
              </w:rPr>
              <w:fldChar w:fldCharType="begin"/>
            </w:r>
            <w:r>
              <w:rPr>
                <w:noProof/>
                <w:webHidden/>
              </w:rPr>
              <w:instrText xml:space="preserve"> PAGEREF _Toc136348928 \h </w:instrText>
            </w:r>
            <w:r>
              <w:rPr>
                <w:noProof/>
                <w:webHidden/>
              </w:rPr>
            </w:r>
            <w:r>
              <w:rPr>
                <w:noProof/>
                <w:webHidden/>
              </w:rPr>
              <w:fldChar w:fldCharType="separate"/>
            </w:r>
            <w:r w:rsidR="00846685">
              <w:rPr>
                <w:noProof/>
                <w:webHidden/>
              </w:rPr>
              <w:t>48</w:t>
            </w:r>
            <w:r>
              <w:rPr>
                <w:noProof/>
                <w:webHidden/>
              </w:rPr>
              <w:fldChar w:fldCharType="end"/>
            </w:r>
          </w:hyperlink>
        </w:p>
        <w:p w14:paraId="61D43FA6" w14:textId="26EEC754" w:rsidR="004D1C48" w:rsidRDefault="004D1C48">
          <w:pPr>
            <w:pStyle w:val="3a"/>
            <w:tabs>
              <w:tab w:val="right" w:leader="dot" w:pos="9678"/>
            </w:tabs>
            <w:rPr>
              <w:rFonts w:asciiTheme="minorHAnsi" w:eastAsiaTheme="minorEastAsia" w:hAnsiTheme="minorHAnsi"/>
              <w:noProof/>
              <w:sz w:val="22"/>
              <w:lang w:val="en-US"/>
            </w:rPr>
          </w:pPr>
          <w:hyperlink w:anchor="_Toc136348929" w:history="1">
            <w:r w:rsidRPr="00246352">
              <w:rPr>
                <w:rStyle w:val="affffc"/>
                <w:noProof/>
              </w:rPr>
              <w:t>K-Nearest Neighbors Time Series (kNN-TS)</w:t>
            </w:r>
            <w:r>
              <w:rPr>
                <w:noProof/>
                <w:webHidden/>
              </w:rPr>
              <w:tab/>
            </w:r>
            <w:r>
              <w:rPr>
                <w:noProof/>
                <w:webHidden/>
              </w:rPr>
              <w:fldChar w:fldCharType="begin"/>
            </w:r>
            <w:r>
              <w:rPr>
                <w:noProof/>
                <w:webHidden/>
              </w:rPr>
              <w:instrText xml:space="preserve"> PAGEREF _Toc136348929 \h </w:instrText>
            </w:r>
            <w:r>
              <w:rPr>
                <w:noProof/>
                <w:webHidden/>
              </w:rPr>
            </w:r>
            <w:r>
              <w:rPr>
                <w:noProof/>
                <w:webHidden/>
              </w:rPr>
              <w:fldChar w:fldCharType="separate"/>
            </w:r>
            <w:r w:rsidR="00846685">
              <w:rPr>
                <w:noProof/>
                <w:webHidden/>
              </w:rPr>
              <w:t>48</w:t>
            </w:r>
            <w:r>
              <w:rPr>
                <w:noProof/>
                <w:webHidden/>
              </w:rPr>
              <w:fldChar w:fldCharType="end"/>
            </w:r>
          </w:hyperlink>
        </w:p>
        <w:p w14:paraId="269ABC17" w14:textId="0C748E36" w:rsidR="004D1C48" w:rsidRDefault="004D1C48">
          <w:pPr>
            <w:pStyle w:val="3a"/>
            <w:tabs>
              <w:tab w:val="right" w:leader="dot" w:pos="9678"/>
            </w:tabs>
            <w:rPr>
              <w:rFonts w:asciiTheme="minorHAnsi" w:eastAsiaTheme="minorEastAsia" w:hAnsiTheme="minorHAnsi"/>
              <w:noProof/>
              <w:sz w:val="22"/>
              <w:lang w:val="en-US"/>
            </w:rPr>
          </w:pPr>
          <w:hyperlink w:anchor="_Toc136348930" w:history="1">
            <w:r w:rsidRPr="00246352">
              <w:rPr>
                <w:rStyle w:val="affffc"/>
                <w:noProof/>
              </w:rPr>
              <w:t>Composable Time Series Forest (CTSF)</w:t>
            </w:r>
            <w:r>
              <w:rPr>
                <w:noProof/>
                <w:webHidden/>
              </w:rPr>
              <w:tab/>
            </w:r>
            <w:r>
              <w:rPr>
                <w:noProof/>
                <w:webHidden/>
              </w:rPr>
              <w:fldChar w:fldCharType="begin"/>
            </w:r>
            <w:r>
              <w:rPr>
                <w:noProof/>
                <w:webHidden/>
              </w:rPr>
              <w:instrText xml:space="preserve"> PAGEREF _Toc136348930 \h </w:instrText>
            </w:r>
            <w:r>
              <w:rPr>
                <w:noProof/>
                <w:webHidden/>
              </w:rPr>
            </w:r>
            <w:r>
              <w:rPr>
                <w:noProof/>
                <w:webHidden/>
              </w:rPr>
              <w:fldChar w:fldCharType="separate"/>
            </w:r>
            <w:r w:rsidR="00846685">
              <w:rPr>
                <w:noProof/>
                <w:webHidden/>
              </w:rPr>
              <w:t>48</w:t>
            </w:r>
            <w:r>
              <w:rPr>
                <w:noProof/>
                <w:webHidden/>
              </w:rPr>
              <w:fldChar w:fldCharType="end"/>
            </w:r>
          </w:hyperlink>
        </w:p>
        <w:p w14:paraId="192E90B4" w14:textId="4C509BF4" w:rsidR="004D1C48" w:rsidRDefault="004D1C48">
          <w:pPr>
            <w:pStyle w:val="3a"/>
            <w:tabs>
              <w:tab w:val="right" w:leader="dot" w:pos="9678"/>
            </w:tabs>
            <w:rPr>
              <w:rFonts w:asciiTheme="minorHAnsi" w:eastAsiaTheme="minorEastAsia" w:hAnsiTheme="minorHAnsi"/>
              <w:noProof/>
              <w:sz w:val="22"/>
              <w:lang w:val="en-US"/>
            </w:rPr>
          </w:pPr>
          <w:hyperlink w:anchor="_Toc136348931" w:history="1">
            <w:r w:rsidRPr="00246352">
              <w:rPr>
                <w:rStyle w:val="affffc"/>
                <w:noProof/>
              </w:rPr>
              <w:t>Word Extraction for Time Series Classification (WEASEL)</w:t>
            </w:r>
            <w:r>
              <w:rPr>
                <w:noProof/>
                <w:webHidden/>
              </w:rPr>
              <w:tab/>
            </w:r>
            <w:r>
              <w:rPr>
                <w:noProof/>
                <w:webHidden/>
              </w:rPr>
              <w:fldChar w:fldCharType="begin"/>
            </w:r>
            <w:r>
              <w:rPr>
                <w:noProof/>
                <w:webHidden/>
              </w:rPr>
              <w:instrText xml:space="preserve"> PAGEREF _Toc136348931 \h </w:instrText>
            </w:r>
            <w:r>
              <w:rPr>
                <w:noProof/>
                <w:webHidden/>
              </w:rPr>
            </w:r>
            <w:r>
              <w:rPr>
                <w:noProof/>
                <w:webHidden/>
              </w:rPr>
              <w:fldChar w:fldCharType="separate"/>
            </w:r>
            <w:r w:rsidR="00846685">
              <w:rPr>
                <w:noProof/>
                <w:webHidden/>
              </w:rPr>
              <w:t>49</w:t>
            </w:r>
            <w:r>
              <w:rPr>
                <w:noProof/>
                <w:webHidden/>
              </w:rPr>
              <w:fldChar w:fldCharType="end"/>
            </w:r>
          </w:hyperlink>
        </w:p>
        <w:p w14:paraId="2A7214C5" w14:textId="64EEF0B3" w:rsidR="004D1C48" w:rsidRDefault="004D1C48">
          <w:pPr>
            <w:pStyle w:val="3a"/>
            <w:tabs>
              <w:tab w:val="right" w:leader="dot" w:pos="9678"/>
            </w:tabs>
            <w:rPr>
              <w:rFonts w:asciiTheme="minorHAnsi" w:eastAsiaTheme="minorEastAsia" w:hAnsiTheme="minorHAnsi"/>
              <w:noProof/>
              <w:sz w:val="22"/>
              <w:lang w:val="en-US"/>
            </w:rPr>
          </w:pPr>
          <w:hyperlink w:anchor="_Toc136348932" w:history="1">
            <w:r w:rsidRPr="00246352">
              <w:rPr>
                <w:rStyle w:val="affffc"/>
                <w:noProof/>
              </w:rPr>
              <w:t>HIVE-COTEv1.0</w:t>
            </w:r>
            <w:r>
              <w:rPr>
                <w:noProof/>
                <w:webHidden/>
              </w:rPr>
              <w:tab/>
            </w:r>
            <w:r>
              <w:rPr>
                <w:noProof/>
                <w:webHidden/>
              </w:rPr>
              <w:fldChar w:fldCharType="begin"/>
            </w:r>
            <w:r>
              <w:rPr>
                <w:noProof/>
                <w:webHidden/>
              </w:rPr>
              <w:instrText xml:space="preserve"> PAGEREF _Toc136348932 \h </w:instrText>
            </w:r>
            <w:r>
              <w:rPr>
                <w:noProof/>
                <w:webHidden/>
              </w:rPr>
            </w:r>
            <w:r>
              <w:rPr>
                <w:noProof/>
                <w:webHidden/>
              </w:rPr>
              <w:fldChar w:fldCharType="separate"/>
            </w:r>
            <w:r w:rsidR="00846685">
              <w:rPr>
                <w:noProof/>
                <w:webHidden/>
              </w:rPr>
              <w:t>49</w:t>
            </w:r>
            <w:r>
              <w:rPr>
                <w:noProof/>
                <w:webHidden/>
              </w:rPr>
              <w:fldChar w:fldCharType="end"/>
            </w:r>
          </w:hyperlink>
        </w:p>
        <w:p w14:paraId="75939910" w14:textId="139C3A4E" w:rsidR="004D1C48" w:rsidRDefault="004D1C48">
          <w:pPr>
            <w:pStyle w:val="3a"/>
            <w:tabs>
              <w:tab w:val="right" w:leader="dot" w:pos="9678"/>
            </w:tabs>
            <w:rPr>
              <w:rFonts w:asciiTheme="minorHAnsi" w:eastAsiaTheme="minorEastAsia" w:hAnsiTheme="minorHAnsi"/>
              <w:noProof/>
              <w:sz w:val="22"/>
              <w:lang w:val="en-US"/>
            </w:rPr>
          </w:pPr>
          <w:hyperlink w:anchor="_Toc136348933" w:history="1">
            <w:r w:rsidRPr="00246352">
              <w:rPr>
                <w:rStyle w:val="affffc"/>
                <w:noProof/>
              </w:rPr>
              <w:t>Model hyperparameters</w:t>
            </w:r>
            <w:r>
              <w:rPr>
                <w:noProof/>
                <w:webHidden/>
              </w:rPr>
              <w:tab/>
            </w:r>
            <w:r>
              <w:rPr>
                <w:noProof/>
                <w:webHidden/>
              </w:rPr>
              <w:fldChar w:fldCharType="begin"/>
            </w:r>
            <w:r>
              <w:rPr>
                <w:noProof/>
                <w:webHidden/>
              </w:rPr>
              <w:instrText xml:space="preserve"> PAGEREF _Toc136348933 \h </w:instrText>
            </w:r>
            <w:r>
              <w:rPr>
                <w:noProof/>
                <w:webHidden/>
              </w:rPr>
            </w:r>
            <w:r>
              <w:rPr>
                <w:noProof/>
                <w:webHidden/>
              </w:rPr>
              <w:fldChar w:fldCharType="separate"/>
            </w:r>
            <w:r w:rsidR="00846685">
              <w:rPr>
                <w:noProof/>
                <w:webHidden/>
              </w:rPr>
              <w:t>50</w:t>
            </w:r>
            <w:r>
              <w:rPr>
                <w:noProof/>
                <w:webHidden/>
              </w:rPr>
              <w:fldChar w:fldCharType="end"/>
            </w:r>
          </w:hyperlink>
        </w:p>
        <w:p w14:paraId="3A63F04D" w14:textId="16186883" w:rsidR="004D1C48" w:rsidRDefault="004D1C48">
          <w:pPr>
            <w:pStyle w:val="2f"/>
            <w:rPr>
              <w:rFonts w:asciiTheme="minorHAnsi" w:eastAsiaTheme="minorEastAsia" w:hAnsiTheme="minorHAnsi"/>
              <w:noProof/>
              <w:sz w:val="22"/>
              <w:lang w:val="en-US"/>
            </w:rPr>
          </w:pPr>
          <w:hyperlink w:anchor="_Toc136348934" w:history="1">
            <w:r w:rsidRPr="00246352">
              <w:rPr>
                <w:rStyle w:val="affffc"/>
                <w:noProof/>
              </w:rPr>
              <w:t>3.3</w:t>
            </w:r>
            <w:r>
              <w:rPr>
                <w:rFonts w:asciiTheme="minorHAnsi" w:eastAsiaTheme="minorEastAsia" w:hAnsiTheme="minorHAnsi"/>
                <w:noProof/>
                <w:sz w:val="22"/>
                <w:lang w:val="en-US"/>
              </w:rPr>
              <w:tab/>
            </w:r>
            <w:r w:rsidRPr="00246352">
              <w:rPr>
                <w:rStyle w:val="affffc"/>
                <w:noProof/>
              </w:rPr>
              <w:t>Multivariate TSC</w:t>
            </w:r>
            <w:r>
              <w:rPr>
                <w:noProof/>
                <w:webHidden/>
              </w:rPr>
              <w:tab/>
            </w:r>
            <w:r>
              <w:rPr>
                <w:noProof/>
                <w:webHidden/>
              </w:rPr>
              <w:fldChar w:fldCharType="begin"/>
            </w:r>
            <w:r>
              <w:rPr>
                <w:noProof/>
                <w:webHidden/>
              </w:rPr>
              <w:instrText xml:space="preserve"> PAGEREF _Toc136348934 \h </w:instrText>
            </w:r>
            <w:r>
              <w:rPr>
                <w:noProof/>
                <w:webHidden/>
              </w:rPr>
            </w:r>
            <w:r>
              <w:rPr>
                <w:noProof/>
                <w:webHidden/>
              </w:rPr>
              <w:fldChar w:fldCharType="separate"/>
            </w:r>
            <w:r w:rsidR="00846685">
              <w:rPr>
                <w:noProof/>
                <w:webHidden/>
              </w:rPr>
              <w:t>51</w:t>
            </w:r>
            <w:r>
              <w:rPr>
                <w:noProof/>
                <w:webHidden/>
              </w:rPr>
              <w:fldChar w:fldCharType="end"/>
            </w:r>
          </w:hyperlink>
        </w:p>
        <w:p w14:paraId="27068C9F" w14:textId="380D6A78" w:rsidR="004D1C48" w:rsidRDefault="004D1C48">
          <w:pPr>
            <w:pStyle w:val="3a"/>
            <w:tabs>
              <w:tab w:val="right" w:leader="dot" w:pos="9678"/>
            </w:tabs>
            <w:rPr>
              <w:rFonts w:asciiTheme="minorHAnsi" w:eastAsiaTheme="minorEastAsia" w:hAnsiTheme="minorHAnsi"/>
              <w:noProof/>
              <w:sz w:val="22"/>
              <w:lang w:val="en-US"/>
            </w:rPr>
          </w:pPr>
          <w:hyperlink w:anchor="_Toc136348935" w:history="1">
            <w:r w:rsidRPr="00246352">
              <w:rPr>
                <w:rStyle w:val="affffc"/>
                <w:noProof/>
              </w:rPr>
              <w:t>WEASEL-MUSE</w:t>
            </w:r>
            <w:r>
              <w:rPr>
                <w:noProof/>
                <w:webHidden/>
              </w:rPr>
              <w:tab/>
            </w:r>
            <w:r>
              <w:rPr>
                <w:noProof/>
                <w:webHidden/>
              </w:rPr>
              <w:fldChar w:fldCharType="begin"/>
            </w:r>
            <w:r>
              <w:rPr>
                <w:noProof/>
                <w:webHidden/>
              </w:rPr>
              <w:instrText xml:space="preserve"> PAGEREF _Toc136348935 \h </w:instrText>
            </w:r>
            <w:r>
              <w:rPr>
                <w:noProof/>
                <w:webHidden/>
              </w:rPr>
            </w:r>
            <w:r>
              <w:rPr>
                <w:noProof/>
                <w:webHidden/>
              </w:rPr>
              <w:fldChar w:fldCharType="separate"/>
            </w:r>
            <w:r w:rsidR="00846685">
              <w:rPr>
                <w:noProof/>
                <w:webHidden/>
              </w:rPr>
              <w:t>51</w:t>
            </w:r>
            <w:r>
              <w:rPr>
                <w:noProof/>
                <w:webHidden/>
              </w:rPr>
              <w:fldChar w:fldCharType="end"/>
            </w:r>
          </w:hyperlink>
        </w:p>
        <w:p w14:paraId="414D70A6" w14:textId="08B34F42" w:rsidR="004D1C48" w:rsidRDefault="004D1C48">
          <w:pPr>
            <w:pStyle w:val="3a"/>
            <w:tabs>
              <w:tab w:val="right" w:leader="dot" w:pos="9678"/>
            </w:tabs>
            <w:rPr>
              <w:rFonts w:asciiTheme="minorHAnsi" w:eastAsiaTheme="minorEastAsia" w:hAnsiTheme="minorHAnsi"/>
              <w:noProof/>
              <w:sz w:val="22"/>
              <w:lang w:val="en-US"/>
            </w:rPr>
          </w:pPr>
          <w:hyperlink w:anchor="_Toc136348936" w:history="1">
            <w:r w:rsidRPr="00246352">
              <w:rPr>
                <w:rStyle w:val="affffc"/>
                <w:noProof/>
              </w:rPr>
              <w:t>Column Ensemble</w:t>
            </w:r>
            <w:r>
              <w:rPr>
                <w:noProof/>
                <w:webHidden/>
              </w:rPr>
              <w:tab/>
            </w:r>
            <w:r>
              <w:rPr>
                <w:noProof/>
                <w:webHidden/>
              </w:rPr>
              <w:fldChar w:fldCharType="begin"/>
            </w:r>
            <w:r>
              <w:rPr>
                <w:noProof/>
                <w:webHidden/>
              </w:rPr>
              <w:instrText xml:space="preserve"> PAGEREF _Toc136348936 \h </w:instrText>
            </w:r>
            <w:r>
              <w:rPr>
                <w:noProof/>
                <w:webHidden/>
              </w:rPr>
            </w:r>
            <w:r>
              <w:rPr>
                <w:noProof/>
                <w:webHidden/>
              </w:rPr>
              <w:fldChar w:fldCharType="separate"/>
            </w:r>
            <w:r w:rsidR="00846685">
              <w:rPr>
                <w:noProof/>
                <w:webHidden/>
              </w:rPr>
              <w:t>52</w:t>
            </w:r>
            <w:r>
              <w:rPr>
                <w:noProof/>
                <w:webHidden/>
              </w:rPr>
              <w:fldChar w:fldCharType="end"/>
            </w:r>
          </w:hyperlink>
        </w:p>
        <w:p w14:paraId="52E775AF" w14:textId="7504085C" w:rsidR="004D1C48" w:rsidRDefault="004D1C48">
          <w:pPr>
            <w:pStyle w:val="2f"/>
            <w:rPr>
              <w:rFonts w:asciiTheme="minorHAnsi" w:eastAsiaTheme="minorEastAsia" w:hAnsiTheme="minorHAnsi"/>
              <w:noProof/>
              <w:sz w:val="22"/>
              <w:lang w:val="en-US"/>
            </w:rPr>
          </w:pPr>
          <w:hyperlink w:anchor="_Toc136348937" w:history="1">
            <w:r w:rsidRPr="00246352">
              <w:rPr>
                <w:rStyle w:val="affffc"/>
                <w:noProof/>
              </w:rPr>
              <w:t>3.4</w:t>
            </w:r>
            <w:r>
              <w:rPr>
                <w:rFonts w:asciiTheme="minorHAnsi" w:eastAsiaTheme="minorEastAsia" w:hAnsiTheme="minorHAnsi"/>
                <w:noProof/>
                <w:sz w:val="22"/>
                <w:lang w:val="en-US"/>
              </w:rPr>
              <w:tab/>
            </w:r>
            <w:r w:rsidRPr="00246352">
              <w:rPr>
                <w:rStyle w:val="affffc"/>
                <w:noProof/>
              </w:rPr>
              <w:t>Project implementation</w:t>
            </w:r>
            <w:r>
              <w:rPr>
                <w:noProof/>
                <w:webHidden/>
              </w:rPr>
              <w:tab/>
            </w:r>
            <w:r>
              <w:rPr>
                <w:noProof/>
                <w:webHidden/>
              </w:rPr>
              <w:fldChar w:fldCharType="begin"/>
            </w:r>
            <w:r>
              <w:rPr>
                <w:noProof/>
                <w:webHidden/>
              </w:rPr>
              <w:instrText xml:space="preserve"> PAGEREF _Toc136348937 \h </w:instrText>
            </w:r>
            <w:r>
              <w:rPr>
                <w:noProof/>
                <w:webHidden/>
              </w:rPr>
            </w:r>
            <w:r>
              <w:rPr>
                <w:noProof/>
                <w:webHidden/>
              </w:rPr>
              <w:fldChar w:fldCharType="separate"/>
            </w:r>
            <w:r w:rsidR="00846685">
              <w:rPr>
                <w:noProof/>
                <w:webHidden/>
              </w:rPr>
              <w:t>52</w:t>
            </w:r>
            <w:r>
              <w:rPr>
                <w:noProof/>
                <w:webHidden/>
              </w:rPr>
              <w:fldChar w:fldCharType="end"/>
            </w:r>
          </w:hyperlink>
        </w:p>
        <w:p w14:paraId="149A8B33" w14:textId="3EB9E507" w:rsidR="004D1C48" w:rsidRDefault="004D1C48">
          <w:pPr>
            <w:pStyle w:val="13"/>
            <w:rPr>
              <w:rFonts w:asciiTheme="minorHAnsi" w:eastAsiaTheme="minorEastAsia" w:hAnsiTheme="minorHAnsi"/>
              <w:noProof/>
              <w:sz w:val="22"/>
              <w:lang w:val="en-US"/>
            </w:rPr>
          </w:pPr>
          <w:hyperlink w:anchor="_Toc136348938" w:history="1">
            <w:r w:rsidRPr="00246352">
              <w:rPr>
                <w:rStyle w:val="affffc"/>
                <w:noProof/>
              </w:rPr>
              <w:t>4</w:t>
            </w:r>
            <w:r>
              <w:rPr>
                <w:rFonts w:asciiTheme="minorHAnsi" w:eastAsiaTheme="minorEastAsia" w:hAnsiTheme="minorHAnsi"/>
                <w:noProof/>
                <w:sz w:val="22"/>
                <w:lang w:val="en-US"/>
              </w:rPr>
              <w:tab/>
            </w:r>
            <w:r w:rsidRPr="00246352">
              <w:rPr>
                <w:rStyle w:val="affffc"/>
                <w:noProof/>
              </w:rPr>
              <w:t>Results</w:t>
            </w:r>
            <w:r>
              <w:rPr>
                <w:noProof/>
                <w:webHidden/>
              </w:rPr>
              <w:tab/>
            </w:r>
            <w:r>
              <w:rPr>
                <w:noProof/>
                <w:webHidden/>
              </w:rPr>
              <w:fldChar w:fldCharType="begin"/>
            </w:r>
            <w:r>
              <w:rPr>
                <w:noProof/>
                <w:webHidden/>
              </w:rPr>
              <w:instrText xml:space="preserve"> PAGEREF _Toc136348938 \h </w:instrText>
            </w:r>
            <w:r>
              <w:rPr>
                <w:noProof/>
                <w:webHidden/>
              </w:rPr>
            </w:r>
            <w:r>
              <w:rPr>
                <w:noProof/>
                <w:webHidden/>
              </w:rPr>
              <w:fldChar w:fldCharType="separate"/>
            </w:r>
            <w:r w:rsidR="00846685">
              <w:rPr>
                <w:noProof/>
                <w:webHidden/>
              </w:rPr>
              <w:t>53</w:t>
            </w:r>
            <w:r>
              <w:rPr>
                <w:noProof/>
                <w:webHidden/>
              </w:rPr>
              <w:fldChar w:fldCharType="end"/>
            </w:r>
          </w:hyperlink>
        </w:p>
        <w:p w14:paraId="07DAE817" w14:textId="59DBAA8E" w:rsidR="004D1C48" w:rsidRDefault="004D1C48">
          <w:pPr>
            <w:pStyle w:val="2f"/>
            <w:rPr>
              <w:rFonts w:asciiTheme="minorHAnsi" w:eastAsiaTheme="minorEastAsia" w:hAnsiTheme="minorHAnsi"/>
              <w:noProof/>
              <w:sz w:val="22"/>
              <w:lang w:val="en-US"/>
            </w:rPr>
          </w:pPr>
          <w:hyperlink w:anchor="_Toc136348939" w:history="1">
            <w:r w:rsidRPr="00246352">
              <w:rPr>
                <w:rStyle w:val="affffc"/>
                <w:noProof/>
              </w:rPr>
              <w:t>4.1</w:t>
            </w:r>
            <w:r>
              <w:rPr>
                <w:rFonts w:asciiTheme="minorHAnsi" w:eastAsiaTheme="minorEastAsia" w:hAnsiTheme="minorHAnsi"/>
                <w:noProof/>
                <w:sz w:val="22"/>
                <w:lang w:val="en-US"/>
              </w:rPr>
              <w:tab/>
            </w:r>
            <w:r w:rsidRPr="00246352">
              <w:rPr>
                <w:rStyle w:val="affffc"/>
                <w:noProof/>
              </w:rPr>
              <w:t>Standard CML classification</w:t>
            </w:r>
            <w:r>
              <w:rPr>
                <w:noProof/>
                <w:webHidden/>
              </w:rPr>
              <w:tab/>
            </w:r>
            <w:r>
              <w:rPr>
                <w:noProof/>
                <w:webHidden/>
              </w:rPr>
              <w:fldChar w:fldCharType="begin"/>
            </w:r>
            <w:r>
              <w:rPr>
                <w:noProof/>
                <w:webHidden/>
              </w:rPr>
              <w:instrText xml:space="preserve"> PAGEREF _Toc136348939 \h </w:instrText>
            </w:r>
            <w:r>
              <w:rPr>
                <w:noProof/>
                <w:webHidden/>
              </w:rPr>
            </w:r>
            <w:r>
              <w:rPr>
                <w:noProof/>
                <w:webHidden/>
              </w:rPr>
              <w:fldChar w:fldCharType="separate"/>
            </w:r>
            <w:r w:rsidR="00846685">
              <w:rPr>
                <w:noProof/>
                <w:webHidden/>
              </w:rPr>
              <w:t>53</w:t>
            </w:r>
            <w:r>
              <w:rPr>
                <w:noProof/>
                <w:webHidden/>
              </w:rPr>
              <w:fldChar w:fldCharType="end"/>
            </w:r>
          </w:hyperlink>
        </w:p>
        <w:p w14:paraId="7406758C" w14:textId="18F60C2B" w:rsidR="004D1C48" w:rsidRDefault="004D1C48">
          <w:pPr>
            <w:pStyle w:val="3a"/>
            <w:tabs>
              <w:tab w:val="right" w:leader="dot" w:pos="9678"/>
            </w:tabs>
            <w:rPr>
              <w:rFonts w:asciiTheme="minorHAnsi" w:eastAsiaTheme="minorEastAsia" w:hAnsiTheme="minorHAnsi"/>
              <w:noProof/>
              <w:sz w:val="22"/>
              <w:lang w:val="en-US"/>
            </w:rPr>
          </w:pPr>
          <w:hyperlink w:anchor="_Toc136348940" w:history="1">
            <w:r w:rsidRPr="00246352">
              <w:rPr>
                <w:rStyle w:val="affffc"/>
                <w:noProof/>
              </w:rPr>
              <w:t>Preliminary results</w:t>
            </w:r>
            <w:r>
              <w:rPr>
                <w:noProof/>
                <w:webHidden/>
              </w:rPr>
              <w:tab/>
            </w:r>
            <w:r>
              <w:rPr>
                <w:noProof/>
                <w:webHidden/>
              </w:rPr>
              <w:fldChar w:fldCharType="begin"/>
            </w:r>
            <w:r>
              <w:rPr>
                <w:noProof/>
                <w:webHidden/>
              </w:rPr>
              <w:instrText xml:space="preserve"> PAGEREF _Toc136348940 \h </w:instrText>
            </w:r>
            <w:r>
              <w:rPr>
                <w:noProof/>
                <w:webHidden/>
              </w:rPr>
            </w:r>
            <w:r>
              <w:rPr>
                <w:noProof/>
                <w:webHidden/>
              </w:rPr>
              <w:fldChar w:fldCharType="separate"/>
            </w:r>
            <w:r w:rsidR="00846685">
              <w:rPr>
                <w:noProof/>
                <w:webHidden/>
              </w:rPr>
              <w:t>53</w:t>
            </w:r>
            <w:r>
              <w:rPr>
                <w:noProof/>
                <w:webHidden/>
              </w:rPr>
              <w:fldChar w:fldCharType="end"/>
            </w:r>
          </w:hyperlink>
        </w:p>
        <w:p w14:paraId="36D868BB" w14:textId="7C43B11D" w:rsidR="004D1C48" w:rsidRDefault="004D1C48">
          <w:pPr>
            <w:pStyle w:val="3a"/>
            <w:tabs>
              <w:tab w:val="right" w:leader="dot" w:pos="9678"/>
            </w:tabs>
            <w:rPr>
              <w:rFonts w:asciiTheme="minorHAnsi" w:eastAsiaTheme="minorEastAsia" w:hAnsiTheme="minorHAnsi"/>
              <w:noProof/>
              <w:sz w:val="22"/>
              <w:lang w:val="en-US"/>
            </w:rPr>
          </w:pPr>
          <w:hyperlink w:anchor="_Toc136348941" w:history="1">
            <w:r w:rsidRPr="00246352">
              <w:rPr>
                <w:rStyle w:val="affffc"/>
                <w:noProof/>
              </w:rPr>
              <w:t>Prediction results with optimized hyperparameters</w:t>
            </w:r>
            <w:r>
              <w:rPr>
                <w:noProof/>
                <w:webHidden/>
              </w:rPr>
              <w:tab/>
            </w:r>
            <w:r>
              <w:rPr>
                <w:noProof/>
                <w:webHidden/>
              </w:rPr>
              <w:fldChar w:fldCharType="begin"/>
            </w:r>
            <w:r>
              <w:rPr>
                <w:noProof/>
                <w:webHidden/>
              </w:rPr>
              <w:instrText xml:space="preserve"> PAGEREF _Toc136348941 \h </w:instrText>
            </w:r>
            <w:r>
              <w:rPr>
                <w:noProof/>
                <w:webHidden/>
              </w:rPr>
            </w:r>
            <w:r>
              <w:rPr>
                <w:noProof/>
                <w:webHidden/>
              </w:rPr>
              <w:fldChar w:fldCharType="separate"/>
            </w:r>
            <w:r w:rsidR="00846685">
              <w:rPr>
                <w:noProof/>
                <w:webHidden/>
              </w:rPr>
              <w:t>55</w:t>
            </w:r>
            <w:r>
              <w:rPr>
                <w:noProof/>
                <w:webHidden/>
              </w:rPr>
              <w:fldChar w:fldCharType="end"/>
            </w:r>
          </w:hyperlink>
        </w:p>
        <w:p w14:paraId="2736A4ED" w14:textId="1C1723E5" w:rsidR="004D1C48" w:rsidRDefault="004D1C48">
          <w:pPr>
            <w:pStyle w:val="2f"/>
            <w:rPr>
              <w:rFonts w:asciiTheme="minorHAnsi" w:eastAsiaTheme="minorEastAsia" w:hAnsiTheme="minorHAnsi"/>
              <w:noProof/>
              <w:sz w:val="22"/>
              <w:lang w:val="en-US"/>
            </w:rPr>
          </w:pPr>
          <w:hyperlink w:anchor="_Toc136348942" w:history="1">
            <w:r w:rsidRPr="00246352">
              <w:rPr>
                <w:rStyle w:val="affffc"/>
                <w:noProof/>
              </w:rPr>
              <w:t>4.2</w:t>
            </w:r>
            <w:r>
              <w:rPr>
                <w:rFonts w:asciiTheme="minorHAnsi" w:eastAsiaTheme="minorEastAsia" w:hAnsiTheme="minorHAnsi"/>
                <w:noProof/>
                <w:sz w:val="22"/>
                <w:lang w:val="en-US"/>
              </w:rPr>
              <w:tab/>
            </w:r>
            <w:r w:rsidRPr="00246352">
              <w:rPr>
                <w:rStyle w:val="affffc"/>
                <w:noProof/>
              </w:rPr>
              <w:t>Univariate TSC</w:t>
            </w:r>
            <w:r>
              <w:rPr>
                <w:noProof/>
                <w:webHidden/>
              </w:rPr>
              <w:tab/>
            </w:r>
            <w:r>
              <w:rPr>
                <w:noProof/>
                <w:webHidden/>
              </w:rPr>
              <w:fldChar w:fldCharType="begin"/>
            </w:r>
            <w:r>
              <w:rPr>
                <w:noProof/>
                <w:webHidden/>
              </w:rPr>
              <w:instrText xml:space="preserve"> PAGEREF _Toc136348942 \h </w:instrText>
            </w:r>
            <w:r>
              <w:rPr>
                <w:noProof/>
                <w:webHidden/>
              </w:rPr>
            </w:r>
            <w:r>
              <w:rPr>
                <w:noProof/>
                <w:webHidden/>
              </w:rPr>
              <w:fldChar w:fldCharType="separate"/>
            </w:r>
            <w:r w:rsidR="00846685">
              <w:rPr>
                <w:noProof/>
                <w:webHidden/>
              </w:rPr>
              <w:t>57</w:t>
            </w:r>
            <w:r>
              <w:rPr>
                <w:noProof/>
                <w:webHidden/>
              </w:rPr>
              <w:fldChar w:fldCharType="end"/>
            </w:r>
          </w:hyperlink>
        </w:p>
        <w:p w14:paraId="7661ED83" w14:textId="36FC7379" w:rsidR="004D1C48" w:rsidRDefault="004D1C48">
          <w:pPr>
            <w:pStyle w:val="3a"/>
            <w:tabs>
              <w:tab w:val="right" w:leader="dot" w:pos="9678"/>
            </w:tabs>
            <w:rPr>
              <w:rFonts w:asciiTheme="minorHAnsi" w:eastAsiaTheme="minorEastAsia" w:hAnsiTheme="minorHAnsi"/>
              <w:noProof/>
              <w:sz w:val="22"/>
              <w:lang w:val="en-US"/>
            </w:rPr>
          </w:pPr>
          <w:hyperlink w:anchor="_Toc136348943" w:history="1">
            <w:r w:rsidRPr="00246352">
              <w:rPr>
                <w:rStyle w:val="affffc"/>
                <w:noProof/>
              </w:rPr>
              <w:t>U-TSC analysis introduction</w:t>
            </w:r>
            <w:r>
              <w:rPr>
                <w:noProof/>
                <w:webHidden/>
              </w:rPr>
              <w:tab/>
            </w:r>
            <w:r>
              <w:rPr>
                <w:noProof/>
                <w:webHidden/>
              </w:rPr>
              <w:fldChar w:fldCharType="begin"/>
            </w:r>
            <w:r>
              <w:rPr>
                <w:noProof/>
                <w:webHidden/>
              </w:rPr>
              <w:instrText xml:space="preserve"> PAGEREF _Toc136348943 \h </w:instrText>
            </w:r>
            <w:r>
              <w:rPr>
                <w:noProof/>
                <w:webHidden/>
              </w:rPr>
            </w:r>
            <w:r>
              <w:rPr>
                <w:noProof/>
                <w:webHidden/>
              </w:rPr>
              <w:fldChar w:fldCharType="separate"/>
            </w:r>
            <w:r w:rsidR="00846685">
              <w:rPr>
                <w:noProof/>
                <w:webHidden/>
              </w:rPr>
              <w:t>57</w:t>
            </w:r>
            <w:r>
              <w:rPr>
                <w:noProof/>
                <w:webHidden/>
              </w:rPr>
              <w:fldChar w:fldCharType="end"/>
            </w:r>
          </w:hyperlink>
        </w:p>
        <w:p w14:paraId="25E1BD7E" w14:textId="685BC2D3" w:rsidR="004D1C48" w:rsidRDefault="004D1C48">
          <w:pPr>
            <w:pStyle w:val="3a"/>
            <w:tabs>
              <w:tab w:val="right" w:leader="dot" w:pos="9678"/>
            </w:tabs>
            <w:rPr>
              <w:rFonts w:asciiTheme="minorHAnsi" w:eastAsiaTheme="minorEastAsia" w:hAnsiTheme="minorHAnsi"/>
              <w:noProof/>
              <w:sz w:val="22"/>
              <w:lang w:val="en-US"/>
            </w:rPr>
          </w:pPr>
          <w:hyperlink w:anchor="_Toc136348944" w:history="1">
            <w:r w:rsidRPr="00246352">
              <w:rPr>
                <w:rStyle w:val="affffc"/>
                <w:noProof/>
              </w:rPr>
              <w:t>Classification reports</w:t>
            </w:r>
            <w:r>
              <w:rPr>
                <w:noProof/>
                <w:webHidden/>
              </w:rPr>
              <w:tab/>
            </w:r>
            <w:r>
              <w:rPr>
                <w:noProof/>
                <w:webHidden/>
              </w:rPr>
              <w:fldChar w:fldCharType="begin"/>
            </w:r>
            <w:r>
              <w:rPr>
                <w:noProof/>
                <w:webHidden/>
              </w:rPr>
              <w:instrText xml:space="preserve"> PAGEREF _Toc136348944 \h </w:instrText>
            </w:r>
            <w:r>
              <w:rPr>
                <w:noProof/>
                <w:webHidden/>
              </w:rPr>
            </w:r>
            <w:r>
              <w:rPr>
                <w:noProof/>
                <w:webHidden/>
              </w:rPr>
              <w:fldChar w:fldCharType="separate"/>
            </w:r>
            <w:r w:rsidR="00846685">
              <w:rPr>
                <w:noProof/>
                <w:webHidden/>
              </w:rPr>
              <w:t>57</w:t>
            </w:r>
            <w:r>
              <w:rPr>
                <w:noProof/>
                <w:webHidden/>
              </w:rPr>
              <w:fldChar w:fldCharType="end"/>
            </w:r>
          </w:hyperlink>
        </w:p>
        <w:p w14:paraId="602F4AD6" w14:textId="016231AE" w:rsidR="004D1C48" w:rsidRDefault="004D1C48">
          <w:pPr>
            <w:pStyle w:val="3a"/>
            <w:tabs>
              <w:tab w:val="right" w:leader="dot" w:pos="9678"/>
            </w:tabs>
            <w:rPr>
              <w:rFonts w:asciiTheme="minorHAnsi" w:eastAsiaTheme="minorEastAsia" w:hAnsiTheme="minorHAnsi"/>
              <w:noProof/>
              <w:sz w:val="22"/>
              <w:lang w:val="en-US"/>
            </w:rPr>
          </w:pPr>
          <w:hyperlink w:anchor="_Toc136348945" w:history="1">
            <w:r w:rsidRPr="00246352">
              <w:rPr>
                <w:rStyle w:val="affffc"/>
                <w:noProof/>
              </w:rPr>
              <w:t>U-TSC ensemble model</w:t>
            </w:r>
            <w:r>
              <w:rPr>
                <w:noProof/>
                <w:webHidden/>
              </w:rPr>
              <w:tab/>
            </w:r>
            <w:r>
              <w:rPr>
                <w:noProof/>
                <w:webHidden/>
              </w:rPr>
              <w:fldChar w:fldCharType="begin"/>
            </w:r>
            <w:r>
              <w:rPr>
                <w:noProof/>
                <w:webHidden/>
              </w:rPr>
              <w:instrText xml:space="preserve"> PAGEREF _Toc136348945 \h </w:instrText>
            </w:r>
            <w:r>
              <w:rPr>
                <w:noProof/>
                <w:webHidden/>
              </w:rPr>
            </w:r>
            <w:r>
              <w:rPr>
                <w:noProof/>
                <w:webHidden/>
              </w:rPr>
              <w:fldChar w:fldCharType="separate"/>
            </w:r>
            <w:r w:rsidR="00846685">
              <w:rPr>
                <w:noProof/>
                <w:webHidden/>
              </w:rPr>
              <w:t>60</w:t>
            </w:r>
            <w:r>
              <w:rPr>
                <w:noProof/>
                <w:webHidden/>
              </w:rPr>
              <w:fldChar w:fldCharType="end"/>
            </w:r>
          </w:hyperlink>
        </w:p>
        <w:p w14:paraId="1156D933" w14:textId="5E1FEA83" w:rsidR="004D1C48" w:rsidRDefault="004D1C48">
          <w:pPr>
            <w:pStyle w:val="3a"/>
            <w:tabs>
              <w:tab w:val="right" w:leader="dot" w:pos="9678"/>
            </w:tabs>
            <w:rPr>
              <w:rFonts w:asciiTheme="minorHAnsi" w:eastAsiaTheme="minorEastAsia" w:hAnsiTheme="minorHAnsi"/>
              <w:noProof/>
              <w:sz w:val="22"/>
              <w:lang w:val="en-US"/>
            </w:rPr>
          </w:pPr>
          <w:hyperlink w:anchor="_Toc136348946" w:history="1">
            <w:r w:rsidRPr="00246352">
              <w:rPr>
                <w:rStyle w:val="affffc"/>
                <w:noProof/>
              </w:rPr>
              <w:t>Classification statistics</w:t>
            </w:r>
            <w:r>
              <w:rPr>
                <w:noProof/>
                <w:webHidden/>
              </w:rPr>
              <w:tab/>
            </w:r>
            <w:r>
              <w:rPr>
                <w:noProof/>
                <w:webHidden/>
              </w:rPr>
              <w:fldChar w:fldCharType="begin"/>
            </w:r>
            <w:r>
              <w:rPr>
                <w:noProof/>
                <w:webHidden/>
              </w:rPr>
              <w:instrText xml:space="preserve"> PAGEREF _Toc136348946 \h </w:instrText>
            </w:r>
            <w:r>
              <w:rPr>
                <w:noProof/>
                <w:webHidden/>
              </w:rPr>
            </w:r>
            <w:r>
              <w:rPr>
                <w:noProof/>
                <w:webHidden/>
              </w:rPr>
              <w:fldChar w:fldCharType="separate"/>
            </w:r>
            <w:r w:rsidR="00846685">
              <w:rPr>
                <w:noProof/>
                <w:webHidden/>
              </w:rPr>
              <w:t>60</w:t>
            </w:r>
            <w:r>
              <w:rPr>
                <w:noProof/>
                <w:webHidden/>
              </w:rPr>
              <w:fldChar w:fldCharType="end"/>
            </w:r>
          </w:hyperlink>
        </w:p>
        <w:p w14:paraId="4BD72AC1" w14:textId="58510040" w:rsidR="004D1C48" w:rsidRDefault="004D1C48">
          <w:pPr>
            <w:pStyle w:val="3a"/>
            <w:tabs>
              <w:tab w:val="right" w:leader="dot" w:pos="9678"/>
            </w:tabs>
            <w:rPr>
              <w:rFonts w:asciiTheme="minorHAnsi" w:eastAsiaTheme="minorEastAsia" w:hAnsiTheme="minorHAnsi"/>
              <w:noProof/>
              <w:sz w:val="22"/>
              <w:lang w:val="en-US"/>
            </w:rPr>
          </w:pPr>
          <w:hyperlink w:anchor="_Toc136348947" w:history="1">
            <w:r w:rsidRPr="00246352">
              <w:rPr>
                <w:rStyle w:val="affffc"/>
                <w:noProof/>
              </w:rPr>
              <w:t>Misclassification analysis</w:t>
            </w:r>
            <w:r>
              <w:rPr>
                <w:noProof/>
                <w:webHidden/>
              </w:rPr>
              <w:tab/>
            </w:r>
            <w:r>
              <w:rPr>
                <w:noProof/>
                <w:webHidden/>
              </w:rPr>
              <w:fldChar w:fldCharType="begin"/>
            </w:r>
            <w:r>
              <w:rPr>
                <w:noProof/>
                <w:webHidden/>
              </w:rPr>
              <w:instrText xml:space="preserve"> PAGEREF _Toc136348947 \h </w:instrText>
            </w:r>
            <w:r>
              <w:rPr>
                <w:noProof/>
                <w:webHidden/>
              </w:rPr>
            </w:r>
            <w:r>
              <w:rPr>
                <w:noProof/>
                <w:webHidden/>
              </w:rPr>
              <w:fldChar w:fldCharType="separate"/>
            </w:r>
            <w:r w:rsidR="00846685">
              <w:rPr>
                <w:noProof/>
                <w:webHidden/>
              </w:rPr>
              <w:t>61</w:t>
            </w:r>
            <w:r>
              <w:rPr>
                <w:noProof/>
                <w:webHidden/>
              </w:rPr>
              <w:fldChar w:fldCharType="end"/>
            </w:r>
          </w:hyperlink>
        </w:p>
        <w:p w14:paraId="189014EB" w14:textId="6BDB4DEC" w:rsidR="004D1C48" w:rsidRDefault="004D1C48">
          <w:pPr>
            <w:pStyle w:val="3a"/>
            <w:tabs>
              <w:tab w:val="right" w:leader="dot" w:pos="9678"/>
            </w:tabs>
            <w:rPr>
              <w:rFonts w:asciiTheme="minorHAnsi" w:eastAsiaTheme="minorEastAsia" w:hAnsiTheme="minorHAnsi"/>
              <w:noProof/>
              <w:sz w:val="22"/>
              <w:lang w:val="en-US"/>
            </w:rPr>
          </w:pPr>
          <w:hyperlink w:anchor="_Toc136348948" w:history="1">
            <w:r w:rsidRPr="00246352">
              <w:rPr>
                <w:rStyle w:val="affffc"/>
                <w:noProof/>
              </w:rPr>
              <w:t>Model correlation</w:t>
            </w:r>
            <w:r>
              <w:rPr>
                <w:noProof/>
                <w:webHidden/>
              </w:rPr>
              <w:tab/>
            </w:r>
            <w:r>
              <w:rPr>
                <w:noProof/>
                <w:webHidden/>
              </w:rPr>
              <w:fldChar w:fldCharType="begin"/>
            </w:r>
            <w:r>
              <w:rPr>
                <w:noProof/>
                <w:webHidden/>
              </w:rPr>
              <w:instrText xml:space="preserve"> PAGEREF _Toc136348948 \h </w:instrText>
            </w:r>
            <w:r>
              <w:rPr>
                <w:noProof/>
                <w:webHidden/>
              </w:rPr>
            </w:r>
            <w:r>
              <w:rPr>
                <w:noProof/>
                <w:webHidden/>
              </w:rPr>
              <w:fldChar w:fldCharType="separate"/>
            </w:r>
            <w:r w:rsidR="00846685">
              <w:rPr>
                <w:noProof/>
                <w:webHidden/>
              </w:rPr>
              <w:t>62</w:t>
            </w:r>
            <w:r>
              <w:rPr>
                <w:noProof/>
                <w:webHidden/>
              </w:rPr>
              <w:fldChar w:fldCharType="end"/>
            </w:r>
          </w:hyperlink>
        </w:p>
        <w:p w14:paraId="6A7F36F0" w14:textId="3034EDFE" w:rsidR="004D1C48" w:rsidRDefault="004D1C48">
          <w:pPr>
            <w:pStyle w:val="2f"/>
            <w:rPr>
              <w:rFonts w:asciiTheme="minorHAnsi" w:eastAsiaTheme="minorEastAsia" w:hAnsiTheme="minorHAnsi"/>
              <w:noProof/>
              <w:sz w:val="22"/>
              <w:lang w:val="en-US"/>
            </w:rPr>
          </w:pPr>
          <w:hyperlink w:anchor="_Toc136348949" w:history="1">
            <w:r w:rsidRPr="00246352">
              <w:rPr>
                <w:rStyle w:val="affffc"/>
                <w:noProof/>
              </w:rPr>
              <w:t>4.3</w:t>
            </w:r>
            <w:r>
              <w:rPr>
                <w:rFonts w:asciiTheme="minorHAnsi" w:eastAsiaTheme="minorEastAsia" w:hAnsiTheme="minorHAnsi"/>
                <w:noProof/>
                <w:sz w:val="22"/>
                <w:lang w:val="en-US"/>
              </w:rPr>
              <w:tab/>
            </w:r>
            <w:r w:rsidRPr="00246352">
              <w:rPr>
                <w:rStyle w:val="affffc"/>
                <w:noProof/>
              </w:rPr>
              <w:t>Multivariate TSC</w:t>
            </w:r>
            <w:r>
              <w:rPr>
                <w:noProof/>
                <w:webHidden/>
              </w:rPr>
              <w:tab/>
            </w:r>
            <w:r>
              <w:rPr>
                <w:noProof/>
                <w:webHidden/>
              </w:rPr>
              <w:fldChar w:fldCharType="begin"/>
            </w:r>
            <w:r>
              <w:rPr>
                <w:noProof/>
                <w:webHidden/>
              </w:rPr>
              <w:instrText xml:space="preserve"> PAGEREF _Toc136348949 \h </w:instrText>
            </w:r>
            <w:r>
              <w:rPr>
                <w:noProof/>
                <w:webHidden/>
              </w:rPr>
            </w:r>
            <w:r>
              <w:rPr>
                <w:noProof/>
                <w:webHidden/>
              </w:rPr>
              <w:fldChar w:fldCharType="separate"/>
            </w:r>
            <w:r w:rsidR="00846685">
              <w:rPr>
                <w:noProof/>
                <w:webHidden/>
              </w:rPr>
              <w:t>62</w:t>
            </w:r>
            <w:r>
              <w:rPr>
                <w:noProof/>
                <w:webHidden/>
              </w:rPr>
              <w:fldChar w:fldCharType="end"/>
            </w:r>
          </w:hyperlink>
        </w:p>
        <w:p w14:paraId="2D6B7E8A" w14:textId="48973AF1" w:rsidR="004D1C48" w:rsidRDefault="004D1C48">
          <w:pPr>
            <w:pStyle w:val="3a"/>
            <w:tabs>
              <w:tab w:val="right" w:leader="dot" w:pos="9678"/>
            </w:tabs>
            <w:rPr>
              <w:rFonts w:asciiTheme="minorHAnsi" w:eastAsiaTheme="minorEastAsia" w:hAnsiTheme="minorHAnsi"/>
              <w:noProof/>
              <w:sz w:val="22"/>
              <w:lang w:val="en-US"/>
            </w:rPr>
          </w:pPr>
          <w:hyperlink w:anchor="_Toc136348950" w:history="1">
            <w:r w:rsidRPr="00246352">
              <w:rPr>
                <w:rStyle w:val="affffc"/>
                <w:noProof/>
              </w:rPr>
              <w:t>M-TSC analysis introduction</w:t>
            </w:r>
            <w:r>
              <w:rPr>
                <w:noProof/>
                <w:webHidden/>
              </w:rPr>
              <w:tab/>
            </w:r>
            <w:r>
              <w:rPr>
                <w:noProof/>
                <w:webHidden/>
              </w:rPr>
              <w:fldChar w:fldCharType="begin"/>
            </w:r>
            <w:r>
              <w:rPr>
                <w:noProof/>
                <w:webHidden/>
              </w:rPr>
              <w:instrText xml:space="preserve"> PAGEREF _Toc136348950 \h </w:instrText>
            </w:r>
            <w:r>
              <w:rPr>
                <w:noProof/>
                <w:webHidden/>
              </w:rPr>
            </w:r>
            <w:r>
              <w:rPr>
                <w:noProof/>
                <w:webHidden/>
              </w:rPr>
              <w:fldChar w:fldCharType="separate"/>
            </w:r>
            <w:r w:rsidR="00846685">
              <w:rPr>
                <w:noProof/>
                <w:webHidden/>
              </w:rPr>
              <w:t>62</w:t>
            </w:r>
            <w:r>
              <w:rPr>
                <w:noProof/>
                <w:webHidden/>
              </w:rPr>
              <w:fldChar w:fldCharType="end"/>
            </w:r>
          </w:hyperlink>
        </w:p>
        <w:p w14:paraId="0FE23673" w14:textId="2D3A7AB0" w:rsidR="004D1C48" w:rsidRDefault="004D1C48">
          <w:pPr>
            <w:pStyle w:val="3a"/>
            <w:tabs>
              <w:tab w:val="right" w:leader="dot" w:pos="9678"/>
            </w:tabs>
            <w:rPr>
              <w:rFonts w:asciiTheme="minorHAnsi" w:eastAsiaTheme="minorEastAsia" w:hAnsiTheme="minorHAnsi"/>
              <w:noProof/>
              <w:sz w:val="22"/>
              <w:lang w:val="en-US"/>
            </w:rPr>
          </w:pPr>
          <w:hyperlink w:anchor="_Toc136348951" w:history="1">
            <w:r w:rsidRPr="00246352">
              <w:rPr>
                <w:rStyle w:val="affffc"/>
                <w:noProof/>
              </w:rPr>
              <w:t>Ensemble Models</w:t>
            </w:r>
            <w:r>
              <w:rPr>
                <w:noProof/>
                <w:webHidden/>
              </w:rPr>
              <w:tab/>
            </w:r>
            <w:r>
              <w:rPr>
                <w:noProof/>
                <w:webHidden/>
              </w:rPr>
              <w:fldChar w:fldCharType="begin"/>
            </w:r>
            <w:r>
              <w:rPr>
                <w:noProof/>
                <w:webHidden/>
              </w:rPr>
              <w:instrText xml:space="preserve"> PAGEREF _Toc136348951 \h </w:instrText>
            </w:r>
            <w:r>
              <w:rPr>
                <w:noProof/>
                <w:webHidden/>
              </w:rPr>
            </w:r>
            <w:r>
              <w:rPr>
                <w:noProof/>
                <w:webHidden/>
              </w:rPr>
              <w:fldChar w:fldCharType="separate"/>
            </w:r>
            <w:r w:rsidR="00846685">
              <w:rPr>
                <w:noProof/>
                <w:webHidden/>
              </w:rPr>
              <w:t>63</w:t>
            </w:r>
            <w:r>
              <w:rPr>
                <w:noProof/>
                <w:webHidden/>
              </w:rPr>
              <w:fldChar w:fldCharType="end"/>
            </w:r>
          </w:hyperlink>
        </w:p>
        <w:p w14:paraId="744F83BC" w14:textId="7EB13069" w:rsidR="004D1C48" w:rsidRDefault="004D1C48">
          <w:pPr>
            <w:pStyle w:val="3a"/>
            <w:tabs>
              <w:tab w:val="right" w:leader="dot" w:pos="9678"/>
            </w:tabs>
            <w:rPr>
              <w:rFonts w:asciiTheme="minorHAnsi" w:eastAsiaTheme="minorEastAsia" w:hAnsiTheme="minorHAnsi"/>
              <w:noProof/>
              <w:sz w:val="22"/>
              <w:lang w:val="en-US"/>
            </w:rPr>
          </w:pPr>
          <w:hyperlink w:anchor="_Toc136348952" w:history="1">
            <w:r w:rsidRPr="00246352">
              <w:rPr>
                <w:rStyle w:val="affffc"/>
                <w:noProof/>
              </w:rPr>
              <w:t>Hamming distance</w:t>
            </w:r>
            <w:r>
              <w:rPr>
                <w:noProof/>
                <w:webHidden/>
              </w:rPr>
              <w:tab/>
            </w:r>
            <w:r>
              <w:rPr>
                <w:noProof/>
                <w:webHidden/>
              </w:rPr>
              <w:fldChar w:fldCharType="begin"/>
            </w:r>
            <w:r>
              <w:rPr>
                <w:noProof/>
                <w:webHidden/>
              </w:rPr>
              <w:instrText xml:space="preserve"> PAGEREF _Toc136348952 \h </w:instrText>
            </w:r>
            <w:r>
              <w:rPr>
                <w:noProof/>
                <w:webHidden/>
              </w:rPr>
            </w:r>
            <w:r>
              <w:rPr>
                <w:noProof/>
                <w:webHidden/>
              </w:rPr>
              <w:fldChar w:fldCharType="separate"/>
            </w:r>
            <w:r w:rsidR="00846685">
              <w:rPr>
                <w:noProof/>
                <w:webHidden/>
              </w:rPr>
              <w:t>64</w:t>
            </w:r>
            <w:r>
              <w:rPr>
                <w:noProof/>
                <w:webHidden/>
              </w:rPr>
              <w:fldChar w:fldCharType="end"/>
            </w:r>
          </w:hyperlink>
        </w:p>
        <w:p w14:paraId="297DB8B6" w14:textId="52ECD979" w:rsidR="004D1C48" w:rsidRDefault="004D1C48">
          <w:pPr>
            <w:pStyle w:val="13"/>
            <w:rPr>
              <w:rFonts w:asciiTheme="minorHAnsi" w:eastAsiaTheme="minorEastAsia" w:hAnsiTheme="minorHAnsi"/>
              <w:noProof/>
              <w:sz w:val="22"/>
              <w:lang w:val="en-US"/>
            </w:rPr>
          </w:pPr>
          <w:hyperlink w:anchor="_Toc136348953" w:history="1">
            <w:r w:rsidRPr="00246352">
              <w:rPr>
                <w:rStyle w:val="affffc"/>
                <w:noProof/>
              </w:rPr>
              <w:t>5</w:t>
            </w:r>
            <w:r>
              <w:rPr>
                <w:rFonts w:asciiTheme="minorHAnsi" w:eastAsiaTheme="minorEastAsia" w:hAnsiTheme="minorHAnsi"/>
                <w:noProof/>
                <w:sz w:val="22"/>
                <w:lang w:val="en-US"/>
              </w:rPr>
              <w:tab/>
            </w:r>
            <w:r w:rsidRPr="00246352">
              <w:rPr>
                <w:rStyle w:val="affffc"/>
                <w:noProof/>
              </w:rPr>
              <w:t>Discussion</w:t>
            </w:r>
            <w:r>
              <w:rPr>
                <w:noProof/>
                <w:webHidden/>
              </w:rPr>
              <w:tab/>
            </w:r>
            <w:r>
              <w:rPr>
                <w:noProof/>
                <w:webHidden/>
              </w:rPr>
              <w:fldChar w:fldCharType="begin"/>
            </w:r>
            <w:r>
              <w:rPr>
                <w:noProof/>
                <w:webHidden/>
              </w:rPr>
              <w:instrText xml:space="preserve"> PAGEREF _Toc136348953 \h </w:instrText>
            </w:r>
            <w:r>
              <w:rPr>
                <w:noProof/>
                <w:webHidden/>
              </w:rPr>
            </w:r>
            <w:r>
              <w:rPr>
                <w:noProof/>
                <w:webHidden/>
              </w:rPr>
              <w:fldChar w:fldCharType="separate"/>
            </w:r>
            <w:r w:rsidR="00846685">
              <w:rPr>
                <w:noProof/>
                <w:webHidden/>
              </w:rPr>
              <w:t>66</w:t>
            </w:r>
            <w:r>
              <w:rPr>
                <w:noProof/>
                <w:webHidden/>
              </w:rPr>
              <w:fldChar w:fldCharType="end"/>
            </w:r>
          </w:hyperlink>
        </w:p>
        <w:p w14:paraId="5723E9DE" w14:textId="6FF09BB9" w:rsidR="004D1C48" w:rsidRDefault="004D1C48">
          <w:pPr>
            <w:pStyle w:val="2f"/>
            <w:rPr>
              <w:rFonts w:asciiTheme="minorHAnsi" w:eastAsiaTheme="minorEastAsia" w:hAnsiTheme="minorHAnsi"/>
              <w:noProof/>
              <w:sz w:val="22"/>
              <w:lang w:val="en-US"/>
            </w:rPr>
          </w:pPr>
          <w:hyperlink w:anchor="_Toc136348954" w:history="1">
            <w:r w:rsidRPr="00246352">
              <w:rPr>
                <w:rStyle w:val="affffc"/>
                <w:noProof/>
              </w:rPr>
              <w:t>5.1</w:t>
            </w:r>
            <w:r>
              <w:rPr>
                <w:rFonts w:asciiTheme="minorHAnsi" w:eastAsiaTheme="minorEastAsia" w:hAnsiTheme="minorHAnsi"/>
                <w:noProof/>
                <w:sz w:val="22"/>
                <w:lang w:val="en-US"/>
              </w:rPr>
              <w:tab/>
            </w:r>
            <w:r w:rsidRPr="00246352">
              <w:rPr>
                <w:rStyle w:val="affffc"/>
                <w:noProof/>
              </w:rPr>
              <w:t>Standard CML</w:t>
            </w:r>
            <w:r>
              <w:rPr>
                <w:noProof/>
                <w:webHidden/>
              </w:rPr>
              <w:tab/>
            </w:r>
            <w:r>
              <w:rPr>
                <w:noProof/>
                <w:webHidden/>
              </w:rPr>
              <w:fldChar w:fldCharType="begin"/>
            </w:r>
            <w:r>
              <w:rPr>
                <w:noProof/>
                <w:webHidden/>
              </w:rPr>
              <w:instrText xml:space="preserve"> PAGEREF _Toc136348954 \h </w:instrText>
            </w:r>
            <w:r>
              <w:rPr>
                <w:noProof/>
                <w:webHidden/>
              </w:rPr>
            </w:r>
            <w:r>
              <w:rPr>
                <w:noProof/>
                <w:webHidden/>
              </w:rPr>
              <w:fldChar w:fldCharType="separate"/>
            </w:r>
            <w:r w:rsidR="00846685">
              <w:rPr>
                <w:noProof/>
                <w:webHidden/>
              </w:rPr>
              <w:t>66</w:t>
            </w:r>
            <w:r>
              <w:rPr>
                <w:noProof/>
                <w:webHidden/>
              </w:rPr>
              <w:fldChar w:fldCharType="end"/>
            </w:r>
          </w:hyperlink>
        </w:p>
        <w:p w14:paraId="17CFDBFE" w14:textId="2FC1F560" w:rsidR="004D1C48" w:rsidRDefault="004D1C48">
          <w:pPr>
            <w:pStyle w:val="2f"/>
            <w:rPr>
              <w:rFonts w:asciiTheme="minorHAnsi" w:eastAsiaTheme="minorEastAsia" w:hAnsiTheme="minorHAnsi"/>
              <w:noProof/>
              <w:sz w:val="22"/>
              <w:lang w:val="en-US"/>
            </w:rPr>
          </w:pPr>
          <w:hyperlink w:anchor="_Toc136348955" w:history="1">
            <w:r w:rsidRPr="00246352">
              <w:rPr>
                <w:rStyle w:val="affffc"/>
                <w:noProof/>
              </w:rPr>
              <w:t>5.2</w:t>
            </w:r>
            <w:r>
              <w:rPr>
                <w:rFonts w:asciiTheme="minorHAnsi" w:eastAsiaTheme="minorEastAsia" w:hAnsiTheme="minorHAnsi"/>
                <w:noProof/>
                <w:sz w:val="22"/>
                <w:lang w:val="en-US"/>
              </w:rPr>
              <w:tab/>
            </w:r>
            <w:r w:rsidRPr="00246352">
              <w:rPr>
                <w:rStyle w:val="affffc"/>
                <w:noProof/>
              </w:rPr>
              <w:t>TSC</w:t>
            </w:r>
            <w:r>
              <w:rPr>
                <w:noProof/>
                <w:webHidden/>
              </w:rPr>
              <w:tab/>
            </w:r>
            <w:r>
              <w:rPr>
                <w:noProof/>
                <w:webHidden/>
              </w:rPr>
              <w:fldChar w:fldCharType="begin"/>
            </w:r>
            <w:r>
              <w:rPr>
                <w:noProof/>
                <w:webHidden/>
              </w:rPr>
              <w:instrText xml:space="preserve"> PAGEREF _Toc136348955 \h </w:instrText>
            </w:r>
            <w:r>
              <w:rPr>
                <w:noProof/>
                <w:webHidden/>
              </w:rPr>
            </w:r>
            <w:r>
              <w:rPr>
                <w:noProof/>
                <w:webHidden/>
              </w:rPr>
              <w:fldChar w:fldCharType="separate"/>
            </w:r>
            <w:r w:rsidR="00846685">
              <w:rPr>
                <w:noProof/>
                <w:webHidden/>
              </w:rPr>
              <w:t>68</w:t>
            </w:r>
            <w:r>
              <w:rPr>
                <w:noProof/>
                <w:webHidden/>
              </w:rPr>
              <w:fldChar w:fldCharType="end"/>
            </w:r>
          </w:hyperlink>
        </w:p>
        <w:p w14:paraId="1C3759CC" w14:textId="79A3F838" w:rsidR="004D1C48" w:rsidRDefault="004D1C48">
          <w:pPr>
            <w:pStyle w:val="3a"/>
            <w:tabs>
              <w:tab w:val="right" w:leader="dot" w:pos="9678"/>
            </w:tabs>
            <w:rPr>
              <w:rFonts w:asciiTheme="minorHAnsi" w:eastAsiaTheme="minorEastAsia" w:hAnsiTheme="minorHAnsi"/>
              <w:noProof/>
              <w:sz w:val="22"/>
              <w:lang w:val="en-US"/>
            </w:rPr>
          </w:pPr>
          <w:hyperlink w:anchor="_Toc136348956" w:history="1">
            <w:r w:rsidRPr="00246352">
              <w:rPr>
                <w:rStyle w:val="affffc"/>
                <w:noProof/>
              </w:rPr>
              <w:t>Overall score level for U-TSC</w:t>
            </w:r>
            <w:r>
              <w:rPr>
                <w:noProof/>
                <w:webHidden/>
              </w:rPr>
              <w:tab/>
            </w:r>
            <w:r>
              <w:rPr>
                <w:noProof/>
                <w:webHidden/>
              </w:rPr>
              <w:fldChar w:fldCharType="begin"/>
            </w:r>
            <w:r>
              <w:rPr>
                <w:noProof/>
                <w:webHidden/>
              </w:rPr>
              <w:instrText xml:space="preserve"> PAGEREF _Toc136348956 \h </w:instrText>
            </w:r>
            <w:r>
              <w:rPr>
                <w:noProof/>
                <w:webHidden/>
              </w:rPr>
            </w:r>
            <w:r>
              <w:rPr>
                <w:noProof/>
                <w:webHidden/>
              </w:rPr>
              <w:fldChar w:fldCharType="separate"/>
            </w:r>
            <w:r w:rsidR="00846685">
              <w:rPr>
                <w:noProof/>
                <w:webHidden/>
              </w:rPr>
              <w:t>69</w:t>
            </w:r>
            <w:r>
              <w:rPr>
                <w:noProof/>
                <w:webHidden/>
              </w:rPr>
              <w:fldChar w:fldCharType="end"/>
            </w:r>
          </w:hyperlink>
        </w:p>
        <w:p w14:paraId="127C9545" w14:textId="378C0D7C" w:rsidR="004D1C48" w:rsidRDefault="004D1C48">
          <w:pPr>
            <w:pStyle w:val="3a"/>
            <w:tabs>
              <w:tab w:val="right" w:leader="dot" w:pos="9678"/>
            </w:tabs>
            <w:rPr>
              <w:rFonts w:asciiTheme="minorHAnsi" w:eastAsiaTheme="minorEastAsia" w:hAnsiTheme="minorHAnsi"/>
              <w:noProof/>
              <w:sz w:val="22"/>
              <w:lang w:val="en-US"/>
            </w:rPr>
          </w:pPr>
          <w:hyperlink w:anchor="_Toc136348957" w:history="1">
            <w:r w:rsidRPr="00246352">
              <w:rPr>
                <w:rStyle w:val="affffc"/>
                <w:noProof/>
              </w:rPr>
              <w:t>Best models with interlaced univariate signals</w:t>
            </w:r>
            <w:r>
              <w:rPr>
                <w:noProof/>
                <w:webHidden/>
              </w:rPr>
              <w:tab/>
            </w:r>
            <w:r>
              <w:rPr>
                <w:noProof/>
                <w:webHidden/>
              </w:rPr>
              <w:fldChar w:fldCharType="begin"/>
            </w:r>
            <w:r>
              <w:rPr>
                <w:noProof/>
                <w:webHidden/>
              </w:rPr>
              <w:instrText xml:space="preserve"> PAGEREF _Toc136348957 \h </w:instrText>
            </w:r>
            <w:r>
              <w:rPr>
                <w:noProof/>
                <w:webHidden/>
              </w:rPr>
            </w:r>
            <w:r>
              <w:rPr>
                <w:noProof/>
                <w:webHidden/>
              </w:rPr>
              <w:fldChar w:fldCharType="separate"/>
            </w:r>
            <w:r w:rsidR="00846685">
              <w:rPr>
                <w:noProof/>
                <w:webHidden/>
              </w:rPr>
              <w:t>69</w:t>
            </w:r>
            <w:r>
              <w:rPr>
                <w:noProof/>
                <w:webHidden/>
              </w:rPr>
              <w:fldChar w:fldCharType="end"/>
            </w:r>
          </w:hyperlink>
        </w:p>
        <w:p w14:paraId="50772758" w14:textId="551865AA" w:rsidR="004D1C48" w:rsidRDefault="004D1C48">
          <w:pPr>
            <w:pStyle w:val="3a"/>
            <w:tabs>
              <w:tab w:val="right" w:leader="dot" w:pos="9678"/>
            </w:tabs>
            <w:rPr>
              <w:rFonts w:asciiTheme="minorHAnsi" w:eastAsiaTheme="minorEastAsia" w:hAnsiTheme="minorHAnsi"/>
              <w:noProof/>
              <w:sz w:val="22"/>
              <w:lang w:val="en-US"/>
            </w:rPr>
          </w:pPr>
          <w:hyperlink w:anchor="_Toc136348958" w:history="1">
            <w:r w:rsidRPr="00246352">
              <w:rPr>
                <w:rStyle w:val="affffc"/>
                <w:noProof/>
              </w:rPr>
              <w:t>Misclassification and model correlation</w:t>
            </w:r>
            <w:r>
              <w:rPr>
                <w:noProof/>
                <w:webHidden/>
              </w:rPr>
              <w:tab/>
            </w:r>
            <w:r>
              <w:rPr>
                <w:noProof/>
                <w:webHidden/>
              </w:rPr>
              <w:fldChar w:fldCharType="begin"/>
            </w:r>
            <w:r>
              <w:rPr>
                <w:noProof/>
                <w:webHidden/>
              </w:rPr>
              <w:instrText xml:space="preserve"> PAGEREF _Toc136348958 \h </w:instrText>
            </w:r>
            <w:r>
              <w:rPr>
                <w:noProof/>
                <w:webHidden/>
              </w:rPr>
            </w:r>
            <w:r>
              <w:rPr>
                <w:noProof/>
                <w:webHidden/>
              </w:rPr>
              <w:fldChar w:fldCharType="separate"/>
            </w:r>
            <w:r w:rsidR="00846685">
              <w:rPr>
                <w:noProof/>
                <w:webHidden/>
              </w:rPr>
              <w:t>70</w:t>
            </w:r>
            <w:r>
              <w:rPr>
                <w:noProof/>
                <w:webHidden/>
              </w:rPr>
              <w:fldChar w:fldCharType="end"/>
            </w:r>
          </w:hyperlink>
        </w:p>
        <w:p w14:paraId="062D4C6A" w14:textId="54A763F0" w:rsidR="004D1C48" w:rsidRDefault="004D1C48">
          <w:pPr>
            <w:pStyle w:val="3a"/>
            <w:tabs>
              <w:tab w:val="right" w:leader="dot" w:pos="9678"/>
            </w:tabs>
            <w:rPr>
              <w:rFonts w:asciiTheme="minorHAnsi" w:eastAsiaTheme="minorEastAsia" w:hAnsiTheme="minorHAnsi"/>
              <w:noProof/>
              <w:sz w:val="22"/>
              <w:lang w:val="en-US"/>
            </w:rPr>
          </w:pPr>
          <w:hyperlink w:anchor="_Toc136348959" w:history="1">
            <w:r w:rsidRPr="00246352">
              <w:rPr>
                <w:rStyle w:val="affffc"/>
                <w:noProof/>
              </w:rPr>
              <w:t>Multivariate classification</w:t>
            </w:r>
            <w:r>
              <w:rPr>
                <w:noProof/>
                <w:webHidden/>
              </w:rPr>
              <w:tab/>
            </w:r>
            <w:r>
              <w:rPr>
                <w:noProof/>
                <w:webHidden/>
              </w:rPr>
              <w:fldChar w:fldCharType="begin"/>
            </w:r>
            <w:r>
              <w:rPr>
                <w:noProof/>
                <w:webHidden/>
              </w:rPr>
              <w:instrText xml:space="preserve"> PAGEREF _Toc136348959 \h </w:instrText>
            </w:r>
            <w:r>
              <w:rPr>
                <w:noProof/>
                <w:webHidden/>
              </w:rPr>
            </w:r>
            <w:r>
              <w:rPr>
                <w:noProof/>
                <w:webHidden/>
              </w:rPr>
              <w:fldChar w:fldCharType="separate"/>
            </w:r>
            <w:r w:rsidR="00846685">
              <w:rPr>
                <w:noProof/>
                <w:webHidden/>
              </w:rPr>
              <w:t>70</w:t>
            </w:r>
            <w:r>
              <w:rPr>
                <w:noProof/>
                <w:webHidden/>
              </w:rPr>
              <w:fldChar w:fldCharType="end"/>
            </w:r>
          </w:hyperlink>
        </w:p>
        <w:p w14:paraId="12D93223" w14:textId="2270706F" w:rsidR="004D1C48" w:rsidRDefault="004D1C48">
          <w:pPr>
            <w:pStyle w:val="2f"/>
            <w:rPr>
              <w:rFonts w:asciiTheme="minorHAnsi" w:eastAsiaTheme="minorEastAsia" w:hAnsiTheme="minorHAnsi"/>
              <w:noProof/>
              <w:sz w:val="22"/>
              <w:lang w:val="en-US"/>
            </w:rPr>
          </w:pPr>
          <w:hyperlink w:anchor="_Toc136348960" w:history="1">
            <w:r w:rsidRPr="00246352">
              <w:rPr>
                <w:rStyle w:val="affffc"/>
                <w:noProof/>
              </w:rPr>
              <w:t>5.3</w:t>
            </w:r>
            <w:r>
              <w:rPr>
                <w:rFonts w:asciiTheme="minorHAnsi" w:eastAsiaTheme="minorEastAsia" w:hAnsiTheme="minorHAnsi"/>
                <w:noProof/>
                <w:sz w:val="22"/>
                <w:lang w:val="en-US"/>
              </w:rPr>
              <w:tab/>
            </w:r>
            <w:r w:rsidRPr="00246352">
              <w:rPr>
                <w:rStyle w:val="affffc"/>
                <w:noProof/>
              </w:rPr>
              <w:t>Summary</w:t>
            </w:r>
            <w:r>
              <w:rPr>
                <w:noProof/>
                <w:webHidden/>
              </w:rPr>
              <w:tab/>
            </w:r>
            <w:r>
              <w:rPr>
                <w:noProof/>
                <w:webHidden/>
              </w:rPr>
              <w:fldChar w:fldCharType="begin"/>
            </w:r>
            <w:r>
              <w:rPr>
                <w:noProof/>
                <w:webHidden/>
              </w:rPr>
              <w:instrText xml:space="preserve"> PAGEREF _Toc136348960 \h </w:instrText>
            </w:r>
            <w:r>
              <w:rPr>
                <w:noProof/>
                <w:webHidden/>
              </w:rPr>
            </w:r>
            <w:r>
              <w:rPr>
                <w:noProof/>
                <w:webHidden/>
              </w:rPr>
              <w:fldChar w:fldCharType="separate"/>
            </w:r>
            <w:r w:rsidR="00846685">
              <w:rPr>
                <w:noProof/>
                <w:webHidden/>
              </w:rPr>
              <w:t>71</w:t>
            </w:r>
            <w:r>
              <w:rPr>
                <w:noProof/>
                <w:webHidden/>
              </w:rPr>
              <w:fldChar w:fldCharType="end"/>
            </w:r>
          </w:hyperlink>
        </w:p>
        <w:p w14:paraId="316521F6" w14:textId="6F23DBB7" w:rsidR="004D1C48" w:rsidRDefault="004D1C48">
          <w:pPr>
            <w:pStyle w:val="3a"/>
            <w:tabs>
              <w:tab w:val="right" w:leader="dot" w:pos="9678"/>
            </w:tabs>
            <w:rPr>
              <w:rFonts w:asciiTheme="minorHAnsi" w:eastAsiaTheme="minorEastAsia" w:hAnsiTheme="minorHAnsi"/>
              <w:noProof/>
              <w:sz w:val="22"/>
              <w:lang w:val="en-US"/>
            </w:rPr>
          </w:pPr>
          <w:hyperlink w:anchor="_Toc136348961" w:history="1">
            <w:r w:rsidRPr="00246352">
              <w:rPr>
                <w:rStyle w:val="affffc"/>
                <w:noProof/>
              </w:rPr>
              <w:t>Performance map for TSC models</w:t>
            </w:r>
            <w:r>
              <w:rPr>
                <w:noProof/>
                <w:webHidden/>
              </w:rPr>
              <w:tab/>
            </w:r>
            <w:r>
              <w:rPr>
                <w:noProof/>
                <w:webHidden/>
              </w:rPr>
              <w:fldChar w:fldCharType="begin"/>
            </w:r>
            <w:r>
              <w:rPr>
                <w:noProof/>
                <w:webHidden/>
              </w:rPr>
              <w:instrText xml:space="preserve"> PAGEREF _Toc136348961 \h </w:instrText>
            </w:r>
            <w:r>
              <w:rPr>
                <w:noProof/>
                <w:webHidden/>
              </w:rPr>
            </w:r>
            <w:r>
              <w:rPr>
                <w:noProof/>
                <w:webHidden/>
              </w:rPr>
              <w:fldChar w:fldCharType="separate"/>
            </w:r>
            <w:r w:rsidR="00846685">
              <w:rPr>
                <w:noProof/>
                <w:webHidden/>
              </w:rPr>
              <w:t>72</w:t>
            </w:r>
            <w:r>
              <w:rPr>
                <w:noProof/>
                <w:webHidden/>
              </w:rPr>
              <w:fldChar w:fldCharType="end"/>
            </w:r>
          </w:hyperlink>
        </w:p>
        <w:p w14:paraId="0FD4AB85" w14:textId="190AA1E1" w:rsidR="004D1C48" w:rsidRDefault="004D1C48">
          <w:pPr>
            <w:pStyle w:val="13"/>
            <w:rPr>
              <w:rFonts w:asciiTheme="minorHAnsi" w:eastAsiaTheme="minorEastAsia" w:hAnsiTheme="minorHAnsi"/>
              <w:noProof/>
              <w:sz w:val="22"/>
              <w:lang w:val="en-US"/>
            </w:rPr>
          </w:pPr>
          <w:hyperlink w:anchor="_Toc136348962" w:history="1">
            <w:r w:rsidRPr="00246352">
              <w:rPr>
                <w:rStyle w:val="affffc"/>
                <w:noProof/>
              </w:rPr>
              <w:t>6</w:t>
            </w:r>
            <w:r>
              <w:rPr>
                <w:rFonts w:asciiTheme="minorHAnsi" w:eastAsiaTheme="minorEastAsia" w:hAnsiTheme="minorHAnsi"/>
                <w:noProof/>
                <w:sz w:val="22"/>
                <w:lang w:val="en-US"/>
              </w:rPr>
              <w:tab/>
            </w:r>
            <w:r w:rsidRPr="00246352">
              <w:rPr>
                <w:rStyle w:val="affffc"/>
                <w:noProof/>
              </w:rPr>
              <w:t>Conclusions</w:t>
            </w:r>
            <w:r>
              <w:rPr>
                <w:noProof/>
                <w:webHidden/>
              </w:rPr>
              <w:tab/>
            </w:r>
            <w:r>
              <w:rPr>
                <w:noProof/>
                <w:webHidden/>
              </w:rPr>
              <w:fldChar w:fldCharType="begin"/>
            </w:r>
            <w:r>
              <w:rPr>
                <w:noProof/>
                <w:webHidden/>
              </w:rPr>
              <w:instrText xml:space="preserve"> PAGEREF _Toc136348962 \h </w:instrText>
            </w:r>
            <w:r>
              <w:rPr>
                <w:noProof/>
                <w:webHidden/>
              </w:rPr>
            </w:r>
            <w:r>
              <w:rPr>
                <w:noProof/>
                <w:webHidden/>
              </w:rPr>
              <w:fldChar w:fldCharType="separate"/>
            </w:r>
            <w:r w:rsidR="00846685">
              <w:rPr>
                <w:noProof/>
                <w:webHidden/>
              </w:rPr>
              <w:t>73</w:t>
            </w:r>
            <w:r>
              <w:rPr>
                <w:noProof/>
                <w:webHidden/>
              </w:rPr>
              <w:fldChar w:fldCharType="end"/>
            </w:r>
          </w:hyperlink>
        </w:p>
        <w:p w14:paraId="6CC4B5ED" w14:textId="01E9620F" w:rsidR="004D1C48" w:rsidRDefault="004D1C48">
          <w:pPr>
            <w:pStyle w:val="2f"/>
            <w:rPr>
              <w:rFonts w:asciiTheme="minorHAnsi" w:eastAsiaTheme="minorEastAsia" w:hAnsiTheme="minorHAnsi"/>
              <w:noProof/>
              <w:sz w:val="22"/>
              <w:lang w:val="en-US"/>
            </w:rPr>
          </w:pPr>
          <w:hyperlink w:anchor="_Toc136348963" w:history="1">
            <w:r w:rsidRPr="00246352">
              <w:rPr>
                <w:rStyle w:val="affffc"/>
                <w:noProof/>
              </w:rPr>
              <w:t>6.1</w:t>
            </w:r>
            <w:r>
              <w:rPr>
                <w:rFonts w:asciiTheme="minorHAnsi" w:eastAsiaTheme="minorEastAsia" w:hAnsiTheme="minorHAnsi"/>
                <w:noProof/>
                <w:sz w:val="22"/>
                <w:lang w:val="en-US"/>
              </w:rPr>
              <w:tab/>
            </w:r>
            <w:r w:rsidRPr="00246352">
              <w:rPr>
                <w:rStyle w:val="affffc"/>
                <w:noProof/>
              </w:rPr>
              <w:t>Standard CML</w:t>
            </w:r>
            <w:r>
              <w:rPr>
                <w:noProof/>
                <w:webHidden/>
              </w:rPr>
              <w:tab/>
            </w:r>
            <w:r>
              <w:rPr>
                <w:noProof/>
                <w:webHidden/>
              </w:rPr>
              <w:fldChar w:fldCharType="begin"/>
            </w:r>
            <w:r>
              <w:rPr>
                <w:noProof/>
                <w:webHidden/>
              </w:rPr>
              <w:instrText xml:space="preserve"> PAGEREF _Toc136348963 \h </w:instrText>
            </w:r>
            <w:r>
              <w:rPr>
                <w:noProof/>
                <w:webHidden/>
              </w:rPr>
            </w:r>
            <w:r>
              <w:rPr>
                <w:noProof/>
                <w:webHidden/>
              </w:rPr>
              <w:fldChar w:fldCharType="separate"/>
            </w:r>
            <w:r w:rsidR="00846685">
              <w:rPr>
                <w:noProof/>
                <w:webHidden/>
              </w:rPr>
              <w:t>74</w:t>
            </w:r>
            <w:r>
              <w:rPr>
                <w:noProof/>
                <w:webHidden/>
              </w:rPr>
              <w:fldChar w:fldCharType="end"/>
            </w:r>
          </w:hyperlink>
        </w:p>
        <w:p w14:paraId="5184302B" w14:textId="136A0E8B" w:rsidR="004D1C48" w:rsidRDefault="004D1C48">
          <w:pPr>
            <w:pStyle w:val="2f"/>
            <w:rPr>
              <w:rFonts w:asciiTheme="minorHAnsi" w:eastAsiaTheme="minorEastAsia" w:hAnsiTheme="minorHAnsi"/>
              <w:noProof/>
              <w:sz w:val="22"/>
              <w:lang w:val="en-US"/>
            </w:rPr>
          </w:pPr>
          <w:hyperlink w:anchor="_Toc136348964" w:history="1">
            <w:r w:rsidRPr="00246352">
              <w:rPr>
                <w:rStyle w:val="affffc"/>
                <w:noProof/>
              </w:rPr>
              <w:t>6.2</w:t>
            </w:r>
            <w:r>
              <w:rPr>
                <w:rFonts w:asciiTheme="minorHAnsi" w:eastAsiaTheme="minorEastAsia" w:hAnsiTheme="minorHAnsi"/>
                <w:noProof/>
                <w:sz w:val="22"/>
                <w:lang w:val="en-US"/>
              </w:rPr>
              <w:tab/>
            </w:r>
            <w:r w:rsidRPr="00246352">
              <w:rPr>
                <w:rStyle w:val="affffc"/>
                <w:noProof/>
              </w:rPr>
              <w:t>TSC</w:t>
            </w:r>
            <w:r>
              <w:rPr>
                <w:noProof/>
                <w:webHidden/>
              </w:rPr>
              <w:tab/>
            </w:r>
            <w:r>
              <w:rPr>
                <w:noProof/>
                <w:webHidden/>
              </w:rPr>
              <w:fldChar w:fldCharType="begin"/>
            </w:r>
            <w:r>
              <w:rPr>
                <w:noProof/>
                <w:webHidden/>
              </w:rPr>
              <w:instrText xml:space="preserve"> PAGEREF _Toc136348964 \h </w:instrText>
            </w:r>
            <w:r>
              <w:rPr>
                <w:noProof/>
                <w:webHidden/>
              </w:rPr>
            </w:r>
            <w:r>
              <w:rPr>
                <w:noProof/>
                <w:webHidden/>
              </w:rPr>
              <w:fldChar w:fldCharType="separate"/>
            </w:r>
            <w:r w:rsidR="00846685">
              <w:rPr>
                <w:noProof/>
                <w:webHidden/>
              </w:rPr>
              <w:t>75</w:t>
            </w:r>
            <w:r>
              <w:rPr>
                <w:noProof/>
                <w:webHidden/>
              </w:rPr>
              <w:fldChar w:fldCharType="end"/>
            </w:r>
          </w:hyperlink>
        </w:p>
        <w:p w14:paraId="5738D130" w14:textId="6C757198" w:rsidR="004D1C48" w:rsidRDefault="004D1C48">
          <w:pPr>
            <w:pStyle w:val="2f"/>
            <w:rPr>
              <w:rFonts w:asciiTheme="minorHAnsi" w:eastAsiaTheme="minorEastAsia" w:hAnsiTheme="minorHAnsi"/>
              <w:noProof/>
              <w:sz w:val="22"/>
              <w:lang w:val="en-US"/>
            </w:rPr>
          </w:pPr>
          <w:hyperlink w:anchor="_Toc136348965" w:history="1">
            <w:r w:rsidRPr="00246352">
              <w:rPr>
                <w:rStyle w:val="affffc"/>
                <w:noProof/>
              </w:rPr>
              <w:t>6.3</w:t>
            </w:r>
            <w:r>
              <w:rPr>
                <w:rFonts w:asciiTheme="minorHAnsi" w:eastAsiaTheme="minorEastAsia" w:hAnsiTheme="minorHAnsi"/>
                <w:noProof/>
                <w:sz w:val="22"/>
                <w:lang w:val="en-US"/>
              </w:rPr>
              <w:tab/>
            </w:r>
            <w:r w:rsidRPr="00246352">
              <w:rPr>
                <w:rStyle w:val="affffc"/>
                <w:noProof/>
              </w:rPr>
              <w:t>Socio-philosophical perspective</w:t>
            </w:r>
            <w:r>
              <w:rPr>
                <w:noProof/>
                <w:webHidden/>
              </w:rPr>
              <w:tab/>
            </w:r>
            <w:r>
              <w:rPr>
                <w:noProof/>
                <w:webHidden/>
              </w:rPr>
              <w:fldChar w:fldCharType="begin"/>
            </w:r>
            <w:r>
              <w:rPr>
                <w:noProof/>
                <w:webHidden/>
              </w:rPr>
              <w:instrText xml:space="preserve"> PAGEREF _Toc136348965 \h </w:instrText>
            </w:r>
            <w:r>
              <w:rPr>
                <w:noProof/>
                <w:webHidden/>
              </w:rPr>
            </w:r>
            <w:r>
              <w:rPr>
                <w:noProof/>
                <w:webHidden/>
              </w:rPr>
              <w:fldChar w:fldCharType="separate"/>
            </w:r>
            <w:r w:rsidR="00846685">
              <w:rPr>
                <w:noProof/>
                <w:webHidden/>
              </w:rPr>
              <w:t>75</w:t>
            </w:r>
            <w:r>
              <w:rPr>
                <w:noProof/>
                <w:webHidden/>
              </w:rPr>
              <w:fldChar w:fldCharType="end"/>
            </w:r>
          </w:hyperlink>
        </w:p>
        <w:p w14:paraId="39BE0A09" w14:textId="6E9A2F66" w:rsidR="004D1C48" w:rsidRDefault="004D1C48">
          <w:pPr>
            <w:pStyle w:val="2f"/>
            <w:rPr>
              <w:rFonts w:asciiTheme="minorHAnsi" w:eastAsiaTheme="minorEastAsia" w:hAnsiTheme="minorHAnsi"/>
              <w:noProof/>
              <w:sz w:val="22"/>
              <w:lang w:val="en-US"/>
            </w:rPr>
          </w:pPr>
          <w:hyperlink w:anchor="_Toc136348966" w:history="1">
            <w:r w:rsidRPr="00246352">
              <w:rPr>
                <w:rStyle w:val="affffc"/>
                <w:noProof/>
              </w:rPr>
              <w:t>6.4</w:t>
            </w:r>
            <w:r>
              <w:rPr>
                <w:rFonts w:asciiTheme="minorHAnsi" w:eastAsiaTheme="minorEastAsia" w:hAnsiTheme="minorHAnsi"/>
                <w:noProof/>
                <w:sz w:val="22"/>
                <w:lang w:val="en-US"/>
              </w:rPr>
              <w:tab/>
            </w:r>
            <w:r w:rsidRPr="00246352">
              <w:rPr>
                <w:rStyle w:val="affffc"/>
                <w:noProof/>
              </w:rPr>
              <w:t>Future work</w:t>
            </w:r>
            <w:r>
              <w:rPr>
                <w:noProof/>
                <w:webHidden/>
              </w:rPr>
              <w:tab/>
            </w:r>
            <w:r>
              <w:rPr>
                <w:noProof/>
                <w:webHidden/>
              </w:rPr>
              <w:fldChar w:fldCharType="begin"/>
            </w:r>
            <w:r>
              <w:rPr>
                <w:noProof/>
                <w:webHidden/>
              </w:rPr>
              <w:instrText xml:space="preserve"> PAGEREF _Toc136348966 \h </w:instrText>
            </w:r>
            <w:r>
              <w:rPr>
                <w:noProof/>
                <w:webHidden/>
              </w:rPr>
            </w:r>
            <w:r>
              <w:rPr>
                <w:noProof/>
                <w:webHidden/>
              </w:rPr>
              <w:fldChar w:fldCharType="separate"/>
            </w:r>
            <w:r w:rsidR="00846685">
              <w:rPr>
                <w:noProof/>
                <w:webHidden/>
              </w:rPr>
              <w:t>76</w:t>
            </w:r>
            <w:r>
              <w:rPr>
                <w:noProof/>
                <w:webHidden/>
              </w:rPr>
              <w:fldChar w:fldCharType="end"/>
            </w:r>
          </w:hyperlink>
        </w:p>
        <w:p w14:paraId="4A93CED0" w14:textId="608B4909" w:rsidR="004D1C48" w:rsidRDefault="004D1C48">
          <w:pPr>
            <w:pStyle w:val="13"/>
            <w:rPr>
              <w:rFonts w:asciiTheme="minorHAnsi" w:eastAsiaTheme="minorEastAsia" w:hAnsiTheme="minorHAnsi"/>
              <w:noProof/>
              <w:sz w:val="22"/>
              <w:lang w:val="en-US"/>
            </w:rPr>
          </w:pPr>
          <w:hyperlink w:anchor="_Toc136348967" w:history="1">
            <w:r w:rsidRPr="00246352">
              <w:rPr>
                <w:rStyle w:val="affffc"/>
                <w:noProof/>
              </w:rPr>
              <w:t>7</w:t>
            </w:r>
            <w:r>
              <w:rPr>
                <w:rFonts w:asciiTheme="minorHAnsi" w:eastAsiaTheme="minorEastAsia" w:hAnsiTheme="minorHAnsi"/>
                <w:noProof/>
                <w:sz w:val="22"/>
                <w:lang w:val="en-US"/>
              </w:rPr>
              <w:tab/>
            </w:r>
            <w:r w:rsidRPr="00246352">
              <w:rPr>
                <w:rStyle w:val="affffc"/>
                <w:noProof/>
              </w:rPr>
              <w:t>References</w:t>
            </w:r>
            <w:r>
              <w:rPr>
                <w:noProof/>
                <w:webHidden/>
              </w:rPr>
              <w:tab/>
            </w:r>
            <w:r>
              <w:rPr>
                <w:noProof/>
                <w:webHidden/>
              </w:rPr>
              <w:fldChar w:fldCharType="begin"/>
            </w:r>
            <w:r>
              <w:rPr>
                <w:noProof/>
                <w:webHidden/>
              </w:rPr>
              <w:instrText xml:space="preserve"> PAGEREF _Toc136348967 \h </w:instrText>
            </w:r>
            <w:r>
              <w:rPr>
                <w:noProof/>
                <w:webHidden/>
              </w:rPr>
            </w:r>
            <w:r>
              <w:rPr>
                <w:noProof/>
                <w:webHidden/>
              </w:rPr>
              <w:fldChar w:fldCharType="separate"/>
            </w:r>
            <w:r w:rsidR="00846685">
              <w:rPr>
                <w:noProof/>
                <w:webHidden/>
              </w:rPr>
              <w:t>76</w:t>
            </w:r>
            <w:r>
              <w:rPr>
                <w:noProof/>
                <w:webHidden/>
              </w:rPr>
              <w:fldChar w:fldCharType="end"/>
            </w:r>
          </w:hyperlink>
        </w:p>
        <w:p w14:paraId="3AC5A6AB" w14:textId="2B4E3605" w:rsidR="00027D7E" w:rsidRDefault="00781C4E" w:rsidP="00A96877">
          <w:r>
            <w:rPr>
              <w:b/>
              <w:bCs/>
              <w:noProof/>
            </w:rPr>
            <w:fldChar w:fldCharType="end"/>
          </w:r>
        </w:p>
      </w:sdtContent>
    </w:sdt>
    <w:p w14:paraId="29D61DDC" w14:textId="77777777" w:rsidR="00CF2346" w:rsidRDefault="00CF2346" w:rsidP="003F1EA9">
      <w:pPr>
        <w:ind w:firstLine="0"/>
      </w:pPr>
    </w:p>
    <w:p w14:paraId="64200056" w14:textId="77777777" w:rsidR="00CF2346" w:rsidRDefault="00CF2346" w:rsidP="003F1EA9">
      <w:pPr>
        <w:ind w:firstLine="0"/>
        <w:sectPr w:rsidR="00CF2346" w:rsidSect="00DA7E07">
          <w:headerReference w:type="default" r:id="rId14"/>
          <w:headerReference w:type="first" r:id="rId15"/>
          <w:footerReference w:type="first" r:id="rId16"/>
          <w:footnotePr>
            <w:pos w:val="beneathText"/>
          </w:footnotePr>
          <w:pgSz w:w="12240" w:h="15840" w:code="1"/>
          <w:pgMar w:top="1134" w:right="851" w:bottom="1134" w:left="1701" w:header="720" w:footer="720" w:gutter="0"/>
          <w:cols w:space="720"/>
          <w:titlePg/>
          <w:docGrid w:linePitch="360"/>
          <w15:footnoteColumns w:val="1"/>
        </w:sectPr>
      </w:pPr>
    </w:p>
    <w:p w14:paraId="3C93200F" w14:textId="516DC851" w:rsidR="00196DE7" w:rsidRDefault="00610D97" w:rsidP="00AF56E8">
      <w:pPr>
        <w:pStyle w:val="a1"/>
      </w:pPr>
      <w:bookmarkStart w:id="2" w:name="_Toc136348878"/>
      <w:r w:rsidRPr="003E293D">
        <w:lastRenderedPageBreak/>
        <w:t>Abbreviations</w:t>
      </w:r>
      <w:bookmarkEnd w:id="2"/>
    </w:p>
    <w:p w14:paraId="045B4D32" w14:textId="77777777" w:rsidR="00CA18DD" w:rsidRPr="0072248F" w:rsidRDefault="00CA18DD" w:rsidP="0072248F">
      <w:pPr>
        <w:ind w:left="1560" w:hanging="1560"/>
        <w:rPr>
          <w:rFonts w:cs="Times New Roman"/>
        </w:rPr>
      </w:pPr>
      <w:r w:rsidRPr="0072248F">
        <w:rPr>
          <w:rFonts w:cs="Times New Roman"/>
        </w:rPr>
        <w:t>API</w:t>
      </w:r>
      <w:r w:rsidRPr="0072248F">
        <w:rPr>
          <w:rFonts w:cs="Times New Roman"/>
        </w:rPr>
        <w:tab/>
        <w:t>Application Programming Interface</w:t>
      </w:r>
    </w:p>
    <w:p w14:paraId="3DAD28C4" w14:textId="77777777" w:rsidR="00CA18DD" w:rsidRPr="0072248F" w:rsidRDefault="00CA18DD" w:rsidP="0072248F">
      <w:pPr>
        <w:ind w:left="1560" w:hanging="1560"/>
        <w:rPr>
          <w:rFonts w:cs="Times New Roman"/>
        </w:rPr>
      </w:pPr>
      <w:r w:rsidRPr="0072248F">
        <w:rPr>
          <w:rFonts w:cs="Times New Roman"/>
        </w:rPr>
        <w:t>AUC</w:t>
      </w:r>
      <w:r w:rsidRPr="0072248F">
        <w:rPr>
          <w:rFonts w:cs="Times New Roman"/>
        </w:rPr>
        <w:tab/>
        <w:t>Area Under Curve</w:t>
      </w:r>
    </w:p>
    <w:p w14:paraId="3701CA7C" w14:textId="77777777" w:rsidR="00CA18DD" w:rsidRPr="0072248F" w:rsidRDefault="00CA18DD" w:rsidP="0072248F">
      <w:pPr>
        <w:ind w:left="1560" w:hanging="1560"/>
        <w:rPr>
          <w:rFonts w:cs="Times New Roman"/>
        </w:rPr>
      </w:pPr>
      <w:r w:rsidRPr="0072248F">
        <w:rPr>
          <w:rFonts w:cs="Times New Roman"/>
        </w:rPr>
        <w:t>CNN</w:t>
      </w:r>
      <w:r w:rsidRPr="0072248F">
        <w:rPr>
          <w:rFonts w:cs="Times New Roman"/>
        </w:rPr>
        <w:tab/>
        <w:t>Convolutional Neural Network</w:t>
      </w:r>
    </w:p>
    <w:p w14:paraId="5AC1C45F" w14:textId="77777777" w:rsidR="00CA18DD" w:rsidRPr="0072248F" w:rsidRDefault="00CA18DD" w:rsidP="0072248F">
      <w:pPr>
        <w:ind w:left="1560" w:hanging="1560"/>
        <w:rPr>
          <w:rFonts w:cs="Times New Roman"/>
        </w:rPr>
      </w:pPr>
      <w:r w:rsidRPr="0072248F">
        <w:rPr>
          <w:rFonts w:cs="Times New Roman"/>
        </w:rPr>
        <w:t>CSV</w:t>
      </w:r>
      <w:r w:rsidRPr="0072248F">
        <w:rPr>
          <w:rFonts w:cs="Times New Roman"/>
        </w:rPr>
        <w:tab/>
        <w:t>Comma Separated Values</w:t>
      </w:r>
    </w:p>
    <w:p w14:paraId="56975BBC" w14:textId="77777777" w:rsidR="00CA18DD" w:rsidRPr="0072248F" w:rsidRDefault="00CA18DD" w:rsidP="0072248F">
      <w:pPr>
        <w:ind w:left="1560" w:hanging="1560"/>
        <w:rPr>
          <w:rFonts w:cs="Times New Roman"/>
        </w:rPr>
      </w:pPr>
      <w:r w:rsidRPr="0072248F">
        <w:rPr>
          <w:rFonts w:cs="Times New Roman"/>
        </w:rPr>
        <w:t>DL</w:t>
      </w:r>
      <w:r w:rsidRPr="0072248F">
        <w:rPr>
          <w:rFonts w:cs="Times New Roman"/>
        </w:rPr>
        <w:tab/>
        <w:t>Deep Learning</w:t>
      </w:r>
    </w:p>
    <w:p w14:paraId="07A7125E" w14:textId="77777777" w:rsidR="00CA18DD" w:rsidRPr="0072248F" w:rsidRDefault="00CA18DD" w:rsidP="0072248F">
      <w:pPr>
        <w:ind w:left="1560" w:hanging="1560"/>
        <w:rPr>
          <w:rFonts w:cs="Times New Roman"/>
        </w:rPr>
      </w:pPr>
      <w:r w:rsidRPr="0072248F">
        <w:rPr>
          <w:rFonts w:cs="Times New Roman"/>
        </w:rPr>
        <w:t>GC</w:t>
      </w:r>
      <w:r w:rsidRPr="0072248F">
        <w:rPr>
          <w:rFonts w:cs="Times New Roman"/>
        </w:rPr>
        <w:tab/>
        <w:t>Garmin Connect</w:t>
      </w:r>
    </w:p>
    <w:p w14:paraId="2F78562C" w14:textId="77777777" w:rsidR="00CA18DD" w:rsidRPr="0072248F" w:rsidRDefault="00CA18DD" w:rsidP="0072248F">
      <w:pPr>
        <w:ind w:left="1560" w:hanging="1560"/>
        <w:rPr>
          <w:rFonts w:cs="Times New Roman"/>
        </w:rPr>
      </w:pPr>
      <w:r w:rsidRPr="0072248F">
        <w:rPr>
          <w:rFonts w:cs="Times New Roman"/>
        </w:rPr>
        <w:t>GPS</w:t>
      </w:r>
      <w:r w:rsidRPr="0072248F">
        <w:rPr>
          <w:rFonts w:cs="Times New Roman"/>
        </w:rPr>
        <w:tab/>
        <w:t>Global Positioning System</w:t>
      </w:r>
    </w:p>
    <w:p w14:paraId="368EAE67" w14:textId="77777777" w:rsidR="00CA18DD" w:rsidRPr="0072248F" w:rsidRDefault="00CA18DD" w:rsidP="0072248F">
      <w:pPr>
        <w:ind w:left="1560" w:hanging="1560"/>
        <w:rPr>
          <w:rFonts w:cs="Times New Roman"/>
        </w:rPr>
      </w:pPr>
      <w:r w:rsidRPr="0072248F">
        <w:rPr>
          <w:rFonts w:cs="Times New Roman"/>
        </w:rPr>
        <w:t>HAR</w:t>
      </w:r>
      <w:r w:rsidRPr="0072248F">
        <w:rPr>
          <w:rFonts w:cs="Times New Roman"/>
        </w:rPr>
        <w:tab/>
        <w:t>Human Activity Recognition</w:t>
      </w:r>
    </w:p>
    <w:p w14:paraId="1AC565C9" w14:textId="77777777" w:rsidR="00CA18DD" w:rsidRPr="0072248F" w:rsidRDefault="00CA18DD" w:rsidP="0072248F">
      <w:pPr>
        <w:ind w:left="1560" w:hanging="1560"/>
        <w:rPr>
          <w:rFonts w:cs="Times New Roman"/>
        </w:rPr>
      </w:pPr>
      <w:r w:rsidRPr="0072248F">
        <w:rPr>
          <w:rFonts w:cs="Times New Roman"/>
        </w:rPr>
        <w:t>LSTM</w:t>
      </w:r>
      <w:r w:rsidRPr="0072248F">
        <w:rPr>
          <w:rFonts w:cs="Times New Roman"/>
        </w:rPr>
        <w:tab/>
        <w:t>Long-Short Term Memory</w:t>
      </w:r>
    </w:p>
    <w:p w14:paraId="21DE849F" w14:textId="77777777" w:rsidR="00CA18DD" w:rsidRPr="0072248F" w:rsidRDefault="00CA18DD" w:rsidP="0072248F">
      <w:pPr>
        <w:ind w:left="1560" w:hanging="1560"/>
        <w:rPr>
          <w:rFonts w:cs="Times New Roman"/>
        </w:rPr>
      </w:pPr>
      <w:r w:rsidRPr="0072248F">
        <w:rPr>
          <w:rFonts w:cs="Times New Roman"/>
        </w:rPr>
        <w:t>M-TSC</w:t>
      </w:r>
      <w:r w:rsidRPr="0072248F">
        <w:rPr>
          <w:rFonts w:cs="Times New Roman"/>
        </w:rPr>
        <w:tab/>
        <w:t>Multivariate Time Series Classification</w:t>
      </w:r>
    </w:p>
    <w:p w14:paraId="70928EDE" w14:textId="77777777" w:rsidR="00CA18DD" w:rsidRPr="0072248F" w:rsidRDefault="00CA18DD" w:rsidP="0072248F">
      <w:pPr>
        <w:ind w:left="1560" w:hanging="1560"/>
        <w:rPr>
          <w:rFonts w:cs="Times New Roman"/>
        </w:rPr>
      </w:pPr>
      <w:r w:rsidRPr="0072248F">
        <w:rPr>
          <w:rFonts w:cs="Times New Roman"/>
        </w:rPr>
        <w:t>PCA</w:t>
      </w:r>
      <w:r w:rsidRPr="0072248F">
        <w:rPr>
          <w:rFonts w:cs="Times New Roman"/>
        </w:rPr>
        <w:tab/>
        <w:t>Principal Component Analysis</w:t>
      </w:r>
    </w:p>
    <w:p w14:paraId="417FC2F3" w14:textId="77777777" w:rsidR="00CA18DD" w:rsidRPr="0072248F" w:rsidRDefault="00CA18DD" w:rsidP="0072248F">
      <w:pPr>
        <w:ind w:left="1560" w:hanging="1560"/>
        <w:rPr>
          <w:rFonts w:cs="Times New Roman"/>
        </w:rPr>
      </w:pPr>
      <w:r w:rsidRPr="0072248F">
        <w:rPr>
          <w:rFonts w:cs="Times New Roman"/>
        </w:rPr>
        <w:t>ROC</w:t>
      </w:r>
      <w:r w:rsidRPr="0072248F">
        <w:rPr>
          <w:rFonts w:cs="Times New Roman"/>
        </w:rPr>
        <w:tab/>
        <w:t>Receiver Operating Characteristics</w:t>
      </w:r>
    </w:p>
    <w:p w14:paraId="5D66B81F" w14:textId="77777777" w:rsidR="00CA18DD" w:rsidRPr="0072248F" w:rsidRDefault="00CA18DD" w:rsidP="0072248F">
      <w:pPr>
        <w:ind w:left="1560" w:hanging="1560"/>
        <w:rPr>
          <w:rFonts w:cs="Times New Roman"/>
        </w:rPr>
      </w:pPr>
      <w:r w:rsidRPr="0072248F">
        <w:rPr>
          <w:rFonts w:cs="Times New Roman"/>
        </w:rPr>
        <w:t>S-CML</w:t>
      </w:r>
      <w:r w:rsidRPr="0072248F">
        <w:rPr>
          <w:rFonts w:cs="Times New Roman"/>
        </w:rPr>
        <w:tab/>
        <w:t>Standard Classical Machine Learning</w:t>
      </w:r>
    </w:p>
    <w:p w14:paraId="48B260EB" w14:textId="77777777" w:rsidR="00CA18DD" w:rsidRPr="0072248F" w:rsidRDefault="00CA18DD" w:rsidP="0072248F">
      <w:pPr>
        <w:ind w:left="1560" w:hanging="1560"/>
        <w:rPr>
          <w:rFonts w:cs="Times New Roman"/>
        </w:rPr>
      </w:pPr>
      <w:r w:rsidRPr="0072248F">
        <w:rPr>
          <w:rFonts w:cs="Times New Roman"/>
        </w:rPr>
        <w:t>SAC</w:t>
      </w:r>
      <w:r w:rsidRPr="0072248F">
        <w:rPr>
          <w:rFonts w:cs="Times New Roman"/>
        </w:rPr>
        <w:tab/>
        <w:t>Sport Activity Classification</w:t>
      </w:r>
    </w:p>
    <w:p w14:paraId="7E3CE12C" w14:textId="77777777" w:rsidR="00CA18DD" w:rsidRPr="0072248F" w:rsidRDefault="00CA18DD" w:rsidP="0072248F">
      <w:pPr>
        <w:ind w:left="1560" w:hanging="1560"/>
        <w:rPr>
          <w:rFonts w:cs="Times New Roman"/>
        </w:rPr>
      </w:pPr>
      <w:r w:rsidRPr="0072248F">
        <w:rPr>
          <w:rFonts w:cs="Times New Roman"/>
        </w:rPr>
        <w:t>SAR</w:t>
      </w:r>
      <w:r w:rsidRPr="0072248F">
        <w:rPr>
          <w:rFonts w:cs="Times New Roman"/>
        </w:rPr>
        <w:tab/>
        <w:t>Sport Activity Recognition</w:t>
      </w:r>
    </w:p>
    <w:p w14:paraId="009751F8" w14:textId="77777777" w:rsidR="00CA18DD" w:rsidRPr="0072248F" w:rsidRDefault="00CA18DD" w:rsidP="0072248F">
      <w:pPr>
        <w:ind w:left="1560" w:hanging="1560"/>
        <w:rPr>
          <w:rFonts w:cs="Times New Roman"/>
        </w:rPr>
      </w:pPr>
      <w:r w:rsidRPr="0072248F">
        <w:rPr>
          <w:rFonts w:cs="Times New Roman"/>
        </w:rPr>
        <w:t>TCX</w:t>
      </w:r>
      <w:r w:rsidRPr="0072248F">
        <w:rPr>
          <w:rFonts w:cs="Times New Roman"/>
        </w:rPr>
        <w:tab/>
        <w:t>Training Center XML</w:t>
      </w:r>
    </w:p>
    <w:p w14:paraId="483049AC" w14:textId="77777777" w:rsidR="00CA18DD" w:rsidRPr="0072248F" w:rsidRDefault="00CA18DD" w:rsidP="0072248F">
      <w:pPr>
        <w:ind w:left="1560" w:hanging="1560"/>
        <w:rPr>
          <w:rFonts w:cs="Times New Roman"/>
        </w:rPr>
      </w:pPr>
      <w:r w:rsidRPr="0072248F">
        <w:rPr>
          <w:rFonts w:cs="Times New Roman"/>
        </w:rPr>
        <w:t>TS-SAC</w:t>
      </w:r>
      <w:r w:rsidRPr="0072248F">
        <w:rPr>
          <w:rFonts w:cs="Times New Roman"/>
        </w:rPr>
        <w:tab/>
        <w:t>Time Series Sport Activity Classification</w:t>
      </w:r>
    </w:p>
    <w:p w14:paraId="7F871643" w14:textId="77777777" w:rsidR="00CA18DD" w:rsidRPr="0072248F" w:rsidRDefault="00CA18DD" w:rsidP="0072248F">
      <w:pPr>
        <w:ind w:left="1560" w:hanging="1560"/>
        <w:rPr>
          <w:rFonts w:cs="Times New Roman"/>
        </w:rPr>
      </w:pPr>
      <w:r w:rsidRPr="0072248F">
        <w:rPr>
          <w:rFonts w:cs="Times New Roman"/>
        </w:rPr>
        <w:t>TSA</w:t>
      </w:r>
      <w:r w:rsidRPr="0072248F">
        <w:rPr>
          <w:rFonts w:cs="Times New Roman"/>
        </w:rPr>
        <w:tab/>
        <w:t>Time Series Analysis</w:t>
      </w:r>
    </w:p>
    <w:p w14:paraId="7C6DF848" w14:textId="77777777" w:rsidR="00CA18DD" w:rsidRPr="0072248F" w:rsidRDefault="00CA18DD" w:rsidP="0072248F">
      <w:pPr>
        <w:ind w:left="1560" w:hanging="1560"/>
        <w:rPr>
          <w:rFonts w:cs="Times New Roman"/>
        </w:rPr>
      </w:pPr>
      <w:r w:rsidRPr="0072248F">
        <w:rPr>
          <w:rFonts w:cs="Times New Roman"/>
        </w:rPr>
        <w:t>TSC</w:t>
      </w:r>
      <w:r w:rsidRPr="0072248F">
        <w:rPr>
          <w:rFonts w:cs="Times New Roman"/>
        </w:rPr>
        <w:tab/>
        <w:t>Time Series Classification</w:t>
      </w:r>
    </w:p>
    <w:p w14:paraId="21DACA62" w14:textId="77777777" w:rsidR="00CA18DD" w:rsidRPr="0072248F" w:rsidRDefault="00CA18DD" w:rsidP="0072248F">
      <w:pPr>
        <w:ind w:left="1560" w:hanging="1560"/>
        <w:rPr>
          <w:rFonts w:cs="Times New Roman"/>
        </w:rPr>
      </w:pPr>
      <w:r w:rsidRPr="0072248F">
        <w:rPr>
          <w:rFonts w:cs="Times New Roman"/>
        </w:rPr>
        <w:t>U-TSC</w:t>
      </w:r>
      <w:r w:rsidRPr="0072248F">
        <w:rPr>
          <w:rFonts w:cs="Times New Roman"/>
        </w:rPr>
        <w:tab/>
        <w:t>Univariate Time Series Classification</w:t>
      </w:r>
    </w:p>
    <w:p w14:paraId="6192DE8D" w14:textId="77777777" w:rsidR="00CA18DD" w:rsidRPr="0072248F" w:rsidRDefault="00CA18DD" w:rsidP="0072248F">
      <w:pPr>
        <w:ind w:left="1560" w:hanging="1560"/>
        <w:rPr>
          <w:rFonts w:cs="Times New Roman"/>
        </w:rPr>
      </w:pPr>
      <w:r w:rsidRPr="0072248F">
        <w:rPr>
          <w:rFonts w:cs="Times New Roman"/>
        </w:rPr>
        <w:t>XML</w:t>
      </w:r>
      <w:r w:rsidRPr="0072248F">
        <w:rPr>
          <w:rFonts w:cs="Times New Roman"/>
        </w:rPr>
        <w:tab/>
        <w:t>Extensible Markup Language</w:t>
      </w:r>
    </w:p>
    <w:p w14:paraId="6F258D27" w14:textId="5A70B5F7" w:rsidR="00E934B6" w:rsidRPr="0072248F" w:rsidRDefault="00CA18DD" w:rsidP="0072248F">
      <w:pPr>
        <w:ind w:left="1560" w:hanging="1560"/>
        <w:rPr>
          <w:rFonts w:cs="Times New Roman"/>
        </w:rPr>
      </w:pPr>
      <w:r w:rsidRPr="0072248F">
        <w:rPr>
          <w:rFonts w:cs="Times New Roman"/>
        </w:rPr>
        <w:t>t-SNE</w:t>
      </w:r>
      <w:r w:rsidRPr="0072248F">
        <w:rPr>
          <w:rFonts w:cs="Times New Roman"/>
        </w:rPr>
        <w:tab/>
        <w:t>t-distributed Stochastic Neighbor Embedding</w:t>
      </w:r>
    </w:p>
    <w:p w14:paraId="5C7EA463" w14:textId="77777777" w:rsidR="00CA18DD" w:rsidRPr="0072248F" w:rsidRDefault="00CA18DD" w:rsidP="0072248F">
      <w:pPr>
        <w:ind w:left="1560" w:hanging="1560"/>
        <w:rPr>
          <w:rFonts w:cs="Times New Roman"/>
        </w:rPr>
      </w:pPr>
    </w:p>
    <w:p w14:paraId="1A6855A0" w14:textId="0A406C8F" w:rsidR="00456687" w:rsidRPr="0072248F" w:rsidRDefault="00456687" w:rsidP="0072248F">
      <w:pPr>
        <w:ind w:left="1560" w:hanging="1560"/>
        <w:rPr>
          <w:rFonts w:cs="Times New Roman"/>
        </w:rPr>
      </w:pPr>
      <w:r w:rsidRPr="0072248F">
        <w:rPr>
          <w:rFonts w:cs="Times New Roman"/>
        </w:rPr>
        <w:t>CBOSS</w:t>
      </w:r>
      <w:r w:rsidRPr="0072248F">
        <w:rPr>
          <w:rFonts w:cs="Times New Roman"/>
        </w:rPr>
        <w:tab/>
        <w:t xml:space="preserve">Contractable </w:t>
      </w:r>
      <w:r w:rsidR="0086695D" w:rsidRPr="0072248F">
        <w:rPr>
          <w:rFonts w:cs="Times New Roman"/>
        </w:rPr>
        <w:t>Bag of Symbolic Fourier Approximation Symbols</w:t>
      </w:r>
    </w:p>
    <w:p w14:paraId="0936B147" w14:textId="12B73B3D" w:rsidR="000E006F" w:rsidRPr="0072248F" w:rsidRDefault="000E006F" w:rsidP="0072248F">
      <w:pPr>
        <w:ind w:left="1560" w:hanging="1560"/>
        <w:rPr>
          <w:rFonts w:cs="Times New Roman"/>
        </w:rPr>
      </w:pPr>
      <w:r w:rsidRPr="0072248F">
        <w:rPr>
          <w:rFonts w:cs="Times New Roman"/>
        </w:rPr>
        <w:t>CTSF</w:t>
      </w:r>
      <w:r w:rsidRPr="0072248F">
        <w:rPr>
          <w:rFonts w:cs="Times New Roman"/>
        </w:rPr>
        <w:tab/>
        <w:t>Composable Time Series Forest</w:t>
      </w:r>
    </w:p>
    <w:p w14:paraId="6A0D8BFF" w14:textId="07A26027" w:rsidR="00D15753" w:rsidRPr="0072248F" w:rsidRDefault="00D15753" w:rsidP="0072248F">
      <w:pPr>
        <w:ind w:left="1560" w:hanging="1560"/>
        <w:rPr>
          <w:rFonts w:cs="Times New Roman"/>
        </w:rPr>
      </w:pPr>
      <w:r w:rsidRPr="0072248F">
        <w:rPr>
          <w:rFonts w:cs="Times New Roman"/>
        </w:rPr>
        <w:t>CE</w:t>
      </w:r>
      <w:r w:rsidRPr="0072248F">
        <w:rPr>
          <w:rFonts w:cs="Times New Roman"/>
        </w:rPr>
        <w:tab/>
        <w:t>Column Ensemble</w:t>
      </w:r>
    </w:p>
    <w:p w14:paraId="3A46A82A" w14:textId="220D80EB" w:rsidR="00195EBA" w:rsidRPr="0072248F" w:rsidRDefault="00195EBA" w:rsidP="0072248F">
      <w:pPr>
        <w:ind w:left="1560" w:hanging="1560"/>
        <w:rPr>
          <w:rFonts w:cs="Times New Roman"/>
        </w:rPr>
      </w:pPr>
      <w:r w:rsidRPr="0072248F">
        <w:rPr>
          <w:rFonts w:cs="Times New Roman"/>
        </w:rPr>
        <w:t>DT</w:t>
      </w:r>
      <w:r w:rsidRPr="0072248F">
        <w:rPr>
          <w:rFonts w:cs="Times New Roman"/>
        </w:rPr>
        <w:tab/>
        <w:t>Decision Tree</w:t>
      </w:r>
    </w:p>
    <w:p w14:paraId="314EA5B3" w14:textId="0DC93BB7" w:rsidR="00D15753" w:rsidRPr="0072248F" w:rsidRDefault="00D15753" w:rsidP="0072248F">
      <w:pPr>
        <w:ind w:left="1560" w:hanging="1560"/>
        <w:rPr>
          <w:rFonts w:cs="Times New Roman"/>
        </w:rPr>
      </w:pPr>
      <w:r w:rsidRPr="0072248F">
        <w:rPr>
          <w:rFonts w:cs="Times New Roman"/>
        </w:rPr>
        <w:t>G-NB</w:t>
      </w:r>
      <w:r w:rsidRPr="0072248F">
        <w:rPr>
          <w:rFonts w:cs="Times New Roman"/>
        </w:rPr>
        <w:tab/>
        <w:t>Gaussian Naïve Bayes</w:t>
      </w:r>
    </w:p>
    <w:p w14:paraId="58BBBE58" w14:textId="1CD43945" w:rsidR="00D15753" w:rsidRPr="0072248F" w:rsidRDefault="00D15753" w:rsidP="0072248F">
      <w:pPr>
        <w:ind w:left="1560" w:hanging="1560"/>
        <w:rPr>
          <w:rFonts w:cs="Times New Roman"/>
        </w:rPr>
      </w:pPr>
      <w:r w:rsidRPr="0072248F">
        <w:rPr>
          <w:rFonts w:cs="Times New Roman"/>
        </w:rPr>
        <w:t>GB</w:t>
      </w:r>
      <w:r w:rsidRPr="0072248F">
        <w:rPr>
          <w:rFonts w:cs="Times New Roman"/>
        </w:rPr>
        <w:tab/>
        <w:t>Gradient Boosting</w:t>
      </w:r>
    </w:p>
    <w:p w14:paraId="37D9F057" w14:textId="5BFB073A" w:rsidR="00D15753" w:rsidRPr="0072248F" w:rsidRDefault="00D15753" w:rsidP="0072248F">
      <w:pPr>
        <w:ind w:left="1560" w:hanging="1560"/>
        <w:rPr>
          <w:rFonts w:cs="Times New Roman"/>
        </w:rPr>
      </w:pPr>
      <w:r w:rsidRPr="0072248F">
        <w:rPr>
          <w:rFonts w:cs="Times New Roman"/>
        </w:rPr>
        <w:t>LDA</w:t>
      </w:r>
      <w:r w:rsidRPr="0072248F">
        <w:rPr>
          <w:rFonts w:cs="Times New Roman"/>
        </w:rPr>
        <w:tab/>
        <w:t>Linear Discriminant Analysis</w:t>
      </w:r>
    </w:p>
    <w:p w14:paraId="6D79D282" w14:textId="4ACFFBFE" w:rsidR="00D15753" w:rsidRPr="0072248F" w:rsidRDefault="00372ECF" w:rsidP="0072248F">
      <w:pPr>
        <w:ind w:left="1560" w:hanging="1560"/>
        <w:rPr>
          <w:rFonts w:cs="Times New Roman"/>
        </w:rPr>
      </w:pPr>
      <w:r w:rsidRPr="0072248F">
        <w:rPr>
          <w:rFonts w:cs="Times New Roman"/>
        </w:rPr>
        <w:lastRenderedPageBreak/>
        <w:t>LR</w:t>
      </w:r>
      <w:r w:rsidRPr="0072248F">
        <w:rPr>
          <w:rFonts w:cs="Times New Roman"/>
        </w:rPr>
        <w:tab/>
        <w:t>Logistic Regression</w:t>
      </w:r>
    </w:p>
    <w:p w14:paraId="1ABED583" w14:textId="6E1835D7" w:rsidR="00372ECF" w:rsidRPr="0072248F" w:rsidRDefault="00372ECF" w:rsidP="0072248F">
      <w:pPr>
        <w:ind w:left="1560" w:hanging="1560"/>
        <w:rPr>
          <w:rFonts w:cs="Times New Roman"/>
        </w:rPr>
      </w:pPr>
      <w:r w:rsidRPr="0072248F">
        <w:rPr>
          <w:rFonts w:cs="Times New Roman"/>
        </w:rPr>
        <w:t>MLP</w:t>
      </w:r>
      <w:r w:rsidRPr="0072248F">
        <w:rPr>
          <w:rFonts w:cs="Times New Roman"/>
        </w:rPr>
        <w:tab/>
        <w:t>Multilayer Perceptron</w:t>
      </w:r>
    </w:p>
    <w:p w14:paraId="0BB0D7B0" w14:textId="092A0ACA" w:rsidR="00372ECF" w:rsidRPr="0072248F" w:rsidRDefault="009E7305" w:rsidP="0072248F">
      <w:pPr>
        <w:ind w:left="1560" w:hanging="1560"/>
        <w:rPr>
          <w:rFonts w:cs="Times New Roman"/>
        </w:rPr>
      </w:pPr>
      <w:r w:rsidRPr="0072248F">
        <w:rPr>
          <w:rFonts w:cs="Times New Roman"/>
        </w:rPr>
        <w:t>MUSE</w:t>
      </w:r>
      <w:r w:rsidRPr="0072248F">
        <w:rPr>
          <w:rFonts w:cs="Times New Roman"/>
        </w:rPr>
        <w:tab/>
        <w:t xml:space="preserve">Multivariate </w:t>
      </w:r>
      <w:r w:rsidR="00621799" w:rsidRPr="0072248F">
        <w:rPr>
          <w:rFonts w:cs="Times New Roman"/>
        </w:rPr>
        <w:t>Symbolic Extension</w:t>
      </w:r>
    </w:p>
    <w:p w14:paraId="38E202F3" w14:textId="3F8599BF" w:rsidR="0086695D" w:rsidRPr="0072248F" w:rsidRDefault="0086695D" w:rsidP="0072248F">
      <w:pPr>
        <w:ind w:left="1560" w:hanging="1560"/>
        <w:rPr>
          <w:rFonts w:cs="Times New Roman"/>
        </w:rPr>
      </w:pPr>
      <w:r w:rsidRPr="0072248F">
        <w:rPr>
          <w:rFonts w:cs="Times New Roman"/>
        </w:rPr>
        <w:t>NB</w:t>
      </w:r>
      <w:r w:rsidRPr="0072248F">
        <w:rPr>
          <w:rFonts w:cs="Times New Roman"/>
        </w:rPr>
        <w:tab/>
        <w:t>Naïve Bayes Classifier</w:t>
      </w:r>
    </w:p>
    <w:p w14:paraId="4D32D9E5" w14:textId="57250FF8" w:rsidR="00621799" w:rsidRPr="0072248F" w:rsidRDefault="00DD36F7" w:rsidP="0072248F">
      <w:pPr>
        <w:ind w:left="1560" w:hanging="1560"/>
        <w:rPr>
          <w:rFonts w:cs="Times New Roman"/>
        </w:rPr>
      </w:pPr>
      <w:r w:rsidRPr="0072248F">
        <w:rPr>
          <w:rFonts w:cs="Times New Roman"/>
        </w:rPr>
        <w:t>QDA</w:t>
      </w:r>
      <w:r w:rsidRPr="0072248F">
        <w:rPr>
          <w:rFonts w:cs="Times New Roman"/>
        </w:rPr>
        <w:tab/>
        <w:t>Quadratic Discriminant Analysis</w:t>
      </w:r>
    </w:p>
    <w:p w14:paraId="64E4DEDF" w14:textId="3EDC9006" w:rsidR="00DD36F7" w:rsidRPr="0072248F" w:rsidRDefault="00DD36F7" w:rsidP="0072248F">
      <w:pPr>
        <w:ind w:left="1560" w:hanging="1560"/>
        <w:rPr>
          <w:rFonts w:cs="Times New Roman"/>
        </w:rPr>
      </w:pPr>
      <w:r w:rsidRPr="0072248F">
        <w:rPr>
          <w:rFonts w:cs="Times New Roman"/>
        </w:rPr>
        <w:t>RF</w:t>
      </w:r>
      <w:r w:rsidRPr="0072248F">
        <w:rPr>
          <w:rFonts w:cs="Times New Roman"/>
        </w:rPr>
        <w:tab/>
        <w:t>Random Forest</w:t>
      </w:r>
    </w:p>
    <w:p w14:paraId="1B9EDAC4" w14:textId="1786BFF9" w:rsidR="00DD36F7" w:rsidRPr="0072248F" w:rsidRDefault="00DD36F7" w:rsidP="0072248F">
      <w:pPr>
        <w:ind w:left="1560" w:hanging="1560"/>
        <w:rPr>
          <w:rFonts w:cs="Times New Roman"/>
        </w:rPr>
      </w:pPr>
      <w:r w:rsidRPr="0072248F">
        <w:rPr>
          <w:rFonts w:cs="Times New Roman"/>
        </w:rPr>
        <w:t>RIC</w:t>
      </w:r>
      <w:r w:rsidRPr="0072248F">
        <w:rPr>
          <w:rFonts w:cs="Times New Roman"/>
        </w:rPr>
        <w:tab/>
      </w:r>
      <w:r w:rsidR="004F0B75" w:rsidRPr="0072248F">
        <w:rPr>
          <w:rFonts w:cs="Times New Roman"/>
        </w:rPr>
        <w:t>Random Interval Classifier</w:t>
      </w:r>
    </w:p>
    <w:p w14:paraId="61CFC020" w14:textId="4138B3D5" w:rsidR="004F0B75" w:rsidRPr="0072248F" w:rsidRDefault="004F0B75" w:rsidP="0072248F">
      <w:pPr>
        <w:ind w:left="1560" w:hanging="1560"/>
        <w:rPr>
          <w:rFonts w:cs="Times New Roman"/>
        </w:rPr>
      </w:pPr>
      <w:r w:rsidRPr="0072248F">
        <w:rPr>
          <w:rFonts w:cs="Times New Roman"/>
        </w:rPr>
        <w:t>RISE</w:t>
      </w:r>
      <w:r w:rsidRPr="0072248F">
        <w:rPr>
          <w:rFonts w:cs="Times New Roman"/>
        </w:rPr>
        <w:tab/>
        <w:t>Random Interval Spectral Ensemble</w:t>
      </w:r>
    </w:p>
    <w:p w14:paraId="3F03005B" w14:textId="6A6B3C33" w:rsidR="004F0B75" w:rsidRPr="0072248F" w:rsidRDefault="004F0B75" w:rsidP="0072248F">
      <w:pPr>
        <w:ind w:left="1560" w:hanging="1560"/>
        <w:rPr>
          <w:rFonts w:cs="Times New Roman"/>
        </w:rPr>
      </w:pPr>
      <w:r w:rsidRPr="0072248F">
        <w:rPr>
          <w:rFonts w:cs="Times New Roman"/>
        </w:rPr>
        <w:t>STC</w:t>
      </w:r>
      <w:r w:rsidRPr="0072248F">
        <w:rPr>
          <w:rFonts w:cs="Times New Roman"/>
        </w:rPr>
        <w:tab/>
        <w:t>Shapelet Transform Classifier</w:t>
      </w:r>
    </w:p>
    <w:p w14:paraId="7A7F6127" w14:textId="732C5E99" w:rsidR="004F0B75" w:rsidRPr="0072248F" w:rsidRDefault="004F0B75" w:rsidP="0072248F">
      <w:pPr>
        <w:ind w:left="1560" w:hanging="1560"/>
        <w:rPr>
          <w:rFonts w:cs="Times New Roman"/>
        </w:rPr>
      </w:pPr>
      <w:r w:rsidRPr="0072248F">
        <w:rPr>
          <w:rFonts w:cs="Times New Roman"/>
        </w:rPr>
        <w:t>STSF</w:t>
      </w:r>
      <w:r w:rsidRPr="0072248F">
        <w:rPr>
          <w:rFonts w:cs="Times New Roman"/>
        </w:rPr>
        <w:tab/>
        <w:t>Supervised Time Series Forest</w:t>
      </w:r>
    </w:p>
    <w:p w14:paraId="4CAB7E74" w14:textId="2453AC51" w:rsidR="00E2388C" w:rsidRPr="0072248F" w:rsidRDefault="00E2388C" w:rsidP="0072248F">
      <w:pPr>
        <w:ind w:left="1560" w:hanging="1560"/>
        <w:rPr>
          <w:rFonts w:cs="Times New Roman"/>
        </w:rPr>
      </w:pPr>
      <w:r w:rsidRPr="0072248F">
        <w:rPr>
          <w:rFonts w:cs="Times New Roman"/>
        </w:rPr>
        <w:t>SVM</w:t>
      </w:r>
      <w:r w:rsidRPr="0072248F">
        <w:rPr>
          <w:rFonts w:cs="Times New Roman"/>
        </w:rPr>
        <w:tab/>
        <w:t>Support Vector Machine</w:t>
      </w:r>
    </w:p>
    <w:p w14:paraId="43BE0D0C" w14:textId="39562DA6" w:rsidR="00E2388C" w:rsidRPr="0072248F" w:rsidRDefault="00E2388C" w:rsidP="0072248F">
      <w:pPr>
        <w:ind w:left="1560" w:hanging="1560"/>
        <w:rPr>
          <w:rFonts w:cs="Times New Roman"/>
        </w:rPr>
      </w:pPr>
      <w:r w:rsidRPr="0072248F">
        <w:rPr>
          <w:rFonts w:cs="Times New Roman"/>
        </w:rPr>
        <w:t>TSF</w:t>
      </w:r>
      <w:r w:rsidRPr="0072248F">
        <w:rPr>
          <w:rFonts w:cs="Times New Roman"/>
        </w:rPr>
        <w:tab/>
        <w:t>Time Series Forest</w:t>
      </w:r>
    </w:p>
    <w:p w14:paraId="47622E54" w14:textId="474A692F" w:rsidR="00E2388C" w:rsidRPr="0072248F" w:rsidRDefault="00DF57B0" w:rsidP="0072248F">
      <w:pPr>
        <w:ind w:left="1560" w:hanging="1560"/>
        <w:rPr>
          <w:rFonts w:cs="Times New Roman"/>
        </w:rPr>
      </w:pPr>
      <w:r w:rsidRPr="0072248F">
        <w:rPr>
          <w:rFonts w:cs="Times New Roman"/>
        </w:rPr>
        <w:t>WEASEL</w:t>
      </w:r>
      <w:r w:rsidRPr="0072248F">
        <w:rPr>
          <w:rFonts w:cs="Times New Roman"/>
        </w:rPr>
        <w:tab/>
      </w:r>
      <w:r w:rsidR="005C7B0C" w:rsidRPr="0072248F">
        <w:rPr>
          <w:rFonts w:cs="Times New Roman"/>
        </w:rPr>
        <w:t>Word Extraction for Time Series Classification</w:t>
      </w:r>
    </w:p>
    <w:p w14:paraId="6F8B4E63" w14:textId="48E5ECCC" w:rsidR="00C137B6" w:rsidRPr="0072248F" w:rsidRDefault="00C137B6" w:rsidP="0072248F">
      <w:pPr>
        <w:ind w:left="1560" w:hanging="1560"/>
        <w:rPr>
          <w:rFonts w:cs="Times New Roman"/>
        </w:rPr>
      </w:pPr>
      <w:r w:rsidRPr="0072248F">
        <w:rPr>
          <w:rFonts w:cs="Times New Roman"/>
        </w:rPr>
        <w:t>kNN</w:t>
      </w:r>
      <w:r w:rsidRPr="0072248F">
        <w:rPr>
          <w:rFonts w:cs="Times New Roman"/>
        </w:rPr>
        <w:tab/>
        <w:t>k-Nearest Neighbors</w:t>
      </w:r>
    </w:p>
    <w:p w14:paraId="63F15862" w14:textId="70C48F6E" w:rsidR="005C7B0C" w:rsidRPr="0072248F" w:rsidRDefault="005C7B0C" w:rsidP="0072248F">
      <w:pPr>
        <w:ind w:left="1560" w:hanging="1560"/>
        <w:rPr>
          <w:rFonts w:cs="Times New Roman"/>
        </w:rPr>
      </w:pPr>
      <w:r w:rsidRPr="0072248F">
        <w:rPr>
          <w:rFonts w:cs="Times New Roman"/>
        </w:rPr>
        <w:t>kNN-TS</w:t>
      </w:r>
      <w:r w:rsidRPr="0072248F">
        <w:rPr>
          <w:rFonts w:cs="Times New Roman"/>
        </w:rPr>
        <w:tab/>
        <w:t>k-Nearest Neighbors Time Series</w:t>
      </w:r>
    </w:p>
    <w:p w14:paraId="6E671733" w14:textId="03F1E0DD" w:rsidR="00FB1390" w:rsidRDefault="00FB1390" w:rsidP="0072248F">
      <w:pPr>
        <w:spacing w:line="480" w:lineRule="auto"/>
        <w:ind w:left="1560" w:hanging="1560"/>
        <w:jc w:val="left"/>
        <w:rPr>
          <w:rFonts w:cs="Times New Roman"/>
          <w:b/>
          <w:bCs/>
        </w:rPr>
      </w:pPr>
      <w:r>
        <w:rPr>
          <w:rFonts w:cs="Times New Roman"/>
          <w:b/>
          <w:bCs/>
        </w:rPr>
        <w:br w:type="page"/>
      </w:r>
    </w:p>
    <w:p w14:paraId="6C802283" w14:textId="57B5E40D" w:rsidR="00A169E0" w:rsidRDefault="005C3F92" w:rsidP="00AF56E8">
      <w:pPr>
        <w:pStyle w:val="a1"/>
      </w:pPr>
      <w:r>
        <w:lastRenderedPageBreak/>
        <w:t xml:space="preserve"> </w:t>
      </w:r>
      <w:bookmarkStart w:id="3" w:name="_Toc136348879"/>
      <w:r w:rsidR="00A169E0" w:rsidRPr="00116860">
        <w:t>List</w:t>
      </w:r>
      <w:r w:rsidR="00A169E0">
        <w:t xml:space="preserve"> of Tables</w:t>
      </w:r>
      <w:bookmarkEnd w:id="3"/>
    </w:p>
    <w:p w14:paraId="5764DB3A" w14:textId="7A92CFCA" w:rsidR="00437196" w:rsidRDefault="00437196" w:rsidP="00FE0015">
      <w:pPr>
        <w:pStyle w:val="affff2"/>
        <w:tabs>
          <w:tab w:val="left" w:pos="851"/>
          <w:tab w:val="right" w:leader="dot" w:pos="9356"/>
        </w:tabs>
        <w:rPr>
          <w:noProof/>
          <w:kern w:val="2"/>
          <w:sz w:val="22"/>
          <w:szCs w:val="22"/>
          <w:lang/>
          <w14:ligatures w14:val="standardContextual"/>
        </w:rPr>
      </w:pPr>
      <w:r>
        <w:fldChar w:fldCharType="begin"/>
      </w:r>
      <w:r>
        <w:instrText xml:space="preserve"> TOC \h \z \t "Table header" \c </w:instrText>
      </w:r>
      <w:r>
        <w:fldChar w:fldCharType="separate"/>
      </w:r>
      <w:hyperlink w:anchor="_Toc135560696" w:history="1">
        <w:r w:rsidRPr="004E1DBD">
          <w:rPr>
            <w:rStyle w:val="affffc"/>
            <w:noProof/>
          </w:rPr>
          <w:t xml:space="preserve">2.2A </w:t>
        </w:r>
        <w:r w:rsidR="00075021">
          <w:rPr>
            <w:rStyle w:val="affffc"/>
            <w:noProof/>
          </w:rPr>
          <w:tab/>
        </w:r>
        <w:r w:rsidRPr="004E1DBD">
          <w:rPr>
            <w:rStyle w:val="affffc"/>
            <w:noProof/>
          </w:rPr>
          <w:t>Single activity data sample.</w:t>
        </w:r>
        <w:r>
          <w:rPr>
            <w:noProof/>
            <w:webHidden/>
          </w:rPr>
          <w:tab/>
        </w:r>
        <w:r>
          <w:rPr>
            <w:noProof/>
            <w:webHidden/>
          </w:rPr>
          <w:fldChar w:fldCharType="begin"/>
        </w:r>
        <w:r>
          <w:rPr>
            <w:noProof/>
            <w:webHidden/>
          </w:rPr>
          <w:instrText xml:space="preserve"> PAGEREF _Toc135560696 \h </w:instrText>
        </w:r>
        <w:r>
          <w:rPr>
            <w:noProof/>
            <w:webHidden/>
          </w:rPr>
        </w:r>
        <w:r>
          <w:rPr>
            <w:noProof/>
            <w:webHidden/>
          </w:rPr>
          <w:fldChar w:fldCharType="separate"/>
        </w:r>
        <w:r w:rsidR="00846685">
          <w:rPr>
            <w:noProof/>
            <w:webHidden/>
          </w:rPr>
          <w:t>32</w:t>
        </w:r>
        <w:r>
          <w:rPr>
            <w:noProof/>
            <w:webHidden/>
          </w:rPr>
          <w:fldChar w:fldCharType="end"/>
        </w:r>
      </w:hyperlink>
    </w:p>
    <w:p w14:paraId="533B2C31" w14:textId="786FF5F5" w:rsidR="00437196" w:rsidRDefault="004826FF" w:rsidP="00FE0015">
      <w:pPr>
        <w:pStyle w:val="affff2"/>
        <w:tabs>
          <w:tab w:val="left" w:pos="851"/>
          <w:tab w:val="right" w:leader="dot" w:pos="9356"/>
        </w:tabs>
        <w:rPr>
          <w:noProof/>
          <w:kern w:val="2"/>
          <w:sz w:val="22"/>
          <w:szCs w:val="22"/>
          <w:lang/>
          <w14:ligatures w14:val="standardContextual"/>
        </w:rPr>
      </w:pPr>
      <w:hyperlink w:anchor="_Toc135560697" w:history="1">
        <w:r w:rsidR="00437196" w:rsidRPr="004E1DBD">
          <w:rPr>
            <w:rStyle w:val="affffc"/>
            <w:noProof/>
          </w:rPr>
          <w:t xml:space="preserve">2.2B </w:t>
        </w:r>
        <w:r w:rsidR="00075021">
          <w:rPr>
            <w:rStyle w:val="affffc"/>
            <w:noProof/>
          </w:rPr>
          <w:tab/>
        </w:r>
        <w:r w:rsidR="00437196" w:rsidRPr="004E1DBD">
          <w:rPr>
            <w:rStyle w:val="affffc"/>
            <w:noProof/>
          </w:rPr>
          <w:t>Sequence/Signal length statistics before and after applying data filtering.</w:t>
        </w:r>
        <w:r w:rsidR="00437196">
          <w:rPr>
            <w:noProof/>
            <w:webHidden/>
          </w:rPr>
          <w:tab/>
        </w:r>
        <w:r w:rsidR="00437196">
          <w:rPr>
            <w:noProof/>
            <w:webHidden/>
          </w:rPr>
          <w:fldChar w:fldCharType="begin"/>
        </w:r>
        <w:r w:rsidR="00437196">
          <w:rPr>
            <w:noProof/>
            <w:webHidden/>
          </w:rPr>
          <w:instrText xml:space="preserve"> PAGEREF _Toc135560697 \h </w:instrText>
        </w:r>
        <w:r w:rsidR="00437196">
          <w:rPr>
            <w:noProof/>
            <w:webHidden/>
          </w:rPr>
        </w:r>
        <w:r w:rsidR="00437196">
          <w:rPr>
            <w:noProof/>
            <w:webHidden/>
          </w:rPr>
          <w:fldChar w:fldCharType="separate"/>
        </w:r>
        <w:r w:rsidR="00846685">
          <w:rPr>
            <w:noProof/>
            <w:webHidden/>
          </w:rPr>
          <w:t>34</w:t>
        </w:r>
        <w:r w:rsidR="00437196">
          <w:rPr>
            <w:noProof/>
            <w:webHidden/>
          </w:rPr>
          <w:fldChar w:fldCharType="end"/>
        </w:r>
      </w:hyperlink>
    </w:p>
    <w:p w14:paraId="201B31C3" w14:textId="5CCF40C3" w:rsidR="00437196" w:rsidRDefault="004826FF" w:rsidP="00FE0015">
      <w:pPr>
        <w:pStyle w:val="affff2"/>
        <w:tabs>
          <w:tab w:val="left" w:pos="851"/>
          <w:tab w:val="right" w:leader="dot" w:pos="9356"/>
        </w:tabs>
        <w:rPr>
          <w:noProof/>
          <w:kern w:val="2"/>
          <w:sz w:val="22"/>
          <w:szCs w:val="22"/>
          <w:lang/>
          <w14:ligatures w14:val="standardContextual"/>
        </w:rPr>
      </w:pPr>
      <w:hyperlink w:anchor="_Toc135560698" w:history="1">
        <w:r w:rsidR="00437196" w:rsidRPr="004E1DBD">
          <w:rPr>
            <w:rStyle w:val="affffc"/>
            <w:noProof/>
          </w:rPr>
          <w:t xml:space="preserve">2.2C </w:t>
        </w:r>
        <w:r w:rsidR="00075021">
          <w:rPr>
            <w:rStyle w:val="affffc"/>
            <w:noProof/>
          </w:rPr>
          <w:tab/>
        </w:r>
        <w:r w:rsidR="00437196" w:rsidRPr="004E1DBD">
          <w:rPr>
            <w:rStyle w:val="affffc"/>
            <w:noProof/>
          </w:rPr>
          <w:t>One-dimensional multivariate signal data structure with indexes [0, m].</w:t>
        </w:r>
        <w:r w:rsidR="00437196">
          <w:rPr>
            <w:noProof/>
            <w:webHidden/>
          </w:rPr>
          <w:tab/>
        </w:r>
        <w:r w:rsidR="00437196">
          <w:rPr>
            <w:noProof/>
            <w:webHidden/>
          </w:rPr>
          <w:fldChar w:fldCharType="begin"/>
        </w:r>
        <w:r w:rsidR="00437196">
          <w:rPr>
            <w:noProof/>
            <w:webHidden/>
          </w:rPr>
          <w:instrText xml:space="preserve"> PAGEREF _Toc135560698 \h </w:instrText>
        </w:r>
        <w:r w:rsidR="00437196">
          <w:rPr>
            <w:noProof/>
            <w:webHidden/>
          </w:rPr>
        </w:r>
        <w:r w:rsidR="00437196">
          <w:rPr>
            <w:noProof/>
            <w:webHidden/>
          </w:rPr>
          <w:fldChar w:fldCharType="separate"/>
        </w:r>
        <w:r w:rsidR="00846685">
          <w:rPr>
            <w:noProof/>
            <w:webHidden/>
          </w:rPr>
          <w:t>39</w:t>
        </w:r>
        <w:r w:rsidR="00437196">
          <w:rPr>
            <w:noProof/>
            <w:webHidden/>
          </w:rPr>
          <w:fldChar w:fldCharType="end"/>
        </w:r>
      </w:hyperlink>
    </w:p>
    <w:p w14:paraId="4E50D723" w14:textId="5C2E0B30" w:rsidR="00437196" w:rsidRDefault="004826FF" w:rsidP="00FE0015">
      <w:pPr>
        <w:pStyle w:val="affff2"/>
        <w:tabs>
          <w:tab w:val="left" w:pos="851"/>
          <w:tab w:val="right" w:leader="dot" w:pos="9356"/>
        </w:tabs>
        <w:rPr>
          <w:noProof/>
          <w:kern w:val="2"/>
          <w:sz w:val="22"/>
          <w:szCs w:val="22"/>
          <w:lang/>
          <w14:ligatures w14:val="standardContextual"/>
        </w:rPr>
      </w:pPr>
      <w:hyperlink w:anchor="_Toc135560699" w:history="1">
        <w:r w:rsidR="00437196" w:rsidRPr="004E1DBD">
          <w:rPr>
            <w:rStyle w:val="affffc"/>
            <w:noProof/>
          </w:rPr>
          <w:t>2.2D</w:t>
        </w:r>
        <w:r w:rsidR="00075021">
          <w:rPr>
            <w:rStyle w:val="affffc"/>
            <w:noProof/>
          </w:rPr>
          <w:tab/>
        </w:r>
        <w:r w:rsidR="00437196" w:rsidRPr="004E1DBD">
          <w:rPr>
            <w:rStyle w:val="affffc"/>
            <w:noProof/>
          </w:rPr>
          <w:t>Multi-dimensional nested data structure with labels. Dimensions {x,y,z}.</w:t>
        </w:r>
        <w:r w:rsidR="00437196">
          <w:rPr>
            <w:noProof/>
            <w:webHidden/>
          </w:rPr>
          <w:tab/>
        </w:r>
        <w:r w:rsidR="00437196">
          <w:rPr>
            <w:noProof/>
            <w:webHidden/>
          </w:rPr>
          <w:fldChar w:fldCharType="begin"/>
        </w:r>
        <w:r w:rsidR="00437196">
          <w:rPr>
            <w:noProof/>
            <w:webHidden/>
          </w:rPr>
          <w:instrText xml:space="preserve"> PAGEREF _Toc135560699 \h </w:instrText>
        </w:r>
        <w:r w:rsidR="00437196">
          <w:rPr>
            <w:noProof/>
            <w:webHidden/>
          </w:rPr>
        </w:r>
        <w:r w:rsidR="00437196">
          <w:rPr>
            <w:noProof/>
            <w:webHidden/>
          </w:rPr>
          <w:fldChar w:fldCharType="separate"/>
        </w:r>
        <w:r w:rsidR="00846685">
          <w:rPr>
            <w:noProof/>
            <w:webHidden/>
          </w:rPr>
          <w:t>39</w:t>
        </w:r>
        <w:r w:rsidR="00437196">
          <w:rPr>
            <w:noProof/>
            <w:webHidden/>
          </w:rPr>
          <w:fldChar w:fldCharType="end"/>
        </w:r>
      </w:hyperlink>
    </w:p>
    <w:p w14:paraId="0E5A36A1" w14:textId="003B40F7" w:rsidR="00437196" w:rsidRDefault="004826FF" w:rsidP="00FE0015">
      <w:pPr>
        <w:pStyle w:val="affff2"/>
        <w:tabs>
          <w:tab w:val="left" w:pos="851"/>
          <w:tab w:val="right" w:leader="dot" w:pos="9356"/>
        </w:tabs>
        <w:rPr>
          <w:noProof/>
          <w:kern w:val="2"/>
          <w:sz w:val="22"/>
          <w:szCs w:val="22"/>
          <w:lang/>
          <w14:ligatures w14:val="standardContextual"/>
        </w:rPr>
      </w:pPr>
      <w:hyperlink w:anchor="_Toc135560700" w:history="1">
        <w:r w:rsidR="00437196" w:rsidRPr="004E1DBD">
          <w:rPr>
            <w:rStyle w:val="affffc"/>
            <w:noProof/>
          </w:rPr>
          <w:t xml:space="preserve">3.2A </w:t>
        </w:r>
        <w:r w:rsidR="00075021">
          <w:rPr>
            <w:rStyle w:val="affffc"/>
            <w:noProof/>
          </w:rPr>
          <w:tab/>
        </w:r>
        <w:r w:rsidR="00437196" w:rsidRPr="004E1DBD">
          <w:rPr>
            <w:rStyle w:val="affffc"/>
            <w:noProof/>
          </w:rPr>
          <w:t>Sktime features.</w:t>
        </w:r>
        <w:r w:rsidR="00437196">
          <w:rPr>
            <w:noProof/>
            <w:webHidden/>
          </w:rPr>
          <w:tab/>
        </w:r>
        <w:r w:rsidR="00437196">
          <w:rPr>
            <w:noProof/>
            <w:webHidden/>
          </w:rPr>
          <w:fldChar w:fldCharType="begin"/>
        </w:r>
        <w:r w:rsidR="00437196">
          <w:rPr>
            <w:noProof/>
            <w:webHidden/>
          </w:rPr>
          <w:instrText xml:space="preserve"> PAGEREF _Toc135560700 \h </w:instrText>
        </w:r>
        <w:r w:rsidR="00437196">
          <w:rPr>
            <w:noProof/>
            <w:webHidden/>
          </w:rPr>
        </w:r>
        <w:r w:rsidR="00437196">
          <w:rPr>
            <w:noProof/>
            <w:webHidden/>
          </w:rPr>
          <w:fldChar w:fldCharType="separate"/>
        </w:r>
        <w:r w:rsidR="00846685">
          <w:rPr>
            <w:noProof/>
            <w:webHidden/>
          </w:rPr>
          <w:t>45</w:t>
        </w:r>
        <w:r w:rsidR="00437196">
          <w:rPr>
            <w:noProof/>
            <w:webHidden/>
          </w:rPr>
          <w:fldChar w:fldCharType="end"/>
        </w:r>
      </w:hyperlink>
    </w:p>
    <w:p w14:paraId="35EE7AF5" w14:textId="0BC86A46" w:rsidR="00437196" w:rsidRDefault="004826FF" w:rsidP="00FE0015">
      <w:pPr>
        <w:pStyle w:val="affff2"/>
        <w:tabs>
          <w:tab w:val="left" w:pos="851"/>
          <w:tab w:val="right" w:leader="dot" w:pos="9356"/>
        </w:tabs>
        <w:rPr>
          <w:noProof/>
          <w:kern w:val="2"/>
          <w:sz w:val="22"/>
          <w:szCs w:val="22"/>
          <w:lang/>
          <w14:ligatures w14:val="standardContextual"/>
        </w:rPr>
      </w:pPr>
      <w:hyperlink w:anchor="_Toc135560701" w:history="1">
        <w:r w:rsidR="00437196" w:rsidRPr="004E1DBD">
          <w:rPr>
            <w:rStyle w:val="affffc"/>
            <w:noProof/>
          </w:rPr>
          <w:t xml:space="preserve">3.2B </w:t>
        </w:r>
        <w:r w:rsidR="00075021">
          <w:rPr>
            <w:rStyle w:val="affffc"/>
            <w:noProof/>
          </w:rPr>
          <w:tab/>
        </w:r>
        <w:r w:rsidR="00437196" w:rsidRPr="004E1DBD">
          <w:rPr>
            <w:rStyle w:val="affffc"/>
            <w:noProof/>
          </w:rPr>
          <w:t>TSF algor</w:t>
        </w:r>
        <w:r w:rsidR="0077760D">
          <w:rPr>
            <w:rStyle w:val="affffc"/>
            <w:noProof/>
          </w:rPr>
          <w:t>i</w:t>
        </w:r>
        <w:r w:rsidR="00437196" w:rsidRPr="004E1DBD">
          <w:rPr>
            <w:rStyle w:val="affffc"/>
            <w:noProof/>
          </w:rPr>
          <w:t>thm steps.</w:t>
        </w:r>
        <w:r w:rsidR="00437196">
          <w:rPr>
            <w:noProof/>
            <w:webHidden/>
          </w:rPr>
          <w:tab/>
        </w:r>
        <w:r w:rsidR="00437196">
          <w:rPr>
            <w:noProof/>
            <w:webHidden/>
          </w:rPr>
          <w:fldChar w:fldCharType="begin"/>
        </w:r>
        <w:r w:rsidR="00437196">
          <w:rPr>
            <w:noProof/>
            <w:webHidden/>
          </w:rPr>
          <w:instrText xml:space="preserve"> PAGEREF _Toc135560701 \h </w:instrText>
        </w:r>
        <w:r w:rsidR="00437196">
          <w:rPr>
            <w:noProof/>
            <w:webHidden/>
          </w:rPr>
        </w:r>
        <w:r w:rsidR="00437196">
          <w:rPr>
            <w:noProof/>
            <w:webHidden/>
          </w:rPr>
          <w:fldChar w:fldCharType="separate"/>
        </w:r>
        <w:r w:rsidR="00846685">
          <w:rPr>
            <w:noProof/>
            <w:webHidden/>
          </w:rPr>
          <w:t>46</w:t>
        </w:r>
        <w:r w:rsidR="00437196">
          <w:rPr>
            <w:noProof/>
            <w:webHidden/>
          </w:rPr>
          <w:fldChar w:fldCharType="end"/>
        </w:r>
      </w:hyperlink>
    </w:p>
    <w:p w14:paraId="18EFD2E3" w14:textId="308CFDA0" w:rsidR="00437196" w:rsidRDefault="004826FF" w:rsidP="00FE0015">
      <w:pPr>
        <w:pStyle w:val="affff2"/>
        <w:tabs>
          <w:tab w:val="left" w:pos="851"/>
          <w:tab w:val="right" w:leader="dot" w:pos="9356"/>
        </w:tabs>
        <w:rPr>
          <w:noProof/>
          <w:kern w:val="2"/>
          <w:sz w:val="22"/>
          <w:szCs w:val="22"/>
          <w:lang/>
          <w14:ligatures w14:val="standardContextual"/>
        </w:rPr>
      </w:pPr>
      <w:hyperlink w:anchor="_Toc135560702" w:history="1">
        <w:r w:rsidR="00437196" w:rsidRPr="004E1DBD">
          <w:rPr>
            <w:rStyle w:val="affffc"/>
            <w:noProof/>
          </w:rPr>
          <w:t xml:space="preserve">3.2C </w:t>
        </w:r>
        <w:r w:rsidR="00075021">
          <w:rPr>
            <w:rStyle w:val="affffc"/>
            <w:noProof/>
          </w:rPr>
          <w:tab/>
        </w:r>
        <w:r w:rsidR="00437196" w:rsidRPr="004E1DBD">
          <w:rPr>
            <w:rStyle w:val="affffc"/>
            <w:noProof/>
          </w:rPr>
          <w:t>STSF algor</w:t>
        </w:r>
        <w:r w:rsidR="0077760D">
          <w:rPr>
            <w:rStyle w:val="affffc"/>
            <w:noProof/>
          </w:rPr>
          <w:t>i</w:t>
        </w:r>
        <w:r w:rsidR="00437196" w:rsidRPr="004E1DBD">
          <w:rPr>
            <w:rStyle w:val="affffc"/>
            <w:noProof/>
          </w:rPr>
          <w:t>thm steps.</w:t>
        </w:r>
        <w:r w:rsidR="00437196">
          <w:rPr>
            <w:noProof/>
            <w:webHidden/>
          </w:rPr>
          <w:tab/>
        </w:r>
        <w:r w:rsidR="00437196">
          <w:rPr>
            <w:noProof/>
            <w:webHidden/>
          </w:rPr>
          <w:fldChar w:fldCharType="begin"/>
        </w:r>
        <w:r w:rsidR="00437196">
          <w:rPr>
            <w:noProof/>
            <w:webHidden/>
          </w:rPr>
          <w:instrText xml:space="preserve"> PAGEREF _Toc135560702 \h </w:instrText>
        </w:r>
        <w:r w:rsidR="00437196">
          <w:rPr>
            <w:noProof/>
            <w:webHidden/>
          </w:rPr>
        </w:r>
        <w:r w:rsidR="00437196">
          <w:rPr>
            <w:noProof/>
            <w:webHidden/>
          </w:rPr>
          <w:fldChar w:fldCharType="separate"/>
        </w:r>
        <w:r w:rsidR="00846685">
          <w:rPr>
            <w:noProof/>
            <w:webHidden/>
          </w:rPr>
          <w:t>47</w:t>
        </w:r>
        <w:r w:rsidR="00437196">
          <w:rPr>
            <w:noProof/>
            <w:webHidden/>
          </w:rPr>
          <w:fldChar w:fldCharType="end"/>
        </w:r>
      </w:hyperlink>
    </w:p>
    <w:p w14:paraId="437A05B0" w14:textId="67B09DC7" w:rsidR="00437196" w:rsidRDefault="004826FF" w:rsidP="00FE0015">
      <w:pPr>
        <w:pStyle w:val="affff2"/>
        <w:tabs>
          <w:tab w:val="left" w:pos="851"/>
          <w:tab w:val="right" w:leader="dot" w:pos="9356"/>
        </w:tabs>
        <w:rPr>
          <w:noProof/>
          <w:kern w:val="2"/>
          <w:sz w:val="22"/>
          <w:szCs w:val="22"/>
          <w:lang/>
          <w14:ligatures w14:val="standardContextual"/>
        </w:rPr>
      </w:pPr>
      <w:hyperlink w:anchor="_Toc135560703" w:history="1">
        <w:r w:rsidR="00437196" w:rsidRPr="004E1DBD">
          <w:rPr>
            <w:rStyle w:val="affffc"/>
            <w:noProof/>
          </w:rPr>
          <w:t xml:space="preserve">3.2D </w:t>
        </w:r>
        <w:r w:rsidR="00075021">
          <w:rPr>
            <w:rStyle w:val="affffc"/>
            <w:noProof/>
          </w:rPr>
          <w:tab/>
        </w:r>
        <w:r w:rsidR="00437196" w:rsidRPr="004E1DBD">
          <w:rPr>
            <w:rStyle w:val="affffc"/>
            <w:noProof/>
          </w:rPr>
          <w:t>RISE algor</w:t>
        </w:r>
        <w:r w:rsidR="0077760D">
          <w:rPr>
            <w:rStyle w:val="affffc"/>
            <w:noProof/>
          </w:rPr>
          <w:t>i</w:t>
        </w:r>
        <w:r w:rsidR="00437196" w:rsidRPr="004E1DBD">
          <w:rPr>
            <w:rStyle w:val="affffc"/>
            <w:noProof/>
          </w:rPr>
          <w:t>thm steps.</w:t>
        </w:r>
        <w:r w:rsidR="00437196">
          <w:rPr>
            <w:noProof/>
            <w:webHidden/>
          </w:rPr>
          <w:tab/>
        </w:r>
        <w:r w:rsidR="00437196">
          <w:rPr>
            <w:noProof/>
            <w:webHidden/>
          </w:rPr>
          <w:fldChar w:fldCharType="begin"/>
        </w:r>
        <w:r w:rsidR="00437196">
          <w:rPr>
            <w:noProof/>
            <w:webHidden/>
          </w:rPr>
          <w:instrText xml:space="preserve"> PAGEREF _Toc135560703 \h </w:instrText>
        </w:r>
        <w:r w:rsidR="00437196">
          <w:rPr>
            <w:noProof/>
            <w:webHidden/>
          </w:rPr>
        </w:r>
        <w:r w:rsidR="00437196">
          <w:rPr>
            <w:noProof/>
            <w:webHidden/>
          </w:rPr>
          <w:fldChar w:fldCharType="separate"/>
        </w:r>
        <w:r w:rsidR="00846685">
          <w:rPr>
            <w:noProof/>
            <w:webHidden/>
          </w:rPr>
          <w:t>48</w:t>
        </w:r>
        <w:r w:rsidR="00437196">
          <w:rPr>
            <w:noProof/>
            <w:webHidden/>
          </w:rPr>
          <w:fldChar w:fldCharType="end"/>
        </w:r>
      </w:hyperlink>
    </w:p>
    <w:p w14:paraId="3B3905C2" w14:textId="4551AA1A" w:rsidR="00437196" w:rsidRDefault="004826FF" w:rsidP="00FE0015">
      <w:pPr>
        <w:pStyle w:val="affff2"/>
        <w:tabs>
          <w:tab w:val="left" w:pos="851"/>
          <w:tab w:val="right" w:leader="dot" w:pos="9356"/>
        </w:tabs>
        <w:rPr>
          <w:noProof/>
          <w:kern w:val="2"/>
          <w:sz w:val="22"/>
          <w:szCs w:val="22"/>
          <w:lang/>
          <w14:ligatures w14:val="standardContextual"/>
        </w:rPr>
      </w:pPr>
      <w:hyperlink w:anchor="_Toc135560704" w:history="1">
        <w:r w:rsidR="00437196" w:rsidRPr="004E1DBD">
          <w:rPr>
            <w:rStyle w:val="affffc"/>
            <w:noProof/>
          </w:rPr>
          <w:t xml:space="preserve">4.1 </w:t>
        </w:r>
        <w:r w:rsidR="00075021">
          <w:rPr>
            <w:rStyle w:val="affffc"/>
            <w:noProof/>
          </w:rPr>
          <w:tab/>
        </w:r>
        <w:r w:rsidR="00437196" w:rsidRPr="004E1DBD">
          <w:rPr>
            <w:rStyle w:val="affffc"/>
            <w:noProof/>
          </w:rPr>
          <w:t>S-CML classification results with optimized hyperparameters in standard data.</w:t>
        </w:r>
        <w:r w:rsidR="00437196">
          <w:rPr>
            <w:noProof/>
            <w:webHidden/>
          </w:rPr>
          <w:tab/>
        </w:r>
        <w:r w:rsidR="00437196">
          <w:rPr>
            <w:noProof/>
            <w:webHidden/>
          </w:rPr>
          <w:fldChar w:fldCharType="begin"/>
        </w:r>
        <w:r w:rsidR="00437196">
          <w:rPr>
            <w:noProof/>
            <w:webHidden/>
          </w:rPr>
          <w:instrText xml:space="preserve"> PAGEREF _Toc135560704 \h </w:instrText>
        </w:r>
        <w:r w:rsidR="00437196">
          <w:rPr>
            <w:noProof/>
            <w:webHidden/>
          </w:rPr>
        </w:r>
        <w:r w:rsidR="00437196">
          <w:rPr>
            <w:noProof/>
            <w:webHidden/>
          </w:rPr>
          <w:fldChar w:fldCharType="separate"/>
        </w:r>
        <w:r w:rsidR="00846685">
          <w:rPr>
            <w:noProof/>
            <w:webHidden/>
          </w:rPr>
          <w:t>56</w:t>
        </w:r>
        <w:r w:rsidR="00437196">
          <w:rPr>
            <w:noProof/>
            <w:webHidden/>
          </w:rPr>
          <w:fldChar w:fldCharType="end"/>
        </w:r>
      </w:hyperlink>
    </w:p>
    <w:p w14:paraId="159EAEA2" w14:textId="7A839B0D" w:rsidR="00437196" w:rsidRDefault="004826FF" w:rsidP="00FE0015">
      <w:pPr>
        <w:pStyle w:val="affff2"/>
        <w:tabs>
          <w:tab w:val="left" w:pos="851"/>
          <w:tab w:val="right" w:leader="dot" w:pos="9356"/>
        </w:tabs>
        <w:rPr>
          <w:noProof/>
          <w:kern w:val="2"/>
          <w:sz w:val="22"/>
          <w:szCs w:val="22"/>
          <w:lang/>
          <w14:ligatures w14:val="standardContextual"/>
        </w:rPr>
      </w:pPr>
      <w:hyperlink w:anchor="_Toc135560705" w:history="1">
        <w:r w:rsidR="00437196" w:rsidRPr="004E1DBD">
          <w:rPr>
            <w:rStyle w:val="affffc"/>
            <w:noProof/>
          </w:rPr>
          <w:t xml:space="preserve">4.2A </w:t>
        </w:r>
        <w:r w:rsidR="00075021">
          <w:rPr>
            <w:rStyle w:val="affffc"/>
            <w:noProof/>
          </w:rPr>
          <w:tab/>
        </w:r>
        <w:r w:rsidR="00437196" w:rsidRPr="004E1DBD">
          <w:rPr>
            <w:rStyle w:val="affffc"/>
            <w:noProof/>
          </w:rPr>
          <w:t>Time Series Forest (TSF)</w:t>
        </w:r>
        <w:r w:rsidR="00437196">
          <w:rPr>
            <w:noProof/>
            <w:webHidden/>
          </w:rPr>
          <w:tab/>
        </w:r>
        <w:r w:rsidR="00437196">
          <w:rPr>
            <w:noProof/>
            <w:webHidden/>
          </w:rPr>
          <w:fldChar w:fldCharType="begin"/>
        </w:r>
        <w:r w:rsidR="00437196">
          <w:rPr>
            <w:noProof/>
            <w:webHidden/>
          </w:rPr>
          <w:instrText xml:space="preserve"> PAGEREF _Toc135560705 \h </w:instrText>
        </w:r>
        <w:r w:rsidR="00437196">
          <w:rPr>
            <w:noProof/>
            <w:webHidden/>
          </w:rPr>
        </w:r>
        <w:r w:rsidR="00437196">
          <w:rPr>
            <w:noProof/>
            <w:webHidden/>
          </w:rPr>
          <w:fldChar w:fldCharType="separate"/>
        </w:r>
        <w:r w:rsidR="00846685">
          <w:rPr>
            <w:noProof/>
            <w:webHidden/>
          </w:rPr>
          <w:t>58</w:t>
        </w:r>
        <w:r w:rsidR="00437196">
          <w:rPr>
            <w:noProof/>
            <w:webHidden/>
          </w:rPr>
          <w:fldChar w:fldCharType="end"/>
        </w:r>
      </w:hyperlink>
    </w:p>
    <w:p w14:paraId="039E3773" w14:textId="24B8D097" w:rsidR="00437196" w:rsidRDefault="004826FF" w:rsidP="00FE0015">
      <w:pPr>
        <w:pStyle w:val="affff2"/>
        <w:tabs>
          <w:tab w:val="left" w:pos="851"/>
          <w:tab w:val="right" w:leader="dot" w:pos="9356"/>
        </w:tabs>
        <w:rPr>
          <w:noProof/>
          <w:kern w:val="2"/>
          <w:sz w:val="22"/>
          <w:szCs w:val="22"/>
          <w:lang/>
          <w14:ligatures w14:val="standardContextual"/>
        </w:rPr>
      </w:pPr>
      <w:hyperlink w:anchor="_Toc135560706" w:history="1">
        <w:r w:rsidR="00437196" w:rsidRPr="004E1DBD">
          <w:rPr>
            <w:rStyle w:val="affffc"/>
            <w:noProof/>
          </w:rPr>
          <w:t xml:space="preserve">4.2B </w:t>
        </w:r>
        <w:r w:rsidR="00075021">
          <w:rPr>
            <w:rStyle w:val="affffc"/>
            <w:noProof/>
          </w:rPr>
          <w:tab/>
        </w:r>
        <w:r w:rsidR="00437196" w:rsidRPr="004E1DBD">
          <w:rPr>
            <w:rStyle w:val="affffc"/>
            <w:noProof/>
          </w:rPr>
          <w:t>Supervised Time Series Forest (STSF)</w:t>
        </w:r>
        <w:r w:rsidR="00437196">
          <w:rPr>
            <w:noProof/>
            <w:webHidden/>
          </w:rPr>
          <w:tab/>
        </w:r>
        <w:r w:rsidR="00437196">
          <w:rPr>
            <w:noProof/>
            <w:webHidden/>
          </w:rPr>
          <w:fldChar w:fldCharType="begin"/>
        </w:r>
        <w:r w:rsidR="00437196">
          <w:rPr>
            <w:noProof/>
            <w:webHidden/>
          </w:rPr>
          <w:instrText xml:space="preserve"> PAGEREF _Toc135560706 \h </w:instrText>
        </w:r>
        <w:r w:rsidR="00437196">
          <w:rPr>
            <w:noProof/>
            <w:webHidden/>
          </w:rPr>
        </w:r>
        <w:r w:rsidR="00437196">
          <w:rPr>
            <w:noProof/>
            <w:webHidden/>
          </w:rPr>
          <w:fldChar w:fldCharType="separate"/>
        </w:r>
        <w:r w:rsidR="00846685">
          <w:rPr>
            <w:noProof/>
            <w:webHidden/>
          </w:rPr>
          <w:t>58</w:t>
        </w:r>
        <w:r w:rsidR="00437196">
          <w:rPr>
            <w:noProof/>
            <w:webHidden/>
          </w:rPr>
          <w:fldChar w:fldCharType="end"/>
        </w:r>
      </w:hyperlink>
    </w:p>
    <w:p w14:paraId="67C1EBE6" w14:textId="311D087C" w:rsidR="00437196" w:rsidRDefault="004826FF" w:rsidP="00FE0015">
      <w:pPr>
        <w:pStyle w:val="affff2"/>
        <w:tabs>
          <w:tab w:val="left" w:pos="851"/>
          <w:tab w:val="right" w:leader="dot" w:pos="9356"/>
        </w:tabs>
        <w:rPr>
          <w:noProof/>
          <w:kern w:val="2"/>
          <w:sz w:val="22"/>
          <w:szCs w:val="22"/>
          <w:lang/>
          <w14:ligatures w14:val="standardContextual"/>
        </w:rPr>
      </w:pPr>
      <w:hyperlink w:anchor="_Toc135560707" w:history="1">
        <w:r w:rsidR="00437196" w:rsidRPr="004E1DBD">
          <w:rPr>
            <w:rStyle w:val="affffc"/>
            <w:noProof/>
          </w:rPr>
          <w:t xml:space="preserve">4.2C </w:t>
        </w:r>
        <w:r w:rsidR="00075021">
          <w:rPr>
            <w:rStyle w:val="affffc"/>
            <w:noProof/>
          </w:rPr>
          <w:tab/>
        </w:r>
        <w:r w:rsidR="00437196" w:rsidRPr="004E1DBD">
          <w:rPr>
            <w:rStyle w:val="affffc"/>
            <w:noProof/>
          </w:rPr>
          <w:t>Random Interval Spectral Ensemble (RISE)</w:t>
        </w:r>
        <w:r w:rsidR="00437196">
          <w:rPr>
            <w:noProof/>
            <w:webHidden/>
          </w:rPr>
          <w:tab/>
        </w:r>
        <w:r w:rsidR="00437196">
          <w:rPr>
            <w:noProof/>
            <w:webHidden/>
          </w:rPr>
          <w:fldChar w:fldCharType="begin"/>
        </w:r>
        <w:r w:rsidR="00437196">
          <w:rPr>
            <w:noProof/>
            <w:webHidden/>
          </w:rPr>
          <w:instrText xml:space="preserve"> PAGEREF _Toc135560707 \h </w:instrText>
        </w:r>
        <w:r w:rsidR="00437196">
          <w:rPr>
            <w:noProof/>
            <w:webHidden/>
          </w:rPr>
        </w:r>
        <w:r w:rsidR="00437196">
          <w:rPr>
            <w:noProof/>
            <w:webHidden/>
          </w:rPr>
          <w:fldChar w:fldCharType="separate"/>
        </w:r>
        <w:r w:rsidR="00846685">
          <w:rPr>
            <w:noProof/>
            <w:webHidden/>
          </w:rPr>
          <w:t>58</w:t>
        </w:r>
        <w:r w:rsidR="00437196">
          <w:rPr>
            <w:noProof/>
            <w:webHidden/>
          </w:rPr>
          <w:fldChar w:fldCharType="end"/>
        </w:r>
      </w:hyperlink>
    </w:p>
    <w:p w14:paraId="1583CE71" w14:textId="1539C44E" w:rsidR="00437196" w:rsidRDefault="004826FF" w:rsidP="00FE0015">
      <w:pPr>
        <w:pStyle w:val="affff2"/>
        <w:tabs>
          <w:tab w:val="left" w:pos="851"/>
          <w:tab w:val="right" w:leader="dot" w:pos="9356"/>
        </w:tabs>
        <w:rPr>
          <w:noProof/>
          <w:kern w:val="2"/>
          <w:sz w:val="22"/>
          <w:szCs w:val="22"/>
          <w:lang/>
          <w14:ligatures w14:val="standardContextual"/>
        </w:rPr>
      </w:pPr>
      <w:hyperlink w:anchor="_Toc135560708" w:history="1">
        <w:r w:rsidR="00437196" w:rsidRPr="004E1DBD">
          <w:rPr>
            <w:rStyle w:val="affffc"/>
            <w:noProof/>
          </w:rPr>
          <w:t xml:space="preserve">4.2D </w:t>
        </w:r>
        <w:r w:rsidR="00075021">
          <w:rPr>
            <w:rStyle w:val="affffc"/>
            <w:noProof/>
          </w:rPr>
          <w:tab/>
        </w:r>
        <w:r w:rsidR="00437196" w:rsidRPr="004E1DBD">
          <w:rPr>
            <w:rStyle w:val="affffc"/>
            <w:noProof/>
          </w:rPr>
          <w:t>Random Interval Classifier (RIC)</w:t>
        </w:r>
        <w:r w:rsidR="00437196">
          <w:rPr>
            <w:noProof/>
            <w:webHidden/>
          </w:rPr>
          <w:tab/>
        </w:r>
        <w:r w:rsidR="00437196">
          <w:rPr>
            <w:noProof/>
            <w:webHidden/>
          </w:rPr>
          <w:fldChar w:fldCharType="begin"/>
        </w:r>
        <w:r w:rsidR="00437196">
          <w:rPr>
            <w:noProof/>
            <w:webHidden/>
          </w:rPr>
          <w:instrText xml:space="preserve"> PAGEREF _Toc135560708 \h </w:instrText>
        </w:r>
        <w:r w:rsidR="00437196">
          <w:rPr>
            <w:noProof/>
            <w:webHidden/>
          </w:rPr>
        </w:r>
        <w:r w:rsidR="00437196">
          <w:rPr>
            <w:noProof/>
            <w:webHidden/>
          </w:rPr>
          <w:fldChar w:fldCharType="separate"/>
        </w:r>
        <w:r w:rsidR="00846685">
          <w:rPr>
            <w:noProof/>
            <w:webHidden/>
          </w:rPr>
          <w:t>59</w:t>
        </w:r>
        <w:r w:rsidR="00437196">
          <w:rPr>
            <w:noProof/>
            <w:webHidden/>
          </w:rPr>
          <w:fldChar w:fldCharType="end"/>
        </w:r>
      </w:hyperlink>
    </w:p>
    <w:p w14:paraId="7C939080" w14:textId="202D1CB1" w:rsidR="00437196" w:rsidRDefault="004826FF" w:rsidP="00FE0015">
      <w:pPr>
        <w:pStyle w:val="affff2"/>
        <w:tabs>
          <w:tab w:val="left" w:pos="851"/>
          <w:tab w:val="right" w:leader="dot" w:pos="9356"/>
        </w:tabs>
        <w:rPr>
          <w:noProof/>
          <w:kern w:val="2"/>
          <w:sz w:val="22"/>
          <w:szCs w:val="22"/>
          <w:lang/>
          <w14:ligatures w14:val="standardContextual"/>
        </w:rPr>
      </w:pPr>
      <w:hyperlink w:anchor="_Toc135560709" w:history="1">
        <w:r w:rsidR="00437196" w:rsidRPr="004E1DBD">
          <w:rPr>
            <w:rStyle w:val="affffc"/>
            <w:noProof/>
          </w:rPr>
          <w:t>4.2E</w:t>
        </w:r>
        <w:r w:rsidR="00075021">
          <w:rPr>
            <w:rStyle w:val="affffc"/>
            <w:noProof/>
          </w:rPr>
          <w:tab/>
        </w:r>
        <w:r w:rsidR="00437196" w:rsidRPr="004E1DBD">
          <w:rPr>
            <w:rStyle w:val="affffc"/>
            <w:noProof/>
          </w:rPr>
          <w:t>Shapelet Transform Classifier (STC)</w:t>
        </w:r>
        <w:r w:rsidR="00437196">
          <w:rPr>
            <w:noProof/>
            <w:webHidden/>
          </w:rPr>
          <w:tab/>
        </w:r>
        <w:r w:rsidR="00437196">
          <w:rPr>
            <w:noProof/>
            <w:webHidden/>
          </w:rPr>
          <w:fldChar w:fldCharType="begin"/>
        </w:r>
        <w:r w:rsidR="00437196">
          <w:rPr>
            <w:noProof/>
            <w:webHidden/>
          </w:rPr>
          <w:instrText xml:space="preserve"> PAGEREF _Toc135560709 \h </w:instrText>
        </w:r>
        <w:r w:rsidR="00437196">
          <w:rPr>
            <w:noProof/>
            <w:webHidden/>
          </w:rPr>
        </w:r>
        <w:r w:rsidR="00437196">
          <w:rPr>
            <w:noProof/>
            <w:webHidden/>
          </w:rPr>
          <w:fldChar w:fldCharType="separate"/>
        </w:r>
        <w:r w:rsidR="00846685">
          <w:rPr>
            <w:noProof/>
            <w:webHidden/>
          </w:rPr>
          <w:t>59</w:t>
        </w:r>
        <w:r w:rsidR="00437196">
          <w:rPr>
            <w:noProof/>
            <w:webHidden/>
          </w:rPr>
          <w:fldChar w:fldCharType="end"/>
        </w:r>
      </w:hyperlink>
    </w:p>
    <w:p w14:paraId="441B7B55" w14:textId="40956DDA" w:rsidR="00437196" w:rsidRDefault="004826FF" w:rsidP="00FE0015">
      <w:pPr>
        <w:pStyle w:val="affff2"/>
        <w:tabs>
          <w:tab w:val="left" w:pos="851"/>
          <w:tab w:val="right" w:leader="dot" w:pos="9356"/>
        </w:tabs>
        <w:rPr>
          <w:noProof/>
          <w:kern w:val="2"/>
          <w:sz w:val="22"/>
          <w:szCs w:val="22"/>
          <w:lang/>
          <w14:ligatures w14:val="standardContextual"/>
        </w:rPr>
      </w:pPr>
      <w:hyperlink w:anchor="_Toc135560710" w:history="1">
        <w:r w:rsidR="00437196" w:rsidRPr="004E1DBD">
          <w:rPr>
            <w:rStyle w:val="affffc"/>
            <w:noProof/>
          </w:rPr>
          <w:t xml:space="preserve">4.2F </w:t>
        </w:r>
        <w:r w:rsidR="00075021">
          <w:rPr>
            <w:rStyle w:val="affffc"/>
            <w:noProof/>
          </w:rPr>
          <w:tab/>
        </w:r>
        <w:r w:rsidR="00437196" w:rsidRPr="004E1DBD">
          <w:rPr>
            <w:rStyle w:val="affffc"/>
            <w:noProof/>
          </w:rPr>
          <w:t>k-Nearest Neighbours Time Series (kNN-TS)</w:t>
        </w:r>
        <w:r w:rsidR="00437196">
          <w:rPr>
            <w:noProof/>
            <w:webHidden/>
          </w:rPr>
          <w:tab/>
        </w:r>
        <w:r w:rsidR="00437196">
          <w:rPr>
            <w:noProof/>
            <w:webHidden/>
          </w:rPr>
          <w:fldChar w:fldCharType="begin"/>
        </w:r>
        <w:r w:rsidR="00437196">
          <w:rPr>
            <w:noProof/>
            <w:webHidden/>
          </w:rPr>
          <w:instrText xml:space="preserve"> PAGEREF _Toc135560710 \h </w:instrText>
        </w:r>
        <w:r w:rsidR="00437196">
          <w:rPr>
            <w:noProof/>
            <w:webHidden/>
          </w:rPr>
        </w:r>
        <w:r w:rsidR="00437196">
          <w:rPr>
            <w:noProof/>
            <w:webHidden/>
          </w:rPr>
          <w:fldChar w:fldCharType="separate"/>
        </w:r>
        <w:r w:rsidR="00846685">
          <w:rPr>
            <w:noProof/>
            <w:webHidden/>
          </w:rPr>
          <w:t>59</w:t>
        </w:r>
        <w:r w:rsidR="00437196">
          <w:rPr>
            <w:noProof/>
            <w:webHidden/>
          </w:rPr>
          <w:fldChar w:fldCharType="end"/>
        </w:r>
      </w:hyperlink>
    </w:p>
    <w:p w14:paraId="6D573708" w14:textId="1699CB83" w:rsidR="00437196" w:rsidRDefault="004826FF" w:rsidP="00FE0015">
      <w:pPr>
        <w:pStyle w:val="affff2"/>
        <w:tabs>
          <w:tab w:val="left" w:pos="851"/>
          <w:tab w:val="right" w:leader="dot" w:pos="9356"/>
        </w:tabs>
        <w:rPr>
          <w:noProof/>
          <w:kern w:val="2"/>
          <w:sz w:val="22"/>
          <w:szCs w:val="22"/>
          <w:lang/>
          <w14:ligatures w14:val="standardContextual"/>
        </w:rPr>
      </w:pPr>
      <w:hyperlink w:anchor="_Toc135560711" w:history="1">
        <w:r w:rsidR="00437196" w:rsidRPr="004E1DBD">
          <w:rPr>
            <w:rStyle w:val="affffc"/>
            <w:noProof/>
          </w:rPr>
          <w:t xml:space="preserve">4.2G </w:t>
        </w:r>
        <w:r w:rsidR="00075021">
          <w:rPr>
            <w:rStyle w:val="affffc"/>
            <w:noProof/>
          </w:rPr>
          <w:tab/>
        </w:r>
        <w:r w:rsidR="00437196" w:rsidRPr="004E1DBD">
          <w:rPr>
            <w:rStyle w:val="affffc"/>
            <w:noProof/>
          </w:rPr>
          <w:t>Composable Time Series Forest (CTSF)</w:t>
        </w:r>
        <w:r w:rsidR="00437196">
          <w:rPr>
            <w:noProof/>
            <w:webHidden/>
          </w:rPr>
          <w:tab/>
        </w:r>
        <w:r w:rsidR="00437196">
          <w:rPr>
            <w:noProof/>
            <w:webHidden/>
          </w:rPr>
          <w:fldChar w:fldCharType="begin"/>
        </w:r>
        <w:r w:rsidR="00437196">
          <w:rPr>
            <w:noProof/>
            <w:webHidden/>
          </w:rPr>
          <w:instrText xml:space="preserve"> PAGEREF _Toc135560711 \h </w:instrText>
        </w:r>
        <w:r w:rsidR="00437196">
          <w:rPr>
            <w:noProof/>
            <w:webHidden/>
          </w:rPr>
        </w:r>
        <w:r w:rsidR="00437196">
          <w:rPr>
            <w:noProof/>
            <w:webHidden/>
          </w:rPr>
          <w:fldChar w:fldCharType="separate"/>
        </w:r>
        <w:r w:rsidR="00846685">
          <w:rPr>
            <w:noProof/>
            <w:webHidden/>
          </w:rPr>
          <w:t>59</w:t>
        </w:r>
        <w:r w:rsidR="00437196">
          <w:rPr>
            <w:noProof/>
            <w:webHidden/>
          </w:rPr>
          <w:fldChar w:fldCharType="end"/>
        </w:r>
      </w:hyperlink>
    </w:p>
    <w:p w14:paraId="45E70EDD" w14:textId="03C9024C" w:rsidR="00437196" w:rsidRDefault="004826FF" w:rsidP="00FE0015">
      <w:pPr>
        <w:pStyle w:val="affff2"/>
        <w:tabs>
          <w:tab w:val="left" w:pos="851"/>
          <w:tab w:val="right" w:leader="dot" w:pos="9356"/>
        </w:tabs>
        <w:rPr>
          <w:noProof/>
          <w:kern w:val="2"/>
          <w:sz w:val="22"/>
          <w:szCs w:val="22"/>
          <w:lang/>
          <w14:ligatures w14:val="standardContextual"/>
        </w:rPr>
      </w:pPr>
      <w:hyperlink w:anchor="_Toc135560712" w:history="1">
        <w:r w:rsidR="00437196" w:rsidRPr="004E1DBD">
          <w:rPr>
            <w:rStyle w:val="affffc"/>
            <w:noProof/>
          </w:rPr>
          <w:t xml:space="preserve">4.2H </w:t>
        </w:r>
        <w:r w:rsidR="00075021">
          <w:rPr>
            <w:rStyle w:val="affffc"/>
            <w:noProof/>
          </w:rPr>
          <w:tab/>
        </w:r>
        <w:r w:rsidR="00437196" w:rsidRPr="004E1DBD">
          <w:rPr>
            <w:rStyle w:val="affffc"/>
            <w:noProof/>
          </w:rPr>
          <w:t>Word Extraction for Time Series Classi</w:t>
        </w:r>
        <w:r w:rsidR="00437196" w:rsidRPr="004E1DBD">
          <w:rPr>
            <w:rStyle w:val="affffc"/>
            <w:rFonts w:ascii="Times New Roman" w:hAnsi="Times New Roman" w:cs="Times New Roman"/>
            <w:noProof/>
          </w:rPr>
          <w:t>fi</w:t>
        </w:r>
        <w:r w:rsidR="00437196" w:rsidRPr="004E1DBD">
          <w:rPr>
            <w:rStyle w:val="affffc"/>
            <w:noProof/>
          </w:rPr>
          <w:t>cation (WEASEL)</w:t>
        </w:r>
        <w:r w:rsidR="00437196">
          <w:rPr>
            <w:noProof/>
            <w:webHidden/>
          </w:rPr>
          <w:tab/>
        </w:r>
        <w:r w:rsidR="00437196">
          <w:rPr>
            <w:noProof/>
            <w:webHidden/>
          </w:rPr>
          <w:fldChar w:fldCharType="begin"/>
        </w:r>
        <w:r w:rsidR="00437196">
          <w:rPr>
            <w:noProof/>
            <w:webHidden/>
          </w:rPr>
          <w:instrText xml:space="preserve"> PAGEREF _Toc135560712 \h </w:instrText>
        </w:r>
        <w:r w:rsidR="00437196">
          <w:rPr>
            <w:noProof/>
            <w:webHidden/>
          </w:rPr>
        </w:r>
        <w:r w:rsidR="00437196">
          <w:rPr>
            <w:noProof/>
            <w:webHidden/>
          </w:rPr>
          <w:fldChar w:fldCharType="separate"/>
        </w:r>
        <w:r w:rsidR="00846685">
          <w:rPr>
            <w:noProof/>
            <w:webHidden/>
          </w:rPr>
          <w:t>59</w:t>
        </w:r>
        <w:r w:rsidR="00437196">
          <w:rPr>
            <w:noProof/>
            <w:webHidden/>
          </w:rPr>
          <w:fldChar w:fldCharType="end"/>
        </w:r>
      </w:hyperlink>
    </w:p>
    <w:p w14:paraId="4C320FEC" w14:textId="623F5968" w:rsidR="00437196" w:rsidRDefault="004826FF" w:rsidP="00FE0015">
      <w:pPr>
        <w:pStyle w:val="affff2"/>
        <w:tabs>
          <w:tab w:val="left" w:pos="851"/>
          <w:tab w:val="right" w:leader="dot" w:pos="9356"/>
        </w:tabs>
        <w:rPr>
          <w:noProof/>
          <w:kern w:val="2"/>
          <w:sz w:val="22"/>
          <w:szCs w:val="22"/>
          <w:lang/>
          <w14:ligatures w14:val="standardContextual"/>
        </w:rPr>
      </w:pPr>
      <w:hyperlink w:anchor="_Toc135560713" w:history="1">
        <w:r w:rsidR="00437196" w:rsidRPr="004E1DBD">
          <w:rPr>
            <w:rStyle w:val="affffc"/>
            <w:noProof/>
          </w:rPr>
          <w:t xml:space="preserve">4.2I </w:t>
        </w:r>
        <w:r w:rsidR="00075021">
          <w:rPr>
            <w:rStyle w:val="affffc"/>
            <w:noProof/>
          </w:rPr>
          <w:tab/>
        </w:r>
        <w:r w:rsidR="00437196" w:rsidRPr="004E1DBD">
          <w:rPr>
            <w:rStyle w:val="affffc"/>
            <w:noProof/>
          </w:rPr>
          <w:t>Hierarchical Vote Collective of Transformation based Ensembles (HIVE-COTE)</w:t>
        </w:r>
        <w:r w:rsidR="00437196">
          <w:rPr>
            <w:noProof/>
            <w:webHidden/>
          </w:rPr>
          <w:tab/>
        </w:r>
        <w:r w:rsidR="00437196">
          <w:rPr>
            <w:noProof/>
            <w:webHidden/>
          </w:rPr>
          <w:fldChar w:fldCharType="begin"/>
        </w:r>
        <w:r w:rsidR="00437196">
          <w:rPr>
            <w:noProof/>
            <w:webHidden/>
          </w:rPr>
          <w:instrText xml:space="preserve"> PAGEREF _Toc135560713 \h </w:instrText>
        </w:r>
        <w:r w:rsidR="00437196">
          <w:rPr>
            <w:noProof/>
            <w:webHidden/>
          </w:rPr>
        </w:r>
        <w:r w:rsidR="00437196">
          <w:rPr>
            <w:noProof/>
            <w:webHidden/>
          </w:rPr>
          <w:fldChar w:fldCharType="separate"/>
        </w:r>
        <w:r w:rsidR="00846685">
          <w:rPr>
            <w:noProof/>
            <w:webHidden/>
          </w:rPr>
          <w:t>60</w:t>
        </w:r>
        <w:r w:rsidR="00437196">
          <w:rPr>
            <w:noProof/>
            <w:webHidden/>
          </w:rPr>
          <w:fldChar w:fldCharType="end"/>
        </w:r>
      </w:hyperlink>
    </w:p>
    <w:p w14:paraId="3799B032" w14:textId="7DBDC9E9" w:rsidR="00437196" w:rsidRDefault="004826FF" w:rsidP="00FE0015">
      <w:pPr>
        <w:pStyle w:val="affff2"/>
        <w:tabs>
          <w:tab w:val="left" w:pos="851"/>
          <w:tab w:val="right" w:leader="dot" w:pos="9356"/>
        </w:tabs>
        <w:rPr>
          <w:noProof/>
          <w:kern w:val="2"/>
          <w:sz w:val="22"/>
          <w:szCs w:val="22"/>
          <w:lang/>
          <w14:ligatures w14:val="standardContextual"/>
        </w:rPr>
      </w:pPr>
      <w:hyperlink w:anchor="_Toc135560714" w:history="1">
        <w:r w:rsidR="00437196" w:rsidRPr="004E1DBD">
          <w:rPr>
            <w:rStyle w:val="affffc"/>
            <w:noProof/>
          </w:rPr>
          <w:t xml:space="preserve">4.2J </w:t>
        </w:r>
        <w:r w:rsidR="00075021">
          <w:rPr>
            <w:rStyle w:val="affffc"/>
            <w:noProof/>
          </w:rPr>
          <w:tab/>
        </w:r>
        <w:r w:rsidR="00437196" w:rsidRPr="004E1DBD">
          <w:rPr>
            <w:rStyle w:val="affffc"/>
            <w:noProof/>
          </w:rPr>
          <w:t>U-TSC results (3 algorithm executions)</w:t>
        </w:r>
        <w:r w:rsidR="00437196">
          <w:rPr>
            <w:noProof/>
            <w:webHidden/>
          </w:rPr>
          <w:tab/>
        </w:r>
        <w:r w:rsidR="00437196">
          <w:rPr>
            <w:noProof/>
            <w:webHidden/>
          </w:rPr>
          <w:fldChar w:fldCharType="begin"/>
        </w:r>
        <w:r w:rsidR="00437196">
          <w:rPr>
            <w:noProof/>
            <w:webHidden/>
          </w:rPr>
          <w:instrText xml:space="preserve"> PAGEREF _Toc135560714 \h </w:instrText>
        </w:r>
        <w:r w:rsidR="00437196">
          <w:rPr>
            <w:noProof/>
            <w:webHidden/>
          </w:rPr>
        </w:r>
        <w:r w:rsidR="00437196">
          <w:rPr>
            <w:noProof/>
            <w:webHidden/>
          </w:rPr>
          <w:fldChar w:fldCharType="separate"/>
        </w:r>
        <w:r w:rsidR="00846685">
          <w:rPr>
            <w:noProof/>
            <w:webHidden/>
          </w:rPr>
          <w:t>61</w:t>
        </w:r>
        <w:r w:rsidR="00437196">
          <w:rPr>
            <w:noProof/>
            <w:webHidden/>
          </w:rPr>
          <w:fldChar w:fldCharType="end"/>
        </w:r>
      </w:hyperlink>
    </w:p>
    <w:p w14:paraId="1E093161" w14:textId="6748E31C" w:rsidR="00437196" w:rsidRDefault="004826FF" w:rsidP="00FE0015">
      <w:pPr>
        <w:pStyle w:val="affff2"/>
        <w:tabs>
          <w:tab w:val="left" w:pos="851"/>
          <w:tab w:val="right" w:leader="dot" w:pos="9356"/>
        </w:tabs>
        <w:rPr>
          <w:noProof/>
          <w:kern w:val="2"/>
          <w:sz w:val="22"/>
          <w:szCs w:val="22"/>
          <w:lang/>
          <w14:ligatures w14:val="standardContextual"/>
        </w:rPr>
      </w:pPr>
      <w:hyperlink w:anchor="_Toc135560715" w:history="1">
        <w:r w:rsidR="00437196" w:rsidRPr="004E1DBD">
          <w:rPr>
            <w:rStyle w:val="affffc"/>
            <w:noProof/>
          </w:rPr>
          <w:t xml:space="preserve">4.2K </w:t>
        </w:r>
        <w:r w:rsidR="00075021">
          <w:rPr>
            <w:rStyle w:val="affffc"/>
            <w:noProof/>
          </w:rPr>
          <w:tab/>
        </w:r>
        <w:r w:rsidR="00437196" w:rsidRPr="004E1DBD">
          <w:rPr>
            <w:rStyle w:val="affffc"/>
            <w:noProof/>
          </w:rPr>
          <w:t>Prediction results for eight most misclassified segments.</w:t>
        </w:r>
        <w:r w:rsidR="00437196">
          <w:rPr>
            <w:noProof/>
            <w:webHidden/>
          </w:rPr>
          <w:tab/>
        </w:r>
        <w:r w:rsidR="00437196">
          <w:rPr>
            <w:noProof/>
            <w:webHidden/>
          </w:rPr>
          <w:fldChar w:fldCharType="begin"/>
        </w:r>
        <w:r w:rsidR="00437196">
          <w:rPr>
            <w:noProof/>
            <w:webHidden/>
          </w:rPr>
          <w:instrText xml:space="preserve"> PAGEREF _Toc135560715 \h </w:instrText>
        </w:r>
        <w:r w:rsidR="00437196">
          <w:rPr>
            <w:noProof/>
            <w:webHidden/>
          </w:rPr>
        </w:r>
        <w:r w:rsidR="00437196">
          <w:rPr>
            <w:noProof/>
            <w:webHidden/>
          </w:rPr>
          <w:fldChar w:fldCharType="separate"/>
        </w:r>
        <w:r w:rsidR="00846685">
          <w:rPr>
            <w:noProof/>
            <w:webHidden/>
          </w:rPr>
          <w:t>61</w:t>
        </w:r>
        <w:r w:rsidR="00437196">
          <w:rPr>
            <w:noProof/>
            <w:webHidden/>
          </w:rPr>
          <w:fldChar w:fldCharType="end"/>
        </w:r>
      </w:hyperlink>
    </w:p>
    <w:p w14:paraId="61B80717" w14:textId="417266BD" w:rsidR="00437196" w:rsidRDefault="004826FF" w:rsidP="00FE0015">
      <w:pPr>
        <w:pStyle w:val="affff2"/>
        <w:tabs>
          <w:tab w:val="left" w:pos="851"/>
          <w:tab w:val="right" w:leader="dot" w:pos="9356"/>
        </w:tabs>
        <w:rPr>
          <w:noProof/>
          <w:kern w:val="2"/>
          <w:sz w:val="22"/>
          <w:szCs w:val="22"/>
          <w:lang/>
          <w14:ligatures w14:val="standardContextual"/>
        </w:rPr>
      </w:pPr>
      <w:hyperlink w:anchor="_Toc135560716" w:history="1">
        <w:r w:rsidR="00437196" w:rsidRPr="004E1DBD">
          <w:rPr>
            <w:rStyle w:val="affffc"/>
            <w:noProof/>
          </w:rPr>
          <w:t xml:space="preserve">4.3A </w:t>
        </w:r>
        <w:r w:rsidR="00075021">
          <w:rPr>
            <w:rStyle w:val="affffc"/>
            <w:noProof/>
          </w:rPr>
          <w:tab/>
        </w:r>
        <w:r w:rsidR="00437196" w:rsidRPr="004E1DBD">
          <w:rPr>
            <w:rStyle w:val="affffc"/>
            <w:noProof/>
          </w:rPr>
          <w:t>Multivariate Symbolic Extension (MUSE) classification report.</w:t>
        </w:r>
        <w:r w:rsidR="00437196">
          <w:rPr>
            <w:noProof/>
            <w:webHidden/>
          </w:rPr>
          <w:tab/>
        </w:r>
        <w:r w:rsidR="00437196">
          <w:rPr>
            <w:noProof/>
            <w:webHidden/>
          </w:rPr>
          <w:fldChar w:fldCharType="begin"/>
        </w:r>
        <w:r w:rsidR="00437196">
          <w:rPr>
            <w:noProof/>
            <w:webHidden/>
          </w:rPr>
          <w:instrText xml:space="preserve"> PAGEREF _Toc135560716 \h </w:instrText>
        </w:r>
        <w:r w:rsidR="00437196">
          <w:rPr>
            <w:noProof/>
            <w:webHidden/>
          </w:rPr>
        </w:r>
        <w:r w:rsidR="00437196">
          <w:rPr>
            <w:noProof/>
            <w:webHidden/>
          </w:rPr>
          <w:fldChar w:fldCharType="separate"/>
        </w:r>
        <w:r w:rsidR="00846685">
          <w:rPr>
            <w:noProof/>
            <w:webHidden/>
          </w:rPr>
          <w:t>63</w:t>
        </w:r>
        <w:r w:rsidR="00437196">
          <w:rPr>
            <w:noProof/>
            <w:webHidden/>
          </w:rPr>
          <w:fldChar w:fldCharType="end"/>
        </w:r>
      </w:hyperlink>
    </w:p>
    <w:p w14:paraId="6BF4E7AD" w14:textId="076C95CC" w:rsidR="00437196" w:rsidRDefault="004826FF" w:rsidP="00FE0015">
      <w:pPr>
        <w:pStyle w:val="affff2"/>
        <w:tabs>
          <w:tab w:val="left" w:pos="851"/>
          <w:tab w:val="right" w:leader="dot" w:pos="9356"/>
        </w:tabs>
        <w:rPr>
          <w:noProof/>
          <w:kern w:val="2"/>
          <w:sz w:val="22"/>
          <w:szCs w:val="22"/>
          <w:lang/>
          <w14:ligatures w14:val="standardContextual"/>
        </w:rPr>
      </w:pPr>
      <w:hyperlink w:anchor="_Toc135560717" w:history="1">
        <w:r w:rsidR="00437196" w:rsidRPr="004E1DBD">
          <w:rPr>
            <w:rStyle w:val="affffc"/>
            <w:noProof/>
          </w:rPr>
          <w:t xml:space="preserve">4.3B </w:t>
        </w:r>
        <w:r w:rsidR="00075021">
          <w:rPr>
            <w:rStyle w:val="affffc"/>
            <w:noProof/>
          </w:rPr>
          <w:tab/>
        </w:r>
        <w:r w:rsidR="00437196" w:rsidRPr="004E1DBD">
          <w:rPr>
            <w:rStyle w:val="affffc"/>
            <w:noProof/>
          </w:rPr>
          <w:t>Classification results for each feature distinctively.</w:t>
        </w:r>
        <w:r w:rsidR="00437196">
          <w:rPr>
            <w:noProof/>
            <w:webHidden/>
          </w:rPr>
          <w:tab/>
        </w:r>
        <w:r w:rsidR="00437196">
          <w:rPr>
            <w:noProof/>
            <w:webHidden/>
          </w:rPr>
          <w:fldChar w:fldCharType="begin"/>
        </w:r>
        <w:r w:rsidR="00437196">
          <w:rPr>
            <w:noProof/>
            <w:webHidden/>
          </w:rPr>
          <w:instrText xml:space="preserve"> PAGEREF _Toc135560717 \h </w:instrText>
        </w:r>
        <w:r w:rsidR="00437196">
          <w:rPr>
            <w:noProof/>
            <w:webHidden/>
          </w:rPr>
        </w:r>
        <w:r w:rsidR="00437196">
          <w:rPr>
            <w:noProof/>
            <w:webHidden/>
          </w:rPr>
          <w:fldChar w:fldCharType="separate"/>
        </w:r>
        <w:r w:rsidR="00846685">
          <w:rPr>
            <w:noProof/>
            <w:webHidden/>
          </w:rPr>
          <w:t>64</w:t>
        </w:r>
        <w:r w:rsidR="00437196">
          <w:rPr>
            <w:noProof/>
            <w:webHidden/>
          </w:rPr>
          <w:fldChar w:fldCharType="end"/>
        </w:r>
      </w:hyperlink>
    </w:p>
    <w:p w14:paraId="2D68CE63" w14:textId="0F559A6D" w:rsidR="00437196" w:rsidRDefault="004826FF" w:rsidP="00FE0015">
      <w:pPr>
        <w:pStyle w:val="affff2"/>
        <w:tabs>
          <w:tab w:val="left" w:pos="851"/>
          <w:tab w:val="right" w:leader="dot" w:pos="9356"/>
        </w:tabs>
        <w:rPr>
          <w:noProof/>
          <w:kern w:val="2"/>
          <w:sz w:val="22"/>
          <w:szCs w:val="22"/>
          <w:lang/>
          <w14:ligatures w14:val="standardContextual"/>
        </w:rPr>
      </w:pPr>
      <w:hyperlink w:anchor="_Toc135560718" w:history="1">
        <w:r w:rsidR="00437196" w:rsidRPr="004E1DBD">
          <w:rPr>
            <w:rStyle w:val="affffc"/>
            <w:noProof/>
          </w:rPr>
          <w:t xml:space="preserve">4.3C </w:t>
        </w:r>
        <w:r w:rsidR="00075021">
          <w:rPr>
            <w:rStyle w:val="affffc"/>
            <w:noProof/>
          </w:rPr>
          <w:tab/>
        </w:r>
        <w:r w:rsidR="00437196" w:rsidRPr="004E1DBD">
          <w:rPr>
            <w:rStyle w:val="affffc"/>
            <w:noProof/>
          </w:rPr>
          <w:t>Column ensemble model classifiers</w:t>
        </w:r>
        <w:r w:rsidR="0077760D">
          <w:rPr>
            <w:rStyle w:val="affffc"/>
            <w:noProof/>
          </w:rPr>
          <w:t>.</w:t>
        </w:r>
        <w:r w:rsidR="00437196">
          <w:rPr>
            <w:noProof/>
            <w:webHidden/>
          </w:rPr>
          <w:tab/>
        </w:r>
        <w:r w:rsidR="00437196">
          <w:rPr>
            <w:noProof/>
            <w:webHidden/>
          </w:rPr>
          <w:fldChar w:fldCharType="begin"/>
        </w:r>
        <w:r w:rsidR="00437196">
          <w:rPr>
            <w:noProof/>
            <w:webHidden/>
          </w:rPr>
          <w:instrText xml:space="preserve"> PAGEREF _Toc135560718 \h </w:instrText>
        </w:r>
        <w:r w:rsidR="00437196">
          <w:rPr>
            <w:noProof/>
            <w:webHidden/>
          </w:rPr>
        </w:r>
        <w:r w:rsidR="00437196">
          <w:rPr>
            <w:noProof/>
            <w:webHidden/>
          </w:rPr>
          <w:fldChar w:fldCharType="separate"/>
        </w:r>
        <w:r w:rsidR="00846685">
          <w:rPr>
            <w:noProof/>
            <w:webHidden/>
          </w:rPr>
          <w:t>64</w:t>
        </w:r>
        <w:r w:rsidR="00437196">
          <w:rPr>
            <w:noProof/>
            <w:webHidden/>
          </w:rPr>
          <w:fldChar w:fldCharType="end"/>
        </w:r>
      </w:hyperlink>
    </w:p>
    <w:p w14:paraId="28C26D3B" w14:textId="6804CC1F" w:rsidR="00437196" w:rsidRDefault="004826FF" w:rsidP="00FE0015">
      <w:pPr>
        <w:pStyle w:val="affff2"/>
        <w:tabs>
          <w:tab w:val="left" w:pos="851"/>
          <w:tab w:val="right" w:leader="dot" w:pos="9356"/>
        </w:tabs>
        <w:rPr>
          <w:noProof/>
          <w:kern w:val="2"/>
          <w:sz w:val="22"/>
          <w:szCs w:val="22"/>
          <w:lang/>
          <w14:ligatures w14:val="standardContextual"/>
        </w:rPr>
      </w:pPr>
      <w:hyperlink w:anchor="_Toc135560719" w:history="1">
        <w:r w:rsidR="00437196" w:rsidRPr="004E1DBD">
          <w:rPr>
            <w:rStyle w:val="affffc"/>
            <w:noProof/>
          </w:rPr>
          <w:t xml:space="preserve">4.3D </w:t>
        </w:r>
        <w:r w:rsidR="00075021">
          <w:rPr>
            <w:rStyle w:val="affffc"/>
            <w:noProof/>
          </w:rPr>
          <w:tab/>
        </w:r>
        <w:r w:rsidR="00437196" w:rsidRPr="004E1DBD">
          <w:rPr>
            <w:rStyle w:val="affffc"/>
            <w:noProof/>
          </w:rPr>
          <w:t>Classification report of Column Ensemble (CE).</w:t>
        </w:r>
        <w:r w:rsidR="00437196">
          <w:rPr>
            <w:noProof/>
            <w:webHidden/>
          </w:rPr>
          <w:tab/>
        </w:r>
        <w:r w:rsidR="00437196">
          <w:rPr>
            <w:noProof/>
            <w:webHidden/>
          </w:rPr>
          <w:fldChar w:fldCharType="begin"/>
        </w:r>
        <w:r w:rsidR="00437196">
          <w:rPr>
            <w:noProof/>
            <w:webHidden/>
          </w:rPr>
          <w:instrText xml:space="preserve"> PAGEREF _Toc135560719 \h </w:instrText>
        </w:r>
        <w:r w:rsidR="00437196">
          <w:rPr>
            <w:noProof/>
            <w:webHidden/>
          </w:rPr>
        </w:r>
        <w:r w:rsidR="00437196">
          <w:rPr>
            <w:noProof/>
            <w:webHidden/>
          </w:rPr>
          <w:fldChar w:fldCharType="separate"/>
        </w:r>
        <w:r w:rsidR="00846685">
          <w:rPr>
            <w:noProof/>
            <w:webHidden/>
          </w:rPr>
          <w:t>64</w:t>
        </w:r>
        <w:r w:rsidR="00437196">
          <w:rPr>
            <w:noProof/>
            <w:webHidden/>
          </w:rPr>
          <w:fldChar w:fldCharType="end"/>
        </w:r>
      </w:hyperlink>
    </w:p>
    <w:p w14:paraId="45E52BED" w14:textId="7857900E" w:rsidR="00437196" w:rsidRDefault="004826FF" w:rsidP="00FE0015">
      <w:pPr>
        <w:pStyle w:val="affff2"/>
        <w:tabs>
          <w:tab w:val="left" w:pos="851"/>
          <w:tab w:val="right" w:leader="dot" w:pos="9356"/>
        </w:tabs>
        <w:rPr>
          <w:noProof/>
          <w:kern w:val="2"/>
          <w:sz w:val="22"/>
          <w:szCs w:val="22"/>
          <w:lang/>
          <w14:ligatures w14:val="standardContextual"/>
        </w:rPr>
      </w:pPr>
      <w:hyperlink w:anchor="_Toc135560720" w:history="1">
        <w:r w:rsidR="00437196" w:rsidRPr="004E1DBD">
          <w:rPr>
            <w:rStyle w:val="affffc"/>
            <w:noProof/>
          </w:rPr>
          <w:t xml:space="preserve">5.3A </w:t>
        </w:r>
        <w:r w:rsidR="00075021">
          <w:rPr>
            <w:rStyle w:val="affffc"/>
            <w:noProof/>
          </w:rPr>
          <w:tab/>
        </w:r>
        <w:r w:rsidR="00437196" w:rsidRPr="004E1DBD">
          <w:rPr>
            <w:rStyle w:val="affffc"/>
            <w:noProof/>
          </w:rPr>
          <w:t>Classification result compilation table.</w:t>
        </w:r>
        <w:r w:rsidR="00437196">
          <w:rPr>
            <w:noProof/>
            <w:webHidden/>
          </w:rPr>
          <w:tab/>
        </w:r>
        <w:r w:rsidR="00437196">
          <w:rPr>
            <w:noProof/>
            <w:webHidden/>
          </w:rPr>
          <w:fldChar w:fldCharType="begin"/>
        </w:r>
        <w:r w:rsidR="00437196">
          <w:rPr>
            <w:noProof/>
            <w:webHidden/>
          </w:rPr>
          <w:instrText xml:space="preserve"> PAGEREF _Toc135560720 \h </w:instrText>
        </w:r>
        <w:r w:rsidR="00437196">
          <w:rPr>
            <w:noProof/>
            <w:webHidden/>
          </w:rPr>
        </w:r>
        <w:r w:rsidR="00437196">
          <w:rPr>
            <w:noProof/>
            <w:webHidden/>
          </w:rPr>
          <w:fldChar w:fldCharType="separate"/>
        </w:r>
        <w:r w:rsidR="00846685">
          <w:rPr>
            <w:noProof/>
            <w:webHidden/>
          </w:rPr>
          <w:t>68</w:t>
        </w:r>
        <w:r w:rsidR="00437196">
          <w:rPr>
            <w:noProof/>
            <w:webHidden/>
          </w:rPr>
          <w:fldChar w:fldCharType="end"/>
        </w:r>
      </w:hyperlink>
    </w:p>
    <w:p w14:paraId="6AC90CE3" w14:textId="03D3057C" w:rsidR="004013BE" w:rsidRDefault="00437196" w:rsidP="004013BE">
      <w:r>
        <w:fldChar w:fldCharType="end"/>
      </w:r>
    </w:p>
    <w:p w14:paraId="6653DF30" w14:textId="5EA46EB2" w:rsidR="00FB1390" w:rsidRDefault="00FB1390">
      <w:pPr>
        <w:spacing w:line="480" w:lineRule="auto"/>
        <w:jc w:val="left"/>
      </w:pPr>
      <w:r>
        <w:br w:type="page"/>
      </w:r>
    </w:p>
    <w:p w14:paraId="32A85A3D" w14:textId="77FAB1F1" w:rsidR="003B4E21" w:rsidRDefault="00A169E0" w:rsidP="00067905">
      <w:pPr>
        <w:pStyle w:val="a1"/>
      </w:pPr>
      <w:bookmarkStart w:id="4" w:name="_Toc136348880"/>
      <w:r w:rsidRPr="00F8761A">
        <w:lastRenderedPageBreak/>
        <w:t>List</w:t>
      </w:r>
      <w:r>
        <w:t xml:space="preserve"> </w:t>
      </w:r>
      <w:r w:rsidRPr="00C347AB">
        <w:t>of</w:t>
      </w:r>
      <w:r>
        <w:t xml:space="preserve"> </w:t>
      </w:r>
      <w:r w:rsidRPr="00067905">
        <w:t>Figures</w:t>
      </w:r>
      <w:bookmarkEnd w:id="4"/>
    </w:p>
    <w:p w14:paraId="1ADA818F" w14:textId="3FD887F1" w:rsidR="00625424" w:rsidRDefault="009C1579" w:rsidP="00D63287">
      <w:pPr>
        <w:pStyle w:val="affff2"/>
        <w:tabs>
          <w:tab w:val="left" w:pos="851"/>
          <w:tab w:val="right" w:leader="dot" w:pos="9678"/>
        </w:tabs>
        <w:rPr>
          <w:noProof/>
          <w:kern w:val="2"/>
          <w:sz w:val="22"/>
          <w:szCs w:val="22"/>
          <w:lang/>
          <w14:ligatures w14:val="standardContextual"/>
        </w:rPr>
      </w:pPr>
      <w:r>
        <w:fldChar w:fldCharType="begin"/>
      </w:r>
      <w:r>
        <w:instrText xml:space="preserve"> TOC \h \z \t "Figure caption" \c </w:instrText>
      </w:r>
      <w:r>
        <w:fldChar w:fldCharType="separate"/>
      </w:r>
      <w:hyperlink w:anchor="_Toc136271751" w:history="1">
        <w:r w:rsidR="00625424" w:rsidRPr="0055347C">
          <w:rPr>
            <w:rStyle w:val="affffc"/>
            <w:noProof/>
          </w:rPr>
          <w:t xml:space="preserve">1.2A </w:t>
        </w:r>
        <w:r w:rsidR="00D63287">
          <w:rPr>
            <w:rStyle w:val="affffc"/>
            <w:noProof/>
          </w:rPr>
          <w:tab/>
        </w:r>
        <w:r w:rsidR="00625424" w:rsidRPr="0055347C">
          <w:rPr>
            <w:rStyle w:val="affffc"/>
            <w:noProof/>
          </w:rPr>
          <w:t>Generic data acquisition architecture for Human Activity Recognition.</w:t>
        </w:r>
        <w:r w:rsidR="00625424">
          <w:rPr>
            <w:noProof/>
            <w:webHidden/>
          </w:rPr>
          <w:tab/>
        </w:r>
        <w:r w:rsidR="00625424">
          <w:rPr>
            <w:noProof/>
            <w:webHidden/>
          </w:rPr>
          <w:fldChar w:fldCharType="begin"/>
        </w:r>
        <w:r w:rsidR="00625424">
          <w:rPr>
            <w:noProof/>
            <w:webHidden/>
          </w:rPr>
          <w:instrText xml:space="preserve"> PAGEREF _Toc136271751 \h </w:instrText>
        </w:r>
        <w:r w:rsidR="00625424">
          <w:rPr>
            <w:noProof/>
            <w:webHidden/>
          </w:rPr>
        </w:r>
        <w:r w:rsidR="00625424">
          <w:rPr>
            <w:noProof/>
            <w:webHidden/>
          </w:rPr>
          <w:fldChar w:fldCharType="separate"/>
        </w:r>
        <w:r w:rsidR="00846685">
          <w:rPr>
            <w:noProof/>
            <w:webHidden/>
          </w:rPr>
          <w:t>14</w:t>
        </w:r>
        <w:r w:rsidR="00625424">
          <w:rPr>
            <w:noProof/>
            <w:webHidden/>
          </w:rPr>
          <w:fldChar w:fldCharType="end"/>
        </w:r>
      </w:hyperlink>
    </w:p>
    <w:p w14:paraId="4BA910C8" w14:textId="73094CDB" w:rsidR="00625424" w:rsidRDefault="004826FF" w:rsidP="00D63287">
      <w:pPr>
        <w:pStyle w:val="affff2"/>
        <w:tabs>
          <w:tab w:val="left" w:pos="851"/>
          <w:tab w:val="right" w:leader="dot" w:pos="9678"/>
        </w:tabs>
        <w:rPr>
          <w:noProof/>
          <w:kern w:val="2"/>
          <w:sz w:val="22"/>
          <w:szCs w:val="22"/>
          <w:lang/>
          <w14:ligatures w14:val="standardContextual"/>
        </w:rPr>
      </w:pPr>
      <w:hyperlink w:anchor="_Toc136271752" w:history="1">
        <w:r w:rsidR="00625424" w:rsidRPr="0055347C">
          <w:rPr>
            <w:rStyle w:val="affffc"/>
            <w:noProof/>
          </w:rPr>
          <w:t xml:space="preserve">1.2B </w:t>
        </w:r>
        <w:r w:rsidR="00D63287">
          <w:rPr>
            <w:rStyle w:val="affffc"/>
            <w:noProof/>
          </w:rPr>
          <w:tab/>
        </w:r>
        <w:r w:rsidR="00625424" w:rsidRPr="0055347C">
          <w:rPr>
            <w:rStyle w:val="affffc"/>
            <w:noProof/>
          </w:rPr>
          <w:t>General data flow for training and testing HAR systems based on wearable sensors.</w:t>
        </w:r>
        <w:r w:rsidR="00625424">
          <w:rPr>
            <w:noProof/>
            <w:webHidden/>
          </w:rPr>
          <w:tab/>
        </w:r>
        <w:r w:rsidR="00625424">
          <w:rPr>
            <w:noProof/>
            <w:webHidden/>
          </w:rPr>
          <w:fldChar w:fldCharType="begin"/>
        </w:r>
        <w:r w:rsidR="00625424">
          <w:rPr>
            <w:noProof/>
            <w:webHidden/>
          </w:rPr>
          <w:instrText xml:space="preserve"> PAGEREF _Toc136271752 \h </w:instrText>
        </w:r>
        <w:r w:rsidR="00625424">
          <w:rPr>
            <w:noProof/>
            <w:webHidden/>
          </w:rPr>
        </w:r>
        <w:r w:rsidR="00625424">
          <w:rPr>
            <w:noProof/>
            <w:webHidden/>
          </w:rPr>
          <w:fldChar w:fldCharType="separate"/>
        </w:r>
        <w:r w:rsidR="00846685">
          <w:rPr>
            <w:noProof/>
            <w:webHidden/>
          </w:rPr>
          <w:t>17</w:t>
        </w:r>
        <w:r w:rsidR="00625424">
          <w:rPr>
            <w:noProof/>
            <w:webHidden/>
          </w:rPr>
          <w:fldChar w:fldCharType="end"/>
        </w:r>
      </w:hyperlink>
    </w:p>
    <w:p w14:paraId="2FF5AD96" w14:textId="28F8FDB6" w:rsidR="00625424" w:rsidRDefault="004826FF" w:rsidP="00D63287">
      <w:pPr>
        <w:pStyle w:val="affff2"/>
        <w:tabs>
          <w:tab w:val="left" w:pos="851"/>
          <w:tab w:val="right" w:leader="dot" w:pos="9678"/>
        </w:tabs>
        <w:rPr>
          <w:noProof/>
          <w:kern w:val="2"/>
          <w:sz w:val="22"/>
          <w:szCs w:val="22"/>
          <w:lang/>
          <w14:ligatures w14:val="standardContextual"/>
        </w:rPr>
      </w:pPr>
      <w:hyperlink w:anchor="_Toc136271753" w:history="1">
        <w:r w:rsidR="00625424" w:rsidRPr="0055347C">
          <w:rPr>
            <w:rStyle w:val="affffc"/>
            <w:noProof/>
          </w:rPr>
          <w:t>2.1A</w:t>
        </w:r>
        <w:r w:rsidR="00D63287">
          <w:rPr>
            <w:rStyle w:val="affffc"/>
            <w:noProof/>
          </w:rPr>
          <w:tab/>
        </w:r>
        <w:r w:rsidR="00625424" w:rsidRPr="0055347C">
          <w:rPr>
            <w:rStyle w:val="affffc"/>
            <w:noProof/>
          </w:rPr>
          <w:t>Category distribution among activities.</w:t>
        </w:r>
        <w:r w:rsidR="00625424">
          <w:rPr>
            <w:noProof/>
            <w:webHidden/>
          </w:rPr>
          <w:tab/>
        </w:r>
        <w:r w:rsidR="00625424">
          <w:rPr>
            <w:noProof/>
            <w:webHidden/>
          </w:rPr>
          <w:fldChar w:fldCharType="begin"/>
        </w:r>
        <w:r w:rsidR="00625424">
          <w:rPr>
            <w:noProof/>
            <w:webHidden/>
          </w:rPr>
          <w:instrText xml:space="preserve"> PAGEREF _Toc136271753 \h </w:instrText>
        </w:r>
        <w:r w:rsidR="00625424">
          <w:rPr>
            <w:noProof/>
            <w:webHidden/>
          </w:rPr>
        </w:r>
        <w:r w:rsidR="00625424">
          <w:rPr>
            <w:noProof/>
            <w:webHidden/>
          </w:rPr>
          <w:fldChar w:fldCharType="separate"/>
        </w:r>
        <w:r w:rsidR="00846685">
          <w:rPr>
            <w:noProof/>
            <w:webHidden/>
          </w:rPr>
          <w:t>28</w:t>
        </w:r>
        <w:r w:rsidR="00625424">
          <w:rPr>
            <w:noProof/>
            <w:webHidden/>
          </w:rPr>
          <w:fldChar w:fldCharType="end"/>
        </w:r>
      </w:hyperlink>
    </w:p>
    <w:p w14:paraId="7F1120AA" w14:textId="2DE5D958" w:rsidR="00625424" w:rsidRDefault="004826FF" w:rsidP="00D63287">
      <w:pPr>
        <w:pStyle w:val="affff2"/>
        <w:tabs>
          <w:tab w:val="left" w:pos="851"/>
          <w:tab w:val="right" w:leader="dot" w:pos="9678"/>
        </w:tabs>
        <w:rPr>
          <w:noProof/>
          <w:kern w:val="2"/>
          <w:sz w:val="22"/>
          <w:szCs w:val="22"/>
          <w:lang/>
          <w14:ligatures w14:val="standardContextual"/>
        </w:rPr>
      </w:pPr>
      <w:hyperlink w:anchor="_Toc136271754" w:history="1">
        <w:r w:rsidR="00625424" w:rsidRPr="0055347C">
          <w:rPr>
            <w:rStyle w:val="affffc"/>
            <w:noProof/>
          </w:rPr>
          <w:t>2.1B</w:t>
        </w:r>
        <w:r w:rsidR="00D63287">
          <w:rPr>
            <w:rStyle w:val="affffc"/>
            <w:noProof/>
          </w:rPr>
          <w:tab/>
        </w:r>
        <w:r w:rsidR="00625424" w:rsidRPr="0055347C">
          <w:rPr>
            <w:rStyle w:val="affffc"/>
            <w:noProof/>
          </w:rPr>
          <w:t>PCA and t-SNE data visualization.</w:t>
        </w:r>
        <w:r w:rsidR="00625424">
          <w:rPr>
            <w:noProof/>
            <w:webHidden/>
          </w:rPr>
          <w:tab/>
        </w:r>
        <w:r w:rsidR="00625424">
          <w:rPr>
            <w:noProof/>
            <w:webHidden/>
          </w:rPr>
          <w:fldChar w:fldCharType="begin"/>
        </w:r>
        <w:r w:rsidR="00625424">
          <w:rPr>
            <w:noProof/>
            <w:webHidden/>
          </w:rPr>
          <w:instrText xml:space="preserve"> PAGEREF _Toc136271754 \h </w:instrText>
        </w:r>
        <w:r w:rsidR="00625424">
          <w:rPr>
            <w:noProof/>
            <w:webHidden/>
          </w:rPr>
        </w:r>
        <w:r w:rsidR="00625424">
          <w:rPr>
            <w:noProof/>
            <w:webHidden/>
          </w:rPr>
          <w:fldChar w:fldCharType="separate"/>
        </w:r>
        <w:r w:rsidR="00846685">
          <w:rPr>
            <w:noProof/>
            <w:webHidden/>
          </w:rPr>
          <w:t>29</w:t>
        </w:r>
        <w:r w:rsidR="00625424">
          <w:rPr>
            <w:noProof/>
            <w:webHidden/>
          </w:rPr>
          <w:fldChar w:fldCharType="end"/>
        </w:r>
      </w:hyperlink>
    </w:p>
    <w:p w14:paraId="4F1F1D68" w14:textId="6DF7B2AB" w:rsidR="00625424" w:rsidRDefault="004826FF" w:rsidP="00D63287">
      <w:pPr>
        <w:pStyle w:val="affff2"/>
        <w:tabs>
          <w:tab w:val="left" w:pos="851"/>
          <w:tab w:val="right" w:leader="dot" w:pos="9678"/>
        </w:tabs>
        <w:rPr>
          <w:noProof/>
          <w:kern w:val="2"/>
          <w:sz w:val="22"/>
          <w:szCs w:val="22"/>
          <w:lang/>
          <w14:ligatures w14:val="standardContextual"/>
        </w:rPr>
      </w:pPr>
      <w:hyperlink w:anchor="_Toc136271755" w:history="1">
        <w:r w:rsidR="00625424" w:rsidRPr="0055347C">
          <w:rPr>
            <w:rStyle w:val="affffc"/>
            <w:noProof/>
          </w:rPr>
          <w:t>2.1C</w:t>
        </w:r>
        <w:r w:rsidR="00D63287">
          <w:rPr>
            <w:rStyle w:val="affffc"/>
            <w:noProof/>
          </w:rPr>
          <w:tab/>
        </w:r>
        <w:r w:rsidR="00625424" w:rsidRPr="0055347C">
          <w:rPr>
            <w:rStyle w:val="affffc"/>
            <w:noProof/>
          </w:rPr>
          <w:t>Explained variance ratio among principal components.</w:t>
        </w:r>
        <w:r w:rsidR="00625424">
          <w:rPr>
            <w:noProof/>
            <w:webHidden/>
          </w:rPr>
          <w:tab/>
        </w:r>
        <w:r w:rsidR="00625424">
          <w:rPr>
            <w:noProof/>
            <w:webHidden/>
          </w:rPr>
          <w:fldChar w:fldCharType="begin"/>
        </w:r>
        <w:r w:rsidR="00625424">
          <w:rPr>
            <w:noProof/>
            <w:webHidden/>
          </w:rPr>
          <w:instrText xml:space="preserve"> PAGEREF _Toc136271755 \h </w:instrText>
        </w:r>
        <w:r w:rsidR="00625424">
          <w:rPr>
            <w:noProof/>
            <w:webHidden/>
          </w:rPr>
        </w:r>
        <w:r w:rsidR="00625424">
          <w:rPr>
            <w:noProof/>
            <w:webHidden/>
          </w:rPr>
          <w:fldChar w:fldCharType="separate"/>
        </w:r>
        <w:r w:rsidR="00846685">
          <w:rPr>
            <w:noProof/>
            <w:webHidden/>
          </w:rPr>
          <w:t>30</w:t>
        </w:r>
        <w:r w:rsidR="00625424">
          <w:rPr>
            <w:noProof/>
            <w:webHidden/>
          </w:rPr>
          <w:fldChar w:fldCharType="end"/>
        </w:r>
      </w:hyperlink>
    </w:p>
    <w:p w14:paraId="77B7FE29" w14:textId="35E8F95E" w:rsidR="00625424" w:rsidRDefault="004826FF" w:rsidP="00D63287">
      <w:pPr>
        <w:pStyle w:val="affff2"/>
        <w:tabs>
          <w:tab w:val="left" w:pos="851"/>
          <w:tab w:val="right" w:leader="dot" w:pos="9678"/>
        </w:tabs>
        <w:rPr>
          <w:noProof/>
          <w:kern w:val="2"/>
          <w:sz w:val="22"/>
          <w:szCs w:val="22"/>
          <w:lang/>
          <w14:ligatures w14:val="standardContextual"/>
        </w:rPr>
      </w:pPr>
      <w:hyperlink w:anchor="_Toc136271756" w:history="1">
        <w:r w:rsidR="00625424" w:rsidRPr="0055347C">
          <w:rPr>
            <w:rStyle w:val="affffc"/>
            <w:noProof/>
          </w:rPr>
          <w:t>2.2A</w:t>
        </w:r>
        <w:r w:rsidR="00D63287">
          <w:rPr>
            <w:rStyle w:val="affffc"/>
            <w:noProof/>
          </w:rPr>
          <w:tab/>
        </w:r>
        <w:r w:rsidR="00625424" w:rsidRPr="0055347C">
          <w:rPr>
            <w:rStyle w:val="affffc"/>
            <w:noProof/>
          </w:rPr>
          <w:t>Heart Rate, Speed, and Altitude signals in some random activity of the dataset.</w:t>
        </w:r>
        <w:r w:rsidR="00625424">
          <w:rPr>
            <w:noProof/>
            <w:webHidden/>
          </w:rPr>
          <w:tab/>
        </w:r>
        <w:r w:rsidR="00625424">
          <w:rPr>
            <w:noProof/>
            <w:webHidden/>
          </w:rPr>
          <w:fldChar w:fldCharType="begin"/>
        </w:r>
        <w:r w:rsidR="00625424">
          <w:rPr>
            <w:noProof/>
            <w:webHidden/>
          </w:rPr>
          <w:instrText xml:space="preserve"> PAGEREF _Toc136271756 \h </w:instrText>
        </w:r>
        <w:r w:rsidR="00625424">
          <w:rPr>
            <w:noProof/>
            <w:webHidden/>
          </w:rPr>
        </w:r>
        <w:r w:rsidR="00625424">
          <w:rPr>
            <w:noProof/>
            <w:webHidden/>
          </w:rPr>
          <w:fldChar w:fldCharType="separate"/>
        </w:r>
        <w:r w:rsidR="00846685">
          <w:rPr>
            <w:noProof/>
            <w:webHidden/>
          </w:rPr>
          <w:t>32</w:t>
        </w:r>
        <w:r w:rsidR="00625424">
          <w:rPr>
            <w:noProof/>
            <w:webHidden/>
          </w:rPr>
          <w:fldChar w:fldCharType="end"/>
        </w:r>
      </w:hyperlink>
    </w:p>
    <w:p w14:paraId="689E73DC" w14:textId="0E38EF75" w:rsidR="00625424" w:rsidRDefault="004826FF" w:rsidP="00D63287">
      <w:pPr>
        <w:pStyle w:val="affff2"/>
        <w:tabs>
          <w:tab w:val="left" w:pos="851"/>
          <w:tab w:val="right" w:leader="dot" w:pos="9678"/>
        </w:tabs>
        <w:rPr>
          <w:noProof/>
          <w:kern w:val="2"/>
          <w:sz w:val="22"/>
          <w:szCs w:val="22"/>
          <w:lang/>
          <w14:ligatures w14:val="standardContextual"/>
        </w:rPr>
      </w:pPr>
      <w:hyperlink w:anchor="_Toc136271757" w:history="1">
        <w:r w:rsidR="00625424" w:rsidRPr="0055347C">
          <w:rPr>
            <w:rStyle w:val="affffc"/>
            <w:noProof/>
          </w:rPr>
          <w:t>2.2B</w:t>
        </w:r>
        <w:r w:rsidR="00D63287">
          <w:rPr>
            <w:rStyle w:val="affffc"/>
            <w:noProof/>
          </w:rPr>
          <w:tab/>
        </w:r>
        <w:r w:rsidR="00625424" w:rsidRPr="0055347C">
          <w:rPr>
            <w:rStyle w:val="affffc"/>
            <w:noProof/>
          </w:rPr>
          <w:t>Data sample visualization..</w:t>
        </w:r>
        <w:r w:rsidR="00625424">
          <w:rPr>
            <w:noProof/>
            <w:webHidden/>
          </w:rPr>
          <w:tab/>
        </w:r>
        <w:r w:rsidR="00625424">
          <w:rPr>
            <w:noProof/>
            <w:webHidden/>
          </w:rPr>
          <w:fldChar w:fldCharType="begin"/>
        </w:r>
        <w:r w:rsidR="00625424">
          <w:rPr>
            <w:noProof/>
            <w:webHidden/>
          </w:rPr>
          <w:instrText xml:space="preserve"> PAGEREF _Toc136271757 \h </w:instrText>
        </w:r>
        <w:r w:rsidR="00625424">
          <w:rPr>
            <w:noProof/>
            <w:webHidden/>
          </w:rPr>
        </w:r>
        <w:r w:rsidR="00625424">
          <w:rPr>
            <w:noProof/>
            <w:webHidden/>
          </w:rPr>
          <w:fldChar w:fldCharType="separate"/>
        </w:r>
        <w:r w:rsidR="00846685">
          <w:rPr>
            <w:noProof/>
            <w:webHidden/>
          </w:rPr>
          <w:t>33</w:t>
        </w:r>
        <w:r w:rsidR="00625424">
          <w:rPr>
            <w:noProof/>
            <w:webHidden/>
          </w:rPr>
          <w:fldChar w:fldCharType="end"/>
        </w:r>
      </w:hyperlink>
    </w:p>
    <w:p w14:paraId="21CFC0A0" w14:textId="75672CBE" w:rsidR="00625424" w:rsidRDefault="004826FF" w:rsidP="00D63287">
      <w:pPr>
        <w:pStyle w:val="affff2"/>
        <w:tabs>
          <w:tab w:val="left" w:pos="851"/>
          <w:tab w:val="right" w:leader="dot" w:pos="9678"/>
        </w:tabs>
        <w:rPr>
          <w:noProof/>
          <w:kern w:val="2"/>
          <w:sz w:val="22"/>
          <w:szCs w:val="22"/>
          <w:lang/>
          <w14:ligatures w14:val="standardContextual"/>
        </w:rPr>
      </w:pPr>
      <w:hyperlink w:anchor="_Toc136271758" w:history="1">
        <w:r w:rsidR="00625424" w:rsidRPr="0055347C">
          <w:rPr>
            <w:rStyle w:val="affffc"/>
            <w:noProof/>
          </w:rPr>
          <w:t>2.2C</w:t>
        </w:r>
        <w:r w:rsidR="00D63287">
          <w:rPr>
            <w:rStyle w:val="affffc"/>
            <w:noProof/>
          </w:rPr>
          <w:tab/>
        </w:r>
        <w:r w:rsidR="004D362E">
          <w:rPr>
            <w:noProof/>
          </w:rPr>
          <w:t>Interlaced signal standardization</w:t>
        </w:r>
        <w:r w:rsidR="00625424" w:rsidRPr="0055347C">
          <w:rPr>
            <w:rStyle w:val="affffc"/>
            <w:noProof/>
          </w:rPr>
          <w:t>.</w:t>
        </w:r>
        <w:r w:rsidR="00625424">
          <w:rPr>
            <w:noProof/>
            <w:webHidden/>
          </w:rPr>
          <w:tab/>
        </w:r>
        <w:r w:rsidR="00625424">
          <w:rPr>
            <w:noProof/>
            <w:webHidden/>
          </w:rPr>
          <w:fldChar w:fldCharType="begin"/>
        </w:r>
        <w:r w:rsidR="00625424">
          <w:rPr>
            <w:noProof/>
            <w:webHidden/>
          </w:rPr>
          <w:instrText xml:space="preserve"> PAGEREF _Toc136271758 \h </w:instrText>
        </w:r>
        <w:r w:rsidR="00625424">
          <w:rPr>
            <w:noProof/>
            <w:webHidden/>
          </w:rPr>
        </w:r>
        <w:r w:rsidR="00625424">
          <w:rPr>
            <w:noProof/>
            <w:webHidden/>
          </w:rPr>
          <w:fldChar w:fldCharType="separate"/>
        </w:r>
        <w:r w:rsidR="00846685">
          <w:rPr>
            <w:noProof/>
            <w:webHidden/>
          </w:rPr>
          <w:t>36</w:t>
        </w:r>
        <w:r w:rsidR="00625424">
          <w:rPr>
            <w:noProof/>
            <w:webHidden/>
          </w:rPr>
          <w:fldChar w:fldCharType="end"/>
        </w:r>
      </w:hyperlink>
    </w:p>
    <w:p w14:paraId="3A1D7DB6" w14:textId="4BF68222" w:rsidR="00625424" w:rsidRDefault="004826FF" w:rsidP="00D63287">
      <w:pPr>
        <w:pStyle w:val="affff2"/>
        <w:tabs>
          <w:tab w:val="left" w:pos="851"/>
          <w:tab w:val="right" w:leader="dot" w:pos="9678"/>
        </w:tabs>
        <w:rPr>
          <w:noProof/>
          <w:kern w:val="2"/>
          <w:sz w:val="22"/>
          <w:szCs w:val="22"/>
          <w:lang/>
          <w14:ligatures w14:val="standardContextual"/>
        </w:rPr>
      </w:pPr>
      <w:hyperlink w:anchor="_Toc136271759" w:history="1">
        <w:r w:rsidR="00625424" w:rsidRPr="0055347C">
          <w:rPr>
            <w:rStyle w:val="affffc"/>
            <w:noProof/>
          </w:rPr>
          <w:t>2.2D</w:t>
        </w:r>
        <w:r w:rsidR="00D63287">
          <w:rPr>
            <w:rStyle w:val="affffc"/>
            <w:noProof/>
          </w:rPr>
          <w:tab/>
        </w:r>
        <w:r w:rsidR="00625424" w:rsidRPr="0055347C">
          <w:rPr>
            <w:rStyle w:val="affffc"/>
            <w:noProof/>
          </w:rPr>
          <w:t>Standardized sequence samples for different categories.</w:t>
        </w:r>
        <w:r w:rsidR="00625424">
          <w:rPr>
            <w:noProof/>
            <w:webHidden/>
          </w:rPr>
          <w:tab/>
        </w:r>
        <w:r w:rsidR="00625424">
          <w:rPr>
            <w:noProof/>
            <w:webHidden/>
          </w:rPr>
          <w:fldChar w:fldCharType="begin"/>
        </w:r>
        <w:r w:rsidR="00625424">
          <w:rPr>
            <w:noProof/>
            <w:webHidden/>
          </w:rPr>
          <w:instrText xml:space="preserve"> PAGEREF _Toc136271759 \h </w:instrText>
        </w:r>
        <w:r w:rsidR="00625424">
          <w:rPr>
            <w:noProof/>
            <w:webHidden/>
          </w:rPr>
        </w:r>
        <w:r w:rsidR="00625424">
          <w:rPr>
            <w:noProof/>
            <w:webHidden/>
          </w:rPr>
          <w:fldChar w:fldCharType="separate"/>
        </w:r>
        <w:r w:rsidR="00846685">
          <w:rPr>
            <w:noProof/>
            <w:webHidden/>
          </w:rPr>
          <w:t>37</w:t>
        </w:r>
        <w:r w:rsidR="00625424">
          <w:rPr>
            <w:noProof/>
            <w:webHidden/>
          </w:rPr>
          <w:fldChar w:fldCharType="end"/>
        </w:r>
      </w:hyperlink>
    </w:p>
    <w:p w14:paraId="186C82D1" w14:textId="3C613615" w:rsidR="00625424" w:rsidRDefault="004826FF" w:rsidP="00D63287">
      <w:pPr>
        <w:pStyle w:val="affff2"/>
        <w:tabs>
          <w:tab w:val="left" w:pos="851"/>
          <w:tab w:val="right" w:leader="dot" w:pos="9678"/>
        </w:tabs>
        <w:rPr>
          <w:noProof/>
          <w:kern w:val="2"/>
          <w:sz w:val="22"/>
          <w:szCs w:val="22"/>
          <w:lang/>
          <w14:ligatures w14:val="standardContextual"/>
        </w:rPr>
      </w:pPr>
      <w:hyperlink w:anchor="_Toc136271760" w:history="1">
        <w:r w:rsidR="00625424" w:rsidRPr="0055347C">
          <w:rPr>
            <w:rStyle w:val="affffc"/>
            <w:noProof/>
          </w:rPr>
          <w:t>2.2E</w:t>
        </w:r>
        <w:r w:rsidR="00D63287">
          <w:rPr>
            <w:rStyle w:val="affffc"/>
            <w:noProof/>
          </w:rPr>
          <w:tab/>
        </w:r>
        <w:r w:rsidR="00625424" w:rsidRPr="0055347C">
          <w:rPr>
            <w:rStyle w:val="affffc"/>
            <w:noProof/>
          </w:rPr>
          <w:t>Combined standardized sequence samples for different categories.</w:t>
        </w:r>
        <w:r w:rsidR="00625424">
          <w:rPr>
            <w:noProof/>
            <w:webHidden/>
          </w:rPr>
          <w:tab/>
        </w:r>
        <w:r w:rsidR="00625424">
          <w:rPr>
            <w:noProof/>
            <w:webHidden/>
          </w:rPr>
          <w:fldChar w:fldCharType="begin"/>
        </w:r>
        <w:r w:rsidR="00625424">
          <w:rPr>
            <w:noProof/>
            <w:webHidden/>
          </w:rPr>
          <w:instrText xml:space="preserve"> PAGEREF _Toc136271760 \h </w:instrText>
        </w:r>
        <w:r w:rsidR="00625424">
          <w:rPr>
            <w:noProof/>
            <w:webHidden/>
          </w:rPr>
        </w:r>
        <w:r w:rsidR="00625424">
          <w:rPr>
            <w:noProof/>
            <w:webHidden/>
          </w:rPr>
          <w:fldChar w:fldCharType="separate"/>
        </w:r>
        <w:r w:rsidR="00846685">
          <w:rPr>
            <w:noProof/>
            <w:webHidden/>
          </w:rPr>
          <w:t>37</w:t>
        </w:r>
        <w:r w:rsidR="00625424">
          <w:rPr>
            <w:noProof/>
            <w:webHidden/>
          </w:rPr>
          <w:fldChar w:fldCharType="end"/>
        </w:r>
      </w:hyperlink>
    </w:p>
    <w:p w14:paraId="15E33B49" w14:textId="4827A8B0" w:rsidR="00625424" w:rsidRDefault="004826FF" w:rsidP="00D63287">
      <w:pPr>
        <w:pStyle w:val="affff2"/>
        <w:tabs>
          <w:tab w:val="left" w:pos="851"/>
          <w:tab w:val="right" w:leader="dot" w:pos="9678"/>
        </w:tabs>
        <w:rPr>
          <w:noProof/>
          <w:kern w:val="2"/>
          <w:sz w:val="22"/>
          <w:szCs w:val="22"/>
          <w:lang/>
          <w14:ligatures w14:val="standardContextual"/>
        </w:rPr>
      </w:pPr>
      <w:hyperlink w:anchor="_Toc136271761" w:history="1">
        <w:r w:rsidR="00625424" w:rsidRPr="0055347C">
          <w:rPr>
            <w:rStyle w:val="affffc"/>
            <w:noProof/>
          </w:rPr>
          <w:t>2.2F</w:t>
        </w:r>
        <w:r w:rsidR="00D63287">
          <w:rPr>
            <w:rStyle w:val="affffc"/>
            <w:noProof/>
          </w:rPr>
          <w:tab/>
        </w:r>
        <w:r w:rsidR="00625424" w:rsidRPr="0055347C">
          <w:rPr>
            <w:rStyle w:val="affffc"/>
            <w:noProof/>
          </w:rPr>
          <w:t>Three standardized sequences for the category running</w:t>
        </w:r>
        <w:r w:rsidR="007262B9">
          <w:rPr>
            <w:rStyle w:val="affffc"/>
            <w:noProof/>
          </w:rPr>
          <w:t>.</w:t>
        </w:r>
        <w:r w:rsidR="00625424">
          <w:rPr>
            <w:noProof/>
            <w:webHidden/>
          </w:rPr>
          <w:tab/>
        </w:r>
        <w:r w:rsidR="00625424">
          <w:rPr>
            <w:noProof/>
            <w:webHidden/>
          </w:rPr>
          <w:fldChar w:fldCharType="begin"/>
        </w:r>
        <w:r w:rsidR="00625424">
          <w:rPr>
            <w:noProof/>
            <w:webHidden/>
          </w:rPr>
          <w:instrText xml:space="preserve"> PAGEREF _Toc136271761 \h </w:instrText>
        </w:r>
        <w:r w:rsidR="00625424">
          <w:rPr>
            <w:noProof/>
            <w:webHidden/>
          </w:rPr>
        </w:r>
        <w:r w:rsidR="00625424">
          <w:rPr>
            <w:noProof/>
            <w:webHidden/>
          </w:rPr>
          <w:fldChar w:fldCharType="separate"/>
        </w:r>
        <w:r w:rsidR="00846685">
          <w:rPr>
            <w:noProof/>
            <w:webHidden/>
          </w:rPr>
          <w:t>38</w:t>
        </w:r>
        <w:r w:rsidR="00625424">
          <w:rPr>
            <w:noProof/>
            <w:webHidden/>
          </w:rPr>
          <w:fldChar w:fldCharType="end"/>
        </w:r>
      </w:hyperlink>
    </w:p>
    <w:p w14:paraId="49660B34" w14:textId="0F61D41C" w:rsidR="00625424" w:rsidRDefault="004826FF" w:rsidP="00D63287">
      <w:pPr>
        <w:pStyle w:val="affff2"/>
        <w:tabs>
          <w:tab w:val="left" w:pos="851"/>
          <w:tab w:val="right" w:leader="dot" w:pos="9678"/>
        </w:tabs>
        <w:rPr>
          <w:noProof/>
          <w:kern w:val="2"/>
          <w:sz w:val="22"/>
          <w:szCs w:val="22"/>
          <w:lang/>
          <w14:ligatures w14:val="standardContextual"/>
        </w:rPr>
      </w:pPr>
      <w:hyperlink w:anchor="_Toc136271762" w:history="1">
        <w:r w:rsidR="00625424" w:rsidRPr="0055347C">
          <w:rPr>
            <w:rStyle w:val="affffc"/>
            <w:noProof/>
          </w:rPr>
          <w:t>2.2G</w:t>
        </w:r>
        <w:r w:rsidR="00D63287">
          <w:rPr>
            <w:rStyle w:val="affffc"/>
            <w:noProof/>
          </w:rPr>
          <w:tab/>
        </w:r>
        <w:r w:rsidR="00625424" w:rsidRPr="0055347C">
          <w:rPr>
            <w:rStyle w:val="affffc"/>
            <w:noProof/>
          </w:rPr>
          <w:t>Category and train-test split distribution.</w:t>
        </w:r>
        <w:r w:rsidR="00625424">
          <w:rPr>
            <w:noProof/>
            <w:webHidden/>
          </w:rPr>
          <w:tab/>
        </w:r>
        <w:r w:rsidR="00625424">
          <w:rPr>
            <w:noProof/>
            <w:webHidden/>
          </w:rPr>
          <w:fldChar w:fldCharType="begin"/>
        </w:r>
        <w:r w:rsidR="00625424">
          <w:rPr>
            <w:noProof/>
            <w:webHidden/>
          </w:rPr>
          <w:instrText xml:space="preserve"> PAGEREF _Toc136271762 \h </w:instrText>
        </w:r>
        <w:r w:rsidR="00625424">
          <w:rPr>
            <w:noProof/>
            <w:webHidden/>
          </w:rPr>
        </w:r>
        <w:r w:rsidR="00625424">
          <w:rPr>
            <w:noProof/>
            <w:webHidden/>
          </w:rPr>
          <w:fldChar w:fldCharType="separate"/>
        </w:r>
        <w:r w:rsidR="00846685">
          <w:rPr>
            <w:noProof/>
            <w:webHidden/>
          </w:rPr>
          <w:t>38</w:t>
        </w:r>
        <w:r w:rsidR="00625424">
          <w:rPr>
            <w:noProof/>
            <w:webHidden/>
          </w:rPr>
          <w:fldChar w:fldCharType="end"/>
        </w:r>
      </w:hyperlink>
    </w:p>
    <w:p w14:paraId="6AC89FC2" w14:textId="6AF39E7A" w:rsidR="00625424" w:rsidRDefault="004826FF" w:rsidP="00D63287">
      <w:pPr>
        <w:pStyle w:val="affff2"/>
        <w:tabs>
          <w:tab w:val="left" w:pos="851"/>
          <w:tab w:val="right" w:leader="dot" w:pos="9678"/>
        </w:tabs>
        <w:rPr>
          <w:noProof/>
          <w:kern w:val="2"/>
          <w:sz w:val="22"/>
          <w:szCs w:val="22"/>
          <w:lang/>
          <w14:ligatures w14:val="standardContextual"/>
        </w:rPr>
      </w:pPr>
      <w:hyperlink w:anchor="_Toc136271763" w:history="1">
        <w:r w:rsidR="00625424" w:rsidRPr="0055347C">
          <w:rPr>
            <w:rStyle w:val="affffc"/>
            <w:noProof/>
          </w:rPr>
          <w:t>3.1A</w:t>
        </w:r>
        <w:r w:rsidR="00D63287">
          <w:rPr>
            <w:rStyle w:val="affffc"/>
            <w:noProof/>
          </w:rPr>
          <w:tab/>
        </w:r>
        <w:r w:rsidR="00625424" w:rsidRPr="0055347C">
          <w:rPr>
            <w:rStyle w:val="affffc"/>
            <w:noProof/>
          </w:rPr>
          <w:t>CML model qualifying method.</w:t>
        </w:r>
        <w:r w:rsidR="00625424">
          <w:rPr>
            <w:noProof/>
            <w:webHidden/>
          </w:rPr>
          <w:tab/>
        </w:r>
        <w:r w:rsidR="00625424">
          <w:rPr>
            <w:noProof/>
            <w:webHidden/>
          </w:rPr>
          <w:fldChar w:fldCharType="begin"/>
        </w:r>
        <w:r w:rsidR="00625424">
          <w:rPr>
            <w:noProof/>
            <w:webHidden/>
          </w:rPr>
          <w:instrText xml:space="preserve"> PAGEREF _Toc136271763 \h </w:instrText>
        </w:r>
        <w:r w:rsidR="00625424">
          <w:rPr>
            <w:noProof/>
            <w:webHidden/>
          </w:rPr>
        </w:r>
        <w:r w:rsidR="00625424">
          <w:rPr>
            <w:noProof/>
            <w:webHidden/>
          </w:rPr>
          <w:fldChar w:fldCharType="separate"/>
        </w:r>
        <w:r w:rsidR="00846685">
          <w:rPr>
            <w:noProof/>
            <w:webHidden/>
          </w:rPr>
          <w:t>42</w:t>
        </w:r>
        <w:r w:rsidR="00625424">
          <w:rPr>
            <w:noProof/>
            <w:webHidden/>
          </w:rPr>
          <w:fldChar w:fldCharType="end"/>
        </w:r>
      </w:hyperlink>
    </w:p>
    <w:p w14:paraId="2DA5B576" w14:textId="4C9D5028" w:rsidR="00625424" w:rsidRDefault="004826FF" w:rsidP="00D63287">
      <w:pPr>
        <w:pStyle w:val="affff2"/>
        <w:tabs>
          <w:tab w:val="left" w:pos="851"/>
          <w:tab w:val="right" w:leader="dot" w:pos="9678"/>
        </w:tabs>
        <w:rPr>
          <w:noProof/>
          <w:kern w:val="2"/>
          <w:sz w:val="22"/>
          <w:szCs w:val="22"/>
          <w:lang/>
          <w14:ligatures w14:val="standardContextual"/>
        </w:rPr>
      </w:pPr>
      <w:hyperlink w:anchor="_Toc136271764" w:history="1">
        <w:r w:rsidR="00625424" w:rsidRPr="0055347C">
          <w:rPr>
            <w:rStyle w:val="affffc"/>
            <w:noProof/>
          </w:rPr>
          <w:t>3.1B</w:t>
        </w:r>
        <w:r w:rsidR="00D63287">
          <w:rPr>
            <w:rStyle w:val="affffc"/>
            <w:noProof/>
          </w:rPr>
          <w:tab/>
        </w:r>
        <w:r w:rsidR="00625424" w:rsidRPr="0055347C">
          <w:rPr>
            <w:rStyle w:val="affffc"/>
            <w:noProof/>
          </w:rPr>
          <w:t>Best model selection method.</w:t>
        </w:r>
        <w:r w:rsidR="00625424">
          <w:rPr>
            <w:noProof/>
            <w:webHidden/>
          </w:rPr>
          <w:tab/>
        </w:r>
        <w:r w:rsidR="00625424">
          <w:rPr>
            <w:noProof/>
            <w:webHidden/>
          </w:rPr>
          <w:fldChar w:fldCharType="begin"/>
        </w:r>
        <w:r w:rsidR="00625424">
          <w:rPr>
            <w:noProof/>
            <w:webHidden/>
          </w:rPr>
          <w:instrText xml:space="preserve"> PAGEREF _Toc136271764 \h </w:instrText>
        </w:r>
        <w:r w:rsidR="00625424">
          <w:rPr>
            <w:noProof/>
            <w:webHidden/>
          </w:rPr>
        </w:r>
        <w:r w:rsidR="00625424">
          <w:rPr>
            <w:noProof/>
            <w:webHidden/>
          </w:rPr>
          <w:fldChar w:fldCharType="separate"/>
        </w:r>
        <w:r w:rsidR="00846685">
          <w:rPr>
            <w:noProof/>
            <w:webHidden/>
          </w:rPr>
          <w:t>42</w:t>
        </w:r>
        <w:r w:rsidR="00625424">
          <w:rPr>
            <w:noProof/>
            <w:webHidden/>
          </w:rPr>
          <w:fldChar w:fldCharType="end"/>
        </w:r>
      </w:hyperlink>
    </w:p>
    <w:p w14:paraId="492F3D91" w14:textId="39636D01" w:rsidR="00625424" w:rsidRDefault="004826FF" w:rsidP="00D63287">
      <w:pPr>
        <w:pStyle w:val="affff2"/>
        <w:tabs>
          <w:tab w:val="left" w:pos="851"/>
          <w:tab w:val="right" w:leader="dot" w:pos="9678"/>
        </w:tabs>
        <w:rPr>
          <w:noProof/>
          <w:kern w:val="2"/>
          <w:sz w:val="22"/>
          <w:szCs w:val="22"/>
          <w:lang/>
          <w14:ligatures w14:val="standardContextual"/>
        </w:rPr>
      </w:pPr>
      <w:hyperlink w:anchor="_Toc136271765" w:history="1">
        <w:r w:rsidR="00625424" w:rsidRPr="0055347C">
          <w:rPr>
            <w:rStyle w:val="affffc"/>
            <w:noProof/>
          </w:rPr>
          <w:t>3.2A</w:t>
        </w:r>
        <w:r w:rsidR="00D63287">
          <w:rPr>
            <w:rStyle w:val="affffc"/>
            <w:noProof/>
          </w:rPr>
          <w:tab/>
        </w:r>
        <w:r w:rsidR="00625424" w:rsidRPr="0055347C">
          <w:rPr>
            <w:rStyle w:val="affffc"/>
            <w:noProof/>
          </w:rPr>
          <w:t>Principals of Random Forest algorithm.</w:t>
        </w:r>
        <w:r w:rsidR="00625424">
          <w:rPr>
            <w:noProof/>
            <w:webHidden/>
          </w:rPr>
          <w:tab/>
        </w:r>
        <w:r w:rsidR="00625424">
          <w:rPr>
            <w:noProof/>
            <w:webHidden/>
          </w:rPr>
          <w:fldChar w:fldCharType="begin"/>
        </w:r>
        <w:r w:rsidR="00625424">
          <w:rPr>
            <w:noProof/>
            <w:webHidden/>
          </w:rPr>
          <w:instrText xml:space="preserve"> PAGEREF _Toc136271765 \h </w:instrText>
        </w:r>
        <w:r w:rsidR="00625424">
          <w:rPr>
            <w:noProof/>
            <w:webHidden/>
          </w:rPr>
        </w:r>
        <w:r w:rsidR="00625424">
          <w:rPr>
            <w:noProof/>
            <w:webHidden/>
          </w:rPr>
          <w:fldChar w:fldCharType="separate"/>
        </w:r>
        <w:r w:rsidR="00846685">
          <w:rPr>
            <w:noProof/>
            <w:webHidden/>
          </w:rPr>
          <w:t>46</w:t>
        </w:r>
        <w:r w:rsidR="00625424">
          <w:rPr>
            <w:noProof/>
            <w:webHidden/>
          </w:rPr>
          <w:fldChar w:fldCharType="end"/>
        </w:r>
      </w:hyperlink>
    </w:p>
    <w:p w14:paraId="3459CB61" w14:textId="22AB3BDB" w:rsidR="00625424" w:rsidRDefault="004826FF" w:rsidP="00D63287">
      <w:pPr>
        <w:pStyle w:val="affff2"/>
        <w:tabs>
          <w:tab w:val="left" w:pos="851"/>
          <w:tab w:val="right" w:leader="dot" w:pos="9678"/>
        </w:tabs>
        <w:rPr>
          <w:noProof/>
          <w:kern w:val="2"/>
          <w:sz w:val="22"/>
          <w:szCs w:val="22"/>
          <w:lang/>
          <w14:ligatures w14:val="standardContextual"/>
        </w:rPr>
      </w:pPr>
      <w:hyperlink w:anchor="_Toc136271766" w:history="1">
        <w:r w:rsidR="00625424" w:rsidRPr="0055347C">
          <w:rPr>
            <w:rStyle w:val="affffc"/>
            <w:noProof/>
          </w:rPr>
          <w:t>3.2B</w:t>
        </w:r>
        <w:r w:rsidR="00D63287">
          <w:rPr>
            <w:rStyle w:val="affffc"/>
            <w:noProof/>
          </w:rPr>
          <w:tab/>
        </w:r>
        <w:r w:rsidR="00625424" w:rsidRPr="0055347C">
          <w:rPr>
            <w:rStyle w:val="affffc"/>
            <w:noProof/>
          </w:rPr>
          <w:t>An overview of the ensemble structure of HIVE-COTEv1.0.</w:t>
        </w:r>
        <w:r w:rsidR="00625424">
          <w:rPr>
            <w:noProof/>
            <w:webHidden/>
          </w:rPr>
          <w:tab/>
        </w:r>
        <w:r w:rsidR="00625424">
          <w:rPr>
            <w:noProof/>
            <w:webHidden/>
          </w:rPr>
          <w:fldChar w:fldCharType="begin"/>
        </w:r>
        <w:r w:rsidR="00625424">
          <w:rPr>
            <w:noProof/>
            <w:webHidden/>
          </w:rPr>
          <w:instrText xml:space="preserve"> PAGEREF _Toc136271766 \h </w:instrText>
        </w:r>
        <w:r w:rsidR="00625424">
          <w:rPr>
            <w:noProof/>
            <w:webHidden/>
          </w:rPr>
        </w:r>
        <w:r w:rsidR="00625424">
          <w:rPr>
            <w:noProof/>
            <w:webHidden/>
          </w:rPr>
          <w:fldChar w:fldCharType="separate"/>
        </w:r>
        <w:r w:rsidR="00846685">
          <w:rPr>
            <w:noProof/>
            <w:webHidden/>
          </w:rPr>
          <w:t>50</w:t>
        </w:r>
        <w:r w:rsidR="00625424">
          <w:rPr>
            <w:noProof/>
            <w:webHidden/>
          </w:rPr>
          <w:fldChar w:fldCharType="end"/>
        </w:r>
      </w:hyperlink>
    </w:p>
    <w:p w14:paraId="73DC0AB2" w14:textId="64FF674F" w:rsidR="00625424" w:rsidRDefault="004826FF" w:rsidP="00D63287">
      <w:pPr>
        <w:pStyle w:val="affff2"/>
        <w:tabs>
          <w:tab w:val="left" w:pos="851"/>
          <w:tab w:val="right" w:leader="dot" w:pos="9678"/>
        </w:tabs>
        <w:rPr>
          <w:noProof/>
          <w:kern w:val="2"/>
          <w:sz w:val="22"/>
          <w:szCs w:val="22"/>
          <w:lang/>
          <w14:ligatures w14:val="standardContextual"/>
        </w:rPr>
      </w:pPr>
      <w:hyperlink w:anchor="_Toc136271767" w:history="1">
        <w:r w:rsidR="00625424" w:rsidRPr="0055347C">
          <w:rPr>
            <w:rStyle w:val="affffc"/>
            <w:noProof/>
            <w:lang w:val="en-GB"/>
          </w:rPr>
          <w:t>3.3A</w:t>
        </w:r>
        <w:r w:rsidR="00D63287">
          <w:rPr>
            <w:rStyle w:val="affffc"/>
            <w:noProof/>
            <w:lang w:val="en-GB"/>
          </w:rPr>
          <w:tab/>
        </w:r>
        <w:r w:rsidR="00625424" w:rsidRPr="0055347C">
          <w:rPr>
            <w:rStyle w:val="affffc"/>
            <w:noProof/>
            <w:lang w:val="en-GB"/>
          </w:rPr>
          <w:t>WEASEL+MUSE Pipeline</w:t>
        </w:r>
        <w:r w:rsidR="007262B9">
          <w:rPr>
            <w:rStyle w:val="affffc"/>
            <w:noProof/>
            <w:lang w:val="en-GB"/>
          </w:rPr>
          <w:t>.</w:t>
        </w:r>
        <w:r w:rsidR="00625424">
          <w:rPr>
            <w:noProof/>
            <w:webHidden/>
          </w:rPr>
          <w:tab/>
        </w:r>
        <w:r w:rsidR="00625424">
          <w:rPr>
            <w:noProof/>
            <w:webHidden/>
          </w:rPr>
          <w:fldChar w:fldCharType="begin"/>
        </w:r>
        <w:r w:rsidR="00625424">
          <w:rPr>
            <w:noProof/>
            <w:webHidden/>
          </w:rPr>
          <w:instrText xml:space="preserve"> PAGEREF _Toc136271767 \h </w:instrText>
        </w:r>
        <w:r w:rsidR="00625424">
          <w:rPr>
            <w:noProof/>
            <w:webHidden/>
          </w:rPr>
        </w:r>
        <w:r w:rsidR="00625424">
          <w:rPr>
            <w:noProof/>
            <w:webHidden/>
          </w:rPr>
          <w:fldChar w:fldCharType="separate"/>
        </w:r>
        <w:r w:rsidR="00846685">
          <w:rPr>
            <w:noProof/>
            <w:webHidden/>
          </w:rPr>
          <w:t>52</w:t>
        </w:r>
        <w:r w:rsidR="00625424">
          <w:rPr>
            <w:noProof/>
            <w:webHidden/>
          </w:rPr>
          <w:fldChar w:fldCharType="end"/>
        </w:r>
      </w:hyperlink>
    </w:p>
    <w:p w14:paraId="5B935349" w14:textId="558983BD" w:rsidR="00625424" w:rsidRDefault="004826FF" w:rsidP="00D63287">
      <w:pPr>
        <w:pStyle w:val="affff2"/>
        <w:tabs>
          <w:tab w:val="left" w:pos="851"/>
          <w:tab w:val="right" w:leader="dot" w:pos="9678"/>
        </w:tabs>
        <w:rPr>
          <w:noProof/>
          <w:kern w:val="2"/>
          <w:sz w:val="22"/>
          <w:szCs w:val="22"/>
          <w:lang/>
          <w14:ligatures w14:val="standardContextual"/>
        </w:rPr>
      </w:pPr>
      <w:hyperlink w:anchor="_Toc136271768" w:history="1">
        <w:r w:rsidR="00625424" w:rsidRPr="0055347C">
          <w:rPr>
            <w:rStyle w:val="affffc"/>
            <w:noProof/>
          </w:rPr>
          <w:t>3.3B</w:t>
        </w:r>
        <w:r w:rsidR="00D63287">
          <w:rPr>
            <w:rStyle w:val="affffc"/>
            <w:noProof/>
          </w:rPr>
          <w:tab/>
        </w:r>
        <w:r w:rsidR="00625424" w:rsidRPr="0055347C">
          <w:rPr>
            <w:rStyle w:val="affffc"/>
            <w:noProof/>
          </w:rPr>
          <w:t>Column ensemble model pipeline for multivariate data.</w:t>
        </w:r>
        <w:r w:rsidR="00625424">
          <w:rPr>
            <w:noProof/>
            <w:webHidden/>
          </w:rPr>
          <w:tab/>
        </w:r>
        <w:r w:rsidR="00625424">
          <w:rPr>
            <w:noProof/>
            <w:webHidden/>
          </w:rPr>
          <w:fldChar w:fldCharType="begin"/>
        </w:r>
        <w:r w:rsidR="00625424">
          <w:rPr>
            <w:noProof/>
            <w:webHidden/>
          </w:rPr>
          <w:instrText xml:space="preserve"> PAGEREF _Toc136271768 \h </w:instrText>
        </w:r>
        <w:r w:rsidR="00625424">
          <w:rPr>
            <w:noProof/>
            <w:webHidden/>
          </w:rPr>
        </w:r>
        <w:r w:rsidR="00625424">
          <w:rPr>
            <w:noProof/>
            <w:webHidden/>
          </w:rPr>
          <w:fldChar w:fldCharType="separate"/>
        </w:r>
        <w:r w:rsidR="00846685">
          <w:rPr>
            <w:noProof/>
            <w:webHidden/>
          </w:rPr>
          <w:t>52</w:t>
        </w:r>
        <w:r w:rsidR="00625424">
          <w:rPr>
            <w:noProof/>
            <w:webHidden/>
          </w:rPr>
          <w:fldChar w:fldCharType="end"/>
        </w:r>
      </w:hyperlink>
    </w:p>
    <w:p w14:paraId="3DEF04D7" w14:textId="028AE8D2" w:rsidR="00625424" w:rsidRDefault="004826FF" w:rsidP="00D63287">
      <w:pPr>
        <w:pStyle w:val="affff2"/>
        <w:tabs>
          <w:tab w:val="left" w:pos="851"/>
          <w:tab w:val="right" w:leader="dot" w:pos="9678"/>
        </w:tabs>
        <w:rPr>
          <w:noProof/>
          <w:kern w:val="2"/>
          <w:sz w:val="22"/>
          <w:szCs w:val="22"/>
          <w:lang/>
          <w14:ligatures w14:val="standardContextual"/>
        </w:rPr>
      </w:pPr>
      <w:hyperlink w:anchor="_Toc136271769" w:history="1">
        <w:r w:rsidR="00625424" w:rsidRPr="0055347C">
          <w:rPr>
            <w:rStyle w:val="affffc"/>
            <w:noProof/>
          </w:rPr>
          <w:t>4.1A</w:t>
        </w:r>
        <w:r w:rsidR="00D63287">
          <w:rPr>
            <w:rStyle w:val="affffc"/>
            <w:noProof/>
          </w:rPr>
          <w:tab/>
        </w:r>
        <w:r w:rsidR="00625424" w:rsidRPr="0055347C">
          <w:rPr>
            <w:rStyle w:val="affffc"/>
            <w:noProof/>
          </w:rPr>
          <w:t>S-CML model performance statistics in standard data</w:t>
        </w:r>
        <w:r w:rsidR="00D63287">
          <w:rPr>
            <w:rStyle w:val="affffc"/>
            <w:noProof/>
          </w:rPr>
          <w:t>.</w:t>
        </w:r>
        <w:r w:rsidR="00625424">
          <w:rPr>
            <w:noProof/>
            <w:webHidden/>
          </w:rPr>
          <w:tab/>
        </w:r>
        <w:r w:rsidR="00625424">
          <w:rPr>
            <w:noProof/>
            <w:webHidden/>
          </w:rPr>
          <w:fldChar w:fldCharType="begin"/>
        </w:r>
        <w:r w:rsidR="00625424">
          <w:rPr>
            <w:noProof/>
            <w:webHidden/>
          </w:rPr>
          <w:instrText xml:space="preserve"> PAGEREF _Toc136271769 \h </w:instrText>
        </w:r>
        <w:r w:rsidR="00625424">
          <w:rPr>
            <w:noProof/>
            <w:webHidden/>
          </w:rPr>
        </w:r>
        <w:r w:rsidR="00625424">
          <w:rPr>
            <w:noProof/>
            <w:webHidden/>
          </w:rPr>
          <w:fldChar w:fldCharType="separate"/>
        </w:r>
        <w:r w:rsidR="00846685">
          <w:rPr>
            <w:noProof/>
            <w:webHidden/>
          </w:rPr>
          <w:t>54</w:t>
        </w:r>
        <w:r w:rsidR="00625424">
          <w:rPr>
            <w:noProof/>
            <w:webHidden/>
          </w:rPr>
          <w:fldChar w:fldCharType="end"/>
        </w:r>
      </w:hyperlink>
    </w:p>
    <w:p w14:paraId="15998679" w14:textId="2D4ED39C" w:rsidR="00625424" w:rsidRDefault="004826FF" w:rsidP="00D63287">
      <w:pPr>
        <w:pStyle w:val="affff2"/>
        <w:tabs>
          <w:tab w:val="left" w:pos="851"/>
          <w:tab w:val="right" w:leader="dot" w:pos="9678"/>
        </w:tabs>
        <w:rPr>
          <w:noProof/>
          <w:kern w:val="2"/>
          <w:sz w:val="22"/>
          <w:szCs w:val="22"/>
          <w:lang/>
          <w14:ligatures w14:val="standardContextual"/>
        </w:rPr>
      </w:pPr>
      <w:hyperlink w:anchor="_Toc136271770" w:history="1">
        <w:r w:rsidR="00625424" w:rsidRPr="0055347C">
          <w:rPr>
            <w:rStyle w:val="affffc"/>
            <w:noProof/>
          </w:rPr>
          <w:t>4.1B</w:t>
        </w:r>
        <w:r w:rsidR="00D63287">
          <w:rPr>
            <w:rStyle w:val="affffc"/>
            <w:noProof/>
          </w:rPr>
          <w:tab/>
        </w:r>
        <w:r w:rsidR="00625424" w:rsidRPr="0055347C">
          <w:rPr>
            <w:rStyle w:val="affffc"/>
            <w:noProof/>
          </w:rPr>
          <w:t>S-CML model performance statistics in PCA data</w:t>
        </w:r>
        <w:r w:rsidR="00D63287">
          <w:rPr>
            <w:rStyle w:val="affffc"/>
            <w:noProof/>
          </w:rPr>
          <w:t>.</w:t>
        </w:r>
        <w:r w:rsidR="00625424">
          <w:rPr>
            <w:noProof/>
            <w:webHidden/>
          </w:rPr>
          <w:tab/>
        </w:r>
        <w:r w:rsidR="00625424">
          <w:rPr>
            <w:noProof/>
            <w:webHidden/>
          </w:rPr>
          <w:fldChar w:fldCharType="begin"/>
        </w:r>
        <w:r w:rsidR="00625424">
          <w:rPr>
            <w:noProof/>
            <w:webHidden/>
          </w:rPr>
          <w:instrText xml:space="preserve"> PAGEREF _Toc136271770 \h </w:instrText>
        </w:r>
        <w:r w:rsidR="00625424">
          <w:rPr>
            <w:noProof/>
            <w:webHidden/>
          </w:rPr>
        </w:r>
        <w:r w:rsidR="00625424">
          <w:rPr>
            <w:noProof/>
            <w:webHidden/>
          </w:rPr>
          <w:fldChar w:fldCharType="separate"/>
        </w:r>
        <w:r w:rsidR="00846685">
          <w:rPr>
            <w:noProof/>
            <w:webHidden/>
          </w:rPr>
          <w:t>54</w:t>
        </w:r>
        <w:r w:rsidR="00625424">
          <w:rPr>
            <w:noProof/>
            <w:webHidden/>
          </w:rPr>
          <w:fldChar w:fldCharType="end"/>
        </w:r>
      </w:hyperlink>
    </w:p>
    <w:p w14:paraId="3DC885AE" w14:textId="09CF6D6C" w:rsidR="00625424" w:rsidRDefault="004826FF" w:rsidP="00D63287">
      <w:pPr>
        <w:pStyle w:val="affff2"/>
        <w:tabs>
          <w:tab w:val="left" w:pos="851"/>
          <w:tab w:val="right" w:leader="dot" w:pos="9678"/>
        </w:tabs>
        <w:rPr>
          <w:noProof/>
          <w:kern w:val="2"/>
          <w:sz w:val="22"/>
          <w:szCs w:val="22"/>
          <w:lang/>
          <w14:ligatures w14:val="standardContextual"/>
        </w:rPr>
      </w:pPr>
      <w:hyperlink w:anchor="_Toc136271771" w:history="1">
        <w:r w:rsidR="00625424" w:rsidRPr="0055347C">
          <w:rPr>
            <w:rStyle w:val="affffc"/>
            <w:noProof/>
          </w:rPr>
          <w:t>4.1C</w:t>
        </w:r>
        <w:r w:rsidR="00D63287">
          <w:rPr>
            <w:rStyle w:val="affffc"/>
            <w:noProof/>
          </w:rPr>
          <w:tab/>
        </w:r>
        <w:r w:rsidR="00625424" w:rsidRPr="0055347C">
          <w:rPr>
            <w:rStyle w:val="affffc"/>
            <w:noProof/>
          </w:rPr>
          <w:t>Accuracy score values with optimal hyperparameters in Standard and PCA data.</w:t>
        </w:r>
        <w:r w:rsidR="00625424">
          <w:rPr>
            <w:noProof/>
            <w:webHidden/>
          </w:rPr>
          <w:tab/>
        </w:r>
        <w:r w:rsidR="00625424">
          <w:rPr>
            <w:noProof/>
            <w:webHidden/>
          </w:rPr>
          <w:fldChar w:fldCharType="begin"/>
        </w:r>
        <w:r w:rsidR="00625424">
          <w:rPr>
            <w:noProof/>
            <w:webHidden/>
          </w:rPr>
          <w:instrText xml:space="preserve"> PAGEREF _Toc136271771 \h </w:instrText>
        </w:r>
        <w:r w:rsidR="00625424">
          <w:rPr>
            <w:noProof/>
            <w:webHidden/>
          </w:rPr>
        </w:r>
        <w:r w:rsidR="00625424">
          <w:rPr>
            <w:noProof/>
            <w:webHidden/>
          </w:rPr>
          <w:fldChar w:fldCharType="separate"/>
        </w:r>
        <w:r w:rsidR="00846685">
          <w:rPr>
            <w:noProof/>
            <w:webHidden/>
          </w:rPr>
          <w:t>55</w:t>
        </w:r>
        <w:r w:rsidR="00625424">
          <w:rPr>
            <w:noProof/>
            <w:webHidden/>
          </w:rPr>
          <w:fldChar w:fldCharType="end"/>
        </w:r>
      </w:hyperlink>
    </w:p>
    <w:p w14:paraId="50BD471E" w14:textId="665FDF9E" w:rsidR="00625424" w:rsidRDefault="004826FF" w:rsidP="00D63287">
      <w:pPr>
        <w:pStyle w:val="affff2"/>
        <w:tabs>
          <w:tab w:val="left" w:pos="851"/>
          <w:tab w:val="right" w:leader="dot" w:pos="9678"/>
        </w:tabs>
        <w:rPr>
          <w:noProof/>
          <w:kern w:val="2"/>
          <w:sz w:val="22"/>
          <w:szCs w:val="22"/>
          <w:lang/>
          <w14:ligatures w14:val="standardContextual"/>
        </w:rPr>
      </w:pPr>
      <w:hyperlink w:anchor="_Toc136271772" w:history="1">
        <w:r w:rsidR="00625424" w:rsidRPr="0055347C">
          <w:rPr>
            <w:rStyle w:val="affffc"/>
            <w:noProof/>
          </w:rPr>
          <w:t>4.1D</w:t>
        </w:r>
        <w:r w:rsidR="00D63287">
          <w:rPr>
            <w:rStyle w:val="affffc"/>
            <w:noProof/>
          </w:rPr>
          <w:tab/>
        </w:r>
        <w:r w:rsidR="00625424" w:rsidRPr="0055347C">
          <w:rPr>
            <w:rStyle w:val="affffc"/>
            <w:noProof/>
          </w:rPr>
          <w:t>Accuracy dispersion among data types with optimized hyperparameters.</w:t>
        </w:r>
        <w:r w:rsidR="00625424">
          <w:rPr>
            <w:noProof/>
            <w:webHidden/>
          </w:rPr>
          <w:tab/>
        </w:r>
        <w:r w:rsidR="00625424">
          <w:rPr>
            <w:noProof/>
            <w:webHidden/>
          </w:rPr>
          <w:fldChar w:fldCharType="begin"/>
        </w:r>
        <w:r w:rsidR="00625424">
          <w:rPr>
            <w:noProof/>
            <w:webHidden/>
          </w:rPr>
          <w:instrText xml:space="preserve"> PAGEREF _Toc136271772 \h </w:instrText>
        </w:r>
        <w:r w:rsidR="00625424">
          <w:rPr>
            <w:noProof/>
            <w:webHidden/>
          </w:rPr>
        </w:r>
        <w:r w:rsidR="00625424">
          <w:rPr>
            <w:noProof/>
            <w:webHidden/>
          </w:rPr>
          <w:fldChar w:fldCharType="separate"/>
        </w:r>
        <w:r w:rsidR="00846685">
          <w:rPr>
            <w:noProof/>
            <w:webHidden/>
          </w:rPr>
          <w:t>55</w:t>
        </w:r>
        <w:r w:rsidR="00625424">
          <w:rPr>
            <w:noProof/>
            <w:webHidden/>
          </w:rPr>
          <w:fldChar w:fldCharType="end"/>
        </w:r>
      </w:hyperlink>
    </w:p>
    <w:p w14:paraId="085E1AC0" w14:textId="70DA6EF6" w:rsidR="00625424" w:rsidRDefault="004826FF" w:rsidP="00D63287">
      <w:pPr>
        <w:pStyle w:val="affff2"/>
        <w:tabs>
          <w:tab w:val="left" w:pos="851"/>
          <w:tab w:val="right" w:leader="dot" w:pos="9678"/>
        </w:tabs>
        <w:rPr>
          <w:noProof/>
          <w:kern w:val="2"/>
          <w:sz w:val="22"/>
          <w:szCs w:val="22"/>
          <w:lang/>
          <w14:ligatures w14:val="standardContextual"/>
        </w:rPr>
      </w:pPr>
      <w:hyperlink w:anchor="_Toc136271773" w:history="1">
        <w:r w:rsidR="00625424" w:rsidRPr="0055347C">
          <w:rPr>
            <w:rStyle w:val="affffc"/>
            <w:noProof/>
          </w:rPr>
          <w:t>4.2A</w:t>
        </w:r>
        <w:r w:rsidR="00D63287">
          <w:rPr>
            <w:rStyle w:val="affffc"/>
            <w:noProof/>
          </w:rPr>
          <w:tab/>
        </w:r>
        <w:r w:rsidR="00625424" w:rsidRPr="0055347C">
          <w:rPr>
            <w:rStyle w:val="affffc"/>
            <w:noProof/>
          </w:rPr>
          <w:t>Model correlation matrix</w:t>
        </w:r>
        <w:r w:rsidR="00D63287">
          <w:rPr>
            <w:rStyle w:val="affffc"/>
            <w:noProof/>
          </w:rPr>
          <w:t>.</w:t>
        </w:r>
        <w:r w:rsidR="00625424">
          <w:rPr>
            <w:noProof/>
            <w:webHidden/>
          </w:rPr>
          <w:tab/>
        </w:r>
        <w:r w:rsidR="00625424">
          <w:rPr>
            <w:noProof/>
            <w:webHidden/>
          </w:rPr>
          <w:fldChar w:fldCharType="begin"/>
        </w:r>
        <w:r w:rsidR="00625424">
          <w:rPr>
            <w:noProof/>
            <w:webHidden/>
          </w:rPr>
          <w:instrText xml:space="preserve"> PAGEREF _Toc136271773 \h </w:instrText>
        </w:r>
        <w:r w:rsidR="00625424">
          <w:rPr>
            <w:noProof/>
            <w:webHidden/>
          </w:rPr>
        </w:r>
        <w:r w:rsidR="00625424">
          <w:rPr>
            <w:noProof/>
            <w:webHidden/>
          </w:rPr>
          <w:fldChar w:fldCharType="separate"/>
        </w:r>
        <w:r w:rsidR="00846685">
          <w:rPr>
            <w:noProof/>
            <w:webHidden/>
          </w:rPr>
          <w:t>62</w:t>
        </w:r>
        <w:r w:rsidR="00625424">
          <w:rPr>
            <w:noProof/>
            <w:webHidden/>
          </w:rPr>
          <w:fldChar w:fldCharType="end"/>
        </w:r>
      </w:hyperlink>
    </w:p>
    <w:p w14:paraId="1D34EADB" w14:textId="540396F1" w:rsidR="00625424" w:rsidRDefault="004826FF" w:rsidP="00D63287">
      <w:pPr>
        <w:pStyle w:val="affff2"/>
        <w:tabs>
          <w:tab w:val="left" w:pos="851"/>
          <w:tab w:val="right" w:leader="dot" w:pos="9678"/>
        </w:tabs>
        <w:rPr>
          <w:noProof/>
          <w:kern w:val="2"/>
          <w:sz w:val="22"/>
          <w:szCs w:val="22"/>
          <w:lang/>
          <w14:ligatures w14:val="standardContextual"/>
        </w:rPr>
      </w:pPr>
      <w:hyperlink w:anchor="_Toc136271774" w:history="1">
        <w:r w:rsidR="00625424" w:rsidRPr="0055347C">
          <w:rPr>
            <w:rStyle w:val="affffc"/>
            <w:noProof/>
          </w:rPr>
          <w:t>4.3A</w:t>
        </w:r>
        <w:r w:rsidR="00D63287">
          <w:rPr>
            <w:rStyle w:val="affffc"/>
            <w:noProof/>
          </w:rPr>
          <w:tab/>
        </w:r>
        <w:r w:rsidR="00625424" w:rsidRPr="0055347C">
          <w:rPr>
            <w:rStyle w:val="affffc"/>
            <w:noProof/>
          </w:rPr>
          <w:t>Hamming distance matrix.</w:t>
        </w:r>
        <w:r w:rsidR="00625424">
          <w:rPr>
            <w:noProof/>
            <w:webHidden/>
          </w:rPr>
          <w:tab/>
        </w:r>
        <w:r w:rsidR="00625424">
          <w:rPr>
            <w:noProof/>
            <w:webHidden/>
          </w:rPr>
          <w:fldChar w:fldCharType="begin"/>
        </w:r>
        <w:r w:rsidR="00625424">
          <w:rPr>
            <w:noProof/>
            <w:webHidden/>
          </w:rPr>
          <w:instrText xml:space="preserve"> PAGEREF _Toc136271774 \h </w:instrText>
        </w:r>
        <w:r w:rsidR="00625424">
          <w:rPr>
            <w:noProof/>
            <w:webHidden/>
          </w:rPr>
        </w:r>
        <w:r w:rsidR="00625424">
          <w:rPr>
            <w:noProof/>
            <w:webHidden/>
          </w:rPr>
          <w:fldChar w:fldCharType="separate"/>
        </w:r>
        <w:r w:rsidR="00846685">
          <w:rPr>
            <w:noProof/>
            <w:webHidden/>
          </w:rPr>
          <w:t>65</w:t>
        </w:r>
        <w:r w:rsidR="00625424">
          <w:rPr>
            <w:noProof/>
            <w:webHidden/>
          </w:rPr>
          <w:fldChar w:fldCharType="end"/>
        </w:r>
      </w:hyperlink>
    </w:p>
    <w:p w14:paraId="50F0FDF5" w14:textId="4601BBCE" w:rsidR="00625424" w:rsidRDefault="004826FF" w:rsidP="00D63287">
      <w:pPr>
        <w:pStyle w:val="affff2"/>
        <w:tabs>
          <w:tab w:val="left" w:pos="851"/>
          <w:tab w:val="right" w:leader="dot" w:pos="9678"/>
        </w:tabs>
        <w:rPr>
          <w:noProof/>
          <w:kern w:val="2"/>
          <w:sz w:val="22"/>
          <w:szCs w:val="22"/>
          <w:lang/>
          <w14:ligatures w14:val="standardContextual"/>
        </w:rPr>
      </w:pPr>
      <w:hyperlink w:anchor="_Toc136271775" w:history="1">
        <w:r w:rsidR="00625424" w:rsidRPr="0055347C">
          <w:rPr>
            <w:rStyle w:val="affffc"/>
            <w:noProof/>
          </w:rPr>
          <w:t>5.3A</w:t>
        </w:r>
        <w:r w:rsidR="00D63287">
          <w:rPr>
            <w:rStyle w:val="affffc"/>
            <w:noProof/>
          </w:rPr>
          <w:tab/>
        </w:r>
        <w:r w:rsidR="00625424" w:rsidRPr="0055347C">
          <w:rPr>
            <w:rStyle w:val="affffc"/>
            <w:noProof/>
          </w:rPr>
          <w:t>TSC model performance map.</w:t>
        </w:r>
        <w:r w:rsidR="00625424">
          <w:rPr>
            <w:noProof/>
            <w:webHidden/>
          </w:rPr>
          <w:tab/>
        </w:r>
        <w:r w:rsidR="00625424">
          <w:rPr>
            <w:noProof/>
            <w:webHidden/>
          </w:rPr>
          <w:fldChar w:fldCharType="begin"/>
        </w:r>
        <w:r w:rsidR="00625424">
          <w:rPr>
            <w:noProof/>
            <w:webHidden/>
          </w:rPr>
          <w:instrText xml:space="preserve"> PAGEREF _Toc136271775 \h </w:instrText>
        </w:r>
        <w:r w:rsidR="00625424">
          <w:rPr>
            <w:noProof/>
            <w:webHidden/>
          </w:rPr>
        </w:r>
        <w:r w:rsidR="00625424">
          <w:rPr>
            <w:noProof/>
            <w:webHidden/>
          </w:rPr>
          <w:fldChar w:fldCharType="separate"/>
        </w:r>
        <w:r w:rsidR="00846685">
          <w:rPr>
            <w:noProof/>
            <w:webHidden/>
          </w:rPr>
          <w:t>72</w:t>
        </w:r>
        <w:r w:rsidR="00625424">
          <w:rPr>
            <w:noProof/>
            <w:webHidden/>
          </w:rPr>
          <w:fldChar w:fldCharType="end"/>
        </w:r>
      </w:hyperlink>
    </w:p>
    <w:p w14:paraId="64A289B3" w14:textId="484B92B8" w:rsidR="00B27BD2" w:rsidRDefault="009C1579" w:rsidP="00B27BD2">
      <w:r>
        <w:fldChar w:fldCharType="end"/>
      </w:r>
    </w:p>
    <w:p w14:paraId="4326D1B3" w14:textId="06437314" w:rsidR="00B27BD2" w:rsidRDefault="00B27BD2" w:rsidP="00B27BD2">
      <w:r>
        <w:br w:type="page"/>
      </w:r>
    </w:p>
    <w:p w14:paraId="54518602" w14:textId="53F08A02" w:rsidR="003B4E21" w:rsidRDefault="005C3F92" w:rsidP="005C3F92">
      <w:pPr>
        <w:pStyle w:val="a1"/>
      </w:pPr>
      <w:r>
        <w:lastRenderedPageBreak/>
        <w:t xml:space="preserve">  </w:t>
      </w:r>
      <w:bookmarkStart w:id="5" w:name="_Toc136348881"/>
      <w:r>
        <w:t>List of Appendices</w:t>
      </w:r>
      <w:bookmarkEnd w:id="5"/>
    </w:p>
    <w:p w14:paraId="0E2A0977" w14:textId="4EB027F5" w:rsidR="00034BCB" w:rsidRDefault="00BF0845" w:rsidP="00B65848">
      <w:pPr>
        <w:pStyle w:val="affff2"/>
        <w:tabs>
          <w:tab w:val="left" w:pos="1134"/>
          <w:tab w:val="right" w:leader="dot" w:pos="9678"/>
        </w:tabs>
        <w:rPr>
          <w:noProof/>
          <w:kern w:val="2"/>
          <w:sz w:val="22"/>
          <w:szCs w:val="22"/>
          <w:lang/>
          <w14:ligatures w14:val="standardContextual"/>
        </w:rPr>
      </w:pPr>
      <w:r>
        <w:fldChar w:fldCharType="begin"/>
      </w:r>
      <w:r>
        <w:instrText xml:space="preserve"> TOC \n \h \z \t "Appendix Header" \c </w:instrText>
      </w:r>
      <w:r>
        <w:fldChar w:fldCharType="separate"/>
      </w:r>
      <w:hyperlink w:anchor="_Toc134628349" w:history="1">
        <w:r w:rsidR="00034BCB" w:rsidRPr="0065423D">
          <w:rPr>
            <w:rStyle w:val="affffc"/>
            <w:noProof/>
          </w:rPr>
          <w:t xml:space="preserve">A-2.1A </w:t>
        </w:r>
        <w:r w:rsidR="00B65848">
          <w:rPr>
            <w:rStyle w:val="affffc"/>
            <w:noProof/>
          </w:rPr>
          <w:tab/>
        </w:r>
        <w:r w:rsidR="00034BCB" w:rsidRPr="0065423D">
          <w:rPr>
            <w:rStyle w:val="affffc"/>
            <w:noProof/>
          </w:rPr>
          <w:t>Original dataset</w:t>
        </w:r>
      </w:hyperlink>
    </w:p>
    <w:p w14:paraId="7DB9C7EF" w14:textId="16FE2516" w:rsidR="00034BCB" w:rsidRDefault="004826FF" w:rsidP="00B65848">
      <w:pPr>
        <w:pStyle w:val="affff2"/>
        <w:tabs>
          <w:tab w:val="left" w:pos="1134"/>
          <w:tab w:val="right" w:leader="dot" w:pos="9678"/>
        </w:tabs>
        <w:rPr>
          <w:noProof/>
          <w:kern w:val="2"/>
          <w:sz w:val="22"/>
          <w:szCs w:val="22"/>
          <w:lang/>
          <w14:ligatures w14:val="standardContextual"/>
        </w:rPr>
      </w:pPr>
      <w:hyperlink w:anchor="_Toc134628350" w:history="1">
        <w:r w:rsidR="00034BCB" w:rsidRPr="0065423D">
          <w:rPr>
            <w:rStyle w:val="affffc"/>
            <w:noProof/>
          </w:rPr>
          <w:t xml:space="preserve">A-2.1B </w:t>
        </w:r>
        <w:r w:rsidR="00B65848">
          <w:rPr>
            <w:rStyle w:val="affffc"/>
            <w:noProof/>
          </w:rPr>
          <w:tab/>
        </w:r>
        <w:r w:rsidR="00034BCB" w:rsidRPr="0065423D">
          <w:rPr>
            <w:rStyle w:val="affffc"/>
            <w:noProof/>
          </w:rPr>
          <w:t>Classification dataset</w:t>
        </w:r>
      </w:hyperlink>
    </w:p>
    <w:p w14:paraId="5B381462" w14:textId="12D16E5C" w:rsidR="00034BCB" w:rsidRDefault="004826FF" w:rsidP="00B65848">
      <w:pPr>
        <w:pStyle w:val="affff2"/>
        <w:tabs>
          <w:tab w:val="left" w:pos="1134"/>
          <w:tab w:val="right" w:leader="dot" w:pos="9678"/>
        </w:tabs>
        <w:rPr>
          <w:noProof/>
          <w:kern w:val="2"/>
          <w:sz w:val="22"/>
          <w:szCs w:val="22"/>
          <w:lang/>
          <w14:ligatures w14:val="standardContextual"/>
        </w:rPr>
      </w:pPr>
      <w:hyperlink w:anchor="_Toc134628351" w:history="1">
        <w:r w:rsidR="00034BCB" w:rsidRPr="0065423D">
          <w:rPr>
            <w:rStyle w:val="affffc"/>
            <w:noProof/>
          </w:rPr>
          <w:t>A-2.1C</w:t>
        </w:r>
        <w:r w:rsidR="00B65848">
          <w:rPr>
            <w:rStyle w:val="affffc"/>
            <w:noProof/>
          </w:rPr>
          <w:tab/>
        </w:r>
        <w:r w:rsidR="00034BCB" w:rsidRPr="0065423D">
          <w:rPr>
            <w:rStyle w:val="affffc"/>
            <w:noProof/>
          </w:rPr>
          <w:t>Feature correlation matrix</w:t>
        </w:r>
      </w:hyperlink>
    </w:p>
    <w:p w14:paraId="1172D77C" w14:textId="1D6A51D1" w:rsidR="00034BCB" w:rsidRDefault="004826FF" w:rsidP="00B65848">
      <w:pPr>
        <w:pStyle w:val="affff2"/>
        <w:tabs>
          <w:tab w:val="left" w:pos="1134"/>
          <w:tab w:val="right" w:leader="dot" w:pos="9678"/>
        </w:tabs>
        <w:rPr>
          <w:noProof/>
          <w:kern w:val="2"/>
          <w:sz w:val="22"/>
          <w:szCs w:val="22"/>
          <w:lang/>
          <w14:ligatures w14:val="standardContextual"/>
        </w:rPr>
      </w:pPr>
      <w:hyperlink w:anchor="_Toc134628352" w:history="1">
        <w:r w:rsidR="00034BCB" w:rsidRPr="0065423D">
          <w:rPr>
            <w:rStyle w:val="affffc"/>
            <w:noProof/>
          </w:rPr>
          <w:t xml:space="preserve">A-2.1D </w:t>
        </w:r>
        <w:r w:rsidR="00B65848">
          <w:rPr>
            <w:rStyle w:val="affffc"/>
            <w:noProof/>
          </w:rPr>
          <w:tab/>
        </w:r>
        <w:r w:rsidR="00034BCB" w:rsidRPr="0065423D">
          <w:rPr>
            <w:rStyle w:val="affffc"/>
            <w:noProof/>
          </w:rPr>
          <w:t>Original feature value pair plots</w:t>
        </w:r>
      </w:hyperlink>
    </w:p>
    <w:p w14:paraId="7DC16864" w14:textId="07837214" w:rsidR="00034BCB" w:rsidRDefault="004826FF" w:rsidP="00B65848">
      <w:pPr>
        <w:pStyle w:val="affff2"/>
        <w:tabs>
          <w:tab w:val="left" w:pos="1134"/>
          <w:tab w:val="right" w:leader="dot" w:pos="9678"/>
        </w:tabs>
        <w:rPr>
          <w:noProof/>
          <w:kern w:val="2"/>
          <w:sz w:val="22"/>
          <w:szCs w:val="22"/>
          <w:lang/>
          <w14:ligatures w14:val="standardContextual"/>
        </w:rPr>
      </w:pPr>
      <w:hyperlink w:anchor="_Toc134628353" w:history="1">
        <w:r w:rsidR="00034BCB" w:rsidRPr="0065423D">
          <w:rPr>
            <w:rStyle w:val="affffc"/>
            <w:noProof/>
          </w:rPr>
          <w:t xml:space="preserve">A-2.1E </w:t>
        </w:r>
        <w:r w:rsidR="00B65848">
          <w:rPr>
            <w:rStyle w:val="affffc"/>
            <w:noProof/>
          </w:rPr>
          <w:tab/>
        </w:r>
        <w:r w:rsidR="00034BCB" w:rsidRPr="0065423D">
          <w:rPr>
            <w:rStyle w:val="affffc"/>
            <w:noProof/>
          </w:rPr>
          <w:t>PCA and STD feature correlation plots</w:t>
        </w:r>
      </w:hyperlink>
    </w:p>
    <w:p w14:paraId="7FCEB4F1" w14:textId="58BC14A6" w:rsidR="00034BCB" w:rsidRDefault="004826FF" w:rsidP="00B65848">
      <w:pPr>
        <w:pStyle w:val="affff2"/>
        <w:tabs>
          <w:tab w:val="left" w:pos="1134"/>
          <w:tab w:val="right" w:leader="dot" w:pos="9678"/>
        </w:tabs>
        <w:rPr>
          <w:noProof/>
          <w:kern w:val="2"/>
          <w:sz w:val="22"/>
          <w:szCs w:val="22"/>
          <w:lang/>
          <w14:ligatures w14:val="standardContextual"/>
        </w:rPr>
      </w:pPr>
      <w:hyperlink w:anchor="_Toc134628354" w:history="1">
        <w:r w:rsidR="00034BCB" w:rsidRPr="0065423D">
          <w:rPr>
            <w:rStyle w:val="affffc"/>
            <w:noProof/>
          </w:rPr>
          <w:t xml:space="preserve">A-2.1F </w:t>
        </w:r>
        <w:r w:rsidR="00B65848">
          <w:rPr>
            <w:rStyle w:val="affffc"/>
            <w:noProof/>
          </w:rPr>
          <w:tab/>
        </w:r>
        <w:r w:rsidR="00034BCB" w:rsidRPr="0065423D">
          <w:rPr>
            <w:rStyle w:val="affffc"/>
            <w:noProof/>
          </w:rPr>
          <w:t>PCA pair plots</w:t>
        </w:r>
      </w:hyperlink>
    </w:p>
    <w:p w14:paraId="3800820E" w14:textId="427104AA" w:rsidR="00034BCB" w:rsidRDefault="004826FF" w:rsidP="00B65848">
      <w:pPr>
        <w:pStyle w:val="affff2"/>
        <w:tabs>
          <w:tab w:val="left" w:pos="1134"/>
          <w:tab w:val="right" w:leader="dot" w:pos="9678"/>
        </w:tabs>
        <w:rPr>
          <w:noProof/>
          <w:kern w:val="2"/>
          <w:sz w:val="22"/>
          <w:szCs w:val="22"/>
          <w:lang/>
          <w14:ligatures w14:val="standardContextual"/>
        </w:rPr>
      </w:pPr>
      <w:hyperlink w:anchor="_Toc134628355" w:history="1">
        <w:r w:rsidR="00034BCB" w:rsidRPr="0065423D">
          <w:rPr>
            <w:rStyle w:val="affffc"/>
            <w:noProof/>
          </w:rPr>
          <w:t xml:space="preserve">A-2.2A </w:t>
        </w:r>
        <w:r w:rsidR="00B65848">
          <w:rPr>
            <w:rStyle w:val="affffc"/>
            <w:noProof/>
          </w:rPr>
          <w:tab/>
        </w:r>
        <w:r w:rsidR="00034BCB" w:rsidRPr="0065423D">
          <w:rPr>
            <w:rStyle w:val="affffc"/>
            <w:noProof/>
          </w:rPr>
          <w:t>TCX to CSV transformer</w:t>
        </w:r>
      </w:hyperlink>
    </w:p>
    <w:p w14:paraId="068A1A59" w14:textId="04CCB7DE" w:rsidR="00034BCB" w:rsidRDefault="004826FF" w:rsidP="00B65848">
      <w:pPr>
        <w:pStyle w:val="affff2"/>
        <w:tabs>
          <w:tab w:val="left" w:pos="1134"/>
          <w:tab w:val="right" w:leader="dot" w:pos="9678"/>
        </w:tabs>
        <w:rPr>
          <w:noProof/>
          <w:kern w:val="2"/>
          <w:sz w:val="22"/>
          <w:szCs w:val="22"/>
          <w:lang/>
          <w14:ligatures w14:val="standardContextual"/>
        </w:rPr>
      </w:pPr>
      <w:hyperlink w:anchor="_Toc134628356" w:history="1">
        <w:r w:rsidR="00034BCB" w:rsidRPr="0065423D">
          <w:rPr>
            <w:rStyle w:val="affffc"/>
            <w:noProof/>
          </w:rPr>
          <w:t xml:space="preserve">A-2.2B </w:t>
        </w:r>
        <w:r w:rsidR="00B65848">
          <w:rPr>
            <w:rStyle w:val="affffc"/>
            <w:noProof/>
          </w:rPr>
          <w:tab/>
        </w:r>
        <w:r w:rsidR="00034BCB" w:rsidRPr="0065423D">
          <w:rPr>
            <w:rStyle w:val="affffc"/>
            <w:noProof/>
          </w:rPr>
          <w:t>3D visualization of sport activity sample</w:t>
        </w:r>
      </w:hyperlink>
    </w:p>
    <w:p w14:paraId="7B2171D7" w14:textId="50A0374C" w:rsidR="00034BCB" w:rsidRDefault="004826FF" w:rsidP="00B65848">
      <w:pPr>
        <w:pStyle w:val="affff2"/>
        <w:tabs>
          <w:tab w:val="left" w:pos="1134"/>
          <w:tab w:val="right" w:leader="dot" w:pos="9678"/>
        </w:tabs>
        <w:rPr>
          <w:noProof/>
          <w:kern w:val="2"/>
          <w:sz w:val="22"/>
          <w:szCs w:val="22"/>
          <w:lang/>
          <w14:ligatures w14:val="standardContextual"/>
        </w:rPr>
      </w:pPr>
      <w:hyperlink w:anchor="_Toc134628357" w:history="1">
        <w:r w:rsidR="00034BCB" w:rsidRPr="0065423D">
          <w:rPr>
            <w:rStyle w:val="affffc"/>
            <w:noProof/>
          </w:rPr>
          <w:t xml:space="preserve">A-2.2C </w:t>
        </w:r>
        <w:r w:rsidR="00B65848">
          <w:rPr>
            <w:rStyle w:val="affffc"/>
            <w:noProof/>
          </w:rPr>
          <w:tab/>
          <w:t>S</w:t>
        </w:r>
        <w:r w:rsidR="00034BCB" w:rsidRPr="0065423D">
          <w:rPr>
            <w:rStyle w:val="affffc"/>
            <w:noProof/>
          </w:rPr>
          <w:t xml:space="preserve">equence </w:t>
        </w:r>
        <w:r w:rsidR="00B65848">
          <w:rPr>
            <w:rStyle w:val="affffc"/>
            <w:noProof/>
          </w:rPr>
          <w:t>g</w:t>
        </w:r>
        <w:r w:rsidR="00034BCB" w:rsidRPr="0065423D">
          <w:rPr>
            <w:rStyle w:val="affffc"/>
            <w:noProof/>
          </w:rPr>
          <w:t>enerator function</w:t>
        </w:r>
      </w:hyperlink>
    </w:p>
    <w:p w14:paraId="4D193712" w14:textId="2D7635C1" w:rsidR="00034BCB" w:rsidRDefault="004826FF" w:rsidP="00B65848">
      <w:pPr>
        <w:pStyle w:val="affff2"/>
        <w:tabs>
          <w:tab w:val="left" w:pos="1134"/>
          <w:tab w:val="right" w:leader="dot" w:pos="9678"/>
        </w:tabs>
        <w:rPr>
          <w:noProof/>
          <w:kern w:val="2"/>
          <w:sz w:val="22"/>
          <w:szCs w:val="22"/>
          <w:lang/>
          <w14:ligatures w14:val="standardContextual"/>
        </w:rPr>
      </w:pPr>
      <w:hyperlink w:anchor="_Toc134628358" w:history="1">
        <w:r w:rsidR="00034BCB" w:rsidRPr="0065423D">
          <w:rPr>
            <w:rStyle w:val="affffc"/>
            <w:noProof/>
          </w:rPr>
          <w:t xml:space="preserve">A-3.1A </w:t>
        </w:r>
        <w:r w:rsidR="00B65848">
          <w:rPr>
            <w:rStyle w:val="affffc"/>
            <w:noProof/>
          </w:rPr>
          <w:tab/>
        </w:r>
        <w:r w:rsidR="00034BCB" w:rsidRPr="0065423D">
          <w:rPr>
            <w:rStyle w:val="affffc"/>
            <w:noProof/>
          </w:rPr>
          <w:t>Holdout validation method</w:t>
        </w:r>
      </w:hyperlink>
    </w:p>
    <w:p w14:paraId="5B629204" w14:textId="2AF8EA1B" w:rsidR="00034BCB" w:rsidRDefault="004826FF" w:rsidP="00B65848">
      <w:pPr>
        <w:pStyle w:val="affff2"/>
        <w:tabs>
          <w:tab w:val="left" w:pos="1134"/>
          <w:tab w:val="right" w:leader="dot" w:pos="9678"/>
        </w:tabs>
        <w:rPr>
          <w:noProof/>
          <w:kern w:val="2"/>
          <w:sz w:val="22"/>
          <w:szCs w:val="22"/>
          <w:lang/>
          <w14:ligatures w14:val="standardContextual"/>
        </w:rPr>
      </w:pPr>
      <w:hyperlink w:anchor="_Toc134628359" w:history="1">
        <w:r w:rsidR="00034BCB" w:rsidRPr="0065423D">
          <w:rPr>
            <w:rStyle w:val="affffc"/>
            <w:noProof/>
          </w:rPr>
          <w:t xml:space="preserve">A-3.1B </w:t>
        </w:r>
        <w:r w:rsidR="00B65848">
          <w:rPr>
            <w:rStyle w:val="affffc"/>
            <w:noProof/>
          </w:rPr>
          <w:tab/>
        </w:r>
        <w:r w:rsidR="00034BCB" w:rsidRPr="0065423D">
          <w:rPr>
            <w:rStyle w:val="affffc"/>
            <w:noProof/>
          </w:rPr>
          <w:t>K-fold cross-validation algorithm</w:t>
        </w:r>
      </w:hyperlink>
    </w:p>
    <w:p w14:paraId="6F88938B" w14:textId="2A39E21B" w:rsidR="00034BCB" w:rsidRDefault="004826FF" w:rsidP="00B65848">
      <w:pPr>
        <w:pStyle w:val="affff2"/>
        <w:tabs>
          <w:tab w:val="left" w:pos="1134"/>
          <w:tab w:val="right" w:leader="dot" w:pos="9678"/>
        </w:tabs>
        <w:rPr>
          <w:noProof/>
          <w:kern w:val="2"/>
          <w:sz w:val="22"/>
          <w:szCs w:val="22"/>
          <w:lang/>
          <w14:ligatures w14:val="standardContextual"/>
        </w:rPr>
      </w:pPr>
      <w:hyperlink w:anchor="_Toc134628360" w:history="1">
        <w:r w:rsidR="00034BCB" w:rsidRPr="0065423D">
          <w:rPr>
            <w:rStyle w:val="affffc"/>
            <w:noProof/>
          </w:rPr>
          <w:t xml:space="preserve">A-3.1C </w:t>
        </w:r>
        <w:r w:rsidR="00B65848">
          <w:rPr>
            <w:rStyle w:val="affffc"/>
            <w:noProof/>
          </w:rPr>
          <w:tab/>
        </w:r>
        <w:r w:rsidR="00034BCB" w:rsidRPr="0065423D">
          <w:rPr>
            <w:rStyle w:val="affffc"/>
            <w:noProof/>
          </w:rPr>
          <w:t>Optimal hyperparameters for S-CML</w:t>
        </w:r>
      </w:hyperlink>
    </w:p>
    <w:p w14:paraId="65913182" w14:textId="1A491732" w:rsidR="00034BCB" w:rsidRDefault="004826FF" w:rsidP="00B65848">
      <w:pPr>
        <w:pStyle w:val="affff2"/>
        <w:tabs>
          <w:tab w:val="left" w:pos="1134"/>
          <w:tab w:val="right" w:leader="dot" w:pos="9678"/>
        </w:tabs>
        <w:rPr>
          <w:noProof/>
          <w:kern w:val="2"/>
          <w:sz w:val="22"/>
          <w:szCs w:val="22"/>
          <w:lang/>
          <w14:ligatures w14:val="standardContextual"/>
        </w:rPr>
      </w:pPr>
      <w:hyperlink w:anchor="_Toc134628361" w:history="1">
        <w:r w:rsidR="00034BCB" w:rsidRPr="0065423D">
          <w:rPr>
            <w:rStyle w:val="affffc"/>
            <w:noProof/>
          </w:rPr>
          <w:t xml:space="preserve">A-3.2A </w:t>
        </w:r>
        <w:r w:rsidR="00B65848">
          <w:rPr>
            <w:rStyle w:val="affffc"/>
            <w:noProof/>
          </w:rPr>
          <w:tab/>
        </w:r>
        <w:r w:rsidR="009458A1">
          <w:rPr>
            <w:rStyle w:val="affffc"/>
            <w:noProof/>
          </w:rPr>
          <w:t>TSC algorithm</w:t>
        </w:r>
        <w:r w:rsidR="00034BCB" w:rsidRPr="0065423D">
          <w:rPr>
            <w:rStyle w:val="affffc"/>
            <w:noProof/>
          </w:rPr>
          <w:t xml:space="preserve"> pseudo cod</w:t>
        </w:r>
        <w:r w:rsidR="009458A1">
          <w:rPr>
            <w:rStyle w:val="affffc"/>
            <w:noProof/>
          </w:rPr>
          <w:t>es</w:t>
        </w:r>
      </w:hyperlink>
    </w:p>
    <w:p w14:paraId="0E25255E" w14:textId="6FD0604C" w:rsidR="00034BCB" w:rsidRDefault="004826FF" w:rsidP="00B65848">
      <w:pPr>
        <w:pStyle w:val="affff2"/>
        <w:tabs>
          <w:tab w:val="left" w:pos="1134"/>
          <w:tab w:val="right" w:leader="dot" w:pos="9678"/>
        </w:tabs>
        <w:rPr>
          <w:noProof/>
          <w:kern w:val="2"/>
          <w:sz w:val="22"/>
          <w:szCs w:val="22"/>
          <w:lang/>
          <w14:ligatures w14:val="standardContextual"/>
        </w:rPr>
      </w:pPr>
      <w:hyperlink w:anchor="_Toc134628362" w:history="1">
        <w:r w:rsidR="00034BCB" w:rsidRPr="0065423D">
          <w:rPr>
            <w:rStyle w:val="affffc"/>
            <w:noProof/>
          </w:rPr>
          <w:t xml:space="preserve">A-3.2B </w:t>
        </w:r>
        <w:r w:rsidR="00B65848">
          <w:rPr>
            <w:rStyle w:val="affffc"/>
            <w:noProof/>
          </w:rPr>
          <w:tab/>
        </w:r>
        <w:r w:rsidR="00034BCB" w:rsidRPr="0065423D">
          <w:rPr>
            <w:rStyle w:val="affffc"/>
            <w:noProof/>
          </w:rPr>
          <w:t>Parameter setup for TSC models</w:t>
        </w:r>
      </w:hyperlink>
    </w:p>
    <w:p w14:paraId="42173228" w14:textId="280B42D7" w:rsidR="00034BCB" w:rsidRDefault="004826FF" w:rsidP="00B65848">
      <w:pPr>
        <w:pStyle w:val="affff2"/>
        <w:tabs>
          <w:tab w:val="left" w:pos="1134"/>
          <w:tab w:val="right" w:leader="dot" w:pos="9678"/>
        </w:tabs>
        <w:rPr>
          <w:noProof/>
          <w:kern w:val="2"/>
          <w:sz w:val="22"/>
          <w:szCs w:val="22"/>
          <w:lang/>
          <w14:ligatures w14:val="standardContextual"/>
        </w:rPr>
      </w:pPr>
      <w:hyperlink w:anchor="_Toc134628363" w:history="1">
        <w:r w:rsidR="00034BCB" w:rsidRPr="0065423D">
          <w:rPr>
            <w:rStyle w:val="affffc"/>
            <w:noProof/>
          </w:rPr>
          <w:t xml:space="preserve">A-3.4A </w:t>
        </w:r>
        <w:r w:rsidR="00B65848">
          <w:rPr>
            <w:rStyle w:val="affffc"/>
            <w:noProof/>
          </w:rPr>
          <w:tab/>
        </w:r>
        <w:r w:rsidR="00034BCB" w:rsidRPr="0065423D">
          <w:rPr>
            <w:rStyle w:val="affffc"/>
            <w:noProof/>
          </w:rPr>
          <w:t>Classification function</w:t>
        </w:r>
      </w:hyperlink>
    </w:p>
    <w:p w14:paraId="0EEC0C6A" w14:textId="530FF611" w:rsidR="00034BCB" w:rsidRDefault="004826FF" w:rsidP="00B65848">
      <w:pPr>
        <w:pStyle w:val="affff2"/>
        <w:tabs>
          <w:tab w:val="left" w:pos="1134"/>
          <w:tab w:val="right" w:leader="dot" w:pos="9678"/>
        </w:tabs>
        <w:rPr>
          <w:noProof/>
          <w:kern w:val="2"/>
          <w:sz w:val="22"/>
          <w:szCs w:val="22"/>
          <w:lang/>
          <w14:ligatures w14:val="standardContextual"/>
        </w:rPr>
      </w:pPr>
      <w:hyperlink w:anchor="_Toc134628364" w:history="1">
        <w:r w:rsidR="00034BCB" w:rsidRPr="0065423D">
          <w:rPr>
            <w:rStyle w:val="affffc"/>
            <w:noProof/>
          </w:rPr>
          <w:t xml:space="preserve">A-4.1A </w:t>
        </w:r>
        <w:r w:rsidR="00B65848">
          <w:rPr>
            <w:rStyle w:val="affffc"/>
            <w:noProof/>
          </w:rPr>
          <w:tab/>
        </w:r>
        <w:r w:rsidR="00034BCB" w:rsidRPr="0065423D">
          <w:rPr>
            <w:rStyle w:val="affffc"/>
            <w:noProof/>
          </w:rPr>
          <w:t>Confusion matrices (default)</w:t>
        </w:r>
      </w:hyperlink>
    </w:p>
    <w:p w14:paraId="10A4F6DB" w14:textId="265FBA5A" w:rsidR="00034BCB" w:rsidRDefault="004826FF" w:rsidP="00B65848">
      <w:pPr>
        <w:pStyle w:val="affff2"/>
        <w:tabs>
          <w:tab w:val="left" w:pos="1134"/>
          <w:tab w:val="right" w:leader="dot" w:pos="9678"/>
        </w:tabs>
        <w:rPr>
          <w:noProof/>
          <w:kern w:val="2"/>
          <w:sz w:val="22"/>
          <w:szCs w:val="22"/>
          <w:lang/>
          <w14:ligatures w14:val="standardContextual"/>
        </w:rPr>
      </w:pPr>
      <w:hyperlink w:anchor="_Toc134628365" w:history="1">
        <w:r w:rsidR="00034BCB" w:rsidRPr="0065423D">
          <w:rPr>
            <w:rStyle w:val="affffc"/>
            <w:noProof/>
          </w:rPr>
          <w:t xml:space="preserve">A-4.1B </w:t>
        </w:r>
        <w:r w:rsidR="00B65848">
          <w:rPr>
            <w:rStyle w:val="affffc"/>
            <w:noProof/>
          </w:rPr>
          <w:tab/>
        </w:r>
        <w:r w:rsidR="00034BCB" w:rsidRPr="0065423D">
          <w:rPr>
            <w:rStyle w:val="affffc"/>
            <w:noProof/>
          </w:rPr>
          <w:t>Violin plots of the classification results (optimal)</w:t>
        </w:r>
      </w:hyperlink>
    </w:p>
    <w:p w14:paraId="239EF9D1" w14:textId="417CCFCF" w:rsidR="00034BCB" w:rsidRDefault="004826FF" w:rsidP="00B65848">
      <w:pPr>
        <w:pStyle w:val="affff2"/>
        <w:tabs>
          <w:tab w:val="left" w:pos="1134"/>
          <w:tab w:val="right" w:leader="dot" w:pos="9678"/>
        </w:tabs>
        <w:rPr>
          <w:noProof/>
          <w:kern w:val="2"/>
          <w:sz w:val="22"/>
          <w:szCs w:val="22"/>
          <w:lang/>
          <w14:ligatures w14:val="standardContextual"/>
        </w:rPr>
      </w:pPr>
      <w:hyperlink w:anchor="_Toc134628366" w:history="1">
        <w:r w:rsidR="00034BCB" w:rsidRPr="0065423D">
          <w:rPr>
            <w:rStyle w:val="affffc"/>
            <w:noProof/>
          </w:rPr>
          <w:t xml:space="preserve">A-4.1C </w:t>
        </w:r>
        <w:r w:rsidR="00B65848">
          <w:rPr>
            <w:rStyle w:val="affffc"/>
            <w:noProof/>
          </w:rPr>
          <w:tab/>
        </w:r>
        <w:r w:rsidR="00034BCB" w:rsidRPr="0065423D">
          <w:rPr>
            <w:rStyle w:val="affffc"/>
            <w:noProof/>
          </w:rPr>
          <w:t>Confusion matrices (optimal)</w:t>
        </w:r>
      </w:hyperlink>
    </w:p>
    <w:p w14:paraId="24E27AA1" w14:textId="6C3D0C1E" w:rsidR="00034BCB" w:rsidRDefault="004826FF" w:rsidP="00B65848">
      <w:pPr>
        <w:pStyle w:val="affff2"/>
        <w:tabs>
          <w:tab w:val="left" w:pos="1134"/>
          <w:tab w:val="right" w:leader="dot" w:pos="9678"/>
        </w:tabs>
        <w:rPr>
          <w:noProof/>
          <w:kern w:val="2"/>
          <w:sz w:val="22"/>
          <w:szCs w:val="22"/>
          <w:lang/>
          <w14:ligatures w14:val="standardContextual"/>
        </w:rPr>
      </w:pPr>
      <w:hyperlink w:anchor="_Toc134628367" w:history="1">
        <w:r w:rsidR="00034BCB" w:rsidRPr="0065423D">
          <w:rPr>
            <w:rStyle w:val="affffc"/>
            <w:noProof/>
          </w:rPr>
          <w:t xml:space="preserve">A-PC </w:t>
        </w:r>
        <w:r w:rsidR="00B65848">
          <w:rPr>
            <w:rStyle w:val="affffc"/>
            <w:noProof/>
          </w:rPr>
          <w:tab/>
        </w:r>
        <w:r w:rsidR="00034BCB" w:rsidRPr="0065423D">
          <w:rPr>
            <w:rStyle w:val="affffc"/>
            <w:noProof/>
          </w:rPr>
          <w:t>Project codes</w:t>
        </w:r>
      </w:hyperlink>
    </w:p>
    <w:p w14:paraId="1F8732B4" w14:textId="7D06C585" w:rsidR="00034BCB" w:rsidRDefault="004826FF" w:rsidP="00B65848">
      <w:pPr>
        <w:pStyle w:val="affff2"/>
        <w:tabs>
          <w:tab w:val="left" w:pos="1134"/>
          <w:tab w:val="right" w:leader="dot" w:pos="9678"/>
        </w:tabs>
        <w:rPr>
          <w:noProof/>
          <w:kern w:val="2"/>
          <w:sz w:val="22"/>
          <w:szCs w:val="22"/>
          <w:lang/>
          <w14:ligatures w14:val="standardContextual"/>
        </w:rPr>
      </w:pPr>
      <w:hyperlink w:anchor="_Toc134628368" w:history="1">
        <w:r w:rsidR="00034BCB" w:rsidRPr="0065423D">
          <w:rPr>
            <w:rStyle w:val="affffc"/>
            <w:noProof/>
          </w:rPr>
          <w:t xml:space="preserve">A-TE </w:t>
        </w:r>
        <w:r w:rsidR="00B65848">
          <w:rPr>
            <w:rStyle w:val="affffc"/>
            <w:noProof/>
          </w:rPr>
          <w:tab/>
        </w:r>
        <w:r w:rsidR="00034BCB" w:rsidRPr="0065423D">
          <w:rPr>
            <w:rStyle w:val="affffc"/>
            <w:noProof/>
          </w:rPr>
          <w:t>Test environment and device</w:t>
        </w:r>
      </w:hyperlink>
    </w:p>
    <w:p w14:paraId="20B0F06B" w14:textId="488E4627" w:rsidR="00034BCB" w:rsidRDefault="004826FF" w:rsidP="00B65848">
      <w:pPr>
        <w:pStyle w:val="affff2"/>
        <w:tabs>
          <w:tab w:val="left" w:pos="1134"/>
          <w:tab w:val="right" w:leader="dot" w:pos="9678"/>
        </w:tabs>
        <w:rPr>
          <w:noProof/>
          <w:kern w:val="2"/>
          <w:sz w:val="22"/>
          <w:szCs w:val="22"/>
          <w:lang/>
          <w14:ligatures w14:val="standardContextual"/>
        </w:rPr>
      </w:pPr>
      <w:hyperlink w:anchor="_Toc134628369" w:history="1">
        <w:r w:rsidR="00034BCB" w:rsidRPr="0065423D">
          <w:rPr>
            <w:rStyle w:val="affffc"/>
            <w:noProof/>
          </w:rPr>
          <w:t xml:space="preserve">A-DEVS </w:t>
        </w:r>
        <w:r w:rsidR="00B65848">
          <w:rPr>
            <w:rStyle w:val="affffc"/>
            <w:noProof/>
          </w:rPr>
          <w:tab/>
        </w:r>
        <w:r w:rsidR="00034BCB" w:rsidRPr="0065423D">
          <w:rPr>
            <w:rStyle w:val="affffc"/>
            <w:noProof/>
          </w:rPr>
          <w:t>Data recording devices</w:t>
        </w:r>
      </w:hyperlink>
    </w:p>
    <w:p w14:paraId="1D66E4B9" w14:textId="3F040838" w:rsidR="005C3F92" w:rsidRPr="005C3F92" w:rsidRDefault="00BF0845" w:rsidP="00BF0845">
      <w:pPr>
        <w:pStyle w:val="AppendixHeader"/>
        <w:tabs>
          <w:tab w:val="left" w:pos="1134"/>
        </w:tabs>
      </w:pPr>
      <w:r>
        <w:fldChar w:fldCharType="end"/>
      </w:r>
    </w:p>
    <w:p w14:paraId="3A97448C" w14:textId="77777777" w:rsidR="00BE4B89" w:rsidRDefault="00BE4B89" w:rsidP="003B4E21"/>
    <w:p w14:paraId="193CA413" w14:textId="2BED5F4A" w:rsidR="00B27BD2" w:rsidRPr="003B4E21" w:rsidRDefault="00B27BD2" w:rsidP="003B4E21">
      <w:pPr>
        <w:sectPr w:rsidR="00B27BD2" w:rsidRPr="003B4E21" w:rsidSect="00DA7E07">
          <w:headerReference w:type="default" r:id="rId17"/>
          <w:headerReference w:type="first" r:id="rId18"/>
          <w:footnotePr>
            <w:pos w:val="beneathText"/>
          </w:footnotePr>
          <w:pgSz w:w="12240" w:h="15840" w:code="1"/>
          <w:pgMar w:top="1134" w:right="851" w:bottom="1134" w:left="1701" w:header="720" w:footer="720" w:gutter="0"/>
          <w:cols w:space="720"/>
          <w:titlePg/>
          <w:docGrid w:linePitch="360"/>
          <w15:footnoteColumns w:val="1"/>
        </w:sectPr>
      </w:pPr>
    </w:p>
    <w:p w14:paraId="7F95A7FB" w14:textId="6C6F33F7" w:rsidR="00E81978" w:rsidRPr="003F1EA9" w:rsidRDefault="00BB7090" w:rsidP="00AF56E8">
      <w:pPr>
        <w:pStyle w:val="1"/>
      </w:pPr>
      <w:bookmarkStart w:id="6" w:name="_Toc136348882"/>
      <w:r w:rsidRPr="00F72A49">
        <w:lastRenderedPageBreak/>
        <w:t>Introduction</w:t>
      </w:r>
      <w:bookmarkEnd w:id="6"/>
    </w:p>
    <w:p w14:paraId="07C5B84A" w14:textId="7180584F" w:rsidR="00512DA5" w:rsidRDefault="00512DA5" w:rsidP="000D441C">
      <w:pPr>
        <w:pStyle w:val="21"/>
        <w:numPr>
          <w:ilvl w:val="1"/>
          <w:numId w:val="21"/>
        </w:numPr>
      </w:pPr>
      <w:bookmarkStart w:id="7" w:name="_Toc136348883"/>
      <w:r>
        <w:t>Problem description</w:t>
      </w:r>
      <w:bookmarkEnd w:id="7"/>
    </w:p>
    <w:p w14:paraId="34348F2E" w14:textId="23EFDDAC" w:rsidR="003975B0" w:rsidRDefault="003975B0" w:rsidP="00512DA5">
      <w:pPr>
        <w:ind w:firstLine="0"/>
        <w:rPr>
          <w:rFonts w:cs="Times New Roman"/>
        </w:rPr>
      </w:pPr>
      <w:r>
        <w:rPr>
          <w:rFonts w:cs="Times New Roman"/>
        </w:rPr>
        <w:t xml:space="preserve">Nowadays </w:t>
      </w:r>
      <w:r w:rsidR="000355D5">
        <w:rPr>
          <w:rFonts w:cs="Times New Roman"/>
        </w:rPr>
        <w:t>sport watches</w:t>
      </w:r>
      <w:r>
        <w:rPr>
          <w:rFonts w:cs="Times New Roman"/>
        </w:rPr>
        <w:t xml:space="preserve"> are collecting and storing an enormous amount of data from </w:t>
      </w:r>
      <w:r w:rsidR="00CF24DB">
        <w:rPr>
          <w:rFonts w:cs="Times New Roman"/>
        </w:rPr>
        <w:t>a wide</w:t>
      </w:r>
      <w:r>
        <w:rPr>
          <w:rFonts w:cs="Times New Roman"/>
        </w:rPr>
        <w:t xml:space="preserve"> variety of sport activities. Sport watches, as well as many kinds of smart watches and smartphones which are able to record data from sport activities using multiple different type of sensors, are using manually selectable sport profiles when starting a new activity recording in order to label and classify them. Because many of the sports differ significantly, it is not reasonable to record the same data </w:t>
      </w:r>
      <w:r w:rsidR="004E37AA">
        <w:rPr>
          <w:rFonts w:cs="Times New Roman"/>
        </w:rPr>
        <w:t>for</w:t>
      </w:r>
      <w:r>
        <w:rPr>
          <w:rFonts w:cs="Times New Roman"/>
        </w:rPr>
        <w:t xml:space="preserve"> all of them. Also, in e</w:t>
      </w:r>
      <w:r w:rsidRPr="00BE7055">
        <w:rPr>
          <w:rFonts w:cs="Times New Roman"/>
        </w:rPr>
        <w:t xml:space="preserve">ach sport </w:t>
      </w:r>
      <w:r>
        <w:rPr>
          <w:rFonts w:cs="Times New Roman"/>
        </w:rPr>
        <w:t xml:space="preserve">different </w:t>
      </w:r>
      <w:r w:rsidR="003C35D8">
        <w:rPr>
          <w:rFonts w:cs="Times New Roman"/>
        </w:rPr>
        <w:t>types</w:t>
      </w:r>
      <w:r>
        <w:rPr>
          <w:rFonts w:cs="Times New Roman"/>
        </w:rPr>
        <w:t xml:space="preserve"> of data</w:t>
      </w:r>
      <w:r w:rsidRPr="00BE7055">
        <w:rPr>
          <w:rFonts w:cs="Times New Roman"/>
        </w:rPr>
        <w:t xml:space="preserve"> </w:t>
      </w:r>
      <w:r>
        <w:rPr>
          <w:rFonts w:cs="Times New Roman"/>
        </w:rPr>
        <w:t xml:space="preserve">are </w:t>
      </w:r>
      <w:r w:rsidRPr="00BE7055">
        <w:rPr>
          <w:rFonts w:cs="Times New Roman"/>
        </w:rPr>
        <w:t>track</w:t>
      </w:r>
      <w:r>
        <w:rPr>
          <w:rFonts w:cs="Times New Roman"/>
        </w:rPr>
        <w:t>ed during training</w:t>
      </w:r>
      <w:r w:rsidRPr="00BE7055">
        <w:rPr>
          <w:rFonts w:cs="Times New Roman"/>
        </w:rPr>
        <w:t xml:space="preserve"> for which</w:t>
      </w:r>
      <w:r>
        <w:rPr>
          <w:rFonts w:cs="Times New Roman"/>
        </w:rPr>
        <w:t xml:space="preserve"> case specified</w:t>
      </w:r>
      <w:r w:rsidRPr="00BE7055">
        <w:rPr>
          <w:rFonts w:cs="Times New Roman"/>
        </w:rPr>
        <w:t xml:space="preserve"> </w:t>
      </w:r>
      <w:r w:rsidR="000355D5" w:rsidRPr="00BE7055">
        <w:rPr>
          <w:rFonts w:cs="Times New Roman"/>
        </w:rPr>
        <w:t>sport watch</w:t>
      </w:r>
      <w:r w:rsidRPr="00BE7055">
        <w:rPr>
          <w:rFonts w:cs="Times New Roman"/>
        </w:rPr>
        <w:t xml:space="preserve"> data fields have been created.</w:t>
      </w:r>
      <w:r>
        <w:rPr>
          <w:rFonts w:cs="Times New Roman"/>
        </w:rPr>
        <w:t xml:space="preserve"> However, there are many problems which possibly cause false sport activity labelling. The most common situations might be that 1) humans can select wrong sport profile accidentally, 2) smartwatch or recording device may not have actual sport profile, or 3) t</w:t>
      </w:r>
      <w:r w:rsidRPr="00B92596">
        <w:rPr>
          <w:rFonts w:cs="Times New Roman"/>
        </w:rPr>
        <w:t>he wrong sport profile is chosen intentionally</w:t>
      </w:r>
      <w:r>
        <w:rPr>
          <w:rFonts w:cs="Times New Roman"/>
        </w:rPr>
        <w:t xml:space="preserve"> or due to </w:t>
      </w:r>
      <w:r w:rsidRPr="004F69AD">
        <w:rPr>
          <w:rFonts w:cs="Times New Roman"/>
        </w:rPr>
        <w:t>indifference</w:t>
      </w:r>
      <w:r>
        <w:rPr>
          <w:rFonts w:cs="Times New Roman"/>
        </w:rPr>
        <w:t xml:space="preserve">. This wrong labelling or unreliable human made classifying is problematic since </w:t>
      </w:r>
      <w:r w:rsidR="00DD0F49">
        <w:rPr>
          <w:rFonts w:cs="Times New Roman"/>
        </w:rPr>
        <w:t>sport activity tracking platforms have also</w:t>
      </w:r>
      <w:r>
        <w:rPr>
          <w:rFonts w:cs="Times New Roman"/>
        </w:rPr>
        <w:t xml:space="preserve"> become the one form of social media where people can discuss and compare their sport activities among each other. But also, wrong labelled activities might cause distortion in general</w:t>
      </w:r>
      <w:r w:rsidR="00FF3AE8">
        <w:rPr>
          <w:rFonts w:cs="Times New Roman"/>
        </w:rPr>
        <w:t xml:space="preserve"> personal</w:t>
      </w:r>
      <w:r>
        <w:rPr>
          <w:rFonts w:cs="Times New Roman"/>
        </w:rPr>
        <w:t xml:space="preserve"> data statistics, and therefore misleading guidance from smartwatch to user since modern smartwatches are highly interactive. Smart watches are continuously learning from the user</w:t>
      </w:r>
      <w:r w:rsidR="009F40FA">
        <w:rPr>
          <w:rFonts w:cs="Times New Roman"/>
        </w:rPr>
        <w:t xml:space="preserve">, and </w:t>
      </w:r>
      <w:r w:rsidR="00A201C8">
        <w:rPr>
          <w:rFonts w:cs="Times New Roman"/>
        </w:rPr>
        <w:t xml:space="preserve">for instance, </w:t>
      </w:r>
      <w:r w:rsidR="00890F70">
        <w:rPr>
          <w:rFonts w:cs="Times New Roman"/>
        </w:rPr>
        <w:t xml:space="preserve">can </w:t>
      </w:r>
      <w:r w:rsidR="00480427">
        <w:rPr>
          <w:rFonts w:cs="Times New Roman"/>
        </w:rPr>
        <w:t>create</w:t>
      </w:r>
      <w:r w:rsidR="009F40FA">
        <w:rPr>
          <w:rFonts w:cs="Times New Roman"/>
        </w:rPr>
        <w:t xml:space="preserve"> training programs</w:t>
      </w:r>
      <w:r w:rsidR="00A201C8">
        <w:rPr>
          <w:rFonts w:cs="Times New Roman"/>
        </w:rPr>
        <w:t xml:space="preserve"> based on the collected data from the athlete.</w:t>
      </w:r>
    </w:p>
    <w:p w14:paraId="02234520" w14:textId="0CF18253" w:rsidR="00226CF6" w:rsidRDefault="00226CF6" w:rsidP="00AF56E8">
      <w:pPr>
        <w:pStyle w:val="21"/>
        <w:numPr>
          <w:ilvl w:val="1"/>
          <w:numId w:val="19"/>
        </w:numPr>
      </w:pPr>
      <w:bookmarkStart w:id="8" w:name="_Toc136348884"/>
      <w:r w:rsidRPr="00242A2A">
        <w:t>Literature</w:t>
      </w:r>
      <w:r w:rsidR="00242A2A">
        <w:t xml:space="preserve"> overview</w:t>
      </w:r>
      <w:bookmarkEnd w:id="8"/>
    </w:p>
    <w:p w14:paraId="013B4B1D" w14:textId="309FB52C" w:rsidR="00C673E3" w:rsidRPr="00C673E3" w:rsidRDefault="00103C9A" w:rsidP="00103C9A">
      <w:pPr>
        <w:pStyle w:val="31"/>
      </w:pPr>
      <w:bookmarkStart w:id="9" w:name="_Toc136348885"/>
      <w:r>
        <w:t>HAR concept</w:t>
      </w:r>
      <w:bookmarkEnd w:id="9"/>
    </w:p>
    <w:p w14:paraId="3990047B" w14:textId="0898FDF2" w:rsidR="003905CC" w:rsidRDefault="00D02D57" w:rsidP="00C73FA9">
      <w:r>
        <w:rPr>
          <w:rFonts w:cs="Times New Roman"/>
        </w:rPr>
        <w:t xml:space="preserve">The research field </w:t>
      </w:r>
      <w:r w:rsidR="00480427">
        <w:rPr>
          <w:rFonts w:cs="Times New Roman"/>
        </w:rPr>
        <w:t>regarding</w:t>
      </w:r>
      <w:r w:rsidR="00E03BA2">
        <w:rPr>
          <w:rFonts w:cs="Times New Roman"/>
        </w:rPr>
        <w:t xml:space="preserve"> </w:t>
      </w:r>
      <w:r w:rsidR="00146817">
        <w:rPr>
          <w:rFonts w:cs="Times New Roman"/>
        </w:rPr>
        <w:t>and ass</w:t>
      </w:r>
      <w:r w:rsidR="007D114D">
        <w:rPr>
          <w:rFonts w:cs="Times New Roman"/>
        </w:rPr>
        <w:t>ociated</w:t>
      </w:r>
      <w:r w:rsidR="00E03BA2">
        <w:rPr>
          <w:rFonts w:cs="Times New Roman"/>
        </w:rPr>
        <w:t xml:space="preserve"> with</w:t>
      </w:r>
      <w:r>
        <w:rPr>
          <w:rFonts w:cs="Times New Roman"/>
        </w:rPr>
        <w:t xml:space="preserve"> </w:t>
      </w:r>
      <w:r w:rsidR="0093479E">
        <w:rPr>
          <w:rFonts w:cs="Times New Roman"/>
        </w:rPr>
        <w:t xml:space="preserve">introduced problem is called Human Activity Recognition (HAR). </w:t>
      </w:r>
      <w:r w:rsidR="00E03BA2">
        <w:rPr>
          <w:rFonts w:cs="Times New Roman"/>
        </w:rPr>
        <w:t xml:space="preserve">During </w:t>
      </w:r>
      <w:r w:rsidR="00480427">
        <w:rPr>
          <w:rFonts w:cs="Times New Roman"/>
        </w:rPr>
        <w:t>the past</w:t>
      </w:r>
      <w:r w:rsidR="00E03BA2">
        <w:rPr>
          <w:rFonts w:cs="Times New Roman"/>
        </w:rPr>
        <w:t xml:space="preserve"> </w:t>
      </w:r>
      <w:r w:rsidR="001F5BEB">
        <w:rPr>
          <w:rFonts w:cs="Times New Roman"/>
        </w:rPr>
        <w:t xml:space="preserve">two decades it has been </w:t>
      </w:r>
      <w:r w:rsidR="004F6E33">
        <w:rPr>
          <w:rFonts w:cs="Times New Roman"/>
        </w:rPr>
        <w:t xml:space="preserve">widely investigated study field due to </w:t>
      </w:r>
      <w:r w:rsidR="000220A9">
        <w:rPr>
          <w:rFonts w:cs="Times New Roman"/>
        </w:rPr>
        <w:t xml:space="preserve">fast increasement </w:t>
      </w:r>
      <w:r w:rsidR="00A43377">
        <w:rPr>
          <w:rFonts w:cs="Times New Roman"/>
        </w:rPr>
        <w:t>in</w:t>
      </w:r>
      <w:r w:rsidR="000220A9">
        <w:rPr>
          <w:rFonts w:cs="Times New Roman"/>
        </w:rPr>
        <w:t xml:space="preserve"> popularity </w:t>
      </w:r>
      <w:r w:rsidR="001B7F23">
        <w:rPr>
          <w:rFonts w:cs="Times New Roman"/>
        </w:rPr>
        <w:t xml:space="preserve">and development </w:t>
      </w:r>
      <w:r w:rsidR="00102343">
        <w:rPr>
          <w:rFonts w:cs="Times New Roman"/>
        </w:rPr>
        <w:t>of activity bracelets</w:t>
      </w:r>
      <w:r w:rsidR="001B7F23">
        <w:rPr>
          <w:rFonts w:cs="Times New Roman"/>
        </w:rPr>
        <w:t>,</w:t>
      </w:r>
      <w:r w:rsidR="00102343">
        <w:rPr>
          <w:rFonts w:cs="Times New Roman"/>
        </w:rPr>
        <w:t xml:space="preserve"> smartwatches</w:t>
      </w:r>
      <w:r w:rsidR="001B7F23">
        <w:rPr>
          <w:rFonts w:cs="Times New Roman"/>
        </w:rPr>
        <w:t xml:space="preserve"> and smartphones</w:t>
      </w:r>
      <w:r w:rsidR="00102343">
        <w:rPr>
          <w:rFonts w:cs="Times New Roman"/>
        </w:rPr>
        <w:t xml:space="preserve"> providing </w:t>
      </w:r>
      <w:r w:rsidR="000307DF">
        <w:rPr>
          <w:rFonts w:cs="Times New Roman"/>
        </w:rPr>
        <w:t xml:space="preserve">sensors to measure </w:t>
      </w:r>
      <w:r w:rsidR="00C73400">
        <w:rPr>
          <w:rFonts w:cs="Times New Roman"/>
        </w:rPr>
        <w:t>appro</w:t>
      </w:r>
      <w:r w:rsidR="00146817">
        <w:rPr>
          <w:rFonts w:cs="Times New Roman"/>
        </w:rPr>
        <w:t>p</w:t>
      </w:r>
      <w:r w:rsidR="00C73400">
        <w:rPr>
          <w:rFonts w:cs="Times New Roman"/>
        </w:rPr>
        <w:t xml:space="preserve">riate data through </w:t>
      </w:r>
      <w:r w:rsidR="00643F9F">
        <w:rPr>
          <w:rFonts w:cs="Times New Roman"/>
        </w:rPr>
        <w:t>inertial</w:t>
      </w:r>
      <w:r w:rsidR="00C73400">
        <w:rPr>
          <w:rFonts w:cs="Times New Roman"/>
        </w:rPr>
        <w:t xml:space="preserve"> sensors</w:t>
      </w:r>
      <w:r w:rsidR="00323BAB">
        <w:rPr>
          <w:rFonts w:cs="Times New Roman"/>
        </w:rPr>
        <w:t>.</w:t>
      </w:r>
      <w:r w:rsidR="00643F9F">
        <w:rPr>
          <w:rFonts w:cs="Times New Roman"/>
        </w:rPr>
        <w:t xml:space="preserve"> </w:t>
      </w:r>
      <w:r w:rsidR="00616207">
        <w:t xml:space="preserve">Advance of deep learning and machine learning algorithms has allowed researchers to use HAR in various domains including sports, </w:t>
      </w:r>
      <w:r w:rsidR="00480427">
        <w:t>health,</w:t>
      </w:r>
      <w:r w:rsidR="00616207">
        <w:t xml:space="preserve"> and well-being applications. HAR is considered as one of the most promising assistive technology tools to support elderly’s daily life by monitoring their cognitive and physical function through daily activities</w:t>
      </w:r>
      <w:r w:rsidR="00323BAB">
        <w:t xml:space="preserve"> </w:t>
      </w:r>
      <w:r w:rsidR="00DB30F0">
        <w:fldChar w:fldCharType="begin"/>
      </w:r>
      <w:r w:rsidR="009D0D76">
        <w:instrText xml:space="preserve"> ADDIN ZOTERO_ITEM CSL_CITATION {"citationID":"gT0uGaAH","properties":{"formattedCitation":"[1]","plainCitation":"[1]","noteIndex":0},"citationItems":[{"id":36,"uris":["http://zotero.org/users/local/q0F3hXW0/items/XSXPYJYI","http://zotero.org/users/11390376/items/XSXPYJYI"],"itemData":{"id":36,"type":"article-journal","container-title":"IEEE Access","DOI":"10.1109/ACCESS.2020.3037715","ISSN":"2169-3536","journalAbbreviation":"IEEE Access","page":"210816-210836","source":"DOI.org (Crossref)","title":"Human Activity Recognition Using Inertial, Physiological and Environmental Sensors: A Comprehensive Survey","title-short":"Human Activity Recognition Using Inertial, Physiological and Environmental Sensors","volume":"8","author":[{"family":"Demrozi","given":"Florenc"},{"family":"Pravadelli","given":"Graziano"},{"family":"Bihorac","given":"Azra"},{"family":"Rashidi","given":"Parisa"}],"issued":{"date-parts":[["2020"]]}}}],"schema":"https://github.com/citation-style-language/schema/raw/master/csl-citation.json"} </w:instrText>
      </w:r>
      <w:r w:rsidR="00DB30F0">
        <w:fldChar w:fldCharType="separate"/>
      </w:r>
      <w:r w:rsidR="009D0D76" w:rsidRPr="009D0D76">
        <w:rPr>
          <w:rFonts w:ascii="Times New Roman" w:hAnsi="Times New Roman" w:cs="Times New Roman"/>
        </w:rPr>
        <w:t>[1]</w:t>
      </w:r>
      <w:r w:rsidR="00DB30F0">
        <w:fldChar w:fldCharType="end"/>
      </w:r>
      <w:r w:rsidR="00323BAB">
        <w:rPr>
          <w:rFonts w:cs="Times New Roman"/>
        </w:rPr>
        <w:t>.</w:t>
      </w:r>
      <w:r w:rsidR="00A116AA">
        <w:rPr>
          <w:rFonts w:cs="Times New Roman"/>
        </w:rPr>
        <w:t xml:space="preserve"> </w:t>
      </w:r>
      <w:r w:rsidR="00A116AA" w:rsidRPr="00346721">
        <w:t xml:space="preserve">The goal of HAR is to recognize human activities in controlled and uncontrolled settings. </w:t>
      </w:r>
    </w:p>
    <w:p w14:paraId="4AABAC19" w14:textId="1B07F9E1" w:rsidR="0031368D" w:rsidRPr="0031368D" w:rsidRDefault="00DA1B0E" w:rsidP="00DA1B0E">
      <w:pPr>
        <w:pStyle w:val="31"/>
      </w:pPr>
      <w:bookmarkStart w:id="10" w:name="_Toc136348886"/>
      <w:r>
        <w:lastRenderedPageBreak/>
        <w:t>Sport activity classification concept</w:t>
      </w:r>
      <w:bookmarkEnd w:id="10"/>
    </w:p>
    <w:p w14:paraId="128DF3F7" w14:textId="7424A691" w:rsidR="0031368D" w:rsidRDefault="0031368D" w:rsidP="00AA65DA">
      <w:r>
        <w:t xml:space="preserve">With the rapid development of wearable intelligent and artificial intelligence technologies, performance analysis in sport science has undergone major changes in recent years. </w:t>
      </w:r>
      <w:r w:rsidR="00291E26" w:rsidRPr="000F0598">
        <w:rPr>
          <w:rFonts w:ascii="Times New Roman" w:hAnsi="Times New Roman" w:cs="Times New Roman"/>
        </w:rPr>
        <w:t>Hsu, Chang, and Chiu</w:t>
      </w:r>
      <w:r w:rsidR="00291E26">
        <w:rPr>
          <w:rFonts w:ascii="Times New Roman" w:hAnsi="Times New Roman" w:cs="Times New Roman"/>
        </w:rPr>
        <w:t xml:space="preserve"> (2019)</w:t>
      </w:r>
      <w:r w:rsidR="00291E26">
        <w:t xml:space="preserve"> </w:t>
      </w:r>
      <w:r w:rsidR="0002312B">
        <w:t>stated that i</w:t>
      </w:r>
      <w:r>
        <w:t>n general, manual recording and analysis performed by trained analysts in sport science has some disadvantages such as time intensive, time consuming, subjective in nature, and prone to human error and bias</w:t>
      </w:r>
      <w:r w:rsidR="00A661AE">
        <w:t xml:space="preserve">, and </w:t>
      </w:r>
      <w:r w:rsidR="00AC77A5">
        <w:t>fu</w:t>
      </w:r>
      <w:r w:rsidR="00146817">
        <w:t>r</w:t>
      </w:r>
      <w:r w:rsidR="00AC77A5">
        <w:t>thermore,</w:t>
      </w:r>
      <w:r w:rsidR="00A661AE">
        <w:t xml:space="preserve"> o</w:t>
      </w:r>
      <w:r>
        <w:t xml:space="preserve">bjective measurement and analysis for sport activities is essential to understanding the technical and physical demands associated with sports performance. Sport Activity </w:t>
      </w:r>
      <w:r w:rsidR="005665CB">
        <w:t>Recognition</w:t>
      </w:r>
      <w:r>
        <w:t xml:space="preserve"> (SA</w:t>
      </w:r>
      <w:r w:rsidR="005665CB">
        <w:t>R</w:t>
      </w:r>
      <w:r>
        <w:t>) systems are developed to</w:t>
      </w:r>
      <w:r w:rsidR="001C579F">
        <w:t xml:space="preserve"> </w:t>
      </w:r>
      <w:r>
        <w:t>provide objective measurement and analysis in sport science, which have the potential to improve the accuracy and efficiency of sports performance analysis and evaluate the effectiveness of training programs designed by coaches.</w:t>
      </w:r>
      <w:r w:rsidRPr="00D9142C">
        <w:t xml:space="preserve"> </w:t>
      </w:r>
      <w:r>
        <w:t>Common SA</w:t>
      </w:r>
      <w:r w:rsidR="004D0830">
        <w:t>R</w:t>
      </w:r>
      <w:r>
        <w:t xml:space="preserve"> systems can be achieved through machine and deep learning approaches by using the data measured by inertial</w:t>
      </w:r>
      <w:r w:rsidR="00A03B03">
        <w:t xml:space="preserve"> </w:t>
      </w:r>
      <w:r>
        <w:t>sensing technologies, where the sensors are wearable and composed of accelerometers, gyroscopes, and magnetometers. Wearable devices embedded with inertial sensors are widely used in numerous applications such as authentication, rehabilitation, gait analysis, health care, activity recognition, disease monitoring, navigation.</w:t>
      </w:r>
      <w:r w:rsidR="00077812">
        <w:t xml:space="preserve"> </w:t>
      </w:r>
      <w:r>
        <w:fldChar w:fldCharType="begin"/>
      </w:r>
      <w:r w:rsidR="009D0D76">
        <w:instrText xml:space="preserve"> ADDIN ZOTERO_ITEM CSL_CITATION {"citationID":"d1b0vA5Y","properties":{"formattedCitation":"[2]","plainCitation":"[2]","noteIndex":0},"citationItems":[{"id":38,"uris":["http://zotero.org/users/local/q0F3hXW0/items/Y82S55GP","http://zotero.org/users/11390376/items/Y82S55GP"],"itemData":{"id":38,"type":"article-journal","container-title":"IEEE Access","DOI":"10.1109/ACCESS.2019.2955545","ISSN":"2169-3536","journalAbbreviation":"IEEE Access","page":"170199-170212","source":"DOI.org (Crossref)","title":"Wearable Sport Activity Classification Based on Deep Convolutional Neural Network","volume":"7","author":[{"family":"Hsu","given":"Yu-Liang"},{"family":"Chang","given":"Hsing-Cheng"},{"family":"Chiu","given":"Yung-Jung"}],"issued":{"date-parts":[["2019"]]}}}],"schema":"https://github.com/citation-style-language/schema/raw/master/csl-citation.json"} </w:instrText>
      </w:r>
      <w:r>
        <w:fldChar w:fldCharType="separate"/>
      </w:r>
      <w:r w:rsidR="009D0D76" w:rsidRPr="009D0D76">
        <w:rPr>
          <w:rFonts w:ascii="Times New Roman" w:hAnsi="Times New Roman" w:cs="Times New Roman"/>
        </w:rPr>
        <w:t>[2]</w:t>
      </w:r>
      <w:r>
        <w:fldChar w:fldCharType="end"/>
      </w:r>
    </w:p>
    <w:p w14:paraId="0631EA92" w14:textId="6BB5A8F3" w:rsidR="006D4B7F" w:rsidRDefault="006D4B7F" w:rsidP="009C7C90">
      <w:r w:rsidRPr="002742AD">
        <w:rPr>
          <w:rFonts w:ascii="Times New Roman" w:hAnsi="Times New Roman" w:cs="Times New Roman"/>
        </w:rPr>
        <w:t>Mekruksavanich and Jitpattanakul</w:t>
      </w:r>
      <w:r>
        <w:rPr>
          <w:rFonts w:ascii="Times New Roman" w:hAnsi="Times New Roman" w:cs="Times New Roman"/>
        </w:rPr>
        <w:t xml:space="preserve"> (2020)</w:t>
      </w:r>
      <w:r>
        <w:t xml:space="preserve"> introduced numerous reasons for the rapid development of wearable sensor technology, namely the decreasing cost of sensor devices and the significant improvement of miniaturized sensors’ computational capacity. Wearable sensors are defined as tiny devices that people are able to continuously carry during the performance of their everyday activities. Sensors such as accelerometers, barometers, GPS, gyroscopes, and magnetometers </w:t>
      </w:r>
      <w:r w:rsidR="00E07661">
        <w:t>capture</w:t>
      </w:r>
      <w:r>
        <w:t xml:space="preserve"> the signal of the physical movement of a person at any time and at any place. Further, they found that advantages of wearable sensors have been adopted in a number of beneficial mobile applications, including abnormal driving detection, healthcare systems, sport performance tracking, and mobile assistance systems for visually impaired people.</w:t>
      </w:r>
      <w:r w:rsidR="00DB30F0">
        <w:t xml:space="preserve"> </w:t>
      </w:r>
      <w:r w:rsidR="001F4E0E">
        <w:fldChar w:fldCharType="begin"/>
      </w:r>
      <w:r w:rsidR="009D0D76">
        <w:instrText xml:space="preserve"> ADDIN ZOTERO_ITEM CSL_CITATION {"citationID":"8DlgsTvS","properties":{"formattedCitation":"[3]","plainCitation":"[3]","noteIndex":0},"citationItems":[{"id":46,"uris":["http://zotero.org/users/local/q0F3hXW0/items/LB8PZ3LW","http://zotero.org/users/11390376/items/LB8PZ3LW"],"itemData":{"id":46,"type":"paper-conference","container-title":"2020 IEEE SENSORS","DOI":"10.1109/SENSORS47125.2020.9278630","event-place":"Rotterdam, Netherlands","event-title":"2020 IEEE SENSORS","ISBN":"978-1-72816-801-2","page":"1-4","publisher":"IEEE","publisher-place":"Rotterdam, Netherlands","source":"DOI.org (Crossref)","title":"Smartwatch-based Human Activity Recognition Using Hybrid LSTM Network","URL":"https://ieeexplore.ieee.org/document/9278630/","author":[{"family":"Mekruksavanich","given":"Sakorn"},{"family":"Jitpattanakul","given":"Anuchit"}],"accessed":{"date-parts":[["2023",3,8]]},"issued":{"date-parts":[["2020",10,25]]}}}],"schema":"https://github.com/citation-style-language/schema/raw/master/csl-citation.json"} </w:instrText>
      </w:r>
      <w:r w:rsidR="001F4E0E">
        <w:fldChar w:fldCharType="separate"/>
      </w:r>
      <w:r w:rsidR="009D0D76" w:rsidRPr="009D0D76">
        <w:rPr>
          <w:rFonts w:ascii="Times New Roman" w:hAnsi="Times New Roman" w:cs="Times New Roman"/>
        </w:rPr>
        <w:t>[3]</w:t>
      </w:r>
      <w:r w:rsidR="001F4E0E">
        <w:fldChar w:fldCharType="end"/>
      </w:r>
    </w:p>
    <w:p w14:paraId="3CFBC26C" w14:textId="59203E02" w:rsidR="00DA1B0E" w:rsidRDefault="00546C4D" w:rsidP="00DA1B0E">
      <w:pPr>
        <w:pStyle w:val="31"/>
      </w:pPr>
      <w:bookmarkStart w:id="11" w:name="_Toc136348887"/>
      <w:r w:rsidRPr="00C52BCF">
        <w:t xml:space="preserve">Sensors </w:t>
      </w:r>
      <w:r w:rsidR="00AA4783">
        <w:t xml:space="preserve">and </w:t>
      </w:r>
      <w:r w:rsidR="00DA1B0E">
        <w:t>d</w:t>
      </w:r>
      <w:r w:rsidR="00AA4783">
        <w:t xml:space="preserve">ata </w:t>
      </w:r>
      <w:r w:rsidR="002F2B12">
        <w:t>acquisition methods</w:t>
      </w:r>
      <w:bookmarkEnd w:id="11"/>
    </w:p>
    <w:p w14:paraId="734B8D47" w14:textId="77777777" w:rsidR="00AF0C11" w:rsidRDefault="00D40F0D" w:rsidP="00AF0C11">
      <w:r w:rsidRPr="002742AD">
        <w:rPr>
          <w:rFonts w:ascii="Times New Roman" w:hAnsi="Times New Roman" w:cs="Times New Roman"/>
        </w:rPr>
        <w:t>Lara and</w:t>
      </w:r>
      <w:r>
        <w:rPr>
          <w:rFonts w:ascii="Times New Roman" w:hAnsi="Times New Roman" w:cs="Times New Roman"/>
        </w:rPr>
        <w:t xml:space="preserve"> </w:t>
      </w:r>
      <w:r w:rsidRPr="002742AD">
        <w:rPr>
          <w:rFonts w:ascii="Times New Roman" w:hAnsi="Times New Roman" w:cs="Times New Roman"/>
        </w:rPr>
        <w:t>Labrador</w:t>
      </w:r>
      <w:r w:rsidRPr="00CF6F35">
        <w:t xml:space="preserve"> identified a generic data acquisition architecture for HAR systems, as shown in </w:t>
      </w:r>
      <w:r w:rsidR="0086248D">
        <w:t>f</w:t>
      </w:r>
      <w:r w:rsidRPr="00CF6F35">
        <w:t xml:space="preserve">igure </w:t>
      </w:r>
      <w:r w:rsidR="0086248D">
        <w:t>1</w:t>
      </w:r>
      <w:r w:rsidR="00DD4967">
        <w:t>.</w:t>
      </w:r>
      <w:r w:rsidR="003C5783">
        <w:t>2A</w:t>
      </w:r>
      <w:r w:rsidRPr="00CF6F35">
        <w:t xml:space="preserve">. </w:t>
      </w:r>
      <w:r w:rsidR="003C35D8" w:rsidRPr="00CF6F35">
        <w:t>First</w:t>
      </w:r>
      <w:r w:rsidRPr="00CF6F35">
        <w:t xml:space="preserve">, wearable sensors are mounted to the person’s body to measure attributes of interest such as motion, location, temperature, ECG, and so on. These sensors communicate with an integration device, that is basically cellphone, PDA, laptop, or a customized embedded system. The function of the integration device is to preprocess the data received from the sensors and, in some </w:t>
      </w:r>
    </w:p>
    <w:p w14:paraId="74354217" w14:textId="77777777" w:rsidR="00AF0C11" w:rsidRDefault="00AF0C11" w:rsidP="00AF0C11"/>
    <w:p w14:paraId="2C05F8FB" w14:textId="77777777" w:rsidR="00AF0C11" w:rsidRDefault="00AF0C11" w:rsidP="00AF0C11"/>
    <w:p w14:paraId="05607FC3" w14:textId="1AACBC15" w:rsidR="00AF0C11" w:rsidRDefault="00AF0C11" w:rsidP="00AF0C11">
      <w:pPr>
        <w:pStyle w:val="Figurecaption"/>
      </w:pPr>
      <w:bookmarkStart w:id="12" w:name="_Toc134619112"/>
      <w:bookmarkStart w:id="13" w:name="_Toc136271751"/>
      <w:r>
        <w:lastRenderedPageBreak/>
        <w:t>Fig. 1.2A</w:t>
      </w:r>
      <w:r w:rsidR="000230A8">
        <w:t>:</w:t>
      </w:r>
      <w:r w:rsidRPr="00197C38">
        <w:t xml:space="preserve"> Generic data acquisition architecture for Human Activity Recognition</w:t>
      </w:r>
      <w:r>
        <w:t>. (Lara &amp; Labrador, 2013)</w:t>
      </w:r>
      <w:bookmarkEnd w:id="12"/>
      <w:bookmarkEnd w:id="13"/>
    </w:p>
    <w:p w14:paraId="3ED4E1E0" w14:textId="09713D98" w:rsidR="00CF6F35" w:rsidRDefault="00D40F0D" w:rsidP="007A065A">
      <w:pPr>
        <w:ind w:firstLine="0"/>
      </w:pPr>
      <w:r w:rsidRPr="00CF6F35">
        <w:t xml:space="preserve">cases, send them to an application server for real time monitoring, visualization, or analysis. Nevertheless, they noted that all of these components are not necessarily implemented in every HAR system. </w:t>
      </w:r>
      <w:r w:rsidRPr="00CF6F35">
        <w:fldChar w:fldCharType="begin"/>
      </w:r>
      <w:r w:rsidR="009D0D76">
        <w:instrText xml:space="preserve"> ADDIN ZOTERO_ITEM CSL_CITATION {"citationID":"ou9dw0cJ","properties":{"formattedCitation":"[4]","plainCitation":"[4]","noteIndex":0},"citationItems":[{"id":44,"uris":["http://zotero.org/users/local/q0F3hXW0/items/BSRWXV4W","http://zotero.org/users/11390376/items/BSRWXV4W"],"itemData":{"id":44,"type":"article-journal","container-title":"IEEE Communications Surveys &amp; Tutorials","DOI":"10.1109/SURV.2012.110112.00192","ISSN":"1553-877X","issue":"3","journalAbbreviation":"IEEE Commun. Surv. Tutorials","page":"1192-1209","source":"DOI.org (Crossref)","title":"A Survey on Human Activity Recognition using Wearable Sensors","volume":"15","author":[{"family":"Lara","given":"Oscar D."},{"family":"Labrador","given":"Miguel A."}],"issued":{"date-parts":[["2013"]]}}}],"schema":"https://github.com/citation-style-language/schema/raw/master/csl-citation.json"} </w:instrText>
      </w:r>
      <w:r w:rsidRPr="00CF6F35">
        <w:fldChar w:fldCharType="separate"/>
      </w:r>
      <w:r w:rsidR="009D0D76" w:rsidRPr="009D0D76">
        <w:rPr>
          <w:rFonts w:ascii="Times New Roman" w:hAnsi="Times New Roman" w:cs="Times New Roman"/>
        </w:rPr>
        <w:t>[4]</w:t>
      </w:r>
      <w:r w:rsidRPr="00CF6F35">
        <w:fldChar w:fldCharType="end"/>
      </w:r>
      <w:r w:rsidR="006F22CC" w:rsidRPr="00D40F0D">
        <w:rPr>
          <w:noProof/>
          <w:lang w:eastAsia="en-US"/>
        </w:rPr>
        <w:drawing>
          <wp:anchor distT="0" distB="0" distL="114300" distR="114300" simplePos="0" relativeHeight="251658242" behindDoc="0" locked="0" layoutInCell="1" allowOverlap="1" wp14:anchorId="076C958F" wp14:editId="5638CBCC">
            <wp:simplePos x="1200150" y="1752600"/>
            <wp:positionH relativeFrom="margin">
              <wp:align>center</wp:align>
            </wp:positionH>
            <wp:positionV relativeFrom="margin">
              <wp:align>top</wp:align>
            </wp:positionV>
            <wp:extent cx="5912485" cy="1628591"/>
            <wp:effectExtent l="0" t="0" r="0" b="0"/>
            <wp:wrapSquare wrapText="bothSides"/>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rotWithShape="1">
                    <a:blip r:embed="rId19">
                      <a:grayscl/>
                      <a:extLst>
                        <a:ext uri="{28A0092B-C50C-407E-A947-70E740481C1C}">
                          <a14:useLocalDpi xmlns:a14="http://schemas.microsoft.com/office/drawing/2010/main" val="0"/>
                        </a:ext>
                      </a:extLst>
                    </a:blip>
                    <a:srcRect t="4753" b="13974"/>
                    <a:stretch/>
                  </pic:blipFill>
                  <pic:spPr bwMode="auto">
                    <a:xfrm>
                      <a:off x="0" y="0"/>
                      <a:ext cx="5912485" cy="1628591"/>
                    </a:xfrm>
                    <a:prstGeom prst="rect">
                      <a:avLst/>
                    </a:prstGeom>
                    <a:ln>
                      <a:noFill/>
                    </a:ln>
                    <a:extLst>
                      <a:ext uri="{53640926-AAD7-44D8-BBD7-CCE9431645EC}">
                        <a14:shadowObscured xmlns:a14="http://schemas.microsoft.com/office/drawing/2010/main"/>
                      </a:ext>
                    </a:extLst>
                  </pic:spPr>
                </pic:pic>
              </a:graphicData>
            </a:graphic>
          </wp:anchor>
        </w:drawing>
      </w:r>
    </w:p>
    <w:p w14:paraId="034A591E" w14:textId="5073C4E5" w:rsidR="00806526" w:rsidRPr="0022290D" w:rsidRDefault="00FC34D5" w:rsidP="009377D1">
      <w:r w:rsidRPr="002742AD">
        <w:rPr>
          <w:rFonts w:ascii="Times New Roman" w:hAnsi="Times New Roman" w:cs="Times New Roman"/>
        </w:rPr>
        <w:t>Mekruksavanich and Jitpattanakul</w:t>
      </w:r>
      <w:r>
        <w:rPr>
          <w:rFonts w:ascii="Times New Roman" w:hAnsi="Times New Roman" w:cs="Times New Roman"/>
        </w:rPr>
        <w:t xml:space="preserve"> </w:t>
      </w:r>
      <w:r w:rsidR="00546C4D">
        <w:t>distinguished seven main issues pertaining to human activity recognition, namely, 1) selection of attributes and sensors, 2) obtrusiveness, 3) data collection protocol, 4) recognition performance, 5) energy consumption, 6) processing, and 7) flexibility.</w:t>
      </w:r>
      <w:r w:rsidR="00E30064">
        <w:t xml:space="preserve"> The</w:t>
      </w:r>
      <w:r w:rsidR="000F4B3C">
        <w:t>n, they analyzed</w:t>
      </w:r>
      <w:r w:rsidR="00E30064">
        <w:t xml:space="preserve"> </w:t>
      </w:r>
      <w:r w:rsidR="000F4B3C">
        <w:t xml:space="preserve">the </w:t>
      </w:r>
      <w:r w:rsidR="00E30064">
        <w:t>main aspects and solutions related to each one of them.</w:t>
      </w:r>
      <w:r w:rsidR="00F90EE8">
        <w:t xml:space="preserve"> </w:t>
      </w:r>
      <w:r w:rsidR="007E3C2E">
        <w:t>Furthermore, t</w:t>
      </w:r>
      <w:r w:rsidR="009377D1">
        <w:t xml:space="preserve">hey </w:t>
      </w:r>
      <w:r w:rsidR="006A3B1B">
        <w:t>identified</w:t>
      </w:r>
      <w:r w:rsidR="009377D1">
        <w:t xml:space="preserve"> f</w:t>
      </w:r>
      <w:r w:rsidR="00546C4D">
        <w:t xml:space="preserve">our groups of </w:t>
      </w:r>
      <w:r w:rsidR="005D3CD0">
        <w:t xml:space="preserve">measured </w:t>
      </w:r>
      <w:r w:rsidR="00546C4D">
        <w:t>attributes using wearable sensors in a HAR context</w:t>
      </w:r>
      <w:r w:rsidR="00BC58A9">
        <w:t>, namely</w:t>
      </w:r>
      <w:r w:rsidR="00546C4D">
        <w:t xml:space="preserve"> 1) </w:t>
      </w:r>
      <w:r w:rsidR="00C15AB0">
        <w:t>e</w:t>
      </w:r>
      <w:r w:rsidR="00546C4D">
        <w:t>nvironmental attributes, such as temperature, humidity, audio level, etc.,</w:t>
      </w:r>
      <w:r w:rsidR="006C19B1">
        <w:t xml:space="preserve"> which</w:t>
      </w:r>
      <w:r w:rsidR="00546C4D">
        <w:t xml:space="preserve"> are intended to provide context information describing the individual’s surroundings</w:t>
      </w:r>
      <w:r w:rsidR="00B205E9">
        <w:t>,</w:t>
      </w:r>
      <w:r w:rsidR="00546C4D">
        <w:t xml:space="preserve"> 2) </w:t>
      </w:r>
      <w:r w:rsidR="00B205E9">
        <w:t>a</w:t>
      </w:r>
      <w:r w:rsidR="00546C4D">
        <w:t>cceleration</w:t>
      </w:r>
      <w:r w:rsidR="00DF1CC0">
        <w:t xml:space="preserve"> attribute</w:t>
      </w:r>
      <w:r w:rsidR="00B205E9">
        <w:t>s</w:t>
      </w:r>
      <w:r w:rsidR="00AE4C8F">
        <w:t xml:space="preserve"> </w:t>
      </w:r>
      <w:r w:rsidR="00B205E9">
        <w:t>from t</w:t>
      </w:r>
      <w:r w:rsidR="00546C4D">
        <w:t>ri</w:t>
      </w:r>
      <w:r w:rsidR="00146817">
        <w:t>-</w:t>
      </w:r>
      <w:r w:rsidR="00546C4D">
        <w:t xml:space="preserve">axial accelerometers </w:t>
      </w:r>
      <w:r w:rsidR="00B205E9">
        <w:t xml:space="preserve">which </w:t>
      </w:r>
      <w:r w:rsidR="00546C4D">
        <w:t xml:space="preserve">are perhaps the most broadly used sensors to recognize ambulation activities </w:t>
      </w:r>
      <w:r w:rsidR="00DF1CC0">
        <w:t>such as</w:t>
      </w:r>
      <w:r w:rsidR="00546C4D">
        <w:t xml:space="preserve"> walking, running, lying, etc. 3) </w:t>
      </w:r>
      <w:r w:rsidR="00547FFA">
        <w:t>l</w:t>
      </w:r>
      <w:r w:rsidR="00546C4D">
        <w:t>ocation</w:t>
      </w:r>
      <w:r w:rsidR="00547FFA">
        <w:t>,</w:t>
      </w:r>
      <w:r w:rsidR="00546C4D">
        <w:t xml:space="preserve"> </w:t>
      </w:r>
      <w:r w:rsidR="00547FFA">
        <w:t>t</w:t>
      </w:r>
      <w:r w:rsidR="00546C4D">
        <w:t>he GPS</w:t>
      </w:r>
      <w:r w:rsidR="00547FFA">
        <w:t xml:space="preserve"> that</w:t>
      </w:r>
      <w:r w:rsidR="004E1273">
        <w:t xml:space="preserve"> enables</w:t>
      </w:r>
      <w:r w:rsidR="00546C4D">
        <w:t xml:space="preserve"> </w:t>
      </w:r>
      <w:r w:rsidR="00CD3E7A">
        <w:t xml:space="preserve">wide variety of </w:t>
      </w:r>
      <w:r w:rsidR="00546C4D">
        <w:t>location based services</w:t>
      </w:r>
      <w:r w:rsidR="005B7962">
        <w:t xml:space="preserve">, </w:t>
      </w:r>
      <w:r w:rsidR="00546C4D">
        <w:t xml:space="preserve">4) </w:t>
      </w:r>
      <w:r w:rsidR="005B7962">
        <w:t>p</w:t>
      </w:r>
      <w:r w:rsidR="00546C4D">
        <w:t>hysiological signals</w:t>
      </w:r>
      <w:r w:rsidR="005B7962">
        <w:t xml:space="preserve">, </w:t>
      </w:r>
      <w:r w:rsidR="00DA5945">
        <w:t>such as</w:t>
      </w:r>
      <w:r w:rsidR="00546C4D">
        <w:t xml:space="preserve"> heart rate</w:t>
      </w:r>
      <w:r w:rsidR="00E4115C">
        <w:t xml:space="preserve">, </w:t>
      </w:r>
      <w:r w:rsidR="00546C4D">
        <w:t>respiration rate, etc. have also been considered in a few works</w:t>
      </w:r>
      <w:r w:rsidR="00BF62D7">
        <w:t>.</w:t>
      </w:r>
      <w:r w:rsidR="00002BEC">
        <w:t xml:space="preserve"> </w:t>
      </w:r>
      <w:r w:rsidR="00FD1E71">
        <w:fldChar w:fldCharType="begin"/>
      </w:r>
      <w:r w:rsidR="009D0D76">
        <w:instrText xml:space="preserve"> ADDIN ZOTERO_ITEM CSL_CITATION {"citationID":"gHotg68m","properties":{"formattedCitation":"[3]","plainCitation":"[3]","noteIndex":0},"citationItems":[{"id":46,"uris":["http://zotero.org/users/local/q0F3hXW0/items/LB8PZ3LW","http://zotero.org/users/11390376/items/LB8PZ3LW"],"itemData":{"id":46,"type":"paper-conference","container-title":"2020 IEEE SENSORS","DOI":"10.1109/SENSORS47125.2020.9278630","event-place":"Rotterdam, Netherlands","event-title":"2020 IEEE SENSORS","ISBN":"978-1-72816-801-2","page":"1-4","publisher":"IEEE","publisher-place":"Rotterdam, Netherlands","source":"DOI.org (Crossref)","title":"Smartwatch-based Human Activity Recognition Using Hybrid LSTM Network","URL":"https://ieeexplore.ieee.org/document/9278630/","author":[{"family":"Mekruksavanich","given":"Sakorn"},{"family":"Jitpattanakul","given":"Anuchit"}],"accessed":{"date-parts":[["2023",3,8]]},"issued":{"date-parts":[["2020",10,25]]}}}],"schema":"https://github.com/citation-style-language/schema/raw/master/csl-citation.json"} </w:instrText>
      </w:r>
      <w:r w:rsidR="00FD1E71">
        <w:fldChar w:fldCharType="separate"/>
      </w:r>
      <w:r w:rsidR="009D0D76" w:rsidRPr="009D0D76">
        <w:rPr>
          <w:rFonts w:ascii="Times New Roman" w:hAnsi="Times New Roman" w:cs="Times New Roman"/>
        </w:rPr>
        <w:t>[3]</w:t>
      </w:r>
      <w:r w:rsidR="00FD1E71">
        <w:fldChar w:fldCharType="end"/>
      </w:r>
      <w:r w:rsidR="00BF62D7">
        <w:t xml:space="preserve"> A</w:t>
      </w:r>
      <w:r w:rsidR="00C935D2">
        <w:t>s an</w:t>
      </w:r>
      <w:r w:rsidR="008A4459">
        <w:t xml:space="preserve"> e</w:t>
      </w:r>
      <w:r w:rsidR="001644EA">
        <w:t>xa</w:t>
      </w:r>
      <w:r w:rsidR="008A4459">
        <w:t>mple</w:t>
      </w:r>
      <w:r w:rsidR="00F717B5">
        <w:t>,</w:t>
      </w:r>
      <w:r w:rsidR="00A36B72">
        <w:t xml:space="preserve"> </w:t>
      </w:r>
      <w:r w:rsidR="00C935D2">
        <w:t>Tapia et al. (2007)</w:t>
      </w:r>
      <w:r w:rsidR="001644EA">
        <w:t xml:space="preserve"> </w:t>
      </w:r>
      <w:r w:rsidR="00BF62D7">
        <w:t>implemented</w:t>
      </w:r>
      <w:r w:rsidR="00F717B5">
        <w:t xml:space="preserve"> an</w:t>
      </w:r>
      <w:r w:rsidR="00546C4D">
        <w:t xml:space="preserve"> activity recognition system that combines data from five tri</w:t>
      </w:r>
      <w:r w:rsidR="00146817">
        <w:t>-</w:t>
      </w:r>
      <w:r w:rsidR="00546C4D">
        <w:t>axial accelerometers and a heart rate monitor.</w:t>
      </w:r>
      <w:r w:rsidR="00071B9C">
        <w:t xml:space="preserve"> </w:t>
      </w:r>
      <w:r w:rsidR="00071B9C">
        <w:fldChar w:fldCharType="begin"/>
      </w:r>
      <w:r w:rsidR="009D0D76">
        <w:instrText xml:space="preserve"> ADDIN ZOTERO_ITEM CSL_CITATION {"citationID":"LfS3dbAa","properties":{"formattedCitation":"[5]","plainCitation":"[5]","noteIndex":0},"citationItems":[{"id":51,"uris":["http://zotero.org/users/local/q0F3hXW0/items/UXY9P5XT","http://zotero.org/users/11390376/items/UXY9P5XT"],"itemData":{"id":51,"type":"paper-conference","container-title":"2007 11th IEEE International Symposium on Wearable Computers","DOI":"10.1109/ISWC.2007.4373774","event-place":"Boston, MA, USA","event-title":"2007 11th IEEE International Symposium on Wearable Computers","ISBN":"978-1-4244-1452-9","page":"1-4","publisher":"IEEE","publisher-place":"Boston, MA, USA","source":"DOI.org (Crossref)","title":"Real-Time Recognition of Physical Activities and Their Intensities Using Wireless Accelerometers and a Heart Rate Monitor","URL":"http://ieeexplore.ieee.org/document/4373774/","author":[{"family":"Tapia","given":"Emmanuel Munguia"},{"family":"Intille","given":"Stephen S."},{"family":"Haskell","given":"William"},{"family":"Larson","given":"Kent"},{"family":"Wright","given":"Julie"},{"family":"King","given":"Abby"},{"family":"Friedman","given":"Robert"}],"accessed":{"date-parts":[["2023",3,12]]},"issued":{"date-parts":[["2007",10]]}}}],"schema":"https://github.com/citation-style-language/schema/raw/master/csl-citation.json"} </w:instrText>
      </w:r>
      <w:r w:rsidR="00071B9C">
        <w:fldChar w:fldCharType="separate"/>
      </w:r>
      <w:r w:rsidR="009D0D76" w:rsidRPr="009D0D76">
        <w:rPr>
          <w:rFonts w:ascii="Times New Roman" w:hAnsi="Times New Roman" w:cs="Times New Roman"/>
        </w:rPr>
        <w:t>[5]</w:t>
      </w:r>
      <w:r w:rsidR="00071B9C">
        <w:fldChar w:fldCharType="end"/>
      </w:r>
    </w:p>
    <w:p w14:paraId="57CB2464" w14:textId="4F786938" w:rsidR="00695C21" w:rsidRDefault="006779C7" w:rsidP="00695C21">
      <w:r w:rsidRPr="0022290D">
        <w:t>Lara and Labrador</w:t>
      </w:r>
      <w:r w:rsidR="00C627DF" w:rsidRPr="0022290D">
        <w:t xml:space="preserve"> </w:t>
      </w:r>
      <w:r w:rsidR="00E07661" w:rsidRPr="0022290D">
        <w:t>discussed</w:t>
      </w:r>
      <w:r w:rsidR="00C627DF" w:rsidRPr="0022290D">
        <w:t xml:space="preserve"> HAR system </w:t>
      </w:r>
      <w:r w:rsidR="000355D5" w:rsidRPr="0022290D">
        <w:t>obtrusiveness</w:t>
      </w:r>
      <w:r w:rsidR="00C627DF" w:rsidRPr="0022290D">
        <w:t xml:space="preserve"> and stated that </w:t>
      </w:r>
      <w:r w:rsidR="00D07925" w:rsidRPr="0022290D">
        <w:t xml:space="preserve">it should </w:t>
      </w:r>
      <w:r w:rsidR="00695C21" w:rsidRPr="0022290D">
        <w:t xml:space="preserve">not </w:t>
      </w:r>
      <w:r w:rsidR="00D07925" w:rsidRPr="0022290D">
        <w:t xml:space="preserve">be </w:t>
      </w:r>
      <w:r w:rsidR="00695C21" w:rsidRPr="0022290D">
        <w:t>require</w:t>
      </w:r>
      <w:r w:rsidR="00D07925" w:rsidRPr="0022290D">
        <w:t>d</w:t>
      </w:r>
      <w:r w:rsidR="00695C21" w:rsidRPr="0022290D">
        <w:t xml:space="preserve"> </w:t>
      </w:r>
      <w:r w:rsidR="00D07925" w:rsidRPr="0022290D">
        <w:t>for</w:t>
      </w:r>
      <w:r w:rsidR="00695C21" w:rsidRPr="0022290D">
        <w:t xml:space="preserve"> user to wear many sensors or in</w:t>
      </w:r>
      <w:r w:rsidR="00695C21">
        <w:t>teract too often with the application. The</w:t>
      </w:r>
      <w:r w:rsidR="00846BF6">
        <w:t>y noticed</w:t>
      </w:r>
      <w:r w:rsidR="00695C21">
        <w:t xml:space="preserve"> systems which require the user to wear four or more accelerometers or carry a heavy rucksack with recording device</w:t>
      </w:r>
      <w:r w:rsidR="00196769">
        <w:t xml:space="preserve"> and considered these</w:t>
      </w:r>
      <w:r w:rsidR="00695C21">
        <w:t xml:space="preserve"> configurations uncomfortable, invasive, expensive, and hence not suitable for activity recognition. For instance, a sensing platform that can be worn as a sport watch; a strap that is placed on the chest and a cellular phone</w:t>
      </w:r>
      <w:r w:rsidR="00B11969">
        <w:t xml:space="preserve"> systems</w:t>
      </w:r>
      <w:r w:rsidR="00891F0D">
        <w:t xml:space="preserve"> are able to work with rather unobtrusive hardware</w:t>
      </w:r>
      <w:r w:rsidR="00695C21">
        <w:t xml:space="preserve">. Minimizing the number of sensors required to recognize activities is beneficial not only for comfort, but also to reduce complexity and energy consumption as less amount of data would be </w:t>
      </w:r>
      <w:r w:rsidR="00695C21">
        <w:lastRenderedPageBreak/>
        <w:t xml:space="preserve">processed. </w:t>
      </w:r>
      <w:r w:rsidR="00CC4A91">
        <w:t xml:space="preserve">They </w:t>
      </w:r>
      <w:r w:rsidR="00695C21">
        <w:t>conclu</w:t>
      </w:r>
      <w:r w:rsidR="00CC4A91">
        <w:t>ded that</w:t>
      </w:r>
      <w:r w:rsidR="00695C21">
        <w:t xml:space="preserve"> </w:t>
      </w:r>
      <w:r w:rsidR="00CC4A91">
        <w:t xml:space="preserve">in many </w:t>
      </w:r>
      <w:r w:rsidR="00081384">
        <w:t>relevant works</w:t>
      </w:r>
      <w:r w:rsidR="00695C21">
        <w:t xml:space="preserve"> only two accelerometer</w:t>
      </w:r>
      <w:r w:rsidR="000F136F">
        <w:t xml:space="preserve"> setups like </w:t>
      </w:r>
      <w:r w:rsidR="00695C21">
        <w:t xml:space="preserve">wrist and thigh or wrist and hip are sufficient to recognize ambulation and other daily activities. </w:t>
      </w:r>
      <w:r w:rsidR="00695C21">
        <w:fldChar w:fldCharType="begin"/>
      </w:r>
      <w:r w:rsidR="009D0D76">
        <w:instrText xml:space="preserve"> ADDIN ZOTERO_ITEM CSL_CITATION {"citationID":"HMu5Hndf","properties":{"formattedCitation":"[4]","plainCitation":"[4]","noteIndex":0},"citationItems":[{"id":44,"uris":["http://zotero.org/users/local/q0F3hXW0/items/BSRWXV4W","http://zotero.org/users/11390376/items/BSRWXV4W"],"itemData":{"id":44,"type":"article-journal","container-title":"IEEE Communications Surveys &amp; Tutorials","DOI":"10.1109/SURV.2012.110112.00192","ISSN":"1553-877X","issue":"3","journalAbbreviation":"IEEE Commun. Surv. Tutorials","page":"1192-1209","source":"DOI.org (Crossref)","title":"A Survey on Human Activity Recognition using Wearable Sensors","volume":"15","author":[{"family":"Lara","given":"Oscar D."},{"family":"Labrador","given":"Miguel A."}],"issued":{"date-parts":[["2013"]]}}}],"schema":"https://github.com/citation-style-language/schema/raw/master/csl-citation.json"} </w:instrText>
      </w:r>
      <w:r w:rsidR="00695C21">
        <w:fldChar w:fldCharType="separate"/>
      </w:r>
      <w:r w:rsidR="009D0D76" w:rsidRPr="009D0D76">
        <w:rPr>
          <w:rFonts w:ascii="Times New Roman" w:hAnsi="Times New Roman" w:cs="Times New Roman"/>
        </w:rPr>
        <w:t>[4]</w:t>
      </w:r>
      <w:r w:rsidR="00695C21">
        <w:fldChar w:fldCharType="end"/>
      </w:r>
    </w:p>
    <w:p w14:paraId="27400179" w14:textId="18D97C70" w:rsidR="00695C21" w:rsidRDefault="002731A5" w:rsidP="00695C21">
      <w:r>
        <w:t>About data collection protocol</w:t>
      </w:r>
      <w:r w:rsidR="002B03DB">
        <w:t>, Lara and Labrador stated that</w:t>
      </w:r>
      <w:r w:rsidR="00695C21">
        <w:t xml:space="preserve"> procedure followed by the individuals while collecting data is critical</w:t>
      </w:r>
      <w:r w:rsidR="00C40E59">
        <w:t>,</w:t>
      </w:r>
      <w:r w:rsidR="006F1220">
        <w:t xml:space="preserve"> and the</w:t>
      </w:r>
      <w:r w:rsidR="00695C21">
        <w:t xml:space="preserve"> number of </w:t>
      </w:r>
      <w:r w:rsidR="003B50A4">
        <w:t>participants</w:t>
      </w:r>
      <w:r w:rsidR="00695C21">
        <w:t xml:space="preserve"> and their physical characteristics are crucial factors in HAR stud</w:t>
      </w:r>
      <w:r w:rsidR="00B678B6">
        <w:t>ies</w:t>
      </w:r>
      <w:r w:rsidR="00695C21">
        <w:t>.</w:t>
      </w:r>
      <w:r w:rsidR="0060167C">
        <w:t xml:space="preserve"> </w:t>
      </w:r>
      <w:r w:rsidR="00C40E59">
        <w:t>B</w:t>
      </w:r>
      <w:r w:rsidR="00452841">
        <w:t>ased on their literature overview</w:t>
      </w:r>
      <w:r w:rsidR="005733C0">
        <w:t>,</w:t>
      </w:r>
      <w:r w:rsidR="00C40E59">
        <w:t xml:space="preserve"> they concluded</w:t>
      </w:r>
      <w:r w:rsidR="005733C0">
        <w:t xml:space="preserve"> </w:t>
      </w:r>
      <w:r w:rsidR="00452841">
        <w:t>that</w:t>
      </w:r>
      <w:r w:rsidR="00695C21">
        <w:t xml:space="preserve"> </w:t>
      </w:r>
      <w:r w:rsidR="00452841">
        <w:t>a</w:t>
      </w:r>
      <w:r w:rsidR="00695C21">
        <w:t xml:space="preserve"> comprehensive study should consider a large number of individuals with diverse characteristics in terms of gender, age, height, weight, and health conditions</w:t>
      </w:r>
      <w:r w:rsidR="0081362B">
        <w:t>,</w:t>
      </w:r>
      <w:r w:rsidR="0089480E">
        <w:t xml:space="preserve"> </w:t>
      </w:r>
      <w:r w:rsidR="0081362B">
        <w:t>sin</w:t>
      </w:r>
      <w:r w:rsidR="0089480E">
        <w:t>ce this will</w:t>
      </w:r>
      <w:r w:rsidR="00695C21">
        <w:t xml:space="preserve"> ensur</w:t>
      </w:r>
      <w:r w:rsidR="0089480E">
        <w:t>e</w:t>
      </w:r>
      <w:r w:rsidR="00695C21">
        <w:t xml:space="preserve"> flexibility to support new users without collecting additional training data.</w:t>
      </w:r>
      <w:r w:rsidR="00753AAC">
        <w:t xml:space="preserve"> </w:t>
      </w:r>
      <w:r w:rsidR="00753AAC">
        <w:fldChar w:fldCharType="begin"/>
      </w:r>
      <w:r w:rsidR="009D0D76">
        <w:instrText xml:space="preserve"> ADDIN ZOTERO_ITEM CSL_CITATION {"citationID":"D4u9GJLM","properties":{"formattedCitation":"[4]","plainCitation":"[4]","noteIndex":0},"citationItems":[{"id":44,"uris":["http://zotero.org/users/local/q0F3hXW0/items/BSRWXV4W","http://zotero.org/users/11390376/items/BSRWXV4W"],"itemData":{"id":44,"type":"article-journal","container-title":"IEEE Communications Surveys &amp; Tutorials","DOI":"10.1109/SURV.2012.110112.00192","ISSN":"1553-877X","issue":"3","journalAbbreviation":"IEEE Commun. Surv. Tutorials","page":"1192-1209","source":"DOI.org (Crossref)","title":"A Survey on Human Activity Recognition using Wearable Sensors","volume":"15","author":[{"family":"Lara","given":"Oscar D."},{"family":"Labrador","given":"Miguel A."}],"issued":{"date-parts":[["2013"]]}}}],"schema":"https://github.com/citation-style-language/schema/raw/master/csl-citation.json"} </w:instrText>
      </w:r>
      <w:r w:rsidR="00753AAC">
        <w:fldChar w:fldCharType="separate"/>
      </w:r>
      <w:r w:rsidR="009D0D76" w:rsidRPr="009D0D76">
        <w:rPr>
          <w:rFonts w:ascii="Times New Roman" w:hAnsi="Times New Roman" w:cs="Times New Roman"/>
        </w:rPr>
        <w:t>[4]</w:t>
      </w:r>
      <w:r w:rsidR="00753AAC">
        <w:fldChar w:fldCharType="end"/>
      </w:r>
      <w:r w:rsidR="00695C21">
        <w:t xml:space="preserve"> </w:t>
      </w:r>
      <w:r w:rsidR="00753AAC">
        <w:t>Furthermore</w:t>
      </w:r>
      <w:r w:rsidR="00C150C0">
        <w:t xml:space="preserve">, </w:t>
      </w:r>
      <w:r w:rsidR="00B40426">
        <w:t xml:space="preserve">Foerster et al. (1999) demonstrated accuracy drop for ambulation activities from 95.6% </w:t>
      </w:r>
      <w:r w:rsidR="0029305B">
        <w:t xml:space="preserve">of </w:t>
      </w:r>
      <w:r w:rsidR="00B40426">
        <w:t>a controlled data collection experiment to</w:t>
      </w:r>
      <w:r w:rsidR="0001733A">
        <w:t xml:space="preserve"> 66% of</w:t>
      </w:r>
      <w:r w:rsidR="00B40426">
        <w:t xml:space="preserve"> uncontrolled non-laboratory natural environment</w:t>
      </w:r>
      <w:r w:rsidR="0001733A">
        <w:t>.</w:t>
      </w:r>
      <w:r w:rsidR="002451BD">
        <w:t xml:space="preserve"> </w:t>
      </w:r>
      <w:r w:rsidR="002451BD">
        <w:fldChar w:fldCharType="begin"/>
      </w:r>
      <w:r w:rsidR="002451BD">
        <w:instrText xml:space="preserve"> ADDIN ZOTERO_ITEM CSL_CITATION {"citationID":"OrENHatd","properties":{"formattedCitation":"[6]","plainCitation":"[6]","noteIndex":0},"citationItems":[{"id":52,"uris":["http://zotero.org/users/11390376/items/XSCL6Y5D"],"itemData":{"id":52,"type":"article-journal","container-title":"Computers in Human Behavior","DOI":"10.1016/S0747-5632(99)00037-0","ISSN":"07475632","issue":"5","journalAbbreviation":"Computers in Human Behavior","language":"en","page":"571-583","source":"DOI.org (Crossref)","title":"Detection of posture and motion by accelerometry: a validation study in ambulatory monitoring","title-short":"Detection of posture and motion by accelerometry","volume":"15","author":[{"family":"Foerster","given":"F"},{"family":"Smeja","given":"M"},{"family":"Fahrenberg","given":"J"}],"issued":{"date-parts":[["1999",9]]}}}],"schema":"https://github.com/citation-style-language/schema/raw/master/csl-citation.json"} </w:instrText>
      </w:r>
      <w:r w:rsidR="002451BD">
        <w:fldChar w:fldCharType="separate"/>
      </w:r>
      <w:r w:rsidR="002451BD" w:rsidRPr="002451BD">
        <w:rPr>
          <w:rFonts w:ascii="Times New Roman" w:hAnsi="Times New Roman" w:cs="Times New Roman"/>
        </w:rPr>
        <w:t>[6]</w:t>
      </w:r>
      <w:r w:rsidR="002451BD">
        <w:fldChar w:fldCharType="end"/>
      </w:r>
    </w:p>
    <w:p w14:paraId="5B84CBA1" w14:textId="4FDFCB40" w:rsidR="00695C21" w:rsidRDefault="00BA75A5" w:rsidP="00B10AA6">
      <w:r>
        <w:t xml:space="preserve">Based on the </w:t>
      </w:r>
      <w:r w:rsidR="00632F36">
        <w:t>literature review</w:t>
      </w:r>
      <w:r w:rsidR="007B1125">
        <w:t>, t</w:t>
      </w:r>
      <w:r w:rsidR="00695C21">
        <w:t xml:space="preserve">he performance of a HAR system depends on several </w:t>
      </w:r>
      <w:r w:rsidR="005C16FD">
        <w:t>factors</w:t>
      </w:r>
      <w:r w:rsidR="00695C21">
        <w:t xml:space="preserve">, such as the activity set, the quality of the training data, the feature extraction method, and the learning algorithm. </w:t>
      </w:r>
      <w:r w:rsidR="007D151A">
        <w:t>E</w:t>
      </w:r>
      <w:r w:rsidR="00695C21">
        <w:t>ach set of activities brings a totally different pattern recognition problem. For example, discriminating among</w:t>
      </w:r>
      <w:r w:rsidR="009A18B1">
        <w:t xml:space="preserve"> sports such as</w:t>
      </w:r>
      <w:r w:rsidR="00695C21">
        <w:t xml:space="preserve"> walking, running, and </w:t>
      </w:r>
      <w:r w:rsidR="00BE4A15">
        <w:t xml:space="preserve">biking </w:t>
      </w:r>
      <w:r w:rsidR="00695C21">
        <w:t xml:space="preserve">turns out to be </w:t>
      </w:r>
      <w:r w:rsidR="0050721E">
        <w:t>relatively</w:t>
      </w:r>
      <w:r w:rsidR="00695C21">
        <w:t xml:space="preserve"> easier than incorporating more complex </w:t>
      </w:r>
      <w:r w:rsidR="009A18B1">
        <w:t xml:space="preserve">human daily </w:t>
      </w:r>
      <w:r w:rsidR="00695C21">
        <w:t>activities</w:t>
      </w:r>
      <w:r w:rsidR="000569FE">
        <w:t>.</w:t>
      </w:r>
      <w:r w:rsidR="00695C21">
        <w:t xml:space="preserve"> </w:t>
      </w:r>
      <w:r w:rsidR="00E07661">
        <w:t>Another</w:t>
      </w:r>
      <w:r w:rsidR="00867CCD">
        <w:t xml:space="preserve"> aspect</w:t>
      </w:r>
      <w:r w:rsidR="00AA0091">
        <w:t xml:space="preserve"> to consider is</w:t>
      </w:r>
      <w:r w:rsidR="005A4C2B">
        <w:t xml:space="preserve"> </w:t>
      </w:r>
      <w:r w:rsidR="00364CF8">
        <w:t>a sufficient</w:t>
      </w:r>
      <w:r w:rsidR="00695C21">
        <w:t xml:space="preserve"> amount of training data, which should be similar to the expected testing dat</w:t>
      </w:r>
      <w:r w:rsidR="00D602EA">
        <w:t>a</w:t>
      </w:r>
      <w:r w:rsidR="00695C21">
        <w:t xml:space="preserve">. </w:t>
      </w:r>
      <w:r w:rsidR="00D602EA">
        <w:t>In addition, c</w:t>
      </w:r>
      <w:r w:rsidR="00695C21">
        <w:t xml:space="preserve">omparative evaluation of several learning methods is desirable as each dataset </w:t>
      </w:r>
      <w:r w:rsidR="00951573">
        <w:t>has</w:t>
      </w:r>
      <w:r w:rsidR="00695C21">
        <w:t xml:space="preserve"> distinct characteristics that can be either beneficial or detrimental for a particular method</w:t>
      </w:r>
      <w:r w:rsidR="007A5123">
        <w:t>. S</w:t>
      </w:r>
      <w:r w:rsidR="00695C21">
        <w:t xml:space="preserve">uch interrelationship among datasets and learning methods can be very hard to analyze theoretically, which </w:t>
      </w:r>
      <w:r w:rsidR="000355D5">
        <w:t>emphasizes</w:t>
      </w:r>
      <w:r w:rsidR="00695C21">
        <w:t xml:space="preserve"> the need of an experimental study. In order to quantitatively understand the recognition performance, some standard metrics are used,</w:t>
      </w:r>
      <w:r w:rsidR="0050721E">
        <w:t xml:space="preserve"> such as</w:t>
      </w:r>
      <w:r w:rsidR="00695C21">
        <w:t xml:space="preserve"> accuracy, recall, precision, F-measure, and ROC curves.</w:t>
      </w:r>
      <w:r w:rsidR="00CA4029">
        <w:t xml:space="preserve"> </w:t>
      </w:r>
      <w:r w:rsidR="00B10AA6">
        <w:t>Yet a</w:t>
      </w:r>
      <w:r w:rsidR="00695C21">
        <w:t xml:space="preserve">nother important point of discussion is where the recognition task </w:t>
      </w:r>
      <w:r w:rsidR="008D0D57">
        <w:t xml:space="preserve">will be </w:t>
      </w:r>
      <w:r w:rsidR="004E452B">
        <w:t>performed</w:t>
      </w:r>
      <w:r w:rsidR="008D0D57">
        <w:t>.</w:t>
      </w:r>
      <w:r w:rsidR="00695C21">
        <w:t xml:space="preserve"> </w:t>
      </w:r>
      <w:r w:rsidR="00EC09DD">
        <w:t>S</w:t>
      </w:r>
      <w:r w:rsidR="00695C21">
        <w:t>erver is expected to have huge processing, storage, and energy capabilities, allowing to incorporate more complex methods and models</w:t>
      </w:r>
      <w:r w:rsidR="00EC09DD">
        <w:t>, whereas</w:t>
      </w:r>
      <w:r w:rsidR="00976A4D">
        <w:t xml:space="preserve"> a HAR system running on</w:t>
      </w:r>
      <w:r w:rsidR="007340B2">
        <w:t xml:space="preserve"> </w:t>
      </w:r>
      <w:r w:rsidR="00EC09DD">
        <w:t>integration device</w:t>
      </w:r>
      <w:r w:rsidR="007340B2">
        <w:t xml:space="preserve"> such as </w:t>
      </w:r>
      <w:r w:rsidR="00976A4D">
        <w:t>smart phone</w:t>
      </w:r>
      <w:r w:rsidR="00695C21">
        <w:t xml:space="preserve"> should substantially reduce energy expenditures, as raw data would not have to be continuously sent to a server for processing.</w:t>
      </w:r>
      <w:r w:rsidR="0016470F">
        <w:t xml:space="preserve"> </w:t>
      </w:r>
      <w:r w:rsidR="00695C21">
        <w:fldChar w:fldCharType="begin"/>
      </w:r>
      <w:r w:rsidR="009D0D76">
        <w:instrText xml:space="preserve"> ADDIN ZOTERO_ITEM CSL_CITATION {"citationID":"j12Okdfn","properties":{"formattedCitation":"[4]","plainCitation":"[4]","noteIndex":0},"citationItems":[{"id":44,"uris":["http://zotero.org/users/local/q0F3hXW0/items/BSRWXV4W","http://zotero.org/users/11390376/items/BSRWXV4W"],"itemData":{"id":44,"type":"article-journal","container-title":"IEEE Communications Surveys &amp; Tutorials","DOI":"10.1109/SURV.2012.110112.00192","ISSN":"1553-877X","issue":"3","journalAbbreviation":"IEEE Commun. Surv. Tutorials","page":"1192-1209","source":"DOI.org (Crossref)","title":"A Survey on Human Activity Recognition using Wearable Sensors","volume":"15","author":[{"family":"Lara","given":"Oscar D."},{"family":"Labrador","given":"Miguel A."}],"issued":{"date-parts":[["2013"]]}}}],"schema":"https://github.com/citation-style-language/schema/raw/master/csl-citation.json"} </w:instrText>
      </w:r>
      <w:r w:rsidR="00695C21">
        <w:fldChar w:fldCharType="separate"/>
      </w:r>
      <w:r w:rsidR="009D0D76" w:rsidRPr="009D0D76">
        <w:rPr>
          <w:rFonts w:ascii="Times New Roman" w:hAnsi="Times New Roman" w:cs="Times New Roman"/>
        </w:rPr>
        <w:t>[4]</w:t>
      </w:r>
      <w:r w:rsidR="00695C21">
        <w:fldChar w:fldCharType="end"/>
      </w:r>
    </w:p>
    <w:p w14:paraId="3AA8268E" w14:textId="72C40C8A" w:rsidR="00E91662" w:rsidRDefault="00476222" w:rsidP="00546C4D">
      <w:r>
        <w:t>Because</w:t>
      </w:r>
      <w:r w:rsidR="008E7AEA">
        <w:t xml:space="preserve"> Lara and Labrador implemented comprehensive</w:t>
      </w:r>
      <w:r w:rsidR="00341FD5">
        <w:t xml:space="preserve"> and </w:t>
      </w:r>
      <w:r w:rsidR="00421366">
        <w:t>unquesti</w:t>
      </w:r>
      <w:r w:rsidR="00772F8D">
        <w:t>o</w:t>
      </w:r>
      <w:r w:rsidR="00421366">
        <w:t>nably high-quality</w:t>
      </w:r>
      <w:r w:rsidR="008E7AEA">
        <w:t xml:space="preserve"> overview in </w:t>
      </w:r>
      <w:r w:rsidR="00341FD5">
        <w:t>HAR studies</w:t>
      </w:r>
      <w:r w:rsidR="00772F8D">
        <w:t xml:space="preserve"> </w:t>
      </w:r>
      <w:r w:rsidR="004A0334">
        <w:t>it is hono</w:t>
      </w:r>
      <w:r w:rsidR="007B75FA">
        <w:t>r</w:t>
      </w:r>
      <w:r w:rsidR="00772F8D">
        <w:t xml:space="preserve"> to point out yet some</w:t>
      </w:r>
      <w:r w:rsidR="004A0334">
        <w:t xml:space="preserve"> great</w:t>
      </w:r>
      <w:r w:rsidR="00772F8D">
        <w:t xml:space="preserve"> aspects from their study</w:t>
      </w:r>
      <w:r w:rsidR="001C4A46">
        <w:t xml:space="preserve"> </w:t>
      </w:r>
      <w:r w:rsidR="00E07661">
        <w:t>regarding</w:t>
      </w:r>
      <w:r w:rsidR="001C4A46">
        <w:t xml:space="preserve"> flexibility</w:t>
      </w:r>
      <w:r w:rsidR="006F4F03">
        <w:t xml:space="preserve"> of model</w:t>
      </w:r>
      <w:r w:rsidR="000B023E">
        <w:t xml:space="preserve"> design</w:t>
      </w:r>
      <w:r w:rsidR="00772F8D">
        <w:t>.</w:t>
      </w:r>
      <w:r w:rsidR="008E7AEA">
        <w:t xml:space="preserve"> </w:t>
      </w:r>
      <w:r w:rsidR="00695C21">
        <w:t>Th</w:t>
      </w:r>
      <w:r w:rsidR="004A0334">
        <w:t>ey identified</w:t>
      </w:r>
      <w:r w:rsidR="00695C21">
        <w:t xml:space="preserve"> an open debate on the design of any activity recognition model. </w:t>
      </w:r>
      <w:r>
        <w:t>Since</w:t>
      </w:r>
      <w:r w:rsidR="00F34645">
        <w:t xml:space="preserve"> according</w:t>
      </w:r>
      <w:r w:rsidR="001C10C7">
        <w:t xml:space="preserve"> to </w:t>
      </w:r>
      <w:r w:rsidR="00F34645">
        <w:t>some author</w:t>
      </w:r>
      <w:r w:rsidR="009477BF">
        <w:t>s</w:t>
      </w:r>
      <w:r w:rsidR="00D55314">
        <w:t>,</w:t>
      </w:r>
      <w:r w:rsidR="00695C21">
        <w:t xml:space="preserve"> people perform activities in a different manner </w:t>
      </w:r>
      <w:r w:rsidR="001C10C7">
        <w:t>as they differ</w:t>
      </w:r>
      <w:r w:rsidR="00695C21">
        <w:t xml:space="preserve"> </w:t>
      </w:r>
      <w:r w:rsidR="001C10C7">
        <w:t>on</w:t>
      </w:r>
      <w:r w:rsidR="00695C21">
        <w:t xml:space="preserve"> age, gender, weight, and so on, a specific recognition model should be built for each individual. This implies that the system should be retrained for each new user</w:t>
      </w:r>
      <w:r w:rsidR="0044638C">
        <w:t xml:space="preserve"> </w:t>
      </w:r>
      <w:r w:rsidR="009843A2">
        <w:fldChar w:fldCharType="begin"/>
      </w:r>
      <w:r w:rsidR="002451BD">
        <w:instrText xml:space="preserve"> ADDIN ZOTERO_ITEM CSL_CITATION {"citationID":"5uYBvT03","properties":{"formattedCitation":"[7]","plainCitation":"[7]","noteIndex":0},"citationItems":[{"id":55,"uris":["http://zotero.org/users/local/q0F3hXW0/items/RPP2KYHZ","http://zotero.org/users/11390376/items/RPP2KYHZ"],"itemData":{"id":55,"type":"chapter","container-title":"KI 2010: Advances in Artificial Intelligence","event-place":"Berlin, Heidelberg","ISBN":"978-3-642-16110-0","note":"collection-title: Lecture Notes in Computer Science\nDOI: 10.1007/978-3-642-16111-7_46","page":"400-409","publisher":"Springer Berlin Heidelberg","publisher-place":"Berlin, Heidelberg","source":"DOI.org (Crossref)","title":"An Extensible Modular Recognition Concept That Makes Activity Recognition Practical","URL":"http://link.springer.com/10.1007/978-3-642-16111-7_46","volume":"6359","editor":[{"family":"Dillmann","given":"Rüdiger"},{"family":"Beyerer","given":"Jürgen"},{"family":"Hanebeck","given":"Uwe D."},{"family":"Schultz","given":"Tanja"}],"author":[{"family":"Berchtold","given":"Martin"},{"family":"Budde","given":"Matthias"},{"family":"Schmidtke","given":"Hedda R."},{"family":"Beigl","given":"Michael"}],"accessed":{"date-parts":[["2023",3,13]]},"issued":{"date-parts":[["2010"]]}}}],"schema":"https://github.com/citation-style-language/schema/raw/master/csl-citation.json"} </w:instrText>
      </w:r>
      <w:r w:rsidR="009843A2">
        <w:fldChar w:fldCharType="separate"/>
      </w:r>
      <w:r w:rsidR="002451BD" w:rsidRPr="002451BD">
        <w:rPr>
          <w:rFonts w:ascii="Times New Roman" w:hAnsi="Times New Roman" w:cs="Times New Roman"/>
        </w:rPr>
        <w:t>[7]</w:t>
      </w:r>
      <w:r w:rsidR="009843A2">
        <w:fldChar w:fldCharType="end"/>
      </w:r>
      <w:r w:rsidR="00695C21">
        <w:t xml:space="preserve">. </w:t>
      </w:r>
      <w:r w:rsidR="00A64D82">
        <w:t xml:space="preserve">However, many studies </w:t>
      </w:r>
      <w:r w:rsidR="00695C21">
        <w:t xml:space="preserve">rather </w:t>
      </w:r>
      <w:r w:rsidR="00695C21">
        <w:lastRenderedPageBreak/>
        <w:t>emphasize the need of a monolithic recognition model, flexible enough to work with different users</w:t>
      </w:r>
      <w:r w:rsidR="009843A2">
        <w:t xml:space="preserve"> </w:t>
      </w:r>
      <w:r w:rsidR="009843A2">
        <w:fldChar w:fldCharType="begin"/>
      </w:r>
      <w:r w:rsidR="002451BD">
        <w:instrText xml:space="preserve"> ADDIN ZOTERO_ITEM CSL_CITATION {"citationID":"dk260rOO","properties":{"formattedCitation":"[8]","plainCitation":"[8]","noteIndex":0},"citationItems":[{"id":57,"uris":["http://zotero.org/users/local/q0F3hXW0/items/9WABVDGF","http://zotero.org/users/11390376/items/9WABVDGF"],"itemData":{"id":57,"type":"article-journal","container-title":"Pervasive and Mobile Computing","DOI":"10.1016/j.pmcj.2011.06.004","ISSN":"15741192","issue":"5","journalAbbreviation":"Pervasive and Mobile Computing","language":"en","page":"717-729","source":"DOI.org (Crossref)","title":"Centinela: A human activity recognition system based on acceleration and vital sign data","title-short":"Centinela","volume":"8","author":[{"family":"Lara","given":"Óscar D."},{"family":"Pérez","given":"Alfredo J."},{"family":"Labrador","given":"Miguel A."},{"family":"Posada","given":"José D."}],"issued":{"date-parts":[["2012",10]]}}}],"schema":"https://github.com/citation-style-language/schema/raw/master/csl-citation.json"} </w:instrText>
      </w:r>
      <w:r w:rsidR="009843A2">
        <w:fldChar w:fldCharType="separate"/>
      </w:r>
      <w:r w:rsidR="002451BD" w:rsidRPr="002451BD">
        <w:rPr>
          <w:rFonts w:ascii="Times New Roman" w:hAnsi="Times New Roman" w:cs="Times New Roman"/>
        </w:rPr>
        <w:t>[8]</w:t>
      </w:r>
      <w:r w:rsidR="009843A2">
        <w:fldChar w:fldCharType="end"/>
      </w:r>
      <w:r w:rsidR="00695C21">
        <w:t xml:space="preserve">. Consequently, two types of analyses have been proposed to evaluate activity recognition systems: subject-dependent and subject-independent evaluations </w:t>
      </w:r>
      <w:r w:rsidR="00E11645">
        <w:fldChar w:fldCharType="begin"/>
      </w:r>
      <w:r w:rsidR="009D0D76">
        <w:instrText xml:space="preserve"> ADDIN ZOTERO_ITEM CSL_CITATION {"citationID":"3zp6KXrV","properties":{"formattedCitation":"[5]","plainCitation":"[5]","noteIndex":0},"citationItems":[{"id":51,"uris":["http://zotero.org/users/local/q0F3hXW0/items/UXY9P5XT","http://zotero.org/users/11390376/items/UXY9P5XT"],"itemData":{"id":51,"type":"paper-conference","container-title":"2007 11th IEEE International Symposium on Wearable Computers","DOI":"10.1109/ISWC.2007.4373774","event-place":"Boston, MA, USA","event-title":"2007 11th IEEE International Symposium on Wearable Computers","ISBN":"978-1-4244-1452-9","page":"1-4","publisher":"IEEE","publisher-place":"Boston, MA, USA","source":"DOI.org (Crossref)","title":"Real-Time Recognition of Physical Activities and Their Intensities Using Wireless Accelerometers and a Heart Rate Monitor","URL":"http://ieeexplore.ieee.org/document/4373774/","author":[{"family":"Tapia","given":"Emmanuel Munguia"},{"family":"Intille","given":"Stephen S."},{"family":"Haskell","given":"William"},{"family":"Larson","given":"Kent"},{"family":"Wright","given":"Julie"},{"family":"King","given":"Abby"},{"family":"Friedman","given":"Robert"}],"accessed":{"date-parts":[["2023",3,12]]},"issued":{"date-parts":[["2007",10]]}}}],"schema":"https://github.com/citation-style-language/schema/raw/master/csl-citation.json"} </w:instrText>
      </w:r>
      <w:r w:rsidR="00E11645">
        <w:fldChar w:fldCharType="separate"/>
      </w:r>
      <w:r w:rsidR="009D0D76" w:rsidRPr="009D0D76">
        <w:rPr>
          <w:rFonts w:ascii="Times New Roman" w:hAnsi="Times New Roman" w:cs="Times New Roman"/>
        </w:rPr>
        <w:t>[5]</w:t>
      </w:r>
      <w:r w:rsidR="00E11645">
        <w:fldChar w:fldCharType="end"/>
      </w:r>
      <w:r w:rsidR="00695C21">
        <w:t xml:space="preserve">. In the first one, a classifier is trained and tested for each individual with his/her own data and the average accuracy for all subjects is computed. In the second one, only one classifier is built for all individuals using cross validation or leave-one-individual-out analysis. </w:t>
      </w:r>
      <w:r w:rsidR="004F591D">
        <w:t xml:space="preserve">Lara and Labrador </w:t>
      </w:r>
      <w:r w:rsidR="00695C21">
        <w:t>highlight</w:t>
      </w:r>
      <w:r w:rsidR="004F591D">
        <w:t>ed</w:t>
      </w:r>
      <w:r w:rsidR="00695C21">
        <w:t xml:space="preserve"> that, in some cases, it would not be convenient to train the system for each new user, especially when there are too many activities; some activities are not desirable for the subject to carry out; or the subject would not cooperate with the data collection process. </w:t>
      </w:r>
      <w:r w:rsidR="009729DE">
        <w:t>Older people</w:t>
      </w:r>
      <w:r w:rsidR="00695C21">
        <w:t xml:space="preserve"> would surely walk quite differently t</w:t>
      </w:r>
      <w:r w:rsidR="00554612">
        <w:t>han a young child</w:t>
      </w:r>
      <w:r w:rsidR="00695C21">
        <w:t xml:space="preserve">, thereby challenging a single model to recognize activities regardless of the subject’s characteristics. </w:t>
      </w:r>
      <w:r w:rsidR="00A05BA3">
        <w:t>They suggested that a</w:t>
      </w:r>
      <w:r w:rsidR="00695C21">
        <w:t xml:space="preserve"> solution to the dichotomy of the monolithic </w:t>
      </w:r>
      <w:r w:rsidR="00D337E1">
        <w:t>and</w:t>
      </w:r>
      <w:r w:rsidR="00695C21">
        <w:t xml:space="preserve"> particular recognition model can be addressed by creating groups of users with similar characteristics. </w:t>
      </w:r>
      <w:r w:rsidR="00695C21">
        <w:fldChar w:fldCharType="begin"/>
      </w:r>
      <w:r w:rsidR="009D0D76">
        <w:instrText xml:space="preserve"> ADDIN ZOTERO_ITEM CSL_CITATION {"citationID":"01fWLjQA","properties":{"formattedCitation":"[4]","plainCitation":"[4]","noteIndex":0},"citationItems":[{"id":44,"uris":["http://zotero.org/users/local/q0F3hXW0/items/BSRWXV4W","http://zotero.org/users/11390376/items/BSRWXV4W"],"itemData":{"id":44,"type":"article-journal","container-title":"IEEE Communications Surveys &amp; Tutorials","DOI":"10.1109/SURV.2012.110112.00192","ISSN":"1553-877X","issue":"3","journalAbbreviation":"IEEE Commun. Surv. Tutorials","page":"1192-1209","source":"DOI.org (Crossref)","title":"A Survey on Human Activity Recognition using Wearable Sensors","volume":"15","author":[{"family":"Lara","given":"Oscar D."},{"family":"Labrador","given":"Miguel A."}],"issued":{"date-parts":[["2013"]]}}}],"schema":"https://github.com/citation-style-language/schema/raw/master/csl-citation.json"} </w:instrText>
      </w:r>
      <w:r w:rsidR="00695C21">
        <w:fldChar w:fldCharType="separate"/>
      </w:r>
      <w:r w:rsidR="009D0D76" w:rsidRPr="009D0D76">
        <w:rPr>
          <w:rFonts w:ascii="Times New Roman" w:hAnsi="Times New Roman" w:cs="Times New Roman"/>
        </w:rPr>
        <w:t>[4]</w:t>
      </w:r>
      <w:r w:rsidR="00695C21">
        <w:fldChar w:fldCharType="end"/>
      </w:r>
    </w:p>
    <w:p w14:paraId="5E3F570F" w14:textId="014D9AEA" w:rsidR="002666F7" w:rsidRDefault="002666F7" w:rsidP="00DA1B0E">
      <w:pPr>
        <w:pStyle w:val="31"/>
      </w:pPr>
      <w:bookmarkStart w:id="14" w:name="_Toc136348888"/>
      <w:r>
        <w:t xml:space="preserve">Feature </w:t>
      </w:r>
      <w:r w:rsidR="00DA1B0E">
        <w:t>e</w:t>
      </w:r>
      <w:r>
        <w:t>xtraction</w:t>
      </w:r>
      <w:bookmarkEnd w:id="14"/>
    </w:p>
    <w:p w14:paraId="41F3F2E9" w14:textId="676C88C2" w:rsidR="00EB70AF" w:rsidRDefault="00986A6E" w:rsidP="00841475">
      <w:r>
        <w:t xml:space="preserve">Machine learning requires a very large </w:t>
      </w:r>
      <w:r w:rsidR="009603B2">
        <w:t>amount</w:t>
      </w:r>
      <w:r>
        <w:t xml:space="preserve"> of data</w:t>
      </w:r>
      <w:r w:rsidR="009603B2">
        <w:t>.</w:t>
      </w:r>
      <w:r>
        <w:t xml:space="preserve"> </w:t>
      </w:r>
      <w:r w:rsidR="009603B2">
        <w:t>E</w:t>
      </w:r>
      <w:r>
        <w:t>specially</w:t>
      </w:r>
      <w:r w:rsidR="009603B2">
        <w:t>,</w:t>
      </w:r>
      <w:r>
        <w:t xml:space="preserve"> when the dimension of the data increases significantly the data required for an accurate analysis increases dramatically.</w:t>
      </w:r>
      <w:r w:rsidR="00ED3459">
        <w:t xml:space="preserve"> </w:t>
      </w:r>
      <w:r w:rsidR="00E07661">
        <w:t>The curse</w:t>
      </w:r>
      <w:r>
        <w:t xml:space="preserve"> of dimensionality is an important aspect to consider because sensor-based systems provide a lot of data. Therefore, it is important to select certain patterns or features, and </w:t>
      </w:r>
      <w:r w:rsidR="006A1163">
        <w:t xml:space="preserve">perform classification </w:t>
      </w:r>
      <w:r>
        <w:t>based on the</w:t>
      </w:r>
      <w:r w:rsidR="006A1163">
        <w:t>se</w:t>
      </w:r>
      <w:r>
        <w:t xml:space="preserve"> features. As the number of data </w:t>
      </w:r>
      <w:r w:rsidR="00310D15">
        <w:t>increases</w:t>
      </w:r>
      <w:r>
        <w:t xml:space="preserve">, the computational cost also </w:t>
      </w:r>
      <w:r w:rsidR="00310D15">
        <w:t>increases</w:t>
      </w:r>
      <w:r>
        <w:t xml:space="preserve"> exponentially. That is</w:t>
      </w:r>
      <w:r w:rsidR="00310D15">
        <w:t xml:space="preserve"> why </w:t>
      </w:r>
      <w:r>
        <w:t>feature subset selection and feature extraction</w:t>
      </w:r>
      <w:r w:rsidR="00310D15">
        <w:t xml:space="preserve"> are used</w:t>
      </w:r>
      <w:r>
        <w:t>.</w:t>
      </w:r>
      <w:r w:rsidR="00377139">
        <w:t xml:space="preserve"> Feature is a statistical function that works brilliantly to extract meaningful information of data in a natural way. From the perspective of human activity recognition, a particular pattern is generated from a particular physical movement of users. As an example, </w:t>
      </w:r>
      <w:r w:rsidR="004A07FB">
        <w:t>running</w:t>
      </w:r>
      <w:r w:rsidR="00377139">
        <w:t xml:space="preserve"> activity has a particular pattern as it involves superior physical effort from a human, which is quite different from the activity pattern of walking. Thus, inertial sensors like an accelerometer and gyroscope can measure the intensity of each physical effort and produce different pattern distributions. Collected pattern distribution i.e., statistical data information from these sensors can distinguish between walking and running activity. Hence, the standard deviation or any other statistical feature is capable of highlighting the difference between these two activities. </w:t>
      </w:r>
      <w:r w:rsidR="00377139">
        <w:fldChar w:fldCharType="begin"/>
      </w:r>
      <w:r w:rsidR="002451BD">
        <w:instrText xml:space="preserve"> ADDIN ZOTERO_ITEM CSL_CITATION {"citationID":"cJ6VlkbB","properties":{"formattedCitation":"[9]","plainCitation":"[9]","noteIndex":0},"citationItems":[{"id":32,"uris":["http://zotero.org/users/local/q0F3hXW0/items/G4XAWMXQ","http://zotero.org/users/11390376/items/G4XAWMXQ"],"itemData":{"id":32,"type":"article-journal","abstract":"Human activity recognition (HAR) techniques are playing a significant role in monitoring the daily activities of human life such as elderly care, investigation activities, healthcare, sports, and smart homes. Smartphones incorporated with varieties of motion sensors like accelerometers and gyroscopes are widely used inertial sensors that can identify different physical conditions of human. In recent research, many works have been done regarding human activity recognition. Sensor data of smartphone produces high dimensional feature vectors for identifying human activities. However, all the vectors are not contributing equally for identification process. Including all feature vectors create a phenomenon known as ‘curse of dimensionality’. This research has proposed a hybrid method feature selection process, which includes a filter and wrapper method. The process uses a sequential floating forward search (SFFS) to extract desired features for better activity recognition. Features are then fed to a multiclass support vector machine (SVM) to create nonlinear classifiers by adopting the kernel trick for training and testing purpose. We validated our model with a benchmark dataset. Our proposed system works efficiently with limited hardware resource and provides satisfactory activity identification.","container-title":"Sensors","DOI":"10.3390/s20010317","ISSN":"1424-8220","issue":"1","journalAbbreviation":"Sensors","language":"en","page":"317","source":"DOI.org (Crossref)","title":"Enhanced Human Activity Recognition Based on Smartphone Sensor Data Using Hybrid Feature Selection Model","volume":"20","author":[{"family":"Ahmed","given":"Nadeem"},{"family":"Rafiq","given":"Jahir Ibna"},{"family":"Islam","given":"Md Rashedul"}],"issued":{"date-parts":[["2020",1,6]]}}}],"schema":"https://github.com/citation-style-language/schema/raw/master/csl-citation.json"} </w:instrText>
      </w:r>
      <w:r w:rsidR="00377139">
        <w:fldChar w:fldCharType="separate"/>
      </w:r>
      <w:r w:rsidR="002451BD" w:rsidRPr="002451BD">
        <w:rPr>
          <w:rFonts w:ascii="Times New Roman" w:hAnsi="Times New Roman" w:cs="Times New Roman"/>
        </w:rPr>
        <w:t>[9]</w:t>
      </w:r>
      <w:r w:rsidR="00377139">
        <w:fldChar w:fldCharType="end"/>
      </w:r>
    </w:p>
    <w:p w14:paraId="4247CEE5" w14:textId="77777777" w:rsidR="007B34EC" w:rsidRDefault="00DE6BBE" w:rsidP="00EB70AF">
      <w:r>
        <w:t xml:space="preserve">In a survey of </w:t>
      </w:r>
      <w:r w:rsidRPr="002742AD">
        <w:rPr>
          <w:rFonts w:ascii="Times New Roman" w:hAnsi="Times New Roman" w:cs="Times New Roman"/>
        </w:rPr>
        <w:t>Lara and</w:t>
      </w:r>
      <w:r>
        <w:rPr>
          <w:rFonts w:ascii="Times New Roman" w:hAnsi="Times New Roman" w:cs="Times New Roman"/>
        </w:rPr>
        <w:t xml:space="preserve"> </w:t>
      </w:r>
      <w:r w:rsidRPr="002742AD">
        <w:rPr>
          <w:rFonts w:ascii="Times New Roman" w:hAnsi="Times New Roman" w:cs="Times New Roman"/>
        </w:rPr>
        <w:t>Labrador</w:t>
      </w:r>
      <w:r>
        <w:rPr>
          <w:rFonts w:ascii="Times New Roman" w:hAnsi="Times New Roman" w:cs="Times New Roman"/>
        </w:rPr>
        <w:t xml:space="preserve"> (2013) were demonstrated main concepts about pre-requisitions in HAR data collection and training and testing systems. They stated that </w:t>
      </w:r>
      <w:r>
        <w:t xml:space="preserve">the training stage initially requires a time series dataset of measured attributes from individuals performing each activity. Relevant information in the raw signals is filtered by splitting the time series into time windows to apply feature extraction. Thereafter, learning methods are used to generate an activity recognition </w:t>
      </w:r>
    </w:p>
    <w:p w14:paraId="348D600A" w14:textId="65957753" w:rsidR="007B34EC" w:rsidRDefault="007B34EC" w:rsidP="007B34EC">
      <w:pPr>
        <w:pStyle w:val="Figurecaption"/>
      </w:pPr>
      <w:bookmarkStart w:id="15" w:name="_Toc136271752"/>
      <w:r>
        <w:lastRenderedPageBreak/>
        <w:t>Fig. 1.2B</w:t>
      </w:r>
      <w:r w:rsidR="000230A8">
        <w:t>:</w:t>
      </w:r>
      <w:r>
        <w:t xml:space="preserve"> </w:t>
      </w:r>
      <w:r w:rsidRPr="00786535">
        <w:t xml:space="preserve">General data flow for training and </w:t>
      </w:r>
      <w:r w:rsidRPr="007B34EC">
        <w:t>testing</w:t>
      </w:r>
      <w:r w:rsidRPr="00786535">
        <w:t xml:space="preserve"> HAR systems</w:t>
      </w:r>
      <w:r>
        <w:t xml:space="preserve"> based on wearable sensors. (Lara &amp; Labrador, 2013)</w:t>
      </w:r>
      <w:bookmarkEnd w:id="15"/>
    </w:p>
    <w:p w14:paraId="4BAAEAD6" w14:textId="4CD3C1F3" w:rsidR="00DE6BBE" w:rsidRDefault="00DE6BBE" w:rsidP="007B34EC">
      <w:pPr>
        <w:ind w:firstLine="0"/>
      </w:pPr>
      <w:r>
        <w:t xml:space="preserve">model from the dataset of extracted features. Then similarly as for testing, data are collected during a time window, which is used to extract feature </w:t>
      </w:r>
      <w:r w:rsidR="00116BA7">
        <w:t>set which is evaluated in the formerly</w:t>
      </w:r>
      <w:r>
        <w:t xml:space="preserve"> trained learning model, generating a predicted activity label. In </w:t>
      </w:r>
      <w:r w:rsidR="004A07FB">
        <w:t>figure</w:t>
      </w:r>
      <w:r>
        <w:t xml:space="preserve"> </w:t>
      </w:r>
      <w:r w:rsidR="00DD4967">
        <w:t>1.</w:t>
      </w:r>
      <w:r w:rsidR="0053249E">
        <w:t>2</w:t>
      </w:r>
      <w:r>
        <w:t xml:space="preserve"> the common phases involved in these two processes are depicted. </w:t>
      </w:r>
      <w:r w:rsidR="006848E7">
        <w:fldChar w:fldCharType="begin"/>
      </w:r>
      <w:r w:rsidR="009D0D76">
        <w:instrText xml:space="preserve"> ADDIN ZOTERO_ITEM CSL_CITATION {"citationID":"N9tmL3YJ","properties":{"formattedCitation":"[4]","plainCitation":"[4]","noteIndex":0},"citationItems":[{"id":44,"uris":["http://zotero.org/users/local/q0F3hXW0/items/BSRWXV4W","http://zotero.org/users/11390376/items/BSRWXV4W"],"itemData":{"id":44,"type":"article-journal","container-title":"IEEE Communications Surveys &amp; Tutorials","DOI":"10.1109/SURV.2012.110112.00192","ISSN":"1553-877X","issue":"3","journalAbbreviation":"IEEE Commun. Surv. Tutorials","page":"1192-1209","source":"DOI.org (Crossref)","title":"A Survey on Human Activity Recognition using Wearable Sensors","volume":"15","author":[{"family":"Lara","given":"Oscar D."},{"family":"Labrador","given":"Miguel A."}],"issued":{"date-parts":[["2013"]]}}}],"schema":"https://github.com/citation-style-language/schema/raw/master/csl-citation.json"} </w:instrText>
      </w:r>
      <w:r w:rsidR="006848E7">
        <w:fldChar w:fldCharType="separate"/>
      </w:r>
      <w:r w:rsidR="009D0D76" w:rsidRPr="009D0D76">
        <w:rPr>
          <w:rFonts w:ascii="Times New Roman" w:hAnsi="Times New Roman" w:cs="Times New Roman"/>
        </w:rPr>
        <w:t>[4]</w:t>
      </w:r>
      <w:r w:rsidR="006848E7">
        <w:fldChar w:fldCharType="end"/>
      </w:r>
      <w:r>
        <w:rPr>
          <w:noProof/>
          <w:lang w:eastAsia="en-US"/>
        </w:rPr>
        <w:drawing>
          <wp:anchor distT="0" distB="0" distL="114300" distR="114300" simplePos="0" relativeHeight="251658243" behindDoc="0" locked="0" layoutInCell="1" allowOverlap="1" wp14:anchorId="54303474" wp14:editId="5F6EC8E5">
            <wp:simplePos x="2257425" y="3324225"/>
            <wp:positionH relativeFrom="margin">
              <wp:align>center</wp:align>
            </wp:positionH>
            <wp:positionV relativeFrom="margin">
              <wp:align>top</wp:align>
            </wp:positionV>
            <wp:extent cx="3820795" cy="3562350"/>
            <wp:effectExtent l="0" t="0" r="8255" b="0"/>
            <wp:wrapTopAndBottom/>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rotWithShape="1">
                    <a:blip r:embed="rId20">
                      <a:grayscl/>
                      <a:extLst>
                        <a:ext uri="{28A0092B-C50C-407E-A947-70E740481C1C}">
                          <a14:useLocalDpi xmlns:a14="http://schemas.microsoft.com/office/drawing/2010/main" val="0"/>
                        </a:ext>
                      </a:extLst>
                    </a:blip>
                    <a:srcRect b="11681"/>
                    <a:stretch/>
                  </pic:blipFill>
                  <pic:spPr bwMode="auto">
                    <a:xfrm>
                      <a:off x="0" y="0"/>
                      <a:ext cx="3820795" cy="3562350"/>
                    </a:xfrm>
                    <a:prstGeom prst="rect">
                      <a:avLst/>
                    </a:prstGeom>
                    <a:ln>
                      <a:noFill/>
                    </a:ln>
                    <a:extLst>
                      <a:ext uri="{53640926-AAD7-44D8-BBD7-CCE9431645EC}">
                        <a14:shadowObscured xmlns:a14="http://schemas.microsoft.com/office/drawing/2010/main"/>
                      </a:ext>
                    </a:extLst>
                  </pic:spPr>
                </pic:pic>
              </a:graphicData>
            </a:graphic>
          </wp:anchor>
        </w:drawing>
      </w:r>
    </w:p>
    <w:p w14:paraId="7B5786FE" w14:textId="412247DE" w:rsidR="00DA1B0E" w:rsidRDefault="00DA1B0E" w:rsidP="00384FC0">
      <w:pPr>
        <w:pStyle w:val="31"/>
      </w:pPr>
      <w:bookmarkStart w:id="16" w:name="_Toc136348889"/>
      <w:r>
        <w:t>Drawb</w:t>
      </w:r>
      <w:r w:rsidR="00384FC0">
        <w:t>acks and challenges</w:t>
      </w:r>
      <w:bookmarkEnd w:id="16"/>
    </w:p>
    <w:p w14:paraId="27EBE416" w14:textId="4AEBEFB9" w:rsidR="00C83CB8" w:rsidRPr="00014D7A" w:rsidRDefault="00C83CB8" w:rsidP="00C83CB8">
      <w:pPr>
        <w:rPr>
          <w:rFonts w:ascii="Times New Roman" w:hAnsi="Times New Roman" w:cs="Times New Roman"/>
        </w:rPr>
      </w:pPr>
      <w:r>
        <w:t>A</w:t>
      </w:r>
      <w:r w:rsidRPr="00346721">
        <w:t>ccording to Demrozi et al., HAR algorithms still face many challenges, including 1) complexity and variety of daily activities, 2) intra-subject and inter-subject variability for the same activity, 3) the trade-off between performance and privacy, 4) computational efficiency in embedded and portable devices, and 5) difficulty of data annotation.</w:t>
      </w:r>
      <w:r>
        <w:t xml:space="preserve"> </w:t>
      </w:r>
      <w:r>
        <w:fldChar w:fldCharType="begin"/>
      </w:r>
      <w:r w:rsidR="009D0D76">
        <w:instrText xml:space="preserve"> ADDIN ZOTERO_ITEM CSL_CITATION {"citationID":"vXQPxhSt","properties":{"formattedCitation":"[1]","plainCitation":"[1]","noteIndex":0},"citationItems":[{"id":36,"uris":["http://zotero.org/users/local/q0F3hXW0/items/XSXPYJYI","http://zotero.org/users/11390376/items/XSXPYJYI"],"itemData":{"id":36,"type":"article-journal","container-title":"IEEE Access","DOI":"10.1109/ACCESS.2020.3037715","ISSN":"2169-3536","journalAbbreviation":"IEEE Access","page":"210816-210836","source":"DOI.org (Crossref)","title":"Human Activity Recognition Using Inertial, Physiological and Environmental Sensors: A Comprehensive Survey","title-short":"Human Activity Recognition Using Inertial, Physiological and Environmental Sensors","volume":"8","author":[{"family":"Demrozi","given":"Florenc"},{"family":"Pravadelli","given":"Graziano"},{"family":"Bihorac","given":"Azra"},{"family":"Rashidi","given":"Parisa"}],"issued":{"date-parts":[["2020"]]}}}],"schema":"https://github.com/citation-style-language/schema/raw/master/csl-citation.json"} </w:instrText>
      </w:r>
      <w:r>
        <w:fldChar w:fldCharType="separate"/>
      </w:r>
      <w:r w:rsidR="009D0D76" w:rsidRPr="009D0D76">
        <w:rPr>
          <w:rFonts w:ascii="Times New Roman" w:hAnsi="Times New Roman" w:cs="Times New Roman"/>
        </w:rPr>
        <w:t>[1]</w:t>
      </w:r>
      <w:r>
        <w:fldChar w:fldCharType="end"/>
      </w:r>
    </w:p>
    <w:p w14:paraId="2A7B665A" w14:textId="47579028" w:rsidR="00DE6BBE" w:rsidRDefault="008F7CE7" w:rsidP="00DE6BBE">
      <w:r>
        <w:t>Micu</w:t>
      </w:r>
      <w:r w:rsidR="00FD0D23">
        <w:t xml:space="preserve">cci et al. (2017) </w:t>
      </w:r>
      <w:r w:rsidR="006D2B06">
        <w:t xml:space="preserve">created a dataset of </w:t>
      </w:r>
      <w:r w:rsidR="00E84839">
        <w:t>a</w:t>
      </w:r>
      <w:r w:rsidR="006D2B06">
        <w:t xml:space="preserve">ctivities of </w:t>
      </w:r>
      <w:r w:rsidR="00E84839">
        <w:t>d</w:t>
      </w:r>
      <w:r w:rsidR="006D2B06">
        <w:t xml:space="preserve">aily </w:t>
      </w:r>
      <w:r w:rsidR="00E84839">
        <w:t>l</w:t>
      </w:r>
      <w:r w:rsidR="006D2B06">
        <w:t>iving</w:t>
      </w:r>
      <w:r w:rsidR="00861364">
        <w:t xml:space="preserve"> in order to tackle lack of suitable publicly available dataset problem. They stated that</w:t>
      </w:r>
      <w:r w:rsidR="00FD0D23">
        <w:t xml:space="preserve"> </w:t>
      </w:r>
      <w:r w:rsidR="00861364">
        <w:t>d</w:t>
      </w:r>
      <w:r w:rsidR="00DE6BBE">
        <w:t>ata acquired by the hosted sensors are usually processed by machine-learning-based algorithms to classify human activities</w:t>
      </w:r>
      <w:r w:rsidR="00346298">
        <w:t>, and</w:t>
      </w:r>
      <w:r w:rsidR="00DE6BBE">
        <w:t xml:space="preserve"> </w:t>
      </w:r>
      <w:r w:rsidR="00346298">
        <w:t>t</w:t>
      </w:r>
      <w:r w:rsidR="00DE6BBE">
        <w:t xml:space="preserve">he success of those algorithms mostly depends on the availability of </w:t>
      </w:r>
      <w:r w:rsidR="00FB3138">
        <w:t xml:space="preserve">labeled </w:t>
      </w:r>
      <w:r w:rsidR="00DE6BBE">
        <w:t xml:space="preserve">training data that, if made publicly available, would allow researchers to make objective comparisons between techniques. Nowadays, there are only a few publicly available data sets, which often contain samples from subjects with too </w:t>
      </w:r>
      <w:r w:rsidR="00DE6BBE">
        <w:lastRenderedPageBreak/>
        <w:t>similar characteristics, and lack specific information so that</w:t>
      </w:r>
      <w:r w:rsidR="00751D50">
        <w:t xml:space="preserve"> it</w:t>
      </w:r>
      <w:r w:rsidR="00DE6BBE">
        <w:t xml:space="preserve"> is not possible to select subsets of samples according to specific criteria. </w:t>
      </w:r>
      <w:r w:rsidR="00DE6BBE">
        <w:fldChar w:fldCharType="begin"/>
      </w:r>
      <w:r w:rsidR="002451BD">
        <w:instrText xml:space="preserve"> ADDIN ZOTERO_ITEM CSL_CITATION {"citationID":"Nr3DbJKX","properties":{"formattedCitation":"[10]","plainCitation":"[10]","noteIndex":0},"citationItems":[{"id":22,"uris":["http://zotero.org/users/local/q0F3hXW0/items/CCF2UXBT","http://zotero.org/users/11390376/items/CCF2UXBT"],"itemData":{"id":22,"type":"article-journal","container-title":"Applied Sciences","DOI":"10.3390/app7101101","ISSN":"2076-3417","issue":"10","journalAbbreviation":"Applied Sciences","language":"en","page":"1101","source":"DOI.org (Crossref)","title":"UniMiB SHAR: A Dataset for Human Activity Recognition Using Acceleration Data from Smartphones","title-short":"UniMiB SHAR","volume":"7","author":[{"family":"Micucci","given":"Daniela"},{"family":"Mobilio","given":"Marco"},{"family":"Napoletano","given":"Paolo"}],"issued":{"date-parts":[["2017",10,24]]}}}],"schema":"https://github.com/citation-style-language/schema/raw/master/csl-citation.json"} </w:instrText>
      </w:r>
      <w:r w:rsidR="00DE6BBE">
        <w:fldChar w:fldCharType="separate"/>
      </w:r>
      <w:r w:rsidR="002451BD" w:rsidRPr="002451BD">
        <w:rPr>
          <w:rFonts w:ascii="Times New Roman" w:hAnsi="Times New Roman" w:cs="Times New Roman"/>
        </w:rPr>
        <w:t>[10]</w:t>
      </w:r>
      <w:r w:rsidR="00DE6BBE">
        <w:fldChar w:fldCharType="end"/>
      </w:r>
    </w:p>
    <w:p w14:paraId="6F2B541A" w14:textId="2DC3E2B5" w:rsidR="00DE6BBE" w:rsidRDefault="00D25397" w:rsidP="00DE6BBE">
      <w:r>
        <w:t xml:space="preserve">Nowadays accelerometers and gyroscopes that can be employed for the classification of human </w:t>
      </w:r>
      <w:r w:rsidR="004A07FB">
        <w:t>activities</w:t>
      </w:r>
      <w:r>
        <w:t xml:space="preserve"> are installed on smartphones and smartwatches. However, the focus of these efforts has mostly been on smartphone-based activity recognition. The application of these common commercially available devices significantly increased the possible uses for activity recognition; but several limits must be confessed since these devices are placed on the body of a user and the unstable orientation, such as when the smartphone moves around in a user’s pocket, or when the position of the pocket is not suitable for the tracking of hand-based activities. Also, </w:t>
      </w:r>
      <w:r w:rsidR="007B34EC" w:rsidRPr="002742AD">
        <w:rPr>
          <w:rFonts w:ascii="Times New Roman" w:hAnsi="Times New Roman" w:cs="Times New Roman"/>
        </w:rPr>
        <w:t>Mekruksavanich</w:t>
      </w:r>
      <w:r w:rsidRPr="002742AD">
        <w:rPr>
          <w:rFonts w:ascii="Times New Roman" w:hAnsi="Times New Roman" w:cs="Times New Roman"/>
        </w:rPr>
        <w:t xml:space="preserve"> and Jitpattanakul</w:t>
      </w:r>
      <w:r>
        <w:rPr>
          <w:rFonts w:ascii="Times New Roman" w:hAnsi="Times New Roman" w:cs="Times New Roman"/>
        </w:rPr>
        <w:t xml:space="preserve"> stated that </w:t>
      </w:r>
      <w:r>
        <w:t xml:space="preserve">since women do not usually carry their smartphone in their pocket, they are especially prone to the limitations of smartphone-based activity recognition. Therefore, the use of smartwatches, which are worn in a constant location, addresses the majority of these drawbacks, as they are ideally positioned for the tracking of activities that are hand-based. Nevertheless, according to them, these approaches using conventional machine learning regularly depend upon heuristic manual feature extraction and are thus normally limited to the knowledge of the human domain. They stated </w:t>
      </w:r>
      <w:r w:rsidR="00116BA7">
        <w:t>that these limitations restrict</w:t>
      </w:r>
      <w:r>
        <w:t xml:space="preserve"> the performance of approaches using conventional machine learning in terms of the accuracy of the classification. </w:t>
      </w:r>
      <w:r>
        <w:fldChar w:fldCharType="begin"/>
      </w:r>
      <w:r w:rsidR="009D0D76">
        <w:instrText xml:space="preserve"> ADDIN ZOTERO_ITEM CSL_CITATION {"citationID":"ERs6Pf7x","properties":{"formattedCitation":"[3]","plainCitation":"[3]","noteIndex":0},"citationItems":[{"id":46,"uris":["http://zotero.org/users/local/q0F3hXW0/items/LB8PZ3LW","http://zotero.org/users/11390376/items/LB8PZ3LW"],"itemData":{"id":46,"type":"paper-conference","container-title":"2020 IEEE SENSORS","DOI":"10.1109/SENSORS47125.2020.9278630","event-place":"Rotterdam, Netherlands","event-title":"2020 IEEE SENSORS","ISBN":"978-1-72816-801-2","page":"1-4","publisher":"IEEE","publisher-place":"Rotterdam, Netherlands","source":"DOI.org (Crossref)","title":"Smartwatch-based Human Activity Recognition Using Hybrid LSTM Network","URL":"https://ieeexplore.ieee.org/document/9278630/","author":[{"family":"Mekruksavanich","given":"Sakorn"},{"family":"Jitpattanakul","given":"Anuchit"}],"accessed":{"date-parts":[["2023",3,8]]},"issued":{"date-parts":[["2020",10,25]]}}}],"schema":"https://github.com/citation-style-language/schema/raw/master/csl-citation.json"} </w:instrText>
      </w:r>
      <w:r>
        <w:fldChar w:fldCharType="separate"/>
      </w:r>
      <w:r w:rsidR="009D0D76" w:rsidRPr="009D0D76">
        <w:rPr>
          <w:rFonts w:ascii="Times New Roman" w:hAnsi="Times New Roman" w:cs="Times New Roman"/>
        </w:rPr>
        <w:t>[3]</w:t>
      </w:r>
      <w:r>
        <w:fldChar w:fldCharType="end"/>
      </w:r>
    </w:p>
    <w:p w14:paraId="06C89BAC" w14:textId="004911D4" w:rsidR="00E9195C" w:rsidRDefault="00DE6BBE" w:rsidP="00DE6BBE">
      <w:pPr>
        <w:pStyle w:val="31"/>
      </w:pPr>
      <w:bookmarkStart w:id="17" w:name="_Toc136348890"/>
      <w:r>
        <w:t>Methods, applications, and results in HAR</w:t>
      </w:r>
      <w:bookmarkEnd w:id="17"/>
    </w:p>
    <w:p w14:paraId="4D9389A3" w14:textId="41A90482" w:rsidR="0042092D" w:rsidRPr="0031368D" w:rsidRDefault="00B45687" w:rsidP="0042092D">
      <w:r>
        <w:t>In terms of algorithmic implementation, a</w:t>
      </w:r>
      <w:r w:rsidR="00043F6C">
        <w:t>ccording to Demrozi</w:t>
      </w:r>
      <w:r w:rsidR="001D004E">
        <w:t xml:space="preserve"> et al. (20</w:t>
      </w:r>
      <w:r w:rsidR="00D26F64">
        <w:t>20</w:t>
      </w:r>
      <w:r w:rsidR="001D004E">
        <w:t>)</w:t>
      </w:r>
      <w:r w:rsidR="00246069">
        <w:t xml:space="preserve"> HAR research has seen an explosion in Deep Learning (DL) methods, resulting in an increase in recognition accuracy. While DL methods produce high accuracy results on large activity datasets, in many HAR applications Classic Machine Learning (CML) models might be better suited due to the small size of the dataset, lower dimensionality of the input data, and availability of expert knowledge in formulating the problem. The increasing interest in HAR can be associated with growing use of sensors and wearable devices in all aspects of daily life, especially with respect to health and well-being applications. </w:t>
      </w:r>
      <w:r w:rsidR="00246069">
        <w:fldChar w:fldCharType="begin"/>
      </w:r>
      <w:r w:rsidR="009D0D76">
        <w:instrText xml:space="preserve"> ADDIN ZOTERO_ITEM CSL_CITATION {"citationID":"Jjt4OjnB","properties":{"formattedCitation":"[1]","plainCitation":"[1]","noteIndex":0},"citationItems":[{"id":36,"uris":["http://zotero.org/users/local/q0F3hXW0/items/XSXPYJYI","http://zotero.org/users/11390376/items/XSXPYJYI"],"itemData":{"id":36,"type":"article-journal","container-title":"IEEE Access","DOI":"10.1109/ACCESS.2020.3037715","ISSN":"2169-3536","journalAbbreviation":"IEEE Access","page":"210816-210836","source":"DOI.org (Crossref)","title":"Human Activity Recognition Using Inertial, Physiological and Environmental Sensors: A Comprehensive Survey","title-short":"Human Activity Recognition Using Inertial, Physiological and Environmental Sensors","volume":"8","author":[{"family":"Demrozi","given":"Florenc"},{"family":"Pravadelli","given":"Graziano"},{"family":"Bihorac","given":"Azra"},{"family":"Rashidi","given":"Parisa"}],"issued":{"date-parts":[["2020"]]}}}],"schema":"https://github.com/citation-style-language/schema/raw/master/csl-citation.json"} </w:instrText>
      </w:r>
      <w:r w:rsidR="00246069">
        <w:fldChar w:fldCharType="separate"/>
      </w:r>
      <w:r w:rsidR="009D0D76" w:rsidRPr="009D0D76">
        <w:rPr>
          <w:rFonts w:ascii="Times New Roman" w:hAnsi="Times New Roman" w:cs="Times New Roman"/>
        </w:rPr>
        <w:t>[1]</w:t>
      </w:r>
      <w:r w:rsidR="00246069">
        <w:fldChar w:fldCharType="end"/>
      </w:r>
      <w:r w:rsidR="00B56C27">
        <w:t xml:space="preserve"> </w:t>
      </w:r>
      <w:r w:rsidR="0042092D" w:rsidRPr="00346721">
        <w:t xml:space="preserve">Data for training and testing HAR algorithms is typically obtained from two main sources such as </w:t>
      </w:r>
      <w:r w:rsidR="0042092D" w:rsidRPr="005E14A1">
        <w:rPr>
          <w:i/>
          <w:iCs/>
        </w:rPr>
        <w:t>ambient sensors</w:t>
      </w:r>
      <w:r w:rsidR="0042092D" w:rsidRPr="00346721">
        <w:t xml:space="preserve">, and </w:t>
      </w:r>
      <w:r w:rsidR="0042092D" w:rsidRPr="005E14A1">
        <w:rPr>
          <w:i/>
          <w:iCs/>
        </w:rPr>
        <w:t>embedded sensors</w:t>
      </w:r>
      <w:r w:rsidR="0042092D" w:rsidRPr="00346721">
        <w:t xml:space="preserve">. Ambient sensors can be environmental sensors such as temperature sensors or video cameras positioned in specific points in the environment. Embedded sensors are integrated into personal devices such as smartphones and smartwatches, or </w:t>
      </w:r>
      <w:r w:rsidR="0042092D">
        <w:t>correspondi</w:t>
      </w:r>
      <w:r w:rsidR="00146817">
        <w:t>n</w:t>
      </w:r>
      <w:r w:rsidR="0042092D">
        <w:t>gly</w:t>
      </w:r>
      <w:r w:rsidR="0042092D" w:rsidRPr="00346721">
        <w:t xml:space="preserve"> integrated into clothes.</w:t>
      </w:r>
      <w:r w:rsidR="004D59D4">
        <w:t xml:space="preserve"> </w:t>
      </w:r>
      <w:r w:rsidR="0042092D">
        <w:fldChar w:fldCharType="begin"/>
      </w:r>
      <w:r w:rsidR="009D0D76">
        <w:instrText xml:space="preserve"> ADDIN ZOTERO_ITEM CSL_CITATION {"citationID":"cybMZZ3J","properties":{"formattedCitation":"[2]","plainCitation":"[2]","noteIndex":0},"citationItems":[{"id":38,"uris":["http://zotero.org/users/local/q0F3hXW0/items/Y82S55GP","http://zotero.org/users/11390376/items/Y82S55GP"],"itemData":{"id":38,"type":"article-journal","container-title":"IEEE Access","DOI":"10.1109/ACCESS.2019.2955545","ISSN":"2169-3536","journalAbbreviation":"IEEE Access","page":"170199-170212","source":"DOI.org (Crossref)","title":"Wearable Sport Activity Classification Based on Deep Convolutional Neural Network","volume":"7","author":[{"family":"Hsu","given":"Yu-Liang"},{"family":"Chang","given":"Hsing-Cheng"},{"family":"Chiu","given":"Yung-Jung"}],"issued":{"date-parts":[["2019"]]}}}],"schema":"https://github.com/citation-style-language/schema/raw/master/csl-citation.json"} </w:instrText>
      </w:r>
      <w:r w:rsidR="0042092D">
        <w:fldChar w:fldCharType="separate"/>
      </w:r>
      <w:r w:rsidR="009D0D76" w:rsidRPr="009D0D76">
        <w:rPr>
          <w:rFonts w:ascii="Times New Roman" w:hAnsi="Times New Roman" w:cs="Times New Roman"/>
        </w:rPr>
        <w:t>[2]</w:t>
      </w:r>
      <w:r w:rsidR="0042092D">
        <w:fldChar w:fldCharType="end"/>
      </w:r>
    </w:p>
    <w:p w14:paraId="5CBB4BA6" w14:textId="76981DEB" w:rsidR="000A5834" w:rsidRDefault="00CC259B" w:rsidP="009911D4">
      <w:r>
        <w:t xml:space="preserve">On </w:t>
      </w:r>
      <w:r w:rsidR="008755BD">
        <w:t>literature</w:t>
      </w:r>
      <w:r>
        <w:t xml:space="preserve"> overview of </w:t>
      </w:r>
      <w:r w:rsidR="008755BD" w:rsidRPr="000F0598">
        <w:rPr>
          <w:rFonts w:ascii="Times New Roman" w:hAnsi="Times New Roman" w:cs="Times New Roman"/>
        </w:rPr>
        <w:t>Hsu, Chang, and Chiu</w:t>
      </w:r>
      <w:r w:rsidR="008755BD">
        <w:rPr>
          <w:rFonts w:ascii="Times New Roman" w:hAnsi="Times New Roman" w:cs="Times New Roman"/>
        </w:rPr>
        <w:t xml:space="preserve"> (2019)</w:t>
      </w:r>
      <w:r w:rsidR="008755BD">
        <w:t xml:space="preserve"> for </w:t>
      </w:r>
      <w:r>
        <w:t xml:space="preserve">HAR studies, </w:t>
      </w:r>
      <w:r w:rsidR="008755BD">
        <w:t xml:space="preserve">they </w:t>
      </w:r>
      <w:r w:rsidR="004F095C">
        <w:t>found</w:t>
      </w:r>
      <w:r w:rsidR="002C6E20">
        <w:t xml:space="preserve"> that</w:t>
      </w:r>
      <w:r w:rsidR="00AB7723">
        <w:t xml:space="preserve"> a number of researchers have developed wearable inertial-sensing-based sport activity monitoring and </w:t>
      </w:r>
      <w:r w:rsidR="00AB7723">
        <w:lastRenderedPageBreak/>
        <w:t xml:space="preserve">analysis systems for running, football, tennis, baseball, golf, fencing, basketball, cycling, badminton, table tennis, </w:t>
      </w:r>
      <w:r w:rsidR="00C53AC6">
        <w:t>volleyball,</w:t>
      </w:r>
      <w:r w:rsidR="00AB7723">
        <w:t xml:space="preserve"> and many others.</w:t>
      </w:r>
      <w:r w:rsidR="001116DB">
        <w:t xml:space="preserve"> </w:t>
      </w:r>
      <w:r w:rsidR="00A35C2C">
        <w:t>They identified</w:t>
      </w:r>
      <w:r w:rsidR="001116DB">
        <w:t xml:space="preserve"> several signal processing procedures required to generate a suitable input data for machine learning classifier algorithms to recognize sport activities, which include filtering, window motion durations, signal normalization, feature extraction, feature reduction/selection, and classification. For example, </w:t>
      </w:r>
      <w:r w:rsidR="00C32442">
        <w:t xml:space="preserve">one may </w:t>
      </w:r>
      <w:r w:rsidR="001116DB">
        <w:t>select the 11 acceleration features from the 13 most commonly time</w:t>
      </w:r>
      <w:r w:rsidR="005D752F">
        <w:t xml:space="preserve"> </w:t>
      </w:r>
      <w:r w:rsidR="001116DB">
        <w:t xml:space="preserve">and frequency-domain features by using the Relief method, which are input to the Naïve Bayes (NB), </w:t>
      </w:r>
      <w:r w:rsidR="0097512C">
        <w:t>D</w:t>
      </w:r>
      <w:r w:rsidR="001116DB">
        <w:t xml:space="preserve">ecision </w:t>
      </w:r>
      <w:r w:rsidR="0097512C">
        <w:t>T</w:t>
      </w:r>
      <w:r w:rsidR="001116DB">
        <w:t xml:space="preserve">ree (DT), </w:t>
      </w:r>
      <w:r w:rsidR="0097512C">
        <w:t>L</w:t>
      </w:r>
      <w:r w:rsidR="001116DB">
        <w:t xml:space="preserve">ogistic </w:t>
      </w:r>
      <w:r w:rsidR="0097512C">
        <w:t>R</w:t>
      </w:r>
      <w:r w:rsidR="001116DB">
        <w:t xml:space="preserve">egression (LR), and </w:t>
      </w:r>
      <w:r w:rsidR="0097512C">
        <w:t>A</w:t>
      </w:r>
      <w:r w:rsidR="001116DB">
        <w:t xml:space="preserve">rtificial </w:t>
      </w:r>
      <w:r w:rsidR="0097512C">
        <w:t>N</w:t>
      </w:r>
      <w:r w:rsidR="001116DB">
        <w:t xml:space="preserve">eural </w:t>
      </w:r>
      <w:r w:rsidR="0097512C">
        <w:t>N</w:t>
      </w:r>
      <w:r w:rsidR="001116DB">
        <w:t xml:space="preserve">etwork (ANN) classifiers for recognizing the 8 sport activities including cycling, cross trainer, rowing, running, squatting, stepping, walking, and </w:t>
      </w:r>
      <w:r w:rsidR="000A6B2E">
        <w:t>weightlifting</w:t>
      </w:r>
      <w:r w:rsidR="001116DB">
        <w:t xml:space="preserve">. </w:t>
      </w:r>
      <w:r w:rsidR="005622D0">
        <w:t xml:space="preserve">Another </w:t>
      </w:r>
      <w:r w:rsidR="00C039E5">
        <w:t>developed method</w:t>
      </w:r>
      <w:r w:rsidR="001116DB">
        <w:t xml:space="preserve"> utilize</w:t>
      </w:r>
      <w:r w:rsidR="00C039E5">
        <w:t>d</w:t>
      </w:r>
      <w:r w:rsidR="001116DB">
        <w:t xml:space="preserve"> the custom decision tree combined with the ANN to classify the 9 sport activities which consist of lying down, </w:t>
      </w:r>
      <w:r w:rsidR="00E93828">
        <w:t>sitting</w:t>
      </w:r>
      <w:r w:rsidR="001116DB">
        <w:t xml:space="preserve"> and standing, running, walking, rowing with a rowing machine, cycling with an exercise bike, </w:t>
      </w:r>
      <w:r w:rsidR="005622D0">
        <w:t>n</w:t>
      </w:r>
      <w:r w:rsidR="001116DB">
        <w:t xml:space="preserve">ordic walking, playing football, and cycling with a regular bike, using the 7 time- and frequency-domain features extracted from the accelerometers and GPS measurements. </w:t>
      </w:r>
      <w:r w:rsidR="00DE3F58">
        <w:t>In</w:t>
      </w:r>
      <w:r w:rsidR="00F33E0C">
        <w:t xml:space="preserve"> </w:t>
      </w:r>
      <w:r w:rsidR="00DE3F58">
        <w:t>the</w:t>
      </w:r>
      <w:r w:rsidR="005F1990">
        <w:t xml:space="preserve"> </w:t>
      </w:r>
      <w:r w:rsidR="00F33E0C">
        <w:t>literature review</w:t>
      </w:r>
      <w:r w:rsidR="005F1990">
        <w:t xml:space="preserve"> </w:t>
      </w:r>
      <w:r w:rsidR="009D374B">
        <w:t>of</w:t>
      </w:r>
      <w:r w:rsidR="005F1990">
        <w:t xml:space="preserve"> </w:t>
      </w:r>
      <w:r w:rsidR="005F1990" w:rsidRPr="000F0598">
        <w:rPr>
          <w:rFonts w:ascii="Times New Roman" w:hAnsi="Times New Roman" w:cs="Times New Roman"/>
        </w:rPr>
        <w:t>Hsu, Chang, and Chiu</w:t>
      </w:r>
      <w:r w:rsidR="00DE3F58">
        <w:t xml:space="preserve"> they stated that </w:t>
      </w:r>
      <w:r w:rsidR="00F33E0C">
        <w:t>many researchers in the field of machine learning have paid attention to the inertial-sensing</w:t>
      </w:r>
      <w:r w:rsidR="005F1990">
        <w:t xml:space="preserve"> </w:t>
      </w:r>
      <w:r w:rsidR="00F33E0C">
        <w:t xml:space="preserve">based sport activity classification tasks. However, there is a </w:t>
      </w:r>
      <w:r w:rsidR="003A5BE8">
        <w:t>few</w:t>
      </w:r>
      <w:r w:rsidR="00F33E0C">
        <w:t xml:space="preserve"> </w:t>
      </w:r>
      <w:r w:rsidR="00116BA7">
        <w:t>literatures</w:t>
      </w:r>
      <w:r w:rsidR="00F33E0C">
        <w:t xml:space="preserve"> that utilizes deep convolutional neural networks (CNN), which can extract inherent features from the inertial sensing measurements, to recognize sport activities. </w:t>
      </w:r>
      <w:r w:rsidR="009D374B" w:rsidRPr="000F0598">
        <w:rPr>
          <w:rFonts w:ascii="Times New Roman" w:hAnsi="Times New Roman" w:cs="Times New Roman"/>
        </w:rPr>
        <w:t>Hsu, Chang, and Chiu</w:t>
      </w:r>
      <w:r w:rsidR="009D374B">
        <w:t xml:space="preserve"> </w:t>
      </w:r>
      <w:r w:rsidR="000672B5">
        <w:t>implemented</w:t>
      </w:r>
      <w:r w:rsidR="00F33E0C">
        <w:t xml:space="preserve"> a wearable sport activity classification system and its associated deep learning-based sport activity classification algorithm for sport activity classification task. The</w:t>
      </w:r>
      <w:r w:rsidR="00FF00F2">
        <w:t>ir developed method for</w:t>
      </w:r>
      <w:r w:rsidR="00F33E0C">
        <w:t xml:space="preserve"> wearable sport activity classification system consist</w:t>
      </w:r>
      <w:r w:rsidR="00FF00F2">
        <w:t>ed</w:t>
      </w:r>
      <w:r w:rsidR="00F33E0C">
        <w:t xml:space="preserve"> of two wearable inertial sensing modules worn on athletes’ wrist and ankle to collect motion signals of sport activities. The proposed deep learning-based sport activity classification algorithm composed of sport motion signal collection, signal preprocessing, sport motion segmentation, signal normalization, spectrogram generation, image mergence/resizing, and CNN-based classification </w:t>
      </w:r>
      <w:r w:rsidR="00FF00F2">
        <w:t>was</w:t>
      </w:r>
      <w:r w:rsidR="00F33E0C">
        <w:t xml:space="preserve"> developed for classifying ten types of sport activities</w:t>
      </w:r>
      <w:r w:rsidR="00A04A51">
        <w:t xml:space="preserve"> </w:t>
      </w:r>
      <w:r w:rsidR="00F33E0C">
        <w:t>divide</w:t>
      </w:r>
      <w:r w:rsidR="00A04A51">
        <w:t>d into</w:t>
      </w:r>
      <w:r w:rsidR="00F33E0C">
        <w:t xml:space="preserve"> table tennis, tennis, badminton, golf, batting baseball, shooting basketball, volleyball, dribbling basketball, running, and bicycling. The</w:t>
      </w:r>
      <w:r w:rsidR="00EC5AC2">
        <w:t xml:space="preserve"> goal</w:t>
      </w:r>
      <w:r w:rsidR="00F33E0C">
        <w:t xml:space="preserve"> </w:t>
      </w:r>
      <w:r w:rsidR="00EC5AC2">
        <w:t>was</w:t>
      </w:r>
      <w:r w:rsidR="00F33E0C">
        <w:t xml:space="preserve"> to develop a low cost wearable sport activity classification system and its deep learning-based sport activity classification algorithm for providing an effective tool for sport activity classification tasks, which utilizes the deep CNN classifier for obtaining more accuracy for sport activity classification.</w:t>
      </w:r>
      <w:r w:rsidR="007F23CF">
        <w:t xml:space="preserve"> Their experimental results show that the proposed wearable sport activity classification system and its deep learning-based sport activity classification algorithm can recognize 10 sport activities with the classification rate of 99.30%. </w:t>
      </w:r>
      <w:r w:rsidR="007F23CF">
        <w:fldChar w:fldCharType="begin"/>
      </w:r>
      <w:r w:rsidR="009D0D76">
        <w:instrText xml:space="preserve"> ADDIN ZOTERO_ITEM CSL_CITATION {"citationID":"xj6JJFfv","properties":{"formattedCitation":"[2]","plainCitation":"[2]","noteIndex":0},"citationItems":[{"id":38,"uris":["http://zotero.org/users/local/q0F3hXW0/items/Y82S55GP","http://zotero.org/users/11390376/items/Y82S55GP"],"itemData":{"id":38,"type":"article-journal","container-title":"IEEE Access","DOI":"10.1109/ACCESS.2019.2955545","ISSN":"2169-3536","journalAbbreviation":"IEEE Access","page":"170199-170212","source":"DOI.org (Crossref)","title":"Wearable Sport Activity Classification Based on Deep Convolutional Neural Network","volume":"7","author":[{"family":"Hsu","given":"Yu-Liang"},{"family":"Chang","given":"Hsing-Cheng"},{"family":"Chiu","given":"Yung-Jung"}],"issued":{"date-parts":[["2019"]]}}}],"schema":"https://github.com/citation-style-language/schema/raw/master/csl-citation.json"} </w:instrText>
      </w:r>
      <w:r w:rsidR="007F23CF">
        <w:fldChar w:fldCharType="separate"/>
      </w:r>
      <w:r w:rsidR="009D0D76" w:rsidRPr="009D0D76">
        <w:rPr>
          <w:rFonts w:ascii="Times New Roman" w:hAnsi="Times New Roman" w:cs="Times New Roman"/>
        </w:rPr>
        <w:t>[2]</w:t>
      </w:r>
      <w:r w:rsidR="007F23CF">
        <w:fldChar w:fldCharType="end"/>
      </w:r>
    </w:p>
    <w:p w14:paraId="0E8D8759" w14:textId="32014309" w:rsidR="00C40984" w:rsidRDefault="00C40984" w:rsidP="009911D4">
      <w:r>
        <w:lastRenderedPageBreak/>
        <w:t>On the study of Mitchell et al. (2013) was presented the discrete wavelet transform (DWT)-based support vector machines (SVM) optimized by the sequential minimal optimization (SMO) algorithm to recognize the 7 sport activities using the measurements of the smartphone accelerometers.</w:t>
      </w:r>
      <w:r w:rsidR="00047B9B">
        <w:t xml:space="preserve"> </w:t>
      </w:r>
      <w:r>
        <w:fldChar w:fldCharType="begin"/>
      </w:r>
      <w:r w:rsidR="002451BD">
        <w:instrText xml:space="preserve"> ADDIN ZOTERO_ITEM CSL_CITATION {"citationID":"b7uhrZjB","properties":{"formattedCitation":"[11]","plainCitation":"[11]","noteIndex":0},"citationItems":[{"id":47,"uris":["http://zotero.org/users/local/q0F3hXW0/items/ZSCHZ4JQ","http://zotero.org/users/11390376/items/ZSCHZ4JQ"],"itemData":{"id":47,"type":"article-journal","container-title":"Sensors","DOI":"10.3390/s130405317","ISSN":"1424-8220","issue":"4","journalAbbreviation":"Sensors","language":"en","page":"5317-5337","source":"DOI.org (Crossref)","title":"Classification of Sporting Activities Using Smartphone Accelerometers","volume":"13","author":[{"family":"Mitchell","given":"Edmond"},{"family":"Monaghan","given":"David"},{"family":"O'Connor","given":"Noel"}],"issued":{"date-parts":[["2013",4,19]]}}}],"schema":"https://github.com/citation-style-language/schema/raw/master/csl-citation.json"} </w:instrText>
      </w:r>
      <w:r>
        <w:fldChar w:fldCharType="separate"/>
      </w:r>
      <w:r w:rsidR="002451BD" w:rsidRPr="002451BD">
        <w:rPr>
          <w:rFonts w:ascii="Times New Roman" w:hAnsi="Times New Roman" w:cs="Times New Roman"/>
        </w:rPr>
        <w:t>[11]</w:t>
      </w:r>
      <w:r>
        <w:fldChar w:fldCharType="end"/>
      </w:r>
    </w:p>
    <w:p w14:paraId="2402FC8F" w14:textId="55C5E3FE" w:rsidR="00C40984" w:rsidRDefault="00C40984" w:rsidP="009911D4">
      <w:r>
        <w:t xml:space="preserve">Wang et al. (2018) used the principle component analysis (PCA) to obtain 3 features from the 12 statistical features and 3 morphological features extracted from the microelectromechanical systems (MEMS) motion sensors’ signals, which are input to the SVM classifier for classifying elite, sub-elite, and amateur volleyball players with an average accuracy of 94 %. </w:t>
      </w:r>
      <w:r>
        <w:fldChar w:fldCharType="begin"/>
      </w:r>
      <w:r w:rsidR="002451BD">
        <w:instrText xml:space="preserve"> ADDIN ZOTERO_ITEM CSL_CITATION {"citationID":"sL4yo8RV","properties":{"formattedCitation":"[12]","plainCitation":"[12]","noteIndex":0},"citationItems":[{"id":49,"uris":["http://zotero.org/users/local/q0F3hXW0/items/7M92Z4CL","http://zotero.org/users/11390376/items/7M92Z4CL"],"itemData":{"id":49,"type":"article-journal","container-title":"IEEE Access","DOI":"10.1109/ACCESS.2018.2792220","ISSN":"2169-3536","journalAbbreviation":"IEEE Access","page":"13758-13765","source":"DOI.org (Crossref)","title":"Volleyball Skill Assessment Using a Single Wearable Micro Inertial Measurement Unit at Wrist","volume":"6","author":[{"family":"Wang","given":"Yufan"},{"family":"Zhao","given":"Yuliang"},{"family":"Chan","given":"Rosa H. M."},{"family":"Li","given":"Wen J."}],"issued":{"date-parts":[["2018"]]}}}],"schema":"https://github.com/citation-style-language/schema/raw/master/csl-citation.json"} </w:instrText>
      </w:r>
      <w:r>
        <w:fldChar w:fldCharType="separate"/>
      </w:r>
      <w:r w:rsidR="002451BD" w:rsidRPr="002451BD">
        <w:rPr>
          <w:rFonts w:ascii="Times New Roman" w:hAnsi="Times New Roman" w:cs="Times New Roman"/>
        </w:rPr>
        <w:t>[12]</w:t>
      </w:r>
      <w:r>
        <w:fldChar w:fldCharType="end"/>
      </w:r>
    </w:p>
    <w:p w14:paraId="7DA86509" w14:textId="7BAB62B0" w:rsidR="006B7D1C" w:rsidRDefault="000E7211" w:rsidP="00481889">
      <w:pPr>
        <w:rPr>
          <w:rFonts w:cs="Times New Roman"/>
        </w:rPr>
      </w:pPr>
      <w:r>
        <w:t>Hsu et. al. (2018)</w:t>
      </w:r>
      <w:r w:rsidR="00676401">
        <w:t xml:space="preserve"> developed</w:t>
      </w:r>
      <w:r w:rsidR="006B7D1C">
        <w:t xml:space="preserve"> </w:t>
      </w:r>
      <w:r w:rsidR="00676401">
        <w:t>t</w:t>
      </w:r>
      <w:r w:rsidR="006B7D1C">
        <w:t xml:space="preserve">he activity recognition algorithm, consisting of procedures of motion signal acquisition, signal preprocessing, dynamic human motion detection, signal normalization, feature extraction, feature normalization, feature reduction, and activity recognition, to recognize human daily and sport activities by using accelerations and angular velocities. In order to reduce the computational complexity and improve the recognition rate simultaneously, </w:t>
      </w:r>
      <w:r w:rsidR="00676401">
        <w:t>they</w:t>
      </w:r>
      <w:r w:rsidR="006B7D1C">
        <w:t xml:space="preserve"> utilized the nonparametric weighted feature extraction algorithm with the principal component analysis method for reducing the feature dimensions of inertial signals. </w:t>
      </w:r>
      <w:r w:rsidR="00676401">
        <w:t>In their study, a</w:t>
      </w:r>
      <w:r w:rsidR="006B7D1C">
        <w:t xml:space="preserve">ll 23 participants wore the wearable sensor network on their wrist and ankle to execute 10 common domestic activities in human daily lives and 11 sport activities in a laboratory environment, and their activity recordings were collected to validate the effectiveness of the proposed wearable inertial sensor network and activity recognition algorithm. </w:t>
      </w:r>
      <w:r w:rsidR="00676401">
        <w:t>Their e</w:t>
      </w:r>
      <w:r w:rsidR="006B7D1C">
        <w:t xml:space="preserve">xperimental results showed that </w:t>
      </w:r>
      <w:r w:rsidR="001544F4">
        <w:t>proposed</w:t>
      </w:r>
      <w:r w:rsidR="006B7D1C">
        <w:t xml:space="preserve"> approach could achieve recognition rates for the 10 common domestic activities of 98.23% and 11 sport activities of 99.55% by the 10-fold cross-validation strategy, which have successfully validated the effectiveness of the proposed wearable inertial sensor network and its activity recognition algorithm</w:t>
      </w:r>
      <w:r w:rsidR="005A072B" w:rsidRPr="005A072B">
        <w:rPr>
          <w:rFonts w:cs="Times New Roman"/>
        </w:rPr>
        <w:t>.</w:t>
      </w:r>
      <w:r w:rsidR="005A072B">
        <w:rPr>
          <w:rFonts w:cs="Times New Roman"/>
          <w:b/>
          <w:bCs/>
        </w:rPr>
        <w:t xml:space="preserve"> </w:t>
      </w:r>
      <w:r w:rsidR="006B7D1C">
        <w:rPr>
          <w:rFonts w:cs="Times New Roman"/>
        </w:rPr>
        <w:fldChar w:fldCharType="begin"/>
      </w:r>
      <w:r w:rsidR="002451BD">
        <w:rPr>
          <w:rFonts w:cs="Times New Roman"/>
        </w:rPr>
        <w:instrText xml:space="preserve"> ADDIN ZOTERO_ITEM CSL_CITATION {"citationID":"rPhgJSMm","properties":{"formattedCitation":"[13]","plainCitation":"[13]","noteIndex":0},"citationItems":[{"id":34,"uris":["http://zotero.org/users/local/q0F3hXW0/items/GX7D8G3B","http://zotero.org/users/11390376/items/GX7D8G3B"],"itemData":{"id":34,"type":"article-journal","container-title":"IEEE Access","DOI":"10.1109/ACCESS.2018.2839766","ISSN":"2169-3536","journalAbbreviation":"IEEE Access","page":"31715-31728","source":"DOI.org (Crossref)","title":"Human Daily and Sport Activity Recognition Using a Wearable Inertial Sensor Network","volume":"6","author":[{"family":"Hsu","given":"Yu-Liang"},{"family":"Yang","given":"Shih-Chin"},{"family":"Chang","given":"Hsing-Cheng"},{"family":"Lai","given":"Hung-Che"}],"issued":{"date-parts":[["2018"]]}}}],"schema":"https://github.com/citation-style-language/schema/raw/master/csl-citation.json"} </w:instrText>
      </w:r>
      <w:r w:rsidR="006B7D1C">
        <w:rPr>
          <w:rFonts w:cs="Times New Roman"/>
        </w:rPr>
        <w:fldChar w:fldCharType="separate"/>
      </w:r>
      <w:r w:rsidR="002451BD" w:rsidRPr="002451BD">
        <w:rPr>
          <w:rFonts w:ascii="Times New Roman" w:hAnsi="Times New Roman" w:cs="Times New Roman"/>
        </w:rPr>
        <w:t>[13]</w:t>
      </w:r>
      <w:r w:rsidR="006B7D1C">
        <w:rPr>
          <w:rFonts w:cs="Times New Roman"/>
        </w:rPr>
        <w:fldChar w:fldCharType="end"/>
      </w:r>
    </w:p>
    <w:p w14:paraId="1E6C06D1" w14:textId="3D4E4A2F" w:rsidR="00582035" w:rsidRDefault="00062AAC" w:rsidP="00036B5D">
      <w:r>
        <w:t>H</w:t>
      </w:r>
      <w:r w:rsidR="00333597">
        <w:t xml:space="preserve">su et al. (2018) </w:t>
      </w:r>
      <w:r w:rsidR="00146817">
        <w:t xml:space="preserve">conducted </w:t>
      </w:r>
      <w:r w:rsidR="00A0401E">
        <w:t>a comprehensive</w:t>
      </w:r>
      <w:r w:rsidR="00E43CD0">
        <w:t xml:space="preserve"> </w:t>
      </w:r>
      <w:r w:rsidR="00570FAB">
        <w:t xml:space="preserve">survey on recent HAR studies </w:t>
      </w:r>
      <w:r w:rsidR="00E35CEB">
        <w:t>about implemented methods</w:t>
      </w:r>
      <w:r w:rsidR="00CC2065">
        <w:t xml:space="preserve"> on the basis of their study in </w:t>
      </w:r>
      <w:r w:rsidR="00E169C8">
        <w:t>daily and sport activity recognition using a wearable sensor network.</w:t>
      </w:r>
      <w:r w:rsidR="00333597">
        <w:t xml:space="preserve"> </w:t>
      </w:r>
      <w:r w:rsidR="00E169C8">
        <w:t>They found</w:t>
      </w:r>
      <w:r w:rsidR="00CB10F2">
        <w:t xml:space="preserve"> </w:t>
      </w:r>
      <w:r w:rsidR="00E169C8">
        <w:t xml:space="preserve">that </w:t>
      </w:r>
      <w:r w:rsidR="00CB10F2">
        <w:t>many researchers have focused on developing effective human daily activity recognition systems through combining various feature reduction methods with machine learning classifiers to measurements collected from wearable devices. T</w:t>
      </w:r>
      <w:r w:rsidR="00E169C8">
        <w:t>hey</w:t>
      </w:r>
      <w:r w:rsidR="00CB10F2">
        <w:t xml:space="preserve"> name</w:t>
      </w:r>
      <w:r w:rsidR="00E169C8">
        <w:t>d</w:t>
      </w:r>
      <w:r w:rsidR="00CB10F2">
        <w:t xml:space="preserve"> </w:t>
      </w:r>
      <w:r w:rsidR="007970CD">
        <w:t xml:space="preserve">several </w:t>
      </w:r>
      <w:r w:rsidR="00D772D7">
        <w:t>methods</w:t>
      </w:r>
      <w:r w:rsidR="00260D16">
        <w:t xml:space="preserve"> </w:t>
      </w:r>
      <w:r w:rsidR="008F5269">
        <w:t>develope</w:t>
      </w:r>
      <w:r w:rsidR="00F3508E">
        <w:t xml:space="preserve">d </w:t>
      </w:r>
      <w:r w:rsidR="00146817">
        <w:t>in prev</w:t>
      </w:r>
      <w:r w:rsidR="00C852DA">
        <w:t>ious studies</w:t>
      </w:r>
      <w:r w:rsidR="000432CD">
        <w:t xml:space="preserve"> such as</w:t>
      </w:r>
      <w:r w:rsidR="009F3890">
        <w:t xml:space="preserve"> 1)</w:t>
      </w:r>
      <w:r w:rsidR="000432CD">
        <w:t xml:space="preserve"> K</w:t>
      </w:r>
      <w:r w:rsidR="00CB10F2">
        <w:t xml:space="preserve">ernel </w:t>
      </w:r>
      <w:r w:rsidR="000432CD">
        <w:t>D</w:t>
      </w:r>
      <w:r w:rsidR="00CB10F2">
        <w:t xml:space="preserve">iscriminant </w:t>
      </w:r>
      <w:r w:rsidR="000432CD">
        <w:t>A</w:t>
      </w:r>
      <w:r w:rsidR="00CB10F2">
        <w:t xml:space="preserve">nalysis (KDA) </w:t>
      </w:r>
      <w:r w:rsidR="0081531A">
        <w:t xml:space="preserve">that is </w:t>
      </w:r>
      <w:r w:rsidR="00CB10F2">
        <w:t xml:space="preserve">based </w:t>
      </w:r>
      <w:r w:rsidR="0081531A">
        <w:t>on E</w:t>
      </w:r>
      <w:r w:rsidR="00CB10F2">
        <w:t xml:space="preserve">xtreme </w:t>
      </w:r>
      <w:r w:rsidR="0081531A">
        <w:t>L</w:t>
      </w:r>
      <w:r w:rsidR="00CB10F2">
        <w:t xml:space="preserve">earning </w:t>
      </w:r>
      <w:r w:rsidR="0081531A">
        <w:t>M</w:t>
      </w:r>
      <w:r w:rsidR="00CB10F2">
        <w:t xml:space="preserve">achine (ELM) for recognizing daily human physical activities using an accelerometer placed on the subject’s thigh. </w:t>
      </w:r>
      <w:r w:rsidR="009F3890">
        <w:t xml:space="preserve">2) </w:t>
      </w:r>
      <w:r w:rsidR="005B642A">
        <w:t>P</w:t>
      </w:r>
      <w:r w:rsidR="00CB10F2">
        <w:t xml:space="preserve">rincipal </w:t>
      </w:r>
      <w:r w:rsidR="005B642A">
        <w:t>C</w:t>
      </w:r>
      <w:r w:rsidR="00CB10F2">
        <w:t xml:space="preserve">omponent </w:t>
      </w:r>
      <w:r w:rsidR="005B642A">
        <w:t>A</w:t>
      </w:r>
      <w:r w:rsidR="00CB10F2">
        <w:t xml:space="preserve">nalysis (PCA) method to reduce the input features from 1170 to 30 to represent a motion signal sample, which were captured from the human activity signals </w:t>
      </w:r>
      <w:r w:rsidR="00CB10F2">
        <w:lastRenderedPageBreak/>
        <w:t xml:space="preserve">measured by the MTx trackers </w:t>
      </w:r>
      <w:r w:rsidR="00582035">
        <w:t xml:space="preserve">mounted on the user’s wrist, knee, and chest in a laboratory environment. Subsequently, the 30 PCA-based features were treated as the input features for the Bayesian decision making classifier. </w:t>
      </w:r>
      <w:r w:rsidR="005B642A">
        <w:t xml:space="preserve">3) </w:t>
      </w:r>
      <w:r w:rsidR="008D60E4">
        <w:t>C</w:t>
      </w:r>
      <w:r w:rsidR="00582035">
        <w:t>ommon PCA (CPCA)</w:t>
      </w:r>
      <w:r w:rsidR="008D60E4">
        <w:t xml:space="preserve"> combined</w:t>
      </w:r>
      <w:r w:rsidR="00582035">
        <w:t xml:space="preserve"> with the support vector clustering (SVC) algorithm to develop the feature subset selection (FSS) algorithm for the 24 features extracted from the static and dynamic activities, which were collected in a laboratory environment. The 8 common domestic activities composed of standing, sitting, walking, running, vacuuming, scrubbing, brushing teeth, and working at a computer were recognized by the FSS combined with the feedforward neural network (FNN). </w:t>
      </w:r>
      <w:r w:rsidR="00A3351F">
        <w:t>4)</w:t>
      </w:r>
      <w:r w:rsidR="00582035">
        <w:t xml:space="preserve"> </w:t>
      </w:r>
      <w:r w:rsidR="00507729">
        <w:t xml:space="preserve">The </w:t>
      </w:r>
      <w:r w:rsidR="00582035">
        <w:t>KDA-based support vector machines (SVMs)</w:t>
      </w:r>
      <w:r w:rsidR="00BB3FAD">
        <w:t xml:space="preserve"> </w:t>
      </w:r>
      <w:r w:rsidR="001943AF">
        <w:t>were</w:t>
      </w:r>
      <w:r w:rsidR="00BB3FAD">
        <w:t xml:space="preserve"> utilized</w:t>
      </w:r>
      <w:r w:rsidR="00582035">
        <w:t xml:space="preserve"> to recognize 15 human activities in a laboratory environment using the measurements of the accelerometer, pressure sensor, and microphone. </w:t>
      </w:r>
      <w:r w:rsidR="00BB3FAD">
        <w:t xml:space="preserve">5) </w:t>
      </w:r>
      <w:r w:rsidR="003F0F21">
        <w:t>D</w:t>
      </w:r>
      <w:r w:rsidR="00582035">
        <w:t xml:space="preserve">ynamic </w:t>
      </w:r>
      <w:r w:rsidR="00BB3FAD">
        <w:t>L</w:t>
      </w:r>
      <w:r w:rsidR="00582035">
        <w:t xml:space="preserve">inear </w:t>
      </w:r>
      <w:r w:rsidR="00BB3FAD">
        <w:t>D</w:t>
      </w:r>
      <w:r w:rsidR="00582035">
        <w:t xml:space="preserve">iscriminant </w:t>
      </w:r>
      <w:r w:rsidR="00BB3FAD">
        <w:t>A</w:t>
      </w:r>
      <w:r w:rsidR="00582035">
        <w:t>nalysis (LDA)</w:t>
      </w:r>
      <w:r w:rsidR="003F0F21">
        <w:t xml:space="preserve"> combined</w:t>
      </w:r>
      <w:r w:rsidR="00582035">
        <w:t xml:space="preserve"> with the fuzzy basis function (FBF) classifiers for classifying 8 human daily activities in a laboratory environment with satisfactory recognition accuracy</w:t>
      </w:r>
      <w:r w:rsidR="00FC691A">
        <w:t xml:space="preserve">. </w:t>
      </w:r>
      <w:r w:rsidR="002B1295">
        <w:t xml:space="preserve">6) </w:t>
      </w:r>
      <w:r w:rsidR="00230434">
        <w:t>H</w:t>
      </w:r>
      <w:r w:rsidR="006A318F">
        <w:t>ybrid classifier</w:t>
      </w:r>
      <w:r w:rsidR="00230434">
        <w:t xml:space="preserve"> was utilized</w:t>
      </w:r>
      <w:r w:rsidR="006A318F">
        <w:t xml:space="preserve"> combining the tree structure and the artificial neural network (ANN) to recognize 9 daily and sport activities. The accuracy for categorizing 9 daily and sport activities using both supervised and unsupervised data was 89% by the 12-fold leave-one-</w:t>
      </w:r>
      <w:r w:rsidR="007B6087">
        <w:t>subject out</w:t>
      </w:r>
      <w:r w:rsidR="006A318F">
        <w:t xml:space="preserve"> cross-validation</w:t>
      </w:r>
      <w:r w:rsidR="00036B5D">
        <w:t>. 7) R</w:t>
      </w:r>
      <w:r w:rsidR="006A318F">
        <w:t xml:space="preserve">ecognition performance of the template-matching and statistical-learning classifiers </w:t>
      </w:r>
      <w:r w:rsidR="00263587">
        <w:t xml:space="preserve">was </w:t>
      </w:r>
      <w:r w:rsidR="007B6087">
        <w:t>compared</w:t>
      </w:r>
      <w:r w:rsidR="00263587">
        <w:t xml:space="preserve"> </w:t>
      </w:r>
      <w:r w:rsidR="006A318F">
        <w:t>for recognizing 8 common sport activities using a tri</w:t>
      </w:r>
      <w:r w:rsidR="00116BA7">
        <w:t>-</w:t>
      </w:r>
      <w:r w:rsidR="006A318F">
        <w:t xml:space="preserve">axial accelerometer wore on users’ wrist. </w:t>
      </w:r>
      <w:r w:rsidR="00CB10F2">
        <w:fldChar w:fldCharType="begin"/>
      </w:r>
      <w:r w:rsidR="002451BD">
        <w:instrText xml:space="preserve"> ADDIN ZOTERO_ITEM CSL_CITATION {"citationID":"yBqOpEUm","properties":{"formattedCitation":"[13]","plainCitation":"[13]","noteIndex":0},"citationItems":[{"id":34,"uris":["http://zotero.org/users/local/q0F3hXW0/items/GX7D8G3B","http://zotero.org/users/11390376/items/GX7D8G3B"],"itemData":{"id":34,"type":"article-journal","container-title":"IEEE Access","DOI":"10.1109/ACCESS.2018.2839766","ISSN":"2169-3536","journalAbbreviation":"IEEE Access","page":"31715-31728","source":"DOI.org (Crossref)","title":"Human Daily and Sport Activity Recognition Using a Wearable Inertial Sensor Network","volume":"6","author":[{"family":"Hsu","given":"Yu-Liang"},{"family":"Yang","given":"Shih-Chin"},{"family":"Chang","given":"Hsing-Cheng"},{"family":"Lai","given":"Hung-Che"}],"issued":{"date-parts":[["2018"]]}}}],"schema":"https://github.com/citation-style-language/schema/raw/master/csl-citation.json"} </w:instrText>
      </w:r>
      <w:r w:rsidR="00CB10F2">
        <w:fldChar w:fldCharType="separate"/>
      </w:r>
      <w:r w:rsidR="002451BD" w:rsidRPr="002451BD">
        <w:rPr>
          <w:rFonts w:ascii="Times New Roman" w:hAnsi="Times New Roman" w:cs="Times New Roman"/>
        </w:rPr>
        <w:t>[13]</w:t>
      </w:r>
      <w:r w:rsidR="00CB10F2">
        <w:fldChar w:fldCharType="end"/>
      </w:r>
    </w:p>
    <w:p w14:paraId="6431395B" w14:textId="750CF0A8" w:rsidR="008E398D" w:rsidRDefault="00B1758C" w:rsidP="00481889">
      <w:r>
        <w:rPr>
          <w:rFonts w:ascii="Times New Roman" w:hAnsi="Times New Roman" w:cs="Times New Roman"/>
        </w:rPr>
        <w:t xml:space="preserve">Further, </w:t>
      </w:r>
      <w:r w:rsidR="00A20C81" w:rsidRPr="002742AD">
        <w:rPr>
          <w:rFonts w:ascii="Times New Roman" w:hAnsi="Times New Roman" w:cs="Times New Roman"/>
        </w:rPr>
        <w:t>Xie</w:t>
      </w:r>
      <w:r w:rsidR="00A20C81">
        <w:rPr>
          <w:rFonts w:ascii="Times New Roman" w:hAnsi="Times New Roman" w:cs="Times New Roman"/>
        </w:rPr>
        <w:t xml:space="preserve"> et al. (</w:t>
      </w:r>
      <w:r>
        <w:rPr>
          <w:rFonts w:ascii="Times New Roman" w:hAnsi="Times New Roman" w:cs="Times New Roman"/>
        </w:rPr>
        <w:t>2018</w:t>
      </w:r>
      <w:r w:rsidR="00A20C81">
        <w:rPr>
          <w:rFonts w:ascii="Times New Roman" w:hAnsi="Times New Roman" w:cs="Times New Roman"/>
        </w:rPr>
        <w:t>)</w:t>
      </w:r>
      <w:r w:rsidR="00A20C81">
        <w:t xml:space="preserve"> </w:t>
      </w:r>
      <w:r w:rsidR="00740A65">
        <w:t>propose</w:t>
      </w:r>
      <w:r>
        <w:t>d</w:t>
      </w:r>
      <w:r w:rsidR="00740A65">
        <w:t xml:space="preserve"> a HAR method based on inertial sensors and barometer. The</w:t>
      </w:r>
      <w:r>
        <w:t>ir</w:t>
      </w:r>
      <w:r w:rsidR="00740A65">
        <w:t xml:space="preserve"> </w:t>
      </w:r>
      <w:r>
        <w:t xml:space="preserve">developed </w:t>
      </w:r>
      <w:r w:rsidR="00740A65">
        <w:t>method recognize</w:t>
      </w:r>
      <w:r>
        <w:t>d</w:t>
      </w:r>
      <w:r w:rsidR="00740A65">
        <w:t xml:space="preserve"> eight human activities following a multi-layer strategy</w:t>
      </w:r>
      <w:r w:rsidR="00F8601C">
        <w:t>, wherein a</w:t>
      </w:r>
      <w:r w:rsidR="00740A65">
        <w:t xml:space="preserve">ctivities </w:t>
      </w:r>
      <w:r w:rsidR="00F8601C">
        <w:t>were</w:t>
      </w:r>
      <w:r w:rsidR="00740A65">
        <w:t xml:space="preserve"> classified into dynamic and static activities;</w:t>
      </w:r>
      <w:r w:rsidR="00F8601C">
        <w:t xml:space="preserve"> and</w:t>
      </w:r>
      <w:r w:rsidR="00740A65">
        <w:t xml:space="preserve"> then explicit activity recognition </w:t>
      </w:r>
      <w:r w:rsidR="00F8601C">
        <w:t>was</w:t>
      </w:r>
      <w:r w:rsidR="00740A65">
        <w:t xml:space="preserve"> taken individually in the two categories. Three classifiers </w:t>
      </w:r>
      <w:r w:rsidR="00F8601C">
        <w:t>were</w:t>
      </w:r>
      <w:r w:rsidR="00740A65">
        <w:t xml:space="preserve"> adopted for different classification, including random forest (RF) and support vector machine (SVM). </w:t>
      </w:r>
      <w:r w:rsidR="00D20473">
        <w:t>They selected d</w:t>
      </w:r>
      <w:r w:rsidR="00740A65">
        <w:t xml:space="preserve">ifferent feature sets for different classifiers which </w:t>
      </w:r>
      <w:r w:rsidR="00FF5736">
        <w:t>were</w:t>
      </w:r>
      <w:r w:rsidR="00740A65">
        <w:t xml:space="preserve"> more targeted and effective. </w:t>
      </w:r>
      <w:r w:rsidR="00FF5736">
        <w:t>C</w:t>
      </w:r>
      <w:r w:rsidR="00740A65">
        <w:t xml:space="preserve">lassifier result </w:t>
      </w:r>
      <w:r w:rsidR="00FF5736">
        <w:t>was</w:t>
      </w:r>
      <w:r w:rsidR="00740A65">
        <w:t xml:space="preserve"> verified by additional parameters and previous recognition results to decide the final recognition result.</w:t>
      </w:r>
      <w:r w:rsidR="00481379">
        <w:t xml:space="preserve"> </w:t>
      </w:r>
      <w:r w:rsidR="008B3BC5">
        <w:fldChar w:fldCharType="begin"/>
      </w:r>
      <w:r w:rsidR="002451BD">
        <w:instrText xml:space="preserve"> ADDIN ZOTERO_ITEM CSL_CITATION {"citationID":"DFtp2viM","properties":{"formattedCitation":"[14]","plainCitation":"[14]","noteIndex":0},"citationItems":[{"id":45,"uris":["http://zotero.org/users/local/q0F3hXW0/items/DU7P2WRG","http://zotero.org/users/11390376/items/DU7P2WRG"],"itemData":{"id":45,"type":"paper-conference","container-title":"2018 IEEE International Symposium on Inertial Sensors and Systems (INERTIAL)","DOI":"10.1109/ISISS.2018.8358140","event-place":"Moltrasio","event-title":"2018 IEEE International Symposium on Inertial Sensors and Systems (INERTIAL)","ISBN":"978-1-5386-0895-1","page":"1-4","publisher":"IEEE","publisher-place":"Moltrasio","source":"DOI.org (Crossref)","title":"Human activity recognition method based on inertial sensor and barometer","URL":"https://ieeexplore.ieee.org/document/8358140/","author":[{"family":"Xie","given":"Lili"},{"family":"Tian","given":"Jun"},{"family":"Ding","given":"Genming"},{"family":"Zhao","given":"Qian"}],"accessed":{"date-parts":[["2023",3,8]]},"issued":{"date-parts":[["2018",3]]}}}],"schema":"https://github.com/citation-style-language/schema/raw/master/csl-citation.json"} </w:instrText>
      </w:r>
      <w:r w:rsidR="008B3BC5">
        <w:fldChar w:fldCharType="separate"/>
      </w:r>
      <w:r w:rsidR="002451BD" w:rsidRPr="002451BD">
        <w:rPr>
          <w:rFonts w:ascii="Times New Roman" w:hAnsi="Times New Roman" w:cs="Times New Roman"/>
        </w:rPr>
        <w:t>[14]</w:t>
      </w:r>
      <w:r w:rsidR="008B3BC5">
        <w:fldChar w:fldCharType="end"/>
      </w:r>
    </w:p>
    <w:p w14:paraId="74F317CB" w14:textId="2D447C9B" w:rsidR="00173214" w:rsidRDefault="00BD01C3" w:rsidP="00481889">
      <w:r>
        <w:t xml:space="preserve">In the study of </w:t>
      </w:r>
      <w:r w:rsidR="00E358C8" w:rsidRPr="00E11645">
        <w:rPr>
          <w:rFonts w:ascii="Times New Roman" w:hAnsi="Times New Roman" w:cs="Times New Roman"/>
        </w:rPr>
        <w:t>Ghazali</w:t>
      </w:r>
      <w:r w:rsidR="00E358C8">
        <w:rPr>
          <w:rFonts w:ascii="Times New Roman" w:hAnsi="Times New Roman" w:cs="Times New Roman"/>
        </w:rPr>
        <w:t xml:space="preserve"> et al. (</w:t>
      </w:r>
      <w:r w:rsidR="00027EC0">
        <w:rPr>
          <w:rFonts w:ascii="Times New Roman" w:hAnsi="Times New Roman" w:cs="Times New Roman"/>
        </w:rPr>
        <w:t>2018</w:t>
      </w:r>
      <w:r w:rsidR="00E358C8">
        <w:rPr>
          <w:rFonts w:ascii="Times New Roman" w:hAnsi="Times New Roman" w:cs="Times New Roman"/>
        </w:rPr>
        <w:t>)</w:t>
      </w:r>
      <w:r w:rsidR="00027EC0">
        <w:t xml:space="preserve"> common sport activities such as stationary, walking, jogging, </w:t>
      </w:r>
      <w:r w:rsidR="00C62867">
        <w:t>sprinting,</w:t>
      </w:r>
      <w:r w:rsidR="00027EC0">
        <w:t xml:space="preserve"> and jumping </w:t>
      </w:r>
      <w:r w:rsidR="007958E7">
        <w:t>were</w:t>
      </w:r>
      <w:r w:rsidR="00027EC0">
        <w:t xml:space="preserve"> classified</w:t>
      </w:r>
      <w:r w:rsidR="009C7685">
        <w:t xml:space="preserve"> using inertial sensor data</w:t>
      </w:r>
      <w:r w:rsidR="007958E7">
        <w:t>.</w:t>
      </w:r>
      <w:r w:rsidR="00422424" w:rsidRPr="00422424">
        <w:t xml:space="preserve"> </w:t>
      </w:r>
      <w:r w:rsidR="0040755F">
        <w:t xml:space="preserve">They </w:t>
      </w:r>
      <w:r w:rsidR="00292455">
        <w:t>extracted</w:t>
      </w:r>
      <w:r w:rsidR="0040755F">
        <w:t xml:space="preserve"> time-domain features such as mean, standard deviation, maximum and minimum value</w:t>
      </w:r>
      <w:r w:rsidR="00292455">
        <w:t>s</w:t>
      </w:r>
      <w:r w:rsidR="0040755F">
        <w:t xml:space="preserve"> from the signal produced by inertial sensor</w:t>
      </w:r>
      <w:r w:rsidR="00282F5D">
        <w:t xml:space="preserve"> to recognize common sport activities</w:t>
      </w:r>
      <w:r w:rsidR="0040755F">
        <w:t xml:space="preserve">. After that, the data </w:t>
      </w:r>
      <w:r w:rsidR="004F1CD1">
        <w:t>was</w:t>
      </w:r>
      <w:r w:rsidR="0040755F">
        <w:t xml:space="preserve"> trained using the selected features and 10-fold cross validation </w:t>
      </w:r>
      <w:r w:rsidR="004F1CD1">
        <w:t>was</w:t>
      </w:r>
      <w:r w:rsidR="0040755F">
        <w:t xml:space="preserve"> applied to set the training and testing data. The confusion matrix and accuracy result from each classifier </w:t>
      </w:r>
      <w:r w:rsidR="004F1CD1">
        <w:t>was</w:t>
      </w:r>
      <w:r w:rsidR="0040755F">
        <w:t xml:space="preserve"> observed </w:t>
      </w:r>
      <w:r w:rsidR="007958E7">
        <w:t xml:space="preserve">They </w:t>
      </w:r>
      <w:r w:rsidR="006C5D5D">
        <w:t>concluded</w:t>
      </w:r>
      <w:r w:rsidR="00173214">
        <w:t xml:space="preserve"> </w:t>
      </w:r>
      <w:r w:rsidR="00544C8C">
        <w:t>c</w:t>
      </w:r>
      <w:r w:rsidR="00173214">
        <w:t xml:space="preserve">ubic SVM as the best model in recognizing the common sport activity as it produced highest accuracy which </w:t>
      </w:r>
      <w:r w:rsidR="00544C8C">
        <w:t>was</w:t>
      </w:r>
      <w:r w:rsidR="00173214">
        <w:t xml:space="preserve"> 91.2%</w:t>
      </w:r>
      <w:r w:rsidR="00047B9B">
        <w:t>.</w:t>
      </w:r>
      <w:r w:rsidR="00544C8C">
        <w:t xml:space="preserve"> </w:t>
      </w:r>
      <w:r w:rsidR="00376663">
        <w:fldChar w:fldCharType="begin"/>
      </w:r>
      <w:r w:rsidR="002451BD">
        <w:instrText xml:space="preserve"> ADDIN ZOTERO_ITEM CSL_CITATION {"citationID":"vtj5geyE","properties":{"formattedCitation":"[15]","plainCitation":"[15]","noteIndex":0},"citationItems":[{"id":43,"uris":["http://zotero.org/users/local/q0F3hXW0/items/K6IL4YRV","http://zotero.org/users/11390376/items/K6IL4YRV"],"itemData":{"id":43,"type":"paper-conference","container-title":"2018 IEEE 14th International Colloquium on Signal Processing &amp; Its Applications (CSPA)","DOI":"10.1109/CSPA.2018.8368687","event-place":"Batu Feringghi","event-title":"2018 IEEE 14th International Colloquium on Signal Processing &amp; Its Applications (CSPA)","ISBN":"978-1-5386-0389-5","page":"67-71","publisher":"IEEE","publisher-place":"Batu Feringghi","source":"DOI.org (Crossref)","title":"Common sport activity recognition using inertial sensor","URL":"https://ieeexplore.ieee.org/document/8368687/","author":[{"family":"Ghazali","given":"N. F."},{"family":"Shahar","given":"N."},{"family":"Rahmad","given":"N. A."},{"family":"Sufri","given":"N. A. J"},{"family":"As'ari","given":"M. A."},{"family":"Latif","given":"H. F. M"}],"accessed":{"date-parts":[["2023",3,8]]},"issued":{"date-parts":[["2018",3]]}}}],"schema":"https://github.com/citation-style-language/schema/raw/master/csl-citation.json"} </w:instrText>
      </w:r>
      <w:r w:rsidR="00376663">
        <w:fldChar w:fldCharType="separate"/>
      </w:r>
      <w:r w:rsidR="002451BD" w:rsidRPr="002451BD">
        <w:rPr>
          <w:rFonts w:ascii="Times New Roman" w:hAnsi="Times New Roman" w:cs="Times New Roman"/>
        </w:rPr>
        <w:t>[15]</w:t>
      </w:r>
      <w:r w:rsidR="00376663">
        <w:fldChar w:fldCharType="end"/>
      </w:r>
    </w:p>
    <w:p w14:paraId="515B8004" w14:textId="43AABCDA" w:rsidR="004C0910" w:rsidRDefault="007A101E" w:rsidP="00E66640">
      <w:r>
        <w:lastRenderedPageBreak/>
        <w:t>Fang et al.</w:t>
      </w:r>
      <w:r w:rsidR="00047B9B">
        <w:t xml:space="preserve"> (</w:t>
      </w:r>
      <w:r w:rsidR="0008632F">
        <w:t>2016</w:t>
      </w:r>
      <w:r w:rsidR="00047B9B">
        <w:t>)</w:t>
      </w:r>
      <w:r>
        <w:t xml:space="preserve"> extracted features from raw data and processed them using support vector machine (SVM), K-nearest neighbor, and logistic regression. Average accuracy for SVM was 88.9%, KNN was 95.3%, and </w:t>
      </w:r>
      <w:r w:rsidR="0076776D">
        <w:t>L</w:t>
      </w:r>
      <w:r>
        <w:t>ogistic Regression was 83.9%. The paper mainly focused on up and down buses. For these two activities, accuracy was 89.5% for SVM, 96.8% for KNN, and 89.7% for LR for up bus, and for down bus, 84.2% for SVM, 94.2% for KNN, and 81.9% for LR.</w:t>
      </w:r>
      <w:r w:rsidR="000D48F7">
        <w:t xml:space="preserve"> </w:t>
      </w:r>
      <w:r w:rsidR="00E35015">
        <w:fldChar w:fldCharType="begin"/>
      </w:r>
      <w:r w:rsidR="002451BD">
        <w:instrText xml:space="preserve"> ADDIN ZOTERO_ITEM CSL_CITATION {"citationID":"Exs8GkE6","properties":{"formattedCitation":"[16]","plainCitation":"[16]","noteIndex":0},"citationItems":[{"id":53,"uris":["http://zotero.org/users/local/q0F3hXW0/items/8TAUE5V2","http://zotero.org/users/11390376/items/8TAUE5V2"],"itemData":{"id":53,"type":"paper-conference","container-title":"2016 IEEE Information Technology, Networking, Electronic and Automation Control Conference","DOI":"10.1109/ITNEC.2016.7560464","event-place":"Chongqing, China","event-title":"2016 IEEE Information Technology, Networking, Electronic and Automation Control Conference (ITNEC)","ISBN":"978-1-4673-9194-8","page":"761-765","publisher":"IEEE","publisher-place":"Chongqing, China","source":"DOI.org (Crossref)","title":"Up and down buses activity recognition using smartphone accelerometer","URL":"http://ieeexplore.ieee.org/document/7560464/","author":[{"family":"Fang","given":"Li"},{"family":"Yishui","given":"Shui"},{"family":"Wei","given":"Chen"}],"accessed":{"date-parts":[["2023",3,13]]},"issued":{"date-parts":[["2016",5]]}}}],"schema":"https://github.com/citation-style-language/schema/raw/master/csl-citation.json"} </w:instrText>
      </w:r>
      <w:r w:rsidR="00E35015">
        <w:fldChar w:fldCharType="separate"/>
      </w:r>
      <w:r w:rsidR="002451BD" w:rsidRPr="002451BD">
        <w:rPr>
          <w:rFonts w:ascii="Times New Roman" w:hAnsi="Times New Roman" w:cs="Times New Roman"/>
        </w:rPr>
        <w:t>[16]</w:t>
      </w:r>
      <w:r w:rsidR="00E35015">
        <w:fldChar w:fldCharType="end"/>
      </w:r>
    </w:p>
    <w:p w14:paraId="39051051" w14:textId="1195EFA7" w:rsidR="00AD53F6" w:rsidRDefault="00AD53F6" w:rsidP="00481889">
      <w:r>
        <w:t xml:space="preserve">Yin et al. </w:t>
      </w:r>
      <w:r w:rsidR="0008632F">
        <w:t>(</w:t>
      </w:r>
      <w:r w:rsidR="00052F5F">
        <w:t>2015</w:t>
      </w:r>
      <w:r w:rsidR="0008632F">
        <w:t xml:space="preserve">) </w:t>
      </w:r>
      <w:r>
        <w:t xml:space="preserve">utilized four machine learning methods </w:t>
      </w:r>
      <w:r w:rsidR="00BA0535">
        <w:t xml:space="preserve">which were </w:t>
      </w:r>
      <w:r>
        <w:t xml:space="preserve">J48, </w:t>
      </w:r>
      <w:r w:rsidR="0062284A">
        <w:t>SVM</w:t>
      </w:r>
      <w:r>
        <w:t xml:space="preserve">, naive Bayes, and </w:t>
      </w:r>
      <w:r w:rsidR="00BA0535">
        <w:t>M</w:t>
      </w:r>
      <w:r>
        <w:t xml:space="preserve">ultilayer </w:t>
      </w:r>
      <w:r w:rsidR="00BA0535">
        <w:t>P</w:t>
      </w:r>
      <w:r>
        <w:t>erceptron</w:t>
      </w:r>
      <w:r w:rsidR="00C535C3">
        <w:t xml:space="preserve"> (MLP)</w:t>
      </w:r>
      <w:r>
        <w:t xml:space="preserve"> for detecting </w:t>
      </w:r>
      <w:r w:rsidR="00411CC7">
        <w:t>five</w:t>
      </w:r>
      <w:r>
        <w:t xml:space="preserve"> activities. The processing step was divided into four subject areas</w:t>
      </w:r>
      <w:r w:rsidR="00C535C3">
        <w:t xml:space="preserve"> namely </w:t>
      </w:r>
      <w:r>
        <w:t xml:space="preserve">smartphone-based approach; data collection; feature extraction; and classification. Data were collected in a three-axial accelerometer, three-axial linear accelerometer, gyroscope, and orientation. J48 is an algorithm, in which the output is produced in a decision tree and accuracy </w:t>
      </w:r>
      <w:r w:rsidR="00C17A53">
        <w:t>was</w:t>
      </w:r>
      <w:r>
        <w:t xml:space="preserve"> 96.8%. Accuracy of others based on five activities </w:t>
      </w:r>
      <w:r w:rsidR="00C17A53">
        <w:t>was</w:t>
      </w:r>
      <w:r>
        <w:t xml:space="preserve"> 98.7%, 97.8%, and 98.5%. The accuracy of all methods </w:t>
      </w:r>
      <w:r w:rsidR="00C17A53">
        <w:t>was</w:t>
      </w:r>
      <w:r>
        <w:t xml:space="preserve"> </w:t>
      </w:r>
      <w:r w:rsidR="00D92947">
        <w:t xml:space="preserve">over </w:t>
      </w:r>
      <w:r>
        <w:t xml:space="preserve">99% when using only three basic activities. </w:t>
      </w:r>
      <w:r w:rsidR="00D92947">
        <w:t>T</w:t>
      </w:r>
      <w:r>
        <w:t xml:space="preserve">hey concluded </w:t>
      </w:r>
      <w:r w:rsidR="00D92947">
        <w:t xml:space="preserve">that </w:t>
      </w:r>
      <w:r>
        <w:t xml:space="preserve">J48 is more efficient </w:t>
      </w:r>
      <w:r w:rsidR="00C9050F">
        <w:t>due</w:t>
      </w:r>
      <w:r>
        <w:t xml:space="preserve"> to</w:t>
      </w:r>
      <w:r w:rsidR="00C9050F">
        <w:t xml:space="preserve"> easy</w:t>
      </w:r>
      <w:r>
        <w:t xml:space="preserve"> comput</w:t>
      </w:r>
      <w:r w:rsidR="00C9050F">
        <w:t>ing</w:t>
      </w:r>
      <w:r>
        <w:t xml:space="preserve"> and</w:t>
      </w:r>
      <w:r w:rsidR="0018431F">
        <w:t xml:space="preserve"> because it</w:t>
      </w:r>
      <w:r>
        <w:t xml:space="preserve"> can be converted into </w:t>
      </w:r>
      <w:r w:rsidR="0018431F">
        <w:t>if</w:t>
      </w:r>
      <w:r>
        <w:t>-</w:t>
      </w:r>
      <w:r w:rsidR="0018431F">
        <w:t>then</w:t>
      </w:r>
      <w:r>
        <w:t xml:space="preserve"> </w:t>
      </w:r>
      <w:r w:rsidR="00A21019">
        <w:t>clauses</w:t>
      </w:r>
      <w:r>
        <w:t>.</w:t>
      </w:r>
      <w:r w:rsidR="00C852FD">
        <w:t xml:space="preserve"> </w:t>
      </w:r>
      <w:r w:rsidR="00481379">
        <w:fldChar w:fldCharType="begin"/>
      </w:r>
      <w:r w:rsidR="002451BD">
        <w:instrText xml:space="preserve"> ADDIN ZOTERO_ITEM CSL_CITATION {"citationID":"axk85jJF","properties":{"formattedCitation":"[17]","plainCitation":"[17]","noteIndex":0},"citationItems":[{"id":54,"uris":["http://zotero.org/users/local/q0F3hXW0/items/GZ4AE3W7","http://zotero.org/users/11390376/items/GZ4AE3W7"],"itemData":{"id":54,"type":"paper-conference","container-title":"2015 IEEE 19th International Conference on Computer Supported Cooperative Work in Design (CSCWD)","DOI":"10.1109/CSCWD.2015.7231023","event-place":"Calabria, Italy","event-title":"2015 IEEE 19th International Conference on Computer Supported Cooperative Work in Design (CSCWD)","ISBN":"978-1-4799-2002-0","page":"582-587","publisher":"IEEE","publisher-place":"Calabria, Italy","source":"DOI.org (Crossref)","title":"Human activity detection based on multiple smart phone sensors and machine learning algorithms","URL":"http://ieeexplore.ieee.org/document/7231023/","author":[{"family":"Yin","given":"Xizhe"},{"family":"Shen","given":"Weiming"},{"family":"Samarabandu","given":"Jagath"},{"family":"Wang","given":"Xianbin"}],"accessed":{"date-parts":[["2023",3,13]]},"issued":{"date-parts":[["2015",5]]}}}],"schema":"https://github.com/citation-style-language/schema/raw/master/csl-citation.json"} </w:instrText>
      </w:r>
      <w:r w:rsidR="00481379">
        <w:fldChar w:fldCharType="separate"/>
      </w:r>
      <w:r w:rsidR="002451BD" w:rsidRPr="002451BD">
        <w:rPr>
          <w:rFonts w:ascii="Times New Roman" w:hAnsi="Times New Roman" w:cs="Times New Roman"/>
        </w:rPr>
        <w:t>[17]</w:t>
      </w:r>
      <w:r w:rsidR="00481379">
        <w:fldChar w:fldCharType="end"/>
      </w:r>
    </w:p>
    <w:p w14:paraId="1A15CF3D" w14:textId="45821D05" w:rsidR="001728F8" w:rsidRDefault="001728F8" w:rsidP="00481889">
      <w:r>
        <w:t>The research</w:t>
      </w:r>
      <w:r w:rsidR="00422CCD">
        <w:t xml:space="preserve"> of </w:t>
      </w:r>
      <w:r w:rsidR="00210F6C">
        <w:t>Ahmed et al. (20</w:t>
      </w:r>
      <w:r w:rsidR="00766B22">
        <w:t>20</w:t>
      </w:r>
      <w:r w:rsidR="00210F6C">
        <w:t>)</w:t>
      </w:r>
      <w:r>
        <w:t xml:space="preserve"> presents hybrid feature selection model-based smartwatch sensor data, which robustly identif</w:t>
      </w:r>
      <w:r w:rsidR="00766B22">
        <w:t>ied</w:t>
      </w:r>
      <w:r>
        <w:t xml:space="preserve"> different human activities. The data </w:t>
      </w:r>
      <w:r w:rsidR="00766B22">
        <w:t xml:space="preserve">were </w:t>
      </w:r>
      <w:r>
        <w:t>gathered from inertial sensors</w:t>
      </w:r>
      <w:r w:rsidR="00766B22">
        <w:t xml:space="preserve">, </w:t>
      </w:r>
      <w:r>
        <w:t>accelerometer and gyroscope</w:t>
      </w:r>
      <w:r w:rsidR="00305914">
        <w:t xml:space="preserve"> and</w:t>
      </w:r>
      <w:r>
        <w:t xml:space="preserve"> mounted on the waist of the objects</w:t>
      </w:r>
      <w:r w:rsidR="00305914">
        <w:t>, like</w:t>
      </w:r>
      <w:r>
        <w:t xml:space="preserve"> humans. </w:t>
      </w:r>
      <w:r w:rsidR="007E1727">
        <w:t xml:space="preserve">The research was implemented </w:t>
      </w:r>
      <w:r w:rsidR="00C37BE3">
        <w:t>by recording d</w:t>
      </w:r>
      <w:r>
        <w:t>ifferent human</w:t>
      </w:r>
      <w:r w:rsidR="00C37BE3">
        <w:t xml:space="preserve"> activities</w:t>
      </w:r>
      <w:r>
        <w:t xml:space="preserve"> by the researchers in a research lab. </w:t>
      </w:r>
      <w:r w:rsidR="003132D2">
        <w:t>They applied a</w:t>
      </w:r>
      <w:r>
        <w:t xml:space="preserve"> total of 23 base features were applied on the dataset</w:t>
      </w:r>
      <w:r w:rsidR="003351F7">
        <w:t xml:space="preserve"> and</w:t>
      </w:r>
      <w:r>
        <w:t xml:space="preserve"> </w:t>
      </w:r>
      <w:r w:rsidR="003351F7">
        <w:t xml:space="preserve">extracted </w:t>
      </w:r>
      <w:r>
        <w:t xml:space="preserve">138 heterogeneous features from the sensors. </w:t>
      </w:r>
      <w:r w:rsidR="009F55DD">
        <w:t>They found that</w:t>
      </w:r>
      <w:r>
        <w:t xml:space="preserve"> not every feature contributes in the same way for activity recognition</w:t>
      </w:r>
      <w:r w:rsidR="002A6F21">
        <w:t>,</w:t>
      </w:r>
      <w:r w:rsidR="00174404">
        <w:t xml:space="preserve"> but</w:t>
      </w:r>
      <w:r w:rsidR="002A6F21">
        <w:t xml:space="preserve"> </w:t>
      </w:r>
      <w:r w:rsidR="006F5E18">
        <w:t>extraneous</w:t>
      </w:r>
      <w:r>
        <w:t xml:space="preserve"> features degrade the performance of the classifier. Th</w:t>
      </w:r>
      <w:r w:rsidR="002A6F21">
        <w:t>erefore,</w:t>
      </w:r>
      <w:r>
        <w:t xml:space="preserve"> the</w:t>
      </w:r>
      <w:r w:rsidR="002A6F21">
        <w:t>ir</w:t>
      </w:r>
      <w:r>
        <w:t xml:space="preserve"> proposed hybrid feature selection method containing the filter and wrapper approache</w:t>
      </w:r>
      <w:r w:rsidR="00950597">
        <w:t>s</w:t>
      </w:r>
      <w:r>
        <w:t xml:space="preserve"> played an important role for selecting optimal features. </w:t>
      </w:r>
      <w:r w:rsidR="003F5AD4">
        <w:t xml:space="preserve">The </w:t>
      </w:r>
      <w:r>
        <w:t xml:space="preserve">selected features </w:t>
      </w:r>
      <w:r w:rsidR="003F5AD4">
        <w:t>were</w:t>
      </w:r>
      <w:r>
        <w:t xml:space="preserve"> used for validation test using the SVM to identify the human activities. The proposed system </w:t>
      </w:r>
      <w:r w:rsidR="0031763F">
        <w:t>conducted</w:t>
      </w:r>
      <w:r>
        <w:t xml:space="preserve"> 96.81% average classification performance using </w:t>
      </w:r>
      <w:r w:rsidR="0031763F">
        <w:t xml:space="preserve">those selected </w:t>
      </w:r>
      <w:r>
        <w:t xml:space="preserve">optimal features, which </w:t>
      </w:r>
      <w:r w:rsidR="00A077A3">
        <w:t>produced</w:t>
      </w:r>
      <w:r>
        <w:t xml:space="preserve"> around 6% improve</w:t>
      </w:r>
      <w:r w:rsidR="00A077A3">
        <w:t>ment in</w:t>
      </w:r>
      <w:r>
        <w:t xml:space="preserve"> performance </w:t>
      </w:r>
      <w:r w:rsidR="00A077A3">
        <w:t>compared to</w:t>
      </w:r>
      <w:r>
        <w:t xml:space="preserve"> no </w:t>
      </w:r>
      <w:r w:rsidR="00B51E79">
        <w:t xml:space="preserve">systems without </w:t>
      </w:r>
      <w:r>
        <w:t xml:space="preserve">feature selection. </w:t>
      </w:r>
      <w:r>
        <w:fldChar w:fldCharType="begin"/>
      </w:r>
      <w:r w:rsidR="002451BD">
        <w:instrText xml:space="preserve"> ADDIN ZOTERO_ITEM CSL_CITATION {"citationID":"gF1sG1CX","properties":{"formattedCitation":"[9]","plainCitation":"[9]","noteIndex":0},"citationItems":[{"id":32,"uris":["http://zotero.org/users/local/q0F3hXW0/items/G4XAWMXQ","http://zotero.org/users/11390376/items/G4XAWMXQ"],"itemData":{"id":32,"type":"article-journal","abstract":"Human activity recognition (HAR) techniques are playing a significant role in monitoring the daily activities of human life such as elderly care, investigation activities, healthcare, sports, and smart homes. Smartphones incorporated with varieties of motion sensors like accelerometers and gyroscopes are widely used inertial sensors that can identify different physical conditions of human. In recent research, many works have been done regarding human activity recognition. Sensor data of smartphone produces high dimensional feature vectors for identifying human activities. However, all the vectors are not contributing equally for identification process. Including all feature vectors create a phenomenon known as ‘curse of dimensionality’. This research has proposed a hybrid method feature selection process, which includes a filter and wrapper method. The process uses a sequential floating forward search (SFFS) to extract desired features for better activity recognition. Features are then fed to a multiclass support vector machine (SVM) to create nonlinear classifiers by adopting the kernel trick for training and testing purpose. We validated our model with a benchmark dataset. Our proposed system works efficiently with limited hardware resource and provides satisfactory activity identification.","container-title":"Sensors","DOI":"10.3390/s20010317","ISSN":"1424-8220","issue":"1","journalAbbreviation":"Sensors","language":"en","page":"317","source":"DOI.org (Crossref)","title":"Enhanced Human Activity Recognition Based on Smartphone Sensor Data Using Hybrid Feature Selection Model","volume":"20","author":[{"family":"Ahmed","given":"Nadeem"},{"family":"Rafiq","given":"Jahir Ibna"},{"family":"Islam","given":"Md Rashedul"}],"issued":{"date-parts":[["2020",1,6]]}}}],"schema":"https://github.com/citation-style-language/schema/raw/master/csl-citation.json"} </w:instrText>
      </w:r>
      <w:r>
        <w:fldChar w:fldCharType="separate"/>
      </w:r>
      <w:r w:rsidR="002451BD" w:rsidRPr="002451BD">
        <w:rPr>
          <w:rFonts w:ascii="Times New Roman" w:hAnsi="Times New Roman" w:cs="Times New Roman"/>
        </w:rPr>
        <w:t>[9]</w:t>
      </w:r>
      <w:r>
        <w:fldChar w:fldCharType="end"/>
      </w:r>
    </w:p>
    <w:p w14:paraId="0937EC29" w14:textId="2CEDBDC5" w:rsidR="000F0598" w:rsidRPr="00C673E3" w:rsidRDefault="00C332ED" w:rsidP="00481889">
      <w:pPr>
        <w:rPr>
          <w:rFonts w:cs="Times New Roman"/>
          <w:b/>
          <w:bCs/>
          <w:lang w:val="en-GB"/>
        </w:rPr>
      </w:pPr>
      <w:r>
        <w:t xml:space="preserve">Rassem et al. (2017) </w:t>
      </w:r>
      <w:r w:rsidR="00671348">
        <w:t xml:space="preserve">studied </w:t>
      </w:r>
      <w:r w:rsidR="001F31CE">
        <w:t>performance of deep learning methods in cross-country skiing</w:t>
      </w:r>
      <w:r w:rsidR="007B4D9E">
        <w:t xml:space="preserve"> gears classificatio</w:t>
      </w:r>
      <w:r w:rsidR="00D926ED">
        <w:t xml:space="preserve">n and addressed that </w:t>
      </w:r>
      <w:r w:rsidR="00917E10">
        <w:t>they are more effective with highest classification accuracy</w:t>
      </w:r>
      <w:r w:rsidR="00FC46A1">
        <w:t>.</w:t>
      </w:r>
      <w:r>
        <w:t xml:space="preserve"> </w:t>
      </w:r>
      <w:r w:rsidR="00FC46A1">
        <w:t xml:space="preserve">They stated that </w:t>
      </w:r>
      <w:r w:rsidR="00C41A5E">
        <w:t xml:space="preserve">the MLP failed to have a high performance in the classification due to the complex nature of the input skiing signals which have varying intensities and frequencies because </w:t>
      </w:r>
      <w:r w:rsidR="0058562D">
        <w:t>skiers have different styles to perform</w:t>
      </w:r>
      <w:r w:rsidR="00C41A5E">
        <w:t xml:space="preserve"> the same gear. Both stacked layers and the non-linear complex functions used by deep models enable CNN and LSTM to achieve good results represented in low classification error.</w:t>
      </w:r>
      <w:r w:rsidR="00F74F82">
        <w:t xml:space="preserve"> In their study</w:t>
      </w:r>
      <w:r w:rsidR="00C41A5E">
        <w:t xml:space="preserve"> CNN had the minimum error of 2.4% using </w:t>
      </w:r>
      <w:r w:rsidR="006F5E18">
        <w:t>a small</w:t>
      </w:r>
      <w:r w:rsidR="00C41A5E">
        <w:t xml:space="preserve"> number of local filters for the </w:t>
      </w:r>
      <w:r w:rsidR="00C41A5E">
        <w:lastRenderedPageBreak/>
        <w:t>convolution process where increasing the filters does</w:t>
      </w:r>
      <w:r w:rsidR="007231BC">
        <w:t xml:space="preserve"> not necessarily</w:t>
      </w:r>
      <w:r w:rsidR="00C41A5E">
        <w:t xml:space="preserve"> improv</w:t>
      </w:r>
      <w:r w:rsidR="007231BC">
        <w:t>e</w:t>
      </w:r>
      <w:r w:rsidR="00C41A5E">
        <w:t xml:space="preserve"> the performance. The standard forward LSTM had the lowest classification error</w:t>
      </w:r>
      <w:r w:rsidR="007231BC">
        <w:t xml:space="preserve"> with</w:t>
      </w:r>
      <w:r w:rsidR="00C41A5E">
        <w:t xml:space="preserve"> 1.6%</w:t>
      </w:r>
      <w:r w:rsidR="00A54E3E">
        <w:t xml:space="preserve"> score</w:t>
      </w:r>
      <w:r w:rsidR="00C41A5E">
        <w:t xml:space="preserve"> over all the five models </w:t>
      </w:r>
      <w:r w:rsidR="00A54E3E">
        <w:t>due</w:t>
      </w:r>
      <w:r w:rsidR="00C41A5E">
        <w:t xml:space="preserve"> to its recurrent architecture which utilize shared weights through all time steps. </w:t>
      </w:r>
      <w:r w:rsidR="000F0598">
        <w:fldChar w:fldCharType="begin"/>
      </w:r>
      <w:r w:rsidR="002451BD">
        <w:instrText xml:space="preserve"> ADDIN ZOTERO_ITEM CSL_CITATION {"citationID":"ynVa1sMo","properties":{"formattedCitation":"[18]","plainCitation":"[18]","noteIndex":0},"citationItems":[{"id":24,"uris":["http://zotero.org/users/local/q0F3hXW0/items/SFRTCPPF","http://zotero.org/users/11390376/items/SFRTCPPF"],"itemData":{"id":24,"type":"article-journal","abstract":"Human Activity Recognition has witnessed a significant progress in the last decade. Although a great deal of work in this field goes in recognizing normal human activities, few studies focused on identifying motion in sports. Recognizing human movements in different sports has high impact on understanding the different styles of humans in the play and on improving their performance. As deep learning models proved to have good results in many classification problems, this paper will utilize deep learning to classify cross-country skiing movements, known as gears, collected using a 3D accelerometer. It will also provide a comparison between different deep learning models such as convolutional and recurrent neural networks versus standard multi-layer perceptron. Results show that deep learning is more effective and has the highest classification accuracy.","DOI":"10.48550/ARXIV.1706.08924","license":"arXiv.org perpetual, non-exclusive license","note":"publisher: arXiv\nversion: 1","source":"DOI.org (Datacite)","title":"Cross-Country Skiing Gears Classification using Deep Learning","URL":"https://arxiv.org/abs/1706.08924","author":[{"family":"Rassem","given":"Aliaa"},{"family":"El-Beltagy","given":"Mohammed"},{"family":"Saleh","given":"Mohamed"}],"accessed":{"date-parts":[["2023",3,8]]},"issued":{"date-parts":[["2017"]]}}}],"schema":"https://github.com/citation-style-language/schema/raw/master/csl-citation.json"} </w:instrText>
      </w:r>
      <w:r w:rsidR="000F0598">
        <w:fldChar w:fldCharType="separate"/>
      </w:r>
      <w:r w:rsidR="002451BD" w:rsidRPr="002451BD">
        <w:rPr>
          <w:rFonts w:ascii="Times New Roman" w:hAnsi="Times New Roman" w:cs="Times New Roman"/>
        </w:rPr>
        <w:t>[18]</w:t>
      </w:r>
      <w:r w:rsidR="000F0598">
        <w:fldChar w:fldCharType="end"/>
      </w:r>
    </w:p>
    <w:p w14:paraId="44B2077D" w14:textId="77777777" w:rsidR="00A43020" w:rsidRDefault="00242A2A" w:rsidP="00AF56E8">
      <w:pPr>
        <w:pStyle w:val="21"/>
        <w:numPr>
          <w:ilvl w:val="1"/>
          <w:numId w:val="26"/>
        </w:numPr>
      </w:pPr>
      <w:bookmarkStart w:id="18" w:name="_Toc136348891"/>
      <w:r w:rsidRPr="00242A2A">
        <w:t>Thesis introduction</w:t>
      </w:r>
      <w:bookmarkEnd w:id="18"/>
    </w:p>
    <w:p w14:paraId="782F8D3E" w14:textId="49936BA8" w:rsidR="00027280" w:rsidRPr="00027280" w:rsidRDefault="00027280" w:rsidP="00027280">
      <w:pPr>
        <w:pStyle w:val="31"/>
      </w:pPr>
      <w:bookmarkStart w:id="19" w:name="_Toc136348892"/>
      <w:r>
        <w:t>Concepts</w:t>
      </w:r>
      <w:bookmarkEnd w:id="19"/>
    </w:p>
    <w:p w14:paraId="65074AC8" w14:textId="4530F0B9" w:rsidR="00371638" w:rsidRDefault="00982F36" w:rsidP="00A43020">
      <w:pPr>
        <w:rPr>
          <w:rFonts w:cs="Times New Roman"/>
        </w:rPr>
      </w:pPr>
      <w:r>
        <w:rPr>
          <w:rFonts w:cs="Times New Roman"/>
        </w:rPr>
        <w:t xml:space="preserve">In this thesis I will </w:t>
      </w:r>
      <w:r w:rsidR="007C66BB">
        <w:rPr>
          <w:rFonts w:cs="Times New Roman"/>
        </w:rPr>
        <w:t>regularly use</w:t>
      </w:r>
      <w:r>
        <w:rPr>
          <w:rFonts w:cs="Times New Roman"/>
        </w:rPr>
        <w:t xml:space="preserve"> a new concept</w:t>
      </w:r>
      <w:r w:rsidR="00A635F4">
        <w:rPr>
          <w:rFonts w:cs="Times New Roman"/>
        </w:rPr>
        <w:t xml:space="preserve"> Sport Activity Classification (SAC)</w:t>
      </w:r>
      <w:r w:rsidR="003662A2">
        <w:rPr>
          <w:rFonts w:cs="Times New Roman"/>
        </w:rPr>
        <w:t>, which refers to the same concept as previously men</w:t>
      </w:r>
      <w:r w:rsidR="007C7595">
        <w:rPr>
          <w:rFonts w:cs="Times New Roman"/>
        </w:rPr>
        <w:t>tioned SAR,</w:t>
      </w:r>
      <w:r w:rsidR="00A635F4">
        <w:rPr>
          <w:rFonts w:cs="Times New Roman"/>
        </w:rPr>
        <w:t xml:space="preserve"> </w:t>
      </w:r>
      <w:r w:rsidR="00E83BD1">
        <w:rPr>
          <w:rFonts w:cs="Times New Roman"/>
        </w:rPr>
        <w:t>and its expansion Time Series Sport Activity Classification (TS-SAC),</w:t>
      </w:r>
      <w:r w:rsidR="00A635F4">
        <w:rPr>
          <w:rFonts w:cs="Times New Roman"/>
        </w:rPr>
        <w:t xml:space="preserve"> which </w:t>
      </w:r>
      <w:r w:rsidR="00C5629B">
        <w:rPr>
          <w:rFonts w:cs="Times New Roman"/>
        </w:rPr>
        <w:t xml:space="preserve">will be </w:t>
      </w:r>
      <w:r w:rsidR="00AB5F41">
        <w:rPr>
          <w:rFonts w:cs="Times New Roman"/>
        </w:rPr>
        <w:t>sub-</w:t>
      </w:r>
      <w:r w:rsidR="00A635F4">
        <w:rPr>
          <w:rFonts w:cs="Times New Roman"/>
        </w:rPr>
        <w:t>concept</w:t>
      </w:r>
      <w:r w:rsidR="00E61E4F">
        <w:rPr>
          <w:rFonts w:cs="Times New Roman"/>
        </w:rPr>
        <w:t>s</w:t>
      </w:r>
      <w:r w:rsidR="00213F2D">
        <w:rPr>
          <w:rFonts w:cs="Times New Roman"/>
        </w:rPr>
        <w:t xml:space="preserve"> of</w:t>
      </w:r>
      <w:r w:rsidR="00A635F4">
        <w:rPr>
          <w:rFonts w:cs="Times New Roman"/>
        </w:rPr>
        <w:t xml:space="preserve"> HAR. In general, they refer to the same base idea of interpreting </w:t>
      </w:r>
      <w:r w:rsidR="00EA351C">
        <w:rPr>
          <w:rFonts w:cs="Times New Roman"/>
        </w:rPr>
        <w:t>inertial sensor</w:t>
      </w:r>
      <w:r w:rsidR="00A635F4">
        <w:rPr>
          <w:rFonts w:cs="Times New Roman"/>
        </w:rPr>
        <w:t xml:space="preserve"> data derivatives over time (Time Series)</w:t>
      </w:r>
      <w:r w:rsidR="00A12622">
        <w:rPr>
          <w:rFonts w:cs="Times New Roman"/>
        </w:rPr>
        <w:t xml:space="preserve"> or</w:t>
      </w:r>
      <w:r w:rsidR="00231BDB">
        <w:rPr>
          <w:rFonts w:cs="Times New Roman"/>
        </w:rPr>
        <w:t xml:space="preserve"> signal statistics</w:t>
      </w:r>
      <w:r w:rsidR="00794B38">
        <w:rPr>
          <w:rFonts w:cs="Times New Roman"/>
        </w:rPr>
        <w:t>.</w:t>
      </w:r>
      <w:r w:rsidR="00F63344">
        <w:rPr>
          <w:rFonts w:cs="Times New Roman"/>
        </w:rPr>
        <w:t xml:space="preserve"> </w:t>
      </w:r>
      <w:r w:rsidR="00794B38">
        <w:t>In HAR tasks</w:t>
      </w:r>
      <w:r w:rsidR="00AE4DB0">
        <w:t>,</w:t>
      </w:r>
      <w:r w:rsidR="00794B38">
        <w:t xml:space="preserve"> usually ideal and in laboratory environment carefully measured data is used in order to train a model for activity classification in test data. However, in practice such preconditions are often hardly available and raw data for analysis will be something totally different. Dataset will be collected by repeating some activities (series of movements) X times, done by different persons. Basically, that means dataset does not contain, for example, mixed movements where we have to select between two or more activity types, and that makes classification </w:t>
      </w:r>
      <w:r w:rsidR="006F5E18">
        <w:t>a very</w:t>
      </w:r>
      <w:r w:rsidR="00794B38">
        <w:t xml:space="preserve"> straightforward process. For </w:t>
      </w:r>
      <w:r w:rsidR="00827FED">
        <w:t>inertial</w:t>
      </w:r>
      <w:r w:rsidR="00794B38">
        <w:t xml:space="preserve"> sensor measurements this method has succeeded quite well producing tolerable results in several previous studies in last decade, and discriminatory patterns have been found among different type of human activities </w:t>
      </w:r>
      <w:r w:rsidR="006C1B58">
        <w:fldChar w:fldCharType="begin"/>
      </w:r>
      <w:r w:rsidR="009D0D76">
        <w:instrText xml:space="preserve"> ADDIN ZOTERO_ITEM CSL_CITATION {"citationID":"TDbhJxNh","properties":{"formattedCitation":"[1]","plainCitation":"[1]","noteIndex":0},"citationItems":[{"id":36,"uris":["http://zotero.org/users/local/q0F3hXW0/items/XSXPYJYI","http://zotero.org/users/11390376/items/XSXPYJYI"],"itemData":{"id":36,"type":"article-journal","container-title":"IEEE Access","DOI":"10.1109/ACCESS.2020.3037715","ISSN":"2169-3536","journalAbbreviation":"IEEE Access","page":"210816-210836","source":"DOI.org (Crossref)","title":"Human Activity Recognition Using Inertial, Physiological and Environmental Sensors: A Comprehensive Survey","title-short":"Human Activity Recognition Using Inertial, Physiological and Environmental Sensors","volume":"8","author":[{"family":"Demrozi","given":"Florenc"},{"family":"Pravadelli","given":"Graziano"},{"family":"Bihorac","given":"Azra"},{"family":"Rashidi","given":"Parisa"}],"issued":{"date-parts":[["2020"]]}}}],"schema":"https://github.com/citation-style-language/schema/raw/master/csl-citation.json"} </w:instrText>
      </w:r>
      <w:r w:rsidR="006C1B58">
        <w:fldChar w:fldCharType="separate"/>
      </w:r>
      <w:r w:rsidR="009D0D76" w:rsidRPr="009D0D76">
        <w:rPr>
          <w:rFonts w:ascii="Times New Roman" w:hAnsi="Times New Roman" w:cs="Times New Roman"/>
        </w:rPr>
        <w:t>[1]</w:t>
      </w:r>
      <w:r w:rsidR="006C1B58">
        <w:fldChar w:fldCharType="end"/>
      </w:r>
      <w:r w:rsidR="000E2F46">
        <w:t xml:space="preserve">, </w:t>
      </w:r>
      <w:r w:rsidR="006C1B58">
        <w:fldChar w:fldCharType="begin"/>
      </w:r>
      <w:r w:rsidR="002451BD">
        <w:instrText xml:space="preserve"> ADDIN ZOTERO_ITEM CSL_CITATION {"citationID":"oOFBnN8A","properties":{"formattedCitation":"[19]","plainCitation":"[19]","noteIndex":0},"citationItems":[{"id":5,"uris":["http://zotero.org/users/local/q0F3hXW0/items/NCYSA5CY","http://zotero.org/users/11390376/items/NCYSA5CY"],"itemData":{"id":5,"type":"paper-conference","container-title":"UCAmI 2018","DOI":"10.3390/proceedings2191242","event-title":"The International Conference on Ubiquitous Computing and Ambient </w:instrText>
      </w:r>
      <w:dir w:val="ltr">
        <w:r w:rsidR="002451BD">
          <w:instrText>Intelligence</w:instrText>
        </w:r>
        <w:r w:rsidR="002451BD">
          <w:instrText>‬</w:instrText>
        </w:r>
        <w:r w:rsidR="002451BD">
          <w:instrText xml:space="preserve">‬","language":"en","page":"1242","publisher":"MDPI","source":"DOI.org (Crossref)","title":"Human Activity Recognition from the Acceleration Data of a Wearable Device. Which Features Are More Relevant by Activities?","URL":"https://www.mdpi.com/2504-3900/2/19/1242","author":[{"family":"Espinilla","given":"Macarena"},{"family":"Medina","given":"Javier"},{"family":"Salguero","given":"Alberto"},{"family":"Irvine","given":"Naomi"},{"family":"Donnelly","given":"Mark"},{"family":"Cleland","given":"Ian"},{"family":"Nugent","given":"Chris"}],"accessed":{"date-parts":[["2023",2,6]]},"issued":{"date-parts":[["2018",10,17]]}}}],"schema":"https://github.com/citation-style-language/schema/raw/master/csl-citation.json"} </w:instrText>
        </w:r>
        <w:r w:rsidR="006C1B58">
          <w:fldChar w:fldCharType="separate"/>
        </w:r>
        <w:r w:rsidR="002451BD" w:rsidRPr="002451BD">
          <w:rPr>
            <w:rFonts w:ascii="Times New Roman" w:hAnsi="Times New Roman" w:cs="Times New Roman"/>
          </w:rPr>
          <w:t>[19]</w:t>
        </w:r>
        <w:r w:rsidR="006C1B58">
          <w:fldChar w:fldCharType="end"/>
        </w:r>
        <w:r w:rsidR="00947687" w:rsidRPr="00002BEC">
          <w:t>.</w:t>
        </w:r>
        <w:r w:rsidR="00947687" w:rsidRPr="00002BEC">
          <w:rPr>
            <w:rFonts w:cs="Times New Roman"/>
          </w:rPr>
          <w:t xml:space="preserve"> </w:t>
        </w:r>
        <w:r w:rsidR="00146449">
          <w:rPr>
            <w:rFonts w:cs="Times New Roman"/>
          </w:rPr>
          <w:t xml:space="preserve">In their comprehensive </w:t>
        </w:r>
        <w:r w:rsidR="00DB381A">
          <w:rPr>
            <w:rFonts w:cs="Times New Roman"/>
          </w:rPr>
          <w:t>survey on HAR studies</w:t>
        </w:r>
        <w:r w:rsidR="003E2BA3">
          <w:rPr>
            <w:rFonts w:cs="Times New Roman"/>
          </w:rPr>
          <w:t xml:space="preserve"> Demrozi et al.</w:t>
        </w:r>
        <w:r w:rsidR="00683FDF">
          <w:rPr>
            <w:rFonts w:cs="Times New Roman"/>
          </w:rPr>
          <w:t xml:space="preserve"> </w:t>
        </w:r>
        <w:r w:rsidR="00C8379C">
          <w:rPr>
            <w:rFonts w:cs="Times New Roman"/>
          </w:rPr>
          <w:t xml:space="preserve">summarized </w:t>
        </w:r>
        <w:r w:rsidR="00FF141C">
          <w:rPr>
            <w:rFonts w:cs="Times New Roman"/>
          </w:rPr>
          <w:t xml:space="preserve">that </w:t>
        </w:r>
        <w:r w:rsidR="00724D01">
          <w:rPr>
            <w:rFonts w:cs="Times New Roman"/>
          </w:rPr>
          <w:t>recent studies</w:t>
        </w:r>
        <w:r w:rsidR="00BC402D">
          <w:rPr>
            <w:rFonts w:cs="Times New Roman"/>
          </w:rPr>
          <w:t xml:space="preserve"> have yielded quite </w:t>
        </w:r>
        <w:r w:rsidR="00371638">
          <w:rPr>
            <w:rFonts w:cs="Times New Roman"/>
          </w:rPr>
          <w:t xml:space="preserve">good results </w:t>
        </w:r>
        <w:r w:rsidR="00371638" w:rsidRPr="00737255">
          <w:rPr>
            <w:rFonts w:cs="Times New Roman"/>
          </w:rPr>
          <w:t>with</w:t>
        </w:r>
        <w:r w:rsidR="00BC402D">
          <w:rPr>
            <w:rFonts w:cs="Times New Roman"/>
          </w:rPr>
          <w:t xml:space="preserve"> an average</w:t>
        </w:r>
        <w:r w:rsidR="00371638" w:rsidRPr="00737255">
          <w:rPr>
            <w:rFonts w:cs="Times New Roman"/>
          </w:rPr>
          <w:t xml:space="preserve"> accurac</w:t>
        </w:r>
        <w:r w:rsidR="00BC402D">
          <w:rPr>
            <w:rFonts w:cs="Times New Roman"/>
          </w:rPr>
          <w:t>y</w:t>
        </w:r>
        <w:r w:rsidR="00371638" w:rsidRPr="00737255">
          <w:rPr>
            <w:rFonts w:cs="Times New Roman"/>
          </w:rPr>
          <w:t xml:space="preserve"> of 93% using deep learning methods and almost as good results with </w:t>
        </w:r>
        <w:r w:rsidR="00C22DCE">
          <w:rPr>
            <w:rFonts w:cs="Times New Roman"/>
          </w:rPr>
          <w:t>classical machine learning</w:t>
        </w:r>
        <w:r w:rsidR="00501C15">
          <w:rPr>
            <w:rFonts w:cs="Times New Roman"/>
          </w:rPr>
          <w:t xml:space="preserve"> methods</w:t>
        </w:r>
        <w:r w:rsidR="00371638" w:rsidRPr="00737255">
          <w:rPr>
            <w:rFonts w:cs="Times New Roman"/>
          </w:rPr>
          <w:t xml:space="preserve"> 92.2%</w:t>
        </w:r>
        <w:r w:rsidR="00371638">
          <w:rPr>
            <w:rFonts w:cs="Times New Roman"/>
          </w:rPr>
          <w:t xml:space="preserve"> </w:t>
        </w:r>
        <w:r w:rsidR="00371638" w:rsidRPr="00E40696">
          <w:rPr>
            <w:rFonts w:cs="Times New Roman"/>
          </w:rPr>
          <w:t xml:space="preserve">among a total of </w:t>
        </w:r>
        <w:r w:rsidR="00116BA7" w:rsidRPr="00E40696">
          <w:rPr>
            <w:rFonts w:cs="Times New Roman"/>
          </w:rPr>
          <w:t>149 papers</w:t>
        </w:r>
        <w:r w:rsidR="00371638" w:rsidRPr="00E40696">
          <w:rPr>
            <w:rFonts w:cs="Times New Roman"/>
          </w:rPr>
          <w:t xml:space="preserve"> on HAR</w:t>
        </w:r>
        <w:r w:rsidR="00371638">
          <w:rPr>
            <w:rFonts w:cs="Times New Roman"/>
          </w:rPr>
          <w:t xml:space="preserve">, published </w:t>
        </w:r>
        <w:r w:rsidR="00371638" w:rsidRPr="00D47935">
          <w:rPr>
            <w:rFonts w:cs="Times New Roman"/>
          </w:rPr>
          <w:t>from 2015 to 2019</w:t>
        </w:r>
        <w:r w:rsidR="00371638">
          <w:rPr>
            <w:rFonts w:cs="Times New Roman"/>
          </w:rPr>
          <w:t xml:space="preserve">. </w:t>
        </w:r>
        <w:r w:rsidR="005C76C2">
          <w:rPr>
            <w:rFonts w:cs="Times New Roman"/>
          </w:rPr>
          <w:t>T</w:t>
        </w:r>
        <w:r w:rsidR="00371638">
          <w:rPr>
            <w:rFonts w:cs="Times New Roman"/>
          </w:rPr>
          <w:t xml:space="preserve">hey stated that while DL methods </w:t>
        </w:r>
        <w:r w:rsidR="006F5E18">
          <w:rPr>
            <w:rFonts w:cs="Times New Roman"/>
          </w:rPr>
          <w:t>produce</w:t>
        </w:r>
        <w:r w:rsidR="00371638">
          <w:rPr>
            <w:rFonts w:cs="Times New Roman"/>
          </w:rPr>
          <w:t xml:space="preserve"> high accuracy results on large activity datasets, in many HAR applications CML models might be better suited due to the small size of the dataset or lower dimensionality of the input data. Further,</w:t>
        </w:r>
        <w:r w:rsidR="00371638" w:rsidRPr="00380D47">
          <w:rPr>
            <w:rFonts w:cs="Times New Roman"/>
          </w:rPr>
          <w:t xml:space="preserve"> </w:t>
        </w:r>
        <w:r w:rsidR="00371638">
          <w:rPr>
            <w:rFonts w:cs="Times New Roman"/>
          </w:rPr>
          <w:t>they noticed that t</w:t>
        </w:r>
        <w:r w:rsidR="00371638" w:rsidRPr="00AB1E36">
          <w:rPr>
            <w:rFonts w:cs="Times New Roman"/>
          </w:rPr>
          <w:t xml:space="preserve">he main problem in the development of HAR algorithms has been the relatively difficult public availability or absence of </w:t>
        </w:r>
        <w:r w:rsidR="006F5E18" w:rsidRPr="00AB1E36">
          <w:rPr>
            <w:rFonts w:cs="Times New Roman"/>
          </w:rPr>
          <w:t>high</w:t>
        </w:r>
        <w:r w:rsidR="00371638" w:rsidRPr="00AB1E36">
          <w:rPr>
            <w:rFonts w:cs="Times New Roman"/>
          </w:rPr>
          <w:t>-quality dataset</w:t>
        </w:r>
        <w:r w:rsidR="00371638">
          <w:rPr>
            <w:rFonts w:cs="Times New Roman"/>
          </w:rPr>
          <w:t>s in the subject. The same was stated in the study of Micucci et al.</w:t>
        </w:r>
        <w:r w:rsidR="00C27FD2">
          <w:rPr>
            <w:rFonts w:cs="Times New Roman"/>
          </w:rPr>
          <w:t xml:space="preserve"> (2017)</w:t>
        </w:r>
        <w:r w:rsidR="00371638">
          <w:rPr>
            <w:rFonts w:cs="Times New Roman"/>
          </w:rPr>
          <w:t xml:space="preserve"> where they claimed that t</w:t>
        </w:r>
        <w:r w:rsidR="00371638" w:rsidRPr="00820E25">
          <w:rPr>
            <w:rFonts w:cs="Times New Roman"/>
          </w:rPr>
          <w:t xml:space="preserve">he success of </w:t>
        </w:r>
        <w:r w:rsidR="00371638">
          <w:rPr>
            <w:rFonts w:cs="Times New Roman"/>
          </w:rPr>
          <w:t>machine learning</w:t>
        </w:r>
        <w:r w:rsidR="00371638" w:rsidRPr="00820E25">
          <w:rPr>
            <w:rFonts w:cs="Times New Roman"/>
          </w:rPr>
          <w:t xml:space="preserve"> algorithms mostly depends on the availability of </w:t>
        </w:r>
        <w:r w:rsidR="00371638">
          <w:rPr>
            <w:rFonts w:cs="Times New Roman"/>
          </w:rPr>
          <w:t xml:space="preserve">correctly labelled </w:t>
        </w:r>
        <w:r w:rsidR="00371638" w:rsidRPr="00820E25">
          <w:rPr>
            <w:rFonts w:cs="Times New Roman"/>
          </w:rPr>
          <w:t xml:space="preserve">training data that would allow researchers to make objective comparisons between </w:t>
        </w:r>
        <w:r w:rsidR="00371638">
          <w:rPr>
            <w:rFonts w:cs="Times New Roman"/>
          </w:rPr>
          <w:t xml:space="preserve">methods </w:t>
        </w:r>
        <w:r w:rsidR="00371638" w:rsidRPr="00820E25">
          <w:rPr>
            <w:rFonts w:cs="Times New Roman"/>
          </w:rPr>
          <w:t>if</w:t>
        </w:r>
        <w:r w:rsidR="00371638">
          <w:rPr>
            <w:rFonts w:cs="Times New Roman"/>
          </w:rPr>
          <w:t xml:space="preserve"> data is</w:t>
        </w:r>
        <w:r w:rsidR="00371638" w:rsidRPr="00820E25">
          <w:rPr>
            <w:rFonts w:cs="Times New Roman"/>
          </w:rPr>
          <w:t xml:space="preserve"> publicly available</w:t>
        </w:r>
        <w:r w:rsidR="00371638">
          <w:rPr>
            <w:rFonts w:cs="Times New Roman"/>
          </w:rPr>
          <w:t>.</w:t>
        </w:r>
        <w:r w:rsidR="00371638" w:rsidRPr="00820E25">
          <w:rPr>
            <w:rFonts w:cs="Times New Roman"/>
          </w:rPr>
          <w:t xml:space="preserve"> </w:t>
        </w:r>
        <w:r w:rsidR="00371638">
          <w:rPr>
            <w:rFonts w:cs="Times New Roman"/>
          </w:rPr>
          <w:t>According to them,</w:t>
        </w:r>
        <w:r w:rsidR="00371638" w:rsidRPr="00820E25">
          <w:rPr>
            <w:rFonts w:cs="Times New Roman"/>
          </w:rPr>
          <w:t xml:space="preserve"> there are only a few publicly available data sets, which often contain samples from subjects with too similar </w:t>
        </w:r>
        <w:r w:rsidR="00371638" w:rsidRPr="00820E25">
          <w:rPr>
            <w:rFonts w:cs="Times New Roman"/>
          </w:rPr>
          <w:lastRenderedPageBreak/>
          <w:t>characteristics, and very often lack specific information</w:t>
        </w:r>
        <w:r w:rsidR="00371638">
          <w:rPr>
            <w:rFonts w:cs="Times New Roman"/>
          </w:rPr>
          <w:t xml:space="preserve">. </w:t>
        </w:r>
        <w:r w:rsidR="00E45690">
          <w:rPr>
            <w:rFonts w:cs="Times New Roman"/>
          </w:rPr>
          <w:t xml:space="preserve">While conducting this thesis </w:t>
        </w:r>
        <w:r w:rsidR="00371638">
          <w:rPr>
            <w:rFonts w:cs="Times New Roman"/>
          </w:rPr>
          <w:t>the same problematic premise of lacking versatile data for endurance sport activity recognition is acknowledged.</w:t>
        </w:r>
        <w:r>
          <w:t>‬</w:t>
        </w:r>
        <w:r w:rsidR="00C11416">
          <w:t xml:space="preserve"> </w:t>
        </w:r>
        <w:r w:rsidR="00C11416">
          <w:fldChar w:fldCharType="begin"/>
        </w:r>
        <w:r w:rsidR="00C11416">
          <w:instrText xml:space="preserve"> ADDIN ZOTERO_ITEM CSL_CITATION {"citationID":"davalHzY","properties":{"formattedCitation":"[10]","plainCitation":"[10]","noteIndex":0},"citationItems":[{"id":22,"uris":["http://zotero.org/users/local/q0F3hXW0/items/CCF2UXBT","http://zotero.org/users/11390376/items/CCF2UXBT"],"itemData":{"id":22,"type":"article-journal","container-title":"Applied Sciences","DOI":"10.3390/app7101101","ISSN":"2076-3417","issue":"10","journalAbbreviation":"Applied Sciences","language":"en","page":"1101","source":"DOI.org (Crossref)","title":"UniMiB SHAR: A Dataset for Human Activity Recognition Using Acceleration Data from Smartphones","title-short":"UniMiB SHAR","volume":"7","author":[{"family":"Micucci","given":"Daniela"},{"family":"Mobilio","given":"Marco"},{"family":"Napoletano","given":"Paolo"}],"issued":{"date-parts":[["2017",10,24]]}}}],"schema":"https://github.com/citation-style-language/schema/raw/master/csl-citation.json"} </w:instrText>
        </w:r>
        <w:r w:rsidR="00C11416">
          <w:fldChar w:fldCharType="separate"/>
        </w:r>
        <w:r w:rsidR="00C11416" w:rsidRPr="00C11416">
          <w:rPr>
            <w:rFonts w:ascii="Times New Roman" w:hAnsi="Times New Roman" w:cs="Times New Roman"/>
          </w:rPr>
          <w:t>[10]</w:t>
        </w:r>
        <w:r w:rsidR="00C11416">
          <w:fldChar w:fldCharType="end"/>
        </w:r>
        <w:r>
          <w:t>‬</w:t>
        </w:r>
        <w:r w:rsidR="004826FF">
          <w:t>‬</w:t>
        </w:r>
      </w:dir>
    </w:p>
    <w:p w14:paraId="3517D2D1" w14:textId="063D1961" w:rsidR="007A2CB1" w:rsidRDefault="004E2016" w:rsidP="008D5D7A">
      <w:r>
        <w:t xml:space="preserve">This study consists of comprehensive CML model performance evaluation for sport activities. We use three different type of datasets which </w:t>
      </w:r>
      <w:r w:rsidR="006F5E18">
        <w:t>vary</w:t>
      </w:r>
      <w:r>
        <w:t xml:space="preserve"> in structure and features. </w:t>
      </w:r>
      <w:r w:rsidR="006F5E18">
        <w:t>The first</w:t>
      </w:r>
      <w:r>
        <w:t xml:space="preserve"> type of data for traditional CML is summary data of the activity such as distance, maximum, </w:t>
      </w:r>
      <w:r w:rsidR="003D236E">
        <w:t>average,</w:t>
      </w:r>
      <w:r>
        <w:t xml:space="preserve"> and minimum values for wide variety of features from the sensors. </w:t>
      </w:r>
      <w:r w:rsidR="006F5E18">
        <w:t>The second</w:t>
      </w:r>
      <w:r>
        <w:t xml:space="preserve"> type of data is univariate time series sequences where also instance order contains significant information, and in which we apply certain multivariate data transformation technique to univariate in order to include more information to the signals. </w:t>
      </w:r>
      <w:r w:rsidR="006F5E18">
        <w:t>The third</w:t>
      </w:r>
      <w:r>
        <w:t xml:space="preserve"> type of data is multivariate time series sequences in which we apply specific models and column ensemble classification. Thus, study is divided </w:t>
      </w:r>
      <w:r w:rsidR="005D7CBD">
        <w:t>into</w:t>
      </w:r>
      <w:r>
        <w:t xml:space="preserve"> three sub-</w:t>
      </w:r>
      <w:r w:rsidR="00116BA7">
        <w:t>analyses</w:t>
      </w:r>
      <w:r>
        <w:t xml:space="preserve"> according to different type of datasets and therefore CML models to be applied. These are Standard Classical Machine Learning classification (S-CML), Univariate Time Series Classification (U-TSC), and Multivariate Time Series Classification (M-TSC).</w:t>
      </w:r>
    </w:p>
    <w:p w14:paraId="3AC77C94" w14:textId="48A4E509" w:rsidR="00616CD8" w:rsidRDefault="00616CD8" w:rsidP="003054A6">
      <w:pPr>
        <w:pStyle w:val="31"/>
      </w:pPr>
      <w:bookmarkStart w:id="20" w:name="_Toc136348893"/>
      <w:r>
        <w:t>S</w:t>
      </w:r>
      <w:r w:rsidR="00955254">
        <w:t>tandard CML</w:t>
      </w:r>
      <w:bookmarkEnd w:id="20"/>
    </w:p>
    <w:p w14:paraId="27F09AD8" w14:textId="79F8E1BA" w:rsidR="00183C7D" w:rsidRDefault="00183C7D" w:rsidP="008D5D7A">
      <w:r>
        <w:rPr>
          <w:rFonts w:cs="Times New Roman"/>
        </w:rPr>
        <w:t xml:space="preserve">For </w:t>
      </w:r>
      <w:r w:rsidR="00D665ED">
        <w:rPr>
          <w:rFonts w:cs="Times New Roman"/>
        </w:rPr>
        <w:t>S-</w:t>
      </w:r>
      <w:r w:rsidR="00CD3684">
        <w:rPr>
          <w:rFonts w:cs="Times New Roman"/>
        </w:rPr>
        <w:t>CML</w:t>
      </w:r>
      <w:r w:rsidR="00B962B8">
        <w:rPr>
          <w:rFonts w:cs="Times New Roman"/>
        </w:rPr>
        <w:t xml:space="preserve"> we use</w:t>
      </w:r>
      <w:r>
        <w:rPr>
          <w:rFonts w:cs="Times New Roman"/>
        </w:rPr>
        <w:t xml:space="preserve"> the dataset that contains 21 features and most of them are extracted features from the same sensor. Hence, derived features are used instead of raw data </w:t>
      </w:r>
      <w:r w:rsidRPr="006F56BC">
        <w:rPr>
          <w:rFonts w:cs="Times New Roman"/>
        </w:rPr>
        <w:t>and in that sense this study differs from traditional ones</w:t>
      </w:r>
      <w:r>
        <w:rPr>
          <w:rFonts w:cs="Times New Roman"/>
        </w:rPr>
        <w:t xml:space="preserve"> wh</w:t>
      </w:r>
      <w:r w:rsidR="00A032B4">
        <w:rPr>
          <w:rFonts w:cs="Times New Roman"/>
        </w:rPr>
        <w:t>ich</w:t>
      </w:r>
      <w:r>
        <w:rPr>
          <w:rFonts w:cs="Times New Roman"/>
        </w:rPr>
        <w:t xml:space="preserve"> basically</w:t>
      </w:r>
      <w:r w:rsidR="00A032B4">
        <w:rPr>
          <w:rFonts w:cs="Times New Roman"/>
        </w:rPr>
        <w:t xml:space="preserve"> are performed</w:t>
      </w:r>
      <w:r w:rsidR="008D5D7A">
        <w:rPr>
          <w:rFonts w:cs="Times New Roman"/>
        </w:rPr>
        <w:t xml:space="preserve"> in</w:t>
      </w:r>
      <w:r>
        <w:rPr>
          <w:rFonts w:cs="Times New Roman"/>
        </w:rPr>
        <w:t xml:space="preserve"> t</w:t>
      </w:r>
      <w:r w:rsidR="004D27F1">
        <w:rPr>
          <w:rFonts w:cs="Times New Roman"/>
        </w:rPr>
        <w:t>hree</w:t>
      </w:r>
      <w:r w:rsidR="00222020">
        <w:rPr>
          <w:rFonts w:cs="Times New Roman"/>
        </w:rPr>
        <w:t>-</w:t>
      </w:r>
      <w:r>
        <w:rPr>
          <w:rFonts w:cs="Times New Roman"/>
        </w:rPr>
        <w:t>axial, three-dimensional sensor data</w:t>
      </w:r>
      <w:r w:rsidR="00A032B4">
        <w:rPr>
          <w:rFonts w:cs="Times New Roman"/>
        </w:rPr>
        <w:t xml:space="preserve"> </w:t>
      </w:r>
      <w:r w:rsidR="00D60240">
        <w:rPr>
          <w:rFonts w:cs="Times New Roman"/>
        </w:rPr>
        <w:t xml:space="preserve">as </w:t>
      </w:r>
      <w:r w:rsidR="00B24435">
        <w:rPr>
          <w:rFonts w:cs="Times New Roman"/>
        </w:rPr>
        <w:t>introduced</w:t>
      </w:r>
      <w:r w:rsidR="00D60240">
        <w:rPr>
          <w:rFonts w:cs="Times New Roman"/>
        </w:rPr>
        <w:t xml:space="preserve"> earlier in the thesis</w:t>
      </w:r>
      <w:r>
        <w:rPr>
          <w:rFonts w:cs="Times New Roman"/>
        </w:rPr>
        <w:t xml:space="preserve">. </w:t>
      </w:r>
      <w:r w:rsidR="005D7CBD">
        <w:rPr>
          <w:rFonts w:cs="Times New Roman"/>
        </w:rPr>
        <w:t>The dataset</w:t>
      </w:r>
      <w:r w:rsidR="00686011">
        <w:rPr>
          <w:rFonts w:cs="Times New Roman"/>
        </w:rPr>
        <w:t xml:space="preserve"> for S-CML</w:t>
      </w:r>
      <w:r>
        <w:rPr>
          <w:rFonts w:cs="Times New Roman"/>
        </w:rPr>
        <w:t xml:space="preserve"> </w:t>
      </w:r>
      <w:r w:rsidR="005D7CBD">
        <w:rPr>
          <w:rFonts w:cs="Times New Roman"/>
        </w:rPr>
        <w:t>consists</w:t>
      </w:r>
      <w:r>
        <w:rPr>
          <w:rFonts w:cs="Times New Roman"/>
        </w:rPr>
        <w:t xml:space="preserve"> of 220 activities of single active athlete covering </w:t>
      </w:r>
      <w:r w:rsidR="00C441B7">
        <w:rPr>
          <w:rFonts w:cs="Times New Roman"/>
        </w:rPr>
        <w:t>a total</w:t>
      </w:r>
      <w:r>
        <w:rPr>
          <w:rFonts w:cs="Times New Roman"/>
        </w:rPr>
        <w:t xml:space="preserve"> of five different sport types. Emphasis will be set on careful raw data pre-processing which consists of data formatting, manual feature selection, standardization, and transformation to achieve preconditions for successful S-CML model analysis. In classification, we use 70-30% division in training and test data splits due to </w:t>
      </w:r>
      <w:r w:rsidR="005D7CBD">
        <w:rPr>
          <w:rFonts w:cs="Times New Roman"/>
        </w:rPr>
        <w:t>the small</w:t>
      </w:r>
      <w:r>
        <w:rPr>
          <w:rFonts w:cs="Times New Roman"/>
        </w:rPr>
        <w:t xml:space="preserve"> size of the dataset. </w:t>
      </w:r>
      <w:r>
        <w:t xml:space="preserve">The most common S-CML algorithms which </w:t>
      </w:r>
      <w:r w:rsidR="00EF1C78">
        <w:t>have</w:t>
      </w:r>
      <w:r>
        <w:t xml:space="preserve"> performed well in previous corresponding sport or HAR studies are used in this thesis. According to the recent comprehensive survey of </w:t>
      </w:r>
      <w:r w:rsidRPr="00CD4685">
        <w:t>Demrozi</w:t>
      </w:r>
      <w:r>
        <w:t xml:space="preserve"> </w:t>
      </w:r>
      <w:r w:rsidR="00737DE5">
        <w:t>and others</w:t>
      </w:r>
      <w:r>
        <w:t xml:space="preserve">, k-Nearest Neighbor (kNN), Support Vector Machine (SVM) and Decision Tree (DT) has been </w:t>
      </w:r>
      <w:r w:rsidR="00FF552E">
        <w:t>the three</w:t>
      </w:r>
      <w:r>
        <w:t xml:space="preserve"> most general well performed CML models used in activity recognition tasks. Other applied</w:t>
      </w:r>
      <w:r w:rsidR="00096DCE">
        <w:t xml:space="preserve"> S-CML</w:t>
      </w:r>
      <w:r>
        <w:t xml:space="preserve"> methods are Random Forest (RF), Linear Discriminant Analysis (LDA), Quadratic Discriminant Analysis (QDA), Logistic Regression Classifier (L</w:t>
      </w:r>
      <w:r w:rsidR="00B24435">
        <w:t>R</w:t>
      </w:r>
      <w:r>
        <w:t xml:space="preserve">), and </w:t>
      </w:r>
      <w:r w:rsidR="00D63128">
        <w:t xml:space="preserve">Gaussian </w:t>
      </w:r>
      <w:r>
        <w:t>Naïve Bayesian (</w:t>
      </w:r>
      <w:r w:rsidR="00D63128">
        <w:t>G-</w:t>
      </w:r>
      <w:r>
        <w:t>NB). Also, Multilayer Perceptron (MLP) cla</w:t>
      </w:r>
      <w:r w:rsidR="00116BA7">
        <w:t>ssifier is used as representative</w:t>
      </w:r>
      <w:r>
        <w:t xml:space="preserve"> of neural network technologies. Most of the used methods ha</w:t>
      </w:r>
      <w:r w:rsidR="00EE6276">
        <w:t>ve</w:t>
      </w:r>
      <w:r>
        <w:t xml:space="preserve"> performed with similar accuracy in referenced studies</w:t>
      </w:r>
      <w:r w:rsidR="000230A8">
        <w:t>.</w:t>
      </w:r>
      <w:r>
        <w:t xml:space="preserve"> </w:t>
      </w:r>
      <w:r w:rsidR="0010228F">
        <w:fldChar w:fldCharType="begin"/>
      </w:r>
      <w:r w:rsidR="002451BD">
        <w:instrText xml:space="preserve"> ADDIN ZOTERO_ITEM CSL_CITATION {"citationID":"UgALZRYm","properties":{"formattedCitation":"[19]","plainCitation":"[19]","noteIndex":0},"citationItems":[{"id":5,"uris":["http://zotero.org/users/local/q0F3hXW0/items/NCYSA5CY","http://zotero.org/users/11390376/items/NCYSA5CY"],"itemData":{"id":5,"type":"paper-conference","container-title":"UCAmI 2018","DOI":"10.3390/proceedings2191242","event-title":"The International Conference on Ubiquitous Computing and Ambient </w:instrText>
      </w:r>
      <w:dir w:val="ltr">
        <w:r w:rsidR="002451BD">
          <w:instrText>Intelligence</w:instrText>
        </w:r>
        <w:r w:rsidR="002451BD">
          <w:instrText>‬</w:instrText>
        </w:r>
        <w:r w:rsidR="002451BD">
          <w:instrText xml:space="preserve">‬","language":"en","page":"1242","publisher":"MDPI","source":"DOI.org (Crossref)","title":"Human Activity Recognition from the Acceleration Data of a Wearable Device. Which Features Are More Relevant by Activities?","URL":"https://www.mdpi.com/2504-3900/2/19/1242","author":[{"family":"Espinilla","given":"Macarena"},{"family":"Medina","given":"Javier"},{"family":"Salguero","given":"Alberto"},{"family":"Irvine","given":"Naomi"},{"family":"Donnelly","given":"Mark"},{"family":"Cleland","given":"Ian"},{"family":"Nugent","given":"Chris"}],"accessed":{"date-parts":[["2023",2,6]]},"issued":{"date-parts":[["2018",10,17]]}}}],"schema":"https://github.com/citation-style-language/schema/raw/master/csl-citation.json"} </w:instrText>
        </w:r>
        <w:r w:rsidR="0010228F">
          <w:fldChar w:fldCharType="separate"/>
        </w:r>
        <w:r w:rsidR="002451BD" w:rsidRPr="002451BD">
          <w:rPr>
            <w:rFonts w:ascii="Times New Roman" w:hAnsi="Times New Roman" w:cs="Times New Roman"/>
          </w:rPr>
          <w:t>[19]</w:t>
        </w:r>
        <w:r w:rsidR="0010228F">
          <w:fldChar w:fldCharType="end"/>
        </w:r>
        <w:r w:rsidR="0004176C">
          <w:t>,</w:t>
        </w:r>
        <w:r w:rsidR="00EE6276">
          <w:t xml:space="preserve"> </w:t>
        </w:r>
        <w:r w:rsidR="0010228F">
          <w:fldChar w:fldCharType="begin"/>
        </w:r>
        <w:r w:rsidR="002451BD">
          <w:instrText xml:space="preserve"> ADDIN ZOTERO_ITEM CSL_CITATION {"citationID":"njwOajrv","properties":{"formattedCitation":"[20]","plainCitation":"[20]","noteIndex":0},"citationItems":[{"id":26,"uris":["http://zotero.org/users/local/q0F3hXW0/items/94ZHZRWW","http://zotero.org/users/11390376/items/94ZHZRWW"],"itemData":{"id":26,"type":"article-journal","abstract":"A major barrier to the personalized Human Activity Recognition using wearable sensors is that the performance of the recognition model drops significantly upon adoption of the system by new users or changes in physical/behavioral status of users. Therefore, the model needs to be retrained by collecting new labeled data in the new context. In this study, we develop a transfer learning framework using convolutional neural networks to build a personalized activity recognition model with minimal user supervision.","container-title":"Proceedings of the AAAI Conference on Artificial Intelligence","DOI":"10.1609/aaai.v32i1.12185","ISSN":"2374-3468, 2159-5399","issue":"1","journalAbbreviation":"AAAI","source":"DOI.org (Crossref)","title":"Personalized Human Activity Recognition Using Convolutional Neural Networks","URL":"https://ojs.aaai.org/index.php/AAAI/article/view/12185","volume":"32","author":[{"family":"Rokni","given":"Seyed Ali"},{"family":"Nourollahi","given":"Marjan"},{"family":"Ghasemzadeh","given":"Hassan"}],"accessed":{"date-parts":[["2023",3,8]]},"issued":{"date-parts":[["2018",4,29]]}}}],"schema":"https://github.com/citation-style-language/schema/raw/master/csl-citation.json"} </w:instrText>
        </w:r>
        <w:r w:rsidR="0010228F">
          <w:fldChar w:fldCharType="separate"/>
        </w:r>
        <w:r w:rsidR="002451BD" w:rsidRPr="002451BD">
          <w:rPr>
            <w:rFonts w:ascii="Times New Roman" w:hAnsi="Times New Roman" w:cs="Times New Roman"/>
          </w:rPr>
          <w:t>[20]</w:t>
        </w:r>
        <w:r w:rsidR="0010228F">
          <w:fldChar w:fldCharType="end"/>
        </w:r>
        <w:r w:rsidR="00EE6276">
          <w:t xml:space="preserve">, </w:t>
        </w:r>
        <w:r w:rsidR="000829A8">
          <w:fldChar w:fldCharType="begin"/>
        </w:r>
        <w:r w:rsidR="002451BD">
          <w:instrText xml:space="preserve"> ADDIN ZOTERO_ITEM CSL_CITATION {"citationID":"fq9D7nSa","properties":{"formattedCitation":"[21]","plainCitation":"[21]","noteIndex":0},"citationItems":[{"id":30,"uris":["http://zotero.org/users/local/q0F3hXW0/items/YXUAILYK","http://zotero.org/users/11390376/items/YXUAILYK"],"itemData":{"id":30,"type":"article-journal","abstract":"As an active research field, sport-related activity monitoring plays an important role in people’s lives and health. This is often viewed as a human activity recognition task in which a fixed-length sliding window is used to segment long-term activity signals. However, activities with complex motion states and non-periodicity can be better monitored if the monitoring algorithm is able to accurately detect the duration of meaningful motion states. However, this ability is lacking in the sliding window approach. In this study, we focused on two types of activities for sport-related activity monitoring, which we regard as a human activity detection and recognition task. For non-periodic activities, we propose an interval-based detection and recognition method. The proposed approach can accurately determine the duration of each target motion state by generating candidate intervals. For weak periodic activities, we propose a classification-based periodic matching method that uses periodic matching to segment the motion sate. Experimental results show that the proposed methods performed better than the sliding window method.","container-title":"Sensors","DOI":"10.3390/s19225001","ISSN":"1424-8220","issue":"22","journalAbbreviation":"Sensors","language":"en","page":"5001","source":"DOI.org (Crossref)","title":"Sport-Related Human Activity Detection and Recognition Using a Smartwatch","volume":"19","author":[{"family":"Zhuang","given":"Zhendong"},{"family":"Xue","given":"Yang"}],"issued":{"date-parts":[["2019",11,16]]}}}],"schema":"https://github.com/citation-style-language/schema/raw/master/csl-citation.json"} </w:instrText>
        </w:r>
        <w:r w:rsidR="000829A8">
          <w:fldChar w:fldCharType="separate"/>
        </w:r>
        <w:r w:rsidR="002451BD" w:rsidRPr="002451BD">
          <w:rPr>
            <w:rFonts w:ascii="Times New Roman" w:hAnsi="Times New Roman" w:cs="Times New Roman"/>
          </w:rPr>
          <w:t>[21]</w:t>
        </w:r>
        <w:r w:rsidR="000829A8">
          <w:fldChar w:fldCharType="end"/>
        </w:r>
        <w:r>
          <w:t>.</w:t>
        </w:r>
        <w:r>
          <w:t>‬</w:t>
        </w:r>
        <w:r>
          <w:t>‬</w:t>
        </w:r>
        <w:r w:rsidR="004826FF">
          <w:t>‬</w:t>
        </w:r>
      </w:dir>
    </w:p>
    <w:p w14:paraId="6DC35650" w14:textId="7447CCC2" w:rsidR="003054A6" w:rsidRDefault="003054A6" w:rsidP="007A121B">
      <w:pPr>
        <w:pStyle w:val="31"/>
      </w:pPr>
      <w:bookmarkStart w:id="21" w:name="_Toc136348894"/>
      <w:r>
        <w:lastRenderedPageBreak/>
        <w:t xml:space="preserve">Time Series </w:t>
      </w:r>
      <w:r w:rsidR="003D236E">
        <w:t>Classification</w:t>
      </w:r>
      <w:bookmarkEnd w:id="21"/>
    </w:p>
    <w:p w14:paraId="3962D852" w14:textId="04F0874D" w:rsidR="00DA7DA9" w:rsidRDefault="007A7EEF" w:rsidP="001C3146">
      <w:r>
        <w:t xml:space="preserve">Time Series Classification (TSC) is a subfield of machine learning with numerous real-life applications. Due to the temporal structure of the input data, standard CML algorithms are usually not well suited to work on raw time series. Over the last decades, many algorithms have been proposed to improve the predictive performance and the scalability of state-of-the-art models. </w:t>
      </w:r>
      <w:r>
        <w:fldChar w:fldCharType="begin"/>
      </w:r>
      <w:r w:rsidR="002451BD">
        <w:instrText xml:space="preserve"> ADDIN ZOTERO_ITEM CSL_CITATION {"citationID":"61qECvlg","properties":{"formattedCitation":"[22]","plainCitation":"[22]","noteIndex":0},"citationItems":[{"id":7,"uris":["http://zotero.org/users/local/q0F3hXW0/items/AJN2G2V6","http://zotero.org/users/11390376/items/AJN2G2V6"],"itemData":{"id":7,"type":"chapter","abstract":"Time series classification is a subfield of machine learning with numerous real-life applications. Due to the temporal structure of the input data, standard machine learning algorithms are usually not well suited to work on raw time series. Over the last decades, many algorithms have been proposed to improve the predictive performance and the scalability of state-of-the-art models. Many approaches have been investigated, ranging from deriving new metrics to developing bag-of-words models to imaging time series to artificial neural networks. In this review, we present in detail the major contributions made to this field and mention their most prominent extensions. We dedicate a section to each category of algorithms, with an intuitive introduction on the general approach, detailed theoretical descriptions and explicit illustrations of the major contributions, and mentions of their most prominent extensions. At last, we dedicate a section to publicly available resources, namely data sets and open-source software, for time series classification. A particular emphasis is made on enumerating the availability of the mentioned algorithms in the most popular libraries. The combination of theoretical and practical contents provided in this review will help the readers to easily get started on their own work on time series classification, whether it be theoretical or practical.","call-number":"hal-03558165","container-title":"Machine Learning (Emerging Trends and Applications)","ISBN":"978-1-83815-241-3","language":"English","publisher":"Proud Pen","title":"Time Series Classification: A review of Algorithms and Implementations, Classification de séries temporelles : une revue d'algorithmes et d'implémentations","URL":"https://hal.inria.fr/hal-03558165","author":[{"family":"Faouzi","given":"Johann"}],"editor":[{"family":"Kotecha","given":"Ketan"}],"issued":{"date-parts":[["2022"]]}}}],"schema":"https://github.com/citation-style-language/schema/raw/master/csl-citation.json"} </w:instrText>
      </w:r>
      <w:r>
        <w:fldChar w:fldCharType="separate"/>
      </w:r>
      <w:r w:rsidR="002451BD" w:rsidRPr="002451BD">
        <w:rPr>
          <w:rFonts w:ascii="Times New Roman" w:hAnsi="Times New Roman" w:cs="Times New Roman"/>
        </w:rPr>
        <w:t>[22]</w:t>
      </w:r>
      <w:r>
        <w:fldChar w:fldCharType="end"/>
      </w:r>
      <w:r>
        <w:t xml:space="preserve">. </w:t>
      </w:r>
      <w:r w:rsidR="00D5011A">
        <w:t>Potentially t</w:t>
      </w:r>
      <w:r w:rsidR="00493443">
        <w:t xml:space="preserve">he most suitable </w:t>
      </w:r>
      <w:r w:rsidR="00D5011A">
        <w:t>ones of t</w:t>
      </w:r>
      <w:r>
        <w:t xml:space="preserve">hose models will be applied in TS-SAC. Data from the Heart Rate sensor (HR), GPS sensor (Speed), and Barometer sensor (Altitude) are used in </w:t>
      </w:r>
      <w:r w:rsidR="005D7CBD">
        <w:t>both</w:t>
      </w:r>
      <w:r>
        <w:t xml:space="preserve"> univariate and multivariate TSC. The most important and challenging part of the </w:t>
      </w:r>
      <w:r w:rsidR="00354120">
        <w:t>U-</w:t>
      </w:r>
      <w:r>
        <w:t xml:space="preserve">TSC is to prepare and construct multivariate data in such manner that it </w:t>
      </w:r>
      <w:r w:rsidR="00D611B7">
        <w:t>allows to cond</w:t>
      </w:r>
      <w:r w:rsidR="00723B5F">
        <w:t>uct c</w:t>
      </w:r>
      <w:r>
        <w:t>lassification</w:t>
      </w:r>
      <w:r w:rsidR="00723B5F">
        <w:t xml:space="preserve"> in univariate space</w:t>
      </w:r>
      <w:r>
        <w:t xml:space="preserve">. </w:t>
      </w:r>
      <w:r w:rsidR="00F63344">
        <w:t>In traditional SAC</w:t>
      </w:r>
      <w:r w:rsidR="00845A43">
        <w:t>,</w:t>
      </w:r>
      <w:r w:rsidR="00F63344">
        <w:t xml:space="preserve"> dataset is structured so that rows consist of summary details of the activities, that means usually maximum, minimum, average</w:t>
      </w:r>
      <w:r w:rsidR="003D72AD">
        <w:t>, etc.,</w:t>
      </w:r>
      <w:r w:rsidR="00F63344">
        <w:t xml:space="preserve"> values for the features. Such a dataset is relatively small and does not set unreachable requirements for computational resources. Whereas in </w:t>
      </w:r>
      <w:r w:rsidR="000064F5">
        <w:t>TS-SAC,</w:t>
      </w:r>
      <w:r w:rsidR="00F63344">
        <w:t xml:space="preserve"> task is expanded to use the whole time series data from the sensors for each single activity, in principle. The natural consequence is that processed data amount will be increased significantly compared to traditional SAC. </w:t>
      </w:r>
      <w:r w:rsidR="0064562D">
        <w:t>Although</w:t>
      </w:r>
      <w:r w:rsidR="00F63344">
        <w:t xml:space="preserve"> only three features are used in TS-SAC</w:t>
      </w:r>
      <w:r w:rsidR="00BE32D8">
        <w:t xml:space="preserve"> which</w:t>
      </w:r>
      <w:r w:rsidR="00F63344">
        <w:t xml:space="preserve"> will reduce </w:t>
      </w:r>
      <w:r w:rsidR="004C0B28">
        <w:t xml:space="preserve">the amount of </w:t>
      </w:r>
      <w:r w:rsidR="007E5490">
        <w:t xml:space="preserve">the </w:t>
      </w:r>
      <w:r w:rsidR="00F63344">
        <w:t>data</w:t>
      </w:r>
      <w:r w:rsidR="007C57D2">
        <w:t xml:space="preserve"> to a fraction,</w:t>
      </w:r>
      <w:r w:rsidR="00BE32D8">
        <w:t xml:space="preserve"> the same time </w:t>
      </w:r>
      <w:r w:rsidR="00D7090B">
        <w:t>complexity</w:t>
      </w:r>
      <w:r w:rsidR="00DD651A">
        <w:t xml:space="preserve"> remains</w:t>
      </w:r>
      <w:r w:rsidR="00F63344">
        <w:t>.</w:t>
      </w:r>
    </w:p>
    <w:p w14:paraId="3E7D93BF" w14:textId="39778CE4" w:rsidR="004218F2" w:rsidRPr="007621A1" w:rsidRDefault="004218F2" w:rsidP="001C3146">
      <w:r>
        <w:t xml:space="preserve">Univariate TSC analysis consists of eight univariate </w:t>
      </w:r>
      <w:r w:rsidRPr="00D40A56">
        <w:rPr>
          <w:i/>
        </w:rPr>
        <w:t>sktime</w:t>
      </w:r>
      <w:r>
        <w:t xml:space="preserve"> classifiers, </w:t>
      </w:r>
      <w:r w:rsidRPr="008A6FEA">
        <w:rPr>
          <w:iCs/>
        </w:rPr>
        <w:t xml:space="preserve">Time Series Forest Classifier </w:t>
      </w:r>
      <w:r>
        <w:t xml:space="preserve">(TSF), </w:t>
      </w:r>
      <w:r w:rsidRPr="008A6FEA">
        <w:rPr>
          <w:iCs/>
        </w:rPr>
        <w:t>Supervised Time Series Forest</w:t>
      </w:r>
      <w:r>
        <w:t xml:space="preserve"> (STSF), </w:t>
      </w:r>
      <w:r w:rsidRPr="008A6FEA">
        <w:rPr>
          <w:iCs/>
        </w:rPr>
        <w:t>Random Interval Spectral Forest (RISE), Random Interval Classifier (RIC), Shapelet Transform Classifier (ST), k-Nearest Neighbours Time Series Classifier (kNN-TS), Composable Time Series Forest Classifier (CTSF) which is like TSF but has extended composability, and Word Extraction for Time Series Classification</w:t>
      </w:r>
      <w:r>
        <w:t xml:space="preserve"> (WEASEL)</w:t>
      </w:r>
      <w:r w:rsidR="00CE68DC">
        <w:t xml:space="preserve">. Also, </w:t>
      </w:r>
      <w:r w:rsidR="00D93D6E">
        <w:t>we conduct</w:t>
      </w:r>
      <w:r w:rsidR="007B7F74">
        <w:t xml:space="preserve"> </w:t>
      </w:r>
      <w:r w:rsidR="007B7F74" w:rsidRPr="00DB785E">
        <w:t>Hierarchical Vote Collective of Transformation</w:t>
      </w:r>
      <w:r w:rsidR="007B7F74">
        <w:t xml:space="preserve"> </w:t>
      </w:r>
      <w:r w:rsidR="007B7F74" w:rsidRPr="00DB785E">
        <w:t>based Ensembles</w:t>
      </w:r>
      <w:r w:rsidR="00D93D6E">
        <w:t xml:space="preserve"> </w:t>
      </w:r>
      <w:r w:rsidR="006261CF">
        <w:t>(</w:t>
      </w:r>
      <w:r w:rsidR="00D93D6E">
        <w:t>HIVE-COTE</w:t>
      </w:r>
      <w:r w:rsidR="006261CF">
        <w:t>)</w:t>
      </w:r>
      <w:r w:rsidR="00D93D6E">
        <w:t xml:space="preserve"> as an ensemble for univariate data</w:t>
      </w:r>
      <w:r w:rsidR="00997A35">
        <w:t xml:space="preserve"> which is a method to combine several base classifiers using </w:t>
      </w:r>
      <w:r w:rsidR="00123C3F">
        <w:t xml:space="preserve">advanced </w:t>
      </w:r>
      <w:r w:rsidR="00E63D0D">
        <w:t>ensem</w:t>
      </w:r>
      <w:r w:rsidR="009C20A0">
        <w:t>b</w:t>
      </w:r>
      <w:r w:rsidR="004F4BF8">
        <w:t>l</w:t>
      </w:r>
      <w:r w:rsidR="009C20A0">
        <w:t xml:space="preserve">ing </w:t>
      </w:r>
      <w:r w:rsidR="00123C3F">
        <w:t>technolog</w:t>
      </w:r>
      <w:r w:rsidR="009C20A0">
        <w:t xml:space="preserve">y by weighting </w:t>
      </w:r>
      <w:r w:rsidR="00B96970">
        <w:t xml:space="preserve">class probabilities </w:t>
      </w:r>
      <w:r w:rsidR="00133741">
        <w:t>of</w:t>
      </w:r>
      <w:r w:rsidR="00B96970">
        <w:t xml:space="preserve"> models.</w:t>
      </w:r>
    </w:p>
    <w:p w14:paraId="22E4D32B" w14:textId="45371871" w:rsidR="009C550E" w:rsidRDefault="009C550E" w:rsidP="004C6B3B">
      <w:r>
        <w:t xml:space="preserve">In </w:t>
      </w:r>
      <w:r w:rsidR="00180F88">
        <w:t>M-TSC study,</w:t>
      </w:r>
      <w:r>
        <w:t xml:space="preserve"> we </w:t>
      </w:r>
      <w:r w:rsidR="00E37A90">
        <w:t>conduct</w:t>
      </w:r>
      <w:r>
        <w:t xml:space="preserve"> Multivariate Symbolic Extension (MUSE) </w:t>
      </w:r>
      <w:r w:rsidR="00AC4D5F">
        <w:t>method and</w:t>
      </w:r>
      <w:r>
        <w:t xml:space="preserve"> </w:t>
      </w:r>
      <w:r w:rsidR="00263C11">
        <w:t>build an</w:t>
      </w:r>
      <w:r w:rsidR="0041144C">
        <w:t xml:space="preserve"> </w:t>
      </w:r>
      <w:r>
        <w:t xml:space="preserve">ensemble model to classify each </w:t>
      </w:r>
      <w:r w:rsidR="00585D05">
        <w:t>attribute</w:t>
      </w:r>
      <w:r>
        <w:t xml:space="preserve"> distinctively</w:t>
      </w:r>
      <w:r w:rsidR="00593584">
        <w:t>,</w:t>
      </w:r>
      <w:r>
        <w:t xml:space="preserve"> using optimal model and then combining predictions to conduct</w:t>
      </w:r>
      <w:r w:rsidR="00593584">
        <w:t xml:space="preserve"> final</w:t>
      </w:r>
      <w:r>
        <w:t xml:space="preserve"> classification.</w:t>
      </w:r>
      <w:r w:rsidR="00331746">
        <w:t xml:space="preserve"> </w:t>
      </w:r>
      <w:r w:rsidR="00C140E1" w:rsidRPr="00C140E1">
        <w:t>The expectation is that we achieve the best results with these methods</w:t>
      </w:r>
      <w:r w:rsidR="0064433F">
        <w:t>, b</w:t>
      </w:r>
      <w:r w:rsidR="0064433F" w:rsidRPr="0064433F">
        <w:t xml:space="preserve">ecause the transformation of multivariate data into univariate data is </w:t>
      </w:r>
      <w:r w:rsidR="00A12EF2">
        <w:t xml:space="preserve">often </w:t>
      </w:r>
      <w:r w:rsidR="0064433F" w:rsidRPr="0064433F">
        <w:t>practically</w:t>
      </w:r>
      <w:r w:rsidR="00EC391A">
        <w:t xml:space="preserve"> </w:t>
      </w:r>
      <w:r w:rsidR="0064433F" w:rsidRPr="0064433F">
        <w:t>difficult to implement without</w:t>
      </w:r>
      <w:r w:rsidR="00EC391A">
        <w:t xml:space="preserve"> </w:t>
      </w:r>
      <w:r w:rsidR="0064433F" w:rsidRPr="0064433F">
        <w:t>loss of information</w:t>
      </w:r>
      <w:r w:rsidR="00922963">
        <w:t xml:space="preserve">. </w:t>
      </w:r>
      <w:r w:rsidR="00241B91">
        <w:t xml:space="preserve">Although </w:t>
      </w:r>
      <w:r w:rsidR="00E80D5A">
        <w:t>dimensionality</w:t>
      </w:r>
      <w:r w:rsidR="00241B91">
        <w:t xml:space="preserve"> reduction</w:t>
      </w:r>
      <w:r w:rsidR="006C6902">
        <w:t xml:space="preserve"> </w:t>
      </w:r>
      <w:r w:rsidR="00241B91">
        <w:t>c</w:t>
      </w:r>
      <w:r w:rsidR="006C6902">
        <w:t xml:space="preserve">an </w:t>
      </w:r>
      <w:r w:rsidR="008E2D22">
        <w:t>simplify the classification task</w:t>
      </w:r>
      <w:r w:rsidR="008C6819">
        <w:t>, and therefore,</w:t>
      </w:r>
      <w:r w:rsidR="008E2D22">
        <w:t xml:space="preserve"> </w:t>
      </w:r>
      <w:r w:rsidR="001733C1">
        <w:t xml:space="preserve">sometimes </w:t>
      </w:r>
      <w:r w:rsidR="008E2D22">
        <w:t>make i</w:t>
      </w:r>
      <w:r w:rsidR="00C6441B">
        <w:t>t</w:t>
      </w:r>
      <w:r w:rsidR="008E2D22">
        <w:t xml:space="preserve"> more effective in terms of time.</w:t>
      </w:r>
    </w:p>
    <w:p w14:paraId="714E1628" w14:textId="4CF284C7" w:rsidR="00235B40" w:rsidRDefault="0076155C" w:rsidP="004C6B3B">
      <w:r>
        <w:t>In addition</w:t>
      </w:r>
      <w:r w:rsidR="009D3B54">
        <w:t xml:space="preserve"> to TSC models</w:t>
      </w:r>
      <w:r>
        <w:t xml:space="preserve">, </w:t>
      </w:r>
      <w:r w:rsidR="003E00BA">
        <w:t xml:space="preserve">we feed the </w:t>
      </w:r>
      <w:r w:rsidR="009D3B54">
        <w:t xml:space="preserve">same </w:t>
      </w:r>
      <w:r w:rsidR="003E00BA">
        <w:t>data</w:t>
      </w:r>
      <w:r w:rsidR="008521B3">
        <w:t xml:space="preserve"> constructed for U-TSC </w:t>
      </w:r>
      <w:r w:rsidR="00516E8B">
        <w:t>to our selected S-CML</w:t>
      </w:r>
      <w:r w:rsidR="006F442C">
        <w:t xml:space="preserve"> models</w:t>
      </w:r>
      <w:r w:rsidR="004E2B7F">
        <w:t xml:space="preserve">, </w:t>
      </w:r>
      <w:r w:rsidR="006F442C">
        <w:t>expanded by</w:t>
      </w:r>
      <w:r w:rsidR="004E2B7F">
        <w:t xml:space="preserve"> Gradient Boosting (GB)</w:t>
      </w:r>
      <w:r w:rsidR="006F442C">
        <w:t>,</w:t>
      </w:r>
      <w:r w:rsidR="00516E8B">
        <w:t xml:space="preserve"> in tabularized format</w:t>
      </w:r>
      <w:r w:rsidR="00A03339">
        <w:t xml:space="preserve"> for two reasons: </w:t>
      </w:r>
      <w:r w:rsidR="00DC722B">
        <w:t xml:space="preserve">at first, </w:t>
      </w:r>
      <w:r w:rsidR="00A83F06" w:rsidRPr="00A83F06">
        <w:t xml:space="preserve">to </w:t>
      </w:r>
      <w:r w:rsidR="00A83F06" w:rsidRPr="00A83F06">
        <w:lastRenderedPageBreak/>
        <w:t xml:space="preserve">create a reference point and a reflection surface for the </w:t>
      </w:r>
      <w:r w:rsidR="00DC722B">
        <w:t xml:space="preserve">TSC </w:t>
      </w:r>
      <w:r w:rsidR="00A83F06" w:rsidRPr="00A83F06">
        <w:t>results</w:t>
      </w:r>
      <w:r w:rsidR="00DC722B">
        <w:t xml:space="preserve">, and second, </w:t>
      </w:r>
      <w:r w:rsidR="002D3110" w:rsidRPr="002D3110">
        <w:t xml:space="preserve">to assess the functionality of the </w:t>
      </w:r>
      <w:r w:rsidR="004635B2">
        <w:t xml:space="preserve">interlaced </w:t>
      </w:r>
      <w:r w:rsidR="00052C59">
        <w:t xml:space="preserve">three dimensional </w:t>
      </w:r>
      <w:r w:rsidR="002D3110" w:rsidRPr="002D3110">
        <w:t>data structure at a more general level</w:t>
      </w:r>
      <w:r w:rsidR="008F153D">
        <w:t xml:space="preserve"> by classifying both dataset types</w:t>
      </w:r>
      <w:r w:rsidR="00052C59">
        <w:t xml:space="preserve"> of this thesis</w:t>
      </w:r>
      <w:r w:rsidR="008F153D">
        <w:t xml:space="preserve"> </w:t>
      </w:r>
      <w:r w:rsidR="00E80D5A">
        <w:t>using</w:t>
      </w:r>
      <w:r w:rsidR="008F153D">
        <w:t xml:space="preserve"> the same models.</w:t>
      </w:r>
    </w:p>
    <w:p w14:paraId="6EF1CBD8" w14:textId="6665DC60" w:rsidR="001F472A" w:rsidRDefault="001F472A" w:rsidP="001F472A">
      <w:pPr>
        <w:pStyle w:val="31"/>
      </w:pPr>
      <w:bookmarkStart w:id="22" w:name="_Toc136348895"/>
      <w:r>
        <w:t>Model validation and objectives</w:t>
      </w:r>
      <w:bookmarkEnd w:id="22"/>
    </w:p>
    <w:p w14:paraId="6BD31FB6" w14:textId="7C2256DC" w:rsidR="007C04D9" w:rsidRPr="00960690" w:rsidRDefault="00210077" w:rsidP="00960690">
      <w:pPr>
        <w:rPr>
          <w:rFonts w:cs="Times New Roman"/>
        </w:rPr>
      </w:pPr>
      <w:r>
        <w:t>In S-CML</w:t>
      </w:r>
      <w:r w:rsidR="00C83615">
        <w:t xml:space="preserve"> the</w:t>
      </w:r>
      <w:r w:rsidR="003975B0">
        <w:t xml:space="preserve"> selected models are validated by using 5-Fold Cross validation</w:t>
      </w:r>
      <w:r>
        <w:t xml:space="preserve"> (</w:t>
      </w:r>
      <w:hyperlink w:anchor="_[A-3.2A]_K-fold_cross-validation" w:history="1">
        <w:r w:rsidR="00E817B4" w:rsidRPr="00193216">
          <w:rPr>
            <w:rStyle w:val="affffc"/>
          </w:rPr>
          <w:t>A-3.</w:t>
        </w:r>
        <w:r w:rsidR="00E817B4">
          <w:rPr>
            <w:rStyle w:val="affffc"/>
          </w:rPr>
          <w:t>1B</w:t>
        </w:r>
      </w:hyperlink>
      <w:r>
        <w:t>)</w:t>
      </w:r>
      <w:r w:rsidR="003975B0">
        <w:t>.</w:t>
      </w:r>
      <w:r w:rsidR="00F30B8E">
        <w:t xml:space="preserve"> </w:t>
      </w:r>
      <w:r w:rsidR="00F30B8E" w:rsidRPr="005268EF">
        <w:t xml:space="preserve">Considering the </w:t>
      </w:r>
      <w:r w:rsidR="00F30B8E">
        <w:t>premise</w:t>
      </w:r>
      <w:r w:rsidR="00F30B8E" w:rsidRPr="005268EF">
        <w:t>, the</w:t>
      </w:r>
      <w:r w:rsidR="00F30B8E">
        <w:t xml:space="preserve"> main</w:t>
      </w:r>
      <w:r w:rsidR="00F30B8E" w:rsidRPr="005268EF">
        <w:t xml:space="preserve"> </w:t>
      </w:r>
      <w:r w:rsidR="00F30B8E">
        <w:t xml:space="preserve">objective </w:t>
      </w:r>
      <w:r w:rsidR="00F30B8E" w:rsidRPr="005268EF">
        <w:t>is to find at least one</w:t>
      </w:r>
      <w:r w:rsidR="00F30B8E">
        <w:t xml:space="preserve"> ML</w:t>
      </w:r>
      <w:r w:rsidR="00F30B8E" w:rsidRPr="005268EF">
        <w:t xml:space="preserve"> model that achieves an error-free result in the</w:t>
      </w:r>
      <w:r w:rsidR="00F30B8E">
        <w:t xml:space="preserve"> particular</w:t>
      </w:r>
      <w:r w:rsidR="00F30B8E" w:rsidRPr="005268EF">
        <w:t xml:space="preserve"> selected data set which contains relatively little </w:t>
      </w:r>
      <w:r w:rsidR="00F30B8E">
        <w:t>room</w:t>
      </w:r>
      <w:r w:rsidR="00F30B8E" w:rsidRPr="005268EF">
        <w:t xml:space="preserve"> for </w:t>
      </w:r>
      <w:r w:rsidR="00F30B8E">
        <w:t>theoretical</w:t>
      </w:r>
      <w:r w:rsidR="00F30B8E" w:rsidRPr="005268EF">
        <w:t xml:space="preserve"> interpretation</w:t>
      </w:r>
      <w:r w:rsidR="00F30B8E">
        <w:t>s</w:t>
      </w:r>
      <w:r w:rsidR="00F30B8E" w:rsidRPr="005268EF">
        <w:t xml:space="preserve"> between different sports, and therefore</w:t>
      </w:r>
      <w:r w:rsidR="000E2504">
        <w:t xml:space="preserve"> either</w:t>
      </w:r>
      <w:r w:rsidR="00F30B8E" w:rsidRPr="005268EF">
        <w:t xml:space="preserve"> represent the average </w:t>
      </w:r>
      <w:r w:rsidR="00F30B8E">
        <w:t>practical reality</w:t>
      </w:r>
      <w:r w:rsidR="00F30B8E" w:rsidRPr="005268EF">
        <w:t>.</w:t>
      </w:r>
    </w:p>
    <w:p w14:paraId="6F27621B" w14:textId="3AD2A29C" w:rsidR="009036C3" w:rsidRDefault="00B3137B" w:rsidP="009B31B7">
      <w:r>
        <w:t xml:space="preserve">Lastly, it is reasonable to mention a few important facts to pay </w:t>
      </w:r>
      <w:r w:rsidR="005D7CBD">
        <w:t>attention to</w:t>
      </w:r>
      <w:r>
        <w:t xml:space="preserve"> in this </w:t>
      </w:r>
      <w:r w:rsidR="00235597">
        <w:t>thesis</w:t>
      </w:r>
      <w:r>
        <w:t xml:space="preserve">. Dataset consists of sport records from the single athlete and therefore this study does not take into account interpersonal variations. </w:t>
      </w:r>
      <w:r w:rsidR="00C83615">
        <w:t xml:space="preserve">For example, </w:t>
      </w:r>
      <w:r>
        <w:t>Rokni et al.</w:t>
      </w:r>
      <w:r w:rsidR="008B4450">
        <w:t xml:space="preserve"> (</w:t>
      </w:r>
      <w:r w:rsidR="00016503">
        <w:t>2018</w:t>
      </w:r>
      <w:r w:rsidR="008B4450">
        <w:t>)</w:t>
      </w:r>
      <w:r>
        <w:t xml:space="preserve"> implemented a neural network architecture using transfer learning techniques which enables them to build a personalized HAR model with minimal human supervision.</w:t>
      </w:r>
      <w:r w:rsidR="0049542D">
        <w:t xml:space="preserve"> </w:t>
      </w:r>
      <w:r w:rsidR="008B00F5">
        <w:fldChar w:fldCharType="begin"/>
      </w:r>
      <w:r w:rsidR="008B00F5">
        <w:instrText xml:space="preserve"> ADDIN ZOTERO_ITEM CSL_CITATION {"citationID":"QbeCUwly","properties":{"formattedCitation":"[20]","plainCitation":"[20]","noteIndex":0},"citationItems":[{"id":26,"uris":["http://zotero.org/users/local/q0F3hXW0/items/94ZHZRWW","http://zotero.org/users/11390376/items/94ZHZRWW"],"itemData":{"id":26,"type":"article-journal","abstract":"A major barrier to the personalized Human Activity Recognition using wearable sensors is that the performance of the recognition model drops significantly upon adoption of the system by new users or changes in physical/behavioral status of users. Therefore, the model needs to be retrained by collecting new labeled data in the new context. In this study, we develop a transfer learning framework using convolutional neural networks to build a personalized activity recognition model with minimal user supervision.","container-title":"Proceedings of the AAAI Conference on Artificial Intelligence","DOI":"10.1609/aaai.v32i1.12185","ISSN":"2374-3468, 2159-5399","issue":"1","journalAbbreviation":"AAAI","source":"DOI.org (Crossref)","title":"Personalized Human Activity Recognition Using Convolutional Neural Networks","URL":"https://ojs.aaai.org/index.php/AAAI/article/view/12185","volume":"32","author":[{"family":"Rokni","given":"Seyed Ali"},{"family":"Nourollahi","given":"Marjan"},{"family":"Ghasemzadeh","given":"Hassan"}],"accessed":{"date-parts":[["2023",3,8]]},"issued":{"date-parts":[["2018",4,29]]}}}],"schema":"https://github.com/citation-style-language/schema/raw/master/csl-citation.json"} </w:instrText>
      </w:r>
      <w:r w:rsidR="008B00F5">
        <w:fldChar w:fldCharType="separate"/>
      </w:r>
      <w:r w:rsidR="008B00F5" w:rsidRPr="008B00F5">
        <w:rPr>
          <w:rFonts w:ascii="Times New Roman" w:hAnsi="Times New Roman" w:cs="Times New Roman"/>
        </w:rPr>
        <w:t>[20]</w:t>
      </w:r>
      <w:r w:rsidR="008B00F5">
        <w:fldChar w:fldCharType="end"/>
      </w:r>
      <w:r>
        <w:t xml:space="preserve"> This minimal human supervision is the ultimate goal of personalized HAR algorithms and in that sense this study is </w:t>
      </w:r>
      <w:r w:rsidR="00BE3635">
        <w:t>quite</w:t>
      </w:r>
      <w:r>
        <w:t xml:space="preserve"> primitive and only framework for future studies. Further, the motivation to investigate SAC-problem from this point of view is mainly targeted to fitness and active athletes and other sport enthusiasts which will record their activities using any device and upload data into the cloud service to be compared among others, for example, in segment leader boards.</w:t>
      </w:r>
    </w:p>
    <w:p w14:paraId="07FB0F6F" w14:textId="508B718C" w:rsidR="00E71EED" w:rsidRDefault="009036C3" w:rsidP="00AF56E8">
      <w:pPr>
        <w:pStyle w:val="1"/>
      </w:pPr>
      <w:bookmarkStart w:id="23" w:name="_Dataset_construction_[12"/>
      <w:bookmarkStart w:id="24" w:name="_Toc136348896"/>
      <w:bookmarkEnd w:id="23"/>
      <w:r>
        <w:t xml:space="preserve">Dataset </w:t>
      </w:r>
      <w:r w:rsidR="009C0051">
        <w:t>construction</w:t>
      </w:r>
      <w:bookmarkEnd w:id="24"/>
    </w:p>
    <w:p w14:paraId="584BACED" w14:textId="2CCE1979" w:rsidR="00C865A2" w:rsidRDefault="00C12C05" w:rsidP="00027280">
      <w:pPr>
        <w:pStyle w:val="21"/>
        <w:numPr>
          <w:ilvl w:val="1"/>
          <w:numId w:val="21"/>
        </w:numPr>
      </w:pPr>
      <w:bookmarkStart w:id="25" w:name="_Toc136348897"/>
      <w:r w:rsidRPr="00AC22E9">
        <w:t>Dataset</w:t>
      </w:r>
      <w:r>
        <w:t xml:space="preserve"> for Standard CML</w:t>
      </w:r>
      <w:bookmarkEnd w:id="25"/>
    </w:p>
    <w:p w14:paraId="660012CB" w14:textId="69B885F9" w:rsidR="00C865A2" w:rsidRPr="00232251" w:rsidRDefault="00C865A2" w:rsidP="00C865A2">
      <w:pPr>
        <w:pStyle w:val="31"/>
      </w:pPr>
      <w:bookmarkStart w:id="26" w:name="_Toc136348898"/>
      <w:r>
        <w:t xml:space="preserve">Dataset </w:t>
      </w:r>
      <w:r w:rsidR="00462D70">
        <w:t xml:space="preserve">origin </w:t>
      </w:r>
      <w:r>
        <w:t xml:space="preserve">and </w:t>
      </w:r>
      <w:r w:rsidR="00462D70">
        <w:t>devices</w:t>
      </w:r>
      <w:bookmarkEnd w:id="26"/>
      <w:r>
        <w:t xml:space="preserve"> </w:t>
      </w:r>
    </w:p>
    <w:p w14:paraId="2BDDEAB6" w14:textId="3A84E35C" w:rsidR="00C865A2" w:rsidRPr="00962B02" w:rsidRDefault="00C865A2" w:rsidP="00C865A2">
      <w:r>
        <w:t>Data</w:t>
      </w:r>
      <w:r w:rsidR="00002AA4">
        <w:t xml:space="preserve">set for S-CML </w:t>
      </w:r>
      <w:r w:rsidR="005D7CBD">
        <w:t>consists</w:t>
      </w:r>
      <w:r>
        <w:t xml:space="preserve"> of sport recordings from a single athlete covering 16 month of time period. </w:t>
      </w:r>
      <w:r w:rsidR="00022278">
        <w:t>Activities</w:t>
      </w:r>
      <w:r>
        <w:t xml:space="preserve"> </w:t>
      </w:r>
      <w:r w:rsidR="00022278">
        <w:t>are</w:t>
      </w:r>
      <w:r>
        <w:t xml:space="preserve"> recorded by two Garmin sport watches FR</w:t>
      </w:r>
      <w:r w:rsidR="00B57306">
        <w:t>-</w:t>
      </w:r>
      <w:r>
        <w:t>920XT and Vivosport</w:t>
      </w:r>
      <w:r w:rsidR="00577DEF">
        <w:t xml:space="preserve"> (</w:t>
      </w:r>
      <w:hyperlink w:anchor="_[A-DEVS]_Data_recording" w:history="1">
        <w:r w:rsidR="00577DEF" w:rsidRPr="00523A1D">
          <w:rPr>
            <w:rStyle w:val="affffc"/>
          </w:rPr>
          <w:t>A-</w:t>
        </w:r>
        <w:r w:rsidR="009B1DA2" w:rsidRPr="00523A1D">
          <w:rPr>
            <w:rStyle w:val="affffc"/>
          </w:rPr>
          <w:t>DE</w:t>
        </w:r>
        <w:r w:rsidR="00523A1D">
          <w:rPr>
            <w:rStyle w:val="affffc"/>
          </w:rPr>
          <w:t>VS</w:t>
        </w:r>
      </w:hyperlink>
      <w:r w:rsidR="00577DEF">
        <w:t>)</w:t>
      </w:r>
      <w:r w:rsidR="00237062">
        <w:t xml:space="preserve">, </w:t>
      </w:r>
      <w:r w:rsidR="00DB4081">
        <w:t>latter</w:t>
      </w:r>
      <w:r w:rsidR="000507E1">
        <w:t xml:space="preserve"> </w:t>
      </w:r>
      <w:r w:rsidR="00237062">
        <w:t>also called</w:t>
      </w:r>
      <w:r w:rsidR="000507E1">
        <w:t xml:space="preserve"> activity tracker</w:t>
      </w:r>
      <w:r>
        <w:t>.</w:t>
      </w:r>
      <w:r w:rsidR="00B57306">
        <w:t xml:space="preserve"> Model FR-920XT </w:t>
      </w:r>
      <w:r w:rsidR="00AB3CE8">
        <w:t xml:space="preserve">has integrated GPS and </w:t>
      </w:r>
      <w:r w:rsidR="00E91F7D">
        <w:t>b</w:t>
      </w:r>
      <w:r w:rsidR="00AB3CE8">
        <w:t>arometer sensors</w:t>
      </w:r>
      <w:r w:rsidR="00D87DF9">
        <w:t xml:space="preserve"> </w:t>
      </w:r>
      <w:r w:rsidR="00E973DC">
        <w:t>b</w:t>
      </w:r>
      <w:r w:rsidR="00FC5A33">
        <w:t>ut</w:t>
      </w:r>
      <w:r w:rsidR="00AB3CE8">
        <w:t xml:space="preserve"> exter</w:t>
      </w:r>
      <w:r w:rsidR="00D87DF9">
        <w:t>n</w:t>
      </w:r>
      <w:r w:rsidR="00F66269">
        <w:t>al Heart Rate</w:t>
      </w:r>
      <w:r w:rsidR="00EC1702">
        <w:t xml:space="preserve"> (HR)</w:t>
      </w:r>
      <w:r w:rsidR="00633428">
        <w:t xml:space="preserve"> and inertial</w:t>
      </w:r>
      <w:r w:rsidR="00F66269">
        <w:t xml:space="preserve"> sensor</w:t>
      </w:r>
      <w:r w:rsidR="00D33E79">
        <w:t xml:space="preserve"> mounted </w:t>
      </w:r>
      <w:r w:rsidR="00E973DC">
        <w:t>right</w:t>
      </w:r>
      <w:r w:rsidR="00D33E79" w:rsidRPr="00D33E79">
        <w:t xml:space="preserve"> below the chest</w:t>
      </w:r>
      <w:r w:rsidR="00E973DC">
        <w:t>.</w:t>
      </w:r>
      <w:r w:rsidR="00237062">
        <w:t xml:space="preserve"> Whereas Vivosport </w:t>
      </w:r>
      <w:r w:rsidR="00EE757C">
        <w:t xml:space="preserve">uses integrated </w:t>
      </w:r>
      <w:r w:rsidR="00D0351B">
        <w:t xml:space="preserve">wrist based </w:t>
      </w:r>
      <w:r w:rsidR="00EE757C">
        <w:t xml:space="preserve">heart rate </w:t>
      </w:r>
      <w:r w:rsidR="00F36ED1">
        <w:t>monitoring,</w:t>
      </w:r>
      <w:r w:rsidR="00A92212">
        <w:t xml:space="preserve"> having more instability</w:t>
      </w:r>
      <w:r w:rsidR="003A690C">
        <w:t>.</w:t>
      </w:r>
      <w:r w:rsidR="00EC1702">
        <w:t xml:space="preserve"> This HR</w:t>
      </w:r>
      <w:r w:rsidR="00266BD2">
        <w:t>-Inertial</w:t>
      </w:r>
      <w:r w:rsidR="00EC1702">
        <w:t xml:space="preserve"> sensor</w:t>
      </w:r>
      <w:r w:rsidR="00266BD2">
        <w:t xml:space="preserve"> enables to measure </w:t>
      </w:r>
      <w:r w:rsidR="0049678E">
        <w:t xml:space="preserve">running dynamics including vertical oscillation, vertical ratio, </w:t>
      </w:r>
      <w:r w:rsidR="00B53CE8">
        <w:t>cadence</w:t>
      </w:r>
      <w:r w:rsidR="00395AB9">
        <w:t>,</w:t>
      </w:r>
      <w:r w:rsidR="00B53CE8">
        <w:t xml:space="preserve"> and </w:t>
      </w:r>
      <w:r w:rsidR="00647C3D">
        <w:t>many other derived features</w:t>
      </w:r>
      <w:r w:rsidR="00E3277A">
        <w:t>, but because function is enabled only for</w:t>
      </w:r>
      <w:r w:rsidR="0007501D">
        <w:t xml:space="preserve"> running activity, these features cannot be applied in classification task.</w:t>
      </w:r>
      <w:r w:rsidR="00266BD2">
        <w:t xml:space="preserve"> </w:t>
      </w:r>
      <w:r w:rsidR="00395AB9">
        <w:t>R</w:t>
      </w:r>
      <w:r>
        <w:t xml:space="preserve">ecords from the devices </w:t>
      </w:r>
      <w:r w:rsidR="00C4137E">
        <w:t>are</w:t>
      </w:r>
      <w:r>
        <w:t xml:space="preserve"> uploaded to the </w:t>
      </w:r>
      <w:r w:rsidR="003D7F10">
        <w:t>Garmin Connect</w:t>
      </w:r>
      <w:r w:rsidR="00663D7A">
        <w:t xml:space="preserve"> (GC)</w:t>
      </w:r>
      <w:r w:rsidR="003D7F10">
        <w:t xml:space="preserve"> </w:t>
      </w:r>
      <w:r>
        <w:lastRenderedPageBreak/>
        <w:t>cloud service</w:t>
      </w:r>
      <w:r w:rsidR="003D7F10">
        <w:t xml:space="preserve"> after finishing the activity</w:t>
      </w:r>
      <w:r>
        <w:t xml:space="preserve"> and </w:t>
      </w:r>
      <w:r w:rsidR="00F36ED1">
        <w:t>the dataset</w:t>
      </w:r>
      <w:r>
        <w:t xml:space="preserve"> is constructed from that raw data. </w:t>
      </w:r>
      <w:r w:rsidR="00D36043">
        <w:t xml:space="preserve">Since other studies </w:t>
      </w:r>
      <w:r w:rsidR="00BA1BE1">
        <w:t>do not pay attention to dataset construction process</w:t>
      </w:r>
      <w:r w:rsidR="00FF159F">
        <w:t xml:space="preserve"> </w:t>
      </w:r>
      <w:r w:rsidR="002A0E4B">
        <w:t>b</w:t>
      </w:r>
      <w:r w:rsidR="002A0E4B" w:rsidRPr="002A0E4B">
        <w:t>ut rather try to dodge and tackle problems by creating flexible algorithms</w:t>
      </w:r>
      <w:r w:rsidR="00275F0C">
        <w:t>, in this thesis</w:t>
      </w:r>
      <w:r w:rsidR="00FF159F">
        <w:t xml:space="preserve"> </w:t>
      </w:r>
      <w:r w:rsidR="00275F0C">
        <w:t>c</w:t>
      </w:r>
      <w:r>
        <w:t xml:space="preserve">areful data formatting, and further, preprocessing is emphasized in order to get best possible premise for successful sport classification. We start by taking a quick overlook for the raw data and features and then proceed by reporting main issues encountered during data formatting and </w:t>
      </w:r>
      <w:r w:rsidR="000E5692">
        <w:t>finish</w:t>
      </w:r>
      <w:r>
        <w:t xml:space="preserve"> in final feature exclusion.</w:t>
      </w:r>
    </w:p>
    <w:p w14:paraId="7B821058" w14:textId="77777777" w:rsidR="00C865A2" w:rsidRDefault="00C865A2" w:rsidP="00C865A2">
      <w:pPr>
        <w:pStyle w:val="31"/>
      </w:pPr>
      <w:bookmarkStart w:id="27" w:name="_Dataset_preview"/>
      <w:bookmarkStart w:id="28" w:name="_Toc104289420"/>
      <w:bookmarkStart w:id="29" w:name="_Toc136348899"/>
      <w:bookmarkEnd w:id="27"/>
      <w:r>
        <w:t>Raw data</w:t>
      </w:r>
      <w:r w:rsidRPr="0042044A">
        <w:t xml:space="preserve"> </w:t>
      </w:r>
      <w:r w:rsidRPr="00232251">
        <w:t>formatting</w:t>
      </w:r>
      <w:r>
        <w:t xml:space="preserve"> and feature exclusion</w:t>
      </w:r>
      <w:bookmarkEnd w:id="28"/>
      <w:bookmarkEnd w:id="29"/>
    </w:p>
    <w:p w14:paraId="47BA0411" w14:textId="3AC05D93" w:rsidR="00C865A2" w:rsidRDefault="00C865A2" w:rsidP="00C865A2">
      <w:r>
        <w:t xml:space="preserve">Original dataset </w:t>
      </w:r>
      <w:hyperlink w:anchor="_[A-2.1]_Original_dataset" w:history="1">
        <w:r w:rsidRPr="001B7A46">
          <w:rPr>
            <w:rStyle w:val="affffc"/>
          </w:rPr>
          <w:t>A-2.1</w:t>
        </w:r>
      </w:hyperlink>
      <w:r w:rsidR="00A02E6E">
        <w:rPr>
          <w:rStyle w:val="affffc"/>
        </w:rPr>
        <w:t>A</w:t>
      </w:r>
      <w:r>
        <w:t xml:space="preserve"> from </w:t>
      </w:r>
      <w:r w:rsidR="00E01692">
        <w:t>G</w:t>
      </w:r>
      <w:r w:rsidR="00663D7A">
        <w:t>C</w:t>
      </w:r>
      <w:r w:rsidR="00E01692">
        <w:t xml:space="preserve"> </w:t>
      </w:r>
      <w:r>
        <w:t xml:space="preserve">cloud consists of 220 rows and 40 columns and is saved in </w:t>
      </w:r>
      <w:r w:rsidRPr="00095511">
        <w:rPr>
          <w:i/>
          <w:iCs/>
        </w:rPr>
        <w:t>csv</w:t>
      </w:r>
      <w:r>
        <w:t xml:space="preserve"> format. </w:t>
      </w:r>
      <w:r w:rsidR="00F36ED1">
        <w:t>The first</w:t>
      </w:r>
      <w:r>
        <w:t xml:space="preserve"> step is to remove columns which are not </w:t>
      </w:r>
      <w:r w:rsidR="004A7196">
        <w:t>relevant</w:t>
      </w:r>
      <w:r>
        <w:t xml:space="preserve"> and can be clearly seen that they do not provide any relevant information related to activity classification task. </w:t>
      </w:r>
      <w:r w:rsidRPr="00D21742">
        <w:t>After this, there are 2</w:t>
      </w:r>
      <w:r>
        <w:t>7</w:t>
      </w:r>
      <w:r w:rsidRPr="00D21742">
        <w:t xml:space="preserve"> </w:t>
      </w:r>
      <w:r>
        <w:t>features</w:t>
      </w:r>
      <w:r w:rsidRPr="00D21742">
        <w:t xml:space="preserve"> left in the dataset</w:t>
      </w:r>
      <w:r>
        <w:t xml:space="preserve"> before single cell value formatting in precondition to a column value type transformation from</w:t>
      </w:r>
      <w:r w:rsidRPr="007468CA">
        <w:rPr>
          <w:i/>
          <w:iCs/>
        </w:rPr>
        <w:t xml:space="preserve"> string</w:t>
      </w:r>
      <w:r>
        <w:t xml:space="preserve"> (object) value to a numeric. In time data formatting, where colons or dots separated (h:m:s/h.m.s) values will be transformed to a </w:t>
      </w:r>
      <w:r w:rsidR="007468CA">
        <w:t xml:space="preserve">floating </w:t>
      </w:r>
      <w:r w:rsidR="008A0583">
        <w:t xml:space="preserve">point </w:t>
      </w:r>
      <w:r w:rsidR="00CA03E0">
        <w:t>number</w:t>
      </w:r>
      <w:r>
        <w:t>. Then we need to replace all commas by dot in the dataset and remove thousand separators from features</w:t>
      </w:r>
      <w:r w:rsidR="00020FCB">
        <w:t xml:space="preserve">. Due to </w:t>
      </w:r>
      <w:r w:rsidR="00F36ED1">
        <w:t>the small</w:t>
      </w:r>
      <w:r w:rsidR="00020FCB">
        <w:t xml:space="preserve"> data</w:t>
      </w:r>
      <w:r w:rsidR="00BD5842">
        <w:t xml:space="preserve"> dimensionality, </w:t>
      </w:r>
      <w:r>
        <w:t xml:space="preserve">columns </w:t>
      </w:r>
      <w:r w:rsidR="00BD5842">
        <w:t xml:space="preserve">can be </w:t>
      </w:r>
      <w:r>
        <w:t xml:space="preserve">detected manually. This will be implemented in the whole dataset by </w:t>
      </w:r>
      <w:r w:rsidR="00AC42A1">
        <w:t xml:space="preserve">using algorithm which </w:t>
      </w:r>
      <w:r>
        <w:t>select</w:t>
      </w:r>
      <w:r w:rsidR="00AC42A1">
        <w:t xml:space="preserve">s </w:t>
      </w:r>
      <w:r>
        <w:t>all the object value type columns</w:t>
      </w:r>
      <w:r w:rsidR="00FF71B9">
        <w:t xml:space="preserve"> from the dataset</w:t>
      </w:r>
      <w:r>
        <w:t xml:space="preserve">. For the </w:t>
      </w:r>
      <w:r w:rsidRPr="00FF71B9">
        <w:rPr>
          <w:i/>
          <w:iCs/>
        </w:rPr>
        <w:t>calories</w:t>
      </w:r>
      <w:r>
        <w:t xml:space="preserve"> feature, </w:t>
      </w:r>
      <w:r w:rsidR="000138A3">
        <w:t>integer type conversion was also</w:t>
      </w:r>
      <w:r>
        <w:t xml:space="preserve"> made. There are also two</w:t>
      </w:r>
      <w:r w:rsidR="007657CE">
        <w:t xml:space="preserve"> </w:t>
      </w:r>
      <w:r>
        <w:t>time</w:t>
      </w:r>
      <w:r w:rsidR="00590FCE">
        <w:t>-type</w:t>
      </w:r>
      <w:bookmarkStart w:id="30" w:name="_GoBack"/>
      <w:bookmarkEnd w:id="30"/>
      <w:r>
        <w:t xml:space="preserve"> data columns</w:t>
      </w:r>
      <w:r w:rsidR="004F6C26">
        <w:t xml:space="preserve"> </w:t>
      </w:r>
      <w:r w:rsidR="00DC1F46">
        <w:t>in the unit</w:t>
      </w:r>
      <w:r w:rsidR="004F6C26">
        <w:t xml:space="preserve"> </w:t>
      </w:r>
      <w:r w:rsidR="00DC1F46">
        <w:t xml:space="preserve">of </w:t>
      </w:r>
      <w:r w:rsidR="004F6C26">
        <w:t>pace</w:t>
      </w:r>
      <w:r w:rsidR="00713559">
        <w:t>,</w:t>
      </w:r>
      <w:r>
        <w:t xml:space="preserve"> </w:t>
      </w:r>
      <w:r w:rsidR="00D66B11">
        <w:t>wherein</w:t>
      </w:r>
      <w:r>
        <w:t xml:space="preserve"> different activity types are using different units. In this case, pace data can be expressed as a speed value. We solve this before moving all the rest of the object columns to a numeric format. In supervised classification it is crucial to have enough instances for every activity type for </w:t>
      </w:r>
      <w:r w:rsidR="00F36ED1">
        <w:t>both</w:t>
      </w:r>
      <w:r>
        <w:t xml:space="preserve"> </w:t>
      </w:r>
      <w:r w:rsidR="00CA03E0">
        <w:t>train</w:t>
      </w:r>
      <w:r>
        <w:t xml:space="preserve"> and test splits. Therefore, class labels less than </w:t>
      </w:r>
      <w:r w:rsidR="00272B21">
        <w:t xml:space="preserve">intuitively </w:t>
      </w:r>
      <w:r>
        <w:t xml:space="preserve">selected criteria (20) are rejected. All the instances for four different activities were dropped out, and also, all related features according to single unique value rule. Thus, after raw data formatting and </w:t>
      </w:r>
      <w:r w:rsidR="00844FDA">
        <w:t>know</w:t>
      </w:r>
      <w:r w:rsidR="00E20DB2">
        <w:t>ledge based</w:t>
      </w:r>
      <w:r>
        <w:t xml:space="preserve"> feature exclusion dimensionality of the dataset has decreased to 22 columns, including label column used in classification task.</w:t>
      </w:r>
    </w:p>
    <w:p w14:paraId="463AE302" w14:textId="1A40A85E" w:rsidR="00C865A2" w:rsidRDefault="00C865A2" w:rsidP="00C865A2">
      <w:pPr>
        <w:pStyle w:val="31"/>
      </w:pPr>
      <w:bookmarkStart w:id="31" w:name="_Dataset_preview_1"/>
      <w:bookmarkStart w:id="32" w:name="_Toc104289421"/>
      <w:bookmarkStart w:id="33" w:name="_Toc136348900"/>
      <w:bookmarkEnd w:id="31"/>
      <w:r w:rsidRPr="0042044A">
        <w:t>Data</w:t>
      </w:r>
      <w:r>
        <w:t>set</w:t>
      </w:r>
      <w:r w:rsidRPr="0042044A">
        <w:t xml:space="preserve"> p</w:t>
      </w:r>
      <w:r>
        <w:t>review</w:t>
      </w:r>
      <w:bookmarkEnd w:id="32"/>
      <w:bookmarkEnd w:id="33"/>
    </w:p>
    <w:p w14:paraId="34C10E5B" w14:textId="440C54AB" w:rsidR="00BC0D00" w:rsidRDefault="002E3726" w:rsidP="005A072B">
      <w:r>
        <w:t>SAC</w:t>
      </w:r>
      <w:r w:rsidR="00C865A2">
        <w:t xml:space="preserve"> is performed in the dataset described in the appendix </w:t>
      </w:r>
      <w:hyperlink w:anchor="_[A-2.2A]_Classification_dataset" w:history="1">
        <w:r w:rsidR="00C865A2" w:rsidRPr="00641BB5">
          <w:rPr>
            <w:rStyle w:val="affffc"/>
          </w:rPr>
          <w:t>A-2.</w:t>
        </w:r>
        <w:r w:rsidR="00C11C46">
          <w:rPr>
            <w:rStyle w:val="affffc"/>
          </w:rPr>
          <w:t>1</w:t>
        </w:r>
        <w:r w:rsidR="00A02E6E">
          <w:rPr>
            <w:rStyle w:val="affffc"/>
          </w:rPr>
          <w:t>B</w:t>
        </w:r>
      </w:hyperlink>
      <w:r w:rsidR="00C865A2">
        <w:t xml:space="preserve">. There are 22 features and 213 instances which will be considered in a principal component analysis when selecting the most effective features. Target column is </w:t>
      </w:r>
      <w:r w:rsidR="00C865A2" w:rsidRPr="00C83A30">
        <w:rPr>
          <w:i/>
          <w:iCs/>
        </w:rPr>
        <w:t>Activity Type</w:t>
      </w:r>
      <w:r w:rsidR="00C865A2">
        <w:t xml:space="preserve"> feature, which is the only categorical value column. Also, there are two integer value </w:t>
      </w:r>
      <w:r>
        <w:t>columns,</w:t>
      </w:r>
      <w:r w:rsidR="00C865A2">
        <w:t xml:space="preserve"> but all the rest are </w:t>
      </w:r>
      <w:r w:rsidR="00153A03">
        <w:t xml:space="preserve">a </w:t>
      </w:r>
      <w:r w:rsidR="00C865A2">
        <w:t>type of flo</w:t>
      </w:r>
      <w:r>
        <w:t xml:space="preserve">ating </w:t>
      </w:r>
      <w:r w:rsidR="00700683">
        <w:t>value</w:t>
      </w:r>
      <w:r w:rsidR="00C865A2">
        <w:t xml:space="preserve">. Correlation </w:t>
      </w:r>
      <w:r w:rsidR="00C865A2">
        <w:lastRenderedPageBreak/>
        <w:t>matrix shows descriptive overview of the nature of the data features and their relations</w:t>
      </w:r>
      <w:r w:rsidR="00153A03">
        <w:t xml:space="preserve"> (</w:t>
      </w:r>
      <w:hyperlink w:anchor="_[A-2.2A]_Feature_correlations" w:history="1">
        <w:r w:rsidR="00153A03">
          <w:rPr>
            <w:rStyle w:val="affffc"/>
          </w:rPr>
          <w:t>A-2.1C</w:t>
        </w:r>
      </w:hyperlink>
      <w:r w:rsidR="00153A03">
        <w:t>)</w:t>
      </w:r>
      <w:r w:rsidR="00C865A2">
        <w:t xml:space="preserve">. Lastly, the most significant factor is </w:t>
      </w:r>
      <w:r w:rsidR="00D91F42">
        <w:t xml:space="preserve">the </w:t>
      </w:r>
      <w:r w:rsidR="00C865A2">
        <w:t>target</w:t>
      </w:r>
      <w:r w:rsidR="00EB4FE5">
        <w:t xml:space="preserve"> </w:t>
      </w:r>
      <w:r w:rsidR="00C865A2">
        <w:t xml:space="preserve">feature class division between activity types that can be </w:t>
      </w:r>
    </w:p>
    <w:p w14:paraId="61FCDC3E" w14:textId="2D580AE2" w:rsidR="00C865A2" w:rsidRDefault="00C865A2" w:rsidP="00BC0D00">
      <w:pPr>
        <w:ind w:firstLine="0"/>
      </w:pPr>
      <w:r>
        <w:t>seen on the figure 2</w:t>
      </w:r>
      <w:r w:rsidR="00D3042B">
        <w:t>.</w:t>
      </w:r>
      <w:r w:rsidR="00750103">
        <w:t>1</w:t>
      </w:r>
      <w:r w:rsidR="00D3042B">
        <w:t>A</w:t>
      </w:r>
      <w:r w:rsidR="003E0105">
        <w:t xml:space="preserve">. </w:t>
      </w:r>
      <w:r>
        <w:t xml:space="preserve">There are 5 types of activities to be recognized in classification task. Pair plot </w:t>
      </w:r>
      <w:hyperlink w:anchor="_[A-2.2C]_Pairplot_(4" w:history="1">
        <w:r w:rsidRPr="004974EC">
          <w:rPr>
            <w:rStyle w:val="affffc"/>
          </w:rPr>
          <w:t>A-2.</w:t>
        </w:r>
        <w:r w:rsidR="00C11C46">
          <w:rPr>
            <w:rStyle w:val="affffc"/>
          </w:rPr>
          <w:t>1D</w:t>
        </w:r>
      </w:hyperlink>
      <w:r>
        <w:t xml:space="preserve"> provides quite clear representation about how </w:t>
      </w:r>
      <w:r w:rsidR="003E0105">
        <w:t>five</w:t>
      </w:r>
      <w:r>
        <w:t xml:space="preserve"> first features of the dataset behave in relation to each other among activity types.</w:t>
      </w:r>
    </w:p>
    <w:p w14:paraId="330DADAF" w14:textId="7C24A3C6" w:rsidR="005A072B" w:rsidRDefault="005A072B" w:rsidP="005A072B">
      <w:pPr>
        <w:pStyle w:val="Picture"/>
      </w:pPr>
      <w:r>
        <w:rPr>
          <w:lang w:eastAsia="en-US"/>
        </w:rPr>
        <w:drawing>
          <wp:inline distT="0" distB="0" distL="0" distR="0" wp14:anchorId="24ABE0E3" wp14:editId="70DF24FA">
            <wp:extent cx="4114800" cy="1797050"/>
            <wp:effectExtent l="0" t="0" r="0" b="0"/>
            <wp:docPr id="1754984201" name="Picture 175498420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984201" name="Picture 8" descr="Chart, bar char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4114800" cy="1797050"/>
                    </a:xfrm>
                    <a:prstGeom prst="rect">
                      <a:avLst/>
                    </a:prstGeom>
                  </pic:spPr>
                </pic:pic>
              </a:graphicData>
            </a:graphic>
          </wp:inline>
        </w:drawing>
      </w:r>
    </w:p>
    <w:p w14:paraId="2ECCDDBB" w14:textId="221477D4" w:rsidR="005A072B" w:rsidRDefault="005A072B" w:rsidP="005A072B">
      <w:pPr>
        <w:pStyle w:val="Figurecaption"/>
      </w:pPr>
      <w:bookmarkStart w:id="34" w:name="_Toc136271753"/>
      <w:r>
        <w:t>Fig. 2.1A: Category distribution among activities.</w:t>
      </w:r>
      <w:bookmarkEnd w:id="34"/>
    </w:p>
    <w:p w14:paraId="3C9A177B" w14:textId="77777777" w:rsidR="00C865A2" w:rsidRDefault="00C865A2" w:rsidP="00C865A2">
      <w:pPr>
        <w:pStyle w:val="31"/>
      </w:pPr>
      <w:bookmarkStart w:id="35" w:name="_Data_transformation_and"/>
      <w:bookmarkStart w:id="36" w:name="_Data_transformation,_PCA"/>
      <w:bookmarkStart w:id="37" w:name="_Toc104289422"/>
      <w:bookmarkStart w:id="38" w:name="_Toc136348901"/>
      <w:bookmarkEnd w:id="35"/>
      <w:bookmarkEnd w:id="36"/>
      <w:r>
        <w:t xml:space="preserve">Data </w:t>
      </w:r>
      <w:r w:rsidRPr="00232251">
        <w:t>transformation</w:t>
      </w:r>
      <w:r>
        <w:t>, PCA and t-SNE</w:t>
      </w:r>
      <w:bookmarkEnd w:id="37"/>
      <w:bookmarkEnd w:id="38"/>
    </w:p>
    <w:p w14:paraId="7E83A52B" w14:textId="61BC5602" w:rsidR="00C865A2" w:rsidRPr="00CA722C" w:rsidRDefault="00C865A2" w:rsidP="00C865A2">
      <w:r>
        <w:t xml:space="preserve">After rough data processing </w:t>
      </w:r>
      <w:r w:rsidR="00700683">
        <w:t>the dataset</w:t>
      </w:r>
      <w:r>
        <w:t xml:space="preserve"> is prepared for further investigations and data transformation. Since all the columns are non-categorical, float</w:t>
      </w:r>
      <w:r w:rsidR="00704499">
        <w:t>ing</w:t>
      </w:r>
      <w:r>
        <w:t xml:space="preserve"> or integer value type columns, standardization process will be successful without data distortion. Dataset contains variables or features of different scales. In order for our machine learning or deep learning model to work well, it is very necessary for the data to have the same scale in terms of the feature to avoid bias in the outcome. Thus, feature scaling is considered an important step prior to </w:t>
      </w:r>
      <w:r w:rsidR="00700683">
        <w:t>modelling</w:t>
      </w:r>
      <w:r>
        <w:t xml:space="preserve">. Standardization technique follows the formula </w:t>
      </w:r>
      <m:oMath>
        <m:r>
          <w:rPr>
            <w:rFonts w:ascii="Cambria Math" w:hAnsi="Cambria Math"/>
          </w:rPr>
          <m:t>z=</m:t>
        </m:r>
        <m:f>
          <m:fPr>
            <m:ctrlPr>
              <w:rPr>
                <w:rFonts w:ascii="Cambria Math" w:hAnsi="Cambria Math"/>
                <w:i/>
              </w:rPr>
            </m:ctrlPr>
          </m:fPr>
          <m:num>
            <m:r>
              <w:rPr>
                <w:rFonts w:ascii="Cambria Math" w:hAnsi="Cambria Math"/>
              </w:rPr>
              <m:t>x-μ</m:t>
            </m:r>
          </m:num>
          <m:den>
            <m:r>
              <w:rPr>
                <w:rFonts w:ascii="Cambria Math" w:hAnsi="Cambria Math"/>
              </w:rPr>
              <m:t>σ</m:t>
            </m:r>
          </m:den>
        </m:f>
      </m:oMath>
      <w:r>
        <w:t xml:space="preserve"> ,which will set the mean value of the dataset features to zero</w:t>
      </w:r>
      <w:r w:rsidR="00745123">
        <w:t xml:space="preserve"> (0)</w:t>
      </w:r>
      <w:r>
        <w:t xml:space="preserve"> and to have unit variance. Standard deviation equals to one</w:t>
      </w:r>
      <w:r w:rsidR="00745123">
        <w:t xml:space="preserve"> (1)</w:t>
      </w:r>
      <w:r>
        <w:t>.</w:t>
      </w:r>
    </w:p>
    <w:p w14:paraId="0267EB06" w14:textId="77777777" w:rsidR="005A072B" w:rsidRDefault="00C865A2" w:rsidP="005A072B">
      <w:r>
        <w:t xml:space="preserve">Two techniques were used to investigate how well activity types of the dataset will be separated into clusters: Principal Component Analysis (PCA) and t-Distributed Stochastic Neighbor Embedding (t-SNE). </w:t>
      </w:r>
      <w:r w:rsidRPr="006123EE">
        <w:t xml:space="preserve">PCA is a fundamentally a simple dimensionality reduction technique that transforms the columns of a dataset into a new set </w:t>
      </w:r>
      <w:r>
        <w:t xml:space="preserve">of </w:t>
      </w:r>
      <w:r w:rsidRPr="006123EE">
        <w:t xml:space="preserve">features called Principal Components. The information contained in a column is the amount of variance it contains. The primary objective of Principal Components is to represent the information in the dataset with </w:t>
      </w:r>
      <w:r w:rsidR="00700683" w:rsidRPr="006123EE">
        <w:t>the minimum</w:t>
      </w:r>
      <w:r w:rsidRPr="006123EE">
        <w:t xml:space="preserve"> columns possible.</w:t>
      </w:r>
      <w:r>
        <w:t xml:space="preserve"> </w:t>
      </w:r>
      <w:r w:rsidRPr="00840DA9">
        <w:t>Practically PCA is used for two reasons</w:t>
      </w:r>
      <w:r>
        <w:t xml:space="preserve">: </w:t>
      </w:r>
      <w:r w:rsidRPr="00CC425B">
        <w:rPr>
          <w:i/>
          <w:iCs/>
        </w:rPr>
        <w:t>dimensionality reduction</w:t>
      </w:r>
      <w:r>
        <w:t xml:space="preserve"> and </w:t>
      </w:r>
      <w:r w:rsidRPr="00CC425B">
        <w:rPr>
          <w:i/>
          <w:iCs/>
        </w:rPr>
        <w:t>class visualization</w:t>
      </w:r>
      <w:r>
        <w:t>. A t</w:t>
      </w:r>
      <w:r w:rsidRPr="002E523E">
        <w:t xml:space="preserve">-SNE is an unsupervised, </w:t>
      </w:r>
      <w:r w:rsidRPr="001203DF">
        <w:rPr>
          <w:i/>
          <w:iCs/>
        </w:rPr>
        <w:t>non-linear technique</w:t>
      </w:r>
      <w:r w:rsidRPr="002E523E">
        <w:t xml:space="preserve"> primarily used for data exploration and visualizing high-dimensional data</w:t>
      </w:r>
      <w:r>
        <w:t xml:space="preserve"> </w:t>
      </w:r>
    </w:p>
    <w:p w14:paraId="032E0BEB" w14:textId="3A82373D" w:rsidR="005A072B" w:rsidRDefault="005A072B" w:rsidP="005A072B">
      <w:pPr>
        <w:pStyle w:val="Figurecaption"/>
      </w:pPr>
      <w:bookmarkStart w:id="39" w:name="_Toc136271754"/>
      <w:r>
        <w:rPr>
          <w:noProof/>
          <w:sz w:val="22"/>
          <w:szCs w:val="16"/>
          <w:lang w:eastAsia="en-US"/>
        </w:rPr>
        <w:lastRenderedPageBreak/>
        <w:drawing>
          <wp:anchor distT="0" distB="0" distL="114300" distR="114300" simplePos="0" relativeHeight="251658245" behindDoc="0" locked="0" layoutInCell="1" allowOverlap="1" wp14:anchorId="210329F1" wp14:editId="560127CD">
            <wp:simplePos x="0" y="0"/>
            <wp:positionH relativeFrom="margin">
              <wp:align>center</wp:align>
            </wp:positionH>
            <wp:positionV relativeFrom="margin">
              <wp:align>top</wp:align>
            </wp:positionV>
            <wp:extent cx="5998210" cy="2754630"/>
            <wp:effectExtent l="0" t="0" r="2540" b="7620"/>
            <wp:wrapSquare wrapText="bothSides"/>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pic:cNvPicPr/>
                  </pic:nvPicPr>
                  <pic:blipFill>
                    <a:blip r:embed="rId22">
                      <a:extLst>
                        <a:ext uri="{28A0092B-C50C-407E-A947-70E740481C1C}">
                          <a14:useLocalDpi xmlns:a14="http://schemas.microsoft.com/office/drawing/2010/main" val="0"/>
                        </a:ext>
                      </a:extLst>
                    </a:blip>
                    <a:stretch>
                      <a:fillRect/>
                    </a:stretch>
                  </pic:blipFill>
                  <pic:spPr>
                    <a:xfrm>
                      <a:off x="0" y="0"/>
                      <a:ext cx="5998210" cy="2754630"/>
                    </a:xfrm>
                    <a:prstGeom prst="rect">
                      <a:avLst/>
                    </a:prstGeom>
                  </pic:spPr>
                </pic:pic>
              </a:graphicData>
            </a:graphic>
          </wp:anchor>
        </w:drawing>
      </w:r>
      <w:r>
        <w:t>Fig. 2.1B:</w:t>
      </w:r>
      <w:r w:rsidRPr="00E35BEE">
        <w:t xml:space="preserve"> PCA and t-SNE data visualization.</w:t>
      </w:r>
      <w:bookmarkEnd w:id="39"/>
    </w:p>
    <w:p w14:paraId="73F0F8AD" w14:textId="4C60D96E" w:rsidR="00C865A2" w:rsidRDefault="00C865A2" w:rsidP="005A072B">
      <w:pPr>
        <w:ind w:firstLine="0"/>
      </w:pPr>
      <w:r>
        <w:t>and</w:t>
      </w:r>
      <w:r w:rsidRPr="002E523E">
        <w:t xml:space="preserve"> gives a</w:t>
      </w:r>
      <w:r>
        <w:t>n</w:t>
      </w:r>
      <w:r w:rsidRPr="002E523E">
        <w:t xml:space="preserve"> intuition of how the data is arranged in a high-dimensional space.</w:t>
      </w:r>
      <w:r>
        <w:t xml:space="preserve"> When comparing these two techniques, t</w:t>
      </w:r>
      <w:r w:rsidRPr="00294769">
        <w:t>he first thing to note is that PCA was developed in 1933 while t-SNE was developed in 2008.</w:t>
      </w:r>
      <w:r>
        <w:t xml:space="preserve"> </w:t>
      </w:r>
      <w:r w:rsidRPr="007A54F1">
        <w:t xml:space="preserve">PCA focuses heavily on linear algebra while </w:t>
      </w:r>
      <w:r w:rsidR="008B6657">
        <w:t>t</w:t>
      </w:r>
      <w:r w:rsidRPr="007A54F1">
        <w:t>-SNE is a probabilistic technique</w:t>
      </w:r>
      <w:r>
        <w:t xml:space="preserve">. Also, </w:t>
      </w:r>
      <w:r w:rsidRPr="00294769">
        <w:t xml:space="preserve">PCA is </w:t>
      </w:r>
      <w:r w:rsidRPr="001203DF">
        <w:rPr>
          <w:i/>
          <w:iCs/>
        </w:rPr>
        <w:t>a linear dimension reduction technique</w:t>
      </w:r>
      <w:r w:rsidRPr="00294769">
        <w:t xml:space="preserve"> that seeks to maximize variance and preserves large pairwise distances</w:t>
      </w:r>
      <w:r>
        <w:t xml:space="preserve">. </w:t>
      </w:r>
      <w:r w:rsidR="00F812D3">
        <w:fldChar w:fldCharType="begin"/>
      </w:r>
      <w:r w:rsidR="002451BD">
        <w:instrText xml:space="preserve"> ADDIN ZOTERO_ITEM CSL_CITATION {"citationID":"uRLOthPr","properties":{"formattedCitation":"[23]","plainCitation":"[23]","noteIndex":0},"citationItems":[{"id":40,"uris":["http://zotero.org/users/11390376/items/529FFXRK"],"itemData":{"id":40,"type":"chapter","container-title":"Advances in Information Communication Technology and Computing","event-place":"Singapore","ISBN":"9789811554209","language":"en","note":"collection-title: Lecture Notes in Networks and Systems\nDOI: 10.1007/978-981-15-5421-6_34","page":"327-337","publisher":"Springer Singapore","publisher-place":"Singapore","source":"DOI.org (Crossref)","title":"Data Compression and Visualization Using PCA and T-SNE","URL":"http://link.springer.com/10.1007/978-981-15-5421-6_34","volume":"135","editor":[{"family":"Goar","given":"Vishal"},{"family":"Kuri","given":"Manoj"},{"family":"Kumar","given":"Rajesh"},{"family":"Senjyu","given":"Tomonobu"}],"author":[{"family":"Pareek","given":"Jyoti"},{"family":"Jacob","given":"Joel"}],"accessed":{"date-parts":[["2023",3,8]]},"issued":{"date-parts":[["2021"]]}}}],"schema":"https://github.com/citation-style-language/schema/raw/master/csl-citation.json"} </w:instrText>
      </w:r>
      <w:r w:rsidR="00F812D3">
        <w:fldChar w:fldCharType="separate"/>
      </w:r>
      <w:r w:rsidR="002451BD" w:rsidRPr="002451BD">
        <w:rPr>
          <w:rFonts w:ascii="Times New Roman" w:hAnsi="Times New Roman" w:cs="Times New Roman"/>
        </w:rPr>
        <w:t>[23]</w:t>
      </w:r>
      <w:r w:rsidR="00F812D3">
        <w:fldChar w:fldCharType="end"/>
      </w:r>
      <w:r>
        <w:t xml:space="preserve"> Inspecting t-SNE activity analysis results</w:t>
      </w:r>
      <w:r w:rsidR="00D91F42">
        <w:t xml:space="preserve"> in figure </w:t>
      </w:r>
      <w:r>
        <w:t>2</w:t>
      </w:r>
      <w:r w:rsidR="00794195">
        <w:t>-2</w:t>
      </w:r>
      <w:r>
        <w:t xml:space="preserve">, two potential main problems in classification can be noticed. Confusion between running and walking activities, and similar situation between </w:t>
      </w:r>
      <w:r w:rsidRPr="005B023E">
        <w:rPr>
          <w:i/>
          <w:iCs/>
        </w:rPr>
        <w:t>Skiing</w:t>
      </w:r>
      <w:r>
        <w:t xml:space="preserve"> and </w:t>
      </w:r>
      <w:r w:rsidRPr="009D3B40">
        <w:rPr>
          <w:i/>
          <w:iCs/>
        </w:rPr>
        <w:t>R-Skiing</w:t>
      </w:r>
      <w:r w:rsidRPr="009D3B40">
        <w:t>.</w:t>
      </w:r>
    </w:p>
    <w:p w14:paraId="362A3B5D" w14:textId="1D90473B" w:rsidR="00C865A2" w:rsidRDefault="00C865A2" w:rsidP="00C865A2">
      <w:r>
        <w:t xml:space="preserve">Corresponding standard data scatter plot is available in appendix </w:t>
      </w:r>
      <w:hyperlink w:anchor="_[A-2.3]_PCA,_tSNE" w:history="1">
        <w:r>
          <w:rPr>
            <w:rStyle w:val="affffc"/>
          </w:rPr>
          <w:t>A-2.</w:t>
        </w:r>
        <w:r w:rsidR="00075988">
          <w:rPr>
            <w:rStyle w:val="affffc"/>
          </w:rPr>
          <w:t>1</w:t>
        </w:r>
        <w:r w:rsidR="00997B36">
          <w:rPr>
            <w:rStyle w:val="affffc"/>
          </w:rPr>
          <w:t>E</w:t>
        </w:r>
      </w:hyperlink>
      <w:r>
        <w:t xml:space="preserve">. Classification is performed in both PCA and standardized </w:t>
      </w:r>
      <w:r w:rsidR="00C33B5C">
        <w:t>data,</w:t>
      </w:r>
      <w:r>
        <w:t xml:space="preserve"> but t-SNE is not considered later in </w:t>
      </w:r>
      <w:r w:rsidR="00C33B5C">
        <w:t>this thesis</w:t>
      </w:r>
      <w:r>
        <w:t xml:space="preserve">. For PCA, </w:t>
      </w:r>
      <w:r w:rsidRPr="00146CF0">
        <w:rPr>
          <w:i/>
          <w:iCs/>
        </w:rPr>
        <w:t>explained variance</w:t>
      </w:r>
      <w:r>
        <w:rPr>
          <w:i/>
          <w:iCs/>
        </w:rPr>
        <w:t xml:space="preserve"> ratio</w:t>
      </w:r>
      <w:r>
        <w:t xml:space="preserve"> metric was used to select minimum set of principal components to be used in classification tasks although its advantage in this small dataset case may not be significant. </w:t>
      </w:r>
      <w:r w:rsidR="000704A3">
        <w:t>Figure</w:t>
      </w:r>
      <w:r>
        <w:t xml:space="preserve"> 2.</w:t>
      </w:r>
      <w:r w:rsidR="00C80276">
        <w:t>1C</w:t>
      </w:r>
      <w:r>
        <w:t xml:space="preserve"> depicts </w:t>
      </w:r>
      <w:r w:rsidR="004115F9">
        <w:t>that six</w:t>
      </w:r>
      <w:r>
        <w:t xml:space="preserve"> most principal components will explain ~90% of the variance in the feature space.</w:t>
      </w:r>
    </w:p>
    <w:p w14:paraId="72B98AB1" w14:textId="3DC17ACC" w:rsidR="00C865A2" w:rsidRDefault="00C865A2" w:rsidP="00FD1874">
      <w:r>
        <w:t>Pair plot visualization among 5 most principal components shows, in general, that activity types are quite well separable into clusters (</w:t>
      </w:r>
      <w:hyperlink w:anchor="_[A-2.3B]_PCA_pairplot" w:history="1">
        <w:r w:rsidRPr="00BD6EF5">
          <w:rPr>
            <w:rStyle w:val="affffc"/>
          </w:rPr>
          <w:t>A-2.</w:t>
        </w:r>
        <w:r w:rsidR="008916F3">
          <w:rPr>
            <w:rStyle w:val="affffc"/>
          </w:rPr>
          <w:t>1</w:t>
        </w:r>
      </w:hyperlink>
      <w:r w:rsidR="008916F3">
        <w:rPr>
          <w:rStyle w:val="affffc"/>
        </w:rPr>
        <w:t>F</w:t>
      </w:r>
      <w:r w:rsidR="00EE5ED9">
        <w:rPr>
          <w:rStyle w:val="affffc"/>
        </w:rPr>
        <w:t>)</w:t>
      </w:r>
      <w:r>
        <w:t xml:space="preserve">, and we can expect satisfactory results from most of the machine learning models. Further, some of them are expected to provide perfect classification, error-free results in our particular dataset that is set as a goal for this </w:t>
      </w:r>
      <w:r w:rsidR="005C4E6D">
        <w:t>study</w:t>
      </w:r>
      <w:r>
        <w:t>.</w:t>
      </w:r>
    </w:p>
    <w:p w14:paraId="59416F86" w14:textId="77777777" w:rsidR="00806B61" w:rsidRDefault="00806B61" w:rsidP="00806B61">
      <w:pPr>
        <w:pStyle w:val="Picture"/>
      </w:pPr>
      <w:r>
        <w:rPr>
          <w:sz w:val="22"/>
          <w:szCs w:val="16"/>
          <w:lang w:eastAsia="en-US"/>
        </w:rPr>
        <w:lastRenderedPageBreak/>
        <w:drawing>
          <wp:inline distT="0" distB="0" distL="0" distR="0" wp14:anchorId="0D5F8142" wp14:editId="23EE88E9">
            <wp:extent cx="4149305" cy="1915063"/>
            <wp:effectExtent l="0" t="0" r="3810" b="9525"/>
            <wp:docPr id="235" name="Picture 23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descr="Chart, line chart&#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4183208" cy="1930710"/>
                    </a:xfrm>
                    <a:prstGeom prst="rect">
                      <a:avLst/>
                    </a:prstGeom>
                  </pic:spPr>
                </pic:pic>
              </a:graphicData>
            </a:graphic>
          </wp:inline>
        </w:drawing>
      </w:r>
    </w:p>
    <w:p w14:paraId="2DB592CF" w14:textId="44CDA939" w:rsidR="00806B61" w:rsidRPr="00C865A2" w:rsidRDefault="00806B61" w:rsidP="00806B61">
      <w:pPr>
        <w:pStyle w:val="Figurecaption"/>
      </w:pPr>
      <w:bookmarkStart w:id="40" w:name="_Toc136271755"/>
      <w:r>
        <w:t>Fig.</w:t>
      </w:r>
      <w:r w:rsidRPr="00084F5B">
        <w:t xml:space="preserve"> 2.</w:t>
      </w:r>
      <w:r>
        <w:t>1C</w:t>
      </w:r>
      <w:r w:rsidRPr="00084F5B">
        <w:t xml:space="preserve">: Explained </w:t>
      </w:r>
      <w:r>
        <w:t>v</w:t>
      </w:r>
      <w:r w:rsidRPr="00084F5B">
        <w:t xml:space="preserve">ariance </w:t>
      </w:r>
      <w:r>
        <w:t xml:space="preserve">ratio </w:t>
      </w:r>
      <w:r w:rsidRPr="00084F5B">
        <w:t>among principal components.</w:t>
      </w:r>
      <w:bookmarkEnd w:id="40"/>
    </w:p>
    <w:p w14:paraId="40FF3ECF" w14:textId="6C84EFA6" w:rsidR="00911711" w:rsidRDefault="00E50C0E" w:rsidP="00027280">
      <w:pPr>
        <w:pStyle w:val="21"/>
        <w:numPr>
          <w:ilvl w:val="1"/>
          <w:numId w:val="21"/>
        </w:numPr>
      </w:pPr>
      <w:bookmarkStart w:id="41" w:name="_Toc136348902"/>
      <w:r>
        <w:t>Time Series dataset</w:t>
      </w:r>
      <w:bookmarkEnd w:id="41"/>
    </w:p>
    <w:p w14:paraId="3F32CA22" w14:textId="77777777" w:rsidR="000E381C" w:rsidRDefault="000E381C" w:rsidP="000E381C">
      <w:pPr>
        <w:pStyle w:val="31"/>
      </w:pPr>
      <w:bookmarkStart w:id="42" w:name="_Toc125580495"/>
      <w:bookmarkStart w:id="43" w:name="_Toc136348903"/>
      <w:r w:rsidRPr="0042044A">
        <w:t xml:space="preserve">Dataset </w:t>
      </w:r>
      <w:r>
        <w:t>construction</w:t>
      </w:r>
      <w:r w:rsidRPr="0042044A">
        <w:t xml:space="preserve"> </w:t>
      </w:r>
      <w:r>
        <w:t>for TSA</w:t>
      </w:r>
      <w:bookmarkEnd w:id="42"/>
      <w:bookmarkEnd w:id="43"/>
    </w:p>
    <w:p w14:paraId="1A815A90" w14:textId="6A0792DA" w:rsidR="000E381C" w:rsidRDefault="000E381C" w:rsidP="000E381C">
      <w:r>
        <w:t xml:space="preserve">Since </w:t>
      </w:r>
      <w:r w:rsidR="000704A3">
        <w:t>the dataset</w:t>
      </w:r>
      <w:r w:rsidR="00EB4FE5">
        <w:t xml:space="preserve"> for TSC</w:t>
      </w:r>
      <w:r>
        <w:t xml:space="preserve"> consists of a set of separate files the question is how to construct a unified, consistent, and complete dataset for classification task. In the very first step we must proceed carefully for both, in order</w:t>
      </w:r>
      <w:r w:rsidRPr="00BF431C">
        <w:t xml:space="preserve"> to ensure successful classification </w:t>
      </w:r>
      <w:r>
        <w:t xml:space="preserve">among activities, </w:t>
      </w:r>
      <w:r w:rsidRPr="00BF431C">
        <w:t xml:space="preserve">and </w:t>
      </w:r>
      <w:r>
        <w:t xml:space="preserve">also to get </w:t>
      </w:r>
      <w:r w:rsidRPr="00BF431C">
        <w:t xml:space="preserve">reliable </w:t>
      </w:r>
      <w:r>
        <w:t xml:space="preserve">and stable </w:t>
      </w:r>
      <w:r w:rsidRPr="00BF431C">
        <w:t>results</w:t>
      </w:r>
      <w:r>
        <w:t xml:space="preserve"> for executions in several kind of data and </w:t>
      </w:r>
      <w:r w:rsidR="00EB4FE5">
        <w:t>TSC</w:t>
      </w:r>
      <w:r>
        <w:t xml:space="preserve"> model setups</w:t>
      </w:r>
      <w:r w:rsidRPr="00BF431C">
        <w:t>.</w:t>
      </w:r>
      <w:r>
        <w:t xml:space="preserve"> There exist </w:t>
      </w:r>
      <w:r w:rsidR="000704A3">
        <w:t>a few</w:t>
      </w:r>
      <w:r>
        <w:t xml:space="preserve"> methods to form a dataset from the raw files for </w:t>
      </w:r>
      <w:r w:rsidR="00EB4FE5">
        <w:t>U-TSC</w:t>
      </w:r>
      <w:r>
        <w:t xml:space="preserve">. </w:t>
      </w:r>
      <w:r w:rsidRPr="00F87621">
        <w:t xml:space="preserve">The initial dataset used in this study consists of very challenging data </w:t>
      </w:r>
      <w:r>
        <w:t>which</w:t>
      </w:r>
      <w:r w:rsidRPr="00F87621">
        <w:t xml:space="preserve"> requires a lot of pre-processing</w:t>
      </w:r>
      <w:r>
        <w:t xml:space="preserve"> and data cleansing</w:t>
      </w:r>
      <w:r w:rsidRPr="00F87621">
        <w:t>. It should also be noted that the data may not be categorized correctly by the user, and in that sense does not even provide the conditions for comparability to those studies where the data has been collected under laboratory conditions.</w:t>
      </w:r>
      <w:r>
        <w:t xml:space="preserve"> However, we know that </w:t>
      </w:r>
      <w:r w:rsidR="003B5670">
        <w:t>the level</w:t>
      </w:r>
      <w:r>
        <w:t xml:space="preserve"> of correctness is approximately at least 95%.</w:t>
      </w:r>
    </w:p>
    <w:p w14:paraId="6F7C0DF1" w14:textId="5674AECD" w:rsidR="000E381C" w:rsidRDefault="000704A3" w:rsidP="000E381C">
      <w:pPr>
        <w:ind w:firstLine="578"/>
      </w:pPr>
      <w:r>
        <w:t>The dataset</w:t>
      </w:r>
      <w:r w:rsidR="000E381C">
        <w:t xml:space="preserve"> is created by a single athlete using Garmin Forerunner 925XT smartwatch model </w:t>
      </w:r>
      <w:r w:rsidR="00927EC9">
        <w:t>with</w:t>
      </w:r>
      <w:r w:rsidR="000E381C">
        <w:t xml:space="preserve"> </w:t>
      </w:r>
      <w:r w:rsidR="00927EC9">
        <w:t xml:space="preserve">external </w:t>
      </w:r>
      <w:r w:rsidR="000E381C">
        <w:t>heart rate sensor</w:t>
      </w:r>
      <w:r w:rsidR="00BC0A1C">
        <w:t xml:space="preserve"> mounted right below the chest as </w:t>
      </w:r>
      <w:r w:rsidR="00873C18">
        <w:t>in</w:t>
      </w:r>
      <w:r w:rsidR="003A3C22">
        <w:t xml:space="preserve"> the</w:t>
      </w:r>
      <w:r w:rsidR="00873C18">
        <w:t xml:space="preserve"> S-CML dataset. It</w:t>
      </w:r>
      <w:r w:rsidR="000E381C">
        <w:t xml:space="preserve"> consist</w:t>
      </w:r>
      <w:r w:rsidR="00873C18">
        <w:t>s</w:t>
      </w:r>
      <w:r w:rsidR="000E381C">
        <w:t xml:space="preserve"> of 297 activities for 16 months in </w:t>
      </w:r>
      <w:r>
        <w:t>the years</w:t>
      </w:r>
      <w:r w:rsidR="000E381C">
        <w:t xml:space="preserve"> 2020 and 2021. These activities have varying </w:t>
      </w:r>
      <w:r>
        <w:t>lengths</w:t>
      </w:r>
      <w:r w:rsidR="000E381C">
        <w:t xml:space="preserve"> from 0 to ~20000 seconds. There are 5 different sport categories, which are running, biking, skiing, roller skiing, and walking. However, in this </w:t>
      </w:r>
      <w:r w:rsidR="00671917">
        <w:t>case</w:t>
      </w:r>
      <w:r w:rsidR="000E381C">
        <w:t xml:space="preserve"> we simplify classification task a little bit and implement three class sport recognition task using </w:t>
      </w:r>
      <w:r w:rsidR="000E381C" w:rsidRPr="00343AF7">
        <w:rPr>
          <w:i/>
          <w:iCs/>
        </w:rPr>
        <w:t>running</w:t>
      </w:r>
      <w:r w:rsidR="000E381C">
        <w:t xml:space="preserve">, </w:t>
      </w:r>
      <w:r w:rsidR="000E381C" w:rsidRPr="00343AF7">
        <w:rPr>
          <w:i/>
          <w:iCs/>
        </w:rPr>
        <w:t>biking</w:t>
      </w:r>
      <w:r w:rsidR="000E381C">
        <w:t xml:space="preserve">, and </w:t>
      </w:r>
      <w:r w:rsidR="000E381C" w:rsidRPr="00343AF7">
        <w:rPr>
          <w:i/>
          <w:iCs/>
        </w:rPr>
        <w:t>other</w:t>
      </w:r>
      <w:r w:rsidR="000E381C">
        <w:t xml:space="preserve"> categories. That means, class </w:t>
      </w:r>
      <w:r w:rsidR="000E381C" w:rsidRPr="00343AF7">
        <w:rPr>
          <w:i/>
          <w:iCs/>
        </w:rPr>
        <w:t>other</w:t>
      </w:r>
      <w:r w:rsidR="000E381C">
        <w:t xml:space="preserve"> consists of the rest of sports exc</w:t>
      </w:r>
      <w:r w:rsidR="00867B63">
        <w:t>ept</w:t>
      </w:r>
      <w:r w:rsidR="000E381C">
        <w:t xml:space="preserve"> running and biking. </w:t>
      </w:r>
      <w:r w:rsidR="000E381C" w:rsidRPr="00CE59E8">
        <w:t>The decision</w:t>
      </w:r>
      <w:r w:rsidR="000E381C">
        <w:t xml:space="preserve"> for simplifying</w:t>
      </w:r>
      <w:r w:rsidR="000E381C" w:rsidRPr="00CE59E8">
        <w:t xml:space="preserve"> is a technical matter</w:t>
      </w:r>
      <w:r w:rsidR="006D13B7">
        <w:t xml:space="preserve"> related to how data is stored in Garmin Connect</w:t>
      </w:r>
      <w:r w:rsidR="00433543">
        <w:t xml:space="preserve"> cloud</w:t>
      </w:r>
      <w:r w:rsidR="000E381C" w:rsidRPr="00CE59E8">
        <w:t>.</w:t>
      </w:r>
      <w:r w:rsidR="000E381C">
        <w:t xml:space="preserve"> Further, we select only three main features, namely </w:t>
      </w:r>
      <w:r w:rsidR="000E381C" w:rsidRPr="003505BD">
        <w:rPr>
          <w:i/>
          <w:iCs/>
        </w:rPr>
        <w:t>heart rate</w:t>
      </w:r>
      <w:r w:rsidR="000E381C">
        <w:t xml:space="preserve">, </w:t>
      </w:r>
      <w:r w:rsidR="000E381C" w:rsidRPr="003505BD">
        <w:rPr>
          <w:i/>
          <w:iCs/>
        </w:rPr>
        <w:t>speed</w:t>
      </w:r>
      <w:r w:rsidR="000E381C">
        <w:t xml:space="preserve">, and </w:t>
      </w:r>
      <w:r w:rsidR="000E381C" w:rsidRPr="003505BD">
        <w:rPr>
          <w:i/>
          <w:iCs/>
        </w:rPr>
        <w:t>altitude</w:t>
      </w:r>
      <w:r w:rsidR="000E381C">
        <w:t xml:space="preserve"> which can be considered as </w:t>
      </w:r>
      <w:r>
        <w:t>the most</w:t>
      </w:r>
      <w:r w:rsidR="000E381C">
        <w:t xml:space="preserve"> significant and relevant features for classification. </w:t>
      </w:r>
      <w:r w:rsidR="000E381C" w:rsidRPr="009F7BC4">
        <w:t>Motivation is also mainly to use exactly these features and to explore how well we are able to classify sport</w:t>
      </w:r>
      <w:r w:rsidR="000E381C">
        <w:t xml:space="preserve"> activities</w:t>
      </w:r>
      <w:r w:rsidR="000E381C" w:rsidRPr="009F7BC4">
        <w:t xml:space="preserve"> from these</w:t>
      </w:r>
      <w:r w:rsidR="000E381C">
        <w:t xml:space="preserve"> particular</w:t>
      </w:r>
      <w:r w:rsidR="000E381C" w:rsidRPr="009F7BC4">
        <w:t xml:space="preserve"> features.</w:t>
      </w:r>
    </w:p>
    <w:p w14:paraId="052FC945" w14:textId="43BD9F49" w:rsidR="000E381C" w:rsidRPr="007356B1" w:rsidRDefault="000E381C" w:rsidP="000E381C">
      <w:pPr>
        <w:ind w:firstLine="578"/>
      </w:pPr>
      <w:r>
        <w:lastRenderedPageBreak/>
        <w:t>In the following sections</w:t>
      </w:r>
      <w:r w:rsidRPr="001505E7">
        <w:t xml:space="preserve"> we </w:t>
      </w:r>
      <w:r>
        <w:t>introduce data as a folder structure</w:t>
      </w:r>
      <w:r w:rsidRPr="001505E7">
        <w:t xml:space="preserve"> </w:t>
      </w:r>
      <w:r>
        <w:t xml:space="preserve">and preview </w:t>
      </w:r>
      <w:r w:rsidRPr="001505E7">
        <w:t>a couple of activities</w:t>
      </w:r>
      <w:r>
        <w:t>.</w:t>
      </w:r>
      <w:r w:rsidRPr="001505E7">
        <w:t xml:space="preserve"> </w:t>
      </w:r>
      <w:r>
        <w:t>Then</w:t>
      </w:r>
      <w:r w:rsidRPr="001505E7">
        <w:t xml:space="preserve"> </w:t>
      </w:r>
      <w:r>
        <w:t xml:space="preserve">we </w:t>
      </w:r>
      <w:r w:rsidRPr="001505E7">
        <w:t xml:space="preserve">go through the steps of compiling the dataset from </w:t>
      </w:r>
      <w:r>
        <w:t>varying</w:t>
      </w:r>
      <w:r w:rsidRPr="001505E7">
        <w:t xml:space="preserve"> </w:t>
      </w:r>
      <w:r>
        <w:t xml:space="preserve">length </w:t>
      </w:r>
      <w:r w:rsidRPr="001505E7">
        <w:t>raw data</w:t>
      </w:r>
      <w:r>
        <w:t xml:space="preserve"> files</w:t>
      </w:r>
      <w:r w:rsidRPr="001505E7">
        <w:t xml:space="preserve"> to</w:t>
      </w:r>
      <w:r>
        <w:t xml:space="preserve"> a cleaned and processed equal length </w:t>
      </w:r>
      <w:r w:rsidRPr="001505E7">
        <w:t>segment</w:t>
      </w:r>
      <w:r>
        <w:t xml:space="preserve"> data with labels</w:t>
      </w:r>
      <w:r w:rsidRPr="001505E7">
        <w:t>.</w:t>
      </w:r>
      <w:r>
        <w:t xml:space="preserve"> In final dataset we split every single activity into </w:t>
      </w:r>
      <m:oMath>
        <m:r>
          <w:rPr>
            <w:rFonts w:ascii="Cambria Math" w:hAnsi="Cambria Math"/>
          </w:rPr>
          <m:t>M=69</m:t>
        </m:r>
      </m:oMath>
      <w:r>
        <w:t xml:space="preserve"> second</w:t>
      </w:r>
      <w:r w:rsidR="004B7AC4">
        <w:t>s</w:t>
      </w:r>
      <w:r>
        <w:t xml:space="preserve"> intervals which implies </w:t>
      </w:r>
      <w:r w:rsidR="003B1D6A">
        <w:rPr>
          <w:i/>
          <w:iCs/>
        </w:rPr>
        <w:t>interlaced univariate</w:t>
      </w:r>
      <w:r w:rsidRPr="00C70A4A">
        <w:rPr>
          <w:i/>
          <w:iCs/>
        </w:rPr>
        <w:t xml:space="preserve"> sequences</w:t>
      </w:r>
      <w:r>
        <w:t xml:space="preserve"> in the length of 207, when using three mentioned features.</w:t>
      </w:r>
      <w:r w:rsidR="002A5DBB">
        <w:t xml:space="preserve"> Later in this</w:t>
      </w:r>
      <w:r w:rsidR="001E0B6C">
        <w:t xml:space="preserve"> thesis</w:t>
      </w:r>
      <w:r w:rsidR="002A5DBB">
        <w:t xml:space="preserve"> we use </w:t>
      </w:r>
      <m:oMath>
        <m:r>
          <w:rPr>
            <w:rFonts w:ascii="Cambria Math" w:hAnsi="Cambria Math"/>
          </w:rPr>
          <m:t>M</m:t>
        </m:r>
      </m:oMath>
      <w:r w:rsidR="002A5DBB">
        <w:t xml:space="preserve"> to describe</w:t>
      </w:r>
      <w:r w:rsidR="001E0B6C">
        <w:t xml:space="preserve"> selected</w:t>
      </w:r>
      <w:r w:rsidR="002A5DBB">
        <w:t xml:space="preserve"> sequence length</w:t>
      </w:r>
      <w:r w:rsidR="001E0B6C">
        <w:t>.</w:t>
      </w:r>
      <w:r w:rsidR="000F6CA0">
        <w:t xml:space="preserve"> The </w:t>
      </w:r>
      <w:r w:rsidR="00CC68A9">
        <w:t xml:space="preserve">length </w:t>
      </w:r>
      <w:r w:rsidR="00C83D55">
        <w:t xml:space="preserve">of </w:t>
      </w:r>
      <w:r w:rsidR="000F6CA0">
        <w:t>69</w:t>
      </w:r>
      <w:r w:rsidR="00CC68A9">
        <w:t xml:space="preserve"> seconds</w:t>
      </w:r>
      <w:r w:rsidR="000F6CA0">
        <w:t xml:space="preserve"> was selected </w:t>
      </w:r>
      <w:r w:rsidR="00C14E94">
        <w:t xml:space="preserve">by balancing computation time and accuracy. </w:t>
      </w:r>
      <w:r w:rsidR="00E4412E">
        <w:t xml:space="preserve">Using longer sequence may not increase </w:t>
      </w:r>
      <w:r w:rsidR="00A85954">
        <w:t>the accuracy significantly</w:t>
      </w:r>
      <w:r w:rsidR="00EE61A6">
        <w:t xml:space="preserve"> compared to the required time for classification</w:t>
      </w:r>
      <w:r w:rsidR="00834E1C">
        <w:t>.</w:t>
      </w:r>
      <w:r w:rsidR="001B4C96">
        <w:t xml:space="preserve"> For example, using twice as much time with only 1 percent </w:t>
      </w:r>
      <w:r w:rsidR="00D420A3">
        <w:t>improvement in accuracy has no significance</w:t>
      </w:r>
      <w:r w:rsidR="006974D3">
        <w:t xml:space="preserve"> in our classification case.</w:t>
      </w:r>
      <w:r w:rsidR="00834E1C">
        <w:t xml:space="preserve"> In the other hand</w:t>
      </w:r>
      <w:r w:rsidR="002B3C26">
        <w:t xml:space="preserve">, using shorter sequence may decrease the accuracy </w:t>
      </w:r>
      <w:r w:rsidR="00162327">
        <w:t xml:space="preserve">too fast in relation to </w:t>
      </w:r>
      <w:r w:rsidR="006974D3">
        <w:t xml:space="preserve">achieved </w:t>
      </w:r>
      <w:r w:rsidR="00BD1332">
        <w:t xml:space="preserve">computation </w:t>
      </w:r>
      <w:r w:rsidR="00F1699E">
        <w:t>time</w:t>
      </w:r>
      <w:r w:rsidR="00BD1332">
        <w:t xml:space="preserve"> benefit.</w:t>
      </w:r>
      <w:r w:rsidR="00C83D55">
        <w:t xml:space="preserve"> However, there </w:t>
      </w:r>
      <w:r w:rsidR="00837AA4">
        <w:t xml:space="preserve">might </w:t>
      </w:r>
      <w:r w:rsidR="00A47D27">
        <w:t>still be</w:t>
      </w:r>
      <w:r w:rsidR="00C83D55">
        <w:t xml:space="preserve"> </w:t>
      </w:r>
      <w:r w:rsidR="00837AA4">
        <w:t>room for sequence length optimization</w:t>
      </w:r>
      <w:r w:rsidR="00CA54B1">
        <w:t xml:space="preserve"> in future studies.</w:t>
      </w:r>
    </w:p>
    <w:p w14:paraId="15491324" w14:textId="77777777" w:rsidR="000E381C" w:rsidRDefault="000E381C" w:rsidP="000E381C">
      <w:pPr>
        <w:pStyle w:val="31"/>
      </w:pPr>
      <w:bookmarkStart w:id="44" w:name="_Directory"/>
      <w:bookmarkStart w:id="45" w:name="_Toc125580497"/>
      <w:bookmarkStart w:id="46" w:name="_Toc136348904"/>
      <w:bookmarkEnd w:id="44"/>
      <w:r>
        <w:t>Directory</w:t>
      </w:r>
      <w:bookmarkEnd w:id="45"/>
      <w:bookmarkEnd w:id="46"/>
    </w:p>
    <w:p w14:paraId="2F7012F6" w14:textId="39674C91" w:rsidR="000E381C" w:rsidRPr="00BA5078" w:rsidRDefault="000E381C" w:rsidP="000E381C">
      <w:pPr>
        <w:keepNext/>
        <w:keepLines/>
        <w:rPr>
          <w:i/>
          <w:iCs/>
        </w:rPr>
      </w:pPr>
      <w:r>
        <w:t xml:space="preserve">Single sport activities are downloaded from the </w:t>
      </w:r>
      <w:r w:rsidR="00437BDC" w:rsidRPr="00437BDC">
        <w:t>Garmin Connect</w:t>
      </w:r>
      <w:r>
        <w:t xml:space="preserve"> cloud service in the format of</w:t>
      </w:r>
      <w:r w:rsidR="00FC2346">
        <w:t xml:space="preserve"> </w:t>
      </w:r>
      <w:r w:rsidRPr="009E496B">
        <w:t>Training Center XML</w:t>
      </w:r>
      <w:r w:rsidR="00FC2346">
        <w:t xml:space="preserve"> (TCX)</w:t>
      </w:r>
      <w:r>
        <w:t xml:space="preserve">. </w:t>
      </w:r>
      <w:r w:rsidRPr="009E496B">
        <w:t>TCX is a data exchange format introduced in 2007 as part of Garmin's Training Center product. The XML is similar to GPX since it exchanges GPS tracks but treats a track as an Activity rather than simply a series of GPS points. TCX provides standards for transferring heart rate</w:t>
      </w:r>
      <w:r>
        <w:t xml:space="preserve"> and other data features</w:t>
      </w:r>
      <w:r w:rsidRPr="009E496B">
        <w:t xml:space="preserve"> in the detailed track.</w:t>
      </w:r>
      <w:r>
        <w:t xml:space="preserve"> To transform these TCX files to Comma Separated Values (CSV) files, particular algorithm was developed (</w:t>
      </w:r>
      <w:hyperlink w:anchor="_[A-2.0]_Python_source" w:history="1">
        <w:r w:rsidRPr="003B1D6A">
          <w:rPr>
            <w:rStyle w:val="affffc"/>
          </w:rPr>
          <w:t>A-2.</w:t>
        </w:r>
        <w:r w:rsidR="00CA19BB">
          <w:rPr>
            <w:rStyle w:val="affffc"/>
          </w:rPr>
          <w:t>2A</w:t>
        </w:r>
      </w:hyperlink>
      <w:r w:rsidRPr="00E41E9C">
        <w:t>)</w:t>
      </w:r>
      <w:r>
        <w:t xml:space="preserve">. Also, activity labels were extracted from the TCX metadata when operating TCX to CSV conversion, and </w:t>
      </w:r>
      <w:r w:rsidR="00F47B57">
        <w:t>a</w:t>
      </w:r>
      <w:r>
        <w:t xml:space="preserve"> single file containing these targets was constructed. </w:t>
      </w:r>
      <w:r w:rsidRPr="00C7236B">
        <w:t>Thus, we resulted with a set of distinct CSV files and the file with labels in which labels followed the actual file order in the folder.</w:t>
      </w:r>
      <w:r>
        <w:t xml:space="preserve"> Distinct files in the folder </w:t>
      </w:r>
      <w:r w:rsidR="007C5DB0">
        <w:t>are</w:t>
      </w:r>
      <w:r>
        <w:t xml:space="preserve"> ordered chronologically.</w:t>
      </w:r>
    </w:p>
    <w:p w14:paraId="79943AC2" w14:textId="77777777" w:rsidR="000E381C" w:rsidRDefault="000E381C" w:rsidP="000E381C">
      <w:pPr>
        <w:pStyle w:val="31"/>
      </w:pPr>
      <w:bookmarkStart w:id="47" w:name="_Dataset_preview_2"/>
      <w:bookmarkStart w:id="48" w:name="_Toc125580498"/>
      <w:bookmarkStart w:id="49" w:name="_Toc136348905"/>
      <w:bookmarkEnd w:id="47"/>
      <w:r w:rsidRPr="0042044A">
        <w:t>Data</w:t>
      </w:r>
      <w:r>
        <w:t>set</w:t>
      </w:r>
      <w:r w:rsidRPr="0042044A">
        <w:t xml:space="preserve"> p</w:t>
      </w:r>
      <w:r>
        <w:t>review</w:t>
      </w:r>
      <w:bookmarkEnd w:id="48"/>
      <w:bookmarkEnd w:id="49"/>
    </w:p>
    <w:p w14:paraId="198B4050" w14:textId="77777777" w:rsidR="00991E6D" w:rsidRDefault="000E381C" w:rsidP="008F02AE">
      <w:pPr>
        <w:ind w:firstLine="0"/>
      </w:pPr>
      <w:r>
        <w:t xml:space="preserve">In this section we pick </w:t>
      </w:r>
      <w:r w:rsidR="00F47B57">
        <w:t>a single</w:t>
      </w:r>
      <w:r>
        <w:t xml:space="preserve"> random sample activity from the </w:t>
      </w:r>
      <w:r w:rsidR="00654CC9" w:rsidRPr="00654CC9">
        <w:t>dataset</w:t>
      </w:r>
      <w:r>
        <w:t xml:space="preserve">, in order to </w:t>
      </w:r>
      <w:r w:rsidR="00AB54E4">
        <w:t>understand</w:t>
      </w:r>
      <w:r>
        <w:t xml:space="preserve"> the essence of data. Each activity file consists of nine features from which we use </w:t>
      </w:r>
      <w:r w:rsidRPr="00712088">
        <w:rPr>
          <w:i/>
          <w:iCs/>
        </w:rPr>
        <w:t>datetime</w:t>
      </w:r>
      <w:r>
        <w:t xml:space="preserve"> as an index and are going to select heart rate, speed, and altitude to construct three dimensional sequences, which </w:t>
      </w:r>
      <w:r w:rsidR="008F02AE">
        <w:t xml:space="preserve">we will discuss later in the next section </w:t>
      </w:r>
      <w:r w:rsidR="008F02AE" w:rsidRPr="00F40DCC">
        <w:rPr>
          <w:i/>
          <w:iCs/>
        </w:rPr>
        <w:t xml:space="preserve">Data </w:t>
      </w:r>
      <w:r w:rsidR="008F02AE">
        <w:rPr>
          <w:i/>
          <w:iCs/>
        </w:rPr>
        <w:t>sequencing</w:t>
      </w:r>
      <w:r w:rsidR="008F02AE">
        <w:t xml:space="preserve">. </w:t>
      </w:r>
    </w:p>
    <w:p w14:paraId="3C055E92" w14:textId="708E2E18" w:rsidR="008F02AE" w:rsidRDefault="008F02AE" w:rsidP="00991E6D">
      <w:r>
        <w:t xml:space="preserve">In the data sample in table </w:t>
      </w:r>
      <w:r w:rsidRPr="00F377D4">
        <w:t>2.2</w:t>
      </w:r>
      <w:r>
        <w:t>A</w:t>
      </w:r>
      <w:r w:rsidRPr="00F377D4">
        <w:t>,</w:t>
      </w:r>
      <w:r>
        <w:t xml:space="preserve"> there are 6815 rows which means that activity has the length of 6815 seconds at 1 Hz recording frequency. As we are going to select only three features, namely heart rate, speed and altitude, those signals are visualized in figure 2.2A. In the x-axis we use datetime as it was set as an index value.</w:t>
      </w:r>
    </w:p>
    <w:p w14:paraId="5EAA91DE" w14:textId="77777777" w:rsidR="001067F5" w:rsidRDefault="001067F5" w:rsidP="005B6C49">
      <w:pPr>
        <w:pStyle w:val="Tableheader"/>
        <w:keepNext/>
        <w:keepLines/>
      </w:pPr>
      <w:bookmarkStart w:id="50" w:name="_Toc135560696"/>
      <w:r>
        <w:lastRenderedPageBreak/>
        <w:t xml:space="preserve">Table </w:t>
      </w:r>
      <w:r w:rsidRPr="004E6C3B">
        <w:t>2.2</w:t>
      </w:r>
      <w:r>
        <w:t>A:</w:t>
      </w:r>
      <w:r w:rsidRPr="004E6C3B">
        <w:t xml:space="preserve"> Single</w:t>
      </w:r>
      <w:r>
        <w:t xml:space="preserve"> activity</w:t>
      </w:r>
      <w:r w:rsidRPr="004E6C3B">
        <w:t xml:space="preserve"> data sample.</w:t>
      </w:r>
      <w:bookmarkEnd w:id="50"/>
    </w:p>
    <w:tbl>
      <w:tblPr>
        <w:tblStyle w:val="APAReport"/>
        <w:tblW w:w="0" w:type="auto"/>
        <w:tblLook w:val="04A0" w:firstRow="1" w:lastRow="0" w:firstColumn="1" w:lastColumn="0" w:noHBand="0" w:noVBand="1"/>
      </w:tblPr>
      <w:tblGrid>
        <w:gridCol w:w="2654"/>
        <w:gridCol w:w="1129"/>
        <w:gridCol w:w="1179"/>
        <w:gridCol w:w="1275"/>
        <w:gridCol w:w="1276"/>
        <w:gridCol w:w="1137"/>
        <w:gridCol w:w="710"/>
      </w:tblGrid>
      <w:tr w:rsidR="00FF1F82" w:rsidRPr="00FF1F82" w14:paraId="137DEE64" w14:textId="77777777" w:rsidTr="007B78A8">
        <w:trPr>
          <w:cnfStyle w:val="100000000000" w:firstRow="1" w:lastRow="0" w:firstColumn="0" w:lastColumn="0" w:oddVBand="0" w:evenVBand="0" w:oddHBand="0" w:evenHBand="0" w:firstRowFirstColumn="0" w:firstRowLastColumn="0" w:lastRowFirstColumn="0" w:lastRowLastColumn="0"/>
          <w:trHeight w:val="340"/>
        </w:trPr>
        <w:tc>
          <w:tcPr>
            <w:tcW w:w="2654" w:type="dxa"/>
            <w:vAlign w:val="center"/>
          </w:tcPr>
          <w:p w14:paraId="525EE67A" w14:textId="60B8DC54" w:rsidR="00431F92" w:rsidRPr="0040235C" w:rsidRDefault="00431F92" w:rsidP="005B6C49">
            <w:pPr>
              <w:pStyle w:val="Table"/>
              <w:keepNext/>
              <w:keepLines/>
              <w:rPr>
                <w:b/>
                <w:bCs/>
              </w:rPr>
            </w:pPr>
            <w:r w:rsidRPr="0040235C">
              <w:rPr>
                <w:b/>
                <w:bCs/>
              </w:rPr>
              <w:t>Datetime</w:t>
            </w:r>
          </w:p>
        </w:tc>
        <w:tc>
          <w:tcPr>
            <w:tcW w:w="1129" w:type="dxa"/>
            <w:vAlign w:val="center"/>
          </w:tcPr>
          <w:p w14:paraId="1DBCB36C" w14:textId="68CD6BF0" w:rsidR="00431F92" w:rsidRPr="0040235C" w:rsidRDefault="00431F92" w:rsidP="005B6C49">
            <w:pPr>
              <w:pStyle w:val="Table"/>
              <w:keepNext/>
              <w:keepLines/>
              <w:rPr>
                <w:b/>
                <w:bCs/>
              </w:rPr>
            </w:pPr>
            <w:r w:rsidRPr="0040235C">
              <w:rPr>
                <w:b/>
                <w:bCs/>
              </w:rPr>
              <w:t>Latitude</w:t>
            </w:r>
          </w:p>
        </w:tc>
        <w:tc>
          <w:tcPr>
            <w:tcW w:w="1179" w:type="dxa"/>
            <w:vAlign w:val="center"/>
          </w:tcPr>
          <w:p w14:paraId="6B3BF0FA" w14:textId="4F7B2DB0" w:rsidR="00431F92" w:rsidRPr="0040235C" w:rsidRDefault="00431F92" w:rsidP="005B6C49">
            <w:pPr>
              <w:pStyle w:val="Table"/>
              <w:keepNext/>
              <w:keepLines/>
              <w:rPr>
                <w:b/>
                <w:bCs/>
              </w:rPr>
            </w:pPr>
            <w:r w:rsidRPr="0040235C">
              <w:rPr>
                <w:b/>
                <w:bCs/>
              </w:rPr>
              <w:t>Longitude</w:t>
            </w:r>
          </w:p>
        </w:tc>
        <w:tc>
          <w:tcPr>
            <w:tcW w:w="1275" w:type="dxa"/>
            <w:vAlign w:val="center"/>
          </w:tcPr>
          <w:p w14:paraId="7598903E" w14:textId="3BC62AAE" w:rsidR="00431F92" w:rsidRPr="0040235C" w:rsidRDefault="00431F92" w:rsidP="005B6C49">
            <w:pPr>
              <w:pStyle w:val="Table"/>
              <w:keepNext/>
              <w:keepLines/>
              <w:rPr>
                <w:b/>
                <w:bCs/>
              </w:rPr>
            </w:pPr>
            <w:r w:rsidRPr="0040235C">
              <w:rPr>
                <w:b/>
                <w:bCs/>
              </w:rPr>
              <w:t>Altitude</w:t>
            </w:r>
          </w:p>
        </w:tc>
        <w:tc>
          <w:tcPr>
            <w:tcW w:w="1276" w:type="dxa"/>
            <w:vAlign w:val="center"/>
          </w:tcPr>
          <w:p w14:paraId="78E28A3D" w14:textId="22CBEABD" w:rsidR="00431F92" w:rsidRPr="0040235C" w:rsidRDefault="00431F92" w:rsidP="005B6C49">
            <w:pPr>
              <w:pStyle w:val="Table"/>
              <w:keepNext/>
              <w:keepLines/>
              <w:rPr>
                <w:b/>
                <w:bCs/>
              </w:rPr>
            </w:pPr>
            <w:r w:rsidRPr="0040235C">
              <w:rPr>
                <w:b/>
                <w:bCs/>
              </w:rPr>
              <w:t>Distance</w:t>
            </w:r>
          </w:p>
        </w:tc>
        <w:tc>
          <w:tcPr>
            <w:tcW w:w="1137" w:type="dxa"/>
            <w:vAlign w:val="center"/>
          </w:tcPr>
          <w:p w14:paraId="25DE3FC5" w14:textId="6FB961FE" w:rsidR="00431F92" w:rsidRPr="0040235C" w:rsidRDefault="00523384" w:rsidP="005B6C49">
            <w:pPr>
              <w:pStyle w:val="Table"/>
              <w:keepNext/>
              <w:keepLines/>
              <w:jc w:val="center"/>
              <w:rPr>
                <w:b/>
                <w:bCs/>
              </w:rPr>
            </w:pPr>
            <w:r w:rsidRPr="0040235C">
              <w:rPr>
                <w:b/>
                <w:bCs/>
              </w:rPr>
              <w:t>HearRate</w:t>
            </w:r>
          </w:p>
        </w:tc>
        <w:tc>
          <w:tcPr>
            <w:tcW w:w="710" w:type="dxa"/>
            <w:vAlign w:val="center"/>
          </w:tcPr>
          <w:p w14:paraId="5A413AE9" w14:textId="1AA49096" w:rsidR="00431F92" w:rsidRPr="0040235C" w:rsidRDefault="005C6FAA" w:rsidP="005B6C49">
            <w:pPr>
              <w:pStyle w:val="Table"/>
              <w:keepNext/>
              <w:keepLines/>
              <w:jc w:val="center"/>
              <w:rPr>
                <w:b/>
                <w:bCs/>
              </w:rPr>
            </w:pPr>
            <w:r w:rsidRPr="0040235C">
              <w:rPr>
                <w:b/>
                <w:bCs/>
              </w:rPr>
              <w:t>Speed</w:t>
            </w:r>
          </w:p>
        </w:tc>
      </w:tr>
      <w:tr w:rsidR="00FF1F82" w:rsidRPr="00FF1F82" w14:paraId="4E05A1FE" w14:textId="77777777" w:rsidTr="00851D94">
        <w:trPr>
          <w:trHeight w:val="283"/>
        </w:trPr>
        <w:tc>
          <w:tcPr>
            <w:tcW w:w="2654" w:type="dxa"/>
            <w:vAlign w:val="center"/>
          </w:tcPr>
          <w:p w14:paraId="612F1B76" w14:textId="153F1AF0" w:rsidR="00431F92" w:rsidRPr="00FF1F82" w:rsidRDefault="002511D9" w:rsidP="005B6C49">
            <w:pPr>
              <w:pStyle w:val="Table"/>
              <w:keepNext/>
              <w:keepLines/>
            </w:pPr>
            <w:r w:rsidRPr="00FF1F82">
              <w:t>2020-05-25 15:58:03+00:00</w:t>
            </w:r>
          </w:p>
        </w:tc>
        <w:tc>
          <w:tcPr>
            <w:tcW w:w="1129" w:type="dxa"/>
            <w:vAlign w:val="center"/>
          </w:tcPr>
          <w:p w14:paraId="673D735A" w14:textId="7AD736F4" w:rsidR="00431F92" w:rsidRPr="00FF1F82" w:rsidRDefault="002511D9" w:rsidP="005B6C49">
            <w:pPr>
              <w:pStyle w:val="Table"/>
              <w:keepNext/>
              <w:keepLines/>
            </w:pPr>
            <w:r w:rsidRPr="00FF1F82">
              <w:t>61.432712</w:t>
            </w:r>
          </w:p>
        </w:tc>
        <w:tc>
          <w:tcPr>
            <w:tcW w:w="1179" w:type="dxa"/>
            <w:vAlign w:val="center"/>
          </w:tcPr>
          <w:p w14:paraId="3B7F3CB5" w14:textId="47F01570" w:rsidR="00431F92" w:rsidRPr="00FF1F82" w:rsidRDefault="002511D9" w:rsidP="005B6C49">
            <w:pPr>
              <w:pStyle w:val="Table"/>
              <w:keepNext/>
              <w:keepLines/>
            </w:pPr>
            <w:r w:rsidRPr="00FF1F82">
              <w:t>23.803714</w:t>
            </w:r>
          </w:p>
        </w:tc>
        <w:tc>
          <w:tcPr>
            <w:tcW w:w="1275" w:type="dxa"/>
            <w:vAlign w:val="center"/>
          </w:tcPr>
          <w:p w14:paraId="1B48ACA5" w14:textId="358125A6" w:rsidR="00431F92" w:rsidRPr="00FF1F82" w:rsidRDefault="009A4E30" w:rsidP="005B6C49">
            <w:pPr>
              <w:pStyle w:val="Table"/>
              <w:keepNext/>
              <w:keepLines/>
            </w:pPr>
            <w:r>
              <w:t>1</w:t>
            </w:r>
            <w:r w:rsidR="00CE7DF0" w:rsidRPr="00FF1F82">
              <w:t>28.800003</w:t>
            </w:r>
          </w:p>
        </w:tc>
        <w:tc>
          <w:tcPr>
            <w:tcW w:w="1276" w:type="dxa"/>
            <w:vAlign w:val="center"/>
          </w:tcPr>
          <w:p w14:paraId="4E13F4F5" w14:textId="31EF3E6E" w:rsidR="00431F92" w:rsidRPr="00FF1F82" w:rsidRDefault="00CE7DF0" w:rsidP="005B6C49">
            <w:pPr>
              <w:pStyle w:val="Table"/>
              <w:keepNext/>
              <w:keepLines/>
            </w:pPr>
            <w:r w:rsidRPr="00FF1F82">
              <w:t>1.930000</w:t>
            </w:r>
          </w:p>
        </w:tc>
        <w:tc>
          <w:tcPr>
            <w:tcW w:w="1137" w:type="dxa"/>
            <w:vAlign w:val="center"/>
          </w:tcPr>
          <w:p w14:paraId="6EA92BA0" w14:textId="6B9F3769" w:rsidR="00CE7DF0" w:rsidRPr="00FF1F82" w:rsidRDefault="00CE7DF0" w:rsidP="005B6C49">
            <w:pPr>
              <w:pStyle w:val="Table"/>
              <w:keepNext/>
              <w:keepLines/>
              <w:jc w:val="center"/>
            </w:pPr>
            <w:r w:rsidRPr="00FF1F82">
              <w:t>92</w:t>
            </w:r>
          </w:p>
        </w:tc>
        <w:tc>
          <w:tcPr>
            <w:tcW w:w="710" w:type="dxa"/>
            <w:vAlign w:val="center"/>
          </w:tcPr>
          <w:p w14:paraId="6AFB840C" w14:textId="470D6B4D" w:rsidR="00431F92" w:rsidRPr="00FF1F82" w:rsidRDefault="002D4068" w:rsidP="005B6C49">
            <w:pPr>
              <w:pStyle w:val="Table"/>
              <w:keepNext/>
              <w:keepLines/>
              <w:jc w:val="center"/>
            </w:pPr>
            <w:r>
              <w:t>1.260</w:t>
            </w:r>
          </w:p>
        </w:tc>
      </w:tr>
      <w:tr w:rsidR="00FF1F82" w:rsidRPr="00FF1F82" w14:paraId="217A384A" w14:textId="77777777" w:rsidTr="00851D94">
        <w:trPr>
          <w:trHeight w:val="283"/>
        </w:trPr>
        <w:tc>
          <w:tcPr>
            <w:tcW w:w="2654" w:type="dxa"/>
            <w:vAlign w:val="center"/>
          </w:tcPr>
          <w:p w14:paraId="49245AD3" w14:textId="6178B7A4" w:rsidR="00431F92" w:rsidRPr="00FF1F82" w:rsidRDefault="002511D9" w:rsidP="005B6C49">
            <w:pPr>
              <w:pStyle w:val="Table"/>
              <w:keepNext/>
              <w:keepLines/>
            </w:pPr>
            <w:r w:rsidRPr="00FF1F82">
              <w:t>2020-05-25 15:58:04+00:00</w:t>
            </w:r>
          </w:p>
        </w:tc>
        <w:tc>
          <w:tcPr>
            <w:tcW w:w="1129" w:type="dxa"/>
            <w:vAlign w:val="center"/>
          </w:tcPr>
          <w:p w14:paraId="12BD2A6B" w14:textId="5C9DE6FA" w:rsidR="00431F92" w:rsidRPr="00FF1F82" w:rsidRDefault="002C7801" w:rsidP="005B6C49">
            <w:pPr>
              <w:pStyle w:val="Table"/>
              <w:keepNext/>
              <w:keepLines/>
            </w:pPr>
            <w:r w:rsidRPr="002C7801">
              <w:t>61.432697</w:t>
            </w:r>
          </w:p>
        </w:tc>
        <w:tc>
          <w:tcPr>
            <w:tcW w:w="1179" w:type="dxa"/>
            <w:vAlign w:val="center"/>
          </w:tcPr>
          <w:p w14:paraId="7E111592" w14:textId="486FFF82" w:rsidR="00431F92" w:rsidRPr="00FF1F82" w:rsidRDefault="004E7DD4" w:rsidP="005B6C49">
            <w:pPr>
              <w:pStyle w:val="Table"/>
              <w:keepNext/>
              <w:keepLines/>
            </w:pPr>
            <w:r w:rsidRPr="004E7DD4">
              <w:t>23.803715</w:t>
            </w:r>
          </w:p>
        </w:tc>
        <w:tc>
          <w:tcPr>
            <w:tcW w:w="1275" w:type="dxa"/>
            <w:vAlign w:val="center"/>
          </w:tcPr>
          <w:p w14:paraId="707585E9" w14:textId="0ECBF437" w:rsidR="00431F92" w:rsidRPr="00FF1F82" w:rsidRDefault="004E7DD4" w:rsidP="005B6C49">
            <w:pPr>
              <w:pStyle w:val="Table"/>
              <w:keepNext/>
              <w:keepLines/>
            </w:pPr>
            <w:r w:rsidRPr="004E7DD4">
              <w:t>128.800003</w:t>
            </w:r>
          </w:p>
        </w:tc>
        <w:tc>
          <w:tcPr>
            <w:tcW w:w="1276" w:type="dxa"/>
            <w:vAlign w:val="center"/>
          </w:tcPr>
          <w:p w14:paraId="679F2FDB" w14:textId="36A23197" w:rsidR="00431F92" w:rsidRPr="00FF1F82" w:rsidRDefault="004E7DD4" w:rsidP="005B6C49">
            <w:pPr>
              <w:pStyle w:val="Table"/>
              <w:keepNext/>
              <w:keepLines/>
            </w:pPr>
            <w:r w:rsidRPr="004E7DD4">
              <w:t>3.660000</w:t>
            </w:r>
          </w:p>
        </w:tc>
        <w:tc>
          <w:tcPr>
            <w:tcW w:w="1137" w:type="dxa"/>
            <w:vAlign w:val="center"/>
          </w:tcPr>
          <w:p w14:paraId="60FBDA45" w14:textId="4CBC46E7" w:rsidR="00431F92" w:rsidRPr="00FF1F82" w:rsidRDefault="00CE7DF0" w:rsidP="005B6C49">
            <w:pPr>
              <w:pStyle w:val="Table"/>
              <w:keepNext/>
              <w:keepLines/>
              <w:jc w:val="center"/>
            </w:pPr>
            <w:r w:rsidRPr="00FF1F82">
              <w:t>97</w:t>
            </w:r>
          </w:p>
        </w:tc>
        <w:tc>
          <w:tcPr>
            <w:tcW w:w="710" w:type="dxa"/>
            <w:vAlign w:val="center"/>
          </w:tcPr>
          <w:p w14:paraId="38F1709E" w14:textId="4CA8E8BA" w:rsidR="00431F92" w:rsidRPr="00FF1F82" w:rsidRDefault="002D4068" w:rsidP="005B6C49">
            <w:pPr>
              <w:pStyle w:val="Table"/>
              <w:keepNext/>
              <w:keepLines/>
              <w:jc w:val="center"/>
            </w:pPr>
            <w:r>
              <w:t>1.176</w:t>
            </w:r>
          </w:p>
        </w:tc>
      </w:tr>
      <w:tr w:rsidR="00FF1F82" w:rsidRPr="00FF1F82" w14:paraId="06CC8AF6" w14:textId="77777777" w:rsidTr="00851D94">
        <w:trPr>
          <w:trHeight w:val="283"/>
        </w:trPr>
        <w:tc>
          <w:tcPr>
            <w:tcW w:w="2654" w:type="dxa"/>
            <w:vAlign w:val="center"/>
          </w:tcPr>
          <w:p w14:paraId="68CE2F05" w14:textId="75A54C9A" w:rsidR="00431F92" w:rsidRPr="00FF1F82" w:rsidRDefault="004E7DD4" w:rsidP="005B6C49">
            <w:pPr>
              <w:pStyle w:val="Table"/>
              <w:keepNext/>
              <w:keepLines/>
            </w:pPr>
            <w:r w:rsidRPr="004E7DD4">
              <w:t>2020-05-25 15:58:05+00:00</w:t>
            </w:r>
          </w:p>
        </w:tc>
        <w:tc>
          <w:tcPr>
            <w:tcW w:w="1129" w:type="dxa"/>
            <w:vAlign w:val="center"/>
          </w:tcPr>
          <w:p w14:paraId="48EEBF3D" w14:textId="4F054CA9" w:rsidR="00431F92" w:rsidRPr="00FF1F82" w:rsidRDefault="004E7DD4" w:rsidP="005B6C49">
            <w:pPr>
              <w:pStyle w:val="Table"/>
              <w:keepNext/>
              <w:keepLines/>
            </w:pPr>
            <w:r w:rsidRPr="004E7DD4">
              <w:t>61.432684</w:t>
            </w:r>
          </w:p>
        </w:tc>
        <w:tc>
          <w:tcPr>
            <w:tcW w:w="1179" w:type="dxa"/>
            <w:vAlign w:val="center"/>
          </w:tcPr>
          <w:p w14:paraId="0A2B5AA2" w14:textId="6F6B1C08" w:rsidR="00431F92" w:rsidRPr="00FF1F82" w:rsidRDefault="00DD6D3A" w:rsidP="005B6C49">
            <w:pPr>
              <w:pStyle w:val="Table"/>
              <w:keepNext/>
              <w:keepLines/>
            </w:pPr>
            <w:r w:rsidRPr="00DD6D3A">
              <w:t>23.803711</w:t>
            </w:r>
          </w:p>
        </w:tc>
        <w:tc>
          <w:tcPr>
            <w:tcW w:w="1275" w:type="dxa"/>
            <w:vAlign w:val="center"/>
          </w:tcPr>
          <w:p w14:paraId="3C40B9AA" w14:textId="47D21529" w:rsidR="00431F92" w:rsidRPr="00FF1F82" w:rsidRDefault="00DD6D3A" w:rsidP="005B6C49">
            <w:pPr>
              <w:pStyle w:val="Table"/>
              <w:keepNext/>
              <w:keepLines/>
            </w:pPr>
            <w:r w:rsidRPr="00DD6D3A">
              <w:t>128.800003</w:t>
            </w:r>
          </w:p>
        </w:tc>
        <w:tc>
          <w:tcPr>
            <w:tcW w:w="1276" w:type="dxa"/>
            <w:vAlign w:val="center"/>
          </w:tcPr>
          <w:p w14:paraId="1A1F8D2C" w14:textId="4A8B543B" w:rsidR="00431F92" w:rsidRPr="00FF1F82" w:rsidRDefault="00DD6D3A" w:rsidP="005B6C49">
            <w:pPr>
              <w:pStyle w:val="Table"/>
              <w:keepNext/>
              <w:keepLines/>
            </w:pPr>
            <w:r w:rsidRPr="00DD6D3A">
              <w:t>5.030000</w:t>
            </w:r>
          </w:p>
        </w:tc>
        <w:tc>
          <w:tcPr>
            <w:tcW w:w="1137" w:type="dxa"/>
            <w:vAlign w:val="center"/>
          </w:tcPr>
          <w:p w14:paraId="47777F5D" w14:textId="0342163E" w:rsidR="00431F92" w:rsidRPr="00FF1F82" w:rsidRDefault="00CE7DF0" w:rsidP="005B6C49">
            <w:pPr>
              <w:pStyle w:val="Table"/>
              <w:keepNext/>
              <w:keepLines/>
              <w:jc w:val="center"/>
            </w:pPr>
            <w:r w:rsidRPr="00FF1F82">
              <w:t>99</w:t>
            </w:r>
          </w:p>
        </w:tc>
        <w:tc>
          <w:tcPr>
            <w:tcW w:w="710" w:type="dxa"/>
            <w:vAlign w:val="center"/>
          </w:tcPr>
          <w:p w14:paraId="4E5DFD55" w14:textId="4C01AA61" w:rsidR="00431F92" w:rsidRPr="00FF1F82" w:rsidRDefault="002D4068" w:rsidP="005B6C49">
            <w:pPr>
              <w:pStyle w:val="Table"/>
              <w:keepNext/>
              <w:keepLines/>
              <w:jc w:val="center"/>
            </w:pPr>
            <w:r>
              <w:t>1.138</w:t>
            </w:r>
          </w:p>
        </w:tc>
      </w:tr>
      <w:tr w:rsidR="00FF1F82" w:rsidRPr="00FF1F82" w14:paraId="7E373FB8" w14:textId="77777777" w:rsidTr="00851D94">
        <w:trPr>
          <w:trHeight w:val="283"/>
        </w:trPr>
        <w:tc>
          <w:tcPr>
            <w:tcW w:w="2654" w:type="dxa"/>
            <w:vAlign w:val="center"/>
          </w:tcPr>
          <w:p w14:paraId="6FFBB41D" w14:textId="70F1570C" w:rsidR="00431F92" w:rsidRPr="00FF1F82" w:rsidRDefault="00DD6D3A" w:rsidP="005B6C49">
            <w:pPr>
              <w:pStyle w:val="Table"/>
              <w:keepNext/>
              <w:keepLines/>
            </w:pPr>
            <w:r w:rsidRPr="00DD6D3A">
              <w:t>2020-05-25 15:58:06+00:00</w:t>
            </w:r>
          </w:p>
        </w:tc>
        <w:tc>
          <w:tcPr>
            <w:tcW w:w="1129" w:type="dxa"/>
            <w:vAlign w:val="center"/>
          </w:tcPr>
          <w:p w14:paraId="2639B7F2" w14:textId="5D5D424C" w:rsidR="00431F92" w:rsidRPr="00FF1F82" w:rsidRDefault="00DD6D3A" w:rsidP="005B6C49">
            <w:pPr>
              <w:pStyle w:val="Table"/>
              <w:keepNext/>
              <w:keepLines/>
            </w:pPr>
            <w:r w:rsidRPr="00DD6D3A">
              <w:t>61.432662</w:t>
            </w:r>
          </w:p>
        </w:tc>
        <w:tc>
          <w:tcPr>
            <w:tcW w:w="1179" w:type="dxa"/>
            <w:vAlign w:val="center"/>
          </w:tcPr>
          <w:p w14:paraId="0F5278B0" w14:textId="14547EAB" w:rsidR="00431F92" w:rsidRPr="00FF1F82" w:rsidRDefault="00DE571A" w:rsidP="005B6C49">
            <w:pPr>
              <w:pStyle w:val="Table"/>
              <w:keepNext/>
              <w:keepLines/>
            </w:pPr>
            <w:r w:rsidRPr="00DE571A">
              <w:t>23.803709</w:t>
            </w:r>
          </w:p>
        </w:tc>
        <w:tc>
          <w:tcPr>
            <w:tcW w:w="1275" w:type="dxa"/>
            <w:vAlign w:val="center"/>
          </w:tcPr>
          <w:p w14:paraId="69ECAD22" w14:textId="63E7BBA2" w:rsidR="00431F92" w:rsidRPr="00FF1F82" w:rsidRDefault="00DE571A" w:rsidP="005B6C49">
            <w:pPr>
              <w:pStyle w:val="Table"/>
              <w:keepNext/>
              <w:keepLines/>
            </w:pPr>
            <w:r w:rsidRPr="00DE571A">
              <w:t>128.800003</w:t>
            </w:r>
          </w:p>
        </w:tc>
        <w:tc>
          <w:tcPr>
            <w:tcW w:w="1276" w:type="dxa"/>
            <w:vAlign w:val="center"/>
          </w:tcPr>
          <w:p w14:paraId="37BAF035" w14:textId="5BE41D0C" w:rsidR="00431F92" w:rsidRPr="00FF1F82" w:rsidRDefault="00DE571A" w:rsidP="005B6C49">
            <w:pPr>
              <w:pStyle w:val="Table"/>
              <w:keepNext/>
              <w:keepLines/>
            </w:pPr>
            <w:r w:rsidRPr="00DE571A">
              <w:t>7.410000</w:t>
            </w:r>
          </w:p>
        </w:tc>
        <w:tc>
          <w:tcPr>
            <w:tcW w:w="1137" w:type="dxa"/>
            <w:vAlign w:val="center"/>
          </w:tcPr>
          <w:p w14:paraId="199DE897" w14:textId="7AB108B8" w:rsidR="00431F92" w:rsidRPr="00FF1F82" w:rsidRDefault="00CE7DF0" w:rsidP="005B6C49">
            <w:pPr>
              <w:pStyle w:val="Table"/>
              <w:keepNext/>
              <w:keepLines/>
              <w:jc w:val="center"/>
            </w:pPr>
            <w:r w:rsidRPr="00FF1F82">
              <w:t>99</w:t>
            </w:r>
          </w:p>
        </w:tc>
        <w:tc>
          <w:tcPr>
            <w:tcW w:w="710" w:type="dxa"/>
            <w:vAlign w:val="center"/>
          </w:tcPr>
          <w:p w14:paraId="59F09955" w14:textId="18845F2C" w:rsidR="00431F92" w:rsidRPr="00FF1F82" w:rsidRDefault="002D4068" w:rsidP="005B6C49">
            <w:pPr>
              <w:pStyle w:val="Table"/>
              <w:keepNext/>
              <w:keepLines/>
              <w:jc w:val="center"/>
            </w:pPr>
            <w:r>
              <w:t>1.344</w:t>
            </w:r>
          </w:p>
        </w:tc>
      </w:tr>
      <w:tr w:rsidR="00FF1F82" w:rsidRPr="00FF1F82" w14:paraId="22A63897" w14:textId="77777777" w:rsidTr="00851D94">
        <w:trPr>
          <w:trHeight w:val="283"/>
        </w:trPr>
        <w:tc>
          <w:tcPr>
            <w:tcW w:w="2654" w:type="dxa"/>
            <w:vAlign w:val="center"/>
          </w:tcPr>
          <w:p w14:paraId="289480FD" w14:textId="0848EE79" w:rsidR="00431F92" w:rsidRPr="00FF1F82" w:rsidRDefault="00DE571A" w:rsidP="005B6C49">
            <w:pPr>
              <w:pStyle w:val="Table"/>
              <w:keepNext/>
              <w:keepLines/>
            </w:pPr>
            <w:r w:rsidRPr="00DE571A">
              <w:t>2020-05-25 15:58:07+00:00</w:t>
            </w:r>
          </w:p>
        </w:tc>
        <w:tc>
          <w:tcPr>
            <w:tcW w:w="1129" w:type="dxa"/>
            <w:vAlign w:val="center"/>
          </w:tcPr>
          <w:p w14:paraId="64252939" w14:textId="72663C77" w:rsidR="00431F92" w:rsidRPr="00FF1F82" w:rsidRDefault="00DE571A" w:rsidP="005B6C49">
            <w:pPr>
              <w:pStyle w:val="Table"/>
              <w:keepNext/>
              <w:keepLines/>
            </w:pPr>
            <w:r w:rsidRPr="00DE571A">
              <w:t>61.432642</w:t>
            </w:r>
          </w:p>
        </w:tc>
        <w:tc>
          <w:tcPr>
            <w:tcW w:w="1179" w:type="dxa"/>
            <w:vAlign w:val="center"/>
          </w:tcPr>
          <w:p w14:paraId="00AB5C35" w14:textId="00103188" w:rsidR="00431F92" w:rsidRPr="00FF1F82" w:rsidRDefault="009A4E30" w:rsidP="005B6C49">
            <w:pPr>
              <w:pStyle w:val="Table"/>
              <w:keepNext/>
              <w:keepLines/>
            </w:pPr>
            <w:r w:rsidRPr="009A4E30">
              <w:t>23.803704</w:t>
            </w:r>
          </w:p>
        </w:tc>
        <w:tc>
          <w:tcPr>
            <w:tcW w:w="1275" w:type="dxa"/>
            <w:vAlign w:val="center"/>
          </w:tcPr>
          <w:p w14:paraId="48FD1154" w14:textId="0F720587" w:rsidR="00431F92" w:rsidRPr="00FF1F82" w:rsidRDefault="00684779" w:rsidP="005B6C49">
            <w:pPr>
              <w:pStyle w:val="Table"/>
              <w:keepNext/>
              <w:keepLines/>
            </w:pPr>
            <w:r w:rsidRPr="00684779">
              <w:t>129.199997</w:t>
            </w:r>
          </w:p>
        </w:tc>
        <w:tc>
          <w:tcPr>
            <w:tcW w:w="1276" w:type="dxa"/>
            <w:vAlign w:val="center"/>
          </w:tcPr>
          <w:p w14:paraId="2F8EA693" w14:textId="1028F12B" w:rsidR="00431F92" w:rsidRPr="00FF1F82" w:rsidRDefault="00684779" w:rsidP="005B6C49">
            <w:pPr>
              <w:pStyle w:val="Table"/>
              <w:keepNext/>
              <w:keepLines/>
            </w:pPr>
            <w:r w:rsidRPr="00684779">
              <w:t>9.650000</w:t>
            </w:r>
          </w:p>
        </w:tc>
        <w:tc>
          <w:tcPr>
            <w:tcW w:w="1137" w:type="dxa"/>
            <w:vAlign w:val="center"/>
          </w:tcPr>
          <w:p w14:paraId="0E99194A" w14:textId="2980648E" w:rsidR="00431F92" w:rsidRPr="00FF1F82" w:rsidRDefault="006A76C1" w:rsidP="005B6C49">
            <w:pPr>
              <w:pStyle w:val="Table"/>
              <w:keepNext/>
              <w:keepLines/>
              <w:jc w:val="center"/>
            </w:pPr>
            <w:r w:rsidRPr="00FF1F82">
              <w:t>101</w:t>
            </w:r>
          </w:p>
        </w:tc>
        <w:tc>
          <w:tcPr>
            <w:tcW w:w="710" w:type="dxa"/>
            <w:vAlign w:val="center"/>
          </w:tcPr>
          <w:p w14:paraId="226BF517" w14:textId="36B3598F" w:rsidR="00431F92" w:rsidRPr="00FF1F82" w:rsidRDefault="002D4068" w:rsidP="005B6C49">
            <w:pPr>
              <w:pStyle w:val="Table"/>
              <w:keepNext/>
              <w:keepLines/>
              <w:jc w:val="center"/>
            </w:pPr>
            <w:r>
              <w:t>1.278</w:t>
            </w:r>
          </w:p>
        </w:tc>
      </w:tr>
      <w:tr w:rsidR="002C7801" w:rsidRPr="00FF1F82" w14:paraId="49173C32" w14:textId="77777777" w:rsidTr="00851D94">
        <w:trPr>
          <w:trHeight w:val="283"/>
        </w:trPr>
        <w:tc>
          <w:tcPr>
            <w:tcW w:w="2654" w:type="dxa"/>
            <w:vAlign w:val="center"/>
          </w:tcPr>
          <w:p w14:paraId="28329478" w14:textId="0FFA0109" w:rsidR="002C7801" w:rsidRPr="00FF1F82" w:rsidRDefault="002C7801" w:rsidP="005B6C49">
            <w:pPr>
              <w:pStyle w:val="Table"/>
              <w:keepNext/>
              <w:keepLines/>
            </w:pPr>
            <w:r>
              <w:t>…</w:t>
            </w:r>
          </w:p>
        </w:tc>
        <w:tc>
          <w:tcPr>
            <w:tcW w:w="1129" w:type="dxa"/>
            <w:vAlign w:val="center"/>
          </w:tcPr>
          <w:p w14:paraId="377678A7" w14:textId="68FA4F57" w:rsidR="002C7801" w:rsidRPr="00FF1F82" w:rsidRDefault="002C7801" w:rsidP="005B6C49">
            <w:pPr>
              <w:pStyle w:val="Table"/>
              <w:keepNext/>
              <w:keepLines/>
            </w:pPr>
            <w:r>
              <w:t>…</w:t>
            </w:r>
          </w:p>
        </w:tc>
        <w:tc>
          <w:tcPr>
            <w:tcW w:w="1179" w:type="dxa"/>
            <w:vAlign w:val="center"/>
          </w:tcPr>
          <w:p w14:paraId="56FF7193" w14:textId="4272B929" w:rsidR="002C7801" w:rsidRPr="00FF1F82" w:rsidRDefault="002C7801" w:rsidP="005B6C49">
            <w:pPr>
              <w:pStyle w:val="Table"/>
              <w:keepNext/>
              <w:keepLines/>
            </w:pPr>
            <w:r>
              <w:t>…</w:t>
            </w:r>
          </w:p>
        </w:tc>
        <w:tc>
          <w:tcPr>
            <w:tcW w:w="1275" w:type="dxa"/>
            <w:vAlign w:val="center"/>
          </w:tcPr>
          <w:p w14:paraId="20B500E7" w14:textId="23E115F6" w:rsidR="002C7801" w:rsidRPr="00FF1F82" w:rsidRDefault="002C7801" w:rsidP="005B6C49">
            <w:pPr>
              <w:pStyle w:val="Table"/>
              <w:keepNext/>
              <w:keepLines/>
            </w:pPr>
            <w:r>
              <w:t>…</w:t>
            </w:r>
          </w:p>
        </w:tc>
        <w:tc>
          <w:tcPr>
            <w:tcW w:w="1276" w:type="dxa"/>
            <w:vAlign w:val="center"/>
          </w:tcPr>
          <w:p w14:paraId="5AF051FE" w14:textId="38966604" w:rsidR="002C7801" w:rsidRPr="00FF1F82" w:rsidRDefault="002C7801" w:rsidP="005B6C49">
            <w:pPr>
              <w:pStyle w:val="Table"/>
              <w:keepNext/>
              <w:keepLines/>
            </w:pPr>
            <w:r>
              <w:t>…</w:t>
            </w:r>
          </w:p>
        </w:tc>
        <w:tc>
          <w:tcPr>
            <w:tcW w:w="1137" w:type="dxa"/>
            <w:vAlign w:val="center"/>
          </w:tcPr>
          <w:p w14:paraId="50866054" w14:textId="4B356255" w:rsidR="002C7801" w:rsidRPr="00FF1F82" w:rsidRDefault="002C7801" w:rsidP="005B6C49">
            <w:pPr>
              <w:pStyle w:val="Table"/>
              <w:keepNext/>
              <w:keepLines/>
              <w:jc w:val="center"/>
            </w:pPr>
            <w:r>
              <w:t>…</w:t>
            </w:r>
          </w:p>
        </w:tc>
        <w:tc>
          <w:tcPr>
            <w:tcW w:w="710" w:type="dxa"/>
            <w:vAlign w:val="center"/>
          </w:tcPr>
          <w:p w14:paraId="4E2A554D" w14:textId="2DDF5B54" w:rsidR="002C7801" w:rsidRDefault="002C7801" w:rsidP="005B6C49">
            <w:pPr>
              <w:pStyle w:val="Table"/>
              <w:keepNext/>
              <w:keepLines/>
              <w:jc w:val="center"/>
            </w:pPr>
            <w:r>
              <w:t>…</w:t>
            </w:r>
          </w:p>
        </w:tc>
      </w:tr>
      <w:tr w:rsidR="00FF1F82" w:rsidRPr="00FF1F82" w14:paraId="48FE5DB5" w14:textId="77777777" w:rsidTr="00851D94">
        <w:trPr>
          <w:trHeight w:val="283"/>
        </w:trPr>
        <w:tc>
          <w:tcPr>
            <w:tcW w:w="2654" w:type="dxa"/>
            <w:vAlign w:val="center"/>
          </w:tcPr>
          <w:p w14:paraId="5DD5CC66" w14:textId="2B8A55C7" w:rsidR="00431F92" w:rsidRPr="00FF1F82" w:rsidRDefault="00684779" w:rsidP="005B6C49">
            <w:pPr>
              <w:pStyle w:val="Table"/>
              <w:keepNext/>
              <w:keepLines/>
            </w:pPr>
            <w:r w:rsidRPr="00684779">
              <w:t>2020-05-25 17:51:23+00:00</w:t>
            </w:r>
          </w:p>
        </w:tc>
        <w:tc>
          <w:tcPr>
            <w:tcW w:w="1129" w:type="dxa"/>
            <w:vAlign w:val="center"/>
          </w:tcPr>
          <w:p w14:paraId="6E0F5332" w14:textId="656A778F" w:rsidR="00431F92" w:rsidRPr="00FF1F82" w:rsidRDefault="00684779" w:rsidP="005B6C49">
            <w:pPr>
              <w:pStyle w:val="Table"/>
              <w:keepNext/>
              <w:keepLines/>
            </w:pPr>
            <w:r w:rsidRPr="00684779">
              <w:t>61.432319</w:t>
            </w:r>
          </w:p>
        </w:tc>
        <w:tc>
          <w:tcPr>
            <w:tcW w:w="1179" w:type="dxa"/>
            <w:vAlign w:val="center"/>
          </w:tcPr>
          <w:p w14:paraId="5CF7A5D1" w14:textId="16C793CD" w:rsidR="00431F92" w:rsidRPr="00FF1F82" w:rsidRDefault="002A4ACF" w:rsidP="005B6C49">
            <w:pPr>
              <w:pStyle w:val="Table"/>
              <w:keepNext/>
              <w:keepLines/>
            </w:pPr>
            <w:r w:rsidRPr="002A4ACF">
              <w:t>23.803627</w:t>
            </w:r>
          </w:p>
        </w:tc>
        <w:tc>
          <w:tcPr>
            <w:tcW w:w="1275" w:type="dxa"/>
            <w:vAlign w:val="center"/>
          </w:tcPr>
          <w:p w14:paraId="23A1181F" w14:textId="77F64F13" w:rsidR="00431F92" w:rsidRPr="00FF1F82" w:rsidRDefault="002A4ACF" w:rsidP="005B6C49">
            <w:pPr>
              <w:pStyle w:val="Table"/>
              <w:keepNext/>
              <w:keepLines/>
            </w:pPr>
            <w:r w:rsidRPr="002A4ACF">
              <w:t>120.800003</w:t>
            </w:r>
          </w:p>
        </w:tc>
        <w:tc>
          <w:tcPr>
            <w:tcW w:w="1276" w:type="dxa"/>
            <w:vAlign w:val="center"/>
          </w:tcPr>
          <w:p w14:paraId="762724E4" w14:textId="5D52CCC8" w:rsidR="00431F92" w:rsidRPr="00FF1F82" w:rsidRDefault="002A4ACF" w:rsidP="005B6C49">
            <w:pPr>
              <w:pStyle w:val="Table"/>
              <w:keepNext/>
              <w:keepLines/>
            </w:pPr>
            <w:r w:rsidRPr="002A4ACF">
              <w:t>30138.349609</w:t>
            </w:r>
          </w:p>
        </w:tc>
        <w:tc>
          <w:tcPr>
            <w:tcW w:w="1137" w:type="dxa"/>
            <w:vAlign w:val="center"/>
          </w:tcPr>
          <w:p w14:paraId="56BF318B" w14:textId="7B349883" w:rsidR="00431F92" w:rsidRPr="00FF1F82" w:rsidRDefault="006A76C1" w:rsidP="005B6C49">
            <w:pPr>
              <w:pStyle w:val="Table"/>
              <w:keepNext/>
              <w:keepLines/>
              <w:jc w:val="center"/>
            </w:pPr>
            <w:r w:rsidRPr="00FF1F82">
              <w:t>169</w:t>
            </w:r>
          </w:p>
        </w:tc>
        <w:tc>
          <w:tcPr>
            <w:tcW w:w="710" w:type="dxa"/>
            <w:vAlign w:val="center"/>
          </w:tcPr>
          <w:p w14:paraId="7FDC7EEE" w14:textId="17CD466A" w:rsidR="00431F92" w:rsidRPr="00FF1F82" w:rsidRDefault="002D4068" w:rsidP="005B6C49">
            <w:pPr>
              <w:pStyle w:val="Table"/>
              <w:keepNext/>
              <w:keepLines/>
              <w:jc w:val="center"/>
            </w:pPr>
            <w:r>
              <w:t>0.</w:t>
            </w:r>
            <w:r w:rsidR="002C7801">
              <w:t>000</w:t>
            </w:r>
          </w:p>
        </w:tc>
      </w:tr>
      <w:tr w:rsidR="0040235C" w:rsidRPr="00FF1F82" w14:paraId="4284C588" w14:textId="77777777" w:rsidTr="00851D94">
        <w:trPr>
          <w:trHeight w:val="283"/>
        </w:trPr>
        <w:tc>
          <w:tcPr>
            <w:tcW w:w="2654" w:type="dxa"/>
            <w:vAlign w:val="center"/>
          </w:tcPr>
          <w:p w14:paraId="70E7FAD1" w14:textId="75097E12" w:rsidR="006A76C1" w:rsidRPr="00FF1F82" w:rsidRDefault="002A4ACF" w:rsidP="005B6C49">
            <w:pPr>
              <w:pStyle w:val="Table"/>
              <w:keepNext/>
              <w:keepLines/>
            </w:pPr>
            <w:r w:rsidRPr="002A4ACF">
              <w:t>2020-05-25 17:51:24+00:00</w:t>
            </w:r>
          </w:p>
        </w:tc>
        <w:tc>
          <w:tcPr>
            <w:tcW w:w="1129" w:type="dxa"/>
            <w:vAlign w:val="center"/>
          </w:tcPr>
          <w:p w14:paraId="0E8E240E" w14:textId="7DD7C95A" w:rsidR="006A76C1" w:rsidRPr="00FF1F82" w:rsidRDefault="002A4ACF" w:rsidP="005B6C49">
            <w:pPr>
              <w:pStyle w:val="Table"/>
              <w:keepNext/>
              <w:keepLines/>
            </w:pPr>
            <w:r w:rsidRPr="002A4ACF">
              <w:t>61.432319</w:t>
            </w:r>
          </w:p>
        </w:tc>
        <w:tc>
          <w:tcPr>
            <w:tcW w:w="1179" w:type="dxa"/>
            <w:vAlign w:val="center"/>
          </w:tcPr>
          <w:p w14:paraId="7E09F7F0" w14:textId="4153528E" w:rsidR="006A76C1" w:rsidRPr="00FF1F82" w:rsidRDefault="002A4ACF" w:rsidP="005B6C49">
            <w:pPr>
              <w:pStyle w:val="Table"/>
              <w:keepNext/>
              <w:keepLines/>
            </w:pPr>
            <w:r w:rsidRPr="002A4ACF">
              <w:t>23.803627</w:t>
            </w:r>
          </w:p>
        </w:tc>
        <w:tc>
          <w:tcPr>
            <w:tcW w:w="1275" w:type="dxa"/>
            <w:vAlign w:val="center"/>
          </w:tcPr>
          <w:p w14:paraId="5F799DA2" w14:textId="5E988314" w:rsidR="006A76C1" w:rsidRPr="00FF1F82" w:rsidRDefault="0014273C" w:rsidP="005B6C49">
            <w:pPr>
              <w:pStyle w:val="Table"/>
              <w:keepNext/>
              <w:keepLines/>
            </w:pPr>
            <w:r w:rsidRPr="0014273C">
              <w:t>120.800003</w:t>
            </w:r>
          </w:p>
        </w:tc>
        <w:tc>
          <w:tcPr>
            <w:tcW w:w="1276" w:type="dxa"/>
            <w:vAlign w:val="center"/>
          </w:tcPr>
          <w:p w14:paraId="57A13BF9" w14:textId="34F73DD5" w:rsidR="006A76C1" w:rsidRPr="00FF1F82" w:rsidRDefault="0014273C" w:rsidP="005B6C49">
            <w:pPr>
              <w:pStyle w:val="Table"/>
              <w:keepNext/>
              <w:keepLines/>
            </w:pPr>
            <w:r w:rsidRPr="0014273C">
              <w:t>30138.349609</w:t>
            </w:r>
          </w:p>
        </w:tc>
        <w:tc>
          <w:tcPr>
            <w:tcW w:w="1137" w:type="dxa"/>
            <w:vAlign w:val="center"/>
          </w:tcPr>
          <w:p w14:paraId="5F869D6A" w14:textId="22FB7AA7" w:rsidR="006A76C1" w:rsidRPr="00FF1F82" w:rsidRDefault="006A76C1" w:rsidP="005B6C49">
            <w:pPr>
              <w:pStyle w:val="Table"/>
              <w:keepNext/>
              <w:keepLines/>
              <w:jc w:val="center"/>
            </w:pPr>
            <w:r w:rsidRPr="00FF1F82">
              <w:t>168</w:t>
            </w:r>
          </w:p>
        </w:tc>
        <w:tc>
          <w:tcPr>
            <w:tcW w:w="710" w:type="dxa"/>
            <w:vAlign w:val="center"/>
          </w:tcPr>
          <w:p w14:paraId="4A51E32B" w14:textId="371C5A5D" w:rsidR="006A76C1" w:rsidRPr="00FF1F82" w:rsidRDefault="0014273C" w:rsidP="005B6C49">
            <w:pPr>
              <w:pStyle w:val="Table"/>
              <w:keepNext/>
              <w:keepLines/>
              <w:jc w:val="center"/>
            </w:pPr>
            <w:r w:rsidRPr="0014273C">
              <w:t>0.000</w:t>
            </w:r>
          </w:p>
        </w:tc>
      </w:tr>
      <w:tr w:rsidR="0040235C" w:rsidRPr="00FF1F82" w14:paraId="6BF5FAD8" w14:textId="77777777" w:rsidTr="00851D94">
        <w:trPr>
          <w:trHeight w:val="283"/>
        </w:trPr>
        <w:tc>
          <w:tcPr>
            <w:tcW w:w="2654" w:type="dxa"/>
            <w:vAlign w:val="center"/>
          </w:tcPr>
          <w:p w14:paraId="27C21072" w14:textId="08365D06" w:rsidR="006A76C1" w:rsidRPr="00FF1F82" w:rsidRDefault="00907D13" w:rsidP="005B6C49">
            <w:pPr>
              <w:pStyle w:val="Table"/>
              <w:keepNext/>
              <w:keepLines/>
            </w:pPr>
            <w:r w:rsidRPr="00907D13">
              <w:t>2020-05-25 17:51:25+00:00</w:t>
            </w:r>
          </w:p>
        </w:tc>
        <w:tc>
          <w:tcPr>
            <w:tcW w:w="1129" w:type="dxa"/>
            <w:vAlign w:val="center"/>
          </w:tcPr>
          <w:p w14:paraId="5AFDB36A" w14:textId="77F1CABF" w:rsidR="006A76C1" w:rsidRPr="00FF1F82" w:rsidRDefault="00907D13" w:rsidP="005B6C49">
            <w:pPr>
              <w:pStyle w:val="Table"/>
              <w:keepNext/>
              <w:keepLines/>
            </w:pPr>
            <w:r w:rsidRPr="00907D13">
              <w:t>61.432319</w:t>
            </w:r>
          </w:p>
        </w:tc>
        <w:tc>
          <w:tcPr>
            <w:tcW w:w="1179" w:type="dxa"/>
            <w:vAlign w:val="center"/>
          </w:tcPr>
          <w:p w14:paraId="51D8C6B8" w14:textId="46193B19" w:rsidR="006A76C1" w:rsidRPr="00FF1F82" w:rsidRDefault="00907D13" w:rsidP="005B6C49">
            <w:pPr>
              <w:pStyle w:val="Table"/>
              <w:keepNext/>
              <w:keepLines/>
            </w:pPr>
            <w:r w:rsidRPr="00907D13">
              <w:t>23.803627</w:t>
            </w:r>
          </w:p>
        </w:tc>
        <w:tc>
          <w:tcPr>
            <w:tcW w:w="1275" w:type="dxa"/>
            <w:vAlign w:val="center"/>
          </w:tcPr>
          <w:p w14:paraId="044C5930" w14:textId="16A839D2" w:rsidR="006A76C1" w:rsidRPr="00FF1F82" w:rsidRDefault="00907D13" w:rsidP="005B6C49">
            <w:pPr>
              <w:pStyle w:val="Table"/>
              <w:keepNext/>
              <w:keepLines/>
            </w:pPr>
            <w:r w:rsidRPr="00907D13">
              <w:t>120.800003</w:t>
            </w:r>
          </w:p>
        </w:tc>
        <w:tc>
          <w:tcPr>
            <w:tcW w:w="1276" w:type="dxa"/>
            <w:vAlign w:val="center"/>
          </w:tcPr>
          <w:p w14:paraId="00063FD6" w14:textId="6A281787" w:rsidR="006A76C1" w:rsidRPr="00FF1F82" w:rsidRDefault="00907D13" w:rsidP="005B6C49">
            <w:pPr>
              <w:pStyle w:val="Table"/>
              <w:keepNext/>
              <w:keepLines/>
            </w:pPr>
            <w:r w:rsidRPr="00907D13">
              <w:t>30138.349609</w:t>
            </w:r>
          </w:p>
        </w:tc>
        <w:tc>
          <w:tcPr>
            <w:tcW w:w="1137" w:type="dxa"/>
            <w:vAlign w:val="center"/>
          </w:tcPr>
          <w:p w14:paraId="0ACBAD77" w14:textId="4EFAB848" w:rsidR="006A76C1" w:rsidRPr="00FF1F82" w:rsidRDefault="006A76C1" w:rsidP="005B6C49">
            <w:pPr>
              <w:pStyle w:val="Table"/>
              <w:keepNext/>
              <w:keepLines/>
              <w:jc w:val="center"/>
            </w:pPr>
            <w:r w:rsidRPr="00FF1F82">
              <w:t>166</w:t>
            </w:r>
          </w:p>
        </w:tc>
        <w:tc>
          <w:tcPr>
            <w:tcW w:w="710" w:type="dxa"/>
            <w:vAlign w:val="center"/>
          </w:tcPr>
          <w:p w14:paraId="42CA74F7" w14:textId="33BF6BF6" w:rsidR="006A76C1" w:rsidRPr="00FF1F82" w:rsidRDefault="0014273C" w:rsidP="005B6C49">
            <w:pPr>
              <w:pStyle w:val="Table"/>
              <w:keepNext/>
              <w:keepLines/>
              <w:jc w:val="center"/>
            </w:pPr>
            <w:r>
              <w:t>0.000</w:t>
            </w:r>
          </w:p>
        </w:tc>
      </w:tr>
      <w:tr w:rsidR="0040235C" w:rsidRPr="00FF1F82" w14:paraId="62133A2F" w14:textId="77777777" w:rsidTr="00851D94">
        <w:trPr>
          <w:trHeight w:val="283"/>
        </w:trPr>
        <w:tc>
          <w:tcPr>
            <w:tcW w:w="2654" w:type="dxa"/>
            <w:vAlign w:val="center"/>
          </w:tcPr>
          <w:p w14:paraId="54C5FD68" w14:textId="289B529F" w:rsidR="006A76C1" w:rsidRPr="00FF1F82" w:rsidRDefault="00CC6CC6" w:rsidP="005B6C49">
            <w:pPr>
              <w:pStyle w:val="Table"/>
              <w:keepNext/>
              <w:keepLines/>
            </w:pPr>
            <w:r w:rsidRPr="00CC6CC6">
              <w:t>2020-05-25 17:51:26+00:00</w:t>
            </w:r>
          </w:p>
        </w:tc>
        <w:tc>
          <w:tcPr>
            <w:tcW w:w="1129" w:type="dxa"/>
            <w:vAlign w:val="center"/>
          </w:tcPr>
          <w:p w14:paraId="4A97656F" w14:textId="0F792DE7" w:rsidR="006A76C1" w:rsidRPr="00FF1F82" w:rsidRDefault="00CC6CC6" w:rsidP="005B6C49">
            <w:pPr>
              <w:pStyle w:val="Table"/>
              <w:keepNext/>
              <w:keepLines/>
            </w:pPr>
            <w:r w:rsidRPr="00CC6CC6">
              <w:t>61.432319</w:t>
            </w:r>
          </w:p>
        </w:tc>
        <w:tc>
          <w:tcPr>
            <w:tcW w:w="1179" w:type="dxa"/>
            <w:vAlign w:val="center"/>
          </w:tcPr>
          <w:p w14:paraId="2D1B2752" w14:textId="711E0EC6" w:rsidR="006A76C1" w:rsidRPr="00FF1F82" w:rsidRDefault="00CC6CC6" w:rsidP="005B6C49">
            <w:pPr>
              <w:pStyle w:val="Table"/>
              <w:keepNext/>
              <w:keepLines/>
            </w:pPr>
            <w:r w:rsidRPr="00CC6CC6">
              <w:t>23.803627</w:t>
            </w:r>
          </w:p>
        </w:tc>
        <w:tc>
          <w:tcPr>
            <w:tcW w:w="1275" w:type="dxa"/>
            <w:vAlign w:val="center"/>
          </w:tcPr>
          <w:p w14:paraId="05C04005" w14:textId="0FCED07E" w:rsidR="006A76C1" w:rsidRPr="00FF1F82" w:rsidRDefault="00CC6CC6" w:rsidP="005B6C49">
            <w:pPr>
              <w:pStyle w:val="Table"/>
              <w:keepNext/>
              <w:keepLines/>
            </w:pPr>
            <w:r w:rsidRPr="00CC6CC6">
              <w:t>120.800003</w:t>
            </w:r>
          </w:p>
        </w:tc>
        <w:tc>
          <w:tcPr>
            <w:tcW w:w="1276" w:type="dxa"/>
            <w:vAlign w:val="center"/>
          </w:tcPr>
          <w:p w14:paraId="3B64C161" w14:textId="4D8A8282" w:rsidR="006A76C1" w:rsidRPr="00FF1F82" w:rsidRDefault="00CC6CC6" w:rsidP="005B6C49">
            <w:pPr>
              <w:pStyle w:val="Table"/>
              <w:keepNext/>
              <w:keepLines/>
            </w:pPr>
            <w:r w:rsidRPr="00CC6CC6">
              <w:t>30138.349609</w:t>
            </w:r>
          </w:p>
        </w:tc>
        <w:tc>
          <w:tcPr>
            <w:tcW w:w="1137" w:type="dxa"/>
            <w:vAlign w:val="center"/>
          </w:tcPr>
          <w:p w14:paraId="235B7D9B" w14:textId="6AF888A6" w:rsidR="006A76C1" w:rsidRPr="00FF1F82" w:rsidRDefault="006A76C1" w:rsidP="005B6C49">
            <w:pPr>
              <w:pStyle w:val="Table"/>
              <w:keepNext/>
              <w:keepLines/>
              <w:jc w:val="center"/>
            </w:pPr>
            <w:r w:rsidRPr="00FF1F82">
              <w:t>16</w:t>
            </w:r>
            <w:r w:rsidR="00FF1F82" w:rsidRPr="00FF1F82">
              <w:t>5</w:t>
            </w:r>
          </w:p>
        </w:tc>
        <w:tc>
          <w:tcPr>
            <w:tcW w:w="710" w:type="dxa"/>
            <w:vAlign w:val="center"/>
          </w:tcPr>
          <w:p w14:paraId="07EE7535" w14:textId="180D01D0" w:rsidR="006A76C1" w:rsidRPr="00FF1F82" w:rsidRDefault="0014273C" w:rsidP="005B6C49">
            <w:pPr>
              <w:pStyle w:val="Table"/>
              <w:keepNext/>
              <w:keepLines/>
              <w:jc w:val="center"/>
            </w:pPr>
            <w:r>
              <w:t>0.000</w:t>
            </w:r>
          </w:p>
        </w:tc>
      </w:tr>
      <w:tr w:rsidR="00FF1F82" w:rsidRPr="00FF1F82" w14:paraId="36CFB860" w14:textId="77777777" w:rsidTr="00851D94">
        <w:trPr>
          <w:trHeight w:val="283"/>
        </w:trPr>
        <w:tc>
          <w:tcPr>
            <w:tcW w:w="2654" w:type="dxa"/>
            <w:vAlign w:val="center"/>
          </w:tcPr>
          <w:p w14:paraId="615DBC4C" w14:textId="69BD7460" w:rsidR="00431F92" w:rsidRPr="00FF1F82" w:rsidRDefault="00A535DF" w:rsidP="005B6C49">
            <w:pPr>
              <w:pStyle w:val="Table"/>
              <w:keepNext/>
              <w:keepLines/>
            </w:pPr>
            <w:r w:rsidRPr="00A535DF">
              <w:t>2020-05-25 17:51:27+00:00</w:t>
            </w:r>
          </w:p>
        </w:tc>
        <w:tc>
          <w:tcPr>
            <w:tcW w:w="1129" w:type="dxa"/>
            <w:vAlign w:val="center"/>
          </w:tcPr>
          <w:p w14:paraId="640D9DC1" w14:textId="731AF319" w:rsidR="00431F92" w:rsidRPr="00FF1F82" w:rsidRDefault="00A535DF" w:rsidP="005B6C49">
            <w:pPr>
              <w:pStyle w:val="Table"/>
              <w:keepNext/>
              <w:keepLines/>
            </w:pPr>
            <w:r w:rsidRPr="00A535DF">
              <w:t>61.432319</w:t>
            </w:r>
          </w:p>
        </w:tc>
        <w:tc>
          <w:tcPr>
            <w:tcW w:w="1179" w:type="dxa"/>
            <w:vAlign w:val="center"/>
          </w:tcPr>
          <w:p w14:paraId="7969CF66" w14:textId="3DD0F98E" w:rsidR="00431F92" w:rsidRPr="00FF1F82" w:rsidRDefault="00A535DF" w:rsidP="005B6C49">
            <w:pPr>
              <w:pStyle w:val="Table"/>
              <w:keepNext/>
              <w:keepLines/>
            </w:pPr>
            <w:r w:rsidRPr="00A535DF">
              <w:t>23.803627</w:t>
            </w:r>
          </w:p>
        </w:tc>
        <w:tc>
          <w:tcPr>
            <w:tcW w:w="1275" w:type="dxa"/>
            <w:vAlign w:val="center"/>
          </w:tcPr>
          <w:p w14:paraId="6B467789" w14:textId="222941F8" w:rsidR="00431F92" w:rsidRPr="00FF1F82" w:rsidRDefault="00A535DF" w:rsidP="005B6C49">
            <w:pPr>
              <w:pStyle w:val="Table"/>
              <w:keepNext/>
              <w:keepLines/>
            </w:pPr>
            <w:r w:rsidRPr="00A535DF">
              <w:t>120.800003</w:t>
            </w:r>
          </w:p>
        </w:tc>
        <w:tc>
          <w:tcPr>
            <w:tcW w:w="1276" w:type="dxa"/>
            <w:vAlign w:val="center"/>
          </w:tcPr>
          <w:p w14:paraId="0964A9CD" w14:textId="2057CD95" w:rsidR="00431F92" w:rsidRPr="00FF1F82" w:rsidRDefault="00A535DF" w:rsidP="005B6C49">
            <w:pPr>
              <w:pStyle w:val="Table"/>
              <w:keepNext/>
              <w:keepLines/>
            </w:pPr>
            <w:r w:rsidRPr="00A535DF">
              <w:t>30138.349609</w:t>
            </w:r>
          </w:p>
        </w:tc>
        <w:tc>
          <w:tcPr>
            <w:tcW w:w="1137" w:type="dxa"/>
            <w:vAlign w:val="center"/>
          </w:tcPr>
          <w:p w14:paraId="75D2C7A8" w14:textId="605427D9" w:rsidR="00431F92" w:rsidRPr="00FF1F82" w:rsidRDefault="006A76C1" w:rsidP="005B6C49">
            <w:pPr>
              <w:pStyle w:val="Table"/>
              <w:keepNext/>
              <w:keepLines/>
              <w:jc w:val="center"/>
            </w:pPr>
            <w:r w:rsidRPr="00FF1F82">
              <w:t>162</w:t>
            </w:r>
          </w:p>
        </w:tc>
        <w:tc>
          <w:tcPr>
            <w:tcW w:w="710" w:type="dxa"/>
            <w:vAlign w:val="center"/>
          </w:tcPr>
          <w:p w14:paraId="32425BFD" w14:textId="70F18060" w:rsidR="00431F92" w:rsidRPr="00FF1F82" w:rsidRDefault="0014273C" w:rsidP="005B6C49">
            <w:pPr>
              <w:pStyle w:val="Table"/>
              <w:keepNext/>
              <w:keepLines/>
              <w:jc w:val="center"/>
            </w:pPr>
            <w:r>
              <w:t>0.000</w:t>
            </w:r>
          </w:p>
        </w:tc>
      </w:tr>
    </w:tbl>
    <w:p w14:paraId="6AD5AFBF" w14:textId="77777777" w:rsidR="006A4D8E" w:rsidRDefault="006A4D8E" w:rsidP="000E381C">
      <w:pPr>
        <w:pStyle w:val="Figurecaption"/>
      </w:pPr>
    </w:p>
    <w:p w14:paraId="46FDCAAB" w14:textId="01AC4558" w:rsidR="00506366" w:rsidRDefault="00506366" w:rsidP="00B75309">
      <w:pPr>
        <w:pStyle w:val="Picture"/>
        <w:jc w:val="both"/>
      </w:pPr>
      <w:r w:rsidRPr="00B75309">
        <w:rPr>
          <w:lang w:eastAsia="en-US"/>
        </w:rPr>
        <w:drawing>
          <wp:inline distT="0" distB="0" distL="0" distR="0" wp14:anchorId="48ECE024" wp14:editId="4BFD5526">
            <wp:extent cx="5943600" cy="3912235"/>
            <wp:effectExtent l="0" t="0" r="0" b="0"/>
            <wp:docPr id="238" name="Picture 23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38" descr="Chart&#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943600" cy="3912235"/>
                    </a:xfrm>
                    <a:prstGeom prst="rect">
                      <a:avLst/>
                    </a:prstGeom>
                  </pic:spPr>
                </pic:pic>
              </a:graphicData>
            </a:graphic>
          </wp:inline>
        </w:drawing>
      </w:r>
    </w:p>
    <w:p w14:paraId="55EABBDD" w14:textId="403492D1" w:rsidR="00506366" w:rsidRDefault="00551EDD" w:rsidP="00AA63CD">
      <w:pPr>
        <w:pStyle w:val="Figurecaption"/>
      </w:pPr>
      <w:bookmarkStart w:id="51" w:name="_Toc136271756"/>
      <w:r>
        <w:t>Fig. 2.</w:t>
      </w:r>
      <w:r w:rsidR="00643E82">
        <w:t>2A</w:t>
      </w:r>
      <w:r w:rsidR="00AA63CD">
        <w:t>:</w:t>
      </w:r>
      <w:r>
        <w:t xml:space="preserve"> Heart Rate, Speed, and </w:t>
      </w:r>
      <w:r w:rsidR="00E80D5A">
        <w:t>Altitude</w:t>
      </w:r>
      <w:r>
        <w:t xml:space="preserve"> signals</w:t>
      </w:r>
      <w:r w:rsidR="00AA63CD">
        <w:t xml:space="preserve"> in </w:t>
      </w:r>
      <w:r w:rsidR="005466F0">
        <w:t>some</w:t>
      </w:r>
      <w:r w:rsidR="00AA63CD">
        <w:t xml:space="preserve"> random activity of the dataset.</w:t>
      </w:r>
      <w:bookmarkEnd w:id="51"/>
    </w:p>
    <w:p w14:paraId="41F1279E" w14:textId="77777777" w:rsidR="002B43F7" w:rsidRDefault="000E381C" w:rsidP="002B43F7">
      <w:r>
        <w:t xml:space="preserve">Data can be visualized </w:t>
      </w:r>
      <w:r w:rsidR="000302C8">
        <w:t>quite</w:t>
      </w:r>
      <w:r>
        <w:t xml:space="preserve"> descriptively</w:t>
      </w:r>
      <w:r w:rsidR="000302C8">
        <w:t xml:space="preserve"> for the context</w:t>
      </w:r>
      <w:r w:rsidR="002C15FC">
        <w:t xml:space="preserve"> of</w:t>
      </w:r>
      <w:r w:rsidR="000302C8">
        <w:t xml:space="preserve"> outdoor sport activity</w:t>
      </w:r>
      <w:r>
        <w:t xml:space="preserve"> by using </w:t>
      </w:r>
      <w:r w:rsidRPr="003A7D1F">
        <w:rPr>
          <w:i/>
          <w:iCs/>
        </w:rPr>
        <w:t>longitude</w:t>
      </w:r>
      <w:r>
        <w:t xml:space="preserve"> and </w:t>
      </w:r>
      <w:r w:rsidRPr="003A7D1F">
        <w:rPr>
          <w:i/>
          <w:iCs/>
        </w:rPr>
        <w:t>latitude</w:t>
      </w:r>
      <w:r>
        <w:t xml:space="preserve"> attributes</w:t>
      </w:r>
      <w:r w:rsidR="000302C8">
        <w:t>.</w:t>
      </w:r>
      <w:r w:rsidR="00933EA0">
        <w:t xml:space="preserve"> In the </w:t>
      </w:r>
      <w:r w:rsidR="001E5FF5">
        <w:t>figure</w:t>
      </w:r>
      <w:r w:rsidR="00933EA0">
        <w:t xml:space="preserve"> of</w:t>
      </w:r>
      <w:r w:rsidR="00933EA0" w:rsidRPr="00F377D4">
        <w:t xml:space="preserve"> </w:t>
      </w:r>
      <w:r w:rsidR="00933EA0">
        <w:t>d</w:t>
      </w:r>
      <w:r w:rsidR="00933EA0" w:rsidRPr="00F377D4">
        <w:t>ata sample visualization</w:t>
      </w:r>
      <w:r w:rsidR="00933EA0">
        <w:t xml:space="preserve"> </w:t>
      </w:r>
      <w:r w:rsidR="00933EA0" w:rsidRPr="00F377D4">
        <w:t>2.</w:t>
      </w:r>
      <w:r w:rsidR="00643E82">
        <w:t>2B</w:t>
      </w:r>
      <w:r w:rsidR="00E65FA6">
        <w:t>,</w:t>
      </w:r>
      <w:r w:rsidR="00DE4D85">
        <w:t xml:space="preserve"> data is </w:t>
      </w:r>
      <w:r w:rsidR="00C9104C">
        <w:t>presented</w:t>
      </w:r>
      <w:r w:rsidR="00E65FA6">
        <w:t xml:space="preserve"> in</w:t>
      </w:r>
      <w:r>
        <w:t xml:space="preserve"> </w:t>
      </w:r>
    </w:p>
    <w:p w14:paraId="2E607B16" w14:textId="5B347153" w:rsidR="002B43F7" w:rsidRDefault="002B43F7" w:rsidP="002B43F7">
      <w:pPr>
        <w:pStyle w:val="Figurecaption"/>
      </w:pPr>
      <w:bookmarkStart w:id="52" w:name="_Toc136271757"/>
      <w:r w:rsidRPr="00B21B44">
        <w:rPr>
          <w:noProof/>
          <w:lang w:eastAsia="en-US"/>
        </w:rPr>
        <w:lastRenderedPageBreak/>
        <w:drawing>
          <wp:anchor distT="0" distB="0" distL="114300" distR="114300" simplePos="0" relativeHeight="251671567" behindDoc="0" locked="0" layoutInCell="1" allowOverlap="1" wp14:anchorId="465ED668" wp14:editId="562E18B1">
            <wp:simplePos x="0" y="0"/>
            <wp:positionH relativeFrom="margin">
              <wp:align>center</wp:align>
            </wp:positionH>
            <wp:positionV relativeFrom="margin">
              <wp:align>top</wp:align>
            </wp:positionV>
            <wp:extent cx="5943600" cy="1759585"/>
            <wp:effectExtent l="0" t="0" r="0" b="0"/>
            <wp:wrapSquare wrapText="bothSides"/>
            <wp:docPr id="243" name="Picture 24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3" descr="Chart, line chart&#10;&#10;Description automatically generated"/>
                    <pic:cNvPicPr/>
                  </pic:nvPicPr>
                  <pic:blipFill>
                    <a:blip r:embed="rId25">
                      <a:extLst>
                        <a:ext uri="{BEBA8EAE-BF5A-486C-A8C5-ECC9F3942E4B}">
                          <a14:imgProps xmlns:a14="http://schemas.microsoft.com/office/drawing/2010/main">
                            <a14:imgLayer r:embed="rId26">
                              <a14:imgEffect>
                                <a14:saturation sat="66000"/>
                              </a14:imgEffect>
                            </a14:imgLayer>
                          </a14:imgProps>
                        </a:ext>
                        <a:ext uri="{28A0092B-C50C-407E-A947-70E740481C1C}">
                          <a14:useLocalDpi xmlns:a14="http://schemas.microsoft.com/office/drawing/2010/main" val="0"/>
                        </a:ext>
                      </a:extLst>
                    </a:blip>
                    <a:stretch>
                      <a:fillRect/>
                    </a:stretch>
                  </pic:blipFill>
                  <pic:spPr>
                    <a:xfrm>
                      <a:off x="0" y="0"/>
                      <a:ext cx="5943600" cy="1759585"/>
                    </a:xfrm>
                    <a:prstGeom prst="rect">
                      <a:avLst/>
                    </a:prstGeom>
                  </pic:spPr>
                </pic:pic>
              </a:graphicData>
            </a:graphic>
          </wp:anchor>
        </w:drawing>
      </w:r>
      <w:r>
        <w:t xml:space="preserve">Fig. </w:t>
      </w:r>
      <w:r w:rsidRPr="004E6C3B">
        <w:t>2.</w:t>
      </w:r>
      <w:r>
        <w:t>2B:</w:t>
      </w:r>
      <w:r w:rsidRPr="004E6C3B">
        <w:t xml:space="preserve"> Data sample visualization.</w:t>
      </w:r>
      <w:r>
        <w:t xml:space="preserve"> Figure </w:t>
      </w:r>
      <w:r w:rsidR="00116BA7">
        <w:t>series</w:t>
      </w:r>
      <w:r>
        <w:t xml:space="preserve"> depicts</w:t>
      </w:r>
      <w:r w:rsidRPr="004E6C3B">
        <w:t xml:space="preserve"> the value</w:t>
      </w:r>
      <w:r>
        <w:t xml:space="preserve"> intensity of three features</w:t>
      </w:r>
      <w:r w:rsidRPr="004E6C3B">
        <w:t xml:space="preserve"> in longitude-latitude space</w:t>
      </w:r>
      <w:r>
        <w:t xml:space="preserve"> for the same activity</w:t>
      </w:r>
      <w:r w:rsidRPr="004E6C3B">
        <w:t xml:space="preserve">. </w:t>
      </w:r>
      <w:r>
        <w:t>From left to right: Heart Rate, Speed, Altitude</w:t>
      </w:r>
      <w:r w:rsidRPr="004E6C3B">
        <w:t>.</w:t>
      </w:r>
      <w:bookmarkEnd w:id="52"/>
    </w:p>
    <w:p w14:paraId="49C5C1F1" w14:textId="5B899F21" w:rsidR="008F02AE" w:rsidRDefault="00C9104C" w:rsidP="002B43F7">
      <w:pPr>
        <w:ind w:firstLine="0"/>
      </w:pPr>
      <w:r>
        <w:t>geolocation space</w:t>
      </w:r>
      <w:r w:rsidR="007F2235">
        <w:t xml:space="preserve"> by</w:t>
      </w:r>
      <w:r>
        <w:t xml:space="preserve"> setting longitude and latitude for the axes </w:t>
      </w:r>
      <w:r w:rsidRPr="007F2235">
        <w:rPr>
          <w:i/>
          <w:iCs/>
        </w:rPr>
        <w:t>x</w:t>
      </w:r>
      <w:r>
        <w:t xml:space="preserve"> and </w:t>
      </w:r>
      <w:r w:rsidRPr="007F2235">
        <w:rPr>
          <w:i/>
          <w:iCs/>
        </w:rPr>
        <w:t>y</w:t>
      </w:r>
      <w:r>
        <w:t>,</w:t>
      </w:r>
      <w:r w:rsidR="000E381C">
        <w:t xml:space="preserve"> and in </w:t>
      </w:r>
      <w:r w:rsidR="000E381C" w:rsidRPr="003A7D1F">
        <w:rPr>
          <w:i/>
          <w:iCs/>
        </w:rPr>
        <w:t>z</w:t>
      </w:r>
      <w:r w:rsidR="000E381C">
        <w:t xml:space="preserve"> axis one of third feature</w:t>
      </w:r>
      <w:r w:rsidR="007741C8">
        <w:t>s</w:t>
      </w:r>
      <w:r w:rsidR="000E381C">
        <w:t>, for instance, one of those selected features for TS</w:t>
      </w:r>
      <w:r w:rsidR="000D3B13">
        <w:t>C</w:t>
      </w:r>
      <w:r w:rsidR="007567C9">
        <w:t xml:space="preserve"> in this study case</w:t>
      </w:r>
      <w:r w:rsidR="000E381C">
        <w:t xml:space="preserve">. Darker colour indicates </w:t>
      </w:r>
    </w:p>
    <w:p w14:paraId="62844C24" w14:textId="73360AA4" w:rsidR="000E381C" w:rsidRPr="008403DA" w:rsidRDefault="000E381C" w:rsidP="008F02AE">
      <w:pPr>
        <w:ind w:firstLine="0"/>
      </w:pPr>
      <w:r>
        <w:t xml:space="preserve">higher intensity of </w:t>
      </w:r>
      <w:r w:rsidR="0040684D" w:rsidRPr="0040684D">
        <w:rPr>
          <w:i/>
          <w:iCs/>
        </w:rPr>
        <w:t>heart rate</w:t>
      </w:r>
      <w:r w:rsidR="0040684D">
        <w:t xml:space="preserve">, </w:t>
      </w:r>
      <w:r w:rsidRPr="00F45328">
        <w:rPr>
          <w:i/>
          <w:iCs/>
        </w:rPr>
        <w:t>speed</w:t>
      </w:r>
      <w:r w:rsidR="0040684D">
        <w:t xml:space="preserve">, and </w:t>
      </w:r>
      <w:r w:rsidRPr="00F45328">
        <w:rPr>
          <w:i/>
          <w:iCs/>
        </w:rPr>
        <w:t>altitude</w:t>
      </w:r>
      <w:r>
        <w:t xml:space="preserve"> attributes.</w:t>
      </w:r>
      <w:r w:rsidR="00565945">
        <w:t xml:space="preserve"> </w:t>
      </w:r>
      <w:r>
        <w:t xml:space="preserve">In the project file there </w:t>
      </w:r>
      <w:r w:rsidR="00B55B99">
        <w:t>are</w:t>
      </w:r>
      <w:r>
        <w:t xml:space="preserve"> three-dimensional charts for the same sample data, that can further contribute understanding of the base </w:t>
      </w:r>
      <w:r w:rsidR="005F569B">
        <w:t>behavior</w:t>
      </w:r>
      <w:r>
        <w:t xml:space="preserve"> of the data. See the appendix </w:t>
      </w:r>
      <w:hyperlink w:anchor="_[A-2.1]_3D_visualizations" w:history="1">
        <w:r w:rsidRPr="00363E3E">
          <w:rPr>
            <w:rStyle w:val="affffc"/>
          </w:rPr>
          <w:t>A-2.</w:t>
        </w:r>
        <w:r w:rsidR="00114601">
          <w:rPr>
            <w:rStyle w:val="affffc"/>
          </w:rPr>
          <w:t>2B</w:t>
        </w:r>
      </w:hyperlink>
      <w:r>
        <w:t>, where it is shown for the same random activity sample as in the</w:t>
      </w:r>
      <w:r w:rsidR="005223B1">
        <w:t xml:space="preserve"> figure</w:t>
      </w:r>
      <w:r>
        <w:t xml:space="preserve"> 2.</w:t>
      </w:r>
      <w:r w:rsidR="00CC06E9">
        <w:t>2</w:t>
      </w:r>
      <w:r w:rsidR="00DD1E15">
        <w:t>B</w:t>
      </w:r>
      <w:r>
        <w:t>.</w:t>
      </w:r>
    </w:p>
    <w:p w14:paraId="0869F2C0" w14:textId="77777777" w:rsidR="000E381C" w:rsidRDefault="000E381C" w:rsidP="000E381C">
      <w:pPr>
        <w:pStyle w:val="31"/>
      </w:pPr>
      <w:bookmarkStart w:id="53" w:name="_Data_Sequencing"/>
      <w:bookmarkStart w:id="54" w:name="_Toc125580500"/>
      <w:bookmarkStart w:id="55" w:name="_Toc136348906"/>
      <w:bookmarkEnd w:id="53"/>
      <w:r>
        <w:t>Data Sequencing</w:t>
      </w:r>
      <w:bookmarkEnd w:id="54"/>
      <w:bookmarkEnd w:id="55"/>
    </w:p>
    <w:p w14:paraId="639251EA" w14:textId="30599F37" w:rsidR="000E381C" w:rsidRDefault="000E381C" w:rsidP="006C7B26">
      <w:r>
        <w:t xml:space="preserve">First of all, we have to make clear what kind of data is to be examined and what data sequence means as a term. </w:t>
      </w:r>
      <w:r w:rsidRPr="00EE1418">
        <w:t xml:space="preserve">Traditional machine learning assumes that data points are dispersed independently and identically, however in </w:t>
      </w:r>
      <w:r>
        <w:t>this</w:t>
      </w:r>
      <w:r w:rsidRPr="00EE1418">
        <w:t xml:space="preserve"> case</w:t>
      </w:r>
      <w:r>
        <w:t xml:space="preserve"> we have</w:t>
      </w:r>
      <w:r w:rsidRPr="00EE1418">
        <w:t xml:space="preserve"> time</w:t>
      </w:r>
      <w:r>
        <w:t xml:space="preserve"> </w:t>
      </w:r>
      <w:r w:rsidRPr="00EE1418">
        <w:t>series data</w:t>
      </w:r>
      <w:r>
        <w:t xml:space="preserve"> in which</w:t>
      </w:r>
      <w:r w:rsidRPr="00EE1418">
        <w:t xml:space="preserve"> one data item is dependent on those that come before </w:t>
      </w:r>
      <w:r>
        <w:t>or after. In other words, w</w:t>
      </w:r>
      <w:r w:rsidRPr="00423180">
        <w:t xml:space="preserve">hen the points in the dataset are dependent on the other points in the dataset, the data is termed sequential. </w:t>
      </w:r>
      <w:r>
        <w:t>In sensor data, e</w:t>
      </w:r>
      <w:r w:rsidRPr="00423180">
        <w:t>ach point</w:t>
      </w:r>
      <w:r>
        <w:t xml:space="preserve"> </w:t>
      </w:r>
      <w:r w:rsidR="00B55B99">
        <w:t>reflects</w:t>
      </w:r>
      <w:r w:rsidRPr="00423180">
        <w:t xml:space="preserve"> an observation at a certain point in time</w:t>
      </w:r>
      <w:r>
        <w:t>. Data</w:t>
      </w:r>
      <w:r w:rsidRPr="00A760D3">
        <w:t xml:space="preserve"> sequenc</w:t>
      </w:r>
      <w:r>
        <w:t xml:space="preserve">ing </w:t>
      </w:r>
      <w:r w:rsidRPr="00A760D3">
        <w:t>is the process of producing a sequence of values from a set of input values.</w:t>
      </w:r>
    </w:p>
    <w:p w14:paraId="7F5D779D" w14:textId="4A59A027" w:rsidR="000E381C" w:rsidRDefault="000E381C" w:rsidP="006C7B26">
      <w:pPr>
        <w:rPr>
          <w:noProof/>
        </w:rPr>
      </w:pPr>
      <w:r>
        <w:t xml:space="preserve">In the context of data sequencing data was cleaned using the code </w:t>
      </w:r>
      <w:hyperlink w:anchor="_[A-2.2]_Code_for" w:history="1">
        <w:r w:rsidRPr="0095033F">
          <w:rPr>
            <w:rStyle w:val="affffc"/>
          </w:rPr>
          <w:t>A-2.2</w:t>
        </w:r>
      </w:hyperlink>
      <w:r w:rsidR="0095033F">
        <w:rPr>
          <w:rStyle w:val="affffc"/>
        </w:rPr>
        <w:t>C</w:t>
      </w:r>
      <w:r>
        <w:t>. Entry list contains all the filenames (297</w:t>
      </w:r>
      <w:r w:rsidR="001B20F6">
        <w:t>),</w:t>
      </w:r>
      <w:r>
        <w:t xml:space="preserve"> and each file will be read into Pandas data frame for pre-processing. Particular desired features are selected, namely </w:t>
      </w:r>
      <w:r w:rsidRPr="00A147D8">
        <w:rPr>
          <w:i/>
          <w:iCs/>
        </w:rPr>
        <w:t>heart rate</w:t>
      </w:r>
      <w:r>
        <w:t xml:space="preserve">, </w:t>
      </w:r>
      <w:r w:rsidRPr="00A147D8">
        <w:rPr>
          <w:i/>
          <w:iCs/>
        </w:rPr>
        <w:t>speed</w:t>
      </w:r>
      <w:r>
        <w:t xml:space="preserve">, and </w:t>
      </w:r>
      <w:r w:rsidRPr="00A147D8">
        <w:rPr>
          <w:i/>
          <w:iCs/>
        </w:rPr>
        <w:t>altitude</w:t>
      </w:r>
      <w:r>
        <w:t xml:space="preserve">. </w:t>
      </w:r>
      <w:r w:rsidR="00B55B99">
        <w:t>A significant</w:t>
      </w:r>
      <w:r w:rsidR="00D57344">
        <w:t xml:space="preserve"> question of data </w:t>
      </w:r>
      <w:r>
        <w:t xml:space="preserve">pre-processing is how to fill gaps in the data. We instinctively selected linear interpolation method as the most descriptive, efficient, and sufficient for the context. </w:t>
      </w:r>
      <w:r w:rsidRPr="00B66150">
        <w:t xml:space="preserve">Generally, linear interpolation takes two data points, say </w:t>
      </w:r>
      <m:oMath>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f(x</m:t>
            </m:r>
          </m:e>
          <m:sub>
            <m:r>
              <w:rPr>
                <w:rFonts w:ascii="Cambria Math" w:hAnsi="Cambria Math"/>
              </w:rPr>
              <m:t>a</m:t>
            </m:r>
          </m:sub>
        </m:sSub>
        <m:r>
          <w:rPr>
            <w:rFonts w:ascii="Cambria Math" w:hAnsi="Cambria Math"/>
          </w:rPr>
          <m:t>))</m:t>
        </m:r>
      </m:oMath>
      <w:r w:rsidRPr="00B66150">
        <w:t xml:space="preserve"> and </w:t>
      </w:r>
      <m:oMath>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f(x</m:t>
            </m:r>
          </m:e>
          <m:sub>
            <m:r>
              <w:rPr>
                <w:rFonts w:ascii="Cambria Math" w:hAnsi="Cambria Math"/>
              </w:rPr>
              <m:t xml:space="preserve">b </m:t>
            </m:r>
          </m:sub>
        </m:sSub>
        <m:r>
          <w:rPr>
            <w:rFonts w:ascii="Cambria Math" w:hAnsi="Cambria Math"/>
          </w:rPr>
          <m:t>))</m:t>
        </m:r>
      </m:oMath>
      <w:r>
        <w:t>,</w:t>
      </w:r>
      <w:r w:rsidRPr="00B66150">
        <w:t xml:space="preserve"> and the interpolant is given by:</w:t>
      </w:r>
    </w:p>
    <w:p w14:paraId="3FC2BAAC" w14:textId="5E601455" w:rsidR="000E381C" w:rsidRDefault="000E381C" w:rsidP="00D57344">
      <m:oMath>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f</m:t>
            </m:r>
            <m:r>
              <m:rPr>
                <m:sty m:val="p"/>
              </m:rPr>
              <w:rPr>
                <w:rFonts w:ascii="Cambria Math" w:hAnsi="Cambria Math"/>
              </w:rPr>
              <m:t>(</m:t>
            </m:r>
            <m:r>
              <w:rPr>
                <w:rFonts w:ascii="Cambria Math" w:hAnsi="Cambria Math"/>
              </w:rPr>
              <m:t>x</m:t>
            </m:r>
          </m:e>
          <m:sub>
            <m:r>
              <m:rPr>
                <m:sty m:val="p"/>
              </m:rPr>
              <w:rPr>
                <w:rFonts w:ascii="Cambria Math" w:hAnsi="Cambria Math"/>
              </w:rPr>
              <m:t>0</m:t>
            </m:r>
          </m:sub>
        </m:sSub>
        <m:r>
          <m:rPr>
            <m:sty m:val="p"/>
          </m:rPr>
          <w:rPr>
            <w:rFonts w:ascii="Cambria Math" w:hAnsi="Cambria Math"/>
          </w:rPr>
          <m:t>)+</m:t>
        </m:r>
        <m:f>
          <m:fPr>
            <m:ctrlPr>
              <w:rPr>
                <w:rFonts w:ascii="Cambria Math" w:hAnsi="Cambria Math"/>
              </w:rPr>
            </m:ctrlPr>
          </m:fPr>
          <m:num>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d>
            <m:r>
              <m:rPr>
                <m:sty m:val="p"/>
              </m:rPr>
              <w:rPr>
                <w:rFonts w:ascii="Cambria Math" w:hAnsi="Cambria Math"/>
              </w:rPr>
              <m:t>-</m:t>
            </m:r>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x</m:t>
                    </m:r>
                  </m:e>
                  <m:sub>
                    <m:r>
                      <m:rPr>
                        <m:sty m:val="p"/>
                      </m:rPr>
                      <w:rPr>
                        <w:rFonts w:ascii="Cambria Math" w:hAnsi="Cambria Math"/>
                      </w:rPr>
                      <m:t>0</m:t>
                    </m:r>
                  </m:sub>
                </m:sSub>
              </m:e>
            </m:d>
          </m:num>
          <m:den>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den>
        </m:f>
        <m:r>
          <m:rPr>
            <m:sty m:val="p"/>
          </m:rPr>
          <w:rPr>
            <w:rFonts w:ascii="Cambria Math" w:hAnsi="Cambria Math"/>
          </w:rPr>
          <m:t>(</m:t>
        </m:r>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oMath>
      <w:r>
        <w:t xml:space="preserve"> at the point </w:t>
      </w:r>
      <m:oMath>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f</m:t>
        </m:r>
        <m:d>
          <m:dPr>
            <m:ctrlPr>
              <w:rPr>
                <w:rFonts w:ascii="Cambria Math" w:hAnsi="Cambria Math"/>
              </w:rPr>
            </m:ctrlPr>
          </m:dPr>
          <m:e>
            <m:r>
              <w:rPr>
                <w:rFonts w:ascii="Cambria Math" w:hAnsi="Cambria Math"/>
              </w:rPr>
              <m:t>x</m:t>
            </m:r>
          </m:e>
        </m:d>
        <m:r>
          <m:rPr>
            <m:sty m:val="p"/>
          </m:rPr>
          <w:rPr>
            <w:rFonts w:ascii="Cambria Math" w:hAnsi="Cambria Math"/>
          </w:rPr>
          <m:t>)</m:t>
        </m:r>
      </m:oMath>
    </w:p>
    <w:p w14:paraId="2C801D0C" w14:textId="2A569A49" w:rsidR="000E381C" w:rsidRPr="004307D5" w:rsidRDefault="000E381C" w:rsidP="00F95494">
      <w:pPr>
        <w:ind w:firstLine="0"/>
      </w:pPr>
      <w:r>
        <w:lastRenderedPageBreak/>
        <w:t xml:space="preserve">Since there are gaps in the very beginning, and probably in the end of the sequence, bidirectional linear interpolation was applied. After data sequencing part we have three-dimensional data in the shape of </w:t>
      </w:r>
      <m:oMath>
        <m:r>
          <w:rPr>
            <w:rFonts w:ascii="Cambria Math" w:hAnsi="Cambria Math"/>
          </w:rPr>
          <m:t>(297, ?, 3)</m:t>
        </m:r>
      </m:oMath>
      <w:r>
        <w:t xml:space="preserve"> in which the question mark indicates varying length sequences. Sequence statistics are as in </w:t>
      </w:r>
      <w:r w:rsidR="00B55B99">
        <w:t>table</w:t>
      </w:r>
      <w:r w:rsidRPr="007D6071">
        <w:rPr>
          <w:i/>
          <w:iCs/>
        </w:rPr>
        <w:t xml:space="preserve"> </w:t>
      </w:r>
      <w:r w:rsidRPr="00B441A9">
        <w:t>2.</w:t>
      </w:r>
      <w:r w:rsidR="00DD1E15">
        <w:t>2B</w:t>
      </w:r>
      <w:r w:rsidRPr="00B441A9">
        <w:t>.</w:t>
      </w:r>
    </w:p>
    <w:p w14:paraId="49E7108D" w14:textId="77777777" w:rsidR="000E381C" w:rsidRPr="00C07DF3" w:rsidRDefault="000E381C" w:rsidP="000E381C">
      <w:pPr>
        <w:pStyle w:val="31"/>
      </w:pPr>
      <w:bookmarkStart w:id="56" w:name="_Toc125580501"/>
      <w:bookmarkStart w:id="57" w:name="_Toc136348907"/>
      <w:r>
        <w:t>Data Filtering</w:t>
      </w:r>
      <w:bookmarkEnd w:id="56"/>
      <w:bookmarkEnd w:id="57"/>
    </w:p>
    <w:p w14:paraId="4072DE18" w14:textId="3164ED20" w:rsidR="000E381C" w:rsidRDefault="000E381C" w:rsidP="000E381C">
      <w:pPr>
        <w:rPr>
          <w:noProof/>
        </w:rPr>
      </w:pPr>
      <w:r>
        <w:t xml:space="preserve">However, this data </w:t>
      </w:r>
      <w:r w:rsidR="00B55B99">
        <w:t>has</w:t>
      </w:r>
      <w:r>
        <w:t xml:space="preserve"> potential problems in classification since we have not </w:t>
      </w:r>
      <w:r w:rsidR="00832E4A">
        <w:t>processed</w:t>
      </w:r>
      <w:r>
        <w:t xml:space="preserve"> empty or zero length, too short, missing sensor data, or other types of incomplete data. After applying filter algorithm with criterion parameters minimum length equals 500 and setting minimum average value requirements for each of the three features, 65 sequences were rejected. Average speed and altitude limits were set to 1, and heart rate to 100. These limits indicate basically whether corresponding sensor has been installed during activity or not. </w:t>
      </w:r>
      <w:r w:rsidR="00B55B99">
        <w:t>The heart</w:t>
      </w:r>
      <w:r>
        <w:t xml:space="preserve"> rate limit set as 100 is </w:t>
      </w:r>
      <w:r w:rsidR="00B55B99">
        <w:t>a fairly</w:t>
      </w:r>
      <w:r>
        <w:t xml:space="preserve"> good indicator to discriminate between inactive and active state</w:t>
      </w:r>
      <w:r w:rsidR="00E72AA9">
        <w:t xml:space="preserve"> for a particular person</w:t>
      </w:r>
      <w:r>
        <w:t>. Inactive state types of activities are not interesting in our study case. The results of sequence filtering</w:t>
      </w:r>
      <w:r w:rsidR="007D30AE">
        <w:t xml:space="preserve"> and cleaning</w:t>
      </w:r>
      <w:r>
        <w:t xml:space="preserve"> can be seen in </w:t>
      </w:r>
      <w:r w:rsidR="00B55B99">
        <w:t>table</w:t>
      </w:r>
      <w:r w:rsidRPr="00E308BF">
        <w:t xml:space="preserve"> 2.</w:t>
      </w:r>
      <w:r w:rsidR="00C83FA5">
        <w:t>2</w:t>
      </w:r>
      <w:r w:rsidR="00300367">
        <w:t>B</w:t>
      </w:r>
      <w:r>
        <w:t xml:space="preserve">. The final data shape to be used in further analysis is </w:t>
      </w:r>
      <m:oMath>
        <m:r>
          <w:rPr>
            <w:rFonts w:ascii="Cambria Math" w:hAnsi="Cambria Math"/>
          </w:rPr>
          <m:t>(232, ?, 3)</m:t>
        </m:r>
      </m:oMath>
      <w:r>
        <w:t xml:space="preserve">, where the question mark indicates some varying sequence length value between minimum and maximum, in the value range of </w:t>
      </w:r>
      <m:oMath>
        <m:r>
          <w:rPr>
            <w:rFonts w:ascii="Cambria Math" w:hAnsi="Cambria Math"/>
          </w:rPr>
          <m:t>[524, 19781]</m:t>
        </m:r>
      </m:oMath>
      <w:r>
        <w:t>.</w:t>
      </w:r>
    </w:p>
    <w:p w14:paraId="196C390A" w14:textId="7F610490" w:rsidR="007D0142" w:rsidRDefault="00D060AD" w:rsidP="000232AE">
      <w:pPr>
        <w:pStyle w:val="Tableheader"/>
      </w:pPr>
      <w:bookmarkStart w:id="58" w:name="_Toc135560697"/>
      <w:r>
        <w:t xml:space="preserve">Table 2.2B: </w:t>
      </w:r>
      <w:r w:rsidRPr="000232AE">
        <w:t>Sequence</w:t>
      </w:r>
      <w:r w:rsidR="001067F5">
        <w:t>/Signal</w:t>
      </w:r>
      <w:r w:rsidRPr="000232AE">
        <w:t xml:space="preserve"> </w:t>
      </w:r>
      <w:r w:rsidR="008B188C">
        <w:t xml:space="preserve">length </w:t>
      </w:r>
      <w:r w:rsidRPr="000232AE">
        <w:t>statistics before and after applying data filtering.</w:t>
      </w:r>
      <w:bookmarkEnd w:id="58"/>
    </w:p>
    <w:tbl>
      <w:tblPr>
        <w:tblStyle w:val="APAReport"/>
        <w:tblW w:w="0" w:type="auto"/>
        <w:tblLook w:val="04A0" w:firstRow="1" w:lastRow="0" w:firstColumn="1" w:lastColumn="0" w:noHBand="0" w:noVBand="1"/>
      </w:tblPr>
      <w:tblGrid>
        <w:gridCol w:w="2338"/>
        <w:gridCol w:w="2423"/>
        <w:gridCol w:w="2423"/>
        <w:gridCol w:w="2176"/>
      </w:tblGrid>
      <w:tr w:rsidR="009F362D" w14:paraId="29AC60C1" w14:textId="6471ABCE" w:rsidTr="007B78A8">
        <w:trPr>
          <w:cnfStyle w:val="100000000000" w:firstRow="1" w:lastRow="0" w:firstColumn="0" w:lastColumn="0" w:oddVBand="0" w:evenVBand="0" w:oddHBand="0" w:evenHBand="0" w:firstRowFirstColumn="0" w:firstRowLastColumn="0" w:lastRowFirstColumn="0" w:lastRowLastColumn="0"/>
          <w:trHeight w:val="340"/>
        </w:trPr>
        <w:tc>
          <w:tcPr>
            <w:tcW w:w="2338" w:type="dxa"/>
            <w:vAlign w:val="center"/>
          </w:tcPr>
          <w:p w14:paraId="4700848D" w14:textId="3B436B14" w:rsidR="009F362D" w:rsidRPr="00146869" w:rsidRDefault="0040235C" w:rsidP="00146869">
            <w:pPr>
              <w:pStyle w:val="Table"/>
              <w:rPr>
                <w:b/>
                <w:bCs/>
              </w:rPr>
            </w:pPr>
            <w:r w:rsidRPr="00146869">
              <w:rPr>
                <w:b/>
                <w:bCs/>
              </w:rPr>
              <w:t>F</w:t>
            </w:r>
            <w:r w:rsidR="009F362D" w:rsidRPr="00146869">
              <w:rPr>
                <w:b/>
                <w:bCs/>
              </w:rPr>
              <w:t>eature</w:t>
            </w:r>
          </w:p>
        </w:tc>
        <w:tc>
          <w:tcPr>
            <w:tcW w:w="2423" w:type="dxa"/>
            <w:vAlign w:val="center"/>
          </w:tcPr>
          <w:p w14:paraId="79E9FDF8" w14:textId="2ED53B5A" w:rsidR="009F362D" w:rsidRPr="00146869" w:rsidRDefault="009F362D" w:rsidP="00146869">
            <w:pPr>
              <w:pStyle w:val="Table"/>
              <w:rPr>
                <w:b/>
                <w:bCs/>
              </w:rPr>
            </w:pPr>
            <w:r w:rsidRPr="00146869">
              <w:rPr>
                <w:b/>
                <w:bCs/>
              </w:rPr>
              <w:t>Original data</w:t>
            </w:r>
          </w:p>
        </w:tc>
        <w:tc>
          <w:tcPr>
            <w:tcW w:w="2423" w:type="dxa"/>
            <w:vAlign w:val="center"/>
          </w:tcPr>
          <w:p w14:paraId="20C110C0" w14:textId="59061BD0" w:rsidR="009F362D" w:rsidRPr="00146869" w:rsidRDefault="00EF2A10" w:rsidP="00146869">
            <w:pPr>
              <w:pStyle w:val="Table"/>
              <w:rPr>
                <w:b/>
                <w:bCs/>
              </w:rPr>
            </w:pPr>
            <w:r w:rsidRPr="00146869">
              <w:rPr>
                <w:b/>
                <w:bCs/>
              </w:rPr>
              <w:t>Clean</w:t>
            </w:r>
            <w:r w:rsidR="009F362D" w:rsidRPr="00146869">
              <w:rPr>
                <w:b/>
                <w:bCs/>
              </w:rPr>
              <w:t xml:space="preserve"> data</w:t>
            </w:r>
          </w:p>
        </w:tc>
        <w:tc>
          <w:tcPr>
            <w:tcW w:w="2176" w:type="dxa"/>
            <w:vAlign w:val="center"/>
          </w:tcPr>
          <w:p w14:paraId="77D8E72F" w14:textId="0BA2C312" w:rsidR="009F362D" w:rsidRPr="00146869" w:rsidRDefault="009F362D" w:rsidP="00146869">
            <w:pPr>
              <w:pStyle w:val="Table"/>
              <w:rPr>
                <w:b/>
                <w:bCs/>
              </w:rPr>
            </w:pPr>
            <w:r w:rsidRPr="00146869">
              <w:rPr>
                <w:b/>
                <w:bCs/>
              </w:rPr>
              <w:t>Change %</w:t>
            </w:r>
          </w:p>
        </w:tc>
      </w:tr>
      <w:tr w:rsidR="009F362D" w14:paraId="4CFA96EA" w14:textId="203753D3" w:rsidTr="00B959E4">
        <w:trPr>
          <w:trHeight w:val="283"/>
        </w:trPr>
        <w:tc>
          <w:tcPr>
            <w:tcW w:w="2338" w:type="dxa"/>
            <w:vAlign w:val="center"/>
          </w:tcPr>
          <w:p w14:paraId="55089F22" w14:textId="60F6422E" w:rsidR="009F362D" w:rsidRPr="00146869" w:rsidRDefault="009F362D" w:rsidP="00146869">
            <w:pPr>
              <w:pStyle w:val="Table"/>
              <w:rPr>
                <w:b/>
                <w:bCs/>
              </w:rPr>
            </w:pPr>
            <w:r w:rsidRPr="00146869">
              <w:rPr>
                <w:b/>
                <w:bCs/>
              </w:rPr>
              <w:t>count</w:t>
            </w:r>
          </w:p>
        </w:tc>
        <w:tc>
          <w:tcPr>
            <w:tcW w:w="2423" w:type="dxa"/>
            <w:vAlign w:val="center"/>
          </w:tcPr>
          <w:p w14:paraId="46CDBF15" w14:textId="4A8E6DCE" w:rsidR="009F362D" w:rsidRPr="007D0142" w:rsidRDefault="009F362D" w:rsidP="00146869">
            <w:pPr>
              <w:pStyle w:val="Table"/>
            </w:pPr>
            <w:r w:rsidRPr="007D0142">
              <w:t>297.000</w:t>
            </w:r>
          </w:p>
        </w:tc>
        <w:tc>
          <w:tcPr>
            <w:tcW w:w="2423" w:type="dxa"/>
            <w:vAlign w:val="center"/>
          </w:tcPr>
          <w:p w14:paraId="5E285966" w14:textId="38C1533F" w:rsidR="009F362D" w:rsidRPr="007D0142" w:rsidRDefault="009F362D" w:rsidP="00146869">
            <w:pPr>
              <w:pStyle w:val="Table"/>
            </w:pPr>
            <w:r w:rsidRPr="007D0142">
              <w:t>232.000</w:t>
            </w:r>
          </w:p>
        </w:tc>
        <w:tc>
          <w:tcPr>
            <w:tcW w:w="2176" w:type="dxa"/>
            <w:vAlign w:val="center"/>
          </w:tcPr>
          <w:p w14:paraId="05978D36" w14:textId="5E998DCA" w:rsidR="009F362D" w:rsidRPr="007D0142" w:rsidRDefault="004C375D" w:rsidP="00146869">
            <w:pPr>
              <w:pStyle w:val="Table"/>
            </w:pPr>
            <w:r>
              <w:t>-21.89</w:t>
            </w:r>
          </w:p>
        </w:tc>
      </w:tr>
      <w:tr w:rsidR="009F362D" w14:paraId="5E499E91" w14:textId="1EDB5797" w:rsidTr="00B959E4">
        <w:trPr>
          <w:trHeight w:val="283"/>
        </w:trPr>
        <w:tc>
          <w:tcPr>
            <w:tcW w:w="2338" w:type="dxa"/>
            <w:vAlign w:val="center"/>
          </w:tcPr>
          <w:p w14:paraId="447C6853" w14:textId="3AD5E50C" w:rsidR="009F362D" w:rsidRPr="00146869" w:rsidRDefault="009F362D" w:rsidP="00146869">
            <w:pPr>
              <w:pStyle w:val="Table"/>
              <w:rPr>
                <w:b/>
                <w:bCs/>
              </w:rPr>
            </w:pPr>
            <w:r w:rsidRPr="00146869">
              <w:rPr>
                <w:b/>
                <w:bCs/>
              </w:rPr>
              <w:t>mean</w:t>
            </w:r>
            <w:r w:rsidR="001067F5">
              <w:rPr>
                <w:b/>
                <w:bCs/>
              </w:rPr>
              <w:t xml:space="preserve"> length</w:t>
            </w:r>
          </w:p>
        </w:tc>
        <w:tc>
          <w:tcPr>
            <w:tcW w:w="2423" w:type="dxa"/>
            <w:vAlign w:val="center"/>
          </w:tcPr>
          <w:p w14:paraId="73BAFF68" w14:textId="0657B1F4" w:rsidR="009F362D" w:rsidRPr="007D0142" w:rsidRDefault="009F362D" w:rsidP="00146869">
            <w:pPr>
              <w:pStyle w:val="Table"/>
            </w:pPr>
            <w:r w:rsidRPr="007D0142">
              <w:t>3952.636</w:t>
            </w:r>
          </w:p>
        </w:tc>
        <w:tc>
          <w:tcPr>
            <w:tcW w:w="2423" w:type="dxa"/>
            <w:vAlign w:val="center"/>
          </w:tcPr>
          <w:p w14:paraId="67E52F04" w14:textId="38760750" w:rsidR="009F362D" w:rsidRPr="007D0142" w:rsidRDefault="009F362D" w:rsidP="00146869">
            <w:pPr>
              <w:pStyle w:val="Table"/>
            </w:pPr>
            <w:r w:rsidRPr="007D0142">
              <w:t>4624.396</w:t>
            </w:r>
          </w:p>
        </w:tc>
        <w:tc>
          <w:tcPr>
            <w:tcW w:w="2176" w:type="dxa"/>
            <w:vAlign w:val="center"/>
          </w:tcPr>
          <w:p w14:paraId="5FBBF087" w14:textId="43E15992" w:rsidR="009F362D" w:rsidRPr="007D0142" w:rsidRDefault="004C375D" w:rsidP="00146869">
            <w:pPr>
              <w:pStyle w:val="Table"/>
            </w:pPr>
            <w:r>
              <w:t>+</w:t>
            </w:r>
            <w:r w:rsidR="00D961DB">
              <w:t>17.00</w:t>
            </w:r>
          </w:p>
        </w:tc>
      </w:tr>
      <w:tr w:rsidR="009F362D" w14:paraId="09D3B27D" w14:textId="7BA75380" w:rsidTr="00B959E4">
        <w:trPr>
          <w:trHeight w:val="283"/>
        </w:trPr>
        <w:tc>
          <w:tcPr>
            <w:tcW w:w="2338" w:type="dxa"/>
            <w:vAlign w:val="center"/>
          </w:tcPr>
          <w:p w14:paraId="49551304" w14:textId="5D0734CD" w:rsidR="009F362D" w:rsidRPr="00146869" w:rsidRDefault="009F362D" w:rsidP="00146869">
            <w:pPr>
              <w:pStyle w:val="Table"/>
              <w:rPr>
                <w:b/>
                <w:bCs/>
              </w:rPr>
            </w:pPr>
            <w:r w:rsidRPr="00146869">
              <w:rPr>
                <w:b/>
                <w:bCs/>
              </w:rPr>
              <w:t>st</w:t>
            </w:r>
            <w:r w:rsidR="003219A0">
              <w:rPr>
                <w:b/>
                <w:bCs/>
              </w:rPr>
              <w:t>andard deviation</w:t>
            </w:r>
          </w:p>
        </w:tc>
        <w:tc>
          <w:tcPr>
            <w:tcW w:w="2423" w:type="dxa"/>
            <w:vAlign w:val="center"/>
          </w:tcPr>
          <w:p w14:paraId="5FC76155" w14:textId="69CD105D" w:rsidR="009F362D" w:rsidRPr="007D0142" w:rsidRDefault="009F362D" w:rsidP="00146869">
            <w:pPr>
              <w:pStyle w:val="Table"/>
            </w:pPr>
            <w:r w:rsidRPr="007D0142">
              <w:t>3122.473</w:t>
            </w:r>
          </w:p>
        </w:tc>
        <w:tc>
          <w:tcPr>
            <w:tcW w:w="2423" w:type="dxa"/>
            <w:vAlign w:val="center"/>
          </w:tcPr>
          <w:p w14:paraId="7EEDF4C2" w14:textId="40AB36A8" w:rsidR="009F362D" w:rsidRPr="007D0142" w:rsidRDefault="009F362D" w:rsidP="00146869">
            <w:pPr>
              <w:pStyle w:val="Table"/>
            </w:pPr>
            <w:r w:rsidRPr="007D0142">
              <w:t>2797.697</w:t>
            </w:r>
          </w:p>
        </w:tc>
        <w:tc>
          <w:tcPr>
            <w:tcW w:w="2176" w:type="dxa"/>
            <w:vAlign w:val="center"/>
          </w:tcPr>
          <w:p w14:paraId="5D3B5BFF" w14:textId="154AAA8F" w:rsidR="009F362D" w:rsidRPr="007D0142" w:rsidRDefault="00A201B0" w:rsidP="00146869">
            <w:pPr>
              <w:pStyle w:val="Table"/>
            </w:pPr>
            <w:r>
              <w:t>-1</w:t>
            </w:r>
            <w:r w:rsidR="009704B5">
              <w:t>0</w:t>
            </w:r>
            <w:r>
              <w:t>.</w:t>
            </w:r>
            <w:r w:rsidR="009704B5">
              <w:t>40</w:t>
            </w:r>
          </w:p>
        </w:tc>
      </w:tr>
      <w:tr w:rsidR="009F362D" w14:paraId="6189A85D" w14:textId="19F7430B" w:rsidTr="00B959E4">
        <w:trPr>
          <w:trHeight w:val="283"/>
        </w:trPr>
        <w:tc>
          <w:tcPr>
            <w:tcW w:w="2338" w:type="dxa"/>
            <w:vAlign w:val="center"/>
          </w:tcPr>
          <w:p w14:paraId="19730A34" w14:textId="7A73FF09" w:rsidR="009F362D" w:rsidRPr="00146869" w:rsidRDefault="009F362D" w:rsidP="00146869">
            <w:pPr>
              <w:pStyle w:val="Table"/>
              <w:rPr>
                <w:b/>
                <w:bCs/>
              </w:rPr>
            </w:pPr>
            <w:r w:rsidRPr="00146869">
              <w:rPr>
                <w:b/>
                <w:bCs/>
              </w:rPr>
              <w:t>min</w:t>
            </w:r>
            <w:r w:rsidR="00D526BB">
              <w:rPr>
                <w:b/>
                <w:bCs/>
              </w:rPr>
              <w:t xml:space="preserve"> length</w:t>
            </w:r>
          </w:p>
        </w:tc>
        <w:tc>
          <w:tcPr>
            <w:tcW w:w="2423" w:type="dxa"/>
            <w:vAlign w:val="center"/>
          </w:tcPr>
          <w:p w14:paraId="6D5B277B" w14:textId="1913DAFE" w:rsidR="009F362D" w:rsidRPr="007D0142" w:rsidRDefault="009F362D" w:rsidP="00146869">
            <w:pPr>
              <w:pStyle w:val="Table"/>
            </w:pPr>
            <w:r w:rsidRPr="007D0142">
              <w:t>0.000</w:t>
            </w:r>
          </w:p>
        </w:tc>
        <w:tc>
          <w:tcPr>
            <w:tcW w:w="2423" w:type="dxa"/>
            <w:vAlign w:val="center"/>
          </w:tcPr>
          <w:p w14:paraId="5D069B88" w14:textId="7AC36378" w:rsidR="009F362D" w:rsidRPr="007D0142" w:rsidRDefault="009F362D" w:rsidP="00146869">
            <w:pPr>
              <w:pStyle w:val="Table"/>
            </w:pPr>
            <w:r w:rsidRPr="007D0142">
              <w:t>524.000</w:t>
            </w:r>
          </w:p>
        </w:tc>
        <w:tc>
          <w:tcPr>
            <w:tcW w:w="2176" w:type="dxa"/>
            <w:vAlign w:val="center"/>
          </w:tcPr>
          <w:p w14:paraId="3DD3ADED" w14:textId="2BD6C949" w:rsidR="009F362D" w:rsidRPr="007D0142" w:rsidRDefault="00CD780C" w:rsidP="00146869">
            <w:pPr>
              <w:pStyle w:val="Table"/>
            </w:pPr>
            <w:r>
              <w:t>-</w:t>
            </w:r>
          </w:p>
        </w:tc>
      </w:tr>
      <w:tr w:rsidR="009F362D" w14:paraId="50329757" w14:textId="1CC68F26" w:rsidTr="00B959E4">
        <w:trPr>
          <w:trHeight w:val="283"/>
        </w:trPr>
        <w:tc>
          <w:tcPr>
            <w:tcW w:w="2338" w:type="dxa"/>
            <w:vAlign w:val="center"/>
          </w:tcPr>
          <w:p w14:paraId="790CF091" w14:textId="3C157BBC" w:rsidR="009F362D" w:rsidRPr="00146869" w:rsidRDefault="009F362D" w:rsidP="00146869">
            <w:pPr>
              <w:pStyle w:val="Table"/>
              <w:rPr>
                <w:b/>
                <w:bCs/>
              </w:rPr>
            </w:pPr>
            <w:r w:rsidRPr="00146869">
              <w:rPr>
                <w:b/>
                <w:bCs/>
              </w:rPr>
              <w:t>25%</w:t>
            </w:r>
          </w:p>
        </w:tc>
        <w:tc>
          <w:tcPr>
            <w:tcW w:w="2423" w:type="dxa"/>
            <w:vAlign w:val="center"/>
          </w:tcPr>
          <w:p w14:paraId="0075E364" w14:textId="0699A487" w:rsidR="009F362D" w:rsidRPr="007D0142" w:rsidRDefault="009F362D" w:rsidP="00146869">
            <w:pPr>
              <w:pStyle w:val="Table"/>
            </w:pPr>
            <w:r w:rsidRPr="007D0142">
              <w:t>1223.000</w:t>
            </w:r>
          </w:p>
        </w:tc>
        <w:tc>
          <w:tcPr>
            <w:tcW w:w="2423" w:type="dxa"/>
            <w:vAlign w:val="center"/>
          </w:tcPr>
          <w:p w14:paraId="45A1186B" w14:textId="655C0ACD" w:rsidR="009F362D" w:rsidRPr="007D0142" w:rsidRDefault="009F362D" w:rsidP="00146869">
            <w:pPr>
              <w:pStyle w:val="Table"/>
            </w:pPr>
            <w:r w:rsidRPr="007D0142">
              <w:t>2906.750</w:t>
            </w:r>
          </w:p>
        </w:tc>
        <w:tc>
          <w:tcPr>
            <w:tcW w:w="2176" w:type="dxa"/>
            <w:vAlign w:val="center"/>
          </w:tcPr>
          <w:p w14:paraId="086E55D0" w14:textId="2C528ADD" w:rsidR="009F362D" w:rsidRPr="007D0142" w:rsidRDefault="008E7404" w:rsidP="00146869">
            <w:pPr>
              <w:pStyle w:val="Table"/>
            </w:pPr>
            <w:r>
              <w:t>+</w:t>
            </w:r>
            <w:r w:rsidR="000F3179">
              <w:t>1</w:t>
            </w:r>
            <w:r>
              <w:t>37.</w:t>
            </w:r>
            <w:r w:rsidR="00007FF6">
              <w:t>67</w:t>
            </w:r>
          </w:p>
        </w:tc>
      </w:tr>
      <w:tr w:rsidR="009F362D" w14:paraId="05F9EAB5" w14:textId="6BCEDE50" w:rsidTr="00B959E4">
        <w:trPr>
          <w:trHeight w:val="283"/>
        </w:trPr>
        <w:tc>
          <w:tcPr>
            <w:tcW w:w="2338" w:type="dxa"/>
            <w:vAlign w:val="center"/>
          </w:tcPr>
          <w:p w14:paraId="3FE4BB13" w14:textId="364158D4" w:rsidR="009F362D" w:rsidRPr="00146869" w:rsidRDefault="009F362D" w:rsidP="00146869">
            <w:pPr>
              <w:pStyle w:val="Table"/>
              <w:rPr>
                <w:b/>
                <w:bCs/>
              </w:rPr>
            </w:pPr>
            <w:r w:rsidRPr="00146869">
              <w:rPr>
                <w:b/>
                <w:bCs/>
              </w:rPr>
              <w:t>50%</w:t>
            </w:r>
          </w:p>
        </w:tc>
        <w:tc>
          <w:tcPr>
            <w:tcW w:w="2423" w:type="dxa"/>
            <w:vAlign w:val="center"/>
          </w:tcPr>
          <w:p w14:paraId="44E992E8" w14:textId="7D6ADD4E" w:rsidR="009F362D" w:rsidRPr="007D0142" w:rsidRDefault="009F362D" w:rsidP="00146869">
            <w:pPr>
              <w:pStyle w:val="Table"/>
            </w:pPr>
            <w:r w:rsidRPr="007D0142">
              <w:t>3817.000</w:t>
            </w:r>
          </w:p>
        </w:tc>
        <w:tc>
          <w:tcPr>
            <w:tcW w:w="2423" w:type="dxa"/>
            <w:vAlign w:val="center"/>
          </w:tcPr>
          <w:p w14:paraId="4FB5A14D" w14:textId="5922E7EB" w:rsidR="009F362D" w:rsidRPr="007D0142" w:rsidRDefault="009F362D" w:rsidP="00146869">
            <w:pPr>
              <w:pStyle w:val="Table"/>
            </w:pPr>
            <w:r w:rsidRPr="007D0142">
              <w:t>4452.500</w:t>
            </w:r>
          </w:p>
        </w:tc>
        <w:tc>
          <w:tcPr>
            <w:tcW w:w="2176" w:type="dxa"/>
            <w:vAlign w:val="center"/>
          </w:tcPr>
          <w:p w14:paraId="7A339660" w14:textId="58863A53" w:rsidR="009F362D" w:rsidRPr="007D0142" w:rsidRDefault="008477F2" w:rsidP="00146869">
            <w:pPr>
              <w:pStyle w:val="Table"/>
            </w:pPr>
            <w:r>
              <w:t>+</w:t>
            </w:r>
            <w:r w:rsidR="00970551">
              <w:t>16.65</w:t>
            </w:r>
          </w:p>
        </w:tc>
      </w:tr>
      <w:tr w:rsidR="009F362D" w14:paraId="77B79537" w14:textId="08CBF2D1" w:rsidTr="00B959E4">
        <w:trPr>
          <w:trHeight w:val="283"/>
        </w:trPr>
        <w:tc>
          <w:tcPr>
            <w:tcW w:w="2338" w:type="dxa"/>
            <w:vAlign w:val="center"/>
          </w:tcPr>
          <w:p w14:paraId="5FADCC29" w14:textId="13647720" w:rsidR="009F362D" w:rsidRPr="00146869" w:rsidRDefault="009F362D" w:rsidP="00146869">
            <w:pPr>
              <w:pStyle w:val="Table"/>
              <w:rPr>
                <w:b/>
                <w:bCs/>
              </w:rPr>
            </w:pPr>
            <w:r w:rsidRPr="00146869">
              <w:rPr>
                <w:b/>
                <w:bCs/>
              </w:rPr>
              <w:t>75%</w:t>
            </w:r>
          </w:p>
        </w:tc>
        <w:tc>
          <w:tcPr>
            <w:tcW w:w="2423" w:type="dxa"/>
            <w:vAlign w:val="center"/>
          </w:tcPr>
          <w:p w14:paraId="297E39C1" w14:textId="3602FE1F" w:rsidR="009F362D" w:rsidRPr="007D0142" w:rsidRDefault="009F362D" w:rsidP="00146869">
            <w:pPr>
              <w:pStyle w:val="Table"/>
            </w:pPr>
            <w:r w:rsidRPr="007D0142">
              <w:t>5643.000</w:t>
            </w:r>
          </w:p>
        </w:tc>
        <w:tc>
          <w:tcPr>
            <w:tcW w:w="2423" w:type="dxa"/>
            <w:vAlign w:val="center"/>
          </w:tcPr>
          <w:p w14:paraId="6A7A7A6D" w14:textId="32D402EA" w:rsidR="009F362D" w:rsidRPr="007D0142" w:rsidRDefault="009F362D" w:rsidP="00146869">
            <w:pPr>
              <w:pStyle w:val="Table"/>
            </w:pPr>
            <w:r w:rsidRPr="007D0142">
              <w:t>5978.000</w:t>
            </w:r>
          </w:p>
        </w:tc>
        <w:tc>
          <w:tcPr>
            <w:tcW w:w="2176" w:type="dxa"/>
            <w:vAlign w:val="center"/>
          </w:tcPr>
          <w:p w14:paraId="132EFBFE" w14:textId="45C86912" w:rsidR="009F362D" w:rsidRPr="007D0142" w:rsidRDefault="001C5531" w:rsidP="00146869">
            <w:pPr>
              <w:pStyle w:val="Table"/>
            </w:pPr>
            <w:r>
              <w:t>+5.94</w:t>
            </w:r>
          </w:p>
        </w:tc>
      </w:tr>
      <w:tr w:rsidR="009F362D" w14:paraId="39235E0E" w14:textId="311A02AE" w:rsidTr="00B959E4">
        <w:trPr>
          <w:trHeight w:val="283"/>
        </w:trPr>
        <w:tc>
          <w:tcPr>
            <w:tcW w:w="2338" w:type="dxa"/>
            <w:vAlign w:val="center"/>
          </w:tcPr>
          <w:p w14:paraId="6A07FA46" w14:textId="6D0F8F5F" w:rsidR="009F362D" w:rsidRPr="00146869" w:rsidRDefault="009F362D" w:rsidP="00146869">
            <w:pPr>
              <w:pStyle w:val="Table"/>
              <w:rPr>
                <w:b/>
                <w:bCs/>
              </w:rPr>
            </w:pPr>
            <w:r w:rsidRPr="00146869">
              <w:rPr>
                <w:b/>
                <w:bCs/>
              </w:rPr>
              <w:t>max</w:t>
            </w:r>
            <w:r w:rsidR="00D526BB">
              <w:rPr>
                <w:b/>
                <w:bCs/>
              </w:rPr>
              <w:t xml:space="preserve"> length</w:t>
            </w:r>
          </w:p>
        </w:tc>
        <w:tc>
          <w:tcPr>
            <w:tcW w:w="2423" w:type="dxa"/>
            <w:vAlign w:val="center"/>
          </w:tcPr>
          <w:p w14:paraId="4F192E10" w14:textId="1323A021" w:rsidR="009F362D" w:rsidRPr="007D0142" w:rsidRDefault="009F362D" w:rsidP="00146869">
            <w:pPr>
              <w:pStyle w:val="Table"/>
            </w:pPr>
            <w:r w:rsidRPr="007D0142">
              <w:t>19781.000</w:t>
            </w:r>
          </w:p>
        </w:tc>
        <w:tc>
          <w:tcPr>
            <w:tcW w:w="2423" w:type="dxa"/>
            <w:vAlign w:val="center"/>
          </w:tcPr>
          <w:p w14:paraId="14090577" w14:textId="7A978B5C" w:rsidR="009F362D" w:rsidRPr="007D0142" w:rsidRDefault="009F362D" w:rsidP="00146869">
            <w:pPr>
              <w:pStyle w:val="Table"/>
            </w:pPr>
            <w:r w:rsidRPr="007D0142">
              <w:t>19781.000</w:t>
            </w:r>
          </w:p>
        </w:tc>
        <w:tc>
          <w:tcPr>
            <w:tcW w:w="2176" w:type="dxa"/>
            <w:vAlign w:val="center"/>
          </w:tcPr>
          <w:p w14:paraId="4DE588C7" w14:textId="773DA463" w:rsidR="009F362D" w:rsidRPr="007D0142" w:rsidRDefault="00E40215" w:rsidP="00146869">
            <w:pPr>
              <w:pStyle w:val="Table"/>
            </w:pPr>
            <w:r>
              <w:t>0</w:t>
            </w:r>
          </w:p>
        </w:tc>
      </w:tr>
    </w:tbl>
    <w:p w14:paraId="7DC3D3F5" w14:textId="77777777" w:rsidR="008E6ACA" w:rsidRDefault="008E6ACA" w:rsidP="000E381C">
      <w:pPr>
        <w:rPr>
          <w:noProof/>
        </w:rPr>
      </w:pPr>
    </w:p>
    <w:p w14:paraId="6AADDCAA" w14:textId="77777777" w:rsidR="000E381C" w:rsidRDefault="000E381C" w:rsidP="000E381C">
      <w:pPr>
        <w:pStyle w:val="31"/>
      </w:pPr>
      <w:bookmarkStart w:id="59" w:name="_Toc125580502"/>
      <w:bookmarkStart w:id="60" w:name="_Toc136348908"/>
      <w:r>
        <w:t>Data Segmentation</w:t>
      </w:r>
      <w:bookmarkEnd w:id="59"/>
      <w:bookmarkEnd w:id="60"/>
    </w:p>
    <w:p w14:paraId="2AF7466B" w14:textId="3612A812" w:rsidR="000E381C" w:rsidRDefault="000E381C" w:rsidP="000E381C">
      <w:r w:rsidRPr="00E93AE7">
        <w:t xml:space="preserve">In this </w:t>
      </w:r>
      <w:r w:rsidR="002D4032">
        <w:t xml:space="preserve">thesis </w:t>
      </w:r>
      <w:r w:rsidRPr="00E93AE7">
        <w:rPr>
          <w:i/>
          <w:iCs/>
        </w:rPr>
        <w:t>segmented data</w:t>
      </w:r>
      <w:r w:rsidRPr="00E93AE7">
        <w:t xml:space="preserve"> refers always to the </w:t>
      </w:r>
      <w:r w:rsidRPr="00E93AE7">
        <w:rPr>
          <w:i/>
          <w:iCs/>
        </w:rPr>
        <w:t>data augmentation</w:t>
      </w:r>
      <w:r>
        <w:t xml:space="preserve"> technique</w:t>
      </w:r>
      <w:r w:rsidRPr="00E93AE7">
        <w:t xml:space="preserve">. That </w:t>
      </w:r>
      <w:r w:rsidR="00AB54E4" w:rsidRPr="00E93AE7">
        <w:t>means</w:t>
      </w:r>
      <w:r w:rsidRPr="00E93AE7">
        <w:t xml:space="preserve"> </w:t>
      </w:r>
      <w:r w:rsidR="00DE1230">
        <w:t>dividing</w:t>
      </w:r>
      <w:r w:rsidRPr="00E93AE7">
        <w:t xml:space="preserve"> single activity </w:t>
      </w:r>
      <w:r w:rsidR="00E97E6B" w:rsidRPr="00E93AE7">
        <w:t>into</w:t>
      </w:r>
      <w:r w:rsidRPr="00E93AE7">
        <w:t xml:space="preserve"> </w:t>
      </w:r>
      <w:r w:rsidR="00B55B99" w:rsidRPr="00E93AE7">
        <w:t>several</w:t>
      </w:r>
      <w:r>
        <w:t>,</w:t>
      </w:r>
      <w:r w:rsidRPr="00E93AE7">
        <w:t xml:space="preserve"> equal length segment</w:t>
      </w:r>
      <w:r>
        <w:t>s</w:t>
      </w:r>
      <w:r w:rsidRPr="00E93AE7">
        <w:t xml:space="preserve"> instead of getting only one segment per activity</w:t>
      </w:r>
      <w:r>
        <w:t xml:space="preserve">. By using this method, we are able to increase data instances for each category and thus probably stabilize classification results in a relatively small dataset. Segmentation of sequences was implemented with predefined parameters such as segment start, length, and number (100, </w:t>
      </w:r>
      <w:r w:rsidR="00E66013" w:rsidRPr="00E66013">
        <w:rPr>
          <w:i/>
          <w:iCs/>
        </w:rPr>
        <w:t>M</w:t>
      </w:r>
      <w:r>
        <w:t>, 5)</w:t>
      </w:r>
      <w:r w:rsidR="001768CA">
        <w:t>,</w:t>
      </w:r>
      <w:r w:rsidR="006806D5">
        <w:t xml:space="preserve"> where</w:t>
      </w:r>
      <w:r w:rsidR="004826FF">
        <w:t>in</w:t>
      </w:r>
      <w:r w:rsidR="006806D5">
        <w:t xml:space="preserve"> </w:t>
      </w:r>
      <m:oMath>
        <m:r>
          <w:rPr>
            <w:rFonts w:ascii="Cambria Math" w:hAnsi="Cambria Math"/>
          </w:rPr>
          <w:lastRenderedPageBreak/>
          <m:t>M</m:t>
        </m:r>
      </m:oMath>
      <w:r w:rsidR="001463E9">
        <w:t xml:space="preserve"> was set to 69</w:t>
      </w:r>
      <w:r w:rsidR="001B7F32">
        <w:t xml:space="preserve"> as described previously</w:t>
      </w:r>
      <w:r w:rsidR="001463E9">
        <w:t>.</w:t>
      </w:r>
      <w:r>
        <w:t xml:space="preserve"> Start of each activity is considered to be non-reliable data based on the assumption, that recording is basically started in the very same kind of state. That usually means zero speed, for instance, and therefore a couple of minutes are needed to </w:t>
      </w:r>
      <w:r w:rsidR="00523AFB">
        <w:t>achieve</w:t>
      </w:r>
      <w:r>
        <w:t xml:space="preserve"> distinctive </w:t>
      </w:r>
      <w:r w:rsidR="005F569B">
        <w:t>behavior</w:t>
      </w:r>
      <w:r>
        <w:t xml:space="preserve"> between </w:t>
      </w:r>
      <w:r w:rsidR="00043B22">
        <w:t>sports</w:t>
      </w:r>
      <w:r>
        <w:t xml:space="preserve">. In practical terms, it is highly likely that </w:t>
      </w:r>
      <w:r w:rsidR="00523AFB">
        <w:t>an athlete</w:t>
      </w:r>
      <w:r>
        <w:t xml:space="preserve"> starts recording of sport activity 1-2 minutes before one actually begins to run or cycling. When continuing with filtered data from the previous section in the shape of (232, ?, 3) we resulted with equal length sequence segments in the shape of</w:t>
      </w:r>
      <w:r w:rsidR="000C52BC">
        <w:t xml:space="preserve"> (232</w:t>
      </w:r>
      <w:r w:rsidR="007925ED">
        <w:t xml:space="preserve">*5, </w:t>
      </w:r>
      <w:r w:rsidR="007925ED" w:rsidRPr="007925ED">
        <w:rPr>
          <w:i/>
          <w:iCs/>
        </w:rPr>
        <w:t>M</w:t>
      </w:r>
      <w:r w:rsidR="007925ED">
        <w:t>, 3</w:t>
      </w:r>
      <w:r w:rsidR="000C52BC">
        <w:t>)</w:t>
      </w:r>
      <w:r w:rsidR="007925ED">
        <w:t xml:space="preserve"> =</w:t>
      </w:r>
      <w:r>
        <w:t xml:space="preserve"> </w:t>
      </w:r>
      <w:r w:rsidRPr="00992319">
        <w:t xml:space="preserve">(1160, </w:t>
      </w:r>
      <w:r w:rsidR="00E66013" w:rsidRPr="00E66013">
        <w:rPr>
          <w:i/>
          <w:iCs/>
        </w:rPr>
        <w:t>M</w:t>
      </w:r>
      <w:r w:rsidRPr="00992319">
        <w:t>, 3)</w:t>
      </w:r>
      <w:r>
        <w:t xml:space="preserve">, having data from the original sequence interval </w:t>
      </w:r>
      <m:oMath>
        <m:d>
          <m:dPr>
            <m:begChr m:val="["/>
            <m:endChr m:val="]"/>
            <m:ctrlPr>
              <w:rPr>
                <w:rFonts w:ascii="Cambria Math" w:hAnsi="Cambria Math"/>
                <w:i/>
              </w:rPr>
            </m:ctrlPr>
          </m:dPr>
          <m:e>
            <m:r>
              <w:rPr>
                <w:rFonts w:ascii="Cambria Math" w:hAnsi="Cambria Math"/>
              </w:rPr>
              <m:t>100, 100+5xM</m:t>
            </m:r>
          </m:e>
        </m:d>
        <m:r>
          <w:rPr>
            <w:rFonts w:ascii="Cambria Math" w:hAnsi="Cambria Math"/>
          </w:rPr>
          <m:t>=</m:t>
        </m:r>
        <m:d>
          <m:dPr>
            <m:begChr m:val="["/>
            <m:endChr m:val="]"/>
            <m:ctrlPr>
              <w:rPr>
                <w:rFonts w:ascii="Cambria Math" w:hAnsi="Cambria Math"/>
                <w:i/>
              </w:rPr>
            </m:ctrlPr>
          </m:dPr>
          <m:e>
            <m:r>
              <w:rPr>
                <w:rFonts w:ascii="Cambria Math" w:hAnsi="Cambria Math"/>
              </w:rPr>
              <m:t>100, 445</m:t>
            </m:r>
          </m:e>
        </m:d>
      </m:oMath>
      <w:r w:rsidR="00614B66">
        <w:t xml:space="preserve">, when </w:t>
      </w:r>
      <m:oMath>
        <m:r>
          <w:rPr>
            <w:rFonts w:ascii="Cambria Math" w:hAnsi="Cambria Math"/>
          </w:rPr>
          <m:t>M=69</m:t>
        </m:r>
      </m:oMath>
      <w:r>
        <w:t xml:space="preserve">. To be clear, all the rest of the data is simply swept aside. The main reason for that is computational, but also because it does not </w:t>
      </w:r>
      <w:r w:rsidRPr="00A02023">
        <w:t xml:space="preserve">provide </w:t>
      </w:r>
      <w:r>
        <w:t>significant</w:t>
      </w:r>
      <w:r w:rsidRPr="00A02023">
        <w:t xml:space="preserve"> effect to the classification accuracy</w:t>
      </w:r>
      <w:r>
        <w:t>.</w:t>
      </w:r>
      <w:r w:rsidR="001D0F99">
        <w:t xml:space="preserve"> Thus, the</w:t>
      </w:r>
      <w:r w:rsidR="007530FD">
        <w:t xml:space="preserve"> segmentation fo</w:t>
      </w:r>
      <w:r w:rsidR="00D67554">
        <w:t>r</w:t>
      </w:r>
      <w:r w:rsidR="007530FD">
        <w:t>mula can be set as follows:</w:t>
      </w:r>
      <w:r w:rsidR="001D0F99">
        <w:t xml:space="preserve"> </w:t>
      </w:r>
    </w:p>
    <w:p w14:paraId="1CD49D8A" w14:textId="78856596" w:rsidR="009B320B" w:rsidRPr="00D67554" w:rsidRDefault="004826FF" w:rsidP="000E381C">
      <m:oMathPara>
        <m:oMath>
          <m:sSub>
            <m:sSubPr>
              <m:ctrlPr>
                <w:rPr>
                  <w:rFonts w:ascii="Cambria Math" w:hAnsi="Cambria Math"/>
                  <w:i/>
                </w:rPr>
              </m:ctrlPr>
            </m:sSubPr>
            <m:e>
              <m:r>
                <w:rPr>
                  <w:rFonts w:ascii="Cambria Math" w:hAnsi="Cambria Math"/>
                </w:rPr>
                <m:t>D</m:t>
              </m:r>
            </m:e>
            <m:sub>
              <m:r>
                <w:rPr>
                  <w:rFonts w:ascii="Cambria Math" w:hAnsi="Cambria Math"/>
                </w:rPr>
                <m:t>seg</m:t>
              </m:r>
            </m:sub>
          </m:sSub>
          <m:r>
            <w:rPr>
              <w:rFonts w:ascii="Cambria Math" w:hAnsi="Cambria Math"/>
            </w:rPr>
            <m:t>=</m:t>
          </m:r>
          <m:nary>
            <m:naryPr>
              <m:chr m:val="⋃"/>
              <m:limLoc m:val="undOvr"/>
              <m:ctrlPr>
                <w:rPr>
                  <w:rFonts w:ascii="Cambria Math" w:hAnsi="Cambria Math"/>
                  <w:i/>
                </w:rPr>
              </m:ctrlPr>
            </m:naryPr>
            <m:sub>
              <m:r>
                <w:rPr>
                  <w:rFonts w:ascii="Cambria Math" w:hAnsi="Cambria Math"/>
                </w:rPr>
                <m:t>i=0</m:t>
              </m:r>
            </m:sub>
            <m:sup>
              <m:r>
                <w:rPr>
                  <w:rFonts w:ascii="Cambria Math" w:hAnsi="Cambria Math"/>
                </w:rPr>
                <m:t>N</m:t>
              </m:r>
            </m:sup>
            <m:e>
              <m:sSub>
                <m:sSubPr>
                  <m:ctrlPr>
                    <w:rPr>
                      <w:rFonts w:ascii="Cambria Math" w:hAnsi="Cambria Math"/>
                      <w:i/>
                    </w:rPr>
                  </m:ctrlPr>
                </m:sSubPr>
                <m:e>
                  <m:r>
                    <w:rPr>
                      <w:rFonts w:ascii="Cambria Math" w:hAnsi="Cambria Math"/>
                    </w:rPr>
                    <m:t>D</m:t>
                  </m:r>
                </m:e>
                <m:sub>
                  <m:r>
                    <w:rPr>
                      <w:rFonts w:ascii="Cambria Math" w:hAnsi="Cambria Math"/>
                    </w:rPr>
                    <m:t>i</m:t>
                  </m:r>
                </m:sub>
              </m:sSub>
              <m:r>
                <w:rPr>
                  <w:rFonts w:ascii="Cambria Math" w:hAnsi="Cambria Math"/>
                </w:rPr>
                <m:t>(s,l,n)</m:t>
              </m:r>
            </m:e>
          </m:nary>
        </m:oMath>
      </m:oMathPara>
    </w:p>
    <w:p w14:paraId="1BD054C7" w14:textId="14590BA0" w:rsidR="00D67554" w:rsidRDefault="00751B66" w:rsidP="00751B66">
      <w:pPr>
        <w:ind w:firstLine="0"/>
      </w:pPr>
      <w:r>
        <w:t>w</w:t>
      </w:r>
      <w:r w:rsidR="00D67554">
        <w:t xml:space="preserve">here </w:t>
      </w:r>
      <m:oMath>
        <m:r>
          <w:rPr>
            <w:rFonts w:ascii="Cambria Math" w:hAnsi="Cambria Math"/>
          </w:rPr>
          <m:t>D=original filtered data</m:t>
        </m:r>
      </m:oMath>
      <w:r w:rsidR="00DC3F33">
        <w:t>,</w:t>
      </w:r>
      <m:oMath>
        <m:r>
          <w:rPr>
            <w:rFonts w:ascii="Cambria Math" w:hAnsi="Cambria Math"/>
          </w:rPr>
          <m:t>N=number of activities</m:t>
        </m:r>
      </m:oMath>
      <w:r w:rsidR="00DA0A1D">
        <w:t xml:space="preserve">, </w:t>
      </w:r>
      <m:oMath>
        <m:r>
          <w:rPr>
            <w:rFonts w:ascii="Cambria Math" w:hAnsi="Cambria Math"/>
          </w:rPr>
          <m:t>s=segment start index</m:t>
        </m:r>
      </m:oMath>
      <w:r w:rsidR="003D5DC6">
        <w:t xml:space="preserve">, </w:t>
      </w:r>
      <m:oMath>
        <m:r>
          <w:rPr>
            <w:rFonts w:ascii="Cambria Math" w:hAnsi="Cambria Math"/>
          </w:rPr>
          <m:t>l=segment length</m:t>
        </m:r>
      </m:oMath>
      <w:r w:rsidR="003D5DC6">
        <w:t xml:space="preserve">, and </w:t>
      </w:r>
      <m:oMath>
        <m:r>
          <w:rPr>
            <w:rFonts w:ascii="Cambria Math" w:hAnsi="Cambria Math"/>
          </w:rPr>
          <m:t>n=the number of segments</m:t>
        </m:r>
        <m:r>
          <m:rPr>
            <m:sty m:val="p"/>
          </m:rPr>
          <w:rPr>
            <w:rFonts w:ascii="Cambria Math" w:hAnsi="Cambria Math"/>
          </w:rPr>
          <m:t xml:space="preserve"> </m:t>
        </m:r>
      </m:oMath>
      <w:r w:rsidR="003D5DC6">
        <w:t xml:space="preserve"> </w:t>
      </w:r>
      <w:r w:rsidR="006A71BF">
        <w:t>from a single original sequence</w:t>
      </w:r>
      <w:r w:rsidR="003E7442">
        <w:t xml:space="preserve"> </w:t>
      </w:r>
      <m:oMath>
        <m:sSub>
          <m:sSubPr>
            <m:ctrlPr>
              <w:rPr>
                <w:rFonts w:ascii="Cambria Math" w:hAnsi="Cambria Math"/>
                <w:i/>
              </w:rPr>
            </m:ctrlPr>
          </m:sSubPr>
          <m:e>
            <m:r>
              <w:rPr>
                <w:rFonts w:ascii="Cambria Math" w:hAnsi="Cambria Math"/>
              </w:rPr>
              <m:t>D</m:t>
            </m:r>
          </m:e>
          <m:sub>
            <m:r>
              <w:rPr>
                <w:rFonts w:ascii="Cambria Math" w:hAnsi="Cambria Math"/>
              </w:rPr>
              <m:t>i</m:t>
            </m:r>
          </m:sub>
        </m:sSub>
      </m:oMath>
      <w:r w:rsidR="00DC3F33">
        <w:t>, resulting the</w:t>
      </w:r>
      <w:r w:rsidR="005B0F6F">
        <w:t xml:space="preserve"> new</w:t>
      </w:r>
      <w:r w:rsidR="00DC3F33">
        <w:t xml:space="preserve"> set of</w:t>
      </w:r>
      <w:r w:rsidR="005B0F6F">
        <w:t xml:space="preserve"> equal length</w:t>
      </w:r>
      <w:r w:rsidR="00DC3F33">
        <w:t xml:space="preserve"> segments</w:t>
      </w:r>
      <w:r w:rsidR="005B0F6F">
        <w:t xml:space="preserve"> </w:t>
      </w:r>
      <m:oMath>
        <m:sSub>
          <m:sSubPr>
            <m:ctrlPr>
              <w:rPr>
                <w:rFonts w:ascii="Cambria Math" w:hAnsi="Cambria Math"/>
                <w:i/>
              </w:rPr>
            </m:ctrlPr>
          </m:sSubPr>
          <m:e>
            <m:r>
              <w:rPr>
                <w:rFonts w:ascii="Cambria Math" w:hAnsi="Cambria Math"/>
              </w:rPr>
              <m:t>D</m:t>
            </m:r>
          </m:e>
          <m:sub>
            <m:r>
              <w:rPr>
                <w:rFonts w:ascii="Cambria Math" w:hAnsi="Cambria Math"/>
              </w:rPr>
              <m:t>seg</m:t>
            </m:r>
          </m:sub>
        </m:sSub>
      </m:oMath>
      <w:r w:rsidR="001E2D8C">
        <w:t>.</w:t>
      </w:r>
      <w:r w:rsidR="00F94EDB">
        <w:t xml:space="preserve"> </w:t>
      </w:r>
      <w:r w:rsidR="00AE0518">
        <w:t>And in this certain case the</w:t>
      </w:r>
      <w:r w:rsidR="00F94EDB">
        <w:t xml:space="preserve"> </w:t>
      </w:r>
      <w:r w:rsidR="001B4BB4">
        <w:t>equation</w:t>
      </w:r>
      <w:r w:rsidR="00AE0518">
        <w:t xml:space="preserve"> takes the form of:</w:t>
      </w:r>
    </w:p>
    <w:p w14:paraId="7179D019" w14:textId="2EE4E67C" w:rsidR="00F94EDB" w:rsidRPr="00BC0E99" w:rsidRDefault="004826FF" w:rsidP="00F94EDB">
      <m:oMathPara>
        <m:oMath>
          <m:sSub>
            <m:sSubPr>
              <m:ctrlPr>
                <w:rPr>
                  <w:rFonts w:ascii="Cambria Math" w:hAnsi="Cambria Math"/>
                  <w:i/>
                </w:rPr>
              </m:ctrlPr>
            </m:sSubPr>
            <m:e>
              <m:r>
                <w:rPr>
                  <w:rFonts w:ascii="Cambria Math" w:hAnsi="Cambria Math"/>
                </w:rPr>
                <m:t>D</m:t>
              </m:r>
            </m:e>
            <m:sub>
              <m:r>
                <w:rPr>
                  <w:rFonts w:ascii="Cambria Math" w:hAnsi="Cambria Math"/>
                </w:rPr>
                <m:t>seg</m:t>
              </m:r>
            </m:sub>
          </m:sSub>
          <m:r>
            <w:rPr>
              <w:rFonts w:ascii="Cambria Math" w:hAnsi="Cambria Math"/>
            </w:rPr>
            <m:t xml:space="preserve">= </m:t>
          </m:r>
          <m:nary>
            <m:naryPr>
              <m:chr m:val="⋃"/>
              <m:limLoc m:val="undOvr"/>
              <m:ctrlPr>
                <w:rPr>
                  <w:rFonts w:ascii="Cambria Math" w:hAnsi="Cambria Math"/>
                  <w:i/>
                </w:rPr>
              </m:ctrlPr>
            </m:naryPr>
            <m:sub>
              <m:r>
                <w:rPr>
                  <w:rFonts w:ascii="Cambria Math" w:hAnsi="Cambria Math"/>
                </w:rPr>
                <m:t>i=0</m:t>
              </m:r>
            </m:sub>
            <m:sup>
              <m:r>
                <w:rPr>
                  <w:rFonts w:ascii="Cambria Math" w:hAnsi="Cambria Math"/>
                </w:rPr>
                <m:t>232</m:t>
              </m:r>
            </m:sup>
            <m:e>
              <m:sSub>
                <m:sSubPr>
                  <m:ctrlPr>
                    <w:rPr>
                      <w:rFonts w:ascii="Cambria Math" w:hAnsi="Cambria Math"/>
                      <w:i/>
                    </w:rPr>
                  </m:ctrlPr>
                </m:sSubPr>
                <m:e>
                  <m:r>
                    <w:rPr>
                      <w:rFonts w:ascii="Cambria Math" w:hAnsi="Cambria Math"/>
                    </w:rPr>
                    <m:t>D</m:t>
                  </m:r>
                </m:e>
                <m:sub>
                  <m:r>
                    <w:rPr>
                      <w:rFonts w:ascii="Cambria Math" w:hAnsi="Cambria Math"/>
                    </w:rPr>
                    <m:t>i</m:t>
                  </m:r>
                </m:sub>
              </m:sSub>
              <m:r>
                <w:rPr>
                  <w:rFonts w:ascii="Cambria Math" w:hAnsi="Cambria Math"/>
                </w:rPr>
                <m:t>(100,69,5)</m:t>
              </m:r>
            </m:e>
          </m:nary>
        </m:oMath>
      </m:oMathPara>
    </w:p>
    <w:p w14:paraId="1B3F9668" w14:textId="3B839551" w:rsidR="00F94EDB" w:rsidRPr="00D67554" w:rsidRDefault="00BC0E99" w:rsidP="00751B66">
      <w:pPr>
        <w:ind w:firstLine="0"/>
      </w:pPr>
      <w:r>
        <w:t xml:space="preserve">and therefore </w:t>
      </w:r>
      <m:oMath>
        <m:sSub>
          <m:sSubPr>
            <m:ctrlPr>
              <w:rPr>
                <w:rFonts w:ascii="Cambria Math" w:hAnsi="Cambria Math"/>
                <w:i/>
              </w:rPr>
            </m:ctrlPr>
          </m:sSubPr>
          <m:e>
            <m:r>
              <w:rPr>
                <w:rFonts w:ascii="Cambria Math" w:hAnsi="Cambria Math"/>
              </w:rPr>
              <m:t>D</m:t>
            </m:r>
          </m:e>
          <m:sub>
            <m:r>
              <w:rPr>
                <w:rFonts w:ascii="Cambria Math" w:hAnsi="Cambria Math"/>
              </w:rPr>
              <m:t>seg</m:t>
            </m:r>
          </m:sub>
        </m:sSub>
        <m:r>
          <w:rPr>
            <w:rFonts w:ascii="Cambria Math" w:hAnsi="Cambria Math"/>
          </w:rPr>
          <m:t xml:space="preserve"> </m:t>
        </m:r>
      </m:oMath>
      <w:r>
        <w:t xml:space="preserve">the shape of </w:t>
      </w:r>
      <m:oMath>
        <m:sSub>
          <m:sSubPr>
            <m:ctrlPr>
              <w:rPr>
                <w:rFonts w:ascii="Cambria Math" w:hAnsi="Cambria Math"/>
                <w:i/>
              </w:rPr>
            </m:ctrlPr>
          </m:sSubPr>
          <m:e>
            <m:r>
              <w:rPr>
                <w:rFonts w:ascii="Cambria Math" w:hAnsi="Cambria Math"/>
              </w:rPr>
              <m:t>D</m:t>
            </m:r>
          </m:e>
          <m:sub>
            <m:r>
              <w:rPr>
                <w:rFonts w:ascii="Cambria Math" w:hAnsi="Cambria Math"/>
              </w:rPr>
              <m:t>1160x207</m:t>
            </m:r>
          </m:sub>
        </m:sSub>
      </m:oMath>
      <w:r w:rsidR="001B4BB4">
        <w:t>.</w:t>
      </w:r>
    </w:p>
    <w:p w14:paraId="6B55367C" w14:textId="77777777" w:rsidR="000E381C" w:rsidRDefault="000E381C" w:rsidP="000E381C">
      <w:pPr>
        <w:pStyle w:val="31"/>
      </w:pPr>
      <w:bookmarkStart w:id="61" w:name="_Toc125580503"/>
      <w:bookmarkStart w:id="62" w:name="_Toc136348909"/>
      <w:r>
        <w:t xml:space="preserve">Dataset </w:t>
      </w:r>
      <w:r w:rsidRPr="000D2CE9">
        <w:t>construction</w:t>
      </w:r>
      <w:r>
        <w:t xml:space="preserve"> and standardization</w:t>
      </w:r>
      <w:bookmarkEnd w:id="61"/>
      <w:bookmarkEnd w:id="62"/>
    </w:p>
    <w:p w14:paraId="5CD09BD1" w14:textId="77777777" w:rsidR="002451BD" w:rsidRDefault="00213531" w:rsidP="002451BD">
      <w:r>
        <w:t xml:space="preserve">The most important and challenging part of the TSA classification is to prepare and construct data in such </w:t>
      </w:r>
      <w:r w:rsidR="00523AFB">
        <w:t>a manner</w:t>
      </w:r>
      <w:r>
        <w:t xml:space="preserve"> that it </w:t>
      </w:r>
      <w:r w:rsidR="00523AFB">
        <w:t>can be processed</w:t>
      </w:r>
      <w:r>
        <w:t xml:space="preserve">. Therefore, the most significant question is how to construct dataset from raw data into readable format for </w:t>
      </w:r>
      <w:r w:rsidRPr="00213531">
        <w:rPr>
          <w:i/>
          <w:iCs/>
        </w:rPr>
        <w:t>sktime</w:t>
      </w:r>
      <w:r>
        <w:t xml:space="preserve"> TSC models. </w:t>
      </w:r>
      <w:r w:rsidR="000E381C">
        <w:t xml:space="preserve">Until this </w:t>
      </w:r>
      <w:r w:rsidR="00AD76D1">
        <w:t>point,</w:t>
      </w:r>
      <w:r w:rsidR="000E381C">
        <w:t xml:space="preserve"> we have proceeded quite straightforwardly in data pre-processing, but the next step is probably the most crucial</w:t>
      </w:r>
      <w:r w:rsidR="00941FAF">
        <w:t xml:space="preserve">. </w:t>
      </w:r>
      <w:r w:rsidR="000E381C">
        <w:t xml:space="preserve">There are several ways to construct consistent dataset for time series classification models. </w:t>
      </w:r>
      <w:r w:rsidR="003113F6">
        <w:t>In the solution applied we use nested</w:t>
      </w:r>
      <w:r w:rsidR="00017667">
        <w:t xml:space="preserve"> data structure for TSC</w:t>
      </w:r>
      <w:r w:rsidR="00321739">
        <w:t>, as proposed in the study of Löning et al</w:t>
      </w:r>
      <w:r w:rsidR="00017667">
        <w:t>. (2019)</w:t>
      </w:r>
      <w:r w:rsidR="003113F6">
        <w:t xml:space="preserve">, wherein three-dimensional signals are first divided into </w:t>
      </w:r>
      <m:oMath>
        <m:r>
          <w:rPr>
            <w:rFonts w:ascii="Cambria Math" w:hAnsi="Cambria Math"/>
          </w:rPr>
          <m:t>M</m:t>
        </m:r>
      </m:oMath>
      <w:r w:rsidR="003113F6">
        <w:t xml:space="preserve"> seconds sequences and then flattened using interlacing </w:t>
      </w:r>
      <w:r w:rsidR="00941FAF">
        <w:t>method.</w:t>
      </w:r>
      <w:r w:rsidR="000E381C">
        <w:t xml:space="preserve"> Then those flattened sequences were combined into the same two-dimensional data table in the shape of </w:t>
      </w:r>
      <m:oMath>
        <m:r>
          <w:rPr>
            <w:rFonts w:ascii="Cambria Math" w:hAnsi="Cambria Math"/>
          </w:rPr>
          <m:t>(1160, 3xM)=(1160, 207)</m:t>
        </m:r>
      </m:oMath>
      <w:r w:rsidR="008C4032">
        <w:t xml:space="preserve">, when </w:t>
      </w:r>
      <m:oMath>
        <m:r>
          <w:rPr>
            <w:rFonts w:ascii="Cambria Math" w:hAnsi="Cambria Math"/>
          </w:rPr>
          <m:t>M=69</m:t>
        </m:r>
      </m:oMath>
      <w:r w:rsidR="000E381C">
        <w:t xml:space="preserve">. Thus, in fact, each row value now represents feature value in the reshaped data structure, repeating the pattern </w:t>
      </w:r>
      <w:r w:rsidR="000E381C" w:rsidRPr="00832A69">
        <w:rPr>
          <w:i/>
          <w:iCs/>
        </w:rPr>
        <w:t>heartrate-speed-altitude</w:t>
      </w:r>
      <w:r w:rsidR="000E381C">
        <w:t xml:space="preserve"> </w:t>
      </w:r>
      <m:oMath>
        <m:r>
          <w:rPr>
            <w:rFonts w:ascii="Cambria Math" w:hAnsi="Cambria Math"/>
          </w:rPr>
          <m:t>M</m:t>
        </m:r>
      </m:oMath>
      <w:r w:rsidR="000E381C">
        <w:t xml:space="preserve"> times. Sktime classifiers are expecting data in nested data structure whereas classical </w:t>
      </w:r>
    </w:p>
    <w:p w14:paraId="10CA97A0" w14:textId="77777777" w:rsidR="002451BD" w:rsidRDefault="002451BD" w:rsidP="002451BD"/>
    <w:p w14:paraId="56620311" w14:textId="435E7FCB" w:rsidR="002451BD" w:rsidRDefault="002451BD" w:rsidP="002451BD">
      <w:pPr>
        <w:pStyle w:val="Figurecaption"/>
      </w:pPr>
      <w:bookmarkStart w:id="63" w:name="_Toc136271758"/>
      <w:r>
        <w:lastRenderedPageBreak/>
        <w:t xml:space="preserve">Fig. </w:t>
      </w:r>
      <w:r w:rsidRPr="004E6C3B">
        <w:t>2.</w:t>
      </w:r>
      <w:r>
        <w:t>2C: Interlaced signal standardization. Above</w:t>
      </w:r>
      <w:r w:rsidRPr="004E6C3B">
        <w:t xml:space="preserve"> </w:t>
      </w:r>
      <w:r>
        <w:t>n</w:t>
      </w:r>
      <w:r w:rsidRPr="004E6C3B">
        <w:t xml:space="preserve">on-standard </w:t>
      </w:r>
      <w:r>
        <w:t>interlaced univariate</w:t>
      </w:r>
      <w:r w:rsidRPr="004E6C3B">
        <w:t xml:space="preserve"> signal visualization for a sequence sample</w:t>
      </w:r>
      <w:r>
        <w:t>. Below the same sample is standardized</w:t>
      </w:r>
      <w:r w:rsidRPr="004E6C3B">
        <w:t>.</w:t>
      </w:r>
      <w:bookmarkEnd w:id="63"/>
    </w:p>
    <w:p w14:paraId="7881DC3D" w14:textId="4727A141" w:rsidR="000E381C" w:rsidRDefault="000E381C" w:rsidP="002451BD">
      <w:pPr>
        <w:ind w:firstLine="0"/>
      </w:pPr>
      <w:r>
        <w:t xml:space="preserve">machine learning algorithms </w:t>
      </w:r>
      <w:r w:rsidR="00523AFB">
        <w:t>require</w:t>
      </w:r>
      <w:r>
        <w:t xml:space="preserve"> tabularized data. In nested data structure, all the features of the flattened sequences will be compressed into </w:t>
      </w:r>
      <w:r w:rsidR="009541F3">
        <w:t>one</w:t>
      </w:r>
      <w:r>
        <w:t xml:space="preserve"> dimension. In this kind of structure, one table cell consists of 207 values, according to second dimension length of our dataset shape.</w:t>
      </w:r>
      <w:r w:rsidR="00CE0781">
        <w:t xml:space="preserve"> </w:t>
      </w:r>
      <w:r>
        <w:t xml:space="preserve">Such a data has to be standardized and scaled into </w:t>
      </w:r>
      <w:r w:rsidR="009541F3">
        <w:t>the same</w:t>
      </w:r>
      <w:r>
        <w:t xml:space="preserve"> value range in order to minimize dominance of a single feature. For example, speed has values [0,10], and heart rate [100,</w:t>
      </w:r>
      <w:r w:rsidR="000423A3">
        <w:t xml:space="preserve"> </w:t>
      </w:r>
      <w:r>
        <w:t xml:space="preserve">200], and yet altitude something between [50, 300]. This may also produce a </w:t>
      </w:r>
      <w:r w:rsidR="009541F3">
        <w:t>question of</w:t>
      </w:r>
      <w:r>
        <w:t xml:space="preserve"> how the data should be standardized. In the </w:t>
      </w:r>
      <w:r w:rsidR="001538E0">
        <w:t>study</w:t>
      </w:r>
      <w:r>
        <w:t xml:space="preserve"> c</w:t>
      </w:r>
      <w:r w:rsidRPr="0025126D">
        <w:t>entering and scaling happen independently on each feature by computing the relevant statistics on the samples in the training set.</w:t>
      </w:r>
      <w:r>
        <w:t xml:space="preserve"> In the </w:t>
      </w:r>
      <w:r w:rsidR="001538E0">
        <w:t>figure</w:t>
      </w:r>
      <w:r>
        <w:t xml:space="preserve"> </w:t>
      </w:r>
      <w:r w:rsidRPr="00E308BF">
        <w:t>2.</w:t>
      </w:r>
      <w:r w:rsidR="00DD1E15">
        <w:t>2C</w:t>
      </w:r>
      <w:r>
        <w:t xml:space="preserve"> effect of standardization is demonstrated in a single random sequence sample.</w:t>
      </w:r>
      <w:r w:rsidR="009C0051">
        <w:rPr>
          <w:noProof/>
          <w:lang w:eastAsia="en-US"/>
        </w:rPr>
        <w:drawing>
          <wp:anchor distT="0" distB="0" distL="114300" distR="114300" simplePos="0" relativeHeight="251658247" behindDoc="0" locked="0" layoutInCell="1" allowOverlap="1" wp14:anchorId="61E43BBE" wp14:editId="60D10263">
            <wp:simplePos x="1400175" y="3590925"/>
            <wp:positionH relativeFrom="margin">
              <wp:align>center</wp:align>
            </wp:positionH>
            <wp:positionV relativeFrom="margin">
              <wp:align>top</wp:align>
            </wp:positionV>
            <wp:extent cx="5512279" cy="3252010"/>
            <wp:effectExtent l="0" t="0" r="0" b="5715"/>
            <wp:wrapSquare wrapText="bothSides"/>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Picture 268"/>
                    <pic:cNvPicPr/>
                  </pic:nvPicPr>
                  <pic:blipFill>
                    <a:blip r:embed="rId27">
                      <a:extLst>
                        <a:ext uri="{28A0092B-C50C-407E-A947-70E740481C1C}">
                          <a14:useLocalDpi xmlns:a14="http://schemas.microsoft.com/office/drawing/2010/main" val="0"/>
                        </a:ext>
                      </a:extLst>
                    </a:blip>
                    <a:stretch>
                      <a:fillRect/>
                    </a:stretch>
                  </pic:blipFill>
                  <pic:spPr>
                    <a:xfrm>
                      <a:off x="0" y="0"/>
                      <a:ext cx="5512279" cy="3252010"/>
                    </a:xfrm>
                    <a:prstGeom prst="rect">
                      <a:avLst/>
                    </a:prstGeom>
                  </pic:spPr>
                </pic:pic>
              </a:graphicData>
            </a:graphic>
          </wp:anchor>
        </w:drawing>
      </w:r>
    </w:p>
    <w:p w14:paraId="5D698B53" w14:textId="227A267C" w:rsidR="000E381C" w:rsidRDefault="000E381C" w:rsidP="000E381C">
      <w:r>
        <w:t xml:space="preserve">When combining </w:t>
      </w:r>
      <w:r w:rsidR="00E63D18">
        <w:t>interlaced</w:t>
      </w:r>
      <w:r>
        <w:t xml:space="preserve"> sequences from different </w:t>
      </w:r>
      <w:r w:rsidR="009541F3">
        <w:t>types</w:t>
      </w:r>
      <w:r>
        <w:t xml:space="preserve"> of categories into the same picture, </w:t>
      </w:r>
      <w:r w:rsidR="00470F76">
        <w:t xml:space="preserve">somewhat </w:t>
      </w:r>
      <w:r>
        <w:t xml:space="preserve">clear distinctivity and </w:t>
      </w:r>
      <w:r w:rsidRPr="00914A53">
        <w:t>particularity</w:t>
      </w:r>
      <w:r>
        <w:t xml:space="preserve"> between them can be observed. See the </w:t>
      </w:r>
      <w:r w:rsidR="00F13FAF">
        <w:t>figure</w:t>
      </w:r>
      <w:r w:rsidR="00046211">
        <w:t>s</w:t>
      </w:r>
      <w:r>
        <w:t xml:space="preserve"> 2.</w:t>
      </w:r>
      <w:r w:rsidR="00F13FAF">
        <w:t>2D</w:t>
      </w:r>
      <w:r>
        <w:t xml:space="preserve"> and 2.</w:t>
      </w:r>
      <w:r w:rsidR="00046211">
        <w:t>2E</w:t>
      </w:r>
      <w:r>
        <w:t>.</w:t>
      </w:r>
    </w:p>
    <w:p w14:paraId="3512C984" w14:textId="711061C5" w:rsidR="000E381C" w:rsidRDefault="00046211" w:rsidP="007D48FB">
      <w:pPr>
        <w:pStyle w:val="Picture"/>
      </w:pPr>
      <w:r>
        <w:rPr>
          <w:lang w:eastAsia="en-US"/>
        </w:rPr>
        <w:lastRenderedPageBreak/>
        <w:drawing>
          <wp:inline distT="0" distB="0" distL="0" distR="0" wp14:anchorId="1C83AA45" wp14:editId="54716910">
            <wp:extent cx="5581290" cy="1450001"/>
            <wp:effectExtent l="0" t="0" r="635" b="0"/>
            <wp:docPr id="253" name="Picture 253"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53" descr="Timeline&#10;&#10;Description automatically generated"/>
                    <pic:cNvPicPr/>
                  </pic:nvPicPr>
                  <pic:blipFill rotWithShape="1">
                    <a:blip r:embed="rId28">
                      <a:extLst>
                        <a:ext uri="{28A0092B-C50C-407E-A947-70E740481C1C}">
                          <a14:useLocalDpi xmlns:a14="http://schemas.microsoft.com/office/drawing/2010/main" val="0"/>
                        </a:ext>
                      </a:extLst>
                    </a:blip>
                    <a:srcRect t="4719" b="62788"/>
                    <a:stretch/>
                  </pic:blipFill>
                  <pic:spPr bwMode="auto">
                    <a:xfrm>
                      <a:off x="0" y="0"/>
                      <a:ext cx="5606473" cy="1456543"/>
                    </a:xfrm>
                    <a:prstGeom prst="rect">
                      <a:avLst/>
                    </a:prstGeom>
                    <a:ln>
                      <a:noFill/>
                    </a:ln>
                    <a:extLst>
                      <a:ext uri="{53640926-AAD7-44D8-BBD7-CCE9431645EC}">
                        <a14:shadowObscured xmlns:a14="http://schemas.microsoft.com/office/drawing/2010/main"/>
                      </a:ext>
                    </a:extLst>
                  </pic:spPr>
                </pic:pic>
              </a:graphicData>
            </a:graphic>
          </wp:inline>
        </w:drawing>
      </w:r>
    </w:p>
    <w:p w14:paraId="6E694BE2" w14:textId="58910A0C" w:rsidR="00F43C90" w:rsidRDefault="00F43C90" w:rsidP="007D48FB">
      <w:pPr>
        <w:pStyle w:val="Picture"/>
        <w:spacing w:before="0"/>
      </w:pPr>
      <w:r>
        <w:rPr>
          <w:lang w:eastAsia="en-US"/>
        </w:rPr>
        <w:drawing>
          <wp:inline distT="0" distB="0" distL="0" distR="0" wp14:anchorId="4F3B4C65" wp14:editId="677AEBD2">
            <wp:extent cx="5581291" cy="1417667"/>
            <wp:effectExtent l="0" t="0" r="635" b="0"/>
            <wp:docPr id="681108497" name="Picture 681108497"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53" descr="Timeline&#10;&#10;Description automatically generated"/>
                    <pic:cNvPicPr/>
                  </pic:nvPicPr>
                  <pic:blipFill rotWithShape="1">
                    <a:blip r:embed="rId28">
                      <a:extLst>
                        <a:ext uri="{28A0092B-C50C-407E-A947-70E740481C1C}">
                          <a14:useLocalDpi xmlns:a14="http://schemas.microsoft.com/office/drawing/2010/main" val="0"/>
                        </a:ext>
                      </a:extLst>
                    </a:blip>
                    <a:srcRect t="36796" b="31437"/>
                    <a:stretch/>
                  </pic:blipFill>
                  <pic:spPr bwMode="auto">
                    <a:xfrm>
                      <a:off x="0" y="0"/>
                      <a:ext cx="5620903" cy="1427728"/>
                    </a:xfrm>
                    <a:prstGeom prst="rect">
                      <a:avLst/>
                    </a:prstGeom>
                    <a:ln>
                      <a:noFill/>
                    </a:ln>
                    <a:extLst>
                      <a:ext uri="{53640926-AAD7-44D8-BBD7-CCE9431645EC}">
                        <a14:shadowObscured xmlns:a14="http://schemas.microsoft.com/office/drawing/2010/main"/>
                      </a:ext>
                    </a:extLst>
                  </pic:spPr>
                </pic:pic>
              </a:graphicData>
            </a:graphic>
          </wp:inline>
        </w:drawing>
      </w:r>
    </w:p>
    <w:p w14:paraId="197131F8" w14:textId="2696BA62" w:rsidR="00F43C90" w:rsidRDefault="00F43C90" w:rsidP="007D48FB">
      <w:pPr>
        <w:pStyle w:val="Picture"/>
        <w:spacing w:before="0"/>
      </w:pPr>
      <w:r>
        <w:rPr>
          <w:lang w:eastAsia="en-US"/>
        </w:rPr>
        <w:drawing>
          <wp:inline distT="0" distB="0" distL="0" distR="0" wp14:anchorId="7F78F96B" wp14:editId="7E5288D3">
            <wp:extent cx="5564038" cy="1365174"/>
            <wp:effectExtent l="0" t="0" r="0" b="6985"/>
            <wp:docPr id="1669507328" name="Picture 1669507328"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53" descr="Timeline&#10;&#10;Description automatically generated"/>
                    <pic:cNvPicPr/>
                  </pic:nvPicPr>
                  <pic:blipFill rotWithShape="1">
                    <a:blip r:embed="rId28">
                      <a:extLst>
                        <a:ext uri="{28A0092B-C50C-407E-A947-70E740481C1C}">
                          <a14:useLocalDpi xmlns:a14="http://schemas.microsoft.com/office/drawing/2010/main" val="0"/>
                        </a:ext>
                      </a:extLst>
                    </a:blip>
                    <a:srcRect t="68925" b="389"/>
                    <a:stretch/>
                  </pic:blipFill>
                  <pic:spPr bwMode="auto">
                    <a:xfrm>
                      <a:off x="0" y="0"/>
                      <a:ext cx="5604294" cy="1375051"/>
                    </a:xfrm>
                    <a:prstGeom prst="rect">
                      <a:avLst/>
                    </a:prstGeom>
                    <a:ln>
                      <a:noFill/>
                    </a:ln>
                    <a:extLst>
                      <a:ext uri="{53640926-AAD7-44D8-BBD7-CCE9431645EC}">
                        <a14:shadowObscured xmlns:a14="http://schemas.microsoft.com/office/drawing/2010/main"/>
                      </a:ext>
                    </a:extLst>
                  </pic:spPr>
                </pic:pic>
              </a:graphicData>
            </a:graphic>
          </wp:inline>
        </w:drawing>
      </w:r>
    </w:p>
    <w:p w14:paraId="2CC9A90B" w14:textId="5D62C938" w:rsidR="000E381C" w:rsidRPr="004E6C3B" w:rsidRDefault="006B49A4" w:rsidP="000E381C">
      <w:pPr>
        <w:pStyle w:val="Figurecaption"/>
      </w:pPr>
      <w:bookmarkStart w:id="64" w:name="_Toc136271759"/>
      <w:r>
        <w:t xml:space="preserve">Fig. </w:t>
      </w:r>
      <w:r w:rsidR="000E381C" w:rsidRPr="004E6C3B">
        <w:t>2.</w:t>
      </w:r>
      <w:r>
        <w:t>2D:</w:t>
      </w:r>
      <w:r w:rsidR="000E381C" w:rsidRPr="004E6C3B">
        <w:t xml:space="preserve"> Standardized sequence samples for different categories</w:t>
      </w:r>
      <w:r w:rsidR="000D038F">
        <w:t xml:space="preserve"> (shared y</w:t>
      </w:r>
      <w:r w:rsidR="008070BB">
        <w:t>-</w:t>
      </w:r>
      <w:r w:rsidR="000D038F">
        <w:t>axis)</w:t>
      </w:r>
      <w:r w:rsidR="000E381C" w:rsidRPr="004E6C3B">
        <w:t>.</w:t>
      </w:r>
      <w:bookmarkEnd w:id="64"/>
    </w:p>
    <w:p w14:paraId="4F66C78A" w14:textId="5F8C34E3" w:rsidR="000E381C" w:rsidRDefault="00905848" w:rsidP="000E381C">
      <w:pPr>
        <w:pStyle w:val="Picture"/>
      </w:pPr>
      <w:r>
        <w:rPr>
          <w:lang w:eastAsia="en-US"/>
        </w:rPr>
        <w:drawing>
          <wp:inline distT="0" distB="0" distL="0" distR="0" wp14:anchorId="20D5CA53" wp14:editId="4FA8FA3F">
            <wp:extent cx="5555411" cy="2034016"/>
            <wp:effectExtent l="0" t="0" r="7620" b="4445"/>
            <wp:docPr id="1928340456" name="Picture 1928340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340456" name="Picture 1928340456"/>
                    <pic:cNvPicPr/>
                  </pic:nvPicPr>
                  <pic:blipFill>
                    <a:blip r:embed="rId29">
                      <a:extLst>
                        <a:ext uri="{28A0092B-C50C-407E-A947-70E740481C1C}">
                          <a14:useLocalDpi xmlns:a14="http://schemas.microsoft.com/office/drawing/2010/main" val="0"/>
                        </a:ext>
                      </a:extLst>
                    </a:blip>
                    <a:stretch>
                      <a:fillRect/>
                    </a:stretch>
                  </pic:blipFill>
                  <pic:spPr>
                    <a:xfrm>
                      <a:off x="0" y="0"/>
                      <a:ext cx="5592697" cy="2047668"/>
                    </a:xfrm>
                    <a:prstGeom prst="rect">
                      <a:avLst/>
                    </a:prstGeom>
                  </pic:spPr>
                </pic:pic>
              </a:graphicData>
            </a:graphic>
          </wp:inline>
        </w:drawing>
      </w:r>
    </w:p>
    <w:p w14:paraId="3501C9FB" w14:textId="2B1FBF03" w:rsidR="000E381C" w:rsidRDefault="006B49A4" w:rsidP="000E381C">
      <w:pPr>
        <w:pStyle w:val="Figurecaption"/>
      </w:pPr>
      <w:bookmarkStart w:id="65" w:name="_Toc136271760"/>
      <w:r>
        <w:t xml:space="preserve">Fig. </w:t>
      </w:r>
      <w:r w:rsidR="000E381C" w:rsidRPr="004E6C3B">
        <w:t>2.</w:t>
      </w:r>
      <w:r>
        <w:t xml:space="preserve">2E: </w:t>
      </w:r>
      <w:r w:rsidR="000E381C" w:rsidRPr="004E6C3B">
        <w:t xml:space="preserve"> Combined standardized sequence samples for different categories.</w:t>
      </w:r>
      <w:bookmarkEnd w:id="65"/>
    </w:p>
    <w:p w14:paraId="20AE7BA6" w14:textId="18FBF8B4" w:rsidR="000E381C" w:rsidRDefault="000E381C" w:rsidP="000E381C">
      <w:r>
        <w:t xml:space="preserve">Also, we can visualize same category activities in the same picture in order to identify similar patterns. In </w:t>
      </w:r>
      <w:r w:rsidR="009541F3">
        <w:t>figure</w:t>
      </w:r>
      <w:r>
        <w:t xml:space="preserve"> </w:t>
      </w:r>
      <w:r w:rsidR="00877A9D">
        <w:t>2.2F</w:t>
      </w:r>
      <w:r>
        <w:t xml:space="preserve">, three random sequences of the </w:t>
      </w:r>
      <w:r w:rsidR="00877A9D">
        <w:t>running</w:t>
      </w:r>
      <w:r>
        <w:t xml:space="preserve"> category are visualized.</w:t>
      </w:r>
    </w:p>
    <w:p w14:paraId="60CA647F" w14:textId="06FF5673" w:rsidR="000E381C" w:rsidRDefault="00905848" w:rsidP="000E381C">
      <w:pPr>
        <w:pStyle w:val="Picture"/>
      </w:pPr>
      <w:r>
        <w:rPr>
          <w:lang w:eastAsia="en-US"/>
        </w:rPr>
        <w:lastRenderedPageBreak/>
        <w:drawing>
          <wp:inline distT="0" distB="0" distL="0" distR="0" wp14:anchorId="0CA43DBE" wp14:editId="387E7A61">
            <wp:extent cx="5840083" cy="2091449"/>
            <wp:effectExtent l="0" t="0" r="8890" b="4445"/>
            <wp:docPr id="1575765324" name="Picture 157576532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765324" name="Picture 6" descr="Chart&#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870657" cy="2102398"/>
                    </a:xfrm>
                    <a:prstGeom prst="rect">
                      <a:avLst/>
                    </a:prstGeom>
                  </pic:spPr>
                </pic:pic>
              </a:graphicData>
            </a:graphic>
          </wp:inline>
        </w:drawing>
      </w:r>
    </w:p>
    <w:p w14:paraId="4F7E4A21" w14:textId="4E3E0FEF" w:rsidR="000E381C" w:rsidRDefault="000D038F" w:rsidP="000E381C">
      <w:pPr>
        <w:pStyle w:val="Figurecaption"/>
      </w:pPr>
      <w:bookmarkStart w:id="66" w:name="_Toc136271761"/>
      <w:r>
        <w:t xml:space="preserve">Fig. </w:t>
      </w:r>
      <w:r w:rsidR="000E381C" w:rsidRPr="004E6C3B">
        <w:t>2.</w:t>
      </w:r>
      <w:r w:rsidR="00877A9D">
        <w:t>2F</w:t>
      </w:r>
      <w:r>
        <w:t>:</w:t>
      </w:r>
      <w:r w:rsidR="000E381C" w:rsidRPr="004E6C3B">
        <w:t xml:space="preserve"> Three standardized sequences for the category </w:t>
      </w:r>
      <w:r w:rsidR="00CC1A13">
        <w:t>running</w:t>
      </w:r>
      <w:r w:rsidR="000E381C" w:rsidRPr="004E6C3B">
        <w:t xml:space="preserve"> (random samples</w:t>
      </w:r>
      <w:r w:rsidR="00CC1A13">
        <w:t>/indexes</w:t>
      </w:r>
      <w:r w:rsidR="000E381C" w:rsidRPr="004E6C3B">
        <w:t>).</w:t>
      </w:r>
      <w:bookmarkEnd w:id="66"/>
    </w:p>
    <w:p w14:paraId="7549C4C0" w14:textId="77777777" w:rsidR="000E381C" w:rsidRDefault="000E381C" w:rsidP="000E381C">
      <w:pPr>
        <w:pStyle w:val="31"/>
      </w:pPr>
      <w:bookmarkStart w:id="67" w:name="_Toc125580504"/>
      <w:bookmarkStart w:id="68" w:name="_Toc136348910"/>
      <w:r>
        <w:t xml:space="preserve">Train and </w:t>
      </w:r>
      <w:r w:rsidRPr="000B660D">
        <w:t>test</w:t>
      </w:r>
      <w:r>
        <w:t xml:space="preserve"> data</w:t>
      </w:r>
      <w:bookmarkEnd w:id="67"/>
      <w:bookmarkEnd w:id="68"/>
    </w:p>
    <w:p w14:paraId="2A0DE007" w14:textId="1782ABBC" w:rsidR="000E381C" w:rsidRDefault="000E381C" w:rsidP="000E381C">
      <w:pPr>
        <w:rPr>
          <w:noProof/>
          <w:sz w:val="22"/>
        </w:rPr>
      </w:pPr>
      <w:r>
        <w:t xml:space="preserve">Since generated new data structures </w:t>
      </w:r>
      <w:r w:rsidR="002C331A">
        <w:t>retain</w:t>
      </w:r>
      <w:r>
        <w:t xml:space="preserve"> the original sequence order, labels will </w:t>
      </w:r>
      <w:r w:rsidR="00BC75E4">
        <w:t>only be</w:t>
      </w:r>
      <w:r>
        <w:t xml:space="preserve"> transformed to categorical codes. For train and test data split, we use 80</w:t>
      </w:r>
      <w:r w:rsidR="008878E9">
        <w:t>|</w:t>
      </w:r>
      <w:r>
        <w:t xml:space="preserve">20 ratio. Data will be shuffled and stratified according to the label values because </w:t>
      </w:r>
      <w:r w:rsidR="008878E9">
        <w:t>the dataset</w:t>
      </w:r>
      <w:r>
        <w:t xml:space="preserve"> is unbalanced as can be seen in </w:t>
      </w:r>
      <w:r w:rsidR="009541F3">
        <w:t>figure</w:t>
      </w:r>
      <w:r>
        <w:t xml:space="preserve"> 2.</w:t>
      </w:r>
      <w:r w:rsidR="006F61A8">
        <w:t>2G</w:t>
      </w:r>
      <w:r>
        <w:t>.</w:t>
      </w:r>
      <w:r w:rsidRPr="000D2CE9">
        <w:rPr>
          <w:noProof/>
          <w:sz w:val="22"/>
        </w:rPr>
        <w:t xml:space="preserve"> </w:t>
      </w:r>
    </w:p>
    <w:p w14:paraId="71584422" w14:textId="0A824CCD" w:rsidR="000E381C" w:rsidRDefault="00287420" w:rsidP="000E381C">
      <w:pPr>
        <w:pStyle w:val="Picture"/>
      </w:pPr>
      <w:r>
        <w:rPr>
          <w:lang w:eastAsia="en-US"/>
        </w:rPr>
        <w:drawing>
          <wp:inline distT="0" distB="0" distL="0" distR="0" wp14:anchorId="43C90EFE" wp14:editId="3C3F911C">
            <wp:extent cx="3303917" cy="1622977"/>
            <wp:effectExtent l="0" t="0" r="0" b="0"/>
            <wp:docPr id="1633687171" name="Picture 1633687171" descr="Chart,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687171" name="Picture 7" descr="Chart, timeline&#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3320420" cy="1631084"/>
                    </a:xfrm>
                    <a:prstGeom prst="rect">
                      <a:avLst/>
                    </a:prstGeom>
                  </pic:spPr>
                </pic:pic>
              </a:graphicData>
            </a:graphic>
          </wp:inline>
        </w:drawing>
      </w:r>
    </w:p>
    <w:p w14:paraId="623AB327" w14:textId="60E87BA5" w:rsidR="000E381C" w:rsidRDefault="001B1AC7" w:rsidP="000E381C">
      <w:pPr>
        <w:pStyle w:val="Figurecaption"/>
      </w:pPr>
      <w:bookmarkStart w:id="69" w:name="_Toc136271762"/>
      <w:r>
        <w:t xml:space="preserve">Fig. </w:t>
      </w:r>
      <w:r w:rsidR="000E381C" w:rsidRPr="00DA2EE2">
        <w:t>2.</w:t>
      </w:r>
      <w:r>
        <w:t>2</w:t>
      </w:r>
      <w:r w:rsidR="000D038F">
        <w:t>G:</w:t>
      </w:r>
      <w:r w:rsidR="000E381C">
        <w:t xml:space="preserve"> </w:t>
      </w:r>
      <w:r w:rsidR="000E381C" w:rsidRPr="00C949F6">
        <w:t>Category and train-test split distribution</w:t>
      </w:r>
      <w:r>
        <w:t>.</w:t>
      </w:r>
      <w:bookmarkEnd w:id="69"/>
    </w:p>
    <w:p w14:paraId="00F7C11A" w14:textId="591ED353" w:rsidR="000E381C" w:rsidRDefault="000E381C" w:rsidP="000E381C">
      <w:r>
        <w:t xml:space="preserve">The final train and test data sizes before classification are depicted in </w:t>
      </w:r>
      <w:r w:rsidR="009541F3">
        <w:t>figure</w:t>
      </w:r>
      <w:r>
        <w:t xml:space="preserve"> 2.</w:t>
      </w:r>
      <w:r w:rsidR="006F61A8">
        <w:t>2G</w:t>
      </w:r>
      <w:r>
        <w:t xml:space="preserve">. It visualizes category distribution in train and test splits in which </w:t>
      </w:r>
      <w:r w:rsidR="00E87489" w:rsidRPr="00E87489">
        <w:rPr>
          <w:i/>
          <w:iCs/>
        </w:rPr>
        <w:t>other</w:t>
      </w:r>
      <w:r w:rsidR="00E87489">
        <w:rPr>
          <w:i/>
          <w:iCs/>
        </w:rPr>
        <w:t>-</w:t>
      </w:r>
      <w:r w:rsidR="00E87489">
        <w:t xml:space="preserve">category consists of sports </w:t>
      </w:r>
      <w:r w:rsidRPr="00E87489">
        <w:t xml:space="preserve">walking, skiing, </w:t>
      </w:r>
      <w:r w:rsidR="00E87489" w:rsidRPr="00E87489">
        <w:t xml:space="preserve">and </w:t>
      </w:r>
      <w:r w:rsidRPr="00E87489">
        <w:t>roller-skiing</w:t>
      </w:r>
      <w:r>
        <w:t>.</w:t>
      </w:r>
      <w:r>
        <w:rPr>
          <w:sz w:val="22"/>
        </w:rPr>
        <w:t xml:space="preserve"> I</w:t>
      </w:r>
      <w:r>
        <w:t xml:space="preserve">n </w:t>
      </w:r>
      <w:r w:rsidRPr="00A5227A">
        <w:rPr>
          <w:i/>
          <w:iCs/>
        </w:rPr>
        <w:t>x</w:t>
      </w:r>
      <w:r>
        <w:t>-</w:t>
      </w:r>
      <w:r w:rsidRPr="00E8382E">
        <w:t xml:space="preserve">axis </w:t>
      </w:r>
      <w:r w:rsidR="006A5E7F">
        <w:t xml:space="preserve">there is </w:t>
      </w:r>
      <w:r>
        <w:t>a</w:t>
      </w:r>
      <w:r w:rsidRPr="00E8382E">
        <w:t xml:space="preserve"> number of instances </w:t>
      </w:r>
      <w:r>
        <w:t>(</w:t>
      </w:r>
      <w:r w:rsidRPr="00E8382E">
        <w:t>segments</w:t>
      </w:r>
      <w:r>
        <w:t>)</w:t>
      </w:r>
      <w:r>
        <w:rPr>
          <w:sz w:val="22"/>
        </w:rPr>
        <w:t xml:space="preserve">. </w:t>
      </w:r>
      <w:r>
        <w:t>Lastly, t</w:t>
      </w:r>
      <w:r w:rsidRPr="004C5DA4">
        <w:t xml:space="preserve">rain </w:t>
      </w:r>
      <w:r>
        <w:t xml:space="preserve">data is transformed to the nested table for sktime classifiers, and furthermore, nested table have to be tabularized for sklearn classifiers. From these preconditions we proceed to </w:t>
      </w:r>
      <w:r w:rsidR="009541F3">
        <w:t>perform</w:t>
      </w:r>
      <w:r>
        <w:t xml:space="preserve"> classification analysis for time </w:t>
      </w:r>
      <w:r w:rsidR="00DD6416">
        <w:t>series,</w:t>
      </w:r>
      <w:r>
        <w:t xml:space="preserve"> and </w:t>
      </w:r>
      <w:r w:rsidR="00DD6416">
        <w:t xml:space="preserve">for </w:t>
      </w:r>
      <w:r>
        <w:t xml:space="preserve">some well known classical machine learning models. Yet, it is better to be clear that we have now transformed multivariate data into univariate in order to make data applicable for univariate </w:t>
      </w:r>
      <w:r w:rsidRPr="0005456D">
        <w:rPr>
          <w:i/>
          <w:iCs/>
        </w:rPr>
        <w:t>sktime</w:t>
      </w:r>
      <w:r>
        <w:t xml:space="preserve"> classifiers. In other words, </w:t>
      </w:r>
      <w:r w:rsidR="009C7E69">
        <w:t>we have now constructed data for</w:t>
      </w:r>
      <w:r>
        <w:t xml:space="preserve"> univariate time series classification task. Dataframe follows the structure like in the table 2.</w:t>
      </w:r>
      <w:r w:rsidR="005B0013">
        <w:t>2</w:t>
      </w:r>
      <w:r w:rsidR="000F207F">
        <w:t>C</w:t>
      </w:r>
      <w:r>
        <w:t>.</w:t>
      </w:r>
    </w:p>
    <w:p w14:paraId="28EAFFBD" w14:textId="63422EFB" w:rsidR="002E1DC0" w:rsidRPr="00182F9D" w:rsidRDefault="002E1DC0" w:rsidP="002E1DC0">
      <w:pPr>
        <w:pStyle w:val="Tableheader"/>
      </w:pPr>
      <w:bookmarkStart w:id="70" w:name="_Toc135560698"/>
      <w:r>
        <w:lastRenderedPageBreak/>
        <w:t xml:space="preserve">Table 2.2C: One-dimensional multivariate signal data structure with indexes </w:t>
      </w:r>
      <w:r w:rsidR="00A84AD7">
        <w:t>[0, m]</w:t>
      </w:r>
      <w:r>
        <w:t>.</w:t>
      </w:r>
      <w:bookmarkEnd w:id="70"/>
    </w:p>
    <w:tbl>
      <w:tblPr>
        <w:tblStyle w:val="APAReport"/>
        <w:tblW w:w="9412" w:type="dxa"/>
        <w:jc w:val="center"/>
        <w:tblLook w:val="04A0" w:firstRow="1" w:lastRow="0" w:firstColumn="1" w:lastColumn="0" w:noHBand="0" w:noVBand="1"/>
      </w:tblPr>
      <w:tblGrid>
        <w:gridCol w:w="855"/>
        <w:gridCol w:w="855"/>
        <w:gridCol w:w="855"/>
        <w:gridCol w:w="855"/>
        <w:gridCol w:w="856"/>
        <w:gridCol w:w="856"/>
        <w:gridCol w:w="856"/>
        <w:gridCol w:w="856"/>
        <w:gridCol w:w="856"/>
        <w:gridCol w:w="856"/>
        <w:gridCol w:w="856"/>
      </w:tblGrid>
      <w:tr w:rsidR="000E381C" w14:paraId="34D4CF65" w14:textId="77777777" w:rsidTr="002E1DC0">
        <w:trPr>
          <w:cnfStyle w:val="100000000000" w:firstRow="1" w:lastRow="0" w:firstColumn="0" w:lastColumn="0" w:oddVBand="0" w:evenVBand="0" w:oddHBand="0" w:evenHBand="0" w:firstRowFirstColumn="0" w:firstRowLastColumn="0" w:lastRowFirstColumn="0" w:lastRowLastColumn="0"/>
          <w:trHeight w:val="340"/>
          <w:jc w:val="center"/>
        </w:trPr>
        <w:tc>
          <w:tcPr>
            <w:tcW w:w="855" w:type="dxa"/>
            <w:vAlign w:val="center"/>
          </w:tcPr>
          <w:p w14:paraId="141DF5A4" w14:textId="77777777" w:rsidR="000E381C" w:rsidRPr="006C19EC" w:rsidRDefault="000E381C" w:rsidP="00BA3AC6">
            <w:pPr>
              <w:pStyle w:val="Table"/>
              <w:jc w:val="center"/>
            </w:pPr>
          </w:p>
        </w:tc>
        <w:tc>
          <w:tcPr>
            <w:tcW w:w="8557" w:type="dxa"/>
            <w:gridSpan w:val="10"/>
            <w:vAlign w:val="center"/>
          </w:tcPr>
          <w:p w14:paraId="5C654A00" w14:textId="77777777" w:rsidR="000E381C" w:rsidRPr="007B78A8" w:rsidRDefault="000E381C" w:rsidP="00BA3AC6">
            <w:pPr>
              <w:pStyle w:val="Table"/>
              <w:jc w:val="center"/>
              <w:rPr>
                <w:b/>
                <w:bCs/>
              </w:rPr>
            </w:pPr>
            <w:r w:rsidRPr="007B78A8">
              <w:rPr>
                <w:b/>
                <w:bCs/>
              </w:rPr>
              <w:t>Dimension 0, indexes 0-m</w:t>
            </w:r>
          </w:p>
        </w:tc>
      </w:tr>
      <w:tr w:rsidR="002E1DC0" w14:paraId="46860DBC" w14:textId="77777777" w:rsidTr="003F2215">
        <w:trPr>
          <w:trHeight w:hRule="exact" w:val="283"/>
          <w:jc w:val="center"/>
        </w:trPr>
        <w:tc>
          <w:tcPr>
            <w:tcW w:w="855" w:type="dxa"/>
            <w:shd w:val="clear" w:color="auto" w:fill="DDDDDD" w:themeFill="accent1"/>
            <w:vAlign w:val="center"/>
          </w:tcPr>
          <w:p w14:paraId="63253705" w14:textId="0253CE37" w:rsidR="000E381C" w:rsidRPr="005B0013" w:rsidRDefault="00894DCA" w:rsidP="00DC4807">
            <w:pPr>
              <w:pStyle w:val="Table"/>
              <w:rPr>
                <w:b/>
                <w:bCs/>
              </w:rPr>
            </w:pPr>
            <w:r>
              <w:rPr>
                <w:b/>
                <w:bCs/>
              </w:rPr>
              <w:t>L</w:t>
            </w:r>
            <w:r w:rsidR="000E381C" w:rsidRPr="005B0013">
              <w:rPr>
                <w:b/>
                <w:bCs/>
              </w:rPr>
              <w:t>abel</w:t>
            </w:r>
          </w:p>
        </w:tc>
        <w:tc>
          <w:tcPr>
            <w:tcW w:w="855" w:type="dxa"/>
            <w:shd w:val="clear" w:color="auto" w:fill="DDDDDD" w:themeFill="accent1"/>
            <w:vAlign w:val="center"/>
          </w:tcPr>
          <w:p w14:paraId="25BCB926" w14:textId="62B0C3C3" w:rsidR="000E381C" w:rsidRPr="00894DCA" w:rsidRDefault="000E381C" w:rsidP="00DC4807">
            <w:pPr>
              <w:pStyle w:val="Table"/>
              <w:rPr>
                <w:b/>
                <w:bCs/>
                <w:vertAlign w:val="subscript"/>
              </w:rPr>
            </w:pPr>
            <w:r w:rsidRPr="005B0013">
              <w:rPr>
                <w:b/>
                <w:bCs/>
              </w:rPr>
              <w:t>x</w:t>
            </w:r>
            <w:r w:rsidR="00894DCA">
              <w:rPr>
                <w:b/>
                <w:bCs/>
                <w:vertAlign w:val="subscript"/>
              </w:rPr>
              <w:t>1</w:t>
            </w:r>
          </w:p>
        </w:tc>
        <w:tc>
          <w:tcPr>
            <w:tcW w:w="855" w:type="dxa"/>
            <w:shd w:val="clear" w:color="auto" w:fill="DDDDDD" w:themeFill="accent1"/>
            <w:vAlign w:val="center"/>
          </w:tcPr>
          <w:p w14:paraId="5417A3B8" w14:textId="344E2DB1" w:rsidR="000E381C" w:rsidRPr="005B0013" w:rsidRDefault="000E381C" w:rsidP="00DC4807">
            <w:pPr>
              <w:pStyle w:val="Table"/>
              <w:rPr>
                <w:b/>
                <w:bCs/>
              </w:rPr>
            </w:pPr>
            <w:r w:rsidRPr="005B0013">
              <w:rPr>
                <w:b/>
                <w:bCs/>
              </w:rPr>
              <w:t>y</w:t>
            </w:r>
            <w:r w:rsidR="00894DCA">
              <w:rPr>
                <w:b/>
                <w:bCs/>
                <w:vertAlign w:val="subscript"/>
              </w:rPr>
              <w:t>1</w:t>
            </w:r>
          </w:p>
        </w:tc>
        <w:tc>
          <w:tcPr>
            <w:tcW w:w="855" w:type="dxa"/>
            <w:shd w:val="clear" w:color="auto" w:fill="DDDDDD" w:themeFill="accent1"/>
            <w:vAlign w:val="center"/>
          </w:tcPr>
          <w:p w14:paraId="29F0BD89" w14:textId="29C20834" w:rsidR="000E381C" w:rsidRPr="005B0013" w:rsidRDefault="000E381C" w:rsidP="00DC4807">
            <w:pPr>
              <w:pStyle w:val="Table"/>
              <w:rPr>
                <w:b/>
                <w:bCs/>
              </w:rPr>
            </w:pPr>
            <w:r w:rsidRPr="005B0013">
              <w:rPr>
                <w:b/>
                <w:bCs/>
              </w:rPr>
              <w:t>z</w:t>
            </w:r>
            <w:r w:rsidR="00894DCA">
              <w:rPr>
                <w:b/>
                <w:bCs/>
                <w:vertAlign w:val="subscript"/>
              </w:rPr>
              <w:t>1</w:t>
            </w:r>
          </w:p>
        </w:tc>
        <w:tc>
          <w:tcPr>
            <w:tcW w:w="856" w:type="dxa"/>
            <w:shd w:val="clear" w:color="auto" w:fill="DDDDDD" w:themeFill="accent1"/>
            <w:vAlign w:val="center"/>
          </w:tcPr>
          <w:p w14:paraId="13A3F5A2" w14:textId="01130CB3" w:rsidR="000E381C" w:rsidRPr="005B0013" w:rsidRDefault="000E381C" w:rsidP="00DC4807">
            <w:pPr>
              <w:pStyle w:val="Table"/>
              <w:rPr>
                <w:b/>
                <w:bCs/>
              </w:rPr>
            </w:pPr>
            <w:r w:rsidRPr="005B0013">
              <w:rPr>
                <w:b/>
                <w:bCs/>
              </w:rPr>
              <w:t>x</w:t>
            </w:r>
            <w:r w:rsidR="00894DCA">
              <w:rPr>
                <w:b/>
                <w:bCs/>
                <w:vertAlign w:val="subscript"/>
              </w:rPr>
              <w:t>2</w:t>
            </w:r>
          </w:p>
        </w:tc>
        <w:tc>
          <w:tcPr>
            <w:tcW w:w="856" w:type="dxa"/>
            <w:shd w:val="clear" w:color="auto" w:fill="DDDDDD" w:themeFill="accent1"/>
            <w:vAlign w:val="center"/>
          </w:tcPr>
          <w:p w14:paraId="1412F88F" w14:textId="31334BEB" w:rsidR="000E381C" w:rsidRPr="005B0013" w:rsidRDefault="000E381C" w:rsidP="00DC4807">
            <w:pPr>
              <w:pStyle w:val="Table"/>
              <w:rPr>
                <w:b/>
                <w:bCs/>
              </w:rPr>
            </w:pPr>
            <w:r w:rsidRPr="005B0013">
              <w:rPr>
                <w:b/>
                <w:bCs/>
              </w:rPr>
              <w:t>y</w:t>
            </w:r>
            <w:r w:rsidR="00894DCA">
              <w:rPr>
                <w:b/>
                <w:bCs/>
                <w:vertAlign w:val="subscript"/>
              </w:rPr>
              <w:t>2</w:t>
            </w:r>
          </w:p>
        </w:tc>
        <w:tc>
          <w:tcPr>
            <w:tcW w:w="856" w:type="dxa"/>
            <w:shd w:val="clear" w:color="auto" w:fill="DDDDDD" w:themeFill="accent1"/>
            <w:vAlign w:val="center"/>
          </w:tcPr>
          <w:p w14:paraId="36D63BF9" w14:textId="1137AA7E" w:rsidR="000E381C" w:rsidRPr="005B0013" w:rsidRDefault="000E381C" w:rsidP="00DC4807">
            <w:pPr>
              <w:pStyle w:val="Table"/>
              <w:rPr>
                <w:b/>
                <w:bCs/>
              </w:rPr>
            </w:pPr>
            <w:r w:rsidRPr="005B0013">
              <w:rPr>
                <w:b/>
                <w:bCs/>
              </w:rPr>
              <w:t>z</w:t>
            </w:r>
            <w:r w:rsidR="00894DCA">
              <w:rPr>
                <w:b/>
                <w:bCs/>
                <w:vertAlign w:val="subscript"/>
              </w:rPr>
              <w:t>2</w:t>
            </w:r>
          </w:p>
        </w:tc>
        <w:tc>
          <w:tcPr>
            <w:tcW w:w="856" w:type="dxa"/>
            <w:shd w:val="clear" w:color="auto" w:fill="DDDDDD" w:themeFill="accent1"/>
            <w:vAlign w:val="center"/>
          </w:tcPr>
          <w:p w14:paraId="53C797DF" w14:textId="77777777" w:rsidR="000E381C" w:rsidRPr="005B0013" w:rsidRDefault="000E381C" w:rsidP="00DC4807">
            <w:pPr>
              <w:pStyle w:val="Table"/>
              <w:rPr>
                <w:b/>
                <w:bCs/>
              </w:rPr>
            </w:pPr>
            <w:r w:rsidRPr="005B0013">
              <w:rPr>
                <w:b/>
                <w:bCs/>
              </w:rPr>
              <w:t>…</w:t>
            </w:r>
          </w:p>
        </w:tc>
        <w:tc>
          <w:tcPr>
            <w:tcW w:w="856" w:type="dxa"/>
            <w:shd w:val="clear" w:color="auto" w:fill="DDDDDD" w:themeFill="accent1"/>
            <w:vAlign w:val="center"/>
          </w:tcPr>
          <w:p w14:paraId="2B1A2CBD" w14:textId="1A7951B1" w:rsidR="000E381C" w:rsidRPr="005B0013" w:rsidRDefault="000E381C" w:rsidP="00DC4807">
            <w:pPr>
              <w:pStyle w:val="Table"/>
              <w:rPr>
                <w:b/>
                <w:bCs/>
              </w:rPr>
            </w:pPr>
            <w:r w:rsidRPr="005B0013">
              <w:rPr>
                <w:b/>
                <w:bCs/>
              </w:rPr>
              <w:t>x</w:t>
            </w:r>
            <w:r w:rsidR="00894DCA">
              <w:rPr>
                <w:b/>
                <w:bCs/>
                <w:vertAlign w:val="subscript"/>
              </w:rPr>
              <w:t>m</w:t>
            </w:r>
          </w:p>
        </w:tc>
        <w:tc>
          <w:tcPr>
            <w:tcW w:w="856" w:type="dxa"/>
            <w:shd w:val="clear" w:color="auto" w:fill="DDDDDD" w:themeFill="accent1"/>
            <w:vAlign w:val="center"/>
          </w:tcPr>
          <w:p w14:paraId="263329A0" w14:textId="13051C71" w:rsidR="000E381C" w:rsidRPr="005B0013" w:rsidRDefault="000E381C" w:rsidP="00DC4807">
            <w:pPr>
              <w:pStyle w:val="Table"/>
              <w:rPr>
                <w:b/>
                <w:bCs/>
              </w:rPr>
            </w:pPr>
            <w:r w:rsidRPr="005B0013">
              <w:rPr>
                <w:b/>
                <w:bCs/>
              </w:rPr>
              <w:t>y</w:t>
            </w:r>
            <w:r w:rsidR="00894DCA">
              <w:rPr>
                <w:b/>
                <w:bCs/>
                <w:vertAlign w:val="subscript"/>
              </w:rPr>
              <w:t>m</w:t>
            </w:r>
          </w:p>
        </w:tc>
        <w:tc>
          <w:tcPr>
            <w:tcW w:w="856" w:type="dxa"/>
            <w:shd w:val="clear" w:color="auto" w:fill="DDDDDD" w:themeFill="accent1"/>
            <w:vAlign w:val="center"/>
          </w:tcPr>
          <w:p w14:paraId="13D0A63C" w14:textId="7796950F" w:rsidR="000E381C" w:rsidRPr="005B0013" w:rsidRDefault="000E381C" w:rsidP="00DC4807">
            <w:pPr>
              <w:pStyle w:val="Table"/>
              <w:rPr>
                <w:b/>
                <w:bCs/>
              </w:rPr>
            </w:pPr>
            <w:r w:rsidRPr="005B0013">
              <w:rPr>
                <w:b/>
                <w:bCs/>
              </w:rPr>
              <w:t>z</w:t>
            </w:r>
            <w:r w:rsidR="00894DCA">
              <w:rPr>
                <w:b/>
                <w:bCs/>
                <w:vertAlign w:val="subscript"/>
              </w:rPr>
              <w:t>m</w:t>
            </w:r>
          </w:p>
        </w:tc>
      </w:tr>
      <w:tr w:rsidR="002C335D" w14:paraId="4DA50323" w14:textId="77777777" w:rsidTr="003F2215">
        <w:trPr>
          <w:trHeight w:hRule="exact" w:val="283"/>
          <w:jc w:val="center"/>
        </w:trPr>
        <w:tc>
          <w:tcPr>
            <w:tcW w:w="855" w:type="dxa"/>
            <w:shd w:val="clear" w:color="auto" w:fill="DDDDDD" w:themeFill="accent1"/>
            <w:vAlign w:val="center"/>
          </w:tcPr>
          <w:p w14:paraId="1FC9B925" w14:textId="698971BE" w:rsidR="000E381C" w:rsidRPr="007B78A8" w:rsidRDefault="000E381C" w:rsidP="00DC4807">
            <w:pPr>
              <w:pStyle w:val="Table"/>
              <w:rPr>
                <w:rFonts w:asciiTheme="minorHAnsi" w:hAnsiTheme="minorHAnsi" w:cstheme="minorHAnsi"/>
                <w:b/>
                <w:bCs/>
              </w:rPr>
            </w:pPr>
            <w:r w:rsidRPr="007B78A8">
              <w:rPr>
                <w:rFonts w:asciiTheme="minorHAnsi" w:hAnsiTheme="minorHAnsi" w:cstheme="minorHAnsi"/>
                <w:b/>
                <w:bCs/>
              </w:rPr>
              <w:t>A</w:t>
            </w:r>
          </w:p>
        </w:tc>
        <w:tc>
          <w:tcPr>
            <w:tcW w:w="855" w:type="dxa"/>
            <w:vAlign w:val="center"/>
          </w:tcPr>
          <w:p w14:paraId="18D07DBC" w14:textId="758EB6D8" w:rsidR="000E381C" w:rsidRPr="007B78A8" w:rsidRDefault="0022515C" w:rsidP="00DC4807">
            <w:pPr>
              <w:pStyle w:val="Table"/>
              <w:rPr>
                <w:rFonts w:asciiTheme="minorHAnsi" w:hAnsiTheme="minorHAnsi" w:cstheme="minorHAnsi"/>
              </w:rPr>
            </w:pPr>
            <w:r>
              <w:rPr>
                <w:rFonts w:asciiTheme="minorHAnsi" w:hAnsiTheme="minorHAnsi" w:cstheme="minorHAnsi"/>
              </w:rPr>
              <w:t>a</w:t>
            </w:r>
            <w:r w:rsidR="000E381C" w:rsidRPr="007B78A8">
              <w:rPr>
                <w:rFonts w:asciiTheme="minorHAnsi" w:hAnsiTheme="minorHAnsi" w:cstheme="minorHAnsi"/>
              </w:rPr>
              <w:t>x</w:t>
            </w:r>
            <w:r w:rsidR="007E2085">
              <w:rPr>
                <w:rFonts w:asciiTheme="minorHAnsi" w:hAnsiTheme="minorHAnsi" w:cstheme="minorHAnsi"/>
                <w:vertAlign w:val="subscript"/>
              </w:rPr>
              <w:t>1</w:t>
            </w:r>
          </w:p>
        </w:tc>
        <w:tc>
          <w:tcPr>
            <w:tcW w:w="855" w:type="dxa"/>
            <w:vAlign w:val="center"/>
          </w:tcPr>
          <w:p w14:paraId="11745F1B" w14:textId="28123A7A" w:rsidR="000E381C" w:rsidRPr="007B78A8" w:rsidRDefault="0022515C" w:rsidP="00DC4807">
            <w:pPr>
              <w:pStyle w:val="Table"/>
              <w:rPr>
                <w:rFonts w:asciiTheme="minorHAnsi" w:hAnsiTheme="minorHAnsi" w:cstheme="minorHAnsi"/>
              </w:rPr>
            </w:pPr>
            <w:r>
              <w:rPr>
                <w:rFonts w:asciiTheme="minorHAnsi" w:hAnsiTheme="minorHAnsi" w:cstheme="minorHAnsi"/>
              </w:rPr>
              <w:t>a</w:t>
            </w:r>
            <w:r w:rsidR="000E381C" w:rsidRPr="007B78A8">
              <w:rPr>
                <w:rFonts w:asciiTheme="minorHAnsi" w:hAnsiTheme="minorHAnsi" w:cstheme="minorHAnsi"/>
              </w:rPr>
              <w:t>y</w:t>
            </w:r>
            <w:r w:rsidR="007E2085">
              <w:rPr>
                <w:rFonts w:asciiTheme="minorHAnsi" w:hAnsiTheme="minorHAnsi" w:cstheme="minorHAnsi"/>
                <w:vertAlign w:val="subscript"/>
              </w:rPr>
              <w:t>1</w:t>
            </w:r>
          </w:p>
        </w:tc>
        <w:tc>
          <w:tcPr>
            <w:tcW w:w="855" w:type="dxa"/>
            <w:vAlign w:val="center"/>
          </w:tcPr>
          <w:p w14:paraId="38713F10" w14:textId="438A71D8" w:rsidR="000E381C" w:rsidRPr="007B78A8" w:rsidRDefault="0022515C" w:rsidP="00DC4807">
            <w:pPr>
              <w:pStyle w:val="Table"/>
              <w:rPr>
                <w:rFonts w:asciiTheme="minorHAnsi" w:hAnsiTheme="minorHAnsi" w:cstheme="minorHAnsi"/>
              </w:rPr>
            </w:pPr>
            <w:r>
              <w:rPr>
                <w:rFonts w:asciiTheme="minorHAnsi" w:hAnsiTheme="minorHAnsi" w:cstheme="minorHAnsi"/>
              </w:rPr>
              <w:t>a</w:t>
            </w:r>
            <w:r w:rsidR="000E381C" w:rsidRPr="007B78A8">
              <w:rPr>
                <w:rFonts w:asciiTheme="minorHAnsi" w:hAnsiTheme="minorHAnsi" w:cstheme="minorHAnsi"/>
              </w:rPr>
              <w:t>z</w:t>
            </w:r>
            <w:r w:rsidR="00174BB5">
              <w:rPr>
                <w:rFonts w:asciiTheme="minorHAnsi" w:hAnsiTheme="minorHAnsi" w:cstheme="minorHAnsi"/>
                <w:vertAlign w:val="subscript"/>
              </w:rPr>
              <w:t>1</w:t>
            </w:r>
          </w:p>
        </w:tc>
        <w:tc>
          <w:tcPr>
            <w:tcW w:w="856" w:type="dxa"/>
            <w:vAlign w:val="center"/>
          </w:tcPr>
          <w:p w14:paraId="6B8D21C0" w14:textId="3ED2E3E7" w:rsidR="000E381C" w:rsidRPr="007B78A8" w:rsidRDefault="0022515C" w:rsidP="00DC4807">
            <w:pPr>
              <w:pStyle w:val="Table"/>
              <w:rPr>
                <w:rFonts w:asciiTheme="minorHAnsi" w:hAnsiTheme="minorHAnsi" w:cstheme="minorHAnsi"/>
              </w:rPr>
            </w:pPr>
            <w:r>
              <w:rPr>
                <w:rFonts w:asciiTheme="minorHAnsi" w:hAnsiTheme="minorHAnsi" w:cstheme="minorHAnsi"/>
              </w:rPr>
              <w:t>a</w:t>
            </w:r>
            <w:r w:rsidR="000E381C" w:rsidRPr="007B78A8">
              <w:rPr>
                <w:rFonts w:asciiTheme="minorHAnsi" w:hAnsiTheme="minorHAnsi" w:cstheme="minorHAnsi"/>
              </w:rPr>
              <w:t>x</w:t>
            </w:r>
            <w:r w:rsidR="00B667D2">
              <w:rPr>
                <w:rFonts w:asciiTheme="minorHAnsi" w:hAnsiTheme="minorHAnsi" w:cstheme="minorHAnsi"/>
                <w:vertAlign w:val="subscript"/>
              </w:rPr>
              <w:t>2</w:t>
            </w:r>
          </w:p>
        </w:tc>
        <w:tc>
          <w:tcPr>
            <w:tcW w:w="856" w:type="dxa"/>
            <w:vAlign w:val="center"/>
          </w:tcPr>
          <w:p w14:paraId="2054B3E5" w14:textId="6A234FCD" w:rsidR="000E381C" w:rsidRPr="007B78A8" w:rsidRDefault="0022515C" w:rsidP="00DC4807">
            <w:pPr>
              <w:pStyle w:val="Table"/>
              <w:rPr>
                <w:rFonts w:asciiTheme="minorHAnsi" w:hAnsiTheme="minorHAnsi" w:cstheme="minorHAnsi"/>
              </w:rPr>
            </w:pPr>
            <w:r>
              <w:rPr>
                <w:rFonts w:asciiTheme="minorHAnsi" w:hAnsiTheme="minorHAnsi" w:cstheme="minorHAnsi"/>
              </w:rPr>
              <w:t>a</w:t>
            </w:r>
            <w:r w:rsidR="000E381C" w:rsidRPr="007B78A8">
              <w:rPr>
                <w:rFonts w:asciiTheme="minorHAnsi" w:hAnsiTheme="minorHAnsi" w:cstheme="minorHAnsi"/>
              </w:rPr>
              <w:t>y</w:t>
            </w:r>
            <w:r w:rsidR="00B667D2">
              <w:rPr>
                <w:rFonts w:asciiTheme="minorHAnsi" w:hAnsiTheme="minorHAnsi" w:cstheme="minorHAnsi"/>
                <w:vertAlign w:val="subscript"/>
              </w:rPr>
              <w:t>2</w:t>
            </w:r>
          </w:p>
        </w:tc>
        <w:tc>
          <w:tcPr>
            <w:tcW w:w="856" w:type="dxa"/>
            <w:vAlign w:val="center"/>
          </w:tcPr>
          <w:p w14:paraId="6C861674" w14:textId="0EE50BD8" w:rsidR="000E381C" w:rsidRPr="007B78A8" w:rsidRDefault="0022515C" w:rsidP="00DC4807">
            <w:pPr>
              <w:pStyle w:val="Table"/>
              <w:rPr>
                <w:rFonts w:asciiTheme="minorHAnsi" w:hAnsiTheme="minorHAnsi" w:cstheme="minorHAnsi"/>
              </w:rPr>
            </w:pPr>
            <w:r>
              <w:rPr>
                <w:rFonts w:asciiTheme="minorHAnsi" w:hAnsiTheme="minorHAnsi" w:cstheme="minorHAnsi"/>
              </w:rPr>
              <w:t>a</w:t>
            </w:r>
            <w:r w:rsidR="007103AB">
              <w:rPr>
                <w:rFonts w:asciiTheme="minorHAnsi" w:hAnsiTheme="minorHAnsi" w:cstheme="minorHAnsi"/>
              </w:rPr>
              <w:t>z</w:t>
            </w:r>
            <w:r w:rsidR="00B667D2">
              <w:rPr>
                <w:rFonts w:asciiTheme="minorHAnsi" w:hAnsiTheme="minorHAnsi" w:cstheme="minorHAnsi"/>
                <w:vertAlign w:val="subscript"/>
              </w:rPr>
              <w:t>2</w:t>
            </w:r>
          </w:p>
        </w:tc>
        <w:tc>
          <w:tcPr>
            <w:tcW w:w="856" w:type="dxa"/>
            <w:vAlign w:val="center"/>
          </w:tcPr>
          <w:p w14:paraId="6F185E2B" w14:textId="77777777" w:rsidR="000E381C" w:rsidRPr="007B78A8" w:rsidRDefault="000E381C" w:rsidP="00DC4807">
            <w:pPr>
              <w:pStyle w:val="Table"/>
              <w:rPr>
                <w:rFonts w:asciiTheme="minorHAnsi" w:hAnsiTheme="minorHAnsi" w:cstheme="minorHAnsi"/>
              </w:rPr>
            </w:pPr>
            <w:r w:rsidRPr="007B78A8">
              <w:rPr>
                <w:rFonts w:asciiTheme="minorHAnsi" w:hAnsiTheme="minorHAnsi" w:cstheme="minorHAnsi"/>
              </w:rPr>
              <w:t>…</w:t>
            </w:r>
          </w:p>
        </w:tc>
        <w:tc>
          <w:tcPr>
            <w:tcW w:w="856" w:type="dxa"/>
            <w:vAlign w:val="center"/>
          </w:tcPr>
          <w:p w14:paraId="14E1858B" w14:textId="547CFE46" w:rsidR="000E381C" w:rsidRPr="007B78A8" w:rsidRDefault="0022515C" w:rsidP="00DC4807">
            <w:pPr>
              <w:pStyle w:val="Table"/>
              <w:rPr>
                <w:rFonts w:asciiTheme="minorHAnsi" w:hAnsiTheme="minorHAnsi" w:cstheme="minorHAnsi"/>
              </w:rPr>
            </w:pPr>
            <w:r>
              <w:rPr>
                <w:rFonts w:asciiTheme="minorHAnsi" w:hAnsiTheme="minorHAnsi" w:cstheme="minorHAnsi"/>
              </w:rPr>
              <w:t>a</w:t>
            </w:r>
            <w:r w:rsidR="000E381C" w:rsidRPr="007B78A8">
              <w:rPr>
                <w:rFonts w:asciiTheme="minorHAnsi" w:hAnsiTheme="minorHAnsi" w:cstheme="minorHAnsi"/>
              </w:rPr>
              <w:t>x</w:t>
            </w:r>
            <w:r w:rsidR="00B667D2">
              <w:rPr>
                <w:rFonts w:asciiTheme="minorHAnsi" w:hAnsiTheme="minorHAnsi" w:cstheme="minorHAnsi"/>
                <w:vertAlign w:val="subscript"/>
              </w:rPr>
              <w:t>m</w:t>
            </w:r>
          </w:p>
        </w:tc>
        <w:tc>
          <w:tcPr>
            <w:tcW w:w="856" w:type="dxa"/>
            <w:vAlign w:val="center"/>
          </w:tcPr>
          <w:p w14:paraId="2ACCEAF5" w14:textId="08985814" w:rsidR="000E381C" w:rsidRPr="007B78A8" w:rsidRDefault="0022515C" w:rsidP="00DC4807">
            <w:pPr>
              <w:pStyle w:val="Table"/>
              <w:rPr>
                <w:rFonts w:asciiTheme="minorHAnsi" w:hAnsiTheme="minorHAnsi" w:cstheme="minorHAnsi"/>
              </w:rPr>
            </w:pPr>
            <w:r>
              <w:rPr>
                <w:rFonts w:asciiTheme="minorHAnsi" w:hAnsiTheme="minorHAnsi" w:cstheme="minorHAnsi"/>
              </w:rPr>
              <w:t>a</w:t>
            </w:r>
            <w:r w:rsidR="000E381C" w:rsidRPr="007B78A8">
              <w:rPr>
                <w:rFonts w:asciiTheme="minorHAnsi" w:hAnsiTheme="minorHAnsi" w:cstheme="minorHAnsi"/>
              </w:rPr>
              <w:t>y</w:t>
            </w:r>
            <w:r w:rsidR="00B667D2">
              <w:rPr>
                <w:rFonts w:asciiTheme="minorHAnsi" w:hAnsiTheme="minorHAnsi" w:cstheme="minorHAnsi"/>
                <w:vertAlign w:val="subscript"/>
              </w:rPr>
              <w:t>m</w:t>
            </w:r>
          </w:p>
        </w:tc>
        <w:tc>
          <w:tcPr>
            <w:tcW w:w="856" w:type="dxa"/>
            <w:vAlign w:val="center"/>
          </w:tcPr>
          <w:p w14:paraId="125E7B18" w14:textId="2650DC04" w:rsidR="000E381C" w:rsidRPr="007B78A8" w:rsidRDefault="0022515C" w:rsidP="00DC4807">
            <w:pPr>
              <w:pStyle w:val="Table"/>
              <w:rPr>
                <w:rFonts w:asciiTheme="minorHAnsi" w:hAnsiTheme="minorHAnsi" w:cstheme="minorHAnsi"/>
              </w:rPr>
            </w:pPr>
            <w:r>
              <w:rPr>
                <w:rFonts w:asciiTheme="minorHAnsi" w:hAnsiTheme="minorHAnsi" w:cstheme="minorHAnsi"/>
              </w:rPr>
              <w:t>a</w:t>
            </w:r>
            <w:r w:rsidR="000E381C" w:rsidRPr="007B78A8">
              <w:rPr>
                <w:rFonts w:asciiTheme="minorHAnsi" w:hAnsiTheme="minorHAnsi" w:cstheme="minorHAnsi"/>
              </w:rPr>
              <w:t>z</w:t>
            </w:r>
            <w:r w:rsidR="00B667D2">
              <w:rPr>
                <w:rFonts w:asciiTheme="minorHAnsi" w:hAnsiTheme="minorHAnsi" w:cstheme="minorHAnsi"/>
                <w:vertAlign w:val="subscript"/>
              </w:rPr>
              <w:t>m</w:t>
            </w:r>
          </w:p>
        </w:tc>
      </w:tr>
      <w:tr w:rsidR="002C335D" w14:paraId="355D5F5A" w14:textId="77777777" w:rsidTr="003F2215">
        <w:trPr>
          <w:trHeight w:hRule="exact" w:val="283"/>
          <w:jc w:val="center"/>
        </w:trPr>
        <w:tc>
          <w:tcPr>
            <w:tcW w:w="855" w:type="dxa"/>
            <w:shd w:val="clear" w:color="auto" w:fill="DDDDDD" w:themeFill="accent1"/>
            <w:vAlign w:val="center"/>
          </w:tcPr>
          <w:p w14:paraId="4E763120" w14:textId="42897932" w:rsidR="000E381C" w:rsidRPr="007B78A8" w:rsidRDefault="00DC4807" w:rsidP="00DC4807">
            <w:pPr>
              <w:pStyle w:val="Table"/>
              <w:rPr>
                <w:rFonts w:asciiTheme="minorHAnsi" w:hAnsiTheme="minorHAnsi" w:cstheme="minorHAnsi"/>
                <w:b/>
                <w:bCs/>
              </w:rPr>
            </w:pPr>
            <w:r>
              <w:rPr>
                <w:rFonts w:asciiTheme="minorHAnsi" w:hAnsiTheme="minorHAnsi" w:cstheme="minorHAnsi"/>
                <w:b/>
                <w:bCs/>
              </w:rPr>
              <w:t>B</w:t>
            </w:r>
          </w:p>
        </w:tc>
        <w:tc>
          <w:tcPr>
            <w:tcW w:w="855" w:type="dxa"/>
            <w:vAlign w:val="center"/>
          </w:tcPr>
          <w:p w14:paraId="2747898B" w14:textId="0661BCDD" w:rsidR="000E381C" w:rsidRPr="007B78A8" w:rsidRDefault="0022515C" w:rsidP="00DC4807">
            <w:pPr>
              <w:pStyle w:val="Table"/>
              <w:rPr>
                <w:rFonts w:asciiTheme="minorHAnsi" w:hAnsiTheme="minorHAnsi" w:cstheme="minorHAnsi"/>
              </w:rPr>
            </w:pPr>
            <w:r>
              <w:rPr>
                <w:rFonts w:asciiTheme="minorHAnsi" w:hAnsiTheme="minorHAnsi" w:cstheme="minorHAnsi"/>
              </w:rPr>
              <w:t>b</w:t>
            </w:r>
            <w:r w:rsidR="000E381C" w:rsidRPr="007B78A8">
              <w:rPr>
                <w:rFonts w:asciiTheme="minorHAnsi" w:hAnsiTheme="minorHAnsi" w:cstheme="minorHAnsi"/>
              </w:rPr>
              <w:t>x</w:t>
            </w:r>
            <w:r w:rsidR="009B5872">
              <w:rPr>
                <w:rFonts w:asciiTheme="minorHAnsi" w:hAnsiTheme="minorHAnsi" w:cstheme="minorHAnsi"/>
                <w:vertAlign w:val="subscript"/>
              </w:rPr>
              <w:t>1</w:t>
            </w:r>
          </w:p>
        </w:tc>
        <w:tc>
          <w:tcPr>
            <w:tcW w:w="855" w:type="dxa"/>
            <w:vAlign w:val="center"/>
          </w:tcPr>
          <w:p w14:paraId="7E746911" w14:textId="301D58F9" w:rsidR="000E381C" w:rsidRPr="007B78A8" w:rsidRDefault="0022515C" w:rsidP="00DC4807">
            <w:pPr>
              <w:pStyle w:val="Table"/>
              <w:rPr>
                <w:rFonts w:asciiTheme="minorHAnsi" w:hAnsiTheme="minorHAnsi" w:cstheme="minorHAnsi"/>
              </w:rPr>
            </w:pPr>
            <w:r>
              <w:rPr>
                <w:rFonts w:asciiTheme="minorHAnsi" w:hAnsiTheme="minorHAnsi" w:cstheme="minorHAnsi"/>
              </w:rPr>
              <w:t>b</w:t>
            </w:r>
            <w:r w:rsidR="000E381C" w:rsidRPr="007B78A8">
              <w:rPr>
                <w:rFonts w:asciiTheme="minorHAnsi" w:hAnsiTheme="minorHAnsi" w:cstheme="minorHAnsi"/>
              </w:rPr>
              <w:t>y</w:t>
            </w:r>
            <w:r w:rsidR="009B5872">
              <w:rPr>
                <w:rFonts w:asciiTheme="minorHAnsi" w:hAnsiTheme="minorHAnsi" w:cstheme="minorHAnsi"/>
                <w:vertAlign w:val="subscript"/>
              </w:rPr>
              <w:t>1</w:t>
            </w:r>
          </w:p>
        </w:tc>
        <w:tc>
          <w:tcPr>
            <w:tcW w:w="855" w:type="dxa"/>
            <w:vAlign w:val="center"/>
          </w:tcPr>
          <w:p w14:paraId="52EFADA1" w14:textId="6F37430A" w:rsidR="000E381C" w:rsidRPr="007B78A8" w:rsidRDefault="0022515C" w:rsidP="00DC4807">
            <w:pPr>
              <w:pStyle w:val="Table"/>
              <w:rPr>
                <w:rFonts w:asciiTheme="minorHAnsi" w:hAnsiTheme="minorHAnsi" w:cstheme="minorHAnsi"/>
              </w:rPr>
            </w:pPr>
            <w:r>
              <w:rPr>
                <w:rFonts w:asciiTheme="minorHAnsi" w:hAnsiTheme="minorHAnsi" w:cstheme="minorHAnsi"/>
              </w:rPr>
              <w:t>b</w:t>
            </w:r>
            <w:r w:rsidR="000E381C" w:rsidRPr="007B78A8">
              <w:rPr>
                <w:rFonts w:asciiTheme="minorHAnsi" w:hAnsiTheme="minorHAnsi" w:cstheme="minorHAnsi"/>
              </w:rPr>
              <w:t>z</w:t>
            </w:r>
            <w:r w:rsidR="009B5872">
              <w:rPr>
                <w:rFonts w:asciiTheme="minorHAnsi" w:hAnsiTheme="minorHAnsi" w:cstheme="minorHAnsi"/>
                <w:vertAlign w:val="subscript"/>
              </w:rPr>
              <w:t>1</w:t>
            </w:r>
          </w:p>
        </w:tc>
        <w:tc>
          <w:tcPr>
            <w:tcW w:w="856" w:type="dxa"/>
            <w:vAlign w:val="center"/>
          </w:tcPr>
          <w:p w14:paraId="4FE4EE73" w14:textId="72D96050" w:rsidR="000E381C" w:rsidRPr="007B78A8" w:rsidRDefault="0022515C" w:rsidP="00DC4807">
            <w:pPr>
              <w:pStyle w:val="Table"/>
              <w:rPr>
                <w:rFonts w:asciiTheme="minorHAnsi" w:hAnsiTheme="minorHAnsi" w:cstheme="minorHAnsi"/>
              </w:rPr>
            </w:pPr>
            <w:r>
              <w:rPr>
                <w:rFonts w:asciiTheme="minorHAnsi" w:hAnsiTheme="minorHAnsi" w:cstheme="minorHAnsi"/>
              </w:rPr>
              <w:t>b</w:t>
            </w:r>
            <w:r w:rsidR="000E381C" w:rsidRPr="007B78A8">
              <w:rPr>
                <w:rFonts w:asciiTheme="minorHAnsi" w:hAnsiTheme="minorHAnsi" w:cstheme="minorHAnsi"/>
              </w:rPr>
              <w:t>x</w:t>
            </w:r>
            <w:r w:rsidR="009B5872">
              <w:rPr>
                <w:rFonts w:asciiTheme="minorHAnsi" w:hAnsiTheme="minorHAnsi" w:cstheme="minorHAnsi"/>
                <w:vertAlign w:val="subscript"/>
              </w:rPr>
              <w:t>2</w:t>
            </w:r>
          </w:p>
        </w:tc>
        <w:tc>
          <w:tcPr>
            <w:tcW w:w="856" w:type="dxa"/>
            <w:vAlign w:val="center"/>
          </w:tcPr>
          <w:p w14:paraId="1C9CA060" w14:textId="4FCAA37A" w:rsidR="000E381C" w:rsidRPr="007B78A8" w:rsidRDefault="0022515C" w:rsidP="00DC4807">
            <w:pPr>
              <w:pStyle w:val="Table"/>
              <w:rPr>
                <w:rFonts w:asciiTheme="minorHAnsi" w:hAnsiTheme="minorHAnsi" w:cstheme="minorHAnsi"/>
              </w:rPr>
            </w:pPr>
            <w:r>
              <w:rPr>
                <w:rFonts w:asciiTheme="minorHAnsi" w:hAnsiTheme="minorHAnsi" w:cstheme="minorHAnsi"/>
              </w:rPr>
              <w:t>b</w:t>
            </w:r>
            <w:r w:rsidR="000E381C" w:rsidRPr="007B78A8">
              <w:rPr>
                <w:rFonts w:asciiTheme="minorHAnsi" w:hAnsiTheme="minorHAnsi" w:cstheme="minorHAnsi"/>
              </w:rPr>
              <w:t>y</w:t>
            </w:r>
            <w:r w:rsidR="009B5872">
              <w:rPr>
                <w:rFonts w:asciiTheme="minorHAnsi" w:hAnsiTheme="minorHAnsi" w:cstheme="minorHAnsi"/>
                <w:vertAlign w:val="subscript"/>
              </w:rPr>
              <w:t>2</w:t>
            </w:r>
          </w:p>
        </w:tc>
        <w:tc>
          <w:tcPr>
            <w:tcW w:w="856" w:type="dxa"/>
            <w:vAlign w:val="center"/>
          </w:tcPr>
          <w:p w14:paraId="3FC13A3F" w14:textId="11E66090" w:rsidR="000E381C" w:rsidRPr="007B78A8" w:rsidRDefault="0022515C" w:rsidP="00DC4807">
            <w:pPr>
              <w:pStyle w:val="Table"/>
              <w:rPr>
                <w:rFonts w:asciiTheme="minorHAnsi" w:hAnsiTheme="minorHAnsi" w:cstheme="minorHAnsi"/>
              </w:rPr>
            </w:pPr>
            <w:r>
              <w:rPr>
                <w:rFonts w:asciiTheme="minorHAnsi" w:hAnsiTheme="minorHAnsi" w:cstheme="minorHAnsi"/>
              </w:rPr>
              <w:t>b</w:t>
            </w:r>
            <w:r w:rsidR="000E381C" w:rsidRPr="007B78A8">
              <w:rPr>
                <w:rFonts w:asciiTheme="minorHAnsi" w:hAnsiTheme="minorHAnsi" w:cstheme="minorHAnsi"/>
              </w:rPr>
              <w:t>z</w:t>
            </w:r>
            <w:r w:rsidR="009B5872">
              <w:rPr>
                <w:rFonts w:asciiTheme="minorHAnsi" w:hAnsiTheme="minorHAnsi" w:cstheme="minorHAnsi"/>
                <w:vertAlign w:val="subscript"/>
              </w:rPr>
              <w:t>2</w:t>
            </w:r>
          </w:p>
        </w:tc>
        <w:tc>
          <w:tcPr>
            <w:tcW w:w="856" w:type="dxa"/>
            <w:vAlign w:val="center"/>
          </w:tcPr>
          <w:p w14:paraId="72E465A4" w14:textId="77777777" w:rsidR="000E381C" w:rsidRPr="007B78A8" w:rsidRDefault="000E381C" w:rsidP="00DC4807">
            <w:pPr>
              <w:pStyle w:val="Table"/>
              <w:rPr>
                <w:rFonts w:asciiTheme="minorHAnsi" w:hAnsiTheme="minorHAnsi" w:cstheme="minorHAnsi"/>
              </w:rPr>
            </w:pPr>
            <w:r w:rsidRPr="007B78A8">
              <w:rPr>
                <w:rFonts w:asciiTheme="minorHAnsi" w:hAnsiTheme="minorHAnsi" w:cstheme="minorHAnsi"/>
              </w:rPr>
              <w:t>…</w:t>
            </w:r>
          </w:p>
        </w:tc>
        <w:tc>
          <w:tcPr>
            <w:tcW w:w="856" w:type="dxa"/>
            <w:vAlign w:val="center"/>
          </w:tcPr>
          <w:p w14:paraId="3F1C2DDA" w14:textId="1457F43A" w:rsidR="000E381C" w:rsidRPr="007B78A8" w:rsidRDefault="0022515C" w:rsidP="00DC4807">
            <w:pPr>
              <w:pStyle w:val="Table"/>
              <w:rPr>
                <w:rFonts w:asciiTheme="minorHAnsi" w:hAnsiTheme="minorHAnsi" w:cstheme="minorHAnsi"/>
              </w:rPr>
            </w:pPr>
            <w:r>
              <w:rPr>
                <w:rFonts w:asciiTheme="minorHAnsi" w:hAnsiTheme="minorHAnsi" w:cstheme="minorHAnsi"/>
              </w:rPr>
              <w:t>b</w:t>
            </w:r>
            <w:r w:rsidR="000E381C" w:rsidRPr="007B78A8">
              <w:rPr>
                <w:rFonts w:asciiTheme="minorHAnsi" w:hAnsiTheme="minorHAnsi" w:cstheme="minorHAnsi"/>
              </w:rPr>
              <w:t>x</w:t>
            </w:r>
            <w:r w:rsidR="005164DA">
              <w:rPr>
                <w:rFonts w:asciiTheme="minorHAnsi" w:hAnsiTheme="minorHAnsi" w:cstheme="minorHAnsi"/>
                <w:vertAlign w:val="subscript"/>
              </w:rPr>
              <w:t>m</w:t>
            </w:r>
          </w:p>
        </w:tc>
        <w:tc>
          <w:tcPr>
            <w:tcW w:w="856" w:type="dxa"/>
            <w:vAlign w:val="center"/>
          </w:tcPr>
          <w:p w14:paraId="3717E5FA" w14:textId="7F3445D5" w:rsidR="000E381C" w:rsidRPr="007B78A8" w:rsidRDefault="0022515C" w:rsidP="00DC4807">
            <w:pPr>
              <w:pStyle w:val="Table"/>
              <w:rPr>
                <w:rFonts w:asciiTheme="minorHAnsi" w:hAnsiTheme="minorHAnsi" w:cstheme="minorHAnsi"/>
              </w:rPr>
            </w:pPr>
            <w:r>
              <w:rPr>
                <w:rFonts w:asciiTheme="minorHAnsi" w:hAnsiTheme="minorHAnsi" w:cstheme="minorHAnsi"/>
              </w:rPr>
              <w:t>b</w:t>
            </w:r>
            <w:r w:rsidR="000E381C" w:rsidRPr="007B78A8">
              <w:rPr>
                <w:rFonts w:asciiTheme="minorHAnsi" w:hAnsiTheme="minorHAnsi" w:cstheme="minorHAnsi"/>
              </w:rPr>
              <w:t>y</w:t>
            </w:r>
            <w:r w:rsidR="005164DA">
              <w:rPr>
                <w:rFonts w:asciiTheme="minorHAnsi" w:hAnsiTheme="minorHAnsi" w:cstheme="minorHAnsi"/>
                <w:vertAlign w:val="subscript"/>
              </w:rPr>
              <w:t>m</w:t>
            </w:r>
          </w:p>
        </w:tc>
        <w:tc>
          <w:tcPr>
            <w:tcW w:w="856" w:type="dxa"/>
            <w:vAlign w:val="center"/>
          </w:tcPr>
          <w:p w14:paraId="2ADE833C" w14:textId="54F66B78" w:rsidR="000E381C" w:rsidRPr="007B78A8" w:rsidRDefault="0022515C" w:rsidP="00DC4807">
            <w:pPr>
              <w:pStyle w:val="Table"/>
              <w:rPr>
                <w:rFonts w:asciiTheme="minorHAnsi" w:hAnsiTheme="minorHAnsi" w:cstheme="minorHAnsi"/>
              </w:rPr>
            </w:pPr>
            <w:r>
              <w:rPr>
                <w:rFonts w:asciiTheme="minorHAnsi" w:hAnsiTheme="minorHAnsi" w:cstheme="minorHAnsi"/>
              </w:rPr>
              <w:t>b</w:t>
            </w:r>
            <w:r w:rsidR="000E381C" w:rsidRPr="007B78A8">
              <w:rPr>
                <w:rFonts w:asciiTheme="minorHAnsi" w:hAnsiTheme="minorHAnsi" w:cstheme="minorHAnsi"/>
              </w:rPr>
              <w:t>z</w:t>
            </w:r>
            <w:r w:rsidR="005164DA">
              <w:rPr>
                <w:rFonts w:asciiTheme="minorHAnsi" w:hAnsiTheme="minorHAnsi" w:cstheme="minorHAnsi"/>
                <w:vertAlign w:val="subscript"/>
              </w:rPr>
              <w:t>m</w:t>
            </w:r>
          </w:p>
        </w:tc>
      </w:tr>
      <w:tr w:rsidR="002C335D" w14:paraId="007A9B26" w14:textId="77777777" w:rsidTr="003F2215">
        <w:trPr>
          <w:trHeight w:hRule="exact" w:val="283"/>
          <w:jc w:val="center"/>
        </w:trPr>
        <w:tc>
          <w:tcPr>
            <w:tcW w:w="855" w:type="dxa"/>
            <w:shd w:val="clear" w:color="auto" w:fill="DDDDDD" w:themeFill="accent1"/>
            <w:vAlign w:val="center"/>
          </w:tcPr>
          <w:p w14:paraId="5A1FCF45" w14:textId="49705499" w:rsidR="000E381C" w:rsidRPr="007B78A8" w:rsidRDefault="00DC4807" w:rsidP="00DC4807">
            <w:pPr>
              <w:pStyle w:val="Table"/>
              <w:rPr>
                <w:rFonts w:asciiTheme="minorHAnsi" w:hAnsiTheme="minorHAnsi" w:cstheme="minorHAnsi"/>
                <w:b/>
                <w:bCs/>
              </w:rPr>
            </w:pPr>
            <w:r>
              <w:rPr>
                <w:rFonts w:asciiTheme="minorHAnsi" w:hAnsiTheme="minorHAnsi" w:cstheme="minorHAnsi"/>
                <w:b/>
                <w:bCs/>
              </w:rPr>
              <w:t>C</w:t>
            </w:r>
          </w:p>
        </w:tc>
        <w:tc>
          <w:tcPr>
            <w:tcW w:w="855" w:type="dxa"/>
            <w:vAlign w:val="center"/>
          </w:tcPr>
          <w:p w14:paraId="115F602A" w14:textId="37EA41AA" w:rsidR="000E381C" w:rsidRPr="007B78A8" w:rsidRDefault="0022515C" w:rsidP="00DC4807">
            <w:pPr>
              <w:pStyle w:val="Table"/>
              <w:rPr>
                <w:rFonts w:asciiTheme="minorHAnsi" w:hAnsiTheme="minorHAnsi" w:cstheme="minorHAnsi"/>
              </w:rPr>
            </w:pPr>
            <w:r>
              <w:rPr>
                <w:rFonts w:asciiTheme="minorHAnsi" w:hAnsiTheme="minorHAnsi" w:cstheme="minorHAnsi"/>
              </w:rPr>
              <w:t>c</w:t>
            </w:r>
            <w:r w:rsidR="000E381C" w:rsidRPr="007B78A8">
              <w:rPr>
                <w:rFonts w:asciiTheme="minorHAnsi" w:hAnsiTheme="minorHAnsi" w:cstheme="minorHAnsi"/>
              </w:rPr>
              <w:t>x</w:t>
            </w:r>
            <w:r w:rsidR="009B5872">
              <w:rPr>
                <w:rFonts w:asciiTheme="minorHAnsi" w:hAnsiTheme="minorHAnsi" w:cstheme="minorHAnsi"/>
                <w:vertAlign w:val="subscript"/>
              </w:rPr>
              <w:t>1</w:t>
            </w:r>
          </w:p>
        </w:tc>
        <w:tc>
          <w:tcPr>
            <w:tcW w:w="855" w:type="dxa"/>
            <w:vAlign w:val="center"/>
          </w:tcPr>
          <w:p w14:paraId="12F8D36C" w14:textId="013D6465" w:rsidR="000E381C" w:rsidRPr="007B78A8" w:rsidRDefault="0022515C" w:rsidP="00DC4807">
            <w:pPr>
              <w:pStyle w:val="Table"/>
              <w:rPr>
                <w:rFonts w:asciiTheme="minorHAnsi" w:hAnsiTheme="minorHAnsi" w:cstheme="minorHAnsi"/>
              </w:rPr>
            </w:pPr>
            <w:r>
              <w:rPr>
                <w:rFonts w:asciiTheme="minorHAnsi" w:hAnsiTheme="minorHAnsi" w:cstheme="minorHAnsi"/>
              </w:rPr>
              <w:t>c</w:t>
            </w:r>
            <w:r w:rsidR="000E381C" w:rsidRPr="007B78A8">
              <w:rPr>
                <w:rFonts w:asciiTheme="minorHAnsi" w:hAnsiTheme="minorHAnsi" w:cstheme="minorHAnsi"/>
              </w:rPr>
              <w:t>y</w:t>
            </w:r>
            <w:r w:rsidR="009B5872">
              <w:rPr>
                <w:rFonts w:asciiTheme="minorHAnsi" w:hAnsiTheme="minorHAnsi" w:cstheme="minorHAnsi"/>
                <w:vertAlign w:val="subscript"/>
              </w:rPr>
              <w:t>1</w:t>
            </w:r>
          </w:p>
        </w:tc>
        <w:tc>
          <w:tcPr>
            <w:tcW w:w="855" w:type="dxa"/>
            <w:vAlign w:val="center"/>
          </w:tcPr>
          <w:p w14:paraId="6ED3977F" w14:textId="7DC7C79E" w:rsidR="000E381C" w:rsidRPr="007B78A8" w:rsidRDefault="0022515C" w:rsidP="00DC4807">
            <w:pPr>
              <w:pStyle w:val="Table"/>
              <w:rPr>
                <w:rFonts w:asciiTheme="minorHAnsi" w:hAnsiTheme="minorHAnsi" w:cstheme="minorHAnsi"/>
              </w:rPr>
            </w:pPr>
            <w:r>
              <w:rPr>
                <w:rFonts w:asciiTheme="minorHAnsi" w:hAnsiTheme="minorHAnsi" w:cstheme="minorHAnsi"/>
              </w:rPr>
              <w:t>c</w:t>
            </w:r>
            <w:r w:rsidR="000E381C" w:rsidRPr="007B78A8">
              <w:rPr>
                <w:rFonts w:asciiTheme="minorHAnsi" w:hAnsiTheme="minorHAnsi" w:cstheme="minorHAnsi"/>
              </w:rPr>
              <w:t>z</w:t>
            </w:r>
            <w:r w:rsidR="009B5872">
              <w:rPr>
                <w:rFonts w:asciiTheme="minorHAnsi" w:hAnsiTheme="minorHAnsi" w:cstheme="minorHAnsi"/>
                <w:vertAlign w:val="subscript"/>
              </w:rPr>
              <w:t>1</w:t>
            </w:r>
          </w:p>
        </w:tc>
        <w:tc>
          <w:tcPr>
            <w:tcW w:w="856" w:type="dxa"/>
            <w:vAlign w:val="center"/>
          </w:tcPr>
          <w:p w14:paraId="4667C4FE" w14:textId="23313F0E" w:rsidR="000E381C" w:rsidRPr="007B78A8" w:rsidRDefault="0022515C" w:rsidP="00DC4807">
            <w:pPr>
              <w:pStyle w:val="Table"/>
              <w:rPr>
                <w:rFonts w:asciiTheme="minorHAnsi" w:hAnsiTheme="minorHAnsi" w:cstheme="minorHAnsi"/>
              </w:rPr>
            </w:pPr>
            <w:r>
              <w:rPr>
                <w:rFonts w:asciiTheme="minorHAnsi" w:hAnsiTheme="minorHAnsi" w:cstheme="minorHAnsi"/>
              </w:rPr>
              <w:t>c</w:t>
            </w:r>
            <w:r w:rsidR="000E381C" w:rsidRPr="007B78A8">
              <w:rPr>
                <w:rFonts w:asciiTheme="minorHAnsi" w:hAnsiTheme="minorHAnsi" w:cstheme="minorHAnsi"/>
              </w:rPr>
              <w:t>x</w:t>
            </w:r>
            <w:r w:rsidR="009B5872">
              <w:rPr>
                <w:rFonts w:asciiTheme="minorHAnsi" w:hAnsiTheme="minorHAnsi" w:cstheme="minorHAnsi"/>
                <w:vertAlign w:val="subscript"/>
              </w:rPr>
              <w:t>2</w:t>
            </w:r>
          </w:p>
        </w:tc>
        <w:tc>
          <w:tcPr>
            <w:tcW w:w="856" w:type="dxa"/>
            <w:vAlign w:val="center"/>
          </w:tcPr>
          <w:p w14:paraId="15FD26CF" w14:textId="205F7455" w:rsidR="000E381C" w:rsidRPr="007B78A8" w:rsidRDefault="0022515C" w:rsidP="00DC4807">
            <w:pPr>
              <w:pStyle w:val="Table"/>
              <w:rPr>
                <w:rFonts w:asciiTheme="minorHAnsi" w:hAnsiTheme="minorHAnsi" w:cstheme="minorHAnsi"/>
              </w:rPr>
            </w:pPr>
            <w:r>
              <w:rPr>
                <w:rFonts w:asciiTheme="minorHAnsi" w:hAnsiTheme="minorHAnsi" w:cstheme="minorHAnsi"/>
              </w:rPr>
              <w:t>c</w:t>
            </w:r>
            <w:r w:rsidR="000E381C" w:rsidRPr="007B78A8">
              <w:rPr>
                <w:rFonts w:asciiTheme="minorHAnsi" w:hAnsiTheme="minorHAnsi" w:cstheme="minorHAnsi"/>
              </w:rPr>
              <w:t>y</w:t>
            </w:r>
            <w:r w:rsidR="009B5872">
              <w:rPr>
                <w:rFonts w:asciiTheme="minorHAnsi" w:hAnsiTheme="minorHAnsi" w:cstheme="minorHAnsi"/>
                <w:vertAlign w:val="subscript"/>
              </w:rPr>
              <w:t>2</w:t>
            </w:r>
          </w:p>
        </w:tc>
        <w:tc>
          <w:tcPr>
            <w:tcW w:w="856" w:type="dxa"/>
            <w:vAlign w:val="center"/>
          </w:tcPr>
          <w:p w14:paraId="2BC68135" w14:textId="2A4070B7" w:rsidR="000E381C" w:rsidRPr="007B78A8" w:rsidRDefault="0022515C" w:rsidP="00DC4807">
            <w:pPr>
              <w:pStyle w:val="Table"/>
              <w:rPr>
                <w:rFonts w:asciiTheme="minorHAnsi" w:hAnsiTheme="minorHAnsi" w:cstheme="minorHAnsi"/>
              </w:rPr>
            </w:pPr>
            <w:r>
              <w:rPr>
                <w:rFonts w:asciiTheme="minorHAnsi" w:hAnsiTheme="minorHAnsi" w:cstheme="minorHAnsi"/>
              </w:rPr>
              <w:t>c</w:t>
            </w:r>
            <w:r w:rsidR="000E381C" w:rsidRPr="007B78A8">
              <w:rPr>
                <w:rFonts w:asciiTheme="minorHAnsi" w:hAnsiTheme="minorHAnsi" w:cstheme="minorHAnsi"/>
              </w:rPr>
              <w:t>z</w:t>
            </w:r>
            <w:r w:rsidR="009B5872">
              <w:rPr>
                <w:rFonts w:asciiTheme="minorHAnsi" w:hAnsiTheme="minorHAnsi" w:cstheme="minorHAnsi"/>
                <w:vertAlign w:val="subscript"/>
              </w:rPr>
              <w:t>2</w:t>
            </w:r>
          </w:p>
        </w:tc>
        <w:tc>
          <w:tcPr>
            <w:tcW w:w="856" w:type="dxa"/>
            <w:vAlign w:val="center"/>
          </w:tcPr>
          <w:p w14:paraId="795795F5" w14:textId="77777777" w:rsidR="000E381C" w:rsidRPr="007B78A8" w:rsidRDefault="000E381C" w:rsidP="00DC4807">
            <w:pPr>
              <w:pStyle w:val="Table"/>
              <w:rPr>
                <w:rFonts w:asciiTheme="minorHAnsi" w:hAnsiTheme="minorHAnsi" w:cstheme="minorHAnsi"/>
              </w:rPr>
            </w:pPr>
            <w:r w:rsidRPr="007B78A8">
              <w:rPr>
                <w:rFonts w:asciiTheme="minorHAnsi" w:hAnsiTheme="minorHAnsi" w:cstheme="minorHAnsi"/>
              </w:rPr>
              <w:t>…</w:t>
            </w:r>
          </w:p>
        </w:tc>
        <w:tc>
          <w:tcPr>
            <w:tcW w:w="856" w:type="dxa"/>
            <w:vAlign w:val="center"/>
          </w:tcPr>
          <w:p w14:paraId="3020D1B0" w14:textId="3E89A5F3" w:rsidR="000E381C" w:rsidRPr="007B78A8" w:rsidRDefault="0022515C" w:rsidP="00DC4807">
            <w:pPr>
              <w:pStyle w:val="Table"/>
              <w:rPr>
                <w:rFonts w:asciiTheme="minorHAnsi" w:hAnsiTheme="minorHAnsi" w:cstheme="minorHAnsi"/>
              </w:rPr>
            </w:pPr>
            <w:r>
              <w:rPr>
                <w:rFonts w:asciiTheme="minorHAnsi" w:hAnsiTheme="minorHAnsi" w:cstheme="minorHAnsi"/>
              </w:rPr>
              <w:t>c</w:t>
            </w:r>
            <w:r w:rsidR="000E381C" w:rsidRPr="007B78A8">
              <w:rPr>
                <w:rFonts w:asciiTheme="minorHAnsi" w:hAnsiTheme="minorHAnsi" w:cstheme="minorHAnsi"/>
              </w:rPr>
              <w:t>x</w:t>
            </w:r>
            <w:r w:rsidR="005164DA">
              <w:rPr>
                <w:rFonts w:asciiTheme="minorHAnsi" w:hAnsiTheme="minorHAnsi" w:cstheme="minorHAnsi"/>
                <w:vertAlign w:val="subscript"/>
              </w:rPr>
              <w:t>m</w:t>
            </w:r>
          </w:p>
        </w:tc>
        <w:tc>
          <w:tcPr>
            <w:tcW w:w="856" w:type="dxa"/>
            <w:vAlign w:val="center"/>
          </w:tcPr>
          <w:p w14:paraId="7619262D" w14:textId="1F9C5574" w:rsidR="000E381C" w:rsidRPr="007B78A8" w:rsidRDefault="0022515C" w:rsidP="00DC4807">
            <w:pPr>
              <w:pStyle w:val="Table"/>
              <w:rPr>
                <w:rFonts w:asciiTheme="minorHAnsi" w:hAnsiTheme="minorHAnsi" w:cstheme="minorHAnsi"/>
              </w:rPr>
            </w:pPr>
            <w:r>
              <w:rPr>
                <w:rFonts w:asciiTheme="minorHAnsi" w:hAnsiTheme="minorHAnsi" w:cstheme="minorHAnsi"/>
              </w:rPr>
              <w:t>c</w:t>
            </w:r>
            <w:r w:rsidR="000E381C" w:rsidRPr="007B78A8">
              <w:rPr>
                <w:rFonts w:asciiTheme="minorHAnsi" w:hAnsiTheme="minorHAnsi" w:cstheme="minorHAnsi"/>
              </w:rPr>
              <w:t>y</w:t>
            </w:r>
            <w:r w:rsidR="005164DA">
              <w:rPr>
                <w:rFonts w:asciiTheme="minorHAnsi" w:hAnsiTheme="minorHAnsi" w:cstheme="minorHAnsi"/>
                <w:vertAlign w:val="subscript"/>
              </w:rPr>
              <w:t>m</w:t>
            </w:r>
          </w:p>
        </w:tc>
        <w:tc>
          <w:tcPr>
            <w:tcW w:w="856" w:type="dxa"/>
            <w:vAlign w:val="center"/>
          </w:tcPr>
          <w:p w14:paraId="3DDA7300" w14:textId="14E64F1B" w:rsidR="000E381C" w:rsidRPr="007B78A8" w:rsidRDefault="0022515C" w:rsidP="00DC4807">
            <w:pPr>
              <w:pStyle w:val="Table"/>
              <w:rPr>
                <w:rFonts w:asciiTheme="minorHAnsi" w:hAnsiTheme="minorHAnsi" w:cstheme="minorHAnsi"/>
              </w:rPr>
            </w:pPr>
            <w:r>
              <w:rPr>
                <w:rFonts w:asciiTheme="minorHAnsi" w:hAnsiTheme="minorHAnsi" w:cstheme="minorHAnsi"/>
              </w:rPr>
              <w:t>c</w:t>
            </w:r>
            <w:r w:rsidR="000E381C" w:rsidRPr="007B78A8">
              <w:rPr>
                <w:rFonts w:asciiTheme="minorHAnsi" w:hAnsiTheme="minorHAnsi" w:cstheme="minorHAnsi"/>
              </w:rPr>
              <w:t>z</w:t>
            </w:r>
            <w:r w:rsidR="005164DA">
              <w:rPr>
                <w:rFonts w:asciiTheme="minorHAnsi" w:hAnsiTheme="minorHAnsi" w:cstheme="minorHAnsi"/>
                <w:vertAlign w:val="subscript"/>
              </w:rPr>
              <w:t>m</w:t>
            </w:r>
          </w:p>
        </w:tc>
      </w:tr>
      <w:tr w:rsidR="002C335D" w14:paraId="10E28299" w14:textId="77777777" w:rsidTr="003F2215">
        <w:trPr>
          <w:trHeight w:hRule="exact" w:val="283"/>
          <w:jc w:val="center"/>
        </w:trPr>
        <w:tc>
          <w:tcPr>
            <w:tcW w:w="855" w:type="dxa"/>
            <w:shd w:val="clear" w:color="auto" w:fill="DDDDDD" w:themeFill="accent1"/>
            <w:vAlign w:val="center"/>
          </w:tcPr>
          <w:p w14:paraId="7A9EB39A" w14:textId="77777777" w:rsidR="000E381C" w:rsidRPr="007B78A8" w:rsidRDefault="000E381C" w:rsidP="00DC4807">
            <w:pPr>
              <w:pStyle w:val="Table"/>
              <w:rPr>
                <w:rFonts w:asciiTheme="minorHAnsi" w:hAnsiTheme="minorHAnsi" w:cstheme="minorHAnsi"/>
                <w:b/>
                <w:bCs/>
              </w:rPr>
            </w:pPr>
            <w:r w:rsidRPr="007B78A8">
              <w:rPr>
                <w:rFonts w:asciiTheme="minorHAnsi" w:hAnsiTheme="minorHAnsi" w:cstheme="minorHAnsi"/>
                <w:b/>
                <w:bCs/>
              </w:rPr>
              <w:t>…</w:t>
            </w:r>
          </w:p>
        </w:tc>
        <w:tc>
          <w:tcPr>
            <w:tcW w:w="855" w:type="dxa"/>
            <w:vAlign w:val="center"/>
          </w:tcPr>
          <w:p w14:paraId="355D20FF" w14:textId="77777777" w:rsidR="000E381C" w:rsidRPr="007B78A8" w:rsidRDefault="000E381C" w:rsidP="00DC4807">
            <w:pPr>
              <w:pStyle w:val="Table"/>
              <w:rPr>
                <w:rFonts w:asciiTheme="minorHAnsi" w:hAnsiTheme="minorHAnsi" w:cstheme="minorHAnsi"/>
              </w:rPr>
            </w:pPr>
            <w:r w:rsidRPr="007B78A8">
              <w:rPr>
                <w:rFonts w:asciiTheme="minorHAnsi" w:hAnsiTheme="minorHAnsi" w:cstheme="minorHAnsi"/>
              </w:rPr>
              <w:t>…</w:t>
            </w:r>
          </w:p>
        </w:tc>
        <w:tc>
          <w:tcPr>
            <w:tcW w:w="855" w:type="dxa"/>
            <w:vAlign w:val="center"/>
          </w:tcPr>
          <w:p w14:paraId="50C79401" w14:textId="77777777" w:rsidR="000E381C" w:rsidRPr="007B78A8" w:rsidRDefault="000E381C" w:rsidP="00DC4807">
            <w:pPr>
              <w:pStyle w:val="Table"/>
              <w:rPr>
                <w:rFonts w:asciiTheme="minorHAnsi" w:hAnsiTheme="minorHAnsi" w:cstheme="minorHAnsi"/>
              </w:rPr>
            </w:pPr>
            <w:r w:rsidRPr="007B78A8">
              <w:rPr>
                <w:rFonts w:asciiTheme="minorHAnsi" w:hAnsiTheme="minorHAnsi" w:cstheme="minorHAnsi"/>
              </w:rPr>
              <w:t>…</w:t>
            </w:r>
          </w:p>
        </w:tc>
        <w:tc>
          <w:tcPr>
            <w:tcW w:w="855" w:type="dxa"/>
            <w:vAlign w:val="center"/>
          </w:tcPr>
          <w:p w14:paraId="1385BB24" w14:textId="77777777" w:rsidR="000E381C" w:rsidRPr="007B78A8" w:rsidRDefault="000E381C" w:rsidP="00DC4807">
            <w:pPr>
              <w:pStyle w:val="Table"/>
              <w:rPr>
                <w:rFonts w:asciiTheme="minorHAnsi" w:hAnsiTheme="minorHAnsi" w:cstheme="minorHAnsi"/>
              </w:rPr>
            </w:pPr>
            <w:r w:rsidRPr="007B78A8">
              <w:rPr>
                <w:rFonts w:asciiTheme="minorHAnsi" w:hAnsiTheme="minorHAnsi" w:cstheme="minorHAnsi"/>
              </w:rPr>
              <w:t>…</w:t>
            </w:r>
          </w:p>
        </w:tc>
        <w:tc>
          <w:tcPr>
            <w:tcW w:w="856" w:type="dxa"/>
            <w:vAlign w:val="center"/>
          </w:tcPr>
          <w:p w14:paraId="0C690037" w14:textId="77777777" w:rsidR="000E381C" w:rsidRPr="007B78A8" w:rsidRDefault="000E381C" w:rsidP="00DC4807">
            <w:pPr>
              <w:pStyle w:val="Table"/>
              <w:rPr>
                <w:rFonts w:asciiTheme="minorHAnsi" w:hAnsiTheme="minorHAnsi" w:cstheme="minorHAnsi"/>
              </w:rPr>
            </w:pPr>
            <w:r w:rsidRPr="007B78A8">
              <w:rPr>
                <w:rFonts w:asciiTheme="minorHAnsi" w:hAnsiTheme="minorHAnsi" w:cstheme="minorHAnsi"/>
              </w:rPr>
              <w:t>…</w:t>
            </w:r>
          </w:p>
        </w:tc>
        <w:tc>
          <w:tcPr>
            <w:tcW w:w="856" w:type="dxa"/>
            <w:vAlign w:val="center"/>
          </w:tcPr>
          <w:p w14:paraId="3339F0EF" w14:textId="77777777" w:rsidR="000E381C" w:rsidRPr="007B78A8" w:rsidRDefault="000E381C" w:rsidP="00DC4807">
            <w:pPr>
              <w:pStyle w:val="Table"/>
              <w:rPr>
                <w:rFonts w:asciiTheme="minorHAnsi" w:hAnsiTheme="minorHAnsi" w:cstheme="minorHAnsi"/>
              </w:rPr>
            </w:pPr>
            <w:r w:rsidRPr="007B78A8">
              <w:rPr>
                <w:rFonts w:asciiTheme="minorHAnsi" w:hAnsiTheme="minorHAnsi" w:cstheme="minorHAnsi"/>
              </w:rPr>
              <w:t>…</w:t>
            </w:r>
          </w:p>
        </w:tc>
        <w:tc>
          <w:tcPr>
            <w:tcW w:w="856" w:type="dxa"/>
            <w:vAlign w:val="center"/>
          </w:tcPr>
          <w:p w14:paraId="50DCC815" w14:textId="77777777" w:rsidR="000E381C" w:rsidRPr="007B78A8" w:rsidRDefault="000E381C" w:rsidP="00DC4807">
            <w:pPr>
              <w:pStyle w:val="Table"/>
              <w:rPr>
                <w:rFonts w:asciiTheme="minorHAnsi" w:hAnsiTheme="minorHAnsi" w:cstheme="minorHAnsi"/>
              </w:rPr>
            </w:pPr>
            <w:r w:rsidRPr="007B78A8">
              <w:rPr>
                <w:rFonts w:asciiTheme="minorHAnsi" w:hAnsiTheme="minorHAnsi" w:cstheme="minorHAnsi"/>
              </w:rPr>
              <w:t>…</w:t>
            </w:r>
          </w:p>
        </w:tc>
        <w:tc>
          <w:tcPr>
            <w:tcW w:w="856" w:type="dxa"/>
            <w:vAlign w:val="center"/>
          </w:tcPr>
          <w:p w14:paraId="40F49D81" w14:textId="77777777" w:rsidR="000E381C" w:rsidRPr="007B78A8" w:rsidRDefault="000E381C" w:rsidP="00DC4807">
            <w:pPr>
              <w:pStyle w:val="Table"/>
              <w:rPr>
                <w:rFonts w:asciiTheme="minorHAnsi" w:hAnsiTheme="minorHAnsi" w:cstheme="minorHAnsi"/>
              </w:rPr>
            </w:pPr>
            <w:r w:rsidRPr="007B78A8">
              <w:rPr>
                <w:rFonts w:asciiTheme="minorHAnsi" w:hAnsiTheme="minorHAnsi" w:cstheme="minorHAnsi"/>
              </w:rPr>
              <w:t>…</w:t>
            </w:r>
          </w:p>
        </w:tc>
        <w:tc>
          <w:tcPr>
            <w:tcW w:w="856" w:type="dxa"/>
            <w:vAlign w:val="center"/>
          </w:tcPr>
          <w:p w14:paraId="034B2978" w14:textId="77777777" w:rsidR="000E381C" w:rsidRPr="007B78A8" w:rsidRDefault="000E381C" w:rsidP="00DC4807">
            <w:pPr>
              <w:pStyle w:val="Table"/>
              <w:rPr>
                <w:rFonts w:asciiTheme="minorHAnsi" w:hAnsiTheme="minorHAnsi" w:cstheme="minorHAnsi"/>
              </w:rPr>
            </w:pPr>
            <w:r w:rsidRPr="007B78A8">
              <w:rPr>
                <w:rFonts w:asciiTheme="minorHAnsi" w:hAnsiTheme="minorHAnsi" w:cstheme="minorHAnsi"/>
              </w:rPr>
              <w:t>…</w:t>
            </w:r>
          </w:p>
        </w:tc>
        <w:tc>
          <w:tcPr>
            <w:tcW w:w="856" w:type="dxa"/>
            <w:vAlign w:val="center"/>
          </w:tcPr>
          <w:p w14:paraId="75829EA2" w14:textId="77777777" w:rsidR="000E381C" w:rsidRPr="007B78A8" w:rsidRDefault="000E381C" w:rsidP="00DC4807">
            <w:pPr>
              <w:pStyle w:val="Table"/>
              <w:rPr>
                <w:rFonts w:asciiTheme="minorHAnsi" w:hAnsiTheme="minorHAnsi" w:cstheme="minorHAnsi"/>
              </w:rPr>
            </w:pPr>
            <w:r w:rsidRPr="007B78A8">
              <w:rPr>
                <w:rFonts w:asciiTheme="minorHAnsi" w:hAnsiTheme="minorHAnsi" w:cstheme="minorHAnsi"/>
              </w:rPr>
              <w:t>…</w:t>
            </w:r>
          </w:p>
        </w:tc>
        <w:tc>
          <w:tcPr>
            <w:tcW w:w="856" w:type="dxa"/>
            <w:vAlign w:val="center"/>
          </w:tcPr>
          <w:p w14:paraId="2F0C95FB" w14:textId="77777777" w:rsidR="000E381C" w:rsidRPr="007B78A8" w:rsidRDefault="000E381C" w:rsidP="00DC4807">
            <w:pPr>
              <w:pStyle w:val="Table"/>
              <w:rPr>
                <w:rFonts w:asciiTheme="minorHAnsi" w:hAnsiTheme="minorHAnsi" w:cstheme="minorHAnsi"/>
              </w:rPr>
            </w:pPr>
            <w:r w:rsidRPr="007B78A8">
              <w:rPr>
                <w:rFonts w:asciiTheme="minorHAnsi" w:hAnsiTheme="minorHAnsi" w:cstheme="minorHAnsi"/>
              </w:rPr>
              <w:t>…</w:t>
            </w:r>
          </w:p>
        </w:tc>
      </w:tr>
      <w:tr w:rsidR="002C335D" w14:paraId="3F5B8C30" w14:textId="77777777" w:rsidTr="003F2215">
        <w:trPr>
          <w:trHeight w:hRule="exact" w:val="283"/>
          <w:jc w:val="center"/>
        </w:trPr>
        <w:tc>
          <w:tcPr>
            <w:tcW w:w="855" w:type="dxa"/>
            <w:shd w:val="clear" w:color="auto" w:fill="DDDDDD" w:themeFill="accent1"/>
            <w:vAlign w:val="center"/>
          </w:tcPr>
          <w:p w14:paraId="5CB8D4D6" w14:textId="59D65035" w:rsidR="000E381C" w:rsidRPr="007B78A8" w:rsidRDefault="00BC07D2" w:rsidP="00DC4807">
            <w:pPr>
              <w:pStyle w:val="Table"/>
              <w:rPr>
                <w:rFonts w:asciiTheme="minorHAnsi" w:hAnsiTheme="minorHAnsi" w:cstheme="minorHAnsi"/>
                <w:b/>
                <w:bCs/>
              </w:rPr>
            </w:pPr>
            <w:r>
              <w:rPr>
                <w:rFonts w:asciiTheme="minorHAnsi" w:hAnsiTheme="minorHAnsi" w:cstheme="minorHAnsi"/>
                <w:b/>
                <w:bCs/>
              </w:rPr>
              <w:t>N</w:t>
            </w:r>
          </w:p>
        </w:tc>
        <w:tc>
          <w:tcPr>
            <w:tcW w:w="855" w:type="dxa"/>
            <w:vAlign w:val="center"/>
          </w:tcPr>
          <w:p w14:paraId="39CA0ADB" w14:textId="19F73ADC" w:rsidR="000E381C" w:rsidRPr="007B78A8" w:rsidRDefault="0022515C" w:rsidP="00DC4807">
            <w:pPr>
              <w:pStyle w:val="Table"/>
              <w:rPr>
                <w:rFonts w:asciiTheme="minorHAnsi" w:hAnsiTheme="minorHAnsi" w:cstheme="minorHAnsi"/>
              </w:rPr>
            </w:pPr>
            <w:r>
              <w:rPr>
                <w:rFonts w:asciiTheme="minorHAnsi" w:hAnsiTheme="minorHAnsi" w:cstheme="minorHAnsi"/>
              </w:rPr>
              <w:t>n</w:t>
            </w:r>
            <w:r w:rsidR="000E381C" w:rsidRPr="007B78A8">
              <w:rPr>
                <w:rFonts w:asciiTheme="minorHAnsi" w:hAnsiTheme="minorHAnsi" w:cstheme="minorHAnsi"/>
              </w:rPr>
              <w:t>x</w:t>
            </w:r>
            <w:r w:rsidR="009B5872">
              <w:rPr>
                <w:rFonts w:asciiTheme="minorHAnsi" w:hAnsiTheme="minorHAnsi" w:cstheme="minorHAnsi"/>
                <w:vertAlign w:val="subscript"/>
              </w:rPr>
              <w:t>1</w:t>
            </w:r>
          </w:p>
        </w:tc>
        <w:tc>
          <w:tcPr>
            <w:tcW w:w="855" w:type="dxa"/>
            <w:vAlign w:val="center"/>
          </w:tcPr>
          <w:p w14:paraId="170F49BB" w14:textId="40C4BDCF" w:rsidR="000E381C" w:rsidRPr="007B78A8" w:rsidRDefault="0022515C" w:rsidP="00DC4807">
            <w:pPr>
              <w:pStyle w:val="Table"/>
              <w:rPr>
                <w:rFonts w:asciiTheme="minorHAnsi" w:hAnsiTheme="minorHAnsi" w:cstheme="minorHAnsi"/>
              </w:rPr>
            </w:pPr>
            <w:r>
              <w:rPr>
                <w:rFonts w:asciiTheme="minorHAnsi" w:hAnsiTheme="minorHAnsi" w:cstheme="minorHAnsi"/>
              </w:rPr>
              <w:t>n</w:t>
            </w:r>
            <w:r w:rsidR="000E381C" w:rsidRPr="007B78A8">
              <w:rPr>
                <w:rFonts w:asciiTheme="minorHAnsi" w:hAnsiTheme="minorHAnsi" w:cstheme="minorHAnsi"/>
              </w:rPr>
              <w:t>y</w:t>
            </w:r>
            <w:r w:rsidR="009B5872">
              <w:rPr>
                <w:rFonts w:asciiTheme="minorHAnsi" w:hAnsiTheme="minorHAnsi" w:cstheme="minorHAnsi"/>
                <w:vertAlign w:val="subscript"/>
              </w:rPr>
              <w:t>1</w:t>
            </w:r>
          </w:p>
        </w:tc>
        <w:tc>
          <w:tcPr>
            <w:tcW w:w="855" w:type="dxa"/>
            <w:vAlign w:val="center"/>
          </w:tcPr>
          <w:p w14:paraId="408C3A10" w14:textId="59857A02" w:rsidR="000E381C" w:rsidRPr="007B78A8" w:rsidRDefault="0022515C" w:rsidP="00DC4807">
            <w:pPr>
              <w:pStyle w:val="Table"/>
              <w:rPr>
                <w:rFonts w:asciiTheme="minorHAnsi" w:hAnsiTheme="minorHAnsi" w:cstheme="minorHAnsi"/>
              </w:rPr>
            </w:pPr>
            <w:r>
              <w:rPr>
                <w:rFonts w:asciiTheme="minorHAnsi" w:hAnsiTheme="minorHAnsi" w:cstheme="minorHAnsi"/>
              </w:rPr>
              <w:t>n</w:t>
            </w:r>
            <w:r w:rsidR="000E381C" w:rsidRPr="007B78A8">
              <w:rPr>
                <w:rFonts w:asciiTheme="minorHAnsi" w:hAnsiTheme="minorHAnsi" w:cstheme="minorHAnsi"/>
              </w:rPr>
              <w:t>z</w:t>
            </w:r>
            <w:r w:rsidR="009B5872">
              <w:rPr>
                <w:rFonts w:asciiTheme="minorHAnsi" w:hAnsiTheme="minorHAnsi" w:cstheme="minorHAnsi"/>
                <w:vertAlign w:val="subscript"/>
              </w:rPr>
              <w:t>1</w:t>
            </w:r>
          </w:p>
        </w:tc>
        <w:tc>
          <w:tcPr>
            <w:tcW w:w="856" w:type="dxa"/>
            <w:vAlign w:val="center"/>
          </w:tcPr>
          <w:p w14:paraId="5E9C5B51" w14:textId="04D8BF4C" w:rsidR="000E381C" w:rsidRPr="007B78A8" w:rsidRDefault="0022515C" w:rsidP="00DC4807">
            <w:pPr>
              <w:pStyle w:val="Table"/>
              <w:rPr>
                <w:rFonts w:asciiTheme="minorHAnsi" w:hAnsiTheme="minorHAnsi" w:cstheme="minorHAnsi"/>
              </w:rPr>
            </w:pPr>
            <w:r>
              <w:rPr>
                <w:rFonts w:asciiTheme="minorHAnsi" w:hAnsiTheme="minorHAnsi" w:cstheme="minorHAnsi"/>
              </w:rPr>
              <w:t>n</w:t>
            </w:r>
            <w:r w:rsidR="000E381C" w:rsidRPr="007B78A8">
              <w:rPr>
                <w:rFonts w:asciiTheme="minorHAnsi" w:hAnsiTheme="minorHAnsi" w:cstheme="minorHAnsi"/>
              </w:rPr>
              <w:t>x</w:t>
            </w:r>
            <w:r w:rsidR="009B5872">
              <w:rPr>
                <w:rFonts w:asciiTheme="minorHAnsi" w:hAnsiTheme="minorHAnsi" w:cstheme="minorHAnsi"/>
                <w:vertAlign w:val="subscript"/>
              </w:rPr>
              <w:t>2</w:t>
            </w:r>
          </w:p>
        </w:tc>
        <w:tc>
          <w:tcPr>
            <w:tcW w:w="856" w:type="dxa"/>
            <w:vAlign w:val="center"/>
          </w:tcPr>
          <w:p w14:paraId="2F6814A8" w14:textId="087EEA37" w:rsidR="000E381C" w:rsidRPr="007B78A8" w:rsidRDefault="0022515C" w:rsidP="00DC4807">
            <w:pPr>
              <w:pStyle w:val="Table"/>
              <w:rPr>
                <w:rFonts w:asciiTheme="minorHAnsi" w:hAnsiTheme="minorHAnsi" w:cstheme="minorHAnsi"/>
              </w:rPr>
            </w:pPr>
            <w:r>
              <w:rPr>
                <w:rFonts w:asciiTheme="minorHAnsi" w:hAnsiTheme="minorHAnsi" w:cstheme="minorHAnsi"/>
              </w:rPr>
              <w:t>n</w:t>
            </w:r>
            <w:r w:rsidR="000E381C" w:rsidRPr="007B78A8">
              <w:rPr>
                <w:rFonts w:asciiTheme="minorHAnsi" w:hAnsiTheme="minorHAnsi" w:cstheme="minorHAnsi"/>
              </w:rPr>
              <w:t>y</w:t>
            </w:r>
            <w:r w:rsidR="009B5872">
              <w:rPr>
                <w:rFonts w:asciiTheme="minorHAnsi" w:hAnsiTheme="minorHAnsi" w:cstheme="minorHAnsi"/>
                <w:vertAlign w:val="subscript"/>
              </w:rPr>
              <w:t>2</w:t>
            </w:r>
          </w:p>
        </w:tc>
        <w:tc>
          <w:tcPr>
            <w:tcW w:w="856" w:type="dxa"/>
            <w:vAlign w:val="center"/>
          </w:tcPr>
          <w:p w14:paraId="46ED4FE4" w14:textId="0F76D33F" w:rsidR="000E381C" w:rsidRPr="007B78A8" w:rsidRDefault="0022515C" w:rsidP="00DC4807">
            <w:pPr>
              <w:pStyle w:val="Table"/>
              <w:rPr>
                <w:rFonts w:asciiTheme="minorHAnsi" w:hAnsiTheme="minorHAnsi" w:cstheme="minorHAnsi"/>
              </w:rPr>
            </w:pPr>
            <w:r>
              <w:rPr>
                <w:rFonts w:asciiTheme="minorHAnsi" w:hAnsiTheme="minorHAnsi" w:cstheme="minorHAnsi"/>
              </w:rPr>
              <w:t>n</w:t>
            </w:r>
            <w:r w:rsidR="000E381C" w:rsidRPr="007B78A8">
              <w:rPr>
                <w:rFonts w:asciiTheme="minorHAnsi" w:hAnsiTheme="minorHAnsi" w:cstheme="minorHAnsi"/>
              </w:rPr>
              <w:t>z</w:t>
            </w:r>
            <w:r w:rsidR="009B5872">
              <w:rPr>
                <w:rFonts w:asciiTheme="minorHAnsi" w:hAnsiTheme="minorHAnsi" w:cstheme="minorHAnsi"/>
                <w:vertAlign w:val="subscript"/>
              </w:rPr>
              <w:t>2</w:t>
            </w:r>
          </w:p>
        </w:tc>
        <w:tc>
          <w:tcPr>
            <w:tcW w:w="856" w:type="dxa"/>
            <w:vAlign w:val="center"/>
          </w:tcPr>
          <w:p w14:paraId="191EB605" w14:textId="77777777" w:rsidR="000E381C" w:rsidRPr="007B78A8" w:rsidRDefault="000E381C" w:rsidP="00DC4807">
            <w:pPr>
              <w:pStyle w:val="Table"/>
              <w:rPr>
                <w:rFonts w:asciiTheme="minorHAnsi" w:hAnsiTheme="minorHAnsi" w:cstheme="minorHAnsi"/>
              </w:rPr>
            </w:pPr>
            <w:r w:rsidRPr="007B78A8">
              <w:rPr>
                <w:rFonts w:asciiTheme="minorHAnsi" w:hAnsiTheme="minorHAnsi" w:cstheme="minorHAnsi"/>
              </w:rPr>
              <w:t>…</w:t>
            </w:r>
          </w:p>
        </w:tc>
        <w:tc>
          <w:tcPr>
            <w:tcW w:w="856" w:type="dxa"/>
            <w:vAlign w:val="center"/>
          </w:tcPr>
          <w:p w14:paraId="4A39AFA3" w14:textId="79BA1E0F" w:rsidR="000E381C" w:rsidRPr="007B78A8" w:rsidRDefault="0022515C" w:rsidP="00DC4807">
            <w:pPr>
              <w:pStyle w:val="Table"/>
              <w:rPr>
                <w:rFonts w:asciiTheme="minorHAnsi" w:hAnsiTheme="minorHAnsi" w:cstheme="minorHAnsi"/>
              </w:rPr>
            </w:pPr>
            <w:r>
              <w:rPr>
                <w:rFonts w:asciiTheme="minorHAnsi" w:hAnsiTheme="minorHAnsi" w:cstheme="minorHAnsi"/>
              </w:rPr>
              <w:t>n</w:t>
            </w:r>
            <w:r w:rsidR="000E381C" w:rsidRPr="007B78A8">
              <w:rPr>
                <w:rFonts w:asciiTheme="minorHAnsi" w:hAnsiTheme="minorHAnsi" w:cstheme="minorHAnsi"/>
              </w:rPr>
              <w:t>x</w:t>
            </w:r>
            <w:r w:rsidR="005164DA">
              <w:rPr>
                <w:rFonts w:asciiTheme="minorHAnsi" w:hAnsiTheme="minorHAnsi" w:cstheme="minorHAnsi"/>
                <w:vertAlign w:val="subscript"/>
              </w:rPr>
              <w:t>m</w:t>
            </w:r>
          </w:p>
        </w:tc>
        <w:tc>
          <w:tcPr>
            <w:tcW w:w="856" w:type="dxa"/>
            <w:vAlign w:val="center"/>
          </w:tcPr>
          <w:p w14:paraId="2213E78B" w14:textId="2EF2872D" w:rsidR="000E381C" w:rsidRPr="007B78A8" w:rsidRDefault="0022515C" w:rsidP="00DC4807">
            <w:pPr>
              <w:pStyle w:val="Table"/>
              <w:rPr>
                <w:rFonts w:asciiTheme="minorHAnsi" w:hAnsiTheme="minorHAnsi" w:cstheme="minorHAnsi"/>
              </w:rPr>
            </w:pPr>
            <w:r>
              <w:rPr>
                <w:rFonts w:asciiTheme="minorHAnsi" w:hAnsiTheme="minorHAnsi" w:cstheme="minorHAnsi"/>
              </w:rPr>
              <w:t>n</w:t>
            </w:r>
            <w:r w:rsidR="000E381C" w:rsidRPr="007B78A8">
              <w:rPr>
                <w:rFonts w:asciiTheme="minorHAnsi" w:hAnsiTheme="minorHAnsi" w:cstheme="minorHAnsi"/>
              </w:rPr>
              <w:t>y</w:t>
            </w:r>
            <w:r w:rsidR="005164DA">
              <w:rPr>
                <w:rFonts w:asciiTheme="minorHAnsi" w:hAnsiTheme="minorHAnsi" w:cstheme="minorHAnsi"/>
                <w:vertAlign w:val="subscript"/>
              </w:rPr>
              <w:t>m</w:t>
            </w:r>
          </w:p>
        </w:tc>
        <w:tc>
          <w:tcPr>
            <w:tcW w:w="856" w:type="dxa"/>
            <w:vAlign w:val="center"/>
          </w:tcPr>
          <w:p w14:paraId="70A6857A" w14:textId="50E75296" w:rsidR="000E381C" w:rsidRPr="007B78A8" w:rsidRDefault="0022515C" w:rsidP="00DC4807">
            <w:pPr>
              <w:pStyle w:val="Table"/>
              <w:rPr>
                <w:rFonts w:asciiTheme="minorHAnsi" w:hAnsiTheme="minorHAnsi" w:cstheme="minorHAnsi"/>
              </w:rPr>
            </w:pPr>
            <w:r>
              <w:rPr>
                <w:rFonts w:asciiTheme="minorHAnsi" w:hAnsiTheme="minorHAnsi" w:cstheme="minorHAnsi"/>
              </w:rPr>
              <w:t>n</w:t>
            </w:r>
            <w:r w:rsidR="000E381C" w:rsidRPr="007B78A8">
              <w:rPr>
                <w:rFonts w:asciiTheme="minorHAnsi" w:hAnsiTheme="minorHAnsi" w:cstheme="minorHAnsi"/>
              </w:rPr>
              <w:t>z</w:t>
            </w:r>
            <w:r w:rsidR="005164DA">
              <w:rPr>
                <w:rFonts w:asciiTheme="minorHAnsi" w:hAnsiTheme="minorHAnsi" w:cstheme="minorHAnsi"/>
                <w:vertAlign w:val="subscript"/>
              </w:rPr>
              <w:t>m</w:t>
            </w:r>
          </w:p>
        </w:tc>
      </w:tr>
    </w:tbl>
    <w:p w14:paraId="23EC0C1B" w14:textId="77777777" w:rsidR="005B0013" w:rsidRDefault="005B0013" w:rsidP="005B0013"/>
    <w:p w14:paraId="1E5C9741" w14:textId="2034A2EC" w:rsidR="00267B50" w:rsidRDefault="000E381C" w:rsidP="00267B50">
      <w:r>
        <w:t xml:space="preserve">In </w:t>
      </w:r>
      <w:r w:rsidR="009541F3">
        <w:t>table</w:t>
      </w:r>
      <w:r>
        <w:t xml:space="preserve"> 2.</w:t>
      </w:r>
      <w:r w:rsidR="00902456">
        <w:t>2C</w:t>
      </w:r>
      <w:r>
        <w:t xml:space="preserve">, </w:t>
      </w:r>
      <w:r w:rsidR="002E7E0C">
        <w:t>the label</w:t>
      </w:r>
      <w:r>
        <w:t xml:space="preserve"> column consists of categories in random order, which means there are no significance or any relation between rows. Column name </w:t>
      </w:r>
      <w:r w:rsidR="007D69BC">
        <w:rPr>
          <w:i/>
          <w:iCs/>
        </w:rPr>
        <w:t>D</w:t>
      </w:r>
      <w:r w:rsidRPr="007D69BC">
        <w:rPr>
          <w:i/>
          <w:iCs/>
        </w:rPr>
        <w:t>imension 0</w:t>
      </w:r>
      <w:r>
        <w:t xml:space="preserve"> depicts how the data is stored in nested univariate data table. Sub-columns from </w:t>
      </w:r>
      <m:oMath>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z</m:t>
            </m:r>
          </m:e>
          <m:sub>
            <m:r>
              <w:rPr>
                <w:rFonts w:ascii="Cambria Math" w:hAnsi="Cambria Math"/>
              </w:rPr>
              <m:t>1</m:t>
            </m:r>
          </m:sub>
        </m:sSub>
        <m:r>
          <w:rPr>
            <w:rFonts w:ascii="Cambria Math" w:hAnsi="Cambria Math"/>
          </w:rPr>
          <m:t>}</m:t>
        </m:r>
      </m:oMath>
      <w:r>
        <w:t xml:space="preserve"> to </w:t>
      </w:r>
      <m:oMath>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m</m:t>
            </m:r>
          </m:sub>
        </m:sSub>
        <m:r>
          <w:rPr>
            <w:rFonts w:ascii="Cambria Math" w:hAnsi="Cambria Math"/>
          </w:rPr>
          <m:t xml:space="preserve">, </m:t>
        </m:r>
        <m:sSub>
          <m:sSubPr>
            <m:ctrlPr>
              <w:rPr>
                <w:rFonts w:ascii="Cambria Math" w:hAnsi="Cambria Math"/>
                <w:i/>
              </w:rPr>
            </m:ctrlPr>
          </m:sSubPr>
          <m:e>
            <m:r>
              <w:rPr>
                <w:rFonts w:ascii="Cambria Math" w:hAnsi="Cambria Math"/>
              </w:rPr>
              <m:t>z</m:t>
            </m:r>
          </m:e>
          <m:sub>
            <m:r>
              <w:rPr>
                <w:rFonts w:ascii="Cambria Math" w:hAnsi="Cambria Math"/>
              </w:rPr>
              <m:t>m</m:t>
            </m:r>
          </m:sub>
        </m:sSub>
        <m:r>
          <w:rPr>
            <w:rFonts w:ascii="Cambria Math" w:hAnsi="Cambria Math"/>
          </w:rPr>
          <m:t>}</m:t>
        </m:r>
      </m:oMath>
      <w:r>
        <w:t xml:space="preserve"> demonstrate index values in a single cell in nested data table. This kind of data structure is required by </w:t>
      </w:r>
      <w:r w:rsidRPr="00ED7BF4">
        <w:rPr>
          <w:i/>
          <w:iCs/>
        </w:rPr>
        <w:t>sktime</w:t>
      </w:r>
      <w:r>
        <w:t xml:space="preserve"> univariate TSC models.</w:t>
      </w:r>
    </w:p>
    <w:p w14:paraId="1B4CE3B5" w14:textId="69B7CE20" w:rsidR="00801C73" w:rsidRDefault="00801C73" w:rsidP="00E341BA">
      <w:pPr>
        <w:pStyle w:val="31"/>
      </w:pPr>
      <w:bookmarkStart w:id="71" w:name="_Toc136348911"/>
      <w:r>
        <w:t>Multivariate data</w:t>
      </w:r>
      <w:r w:rsidR="00A84AD7">
        <w:t xml:space="preserve"> structure</w:t>
      </w:r>
      <w:r w:rsidR="00E341BA">
        <w:t xml:space="preserve"> for M-TSC</w:t>
      </w:r>
      <w:bookmarkEnd w:id="71"/>
    </w:p>
    <w:p w14:paraId="1E6A9D38" w14:textId="7B158EDC" w:rsidR="00E341BA" w:rsidRDefault="00A149E8" w:rsidP="00E341BA">
      <w:r>
        <w:t>For multivariate classification</w:t>
      </w:r>
      <w:r w:rsidR="00E94ABF">
        <w:t xml:space="preserve"> </w:t>
      </w:r>
      <w:r w:rsidR="006B3B47">
        <w:t xml:space="preserve">the same </w:t>
      </w:r>
      <w:r w:rsidR="00C151D9">
        <w:t>pre-</w:t>
      </w:r>
      <w:r w:rsidR="006B3B47">
        <w:t>processed</w:t>
      </w:r>
      <w:r w:rsidR="00C151D9">
        <w:t xml:space="preserve"> data as described in the </w:t>
      </w:r>
      <w:r w:rsidR="00737DD8">
        <w:t xml:space="preserve">section </w:t>
      </w:r>
      <w:r w:rsidR="008E0A30">
        <w:t xml:space="preserve">of </w:t>
      </w:r>
      <w:r w:rsidR="00293237">
        <w:t xml:space="preserve">dataset construction </w:t>
      </w:r>
      <w:r w:rsidR="008E0A30">
        <w:t>is u</w:t>
      </w:r>
      <w:r w:rsidR="00043D81">
        <w:t>s</w:t>
      </w:r>
      <w:r w:rsidR="008E0A30">
        <w:t>e</w:t>
      </w:r>
      <w:r w:rsidR="00043D81">
        <w:t>d</w:t>
      </w:r>
      <w:r w:rsidR="008E0A30">
        <w:t xml:space="preserve"> but </w:t>
      </w:r>
      <w:r w:rsidR="00B42007">
        <w:t xml:space="preserve">in </w:t>
      </w:r>
      <w:r w:rsidR="008E0A30">
        <w:t xml:space="preserve">the last step features </w:t>
      </w:r>
      <w:r w:rsidR="00B42007">
        <w:t xml:space="preserve">are processed </w:t>
      </w:r>
      <w:r w:rsidR="001E620E">
        <w:t>separately</w:t>
      </w:r>
      <w:r w:rsidR="008E0A30">
        <w:t>.</w:t>
      </w:r>
      <w:r w:rsidR="00776387">
        <w:t xml:space="preserve"> For each feature of </w:t>
      </w:r>
      <w:r w:rsidR="00776387" w:rsidRPr="00A66299">
        <w:rPr>
          <w:i/>
          <w:iCs/>
        </w:rPr>
        <w:t>heart rate</w:t>
      </w:r>
      <w:r w:rsidR="00776387">
        <w:t xml:space="preserve">, </w:t>
      </w:r>
      <w:r w:rsidR="00776387" w:rsidRPr="00A66299">
        <w:rPr>
          <w:i/>
          <w:iCs/>
        </w:rPr>
        <w:t>speed</w:t>
      </w:r>
      <w:r w:rsidR="00776387">
        <w:t xml:space="preserve">, and </w:t>
      </w:r>
      <w:r w:rsidR="00776387" w:rsidRPr="00A66299">
        <w:rPr>
          <w:i/>
          <w:iCs/>
        </w:rPr>
        <w:t>altitude</w:t>
      </w:r>
      <w:r w:rsidR="00B5033F">
        <w:t xml:space="preserve"> we take a transpose of feature vector</w:t>
      </w:r>
      <w:r w:rsidR="00315630">
        <w:t xml:space="preserve"> and</w:t>
      </w:r>
      <w:r w:rsidR="001E620E">
        <w:t xml:space="preserve"> </w:t>
      </w:r>
      <w:r w:rsidR="00A42BE3">
        <w:t xml:space="preserve">then use a built in function to transform column data to a </w:t>
      </w:r>
      <w:r w:rsidR="0076450F">
        <w:t xml:space="preserve">one-dimensional </w:t>
      </w:r>
      <w:r w:rsidR="00A42BE3">
        <w:t>nested structure</w:t>
      </w:r>
      <w:r w:rsidR="001858B0">
        <w:t xml:space="preserve"> as discussed previously</w:t>
      </w:r>
      <w:r w:rsidR="007B1B1D">
        <w:t>.</w:t>
      </w:r>
      <w:r w:rsidR="001858B0">
        <w:t xml:space="preserve"> Lastly, those </w:t>
      </w:r>
      <w:r w:rsidR="0076450F">
        <w:t xml:space="preserve">individual </w:t>
      </w:r>
      <w:r w:rsidR="00BE28D7">
        <w:t>one-dimensional</w:t>
      </w:r>
      <w:r w:rsidR="008F50B9">
        <w:t xml:space="preserve"> tables are combined to construct </w:t>
      </w:r>
      <w:r w:rsidR="00A0355F">
        <w:t>a three</w:t>
      </w:r>
      <w:r w:rsidR="008F50B9">
        <w:t>-dimensional nested data structure</w:t>
      </w:r>
      <w:r w:rsidR="007E3B98">
        <w:t xml:space="preserve"> consisting of these features in the format as depicted </w:t>
      </w:r>
      <w:r w:rsidR="00902456">
        <w:t>in</w:t>
      </w:r>
      <w:r w:rsidR="00A66299">
        <w:t xml:space="preserve"> </w:t>
      </w:r>
      <w:r w:rsidR="009541F3">
        <w:t>table</w:t>
      </w:r>
      <w:r w:rsidR="00A66299">
        <w:t xml:space="preserve"> 2.2D.</w:t>
      </w:r>
    </w:p>
    <w:p w14:paraId="79B13692" w14:textId="15DEFD84" w:rsidR="00D060AD" w:rsidRDefault="002E1DC0" w:rsidP="00952427">
      <w:pPr>
        <w:pStyle w:val="Tableheader"/>
      </w:pPr>
      <w:bookmarkStart w:id="72" w:name="_Toc135560699"/>
      <w:r>
        <w:t xml:space="preserve">Table </w:t>
      </w:r>
      <w:r w:rsidR="00494010">
        <w:t>2.2D: Multi-dimensional</w:t>
      </w:r>
      <w:r w:rsidR="00952427">
        <w:t xml:space="preserve"> nested</w:t>
      </w:r>
      <w:r w:rsidR="00494010">
        <w:t xml:space="preserve"> data structure with labels</w:t>
      </w:r>
      <w:r w:rsidR="00952427">
        <w:t xml:space="preserve">. Dimensions </w:t>
      </w:r>
      <w:r w:rsidR="00DA0FC3">
        <w:t>{</w:t>
      </w:r>
      <w:r w:rsidR="00952427">
        <w:t>x</w:t>
      </w:r>
      <w:r w:rsidR="00DA0FC3">
        <w:t>,y,</w:t>
      </w:r>
      <w:r w:rsidR="00952427">
        <w:t>z</w:t>
      </w:r>
      <w:r w:rsidR="00DA0FC3">
        <w:t>}</w:t>
      </w:r>
      <w:r w:rsidR="00952427">
        <w:t>.</w:t>
      </w:r>
      <w:bookmarkEnd w:id="72"/>
    </w:p>
    <w:tbl>
      <w:tblPr>
        <w:tblStyle w:val="APAReport"/>
        <w:tblW w:w="0" w:type="auto"/>
        <w:tblLook w:val="04A0" w:firstRow="1" w:lastRow="0" w:firstColumn="1" w:lastColumn="0" w:noHBand="0" w:noVBand="1"/>
      </w:tblPr>
      <w:tblGrid>
        <w:gridCol w:w="1885"/>
        <w:gridCol w:w="1884"/>
        <w:gridCol w:w="1900"/>
        <w:gridCol w:w="1957"/>
        <w:gridCol w:w="1734"/>
      </w:tblGrid>
      <w:tr w:rsidR="00E605CB" w14:paraId="142A578F" w14:textId="7CC31BA7" w:rsidTr="0048783D">
        <w:trPr>
          <w:cnfStyle w:val="100000000000" w:firstRow="1" w:lastRow="0" w:firstColumn="0" w:lastColumn="0" w:oddVBand="0" w:evenVBand="0" w:oddHBand="0" w:evenHBand="0" w:firstRowFirstColumn="0" w:firstRowLastColumn="0" w:lastRowFirstColumn="0" w:lastRowLastColumn="0"/>
          <w:trHeight w:val="340"/>
        </w:trPr>
        <w:tc>
          <w:tcPr>
            <w:tcW w:w="1885" w:type="dxa"/>
            <w:vAlign w:val="center"/>
          </w:tcPr>
          <w:p w14:paraId="1F7076C9" w14:textId="77DFFF7B" w:rsidR="00E605CB" w:rsidRPr="007B78A8" w:rsidRDefault="003D08B4" w:rsidP="0048783D">
            <w:pPr>
              <w:pStyle w:val="Table"/>
              <w:rPr>
                <w:b/>
                <w:bCs/>
              </w:rPr>
            </w:pPr>
            <w:r w:rsidRPr="007B78A8">
              <w:rPr>
                <w:b/>
                <w:bCs/>
              </w:rPr>
              <w:t>I</w:t>
            </w:r>
            <w:r w:rsidR="00E605CB" w:rsidRPr="007B78A8">
              <w:rPr>
                <w:b/>
                <w:bCs/>
              </w:rPr>
              <w:t>ndex</w:t>
            </w:r>
          </w:p>
        </w:tc>
        <w:tc>
          <w:tcPr>
            <w:tcW w:w="1884" w:type="dxa"/>
            <w:vAlign w:val="center"/>
          </w:tcPr>
          <w:p w14:paraId="3889C2C7" w14:textId="1D80D1A7" w:rsidR="00E605CB" w:rsidRPr="00D060AD" w:rsidRDefault="00BA3723" w:rsidP="0048783D">
            <w:pPr>
              <w:pStyle w:val="Table"/>
              <w:rPr>
                <w:b/>
                <w:bCs/>
                <w:vertAlign w:val="subscript"/>
              </w:rPr>
            </w:pPr>
            <w:r w:rsidRPr="007B78A8">
              <w:rPr>
                <w:b/>
                <w:bCs/>
              </w:rPr>
              <w:t>D</w:t>
            </w:r>
            <w:r w:rsidR="00AD507B" w:rsidRPr="007B78A8">
              <w:rPr>
                <w:b/>
                <w:bCs/>
              </w:rPr>
              <w:t>im</w:t>
            </w:r>
            <w:r w:rsidR="00D060AD">
              <w:rPr>
                <w:b/>
                <w:bCs/>
              </w:rPr>
              <w:t xml:space="preserve"> </w:t>
            </w:r>
            <w:r w:rsidR="00D060AD">
              <w:rPr>
                <w:b/>
                <w:bCs/>
                <w:vertAlign w:val="subscript"/>
              </w:rPr>
              <w:t>x</w:t>
            </w:r>
          </w:p>
        </w:tc>
        <w:tc>
          <w:tcPr>
            <w:tcW w:w="1900" w:type="dxa"/>
            <w:vAlign w:val="center"/>
          </w:tcPr>
          <w:p w14:paraId="18022A41" w14:textId="71F7B2C1" w:rsidR="00E605CB" w:rsidRPr="005227FC" w:rsidRDefault="00BA3723" w:rsidP="0048783D">
            <w:pPr>
              <w:pStyle w:val="Table"/>
              <w:rPr>
                <w:b/>
                <w:bCs/>
                <w:vertAlign w:val="subscript"/>
              </w:rPr>
            </w:pPr>
            <w:r w:rsidRPr="007B78A8">
              <w:rPr>
                <w:b/>
                <w:bCs/>
              </w:rPr>
              <w:t>D</w:t>
            </w:r>
            <w:r w:rsidR="00AD507B" w:rsidRPr="007B78A8">
              <w:rPr>
                <w:b/>
                <w:bCs/>
              </w:rPr>
              <w:t>im</w:t>
            </w:r>
            <w:r w:rsidR="00D060AD">
              <w:rPr>
                <w:b/>
                <w:bCs/>
              </w:rPr>
              <w:t xml:space="preserve"> </w:t>
            </w:r>
            <w:r w:rsidR="005227FC">
              <w:rPr>
                <w:b/>
                <w:bCs/>
                <w:vertAlign w:val="subscript"/>
              </w:rPr>
              <w:t>y</w:t>
            </w:r>
          </w:p>
        </w:tc>
        <w:tc>
          <w:tcPr>
            <w:tcW w:w="1957" w:type="dxa"/>
            <w:vAlign w:val="center"/>
          </w:tcPr>
          <w:p w14:paraId="261BD0EA" w14:textId="46919411" w:rsidR="00E605CB" w:rsidRPr="00D060AD" w:rsidRDefault="00BA3723" w:rsidP="0048783D">
            <w:pPr>
              <w:pStyle w:val="Table"/>
              <w:rPr>
                <w:b/>
                <w:bCs/>
                <w:vertAlign w:val="subscript"/>
              </w:rPr>
            </w:pPr>
            <w:r w:rsidRPr="007B78A8">
              <w:rPr>
                <w:b/>
                <w:bCs/>
              </w:rPr>
              <w:t>Dim</w:t>
            </w:r>
            <w:r w:rsidR="00D060AD">
              <w:rPr>
                <w:b/>
                <w:bCs/>
              </w:rPr>
              <w:t xml:space="preserve"> </w:t>
            </w:r>
            <w:r w:rsidR="00D060AD">
              <w:rPr>
                <w:b/>
                <w:bCs/>
                <w:vertAlign w:val="subscript"/>
              </w:rPr>
              <w:t>z</w:t>
            </w:r>
          </w:p>
        </w:tc>
        <w:tc>
          <w:tcPr>
            <w:tcW w:w="1734" w:type="dxa"/>
            <w:vAlign w:val="center"/>
          </w:tcPr>
          <w:p w14:paraId="6408C9E1" w14:textId="2BDA95FC" w:rsidR="00E605CB" w:rsidRPr="007B78A8" w:rsidRDefault="003D08B4" w:rsidP="0048783D">
            <w:pPr>
              <w:pStyle w:val="Table"/>
              <w:rPr>
                <w:b/>
                <w:bCs/>
              </w:rPr>
            </w:pPr>
            <w:r w:rsidRPr="007B78A8">
              <w:rPr>
                <w:b/>
                <w:bCs/>
              </w:rPr>
              <w:t>L</w:t>
            </w:r>
            <w:r w:rsidR="00E605CB" w:rsidRPr="007B78A8">
              <w:rPr>
                <w:b/>
                <w:bCs/>
              </w:rPr>
              <w:t>abel</w:t>
            </w:r>
          </w:p>
        </w:tc>
      </w:tr>
      <w:tr w:rsidR="00E605CB" w14:paraId="1F3FF2F8" w14:textId="4AD0EA67" w:rsidTr="003F2215">
        <w:trPr>
          <w:trHeight w:val="283"/>
        </w:trPr>
        <w:tc>
          <w:tcPr>
            <w:tcW w:w="1885" w:type="dxa"/>
            <w:vAlign w:val="center"/>
          </w:tcPr>
          <w:p w14:paraId="376DC56B" w14:textId="735D5093" w:rsidR="00E605CB" w:rsidRPr="007B78A8" w:rsidRDefault="003D08B4" w:rsidP="0048783D">
            <w:pPr>
              <w:pStyle w:val="Table"/>
              <w:rPr>
                <w:b/>
                <w:bCs/>
              </w:rPr>
            </w:pPr>
            <w:r w:rsidRPr="007B78A8">
              <w:rPr>
                <w:b/>
                <w:bCs/>
              </w:rPr>
              <w:t>0</w:t>
            </w:r>
          </w:p>
        </w:tc>
        <w:tc>
          <w:tcPr>
            <w:tcW w:w="1884" w:type="dxa"/>
            <w:vAlign w:val="center"/>
          </w:tcPr>
          <w:p w14:paraId="093B63C1" w14:textId="5618D0FA" w:rsidR="00E605CB" w:rsidRPr="00697F85" w:rsidRDefault="007103AB" w:rsidP="0048783D">
            <w:pPr>
              <w:pStyle w:val="Table"/>
              <w:rPr>
                <w:vertAlign w:val="subscript"/>
              </w:rPr>
            </w:pPr>
            <w:r>
              <w:rPr>
                <w:rFonts w:asciiTheme="minorHAnsi" w:hAnsiTheme="minorHAnsi" w:cstheme="minorHAnsi"/>
              </w:rPr>
              <w:t>a</w:t>
            </w:r>
            <w:r w:rsidRPr="007B78A8">
              <w:rPr>
                <w:rFonts w:asciiTheme="minorHAnsi" w:hAnsiTheme="minorHAnsi" w:cstheme="minorHAnsi"/>
              </w:rPr>
              <w:t>x</w:t>
            </w:r>
            <w:r>
              <w:rPr>
                <w:rFonts w:asciiTheme="minorHAnsi" w:hAnsiTheme="minorHAnsi" w:cstheme="minorHAnsi"/>
                <w:vertAlign w:val="subscript"/>
              </w:rPr>
              <w:t xml:space="preserve">1 </w:t>
            </w:r>
            <w:r w:rsidR="00697F85">
              <w:rPr>
                <w:rFonts w:asciiTheme="minorHAnsi" w:hAnsiTheme="minorHAnsi" w:cstheme="minorHAnsi"/>
              </w:rPr>
              <w:t>: a</w:t>
            </w:r>
            <w:r w:rsidR="00697F85" w:rsidRPr="007B78A8">
              <w:rPr>
                <w:rFonts w:asciiTheme="minorHAnsi" w:hAnsiTheme="minorHAnsi" w:cstheme="minorHAnsi"/>
              </w:rPr>
              <w:t>x</w:t>
            </w:r>
            <w:r w:rsidR="00697F85">
              <w:rPr>
                <w:rFonts w:asciiTheme="minorHAnsi" w:hAnsiTheme="minorHAnsi" w:cstheme="minorHAnsi"/>
                <w:vertAlign w:val="subscript"/>
              </w:rPr>
              <w:t>m</w:t>
            </w:r>
          </w:p>
        </w:tc>
        <w:tc>
          <w:tcPr>
            <w:tcW w:w="1900" w:type="dxa"/>
            <w:vAlign w:val="center"/>
          </w:tcPr>
          <w:p w14:paraId="466E9A56" w14:textId="619B5279" w:rsidR="00E605CB" w:rsidRPr="009B18EE" w:rsidRDefault="007467AB" w:rsidP="0048783D">
            <w:pPr>
              <w:pStyle w:val="Table"/>
              <w:rPr>
                <w:vertAlign w:val="subscript"/>
              </w:rPr>
            </w:pPr>
            <w:r>
              <w:rPr>
                <w:rFonts w:asciiTheme="minorHAnsi" w:hAnsiTheme="minorHAnsi" w:cstheme="minorHAnsi"/>
              </w:rPr>
              <w:t>a</w:t>
            </w:r>
            <w:r w:rsidR="0088370E">
              <w:rPr>
                <w:rFonts w:asciiTheme="minorHAnsi" w:hAnsiTheme="minorHAnsi" w:cstheme="minorHAnsi"/>
              </w:rPr>
              <w:t>y</w:t>
            </w:r>
            <w:r>
              <w:rPr>
                <w:rFonts w:asciiTheme="minorHAnsi" w:hAnsiTheme="minorHAnsi" w:cstheme="minorHAnsi"/>
                <w:vertAlign w:val="subscript"/>
              </w:rPr>
              <w:t xml:space="preserve">1 </w:t>
            </w:r>
            <w:r>
              <w:rPr>
                <w:rFonts w:asciiTheme="minorHAnsi" w:hAnsiTheme="minorHAnsi" w:cstheme="minorHAnsi"/>
              </w:rPr>
              <w:t>: a</w:t>
            </w:r>
            <w:r w:rsidR="0088370E">
              <w:rPr>
                <w:rFonts w:asciiTheme="minorHAnsi" w:hAnsiTheme="minorHAnsi" w:cstheme="minorHAnsi"/>
              </w:rPr>
              <w:t>y</w:t>
            </w:r>
            <w:r>
              <w:rPr>
                <w:rFonts w:asciiTheme="minorHAnsi" w:hAnsiTheme="minorHAnsi" w:cstheme="minorHAnsi"/>
                <w:vertAlign w:val="subscript"/>
              </w:rPr>
              <w:t>m</w:t>
            </w:r>
          </w:p>
        </w:tc>
        <w:tc>
          <w:tcPr>
            <w:tcW w:w="1957" w:type="dxa"/>
            <w:vAlign w:val="center"/>
          </w:tcPr>
          <w:p w14:paraId="1C23AA10" w14:textId="72FD9D64" w:rsidR="00E605CB" w:rsidRPr="009B18EE" w:rsidRDefault="007467AB" w:rsidP="0048783D">
            <w:pPr>
              <w:pStyle w:val="Table"/>
            </w:pPr>
            <w:r>
              <w:rPr>
                <w:rFonts w:asciiTheme="minorHAnsi" w:hAnsiTheme="minorHAnsi" w:cstheme="minorHAnsi"/>
              </w:rPr>
              <w:t>a</w:t>
            </w:r>
            <w:r w:rsidR="005227FC">
              <w:rPr>
                <w:rFonts w:asciiTheme="minorHAnsi" w:hAnsiTheme="minorHAnsi" w:cstheme="minorHAnsi"/>
              </w:rPr>
              <w:t>z</w:t>
            </w:r>
            <w:r>
              <w:rPr>
                <w:rFonts w:asciiTheme="minorHAnsi" w:hAnsiTheme="minorHAnsi" w:cstheme="minorHAnsi"/>
                <w:vertAlign w:val="subscript"/>
              </w:rPr>
              <w:t xml:space="preserve">1 </w:t>
            </w:r>
            <w:r>
              <w:rPr>
                <w:rFonts w:asciiTheme="minorHAnsi" w:hAnsiTheme="minorHAnsi" w:cstheme="minorHAnsi"/>
              </w:rPr>
              <w:t>: a</w:t>
            </w:r>
            <w:r w:rsidR="005227FC">
              <w:rPr>
                <w:rFonts w:asciiTheme="minorHAnsi" w:hAnsiTheme="minorHAnsi" w:cstheme="minorHAnsi"/>
              </w:rPr>
              <w:t>z</w:t>
            </w:r>
            <w:r>
              <w:rPr>
                <w:rFonts w:asciiTheme="minorHAnsi" w:hAnsiTheme="minorHAnsi" w:cstheme="minorHAnsi"/>
                <w:vertAlign w:val="subscript"/>
              </w:rPr>
              <w:t>m</w:t>
            </w:r>
          </w:p>
        </w:tc>
        <w:tc>
          <w:tcPr>
            <w:tcW w:w="1734" w:type="dxa"/>
            <w:vAlign w:val="center"/>
          </w:tcPr>
          <w:p w14:paraId="4BBD57EB" w14:textId="7C82828F" w:rsidR="00E605CB" w:rsidRPr="000C18DC" w:rsidRDefault="000C18DC" w:rsidP="0048783D">
            <w:pPr>
              <w:pStyle w:val="Table"/>
            </w:pPr>
            <w:r>
              <w:t>A</w:t>
            </w:r>
          </w:p>
        </w:tc>
      </w:tr>
      <w:tr w:rsidR="00E605CB" w14:paraId="535150D6" w14:textId="00723629" w:rsidTr="003F2215">
        <w:trPr>
          <w:trHeight w:val="283"/>
        </w:trPr>
        <w:tc>
          <w:tcPr>
            <w:tcW w:w="1885" w:type="dxa"/>
            <w:vAlign w:val="center"/>
          </w:tcPr>
          <w:p w14:paraId="7358CEAF" w14:textId="20D5EE0F" w:rsidR="00E605CB" w:rsidRPr="007B78A8" w:rsidRDefault="00D934CB" w:rsidP="0048783D">
            <w:pPr>
              <w:pStyle w:val="Table"/>
              <w:rPr>
                <w:b/>
                <w:bCs/>
              </w:rPr>
            </w:pPr>
            <w:r w:rsidRPr="007B78A8">
              <w:rPr>
                <w:b/>
                <w:bCs/>
              </w:rPr>
              <w:t>1</w:t>
            </w:r>
          </w:p>
        </w:tc>
        <w:tc>
          <w:tcPr>
            <w:tcW w:w="1884" w:type="dxa"/>
            <w:vAlign w:val="center"/>
          </w:tcPr>
          <w:p w14:paraId="30FE116D" w14:textId="2E356D5A" w:rsidR="00E605CB" w:rsidRPr="009B18EE" w:rsidRDefault="00900BE8" w:rsidP="0048783D">
            <w:pPr>
              <w:pStyle w:val="Table"/>
            </w:pPr>
            <w:r>
              <w:rPr>
                <w:rFonts w:asciiTheme="minorHAnsi" w:hAnsiTheme="minorHAnsi" w:cstheme="minorHAnsi"/>
              </w:rPr>
              <w:t>b</w:t>
            </w:r>
            <w:r w:rsidRPr="007B78A8">
              <w:rPr>
                <w:rFonts w:asciiTheme="minorHAnsi" w:hAnsiTheme="minorHAnsi" w:cstheme="minorHAnsi"/>
              </w:rPr>
              <w:t>x</w:t>
            </w:r>
            <w:r>
              <w:rPr>
                <w:rFonts w:asciiTheme="minorHAnsi" w:hAnsiTheme="minorHAnsi" w:cstheme="minorHAnsi"/>
                <w:vertAlign w:val="subscript"/>
              </w:rPr>
              <w:t xml:space="preserve">1 </w:t>
            </w:r>
            <w:r>
              <w:rPr>
                <w:rFonts w:asciiTheme="minorHAnsi" w:hAnsiTheme="minorHAnsi" w:cstheme="minorHAnsi"/>
              </w:rPr>
              <w:t>: b</w:t>
            </w:r>
            <w:r w:rsidRPr="007B78A8">
              <w:rPr>
                <w:rFonts w:asciiTheme="minorHAnsi" w:hAnsiTheme="minorHAnsi" w:cstheme="minorHAnsi"/>
              </w:rPr>
              <w:t>x</w:t>
            </w:r>
            <w:r>
              <w:rPr>
                <w:rFonts w:asciiTheme="minorHAnsi" w:hAnsiTheme="minorHAnsi" w:cstheme="minorHAnsi"/>
                <w:vertAlign w:val="subscript"/>
              </w:rPr>
              <w:t>m</w:t>
            </w:r>
          </w:p>
        </w:tc>
        <w:tc>
          <w:tcPr>
            <w:tcW w:w="1900" w:type="dxa"/>
            <w:vAlign w:val="center"/>
          </w:tcPr>
          <w:p w14:paraId="1DEF5432" w14:textId="351544A7" w:rsidR="00E605CB" w:rsidRPr="009B18EE" w:rsidRDefault="0088370E" w:rsidP="0048783D">
            <w:pPr>
              <w:pStyle w:val="Table"/>
            </w:pPr>
            <w:r>
              <w:rPr>
                <w:rFonts w:asciiTheme="minorHAnsi" w:hAnsiTheme="minorHAnsi" w:cstheme="minorHAnsi"/>
              </w:rPr>
              <w:t>by</w:t>
            </w:r>
            <w:r w:rsidR="007467AB">
              <w:rPr>
                <w:rFonts w:asciiTheme="minorHAnsi" w:hAnsiTheme="minorHAnsi" w:cstheme="minorHAnsi"/>
                <w:vertAlign w:val="subscript"/>
              </w:rPr>
              <w:t xml:space="preserve">1 </w:t>
            </w:r>
            <w:r w:rsidR="007467AB">
              <w:rPr>
                <w:rFonts w:asciiTheme="minorHAnsi" w:hAnsiTheme="minorHAnsi" w:cstheme="minorHAnsi"/>
              </w:rPr>
              <w:t xml:space="preserve">: </w:t>
            </w:r>
            <w:r>
              <w:rPr>
                <w:rFonts w:asciiTheme="minorHAnsi" w:hAnsiTheme="minorHAnsi" w:cstheme="minorHAnsi"/>
              </w:rPr>
              <w:t>by</w:t>
            </w:r>
            <w:r w:rsidR="007467AB">
              <w:rPr>
                <w:rFonts w:asciiTheme="minorHAnsi" w:hAnsiTheme="minorHAnsi" w:cstheme="minorHAnsi"/>
                <w:vertAlign w:val="subscript"/>
              </w:rPr>
              <w:t>m</w:t>
            </w:r>
          </w:p>
        </w:tc>
        <w:tc>
          <w:tcPr>
            <w:tcW w:w="1957" w:type="dxa"/>
            <w:vAlign w:val="center"/>
          </w:tcPr>
          <w:p w14:paraId="017DD497" w14:textId="17BDB0F6" w:rsidR="00E605CB" w:rsidRPr="009B18EE" w:rsidRDefault="00D060AD" w:rsidP="0048783D">
            <w:pPr>
              <w:pStyle w:val="Table"/>
            </w:pPr>
            <w:r>
              <w:rPr>
                <w:rFonts w:asciiTheme="minorHAnsi" w:hAnsiTheme="minorHAnsi" w:cstheme="minorHAnsi"/>
              </w:rPr>
              <w:t>b</w:t>
            </w:r>
            <w:r w:rsidR="005227FC">
              <w:rPr>
                <w:rFonts w:asciiTheme="minorHAnsi" w:hAnsiTheme="minorHAnsi" w:cstheme="minorHAnsi"/>
              </w:rPr>
              <w:t>z</w:t>
            </w:r>
            <w:r w:rsidR="007467AB">
              <w:rPr>
                <w:rFonts w:asciiTheme="minorHAnsi" w:hAnsiTheme="minorHAnsi" w:cstheme="minorHAnsi"/>
                <w:vertAlign w:val="subscript"/>
              </w:rPr>
              <w:t xml:space="preserve">1 </w:t>
            </w:r>
            <w:r w:rsidR="007467AB">
              <w:rPr>
                <w:rFonts w:asciiTheme="minorHAnsi" w:hAnsiTheme="minorHAnsi" w:cstheme="minorHAnsi"/>
              </w:rPr>
              <w:t xml:space="preserve">: </w:t>
            </w:r>
            <w:r>
              <w:rPr>
                <w:rFonts w:asciiTheme="minorHAnsi" w:hAnsiTheme="minorHAnsi" w:cstheme="minorHAnsi"/>
              </w:rPr>
              <w:t>b</w:t>
            </w:r>
            <w:r w:rsidR="005227FC">
              <w:rPr>
                <w:rFonts w:asciiTheme="minorHAnsi" w:hAnsiTheme="minorHAnsi" w:cstheme="minorHAnsi"/>
              </w:rPr>
              <w:t>z</w:t>
            </w:r>
            <w:r w:rsidR="007467AB">
              <w:rPr>
                <w:rFonts w:asciiTheme="minorHAnsi" w:hAnsiTheme="minorHAnsi" w:cstheme="minorHAnsi"/>
                <w:vertAlign w:val="subscript"/>
              </w:rPr>
              <w:t>m</w:t>
            </w:r>
          </w:p>
        </w:tc>
        <w:tc>
          <w:tcPr>
            <w:tcW w:w="1734" w:type="dxa"/>
            <w:vAlign w:val="center"/>
          </w:tcPr>
          <w:p w14:paraId="38947AF1" w14:textId="26535D1C" w:rsidR="00E605CB" w:rsidRPr="000C18DC" w:rsidRDefault="000C18DC" w:rsidP="0048783D">
            <w:pPr>
              <w:pStyle w:val="Table"/>
            </w:pPr>
            <w:r>
              <w:t>B</w:t>
            </w:r>
          </w:p>
        </w:tc>
      </w:tr>
      <w:tr w:rsidR="00E605CB" w14:paraId="6885C7DB" w14:textId="3CC1AC0A" w:rsidTr="003F2215">
        <w:trPr>
          <w:trHeight w:val="283"/>
        </w:trPr>
        <w:tc>
          <w:tcPr>
            <w:tcW w:w="1885" w:type="dxa"/>
            <w:vAlign w:val="center"/>
          </w:tcPr>
          <w:p w14:paraId="7197137B" w14:textId="7AD25F56" w:rsidR="00E605CB" w:rsidRPr="007B78A8" w:rsidRDefault="00D934CB" w:rsidP="0048783D">
            <w:pPr>
              <w:pStyle w:val="Table"/>
              <w:rPr>
                <w:b/>
                <w:bCs/>
              </w:rPr>
            </w:pPr>
            <w:r w:rsidRPr="007B78A8">
              <w:rPr>
                <w:b/>
                <w:bCs/>
              </w:rPr>
              <w:t>2</w:t>
            </w:r>
          </w:p>
        </w:tc>
        <w:tc>
          <w:tcPr>
            <w:tcW w:w="1884" w:type="dxa"/>
            <w:vAlign w:val="center"/>
          </w:tcPr>
          <w:p w14:paraId="4BD35702" w14:textId="34A620FF" w:rsidR="00E605CB" w:rsidRPr="009B18EE" w:rsidRDefault="00900BE8" w:rsidP="0048783D">
            <w:pPr>
              <w:pStyle w:val="Table"/>
              <w:rPr>
                <w:vertAlign w:val="subscript"/>
              </w:rPr>
            </w:pPr>
            <w:r>
              <w:rPr>
                <w:rFonts w:asciiTheme="minorHAnsi" w:hAnsiTheme="minorHAnsi" w:cstheme="minorHAnsi"/>
              </w:rPr>
              <w:t>c</w:t>
            </w:r>
            <w:r w:rsidRPr="007B78A8">
              <w:rPr>
                <w:rFonts w:asciiTheme="minorHAnsi" w:hAnsiTheme="minorHAnsi" w:cstheme="minorHAnsi"/>
              </w:rPr>
              <w:t>x</w:t>
            </w:r>
            <w:r>
              <w:rPr>
                <w:rFonts w:asciiTheme="minorHAnsi" w:hAnsiTheme="minorHAnsi" w:cstheme="minorHAnsi"/>
                <w:vertAlign w:val="subscript"/>
              </w:rPr>
              <w:t xml:space="preserve">1 </w:t>
            </w:r>
            <w:r>
              <w:rPr>
                <w:rFonts w:asciiTheme="minorHAnsi" w:hAnsiTheme="minorHAnsi" w:cstheme="minorHAnsi"/>
              </w:rPr>
              <w:t>: c</w:t>
            </w:r>
            <w:r w:rsidRPr="007B78A8">
              <w:rPr>
                <w:rFonts w:asciiTheme="minorHAnsi" w:hAnsiTheme="minorHAnsi" w:cstheme="minorHAnsi"/>
              </w:rPr>
              <w:t>x</w:t>
            </w:r>
            <w:r>
              <w:rPr>
                <w:rFonts w:asciiTheme="minorHAnsi" w:hAnsiTheme="minorHAnsi" w:cstheme="minorHAnsi"/>
                <w:vertAlign w:val="subscript"/>
              </w:rPr>
              <w:t>m</w:t>
            </w:r>
          </w:p>
        </w:tc>
        <w:tc>
          <w:tcPr>
            <w:tcW w:w="1900" w:type="dxa"/>
            <w:vAlign w:val="center"/>
          </w:tcPr>
          <w:p w14:paraId="05BDD55A" w14:textId="03271AA4" w:rsidR="00E605CB" w:rsidRPr="009B18EE" w:rsidRDefault="0088370E" w:rsidP="0048783D">
            <w:pPr>
              <w:pStyle w:val="Table"/>
            </w:pPr>
            <w:r>
              <w:rPr>
                <w:rFonts w:asciiTheme="minorHAnsi" w:hAnsiTheme="minorHAnsi" w:cstheme="minorHAnsi"/>
              </w:rPr>
              <w:t>cy</w:t>
            </w:r>
            <w:r w:rsidR="007467AB">
              <w:rPr>
                <w:rFonts w:asciiTheme="minorHAnsi" w:hAnsiTheme="minorHAnsi" w:cstheme="minorHAnsi"/>
                <w:vertAlign w:val="subscript"/>
              </w:rPr>
              <w:t xml:space="preserve">1 </w:t>
            </w:r>
            <w:r w:rsidR="007467AB">
              <w:rPr>
                <w:rFonts w:asciiTheme="minorHAnsi" w:hAnsiTheme="minorHAnsi" w:cstheme="minorHAnsi"/>
              </w:rPr>
              <w:t xml:space="preserve">: </w:t>
            </w:r>
            <w:r>
              <w:rPr>
                <w:rFonts w:asciiTheme="minorHAnsi" w:hAnsiTheme="minorHAnsi" w:cstheme="minorHAnsi"/>
              </w:rPr>
              <w:t>cy</w:t>
            </w:r>
            <w:r w:rsidR="007467AB">
              <w:rPr>
                <w:rFonts w:asciiTheme="minorHAnsi" w:hAnsiTheme="minorHAnsi" w:cstheme="minorHAnsi"/>
                <w:vertAlign w:val="subscript"/>
              </w:rPr>
              <w:t>m</w:t>
            </w:r>
          </w:p>
        </w:tc>
        <w:tc>
          <w:tcPr>
            <w:tcW w:w="1957" w:type="dxa"/>
            <w:vAlign w:val="center"/>
          </w:tcPr>
          <w:p w14:paraId="5EAE8734" w14:textId="27C4645B" w:rsidR="00E605CB" w:rsidRPr="009B18EE" w:rsidRDefault="00D060AD" w:rsidP="0048783D">
            <w:pPr>
              <w:pStyle w:val="Table"/>
            </w:pPr>
            <w:r>
              <w:rPr>
                <w:rFonts w:asciiTheme="minorHAnsi" w:hAnsiTheme="minorHAnsi" w:cstheme="minorHAnsi"/>
              </w:rPr>
              <w:t>c</w:t>
            </w:r>
            <w:r w:rsidR="005227FC">
              <w:rPr>
                <w:rFonts w:asciiTheme="minorHAnsi" w:hAnsiTheme="minorHAnsi" w:cstheme="minorHAnsi"/>
              </w:rPr>
              <w:t>z</w:t>
            </w:r>
            <w:r w:rsidR="007467AB">
              <w:rPr>
                <w:rFonts w:asciiTheme="minorHAnsi" w:hAnsiTheme="minorHAnsi" w:cstheme="minorHAnsi"/>
                <w:vertAlign w:val="subscript"/>
              </w:rPr>
              <w:t xml:space="preserve">1 </w:t>
            </w:r>
            <w:r w:rsidR="007467AB">
              <w:rPr>
                <w:rFonts w:asciiTheme="minorHAnsi" w:hAnsiTheme="minorHAnsi" w:cstheme="minorHAnsi"/>
              </w:rPr>
              <w:t xml:space="preserve">: </w:t>
            </w:r>
            <w:r>
              <w:rPr>
                <w:rFonts w:asciiTheme="minorHAnsi" w:hAnsiTheme="minorHAnsi" w:cstheme="minorHAnsi"/>
              </w:rPr>
              <w:t>c</w:t>
            </w:r>
            <w:r w:rsidR="005227FC">
              <w:rPr>
                <w:rFonts w:asciiTheme="minorHAnsi" w:hAnsiTheme="minorHAnsi" w:cstheme="minorHAnsi"/>
              </w:rPr>
              <w:t>z</w:t>
            </w:r>
            <w:r w:rsidR="007467AB">
              <w:rPr>
                <w:rFonts w:asciiTheme="minorHAnsi" w:hAnsiTheme="minorHAnsi" w:cstheme="minorHAnsi"/>
                <w:vertAlign w:val="subscript"/>
              </w:rPr>
              <w:t>m</w:t>
            </w:r>
          </w:p>
        </w:tc>
        <w:tc>
          <w:tcPr>
            <w:tcW w:w="1734" w:type="dxa"/>
            <w:vAlign w:val="center"/>
          </w:tcPr>
          <w:p w14:paraId="6CF1C609" w14:textId="7F6314F0" w:rsidR="00E605CB" w:rsidRPr="000C18DC" w:rsidRDefault="000C18DC" w:rsidP="0048783D">
            <w:pPr>
              <w:pStyle w:val="Table"/>
            </w:pPr>
            <w:r>
              <w:t>C</w:t>
            </w:r>
          </w:p>
        </w:tc>
      </w:tr>
      <w:tr w:rsidR="00E605CB" w14:paraId="392D8AE4" w14:textId="5CFF6531" w:rsidTr="003F2215">
        <w:trPr>
          <w:trHeight w:val="283"/>
        </w:trPr>
        <w:tc>
          <w:tcPr>
            <w:tcW w:w="1885" w:type="dxa"/>
            <w:vAlign w:val="center"/>
          </w:tcPr>
          <w:p w14:paraId="6F5100F6" w14:textId="13741949" w:rsidR="00E605CB" w:rsidRPr="007B78A8" w:rsidRDefault="00D934CB" w:rsidP="0048783D">
            <w:pPr>
              <w:pStyle w:val="Table"/>
              <w:rPr>
                <w:b/>
                <w:bCs/>
              </w:rPr>
            </w:pPr>
            <w:r w:rsidRPr="007B78A8">
              <w:rPr>
                <w:b/>
                <w:bCs/>
              </w:rPr>
              <w:t>…</w:t>
            </w:r>
          </w:p>
        </w:tc>
        <w:tc>
          <w:tcPr>
            <w:tcW w:w="1884" w:type="dxa"/>
            <w:vAlign w:val="center"/>
          </w:tcPr>
          <w:p w14:paraId="119EC67F" w14:textId="648AFEC5" w:rsidR="00E605CB" w:rsidRPr="009B18EE" w:rsidRDefault="001F38E7" w:rsidP="0048783D">
            <w:pPr>
              <w:pStyle w:val="Table"/>
            </w:pPr>
            <w:r w:rsidRPr="009B18EE">
              <w:t>…</w:t>
            </w:r>
          </w:p>
        </w:tc>
        <w:tc>
          <w:tcPr>
            <w:tcW w:w="1900" w:type="dxa"/>
            <w:vAlign w:val="center"/>
          </w:tcPr>
          <w:p w14:paraId="1331A39F" w14:textId="408C8A57" w:rsidR="00E605CB" w:rsidRPr="009B18EE" w:rsidRDefault="001F38E7" w:rsidP="0048783D">
            <w:pPr>
              <w:pStyle w:val="Table"/>
            </w:pPr>
            <w:r w:rsidRPr="009B18EE">
              <w:t>…</w:t>
            </w:r>
          </w:p>
        </w:tc>
        <w:tc>
          <w:tcPr>
            <w:tcW w:w="1957" w:type="dxa"/>
            <w:vAlign w:val="center"/>
          </w:tcPr>
          <w:p w14:paraId="725EC80D" w14:textId="71DF8957" w:rsidR="00E605CB" w:rsidRPr="009B18EE" w:rsidRDefault="001F38E7" w:rsidP="0048783D">
            <w:pPr>
              <w:pStyle w:val="Table"/>
            </w:pPr>
            <w:r w:rsidRPr="009B18EE">
              <w:t>…</w:t>
            </w:r>
          </w:p>
        </w:tc>
        <w:tc>
          <w:tcPr>
            <w:tcW w:w="1734" w:type="dxa"/>
            <w:vAlign w:val="center"/>
          </w:tcPr>
          <w:p w14:paraId="4CD9F778" w14:textId="362DB2BE" w:rsidR="00E605CB" w:rsidRPr="009B18EE" w:rsidRDefault="001F38E7" w:rsidP="0048783D">
            <w:pPr>
              <w:pStyle w:val="Table"/>
            </w:pPr>
            <w:r w:rsidRPr="009B18EE">
              <w:t>…</w:t>
            </w:r>
          </w:p>
        </w:tc>
      </w:tr>
      <w:tr w:rsidR="00E605CB" w14:paraId="459837AD" w14:textId="2189E12D" w:rsidTr="003F2215">
        <w:trPr>
          <w:trHeight w:val="283"/>
        </w:trPr>
        <w:tc>
          <w:tcPr>
            <w:tcW w:w="1885" w:type="dxa"/>
            <w:vAlign w:val="center"/>
          </w:tcPr>
          <w:p w14:paraId="23362386" w14:textId="09051CBA" w:rsidR="00E605CB" w:rsidRPr="007B78A8" w:rsidRDefault="006E4EC8" w:rsidP="0048783D">
            <w:pPr>
              <w:pStyle w:val="Table"/>
              <w:rPr>
                <w:b/>
                <w:bCs/>
              </w:rPr>
            </w:pPr>
            <w:r w:rsidRPr="007B78A8">
              <w:rPr>
                <w:b/>
                <w:bCs/>
              </w:rPr>
              <w:t>n</w:t>
            </w:r>
          </w:p>
        </w:tc>
        <w:tc>
          <w:tcPr>
            <w:tcW w:w="1884" w:type="dxa"/>
            <w:vAlign w:val="center"/>
          </w:tcPr>
          <w:p w14:paraId="6EFD8539" w14:textId="29B8E93D" w:rsidR="00E605CB" w:rsidRPr="009B18EE" w:rsidRDefault="00900BE8" w:rsidP="0048783D">
            <w:pPr>
              <w:pStyle w:val="Table"/>
            </w:pPr>
            <w:r>
              <w:rPr>
                <w:rFonts w:asciiTheme="minorHAnsi" w:hAnsiTheme="minorHAnsi" w:cstheme="minorHAnsi"/>
              </w:rPr>
              <w:t>n</w:t>
            </w:r>
            <w:r w:rsidRPr="007B78A8">
              <w:rPr>
                <w:rFonts w:asciiTheme="minorHAnsi" w:hAnsiTheme="minorHAnsi" w:cstheme="minorHAnsi"/>
              </w:rPr>
              <w:t>x</w:t>
            </w:r>
            <w:r>
              <w:rPr>
                <w:rFonts w:asciiTheme="minorHAnsi" w:hAnsiTheme="minorHAnsi" w:cstheme="minorHAnsi"/>
                <w:vertAlign w:val="subscript"/>
              </w:rPr>
              <w:t xml:space="preserve">1 </w:t>
            </w:r>
            <w:r>
              <w:rPr>
                <w:rFonts w:asciiTheme="minorHAnsi" w:hAnsiTheme="minorHAnsi" w:cstheme="minorHAnsi"/>
              </w:rPr>
              <w:t>: n</w:t>
            </w:r>
            <w:r w:rsidRPr="007B78A8">
              <w:rPr>
                <w:rFonts w:asciiTheme="minorHAnsi" w:hAnsiTheme="minorHAnsi" w:cstheme="minorHAnsi"/>
              </w:rPr>
              <w:t>x</w:t>
            </w:r>
            <w:r>
              <w:rPr>
                <w:rFonts w:asciiTheme="minorHAnsi" w:hAnsiTheme="minorHAnsi" w:cstheme="minorHAnsi"/>
                <w:vertAlign w:val="subscript"/>
              </w:rPr>
              <w:t>m</w:t>
            </w:r>
          </w:p>
        </w:tc>
        <w:tc>
          <w:tcPr>
            <w:tcW w:w="1900" w:type="dxa"/>
            <w:vAlign w:val="center"/>
          </w:tcPr>
          <w:p w14:paraId="0EECC8BB" w14:textId="7941F435" w:rsidR="00E605CB" w:rsidRPr="009B18EE" w:rsidRDefault="0088370E" w:rsidP="0048783D">
            <w:pPr>
              <w:pStyle w:val="Table"/>
            </w:pPr>
            <w:r>
              <w:rPr>
                <w:rFonts w:asciiTheme="minorHAnsi" w:hAnsiTheme="minorHAnsi" w:cstheme="minorHAnsi"/>
              </w:rPr>
              <w:t>ny</w:t>
            </w:r>
            <w:r w:rsidR="007467AB">
              <w:rPr>
                <w:rFonts w:asciiTheme="minorHAnsi" w:hAnsiTheme="minorHAnsi" w:cstheme="minorHAnsi"/>
                <w:vertAlign w:val="subscript"/>
              </w:rPr>
              <w:t xml:space="preserve">1 </w:t>
            </w:r>
            <w:r w:rsidR="007467AB">
              <w:rPr>
                <w:rFonts w:asciiTheme="minorHAnsi" w:hAnsiTheme="minorHAnsi" w:cstheme="minorHAnsi"/>
              </w:rPr>
              <w:t xml:space="preserve">: </w:t>
            </w:r>
            <w:r>
              <w:rPr>
                <w:rFonts w:asciiTheme="minorHAnsi" w:hAnsiTheme="minorHAnsi" w:cstheme="minorHAnsi"/>
              </w:rPr>
              <w:t>ny</w:t>
            </w:r>
            <w:r w:rsidR="007467AB">
              <w:rPr>
                <w:rFonts w:asciiTheme="minorHAnsi" w:hAnsiTheme="minorHAnsi" w:cstheme="minorHAnsi"/>
                <w:vertAlign w:val="subscript"/>
              </w:rPr>
              <w:t>m</w:t>
            </w:r>
          </w:p>
        </w:tc>
        <w:tc>
          <w:tcPr>
            <w:tcW w:w="1957" w:type="dxa"/>
            <w:vAlign w:val="center"/>
          </w:tcPr>
          <w:p w14:paraId="2CDD6C80" w14:textId="2A31B723" w:rsidR="00E605CB" w:rsidRPr="009B18EE" w:rsidRDefault="00D060AD" w:rsidP="0048783D">
            <w:pPr>
              <w:pStyle w:val="Table"/>
            </w:pPr>
            <w:r>
              <w:rPr>
                <w:rFonts w:asciiTheme="minorHAnsi" w:hAnsiTheme="minorHAnsi" w:cstheme="minorHAnsi"/>
              </w:rPr>
              <w:t>n</w:t>
            </w:r>
            <w:r w:rsidR="005227FC">
              <w:rPr>
                <w:rFonts w:asciiTheme="minorHAnsi" w:hAnsiTheme="minorHAnsi" w:cstheme="minorHAnsi"/>
              </w:rPr>
              <w:t>z</w:t>
            </w:r>
            <w:r w:rsidR="007467AB">
              <w:rPr>
                <w:rFonts w:asciiTheme="minorHAnsi" w:hAnsiTheme="minorHAnsi" w:cstheme="minorHAnsi"/>
                <w:vertAlign w:val="subscript"/>
              </w:rPr>
              <w:t xml:space="preserve">1 </w:t>
            </w:r>
            <w:r w:rsidR="007467AB">
              <w:rPr>
                <w:rFonts w:asciiTheme="minorHAnsi" w:hAnsiTheme="minorHAnsi" w:cstheme="minorHAnsi"/>
              </w:rPr>
              <w:t xml:space="preserve">: </w:t>
            </w:r>
            <w:r>
              <w:rPr>
                <w:rFonts w:asciiTheme="minorHAnsi" w:hAnsiTheme="minorHAnsi" w:cstheme="minorHAnsi"/>
              </w:rPr>
              <w:t>n</w:t>
            </w:r>
            <w:r w:rsidR="005227FC">
              <w:rPr>
                <w:rFonts w:asciiTheme="minorHAnsi" w:hAnsiTheme="minorHAnsi" w:cstheme="minorHAnsi"/>
              </w:rPr>
              <w:t>z</w:t>
            </w:r>
            <w:r w:rsidR="007467AB">
              <w:rPr>
                <w:rFonts w:asciiTheme="minorHAnsi" w:hAnsiTheme="minorHAnsi" w:cstheme="minorHAnsi"/>
                <w:vertAlign w:val="subscript"/>
              </w:rPr>
              <w:t>m</w:t>
            </w:r>
          </w:p>
        </w:tc>
        <w:tc>
          <w:tcPr>
            <w:tcW w:w="1734" w:type="dxa"/>
            <w:vAlign w:val="center"/>
          </w:tcPr>
          <w:p w14:paraId="4190332B" w14:textId="7E424947" w:rsidR="00E605CB" w:rsidRPr="000C18DC" w:rsidRDefault="00BC07D2" w:rsidP="0048783D">
            <w:pPr>
              <w:pStyle w:val="Table"/>
            </w:pPr>
            <w:r>
              <w:t>N</w:t>
            </w:r>
          </w:p>
        </w:tc>
      </w:tr>
    </w:tbl>
    <w:p w14:paraId="668ED7B4" w14:textId="77777777" w:rsidR="002725B6" w:rsidRDefault="002725B6" w:rsidP="00E341BA"/>
    <w:p w14:paraId="0267703D" w14:textId="79C84CAA" w:rsidR="0089494E" w:rsidRPr="00E341BA" w:rsidRDefault="0089494E" w:rsidP="00E341BA">
      <w:r>
        <w:t xml:space="preserve">This </w:t>
      </w:r>
      <w:r w:rsidR="009541F3">
        <w:t>data structure</w:t>
      </w:r>
      <w:r w:rsidR="00FA11DB">
        <w:t xml:space="preserve"> is suitable to conduct </w:t>
      </w:r>
      <w:r w:rsidR="0091078A">
        <w:t xml:space="preserve">multivariate </w:t>
      </w:r>
      <w:r w:rsidR="00FA11DB">
        <w:t>time series data classification using</w:t>
      </w:r>
      <w:r w:rsidR="00B0320D">
        <w:t xml:space="preserve"> built in functions and models</w:t>
      </w:r>
      <w:r w:rsidR="00167645">
        <w:t xml:space="preserve"> from sktime API</w:t>
      </w:r>
      <w:r w:rsidR="00B0320D">
        <w:t>, such as MUSE</w:t>
      </w:r>
      <w:r w:rsidR="00167645">
        <w:t>.</w:t>
      </w:r>
      <w:r w:rsidR="0093196B">
        <w:t xml:space="preserve"> But also, it enables us to implement </w:t>
      </w:r>
      <w:r w:rsidR="007F1985">
        <w:t xml:space="preserve">ensemble models </w:t>
      </w:r>
      <w:r w:rsidR="00880770">
        <w:t xml:space="preserve">in order to </w:t>
      </w:r>
      <w:r w:rsidR="00B10004">
        <w:t>use</w:t>
      </w:r>
      <w:r w:rsidR="00880770">
        <w:t xml:space="preserve"> optimal classifier for each feature</w:t>
      </w:r>
      <w:r w:rsidR="00B10004">
        <w:t xml:space="preserve"> and</w:t>
      </w:r>
      <w:r w:rsidR="007F1985">
        <w:t xml:space="preserve"> </w:t>
      </w:r>
      <w:r w:rsidR="00B10004">
        <w:t xml:space="preserve">then combine </w:t>
      </w:r>
      <w:r w:rsidR="00906627">
        <w:t>predictions to further enhance classification results.</w:t>
      </w:r>
    </w:p>
    <w:p w14:paraId="1242A432" w14:textId="41F89887" w:rsidR="00D50DCF" w:rsidRDefault="00CF3E29" w:rsidP="00AF56E8">
      <w:pPr>
        <w:pStyle w:val="1"/>
      </w:pPr>
      <w:bookmarkStart w:id="73" w:name="_Toc136348912"/>
      <w:r>
        <w:lastRenderedPageBreak/>
        <w:t>Classification</w:t>
      </w:r>
      <w:r w:rsidR="00D50DCF">
        <w:t xml:space="preserve"> Methods</w:t>
      </w:r>
      <w:bookmarkEnd w:id="73"/>
    </w:p>
    <w:p w14:paraId="6B34EBD5" w14:textId="3F56D52D" w:rsidR="00DB623D" w:rsidRPr="00DB623D" w:rsidRDefault="00B91A58" w:rsidP="00027280">
      <w:pPr>
        <w:pStyle w:val="21"/>
        <w:numPr>
          <w:ilvl w:val="1"/>
          <w:numId w:val="21"/>
        </w:numPr>
      </w:pPr>
      <w:bookmarkStart w:id="74" w:name="_Toc136348913"/>
      <w:r w:rsidRPr="00051AAA">
        <w:t>Standard</w:t>
      </w:r>
      <w:r>
        <w:t xml:space="preserve"> CML </w:t>
      </w:r>
      <w:r w:rsidRPr="009E34CF">
        <w:t>classification</w:t>
      </w:r>
      <w:bookmarkEnd w:id="74"/>
    </w:p>
    <w:p w14:paraId="0D09261E" w14:textId="3F721CBB" w:rsidR="00B91A58" w:rsidRDefault="00B91A58" w:rsidP="00A65C48">
      <w:pPr>
        <w:pStyle w:val="31"/>
      </w:pPr>
      <w:bookmarkStart w:id="75" w:name="_Toc104289423"/>
      <w:bookmarkStart w:id="76" w:name="_Toc136348914"/>
      <w:r w:rsidRPr="0042044A">
        <w:t xml:space="preserve">Classification </w:t>
      </w:r>
      <w:bookmarkEnd w:id="75"/>
      <w:r w:rsidR="007A5503">
        <w:t xml:space="preserve">and </w:t>
      </w:r>
      <w:r w:rsidR="002E7E0C">
        <w:t>m</w:t>
      </w:r>
      <w:r w:rsidR="007A5503">
        <w:t xml:space="preserve">odel </w:t>
      </w:r>
      <w:r w:rsidR="002E7E0C">
        <w:t>s</w:t>
      </w:r>
      <w:r w:rsidR="007A5503">
        <w:t xml:space="preserve">election </w:t>
      </w:r>
      <w:r w:rsidR="002E7E0C">
        <w:t>m</w:t>
      </w:r>
      <w:r w:rsidR="007A5503">
        <w:t>ethods</w:t>
      </w:r>
      <w:bookmarkEnd w:id="76"/>
    </w:p>
    <w:p w14:paraId="33081415" w14:textId="1BFDDE08" w:rsidR="00B91A58" w:rsidRDefault="00B91A58" w:rsidP="003F1EA9">
      <w:r>
        <w:t xml:space="preserve">In this section, we will evaluate </w:t>
      </w:r>
      <w:r w:rsidR="001508EF">
        <w:t>the performance</w:t>
      </w:r>
      <w:r>
        <w:t xml:space="preserve"> of nine </w:t>
      </w:r>
      <w:r w:rsidR="00ED7232">
        <w:t>S-C</w:t>
      </w:r>
      <w:r>
        <w:t xml:space="preserve">ML algorithms on the sport activity dataset. Algorithms are selected based on their presence and overall performance on previous HAR studies </w:t>
      </w:r>
      <w:r w:rsidR="002913C7">
        <w:fldChar w:fldCharType="begin"/>
      </w:r>
      <w:r w:rsidR="002451BD">
        <w:instrText xml:space="preserve"> ADDIN ZOTERO_ITEM CSL_CITATION {"citationID":"5LDhjbty","properties":{"formattedCitation":"[1], [10], [19]\\uc0\\u8211{}[21]","plainCitation":"[1], [10], [19]–[21]","noteIndex":0},"citationItems":[{"id":36,"uris":["http://zotero.org/users/local/q0F3hXW0/items/XSXPYJYI","http://zotero.org/users/11390376/items/XSXPYJYI"],"itemData":{"id":36,"type":"article-journal","container-title":"IEEE Access","DOI":"10.1109/ACCESS.2020.3037715","ISSN":"2169-3536","journalAbbreviation":"IEEE Access","page":"210816-210836","source":"DOI.org (Crossref)","title":"Human Activity Recognition Using Inertial, Physiological and Environmental Sensors: A Comprehensive Survey","title-short":"Human Activity Recognition Using Inertial, Physiological and Environmental Sensors","volume":"8","author":[{"family":"Demrozi","given":"Florenc"},{"family":"Pravadelli","given":"Graziano"},{"family":"Bihorac","given":"Azra"},{"family":"Rashidi","given":"Parisa"}],"issued":{"date-parts":[["2020"]]}}},{"id":22,"uris":["http://zotero.org/users/local/q0F3hXW0/items/CCF2UXBT","http://zotero.org/users/11390376/items/CCF2UXBT"],"itemData":{"id":22,"type":"article-journal","container-title":"Applied Sciences","DOI":"10.3390/app7101101","ISSN":"2076-3417","issue":"10","journalAbbreviation":"Applied Sciences","language":"en","page":"1101","source":"DOI.org (Crossref)","title":"UniMiB SHAR: A Dataset for Human Activity Recognition Using Acceleration Data from Smartphones","title-short":"UniMiB SHAR","volume":"7","author":[{"family":"Micucci","given":"Daniela"},{"family":"Mobilio","given":"Marco"},{"family":"Napoletano","given":"Paolo"}],"issued":{"date-parts":[["2017",10,24]]}}},{"id":5,"uris":["http://zotero.org/users/local/q0F3hXW0/items/NCYSA5CY","http://zotero.org/users/11390376/items/NCYSA5CY"],"itemData":{"id":5,"type":"paper-conference","container-title":"UCAmI 2018","DOI":"10.3390/proceedings2191242","event-title":"The International Conference on Ubiquitous Computing and Ambient </w:instrText>
      </w:r>
      <w:dir w:val="ltr">
        <w:r w:rsidR="002451BD">
          <w:instrText>Intelligence</w:instrText>
        </w:r>
        <w:r w:rsidR="002451BD">
          <w:instrText>‬</w:instrText>
        </w:r>
        <w:r w:rsidR="002451BD">
          <w:instrText xml:space="preserve">‬","language":"en","page":"1242","publisher":"MDPI","source":"DOI.org (Crossref)","title":"Human Activity Recognition from the Acceleration Data of a Wearable Device. Which Features Are More Relevant by Activities?","URL":"https://www.mdpi.com/2504-3900/2/19/1242","author":[{"family":"Espinilla","given":"Macarena"},{"family":"Medina","given":"Javier"},{"family":"Salguero","given":"Alberto"},{"family":"Irvine","given":"Naomi"},{"family":"Donnelly","given":"Mark"},{"family":"Cleland","given":"Ian"},{"family":"Nugent","given":"Chris"}],"accessed":{"date-parts":[["2023",2,6]]},"issued":{"date-parts":[["2018",10,17]]}}},{"id":26,"uris":["http://zotero.org/users/local/q0F3hXW0/items/94ZHZRWW","http://zotero.org/users/11390376/items/94ZHZRWW"],"itemData":{"id":26,"type":"article-journal","abstract":"A major barrier to the personalized Human Activity Recognition using wearable sensors is that the performance of the recognition model drops significantly upon adoption of the system by new users or changes in physical/behavioral status of users. Therefore, the model needs to be retrained by collecting new labeled data in the new context. In this study, we develop a transfer learning framework using convolutional neural networks to build a personalized activity recognition model with minimal user supervision.","container-title":"Proceedings of the AAAI Conference on Artificial Intelligence","DOI":"10.1609/aaai.v32i1.12185","ISSN":"2374-3468, 2159-5399","issue":"1","journalAbbreviation":"AAAI","source":"DOI.org (Crossref)","title":"Personalized Human Activity Recognition Using Convolutional Neural Networks","URL":"https://ojs.aaai.org/index.php/AAAI/article/view/12185","volume":"32","author":[{"family":"Rokni","given":"Seyed Ali"},{"family":"Nourollahi","given":"Marjan"},{"family":"Ghasemzadeh","given":"Hassan"}],"accessed":{"date-parts":[["2023",3,8]]},"issued":{"date-parts":[["2018",4,29]]}}},{"id":30,"uris":["http://zotero.org/users/local/q0F3hXW0/items/YXUAILYK","http://zotero.org/users/11390376/items/YXUAILYK"],"itemData":{"id":30,"type":"article-journal","abstract":"As an active research field, sport-related activity monitoring plays an important role in people’s lives and health. This is often viewed as a human activity recognition task in which a fixed-length sliding window is used to segment long-term activity signals. However, activities with complex motion states and non-periodicity can be better monitored if the monitoring algorithm is able to accurately detect the duration of meaningful motion states. However, this ability is lacking in the sliding window approach. In this study, we focused on two types of activities for sport-related activity monitoring, which we regard as a human activity detection and recognition task. For non-periodic activities, we propose an interval-based detection and recognition method. The proposed approach can accurately determine the duration of each target motion state by generating candidate intervals. For weak periodic activities, we propose a classification-based periodic matching method that uses periodic matching to segment the motion sate. Experimental results show that the proposed methods performed better than the sliding window method.","container-title":"Sensors","DOI":"10.3390/s19225001","ISSN":"1424-8220","issue":"22","journalAbbreviation":"Sensors","language":"en","page":"5001","source":"DOI.org (Crossref)","title":"Sport-Related Human Activity Detection and Recognition Using a Smartwatch","volume":"19","author":[{"family":"Zhuang","given":"Zhendong"},{"family":"Xue","given":"Yang"}],"issued":{"date-parts":[["2019",11,16]]}}}],"schema":"https://github.com/citation-style-language/schema/raw/master/csl-citation.json"} </w:instrText>
        </w:r>
        <w:r w:rsidR="002913C7">
          <w:fldChar w:fldCharType="separate"/>
        </w:r>
        <w:r w:rsidR="002451BD" w:rsidRPr="002451BD">
          <w:rPr>
            <w:rFonts w:ascii="Times New Roman" w:hAnsi="Times New Roman" w:cs="Times New Roman"/>
            <w:kern w:val="0"/>
          </w:rPr>
          <w:t>[1], [10], [19]–[21]</w:t>
        </w:r>
        <w:r w:rsidR="002913C7">
          <w:fldChar w:fldCharType="end"/>
        </w:r>
        <w:r w:rsidRPr="00D33F51">
          <w:t>.</w:t>
        </w:r>
        <w:r w:rsidR="00817B64" w:rsidRPr="00D33F51">
          <w:t xml:space="preserve"> </w:t>
        </w:r>
        <w:r>
          <w:t xml:space="preserve">In general, selected algorithms have shown good suitability in other corresponding tasks. Selected algorithms are k-Nearest Neighbor (kNN), Decision Tree (DT), Random Forest (RF), Naïve Bayes </w:t>
        </w:r>
        <w:r w:rsidR="00C22485">
          <w:t>(</w:t>
        </w:r>
        <w:r>
          <w:t>G</w:t>
        </w:r>
        <w:r w:rsidR="00C22485">
          <w:t>-NB</w:t>
        </w:r>
        <w:r>
          <w:t>), Linear Discriminant Analysis (LDA), Quadratic Discriminant Analysis (QDA), Support Vector Machine (SV</w:t>
        </w:r>
        <w:r w:rsidR="006061CF">
          <w:t>M</w:t>
        </w:r>
        <w:r>
          <w:t xml:space="preserve">) and Logistic Regression (LR) classifiers. </w:t>
        </w:r>
        <w:r w:rsidR="00070C01">
          <w:t>We investigate a</w:t>
        </w:r>
        <w:r>
          <w:t xml:space="preserve">lgorithm selection procedure and </w:t>
        </w:r>
        <w:r w:rsidR="005C6263">
          <w:t xml:space="preserve">show </w:t>
        </w:r>
        <w:r>
          <w:t>preliminary results with default hyperparameters (</w:t>
        </w:r>
        <w:r w:rsidRPr="00BA054E">
          <w:rPr>
            <w:i/>
            <w:iCs/>
          </w:rPr>
          <w:t>python sklearn</w:t>
        </w:r>
        <w:r w:rsidR="00A57F26">
          <w:rPr>
            <w:i/>
            <w:iCs/>
          </w:rPr>
          <w:t xml:space="preserve"> API</w:t>
        </w:r>
        <w:r>
          <w:t>)</w:t>
        </w:r>
        <w:r w:rsidR="00A57F26">
          <w:t>.</w:t>
        </w:r>
        <w:r>
          <w:t xml:space="preserve"> </w:t>
        </w:r>
        <w:r w:rsidR="00A57F26">
          <w:t>Then a</w:t>
        </w:r>
        <w:r>
          <w:t xml:space="preserve">lgorithms will be evaluated using both PCA and standardized data. </w:t>
        </w:r>
        <w:r w:rsidR="00492AB2">
          <w:t>W</w:t>
        </w:r>
        <w:r>
          <w:t>e use grid search cross validation technique to optimize hyperparameters and explain the results. Lastly, brief analysis considering only aspects of algorithm selection and hyperparameter optimization techniques and achieved results will be provided</w:t>
        </w:r>
        <w:r w:rsidR="00F1755B">
          <w:t>.</w:t>
        </w:r>
      </w:dir>
    </w:p>
    <w:p w14:paraId="57F73288" w14:textId="77777777" w:rsidR="00B91A58" w:rsidRDefault="00B91A58" w:rsidP="003F1EA9">
      <w:pPr>
        <w:pStyle w:val="31"/>
      </w:pPr>
      <w:bookmarkStart w:id="77" w:name="_Model_selection"/>
      <w:bookmarkStart w:id="78" w:name="_Model_selection_concept"/>
      <w:bookmarkStart w:id="79" w:name="_Toc104289424"/>
      <w:bookmarkStart w:id="80" w:name="_Toc136348915"/>
      <w:bookmarkEnd w:id="77"/>
      <w:bookmarkEnd w:id="78"/>
      <w:r>
        <w:t>Model</w:t>
      </w:r>
      <w:r w:rsidRPr="0042044A">
        <w:t xml:space="preserve"> </w:t>
      </w:r>
      <w:r w:rsidRPr="000C066D">
        <w:t>selection</w:t>
      </w:r>
      <w:r>
        <w:t xml:space="preserve"> concept</w:t>
      </w:r>
      <w:bookmarkEnd w:id="79"/>
      <w:bookmarkEnd w:id="80"/>
    </w:p>
    <w:p w14:paraId="415A817E" w14:textId="4F8A401D" w:rsidR="00B91A58" w:rsidRDefault="00B91A58" w:rsidP="003F1EA9">
      <w:r>
        <w:t xml:space="preserve">This </w:t>
      </w:r>
      <w:r w:rsidR="008F3CA3">
        <w:t>section</w:t>
      </w:r>
      <w:r>
        <w:t xml:space="preserve"> considers </w:t>
      </w:r>
      <w:r w:rsidR="00A0355F">
        <w:t xml:space="preserve">a </w:t>
      </w:r>
      <w:r>
        <w:t xml:space="preserve">certain </w:t>
      </w:r>
      <w:r w:rsidR="001508EF">
        <w:t xml:space="preserve">subset </w:t>
      </w:r>
      <w:r>
        <w:t xml:space="preserve">of common </w:t>
      </w:r>
      <w:r w:rsidR="009768A6">
        <w:t>S-</w:t>
      </w:r>
      <w:r>
        <w:t xml:space="preserve">CML algorithms and evaluates their accuracy in a given dataset. Thus, there is no need for comprehensive and careful algorithm selection procedure and due to </w:t>
      </w:r>
      <w:r w:rsidR="001508EF">
        <w:t>the small</w:t>
      </w:r>
      <w:r>
        <w:t xml:space="preserve"> size of the dataset the most suitable one will be found simply by </w:t>
      </w:r>
      <w:r>
        <w:rPr>
          <w:i/>
          <w:iCs/>
        </w:rPr>
        <w:t>b</w:t>
      </w:r>
      <w:r w:rsidRPr="000D756D">
        <w:rPr>
          <w:i/>
          <w:iCs/>
        </w:rPr>
        <w:t xml:space="preserve">rute force </w:t>
      </w:r>
      <w:r>
        <w:t xml:space="preserve">testing. However, to ensure that the selected subset of </w:t>
      </w:r>
      <w:r w:rsidR="009768A6">
        <w:t>S-</w:t>
      </w:r>
      <w:r>
        <w:t xml:space="preserve">CML algorithms contains the most powerful ones, fundamental premises </w:t>
      </w:r>
      <w:r w:rsidR="00A0355F">
        <w:t>are</w:t>
      </w:r>
      <w:r>
        <w:t xml:space="preserve"> reasonable to be taken into account.</w:t>
      </w:r>
    </w:p>
    <w:p w14:paraId="4C1A7A3E" w14:textId="3CE0E0C1" w:rsidR="00B91A58" w:rsidRDefault="00B91A58" w:rsidP="003F1EA9">
      <w:r>
        <w:t xml:space="preserve">Classification problem identification is probably the most significant individual thing when selecting appropriate algorithm for classification. SAC problem is supervised classification case in which algorithms like Logistic Regression, Random Forest, and Decision Tree can be used. In other words, unsupervised classification algorithms, k-Means for instance, which may be more optimal in clustering tasks, will be excluded. The size of the dataset is also </w:t>
      </w:r>
      <w:r w:rsidR="001508EF">
        <w:t>an important</w:t>
      </w:r>
      <w:r>
        <w:t xml:space="preserve"> factor that should be considered while selecting </w:t>
      </w:r>
      <w:r w:rsidR="00D13788">
        <w:t>S-</w:t>
      </w:r>
      <w:r>
        <w:t xml:space="preserve">CML algorithms. Because the size of the dataset is small, we can select algorithms with </w:t>
      </w:r>
      <w:r w:rsidRPr="00D6209A">
        <w:rPr>
          <w:i/>
          <w:iCs/>
        </w:rPr>
        <w:t>low</w:t>
      </w:r>
      <w:r>
        <w:rPr>
          <w:i/>
          <w:iCs/>
        </w:rPr>
        <w:t xml:space="preserve"> </w:t>
      </w:r>
      <w:r w:rsidRPr="00D6209A">
        <w:rPr>
          <w:i/>
          <w:iCs/>
        </w:rPr>
        <w:t>bias</w:t>
      </w:r>
      <w:r>
        <w:t xml:space="preserve"> and </w:t>
      </w:r>
      <w:r w:rsidRPr="00D6209A">
        <w:rPr>
          <w:i/>
          <w:iCs/>
        </w:rPr>
        <w:t>high</w:t>
      </w:r>
      <w:r>
        <w:rPr>
          <w:i/>
          <w:iCs/>
        </w:rPr>
        <w:t xml:space="preserve"> </w:t>
      </w:r>
      <w:r w:rsidRPr="00D6209A">
        <w:rPr>
          <w:i/>
          <w:iCs/>
        </w:rPr>
        <w:t>variance</w:t>
      </w:r>
      <w:r>
        <w:t xml:space="preserve"> like Naive Bayes. We may </w:t>
      </w:r>
      <w:r w:rsidR="001508EF">
        <w:t>also apply</w:t>
      </w:r>
      <w:r>
        <w:t xml:space="preserve"> </w:t>
      </w:r>
      <w:r w:rsidRPr="00F023EB">
        <w:rPr>
          <w:i/>
          <w:iCs/>
        </w:rPr>
        <w:t>high bias</w:t>
      </w:r>
      <w:r>
        <w:t xml:space="preserve"> and </w:t>
      </w:r>
      <w:r w:rsidRPr="00F023EB">
        <w:rPr>
          <w:i/>
          <w:iCs/>
        </w:rPr>
        <w:t>low variance</w:t>
      </w:r>
      <w:r>
        <w:t xml:space="preserve"> algorithms like kNN, and SVM, which basically performs better in larger datasets. CML model training time is sometimes crucial when </w:t>
      </w:r>
      <w:r w:rsidR="001508EF">
        <w:t>the dataset</w:t>
      </w:r>
      <w:r>
        <w:t xml:space="preserve"> is large and therefore </w:t>
      </w:r>
      <w:r w:rsidR="001508EF">
        <w:t>affects</w:t>
      </w:r>
      <w:r>
        <w:t xml:space="preserve"> model selection. Complex algorithms like SVM and </w:t>
      </w:r>
      <w:r w:rsidR="00D86678">
        <w:t>RF</w:t>
      </w:r>
      <w:r>
        <w:t xml:space="preserve"> may assume remarkably time for computation. Yet </w:t>
      </w:r>
      <w:r w:rsidR="001508EF">
        <w:t xml:space="preserve">a </w:t>
      </w:r>
      <w:r w:rsidR="001508EF">
        <w:lastRenderedPageBreak/>
        <w:t>crucial</w:t>
      </w:r>
      <w:r>
        <w:t xml:space="preserve"> factor in model selection is </w:t>
      </w:r>
      <w:r w:rsidRPr="00FF1B79">
        <w:t>linearity of the dataset</w:t>
      </w:r>
      <w:r>
        <w:t xml:space="preserve"> since there are models which are restricted to linear datasets</w:t>
      </w:r>
      <w:r w:rsidRPr="00FF1B79">
        <w:t xml:space="preserve">. </w:t>
      </w:r>
      <w:r>
        <w:t>For example, in principal component analysis</w:t>
      </w:r>
      <w:r w:rsidR="00667FF6">
        <w:t xml:space="preserve"> </w:t>
      </w:r>
      <w:r w:rsidR="00DD6985">
        <w:t xml:space="preserve">of this thesis, </w:t>
      </w:r>
      <w:r>
        <w:t>and</w:t>
      </w:r>
      <w:r w:rsidR="00DD6985">
        <w:t xml:space="preserve"> further, in</w:t>
      </w:r>
      <w:r>
        <w:t xml:space="preserve"> correlation matrix </w:t>
      </w:r>
      <w:hyperlink w:anchor="_[A-2.2B]_Feature_correlation" w:history="1">
        <w:r w:rsidRPr="0085044E">
          <w:rPr>
            <w:rStyle w:val="affffc"/>
          </w:rPr>
          <w:t>A-</w:t>
        </w:r>
        <w:r w:rsidR="00A038C0">
          <w:rPr>
            <w:rStyle w:val="affffc"/>
          </w:rPr>
          <w:t>2</w:t>
        </w:r>
        <w:r w:rsidRPr="0085044E">
          <w:rPr>
            <w:rStyle w:val="affffc"/>
          </w:rPr>
          <w:t>.</w:t>
        </w:r>
        <w:r w:rsidR="008309C5">
          <w:rPr>
            <w:rStyle w:val="affffc"/>
          </w:rPr>
          <w:t>1</w:t>
        </w:r>
        <w:r w:rsidR="00A038C0">
          <w:rPr>
            <w:rStyle w:val="affffc"/>
          </w:rPr>
          <w:t>C</w:t>
        </w:r>
      </w:hyperlink>
      <w:r w:rsidR="0049618D">
        <w:t>,</w:t>
      </w:r>
      <w:r>
        <w:t xml:space="preserve"> clear linear relationship between input variables and target variables was detected and thus we can apply linear models with expectation of good results. Also, if the dataset contains unnecessary and irrelevant features, SVM algorithm may suite the best in such cases. </w:t>
      </w:r>
      <w:r w:rsidR="009D18EC">
        <w:fldChar w:fldCharType="begin"/>
      </w:r>
      <w:r w:rsidR="002451BD">
        <w:instrText xml:space="preserve"> ADDIN ZOTERO_ITEM CSL_CITATION {"citationID":"scTSxab7","properties":{"formattedCitation":"[24]","plainCitation":"[24]","noteIndex":0},"citationItems":[{"id":41,"uris":["http://zotero.org/users/11390376/items/F3PYLRJI"],"itemData":{"id":41,"type":"article-journal","abstract":"The correct use of model evaluation, model selection, and algorithm selection techniques is vital in academic machine learning research as well as in many industrial settings. This article reviews different techniques that can be used for each of these three subtasks and discusses the main advantages and disadvantages of each technique with references to theoretical and empirical studies. Further, recommendations are given to encourage best yet feasible practices in research and applications of machine learning. Common methods such as the holdout method for model evaluation and selection are covered, which are not recommended when working with small datasets. Different flavors of the bootstrap technique are introduced for estimating the uncertainty of performance estimates, as an alternative to confidence intervals via normal approximation if bootstrapping is computationally feasible. Common cross-validation techniques such as leave-one-out cross-validation and k-fold cross-validation are reviewed, the bias-variance trade-off for choosing k is discussed, and practical tips for the optimal choice of k are given based on empirical evidence. Different statistical tests for algorithm comparisons are presented, and strategies for dealing with multiple comparisons such as omnibus tests and multiple-comparison corrections are discussed. Finally, alternative methods for algorithm selection, such as the combined F-test 5x2 cross-validation and nested cross-validation, are recommended for comparing machine learning algorithms when datasets are small.","DOI":"10.48550/ARXIV.1811.12808","license":"arXiv.org perpetual, non-exclusive license","note":"publisher: arXiv\nversion: 3","source":"DOI.org (Datacite)","title":"Model Evaluation, Model Selection, and Algorithm Selection in Machine Learning","URL":"https://arxiv.org/abs/1811.12808","author":[{"family":"Raschka","given":"Sebastian"}],"accessed":{"date-parts":[["2023",3,8]]},"issued":{"date-parts":[["2018"]]}}}],"schema":"https://github.com/citation-style-language/schema/raw/master/csl-citation.json"} </w:instrText>
      </w:r>
      <w:r w:rsidR="009D18EC">
        <w:fldChar w:fldCharType="separate"/>
      </w:r>
      <w:r w:rsidR="002451BD" w:rsidRPr="002451BD">
        <w:rPr>
          <w:rFonts w:ascii="Times New Roman" w:hAnsi="Times New Roman" w:cs="Times New Roman"/>
        </w:rPr>
        <w:t>[24]</w:t>
      </w:r>
      <w:r w:rsidR="009D18EC">
        <w:fldChar w:fldCharType="end"/>
      </w:r>
      <w:r>
        <w:t xml:space="preserve"> Since careful feature selection is performed and we use PCA </w:t>
      </w:r>
      <w:r w:rsidR="00722F20">
        <w:t>components,</w:t>
      </w:r>
      <w:r>
        <w:t xml:space="preserve"> this issue will not be emphasized in this </w:t>
      </w:r>
      <w:r w:rsidR="000346D7">
        <w:t>thesis</w:t>
      </w:r>
      <w:r>
        <w:t xml:space="preserve">. </w:t>
      </w:r>
    </w:p>
    <w:p w14:paraId="5C2E9495" w14:textId="04B08FC0" w:rsidR="00B91A58" w:rsidRDefault="00B91A58" w:rsidP="00F423DD">
      <w:pPr>
        <w:ind w:firstLine="578"/>
      </w:pPr>
      <w:r>
        <w:t xml:space="preserve">Model evaluation </w:t>
      </w:r>
      <w:r w:rsidR="001D0411">
        <w:t>is</w:t>
      </w:r>
      <w:r>
        <w:t xml:space="preserve"> performed using </w:t>
      </w:r>
      <w:r w:rsidR="00200E3A">
        <w:t>simple</w:t>
      </w:r>
      <w:r>
        <w:t xml:space="preserve"> standardized data with all the resulting features (21 + target) </w:t>
      </w:r>
      <w:r w:rsidR="001D0411">
        <w:t>as implemented</w:t>
      </w:r>
      <w:r>
        <w:t xml:space="preserve"> in section </w:t>
      </w:r>
      <w:r w:rsidRPr="00871356">
        <w:rPr>
          <w:i/>
          <w:iCs/>
        </w:rPr>
        <w:t>2.</w:t>
      </w:r>
      <w:r w:rsidR="004826FF">
        <w:rPr>
          <w:i/>
          <w:iCs/>
        </w:rPr>
        <w:t xml:space="preserve">1 </w:t>
      </w:r>
      <w:r w:rsidR="00035086" w:rsidRPr="00035086">
        <w:rPr>
          <w:i/>
          <w:iCs/>
        </w:rPr>
        <w:t>Dataset for Standard CML</w:t>
      </w:r>
      <w:r w:rsidR="00035086">
        <w:rPr>
          <w:i/>
          <w:iCs/>
        </w:rPr>
        <w:t>,</w:t>
      </w:r>
      <w:r w:rsidR="00035086">
        <w:t xml:space="preserve"> </w:t>
      </w:r>
      <w:r>
        <w:t xml:space="preserve">and in PCA data using </w:t>
      </w:r>
      <w:r w:rsidR="004D39A5">
        <w:t>all the</w:t>
      </w:r>
      <w:r>
        <w:t xml:space="preserve"> components</w:t>
      </w:r>
      <w:r w:rsidR="00C90C50">
        <w:t xml:space="preserve"> </w:t>
      </w:r>
      <w:r w:rsidR="005F569B">
        <w:t>generated</w:t>
      </w:r>
      <w:r w:rsidR="00C90C50">
        <w:t xml:space="preserve"> from those 21 features</w:t>
      </w:r>
      <w:r>
        <w:t xml:space="preserve">. Data was </w:t>
      </w:r>
      <w:r w:rsidR="001508EF">
        <w:t>split</w:t>
      </w:r>
      <w:r>
        <w:t xml:space="preserve"> into 70% train data and 30% test data parts for the </w:t>
      </w:r>
      <w:r w:rsidRPr="00170A6A">
        <w:rPr>
          <w:i/>
          <w:iCs/>
        </w:rPr>
        <w:t>holdout validation</w:t>
      </w:r>
      <w:r w:rsidR="00F423DD">
        <w:t>.</w:t>
      </w:r>
      <w:r>
        <w:t xml:space="preserve"> The basic idea of the </w:t>
      </w:r>
      <w:r w:rsidRPr="00F878E7">
        <w:rPr>
          <w:i/>
          <w:iCs/>
        </w:rPr>
        <w:t>holdout validation</w:t>
      </w:r>
      <w:r>
        <w:t xml:space="preserve"> procedure and dividing data into train and test parts are shown in the appendix </w:t>
      </w:r>
      <w:hyperlink w:anchor="_[A-3.1A]_Holdout_validation" w:history="1">
        <w:r w:rsidRPr="00234EF4">
          <w:rPr>
            <w:rStyle w:val="affffc"/>
          </w:rPr>
          <w:t>A-3.1A</w:t>
        </w:r>
      </w:hyperlink>
      <w:r>
        <w:t>.</w:t>
      </w:r>
    </w:p>
    <w:p w14:paraId="59D7B1FE" w14:textId="34B6D9F4" w:rsidR="00B91A58" w:rsidRPr="00D11058" w:rsidRDefault="00B91A58" w:rsidP="000F391C">
      <w:pPr>
        <w:rPr>
          <w:i/>
          <w:iCs/>
        </w:rPr>
      </w:pPr>
      <w:r>
        <w:t xml:space="preserve">In the worst-case scenario, the test set may not contain any instance of a minority class at all. Therefore, </w:t>
      </w:r>
      <w:r w:rsidR="001508EF">
        <w:t>the dataset</w:t>
      </w:r>
      <w:r>
        <w:t xml:space="preserve"> was divided in a stratified fashion according to class labels to ensure sufficient number of instances for each of them in train data. Stratification is an approach to maintain the original class proportion in resulting subsets. Random subsampling in non-stratified fashion is usually a big concern when working with relatively small and unbalanced datasets. In addition, shuffled data, and random state parameter with value </w:t>
      </w:r>
      <w:r w:rsidR="00E918D5">
        <w:t>24</w:t>
      </w:r>
      <w:r>
        <w:t xml:space="preserve"> were used. At first, models were scored with default hyperparameters in </w:t>
      </w:r>
      <w:r w:rsidRPr="00E7004F">
        <w:t>standard data</w:t>
      </w:r>
      <w:r>
        <w:t xml:space="preserve"> using Python </w:t>
      </w:r>
      <w:r w:rsidRPr="0088742A">
        <w:rPr>
          <w:i/>
          <w:iCs/>
        </w:rPr>
        <w:t>s</w:t>
      </w:r>
      <w:r w:rsidR="00E7004F">
        <w:rPr>
          <w:i/>
          <w:iCs/>
        </w:rPr>
        <w:t>cikit-</w:t>
      </w:r>
      <w:r w:rsidRPr="0088742A">
        <w:rPr>
          <w:i/>
          <w:iCs/>
        </w:rPr>
        <w:t>learn</w:t>
      </w:r>
      <w:r>
        <w:t xml:space="preserve"> </w:t>
      </w:r>
      <w:r w:rsidRPr="0088742A">
        <w:rPr>
          <w:i/>
          <w:iCs/>
        </w:rPr>
        <w:t>API</w:t>
      </w:r>
      <w:r>
        <w:t xml:space="preserve"> library. </w:t>
      </w:r>
    </w:p>
    <w:p w14:paraId="59A0731D" w14:textId="77777777" w:rsidR="00B91A58" w:rsidRDefault="00B91A58" w:rsidP="003F1EA9">
      <w:pPr>
        <w:pStyle w:val="31"/>
      </w:pPr>
      <w:bookmarkStart w:id="81" w:name="_Model_hyperparameter_optimization"/>
      <w:bookmarkStart w:id="82" w:name="_Toc104289425"/>
      <w:bookmarkStart w:id="83" w:name="_Toc136348916"/>
      <w:bookmarkEnd w:id="81"/>
      <w:r>
        <w:t xml:space="preserve">Model </w:t>
      </w:r>
      <w:r w:rsidRPr="000C066D">
        <w:t>hyperparameter</w:t>
      </w:r>
      <w:r w:rsidRPr="0042044A">
        <w:t xml:space="preserve"> optimization</w:t>
      </w:r>
      <w:bookmarkEnd w:id="82"/>
      <w:bookmarkEnd w:id="83"/>
    </w:p>
    <w:p w14:paraId="24D5C5D7" w14:textId="488FB642" w:rsidR="00CD6E90" w:rsidRDefault="00B91A58" w:rsidP="00C90290">
      <w:r>
        <w:t xml:space="preserve">In this section we continue </w:t>
      </w:r>
      <w:r w:rsidR="001508EF">
        <w:t>the proposed</w:t>
      </w:r>
      <w:r>
        <w:t xml:space="preserve"> model selection process by tuning model settings. </w:t>
      </w:r>
      <w:r w:rsidRPr="00CB0D5B">
        <w:t xml:space="preserve">As </w:t>
      </w:r>
      <w:r>
        <w:t xml:space="preserve">discussed in previous </w:t>
      </w:r>
      <w:r w:rsidR="00C212A5">
        <w:t>sections,</w:t>
      </w:r>
      <w:r>
        <w:t xml:space="preserve"> every machine learning algorithm </w:t>
      </w:r>
      <w:r w:rsidR="00C212A5">
        <w:t>consists</w:t>
      </w:r>
      <w:r>
        <w:t xml:space="preserve"> of a large number of settings </w:t>
      </w:r>
      <w:r w:rsidR="00300EB0">
        <w:t>which</w:t>
      </w:r>
      <w:r>
        <w:t xml:space="preserve"> need to be specified. Since models are different </w:t>
      </w:r>
      <w:r w:rsidR="00A0355F">
        <w:t>types</w:t>
      </w:r>
      <w:r>
        <w:t>, they also need model specific tunable knobs, called hyperparameters. For example, considering the k</w:t>
      </w:r>
      <w:r w:rsidR="00CA28C5">
        <w:t>NN algorithm</w:t>
      </w:r>
      <w:r>
        <w:t xml:space="preserve"> we need to specify the best integer value of </w:t>
      </w:r>
      <m:oMath>
        <m:r>
          <w:rPr>
            <w:rFonts w:ascii="Cambria Math" w:hAnsi="Cambria Math"/>
          </w:rPr>
          <m:t>k</m:t>
        </m:r>
      </m:oMath>
      <w:r>
        <w:t xml:space="preserve">. Because there exists no trivial way to do that, it must be simply tested with several values and select one which produces the </w:t>
      </w:r>
      <w:r w:rsidR="002E2643">
        <w:t>most</w:t>
      </w:r>
      <w:r>
        <w:t xml:space="preserve"> </w:t>
      </w:r>
      <w:r w:rsidR="00B713C2">
        <w:t>accurate</w:t>
      </w:r>
      <w:r>
        <w:t xml:space="preserve"> result. </w:t>
      </w:r>
      <w:r w:rsidR="00CD6E90">
        <w:t>In a model optimization, the method represented in figure 3.1A will be applied.</w:t>
      </w:r>
      <w:r w:rsidR="005A2E90">
        <w:t xml:space="preserve"> We continue from the hyperparameter tuning by applying the baseline method presented in figure 3.1B in order to find the best model.</w:t>
      </w:r>
    </w:p>
    <w:p w14:paraId="328758BB" w14:textId="77777777" w:rsidR="00CD6E90" w:rsidRDefault="00CD6E90" w:rsidP="00CD6E90">
      <w:pPr>
        <w:pStyle w:val="Picture"/>
      </w:pPr>
      <w:r>
        <w:rPr>
          <w:lang w:eastAsia="en-US"/>
        </w:rPr>
        <w:lastRenderedPageBreak/>
        <w:drawing>
          <wp:inline distT="0" distB="0" distL="0" distR="0" wp14:anchorId="498D81C9" wp14:editId="54B8C719">
            <wp:extent cx="4442604" cy="1376448"/>
            <wp:effectExtent l="0" t="0" r="0" b="0"/>
            <wp:docPr id="1230498207" name="Picture 123049820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498207" name="Picture 1" descr="Diagram&#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4461404" cy="1382273"/>
                    </a:xfrm>
                    <a:prstGeom prst="rect">
                      <a:avLst/>
                    </a:prstGeom>
                  </pic:spPr>
                </pic:pic>
              </a:graphicData>
            </a:graphic>
          </wp:inline>
        </w:drawing>
      </w:r>
    </w:p>
    <w:p w14:paraId="63145E75" w14:textId="055640B8" w:rsidR="00CD6E90" w:rsidRDefault="00CD6E90" w:rsidP="00CD6E90">
      <w:pPr>
        <w:pStyle w:val="Figurecaption"/>
      </w:pPr>
      <w:bookmarkStart w:id="84" w:name="_Toc136271763"/>
      <w:r>
        <w:t xml:space="preserve">Fig. 3.1A: CML model </w:t>
      </w:r>
      <w:r w:rsidRPr="00DD2DE8">
        <w:t>qualifying</w:t>
      </w:r>
      <w:r>
        <w:t xml:space="preserve"> method.</w:t>
      </w:r>
      <w:bookmarkEnd w:id="84"/>
    </w:p>
    <w:p w14:paraId="3460AB89" w14:textId="77777777" w:rsidR="005A2E90" w:rsidRDefault="005A2E90" w:rsidP="005A2E90">
      <w:pPr>
        <w:pStyle w:val="Picture"/>
      </w:pPr>
      <w:r>
        <w:rPr>
          <w:lang w:eastAsia="en-US"/>
        </w:rPr>
        <w:drawing>
          <wp:inline distT="0" distB="0" distL="0" distR="0" wp14:anchorId="7C8AE0F4" wp14:editId="76E4F5C9">
            <wp:extent cx="4796287" cy="1472706"/>
            <wp:effectExtent l="0" t="0" r="4445" b="0"/>
            <wp:docPr id="118557118" name="Picture 1185571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57118" name="Picture 2" descr="Diagram&#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4830868" cy="1483324"/>
                    </a:xfrm>
                    <a:prstGeom prst="rect">
                      <a:avLst/>
                    </a:prstGeom>
                  </pic:spPr>
                </pic:pic>
              </a:graphicData>
            </a:graphic>
          </wp:inline>
        </w:drawing>
      </w:r>
    </w:p>
    <w:p w14:paraId="7BA17823" w14:textId="77777777" w:rsidR="005A2E90" w:rsidRPr="009A4496" w:rsidRDefault="005A2E90" w:rsidP="005A2E90">
      <w:pPr>
        <w:pStyle w:val="Figurecaption"/>
      </w:pPr>
      <w:bookmarkStart w:id="85" w:name="_Toc136271764"/>
      <w:r>
        <w:t>Fig. 3.1B: Best model selection method.</w:t>
      </w:r>
      <w:bookmarkEnd w:id="85"/>
    </w:p>
    <w:p w14:paraId="39C8EBB8" w14:textId="3A18BAC1" w:rsidR="00B91A58" w:rsidRPr="00F423DD" w:rsidRDefault="00B91A58" w:rsidP="00F423DD">
      <w:r>
        <w:t xml:space="preserve">As can be seen from the section </w:t>
      </w:r>
      <w:r w:rsidR="00D87FC3" w:rsidRPr="00D87FC3">
        <w:rPr>
          <w:i/>
          <w:iCs/>
        </w:rPr>
        <w:t>4</w:t>
      </w:r>
      <w:r w:rsidRPr="00D87FC3">
        <w:rPr>
          <w:i/>
          <w:iCs/>
        </w:rPr>
        <w:t>.1</w:t>
      </w:r>
      <w:r w:rsidR="00D87FC3" w:rsidRPr="00D87FC3">
        <w:rPr>
          <w:i/>
          <w:iCs/>
        </w:rPr>
        <w:t xml:space="preserve"> Preliminary results</w:t>
      </w:r>
      <w:r w:rsidRPr="00D87FC3">
        <w:t xml:space="preserve">, </w:t>
      </w:r>
      <w:r>
        <w:t xml:space="preserve">considerable part of the </w:t>
      </w:r>
      <w:r w:rsidR="00F1672E">
        <w:t>S-</w:t>
      </w:r>
      <w:r>
        <w:t xml:space="preserve">CML models provides good results using default hyperparameters set in </w:t>
      </w:r>
      <w:r w:rsidRPr="001840B6">
        <w:rPr>
          <w:i/>
          <w:iCs/>
        </w:rPr>
        <w:t>python sklearn</w:t>
      </w:r>
      <w:r>
        <w:t xml:space="preserve"> library, and there is no reason to expect significant improvement, especially in the models which are already performing over 95% accuracy. Hyperparameter optimization </w:t>
      </w:r>
      <w:r w:rsidR="0096649F">
        <w:t>tasks</w:t>
      </w:r>
      <w:r>
        <w:t xml:space="preserve"> may often require very massive iterative computations which is problematic when dataset is big and high dimensional. However, in this small size dataset hyperparameters </w:t>
      </w:r>
      <w:r w:rsidR="006055ED">
        <w:t>will be</w:t>
      </w:r>
      <w:r>
        <w:t xml:space="preserve"> optimized by executing 20 iterations for each of the model trying to average variance and minimize randomness in results. Grid search</w:t>
      </w:r>
      <w:r w:rsidRPr="00372838">
        <w:rPr>
          <w:i/>
          <w:iCs/>
        </w:rPr>
        <w:t xml:space="preserve"> k</w:t>
      </w:r>
      <w:r>
        <w:t xml:space="preserve">-fold cross-validation technique </w:t>
      </w:r>
      <w:r w:rsidR="00A12DC3">
        <w:t>is</w:t>
      </w:r>
      <w:r>
        <w:t xml:space="preserve"> used, which means that all possible combinations of predefined hyperparameter values were tested. The basic idea of </w:t>
      </w:r>
      <w:r w:rsidRPr="00372838">
        <w:rPr>
          <w:i/>
          <w:iCs/>
        </w:rPr>
        <w:t>k</w:t>
      </w:r>
      <w:r>
        <w:t>-fold model validation for hyperparameters is depicted in the appendix</w:t>
      </w:r>
      <w:r w:rsidRPr="008B681B">
        <w:t xml:space="preserve"> </w:t>
      </w:r>
      <w:hyperlink w:anchor="_[A-3.2A]_K-fold_cross-validation" w:history="1">
        <w:r w:rsidRPr="00193216">
          <w:rPr>
            <w:rStyle w:val="affffc"/>
          </w:rPr>
          <w:t>A-3.</w:t>
        </w:r>
        <w:r w:rsidR="00EA0C14">
          <w:rPr>
            <w:rStyle w:val="affffc"/>
          </w:rPr>
          <w:t>1B</w:t>
        </w:r>
      </w:hyperlink>
      <w:r>
        <w:t>. In the following are defined metrics for the model validation as a clarification.</w:t>
      </w:r>
    </w:p>
    <w:p w14:paraId="58DAFC88" w14:textId="77777777" w:rsidR="000C066D" w:rsidRDefault="00B91A58" w:rsidP="002451BD">
      <w:pPr>
        <w:pStyle w:val="31"/>
      </w:pPr>
      <w:bookmarkStart w:id="86" w:name="_Toc136348917"/>
      <w:r w:rsidRPr="0077695B">
        <w:t>Prediction accuracy</w:t>
      </w:r>
      <w:r>
        <w:t xml:space="preserve"> </w:t>
      </w:r>
      <w:r>
        <w:rPr>
          <w:rFonts w:eastAsiaTheme="minorEastAsia"/>
        </w:rPr>
        <w:t>(Raschka, 2018)</w:t>
      </w:r>
      <w:bookmarkEnd w:id="86"/>
      <w:r w:rsidR="000C066D">
        <w:t xml:space="preserve"> </w:t>
      </w:r>
    </w:p>
    <w:p w14:paraId="00F89771" w14:textId="69CC2CAE" w:rsidR="00B91A58" w:rsidRPr="000C066D" w:rsidRDefault="00B91A58" w:rsidP="002451BD">
      <w:pPr>
        <w:keepNext/>
        <w:keepLines/>
        <w:rPr>
          <w:b/>
          <w:bCs/>
        </w:rPr>
      </w:pPr>
      <w:r>
        <w:t>Since this report mostly refers to the prediction accuracy instead of the error, we define Kronecker’s Delta function:</w:t>
      </w:r>
    </w:p>
    <w:p w14:paraId="5BD67B6D" w14:textId="77777777" w:rsidR="00B91A58" w:rsidRPr="005E6544" w:rsidRDefault="00B91A58" w:rsidP="002451BD">
      <m:oMathPara>
        <m:oMath>
          <m:r>
            <w:rPr>
              <w:rFonts w:ascii="Cambria Math" w:hAnsi="Cambria Math"/>
            </w:rPr>
            <m:t>δ</m:t>
          </m:r>
          <m:d>
            <m:dPr>
              <m:ctrlPr>
                <w:rPr>
                  <w:rFonts w:ascii="Cambria Math" w:hAnsi="Cambria Math"/>
                  <w:i/>
                </w:rPr>
              </m:ctrlPr>
            </m:dPr>
            <m:e>
              <m:r>
                <w:rPr>
                  <w:rFonts w:ascii="Cambria Math" w:hAnsi="Cambria Math"/>
                </w:rPr>
                <m:t>L</m:t>
              </m:r>
              <m:d>
                <m:dPr>
                  <m:ctrlPr>
                    <w:rPr>
                      <w:rFonts w:ascii="Cambria Math" w:hAnsi="Cambria Math"/>
                      <w:i/>
                    </w:rPr>
                  </m:ctrlPr>
                </m:dPr>
                <m:e>
                  <m:sSub>
                    <m:sSubPr>
                      <m:ctrlPr>
                        <w:rPr>
                          <w:rFonts w:ascii="Cambria Math" w:hAnsi="Cambria Math"/>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r>
                    <m:rPr>
                      <m:sty m:val="p"/>
                    </m:rPr>
                    <w:rPr>
                      <w:rFonts w:ascii="Cambria Math" w:hAnsi="Cambria Math"/>
                    </w:rPr>
                    <m:t xml:space="preserve"> , </m:t>
                  </m:r>
                  <m:sSub>
                    <m:sSubPr>
                      <m:ctrlPr>
                        <w:rPr>
                          <w:rFonts w:ascii="Cambria Math" w:hAnsi="Cambria Math"/>
                        </w:rPr>
                      </m:ctrlPr>
                    </m:sSubPr>
                    <m:e>
                      <m:r>
                        <w:rPr>
                          <w:rFonts w:ascii="Cambria Math" w:hAnsi="Cambria Math"/>
                        </w:rPr>
                        <m:t>y</m:t>
                      </m:r>
                    </m:e>
                    <m:sub>
                      <m:r>
                        <w:rPr>
                          <w:rFonts w:ascii="Cambria Math" w:hAnsi="Cambria Math"/>
                        </w:rPr>
                        <m:t>i</m:t>
                      </m:r>
                    </m:sub>
                  </m:sSub>
                </m:e>
              </m:d>
            </m:e>
          </m:d>
          <m:r>
            <w:rPr>
              <w:rFonts w:ascii="Cambria Math" w:hAnsi="Cambria Math"/>
            </w:rPr>
            <m:t>=1-L</m:t>
          </m:r>
          <m:d>
            <m:dPr>
              <m:ctrlPr>
                <w:rPr>
                  <w:rFonts w:ascii="Cambria Math" w:hAnsi="Cambria Math"/>
                  <w:i/>
                </w:rPr>
              </m:ctrlPr>
            </m:dPr>
            <m:e>
              <m:sSub>
                <m:sSubPr>
                  <m:ctrlPr>
                    <w:rPr>
                      <w:rFonts w:ascii="Cambria Math" w:hAnsi="Cambria Math"/>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r>
                <m:rPr>
                  <m:sty m:val="p"/>
                </m:rPr>
                <w:rPr>
                  <w:rFonts w:ascii="Cambria Math" w:hAnsi="Cambria Math"/>
                </w:rPr>
                <m:t xml:space="preserve"> , </m:t>
              </m:r>
              <m:sSub>
                <m:sSubPr>
                  <m:ctrlPr>
                    <w:rPr>
                      <w:rFonts w:ascii="Cambria Math" w:hAnsi="Cambria Math"/>
                    </w:rPr>
                  </m:ctrlPr>
                </m:sSubPr>
                <m:e>
                  <m:r>
                    <w:rPr>
                      <w:rFonts w:ascii="Cambria Math" w:hAnsi="Cambria Math"/>
                    </w:rPr>
                    <m:t>y</m:t>
                  </m:r>
                </m:e>
                <m:sub>
                  <m:r>
                    <w:rPr>
                      <w:rFonts w:ascii="Cambria Math" w:hAnsi="Cambria Math"/>
                    </w:rPr>
                    <m:t>i</m:t>
                  </m:r>
                </m:sub>
              </m:sSub>
            </m:e>
          </m:d>
        </m:oMath>
      </m:oMathPara>
    </w:p>
    <w:p w14:paraId="4E49F956" w14:textId="77777777" w:rsidR="00B91A58" w:rsidRDefault="00B91A58" w:rsidP="002451BD">
      <w:r>
        <w:t>Such that for loss:</w:t>
      </w:r>
    </w:p>
    <w:p w14:paraId="06EF3D66" w14:textId="77777777" w:rsidR="00B91A58" w:rsidRPr="008D1A13" w:rsidRDefault="00B91A58" w:rsidP="002451BD">
      <m:oMathPara>
        <m:oMath>
          <m:r>
            <w:rPr>
              <w:rFonts w:ascii="Cambria Math" w:hAnsi="Cambria Math"/>
            </w:rPr>
            <m:t>L</m:t>
          </m:r>
          <m:d>
            <m:dPr>
              <m:ctrlPr>
                <w:rPr>
                  <w:rFonts w:ascii="Cambria Math" w:hAnsi="Cambria Math"/>
                  <w:i/>
                </w:rPr>
              </m:ctrlPr>
            </m:dPr>
            <m:e>
              <m:sSub>
                <m:sSubPr>
                  <m:ctrlPr>
                    <w:rPr>
                      <w:rFonts w:ascii="Cambria Math" w:hAnsi="Cambria Math"/>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r>
                <m:rPr>
                  <m:sty m:val="p"/>
                </m:rPr>
                <w:rPr>
                  <w:rFonts w:ascii="Cambria Math" w:hAnsi="Cambria Math"/>
                </w:rPr>
                <m:t xml:space="preserve"> , </m:t>
              </m:r>
              <m:sSub>
                <m:sSubPr>
                  <m:ctrlPr>
                    <w:rPr>
                      <w:rFonts w:ascii="Cambria Math" w:hAnsi="Cambria Math"/>
                    </w:rPr>
                  </m:ctrlPr>
                </m:sSubPr>
                <m:e>
                  <m:r>
                    <w:rPr>
                      <w:rFonts w:ascii="Cambria Math" w:hAnsi="Cambria Math"/>
                    </w:rPr>
                    <m:t>y</m:t>
                  </m:r>
                </m:e>
                <m:sub>
                  <m:r>
                    <w:rPr>
                      <w:rFonts w:ascii="Cambria Math" w:hAnsi="Cambria Math"/>
                    </w:rPr>
                    <m:t>i</m:t>
                  </m:r>
                </m:sub>
              </m:sSub>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 xml:space="preserve">0   if </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e>
                <m:e>
                  <m:r>
                    <w:rPr>
                      <w:rFonts w:ascii="Cambria Math" w:hAnsi="Cambria Math"/>
                    </w:rPr>
                    <m:t xml:space="preserve">1   if </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e>
              </m:eqArr>
            </m:e>
          </m:d>
        </m:oMath>
      </m:oMathPara>
    </w:p>
    <w:p w14:paraId="23132DC6" w14:textId="77777777" w:rsidR="00B91A58" w:rsidRPr="00B84970" w:rsidRDefault="00B91A58" w:rsidP="002451BD">
      <w:r>
        <w:lastRenderedPageBreak/>
        <w:t>And for accuracy:</w:t>
      </w:r>
    </w:p>
    <w:p w14:paraId="31CFD5DA" w14:textId="77777777" w:rsidR="00B91A58" w:rsidRPr="00E7595C" w:rsidRDefault="00B91A58" w:rsidP="002451BD">
      <m:oMathPara>
        <m:oMath>
          <m:r>
            <w:rPr>
              <w:rFonts w:ascii="Cambria Math" w:hAnsi="Cambria Math"/>
            </w:rPr>
            <m:t>δ</m:t>
          </m:r>
          <m:d>
            <m:dPr>
              <m:ctrlPr>
                <w:rPr>
                  <w:rFonts w:ascii="Cambria Math" w:hAnsi="Cambria Math"/>
                  <w:i/>
                </w:rPr>
              </m:ctrlPr>
            </m:dPr>
            <m:e>
              <m:r>
                <w:rPr>
                  <w:rFonts w:ascii="Cambria Math" w:hAnsi="Cambria Math"/>
                </w:rPr>
                <m:t>L</m:t>
              </m:r>
              <m:d>
                <m:dPr>
                  <m:ctrlPr>
                    <w:rPr>
                      <w:rFonts w:ascii="Cambria Math" w:hAnsi="Cambria Math"/>
                      <w:i/>
                    </w:rPr>
                  </m:ctrlPr>
                </m:dPr>
                <m:e>
                  <m:sSub>
                    <m:sSubPr>
                      <m:ctrlPr>
                        <w:rPr>
                          <w:rFonts w:ascii="Cambria Math" w:hAnsi="Cambria Math"/>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r>
                    <m:rPr>
                      <m:sty m:val="p"/>
                    </m:rPr>
                    <w:rPr>
                      <w:rFonts w:ascii="Cambria Math" w:hAnsi="Cambria Math"/>
                    </w:rPr>
                    <m:t xml:space="preserve"> , </m:t>
                  </m:r>
                  <m:sSub>
                    <m:sSubPr>
                      <m:ctrlPr>
                        <w:rPr>
                          <w:rFonts w:ascii="Cambria Math" w:hAnsi="Cambria Math"/>
                        </w:rPr>
                      </m:ctrlPr>
                    </m:sSubPr>
                    <m:e>
                      <m:r>
                        <w:rPr>
                          <w:rFonts w:ascii="Cambria Math" w:hAnsi="Cambria Math"/>
                        </w:rPr>
                        <m:t>y</m:t>
                      </m:r>
                    </m:e>
                    <m:sub>
                      <m:r>
                        <w:rPr>
                          <w:rFonts w:ascii="Cambria Math" w:hAnsi="Cambria Math"/>
                        </w:rPr>
                        <m:t>i</m:t>
                      </m:r>
                    </m:sub>
                  </m:sSub>
                </m:e>
              </m:d>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 xml:space="preserve">0   if  </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e>
                <m:e>
                  <m:r>
                    <w:rPr>
                      <w:rFonts w:ascii="Cambria Math" w:hAnsi="Cambria Math"/>
                    </w:rPr>
                    <m:t xml:space="preserve">1   if  </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e>
              </m:eqArr>
            </m:e>
          </m:d>
        </m:oMath>
      </m:oMathPara>
    </w:p>
    <w:p w14:paraId="0D4BECA2" w14:textId="77777777" w:rsidR="00B91A58" w:rsidRPr="00353A2C" w:rsidRDefault="004826FF" w:rsidP="002451BD">
      <m:oMathPara>
        <m:oMath>
          <m:sSub>
            <m:sSubPr>
              <m:ctrlPr>
                <w:rPr>
                  <w:rFonts w:ascii="Cambria Math" w:hAnsi="Cambria Math"/>
                  <w:i/>
                </w:rPr>
              </m:ctrlPr>
            </m:sSubPr>
            <m:e>
              <m:r>
                <w:rPr>
                  <w:rFonts w:ascii="Cambria Math" w:hAnsi="Cambria Math"/>
                </w:rPr>
                <m:t>ACC</m:t>
              </m:r>
            </m:e>
            <m:sub>
              <m:r>
                <w:rPr>
                  <w:rFonts w:ascii="Cambria Math" w:hAnsi="Cambria Math"/>
                </w:rPr>
                <m:t>S</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δ</m:t>
              </m:r>
              <m:d>
                <m:dPr>
                  <m:ctrlPr>
                    <w:rPr>
                      <w:rFonts w:ascii="Cambria Math" w:hAnsi="Cambria Math"/>
                      <w:i/>
                    </w:rPr>
                  </m:ctrlPr>
                </m:dPr>
                <m:e>
                  <m:r>
                    <w:rPr>
                      <w:rFonts w:ascii="Cambria Math" w:hAnsi="Cambria Math"/>
                    </w:rPr>
                    <m:t>L</m:t>
                  </m:r>
                  <m:d>
                    <m:dPr>
                      <m:ctrlPr>
                        <w:rPr>
                          <w:rFonts w:ascii="Cambria Math" w:hAnsi="Cambria Math"/>
                          <w:i/>
                        </w:rPr>
                      </m:ctrlPr>
                    </m:dPr>
                    <m:e>
                      <m:sSub>
                        <m:sSubPr>
                          <m:ctrlPr>
                            <w:rPr>
                              <w:rFonts w:ascii="Cambria Math" w:hAnsi="Cambria Math"/>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r>
                        <m:rPr>
                          <m:sty m:val="p"/>
                        </m:rPr>
                        <w:rPr>
                          <w:rFonts w:ascii="Cambria Math" w:hAnsi="Cambria Math"/>
                        </w:rPr>
                        <m:t xml:space="preserve"> , </m:t>
                      </m:r>
                      <m:sSub>
                        <m:sSubPr>
                          <m:ctrlPr>
                            <w:rPr>
                              <w:rFonts w:ascii="Cambria Math" w:hAnsi="Cambria Math"/>
                            </w:rPr>
                          </m:ctrlPr>
                        </m:sSubPr>
                        <m:e>
                          <m:r>
                            <w:rPr>
                              <w:rFonts w:ascii="Cambria Math" w:hAnsi="Cambria Math"/>
                            </w:rPr>
                            <m:t>y</m:t>
                          </m:r>
                        </m:e>
                        <m:sub>
                          <m:r>
                            <w:rPr>
                              <w:rFonts w:ascii="Cambria Math" w:hAnsi="Cambria Math"/>
                            </w:rPr>
                            <m:t>i</m:t>
                          </m:r>
                        </m:sub>
                      </m:sSub>
                    </m:e>
                  </m:d>
                </m:e>
              </m:d>
            </m:e>
          </m:nary>
        </m:oMath>
      </m:oMathPara>
    </w:p>
    <w:p w14:paraId="34C1AD90" w14:textId="77777777" w:rsidR="00B91A58" w:rsidRDefault="00B91A58" w:rsidP="0034103A">
      <w:pPr>
        <w:keepNext/>
        <w:keepLines/>
      </w:pPr>
      <w:r>
        <w:t xml:space="preserve">Where </w:t>
      </w:r>
      <w:r w:rsidRPr="00AE2792">
        <w:rPr>
          <w:i/>
          <w:iCs/>
        </w:rPr>
        <w:t>L</w:t>
      </w:r>
      <w:r>
        <w:t xml:space="preserve"> represents the 0-1 loss, which is computed from a predicted class label (</w:t>
      </w:r>
      <m:oMath>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oMath>
      <w:r>
        <w:t>) and a true class label (</w:t>
      </w:r>
      <m:oMath>
        <m:sSub>
          <m:sSubPr>
            <m:ctrlPr>
              <w:rPr>
                <w:rFonts w:ascii="Cambria Math" w:hAnsi="Cambria Math"/>
                <w:i/>
              </w:rPr>
            </m:ctrlPr>
          </m:sSubPr>
          <m:e>
            <m:r>
              <w:rPr>
                <w:rFonts w:ascii="Cambria Math" w:hAnsi="Cambria Math"/>
              </w:rPr>
              <m:t>y</m:t>
            </m:r>
          </m:e>
          <m:sub>
            <m:r>
              <w:rPr>
                <w:rFonts w:ascii="Cambria Math" w:hAnsi="Cambria Math"/>
              </w:rPr>
              <m:t>i</m:t>
            </m:r>
          </m:sub>
        </m:sSub>
      </m:oMath>
      <w:r>
        <w:t xml:space="preserve">) for </w:t>
      </w:r>
      <m:oMath>
        <m:r>
          <w:rPr>
            <w:rFonts w:ascii="Cambria Math" w:hAnsi="Cambria Math"/>
          </w:rPr>
          <m:t xml:space="preserve">i = 1, ..., n </m:t>
        </m:r>
      </m:oMath>
      <w:r>
        <w:t xml:space="preserve">in dataset </w:t>
      </w:r>
      <m:oMath>
        <m:r>
          <w:rPr>
            <w:rFonts w:ascii="Cambria Math" w:hAnsi="Cambria Math"/>
          </w:rPr>
          <m:t>S</m:t>
        </m:r>
      </m:oMath>
      <w:r>
        <w:t xml:space="preserve">. Also, mean squared error was used in default parameter test, but for technical issues it was not reasonable to use it in hyperparameter optimization:   </w:t>
      </w:r>
    </w:p>
    <w:p w14:paraId="0C06539F" w14:textId="0822184A" w:rsidR="00B91A58" w:rsidRPr="00757DA4" w:rsidRDefault="004826FF" w:rsidP="0034103A">
      <w:pPr>
        <w:keepNext/>
        <w:keepLines/>
      </w:pPr>
      <m:oMathPara>
        <m:oMath>
          <m:sSub>
            <m:sSubPr>
              <m:ctrlPr>
                <w:rPr>
                  <w:rFonts w:ascii="Cambria Math" w:hAnsi="Cambria Math"/>
                  <w:i/>
                </w:rPr>
              </m:ctrlPr>
            </m:sSubPr>
            <m:e>
              <m:r>
                <w:rPr>
                  <w:rFonts w:ascii="Cambria Math" w:hAnsi="Cambria Math"/>
                </w:rPr>
                <m:t>MSE</m:t>
              </m:r>
            </m:e>
            <m:sub>
              <m:r>
                <w:rPr>
                  <w:rFonts w:ascii="Cambria Math" w:hAnsi="Cambria Math"/>
                </w:rPr>
                <m:t>S</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sSub>
                    <m:sSubPr>
                      <m:ctrlPr>
                        <w:rPr>
                          <w:rFonts w:ascii="Cambria Math" w:hAnsi="Cambria Math"/>
                        </w:rPr>
                      </m:ctrlPr>
                    </m:sSubPr>
                    <m:e>
                      <m:r>
                        <w:rPr>
                          <w:rFonts w:ascii="Cambria Math" w:hAnsi="Cambria Math"/>
                        </w:rPr>
                        <m:t>(</m:t>
                      </m:r>
                      <m:acc>
                        <m:accPr>
                          <m:ctrlPr>
                            <w:rPr>
                              <w:rFonts w:ascii="Cambria Math" w:hAnsi="Cambria Math"/>
                              <w:i/>
                            </w:rPr>
                          </m:ctrlPr>
                        </m:accPr>
                        <m:e>
                          <m:r>
                            <w:rPr>
                              <w:rFonts w:ascii="Cambria Math" w:hAnsi="Cambria Math"/>
                            </w:rPr>
                            <m:t>y</m:t>
                          </m:r>
                        </m:e>
                      </m:acc>
                    </m:e>
                    <m:sub>
                      <m:r>
                        <w:rPr>
                          <w:rFonts w:ascii="Cambria Math" w:hAnsi="Cambria Math"/>
                        </w:rPr>
                        <m:t>i</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m:t>
                  </m:r>
                </m:e>
                <m:sup>
                  <m:r>
                    <w:rPr>
                      <w:rFonts w:ascii="Cambria Math" w:hAnsi="Cambria Math"/>
                    </w:rPr>
                    <m:t>2</m:t>
                  </m:r>
                </m:sup>
              </m:sSup>
            </m:e>
          </m:nary>
        </m:oMath>
      </m:oMathPara>
    </w:p>
    <w:p w14:paraId="1820CE5D" w14:textId="77777777" w:rsidR="000C066D" w:rsidRDefault="00B91A58" w:rsidP="00F423DD">
      <w:pPr>
        <w:pStyle w:val="31"/>
      </w:pPr>
      <w:bookmarkStart w:id="87" w:name="_Toc136348918"/>
      <w:r w:rsidRPr="00F950E5">
        <w:t>Repeated Holdout Validation</w:t>
      </w:r>
      <w:bookmarkEnd w:id="87"/>
      <w:r w:rsidR="000C066D">
        <w:t xml:space="preserve"> </w:t>
      </w:r>
    </w:p>
    <w:p w14:paraId="6FD3871A" w14:textId="4F9E8F2A" w:rsidR="00B91A58" w:rsidRPr="000C066D" w:rsidRDefault="00B91A58" w:rsidP="003F1EA9">
      <w:pPr>
        <w:rPr>
          <w:b/>
          <w:bCs/>
        </w:rPr>
      </w:pPr>
      <w:r>
        <w:t xml:space="preserve">To obtain a more robust performance estimate that is less variant about how the data is </w:t>
      </w:r>
      <w:r w:rsidR="003B5CB4">
        <w:t>divided</w:t>
      </w:r>
      <w:r>
        <w:t xml:space="preserve"> into training and test sets the holdout method was repeated </w:t>
      </w:r>
      <m:oMath>
        <m:r>
          <w:rPr>
            <w:rFonts w:ascii="Cambria Math" w:hAnsi="Cambria Math"/>
          </w:rPr>
          <m:t>k</m:t>
        </m:r>
      </m:oMath>
      <w:r>
        <w:t xml:space="preserve"> times with different random seeds and then computed the average performance over these </w:t>
      </w:r>
      <w:r w:rsidRPr="00135EBC">
        <w:rPr>
          <w:i/>
          <w:iCs/>
        </w:rPr>
        <w:t>k</w:t>
      </w:r>
      <w:r>
        <w:t xml:space="preserve"> repetitions: </w:t>
      </w:r>
    </w:p>
    <w:p w14:paraId="20F2DCB8" w14:textId="77777777" w:rsidR="00B91A58" w:rsidRPr="00B04252" w:rsidRDefault="004826FF" w:rsidP="003F1EA9">
      <m:oMathPara>
        <m:oMath>
          <m:sSub>
            <m:sSubPr>
              <m:ctrlPr>
                <w:rPr>
                  <w:rFonts w:ascii="Cambria Math" w:hAnsi="Cambria Math"/>
                  <w:i/>
                </w:rPr>
              </m:ctrlPr>
            </m:sSubPr>
            <m:e>
              <m:r>
                <w:rPr>
                  <w:rFonts w:ascii="Cambria Math" w:hAnsi="Cambria Math"/>
                </w:rPr>
                <m:t>ACC</m:t>
              </m:r>
            </m:e>
            <m:sub>
              <m:r>
                <w:rPr>
                  <w:rFonts w:ascii="Cambria Math" w:hAnsi="Cambria Math"/>
                </w:rPr>
                <m:t>avg</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k</m:t>
              </m:r>
            </m:den>
          </m:f>
          <m:nary>
            <m:naryPr>
              <m:chr m:val="∑"/>
              <m:limLoc m:val="undOvr"/>
              <m:ctrlPr>
                <w:rPr>
                  <w:rFonts w:ascii="Cambria Math" w:hAnsi="Cambria Math"/>
                  <w:i/>
                </w:rPr>
              </m:ctrlPr>
            </m:naryPr>
            <m:sub>
              <m:r>
                <w:rPr>
                  <w:rFonts w:ascii="Cambria Math" w:hAnsi="Cambria Math"/>
                </w:rPr>
                <m:t>j=1</m:t>
              </m:r>
            </m:sub>
            <m:sup>
              <m:r>
                <w:rPr>
                  <w:rFonts w:ascii="Cambria Math" w:hAnsi="Cambria Math"/>
                </w:rPr>
                <m:t>k</m:t>
              </m:r>
            </m:sup>
            <m:e>
              <m:sSub>
                <m:sSubPr>
                  <m:ctrlPr>
                    <w:rPr>
                      <w:rFonts w:ascii="Cambria Math" w:hAnsi="Cambria Math"/>
                      <w:i/>
                    </w:rPr>
                  </m:ctrlPr>
                </m:sSubPr>
                <m:e>
                  <m:r>
                    <w:rPr>
                      <w:rFonts w:ascii="Cambria Math" w:hAnsi="Cambria Math"/>
                    </w:rPr>
                    <m:t>ACC</m:t>
                  </m:r>
                </m:e>
                <m:sub>
                  <m:r>
                    <w:rPr>
                      <w:rFonts w:ascii="Cambria Math" w:hAnsi="Cambria Math"/>
                    </w:rPr>
                    <m:t>j</m:t>
                  </m:r>
                </m:sub>
              </m:sSub>
            </m:e>
          </m:nary>
        </m:oMath>
      </m:oMathPara>
    </w:p>
    <w:p w14:paraId="200A4474" w14:textId="77777777" w:rsidR="00B91A58" w:rsidRDefault="00B91A58" w:rsidP="003F1EA9">
      <w:r>
        <w:t xml:space="preserve">where </w:t>
      </w:r>
      <m:oMath>
        <m:sSub>
          <m:sSubPr>
            <m:ctrlPr>
              <w:rPr>
                <w:rFonts w:ascii="Cambria Math" w:hAnsi="Cambria Math"/>
                <w:i/>
              </w:rPr>
            </m:ctrlPr>
          </m:sSubPr>
          <m:e>
            <m:r>
              <w:rPr>
                <w:rFonts w:ascii="Cambria Math" w:hAnsi="Cambria Math"/>
              </w:rPr>
              <m:t>ACC</m:t>
            </m:r>
          </m:e>
          <m:sub>
            <m:r>
              <w:rPr>
                <w:rFonts w:ascii="Cambria Math" w:hAnsi="Cambria Math"/>
              </w:rPr>
              <m:t>j</m:t>
            </m:r>
          </m:sub>
        </m:sSub>
      </m:oMath>
      <w:r w:rsidRPr="00181797">
        <w:t xml:space="preserve"> </w:t>
      </w:r>
      <w:r>
        <w:t>is the accuracy estimate of the j</w:t>
      </w:r>
      <w:r w:rsidRPr="007E50FB">
        <w:rPr>
          <w:vertAlign w:val="superscript"/>
        </w:rPr>
        <w:t>th</w:t>
      </w:r>
      <w:r>
        <w:t xml:space="preserve"> test set of size </w:t>
      </w:r>
      <m:oMath>
        <m:r>
          <w:rPr>
            <w:rFonts w:ascii="Cambria Math" w:hAnsi="Cambria Math"/>
          </w:rPr>
          <m:t>m</m:t>
        </m:r>
      </m:oMath>
      <w:r>
        <w:t>,</w:t>
      </w:r>
    </w:p>
    <w:p w14:paraId="44F0E62A" w14:textId="77777777" w:rsidR="00B91A58" w:rsidRPr="00345E95" w:rsidRDefault="004826FF" w:rsidP="003F1EA9">
      <m:oMathPara>
        <m:oMath>
          <m:sSub>
            <m:sSubPr>
              <m:ctrlPr>
                <w:rPr>
                  <w:rFonts w:ascii="Cambria Math" w:hAnsi="Cambria Math"/>
                  <w:i/>
                </w:rPr>
              </m:ctrlPr>
            </m:sSubPr>
            <m:e>
              <m:r>
                <w:rPr>
                  <w:rFonts w:ascii="Cambria Math" w:hAnsi="Cambria Math"/>
                </w:rPr>
                <m:t>ACC</m:t>
              </m:r>
            </m:e>
            <m:sub>
              <m:r>
                <w:rPr>
                  <w:rFonts w:ascii="Cambria Math" w:hAnsi="Cambria Math"/>
                </w:rPr>
                <m:t>j</m:t>
              </m:r>
            </m:sub>
          </m:sSub>
          <m:r>
            <w:rPr>
              <w:rFonts w:ascii="Cambria Math" w:hAnsi="Cambria Math"/>
            </w:rPr>
            <m:t>=1-</m:t>
          </m:r>
          <m:f>
            <m:fPr>
              <m:ctrlPr>
                <w:rPr>
                  <w:rFonts w:ascii="Cambria Math" w:hAnsi="Cambria Math"/>
                  <w:i/>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i/>
                </w:rPr>
              </m:ctrlPr>
            </m:naryPr>
            <m:sub>
              <m:r>
                <w:rPr>
                  <w:rFonts w:ascii="Cambria Math" w:hAnsi="Cambria Math"/>
                </w:rPr>
                <m:t>j=1</m:t>
              </m:r>
            </m:sub>
            <m:sup>
              <m:r>
                <w:rPr>
                  <w:rFonts w:ascii="Cambria Math" w:hAnsi="Cambria Math"/>
                </w:rPr>
                <m:t>m</m:t>
              </m:r>
            </m:sup>
            <m:e>
              <m:r>
                <w:rPr>
                  <w:rFonts w:ascii="Cambria Math" w:hAnsi="Cambria Math"/>
                </w:rPr>
                <m:t>L</m:t>
              </m:r>
              <m:d>
                <m:dPr>
                  <m:ctrlPr>
                    <w:rPr>
                      <w:rFonts w:ascii="Cambria Math" w:hAnsi="Cambria Math"/>
                      <w:i/>
                    </w:rPr>
                  </m:ctrlPr>
                </m:dPr>
                <m:e>
                  <m:sSub>
                    <m:sSubPr>
                      <m:ctrlPr>
                        <w:rPr>
                          <w:rFonts w:ascii="Cambria Math" w:hAnsi="Cambria Math"/>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r>
                    <m:rPr>
                      <m:sty m:val="p"/>
                    </m:rPr>
                    <w:rPr>
                      <w:rFonts w:ascii="Cambria Math" w:hAnsi="Cambria Math"/>
                    </w:rPr>
                    <m:t xml:space="preserve"> , </m:t>
                  </m:r>
                  <m:sSub>
                    <m:sSubPr>
                      <m:ctrlPr>
                        <w:rPr>
                          <w:rFonts w:ascii="Cambria Math" w:hAnsi="Cambria Math"/>
                        </w:rPr>
                      </m:ctrlPr>
                    </m:sSubPr>
                    <m:e>
                      <m:r>
                        <w:rPr>
                          <w:rFonts w:ascii="Cambria Math" w:hAnsi="Cambria Math"/>
                        </w:rPr>
                        <m:t>y</m:t>
                      </m:r>
                    </m:e>
                    <m:sub>
                      <m:r>
                        <w:rPr>
                          <w:rFonts w:ascii="Cambria Math" w:hAnsi="Cambria Math"/>
                        </w:rPr>
                        <m:t>i</m:t>
                      </m:r>
                    </m:sub>
                  </m:sSub>
                </m:e>
              </m:d>
            </m:e>
          </m:nary>
        </m:oMath>
      </m:oMathPara>
    </w:p>
    <w:p w14:paraId="41FA99C8" w14:textId="10CE5510" w:rsidR="000C066D" w:rsidRDefault="00B91A58" w:rsidP="003F1EA9">
      <w:r>
        <w:t xml:space="preserve">This repeated holdout procedure provides a better estimate of how well </w:t>
      </w:r>
      <w:r w:rsidR="00BC28EB">
        <w:t>S-</w:t>
      </w:r>
      <w:r>
        <w:t xml:space="preserve">CML model may perform on a random test set compared to the standard holdout validation method. Also, it provides information about the model’s stability and performance fluctuation among different training set splits. </w:t>
      </w:r>
      <w:r w:rsidR="00135EBC">
        <w:fldChar w:fldCharType="begin"/>
      </w:r>
      <w:r w:rsidR="002451BD">
        <w:instrText xml:space="preserve"> ADDIN ZOTERO_ITEM CSL_CITATION {"citationID":"rWYr37bs","properties":{"formattedCitation":"[24]","plainCitation":"[24]","noteIndex":0},"citationItems":[{"id":41,"uris":["http://zotero.org/users/11390376/items/F3PYLRJI"],"itemData":{"id":41,"type":"article-journal","abstract":"The correct use of model evaluation, model selection, and algorithm selection techniques is vital in academic machine learning research as well as in many industrial settings. This article reviews different techniques that can be used for each of these three subtasks and discusses the main advantages and disadvantages of each technique with references to theoretical and empirical studies. Further, recommendations are given to encourage best yet feasible practices in research and applications of machine learning. Common methods such as the holdout method for model evaluation and selection are covered, which are not recommended when working with small datasets. Different flavors of the bootstrap technique are introduced for estimating the uncertainty of performance estimates, as an alternative to confidence intervals via normal approximation if bootstrapping is computationally feasible. Common cross-validation techniques such as leave-one-out cross-validation and k-fold cross-validation are reviewed, the bias-variance trade-off for choosing k is discussed, and practical tips for the optimal choice of k are given based on empirical evidence. Different statistical tests for algorithm comparisons are presented, and strategies for dealing with multiple comparisons such as omnibus tests and multiple-comparison corrections are discussed. Finally, alternative methods for algorithm selection, such as the combined F-test 5x2 cross-validation and nested cross-validation, are recommended for comparing machine learning algorithms when datasets are small.","DOI":"10.48550/ARXIV.1811.12808","license":"arXiv.org perpetual, non-exclusive license","note":"publisher: arXiv\nversion: 3","source":"DOI.org (Datacite)","title":"Model Evaluation, Model Selection, and Algorithm Selection in Machine Learning","URL":"https://arxiv.org/abs/1811.12808","author":[{"family":"Raschka","given":"Sebastian"}],"accessed":{"date-parts":[["2023",3,8]]},"issued":{"date-parts":[["2018"]]}}}],"schema":"https://github.com/citation-style-language/schema/raw/master/csl-citation.json"} </w:instrText>
      </w:r>
      <w:r w:rsidR="00135EBC">
        <w:fldChar w:fldCharType="separate"/>
      </w:r>
      <w:r w:rsidR="002451BD" w:rsidRPr="002451BD">
        <w:rPr>
          <w:rFonts w:ascii="Times New Roman" w:hAnsi="Times New Roman" w:cs="Times New Roman"/>
        </w:rPr>
        <w:t>[24]</w:t>
      </w:r>
      <w:r w:rsidR="00135EBC">
        <w:fldChar w:fldCharType="end"/>
      </w:r>
    </w:p>
    <w:p w14:paraId="4DC4967D" w14:textId="77777777" w:rsidR="000C066D" w:rsidRDefault="00B91A58" w:rsidP="00F423DD">
      <w:pPr>
        <w:pStyle w:val="31"/>
      </w:pPr>
      <w:bookmarkStart w:id="88" w:name="_Hyperparameter_values"/>
      <w:bookmarkStart w:id="89" w:name="_Toc136348919"/>
      <w:bookmarkEnd w:id="88"/>
      <w:r>
        <w:t>Hyperparameter values</w:t>
      </w:r>
      <w:bookmarkEnd w:id="89"/>
      <w:r w:rsidR="000C066D">
        <w:t xml:space="preserve"> </w:t>
      </w:r>
    </w:p>
    <w:p w14:paraId="7A280246" w14:textId="6CFCC083" w:rsidR="00B91A58" w:rsidRPr="000C066D" w:rsidRDefault="00B91A58" w:rsidP="003F1EA9">
      <w:pPr>
        <w:rPr>
          <w:b/>
          <w:bCs/>
        </w:rPr>
      </w:pPr>
      <w:r>
        <w:t xml:space="preserve">When selecting hyperparameter values, </w:t>
      </w:r>
      <w:r w:rsidR="00755980">
        <w:t>the actual</w:t>
      </w:r>
      <w:r>
        <w:t xml:space="preserve"> challenge is to determine proper values to be tested b</w:t>
      </w:r>
      <w:r w:rsidRPr="00115E54">
        <w:t xml:space="preserve">ecause we strive </w:t>
      </w:r>
      <w:r>
        <w:t>to minimize value range due to computational issues</w:t>
      </w:r>
      <w:r w:rsidRPr="00115E54">
        <w:t>.</w:t>
      </w:r>
      <w:r>
        <w:t xml:space="preserve"> Also, if </w:t>
      </w:r>
      <w:r w:rsidR="00212C9C">
        <w:t xml:space="preserve">a </w:t>
      </w:r>
      <w:r>
        <w:t xml:space="preserve">too large step value is used it is possible that certain sensitive and narrow value range is skipped and therefore certain models might be rejected incorrectly. In grid search cross-validation all possible combinations are tested but because test values are selected manually there </w:t>
      </w:r>
      <w:r w:rsidR="000918BF">
        <w:t>exists</w:t>
      </w:r>
      <w:r>
        <w:t xml:space="preserve"> a risk that value range or scale is not correct. However, in order to select </w:t>
      </w:r>
      <w:r w:rsidR="00755980">
        <w:t>a model</w:t>
      </w:r>
      <w:r>
        <w:t xml:space="preserve"> for further tuning approximate optimal parameters </w:t>
      </w:r>
      <w:r>
        <w:lastRenderedPageBreak/>
        <w:t xml:space="preserve">for each model are obviously found. Tested hyperparameters and best combinations for each model are represented in the table </w:t>
      </w:r>
      <w:hyperlink w:anchor="_[A-3.2B]_Tuned_hyperparameters" w:history="1">
        <w:r w:rsidRPr="005E2DCB">
          <w:rPr>
            <w:rStyle w:val="affffc"/>
          </w:rPr>
          <w:t>A-3.</w:t>
        </w:r>
        <w:r w:rsidR="00FA220B">
          <w:rPr>
            <w:rStyle w:val="affffc"/>
          </w:rPr>
          <w:t>1C</w:t>
        </w:r>
      </w:hyperlink>
      <w:r>
        <w:t>.</w:t>
      </w:r>
    </w:p>
    <w:p w14:paraId="7E2EB4D9" w14:textId="4FC3242E" w:rsidR="00FB6F9D" w:rsidRPr="00447854" w:rsidRDefault="00B91A58" w:rsidP="00447854">
      <w:r>
        <w:t xml:space="preserve">When selecting hyperparameters there appears a problem: because hyperparameters are optimized separately in each iteration for a single model with different random state of data split, </w:t>
      </w:r>
      <w:r w:rsidRPr="00D251FD">
        <w:t>exact values cannot be chosen unambiguously</w:t>
      </w:r>
      <w:r>
        <w:t xml:space="preserve">. Therefore, mode </w:t>
      </w:r>
      <w:r w:rsidR="009F3CF7">
        <w:t xml:space="preserve">values </w:t>
      </w:r>
      <w:r>
        <w:t>of hyperparameter combinations are used. In continuous float</w:t>
      </w:r>
      <w:r w:rsidR="003B71BD">
        <w:t>ing point</w:t>
      </w:r>
      <w:r>
        <w:t xml:space="preserve"> value case, there might be different values equal with number of iterations. </w:t>
      </w:r>
      <w:r w:rsidRPr="0005315B">
        <w:t>In that sense, the optimal hyperparameters</w:t>
      </w:r>
      <w:r>
        <w:t xml:space="preserve"> represented in the table </w:t>
      </w:r>
      <w:hyperlink w:anchor="_[A-3.2B]_Tuned_hyperparameters" w:history="1">
        <w:r w:rsidRPr="00310AD9">
          <w:rPr>
            <w:rStyle w:val="affffc"/>
          </w:rPr>
          <w:t>A-3.</w:t>
        </w:r>
        <w:r w:rsidR="009D3F78">
          <w:rPr>
            <w:rStyle w:val="affffc"/>
          </w:rPr>
          <w:t>1C</w:t>
        </w:r>
      </w:hyperlink>
      <w:r w:rsidRPr="0005315B">
        <w:t xml:space="preserve"> are indicative only</w:t>
      </w:r>
      <w:r>
        <w:t>.</w:t>
      </w:r>
      <w:r w:rsidR="006362B9">
        <w:t xml:space="preserve"> </w:t>
      </w:r>
    </w:p>
    <w:p w14:paraId="31B053C6" w14:textId="11317523" w:rsidR="00BB7090" w:rsidRDefault="00BB7090" w:rsidP="00027280">
      <w:pPr>
        <w:pStyle w:val="21"/>
        <w:numPr>
          <w:ilvl w:val="1"/>
          <w:numId w:val="21"/>
        </w:numPr>
      </w:pPr>
      <w:bookmarkStart w:id="90" w:name="_Toc136348920"/>
      <w:r w:rsidRPr="003C349E">
        <w:t>Univariate</w:t>
      </w:r>
      <w:r>
        <w:t xml:space="preserve"> TSC</w:t>
      </w:r>
      <w:bookmarkEnd w:id="90"/>
    </w:p>
    <w:p w14:paraId="3FAC7CCC" w14:textId="7619A71E" w:rsidR="000B660D" w:rsidRPr="000B3E03" w:rsidRDefault="0096775B" w:rsidP="000B7B76">
      <w:pPr>
        <w:pStyle w:val="31"/>
      </w:pPr>
      <w:bookmarkStart w:id="91" w:name="_Toc125580505"/>
      <w:bookmarkStart w:id="92" w:name="_Toc136348921"/>
      <w:r w:rsidRPr="000B3E03">
        <w:t>U</w:t>
      </w:r>
      <w:r w:rsidR="00027280" w:rsidRPr="000B3E03">
        <w:t>-</w:t>
      </w:r>
      <w:r w:rsidRPr="000B3E03">
        <w:t xml:space="preserve">TSC </w:t>
      </w:r>
      <w:bookmarkStart w:id="93" w:name="_Introduction"/>
      <w:bookmarkEnd w:id="91"/>
      <w:bookmarkEnd w:id="93"/>
      <w:r w:rsidR="00194D05" w:rsidRPr="000B3E03">
        <w:t>Models</w:t>
      </w:r>
      <w:r w:rsidR="000B3E03" w:rsidRPr="000B3E03">
        <w:t xml:space="preserve"> and eva</w:t>
      </w:r>
      <w:r w:rsidR="000B3E03">
        <w:t>luation metrics</w:t>
      </w:r>
      <w:bookmarkEnd w:id="92"/>
    </w:p>
    <w:p w14:paraId="42DDF7C2" w14:textId="25424B0A" w:rsidR="00D26DD4" w:rsidRDefault="00F51521" w:rsidP="00954AA6">
      <w:r>
        <w:t>Univariate TSC a</w:t>
      </w:r>
      <w:r w:rsidR="000B660D">
        <w:t xml:space="preserve">nalysis consists of </w:t>
      </w:r>
      <w:r w:rsidR="00EA5689">
        <w:t>eight</w:t>
      </w:r>
      <w:r w:rsidR="000B660D">
        <w:t xml:space="preserve"> univariate </w:t>
      </w:r>
      <w:r w:rsidR="000B660D" w:rsidRPr="00D40A56">
        <w:rPr>
          <w:i/>
        </w:rPr>
        <w:t>sktime</w:t>
      </w:r>
      <w:r w:rsidR="000B660D">
        <w:t xml:space="preserve"> classifiers,</w:t>
      </w:r>
      <w:r w:rsidR="00FA7570">
        <w:t xml:space="preserve"> </w:t>
      </w:r>
      <w:r w:rsidR="00FA7570" w:rsidRPr="008A6FEA">
        <w:rPr>
          <w:iCs/>
        </w:rPr>
        <w:t xml:space="preserve">Time Series Forest Classifier </w:t>
      </w:r>
      <w:r w:rsidR="00FA7570">
        <w:t xml:space="preserve">(TSF), </w:t>
      </w:r>
      <w:r w:rsidR="00FA7570" w:rsidRPr="008A6FEA">
        <w:rPr>
          <w:iCs/>
        </w:rPr>
        <w:t>Supervised Time Series Forest</w:t>
      </w:r>
      <w:r w:rsidR="00FA7570">
        <w:t xml:space="preserve"> (STSF), </w:t>
      </w:r>
      <w:r w:rsidR="00FA7570" w:rsidRPr="008A6FEA">
        <w:rPr>
          <w:iCs/>
        </w:rPr>
        <w:t xml:space="preserve">Random Interval Spectral Forest (RISE), Random Interval Classifier (RIC), Shapelet Transform Classifier (ST), k-Nearest Neighbours Time </w:t>
      </w:r>
      <w:r w:rsidR="004826FF">
        <w:rPr>
          <w:iCs/>
        </w:rPr>
        <w:t>Series Classifier (kNN-TS), Comp</w:t>
      </w:r>
      <w:r w:rsidR="00FA7570" w:rsidRPr="008A6FEA">
        <w:rPr>
          <w:iCs/>
        </w:rPr>
        <w:t>osable Time Series Forest Classifier (CTSF) which is like TSF but has extended composability, and Word Extraction for Time Series Classification</w:t>
      </w:r>
      <w:r w:rsidR="00FA7570">
        <w:t xml:space="preserve"> (WEASEL).</w:t>
      </w:r>
      <w:r w:rsidR="00055020">
        <w:t xml:space="preserve"> </w:t>
      </w:r>
      <w:r w:rsidR="00DE577F">
        <w:t>The</w:t>
      </w:r>
      <w:r w:rsidR="000B660D">
        <w:t xml:space="preserve"> </w:t>
      </w:r>
      <w:r w:rsidR="000747F7">
        <w:t xml:space="preserve">individual and </w:t>
      </w:r>
      <w:r w:rsidR="000B660D">
        <w:t>relative performance</w:t>
      </w:r>
      <w:r w:rsidR="00055020">
        <w:t xml:space="preserve"> of these models</w:t>
      </w:r>
      <w:r w:rsidR="000B660D">
        <w:t xml:space="preserve"> will be examined</w:t>
      </w:r>
      <w:r w:rsidR="004C6782">
        <w:t>.</w:t>
      </w:r>
      <w:r w:rsidR="000B660D">
        <w:t xml:space="preserve"> </w:t>
      </w:r>
      <w:r w:rsidR="004C6782">
        <w:t>As</w:t>
      </w:r>
      <w:r w:rsidR="000B660D">
        <w:t xml:space="preserve"> </w:t>
      </w:r>
      <w:r w:rsidR="0009414B">
        <w:t xml:space="preserve">we use </w:t>
      </w:r>
      <w:r w:rsidR="004C6782">
        <w:t>interlaced univariate</w:t>
      </w:r>
      <w:r w:rsidR="000B660D">
        <w:t xml:space="preserve"> signals</w:t>
      </w:r>
      <w:r w:rsidR="0009414B">
        <w:t>, which are constructed</w:t>
      </w:r>
      <w:r w:rsidR="000B660D">
        <w:t xml:space="preserve"> from multivariate data, </w:t>
      </w:r>
      <w:r w:rsidR="00276A85">
        <w:t>classification task</w:t>
      </w:r>
      <w:r w:rsidR="000B660D">
        <w:t xml:space="preserve"> is reduced to a univariate </w:t>
      </w:r>
      <w:r w:rsidR="00276A85">
        <w:t>TSC</w:t>
      </w:r>
      <w:r w:rsidR="000B660D">
        <w:t xml:space="preserve">. </w:t>
      </w:r>
      <w:r w:rsidR="00212C9C">
        <w:t>First</w:t>
      </w:r>
      <w:r w:rsidR="000B660D">
        <w:t xml:space="preserve">, we take a brief preview and introduce </w:t>
      </w:r>
      <w:r w:rsidR="00C85397">
        <w:t>principles</w:t>
      </w:r>
      <w:r w:rsidR="000B660D">
        <w:t xml:space="preserve"> of each </w:t>
      </w:r>
      <w:r w:rsidR="00B02E57">
        <w:t>U-TSC</w:t>
      </w:r>
      <w:r w:rsidR="000B660D">
        <w:t xml:space="preserve"> </w:t>
      </w:r>
      <w:r w:rsidR="00E64EBB">
        <w:t>algorithm</w:t>
      </w:r>
      <w:r w:rsidR="000B660D">
        <w:t xml:space="preserve"> and </w:t>
      </w:r>
      <w:r w:rsidR="00FE7024">
        <w:t>discuss</w:t>
      </w:r>
      <w:r w:rsidR="000B660D">
        <w:t xml:space="preserve"> them in terms of </w:t>
      </w:r>
      <w:r w:rsidR="000B660D" w:rsidRPr="00D40A56">
        <w:rPr>
          <w:i/>
        </w:rPr>
        <w:t>sktime</w:t>
      </w:r>
      <w:r w:rsidR="000B660D">
        <w:t xml:space="preserve"> python library. Then we proceed into actual test results and </w:t>
      </w:r>
      <w:r w:rsidR="00684649">
        <w:t xml:space="preserve">explore model performance </w:t>
      </w:r>
      <w:r w:rsidR="00B5305F">
        <w:t>individually</w:t>
      </w:r>
      <w:r w:rsidR="000B660D">
        <w:t xml:space="preserve"> using common classification evaluation metrics like overall model </w:t>
      </w:r>
      <w:r w:rsidR="000B660D" w:rsidRPr="00DE65B9">
        <w:rPr>
          <w:i/>
          <w:iCs/>
        </w:rPr>
        <w:t>accuracy</w:t>
      </w:r>
      <w:r w:rsidR="000B660D">
        <w:t xml:space="preserve">, </w:t>
      </w:r>
      <w:r w:rsidR="000B660D" w:rsidRPr="00DE65B9">
        <w:rPr>
          <w:i/>
          <w:iCs/>
        </w:rPr>
        <w:t>precision</w:t>
      </w:r>
      <w:r w:rsidR="000B660D">
        <w:t xml:space="preserve">, </w:t>
      </w:r>
      <w:r w:rsidR="000B660D" w:rsidRPr="00DE65B9">
        <w:rPr>
          <w:i/>
          <w:iCs/>
        </w:rPr>
        <w:t>recall</w:t>
      </w:r>
      <w:r w:rsidR="000B660D">
        <w:t>,</w:t>
      </w:r>
      <w:r w:rsidR="00056B29">
        <w:t xml:space="preserve"> and</w:t>
      </w:r>
      <w:r w:rsidR="000B660D">
        <w:t xml:space="preserve"> </w:t>
      </w:r>
      <w:r w:rsidR="000B660D" w:rsidRPr="00D40A56">
        <w:rPr>
          <w:i/>
        </w:rPr>
        <w:t>f1-</w:t>
      </w:r>
      <w:r w:rsidR="000B660D" w:rsidRPr="00D40A56">
        <w:rPr>
          <w:i/>
          <w:iCs/>
        </w:rPr>
        <w:t>score</w:t>
      </w:r>
      <w:r w:rsidR="00073F3E">
        <w:t>.</w:t>
      </w:r>
      <w:r w:rsidR="00056B29">
        <w:t xml:space="preserve"> </w:t>
      </w:r>
      <w:r w:rsidR="00E64EBB">
        <w:t>For model comparison</w:t>
      </w:r>
      <w:r w:rsidR="00BF5260">
        <w:t xml:space="preserve">, </w:t>
      </w:r>
      <w:r w:rsidR="00893E12">
        <w:t xml:space="preserve">we use </w:t>
      </w:r>
      <w:r w:rsidR="00B86260">
        <w:t>some additional</w:t>
      </w:r>
      <w:r w:rsidR="00893E12">
        <w:t xml:space="preserve"> metrics</w:t>
      </w:r>
      <w:r w:rsidR="006A4B1A">
        <w:t xml:space="preserve"> </w:t>
      </w:r>
      <w:r w:rsidR="00893E12">
        <w:t>such as</w:t>
      </w:r>
      <w:r w:rsidR="000B660D">
        <w:t xml:space="preserve"> </w:t>
      </w:r>
      <w:r w:rsidR="000B660D" w:rsidRPr="00DE65B9">
        <w:rPr>
          <w:i/>
          <w:iCs/>
        </w:rPr>
        <w:t>Receiver Operating Characteristic</w:t>
      </w:r>
      <w:r w:rsidR="000B660D">
        <w:t xml:space="preserve"> (ROC) curve and its evaluation method </w:t>
      </w:r>
      <w:r w:rsidR="000B660D" w:rsidRPr="00DE65B9">
        <w:rPr>
          <w:i/>
          <w:iCs/>
        </w:rPr>
        <w:t>Area Under Curve</w:t>
      </w:r>
      <w:r w:rsidR="000B660D">
        <w:t xml:space="preserve"> (AUC). Also, we consider computation time for model training and testing. Because there </w:t>
      </w:r>
      <w:r w:rsidR="00807DCF">
        <w:t>occurs</w:t>
      </w:r>
      <w:r w:rsidR="000B660D">
        <w:t xml:space="preserve"> </w:t>
      </w:r>
      <w:r w:rsidR="00315228">
        <w:t xml:space="preserve">a </w:t>
      </w:r>
      <w:r w:rsidR="00142AC8">
        <w:t>significant</w:t>
      </w:r>
      <w:r w:rsidR="00807DCF">
        <w:t xml:space="preserve"> </w:t>
      </w:r>
      <w:r w:rsidR="0058305F">
        <w:t>fluctuation</w:t>
      </w:r>
      <w:r w:rsidR="000B660D">
        <w:t xml:space="preserve"> between consecutive algorithm executions</w:t>
      </w:r>
      <w:r w:rsidR="00315228">
        <w:t>,</w:t>
      </w:r>
      <w:r w:rsidR="000B660D">
        <w:t xml:space="preserve"> mainly caused by data shuffling, we </w:t>
      </w:r>
      <w:r w:rsidR="00C35327">
        <w:t>conduct ite</w:t>
      </w:r>
      <w:r w:rsidR="00FC399A">
        <w:t>rative classification for each model</w:t>
      </w:r>
      <w:r w:rsidR="000B660D">
        <w:t xml:space="preserve">. That allows us to evaluate model stability using variance and </w:t>
      </w:r>
      <w:r w:rsidR="00785205">
        <w:t>mean values</w:t>
      </w:r>
      <w:r w:rsidR="000B660D">
        <w:t xml:space="preserve"> </w:t>
      </w:r>
      <w:r w:rsidR="00785205">
        <w:t>of</w:t>
      </w:r>
      <w:r w:rsidR="000B660D">
        <w:t xml:space="preserve"> accuracy.</w:t>
      </w:r>
      <w:bookmarkStart w:id="94" w:name="_SKTime_classifiers"/>
      <w:bookmarkEnd w:id="94"/>
    </w:p>
    <w:p w14:paraId="3C3C252E" w14:textId="77777777" w:rsidR="000B660D" w:rsidRPr="00524475" w:rsidRDefault="000B660D" w:rsidP="008755A2">
      <w:pPr>
        <w:pStyle w:val="31"/>
      </w:pPr>
      <w:bookmarkStart w:id="95" w:name="_Sktime_API"/>
      <w:bookmarkStart w:id="96" w:name="_Toc136348922"/>
      <w:bookmarkEnd w:id="95"/>
      <w:r w:rsidRPr="00524475">
        <w:t>Sktime</w:t>
      </w:r>
      <w:r>
        <w:t xml:space="preserve"> API</w:t>
      </w:r>
      <w:bookmarkEnd w:id="96"/>
    </w:p>
    <w:p w14:paraId="6A6B29B4" w14:textId="0F353900" w:rsidR="000B660D" w:rsidRDefault="000B660D" w:rsidP="003F1EA9">
      <w:r w:rsidRPr="00861F3F">
        <w:rPr>
          <w:i/>
          <w:iCs/>
        </w:rPr>
        <w:t>Sktime</w:t>
      </w:r>
      <w:r>
        <w:t xml:space="preserve"> is a</w:t>
      </w:r>
      <w:r w:rsidRPr="003204D2">
        <w:t xml:space="preserve"> unified framework for machine learning with time series.</w:t>
      </w:r>
      <w:r>
        <w:t xml:space="preserve"> It provides an easy to use, flexible, and modular open-source</w:t>
      </w:r>
      <w:r w:rsidRPr="00861F3F">
        <w:t xml:space="preserve"> framework for a wide range of time series machine learning tasks. It offers </w:t>
      </w:r>
      <w:r w:rsidRPr="00AC7117">
        <w:rPr>
          <w:i/>
        </w:rPr>
        <w:t>scikit</w:t>
      </w:r>
      <w:r w:rsidRPr="00861F3F">
        <w:t xml:space="preserve">-learn compatible interfaces and model composition tools, with the goal </w:t>
      </w:r>
      <w:r w:rsidR="00B713C2" w:rsidRPr="00861F3F">
        <w:t>of making</w:t>
      </w:r>
      <w:r w:rsidRPr="00861F3F">
        <w:t xml:space="preserve"> the ecosystem more usable and</w:t>
      </w:r>
      <w:r>
        <w:t xml:space="preserve"> interoperable as a whole. </w:t>
      </w:r>
      <w:r w:rsidRPr="00AC7117">
        <w:rPr>
          <w:i/>
        </w:rPr>
        <w:t>Sktime</w:t>
      </w:r>
      <w:r w:rsidRPr="00601AB4">
        <w:t xml:space="preserve"> features a unified interface for multiple </w:t>
      </w:r>
      <w:r w:rsidRPr="00601AB4">
        <w:lastRenderedPageBreak/>
        <w:t xml:space="preserve">time series learning tasks. Currently, </w:t>
      </w:r>
      <w:r>
        <w:t>it</w:t>
      </w:r>
      <w:r w:rsidRPr="00601AB4">
        <w:t xml:space="preserve"> support</w:t>
      </w:r>
      <w:r>
        <w:t>s</w:t>
      </w:r>
      <w:r w:rsidRPr="00601AB4">
        <w:t xml:space="preserve"> forecasting, time series classification, time series regression and time series clus</w:t>
      </w:r>
      <w:r>
        <w:t xml:space="preserve">tering. </w:t>
      </w:r>
      <w:r w:rsidR="00F75700">
        <w:fldChar w:fldCharType="begin"/>
      </w:r>
      <w:r w:rsidR="002451BD">
        <w:instrText xml:space="preserve"> ADDIN ZOTERO_ITEM CSL_CITATION {"citationID":"JLhiUaQM","properties":{"formattedCitation":"[25]","plainCitation":"[25]","noteIndex":0},"citationItems":[{"id":11,"uris":["http://zotero.org/users/11390376/items/EM5G4BWH"],"itemData":{"id":11,"type":"article-journal","abstract":"We present sktime -- a new scikit-learn compatible Python library with a unified interface for machine learning with time series. Time series data gives rise to various distinct but closely related learning tasks, such as forecasting and time series classification, many of which can be solved by reducing them to related simpler tasks. We discuss the main rationale for creating a unified interface, including reduction, as well as the design of sktime's core API, supported by a clear overview of common time series tasks and reduction approaches.","DOI":"10.48550/ARXIV.1909.07872","license":"arXiv.org perpetual, non-exclusive license","note":"publisher: arXiv\nversion: 1","source":"DOI.org (Datacite)","title":"Sktime: A Unified Interface for Machine Learning with Time Series","title-short":"Sktime","URL":"https://arxiv.org/abs/1909.07872","author":[{"family":"Löning","given":"Markus"},{"family":"Bagnall","given":"Anthony"},{"family":"Ganesh","given":"Sajaysurya"},{"family":"Kazakov","given":"Viktor"},{"family":"Lines","given":"Jason"},{"family":"Király","given":"Franz J."}],"accessed":{"date-parts":[["2023",2,6]]},"issued":{"date-parts":[["2019"]]}}}],"schema":"https://github.com/citation-style-language/schema/raw/master/csl-citation.json"} </w:instrText>
      </w:r>
      <w:r w:rsidR="00F75700">
        <w:fldChar w:fldCharType="separate"/>
      </w:r>
      <w:r w:rsidR="002451BD" w:rsidRPr="002451BD">
        <w:rPr>
          <w:rFonts w:ascii="Times New Roman" w:hAnsi="Times New Roman" w:cs="Times New Roman"/>
        </w:rPr>
        <w:t>[25]</w:t>
      </w:r>
      <w:r w:rsidR="00F75700">
        <w:fldChar w:fldCharType="end"/>
      </w:r>
      <w:r>
        <w:t xml:space="preserve"> According to the study of Löning </w:t>
      </w:r>
      <w:r w:rsidR="00197B25">
        <w:t>et al.</w:t>
      </w:r>
      <w:r>
        <w:t xml:space="preserve"> (2019</w:t>
      </w:r>
      <w:r w:rsidR="00F75700">
        <w:t>)</w:t>
      </w:r>
      <w:r>
        <w:t xml:space="preserve">, “the main goal of sktime is to create a unified API for multiple time series tasks, extending the common scikit-learn interface to the temporal setting, while staying close to its syntax and logic whenever possible. Following </w:t>
      </w:r>
      <w:r w:rsidRPr="004511D1">
        <w:rPr>
          <w:i/>
          <w:iCs/>
        </w:rPr>
        <w:t>scikit</w:t>
      </w:r>
      <w:r>
        <w:t>-</w:t>
      </w:r>
      <w:r w:rsidRPr="002E5C2C">
        <w:rPr>
          <w:i/>
          <w:iCs/>
        </w:rPr>
        <w:t>learn</w:t>
      </w:r>
      <w:r>
        <w:t xml:space="preserve"> </w:t>
      </w:r>
      <w:r w:rsidRPr="004826FF">
        <w:rPr>
          <w:i/>
        </w:rPr>
        <w:t>API</w:t>
      </w:r>
      <w:r>
        <w:t xml:space="preserve"> allows us to re-</w:t>
      </w:r>
      <w:r w:rsidR="00B5305F">
        <w:t>utilize</w:t>
      </w:r>
      <w:r>
        <w:t xml:space="preserve"> many of the algorithms available in scikit-learn, which is especially useful because of reduction to tabular tasks and because many </w:t>
      </w:r>
      <w:r w:rsidR="00B5305F">
        <w:t>specialized</w:t>
      </w:r>
      <w:r>
        <w:t xml:space="preserve"> algorithms for time series are composites with tabular supervised learning algorithms as their components.”</w:t>
      </w:r>
      <w:r w:rsidR="00C068A7">
        <w:t xml:space="preserve"> Sktime features are represented in the table </w:t>
      </w:r>
      <w:r w:rsidR="00777C6A">
        <w:t>3.2A.</w:t>
      </w:r>
    </w:p>
    <w:p w14:paraId="019E1BA5" w14:textId="49A8D03F" w:rsidR="00777C6A" w:rsidRDefault="00777C6A" w:rsidP="00777C6A">
      <w:pPr>
        <w:pStyle w:val="Tableheader"/>
      </w:pPr>
      <w:bookmarkStart w:id="97" w:name="_Toc135560700"/>
      <w:r>
        <w:t>Table 3.2A: Sktime features.</w:t>
      </w:r>
      <w:bookmarkEnd w:id="97"/>
    </w:p>
    <w:tbl>
      <w:tblPr>
        <w:tblStyle w:val="APAReport"/>
        <w:tblW w:w="0" w:type="auto"/>
        <w:tblLook w:val="04A0" w:firstRow="1" w:lastRow="0" w:firstColumn="1" w:lastColumn="0" w:noHBand="0" w:noVBand="1"/>
      </w:tblPr>
      <w:tblGrid>
        <w:gridCol w:w="1843"/>
        <w:gridCol w:w="7517"/>
      </w:tblGrid>
      <w:tr w:rsidR="001538F1" w14:paraId="463544A0" w14:textId="77777777" w:rsidTr="00E525E4">
        <w:trPr>
          <w:cnfStyle w:val="100000000000" w:firstRow="1" w:lastRow="0" w:firstColumn="0" w:lastColumn="0" w:oddVBand="0" w:evenVBand="0" w:oddHBand="0" w:evenHBand="0" w:firstRowFirstColumn="0" w:firstRowLastColumn="0" w:lastRowFirstColumn="0" w:lastRowLastColumn="0"/>
          <w:trHeight w:val="340"/>
        </w:trPr>
        <w:tc>
          <w:tcPr>
            <w:tcW w:w="1843" w:type="dxa"/>
            <w:vAlign w:val="center"/>
          </w:tcPr>
          <w:p w14:paraId="618D8F5F" w14:textId="53931502" w:rsidR="001538F1" w:rsidRPr="00E525E4" w:rsidRDefault="001538F1" w:rsidP="00777C6A">
            <w:pPr>
              <w:pStyle w:val="Table"/>
              <w:rPr>
                <w:b/>
                <w:bCs/>
              </w:rPr>
            </w:pPr>
          </w:p>
        </w:tc>
        <w:tc>
          <w:tcPr>
            <w:tcW w:w="7517" w:type="dxa"/>
            <w:vAlign w:val="center"/>
          </w:tcPr>
          <w:p w14:paraId="0EC211E5" w14:textId="2AE4389F" w:rsidR="001538F1" w:rsidRPr="00E525E4" w:rsidRDefault="001538F1" w:rsidP="00777C6A">
            <w:pPr>
              <w:pStyle w:val="Table"/>
              <w:rPr>
                <w:b/>
                <w:bCs/>
              </w:rPr>
            </w:pPr>
            <w:r w:rsidRPr="00E525E4">
              <w:rPr>
                <w:b/>
                <w:bCs/>
              </w:rPr>
              <w:t>Description</w:t>
            </w:r>
          </w:p>
        </w:tc>
      </w:tr>
      <w:tr w:rsidR="001538F1" w14:paraId="7A610F3D" w14:textId="77777777" w:rsidTr="00E525E4">
        <w:trPr>
          <w:trHeight w:val="397"/>
        </w:trPr>
        <w:tc>
          <w:tcPr>
            <w:tcW w:w="1843" w:type="dxa"/>
            <w:vAlign w:val="center"/>
          </w:tcPr>
          <w:p w14:paraId="04967E14" w14:textId="62FB0FE0" w:rsidR="001538F1" w:rsidRPr="00E525E4" w:rsidRDefault="008A17EB" w:rsidP="00777C6A">
            <w:pPr>
              <w:pStyle w:val="Table"/>
              <w:rPr>
                <w:b/>
                <w:bCs/>
              </w:rPr>
            </w:pPr>
            <w:r w:rsidRPr="00E525E4">
              <w:rPr>
                <w:b/>
                <w:bCs/>
              </w:rPr>
              <w:t>Definition</w:t>
            </w:r>
          </w:p>
        </w:tc>
        <w:tc>
          <w:tcPr>
            <w:tcW w:w="7517" w:type="dxa"/>
            <w:vAlign w:val="center"/>
          </w:tcPr>
          <w:p w14:paraId="1C6F717A" w14:textId="6F206C30" w:rsidR="001538F1" w:rsidRDefault="00A27716" w:rsidP="00777C6A">
            <w:pPr>
              <w:pStyle w:val="Table"/>
            </w:pPr>
            <w:r w:rsidRPr="00815941">
              <w:t>Modular, principled, and object-oriented</w:t>
            </w:r>
            <w:r>
              <w:t xml:space="preserve"> API</w:t>
            </w:r>
            <w:r w:rsidR="008A17EB" w:rsidRPr="00601AB4">
              <w:t xml:space="preserve"> for machine learning with time series, for the purpose of specifying, fitting, applying, and validating machine learning models.</w:t>
            </w:r>
          </w:p>
        </w:tc>
      </w:tr>
      <w:tr w:rsidR="00C772CD" w14:paraId="6924FDBC" w14:textId="77777777" w:rsidTr="00E525E4">
        <w:trPr>
          <w:trHeight w:val="397"/>
        </w:trPr>
        <w:tc>
          <w:tcPr>
            <w:tcW w:w="1843" w:type="dxa"/>
            <w:vAlign w:val="center"/>
          </w:tcPr>
          <w:p w14:paraId="3F83C662" w14:textId="760704DD" w:rsidR="00C772CD" w:rsidRPr="00E525E4" w:rsidRDefault="000070E4" w:rsidP="00777C6A">
            <w:pPr>
              <w:pStyle w:val="Table"/>
              <w:rPr>
                <w:b/>
                <w:bCs/>
              </w:rPr>
            </w:pPr>
            <w:r w:rsidRPr="00E525E4">
              <w:rPr>
                <w:b/>
                <w:bCs/>
              </w:rPr>
              <w:t>Interpreter</w:t>
            </w:r>
          </w:p>
        </w:tc>
        <w:tc>
          <w:tcPr>
            <w:tcW w:w="7517" w:type="dxa"/>
            <w:vAlign w:val="center"/>
          </w:tcPr>
          <w:p w14:paraId="3D5E63BC" w14:textId="5273CA48" w:rsidR="00C772CD" w:rsidRPr="00601AB4" w:rsidRDefault="008F38BB" w:rsidP="00777C6A">
            <w:pPr>
              <w:pStyle w:val="Table"/>
            </w:pPr>
            <w:r>
              <w:t>I</w:t>
            </w:r>
            <w:r w:rsidR="000070E4" w:rsidRPr="000070E4">
              <w:t>nteractive Python interpreter</w:t>
            </w:r>
            <w:r>
              <w:t>.</w:t>
            </w:r>
            <w:r w:rsidR="000070E4" w:rsidRPr="000070E4">
              <w:t xml:space="preserve"> </w:t>
            </w:r>
            <w:r>
              <w:t>N</w:t>
            </w:r>
            <w:r w:rsidR="000070E4" w:rsidRPr="000070E4">
              <w:t>o command-line interface or graphical user interface</w:t>
            </w:r>
          </w:p>
        </w:tc>
      </w:tr>
      <w:tr w:rsidR="001538F1" w14:paraId="74B8B918" w14:textId="77777777" w:rsidTr="00E525E4">
        <w:trPr>
          <w:trHeight w:val="397"/>
        </w:trPr>
        <w:tc>
          <w:tcPr>
            <w:tcW w:w="1843" w:type="dxa"/>
            <w:vAlign w:val="center"/>
          </w:tcPr>
          <w:p w14:paraId="789280A8" w14:textId="76F057DC" w:rsidR="001538F1" w:rsidRPr="00E525E4" w:rsidRDefault="0019255E" w:rsidP="00777C6A">
            <w:pPr>
              <w:pStyle w:val="Table"/>
              <w:rPr>
                <w:b/>
                <w:bCs/>
              </w:rPr>
            </w:pPr>
            <w:r w:rsidRPr="00E525E4">
              <w:rPr>
                <w:b/>
                <w:bCs/>
              </w:rPr>
              <w:t>Syntax</w:t>
            </w:r>
          </w:p>
        </w:tc>
        <w:tc>
          <w:tcPr>
            <w:tcW w:w="7517" w:type="dxa"/>
            <w:vAlign w:val="center"/>
          </w:tcPr>
          <w:p w14:paraId="275EA3A5" w14:textId="6426EA4B" w:rsidR="001538F1" w:rsidRDefault="00E54964" w:rsidP="00E54964">
            <w:pPr>
              <w:pStyle w:val="Table"/>
            </w:pPr>
            <w:r>
              <w:t>Interactive user experience with scikit-learn like syntax conventions.</w:t>
            </w:r>
          </w:p>
        </w:tc>
      </w:tr>
      <w:tr w:rsidR="001538F1" w14:paraId="74B94178" w14:textId="77777777" w:rsidTr="00E525E4">
        <w:trPr>
          <w:trHeight w:val="397"/>
        </w:trPr>
        <w:tc>
          <w:tcPr>
            <w:tcW w:w="1843" w:type="dxa"/>
            <w:vAlign w:val="center"/>
          </w:tcPr>
          <w:p w14:paraId="6DA1CAD9" w14:textId="6BD12041" w:rsidR="001538F1" w:rsidRPr="00E525E4" w:rsidRDefault="00303AB9" w:rsidP="00777C6A">
            <w:pPr>
              <w:pStyle w:val="Table"/>
              <w:rPr>
                <w:b/>
                <w:bCs/>
              </w:rPr>
            </w:pPr>
            <w:r w:rsidRPr="00E525E4">
              <w:rPr>
                <w:b/>
                <w:bCs/>
              </w:rPr>
              <w:t>Computation</w:t>
            </w:r>
          </w:p>
        </w:tc>
        <w:tc>
          <w:tcPr>
            <w:tcW w:w="7517" w:type="dxa"/>
            <w:vAlign w:val="center"/>
          </w:tcPr>
          <w:p w14:paraId="72EFCDDB" w14:textId="0323BA25" w:rsidR="001538F1" w:rsidRDefault="0019255E" w:rsidP="00777C6A">
            <w:pPr>
              <w:pStyle w:val="Table"/>
            </w:pPr>
            <w:r w:rsidRPr="0019255E">
              <w:t>In-memory computation of a single machine</w:t>
            </w:r>
            <w:r w:rsidR="00D1538D">
              <w:t>. N</w:t>
            </w:r>
            <w:r w:rsidRPr="0019255E">
              <w:t>o distributed computing</w:t>
            </w:r>
          </w:p>
        </w:tc>
      </w:tr>
      <w:tr w:rsidR="001538F1" w14:paraId="783F7A07" w14:textId="77777777" w:rsidTr="00E525E4">
        <w:trPr>
          <w:trHeight w:val="397"/>
        </w:trPr>
        <w:tc>
          <w:tcPr>
            <w:tcW w:w="1843" w:type="dxa"/>
            <w:vAlign w:val="center"/>
          </w:tcPr>
          <w:p w14:paraId="02117CA1" w14:textId="05A5B88C" w:rsidR="001538F1" w:rsidRPr="00E525E4" w:rsidRDefault="0019255E" w:rsidP="00777C6A">
            <w:pPr>
              <w:pStyle w:val="Table"/>
              <w:rPr>
                <w:b/>
                <w:bCs/>
              </w:rPr>
            </w:pPr>
            <w:r w:rsidRPr="00E525E4">
              <w:rPr>
                <w:b/>
                <w:bCs/>
              </w:rPr>
              <w:t xml:space="preserve">Data </w:t>
            </w:r>
            <w:r w:rsidR="00C772CD" w:rsidRPr="00E525E4">
              <w:rPr>
                <w:b/>
                <w:bCs/>
              </w:rPr>
              <w:t>handling</w:t>
            </w:r>
          </w:p>
        </w:tc>
        <w:tc>
          <w:tcPr>
            <w:tcW w:w="7517" w:type="dxa"/>
            <w:vAlign w:val="center"/>
          </w:tcPr>
          <w:p w14:paraId="73E6CC7B" w14:textId="45A0A75A" w:rsidR="001538F1" w:rsidRDefault="0019255E" w:rsidP="00777C6A">
            <w:pPr>
              <w:pStyle w:val="Table"/>
            </w:pPr>
            <w:r w:rsidRPr="0019255E">
              <w:t>Medium-sized data in Pandas and NumPy</w:t>
            </w:r>
          </w:p>
        </w:tc>
      </w:tr>
      <w:tr w:rsidR="001538F1" w14:paraId="37AD129B" w14:textId="77777777" w:rsidTr="00E525E4">
        <w:trPr>
          <w:trHeight w:val="397"/>
        </w:trPr>
        <w:tc>
          <w:tcPr>
            <w:tcW w:w="1843" w:type="dxa"/>
            <w:vAlign w:val="center"/>
          </w:tcPr>
          <w:p w14:paraId="36394C50" w14:textId="1C9F982E" w:rsidR="001538F1" w:rsidRPr="00E525E4" w:rsidRDefault="00D1538D" w:rsidP="00777C6A">
            <w:pPr>
              <w:pStyle w:val="Table"/>
              <w:rPr>
                <w:b/>
                <w:bCs/>
              </w:rPr>
            </w:pPr>
            <w:r w:rsidRPr="00E525E4">
              <w:rPr>
                <w:b/>
                <w:bCs/>
              </w:rPr>
              <w:t>Status</w:t>
            </w:r>
          </w:p>
        </w:tc>
        <w:tc>
          <w:tcPr>
            <w:tcW w:w="7517" w:type="dxa"/>
            <w:vAlign w:val="center"/>
          </w:tcPr>
          <w:p w14:paraId="4F3176F2" w14:textId="11BD7B2C" w:rsidR="001538F1" w:rsidRDefault="00E525E4" w:rsidP="00777C6A">
            <w:pPr>
              <w:pStyle w:val="Table"/>
            </w:pPr>
            <w:r>
              <w:t>Early stage of development (2019) and currently includes several state-of-the-art algorithms for time series classification.</w:t>
            </w:r>
          </w:p>
        </w:tc>
      </w:tr>
    </w:tbl>
    <w:p w14:paraId="4371B733" w14:textId="77777777" w:rsidR="00CC0EE4" w:rsidRPr="00524475" w:rsidRDefault="00CC0EE4" w:rsidP="00CC0EE4">
      <w:pPr>
        <w:ind w:firstLine="0"/>
      </w:pPr>
    </w:p>
    <w:p w14:paraId="2294C8CC" w14:textId="4E7E77B8" w:rsidR="00D55D03" w:rsidRDefault="000B660D" w:rsidP="004F4B54">
      <w:r w:rsidRPr="000D0336">
        <w:rPr>
          <w:i/>
        </w:rPr>
        <w:t>Sktime</w:t>
      </w:r>
      <w:r>
        <w:t xml:space="preserve"> </w:t>
      </w:r>
      <w:r w:rsidR="00CC0EE4">
        <w:t>a</w:t>
      </w:r>
      <w:r>
        <w:t xml:space="preserve">lgorithms are divided into sub-categories which </w:t>
      </w:r>
      <w:r w:rsidR="00FE7024">
        <w:t>are</w:t>
      </w:r>
      <w:r>
        <w:t xml:space="preserve"> </w:t>
      </w:r>
      <w:r>
        <w:rPr>
          <w:bCs/>
          <w:i/>
        </w:rPr>
        <w:t>i</w:t>
      </w:r>
      <w:r w:rsidRPr="00E51006">
        <w:rPr>
          <w:bCs/>
          <w:i/>
        </w:rPr>
        <w:t>nterval based</w:t>
      </w:r>
      <w:r>
        <w:t xml:space="preserve">, </w:t>
      </w:r>
      <w:r w:rsidRPr="00E51006">
        <w:rPr>
          <w:i/>
        </w:rPr>
        <w:t>distance based</w:t>
      </w:r>
      <w:r>
        <w:t xml:space="preserve">, </w:t>
      </w:r>
      <w:r w:rsidRPr="00E51006">
        <w:rPr>
          <w:i/>
        </w:rPr>
        <w:t>shapelet based</w:t>
      </w:r>
      <w:r>
        <w:t xml:space="preserve">, </w:t>
      </w:r>
      <w:r w:rsidRPr="00E51006">
        <w:rPr>
          <w:i/>
        </w:rPr>
        <w:t>dictionary based</w:t>
      </w:r>
      <w:r>
        <w:rPr>
          <w:i/>
        </w:rPr>
        <w:t>,</w:t>
      </w:r>
      <w:r>
        <w:t xml:space="preserve"> </w:t>
      </w:r>
      <w:r w:rsidRPr="00E51006">
        <w:rPr>
          <w:i/>
        </w:rPr>
        <w:t>feature based</w:t>
      </w:r>
      <w:r>
        <w:t xml:space="preserve">, and </w:t>
      </w:r>
      <w:r>
        <w:rPr>
          <w:i/>
        </w:rPr>
        <w:t>deep learning.</w:t>
      </w:r>
      <w:r w:rsidRPr="00524475">
        <w:t xml:space="preserve"> </w:t>
      </w:r>
      <w:r w:rsidR="00674BFD">
        <w:fldChar w:fldCharType="begin"/>
      </w:r>
      <w:r w:rsidR="002451BD">
        <w:instrText xml:space="preserve"> ADDIN ZOTERO_ITEM CSL_CITATION {"citationID":"dVQ1ezpc","properties":{"formattedCitation":"[25], [26]","plainCitation":"[25], [26]","noteIndex":0},"citationItems":[{"id":11,"uris":["http://zotero.org/users/11390376/items/EM5G4BWH"],"itemData":{"id":11,"type":"article-journal","abstract":"We present sktime -- a new scikit-learn compatible Python library with a unified interface for machine learning with time series. Time series data gives rise to various distinct but closely related learning tasks, such as forecasting and time series classification, many of which can be solved by reducing them to related simpler tasks. We discuss the main rationale for creating a unified interface, including reduction, as well as the design of sktime's core API, supported by a clear overview of common time series tasks and reduction approaches.","DOI":"10.48550/ARXIV.1909.07872","license":"arXiv.org perpetual, non-exclusive license","note":"publisher: arXiv\nversion: 1","source":"DOI.org (Datacite)","title":"Sktime: A Unified Interface for Machine Learning with Time Series","title-short":"Sktime","URL":"https://arxiv.org/abs/1909.07872","author":[{"family":"Löning","given":"Markus"},{"family":"Bagnall","given":"Anthony"},{"family":"Ganesh","given":"Sajaysurya"},{"family":"Kazakov","given":"Viktor"},{"family":"Lines","given":"Jason"},{"family":"Király","given":"Franz J."}],"accessed":{"date-parts":[["2023",2,6]]},"issued":{"date-parts":[["2019"]]}}},{"id":15,"uris":["http://zotero.org/users/11390376/items/RFCBA7JX"],"itemData":{"id":15,"type":"article-journal","abstract":"sktime is an open source, Python based, sklearn compatible toolkit for time series analysis developed by researchers at the University of East Anglia (UEA), University College London and the Alan Turing Institute. A key initial goal for sktime was to provide time series classification functionality equivalent to that available in a related java package, tsml, also developed at UEA. We describe the implementation of six such classifiers in sktime and compare them to their tsml equivalents. We demonstrate correctness through equivalence of accuracy on a range of standard test problems and compare the build time of the different implementations. We find that there is significant difference in accuracy on only one of the six algorithms we look at (Proximity Forest). This difference is causing us some pain in debugging. We found a much wider range of difference in efficiency. Again, this was not unexpected, but it does highlight ways both toolkits could be improved.","DOI":"10.48550/ARXIV.1909.05738","license":"arXiv.org perpetual, non-exclusive license","note":"publisher: arXiv\nversion: 3","source":"DOI.org (Datacite)","title":"A tale of two toolkits, report the first: benchmarking time series classification algorithms for correctness and efficiency","title-short":"A tale of two toolkits, report the first","URL":"https://arxiv.org/abs/1909.05738","author":[{"family":"Bagnall","given":"Anthony"},{"family":"Király","given":"Franz"},{"family":"Löning","given":"Markus"},{"family":"Middlehurst","given":"Matthew"},{"family":"Oastler","given":"George"}],"accessed":{"date-parts":[["2023",2,6]]},"issued":{"date-parts":[["2019"]]}}}],"schema":"https://github.com/citation-style-language/schema/raw/master/csl-citation.json"} </w:instrText>
      </w:r>
      <w:r w:rsidR="00674BFD">
        <w:fldChar w:fldCharType="separate"/>
      </w:r>
      <w:r w:rsidR="002451BD" w:rsidRPr="002451BD">
        <w:rPr>
          <w:rFonts w:ascii="Times New Roman" w:hAnsi="Times New Roman" w:cs="Times New Roman"/>
        </w:rPr>
        <w:t>[25], [26]</w:t>
      </w:r>
      <w:r w:rsidR="00674BFD">
        <w:fldChar w:fldCharType="end"/>
      </w:r>
      <w:r>
        <w:t xml:space="preserve"> From these categories, models were selected</w:t>
      </w:r>
      <w:r w:rsidR="00031095">
        <w:t xml:space="preserve"> as follows</w:t>
      </w:r>
      <w:r>
        <w:t xml:space="preserve">: </w:t>
      </w:r>
      <w:r w:rsidR="00B1467A">
        <w:t>four</w:t>
      </w:r>
      <w:r>
        <w:t xml:space="preserve"> interval-based models TSF, STSF,</w:t>
      </w:r>
      <w:r w:rsidR="00B1467A">
        <w:t xml:space="preserve"> CTSF,</w:t>
      </w:r>
      <w:r>
        <w:t xml:space="preserve"> </w:t>
      </w:r>
      <w:r w:rsidR="00031095">
        <w:t xml:space="preserve">and </w:t>
      </w:r>
      <w:r>
        <w:t>RISE. Model RI</w:t>
      </w:r>
      <w:r w:rsidR="00435A4E">
        <w:t>C</w:t>
      </w:r>
      <w:r>
        <w:t xml:space="preserve"> is feature based,</w:t>
      </w:r>
      <w:r w:rsidR="009F7AE9">
        <w:t xml:space="preserve"> </w:t>
      </w:r>
      <w:r>
        <w:t>ST</w:t>
      </w:r>
      <w:r w:rsidR="00031095">
        <w:t>C</w:t>
      </w:r>
      <w:r>
        <w:t xml:space="preserve"> is shapelet based,</w:t>
      </w:r>
      <w:r w:rsidR="00171D7E">
        <w:t xml:space="preserve"> and</w:t>
      </w:r>
      <w:r>
        <w:t xml:space="preserve"> </w:t>
      </w:r>
      <w:r w:rsidR="00435A4E">
        <w:t>k</w:t>
      </w:r>
      <w:r>
        <w:t xml:space="preserve">NN-TS </w:t>
      </w:r>
      <w:r w:rsidR="00171D7E">
        <w:t>is</w:t>
      </w:r>
      <w:r>
        <w:t xml:space="preserve"> distance based</w:t>
      </w:r>
      <w:r w:rsidR="00171D7E">
        <w:t>.</w:t>
      </w:r>
      <w:r w:rsidR="00770A1C">
        <w:t xml:space="preserve"> </w:t>
      </w:r>
      <w:r w:rsidR="001A12FC">
        <w:t xml:space="preserve">Lastly, </w:t>
      </w:r>
      <w:r w:rsidR="00770A1C">
        <w:t xml:space="preserve">WEASEL </w:t>
      </w:r>
      <w:r w:rsidR="001A12FC">
        <w:t>was selected to represent</w:t>
      </w:r>
      <w:r w:rsidR="00770A1C">
        <w:t xml:space="preserve"> dictionary based models</w:t>
      </w:r>
      <w:r w:rsidR="001A12FC">
        <w:t xml:space="preserve"> in our </w:t>
      </w:r>
      <w:r w:rsidR="009843A8">
        <w:t>U-TSC study</w:t>
      </w:r>
      <w:r>
        <w:t xml:space="preserve">. </w:t>
      </w:r>
      <w:r w:rsidR="008711F3" w:rsidRPr="008711F3">
        <w:t xml:space="preserve"> </w:t>
      </w:r>
      <w:r w:rsidR="00FE7024">
        <w:t>The majority</w:t>
      </w:r>
      <w:r w:rsidR="008711F3">
        <w:t xml:space="preserve"> of applied U-TSC models are based on a decision tree algorithm and uses Random Forest (RF) as a base model, whose principals are depicted in </w:t>
      </w:r>
      <w:r w:rsidR="00647F78">
        <w:t>figure</w:t>
      </w:r>
      <w:r w:rsidR="008711F3">
        <w:t xml:space="preserve"> 3.2A. </w:t>
      </w:r>
      <w:r w:rsidR="00392DC2">
        <w:t>In the n</w:t>
      </w:r>
      <w:r w:rsidR="008711F3">
        <w:t>ext</w:t>
      </w:r>
      <w:r w:rsidR="00392DC2">
        <w:t xml:space="preserve"> section</w:t>
      </w:r>
      <w:r w:rsidR="008711F3">
        <w:t xml:space="preserve">, </w:t>
      </w:r>
      <w:r w:rsidR="00392DC2">
        <w:t xml:space="preserve">these </w:t>
      </w:r>
      <w:r w:rsidR="00D1350D">
        <w:t xml:space="preserve">selected </w:t>
      </w:r>
      <w:r w:rsidR="00392DC2">
        <w:t xml:space="preserve">models are </w:t>
      </w:r>
      <w:r w:rsidR="008711F3">
        <w:t>introduce</w:t>
      </w:r>
      <w:r w:rsidR="00392DC2">
        <w:t>d</w:t>
      </w:r>
      <w:r w:rsidR="008711F3">
        <w:t>.</w:t>
      </w:r>
      <w:r w:rsidR="00A9675F">
        <w:t xml:space="preserve"> Also, </w:t>
      </w:r>
      <w:r w:rsidR="004D52B3">
        <w:t xml:space="preserve">an incomplete set of model pseudocodes are available as appendix </w:t>
      </w:r>
      <w:hyperlink w:anchor="_Toc134628361" w:history="1">
        <w:r w:rsidR="004D52B3" w:rsidRPr="00E66FEE">
          <w:rPr>
            <w:rStyle w:val="affffc"/>
          </w:rPr>
          <w:t>A-3.2A</w:t>
        </w:r>
      </w:hyperlink>
      <w:r w:rsidR="004D52B3">
        <w:t>.</w:t>
      </w:r>
    </w:p>
    <w:p w14:paraId="2007BD55" w14:textId="57A343B7" w:rsidR="00D55D03" w:rsidRDefault="00D55D03" w:rsidP="00D55D03">
      <w:pPr>
        <w:pStyle w:val="31"/>
      </w:pPr>
      <w:bookmarkStart w:id="98" w:name="_Toc136348923"/>
      <w:r>
        <w:t>Random Forest algorithm</w:t>
      </w:r>
      <w:bookmarkEnd w:id="98"/>
    </w:p>
    <w:p w14:paraId="58F99B99" w14:textId="77777777" w:rsidR="002451BD" w:rsidRDefault="003173BD" w:rsidP="002451BD">
      <w:r w:rsidRPr="003173BD">
        <w:t>R</w:t>
      </w:r>
      <w:r w:rsidR="008711F3">
        <w:t xml:space="preserve">andom </w:t>
      </w:r>
      <w:r w:rsidR="00336918">
        <w:t>F</w:t>
      </w:r>
      <w:r w:rsidR="008711F3">
        <w:t>orest</w:t>
      </w:r>
      <w:r w:rsidRPr="003173BD">
        <w:t xml:space="preserve"> is a popular machine learning algorithm used for several types of classification tasks</w:t>
      </w:r>
      <w:r w:rsidR="00187FB5">
        <w:t xml:space="preserve">. </w:t>
      </w:r>
      <w:r w:rsidR="002F554B">
        <w:t>It</w:t>
      </w:r>
      <w:r w:rsidRPr="003173BD">
        <w:t xml:space="preserve"> is an ensemble of tree-structured classifiers. Every tree of the forest gives a unit vote, assigning each input to the most probable class label. It is a fast</w:t>
      </w:r>
      <w:r w:rsidR="00052B07">
        <w:t xml:space="preserve"> </w:t>
      </w:r>
      <w:r w:rsidR="00052B07" w:rsidRPr="003173BD">
        <w:t>method</w:t>
      </w:r>
      <w:r w:rsidR="00052B07">
        <w:t xml:space="preserve"> and</w:t>
      </w:r>
      <w:r w:rsidRPr="003173BD">
        <w:t xml:space="preserve"> robust to noise</w:t>
      </w:r>
      <w:r w:rsidR="00052B07">
        <w:t>,</w:t>
      </w:r>
      <w:r w:rsidRPr="003173BD">
        <w:t xml:space="preserve"> which can identify non-linear patterns in the data. </w:t>
      </w:r>
      <w:r w:rsidR="00052B07">
        <w:t>RF</w:t>
      </w:r>
      <w:r w:rsidRPr="003173BD">
        <w:t xml:space="preserve"> can easily handle both numerical and categorical data. One </w:t>
      </w:r>
    </w:p>
    <w:p w14:paraId="0FC236E4" w14:textId="77777777" w:rsidR="002451BD" w:rsidRDefault="002451BD" w:rsidP="002451BD"/>
    <w:p w14:paraId="132339C0" w14:textId="511646C9" w:rsidR="002451BD" w:rsidRDefault="002451BD" w:rsidP="002451BD">
      <w:pPr>
        <w:pStyle w:val="Figurecaption"/>
        <w:keepNext/>
        <w:keepLines/>
      </w:pPr>
      <w:bookmarkStart w:id="99" w:name="_Toc136271765"/>
      <w:r>
        <w:rPr>
          <w:noProof/>
          <w:lang w:eastAsia="en-US"/>
        </w:rPr>
        <w:lastRenderedPageBreak/>
        <w:drawing>
          <wp:anchor distT="0" distB="0" distL="114300" distR="114300" simplePos="0" relativeHeight="251672591" behindDoc="0" locked="0" layoutInCell="1" allowOverlap="1" wp14:anchorId="0DA59EF3" wp14:editId="1C4951B8">
            <wp:simplePos x="0" y="0"/>
            <wp:positionH relativeFrom="margin">
              <wp:posOffset>1242</wp:posOffset>
            </wp:positionH>
            <wp:positionV relativeFrom="margin">
              <wp:posOffset>3313</wp:posOffset>
            </wp:positionV>
            <wp:extent cx="6151880" cy="3203575"/>
            <wp:effectExtent l="0" t="0" r="1270" b="0"/>
            <wp:wrapSquare wrapText="bothSides"/>
            <wp:docPr id="1308140180" name="Picture 1308140180" descr="A picture containing screenshot, black, darkness,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140180" name="Picture 1" descr="A picture containing screenshot, black, darkness, design&#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6151880" cy="3203575"/>
                    </a:xfrm>
                    <a:prstGeom prst="rect">
                      <a:avLst/>
                    </a:prstGeom>
                  </pic:spPr>
                </pic:pic>
              </a:graphicData>
            </a:graphic>
          </wp:anchor>
        </w:drawing>
      </w:r>
      <w:r>
        <w:t xml:space="preserve">Fig. 3.2A: Principals of </w:t>
      </w:r>
      <w:r w:rsidRPr="00E67D88">
        <w:t>Random</w:t>
      </w:r>
      <w:r>
        <w:t xml:space="preserve"> Forest algorithm.</w:t>
      </w:r>
      <w:bookmarkEnd w:id="99"/>
    </w:p>
    <w:p w14:paraId="7523A8B5" w14:textId="6A3CB627" w:rsidR="002451BD" w:rsidRDefault="003173BD" w:rsidP="002451BD">
      <w:pPr>
        <w:ind w:firstLine="0"/>
      </w:pPr>
      <w:r w:rsidRPr="003173BD">
        <w:t xml:space="preserve">of the major advantages of </w:t>
      </w:r>
      <w:r w:rsidR="00336918">
        <w:t>RF</w:t>
      </w:r>
      <w:r w:rsidRPr="003173BD">
        <w:t xml:space="preserve"> is that it does not suffer from </w:t>
      </w:r>
      <w:r w:rsidR="00FE7024" w:rsidRPr="003173BD">
        <w:t>overfitting</w:t>
      </w:r>
      <w:r w:rsidRPr="003173BD">
        <w:t>, even if more trees are appended to the forest.</w:t>
      </w:r>
      <w:r w:rsidR="002434D2" w:rsidRPr="002434D2">
        <w:t xml:space="preserve"> </w:t>
      </w:r>
      <w:r w:rsidR="005E041F">
        <w:fldChar w:fldCharType="begin"/>
      </w:r>
      <w:r w:rsidR="002451BD">
        <w:instrText xml:space="preserve"> ADDIN ZOTERO_ITEM CSL_CITATION {"citationID":"8KBWFp6t","properties":{"formattedCitation":"[27]","plainCitation":"[27]","noteIndex":0},"citationItems":[{"id":68,"uris":["http://zotero.org/users/11390376/items/CLJZDD7P"],"itemData":{"id":68,"type":"article-journal","container-title":"Information Processing in Agriculture","DOI":"10.1016/j.inpa.2016.08.002","ISSN":"22143173","issue":"4","journalAbbreviation":"Information Processing in Agriculture","language":"en","page":"215-222","source":"DOI.org (Crossref)","title":"An improved random forest classifier for multi-class classification","volume":"3","author":[{"family":"Chaudhary","given":"Archana"},{"family":"Kolhe","given":"Savita"},{"family":"Kamal","given":"Raj"}],"issued":{"date-parts":[["2016",12]]}}}],"schema":"https://github.com/citation-style-language/schema/raw/master/csl-citation.json"} </w:instrText>
      </w:r>
      <w:r w:rsidR="005E041F">
        <w:fldChar w:fldCharType="separate"/>
      </w:r>
      <w:r w:rsidR="002451BD" w:rsidRPr="002451BD">
        <w:rPr>
          <w:rFonts w:ascii="Times New Roman" w:hAnsi="Times New Roman" w:cs="Times New Roman"/>
        </w:rPr>
        <w:t>[27]</w:t>
      </w:r>
      <w:r w:rsidR="005E041F">
        <w:fldChar w:fldCharType="end"/>
      </w:r>
    </w:p>
    <w:p w14:paraId="1026B316" w14:textId="32EB21C1" w:rsidR="000B660D" w:rsidRDefault="000B660D" w:rsidP="008755A2">
      <w:pPr>
        <w:pStyle w:val="31"/>
      </w:pPr>
      <w:bookmarkStart w:id="100" w:name="_Toc136348924"/>
      <w:r w:rsidRPr="00AC7117">
        <w:t>Time Series Forest Classifier (TSF)</w:t>
      </w:r>
      <w:bookmarkEnd w:id="100"/>
    </w:p>
    <w:p w14:paraId="37B10D23" w14:textId="2040B552" w:rsidR="000B660D" w:rsidRDefault="000B660D" w:rsidP="003F1EA9">
      <w:r>
        <w:t xml:space="preserve">TSF employs a combination of entropy gain and a distance measure, referred to as the Entrance (entropy and distance) gain, for evaluating the splits. TSF randomly samples features at each tree node and has computational complexity linear in the length of time </w:t>
      </w:r>
      <w:r w:rsidR="00B47A35">
        <w:t>series and</w:t>
      </w:r>
      <w:r>
        <w:t xml:space="preserve"> can be built using parallel computing techniques. The temporal importance curve captures the temporal characteristics useful for classification. Using simple features such as mean, standard deviation and slope it is computationally efficient and outperforms strong competitors suc</w:t>
      </w:r>
      <w:r w:rsidR="004826FF">
        <w:t xml:space="preserve">h as 1-Nearest Neighbours with </w:t>
      </w:r>
      <w:r>
        <w:t xml:space="preserve">dynamic time warping. </w:t>
      </w:r>
      <w:r w:rsidR="005A6958">
        <w:fldChar w:fldCharType="begin"/>
      </w:r>
      <w:r w:rsidR="002451BD">
        <w:instrText xml:space="preserve"> ADDIN ZOTERO_ITEM CSL_CITATION {"citationID":"GUqKSEsl","properties":{"formattedCitation":"[28]","plainCitation":"[28]","noteIndex":0},"citationItems":[{"id":12,"uris":["http://zotero.org/users/11390376/items/E7EVL5GM"],"itemData":{"id":12,"type":"article-journal","container-title":"Information Sciences","DOI":"10.1016/j.ins.2013.02.030","ISSN":"00200255","journalAbbreviation":"Information Sciences","language":"en","page":"142-153","source":"DOI.org (Crossref)","title":"A time series forest for classification and feature extraction","volume":"239","author":[{"family":"Deng","given":"Houtao"},{"family":"Runger","given":"George"},{"family":"Tuv","given":"Eugene"},{"family":"Vladimir","given":"Martyanov"}],"issued":{"date-parts":[["2013",8]]}}}],"schema":"https://github.com/citation-style-language/schema/raw/master/csl-citation.json"} </w:instrText>
      </w:r>
      <w:r w:rsidR="005A6958">
        <w:fldChar w:fldCharType="separate"/>
      </w:r>
      <w:r w:rsidR="002451BD" w:rsidRPr="002451BD">
        <w:rPr>
          <w:rFonts w:ascii="Times New Roman" w:hAnsi="Times New Roman" w:cs="Times New Roman"/>
        </w:rPr>
        <w:t>[28]</w:t>
      </w:r>
      <w:r w:rsidR="005A6958">
        <w:fldChar w:fldCharType="end"/>
      </w:r>
      <w:r>
        <w:rPr>
          <w:b/>
        </w:rPr>
        <w:t xml:space="preserve"> </w:t>
      </w:r>
      <w:r>
        <w:t xml:space="preserve">TSF classifier adapts the </w:t>
      </w:r>
      <w:r w:rsidRPr="00AC7117">
        <w:rPr>
          <w:i/>
        </w:rPr>
        <w:t>Random Forest</w:t>
      </w:r>
      <w:r>
        <w:t xml:space="preserve"> classifier to series by steps below:</w:t>
      </w:r>
    </w:p>
    <w:p w14:paraId="59160F34" w14:textId="2FF45942" w:rsidR="003E470E" w:rsidRDefault="003E470E" w:rsidP="002E2552">
      <w:pPr>
        <w:pStyle w:val="Tableheader"/>
        <w:keepNext/>
        <w:keepLines/>
      </w:pPr>
      <w:bookmarkStart w:id="101" w:name="_Toc135560701"/>
      <w:r>
        <w:t xml:space="preserve">Table 3.2B: </w:t>
      </w:r>
      <w:r w:rsidR="00EF629D">
        <w:t>TSF algor</w:t>
      </w:r>
      <w:r w:rsidR="002E2552">
        <w:t>i</w:t>
      </w:r>
      <w:r w:rsidR="00EF629D">
        <w:t>thm steps.</w:t>
      </w:r>
      <w:bookmarkEnd w:id="101"/>
    </w:p>
    <w:tbl>
      <w:tblPr>
        <w:tblStyle w:val="APAReport"/>
        <w:tblW w:w="0" w:type="auto"/>
        <w:tblLook w:val="04A0" w:firstRow="1" w:lastRow="0" w:firstColumn="1" w:lastColumn="0" w:noHBand="0" w:noVBand="1"/>
      </w:tblPr>
      <w:tblGrid>
        <w:gridCol w:w="993"/>
        <w:gridCol w:w="8367"/>
      </w:tblGrid>
      <w:tr w:rsidR="003E470E" w14:paraId="0630D970" w14:textId="77777777" w:rsidTr="00200C3A">
        <w:trPr>
          <w:cnfStyle w:val="100000000000" w:firstRow="1" w:lastRow="0" w:firstColumn="0" w:lastColumn="0" w:oddVBand="0" w:evenVBand="0" w:oddHBand="0" w:evenHBand="0" w:firstRowFirstColumn="0" w:firstRowLastColumn="0" w:lastRowFirstColumn="0" w:lastRowLastColumn="0"/>
          <w:trHeight w:val="340"/>
        </w:trPr>
        <w:tc>
          <w:tcPr>
            <w:tcW w:w="993" w:type="dxa"/>
            <w:vAlign w:val="center"/>
          </w:tcPr>
          <w:p w14:paraId="0C72E1D3" w14:textId="273AD4AA" w:rsidR="003E470E" w:rsidRPr="00EF629D" w:rsidRDefault="003E470E" w:rsidP="002E2552">
            <w:pPr>
              <w:pStyle w:val="Table"/>
              <w:keepNext/>
              <w:keepLines/>
              <w:rPr>
                <w:b/>
                <w:bCs/>
              </w:rPr>
            </w:pPr>
            <w:r w:rsidRPr="00EF629D">
              <w:rPr>
                <w:b/>
                <w:bCs/>
              </w:rPr>
              <w:t>Step</w:t>
            </w:r>
          </w:p>
        </w:tc>
        <w:tc>
          <w:tcPr>
            <w:tcW w:w="8367" w:type="dxa"/>
            <w:vAlign w:val="center"/>
          </w:tcPr>
          <w:p w14:paraId="2E4E2010" w14:textId="021BED49" w:rsidR="003E470E" w:rsidRPr="00EF629D" w:rsidRDefault="003E470E" w:rsidP="002E2552">
            <w:pPr>
              <w:pStyle w:val="Table"/>
              <w:keepNext/>
              <w:keepLines/>
              <w:rPr>
                <w:b/>
                <w:bCs/>
              </w:rPr>
            </w:pPr>
            <w:r w:rsidRPr="00EF629D">
              <w:rPr>
                <w:b/>
                <w:bCs/>
              </w:rPr>
              <w:t>Description</w:t>
            </w:r>
          </w:p>
        </w:tc>
      </w:tr>
      <w:tr w:rsidR="003E470E" w14:paraId="3CC31108" w14:textId="77777777" w:rsidTr="00200C3A">
        <w:trPr>
          <w:trHeight w:val="340"/>
        </w:trPr>
        <w:tc>
          <w:tcPr>
            <w:tcW w:w="993" w:type="dxa"/>
            <w:vAlign w:val="center"/>
          </w:tcPr>
          <w:p w14:paraId="1B124614" w14:textId="16FD4CCF" w:rsidR="003E470E" w:rsidRPr="00EF629D" w:rsidRDefault="003E470E" w:rsidP="002E2552">
            <w:pPr>
              <w:pStyle w:val="Table"/>
              <w:keepNext/>
              <w:keepLines/>
              <w:rPr>
                <w:b/>
                <w:bCs/>
              </w:rPr>
            </w:pPr>
            <w:r w:rsidRPr="00EF629D">
              <w:rPr>
                <w:b/>
                <w:bCs/>
              </w:rPr>
              <w:t>1</w:t>
            </w:r>
          </w:p>
        </w:tc>
        <w:tc>
          <w:tcPr>
            <w:tcW w:w="8367" w:type="dxa"/>
            <w:vAlign w:val="center"/>
          </w:tcPr>
          <w:p w14:paraId="27171D12" w14:textId="1EE2D792" w:rsidR="003E470E" w:rsidRDefault="003E470E" w:rsidP="002E2552">
            <w:pPr>
              <w:pStyle w:val="Table"/>
              <w:keepNext/>
              <w:keepLines/>
            </w:pPr>
            <w:r w:rsidRPr="003E470E">
              <w:t>Split the series into random intervals, with random start positions and random lengths</w:t>
            </w:r>
          </w:p>
        </w:tc>
      </w:tr>
      <w:tr w:rsidR="003E470E" w14:paraId="5A5942BC" w14:textId="77777777" w:rsidTr="00200C3A">
        <w:trPr>
          <w:trHeight w:val="340"/>
        </w:trPr>
        <w:tc>
          <w:tcPr>
            <w:tcW w:w="993" w:type="dxa"/>
            <w:vAlign w:val="center"/>
          </w:tcPr>
          <w:p w14:paraId="2271436A" w14:textId="0E786CE1" w:rsidR="003E470E" w:rsidRPr="00EF629D" w:rsidRDefault="003E470E" w:rsidP="002E2552">
            <w:pPr>
              <w:pStyle w:val="Table"/>
              <w:keepNext/>
              <w:keepLines/>
              <w:rPr>
                <w:b/>
                <w:bCs/>
              </w:rPr>
            </w:pPr>
            <w:r w:rsidRPr="00EF629D">
              <w:rPr>
                <w:b/>
                <w:bCs/>
              </w:rPr>
              <w:t>2</w:t>
            </w:r>
          </w:p>
        </w:tc>
        <w:tc>
          <w:tcPr>
            <w:tcW w:w="8367" w:type="dxa"/>
            <w:vAlign w:val="center"/>
          </w:tcPr>
          <w:p w14:paraId="6E33F55F" w14:textId="0F5053F9" w:rsidR="003E470E" w:rsidRDefault="003E470E" w:rsidP="002E2552">
            <w:pPr>
              <w:pStyle w:val="Table"/>
              <w:keepNext/>
              <w:keepLines/>
            </w:pPr>
            <w:r w:rsidRPr="003E470E">
              <w:t>Extract summary features (mean, standard deviation, and slope) from each interval into a single feature vector.</w:t>
            </w:r>
          </w:p>
        </w:tc>
      </w:tr>
      <w:tr w:rsidR="003E470E" w14:paraId="7D7D398A" w14:textId="77777777" w:rsidTr="00200C3A">
        <w:trPr>
          <w:trHeight w:val="340"/>
        </w:trPr>
        <w:tc>
          <w:tcPr>
            <w:tcW w:w="993" w:type="dxa"/>
            <w:vAlign w:val="center"/>
          </w:tcPr>
          <w:p w14:paraId="2D61FEA4" w14:textId="3CF5B8BF" w:rsidR="003E470E" w:rsidRPr="00EF629D" w:rsidRDefault="003E470E" w:rsidP="002E2552">
            <w:pPr>
              <w:pStyle w:val="Table"/>
              <w:keepNext/>
              <w:keepLines/>
              <w:rPr>
                <w:b/>
                <w:bCs/>
              </w:rPr>
            </w:pPr>
            <w:r w:rsidRPr="00EF629D">
              <w:rPr>
                <w:b/>
                <w:bCs/>
              </w:rPr>
              <w:t>3</w:t>
            </w:r>
          </w:p>
        </w:tc>
        <w:tc>
          <w:tcPr>
            <w:tcW w:w="8367" w:type="dxa"/>
            <w:vAlign w:val="center"/>
          </w:tcPr>
          <w:p w14:paraId="237292FA" w14:textId="421BBD4B" w:rsidR="003E470E" w:rsidRDefault="003E470E" w:rsidP="002E2552">
            <w:pPr>
              <w:pStyle w:val="Table"/>
              <w:keepNext/>
              <w:keepLines/>
            </w:pPr>
            <w:r w:rsidRPr="00AC7117">
              <w:t>Train a decision tree on the extracted features</w:t>
            </w:r>
            <w:r>
              <w:t>.</w:t>
            </w:r>
          </w:p>
        </w:tc>
      </w:tr>
      <w:tr w:rsidR="003E470E" w14:paraId="2BFC8F48" w14:textId="77777777" w:rsidTr="00200C3A">
        <w:trPr>
          <w:trHeight w:val="340"/>
        </w:trPr>
        <w:tc>
          <w:tcPr>
            <w:tcW w:w="993" w:type="dxa"/>
            <w:vAlign w:val="center"/>
          </w:tcPr>
          <w:p w14:paraId="4815503A" w14:textId="39BD5C64" w:rsidR="003E470E" w:rsidRPr="00EF629D" w:rsidRDefault="003E470E" w:rsidP="002E2552">
            <w:pPr>
              <w:pStyle w:val="Table"/>
              <w:keepNext/>
              <w:keepLines/>
              <w:rPr>
                <w:b/>
                <w:bCs/>
              </w:rPr>
            </w:pPr>
            <w:r w:rsidRPr="00EF629D">
              <w:rPr>
                <w:b/>
                <w:bCs/>
              </w:rPr>
              <w:t>4</w:t>
            </w:r>
          </w:p>
        </w:tc>
        <w:tc>
          <w:tcPr>
            <w:tcW w:w="8367" w:type="dxa"/>
            <w:vAlign w:val="center"/>
          </w:tcPr>
          <w:p w14:paraId="74B3ACE4" w14:textId="702EF9AB" w:rsidR="003E470E" w:rsidRDefault="003E470E" w:rsidP="002E2552">
            <w:pPr>
              <w:pStyle w:val="Table"/>
              <w:keepNext/>
              <w:keepLines/>
            </w:pPr>
            <w:r w:rsidRPr="00AC7117">
              <w:t>Repeat steps 1–3 until the required number of trees have been built or time runs out</w:t>
            </w:r>
            <w:r>
              <w:t>.</w:t>
            </w:r>
          </w:p>
        </w:tc>
      </w:tr>
    </w:tbl>
    <w:p w14:paraId="10A2BF53" w14:textId="77777777" w:rsidR="002B210A" w:rsidRDefault="002B210A" w:rsidP="002B210A">
      <w:pPr>
        <w:ind w:firstLine="0"/>
      </w:pPr>
    </w:p>
    <w:p w14:paraId="37ECF7B6" w14:textId="26186335" w:rsidR="000B660D" w:rsidRPr="00A86EEE" w:rsidRDefault="000B660D" w:rsidP="008755A2">
      <w:pPr>
        <w:pStyle w:val="31"/>
      </w:pPr>
      <w:bookmarkStart w:id="102" w:name="_Toc136348925"/>
      <w:r w:rsidRPr="00A86EEE">
        <w:lastRenderedPageBreak/>
        <w:t>Supervised Time Series Forest Classifier (STSF)</w:t>
      </w:r>
      <w:bookmarkEnd w:id="102"/>
    </w:p>
    <w:p w14:paraId="18E7DB8F" w14:textId="324BB5A7" w:rsidR="000B660D" w:rsidRDefault="00B92A63" w:rsidP="00BC2141">
      <w:r>
        <w:t xml:space="preserve">STSF is an ensemble of decision trees built on intervals selected through a supervised process using input of n series in length m for each tree. Then it samples data using </w:t>
      </w:r>
      <w:r w:rsidR="00B5305F">
        <w:t>class balanced</w:t>
      </w:r>
      <w:r>
        <w:t xml:space="preserve"> bagging. STSF improves the classification efficiency by examining only a set of sub-series of the original time series, and its tree-based structure allows interpretable outcomes. STSF adapts a top-down approach to search for relevant sub-series in three different time series representations prior to training any tree classifier, where the relevance of a sub-series is measured by feature ranking metrics, such as supervision signals.</w:t>
      </w:r>
      <w:r w:rsidR="00BC2141" w:rsidRPr="00BC2141">
        <w:t xml:space="preserve"> </w:t>
      </w:r>
      <w:r w:rsidR="00BC2141">
        <w:fldChar w:fldCharType="begin"/>
      </w:r>
      <w:r w:rsidR="002451BD">
        <w:instrText xml:space="preserve"> ADDIN ZOTERO_ITEM CSL_CITATION {"citationID":"ci40XWPU","properties":{"formattedCitation":"[29]","plainCitation":"[29]","noteIndex":0},"citationItems":[{"id":14,"uris":["http://zotero.org/users/11390376/items/YDWZ7K9P"],"itemData":{"id":14,"type":"paper-conference","container-title":"2020 IEEE International Conference on Data Mining (ICDM)","DOI":"10.1109/ICDM50108.2020.00107","event-place":"Sorrento, Italy","event-title":"2020 IEEE International Conference on Data Mining (ICDM)","ISBN":"978-1-72818-316-9","page":"948-953","publisher":"IEEE","publisher-place":"Sorrento, Italy","source":"DOI.org (Crossref)","title":"Fast and Accurate Time Series Classification Through Supervised Interval Search","URL":"https://ieeexplore.ieee.org/document/9338332/","author":[{"family":"Cabello","given":"Nestor"},{"family":"Naghizade","given":"Elham"},{"family":"Qi","given":"Jianzhong"},{"family":"Kulik","given":"Lars"}],"accessed":{"date-parts":[["2023",2,6]]},"issued":{"date-parts":[["2020",11]]}}}],"schema":"https://github.com/citation-style-language/schema/raw/master/csl-citation.json"} </w:instrText>
      </w:r>
      <w:r w:rsidR="00BC2141">
        <w:fldChar w:fldCharType="separate"/>
      </w:r>
      <w:r w:rsidR="002451BD" w:rsidRPr="002451BD">
        <w:rPr>
          <w:rFonts w:ascii="Times New Roman" w:hAnsi="Times New Roman" w:cs="Times New Roman"/>
        </w:rPr>
        <w:t>[29]</w:t>
      </w:r>
      <w:r w:rsidR="00BC2141">
        <w:fldChar w:fldCharType="end"/>
      </w:r>
    </w:p>
    <w:p w14:paraId="70ED7019" w14:textId="44A17DE5" w:rsidR="00A70BDE" w:rsidRDefault="00A70BDE" w:rsidP="00B01DE8">
      <w:pPr>
        <w:pStyle w:val="Tableheader"/>
      </w:pPr>
      <w:bookmarkStart w:id="103" w:name="_Toc135560702"/>
      <w:r>
        <w:t>Table 3.2</w:t>
      </w:r>
      <w:r w:rsidR="00003017">
        <w:t>C</w:t>
      </w:r>
      <w:r>
        <w:t xml:space="preserve">: </w:t>
      </w:r>
      <w:r w:rsidR="00003017">
        <w:t>S</w:t>
      </w:r>
      <w:r>
        <w:t>TSF algori</w:t>
      </w:r>
      <w:r w:rsidR="002E2552">
        <w:t>t</w:t>
      </w:r>
      <w:r>
        <w:t>hm steps.</w:t>
      </w:r>
      <w:bookmarkEnd w:id="103"/>
    </w:p>
    <w:tbl>
      <w:tblPr>
        <w:tblStyle w:val="APAReport"/>
        <w:tblW w:w="0" w:type="auto"/>
        <w:tblLook w:val="04A0" w:firstRow="1" w:lastRow="0" w:firstColumn="1" w:lastColumn="0" w:noHBand="0" w:noVBand="1"/>
      </w:tblPr>
      <w:tblGrid>
        <w:gridCol w:w="993"/>
        <w:gridCol w:w="8367"/>
      </w:tblGrid>
      <w:tr w:rsidR="00A70BDE" w14:paraId="2805C08A" w14:textId="77777777" w:rsidTr="00200C3A">
        <w:trPr>
          <w:cnfStyle w:val="100000000000" w:firstRow="1" w:lastRow="0" w:firstColumn="0" w:lastColumn="0" w:oddVBand="0" w:evenVBand="0" w:oddHBand="0" w:evenHBand="0" w:firstRowFirstColumn="0" w:firstRowLastColumn="0" w:lastRowFirstColumn="0" w:lastRowLastColumn="0"/>
          <w:trHeight w:val="340"/>
        </w:trPr>
        <w:tc>
          <w:tcPr>
            <w:tcW w:w="993" w:type="dxa"/>
            <w:vAlign w:val="center"/>
          </w:tcPr>
          <w:p w14:paraId="2A7C33BC" w14:textId="77777777" w:rsidR="00A70BDE" w:rsidRPr="00EF629D" w:rsidRDefault="00A70BDE" w:rsidP="004826FF">
            <w:pPr>
              <w:pStyle w:val="Table"/>
              <w:rPr>
                <w:b/>
                <w:bCs/>
              </w:rPr>
            </w:pPr>
            <w:r w:rsidRPr="00EF629D">
              <w:rPr>
                <w:b/>
                <w:bCs/>
              </w:rPr>
              <w:t>Step</w:t>
            </w:r>
          </w:p>
        </w:tc>
        <w:tc>
          <w:tcPr>
            <w:tcW w:w="8367" w:type="dxa"/>
            <w:vAlign w:val="center"/>
          </w:tcPr>
          <w:p w14:paraId="79D97FB8" w14:textId="77777777" w:rsidR="00A70BDE" w:rsidRPr="00EF629D" w:rsidRDefault="00A70BDE" w:rsidP="004826FF">
            <w:pPr>
              <w:pStyle w:val="Table"/>
              <w:rPr>
                <w:b/>
                <w:bCs/>
              </w:rPr>
            </w:pPr>
            <w:r w:rsidRPr="00EF629D">
              <w:rPr>
                <w:b/>
                <w:bCs/>
              </w:rPr>
              <w:t>Description</w:t>
            </w:r>
          </w:p>
        </w:tc>
      </w:tr>
      <w:tr w:rsidR="00A70BDE" w14:paraId="6C697043" w14:textId="77777777" w:rsidTr="00200C3A">
        <w:trPr>
          <w:trHeight w:val="340"/>
        </w:trPr>
        <w:tc>
          <w:tcPr>
            <w:tcW w:w="993" w:type="dxa"/>
            <w:vAlign w:val="center"/>
          </w:tcPr>
          <w:p w14:paraId="7FB829FF" w14:textId="77777777" w:rsidR="00A70BDE" w:rsidRPr="00EF629D" w:rsidRDefault="00A70BDE" w:rsidP="004826FF">
            <w:pPr>
              <w:pStyle w:val="Table"/>
              <w:rPr>
                <w:b/>
                <w:bCs/>
              </w:rPr>
            </w:pPr>
            <w:r w:rsidRPr="00EF629D">
              <w:rPr>
                <w:b/>
                <w:bCs/>
              </w:rPr>
              <w:t>1</w:t>
            </w:r>
          </w:p>
        </w:tc>
        <w:tc>
          <w:tcPr>
            <w:tcW w:w="8367" w:type="dxa"/>
            <w:vAlign w:val="center"/>
          </w:tcPr>
          <w:p w14:paraId="573020DC" w14:textId="2C656EBD" w:rsidR="00A70BDE" w:rsidRDefault="00003017" w:rsidP="004826FF">
            <w:pPr>
              <w:pStyle w:val="Table"/>
            </w:pPr>
            <w:r w:rsidRPr="00003017">
              <w:t xml:space="preserve">Input </w:t>
            </w:r>
            <w:r w:rsidRPr="00AC7CF5">
              <w:rPr>
                <w:i/>
                <w:iCs/>
              </w:rPr>
              <w:t>n</w:t>
            </w:r>
            <w:r w:rsidRPr="00003017">
              <w:t xml:space="preserve"> series </w:t>
            </w:r>
            <w:r w:rsidR="00AC7CF5">
              <w:t xml:space="preserve">of </w:t>
            </w:r>
            <w:r w:rsidRPr="00003017">
              <w:t xml:space="preserve">length </w:t>
            </w:r>
            <w:r w:rsidRPr="00AC7CF5">
              <w:rPr>
                <w:i/>
                <w:iCs/>
              </w:rPr>
              <w:t>m</w:t>
            </w:r>
            <w:r w:rsidRPr="00003017">
              <w:t xml:space="preserve"> </w:t>
            </w:r>
            <w:r w:rsidR="00AC7CF5">
              <w:t>f</w:t>
            </w:r>
            <w:r w:rsidRPr="00003017">
              <w:t>or each tree</w:t>
            </w:r>
          </w:p>
        </w:tc>
      </w:tr>
      <w:tr w:rsidR="00A70BDE" w14:paraId="7AE54817" w14:textId="77777777" w:rsidTr="00200C3A">
        <w:trPr>
          <w:trHeight w:val="340"/>
        </w:trPr>
        <w:tc>
          <w:tcPr>
            <w:tcW w:w="993" w:type="dxa"/>
            <w:vAlign w:val="center"/>
          </w:tcPr>
          <w:p w14:paraId="24049A1A" w14:textId="77777777" w:rsidR="00A70BDE" w:rsidRPr="00EF629D" w:rsidRDefault="00A70BDE" w:rsidP="004826FF">
            <w:pPr>
              <w:pStyle w:val="Table"/>
              <w:rPr>
                <w:b/>
                <w:bCs/>
              </w:rPr>
            </w:pPr>
            <w:r w:rsidRPr="00EF629D">
              <w:rPr>
                <w:b/>
                <w:bCs/>
              </w:rPr>
              <w:t>2</w:t>
            </w:r>
          </w:p>
        </w:tc>
        <w:tc>
          <w:tcPr>
            <w:tcW w:w="8367" w:type="dxa"/>
            <w:vAlign w:val="center"/>
          </w:tcPr>
          <w:p w14:paraId="5F989050" w14:textId="552FC367" w:rsidR="00A70BDE" w:rsidRDefault="00AC7CF5" w:rsidP="004826FF">
            <w:pPr>
              <w:pStyle w:val="Table"/>
            </w:pPr>
            <w:r w:rsidRPr="00A86EEE">
              <w:t>Sample</w:t>
            </w:r>
            <w:r w:rsidRPr="004255E7">
              <w:rPr>
                <w:i/>
                <w:iCs/>
              </w:rPr>
              <w:t xml:space="preserve"> X </w:t>
            </w:r>
            <w:r w:rsidRPr="00A86EEE">
              <w:t>using class-balanced bagging</w:t>
            </w:r>
            <w:r>
              <w:t>.</w:t>
            </w:r>
          </w:p>
        </w:tc>
      </w:tr>
      <w:tr w:rsidR="00A70BDE" w14:paraId="5C821FCE" w14:textId="77777777" w:rsidTr="00200C3A">
        <w:trPr>
          <w:trHeight w:val="340"/>
        </w:trPr>
        <w:tc>
          <w:tcPr>
            <w:tcW w:w="993" w:type="dxa"/>
            <w:vAlign w:val="center"/>
          </w:tcPr>
          <w:p w14:paraId="490BA44C" w14:textId="77777777" w:rsidR="00A70BDE" w:rsidRPr="00EF629D" w:rsidRDefault="00A70BDE" w:rsidP="004826FF">
            <w:pPr>
              <w:pStyle w:val="Table"/>
              <w:rPr>
                <w:b/>
                <w:bCs/>
              </w:rPr>
            </w:pPr>
            <w:r w:rsidRPr="00EF629D">
              <w:rPr>
                <w:b/>
                <w:bCs/>
              </w:rPr>
              <w:t>3</w:t>
            </w:r>
          </w:p>
        </w:tc>
        <w:tc>
          <w:tcPr>
            <w:tcW w:w="8367" w:type="dxa"/>
            <w:vAlign w:val="center"/>
          </w:tcPr>
          <w:p w14:paraId="5EAAE0E2" w14:textId="74F1B033" w:rsidR="00A70BDE" w:rsidRDefault="00AC7CF5" w:rsidP="004826FF">
            <w:pPr>
              <w:pStyle w:val="Table"/>
            </w:pPr>
            <w:r w:rsidRPr="00A86EEE">
              <w:t>Sample intervals for all 3 representations and 7 features using supervised method</w:t>
            </w:r>
            <w:r>
              <w:t>.</w:t>
            </w:r>
          </w:p>
        </w:tc>
      </w:tr>
      <w:tr w:rsidR="00A70BDE" w14:paraId="295BE099" w14:textId="77777777" w:rsidTr="00200C3A">
        <w:trPr>
          <w:trHeight w:val="340"/>
        </w:trPr>
        <w:tc>
          <w:tcPr>
            <w:tcW w:w="993" w:type="dxa"/>
            <w:vAlign w:val="center"/>
          </w:tcPr>
          <w:p w14:paraId="070B1CA6" w14:textId="77777777" w:rsidR="00A70BDE" w:rsidRPr="00EF629D" w:rsidRDefault="00A70BDE" w:rsidP="004826FF">
            <w:pPr>
              <w:pStyle w:val="Table"/>
              <w:rPr>
                <w:b/>
                <w:bCs/>
              </w:rPr>
            </w:pPr>
            <w:r w:rsidRPr="00EF629D">
              <w:rPr>
                <w:b/>
                <w:bCs/>
              </w:rPr>
              <w:t>4</w:t>
            </w:r>
          </w:p>
        </w:tc>
        <w:tc>
          <w:tcPr>
            <w:tcW w:w="8367" w:type="dxa"/>
            <w:vAlign w:val="center"/>
          </w:tcPr>
          <w:p w14:paraId="5056B49E" w14:textId="09F9E662" w:rsidR="00A70BDE" w:rsidRDefault="009632E6" w:rsidP="004826FF">
            <w:pPr>
              <w:pStyle w:val="Table"/>
            </w:pPr>
            <w:r w:rsidRPr="00A86EEE">
              <w:t xml:space="preserve">Find </w:t>
            </w:r>
            <w:r w:rsidRPr="00A86EEE">
              <w:rPr>
                <w:i/>
              </w:rPr>
              <w:t>mean</w:t>
            </w:r>
            <w:r w:rsidRPr="00A86EEE">
              <w:t xml:space="preserve">, </w:t>
            </w:r>
            <w:r w:rsidRPr="00A86EEE">
              <w:rPr>
                <w:i/>
              </w:rPr>
              <w:t>median</w:t>
            </w:r>
            <w:r w:rsidRPr="00A86EEE">
              <w:t xml:space="preserve">, </w:t>
            </w:r>
            <w:r w:rsidRPr="00A86EEE">
              <w:rPr>
                <w:i/>
              </w:rPr>
              <w:t>std</w:t>
            </w:r>
            <w:r w:rsidRPr="00A86EEE">
              <w:t xml:space="preserve">, </w:t>
            </w:r>
            <w:r w:rsidRPr="00A86EEE">
              <w:rPr>
                <w:i/>
              </w:rPr>
              <w:t>slope</w:t>
            </w:r>
            <w:r w:rsidRPr="00A86EEE">
              <w:t xml:space="preserve">, </w:t>
            </w:r>
            <w:r w:rsidRPr="00A86EEE">
              <w:rPr>
                <w:i/>
              </w:rPr>
              <w:t>iqr</w:t>
            </w:r>
            <w:r w:rsidRPr="00A86EEE">
              <w:t xml:space="preserve">, </w:t>
            </w:r>
            <w:r w:rsidRPr="00A86EEE">
              <w:rPr>
                <w:i/>
              </w:rPr>
              <w:t>min</w:t>
            </w:r>
            <w:r w:rsidRPr="00A86EEE">
              <w:t xml:space="preserve"> and </w:t>
            </w:r>
            <w:r w:rsidRPr="00A86EEE">
              <w:rPr>
                <w:i/>
              </w:rPr>
              <w:t>max</w:t>
            </w:r>
            <w:r w:rsidRPr="00A86EEE">
              <w:t xml:space="preserve"> using their corresponding interval for each r</w:t>
            </w:r>
            <w:r>
              <w:t>ep</w:t>
            </w:r>
            <w:r w:rsidRPr="00A86EEE">
              <w:t>resentation, concatenate to form new data set</w:t>
            </w:r>
            <w:r>
              <w:t>.</w:t>
            </w:r>
          </w:p>
        </w:tc>
      </w:tr>
      <w:tr w:rsidR="009632E6" w14:paraId="55A564BD" w14:textId="77777777" w:rsidTr="00200C3A">
        <w:trPr>
          <w:trHeight w:val="340"/>
        </w:trPr>
        <w:tc>
          <w:tcPr>
            <w:tcW w:w="993" w:type="dxa"/>
            <w:vAlign w:val="center"/>
          </w:tcPr>
          <w:p w14:paraId="706E2B23" w14:textId="071FC095" w:rsidR="009632E6" w:rsidRPr="00EF629D" w:rsidRDefault="004255E7" w:rsidP="004826FF">
            <w:pPr>
              <w:pStyle w:val="Table"/>
              <w:rPr>
                <w:b/>
                <w:bCs/>
              </w:rPr>
            </w:pPr>
            <w:r>
              <w:rPr>
                <w:b/>
                <w:bCs/>
              </w:rPr>
              <w:t>5</w:t>
            </w:r>
          </w:p>
        </w:tc>
        <w:tc>
          <w:tcPr>
            <w:tcW w:w="8367" w:type="dxa"/>
            <w:vAlign w:val="center"/>
          </w:tcPr>
          <w:p w14:paraId="4D79D321" w14:textId="46C458C9" w:rsidR="009632E6" w:rsidRPr="00A86EEE" w:rsidRDefault="009632E6" w:rsidP="004826FF">
            <w:pPr>
              <w:pStyle w:val="Table"/>
            </w:pPr>
            <w:r w:rsidRPr="00A86EEE">
              <w:t>Build decision tree on new data set</w:t>
            </w:r>
            <w:r w:rsidR="004255E7">
              <w:t>.</w:t>
            </w:r>
          </w:p>
        </w:tc>
      </w:tr>
      <w:tr w:rsidR="009632E6" w14:paraId="5CD9D0EF" w14:textId="77777777" w:rsidTr="00200C3A">
        <w:trPr>
          <w:trHeight w:val="340"/>
        </w:trPr>
        <w:tc>
          <w:tcPr>
            <w:tcW w:w="993" w:type="dxa"/>
            <w:vAlign w:val="center"/>
          </w:tcPr>
          <w:p w14:paraId="6CCF339E" w14:textId="682BBF83" w:rsidR="009632E6" w:rsidRPr="00EF629D" w:rsidRDefault="004255E7" w:rsidP="004826FF">
            <w:pPr>
              <w:pStyle w:val="Table"/>
              <w:rPr>
                <w:b/>
                <w:bCs/>
              </w:rPr>
            </w:pPr>
            <w:r>
              <w:rPr>
                <w:b/>
                <w:bCs/>
              </w:rPr>
              <w:t>6</w:t>
            </w:r>
          </w:p>
        </w:tc>
        <w:tc>
          <w:tcPr>
            <w:tcW w:w="8367" w:type="dxa"/>
            <w:vAlign w:val="center"/>
          </w:tcPr>
          <w:p w14:paraId="63FC3067" w14:textId="7BF02A75" w:rsidR="009632E6" w:rsidRPr="00A86EEE" w:rsidRDefault="009632E6" w:rsidP="004826FF">
            <w:pPr>
              <w:pStyle w:val="Table"/>
            </w:pPr>
            <w:r w:rsidRPr="00A86EEE">
              <w:t>Ensemble the trees with averaged probability estimates</w:t>
            </w:r>
            <w:r>
              <w:t>.</w:t>
            </w:r>
          </w:p>
        </w:tc>
      </w:tr>
    </w:tbl>
    <w:p w14:paraId="018425F8" w14:textId="006D4B58" w:rsidR="000B660D" w:rsidRDefault="000B660D" w:rsidP="002D39CA"/>
    <w:p w14:paraId="45B13EC2" w14:textId="77777777" w:rsidR="000B660D" w:rsidRPr="001D0799" w:rsidRDefault="000B660D" w:rsidP="009F0C5F">
      <w:pPr>
        <w:pStyle w:val="31"/>
        <w:keepNext w:val="0"/>
        <w:keepLines w:val="0"/>
      </w:pPr>
      <w:bookmarkStart w:id="104" w:name="_Toc136348926"/>
      <w:r w:rsidRPr="001D0799">
        <w:t>Random Interval Spectral Ensemble (RISE)</w:t>
      </w:r>
      <w:bookmarkEnd w:id="104"/>
    </w:p>
    <w:p w14:paraId="5DC3B3EE" w14:textId="28B8238E" w:rsidR="000B660D" w:rsidRDefault="000B660D" w:rsidP="00CA633E">
      <w:r>
        <w:t xml:space="preserve">The Random Interval Spectral Ensemble (RISE) is a recently introduced tree-based ensemble time series classification algorithm, where each tree is built on a distinct set of Fourier, autocorrelation, and partial autocorrelation features </w:t>
      </w:r>
      <w:r w:rsidR="00257C10">
        <w:fldChar w:fldCharType="begin"/>
      </w:r>
      <w:r w:rsidR="002451BD">
        <w:instrText xml:space="preserve"> ADDIN ZOTERO_ITEM CSL_CITATION {"citationID":"RX2olSzK","properties":{"formattedCitation":"[30]","plainCitation":"[30]","noteIndex":0},"citationItems":[{"id":16,"uris":["http://zotero.org/users/11390376/items/E25BB7UF"],"itemData":{"id":16,"type":"chapter","container-title":"Hybrid Artificial Intelligent Systems","event-place":"Cham","ISBN":"978-3-030-29858-6","language":"en","note":"collection-title: Lecture Notes in Computer Science\nDOI: 10.1007/978-3-030-29859-3_33","page":"381-392","publisher":"Springer International Publishing","publisher-place":"Cham","source":"DOI.org (Crossref)","title":"The Contract Random Interval Spectral Ensemble (c-RISE): The Effect of Contracting a Classifier on Accuracy","title-short":"The Contract Random Interval Spectral Ensemble (c-RISE)","URL":"http://link.springer.com/10.1007/978-3-030-29859-3_33","volume":"11734","editor":[{"family":"Pérez García","given":"Hilde"},{"family":"Sánchez González","given":"Lidia"},{"family":"Castejón Limas","given":"Manuel"},{"family":"Quintián Pardo","given":"Héctor"},{"family":"Corchado Rodríguez","given":"Emilio"}],"author":[{"family":"Flynn","given":"Michael"},{"family":"Large","given":"James"},{"family":"Bagnall","given":"Tony"}],"accessed":{"date-parts":[["2023",2,6]]},"issued":{"date-parts":[["2019"]]}}}],"schema":"https://github.com/citation-style-language/schema/raw/master/csl-citation.json"} </w:instrText>
      </w:r>
      <w:r w:rsidR="00257C10">
        <w:fldChar w:fldCharType="separate"/>
      </w:r>
      <w:r w:rsidR="002451BD" w:rsidRPr="002451BD">
        <w:rPr>
          <w:rFonts w:ascii="Times New Roman" w:hAnsi="Times New Roman" w:cs="Times New Roman"/>
        </w:rPr>
        <w:t>[30]</w:t>
      </w:r>
      <w:r w:rsidR="00257C10">
        <w:fldChar w:fldCharType="end"/>
      </w:r>
      <w:r>
        <w:t xml:space="preserve">. RISE is a popular variant of </w:t>
      </w:r>
      <w:r w:rsidRPr="001D0799">
        <w:rPr>
          <w:i/>
        </w:rPr>
        <w:t>Time Series Forest</w:t>
      </w:r>
      <w:r>
        <w:rPr>
          <w:i/>
        </w:rPr>
        <w:t xml:space="preserve">. </w:t>
      </w:r>
      <w:r w:rsidRPr="001D0799">
        <w:t>RISE differs from Time Series Forest in two ways. First, it uses a single time series interval per tree. Second, it is trained using spectral features extracted from the series, instead of summary statistics.</w:t>
      </w:r>
      <w:r>
        <w:t xml:space="preserve"> </w:t>
      </w:r>
      <w:r w:rsidRPr="001D0799">
        <w:t>RISE use</w:t>
      </w:r>
      <w:r>
        <w:t>s</w:t>
      </w:r>
      <w:r w:rsidRPr="001D0799">
        <w:t xml:space="preserve"> several series-to-series feature extr</w:t>
      </w:r>
      <w:r>
        <w:t>action transformers, including</w:t>
      </w:r>
      <w:r w:rsidR="00A3180C">
        <w:t xml:space="preserve"> f</w:t>
      </w:r>
      <w:r w:rsidRPr="001D0799">
        <w:t>itted auto-regressive coefficients</w:t>
      </w:r>
      <w:r w:rsidR="00A3180C">
        <w:t>, e</w:t>
      </w:r>
      <w:r w:rsidRPr="001D0799">
        <w:t>stimated autocorrelation coefficients</w:t>
      </w:r>
      <w:r w:rsidR="009F0C5F">
        <w:t>, and p</w:t>
      </w:r>
      <w:r w:rsidRPr="001D0799">
        <w:t>ower spectrum coefficients (the coefficients of the Fourier transform)</w:t>
      </w:r>
      <w:r>
        <w:t>.</w:t>
      </w:r>
      <w:r w:rsidR="009F0C5F">
        <w:t xml:space="preserve"> </w:t>
      </w:r>
      <w:r w:rsidR="00CA633E" w:rsidRPr="001D0799">
        <w:t>Class probabilities are calculated as a proportion of base classifier votes. RISE controls the run time by creating an adaptive model of the time to build a single tree. This is important for long series</w:t>
      </w:r>
      <w:r w:rsidR="00CA633E">
        <w:t xml:space="preserve">, </w:t>
      </w:r>
      <w:r w:rsidR="00CA633E" w:rsidRPr="001D0799">
        <w:t>such as audio</w:t>
      </w:r>
      <w:r w:rsidR="00CA633E">
        <w:t>,</w:t>
      </w:r>
      <w:r w:rsidR="00CA633E" w:rsidRPr="001D0799">
        <w:t xml:space="preserve"> where very large intervals can mean very few trees.</w:t>
      </w:r>
      <w:r w:rsidR="00CA633E">
        <w:t xml:space="preserve"> </w:t>
      </w:r>
      <w:r w:rsidR="00CA633E">
        <w:fldChar w:fldCharType="begin"/>
      </w:r>
      <w:r w:rsidR="002451BD">
        <w:instrText xml:space="preserve"> ADDIN ZOTERO_ITEM CSL_CITATION {"citationID":"phZnbxkD","properties":{"formattedCitation":"[31]","plainCitation":"[31]","noteIndex":0},"citationItems":[{"id":78,"uris":["http://zotero.org/users/11390376/items/AX9FSFXB"],"itemData":{"id":78,"type":"chapter","container-title":"Advanced Analytics and Learning on Temporal Data","event-place":"Cham","ISBN":"978-3-030-65741-3","language":"en","note":"collection-title: Lecture Notes in Computer Science\nDOI: 10.1007/978-3-030-65742-0_1","page":"3-18","publisher":"Springer International Publishing","publisher-place":"Cham","source":"DOI.org (Crossref)","title":"On the Usage and Performance of the Hierarchical Vote Collective of Transformation-Based Ensembles Version 1.0 (HIVE-COTE v1.0)","URL":"http://link.springer.com/10.1007/978-3-030-65742-0_1","volume":"12588","editor":[{"family":"Lemaire","given":"Vincent"},{"family":"Malinowski","given":"Simon"},{"family":"Bagnall","given":"Anthony"},{"family":"Guyet","given":"Thomas"},{"family":"Tavenard","given":"Romain"},{"family":"Ifrim","given":"Georgiana"}],"author":[{"family":"Bagnall","given":"Anthony"},{"family":"Flynn","given":"Michael"},{"family":"Large","given":"James"},{"family":"Lines","given":"Jason"},{"family":"Middlehurst","given":"Matthew"}],"accessed":{"date-parts":[["2023",4,5]]},"issued":{"date-parts":[["2020"]]}}}],"schema":"https://github.com/citation-style-language/schema/raw/master/csl-citation.json"} </w:instrText>
      </w:r>
      <w:r w:rsidR="00CA633E">
        <w:fldChar w:fldCharType="separate"/>
      </w:r>
      <w:r w:rsidR="002451BD" w:rsidRPr="002451BD">
        <w:rPr>
          <w:rFonts w:ascii="Times New Roman" w:hAnsi="Times New Roman" w:cs="Times New Roman"/>
        </w:rPr>
        <w:t>[31]</w:t>
      </w:r>
      <w:r w:rsidR="00CA633E">
        <w:fldChar w:fldCharType="end"/>
      </w:r>
      <w:r w:rsidR="00CA633E">
        <w:t xml:space="preserve"> </w:t>
      </w:r>
      <w:r w:rsidRPr="001D0799">
        <w:t>The RISE algorithm is s</w:t>
      </w:r>
      <w:r>
        <w:t>traightforward</w:t>
      </w:r>
      <w:r w:rsidR="009F0C5F">
        <w:t xml:space="preserve"> containing the steps</w:t>
      </w:r>
      <w:r w:rsidR="00CA633E">
        <w:t xml:space="preserve"> described in </w:t>
      </w:r>
      <w:r w:rsidR="00AC212C">
        <w:t>table</w:t>
      </w:r>
      <w:r w:rsidR="00CA633E">
        <w:t xml:space="preserve"> 3.2D.</w:t>
      </w:r>
    </w:p>
    <w:p w14:paraId="0DAAAEB7" w14:textId="57E96822" w:rsidR="000155A9" w:rsidRDefault="000155A9" w:rsidP="004C3194">
      <w:pPr>
        <w:pStyle w:val="Tableheader"/>
        <w:keepNext/>
        <w:keepLines/>
      </w:pPr>
      <w:bookmarkStart w:id="105" w:name="_Toc135560703"/>
      <w:r>
        <w:lastRenderedPageBreak/>
        <w:t>Table 3.2D: RISE algori</w:t>
      </w:r>
      <w:r w:rsidR="002E2552">
        <w:t>t</w:t>
      </w:r>
      <w:r>
        <w:t>hm steps.</w:t>
      </w:r>
      <w:bookmarkEnd w:id="105"/>
    </w:p>
    <w:tbl>
      <w:tblPr>
        <w:tblStyle w:val="APAReport"/>
        <w:tblW w:w="0" w:type="auto"/>
        <w:tblLook w:val="04A0" w:firstRow="1" w:lastRow="0" w:firstColumn="1" w:lastColumn="0" w:noHBand="0" w:noVBand="1"/>
      </w:tblPr>
      <w:tblGrid>
        <w:gridCol w:w="993"/>
        <w:gridCol w:w="8367"/>
      </w:tblGrid>
      <w:tr w:rsidR="0049644A" w14:paraId="3A656D91" w14:textId="77777777" w:rsidTr="00200C3A">
        <w:trPr>
          <w:cnfStyle w:val="100000000000" w:firstRow="1" w:lastRow="0" w:firstColumn="0" w:lastColumn="0" w:oddVBand="0" w:evenVBand="0" w:oddHBand="0" w:evenHBand="0" w:firstRowFirstColumn="0" w:firstRowLastColumn="0" w:lastRowFirstColumn="0" w:lastRowLastColumn="0"/>
          <w:trHeight w:val="340"/>
        </w:trPr>
        <w:tc>
          <w:tcPr>
            <w:tcW w:w="993" w:type="dxa"/>
            <w:vAlign w:val="center"/>
          </w:tcPr>
          <w:p w14:paraId="5C41F384" w14:textId="77777777" w:rsidR="0049644A" w:rsidRPr="00EF629D" w:rsidRDefault="0049644A" w:rsidP="004C3194">
            <w:pPr>
              <w:pStyle w:val="Table"/>
              <w:keepNext/>
              <w:keepLines/>
              <w:rPr>
                <w:b/>
                <w:bCs/>
              </w:rPr>
            </w:pPr>
            <w:r w:rsidRPr="00EF629D">
              <w:rPr>
                <w:b/>
                <w:bCs/>
              </w:rPr>
              <w:t>Step</w:t>
            </w:r>
          </w:p>
        </w:tc>
        <w:tc>
          <w:tcPr>
            <w:tcW w:w="8367" w:type="dxa"/>
            <w:vAlign w:val="center"/>
          </w:tcPr>
          <w:p w14:paraId="6927E412" w14:textId="77777777" w:rsidR="0049644A" w:rsidRPr="00EF629D" w:rsidRDefault="0049644A" w:rsidP="004C3194">
            <w:pPr>
              <w:pStyle w:val="Table"/>
              <w:keepNext/>
              <w:keepLines/>
              <w:rPr>
                <w:b/>
                <w:bCs/>
              </w:rPr>
            </w:pPr>
            <w:r w:rsidRPr="00EF629D">
              <w:rPr>
                <w:b/>
                <w:bCs/>
              </w:rPr>
              <w:t>Description</w:t>
            </w:r>
          </w:p>
        </w:tc>
      </w:tr>
      <w:tr w:rsidR="0049644A" w14:paraId="6DDE092E" w14:textId="77777777" w:rsidTr="00200C3A">
        <w:trPr>
          <w:trHeight w:val="340"/>
        </w:trPr>
        <w:tc>
          <w:tcPr>
            <w:tcW w:w="993" w:type="dxa"/>
            <w:vAlign w:val="center"/>
          </w:tcPr>
          <w:p w14:paraId="60292426" w14:textId="77777777" w:rsidR="0049644A" w:rsidRPr="00EF629D" w:rsidRDefault="0049644A" w:rsidP="004C3194">
            <w:pPr>
              <w:pStyle w:val="Table"/>
              <w:keepNext/>
              <w:keepLines/>
              <w:rPr>
                <w:b/>
                <w:bCs/>
              </w:rPr>
            </w:pPr>
            <w:r w:rsidRPr="00EF629D">
              <w:rPr>
                <w:b/>
                <w:bCs/>
              </w:rPr>
              <w:t>1</w:t>
            </w:r>
          </w:p>
        </w:tc>
        <w:tc>
          <w:tcPr>
            <w:tcW w:w="8367" w:type="dxa"/>
            <w:vAlign w:val="center"/>
          </w:tcPr>
          <w:p w14:paraId="255CA2CB" w14:textId="15CB9507" w:rsidR="0049644A" w:rsidRDefault="0049644A" w:rsidP="004C3194">
            <w:pPr>
              <w:pStyle w:val="Table"/>
              <w:keepNext/>
              <w:keepLines/>
            </w:pPr>
            <w:r w:rsidRPr="001D0799">
              <w:t>Select random interval of a se</w:t>
            </w:r>
            <w:r>
              <w:t xml:space="preserve">ries (length is a power of 2). </w:t>
            </w:r>
            <w:r w:rsidRPr="001D0799">
              <w:t>For the f</w:t>
            </w:r>
            <w:r>
              <w:t>irst tree, use the whole series.</w:t>
            </w:r>
          </w:p>
        </w:tc>
      </w:tr>
      <w:tr w:rsidR="0049644A" w14:paraId="3AB43CD9" w14:textId="77777777" w:rsidTr="00200C3A">
        <w:trPr>
          <w:trHeight w:val="340"/>
        </w:trPr>
        <w:tc>
          <w:tcPr>
            <w:tcW w:w="993" w:type="dxa"/>
            <w:vAlign w:val="center"/>
          </w:tcPr>
          <w:p w14:paraId="7A1315D4" w14:textId="77777777" w:rsidR="0049644A" w:rsidRPr="00EF629D" w:rsidRDefault="0049644A" w:rsidP="004C3194">
            <w:pPr>
              <w:pStyle w:val="Table"/>
              <w:keepNext/>
              <w:keepLines/>
              <w:rPr>
                <w:b/>
                <w:bCs/>
              </w:rPr>
            </w:pPr>
            <w:r w:rsidRPr="00EF629D">
              <w:rPr>
                <w:b/>
                <w:bCs/>
              </w:rPr>
              <w:t>2</w:t>
            </w:r>
          </w:p>
        </w:tc>
        <w:tc>
          <w:tcPr>
            <w:tcW w:w="8367" w:type="dxa"/>
            <w:vAlign w:val="center"/>
          </w:tcPr>
          <w:p w14:paraId="49396A6A" w14:textId="2B37CAE5" w:rsidR="0049644A" w:rsidRDefault="00004425" w:rsidP="004C3194">
            <w:pPr>
              <w:pStyle w:val="Table"/>
              <w:keepNext/>
              <w:keepLines/>
            </w:pPr>
            <w:r w:rsidRPr="00004425">
              <w:t>For the same interval on each series, apply the series-to-series feature extraction transformers (autoregressive coefficients, autocorrelation coefficients, and power spectrum coefficients)</w:t>
            </w:r>
          </w:p>
        </w:tc>
      </w:tr>
      <w:tr w:rsidR="0049644A" w14:paraId="19CCB749" w14:textId="77777777" w:rsidTr="00200C3A">
        <w:trPr>
          <w:trHeight w:val="340"/>
        </w:trPr>
        <w:tc>
          <w:tcPr>
            <w:tcW w:w="993" w:type="dxa"/>
            <w:vAlign w:val="center"/>
          </w:tcPr>
          <w:p w14:paraId="2F8F3097" w14:textId="77777777" w:rsidR="0049644A" w:rsidRPr="00EF629D" w:rsidRDefault="0049644A" w:rsidP="004C3194">
            <w:pPr>
              <w:pStyle w:val="Table"/>
              <w:keepNext/>
              <w:keepLines/>
              <w:rPr>
                <w:b/>
                <w:bCs/>
              </w:rPr>
            </w:pPr>
            <w:r w:rsidRPr="00EF629D">
              <w:rPr>
                <w:b/>
                <w:bCs/>
              </w:rPr>
              <w:t>3</w:t>
            </w:r>
          </w:p>
        </w:tc>
        <w:tc>
          <w:tcPr>
            <w:tcW w:w="8367" w:type="dxa"/>
            <w:vAlign w:val="center"/>
          </w:tcPr>
          <w:p w14:paraId="2347EFF1" w14:textId="6FBEBB22" w:rsidR="0049644A" w:rsidRDefault="00004425" w:rsidP="004C3194">
            <w:pPr>
              <w:pStyle w:val="Table"/>
              <w:keepNext/>
              <w:keepLines/>
            </w:pPr>
            <w:r w:rsidRPr="001D0799">
              <w:t>Form a new training set by concatenating the extracted features</w:t>
            </w:r>
            <w:r>
              <w:t>.</w:t>
            </w:r>
          </w:p>
        </w:tc>
      </w:tr>
      <w:tr w:rsidR="0049644A" w14:paraId="0CB36BDA" w14:textId="77777777" w:rsidTr="00200C3A">
        <w:trPr>
          <w:trHeight w:val="340"/>
        </w:trPr>
        <w:tc>
          <w:tcPr>
            <w:tcW w:w="993" w:type="dxa"/>
            <w:vAlign w:val="center"/>
          </w:tcPr>
          <w:p w14:paraId="5DA030FA" w14:textId="77777777" w:rsidR="0049644A" w:rsidRPr="00EF629D" w:rsidRDefault="0049644A" w:rsidP="004C3194">
            <w:pPr>
              <w:pStyle w:val="Table"/>
              <w:keepNext/>
              <w:keepLines/>
              <w:rPr>
                <w:b/>
                <w:bCs/>
              </w:rPr>
            </w:pPr>
            <w:r w:rsidRPr="00EF629D">
              <w:rPr>
                <w:b/>
                <w:bCs/>
              </w:rPr>
              <w:t>4</w:t>
            </w:r>
          </w:p>
        </w:tc>
        <w:tc>
          <w:tcPr>
            <w:tcW w:w="8367" w:type="dxa"/>
            <w:vAlign w:val="center"/>
          </w:tcPr>
          <w:p w14:paraId="6583CF45" w14:textId="03551D98" w:rsidR="0049644A" w:rsidRDefault="000155A9" w:rsidP="004C3194">
            <w:pPr>
              <w:pStyle w:val="Table"/>
              <w:keepNext/>
              <w:keepLines/>
            </w:pPr>
            <w:r w:rsidRPr="000155A9">
              <w:t>Train a decision tree classifier</w:t>
            </w:r>
          </w:p>
        </w:tc>
      </w:tr>
      <w:tr w:rsidR="0049644A" w14:paraId="518CA4A0" w14:textId="77777777" w:rsidTr="00200C3A">
        <w:trPr>
          <w:trHeight w:val="340"/>
        </w:trPr>
        <w:tc>
          <w:tcPr>
            <w:tcW w:w="993" w:type="dxa"/>
            <w:vAlign w:val="center"/>
          </w:tcPr>
          <w:p w14:paraId="5A3D3F3E" w14:textId="77777777" w:rsidR="0049644A" w:rsidRPr="00EF629D" w:rsidRDefault="0049644A" w:rsidP="004C3194">
            <w:pPr>
              <w:pStyle w:val="Table"/>
              <w:keepNext/>
              <w:keepLines/>
              <w:rPr>
                <w:b/>
                <w:bCs/>
              </w:rPr>
            </w:pPr>
            <w:r>
              <w:rPr>
                <w:b/>
                <w:bCs/>
              </w:rPr>
              <w:t>5</w:t>
            </w:r>
          </w:p>
        </w:tc>
        <w:tc>
          <w:tcPr>
            <w:tcW w:w="8367" w:type="dxa"/>
            <w:vAlign w:val="center"/>
          </w:tcPr>
          <w:p w14:paraId="7AB01E70" w14:textId="3E3AF800" w:rsidR="0049644A" w:rsidRPr="000155A9" w:rsidRDefault="000155A9" w:rsidP="004C3194">
            <w:pPr>
              <w:keepNext/>
              <w:keepLines/>
              <w:rPr>
                <w:sz w:val="18"/>
                <w:szCs w:val="18"/>
              </w:rPr>
            </w:pPr>
            <w:r w:rsidRPr="000155A9">
              <w:rPr>
                <w:sz w:val="18"/>
                <w:szCs w:val="18"/>
              </w:rPr>
              <w:t>Ensemble 1–4.</w:t>
            </w:r>
          </w:p>
        </w:tc>
      </w:tr>
    </w:tbl>
    <w:p w14:paraId="37DAAB5F" w14:textId="735D1513" w:rsidR="000B660D" w:rsidRDefault="000B660D" w:rsidP="002D39CA"/>
    <w:p w14:paraId="598F78CF" w14:textId="31EA37EF" w:rsidR="000B660D" w:rsidRPr="001D0799" w:rsidRDefault="000B660D" w:rsidP="008755A2">
      <w:pPr>
        <w:pStyle w:val="31"/>
      </w:pPr>
      <w:bookmarkStart w:id="106" w:name="_Toc136348927"/>
      <w:r>
        <w:t>Random Interval Classifier (RI</w:t>
      </w:r>
      <w:r w:rsidR="00435A4E">
        <w:t>C</w:t>
      </w:r>
      <w:r>
        <w:t>)</w:t>
      </w:r>
      <w:bookmarkEnd w:id="106"/>
    </w:p>
    <w:p w14:paraId="701A8951" w14:textId="50551A41" w:rsidR="000B660D" w:rsidRDefault="000B660D" w:rsidP="003F1EA9">
      <w:pPr>
        <w:keepNext/>
        <w:keepLines/>
      </w:pPr>
      <w:r w:rsidRPr="001D0799">
        <w:t>This classifier simply trans</w:t>
      </w:r>
      <w:r>
        <w:t xml:space="preserve">forms the input data using the </w:t>
      </w:r>
      <w:r w:rsidRPr="008D6757">
        <w:rPr>
          <w:i/>
        </w:rPr>
        <w:t>random intervals</w:t>
      </w:r>
      <w:r w:rsidRPr="001D0799">
        <w:t xml:space="preserve"> transformer and builds a provided estimator using the transformed data.</w:t>
      </w:r>
      <w:r w:rsidR="00836E37">
        <w:t xml:space="preserve"> </w:t>
      </w:r>
      <w:r w:rsidR="00B1661A">
        <w:t xml:space="preserve">Applied estimator </w:t>
      </w:r>
      <w:r w:rsidR="00917253">
        <w:t>d</w:t>
      </w:r>
      <w:r w:rsidR="00B1661A" w:rsidRPr="00B1661A">
        <w:t>efaults to a Rotation Forest with 200 trees</w:t>
      </w:r>
      <w:r w:rsidR="00B1661A">
        <w:t>.</w:t>
      </w:r>
      <w:r w:rsidR="00917253" w:rsidRPr="00917253">
        <w:t xml:space="preserve"> </w:t>
      </w:r>
      <w:r w:rsidR="009C2BF1">
        <w:t xml:space="preserve">As described </w:t>
      </w:r>
      <w:r w:rsidR="00917253" w:rsidRPr="00917253">
        <w:t>in</w:t>
      </w:r>
      <w:r w:rsidR="00AD7FDA">
        <w:t xml:space="preserve"> </w:t>
      </w:r>
      <w:r w:rsidR="00507B00">
        <w:t xml:space="preserve">the </w:t>
      </w:r>
      <w:r w:rsidR="00AD7FDA">
        <w:t>study of</w:t>
      </w:r>
      <w:r w:rsidR="00917253" w:rsidRPr="00917253">
        <w:t xml:space="preserve"> Rodriguez et al (2013)</w:t>
      </w:r>
      <w:r w:rsidR="00941BB2">
        <w:t xml:space="preserve">, </w:t>
      </w:r>
      <w:r w:rsidR="005A6292">
        <w:t xml:space="preserve">Rotation Forest </w:t>
      </w:r>
      <w:r w:rsidR="008A710D">
        <w:t>constructs</w:t>
      </w:r>
      <w:r w:rsidR="00917253" w:rsidRPr="00917253">
        <w:t xml:space="preserve"> a forest of trees buil</w:t>
      </w:r>
      <w:r w:rsidR="00DE64EE">
        <w:t>t</w:t>
      </w:r>
      <w:r w:rsidR="00917253" w:rsidRPr="00917253">
        <w:t xml:space="preserve"> on random portions of the data transformed using PCA</w:t>
      </w:r>
      <w:r w:rsidR="00941BB2">
        <w:t>.</w:t>
      </w:r>
      <w:r w:rsidR="00DD55B0">
        <w:t xml:space="preserve"> </w:t>
      </w:r>
      <w:r w:rsidR="00DD55B0">
        <w:fldChar w:fldCharType="begin"/>
      </w:r>
      <w:r w:rsidR="002451BD">
        <w:instrText xml:space="preserve"> ADDIN ZOTERO_ITEM CSL_CITATION {"citationID":"DBjswA7X","properties":{"formattedCitation":"[32]","plainCitation":"[32]","noteIndex":0},"citationItems":[{"id":82,"uris":["http://zotero.org/users/11390376/items/LH66QPAM"],"itemData":{"id":82,"type":"article-journal","container-title":"IEEE Transactions on Pattern Analysis and Machine Intelligence","DOI":"10.1109/TPAMI.2006.211","ISSN":"0162-8828, 2160-9292","issue":"10","journalAbbreviation":"IEEE Trans. Pattern Anal. Mach. Intell.","page":"1619-1630","source":"DOI.org (Crossref)","title":"Rotation Forest: A New Classifier Ensemble Method","title-short":"Rotation Forest","volume":"28","author":[{"family":"Rodriguez","given":"J.J."},{"family":"Kuncheva","given":"L.I."},{"family":"Alonso","given":"C.J."}],"issued":{"date-parts":[["2006",10]]}}}],"schema":"https://github.com/citation-style-language/schema/raw/master/csl-citation.json"} </w:instrText>
      </w:r>
      <w:r w:rsidR="00DD55B0">
        <w:fldChar w:fldCharType="separate"/>
      </w:r>
      <w:r w:rsidR="002451BD" w:rsidRPr="002451BD">
        <w:rPr>
          <w:rFonts w:ascii="Times New Roman" w:hAnsi="Times New Roman" w:cs="Times New Roman"/>
        </w:rPr>
        <w:t>[32]</w:t>
      </w:r>
      <w:r w:rsidR="00DD55B0">
        <w:fldChar w:fldCharType="end"/>
      </w:r>
    </w:p>
    <w:p w14:paraId="02115333" w14:textId="44106498" w:rsidR="000B660D" w:rsidRPr="008D6757" w:rsidRDefault="000B660D" w:rsidP="008755A2">
      <w:pPr>
        <w:pStyle w:val="31"/>
      </w:pPr>
      <w:bookmarkStart w:id="107" w:name="_Toc136348928"/>
      <w:r w:rsidRPr="008D6757">
        <w:t>Shapelet Transform Classifier (ST</w:t>
      </w:r>
      <w:r w:rsidR="00BF01C5">
        <w:t>C</w:t>
      </w:r>
      <w:r w:rsidRPr="008D6757">
        <w:t>)</w:t>
      </w:r>
      <w:bookmarkEnd w:id="107"/>
    </w:p>
    <w:p w14:paraId="66D87AC9" w14:textId="5BCB6E9C" w:rsidR="00BF01C5" w:rsidRDefault="000B660D" w:rsidP="00AD2DF9">
      <w:r w:rsidRPr="008D6757">
        <w:t>Shapelets are subsequences, or small sub-shapes of time series that are representative of a class. They can be used to d</w:t>
      </w:r>
      <w:r>
        <w:t>etect phase-independent localiz</w:t>
      </w:r>
      <w:r w:rsidRPr="008D6757">
        <w:t>ed similarity betwe</w:t>
      </w:r>
      <w:r>
        <w:t xml:space="preserve">en series within the same class. </w:t>
      </w:r>
      <w:r w:rsidRPr="008D6757">
        <w:t>Shapelet-based classifiers search for shapelets with discriminatory power.</w:t>
      </w:r>
      <w:r>
        <w:t xml:space="preserve"> </w:t>
      </w:r>
      <w:r w:rsidRPr="008D6757">
        <w:t>These shapelet features can then be used to interpret a shapelet-based classifier — the presence of certain shapelets make one class more likely than another.</w:t>
      </w:r>
    </w:p>
    <w:p w14:paraId="1023FDD9" w14:textId="5662C107" w:rsidR="000B660D" w:rsidRDefault="000B660D" w:rsidP="008755A2">
      <w:pPr>
        <w:pStyle w:val="31"/>
      </w:pPr>
      <w:bookmarkStart w:id="108" w:name="_Toc136348929"/>
      <w:r w:rsidRPr="000804DF">
        <w:t>K-Nearest Neigh</w:t>
      </w:r>
      <w:r>
        <w:t>bo</w:t>
      </w:r>
      <w:r w:rsidRPr="000804DF">
        <w:t>r</w:t>
      </w:r>
      <w:r>
        <w:t>s</w:t>
      </w:r>
      <w:r w:rsidRPr="000804DF">
        <w:t xml:space="preserve"> Time Series</w:t>
      </w:r>
      <w:r>
        <w:t xml:space="preserve"> (</w:t>
      </w:r>
      <w:r w:rsidR="00435A4E">
        <w:t>k</w:t>
      </w:r>
      <w:r>
        <w:t>NN-TS)</w:t>
      </w:r>
      <w:bookmarkEnd w:id="108"/>
    </w:p>
    <w:p w14:paraId="4FCE14F2" w14:textId="77777777" w:rsidR="000B660D" w:rsidRDefault="000B660D" w:rsidP="003F1EA9">
      <w:pPr>
        <w:keepNext/>
        <w:keepLines/>
      </w:pPr>
      <w:r w:rsidRPr="009629A7">
        <w:t>K</w:t>
      </w:r>
      <w:r>
        <w:t>NN-TS classifier</w:t>
      </w:r>
      <w:r w:rsidRPr="009629A7">
        <w:t xml:space="preserve"> finds the k nearest neighbors of a time series and the predicted class is determined with </w:t>
      </w:r>
      <w:r w:rsidRPr="00196C2B">
        <w:rPr>
          <w:i/>
          <w:iCs/>
        </w:rPr>
        <w:t>majority voting</w:t>
      </w:r>
      <w:r w:rsidRPr="009629A7">
        <w:t xml:space="preserve">. A key parameter of this algorithm is the </w:t>
      </w:r>
      <w:r w:rsidRPr="00517B6D">
        <w:rPr>
          <w:i/>
          <w:iCs/>
        </w:rPr>
        <w:t>metric</w:t>
      </w:r>
      <w:r w:rsidRPr="009629A7">
        <w:t xml:space="preserve"> used to find the nearest neighbors. A popular metric for time series is the Dynamic Time Warping metric</w:t>
      </w:r>
      <w:r>
        <w:t>.</w:t>
      </w:r>
    </w:p>
    <w:p w14:paraId="7ED2C6F0" w14:textId="77777777" w:rsidR="000B660D" w:rsidRDefault="000B660D" w:rsidP="00082776">
      <w:pPr>
        <w:pStyle w:val="31"/>
      </w:pPr>
      <w:bookmarkStart w:id="109" w:name="_Toc136348930"/>
      <w:r w:rsidRPr="000804DF">
        <w:t>Composable Time Series Forest</w:t>
      </w:r>
      <w:r>
        <w:t xml:space="preserve"> (CTSF)</w:t>
      </w:r>
      <w:bookmarkEnd w:id="109"/>
    </w:p>
    <w:p w14:paraId="17777F6A" w14:textId="77777777" w:rsidR="00E15E68" w:rsidRDefault="000B660D" w:rsidP="00E15E68">
      <w:r>
        <w:t xml:space="preserve">CTSF is like </w:t>
      </w:r>
      <w:r w:rsidRPr="00B25FC8">
        <w:t>Time Series Forest Classifier as described.</w:t>
      </w:r>
      <w:r>
        <w:t xml:space="preserve"> </w:t>
      </w:r>
      <w:r w:rsidRPr="00B25FC8">
        <w:t xml:space="preserve">A time series forest is an adaptation of the random forest for time-series data. It fits a number of decision tree classifiers on various sub-samples of a transformed dataset and uses averaging to improve the </w:t>
      </w:r>
      <w:r w:rsidRPr="00670F52">
        <w:rPr>
          <w:i/>
          <w:iCs/>
        </w:rPr>
        <w:t>predictive accuracy</w:t>
      </w:r>
      <w:r w:rsidRPr="00B25FC8">
        <w:t xml:space="preserve"> and control </w:t>
      </w:r>
      <w:r w:rsidRPr="00670F52">
        <w:rPr>
          <w:i/>
          <w:iCs/>
        </w:rPr>
        <w:t>over-fitting</w:t>
      </w:r>
      <w:r w:rsidRPr="00B25FC8">
        <w:t>.</w:t>
      </w:r>
    </w:p>
    <w:p w14:paraId="1CD6FD6D" w14:textId="67ACB46D" w:rsidR="00442AC5" w:rsidRDefault="00F7148F" w:rsidP="005B395C">
      <w:pPr>
        <w:pStyle w:val="31"/>
      </w:pPr>
      <w:bookmarkStart w:id="110" w:name="_Toc136348931"/>
      <w:r w:rsidRPr="00442AC5">
        <w:lastRenderedPageBreak/>
        <w:t>Word Extr</w:t>
      </w:r>
      <w:r>
        <w:t>a</w:t>
      </w:r>
      <w:r w:rsidRPr="00442AC5">
        <w:t xml:space="preserve">ction for </w:t>
      </w:r>
      <w:r>
        <w:t>T</w:t>
      </w:r>
      <w:r w:rsidRPr="00442AC5">
        <w:t>ime S</w:t>
      </w:r>
      <w:r>
        <w:t>e</w:t>
      </w:r>
      <w:r w:rsidRPr="00442AC5">
        <w:t xml:space="preserve">ries </w:t>
      </w:r>
      <w:r>
        <w:t>Cl</w:t>
      </w:r>
      <w:r w:rsidRPr="00442AC5">
        <w:t>assification</w:t>
      </w:r>
      <w:r>
        <w:t xml:space="preserve"> </w:t>
      </w:r>
      <w:r w:rsidR="002C4BD3">
        <w:t>(</w:t>
      </w:r>
      <w:r w:rsidR="0070217D">
        <w:t>WEASEL</w:t>
      </w:r>
      <w:r w:rsidR="002C4BD3">
        <w:t>)</w:t>
      </w:r>
      <w:bookmarkEnd w:id="110"/>
    </w:p>
    <w:p w14:paraId="17399093" w14:textId="62FC528F" w:rsidR="00442AC5" w:rsidRPr="00442AC5" w:rsidRDefault="00F81760" w:rsidP="00442AC5">
      <w:pPr>
        <w:rPr>
          <w:rFonts w:asciiTheme="majorHAnsi" w:eastAsiaTheme="majorEastAsia" w:hAnsiTheme="majorHAnsi" w:cstheme="majorBidi"/>
          <w:b/>
          <w:bCs/>
          <w:i/>
        </w:rPr>
      </w:pPr>
      <w:r>
        <w:t xml:space="preserve">The </w:t>
      </w:r>
      <w:r w:rsidR="00442AC5" w:rsidRPr="00442AC5">
        <w:t xml:space="preserve">WEASEL </w:t>
      </w:r>
      <w:r w:rsidR="00BE2E13">
        <w:t xml:space="preserve">is </w:t>
      </w:r>
      <w:r w:rsidR="00AD7B89" w:rsidRPr="00442AC5">
        <w:t>a fast</w:t>
      </w:r>
      <w:r w:rsidR="00BE2E13" w:rsidRPr="00442AC5">
        <w:t xml:space="preserve"> and accurate</w:t>
      </w:r>
      <w:r w:rsidR="00BE2E13">
        <w:t xml:space="preserve"> </w:t>
      </w:r>
      <w:r w:rsidR="00AD7B89">
        <w:t xml:space="preserve">univariate TSC </w:t>
      </w:r>
      <w:r w:rsidR="00BE2E13">
        <w:t>model</w:t>
      </w:r>
      <w:r w:rsidR="00AD7B89">
        <w:t xml:space="preserve"> and</w:t>
      </w:r>
      <w:r w:rsidR="00BE2E13">
        <w:t xml:space="preserve"> </w:t>
      </w:r>
      <w:r w:rsidR="008C5072">
        <w:t xml:space="preserve">was </w:t>
      </w:r>
      <w:r w:rsidR="00206BAF">
        <w:t xml:space="preserve">first </w:t>
      </w:r>
      <w:r w:rsidR="008C5072">
        <w:t>presented</w:t>
      </w:r>
      <w:r w:rsidR="009C2E32">
        <w:t xml:space="preserve"> in the study of </w:t>
      </w:r>
      <w:r w:rsidR="001F1AC1">
        <w:t>Schäfer and Leser</w:t>
      </w:r>
      <w:r w:rsidR="00206BAF">
        <w:t xml:space="preserve"> (2017)</w:t>
      </w:r>
      <w:r w:rsidR="001F1AC1">
        <w:t xml:space="preserve">. </w:t>
      </w:r>
      <w:r>
        <w:t>It</w:t>
      </w:r>
      <w:r w:rsidR="001E2AF5">
        <w:t xml:space="preserve"> applies a supervised symbolic representation to transform subsequences to words, uses statistical feature selection, and subsequently feeds the words into a </w:t>
      </w:r>
      <w:r w:rsidR="00666FCB">
        <w:t>l</w:t>
      </w:r>
      <w:r w:rsidR="001E2AF5">
        <w:t>ogistic regression classi</w:t>
      </w:r>
      <w:r w:rsidR="00666FCB">
        <w:rPr>
          <w:rFonts w:ascii="Times New Roman" w:hAnsi="Times New Roman" w:cs="Times New Roman"/>
        </w:rPr>
        <w:t>fi</w:t>
      </w:r>
      <w:r w:rsidR="001E2AF5">
        <w:t>er. WEASEL is among the most accurate and fastest univariate TSC</w:t>
      </w:r>
      <w:r w:rsidR="00442AC5" w:rsidRPr="00442AC5">
        <w:t xml:space="preserve">. The </w:t>
      </w:r>
      <w:r w:rsidR="00422A46">
        <w:t>advantage</w:t>
      </w:r>
      <w:r w:rsidR="00442AC5" w:rsidRPr="00442AC5">
        <w:t xml:space="preserve"> of WEASEL lies in its specific method for deriving features, resulting in a</w:t>
      </w:r>
      <w:r w:rsidR="004A3041">
        <w:t xml:space="preserve"> significantly</w:t>
      </w:r>
      <w:r w:rsidR="00442AC5" w:rsidRPr="00442AC5">
        <w:t xml:space="preserve"> smaller </w:t>
      </w:r>
      <w:r w:rsidR="004A3041">
        <w:t>and</w:t>
      </w:r>
      <w:r w:rsidR="00442AC5" w:rsidRPr="00442AC5">
        <w:t xml:space="preserve"> more discriminative feature set. </w:t>
      </w:r>
      <w:r w:rsidR="006C5168">
        <w:t>Schäfer and Leser found</w:t>
      </w:r>
      <w:r w:rsidR="00442AC5" w:rsidRPr="00442AC5">
        <w:t xml:space="preserve"> WEASEL more accurate than the best non-ensemble algorithms at orders-of-magnitude lower classification and training times</w:t>
      </w:r>
      <w:r w:rsidR="00A53FA9" w:rsidRPr="00A53FA9">
        <w:t xml:space="preserve"> </w:t>
      </w:r>
      <w:r w:rsidR="00A53FA9">
        <w:t>o</w:t>
      </w:r>
      <w:r w:rsidR="00A53FA9" w:rsidRPr="00442AC5">
        <w:t>n the popular UCR benchmark of 85 TS datasets</w:t>
      </w:r>
      <w:r w:rsidR="00A53FA9">
        <w:t>.</w:t>
      </w:r>
      <w:r w:rsidR="00442AC5" w:rsidRPr="00442AC5">
        <w:t xml:space="preserve"> </w:t>
      </w:r>
      <w:r w:rsidR="00B5305F">
        <w:t>Furthermore</w:t>
      </w:r>
      <w:r w:rsidR="00C7401C">
        <w:t>,</w:t>
      </w:r>
      <w:r w:rsidR="00442AC5" w:rsidRPr="00442AC5">
        <w:t xml:space="preserve"> </w:t>
      </w:r>
      <w:r w:rsidR="00606389">
        <w:t xml:space="preserve">the model </w:t>
      </w:r>
      <w:r w:rsidR="001F4FEF">
        <w:t>achieved</w:t>
      </w:r>
      <w:r w:rsidR="00442AC5" w:rsidRPr="00442AC5">
        <w:t xml:space="preserve"> almost as accurate </w:t>
      </w:r>
      <w:r w:rsidR="00E42D69">
        <w:t>results as</w:t>
      </w:r>
      <w:r w:rsidR="00442AC5" w:rsidRPr="00442AC5">
        <w:t xml:space="preserve"> ensemble classifiers, whose computational complexity makes them inapplicable</w:t>
      </w:r>
      <w:r w:rsidR="00851A89">
        <w:t xml:space="preserve"> even</w:t>
      </w:r>
      <w:r w:rsidR="00442AC5" w:rsidRPr="00442AC5">
        <w:t xml:space="preserve"> for mid-size datasets.</w:t>
      </w:r>
      <w:r w:rsidR="00D6348D">
        <w:t xml:space="preserve"> </w:t>
      </w:r>
      <w:r w:rsidR="00A737F2">
        <w:fldChar w:fldCharType="begin"/>
      </w:r>
      <w:r w:rsidR="002451BD">
        <w:instrText xml:space="preserve"> ADDIN ZOTERO_ITEM CSL_CITATION {"citationID":"RXvceGCT","properties":{"formattedCitation":"[33]","plainCitation":"[33]","noteIndex":0},"citationItems":[{"id":80,"uris":["http://zotero.org/users/11390376/items/VWKK8CYJ"],"itemData":{"id":80,"type":"paper-conference","container-title":"Proceedings of the 2017 ACM on Conference on Information and Knowledge Management","DOI":"10.1145/3132847.3132980","event-place":"Singapore Singapore","event-title":"CIKM '17: ACM Conference on Information and Knowledge Management","ISBN":"978-1-4503-4918-5","language":"en","page":"637-646","publisher":"ACM","publisher-place":"Singapore Singapore","source":"DOI.org (Crossref)","title":"Fast and Accurate Time Series Classification with WEASEL","URL":"https://dl.acm.org/doi/10.1145/3132847.3132980","author":[{"family":"Schäfer","given":"Patrick"},{"family":"Leser","given":"Ulf"}],"accessed":{"date-parts":[["2023",4,12]]},"issued":{"date-parts":[["2017",11,6]]}}}],"schema":"https://github.com/citation-style-language/schema/raw/master/csl-citation.json"} </w:instrText>
      </w:r>
      <w:r w:rsidR="00A737F2">
        <w:fldChar w:fldCharType="separate"/>
      </w:r>
      <w:r w:rsidR="002451BD" w:rsidRPr="002451BD">
        <w:rPr>
          <w:rFonts w:ascii="Times New Roman" w:hAnsi="Times New Roman" w:cs="Times New Roman"/>
        </w:rPr>
        <w:t>[33]</w:t>
      </w:r>
      <w:r w:rsidR="00A737F2">
        <w:fldChar w:fldCharType="end"/>
      </w:r>
    </w:p>
    <w:p w14:paraId="45F91E85" w14:textId="28BA897F" w:rsidR="005B395C" w:rsidRDefault="005B395C" w:rsidP="005B395C">
      <w:pPr>
        <w:pStyle w:val="31"/>
      </w:pPr>
      <w:bookmarkStart w:id="111" w:name="_HIVE-COTEv1.0"/>
      <w:bookmarkStart w:id="112" w:name="_Toc136348932"/>
      <w:bookmarkEnd w:id="111"/>
      <w:r>
        <w:t>HIVE-COTEv1.0</w:t>
      </w:r>
      <w:bookmarkEnd w:id="112"/>
    </w:p>
    <w:p w14:paraId="0114A41F" w14:textId="212E63E8" w:rsidR="005B395C" w:rsidRDefault="005B395C" w:rsidP="002D68E7">
      <w:r>
        <w:t>On their extensive multivariate TSC classification bake off, Ruiz and others (2021) stated that o</w:t>
      </w:r>
      <w:r w:rsidRPr="00DB785E">
        <w:t>ne of the most</w:t>
      </w:r>
      <w:r>
        <w:t xml:space="preserve"> </w:t>
      </w:r>
      <w:r w:rsidRPr="00DB785E">
        <w:t xml:space="preserve">straightforward techniques to adapt </w:t>
      </w:r>
      <w:r>
        <w:t xml:space="preserve">univariate </w:t>
      </w:r>
      <w:r w:rsidRPr="00DB785E">
        <w:t xml:space="preserve">TSC algorithms to multivariate is to ensemble models </w:t>
      </w:r>
      <w:r>
        <w:t>which are built on</w:t>
      </w:r>
      <w:r w:rsidRPr="00DB785E">
        <w:t xml:space="preserve"> </w:t>
      </w:r>
      <w:r>
        <w:t xml:space="preserve">each </w:t>
      </w:r>
      <w:r w:rsidRPr="00DB785E">
        <w:t>dimension independently.</w:t>
      </w:r>
      <w:r w:rsidR="00464908">
        <w:t xml:space="preserve"> </w:t>
      </w:r>
      <w:r w:rsidR="00150BF5">
        <w:t xml:space="preserve">Ensemble models </w:t>
      </w:r>
      <w:r w:rsidR="00B350BF">
        <w:t>consider</w:t>
      </w:r>
      <w:r w:rsidR="00464908">
        <w:t xml:space="preserve"> </w:t>
      </w:r>
      <w:r w:rsidR="008C5116">
        <w:t>dimensions</w:t>
      </w:r>
      <w:r w:rsidR="009B3FFC">
        <w:t xml:space="preserve"> as </w:t>
      </w:r>
      <w:r w:rsidR="00464908">
        <w:t>independen</w:t>
      </w:r>
      <w:r w:rsidR="009B3FFC">
        <w:t>t</w:t>
      </w:r>
      <w:r w:rsidR="00464908">
        <w:t xml:space="preserve"> and ignore relations among them</w:t>
      </w:r>
      <w:r w:rsidR="00150BF5">
        <w:t>.</w:t>
      </w:r>
      <w:r w:rsidRPr="00DB785E">
        <w:t xml:space="preserve"> This approach is a good baseline for assessing and contrasting bespoke M</w:t>
      </w:r>
      <w:r>
        <w:t>-</w:t>
      </w:r>
      <w:r w:rsidRPr="00DB785E">
        <w:t xml:space="preserve">TSC classifiers which can </w:t>
      </w:r>
      <w:r w:rsidR="008C5116" w:rsidRPr="00DB785E">
        <w:t>also model</w:t>
      </w:r>
      <w:r w:rsidRPr="00DB785E">
        <w:t xml:space="preserve"> dimension dependencies. </w:t>
      </w:r>
      <w:r>
        <w:t>According to them, o</w:t>
      </w:r>
      <w:r w:rsidRPr="00DB785E">
        <w:t xml:space="preserve">ne of the most accurate approaches to </w:t>
      </w:r>
      <w:r>
        <w:t>U-</w:t>
      </w:r>
      <w:r w:rsidRPr="00DB785E">
        <w:t>TSC is the Hierarchical Vote Collective of Transformation</w:t>
      </w:r>
      <w:r w:rsidR="009307B6">
        <w:t xml:space="preserve"> </w:t>
      </w:r>
      <w:r w:rsidRPr="00DB785E">
        <w:t xml:space="preserve">based Ensembles (HIVE-COTE). </w:t>
      </w:r>
      <w:r>
        <w:t xml:space="preserve">HIVE-COTE is a heterogeneous meta ensemble for time series classification. The key principle behind HIVE-COTE is that time series classification problems are best approached by careful consideration of the data representation, and that with no </w:t>
      </w:r>
      <w:r w:rsidR="005D668A">
        <w:t>e</w:t>
      </w:r>
      <w:r>
        <w:t>xpert knowledge to the contrary, the most accurate algorithm design is to ensemble classifiers built on different representations.</w:t>
      </w:r>
      <w:r w:rsidR="00347E71">
        <w:t xml:space="preserve"> </w:t>
      </w:r>
      <w:r>
        <w:fldChar w:fldCharType="begin"/>
      </w:r>
      <w:r w:rsidR="002451BD">
        <w:instrText xml:space="preserve"> ADDIN ZOTERO_ITEM CSL_CITATION {"citationID":"2Azbudvp","properties":{"formattedCitation":"[34]","plainCitation":"[34]","noteIndex":0},"citationItems":[{"id":79,"uris":["http://zotero.org/users/11390376/items/S23BYMKZ"],"itemData":{"id":79,"type":"article-journal","abstract":"The Hierarchical Vote Collective of Transformation-based Ensembles (HIVE-COTE) is a heterogeneous meta ensemble for time series classification. Since it was first proposed in 2016, the algorithm has undergone some minor changes and there is now a configurable, scalable and easy to use version available in two open source repositories. We present an overview of the latest stable HIVE-COTE, version 1.0, and describe how it differs to the original. We provide a walkthrough guide of how to use the classifier, and conduct extensive experimental evaluation of its predictive performance and resource usage. We compare the performance of HIVE-COTE to three recently proposed algorithms.","DOI":"10.48550/ARXIV.2004.06069","license":"arXiv.org perpetual, non-exclusive license","note":"publisher: arXiv\nversion: 2","source":"DOI.org (Datacite)","title":"A tale of two toolkits, report the third: on the usage and performance of HIVE-COTE v1.0","title-short":"A tale of two toolkits, report the third","URL":"https://arxiv.org/abs/2004.06069","author":[{"family":"Bagnall","given":"Anthony"},{"family":"Flynn","given":"Michael"},{"family":"Large","given":"James"},{"family":"Lines","given":"Jason"},{"family":"Middlehurst","given":"Matthew"}],"accessed":{"date-parts":[["2023",4,7]]},"issued":{"date-parts":[["2020"]]}}}],"schema":"https://github.com/citation-style-language/schema/raw/master/csl-citation.json"} </w:instrText>
      </w:r>
      <w:r>
        <w:fldChar w:fldCharType="separate"/>
      </w:r>
      <w:r w:rsidR="002451BD" w:rsidRPr="002451BD">
        <w:rPr>
          <w:rFonts w:ascii="Times New Roman" w:hAnsi="Times New Roman" w:cs="Times New Roman"/>
        </w:rPr>
        <w:t>[34]</w:t>
      </w:r>
      <w:r>
        <w:fldChar w:fldCharType="end"/>
      </w:r>
    </w:p>
    <w:p w14:paraId="7CC9862C" w14:textId="1C6C0761" w:rsidR="00DF5435" w:rsidRDefault="005B395C" w:rsidP="000D1D3F">
      <w:r w:rsidRPr="00DB785E">
        <w:t xml:space="preserve">The latest version, HIVE-COTEv1.0 </w:t>
      </w:r>
      <w:r>
        <w:t>or</w:t>
      </w:r>
      <w:r w:rsidR="001D775B">
        <w:t xml:space="preserve"> referred </w:t>
      </w:r>
      <w:r w:rsidRPr="00DB785E">
        <w:t>simply</w:t>
      </w:r>
      <w:r w:rsidR="001D775B">
        <w:t xml:space="preserve"> as</w:t>
      </w:r>
      <w:r w:rsidRPr="00DB785E">
        <w:t xml:space="preserve"> HIVE-COTE, combines STC</w:t>
      </w:r>
      <w:r w:rsidR="00123C3F">
        <w:t>,</w:t>
      </w:r>
      <w:r w:rsidRPr="00DB785E">
        <w:t xml:space="preserve"> TSF</w:t>
      </w:r>
      <w:r w:rsidR="00123C3F">
        <w:t>,</w:t>
      </w:r>
      <w:r w:rsidR="00871A80">
        <w:t xml:space="preserve"> RISE, and</w:t>
      </w:r>
      <w:r w:rsidRPr="00DB785E">
        <w:t xml:space="preserve"> Contractable Bag of Symbolic-Fourier Approximation Symbols </w:t>
      </w:r>
      <w:r>
        <w:t>(</w:t>
      </w:r>
      <w:r w:rsidRPr="00DB785E">
        <w:t>CBOSS</w:t>
      </w:r>
      <w:r>
        <w:t>)</w:t>
      </w:r>
      <w:r w:rsidR="00D36745">
        <w:t xml:space="preserve"> </w:t>
      </w:r>
      <w:r w:rsidR="0016640F">
        <w:t xml:space="preserve">– </w:t>
      </w:r>
      <w:r w:rsidR="00D36745">
        <w:t xml:space="preserve">that </w:t>
      </w:r>
      <w:r w:rsidR="004F0268">
        <w:t>is</w:t>
      </w:r>
      <w:r w:rsidR="00D36745">
        <w:t xml:space="preserve"> not included in </w:t>
      </w:r>
      <w:r w:rsidR="004F0268">
        <w:t xml:space="preserve">U-TSC of </w:t>
      </w:r>
      <w:r w:rsidR="00B57EC7">
        <w:t>this thesis</w:t>
      </w:r>
      <w:r w:rsidR="004F0268">
        <w:t xml:space="preserve"> </w:t>
      </w:r>
      <w:r w:rsidR="00D36745">
        <w:t>separately</w:t>
      </w:r>
      <w:r w:rsidR="0016640F">
        <w:t xml:space="preserve"> – </w:t>
      </w:r>
      <w:r w:rsidRPr="00DB785E">
        <w:t>using a weighted probabilistic ensemble. The simplest way to build a multivariate HIVE-COTE is to build each component as an independent ensemble, then to combine the components in the usual way. To clarify, each component builds a separate classifier on every dimension, then combines the predictions from each dimension to produce a single probability distribution for each of STC, TSF, CBOSS and RISE.</w:t>
      </w:r>
      <w:r>
        <w:t xml:space="preserve"> </w:t>
      </w:r>
      <w:r>
        <w:fldChar w:fldCharType="begin"/>
      </w:r>
      <w:r w:rsidR="002451BD">
        <w:instrText xml:space="preserve"> ADDIN ZOTERO_ITEM CSL_CITATION {"citationID":"A5DXuJSc","properties":{"formattedCitation":"[35]","plainCitation":"[35]","noteIndex":0},"citationItems":[{"id":71,"uris":["http://zotero.org/users/11390376/items/7L5YHM4I"],"itemData":{"id":71,"type":"article-journal","abstract":"Abstract\n            Time Series Classification (TSC) involves building predictive models for a discrete target variable from ordered, real valued, attributes. Over recent years, a new set of TSC algorithms have been developed which have made significant improvement over the previous state of the art. The main focus has been on univariate TSC, i.e. the problem where each case has a single series and a class label. In reality, it is more common to encounter multivariate TSC (MTSC) problems where the time series for a single case has multiple dimensions. Despite this, much less consideration has been given to MTSC than the univariate case. The UCR archive has provided a valuable resource for univariate TSC, and the lack of a standard set of test problems may explain why there has been less focus on MTSC. The UEA archive of 30 MTSC problems released in 2018 has made comparison of algorithms easier. We review recently proposed bespoke MTSC algorithms based on deep learning, shapelets and bag of words approaches. If an algorithm cannot naturally handle multivariate data, the simplest approach to adapt a univariate classifier to MTSC is to ensemble it over the multivariate dimensions. We compare the bespoke algorithms to these dimension independent approaches on the 26 of the 30 MTSC archive problems where the data are all of equal length. We demonstrate that four classifiers are significantly more accurate than the benchmark dynamic time warping algorithm and that one of these recently proposed classifiers, ROCKET, achieves significant improvement on the archive datasets in at least an order of magnitude less time than the other three.","container-title":"Data Mining and Knowledge Discovery","DOI":"10.1007/s10618-020-00727-3","ISSN":"1384-5810, 1573-756X","issue":"2","journalAbbreviation":"Data Min Knowl Disc","language":"en","page":"401-449","source":"DOI.org (Crossref)","title":"The great multivariate time series classification bake off: a review and experimental evaluation of recent algorithmic advances","title-short":"The great multivariate time series classification bake off","volume":"35","author":[{"family":"Ruiz","given":"Alejandro Pasos"},{"family":"Flynn","given":"Michael"},{"family":"Large","given":"James"},{"family":"Middlehurst","given":"Matthew"},{"family":"Bagnall","given":"Anthony"}],"issued":{"date-parts":[["2021",3]]}}}],"schema":"https://github.com/citation-style-language/schema/raw/master/csl-citation.json"} </w:instrText>
      </w:r>
      <w:r>
        <w:fldChar w:fldCharType="separate"/>
      </w:r>
      <w:r w:rsidR="002451BD" w:rsidRPr="002451BD">
        <w:rPr>
          <w:rFonts w:ascii="Times New Roman" w:hAnsi="Times New Roman" w:cs="Times New Roman"/>
        </w:rPr>
        <w:t>[35]</w:t>
      </w:r>
      <w:r>
        <w:fldChar w:fldCharType="end"/>
      </w:r>
      <w:r>
        <w:t>.</w:t>
      </w:r>
    </w:p>
    <w:p w14:paraId="1F1F9D43" w14:textId="77777777" w:rsidR="00913661" w:rsidRDefault="00DF5435" w:rsidP="00BA531B">
      <w:r>
        <w:t xml:space="preserve">HIVE-COTE adopts the Cross-validation Accuracy Weighted Probabilistic Ensemble (CAWPE) ensemble structure, </w:t>
      </w:r>
      <w:r w:rsidR="0054678D">
        <w:t>summarized</w:t>
      </w:r>
      <w:r>
        <w:t xml:space="preserve"> in </w:t>
      </w:r>
      <w:r w:rsidR="00227743">
        <w:t>pseudocode</w:t>
      </w:r>
      <w:r w:rsidR="00B34D0C">
        <w:t xml:space="preserve"> (</w:t>
      </w:r>
      <w:hyperlink w:anchor="_[A-3.2A]_HIVE-COTEv1.0_pseudo" w:history="1">
        <w:r w:rsidR="00B34D0C" w:rsidRPr="00C47D5F">
          <w:rPr>
            <w:rStyle w:val="affffc"/>
          </w:rPr>
          <w:t>A-</w:t>
        </w:r>
        <w:r w:rsidR="00C65283" w:rsidRPr="00C47D5F">
          <w:rPr>
            <w:rStyle w:val="affffc"/>
          </w:rPr>
          <w:t>3.2A</w:t>
        </w:r>
      </w:hyperlink>
      <w:r w:rsidR="00C65283">
        <w:t>)</w:t>
      </w:r>
      <w:r>
        <w:t>. CAWPE</w:t>
      </w:r>
      <w:r w:rsidR="00DE662B">
        <w:t xml:space="preserve"> uses an estimate of the </w:t>
      </w:r>
    </w:p>
    <w:p w14:paraId="3F79AC18" w14:textId="4CA22255" w:rsidR="00913661" w:rsidRDefault="00913661" w:rsidP="00913661">
      <w:pPr>
        <w:pStyle w:val="Figurecaption"/>
      </w:pPr>
      <w:bookmarkStart w:id="113" w:name="_Toc136271766"/>
      <w:r>
        <w:rPr>
          <w:noProof/>
          <w:lang w:eastAsia="en-US"/>
        </w:rPr>
        <w:lastRenderedPageBreak/>
        <w:drawing>
          <wp:anchor distT="0" distB="0" distL="114300" distR="114300" simplePos="0" relativeHeight="251666447" behindDoc="0" locked="0" layoutInCell="1" allowOverlap="1" wp14:anchorId="5E9A407C" wp14:editId="5EA8AF55">
            <wp:simplePos x="1685925" y="809625"/>
            <wp:positionH relativeFrom="margin">
              <wp:align>center</wp:align>
            </wp:positionH>
            <wp:positionV relativeFrom="margin">
              <wp:align>top</wp:align>
            </wp:positionV>
            <wp:extent cx="4939172" cy="4295775"/>
            <wp:effectExtent l="0" t="0" r="0" b="0"/>
            <wp:wrapTopAndBottom/>
            <wp:docPr id="1673213285" name="Picture 1673213285"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213285" name="Picture 3" descr="A picture containing text, screenshot, font, number&#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4939172" cy="4295775"/>
                    </a:xfrm>
                    <a:prstGeom prst="rect">
                      <a:avLst/>
                    </a:prstGeom>
                  </pic:spPr>
                </pic:pic>
              </a:graphicData>
            </a:graphic>
          </wp:anchor>
        </w:drawing>
      </w:r>
      <w:r>
        <w:t>Fig. 3.2B: An overview of the ensemble structure of HIVE-COTEv1.0. Each module produces an estimate of the probability of membership of each class. The control unit (CAWPE) combines these probabilities, weighted by an estimate of the quality of the module found on the train data. (Bagnall et al., 2020)</w:t>
      </w:r>
      <w:bookmarkEnd w:id="113"/>
    </w:p>
    <w:p w14:paraId="0F873917" w14:textId="576D5D2F" w:rsidR="00376813" w:rsidRDefault="00DE662B" w:rsidP="00913661">
      <w:pPr>
        <w:ind w:firstLine="0"/>
      </w:pPr>
      <w:r>
        <w:t>accuracy of each classifier to weigh</w:t>
      </w:r>
      <w:r w:rsidR="00E44FF9">
        <w:t>t</w:t>
      </w:r>
      <w:r>
        <w:t xml:space="preserve"> the probability estimates of each component. It constructs a tilted distribution through exponentiation (using α) to extenuate differences in classifiers. The weight for each compon</w:t>
      </w:r>
      <w:r w:rsidR="004826FF">
        <w:t>ent is found either through ten-</w:t>
      </w:r>
      <w:r>
        <w:t xml:space="preserve">fold cross validation, or, if the classifier has the capability to estimate its own performance, </w:t>
      </w:r>
      <w:r w:rsidR="00E44FF9">
        <w:t>internally.</w:t>
      </w:r>
      <w:r w:rsidR="00A374FF">
        <w:t xml:space="preserve"> </w:t>
      </w:r>
      <w:r w:rsidR="002D68E7">
        <w:fldChar w:fldCharType="begin"/>
      </w:r>
      <w:r w:rsidR="002451BD">
        <w:instrText xml:space="preserve"> ADDIN ZOTERO_ITEM CSL_CITATION {"citationID":"86sKlqT1","properties":{"formattedCitation":"[34]","plainCitation":"[34]","noteIndex":0},"citationItems":[{"id":79,"uris":["http://zotero.org/users/11390376/items/S23BYMKZ"],"itemData":{"id":79,"type":"article-journal","abstract":"The Hierarchical Vote Collective of Transformation-based Ensembles (HIVE-COTE) is a heterogeneous meta ensemble for time series classification. Since it was first proposed in 2016, the algorithm has undergone some minor changes and there is now a configurable, scalable and easy to use version available in two open source repositories. We present an overview of the latest stable HIVE-COTE, version 1.0, and describe how it differs to the original. We provide a walkthrough guide of how to use the classifier, and conduct extensive experimental evaluation of its predictive performance and resource usage. We compare the performance of HIVE-COTE to three recently proposed algorithms.","DOI":"10.48550/ARXIV.2004.06069","license":"arXiv.org perpetual, non-exclusive license","note":"publisher: arXiv\nversion: 2","source":"DOI.org (Datacite)","title":"A tale of two toolkits, report the third: on the usage and performance of HIVE-COTE v1.0","title-short":"A tale of two toolkits, report the third","URL":"https://arxiv.org/abs/2004.06069","author":[{"family":"Bagnall","given":"Anthony"},{"family":"Flynn","given":"Michael"},{"family":"Large","given":"James"},{"family":"Lines","given":"Jason"},{"family":"Middlehurst","given":"Matthew"}],"accessed":{"date-parts":[["2023",4,7]]},"issued":{"date-parts":[["2020"]]}}}],"schema":"https://github.com/citation-style-language/schema/raw/master/csl-citation.json"} </w:instrText>
      </w:r>
      <w:r w:rsidR="002D68E7">
        <w:fldChar w:fldCharType="separate"/>
      </w:r>
      <w:r w:rsidR="002451BD" w:rsidRPr="002451BD">
        <w:rPr>
          <w:rFonts w:ascii="Times New Roman" w:hAnsi="Times New Roman" w:cs="Times New Roman"/>
        </w:rPr>
        <w:t>[34]</w:t>
      </w:r>
      <w:r w:rsidR="002D68E7">
        <w:fldChar w:fldCharType="end"/>
      </w:r>
      <w:r w:rsidR="002D68E7">
        <w:t xml:space="preserve"> </w:t>
      </w:r>
      <w:r w:rsidR="00376813" w:rsidRPr="00376813">
        <w:t xml:space="preserve">The very </w:t>
      </w:r>
      <w:r w:rsidR="00376813">
        <w:t xml:space="preserve">exhaustive way to </w:t>
      </w:r>
      <w:r w:rsidR="00657701">
        <w:t>present HIVE-COTEv1.0 algorithm</w:t>
      </w:r>
      <w:r w:rsidR="00915E0A">
        <w:t xml:space="preserve"> is to use </w:t>
      </w:r>
      <w:r w:rsidR="005B1C22">
        <w:t>a</w:t>
      </w:r>
      <w:r w:rsidR="00915E0A">
        <w:t xml:space="preserve"> </w:t>
      </w:r>
      <w:r w:rsidR="00BF6CF4">
        <w:t>flowchart</w:t>
      </w:r>
      <w:r w:rsidR="00400FF0">
        <w:t xml:space="preserve">, </w:t>
      </w:r>
      <w:r w:rsidR="00F27580">
        <w:t xml:space="preserve">as </w:t>
      </w:r>
      <w:r w:rsidR="00BF6CF4">
        <w:t xml:space="preserve">in </w:t>
      </w:r>
      <w:r w:rsidR="00400FF0">
        <w:t xml:space="preserve">figure </w:t>
      </w:r>
      <w:r w:rsidR="00F27580">
        <w:t>3.2B</w:t>
      </w:r>
      <w:r w:rsidR="0026381C">
        <w:t>.</w:t>
      </w:r>
    </w:p>
    <w:p w14:paraId="7E654EC4" w14:textId="3E0323C7" w:rsidR="001711FA" w:rsidRDefault="001711FA" w:rsidP="001711FA">
      <w:pPr>
        <w:pStyle w:val="31"/>
      </w:pPr>
      <w:bookmarkStart w:id="114" w:name="_Model_hyperparameters"/>
      <w:bookmarkStart w:id="115" w:name="_Toc136348933"/>
      <w:bookmarkEnd w:id="114"/>
      <w:r>
        <w:t>Model hyperparameters</w:t>
      </w:r>
      <w:bookmarkEnd w:id="115"/>
    </w:p>
    <w:p w14:paraId="6B039C91" w14:textId="7E96F80F" w:rsidR="001711FA" w:rsidRPr="00AA2F92" w:rsidRDefault="00F9613D" w:rsidP="001711FA">
      <w:r>
        <w:t>Due to a</w:t>
      </w:r>
      <w:r w:rsidR="00161614">
        <w:t xml:space="preserve"> </w:t>
      </w:r>
      <w:r w:rsidR="00B5305F">
        <w:t>limited</w:t>
      </w:r>
      <w:r>
        <w:t xml:space="preserve"> </w:t>
      </w:r>
      <w:r w:rsidR="004F7C5F">
        <w:t>number</w:t>
      </w:r>
      <w:r>
        <w:t xml:space="preserve"> of computational resources in order to conduct comprehensive </w:t>
      </w:r>
      <w:r w:rsidR="00161614">
        <w:t xml:space="preserve">TSC </w:t>
      </w:r>
      <w:r w:rsidR="00BD4D6C">
        <w:t xml:space="preserve">hyperparameter optimization we decided to use default setup of </w:t>
      </w:r>
      <w:r w:rsidR="00BD4D6C" w:rsidRPr="003602BB">
        <w:rPr>
          <w:i/>
          <w:iCs/>
        </w:rPr>
        <w:t xml:space="preserve">sktime </w:t>
      </w:r>
      <w:r w:rsidR="003602BB" w:rsidRPr="003602BB">
        <w:rPr>
          <w:i/>
          <w:iCs/>
        </w:rPr>
        <w:t>API</w:t>
      </w:r>
      <w:r w:rsidR="003602BB">
        <w:t xml:space="preserve"> for python</w:t>
      </w:r>
      <w:r w:rsidR="00377C07">
        <w:t xml:space="preserve">. </w:t>
      </w:r>
      <w:r w:rsidR="006201E4">
        <w:t>Secondly,</w:t>
      </w:r>
      <w:r w:rsidR="00377C07">
        <w:t xml:space="preserve"> considering </w:t>
      </w:r>
      <w:r w:rsidR="004708E4">
        <w:t>an approach used</w:t>
      </w:r>
      <w:r w:rsidR="00D164F7">
        <w:t xml:space="preserve"> in the study, which is</w:t>
      </w:r>
      <w:r w:rsidR="004708E4">
        <w:t xml:space="preserve"> to </w:t>
      </w:r>
      <w:r w:rsidR="008E254F">
        <w:t>use in uncontrolled environment</w:t>
      </w:r>
      <w:r w:rsidR="000B4CBF">
        <w:t xml:space="preserve"> created dataset</w:t>
      </w:r>
      <w:r w:rsidR="008E254F">
        <w:t xml:space="preserve"> </w:t>
      </w:r>
      <w:r w:rsidR="00D164F7">
        <w:t>includ</w:t>
      </w:r>
      <w:r w:rsidR="000B4CBF">
        <w:t xml:space="preserve">ing very likely </w:t>
      </w:r>
      <w:r w:rsidR="005159B3">
        <w:t xml:space="preserve">2-5% </w:t>
      </w:r>
      <w:r w:rsidR="000B4CBF">
        <w:t>wrong labeled</w:t>
      </w:r>
      <w:r w:rsidR="005159B3">
        <w:t xml:space="preserve"> activities, especially confusion between walking and running, </w:t>
      </w:r>
      <w:r w:rsidR="00CE16CF">
        <w:t xml:space="preserve">having great variance </w:t>
      </w:r>
      <w:r w:rsidR="007B7CCB">
        <w:t>in model performance</w:t>
      </w:r>
      <w:r w:rsidR="00702729">
        <w:t xml:space="preserve"> with same setup</w:t>
      </w:r>
      <w:r w:rsidR="007B7CCB">
        <w:t xml:space="preserve"> depending on train-test data division, </w:t>
      </w:r>
      <w:r w:rsidR="00BD5DE4">
        <w:t xml:space="preserve">we did not see </w:t>
      </w:r>
      <w:r w:rsidR="00702729">
        <w:t xml:space="preserve">any reason to </w:t>
      </w:r>
      <w:r w:rsidR="006013DF">
        <w:t>implement</w:t>
      </w:r>
      <w:r w:rsidR="00CC4D1F">
        <w:t xml:space="preserve"> model fine tuning in this context</w:t>
      </w:r>
      <w:r w:rsidR="0045227A">
        <w:t xml:space="preserve"> and dataset</w:t>
      </w:r>
      <w:r w:rsidR="00CC4D1F">
        <w:t>.</w:t>
      </w:r>
      <w:r w:rsidR="00BC228C">
        <w:t xml:space="preserve"> </w:t>
      </w:r>
      <w:r w:rsidR="006432BC">
        <w:t xml:space="preserve">As we </w:t>
      </w:r>
      <w:r w:rsidR="006432BC">
        <w:lastRenderedPageBreak/>
        <w:t xml:space="preserve">basically </w:t>
      </w:r>
      <w:r w:rsidR="0014523A">
        <w:t>estimate</w:t>
      </w:r>
      <w:r w:rsidR="006432BC">
        <w:t xml:space="preserve"> about </w:t>
      </w:r>
      <w:r w:rsidR="00AA279E">
        <w:t>1-</w:t>
      </w:r>
      <w:r w:rsidR="006432BC">
        <w:t>2 percent improvement through optimized hyperparameters</w:t>
      </w:r>
      <w:r w:rsidR="00AA279E">
        <w:t xml:space="preserve">, there is no reason to expect statistical </w:t>
      </w:r>
      <w:r w:rsidR="006D15FB">
        <w:t xml:space="preserve">significance in model </w:t>
      </w:r>
      <w:r w:rsidR="00D565F7">
        <w:t>performance</w:t>
      </w:r>
      <w:r w:rsidR="000A67F3">
        <w:t xml:space="preserve"> with an </w:t>
      </w:r>
      <w:r w:rsidR="00991ADB">
        <w:t>observed</w:t>
      </w:r>
      <w:r w:rsidR="000A67F3">
        <w:t xml:space="preserve"> accuracy variance, and </w:t>
      </w:r>
      <w:r w:rsidR="00E666DB">
        <w:t>achieved</w:t>
      </w:r>
      <w:r w:rsidR="000A67F3">
        <w:t xml:space="preserve"> advantage could be </w:t>
      </w:r>
      <w:r w:rsidR="000A7562">
        <w:t>difficult to interpret</w:t>
      </w:r>
      <w:r w:rsidR="00D565F7">
        <w:t xml:space="preserve">. </w:t>
      </w:r>
      <w:r w:rsidR="00E3650A">
        <w:t xml:space="preserve">Thirdly, as we include </w:t>
      </w:r>
      <w:r w:rsidR="00F73726">
        <w:t>a lot of models</w:t>
      </w:r>
      <w:r w:rsidR="005F5943">
        <w:t xml:space="preserve"> and methods</w:t>
      </w:r>
      <w:r w:rsidR="00F73726">
        <w:t xml:space="preserve"> in the </w:t>
      </w:r>
      <w:r w:rsidR="005F5943">
        <w:t>study, mod</w:t>
      </w:r>
      <w:r w:rsidR="007355CF">
        <w:t xml:space="preserve">el hyperparameters can be focused </w:t>
      </w:r>
      <w:r w:rsidR="00F6583A">
        <w:t>on</w:t>
      </w:r>
      <w:r w:rsidR="007355CF">
        <w:t xml:space="preserve"> </w:t>
      </w:r>
      <w:r w:rsidR="00031A7C">
        <w:t xml:space="preserve">future studies using </w:t>
      </w:r>
      <w:r w:rsidR="00B5065E">
        <w:t>a smaller</w:t>
      </w:r>
      <w:r w:rsidR="00031A7C">
        <w:t xml:space="preserve"> set of classifiers</w:t>
      </w:r>
      <w:r w:rsidR="009E29B9">
        <w:t xml:space="preserve"> with better quality and size dataset</w:t>
      </w:r>
      <w:r w:rsidR="00031A7C">
        <w:t>.</w:t>
      </w:r>
      <w:r w:rsidR="00C92271">
        <w:t xml:space="preserve"> Adopted model setup </w:t>
      </w:r>
      <w:r w:rsidR="00B5065E">
        <w:t xml:space="preserve">can be found in the appendix </w:t>
      </w:r>
      <w:hyperlink w:anchor="_[A-3.2A]_Default_model" w:history="1">
        <w:r w:rsidR="00B5065E" w:rsidRPr="008801FB">
          <w:rPr>
            <w:rStyle w:val="affffc"/>
          </w:rPr>
          <w:t>A3.</w:t>
        </w:r>
        <w:r w:rsidR="00936479" w:rsidRPr="008801FB">
          <w:rPr>
            <w:rStyle w:val="affffc"/>
          </w:rPr>
          <w:t>2</w:t>
        </w:r>
        <w:r w:rsidR="00C65283">
          <w:rPr>
            <w:rStyle w:val="affffc"/>
          </w:rPr>
          <w:t>B</w:t>
        </w:r>
      </w:hyperlink>
    </w:p>
    <w:p w14:paraId="1D6CC739" w14:textId="41AF1FBE" w:rsidR="000A0D2C" w:rsidRDefault="000A0D2C" w:rsidP="00027280">
      <w:pPr>
        <w:pStyle w:val="21"/>
        <w:numPr>
          <w:ilvl w:val="1"/>
          <w:numId w:val="21"/>
        </w:numPr>
      </w:pPr>
      <w:bookmarkStart w:id="116" w:name="_Toc136348934"/>
      <w:r w:rsidRPr="00397712">
        <w:rPr>
          <w:rStyle w:val="22"/>
        </w:rPr>
        <w:t>Multivariate</w:t>
      </w:r>
      <w:r>
        <w:t xml:space="preserve"> TSC</w:t>
      </w:r>
      <w:bookmarkEnd w:id="116"/>
    </w:p>
    <w:p w14:paraId="6FF1DE9D" w14:textId="3A7EAA35" w:rsidR="00FF1073" w:rsidRPr="00FF1073" w:rsidRDefault="0041538B" w:rsidP="00FF1073">
      <w:r>
        <w:t xml:space="preserve">A time series is a series of observations over a period of time. When the observed space is multidimensional, the time series becomes multivariate. </w:t>
      </w:r>
      <w:r w:rsidR="00FF1073" w:rsidRPr="00FF1073">
        <w:t xml:space="preserve">Multivariate </w:t>
      </w:r>
      <w:r w:rsidR="00A04706">
        <w:t>T</w:t>
      </w:r>
      <w:r w:rsidR="00FF1073" w:rsidRPr="00FF1073">
        <w:t xml:space="preserve">ime </w:t>
      </w:r>
      <w:r w:rsidR="00A04706">
        <w:t>S</w:t>
      </w:r>
      <w:r w:rsidR="00FF1073" w:rsidRPr="00FF1073">
        <w:t xml:space="preserve">eries </w:t>
      </w:r>
      <w:r w:rsidR="00A04706">
        <w:t>C</w:t>
      </w:r>
      <w:r w:rsidR="00FF1073" w:rsidRPr="00FF1073">
        <w:t>lassification</w:t>
      </w:r>
      <w:r w:rsidR="00A04706">
        <w:t xml:space="preserve"> </w:t>
      </w:r>
      <w:r w:rsidR="00A04706" w:rsidRPr="00FF1073">
        <w:t>(M</w:t>
      </w:r>
      <w:r w:rsidR="00A04706">
        <w:t>-</w:t>
      </w:r>
      <w:r w:rsidR="00A04706" w:rsidRPr="00FF1073">
        <w:t>TS</w:t>
      </w:r>
      <w:r w:rsidR="00A04706">
        <w:t>C</w:t>
      </w:r>
      <w:r w:rsidR="004826FF">
        <w:t>)</w:t>
      </w:r>
      <w:r w:rsidR="00FF1073" w:rsidRPr="00FF1073">
        <w:t xml:space="preserve"> is a supervised learning problem in which each </w:t>
      </w:r>
      <w:r w:rsidR="008C1DC9">
        <w:t>s</w:t>
      </w:r>
      <w:r w:rsidR="00FF1073" w:rsidRPr="00FF1073">
        <w:t xml:space="preserve">ample consists of one or more time series </w:t>
      </w:r>
      <w:r>
        <w:t>attributes.</w:t>
      </w:r>
    </w:p>
    <w:p w14:paraId="78B215EB" w14:textId="6EF8290F" w:rsidR="00AB5321" w:rsidRDefault="00C0107A" w:rsidP="000B7B76">
      <w:pPr>
        <w:pStyle w:val="31"/>
      </w:pPr>
      <w:bookmarkStart w:id="117" w:name="_Toc136348935"/>
      <w:r>
        <w:t>WEASEL-MUSE</w:t>
      </w:r>
      <w:bookmarkEnd w:id="117"/>
    </w:p>
    <w:p w14:paraId="58D869D5" w14:textId="4AE0612A" w:rsidR="00B40798" w:rsidRPr="00D45080" w:rsidRDefault="00F947F5" w:rsidP="00D45080">
      <w:r>
        <w:t xml:space="preserve">For multivariate </w:t>
      </w:r>
      <w:r w:rsidR="00714060">
        <w:t xml:space="preserve">TSC we use </w:t>
      </w:r>
      <w:r w:rsidR="00261D3F">
        <w:t>Multivariate Unsupervised Symbols and dErivatives</w:t>
      </w:r>
      <w:r w:rsidR="00261D3F">
        <w:rPr>
          <w:lang w:val="en-GB"/>
        </w:rPr>
        <w:t xml:space="preserve"> </w:t>
      </w:r>
      <w:r w:rsidR="00714060">
        <w:rPr>
          <w:lang w:val="en-GB"/>
        </w:rPr>
        <w:t>(MUSE) algorithm</w:t>
      </w:r>
      <w:r w:rsidR="00701BF0">
        <w:rPr>
          <w:lang w:val="en-GB"/>
        </w:rPr>
        <w:t xml:space="preserve">, </w:t>
      </w:r>
      <w:r w:rsidR="00C201C4" w:rsidRPr="008619F9">
        <w:rPr>
          <w:lang/>
        </w:rPr>
        <w:t>also</w:t>
      </w:r>
      <w:r w:rsidR="008619F9" w:rsidRPr="008619F9">
        <w:rPr>
          <w:lang/>
        </w:rPr>
        <w:t xml:space="preserve"> known as WEASE</w:t>
      </w:r>
      <w:r w:rsidR="009F73D7">
        <w:rPr>
          <w:lang w:val="en-GB"/>
        </w:rPr>
        <w:t>L</w:t>
      </w:r>
      <w:r w:rsidR="00DF344F">
        <w:rPr>
          <w:lang w:val="en-GB"/>
        </w:rPr>
        <w:t>+</w:t>
      </w:r>
      <w:r w:rsidR="008619F9" w:rsidRPr="008619F9">
        <w:rPr>
          <w:lang/>
        </w:rPr>
        <w:t>MUSE</w:t>
      </w:r>
      <w:r w:rsidR="00E4186D">
        <w:rPr>
          <w:lang w:val="en-GB"/>
        </w:rPr>
        <w:t>,</w:t>
      </w:r>
      <w:r w:rsidR="00701BF0">
        <w:rPr>
          <w:lang w:val="en-GB"/>
        </w:rPr>
        <w:t xml:space="preserve"> </w:t>
      </w:r>
      <w:r w:rsidR="00E4186D">
        <w:rPr>
          <w:lang w:val="en-GB"/>
        </w:rPr>
        <w:t>which</w:t>
      </w:r>
      <w:r w:rsidR="00714060">
        <w:rPr>
          <w:lang w:val="en-GB"/>
        </w:rPr>
        <w:t xml:space="preserve"> is </w:t>
      </w:r>
      <w:r w:rsidR="008619F9" w:rsidRPr="008619F9">
        <w:rPr>
          <w:lang/>
        </w:rPr>
        <w:t>implementation of multivariate version of WEASEL</w:t>
      </w:r>
      <w:r w:rsidR="0046756A">
        <w:rPr>
          <w:lang w:val="en-GB"/>
        </w:rPr>
        <w:t xml:space="preserve"> (</w:t>
      </w:r>
      <w:r w:rsidR="002168CF">
        <w:t>Word ExtrAction for time SEries cLassi</w:t>
      </w:r>
      <w:r w:rsidR="002168CF">
        <w:rPr>
          <w:rFonts w:ascii="Times New Roman" w:hAnsi="Times New Roman" w:cs="Times New Roman"/>
        </w:rPr>
        <w:t>fi</w:t>
      </w:r>
      <w:r w:rsidR="002168CF">
        <w:t>cation</w:t>
      </w:r>
      <w:r w:rsidR="0078633A">
        <w:rPr>
          <w:lang w:val="en-GB"/>
        </w:rPr>
        <w:t>) and</w:t>
      </w:r>
      <w:r w:rsidR="008619F9" w:rsidRPr="008619F9">
        <w:rPr>
          <w:lang/>
        </w:rPr>
        <w:t xml:space="preserve"> referred to as just MUSE</w:t>
      </w:r>
      <w:r w:rsidR="00DF344F">
        <w:rPr>
          <w:lang w:val="en-GB"/>
        </w:rPr>
        <w:t>.</w:t>
      </w:r>
      <w:r w:rsidR="00701BF0">
        <w:rPr>
          <w:lang w:val="en-GB"/>
        </w:rPr>
        <w:t xml:space="preserve"> </w:t>
      </w:r>
      <w:r w:rsidR="00B37349" w:rsidRPr="00B37349">
        <w:t>WEASEL+MUSE is a multivariate dictionary classifier that builds a bag-of-patterns</w:t>
      </w:r>
      <w:r w:rsidR="00CF11A3">
        <w:t xml:space="preserve"> (B</w:t>
      </w:r>
      <w:r w:rsidR="00C86F7B">
        <w:t>O</w:t>
      </w:r>
      <w:r w:rsidR="00CF11A3">
        <w:t>P)</w:t>
      </w:r>
      <w:r w:rsidR="00B37349" w:rsidRPr="00B37349">
        <w:t xml:space="preserve"> using </w:t>
      </w:r>
      <w:r w:rsidR="00323312">
        <w:t>Symbolic Fourier Approximation (</w:t>
      </w:r>
      <w:r w:rsidR="00B37349" w:rsidRPr="00B37349">
        <w:t>SFA</w:t>
      </w:r>
      <w:r w:rsidR="00323312">
        <w:t>)</w:t>
      </w:r>
      <w:r w:rsidR="00B37349" w:rsidRPr="00B37349">
        <w:t xml:space="preserve"> for different window lengths and learns a logistic regression classifier on this bag.</w:t>
      </w:r>
      <w:r w:rsidR="00A8051A">
        <w:t xml:space="preserve"> </w:t>
      </w:r>
      <w:r w:rsidR="00182B2D">
        <w:fldChar w:fldCharType="begin"/>
      </w:r>
      <w:r w:rsidR="002451BD">
        <w:instrText xml:space="preserve"> ADDIN ZOTERO_ITEM CSL_CITATION {"citationID":"sPCRUAkC","properties":{"formattedCitation":"[36]","plainCitation":"[36]","noteIndex":0},"citationItems":[{"id":70,"uris":["http://zotero.org/users/11390376/items/KLVT28JD"],"itemData":{"id":70,"type":"article-journal","abstract":"Multivariate time series (MTS) arise when multiple interconnected sensors record data over time. Dealing with this high-dimensional data is challenging for every classifier for at least two aspects: First, an MTS is not only characterized by individual feature values, but also by the interplay of features in different dimensions. Second, this typically adds large amounts of irrelevant data and noise. We present our novel MTS classifier WEASEL+MUSE which addresses both challenges. WEASEL+MUSE builds a multivariate feature vector, first using a sliding-window approach applied to each dimension of the MTS, then extracts discrete features per window and dimension. The feature vector is subsequently fed through feature selection, removing non-discriminative features, and analysed by a machine learning classifier. The novelty of WEASEL+MUSE lies in its specific way of extracting and filtering multivariate features from MTS by encoding context information into each feature. Still the resulting feature set is small, yet very discriminative and useful for MTS classification. Based on a popular benchmark of 20 MTS datasets, we found that WEASEL+MUSE is among the most accurate classifiers, when compared to the state of the art. The outstanding robustness of WEASEL+MUSE is further confirmed based on motion gesture recognition data, where it out-of-the-box achieved similar accuracies as domain-specific methods.","DOI":"10.48550/ARXIV.1711.11343","license":"arXiv.org perpetual, non-exclusive license","note":"publisher: arXiv\nversion: 4","source":"DOI.org (Datacite)","title":"Multivariate Time Series Classification with WEASEL+MUSE","URL":"https://arxiv.org/abs/1711.11343","author":[{"family":"Schäfer","given":"Patrick"},{"family":"Leser","given":"Ulf"}],"accessed":{"date-parts":[["2023",4,4]]},"issued":{"date-parts":[["2017"]]}}}],"schema":"https://github.com/citation-style-language/schema/raw/master/csl-citation.json"} </w:instrText>
      </w:r>
      <w:r w:rsidR="00182B2D">
        <w:fldChar w:fldCharType="separate"/>
      </w:r>
      <w:r w:rsidR="002451BD" w:rsidRPr="002451BD">
        <w:rPr>
          <w:rFonts w:ascii="Times New Roman" w:hAnsi="Times New Roman" w:cs="Times New Roman"/>
        </w:rPr>
        <w:t>[36]</w:t>
      </w:r>
      <w:r w:rsidR="00182B2D">
        <w:fldChar w:fldCharType="end"/>
      </w:r>
    </w:p>
    <w:p w14:paraId="1D426FD2" w14:textId="61F7CDD3" w:rsidR="00F85BE2" w:rsidRDefault="00523D5E" w:rsidP="00DA292C">
      <w:pPr>
        <w:ind w:firstLine="720"/>
      </w:pPr>
      <w:r>
        <w:rPr>
          <w:rFonts w:ascii="Times New Roman" w:hAnsi="Times New Roman" w:cs="Times New Roman"/>
        </w:rPr>
        <w:t>Th</w:t>
      </w:r>
      <w:r>
        <w:t>e novelty of WEASEL+MUSE lies in its spec</w:t>
      </w:r>
      <w:r w:rsidR="0036285E">
        <w:t>if</w:t>
      </w:r>
      <w:r>
        <w:t xml:space="preserve">ic way of extracting and </w:t>
      </w:r>
      <w:r w:rsidR="0036285E">
        <w:rPr>
          <w:rFonts w:ascii="Times New Roman" w:hAnsi="Times New Roman" w:cs="Times New Roman"/>
        </w:rPr>
        <w:t>fi</w:t>
      </w:r>
      <w:r>
        <w:t xml:space="preserve">ltering multivariate features from </w:t>
      </w:r>
      <w:r w:rsidR="0036285E">
        <w:t>M</w:t>
      </w:r>
      <w:r>
        <w:t>TS by encoding context information into each feature</w:t>
      </w:r>
      <w:r w:rsidR="009C6DFC">
        <w:t xml:space="preserve">. </w:t>
      </w:r>
      <w:r w:rsidR="00FE0F1D">
        <w:t>It uses</w:t>
      </w:r>
      <w:r w:rsidR="00182B2D">
        <w:t xml:space="preserve"> statistical feature selection, derivatives, variable window lengths, bi-grams, and a symbolic representation for generating discriminative words. WEASEL+MUSE provides tolerance to noise </w:t>
      </w:r>
      <w:r w:rsidR="0018095F">
        <w:t>due to</w:t>
      </w:r>
      <w:r w:rsidR="00182B2D">
        <w:t xml:space="preserve"> use of the truncated Fourier transform, phase invariance, and supe</w:t>
      </w:r>
      <w:r w:rsidR="001E5EB3">
        <w:t>r</w:t>
      </w:r>
      <w:r w:rsidR="00440C47">
        <w:rPr>
          <w:rFonts w:ascii="Times New Roman" w:hAnsi="Times New Roman" w:cs="Times New Roman"/>
        </w:rPr>
        <w:t>fl</w:t>
      </w:r>
      <w:r w:rsidR="00182B2D">
        <w:t xml:space="preserve">uous data/dimensions. </w:t>
      </w:r>
      <w:r w:rsidR="00055551">
        <w:rPr>
          <w:rFonts w:ascii="Times New Roman" w:hAnsi="Times New Roman" w:cs="Times New Roman"/>
        </w:rPr>
        <w:t>Th</w:t>
      </w:r>
      <w:r w:rsidR="00182B2D">
        <w:t>ereby, WEASEL+MUSE assigns high weights to characteristic, local and global substructures along dimensions of a multivariate time series. In our evaluation on altogether 21 datasets, WEASEL+MUSE is consistently among the most accurate classi</w:t>
      </w:r>
      <w:r w:rsidR="001E5EB3">
        <w:rPr>
          <w:rFonts w:ascii="Times New Roman" w:hAnsi="Times New Roman" w:cs="Times New Roman"/>
        </w:rPr>
        <w:t>fi</w:t>
      </w:r>
      <w:r w:rsidR="00182B2D">
        <w:t>ers and outperforms state-of-the-art similarity measures or shapelet-based ap</w:t>
      </w:r>
      <w:r w:rsidR="00AC212C">
        <w:t>proaches.</w:t>
      </w:r>
      <w:r w:rsidR="00AC212C" w:rsidRPr="00AC212C">
        <w:t xml:space="preserve"> </w:t>
      </w:r>
      <w:r w:rsidR="00AC212C">
        <w:t>It pe</w:t>
      </w:r>
      <w:r w:rsidR="00B40798">
        <w:t>r</w:t>
      </w:r>
      <w:r w:rsidR="00AC212C">
        <w:t>forms well even for small-sized datasets, where deep learning based approaches</w:t>
      </w:r>
      <w:r w:rsidR="004826FF">
        <w:t xml:space="preserve"> </w:t>
      </w:r>
      <w:r w:rsidR="00AC212C">
        <w:t xml:space="preserve">typically tend to perform poorly. When looking into application domains, it is best for sensor readings, followed by speech, motion and handwriting recognition tasks. </w:t>
      </w:r>
      <w:r w:rsidR="00AC212C">
        <w:fldChar w:fldCharType="begin"/>
      </w:r>
      <w:r w:rsidR="002451BD">
        <w:instrText xml:space="preserve"> ADDIN ZOTERO_ITEM CSL_CITATION {"citationID":"Rn4yogqH","properties":{"formattedCitation":"[36]","plainCitation":"[36]","noteIndex":0},"citationItems":[{"id":70,"uris":["http://zotero.org/users/11390376/items/KLVT28JD"],"itemData":{"id":70,"type":"article-journal","abstract":"Multivariate time series (MTS) arise when multiple interconnected sensors record data over time. Dealing with this high-dimensional data is challenging for every classifier for at least two aspects: First, an MTS is not only characterized by individual feature values, but also by the interplay of features in different dimensions. Second, this typically adds large amounts of irrelevant data and noise. We present our novel MTS classifier WEASEL+MUSE which addresses both challenges. WEASEL+MUSE builds a multivariate feature vector, first using a sliding-window approach applied to each dimension of the MTS, then extracts discrete features per window and dimension. The feature vector is subsequently fed through feature selection, removing non-discriminative features, and analysed by a machine learning classifier. The novelty of WEASEL+MUSE lies in its specific way of extracting and filtering multivariate features from MTS by encoding context information into each feature. Still the resulting feature set is small, yet very discriminative and useful for MTS classification. Based on a popular benchmark of 20 MTS datasets, we found that WEASEL+MUSE is among the most accurate classifiers, when compared to the state of the art. The outstanding robustness of WEASEL+MUSE is further confirmed based on motion gesture recognition data, where it out-of-the-box achieved similar accuracies as domain-specific methods.","DOI":"10.48550/ARXIV.1711.11343","license":"arXiv.org perpetual, non-exclusive license","note":"publisher: arXiv\nversion: 4","source":"DOI.org (Datacite)","title":"Multivariate Time Series Classification with WEASEL+MUSE","URL":"https://arxiv.org/abs/1711.11343","author":[{"family":"Schäfer","given":"Patrick"},{"family":"Leser","given":"Ulf"}],"accessed":{"date-parts":[["2023",4,4]]},"issued":{"date-parts":[["2017"]]}}}],"schema":"https://github.com/citation-style-language/schema/raw/master/csl-citation.json"} </w:instrText>
      </w:r>
      <w:r w:rsidR="00AC212C">
        <w:fldChar w:fldCharType="separate"/>
      </w:r>
      <w:r w:rsidR="002451BD" w:rsidRPr="002451BD">
        <w:rPr>
          <w:rFonts w:ascii="Times New Roman" w:hAnsi="Times New Roman" w:cs="Times New Roman"/>
        </w:rPr>
        <w:t>[36]</w:t>
      </w:r>
      <w:r w:rsidR="00AC212C">
        <w:fldChar w:fldCharType="end"/>
      </w:r>
    </w:p>
    <w:p w14:paraId="69ACDD24" w14:textId="77777777" w:rsidR="00392E2E" w:rsidRDefault="00392E2E" w:rsidP="00DA292C">
      <w:pPr>
        <w:ind w:firstLine="720"/>
      </w:pPr>
    </w:p>
    <w:p w14:paraId="006B2B5C" w14:textId="13746715" w:rsidR="00392E2E" w:rsidRDefault="00392E2E" w:rsidP="00392E2E">
      <w:pPr>
        <w:pStyle w:val="Figurecaption"/>
        <w:keepNext/>
        <w:keepLines/>
        <w:rPr>
          <w:lang w:val="en-GB"/>
        </w:rPr>
      </w:pPr>
      <w:bookmarkStart w:id="118" w:name="_Toc136271767"/>
      <w:r>
        <w:rPr>
          <w:noProof/>
          <w:lang w:eastAsia="en-US"/>
        </w:rPr>
        <w:lastRenderedPageBreak/>
        <w:drawing>
          <wp:anchor distT="0" distB="0" distL="114300" distR="114300" simplePos="0" relativeHeight="251658250" behindDoc="0" locked="0" layoutInCell="1" allowOverlap="1" wp14:anchorId="5E4DBBF0" wp14:editId="7F2DB9C3">
            <wp:simplePos x="0" y="0"/>
            <wp:positionH relativeFrom="margin">
              <wp:posOffset>104609</wp:posOffset>
            </wp:positionH>
            <wp:positionV relativeFrom="margin">
              <wp:posOffset>3313</wp:posOffset>
            </wp:positionV>
            <wp:extent cx="5949315" cy="1340485"/>
            <wp:effectExtent l="0" t="0" r="0" b="0"/>
            <wp:wrapSquare wrapText="bothSides"/>
            <wp:docPr id="272" name="Picture 27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Picture 272" descr="Graphical user interface, application&#10;&#10;Description automatically generated"/>
                    <pic:cNvPicPr/>
                  </pic:nvPicPr>
                  <pic:blipFill rotWithShape="1">
                    <a:blip r:embed="rId36">
                      <a:extLst>
                        <a:ext uri="{28A0092B-C50C-407E-A947-70E740481C1C}">
                          <a14:useLocalDpi xmlns:a14="http://schemas.microsoft.com/office/drawing/2010/main" val="0"/>
                        </a:ext>
                      </a:extLst>
                    </a:blip>
                    <a:srcRect l="1798" r="2498"/>
                    <a:stretch/>
                  </pic:blipFill>
                  <pic:spPr bwMode="auto">
                    <a:xfrm>
                      <a:off x="0" y="0"/>
                      <a:ext cx="5949315" cy="1340485"/>
                    </a:xfrm>
                    <a:prstGeom prst="rect">
                      <a:avLst/>
                    </a:prstGeom>
                    <a:ln>
                      <a:noFill/>
                    </a:ln>
                    <a:extLst>
                      <a:ext uri="{53640926-AAD7-44D8-BBD7-CCE9431645EC}">
                        <a14:shadowObscured xmlns:a14="http://schemas.microsoft.com/office/drawing/2010/main"/>
                      </a:ext>
                    </a:extLst>
                  </pic:spPr>
                </pic:pic>
              </a:graphicData>
            </a:graphic>
          </wp:anchor>
        </w:drawing>
      </w:r>
      <w:r>
        <w:rPr>
          <w:lang w:val="en-GB"/>
        </w:rPr>
        <w:t xml:space="preserve">Fig. 3.3A: </w:t>
      </w:r>
      <w:r w:rsidRPr="00D512B5">
        <w:rPr>
          <w:lang w:val="en-GB"/>
        </w:rPr>
        <w:t>WEASEL+MUSE Pipeline: Feature extraction, univariate Bag-of-Patterns (BOP) models and WEASEL+MUSE</w:t>
      </w:r>
      <w:r>
        <w:rPr>
          <w:lang w:val="en-GB"/>
        </w:rPr>
        <w:t xml:space="preserve"> (Schäfer &amp; Leser, 2017)</w:t>
      </w:r>
      <w:bookmarkEnd w:id="118"/>
    </w:p>
    <w:p w14:paraId="46C31BE0" w14:textId="77777777" w:rsidR="00392E2E" w:rsidRDefault="00392E2E" w:rsidP="00392E2E">
      <w:pPr>
        <w:pStyle w:val="Picture"/>
      </w:pPr>
      <w:r>
        <w:rPr>
          <w:lang w:eastAsia="en-US"/>
        </w:rPr>
        <w:drawing>
          <wp:inline distT="0" distB="0" distL="0" distR="0" wp14:anchorId="1BBCDB22" wp14:editId="372F6099">
            <wp:extent cx="5316279" cy="1580116"/>
            <wp:effectExtent l="0" t="0" r="0" b="1270"/>
            <wp:docPr id="412716845" name="Picture 41271684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716845" name="Picture 2" descr="Diagram&#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335015" cy="1585685"/>
                    </a:xfrm>
                    <a:prstGeom prst="rect">
                      <a:avLst/>
                    </a:prstGeom>
                  </pic:spPr>
                </pic:pic>
              </a:graphicData>
            </a:graphic>
          </wp:inline>
        </w:drawing>
      </w:r>
    </w:p>
    <w:p w14:paraId="46112B74" w14:textId="77777777" w:rsidR="00392E2E" w:rsidRDefault="00392E2E" w:rsidP="00392E2E">
      <w:pPr>
        <w:pStyle w:val="Figurecaption"/>
      </w:pPr>
      <w:bookmarkStart w:id="119" w:name="_Toc136271768"/>
      <w:r>
        <w:t>Fig. 3.3B: Column ensemble model pipeline for multivariate data.</w:t>
      </w:r>
      <w:bookmarkEnd w:id="119"/>
    </w:p>
    <w:p w14:paraId="13DA36E4" w14:textId="17C92BA9" w:rsidR="00E91514" w:rsidRDefault="00C0107A" w:rsidP="00C0107A">
      <w:pPr>
        <w:pStyle w:val="31"/>
      </w:pPr>
      <w:bookmarkStart w:id="120" w:name="_Toc136348936"/>
      <w:r>
        <w:t xml:space="preserve">Column </w:t>
      </w:r>
      <w:r w:rsidR="00E91514">
        <w:t>Ensemb</w:t>
      </w:r>
      <w:r>
        <w:t>le</w:t>
      </w:r>
      <w:bookmarkEnd w:id="120"/>
    </w:p>
    <w:p w14:paraId="34A0E52E" w14:textId="5FDF555F" w:rsidR="00436FBE" w:rsidRDefault="00436FBE" w:rsidP="00DB785E">
      <w:r>
        <w:t xml:space="preserve">In addition to </w:t>
      </w:r>
      <w:r w:rsidR="0080226A">
        <w:t>MUSE,</w:t>
      </w:r>
      <w:r>
        <w:t xml:space="preserve"> we implement </w:t>
      </w:r>
      <w:r w:rsidR="00820F31">
        <w:t>classification for each</w:t>
      </w:r>
      <w:r w:rsidR="00A311D8">
        <w:t xml:space="preserve"> of the</w:t>
      </w:r>
      <w:r w:rsidR="008D7339">
        <w:t xml:space="preserve"> three</w:t>
      </w:r>
      <w:r w:rsidR="00820F31">
        <w:t xml:space="preserve"> dimension</w:t>
      </w:r>
      <w:r w:rsidR="00FB09A1">
        <w:t>s</w:t>
      </w:r>
      <w:r w:rsidR="008D7339">
        <w:t xml:space="preserve"> </w:t>
      </w:r>
      <w:r w:rsidR="00A311D8">
        <w:t>in</w:t>
      </w:r>
      <w:r w:rsidR="008D7339">
        <w:t xml:space="preserve"> the dataset</w:t>
      </w:r>
      <w:r w:rsidR="00820F31">
        <w:t xml:space="preserve"> separately</w:t>
      </w:r>
      <w:r w:rsidR="00CE5C3E">
        <w:t xml:space="preserve"> using selected univariate models from the chapter </w:t>
      </w:r>
      <w:r w:rsidR="00486461" w:rsidRPr="00486461">
        <w:rPr>
          <w:i/>
          <w:iCs/>
        </w:rPr>
        <w:t>3.2 Univariate TSC</w:t>
      </w:r>
      <w:r w:rsidR="00486461">
        <w:t xml:space="preserve"> and</w:t>
      </w:r>
      <w:r w:rsidR="00002403">
        <w:t xml:space="preserve"> then</w:t>
      </w:r>
      <w:r w:rsidR="00820F31">
        <w:t xml:space="preserve"> select the best models</w:t>
      </w:r>
      <w:r w:rsidR="008D7339">
        <w:t xml:space="preserve"> in terms of accuracy</w:t>
      </w:r>
      <w:r w:rsidR="007744B2">
        <w:t>, ROC-AUC value</w:t>
      </w:r>
      <w:r w:rsidR="004B1596">
        <w:t>, and algorithm execution time</w:t>
      </w:r>
      <w:r w:rsidR="008D7339">
        <w:t>.</w:t>
      </w:r>
      <w:r w:rsidR="005D6FDE">
        <w:t xml:space="preserve"> Then we conduct </w:t>
      </w:r>
      <w:r w:rsidR="003E7D56">
        <w:t>a</w:t>
      </w:r>
      <w:r w:rsidR="002E21AD">
        <w:t xml:space="preserve"> </w:t>
      </w:r>
      <w:r w:rsidR="00903820">
        <w:t>C</w:t>
      </w:r>
      <w:r w:rsidR="002E21AD">
        <w:t>olumn</w:t>
      </w:r>
      <w:r w:rsidR="003E7D56">
        <w:t xml:space="preserve"> </w:t>
      </w:r>
      <w:r w:rsidR="00903820">
        <w:t>E</w:t>
      </w:r>
      <w:r w:rsidR="005D6FDE">
        <w:t>nsemble</w:t>
      </w:r>
      <w:r w:rsidR="00FA6362">
        <w:t xml:space="preserve"> </w:t>
      </w:r>
      <w:r w:rsidR="00903820">
        <w:t xml:space="preserve">(CE) </w:t>
      </w:r>
      <w:r w:rsidR="00FA6362">
        <w:t>in multivariate data</w:t>
      </w:r>
      <w:r w:rsidR="005D6FDE">
        <w:t xml:space="preserve"> from th</w:t>
      </w:r>
      <w:r w:rsidR="003E7D56">
        <w:t>o</w:t>
      </w:r>
      <w:r w:rsidR="005D6FDE">
        <w:t>se best performing models</w:t>
      </w:r>
      <w:r w:rsidR="003E7D56">
        <w:t xml:space="preserve"> in order to </w:t>
      </w:r>
      <w:r w:rsidR="00656612">
        <w:t xml:space="preserve">further </w:t>
      </w:r>
      <w:r w:rsidR="003E7D56">
        <w:t>improve</w:t>
      </w:r>
      <w:r w:rsidR="00656612">
        <w:t xml:space="preserve"> classification accuracy</w:t>
      </w:r>
      <w:r w:rsidR="00C00ACC">
        <w:t xml:space="preserve"> and</w:t>
      </w:r>
      <w:r w:rsidR="00002403">
        <w:t xml:space="preserve"> will</w:t>
      </w:r>
      <w:r w:rsidR="00C00ACC">
        <w:t xml:space="preserve"> utilize</w:t>
      </w:r>
      <w:r w:rsidR="00BF1586">
        <w:t xml:space="preserve"> </w:t>
      </w:r>
      <w:r w:rsidR="00BF1586" w:rsidRPr="001C4206">
        <w:rPr>
          <w:i/>
          <w:iCs/>
        </w:rPr>
        <w:t>sktime</w:t>
      </w:r>
      <w:r w:rsidR="00F31C56" w:rsidRPr="001C4206">
        <w:rPr>
          <w:i/>
          <w:iCs/>
        </w:rPr>
        <w:t xml:space="preserve"> API’s</w:t>
      </w:r>
      <w:r w:rsidR="00BF1586">
        <w:t xml:space="preserve"> built-</w:t>
      </w:r>
      <w:r w:rsidR="008825DB">
        <w:t xml:space="preserve">in </w:t>
      </w:r>
      <w:r w:rsidR="003B6095">
        <w:rPr>
          <w:i/>
          <w:iCs/>
        </w:rPr>
        <w:t>C</w:t>
      </w:r>
      <w:r w:rsidR="008825DB" w:rsidRPr="003B6095">
        <w:rPr>
          <w:i/>
          <w:iCs/>
        </w:rPr>
        <w:t>olumn</w:t>
      </w:r>
      <w:r w:rsidR="003B6095">
        <w:rPr>
          <w:i/>
          <w:iCs/>
        </w:rPr>
        <w:t>E</w:t>
      </w:r>
      <w:r w:rsidR="008825DB" w:rsidRPr="003B6095">
        <w:rPr>
          <w:i/>
          <w:iCs/>
        </w:rPr>
        <w:t>nsemble</w:t>
      </w:r>
      <w:r w:rsidR="003B6095">
        <w:rPr>
          <w:i/>
          <w:iCs/>
        </w:rPr>
        <w:t>C</w:t>
      </w:r>
      <w:r w:rsidR="008825DB" w:rsidRPr="003B6095">
        <w:rPr>
          <w:i/>
          <w:iCs/>
        </w:rPr>
        <w:t>lassifier</w:t>
      </w:r>
      <w:r w:rsidR="008825DB">
        <w:t xml:space="preserve"> </w:t>
      </w:r>
      <w:r w:rsidR="003B6095">
        <w:t>-</w:t>
      </w:r>
      <w:r w:rsidR="008825DB">
        <w:t>function</w:t>
      </w:r>
      <w:r w:rsidR="006362ED">
        <w:t>.</w:t>
      </w:r>
      <w:r w:rsidR="003B6095">
        <w:t xml:space="preserve"> It</w:t>
      </w:r>
      <w:r w:rsidR="009B54AB">
        <w:t xml:space="preserve"> </w:t>
      </w:r>
      <w:r w:rsidR="009B54AB" w:rsidRPr="009B54AB">
        <w:t>allows different columns or column subsets of the input to be transformed separately and the features generated by each transformer will be ensembled to form a single output</w:t>
      </w:r>
      <w:r w:rsidR="003B6095">
        <w:t>. Thus,</w:t>
      </w:r>
      <w:r w:rsidR="006362ED">
        <w:t xml:space="preserve"> </w:t>
      </w:r>
      <w:r w:rsidR="003B6095">
        <w:t>u</w:t>
      </w:r>
      <w:r w:rsidR="003A74FB">
        <w:t xml:space="preserve">nlike MUSE, the built ensemble model ignores feature correlation, and therefore, uses less information in classification. </w:t>
      </w:r>
      <w:r w:rsidR="003F2042">
        <w:t>Method pipeline is</w:t>
      </w:r>
      <w:r w:rsidR="008825DB">
        <w:t xml:space="preserve"> </w:t>
      </w:r>
      <w:r w:rsidR="003F2042">
        <w:t>presented</w:t>
      </w:r>
      <w:r w:rsidR="008825DB">
        <w:t xml:space="preserve"> in </w:t>
      </w:r>
      <w:r w:rsidR="00B87246">
        <w:t>figure</w:t>
      </w:r>
      <w:r w:rsidR="008825DB" w:rsidRPr="005B582B">
        <w:rPr>
          <w:i/>
          <w:iCs/>
        </w:rPr>
        <w:t xml:space="preserve"> </w:t>
      </w:r>
      <w:r w:rsidR="008825DB" w:rsidRPr="00D74787">
        <w:t>3.3</w:t>
      </w:r>
      <w:r w:rsidR="00E5291A">
        <w:t>B</w:t>
      </w:r>
      <w:r w:rsidR="005B582B">
        <w:t>.</w:t>
      </w:r>
    </w:p>
    <w:p w14:paraId="4889B2EA" w14:textId="7A7D5B14" w:rsidR="00763C16" w:rsidRDefault="00DF4B16" w:rsidP="002075F0">
      <w:pPr>
        <w:pStyle w:val="21"/>
        <w:numPr>
          <w:ilvl w:val="1"/>
          <w:numId w:val="21"/>
        </w:numPr>
      </w:pPr>
      <w:bookmarkStart w:id="121" w:name="_Project_code"/>
      <w:bookmarkStart w:id="122" w:name="_Toc136348937"/>
      <w:bookmarkEnd w:id="121"/>
      <w:r>
        <w:t xml:space="preserve">Project </w:t>
      </w:r>
      <w:r w:rsidR="00590C88">
        <w:t>implementation</w:t>
      </w:r>
      <w:bookmarkEnd w:id="122"/>
    </w:p>
    <w:p w14:paraId="2978204F" w14:textId="05495B4B" w:rsidR="00DF4B16" w:rsidRPr="00DF4B16" w:rsidRDefault="0083509C" w:rsidP="00063FF2">
      <w:r>
        <w:t xml:space="preserve">The </w:t>
      </w:r>
      <w:r w:rsidR="003C625A">
        <w:t xml:space="preserve">project code for the </w:t>
      </w:r>
      <w:r>
        <w:t xml:space="preserve">classification task was implemented </w:t>
      </w:r>
      <w:r w:rsidR="003C625A">
        <w:t xml:space="preserve">using </w:t>
      </w:r>
      <w:r w:rsidR="006E414F">
        <w:t xml:space="preserve">local </w:t>
      </w:r>
      <w:r w:rsidR="003C625A">
        <w:t>Visual Studio Code</w:t>
      </w:r>
      <w:r w:rsidR="00454701">
        <w:t xml:space="preserve"> desktop application and </w:t>
      </w:r>
      <w:r w:rsidR="006D03AB">
        <w:t>its Jupyter</w:t>
      </w:r>
      <w:r w:rsidR="0074529F">
        <w:t>-notebook</w:t>
      </w:r>
      <w:r w:rsidR="006D03AB">
        <w:t xml:space="preserve"> extension</w:t>
      </w:r>
      <w:r w:rsidR="0074529F">
        <w:t xml:space="preserve"> for Python</w:t>
      </w:r>
      <w:r w:rsidR="00950F19">
        <w:t xml:space="preserve"> programming language</w:t>
      </w:r>
      <w:r w:rsidR="000B6507">
        <w:t>.</w:t>
      </w:r>
      <w:r w:rsidR="00950F19">
        <w:t xml:space="preserve"> </w:t>
      </w:r>
      <w:r w:rsidR="0056052F">
        <w:t xml:space="preserve">File execution time </w:t>
      </w:r>
      <w:r w:rsidR="00F00534">
        <w:t>for TS</w:t>
      </w:r>
      <w:r w:rsidR="00FB32BC">
        <w:t>C</w:t>
      </w:r>
      <w:r w:rsidR="00F00534">
        <w:t xml:space="preserve"> </w:t>
      </w:r>
      <w:r w:rsidR="001C3FE6">
        <w:rPr>
          <w:lang w:val="en-GB"/>
        </w:rPr>
        <w:t>including</w:t>
      </w:r>
      <w:r w:rsidR="00F00534">
        <w:t xml:space="preserve"> </w:t>
      </w:r>
      <w:r w:rsidR="003B4BC0">
        <w:t>data preparations</w:t>
      </w:r>
      <w:r w:rsidR="004826FF">
        <w:t xml:space="preserve">, and </w:t>
      </w:r>
      <w:r w:rsidR="00C13570">
        <w:t xml:space="preserve">actual </w:t>
      </w:r>
      <w:r w:rsidR="002E3383">
        <w:t xml:space="preserve">model fitting </w:t>
      </w:r>
      <w:r w:rsidR="006D2C14">
        <w:t>with</w:t>
      </w:r>
      <w:r w:rsidR="002E3383">
        <w:t xml:space="preserve"> </w:t>
      </w:r>
      <w:r w:rsidR="00D637C5">
        <w:t>predictions</w:t>
      </w:r>
      <w:r w:rsidR="002E3383">
        <w:t xml:space="preserve"> </w:t>
      </w:r>
      <w:r w:rsidR="006E6E3C">
        <w:t xml:space="preserve">for </w:t>
      </w:r>
      <w:r w:rsidR="00F00534">
        <w:t xml:space="preserve">all the </w:t>
      </w:r>
      <w:r w:rsidR="00F00534">
        <w:lastRenderedPageBreak/>
        <w:t>models</w:t>
      </w:r>
      <w:r w:rsidR="0056052F">
        <w:t xml:space="preserve"> </w:t>
      </w:r>
      <w:r w:rsidR="00B91E59">
        <w:t>required 4 hours and 50 minutes</w:t>
      </w:r>
      <w:r w:rsidR="000F29A2">
        <w:t>. S</w:t>
      </w:r>
      <w:r w:rsidR="00F93A55">
        <w:t xml:space="preserve">tandard </w:t>
      </w:r>
      <w:r w:rsidR="00881230">
        <w:t>CML models</w:t>
      </w:r>
      <w:r w:rsidR="000F29A2">
        <w:t xml:space="preserve"> </w:t>
      </w:r>
      <w:r w:rsidR="009A18DC">
        <w:t xml:space="preserve">needed </w:t>
      </w:r>
      <w:r w:rsidR="000F29A2">
        <w:t>about</w:t>
      </w:r>
      <w:r w:rsidR="00881230">
        <w:t xml:space="preserve"> </w:t>
      </w:r>
      <w:r w:rsidR="00C0677A">
        <w:t>70 minutes</w:t>
      </w:r>
      <w:r w:rsidR="00CB2A86">
        <w:t xml:space="preserve"> with hyperparameter optimization</w:t>
      </w:r>
      <w:r w:rsidR="005435C8">
        <w:t xml:space="preserve"> for </w:t>
      </w:r>
      <w:r w:rsidR="00FD2500">
        <w:t xml:space="preserve">the particular </w:t>
      </w:r>
      <w:r w:rsidR="005435C8">
        <w:t xml:space="preserve">parameters depicted </w:t>
      </w:r>
      <w:r w:rsidR="00D74787">
        <w:t xml:space="preserve">in the appendix </w:t>
      </w:r>
      <w:hyperlink w:anchor="_[A-3.1C]_Optimal_hyperparameters" w:history="1">
        <w:r w:rsidR="00D74787" w:rsidRPr="00D74787">
          <w:rPr>
            <w:rStyle w:val="affffc"/>
          </w:rPr>
          <w:t>A</w:t>
        </w:r>
        <w:r w:rsidR="00D74787">
          <w:rPr>
            <w:rStyle w:val="affffc"/>
          </w:rPr>
          <w:t>-3.1C</w:t>
        </w:r>
      </w:hyperlink>
      <w:r w:rsidR="00CB2A86">
        <w:t>.</w:t>
      </w:r>
      <w:r w:rsidR="006E414F">
        <w:t xml:space="preserve"> </w:t>
      </w:r>
      <w:r w:rsidR="00DF1613">
        <w:t>Project code was divided into three parts: first part for S-CML</w:t>
      </w:r>
      <w:r w:rsidR="0083702E">
        <w:t xml:space="preserve"> classification</w:t>
      </w:r>
      <w:r w:rsidR="00DF1613">
        <w:t>,</w:t>
      </w:r>
      <w:r w:rsidR="0083702E">
        <w:t xml:space="preserve"> and</w:t>
      </w:r>
      <w:r w:rsidR="00DF1613">
        <w:t xml:space="preserve"> second part for </w:t>
      </w:r>
      <w:r w:rsidR="0083702E">
        <w:t>U-TSC and M-TSC</w:t>
      </w:r>
      <w:r w:rsidR="006D242D">
        <w:t>, and third for data visualizations</w:t>
      </w:r>
      <w:r w:rsidR="00FD2500">
        <w:t xml:space="preserve"> and analysis</w:t>
      </w:r>
      <w:r w:rsidR="000F78BC">
        <w:t xml:space="preserve">. Thus, classification </w:t>
      </w:r>
      <w:r w:rsidR="00A85C6A">
        <w:t>data was first</w:t>
      </w:r>
      <w:r w:rsidR="008873C5">
        <w:t xml:space="preserve"> store</w:t>
      </w:r>
      <w:r w:rsidR="00612632">
        <w:t>d</w:t>
      </w:r>
      <w:r w:rsidR="008873C5">
        <w:t xml:space="preserve"> </w:t>
      </w:r>
      <w:r w:rsidR="00612632">
        <w:t xml:space="preserve">into </w:t>
      </w:r>
      <w:r w:rsidR="00E605D4">
        <w:t xml:space="preserve">a </w:t>
      </w:r>
      <w:r w:rsidR="00383452">
        <w:t xml:space="preserve">comma separated </w:t>
      </w:r>
      <w:r w:rsidR="00777426">
        <w:t xml:space="preserve">value </w:t>
      </w:r>
      <w:r w:rsidR="00383452">
        <w:t>(csv)</w:t>
      </w:r>
      <w:r w:rsidR="00A85C6A">
        <w:t xml:space="preserve"> files</w:t>
      </w:r>
      <w:r w:rsidR="00383452">
        <w:t xml:space="preserve"> </w:t>
      </w:r>
      <w:r w:rsidR="00CB641C">
        <w:t xml:space="preserve">to be </w:t>
      </w:r>
      <w:r w:rsidR="00E605D4">
        <w:t>easily accessible in later</w:t>
      </w:r>
      <w:r w:rsidR="00777426">
        <w:t xml:space="preserve"> </w:t>
      </w:r>
      <w:r w:rsidR="00383452">
        <w:t>analysis</w:t>
      </w:r>
      <w:r w:rsidR="00A85C6A">
        <w:t>.</w:t>
      </w:r>
      <w:r w:rsidR="00617AAC">
        <w:t xml:space="preserve"> For the classification</w:t>
      </w:r>
      <w:r w:rsidR="00371ECA">
        <w:t xml:space="preserve"> ex</w:t>
      </w:r>
      <w:r w:rsidR="002434F2">
        <w:t>e</w:t>
      </w:r>
      <w:r w:rsidR="00371ECA">
        <w:t>cution</w:t>
      </w:r>
      <w:r w:rsidR="004B7E1B">
        <w:t>s</w:t>
      </w:r>
      <w:r w:rsidR="00371ECA">
        <w:t xml:space="preserve"> </w:t>
      </w:r>
      <w:r w:rsidR="00617AAC">
        <w:t>itself</w:t>
      </w:r>
      <w:r w:rsidR="00371ECA">
        <w:t xml:space="preserve"> </w:t>
      </w:r>
      <w:r w:rsidR="0067540C">
        <w:t xml:space="preserve">we used </w:t>
      </w:r>
      <w:r w:rsidR="005556AA">
        <w:t>a specific function</w:t>
      </w:r>
      <w:r w:rsidR="004B7E1B">
        <w:t>s</w:t>
      </w:r>
      <w:r w:rsidR="005556AA">
        <w:t xml:space="preserve"> wherein models were iterated</w:t>
      </w:r>
      <w:r w:rsidR="00DF361A">
        <w:t xml:space="preserve"> over</w:t>
      </w:r>
      <w:r w:rsidR="00694BC8">
        <w:t xml:space="preserve"> a nested</w:t>
      </w:r>
      <w:r w:rsidR="00DF361A">
        <w:t xml:space="preserve"> loop</w:t>
      </w:r>
      <w:r w:rsidR="002465DE">
        <w:t xml:space="preserve">, for example, see the </w:t>
      </w:r>
      <w:r w:rsidR="008848C3">
        <w:t>function code for univariate model TSC</w:t>
      </w:r>
      <w:r w:rsidR="004345AC">
        <w:t xml:space="preserve"> </w:t>
      </w:r>
      <w:r w:rsidR="008848C3">
        <w:t xml:space="preserve">in </w:t>
      </w:r>
      <w:hyperlink w:anchor="_[A-3.3A]_Classification_function" w:history="1">
        <w:r w:rsidR="004345AC" w:rsidRPr="009C404C">
          <w:rPr>
            <w:rStyle w:val="affffc"/>
          </w:rPr>
          <w:t>A-3.</w:t>
        </w:r>
        <w:r w:rsidR="00E3688E">
          <w:rPr>
            <w:rStyle w:val="affffc"/>
          </w:rPr>
          <w:t>4</w:t>
        </w:r>
        <w:r w:rsidR="004345AC" w:rsidRPr="009C404C">
          <w:rPr>
            <w:rStyle w:val="affffc"/>
          </w:rPr>
          <w:t>A</w:t>
        </w:r>
      </w:hyperlink>
      <w:r w:rsidR="004345AC">
        <w:t>.</w:t>
      </w:r>
      <w:r w:rsidR="00063FF2">
        <w:t xml:space="preserve"> The whole project </w:t>
      </w:r>
      <w:r w:rsidR="00B05359">
        <w:t xml:space="preserve">source code </w:t>
      </w:r>
      <w:r w:rsidR="00063FF2">
        <w:t>is publicly available</w:t>
      </w:r>
      <w:r w:rsidR="00B05359">
        <w:t xml:space="preserve"> </w:t>
      </w:r>
      <w:r w:rsidR="00337DB6">
        <w:t>on</w:t>
      </w:r>
      <w:r w:rsidR="00B05359">
        <w:t xml:space="preserve"> </w:t>
      </w:r>
      <w:r w:rsidR="004B7E1B">
        <w:t>GitHub.com</w:t>
      </w:r>
      <w:r w:rsidR="003118F6">
        <w:t xml:space="preserve">. </w:t>
      </w:r>
      <w:r w:rsidR="00BF15E2">
        <w:t>Find the links in the appendix</w:t>
      </w:r>
      <w:r w:rsidR="009C404C">
        <w:t xml:space="preserve"> </w:t>
      </w:r>
      <w:hyperlink w:anchor="_[A-PC]_Project_codes" w:history="1">
        <w:r w:rsidR="009C404C" w:rsidRPr="009C404C">
          <w:rPr>
            <w:rStyle w:val="affffc"/>
          </w:rPr>
          <w:t>A-PC</w:t>
        </w:r>
      </w:hyperlink>
      <w:r w:rsidR="009C404C">
        <w:t>.</w:t>
      </w:r>
    </w:p>
    <w:p w14:paraId="3EDFE278" w14:textId="6AC9743F" w:rsidR="000A0D2C" w:rsidRDefault="000A0D2C" w:rsidP="00AF56E8">
      <w:pPr>
        <w:pStyle w:val="1"/>
      </w:pPr>
      <w:bookmarkStart w:id="123" w:name="_Toc136348938"/>
      <w:r>
        <w:t>Results</w:t>
      </w:r>
      <w:bookmarkEnd w:id="123"/>
    </w:p>
    <w:p w14:paraId="74BDC245" w14:textId="435212BF" w:rsidR="00DA4BF9" w:rsidRPr="00DB623D" w:rsidRDefault="00DA4BF9" w:rsidP="00027280">
      <w:pPr>
        <w:pStyle w:val="21"/>
        <w:numPr>
          <w:ilvl w:val="1"/>
          <w:numId w:val="21"/>
        </w:numPr>
      </w:pPr>
      <w:bookmarkStart w:id="124" w:name="_Toc136348939"/>
      <w:r w:rsidRPr="00051AAA">
        <w:t>Standard</w:t>
      </w:r>
      <w:r>
        <w:t xml:space="preserve"> </w:t>
      </w:r>
      <w:r w:rsidRPr="00D83505">
        <w:t>CML</w:t>
      </w:r>
      <w:r>
        <w:t xml:space="preserve"> classification</w:t>
      </w:r>
      <w:bookmarkEnd w:id="124"/>
    </w:p>
    <w:p w14:paraId="1C3E418A" w14:textId="0FC2A842" w:rsidR="00A46681" w:rsidRPr="00A46681" w:rsidRDefault="000A35E8" w:rsidP="00A46681">
      <w:pPr>
        <w:pStyle w:val="31"/>
      </w:pPr>
      <w:bookmarkStart w:id="125" w:name="_Preliminary_results"/>
      <w:bookmarkStart w:id="126" w:name="_Toc136348940"/>
      <w:bookmarkEnd w:id="125"/>
      <w:r>
        <w:t>Preliminary results</w:t>
      </w:r>
      <w:bookmarkEnd w:id="126"/>
    </w:p>
    <w:p w14:paraId="3AF58D51" w14:textId="5E6EED2C" w:rsidR="00575250" w:rsidRDefault="00DA4BF9" w:rsidP="007A293D">
      <w:r>
        <w:t xml:space="preserve">Figure </w:t>
      </w:r>
      <w:r w:rsidR="00CF636E">
        <w:t>4</w:t>
      </w:r>
      <w:r>
        <w:t>.1</w:t>
      </w:r>
      <w:r w:rsidR="00741200">
        <w:t>A-a</w:t>
      </w:r>
      <w:r>
        <w:t xml:space="preserve"> indicates obtained average accuracy results among 20 iterations for each model. Test was implemented by fitting the data to the model and calling score function of that model which calculates R2 (Coefficient of Determination) accuracy value</w:t>
      </w:r>
      <w:r w:rsidR="00E62D10">
        <w:t>,</w:t>
      </w:r>
      <w:r>
        <w:t xml:space="preserve"> and it is defined as</w:t>
      </w:r>
      <w:r w:rsidR="00A42115">
        <w:t>:</w:t>
      </w:r>
    </w:p>
    <w:p w14:paraId="299A6C42" w14:textId="666E58AD" w:rsidR="00A42115" w:rsidRPr="00E62D10" w:rsidRDefault="00DA4BF9" w:rsidP="00E62D10">
      <w:pPr>
        <w:ind w:firstLine="0"/>
        <w:jc w:val="center"/>
      </w:pPr>
      <m:oMath>
        <m:r>
          <w:rPr>
            <w:rFonts w:ascii="Cambria Math" w:hAnsi="Cambria Math"/>
          </w:rPr>
          <m:t>(1-u/v)</m:t>
        </m:r>
      </m:oMath>
      <w:r w:rsidR="00575250">
        <w:t>,</w:t>
      </w:r>
      <w:r>
        <w:t xml:space="preserve"> </w:t>
      </w:r>
      <w:r w:rsidR="00E62D10">
        <w:t xml:space="preserve">where </w:t>
      </w:r>
      <m:oMath>
        <m:r>
          <w:rPr>
            <w:rFonts w:ascii="Cambria Math" w:hAnsi="Cambria Math"/>
          </w:rPr>
          <m:t>u=</m:t>
        </m:r>
        <m:d>
          <m:dPr>
            <m:ctrlPr>
              <w:rPr>
                <w:rFonts w:ascii="Cambria Math" w:hAnsi="Cambria Math"/>
                <w:i/>
              </w:rPr>
            </m:ctrlPr>
          </m:dPr>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true</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pred</m:t>
                        </m:r>
                      </m:sub>
                    </m:sSub>
                  </m:e>
                </m:d>
              </m:e>
              <m:sup>
                <m:r>
                  <w:rPr>
                    <w:rFonts w:ascii="Cambria Math" w:hAnsi="Cambria Math"/>
                  </w:rPr>
                  <m:t>2</m:t>
                </m:r>
              </m:sup>
            </m:sSup>
          </m:e>
        </m:d>
        <m:r>
          <w:rPr>
            <w:rFonts w:ascii="Cambria Math" w:hAnsi="Cambria Math"/>
          </w:rPr>
          <m:t>.sum()</m:t>
        </m:r>
      </m:oMath>
      <w:r w:rsidR="00E62D10">
        <w:t>,</w:t>
      </w:r>
      <w:r>
        <w:t xml:space="preserve"> and</w:t>
      </w:r>
      <w:r w:rsidR="00E62D10">
        <w:t xml:space="preserve"> </w:t>
      </w:r>
      <m:oMath>
        <m:r>
          <w:rPr>
            <w:rFonts w:ascii="Cambria Math" w:hAnsi="Cambria Math"/>
          </w:rPr>
          <m:t>v=</m:t>
        </m:r>
        <m:d>
          <m:dPr>
            <m:ctrlPr>
              <w:rPr>
                <w:rFonts w:ascii="Cambria Math" w:hAnsi="Cambria Math"/>
                <w:i/>
              </w:rPr>
            </m:ctrlPr>
          </m:dPr>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true</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true</m:t>
                        </m:r>
                      </m:sub>
                    </m:sSub>
                    <m:r>
                      <w:rPr>
                        <w:rFonts w:ascii="Cambria Math" w:hAnsi="Cambria Math"/>
                      </w:rPr>
                      <m:t>.sum()</m:t>
                    </m:r>
                  </m:e>
                </m:d>
              </m:e>
              <m:sup>
                <m:r>
                  <w:rPr>
                    <w:rFonts w:ascii="Cambria Math" w:hAnsi="Cambria Math"/>
                  </w:rPr>
                  <m:t>2</m:t>
                </m:r>
              </m:sup>
            </m:sSup>
          </m:e>
        </m:d>
        <m:r>
          <w:rPr>
            <w:rFonts w:ascii="Cambria Math" w:hAnsi="Cambria Math"/>
          </w:rPr>
          <m:t>.sum()</m:t>
        </m:r>
      </m:oMath>
    </w:p>
    <w:p w14:paraId="13A56686" w14:textId="01CFEEA0" w:rsidR="001230CE" w:rsidRDefault="00DA4BF9" w:rsidP="001230CE">
      <w:pPr>
        <w:ind w:firstLine="0"/>
      </w:pPr>
      <w:r w:rsidRPr="00A80B00">
        <w:t xml:space="preserve">The best possible score </w:t>
      </w:r>
      <w:r w:rsidR="00E306AA">
        <w:t xml:space="preserve">of R2 </w:t>
      </w:r>
      <w:r w:rsidRPr="00A80B00">
        <w:t xml:space="preserve">is 1.0 and it can be negative as well if the model is performing </w:t>
      </w:r>
      <w:r>
        <w:t>weak</w:t>
      </w:r>
      <w:r w:rsidRPr="00A80B00">
        <w:t>ly. A model that outputs constant prediction for each input will have a score of 0.0.</w:t>
      </w:r>
      <w:r w:rsidR="007A293D">
        <w:t xml:space="preserve"> </w:t>
      </w:r>
      <w:r>
        <w:t xml:space="preserve">Also, training and scoring times were evaluated with the following results: </w:t>
      </w:r>
      <w:r w:rsidR="0065272C">
        <w:t>n</w:t>
      </w:r>
      <w:r w:rsidR="00E96BAF">
        <w:t>eural network based classifier MLP</w:t>
      </w:r>
      <w:r>
        <w:t xml:space="preserve"> was the slowest as expected and performed in average time of 0.</w:t>
      </w:r>
      <w:r w:rsidR="00A9106B">
        <w:t>27</w:t>
      </w:r>
      <w:r>
        <w:t xml:space="preserve"> seconds. </w:t>
      </w:r>
      <w:r w:rsidR="000221B2">
        <w:t>Whereas t</w:t>
      </w:r>
      <w:r w:rsidR="0041249F">
        <w:t>he slowest</w:t>
      </w:r>
      <w:r>
        <w:t xml:space="preserve"> </w:t>
      </w:r>
      <w:r w:rsidR="002A0E3C">
        <w:t>S-</w:t>
      </w:r>
      <w:r>
        <w:t xml:space="preserve">CML model was Random Forest classifier with </w:t>
      </w:r>
      <w:r w:rsidR="000D61CC">
        <w:t>an approximate</w:t>
      </w:r>
      <w:r>
        <w:t xml:space="preserve"> total time of 0.2</w:t>
      </w:r>
      <w:r w:rsidR="005E7242">
        <w:t>6</w:t>
      </w:r>
      <w:r>
        <w:t xml:space="preserve"> seconds. Other CML models performed significantly faster using only fractions of consumed time</w:t>
      </w:r>
      <w:r w:rsidR="000221B2">
        <w:t xml:space="preserve"> of</w:t>
      </w:r>
      <w:r>
        <w:t xml:space="preserve"> </w:t>
      </w:r>
      <w:r w:rsidR="005E7242">
        <w:t>MLP</w:t>
      </w:r>
      <w:r>
        <w:t xml:space="preserve"> or RF classifiers. Except </w:t>
      </w:r>
      <w:r w:rsidR="005E7242">
        <w:t>LR</w:t>
      </w:r>
      <w:r>
        <w:t xml:space="preserve">, all other </w:t>
      </w:r>
      <w:r w:rsidR="005E7242">
        <w:t>S-</w:t>
      </w:r>
      <w:r>
        <w:t>CML models performed quite equally</w:t>
      </w:r>
      <w:r w:rsidR="00104824">
        <w:t xml:space="preserve"> with</w:t>
      </w:r>
      <w:r w:rsidR="00A23503">
        <w:t>out</w:t>
      </w:r>
      <w:r w:rsidR="00104824">
        <w:t xml:space="preserve"> </w:t>
      </w:r>
      <w:r w:rsidR="00C201C4">
        <w:t>statistical</w:t>
      </w:r>
      <w:r w:rsidR="00104824">
        <w:t xml:space="preserve"> significance</w:t>
      </w:r>
      <w:r w:rsidR="00A23503">
        <w:t>,</w:t>
      </w:r>
      <w:r>
        <w:t xml:space="preserve"> as can be seen on </w:t>
      </w:r>
      <w:r w:rsidR="007A293D">
        <w:t>figure</w:t>
      </w:r>
      <w:r>
        <w:t xml:space="preserve"> </w:t>
      </w:r>
      <w:r w:rsidR="00F93016">
        <w:t>4</w:t>
      </w:r>
      <w:r>
        <w:t>.1</w:t>
      </w:r>
      <w:r w:rsidR="00D0056F">
        <w:t>A-b</w:t>
      </w:r>
      <w:r>
        <w:t xml:space="preserve">. </w:t>
      </w:r>
      <w:r w:rsidR="00BC16EF">
        <w:t xml:space="preserve">KNN </w:t>
      </w:r>
      <w:r w:rsidR="00BE344A">
        <w:t>is</w:t>
      </w:r>
      <w:r w:rsidR="00A534BC">
        <w:t xml:space="preserve"> </w:t>
      </w:r>
      <w:r w:rsidR="00BE344A">
        <w:t>an exceptional</w:t>
      </w:r>
      <w:r w:rsidR="00A534BC">
        <w:t xml:space="preserve"> model requiring more time </w:t>
      </w:r>
      <w:r w:rsidR="00932399">
        <w:t>for test than training part of the classification.</w:t>
      </w:r>
      <w:r w:rsidR="00BC16EF">
        <w:t xml:space="preserve"> </w:t>
      </w:r>
      <w:r>
        <w:t xml:space="preserve">Confusion matrixes for standard data are available as an appendix </w:t>
      </w:r>
      <w:hyperlink w:anchor="_[A-4.1A]_Confusion_matrixes" w:history="1">
        <w:r>
          <w:rPr>
            <w:rStyle w:val="affffc"/>
          </w:rPr>
          <w:t>A-</w:t>
        </w:r>
        <w:r w:rsidR="00B41C1B">
          <w:rPr>
            <w:rStyle w:val="affffc"/>
          </w:rPr>
          <w:t>4</w:t>
        </w:r>
        <w:r>
          <w:rPr>
            <w:rStyle w:val="affffc"/>
          </w:rPr>
          <w:t>.1</w:t>
        </w:r>
        <w:r w:rsidR="00B41C1B">
          <w:rPr>
            <w:rStyle w:val="affffc"/>
          </w:rPr>
          <w:t>A</w:t>
        </w:r>
      </w:hyperlink>
      <w:r>
        <w:t>.</w:t>
      </w:r>
      <w:r w:rsidR="00E41A73">
        <w:t xml:space="preserve"> </w:t>
      </w:r>
      <w:r w:rsidR="009E141C">
        <w:t>but keep</w:t>
      </w:r>
      <w:r w:rsidR="00E41A73">
        <w:t xml:space="preserve"> in mind, that those results do not correspond with</w:t>
      </w:r>
      <w:r w:rsidR="00CE10C2">
        <w:t xml:space="preserve"> these results presented in </w:t>
      </w:r>
      <w:r w:rsidR="004069B8">
        <w:t>figure</w:t>
      </w:r>
      <w:r w:rsidR="00CE10C2">
        <w:t xml:space="preserve"> 4.1</w:t>
      </w:r>
      <w:r w:rsidR="004F6FFA">
        <w:t>A</w:t>
      </w:r>
      <w:r w:rsidR="002B4E32">
        <w:t xml:space="preserve"> because</w:t>
      </w:r>
      <w:r w:rsidR="00530C62">
        <w:t xml:space="preserve"> </w:t>
      </w:r>
      <w:r w:rsidR="001230CE">
        <w:t>single model execution results depend on a selected random state value when creating training and test data division.</w:t>
      </w:r>
    </w:p>
    <w:p w14:paraId="6A4A9A8C" w14:textId="77777777" w:rsidR="00392E2E" w:rsidRDefault="00DA4BF9" w:rsidP="0053013E">
      <w:pPr>
        <w:ind w:firstLine="720"/>
      </w:pPr>
      <w:r>
        <w:t xml:space="preserve">For PCA data the same test with default model hyperparameters was executed. In general, </w:t>
      </w:r>
      <w:r w:rsidR="0041249F">
        <w:t>the usage</w:t>
      </w:r>
      <w:r>
        <w:t xml:space="preserve"> of principal component data </w:t>
      </w:r>
      <w:r w:rsidR="00DD52B1">
        <w:t>decreased model accuracies</w:t>
      </w:r>
      <w:r w:rsidR="0052685B">
        <w:t xml:space="preserve"> </w:t>
      </w:r>
      <w:r w:rsidR="00791E97">
        <w:t>(DT, G-NB, RF</w:t>
      </w:r>
      <w:r w:rsidR="00F85748">
        <w:t xml:space="preserve"> and MLP</w:t>
      </w:r>
      <w:r w:rsidR="0052685B">
        <w:t>)</w:t>
      </w:r>
      <w:r w:rsidR="00D23E02">
        <w:t xml:space="preserve">, </w:t>
      </w:r>
      <w:r w:rsidR="00002FBD">
        <w:t>and only</w:t>
      </w:r>
      <w:r w:rsidR="00D23E02">
        <w:t xml:space="preserve"> </w:t>
      </w:r>
    </w:p>
    <w:p w14:paraId="46105F7A" w14:textId="5785DA1C" w:rsidR="00392E2E" w:rsidRDefault="00A72C69" w:rsidP="00A72C69">
      <w:pPr>
        <w:pStyle w:val="Figurecaption"/>
      </w:pPr>
      <w:bookmarkStart w:id="127" w:name="_Toc136271769"/>
      <w:r>
        <w:rPr>
          <w:noProof/>
          <w:lang w:eastAsia="en-US"/>
        </w:rPr>
        <w:lastRenderedPageBreak/>
        <w:drawing>
          <wp:anchor distT="0" distB="0" distL="114300" distR="114300" simplePos="0" relativeHeight="251669519" behindDoc="0" locked="0" layoutInCell="1" allowOverlap="1" wp14:anchorId="6538DC7A" wp14:editId="3315B8AC">
            <wp:simplePos x="0" y="0"/>
            <wp:positionH relativeFrom="margin">
              <wp:align>center</wp:align>
            </wp:positionH>
            <wp:positionV relativeFrom="margin">
              <wp:align>top</wp:align>
            </wp:positionV>
            <wp:extent cx="5943600" cy="2430780"/>
            <wp:effectExtent l="0" t="0" r="0" b="7620"/>
            <wp:wrapTopAndBottom/>
            <wp:docPr id="224029558" name="Picture 22402955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029558" name="Picture 3" descr="Chart&#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5943600" cy="2430780"/>
                    </a:xfrm>
                    <a:prstGeom prst="rect">
                      <a:avLst/>
                    </a:prstGeom>
                  </pic:spPr>
                </pic:pic>
              </a:graphicData>
            </a:graphic>
            <wp14:sizeRelH relativeFrom="page">
              <wp14:pctWidth>0</wp14:pctWidth>
            </wp14:sizeRelH>
            <wp14:sizeRelV relativeFrom="page">
              <wp14:pctHeight>0</wp14:pctHeight>
            </wp14:sizeRelV>
          </wp:anchor>
        </w:drawing>
      </w:r>
      <w:r w:rsidR="00392E2E" w:rsidRPr="00D11058">
        <w:t>Fig</w:t>
      </w:r>
      <w:r w:rsidR="00392E2E">
        <w:t>.</w:t>
      </w:r>
      <w:r w:rsidR="00392E2E" w:rsidRPr="00D11058">
        <w:t xml:space="preserve"> </w:t>
      </w:r>
      <w:r w:rsidR="00392E2E">
        <w:t xml:space="preserve">4.1A: S-CML model </w:t>
      </w:r>
      <w:r w:rsidR="00392E2E" w:rsidRPr="00A72C69">
        <w:t>performance</w:t>
      </w:r>
      <w:r w:rsidR="00392E2E">
        <w:t xml:space="preserve"> statistics in standard data a) On the left, a</w:t>
      </w:r>
      <w:r w:rsidR="00392E2E" w:rsidRPr="00D11058">
        <w:t>ccuracy score values</w:t>
      </w:r>
      <w:r w:rsidR="00392E2E">
        <w:t xml:space="preserve"> b) On the right, t</w:t>
      </w:r>
      <w:r w:rsidR="00392E2E" w:rsidRPr="0042345E">
        <w:t>rain</w:t>
      </w:r>
      <w:r w:rsidR="00392E2E">
        <w:t>+</w:t>
      </w:r>
      <w:r w:rsidR="00392E2E" w:rsidRPr="0042345E">
        <w:t>scoring times</w:t>
      </w:r>
      <w:r w:rsidR="00392E2E">
        <w:t xml:space="preserve"> divided into two parts due to scale difference.</w:t>
      </w:r>
      <w:bookmarkEnd w:id="127"/>
    </w:p>
    <w:p w14:paraId="6F2DB926" w14:textId="450D5517" w:rsidR="00392E2E" w:rsidRDefault="00A72C69" w:rsidP="00A72C69">
      <w:pPr>
        <w:pStyle w:val="Figurecaption"/>
      </w:pPr>
      <w:bookmarkStart w:id="128" w:name="_Toc136271770"/>
      <w:r>
        <w:rPr>
          <w:noProof/>
          <w:lang w:eastAsia="en-US"/>
        </w:rPr>
        <w:drawing>
          <wp:anchor distT="0" distB="0" distL="114300" distR="114300" simplePos="0" relativeHeight="251668495" behindDoc="0" locked="0" layoutInCell="1" allowOverlap="1" wp14:anchorId="0F437DDF" wp14:editId="577A41CC">
            <wp:simplePos x="0" y="0"/>
            <wp:positionH relativeFrom="margin">
              <wp:posOffset>104609</wp:posOffset>
            </wp:positionH>
            <wp:positionV relativeFrom="margin">
              <wp:posOffset>3104322</wp:posOffset>
            </wp:positionV>
            <wp:extent cx="5943600" cy="2444750"/>
            <wp:effectExtent l="0" t="0" r="0" b="0"/>
            <wp:wrapTopAndBottom/>
            <wp:docPr id="1152128742" name="Picture 115212874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128742" name="Picture 1" descr="Chart, bar chart&#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943600" cy="2444750"/>
                    </a:xfrm>
                    <a:prstGeom prst="rect">
                      <a:avLst/>
                    </a:prstGeom>
                  </pic:spPr>
                </pic:pic>
              </a:graphicData>
            </a:graphic>
          </wp:anchor>
        </w:drawing>
      </w:r>
      <w:r w:rsidR="00392E2E" w:rsidRPr="00D11058">
        <w:t>Fig</w:t>
      </w:r>
      <w:r w:rsidR="00392E2E">
        <w:t>.</w:t>
      </w:r>
      <w:r w:rsidR="00392E2E" w:rsidRPr="00D11058">
        <w:t xml:space="preserve"> </w:t>
      </w:r>
      <w:r w:rsidR="00392E2E">
        <w:t>4</w:t>
      </w:r>
      <w:r w:rsidR="00392E2E" w:rsidRPr="00D11058">
        <w:t>.</w:t>
      </w:r>
      <w:r w:rsidR="00392E2E">
        <w:t xml:space="preserve">1B: S-CML model </w:t>
      </w:r>
      <w:r w:rsidR="00392E2E" w:rsidRPr="001230CE">
        <w:t>performance</w:t>
      </w:r>
      <w:r w:rsidR="00392E2E">
        <w:t xml:space="preserve"> </w:t>
      </w:r>
      <w:r w:rsidR="00392E2E" w:rsidRPr="002631D8">
        <w:t>statistics</w:t>
      </w:r>
      <w:r w:rsidR="00392E2E">
        <w:t xml:space="preserve"> in PCA data a) On the left, a</w:t>
      </w:r>
      <w:r w:rsidR="00392E2E" w:rsidRPr="00D11058">
        <w:t>ccuracy score values</w:t>
      </w:r>
      <w:r w:rsidR="00392E2E">
        <w:t xml:space="preserve"> b) On the right, t</w:t>
      </w:r>
      <w:r w:rsidR="00392E2E" w:rsidRPr="0042345E">
        <w:t>rain</w:t>
      </w:r>
      <w:r w:rsidR="00392E2E">
        <w:t>+</w:t>
      </w:r>
      <w:r w:rsidR="00392E2E" w:rsidRPr="0042345E">
        <w:t>scoring times</w:t>
      </w:r>
      <w:r w:rsidR="00392E2E">
        <w:t xml:space="preserve"> divided into </w:t>
      </w:r>
      <w:r w:rsidR="00392E2E" w:rsidRPr="00A72C69">
        <w:t>two</w:t>
      </w:r>
      <w:r w:rsidR="00392E2E">
        <w:t xml:space="preserve"> parts due to scale difference.</w:t>
      </w:r>
      <w:bookmarkEnd w:id="128"/>
    </w:p>
    <w:p w14:paraId="3EAFA1A0" w14:textId="375359AC" w:rsidR="009E2902" w:rsidRDefault="00002FBD" w:rsidP="00A72C69">
      <w:pPr>
        <w:ind w:firstLine="0"/>
      </w:pPr>
      <w:r>
        <w:t xml:space="preserve">QDA </w:t>
      </w:r>
      <w:r w:rsidR="00AE30DC">
        <w:t>model performance improved</w:t>
      </w:r>
      <w:r w:rsidR="00DA4BF9">
        <w:t xml:space="preserve">. </w:t>
      </w:r>
      <w:r w:rsidR="007D00B2">
        <w:t xml:space="preserve">In other models, </w:t>
      </w:r>
      <w:r w:rsidR="00F26E40">
        <w:t xml:space="preserve">changes </w:t>
      </w:r>
      <w:r w:rsidR="00E12265">
        <w:t>were</w:t>
      </w:r>
      <w:r w:rsidR="00F26E40">
        <w:t xml:space="preserve"> not obtained.</w:t>
      </w:r>
      <w:r w:rsidR="00225FD3">
        <w:t xml:space="preserve"> </w:t>
      </w:r>
      <w:r w:rsidR="00E12265">
        <w:t>Similarly,</w:t>
      </w:r>
      <w:r w:rsidR="00225FD3">
        <w:t xml:space="preserve"> </w:t>
      </w:r>
      <w:r w:rsidR="00E12265">
        <w:t xml:space="preserve">as </w:t>
      </w:r>
      <w:r w:rsidR="00225FD3">
        <w:t>in</w:t>
      </w:r>
      <w:r w:rsidR="00E12265">
        <w:t xml:space="preserve"> the</w:t>
      </w:r>
      <w:r w:rsidR="00225FD3">
        <w:t xml:space="preserve"> standard data</w:t>
      </w:r>
      <w:r w:rsidR="0036521C">
        <w:t xml:space="preserve">, MLP and LR </w:t>
      </w:r>
      <w:r w:rsidR="00E12265">
        <w:t>were</w:t>
      </w:r>
      <w:r w:rsidR="0036521C">
        <w:t xml:space="preserve"> two best</w:t>
      </w:r>
      <w:r w:rsidR="00E12265">
        <w:t xml:space="preserve"> performing</w:t>
      </w:r>
      <w:r w:rsidR="0036521C">
        <w:t xml:space="preserve"> models</w:t>
      </w:r>
      <w:r w:rsidR="00E12265">
        <w:t xml:space="preserve"> </w:t>
      </w:r>
      <w:r w:rsidR="00AD0319">
        <w:t>by 2% marginal</w:t>
      </w:r>
      <w:r w:rsidR="00AA64DD">
        <w:t xml:space="preserve">, but </w:t>
      </w:r>
      <w:r w:rsidR="0053013E">
        <w:t xml:space="preserve">also </w:t>
      </w:r>
      <w:r w:rsidR="00BB4B8D">
        <w:t xml:space="preserve">among RF having </w:t>
      </w:r>
      <w:r w:rsidR="009E2902">
        <w:t>the greatest time complexity. See figure</w:t>
      </w:r>
      <w:r w:rsidR="009E2902" w:rsidRPr="00484C2E">
        <w:t xml:space="preserve"> 4.</w:t>
      </w:r>
      <w:r w:rsidR="009E2902">
        <w:t>1B. As we used all the PCA components without dimensionality reduction due to its non-existing significance in this particular small size dataset, data amount was the same, and therefore model execution times.</w:t>
      </w:r>
    </w:p>
    <w:p w14:paraId="0530D23F" w14:textId="061EB0A9" w:rsidR="00DA4BF9" w:rsidRPr="00FC6DC6" w:rsidRDefault="00DA4BF9" w:rsidP="00FD5950">
      <w:r>
        <w:t xml:space="preserve">At this point, we have quite comprehensive overall insight about how different </w:t>
      </w:r>
      <w:r w:rsidR="00FC793C">
        <w:t>types</w:t>
      </w:r>
      <w:r>
        <w:t xml:space="preserve"> of </w:t>
      </w:r>
      <w:r w:rsidR="000F440B">
        <w:t>S-</w:t>
      </w:r>
      <w:r w:rsidR="004826FF">
        <w:t>CML</w:t>
      </w:r>
      <w:r>
        <w:t xml:space="preserve"> models will perform at the minimum. Also, </w:t>
      </w:r>
      <w:r w:rsidR="00951622">
        <w:t>we may suppose</w:t>
      </w:r>
      <w:r>
        <w:t xml:space="preserve"> that </w:t>
      </w:r>
      <w:r w:rsidR="00236C6B">
        <w:t>the adopted</w:t>
      </w:r>
      <w:r>
        <w:t xml:space="preserve"> </w:t>
      </w:r>
      <w:r w:rsidR="00C07429">
        <w:t>dataset</w:t>
      </w:r>
      <w:r>
        <w:t xml:space="preserve"> </w:t>
      </w:r>
      <w:r w:rsidR="00D079FD">
        <w:t>is</w:t>
      </w:r>
      <w:r>
        <w:t xml:space="preserve"> </w:t>
      </w:r>
      <w:r w:rsidR="00CF24DB">
        <w:t>of</w:t>
      </w:r>
      <w:r w:rsidR="00F878BE">
        <w:t xml:space="preserve"> sufficient</w:t>
      </w:r>
      <w:r>
        <w:t xml:space="preserve"> </w:t>
      </w:r>
    </w:p>
    <w:p w14:paraId="5A22CF94" w14:textId="77777777" w:rsidR="0000186D" w:rsidRDefault="00FD5950" w:rsidP="00FD5950">
      <w:pPr>
        <w:ind w:firstLine="0"/>
      </w:pPr>
      <w:r>
        <w:t xml:space="preserve">quality because several models scored near or over 95%. The results are promising before hyperparameter optimization, and we may expect very good results after model tuning. Further, it is reasonable </w:t>
      </w:r>
    </w:p>
    <w:p w14:paraId="0D75DDE2" w14:textId="77777777" w:rsidR="0000186D" w:rsidRDefault="0000186D" w:rsidP="0000186D">
      <w:pPr>
        <w:pStyle w:val="Picture"/>
      </w:pPr>
      <w:r w:rsidRPr="00FD5950">
        <w:rPr>
          <w:lang w:eastAsia="en-US"/>
        </w:rPr>
        <w:lastRenderedPageBreak/>
        <w:drawing>
          <wp:inline distT="0" distB="0" distL="0" distR="0" wp14:anchorId="02481425" wp14:editId="22397FC6">
            <wp:extent cx="5733415" cy="2328545"/>
            <wp:effectExtent l="0" t="0" r="635" b="0"/>
            <wp:docPr id="1170337912" name="Picture 117033791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337912" name="Picture 4" descr="Chart&#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733415" cy="2328545"/>
                    </a:xfrm>
                    <a:prstGeom prst="rect">
                      <a:avLst/>
                    </a:prstGeom>
                  </pic:spPr>
                </pic:pic>
              </a:graphicData>
            </a:graphic>
          </wp:inline>
        </w:drawing>
      </w:r>
    </w:p>
    <w:p w14:paraId="7DCDEDC1" w14:textId="77777777" w:rsidR="0000186D" w:rsidRDefault="0000186D" w:rsidP="0000186D">
      <w:pPr>
        <w:pStyle w:val="Figurecaption"/>
      </w:pPr>
      <w:bookmarkStart w:id="129" w:name="_Toc136271771"/>
      <w:r w:rsidRPr="0042345E">
        <w:t>Fig</w:t>
      </w:r>
      <w:r>
        <w:t>.</w:t>
      </w:r>
      <w:r w:rsidRPr="0042345E">
        <w:t xml:space="preserve"> </w:t>
      </w:r>
      <w:r>
        <w:t>4</w:t>
      </w:r>
      <w:r w:rsidRPr="0042345E">
        <w:t>.</w:t>
      </w:r>
      <w:r>
        <w:t>1C:</w:t>
      </w:r>
      <w:r w:rsidRPr="0042345E">
        <w:t xml:space="preserve"> </w:t>
      </w:r>
      <w:r>
        <w:t>A</w:t>
      </w:r>
      <w:r w:rsidRPr="00D11058">
        <w:t>ccurac</w:t>
      </w:r>
      <w:r>
        <w:t>y</w:t>
      </w:r>
      <w:r w:rsidRPr="00D11058">
        <w:t xml:space="preserve"> score values </w:t>
      </w:r>
      <w:r w:rsidRPr="000E4F1D">
        <w:t>with</w:t>
      </w:r>
      <w:r w:rsidRPr="00D11058">
        <w:t xml:space="preserve"> </w:t>
      </w:r>
      <w:r>
        <w:t>optimal</w:t>
      </w:r>
      <w:r w:rsidRPr="00D11058">
        <w:t xml:space="preserve"> </w:t>
      </w:r>
      <w:r w:rsidRPr="00B5785D">
        <w:t>hyperparameters</w:t>
      </w:r>
      <w:r>
        <w:t xml:space="preserve"> in Standard and PCA data.</w:t>
      </w:r>
      <w:bookmarkEnd w:id="129"/>
    </w:p>
    <w:p w14:paraId="60271054" w14:textId="77777777" w:rsidR="0000186D" w:rsidRPr="00C96C72" w:rsidRDefault="0000186D" w:rsidP="0000186D">
      <w:pPr>
        <w:pStyle w:val="Picture"/>
      </w:pPr>
      <w:r>
        <w:rPr>
          <w:lang w:eastAsia="en-US"/>
        </w:rPr>
        <w:drawing>
          <wp:inline distT="0" distB="0" distL="0" distR="0" wp14:anchorId="12E7887B" wp14:editId="576B8DFB">
            <wp:extent cx="5105232" cy="2124075"/>
            <wp:effectExtent l="0" t="0" r="635" b="0"/>
            <wp:docPr id="1925119698" name="Picture 1925119698"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119698" name="Picture 6" descr="Chart, box and whisker chart&#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148458" cy="2142060"/>
                    </a:xfrm>
                    <a:prstGeom prst="rect">
                      <a:avLst/>
                    </a:prstGeom>
                  </pic:spPr>
                </pic:pic>
              </a:graphicData>
            </a:graphic>
          </wp:inline>
        </w:drawing>
      </w:r>
    </w:p>
    <w:p w14:paraId="55AA533C" w14:textId="77777777" w:rsidR="0000186D" w:rsidRDefault="0000186D" w:rsidP="0000186D">
      <w:pPr>
        <w:pStyle w:val="Figurecaption"/>
      </w:pPr>
      <w:bookmarkStart w:id="130" w:name="_Prediction_results_with"/>
      <w:bookmarkStart w:id="131" w:name="_Toc136271772"/>
      <w:bookmarkEnd w:id="130"/>
      <w:r w:rsidRPr="008E2B5C">
        <w:t>Fig</w:t>
      </w:r>
      <w:r>
        <w:t>.</w:t>
      </w:r>
      <w:r w:rsidRPr="008E2B5C">
        <w:t xml:space="preserve"> </w:t>
      </w:r>
      <w:r>
        <w:t>4</w:t>
      </w:r>
      <w:r w:rsidRPr="008E2B5C">
        <w:t>.</w:t>
      </w:r>
      <w:r>
        <w:t>1D:</w:t>
      </w:r>
      <w:r w:rsidRPr="008E2B5C">
        <w:t xml:space="preserve"> Accuracy di</w:t>
      </w:r>
      <w:r>
        <w:t>spersion</w:t>
      </w:r>
      <w:r w:rsidRPr="008E2B5C">
        <w:t xml:space="preserve"> among data</w:t>
      </w:r>
      <w:r>
        <w:t xml:space="preserve"> </w:t>
      </w:r>
      <w:r w:rsidRPr="000E4F1D">
        <w:t>types</w:t>
      </w:r>
      <w:r>
        <w:t xml:space="preserve"> with optimized hyperparameters (8 S-CML models + MLP).</w:t>
      </w:r>
      <w:bookmarkEnd w:id="131"/>
    </w:p>
    <w:p w14:paraId="4B7BA810" w14:textId="048236A3" w:rsidR="00FD5950" w:rsidRDefault="00FD5950" w:rsidP="00FD5950">
      <w:pPr>
        <w:ind w:firstLine="0"/>
      </w:pPr>
      <w:r>
        <w:t xml:space="preserve">to keep in mind that single activities might still be misclassified by the user, that will make faultless classification impossible. Referring to figures 4.1A and 4.1B, there are violin plot graphics available in appendix </w:t>
      </w:r>
      <w:hyperlink w:anchor="_[A-4.1B]_Violin_plots" w:history="1">
        <w:r w:rsidRPr="00261837">
          <w:rPr>
            <w:rStyle w:val="affffc"/>
          </w:rPr>
          <w:t>A-4.1B</w:t>
        </w:r>
      </w:hyperlink>
      <w:r>
        <w:t xml:space="preserve">. </w:t>
      </w:r>
      <w:r w:rsidRPr="007B6F79">
        <w:t xml:space="preserve">A violin plot is more informative than a plain box plot. While a box plot only shows summary statistics such as mean/median and interquartile ranges, the violin plot shows the full distribution of the data. </w:t>
      </w:r>
      <w:r w:rsidRPr="00E416A1">
        <w:t>Violin plots are similar to box plots, except that they also show the probability density of the data at different values, usually smoothed by a kernel density estimator.</w:t>
      </w:r>
    </w:p>
    <w:p w14:paraId="61EB5A75" w14:textId="45293B6B" w:rsidR="00FD5950" w:rsidRDefault="00FD5950" w:rsidP="00FD5950">
      <w:pPr>
        <w:pStyle w:val="31"/>
      </w:pPr>
      <w:bookmarkStart w:id="132" w:name="_Toc136348941"/>
      <w:r w:rsidRPr="00F15378">
        <w:t>Prediction results</w:t>
      </w:r>
      <w:r>
        <w:t xml:space="preserve"> with optimized hyperparameters</w:t>
      </w:r>
      <w:bookmarkEnd w:id="132"/>
    </w:p>
    <w:p w14:paraId="0B79BE12" w14:textId="207E20A0" w:rsidR="00953AD1" w:rsidRDefault="00FD5950" w:rsidP="00953AD1">
      <w:r>
        <w:t xml:space="preserve">Similarly, as for the models with default parameters, classification for </w:t>
      </w:r>
      <w:r w:rsidR="00116BA7">
        <w:t>fine-tuned</w:t>
      </w:r>
      <w:r>
        <w:t xml:space="preserve"> S-CML models were implemented using 20 iterations in order to compensate problematic small dataset, and mean accuracy values used to rank models. In general, better accuracies were obtained in standard data as can be seen in f</w:t>
      </w:r>
      <w:r w:rsidRPr="00612556">
        <w:t>igure</w:t>
      </w:r>
      <w:r>
        <w:t xml:space="preserve"> 4</w:t>
      </w:r>
      <w:r w:rsidRPr="00612556">
        <w:t>.</w:t>
      </w:r>
      <w:r>
        <w:t xml:space="preserve">1C. All the models allowed over 92 percent accuracy which emphasizes the </w:t>
      </w:r>
    </w:p>
    <w:p w14:paraId="25658ECE" w14:textId="77777777" w:rsidR="00953AD1" w:rsidRDefault="00953AD1" w:rsidP="00953AD1">
      <w:pPr>
        <w:pStyle w:val="Tableheader"/>
      </w:pPr>
      <w:bookmarkStart w:id="133" w:name="_Toc135560704"/>
      <w:r>
        <w:lastRenderedPageBreak/>
        <w:t>Table 4.1: S-CML classification results (20 iterations) with optimized hyperparameters in standard data. Notice, that one test sample represents 1,6% of accuracy since test data has only 64 instances. Therefore, accuracy 0.984 means 1 error etc.</w:t>
      </w:r>
      <w:bookmarkEnd w:id="133"/>
    </w:p>
    <w:tbl>
      <w:tblPr>
        <w:tblStyle w:val="APAReport"/>
        <w:tblW w:w="9356" w:type="dxa"/>
        <w:tblLayout w:type="fixed"/>
        <w:tblLook w:val="04A0" w:firstRow="1" w:lastRow="0" w:firstColumn="1" w:lastColumn="0" w:noHBand="0" w:noVBand="1"/>
      </w:tblPr>
      <w:tblGrid>
        <w:gridCol w:w="1304"/>
        <w:gridCol w:w="1134"/>
        <w:gridCol w:w="1134"/>
        <w:gridCol w:w="1134"/>
        <w:gridCol w:w="1134"/>
        <w:gridCol w:w="1247"/>
        <w:gridCol w:w="1247"/>
        <w:gridCol w:w="1022"/>
      </w:tblGrid>
      <w:tr w:rsidR="00953AD1" w14:paraId="548F9B7A" w14:textId="77777777" w:rsidTr="004826FF">
        <w:trPr>
          <w:cnfStyle w:val="100000000000" w:firstRow="1" w:lastRow="0" w:firstColumn="0" w:lastColumn="0" w:oddVBand="0" w:evenVBand="0" w:oddHBand="0" w:evenHBand="0" w:firstRowFirstColumn="0" w:firstRowLastColumn="0" w:lastRowFirstColumn="0" w:lastRowLastColumn="0"/>
          <w:trHeight w:val="340"/>
        </w:trPr>
        <w:tc>
          <w:tcPr>
            <w:tcW w:w="1304" w:type="dxa"/>
            <w:vAlign w:val="center"/>
          </w:tcPr>
          <w:p w14:paraId="44243F04" w14:textId="77777777" w:rsidR="00953AD1" w:rsidRPr="00487BDF" w:rsidRDefault="00953AD1" w:rsidP="004826FF">
            <w:pPr>
              <w:pStyle w:val="Table"/>
              <w:rPr>
                <w:b/>
                <w:bCs/>
              </w:rPr>
            </w:pPr>
            <w:r w:rsidRPr="00487BDF">
              <w:rPr>
                <w:b/>
                <w:bCs/>
              </w:rPr>
              <w:t>Model</w:t>
            </w:r>
          </w:p>
        </w:tc>
        <w:tc>
          <w:tcPr>
            <w:tcW w:w="1134" w:type="dxa"/>
            <w:vAlign w:val="center"/>
          </w:tcPr>
          <w:p w14:paraId="3D924F8D" w14:textId="77777777" w:rsidR="00953AD1" w:rsidRPr="00487BDF" w:rsidRDefault="00953AD1" w:rsidP="004826FF">
            <w:pPr>
              <w:pStyle w:val="Table"/>
              <w:rPr>
                <w:b/>
                <w:bCs/>
              </w:rPr>
            </w:pPr>
            <w:r w:rsidRPr="00487BDF">
              <w:rPr>
                <w:b/>
                <w:bCs/>
              </w:rPr>
              <w:t>Low</w:t>
            </w:r>
          </w:p>
        </w:tc>
        <w:tc>
          <w:tcPr>
            <w:tcW w:w="1134" w:type="dxa"/>
            <w:vAlign w:val="center"/>
          </w:tcPr>
          <w:p w14:paraId="3102988F" w14:textId="77777777" w:rsidR="00953AD1" w:rsidRPr="00487BDF" w:rsidRDefault="00953AD1" w:rsidP="004826FF">
            <w:pPr>
              <w:pStyle w:val="Table"/>
              <w:rPr>
                <w:b/>
                <w:bCs/>
              </w:rPr>
            </w:pPr>
            <w:r w:rsidRPr="00487BDF">
              <w:rPr>
                <w:b/>
                <w:bCs/>
              </w:rPr>
              <w:t>High</w:t>
            </w:r>
          </w:p>
        </w:tc>
        <w:tc>
          <w:tcPr>
            <w:tcW w:w="1134" w:type="dxa"/>
            <w:vAlign w:val="center"/>
          </w:tcPr>
          <w:p w14:paraId="4BA3729A" w14:textId="77777777" w:rsidR="00953AD1" w:rsidRPr="00487BDF" w:rsidRDefault="00953AD1" w:rsidP="004826FF">
            <w:pPr>
              <w:pStyle w:val="Table"/>
              <w:rPr>
                <w:b/>
                <w:bCs/>
              </w:rPr>
            </w:pPr>
            <w:r w:rsidRPr="00487BDF">
              <w:rPr>
                <w:b/>
                <w:bCs/>
              </w:rPr>
              <w:t>StD</w:t>
            </w:r>
          </w:p>
        </w:tc>
        <w:tc>
          <w:tcPr>
            <w:tcW w:w="1134" w:type="dxa"/>
            <w:shd w:val="clear" w:color="auto" w:fill="F2F2F2" w:themeFill="background1" w:themeFillShade="F2"/>
            <w:vAlign w:val="center"/>
          </w:tcPr>
          <w:p w14:paraId="587050D1" w14:textId="77777777" w:rsidR="00953AD1" w:rsidRPr="00487BDF" w:rsidRDefault="00953AD1" w:rsidP="004826FF">
            <w:pPr>
              <w:pStyle w:val="Table"/>
              <w:rPr>
                <w:b/>
                <w:bCs/>
              </w:rPr>
            </w:pPr>
            <w:r w:rsidRPr="00487BDF">
              <w:rPr>
                <w:b/>
                <w:bCs/>
              </w:rPr>
              <w:t>Mean</w:t>
            </w:r>
          </w:p>
        </w:tc>
        <w:tc>
          <w:tcPr>
            <w:tcW w:w="1247" w:type="dxa"/>
            <w:vAlign w:val="center"/>
          </w:tcPr>
          <w:p w14:paraId="67D937B7" w14:textId="77777777" w:rsidR="00953AD1" w:rsidRPr="00487BDF" w:rsidRDefault="00953AD1" w:rsidP="004826FF">
            <w:pPr>
              <w:pStyle w:val="Table"/>
              <w:rPr>
                <w:b/>
                <w:bCs/>
              </w:rPr>
            </w:pPr>
            <w:r w:rsidRPr="00487BDF">
              <w:rPr>
                <w:b/>
                <w:bCs/>
              </w:rPr>
              <w:t>Train (ms)</w:t>
            </w:r>
          </w:p>
        </w:tc>
        <w:tc>
          <w:tcPr>
            <w:tcW w:w="1247" w:type="dxa"/>
            <w:vAlign w:val="center"/>
          </w:tcPr>
          <w:p w14:paraId="133B66DD" w14:textId="77777777" w:rsidR="00953AD1" w:rsidRPr="00487BDF" w:rsidRDefault="00953AD1" w:rsidP="004826FF">
            <w:pPr>
              <w:pStyle w:val="Table"/>
              <w:rPr>
                <w:b/>
                <w:bCs/>
              </w:rPr>
            </w:pPr>
            <w:r>
              <w:rPr>
                <w:b/>
                <w:bCs/>
              </w:rPr>
              <w:t>Test</w:t>
            </w:r>
            <w:r w:rsidRPr="00487BDF">
              <w:rPr>
                <w:b/>
                <w:bCs/>
              </w:rPr>
              <w:t xml:space="preserve"> (ms)</w:t>
            </w:r>
          </w:p>
        </w:tc>
        <w:tc>
          <w:tcPr>
            <w:tcW w:w="1022" w:type="dxa"/>
            <w:vAlign w:val="center"/>
          </w:tcPr>
          <w:p w14:paraId="68E5D7AB" w14:textId="77777777" w:rsidR="00953AD1" w:rsidRPr="00487BDF" w:rsidRDefault="00953AD1" w:rsidP="004826FF">
            <w:pPr>
              <w:pStyle w:val="Table"/>
              <w:rPr>
                <w:b/>
                <w:bCs/>
              </w:rPr>
            </w:pPr>
            <w:r w:rsidRPr="00487BDF">
              <w:rPr>
                <w:b/>
                <w:bCs/>
              </w:rPr>
              <w:t>Total (ms)</w:t>
            </w:r>
          </w:p>
        </w:tc>
      </w:tr>
      <w:tr w:rsidR="00953AD1" w14:paraId="4D709E4E" w14:textId="77777777" w:rsidTr="004826FF">
        <w:trPr>
          <w:trHeight w:val="283"/>
        </w:trPr>
        <w:tc>
          <w:tcPr>
            <w:tcW w:w="1304" w:type="dxa"/>
            <w:tcBorders>
              <w:top w:val="single" w:sz="12" w:space="0" w:color="auto"/>
              <w:right w:val="nil"/>
            </w:tcBorders>
            <w:vAlign w:val="center"/>
          </w:tcPr>
          <w:p w14:paraId="244C87CA" w14:textId="77777777" w:rsidR="00953AD1" w:rsidRPr="00B449B2" w:rsidRDefault="00953AD1" w:rsidP="004826FF">
            <w:pPr>
              <w:pStyle w:val="Table"/>
              <w:rPr>
                <w:b/>
                <w:bCs/>
              </w:rPr>
            </w:pPr>
            <w:r w:rsidRPr="00B449B2">
              <w:rPr>
                <w:b/>
                <w:bCs/>
              </w:rPr>
              <w:t>SVM</w:t>
            </w:r>
          </w:p>
        </w:tc>
        <w:tc>
          <w:tcPr>
            <w:tcW w:w="1134" w:type="dxa"/>
            <w:tcBorders>
              <w:top w:val="single" w:sz="12" w:space="0" w:color="auto"/>
              <w:left w:val="nil"/>
            </w:tcBorders>
            <w:vAlign w:val="center"/>
          </w:tcPr>
          <w:p w14:paraId="27021C83" w14:textId="77777777" w:rsidR="00953AD1" w:rsidRPr="009528E4" w:rsidRDefault="00953AD1" w:rsidP="004826FF">
            <w:pPr>
              <w:pStyle w:val="Table"/>
            </w:pPr>
            <w:r w:rsidRPr="009528E4">
              <w:t>0.938</w:t>
            </w:r>
          </w:p>
        </w:tc>
        <w:tc>
          <w:tcPr>
            <w:tcW w:w="1134" w:type="dxa"/>
            <w:tcBorders>
              <w:top w:val="single" w:sz="12" w:space="0" w:color="auto"/>
            </w:tcBorders>
            <w:vAlign w:val="center"/>
          </w:tcPr>
          <w:p w14:paraId="170C960C" w14:textId="77777777" w:rsidR="00953AD1" w:rsidRPr="001452AE" w:rsidRDefault="00953AD1" w:rsidP="004826FF">
            <w:pPr>
              <w:pStyle w:val="Table"/>
            </w:pPr>
            <w:r>
              <w:t>1</w:t>
            </w:r>
          </w:p>
        </w:tc>
        <w:tc>
          <w:tcPr>
            <w:tcW w:w="1134" w:type="dxa"/>
            <w:tcBorders>
              <w:top w:val="single" w:sz="12" w:space="0" w:color="auto"/>
            </w:tcBorders>
            <w:vAlign w:val="center"/>
          </w:tcPr>
          <w:p w14:paraId="58E516A3" w14:textId="77777777" w:rsidR="00953AD1" w:rsidRPr="001452AE" w:rsidRDefault="00953AD1" w:rsidP="004826FF">
            <w:pPr>
              <w:pStyle w:val="Table"/>
            </w:pPr>
            <w:r>
              <w:t>0.019</w:t>
            </w:r>
          </w:p>
        </w:tc>
        <w:tc>
          <w:tcPr>
            <w:tcW w:w="1134" w:type="dxa"/>
            <w:tcBorders>
              <w:top w:val="single" w:sz="12" w:space="0" w:color="auto"/>
            </w:tcBorders>
            <w:shd w:val="clear" w:color="auto" w:fill="F2F2F2" w:themeFill="background1" w:themeFillShade="F2"/>
            <w:vAlign w:val="center"/>
          </w:tcPr>
          <w:p w14:paraId="67A2419B" w14:textId="77777777" w:rsidR="00953AD1" w:rsidRPr="00487BDF" w:rsidRDefault="00953AD1" w:rsidP="004826FF">
            <w:pPr>
              <w:pStyle w:val="Table"/>
              <w:rPr>
                <w:b/>
                <w:bCs/>
              </w:rPr>
            </w:pPr>
            <w:r w:rsidRPr="00487BDF">
              <w:rPr>
                <w:b/>
                <w:bCs/>
              </w:rPr>
              <w:t>0.968</w:t>
            </w:r>
          </w:p>
        </w:tc>
        <w:tc>
          <w:tcPr>
            <w:tcW w:w="1247" w:type="dxa"/>
            <w:tcBorders>
              <w:top w:val="single" w:sz="12" w:space="0" w:color="auto"/>
            </w:tcBorders>
            <w:vAlign w:val="center"/>
          </w:tcPr>
          <w:p w14:paraId="56BBC1B5" w14:textId="77777777" w:rsidR="00953AD1" w:rsidRPr="001452AE" w:rsidRDefault="00953AD1" w:rsidP="004826FF">
            <w:pPr>
              <w:pStyle w:val="Table"/>
            </w:pPr>
            <w:r>
              <w:t>4.51</w:t>
            </w:r>
          </w:p>
        </w:tc>
        <w:tc>
          <w:tcPr>
            <w:tcW w:w="1247" w:type="dxa"/>
            <w:tcBorders>
              <w:top w:val="single" w:sz="12" w:space="0" w:color="auto"/>
            </w:tcBorders>
            <w:vAlign w:val="center"/>
          </w:tcPr>
          <w:p w14:paraId="7C0313E4" w14:textId="77777777" w:rsidR="00953AD1" w:rsidRPr="001452AE" w:rsidRDefault="00953AD1" w:rsidP="004826FF">
            <w:pPr>
              <w:pStyle w:val="Table"/>
            </w:pPr>
            <w:r>
              <w:t>2.78</w:t>
            </w:r>
          </w:p>
        </w:tc>
        <w:tc>
          <w:tcPr>
            <w:tcW w:w="1022" w:type="dxa"/>
            <w:tcBorders>
              <w:top w:val="single" w:sz="12" w:space="0" w:color="auto"/>
            </w:tcBorders>
            <w:vAlign w:val="center"/>
          </w:tcPr>
          <w:p w14:paraId="1D1F1B8C" w14:textId="77777777" w:rsidR="00953AD1" w:rsidRPr="001452AE" w:rsidRDefault="00953AD1" w:rsidP="004826FF">
            <w:pPr>
              <w:pStyle w:val="Table"/>
            </w:pPr>
            <w:r>
              <w:t>7.29</w:t>
            </w:r>
          </w:p>
        </w:tc>
      </w:tr>
      <w:tr w:rsidR="00953AD1" w14:paraId="6E84C900" w14:textId="77777777" w:rsidTr="004826FF">
        <w:trPr>
          <w:trHeight w:val="283"/>
        </w:trPr>
        <w:tc>
          <w:tcPr>
            <w:tcW w:w="1304" w:type="dxa"/>
            <w:tcBorders>
              <w:right w:val="nil"/>
            </w:tcBorders>
            <w:vAlign w:val="center"/>
          </w:tcPr>
          <w:p w14:paraId="7475E502" w14:textId="77777777" w:rsidR="00953AD1" w:rsidRPr="00B449B2" w:rsidRDefault="00953AD1" w:rsidP="004826FF">
            <w:pPr>
              <w:pStyle w:val="Table"/>
              <w:rPr>
                <w:b/>
                <w:bCs/>
              </w:rPr>
            </w:pPr>
            <w:r>
              <w:rPr>
                <w:b/>
                <w:bCs/>
              </w:rPr>
              <w:t>L</w:t>
            </w:r>
            <w:r w:rsidRPr="00B449B2">
              <w:rPr>
                <w:b/>
                <w:bCs/>
              </w:rPr>
              <w:t>R</w:t>
            </w:r>
          </w:p>
        </w:tc>
        <w:tc>
          <w:tcPr>
            <w:tcW w:w="1134" w:type="dxa"/>
            <w:tcBorders>
              <w:left w:val="nil"/>
            </w:tcBorders>
            <w:vAlign w:val="center"/>
          </w:tcPr>
          <w:p w14:paraId="69DF7349" w14:textId="77777777" w:rsidR="00953AD1" w:rsidRPr="009528E4" w:rsidRDefault="00953AD1" w:rsidP="004826FF">
            <w:pPr>
              <w:pStyle w:val="Table"/>
            </w:pPr>
            <w:r w:rsidRPr="009528E4">
              <w:t>0.9</w:t>
            </w:r>
            <w:r>
              <w:t>06</w:t>
            </w:r>
          </w:p>
        </w:tc>
        <w:tc>
          <w:tcPr>
            <w:tcW w:w="1134" w:type="dxa"/>
            <w:vAlign w:val="center"/>
          </w:tcPr>
          <w:p w14:paraId="3C56B793" w14:textId="77777777" w:rsidR="00953AD1" w:rsidRPr="001452AE" w:rsidRDefault="00953AD1" w:rsidP="004826FF">
            <w:pPr>
              <w:pStyle w:val="Table"/>
            </w:pPr>
            <w:r>
              <w:t>1</w:t>
            </w:r>
          </w:p>
        </w:tc>
        <w:tc>
          <w:tcPr>
            <w:tcW w:w="1134" w:type="dxa"/>
            <w:vAlign w:val="center"/>
          </w:tcPr>
          <w:p w14:paraId="65CD4623" w14:textId="77777777" w:rsidR="00953AD1" w:rsidRPr="001452AE" w:rsidRDefault="00953AD1" w:rsidP="004826FF">
            <w:pPr>
              <w:pStyle w:val="Table"/>
            </w:pPr>
            <w:r>
              <w:t>0.023</w:t>
            </w:r>
          </w:p>
        </w:tc>
        <w:tc>
          <w:tcPr>
            <w:tcW w:w="1134" w:type="dxa"/>
            <w:shd w:val="clear" w:color="auto" w:fill="F2F2F2" w:themeFill="background1" w:themeFillShade="F2"/>
            <w:vAlign w:val="center"/>
          </w:tcPr>
          <w:p w14:paraId="0F088E5A" w14:textId="77777777" w:rsidR="00953AD1" w:rsidRPr="00487BDF" w:rsidRDefault="00953AD1" w:rsidP="004826FF">
            <w:pPr>
              <w:pStyle w:val="Table"/>
              <w:rPr>
                <w:b/>
                <w:bCs/>
              </w:rPr>
            </w:pPr>
            <w:r w:rsidRPr="00487BDF">
              <w:rPr>
                <w:b/>
                <w:bCs/>
              </w:rPr>
              <w:t>0.963</w:t>
            </w:r>
          </w:p>
        </w:tc>
        <w:tc>
          <w:tcPr>
            <w:tcW w:w="1247" w:type="dxa"/>
            <w:vAlign w:val="center"/>
          </w:tcPr>
          <w:p w14:paraId="5649B9CF" w14:textId="77777777" w:rsidR="00953AD1" w:rsidRPr="001452AE" w:rsidRDefault="00953AD1" w:rsidP="004826FF">
            <w:pPr>
              <w:pStyle w:val="Table"/>
            </w:pPr>
            <w:r>
              <w:t>20.86</w:t>
            </w:r>
          </w:p>
        </w:tc>
        <w:tc>
          <w:tcPr>
            <w:tcW w:w="1247" w:type="dxa"/>
            <w:vAlign w:val="center"/>
          </w:tcPr>
          <w:p w14:paraId="656A0CFE" w14:textId="77777777" w:rsidR="00953AD1" w:rsidRPr="001452AE" w:rsidRDefault="00953AD1" w:rsidP="004826FF">
            <w:pPr>
              <w:pStyle w:val="Table"/>
            </w:pPr>
            <w:r>
              <w:t>2.66</w:t>
            </w:r>
          </w:p>
        </w:tc>
        <w:tc>
          <w:tcPr>
            <w:tcW w:w="1022" w:type="dxa"/>
            <w:vAlign w:val="center"/>
          </w:tcPr>
          <w:p w14:paraId="30816176" w14:textId="77777777" w:rsidR="00953AD1" w:rsidRPr="001452AE" w:rsidRDefault="00953AD1" w:rsidP="004826FF">
            <w:pPr>
              <w:pStyle w:val="Table"/>
            </w:pPr>
            <w:r>
              <w:t>23.52</w:t>
            </w:r>
          </w:p>
        </w:tc>
      </w:tr>
      <w:tr w:rsidR="00953AD1" w14:paraId="48D8ABFA" w14:textId="77777777" w:rsidTr="004826FF">
        <w:trPr>
          <w:trHeight w:val="283"/>
        </w:trPr>
        <w:tc>
          <w:tcPr>
            <w:tcW w:w="1304" w:type="dxa"/>
            <w:tcBorders>
              <w:right w:val="nil"/>
            </w:tcBorders>
            <w:vAlign w:val="center"/>
          </w:tcPr>
          <w:p w14:paraId="771FFCBB" w14:textId="77777777" w:rsidR="00953AD1" w:rsidRPr="00B449B2" w:rsidRDefault="00953AD1" w:rsidP="004826FF">
            <w:pPr>
              <w:pStyle w:val="Table"/>
              <w:rPr>
                <w:b/>
                <w:bCs/>
              </w:rPr>
            </w:pPr>
            <w:r>
              <w:rPr>
                <w:b/>
                <w:bCs/>
              </w:rPr>
              <w:t>kNN</w:t>
            </w:r>
          </w:p>
        </w:tc>
        <w:tc>
          <w:tcPr>
            <w:tcW w:w="1134" w:type="dxa"/>
            <w:tcBorders>
              <w:left w:val="nil"/>
            </w:tcBorders>
            <w:vAlign w:val="center"/>
          </w:tcPr>
          <w:p w14:paraId="212F9C54" w14:textId="77777777" w:rsidR="00953AD1" w:rsidRPr="009528E4" w:rsidRDefault="00953AD1" w:rsidP="004826FF">
            <w:pPr>
              <w:pStyle w:val="Table"/>
            </w:pPr>
            <w:r w:rsidRPr="009528E4">
              <w:t>0.9</w:t>
            </w:r>
            <w:r>
              <w:t>06</w:t>
            </w:r>
          </w:p>
        </w:tc>
        <w:tc>
          <w:tcPr>
            <w:tcW w:w="1134" w:type="dxa"/>
            <w:vAlign w:val="center"/>
          </w:tcPr>
          <w:p w14:paraId="3A8D08E0" w14:textId="77777777" w:rsidR="00953AD1" w:rsidRPr="001452AE" w:rsidRDefault="00953AD1" w:rsidP="004826FF">
            <w:pPr>
              <w:pStyle w:val="Table"/>
            </w:pPr>
            <w:r>
              <w:t>0.984</w:t>
            </w:r>
          </w:p>
        </w:tc>
        <w:tc>
          <w:tcPr>
            <w:tcW w:w="1134" w:type="dxa"/>
            <w:vAlign w:val="center"/>
          </w:tcPr>
          <w:p w14:paraId="4F9A425B" w14:textId="77777777" w:rsidR="00953AD1" w:rsidRPr="001452AE" w:rsidRDefault="00953AD1" w:rsidP="004826FF">
            <w:pPr>
              <w:pStyle w:val="Table"/>
            </w:pPr>
            <w:r>
              <w:t>0.024</w:t>
            </w:r>
          </w:p>
        </w:tc>
        <w:tc>
          <w:tcPr>
            <w:tcW w:w="1134" w:type="dxa"/>
            <w:shd w:val="clear" w:color="auto" w:fill="F2F2F2" w:themeFill="background1" w:themeFillShade="F2"/>
            <w:vAlign w:val="center"/>
          </w:tcPr>
          <w:p w14:paraId="6BF073C0" w14:textId="77777777" w:rsidR="00953AD1" w:rsidRPr="00487BDF" w:rsidRDefault="00953AD1" w:rsidP="004826FF">
            <w:pPr>
              <w:pStyle w:val="Table"/>
              <w:rPr>
                <w:b/>
                <w:bCs/>
              </w:rPr>
            </w:pPr>
            <w:r w:rsidRPr="00487BDF">
              <w:rPr>
                <w:b/>
                <w:bCs/>
              </w:rPr>
              <w:t>0.9</w:t>
            </w:r>
            <w:r>
              <w:rPr>
                <w:b/>
                <w:bCs/>
              </w:rPr>
              <w:t>53</w:t>
            </w:r>
          </w:p>
        </w:tc>
        <w:tc>
          <w:tcPr>
            <w:tcW w:w="1247" w:type="dxa"/>
            <w:vAlign w:val="center"/>
          </w:tcPr>
          <w:p w14:paraId="02956CAA" w14:textId="77777777" w:rsidR="00953AD1" w:rsidRPr="001452AE" w:rsidRDefault="00953AD1" w:rsidP="004826FF">
            <w:pPr>
              <w:pStyle w:val="Table"/>
            </w:pPr>
            <w:r>
              <w:t>3.96</w:t>
            </w:r>
          </w:p>
        </w:tc>
        <w:tc>
          <w:tcPr>
            <w:tcW w:w="1247" w:type="dxa"/>
            <w:vAlign w:val="center"/>
          </w:tcPr>
          <w:p w14:paraId="3976560D" w14:textId="77777777" w:rsidR="00953AD1" w:rsidRPr="001452AE" w:rsidRDefault="00953AD1" w:rsidP="004826FF">
            <w:pPr>
              <w:pStyle w:val="Table"/>
            </w:pPr>
            <w:r>
              <w:t>10.01</w:t>
            </w:r>
          </w:p>
        </w:tc>
        <w:tc>
          <w:tcPr>
            <w:tcW w:w="1022" w:type="dxa"/>
            <w:vAlign w:val="center"/>
          </w:tcPr>
          <w:p w14:paraId="0BD01595" w14:textId="77777777" w:rsidR="00953AD1" w:rsidRPr="001452AE" w:rsidRDefault="00953AD1" w:rsidP="004826FF">
            <w:pPr>
              <w:pStyle w:val="Table"/>
            </w:pPr>
            <w:r>
              <w:t>14.04</w:t>
            </w:r>
          </w:p>
        </w:tc>
      </w:tr>
      <w:tr w:rsidR="00953AD1" w14:paraId="6790A1C1" w14:textId="77777777" w:rsidTr="004826FF">
        <w:trPr>
          <w:trHeight w:val="283"/>
        </w:trPr>
        <w:tc>
          <w:tcPr>
            <w:tcW w:w="1304" w:type="dxa"/>
            <w:tcBorders>
              <w:right w:val="nil"/>
            </w:tcBorders>
            <w:vAlign w:val="center"/>
          </w:tcPr>
          <w:p w14:paraId="3B4A6E29" w14:textId="77777777" w:rsidR="00953AD1" w:rsidRPr="00B449B2" w:rsidRDefault="00953AD1" w:rsidP="004826FF">
            <w:pPr>
              <w:pStyle w:val="Table"/>
              <w:rPr>
                <w:b/>
                <w:bCs/>
              </w:rPr>
            </w:pPr>
            <w:r>
              <w:rPr>
                <w:b/>
                <w:bCs/>
              </w:rPr>
              <w:t>MLP</w:t>
            </w:r>
          </w:p>
        </w:tc>
        <w:tc>
          <w:tcPr>
            <w:tcW w:w="1134" w:type="dxa"/>
            <w:tcBorders>
              <w:left w:val="nil"/>
            </w:tcBorders>
            <w:vAlign w:val="center"/>
          </w:tcPr>
          <w:p w14:paraId="3170FAA7" w14:textId="77777777" w:rsidR="00953AD1" w:rsidRPr="009528E4" w:rsidRDefault="00953AD1" w:rsidP="004826FF">
            <w:pPr>
              <w:pStyle w:val="Table"/>
            </w:pPr>
            <w:r w:rsidRPr="009528E4">
              <w:t>0.9</w:t>
            </w:r>
            <w:r>
              <w:t>22</w:t>
            </w:r>
          </w:p>
        </w:tc>
        <w:tc>
          <w:tcPr>
            <w:tcW w:w="1134" w:type="dxa"/>
            <w:vAlign w:val="center"/>
          </w:tcPr>
          <w:p w14:paraId="564CB7C0" w14:textId="77777777" w:rsidR="00953AD1" w:rsidRPr="001452AE" w:rsidRDefault="00953AD1" w:rsidP="004826FF">
            <w:pPr>
              <w:pStyle w:val="Table"/>
            </w:pPr>
            <w:r>
              <w:t>1</w:t>
            </w:r>
          </w:p>
        </w:tc>
        <w:tc>
          <w:tcPr>
            <w:tcW w:w="1134" w:type="dxa"/>
            <w:vAlign w:val="center"/>
          </w:tcPr>
          <w:p w14:paraId="58322DD8" w14:textId="77777777" w:rsidR="00953AD1" w:rsidRPr="001452AE" w:rsidRDefault="00953AD1" w:rsidP="004826FF">
            <w:pPr>
              <w:pStyle w:val="Table"/>
            </w:pPr>
            <w:r>
              <w:t>0.020</w:t>
            </w:r>
          </w:p>
        </w:tc>
        <w:tc>
          <w:tcPr>
            <w:tcW w:w="1134" w:type="dxa"/>
            <w:shd w:val="clear" w:color="auto" w:fill="F2F2F2" w:themeFill="background1" w:themeFillShade="F2"/>
            <w:vAlign w:val="center"/>
          </w:tcPr>
          <w:p w14:paraId="1815A34B" w14:textId="77777777" w:rsidR="00953AD1" w:rsidRPr="00487BDF" w:rsidRDefault="00953AD1" w:rsidP="004826FF">
            <w:pPr>
              <w:pStyle w:val="Table"/>
              <w:rPr>
                <w:b/>
                <w:bCs/>
              </w:rPr>
            </w:pPr>
            <w:r w:rsidRPr="00487BDF">
              <w:rPr>
                <w:b/>
                <w:bCs/>
              </w:rPr>
              <w:t>0.95</w:t>
            </w:r>
            <w:r>
              <w:rPr>
                <w:b/>
                <w:bCs/>
              </w:rPr>
              <w:t>2</w:t>
            </w:r>
          </w:p>
        </w:tc>
        <w:tc>
          <w:tcPr>
            <w:tcW w:w="1247" w:type="dxa"/>
            <w:vAlign w:val="center"/>
          </w:tcPr>
          <w:p w14:paraId="11263656" w14:textId="77777777" w:rsidR="00953AD1" w:rsidRPr="001452AE" w:rsidRDefault="00953AD1" w:rsidP="004826FF">
            <w:pPr>
              <w:pStyle w:val="Table"/>
            </w:pPr>
            <w:r>
              <w:t>212.12</w:t>
            </w:r>
          </w:p>
        </w:tc>
        <w:tc>
          <w:tcPr>
            <w:tcW w:w="1247" w:type="dxa"/>
            <w:vAlign w:val="center"/>
          </w:tcPr>
          <w:p w14:paraId="01FF3CAA" w14:textId="77777777" w:rsidR="00953AD1" w:rsidRPr="001452AE" w:rsidRDefault="00953AD1" w:rsidP="004826FF">
            <w:pPr>
              <w:pStyle w:val="Table"/>
            </w:pPr>
            <w:r>
              <w:t>3.51</w:t>
            </w:r>
          </w:p>
        </w:tc>
        <w:tc>
          <w:tcPr>
            <w:tcW w:w="1022" w:type="dxa"/>
            <w:vAlign w:val="center"/>
          </w:tcPr>
          <w:p w14:paraId="37C6FACF" w14:textId="77777777" w:rsidR="00953AD1" w:rsidRPr="001452AE" w:rsidRDefault="00953AD1" w:rsidP="004826FF">
            <w:pPr>
              <w:pStyle w:val="Table"/>
            </w:pPr>
            <w:r>
              <w:t>215.63</w:t>
            </w:r>
          </w:p>
        </w:tc>
      </w:tr>
      <w:tr w:rsidR="00953AD1" w14:paraId="6A115982" w14:textId="77777777" w:rsidTr="004826FF">
        <w:trPr>
          <w:trHeight w:val="283"/>
        </w:trPr>
        <w:tc>
          <w:tcPr>
            <w:tcW w:w="1304" w:type="dxa"/>
            <w:tcBorders>
              <w:right w:val="nil"/>
            </w:tcBorders>
            <w:vAlign w:val="center"/>
          </w:tcPr>
          <w:p w14:paraId="329A4FB1" w14:textId="77777777" w:rsidR="00953AD1" w:rsidRPr="00B449B2" w:rsidRDefault="00953AD1" w:rsidP="004826FF">
            <w:pPr>
              <w:pStyle w:val="Table"/>
              <w:rPr>
                <w:b/>
                <w:bCs/>
              </w:rPr>
            </w:pPr>
            <w:r w:rsidRPr="00B449B2">
              <w:rPr>
                <w:b/>
                <w:bCs/>
              </w:rPr>
              <w:t>RF</w:t>
            </w:r>
          </w:p>
        </w:tc>
        <w:tc>
          <w:tcPr>
            <w:tcW w:w="1134" w:type="dxa"/>
            <w:tcBorders>
              <w:left w:val="nil"/>
            </w:tcBorders>
            <w:vAlign w:val="center"/>
          </w:tcPr>
          <w:p w14:paraId="64F00653" w14:textId="77777777" w:rsidR="00953AD1" w:rsidRPr="009528E4" w:rsidRDefault="00953AD1" w:rsidP="004826FF">
            <w:pPr>
              <w:pStyle w:val="Table"/>
            </w:pPr>
            <w:r w:rsidRPr="009528E4">
              <w:t>0.906</w:t>
            </w:r>
          </w:p>
        </w:tc>
        <w:tc>
          <w:tcPr>
            <w:tcW w:w="1134" w:type="dxa"/>
            <w:vAlign w:val="center"/>
          </w:tcPr>
          <w:p w14:paraId="672F93DD" w14:textId="77777777" w:rsidR="00953AD1" w:rsidRPr="001452AE" w:rsidRDefault="00953AD1" w:rsidP="004826FF">
            <w:pPr>
              <w:pStyle w:val="Table"/>
            </w:pPr>
            <w:r>
              <w:t>0.984</w:t>
            </w:r>
          </w:p>
        </w:tc>
        <w:tc>
          <w:tcPr>
            <w:tcW w:w="1134" w:type="dxa"/>
            <w:vAlign w:val="center"/>
          </w:tcPr>
          <w:p w14:paraId="27486CD6" w14:textId="77777777" w:rsidR="00953AD1" w:rsidRPr="001452AE" w:rsidRDefault="00953AD1" w:rsidP="004826FF">
            <w:pPr>
              <w:pStyle w:val="Table"/>
            </w:pPr>
            <w:r>
              <w:t>0.019</w:t>
            </w:r>
          </w:p>
        </w:tc>
        <w:tc>
          <w:tcPr>
            <w:tcW w:w="1134" w:type="dxa"/>
            <w:shd w:val="clear" w:color="auto" w:fill="F2F2F2" w:themeFill="background1" w:themeFillShade="F2"/>
            <w:vAlign w:val="center"/>
          </w:tcPr>
          <w:p w14:paraId="208428A2" w14:textId="77777777" w:rsidR="00953AD1" w:rsidRPr="00487BDF" w:rsidRDefault="00953AD1" w:rsidP="004826FF">
            <w:pPr>
              <w:pStyle w:val="Table"/>
              <w:rPr>
                <w:b/>
                <w:bCs/>
              </w:rPr>
            </w:pPr>
            <w:r w:rsidRPr="00487BDF">
              <w:rPr>
                <w:b/>
                <w:bCs/>
              </w:rPr>
              <w:t>0.949</w:t>
            </w:r>
          </w:p>
        </w:tc>
        <w:tc>
          <w:tcPr>
            <w:tcW w:w="1247" w:type="dxa"/>
            <w:vAlign w:val="center"/>
          </w:tcPr>
          <w:p w14:paraId="09178EFE" w14:textId="77777777" w:rsidR="00953AD1" w:rsidRPr="001452AE" w:rsidRDefault="00953AD1" w:rsidP="004826FF">
            <w:pPr>
              <w:pStyle w:val="Table"/>
            </w:pPr>
            <w:r>
              <w:t>51.80</w:t>
            </w:r>
          </w:p>
        </w:tc>
        <w:tc>
          <w:tcPr>
            <w:tcW w:w="1247" w:type="dxa"/>
            <w:vAlign w:val="center"/>
          </w:tcPr>
          <w:p w14:paraId="67D56C54" w14:textId="77777777" w:rsidR="00953AD1" w:rsidRPr="001452AE" w:rsidRDefault="00953AD1" w:rsidP="004826FF">
            <w:pPr>
              <w:pStyle w:val="Table"/>
            </w:pPr>
            <w:r>
              <w:t>6.77</w:t>
            </w:r>
          </w:p>
        </w:tc>
        <w:tc>
          <w:tcPr>
            <w:tcW w:w="1022" w:type="dxa"/>
            <w:vAlign w:val="center"/>
          </w:tcPr>
          <w:p w14:paraId="01A9CC5A" w14:textId="77777777" w:rsidR="00953AD1" w:rsidRPr="001452AE" w:rsidRDefault="00953AD1" w:rsidP="004826FF">
            <w:pPr>
              <w:pStyle w:val="Table"/>
            </w:pPr>
            <w:r>
              <w:t>58.57</w:t>
            </w:r>
          </w:p>
        </w:tc>
      </w:tr>
      <w:tr w:rsidR="00953AD1" w14:paraId="3F2D7C4C" w14:textId="77777777" w:rsidTr="004826FF">
        <w:trPr>
          <w:trHeight w:val="283"/>
        </w:trPr>
        <w:tc>
          <w:tcPr>
            <w:tcW w:w="1304" w:type="dxa"/>
            <w:tcBorders>
              <w:right w:val="nil"/>
            </w:tcBorders>
            <w:vAlign w:val="center"/>
          </w:tcPr>
          <w:p w14:paraId="36A3AEA3" w14:textId="77777777" w:rsidR="00953AD1" w:rsidRPr="00B449B2" w:rsidRDefault="00953AD1" w:rsidP="004826FF">
            <w:pPr>
              <w:pStyle w:val="Table"/>
              <w:rPr>
                <w:b/>
                <w:bCs/>
              </w:rPr>
            </w:pPr>
            <w:r w:rsidRPr="00B449B2">
              <w:rPr>
                <w:b/>
                <w:bCs/>
              </w:rPr>
              <w:t>LDA</w:t>
            </w:r>
          </w:p>
        </w:tc>
        <w:tc>
          <w:tcPr>
            <w:tcW w:w="1134" w:type="dxa"/>
            <w:tcBorders>
              <w:left w:val="nil"/>
            </w:tcBorders>
            <w:vAlign w:val="center"/>
          </w:tcPr>
          <w:p w14:paraId="406F836C" w14:textId="77777777" w:rsidR="00953AD1" w:rsidRPr="009528E4" w:rsidRDefault="00953AD1" w:rsidP="004826FF">
            <w:pPr>
              <w:pStyle w:val="Table"/>
            </w:pPr>
            <w:r w:rsidRPr="009528E4">
              <w:t>0.906</w:t>
            </w:r>
          </w:p>
        </w:tc>
        <w:tc>
          <w:tcPr>
            <w:tcW w:w="1134" w:type="dxa"/>
            <w:vAlign w:val="center"/>
          </w:tcPr>
          <w:p w14:paraId="1111A8C5" w14:textId="77777777" w:rsidR="00953AD1" w:rsidRPr="001452AE" w:rsidRDefault="00953AD1" w:rsidP="004826FF">
            <w:pPr>
              <w:pStyle w:val="Table"/>
            </w:pPr>
            <w:r>
              <w:t>0.984</w:t>
            </w:r>
          </w:p>
        </w:tc>
        <w:tc>
          <w:tcPr>
            <w:tcW w:w="1134" w:type="dxa"/>
            <w:vAlign w:val="center"/>
          </w:tcPr>
          <w:p w14:paraId="6D843B92" w14:textId="77777777" w:rsidR="00953AD1" w:rsidRPr="001452AE" w:rsidRDefault="00953AD1" w:rsidP="004826FF">
            <w:pPr>
              <w:pStyle w:val="Table"/>
            </w:pPr>
            <w:r>
              <w:t>0.021</w:t>
            </w:r>
          </w:p>
        </w:tc>
        <w:tc>
          <w:tcPr>
            <w:tcW w:w="1134" w:type="dxa"/>
            <w:shd w:val="clear" w:color="auto" w:fill="F2F2F2" w:themeFill="background1" w:themeFillShade="F2"/>
            <w:vAlign w:val="center"/>
          </w:tcPr>
          <w:p w14:paraId="04EE3E1D" w14:textId="77777777" w:rsidR="00953AD1" w:rsidRPr="00487BDF" w:rsidRDefault="00953AD1" w:rsidP="004826FF">
            <w:pPr>
              <w:pStyle w:val="Table"/>
              <w:rPr>
                <w:b/>
                <w:bCs/>
              </w:rPr>
            </w:pPr>
            <w:r w:rsidRPr="00487BDF">
              <w:rPr>
                <w:b/>
                <w:bCs/>
              </w:rPr>
              <w:t>0.945</w:t>
            </w:r>
          </w:p>
        </w:tc>
        <w:tc>
          <w:tcPr>
            <w:tcW w:w="1247" w:type="dxa"/>
            <w:vAlign w:val="center"/>
          </w:tcPr>
          <w:p w14:paraId="42D18B91" w14:textId="77777777" w:rsidR="00953AD1" w:rsidRPr="001452AE" w:rsidRDefault="00953AD1" w:rsidP="004826FF">
            <w:pPr>
              <w:pStyle w:val="Table"/>
            </w:pPr>
            <w:r>
              <w:t>5.90</w:t>
            </w:r>
          </w:p>
        </w:tc>
        <w:tc>
          <w:tcPr>
            <w:tcW w:w="1247" w:type="dxa"/>
            <w:vAlign w:val="center"/>
          </w:tcPr>
          <w:p w14:paraId="7BE419E1" w14:textId="77777777" w:rsidR="00953AD1" w:rsidRPr="001452AE" w:rsidRDefault="00953AD1" w:rsidP="004826FF">
            <w:pPr>
              <w:pStyle w:val="Table"/>
            </w:pPr>
            <w:r>
              <w:t>3.02</w:t>
            </w:r>
          </w:p>
        </w:tc>
        <w:tc>
          <w:tcPr>
            <w:tcW w:w="1022" w:type="dxa"/>
            <w:vAlign w:val="center"/>
          </w:tcPr>
          <w:p w14:paraId="78C1D5A1" w14:textId="77777777" w:rsidR="00953AD1" w:rsidRPr="001452AE" w:rsidRDefault="00953AD1" w:rsidP="004826FF">
            <w:pPr>
              <w:pStyle w:val="Table"/>
            </w:pPr>
            <w:r>
              <w:t>8.92</w:t>
            </w:r>
          </w:p>
        </w:tc>
      </w:tr>
      <w:tr w:rsidR="00953AD1" w14:paraId="4F3E23AB" w14:textId="77777777" w:rsidTr="004826FF">
        <w:trPr>
          <w:trHeight w:val="283"/>
        </w:trPr>
        <w:tc>
          <w:tcPr>
            <w:tcW w:w="1304" w:type="dxa"/>
            <w:tcBorders>
              <w:right w:val="nil"/>
            </w:tcBorders>
            <w:vAlign w:val="center"/>
          </w:tcPr>
          <w:p w14:paraId="4F063E5C" w14:textId="77777777" w:rsidR="00953AD1" w:rsidRPr="00B449B2" w:rsidRDefault="00953AD1" w:rsidP="004826FF">
            <w:pPr>
              <w:pStyle w:val="Table"/>
              <w:rPr>
                <w:b/>
                <w:bCs/>
              </w:rPr>
            </w:pPr>
            <w:r w:rsidRPr="00B449B2">
              <w:rPr>
                <w:b/>
                <w:bCs/>
              </w:rPr>
              <w:t>QDA</w:t>
            </w:r>
          </w:p>
        </w:tc>
        <w:tc>
          <w:tcPr>
            <w:tcW w:w="1134" w:type="dxa"/>
            <w:tcBorders>
              <w:left w:val="nil"/>
            </w:tcBorders>
            <w:vAlign w:val="center"/>
          </w:tcPr>
          <w:p w14:paraId="3D932597" w14:textId="77777777" w:rsidR="00953AD1" w:rsidRPr="009528E4" w:rsidRDefault="00953AD1" w:rsidP="004826FF">
            <w:pPr>
              <w:pStyle w:val="Table"/>
            </w:pPr>
            <w:r w:rsidRPr="009528E4">
              <w:t>0.859</w:t>
            </w:r>
          </w:p>
        </w:tc>
        <w:tc>
          <w:tcPr>
            <w:tcW w:w="1134" w:type="dxa"/>
            <w:vAlign w:val="center"/>
          </w:tcPr>
          <w:p w14:paraId="5115E759" w14:textId="77777777" w:rsidR="00953AD1" w:rsidRPr="001452AE" w:rsidRDefault="00953AD1" w:rsidP="004826FF">
            <w:pPr>
              <w:pStyle w:val="Table"/>
            </w:pPr>
            <w:r>
              <w:t>0.984</w:t>
            </w:r>
          </w:p>
        </w:tc>
        <w:tc>
          <w:tcPr>
            <w:tcW w:w="1134" w:type="dxa"/>
            <w:vAlign w:val="center"/>
          </w:tcPr>
          <w:p w14:paraId="505924D6" w14:textId="77777777" w:rsidR="00953AD1" w:rsidRPr="001452AE" w:rsidRDefault="00953AD1" w:rsidP="004826FF">
            <w:pPr>
              <w:pStyle w:val="Table"/>
            </w:pPr>
            <w:r>
              <w:t>0.029</w:t>
            </w:r>
          </w:p>
        </w:tc>
        <w:tc>
          <w:tcPr>
            <w:tcW w:w="1134" w:type="dxa"/>
            <w:shd w:val="clear" w:color="auto" w:fill="F2F2F2" w:themeFill="background1" w:themeFillShade="F2"/>
            <w:vAlign w:val="center"/>
          </w:tcPr>
          <w:p w14:paraId="06E707FA" w14:textId="77777777" w:rsidR="00953AD1" w:rsidRPr="00487BDF" w:rsidRDefault="00953AD1" w:rsidP="004826FF">
            <w:pPr>
              <w:pStyle w:val="Table"/>
              <w:rPr>
                <w:b/>
                <w:bCs/>
              </w:rPr>
            </w:pPr>
            <w:r w:rsidRPr="00487BDF">
              <w:rPr>
                <w:b/>
                <w:bCs/>
              </w:rPr>
              <w:t>0.940</w:t>
            </w:r>
          </w:p>
        </w:tc>
        <w:tc>
          <w:tcPr>
            <w:tcW w:w="1247" w:type="dxa"/>
            <w:vAlign w:val="center"/>
          </w:tcPr>
          <w:p w14:paraId="6829BA50" w14:textId="77777777" w:rsidR="00953AD1" w:rsidRPr="001452AE" w:rsidRDefault="00953AD1" w:rsidP="004826FF">
            <w:pPr>
              <w:pStyle w:val="Table"/>
            </w:pPr>
            <w:r>
              <w:t>3.79</w:t>
            </w:r>
          </w:p>
        </w:tc>
        <w:tc>
          <w:tcPr>
            <w:tcW w:w="1247" w:type="dxa"/>
            <w:vAlign w:val="center"/>
          </w:tcPr>
          <w:p w14:paraId="23DD8D9E" w14:textId="77777777" w:rsidR="00953AD1" w:rsidRPr="001452AE" w:rsidRDefault="00953AD1" w:rsidP="004826FF">
            <w:pPr>
              <w:pStyle w:val="Table"/>
            </w:pPr>
            <w:r>
              <w:t>2.67</w:t>
            </w:r>
          </w:p>
        </w:tc>
        <w:tc>
          <w:tcPr>
            <w:tcW w:w="1022" w:type="dxa"/>
            <w:vAlign w:val="center"/>
          </w:tcPr>
          <w:p w14:paraId="058EB839" w14:textId="77777777" w:rsidR="00953AD1" w:rsidRPr="001452AE" w:rsidRDefault="00953AD1" w:rsidP="004826FF">
            <w:pPr>
              <w:pStyle w:val="Table"/>
            </w:pPr>
            <w:r>
              <w:t>6.46</w:t>
            </w:r>
          </w:p>
        </w:tc>
      </w:tr>
      <w:tr w:rsidR="00953AD1" w14:paraId="016BD734" w14:textId="77777777" w:rsidTr="004826FF">
        <w:trPr>
          <w:trHeight w:val="283"/>
        </w:trPr>
        <w:tc>
          <w:tcPr>
            <w:tcW w:w="1304" w:type="dxa"/>
            <w:tcBorders>
              <w:right w:val="nil"/>
            </w:tcBorders>
            <w:vAlign w:val="center"/>
          </w:tcPr>
          <w:p w14:paraId="1DEB4378" w14:textId="77777777" w:rsidR="00953AD1" w:rsidRPr="00B449B2" w:rsidRDefault="00953AD1" w:rsidP="004826FF">
            <w:pPr>
              <w:pStyle w:val="Table"/>
              <w:rPr>
                <w:b/>
                <w:bCs/>
              </w:rPr>
            </w:pPr>
            <w:r>
              <w:rPr>
                <w:b/>
                <w:bCs/>
              </w:rPr>
              <w:t>DT</w:t>
            </w:r>
          </w:p>
        </w:tc>
        <w:tc>
          <w:tcPr>
            <w:tcW w:w="1134" w:type="dxa"/>
            <w:tcBorders>
              <w:left w:val="nil"/>
            </w:tcBorders>
            <w:vAlign w:val="center"/>
          </w:tcPr>
          <w:p w14:paraId="65881F18" w14:textId="77777777" w:rsidR="00953AD1" w:rsidRPr="009528E4" w:rsidRDefault="00953AD1" w:rsidP="004826FF">
            <w:pPr>
              <w:pStyle w:val="Table"/>
            </w:pPr>
            <w:r w:rsidRPr="009528E4">
              <w:t>0.8</w:t>
            </w:r>
            <w:r>
              <w:t>44</w:t>
            </w:r>
          </w:p>
        </w:tc>
        <w:tc>
          <w:tcPr>
            <w:tcW w:w="1134" w:type="dxa"/>
            <w:vAlign w:val="center"/>
          </w:tcPr>
          <w:p w14:paraId="321DC704" w14:textId="77777777" w:rsidR="00953AD1" w:rsidRPr="001452AE" w:rsidRDefault="00953AD1" w:rsidP="004826FF">
            <w:pPr>
              <w:pStyle w:val="Table"/>
            </w:pPr>
            <w:r>
              <w:t>1</w:t>
            </w:r>
          </w:p>
        </w:tc>
        <w:tc>
          <w:tcPr>
            <w:tcW w:w="1134" w:type="dxa"/>
            <w:vAlign w:val="center"/>
          </w:tcPr>
          <w:p w14:paraId="3B68C27D" w14:textId="77777777" w:rsidR="00953AD1" w:rsidRPr="001452AE" w:rsidRDefault="00953AD1" w:rsidP="004826FF">
            <w:pPr>
              <w:pStyle w:val="Table"/>
            </w:pPr>
            <w:r>
              <w:t>0.044</w:t>
            </w:r>
          </w:p>
        </w:tc>
        <w:tc>
          <w:tcPr>
            <w:tcW w:w="1134" w:type="dxa"/>
            <w:shd w:val="clear" w:color="auto" w:fill="F2F2F2" w:themeFill="background1" w:themeFillShade="F2"/>
            <w:vAlign w:val="center"/>
          </w:tcPr>
          <w:p w14:paraId="3CFA0DAD" w14:textId="77777777" w:rsidR="00953AD1" w:rsidRPr="00487BDF" w:rsidRDefault="00953AD1" w:rsidP="004826FF">
            <w:pPr>
              <w:pStyle w:val="Table"/>
              <w:rPr>
                <w:b/>
                <w:bCs/>
              </w:rPr>
            </w:pPr>
            <w:r w:rsidRPr="00487BDF">
              <w:rPr>
                <w:b/>
                <w:bCs/>
              </w:rPr>
              <w:t>0.92</w:t>
            </w:r>
            <w:r>
              <w:rPr>
                <w:b/>
                <w:bCs/>
              </w:rPr>
              <w:t>7</w:t>
            </w:r>
          </w:p>
        </w:tc>
        <w:tc>
          <w:tcPr>
            <w:tcW w:w="1247" w:type="dxa"/>
            <w:vAlign w:val="center"/>
          </w:tcPr>
          <w:p w14:paraId="5FEB7EA3" w14:textId="77777777" w:rsidR="00953AD1" w:rsidRPr="001452AE" w:rsidRDefault="00953AD1" w:rsidP="004826FF">
            <w:pPr>
              <w:pStyle w:val="Table"/>
            </w:pPr>
            <w:r>
              <w:t>4.19</w:t>
            </w:r>
          </w:p>
        </w:tc>
        <w:tc>
          <w:tcPr>
            <w:tcW w:w="1247" w:type="dxa"/>
            <w:vAlign w:val="center"/>
          </w:tcPr>
          <w:p w14:paraId="6866166B" w14:textId="77777777" w:rsidR="00953AD1" w:rsidRPr="001452AE" w:rsidRDefault="00953AD1" w:rsidP="004826FF">
            <w:pPr>
              <w:pStyle w:val="Table"/>
            </w:pPr>
            <w:r>
              <w:t>4.00</w:t>
            </w:r>
          </w:p>
        </w:tc>
        <w:tc>
          <w:tcPr>
            <w:tcW w:w="1022" w:type="dxa"/>
            <w:vAlign w:val="center"/>
          </w:tcPr>
          <w:p w14:paraId="2F76F398" w14:textId="77777777" w:rsidR="00953AD1" w:rsidRPr="001452AE" w:rsidRDefault="00953AD1" w:rsidP="004826FF">
            <w:pPr>
              <w:pStyle w:val="Table"/>
            </w:pPr>
            <w:r>
              <w:t>8.20</w:t>
            </w:r>
          </w:p>
        </w:tc>
      </w:tr>
      <w:tr w:rsidR="00953AD1" w14:paraId="00350AF4" w14:textId="77777777" w:rsidTr="004826FF">
        <w:trPr>
          <w:trHeight w:val="283"/>
        </w:trPr>
        <w:tc>
          <w:tcPr>
            <w:tcW w:w="1304" w:type="dxa"/>
            <w:tcBorders>
              <w:bottom w:val="single" w:sz="12" w:space="0" w:color="auto"/>
              <w:right w:val="nil"/>
            </w:tcBorders>
            <w:vAlign w:val="center"/>
          </w:tcPr>
          <w:p w14:paraId="212B9639" w14:textId="77777777" w:rsidR="00953AD1" w:rsidRPr="00B449B2" w:rsidRDefault="00953AD1" w:rsidP="004826FF">
            <w:pPr>
              <w:pStyle w:val="Table"/>
              <w:rPr>
                <w:b/>
                <w:bCs/>
              </w:rPr>
            </w:pPr>
            <w:r>
              <w:rPr>
                <w:b/>
                <w:bCs/>
              </w:rPr>
              <w:t>G-NB</w:t>
            </w:r>
          </w:p>
        </w:tc>
        <w:tc>
          <w:tcPr>
            <w:tcW w:w="1134" w:type="dxa"/>
            <w:tcBorders>
              <w:left w:val="nil"/>
            </w:tcBorders>
            <w:vAlign w:val="center"/>
          </w:tcPr>
          <w:p w14:paraId="202EC241" w14:textId="77777777" w:rsidR="00953AD1" w:rsidRPr="009528E4" w:rsidRDefault="00953AD1" w:rsidP="004826FF">
            <w:pPr>
              <w:pStyle w:val="Table"/>
            </w:pPr>
            <w:r w:rsidRPr="009528E4">
              <w:t>0.859</w:t>
            </w:r>
          </w:p>
        </w:tc>
        <w:tc>
          <w:tcPr>
            <w:tcW w:w="1134" w:type="dxa"/>
            <w:vAlign w:val="center"/>
          </w:tcPr>
          <w:p w14:paraId="3CDF09C6" w14:textId="77777777" w:rsidR="00953AD1" w:rsidRPr="001452AE" w:rsidRDefault="00953AD1" w:rsidP="004826FF">
            <w:pPr>
              <w:pStyle w:val="Table"/>
            </w:pPr>
            <w:r>
              <w:t>0.984</w:t>
            </w:r>
          </w:p>
        </w:tc>
        <w:tc>
          <w:tcPr>
            <w:tcW w:w="1134" w:type="dxa"/>
            <w:vAlign w:val="center"/>
          </w:tcPr>
          <w:p w14:paraId="5386BE11" w14:textId="77777777" w:rsidR="00953AD1" w:rsidRPr="001452AE" w:rsidRDefault="00953AD1" w:rsidP="004826FF">
            <w:pPr>
              <w:pStyle w:val="Table"/>
            </w:pPr>
            <w:r>
              <w:t>0.037</w:t>
            </w:r>
          </w:p>
        </w:tc>
        <w:tc>
          <w:tcPr>
            <w:tcW w:w="1134" w:type="dxa"/>
            <w:shd w:val="clear" w:color="auto" w:fill="F2F2F2" w:themeFill="background1" w:themeFillShade="F2"/>
            <w:vAlign w:val="center"/>
          </w:tcPr>
          <w:p w14:paraId="73367F1E" w14:textId="77777777" w:rsidR="00953AD1" w:rsidRPr="00487BDF" w:rsidRDefault="00953AD1" w:rsidP="004826FF">
            <w:pPr>
              <w:pStyle w:val="Table"/>
              <w:rPr>
                <w:b/>
                <w:bCs/>
              </w:rPr>
            </w:pPr>
            <w:r w:rsidRPr="00487BDF">
              <w:rPr>
                <w:b/>
                <w:bCs/>
              </w:rPr>
              <w:t>0.9</w:t>
            </w:r>
            <w:r>
              <w:rPr>
                <w:b/>
                <w:bCs/>
              </w:rPr>
              <w:t>26</w:t>
            </w:r>
          </w:p>
        </w:tc>
        <w:tc>
          <w:tcPr>
            <w:tcW w:w="1247" w:type="dxa"/>
            <w:vAlign w:val="center"/>
          </w:tcPr>
          <w:p w14:paraId="0CB7A626" w14:textId="77777777" w:rsidR="00953AD1" w:rsidRPr="001452AE" w:rsidRDefault="00953AD1" w:rsidP="004826FF">
            <w:pPr>
              <w:pStyle w:val="Table"/>
            </w:pPr>
            <w:r>
              <w:t>3.04</w:t>
            </w:r>
          </w:p>
        </w:tc>
        <w:tc>
          <w:tcPr>
            <w:tcW w:w="1247" w:type="dxa"/>
            <w:vAlign w:val="center"/>
          </w:tcPr>
          <w:p w14:paraId="7C6DCA35" w14:textId="77777777" w:rsidR="00953AD1" w:rsidRPr="001452AE" w:rsidRDefault="00953AD1" w:rsidP="004826FF">
            <w:pPr>
              <w:pStyle w:val="Table"/>
            </w:pPr>
            <w:r>
              <w:t>2.39</w:t>
            </w:r>
          </w:p>
        </w:tc>
        <w:tc>
          <w:tcPr>
            <w:tcW w:w="1022" w:type="dxa"/>
            <w:vAlign w:val="center"/>
          </w:tcPr>
          <w:p w14:paraId="1AF33B42" w14:textId="77777777" w:rsidR="00953AD1" w:rsidRPr="001452AE" w:rsidRDefault="00953AD1" w:rsidP="004826FF">
            <w:pPr>
              <w:pStyle w:val="Table"/>
            </w:pPr>
            <w:r>
              <w:t>5.43</w:t>
            </w:r>
          </w:p>
        </w:tc>
      </w:tr>
    </w:tbl>
    <w:p w14:paraId="60D34E09" w14:textId="77777777" w:rsidR="00953AD1" w:rsidRDefault="00953AD1" w:rsidP="00953AD1"/>
    <w:p w14:paraId="38F907BB" w14:textId="737EF3C8" w:rsidR="00DA4BF9" w:rsidRDefault="00FD5950" w:rsidP="0094657C">
      <w:pPr>
        <w:ind w:firstLine="0"/>
      </w:pPr>
      <w:r>
        <w:t>importance of finding optimal hyperparameter values for certain models. However, in many cases accuracy might be even worse when inspecting results, but this is caused by shuffling train/test division which makes these results not directly comparable with classification results when using default ones. SVM and</w:t>
      </w:r>
      <w:r w:rsidR="00953AD1">
        <w:t xml:space="preserve"> </w:t>
      </w:r>
      <w:r>
        <w:t xml:space="preserve">kNN algorithms improved ~2,5%, but QDA even 15% in principal component data and ~20% in standard data. Thus, we achieved the best results by SVM model, but also found that at least 7 out of 9 models have potential to be considered in sport activity classification using this type </w:t>
      </w:r>
      <w:r w:rsidR="00944D96">
        <w:t>of dataset.</w:t>
      </w:r>
      <w:r w:rsidR="000F2407">
        <w:t xml:space="preserve"> </w:t>
      </w:r>
      <w:r w:rsidR="00944D96">
        <w:t xml:space="preserve">Confusion matrixes of a single classification with optimal hyperparameters are available as an appendix </w:t>
      </w:r>
      <w:hyperlink w:anchor="_[A-4.1C]_Confusion_matrices" w:history="1">
        <w:r w:rsidR="00944D96" w:rsidRPr="00FA432A">
          <w:rPr>
            <w:rStyle w:val="affffc"/>
          </w:rPr>
          <w:t>A-4.1C</w:t>
        </w:r>
      </w:hyperlink>
      <w:r w:rsidR="00944D96">
        <w:t>.</w:t>
      </w:r>
      <w:r w:rsidR="0094657C">
        <w:t xml:space="preserve"> </w:t>
      </w:r>
      <w:r w:rsidR="00DA4BF9" w:rsidRPr="00BB219F">
        <w:t>From the accuracy</w:t>
      </w:r>
      <w:r w:rsidR="00DA4BF9">
        <w:t xml:space="preserve"> </w:t>
      </w:r>
      <w:r w:rsidR="003D6302">
        <w:t>disper</w:t>
      </w:r>
      <w:r w:rsidR="006809A5">
        <w:t>s</w:t>
      </w:r>
      <w:r w:rsidR="003D6302">
        <w:t>ion</w:t>
      </w:r>
      <w:r w:rsidR="00DA4BF9">
        <w:t xml:space="preserve"> between standard and PCA data</w:t>
      </w:r>
      <w:r w:rsidR="00951540">
        <w:t>,</w:t>
      </w:r>
      <w:r w:rsidR="00951540" w:rsidRPr="00951540">
        <w:t xml:space="preserve"> </w:t>
      </w:r>
      <w:r w:rsidR="00951540">
        <w:t>in figure 4</w:t>
      </w:r>
      <w:r w:rsidR="00951540" w:rsidRPr="00103E69">
        <w:t>.</w:t>
      </w:r>
      <w:r w:rsidR="00C145AF">
        <w:t>1D</w:t>
      </w:r>
      <w:r w:rsidR="00951540">
        <w:t>,</w:t>
      </w:r>
      <w:r w:rsidR="00DA4BF9" w:rsidRPr="00103E69">
        <w:t xml:space="preserve"> </w:t>
      </w:r>
      <w:r w:rsidR="00DA4BF9">
        <w:t>can be concluded that principal component data produces poorer accuracies on average among all machine learning models, whereas in standard data results are better</w:t>
      </w:r>
      <w:r w:rsidR="00F85F28">
        <w:t xml:space="preserve"> in general</w:t>
      </w:r>
      <w:r w:rsidR="00DA4BF9">
        <w:t>. Two models, DT and G</w:t>
      </w:r>
      <w:r w:rsidR="0030212B">
        <w:t>-</w:t>
      </w:r>
      <w:r w:rsidR="00DA4BF9">
        <w:t xml:space="preserve">NB performed significantly poorer in PCA data, </w:t>
      </w:r>
      <w:r w:rsidR="00F11BA7">
        <w:t xml:space="preserve">which causes </w:t>
      </w:r>
      <w:r w:rsidR="000061A1">
        <w:t>highly</w:t>
      </w:r>
      <w:r w:rsidR="006B0B0E">
        <w:t xml:space="preserve"> </w:t>
      </w:r>
      <w:r w:rsidR="00F64FE2">
        <w:t>diverged</w:t>
      </w:r>
      <w:r w:rsidR="006B0B0E">
        <w:t xml:space="preserve"> </w:t>
      </w:r>
      <w:r w:rsidR="00DA4BF9">
        <w:t>boxplot</w:t>
      </w:r>
      <w:r w:rsidR="000061A1">
        <w:t xml:space="preserve"> compared to standard</w:t>
      </w:r>
      <w:r w:rsidR="00DA4BF9">
        <w:t>.</w:t>
      </w:r>
    </w:p>
    <w:p w14:paraId="44AA5651" w14:textId="69408914" w:rsidR="00DA4BF9" w:rsidRDefault="00DA4BF9" w:rsidP="00DA4BF9">
      <w:r>
        <w:t xml:space="preserve">Table </w:t>
      </w:r>
      <w:r w:rsidR="00FB4F41">
        <w:t>4</w:t>
      </w:r>
      <w:r w:rsidR="00557787">
        <w:t>.</w:t>
      </w:r>
      <w:r w:rsidR="00FB4F41">
        <w:t>1</w:t>
      </w:r>
      <w:r>
        <w:t xml:space="preserve"> depicts obtained results with optimal parameters in a numeric format. Models are ordered according to the mean score value. Mean score values are mean values among 20 iterative accuracy scores produced by best hyperparameters. The fact how the data is divided into train and test parts affected the obtained results significantly. In certain test data </w:t>
      </w:r>
      <w:r w:rsidR="00026238">
        <w:t>m</w:t>
      </w:r>
      <w:r w:rsidR="004E3570">
        <w:t>any</w:t>
      </w:r>
      <w:r w:rsidR="00026238">
        <w:t xml:space="preserve"> of</w:t>
      </w:r>
      <w:r>
        <w:t xml:space="preserve"> the models were able to produce perfect </w:t>
      </w:r>
      <w:r w:rsidR="004E3570">
        <w:t>classification</w:t>
      </w:r>
      <w:r>
        <w:t xml:space="preserve"> that can be seen by inspecting best accuracy results. Accuracy </w:t>
      </w:r>
      <w:r w:rsidR="000C1A6A">
        <w:t>dispersion</w:t>
      </w:r>
      <w:r>
        <w:t xml:space="preserve"> was </w:t>
      </w:r>
      <w:r w:rsidR="00F615D3">
        <w:t>~</w:t>
      </w:r>
      <w:r>
        <w:t>6-</w:t>
      </w:r>
      <w:r w:rsidR="00653B2E">
        <w:t>1</w:t>
      </w:r>
      <w:r w:rsidR="00F615D3">
        <w:t>6</w:t>
      </w:r>
      <w:r>
        <w:t xml:space="preserve">%, </w:t>
      </w:r>
      <w:r w:rsidR="004C1922">
        <w:t>SVM</w:t>
      </w:r>
      <w:r>
        <w:t xml:space="preserve"> p</w:t>
      </w:r>
      <w:r w:rsidR="00D6747C">
        <w:t>roducing</w:t>
      </w:r>
      <w:r>
        <w:t xml:space="preserve"> </w:t>
      </w:r>
      <w:r w:rsidR="00D6747C">
        <w:t xml:space="preserve">the </w:t>
      </w:r>
      <w:r>
        <w:t>smallest, and G</w:t>
      </w:r>
      <w:r w:rsidR="00D8146E">
        <w:t>-</w:t>
      </w:r>
      <w:r>
        <w:t xml:space="preserve">NB the </w:t>
      </w:r>
      <w:r w:rsidR="001A5F57">
        <w:t>largest</w:t>
      </w:r>
      <w:r>
        <w:t>.</w:t>
      </w:r>
    </w:p>
    <w:p w14:paraId="537FF828" w14:textId="4972784D" w:rsidR="00C84653" w:rsidRDefault="00C84653" w:rsidP="00C84653">
      <w:r>
        <w:t>The training and scoring times of the models did not change statistically significantly in proportion compared to defaults as analyzed previously. There occurred a great fluctuation between dif</w:t>
      </w:r>
      <w:r>
        <w:lastRenderedPageBreak/>
        <w:t>ferent consecutive classification executions. Therefore, the final model order by accuracy is only indicative, and instead of focusing on a certain model we are more interested about the general model performance. Because all the models were able to classify activities with only one or zero mistakes, we suppose the dataset consisted of a couple of particular problematic, probably mislabeled activities.</w:t>
      </w:r>
    </w:p>
    <w:p w14:paraId="2B2B946D" w14:textId="55649FBC" w:rsidR="00B00CA0" w:rsidRDefault="0022624C" w:rsidP="0000186D">
      <w:r>
        <w:t xml:space="preserve">In a decision boundary </w:t>
      </w:r>
      <w:r w:rsidR="00493E0F">
        <w:t xml:space="preserve">analysis, it could be possible to identify those </w:t>
      </w:r>
      <w:r w:rsidR="00570A71">
        <w:t>single</w:t>
      </w:r>
      <w:r w:rsidR="00493E0F">
        <w:t xml:space="preserve"> cases</w:t>
      </w:r>
      <w:r w:rsidR="00963B73">
        <w:t xml:space="preserve"> and better visualize</w:t>
      </w:r>
      <w:r w:rsidR="00BC0675">
        <w:t xml:space="preserve"> the sticking points</w:t>
      </w:r>
      <w:r w:rsidR="00B679B2">
        <w:t xml:space="preserve"> in </w:t>
      </w:r>
      <w:r w:rsidR="00F64FE2">
        <w:t>model wise</w:t>
      </w:r>
      <w:r w:rsidR="00B679B2">
        <w:t xml:space="preserve"> decision boundary definitions. </w:t>
      </w:r>
      <w:r w:rsidR="001950D1">
        <w:t>In this thesis we skip that part</w:t>
      </w:r>
      <w:r w:rsidR="007803A1">
        <w:t xml:space="preserve"> because the purpose is not to </w:t>
      </w:r>
      <w:r w:rsidR="004630A1">
        <w:t>make deeper level analysis but</w:t>
      </w:r>
      <w:r w:rsidR="00DF1858">
        <w:t xml:space="preserve"> rather</w:t>
      </w:r>
      <w:r w:rsidR="004630A1">
        <w:t xml:space="preserve"> to </w:t>
      </w:r>
      <w:r w:rsidR="00166DA7">
        <w:t xml:space="preserve">conduct extensive </w:t>
      </w:r>
      <w:r w:rsidR="00FB793A">
        <w:t>mapping of the performance of CML m</w:t>
      </w:r>
      <w:r w:rsidR="00DF1858">
        <w:t>ethods in small datasets</w:t>
      </w:r>
      <w:r w:rsidR="009030C6">
        <w:t xml:space="preserve"> for personalized sport activity classification</w:t>
      </w:r>
      <w:r w:rsidR="00DF1858">
        <w:t>.</w:t>
      </w:r>
    </w:p>
    <w:p w14:paraId="7287CA26" w14:textId="7FFF2EF3" w:rsidR="00DA4BF9" w:rsidRDefault="00DA4BF9" w:rsidP="00027280">
      <w:pPr>
        <w:pStyle w:val="21"/>
        <w:numPr>
          <w:ilvl w:val="1"/>
          <w:numId w:val="21"/>
        </w:numPr>
      </w:pPr>
      <w:bookmarkStart w:id="134" w:name="_Univariate_TSC"/>
      <w:bookmarkStart w:id="135" w:name="_Toc136348942"/>
      <w:bookmarkEnd w:id="134"/>
      <w:r w:rsidRPr="00D83505">
        <w:t>Univariate</w:t>
      </w:r>
      <w:r>
        <w:t xml:space="preserve"> TSC</w:t>
      </w:r>
      <w:bookmarkEnd w:id="135"/>
    </w:p>
    <w:p w14:paraId="5512F3C6" w14:textId="26A2C033" w:rsidR="00DA4BF9" w:rsidRDefault="00DA4BF9" w:rsidP="00DA4BF9">
      <w:pPr>
        <w:pStyle w:val="31"/>
      </w:pPr>
      <w:bookmarkStart w:id="136" w:name="_Toc136348943"/>
      <w:r>
        <w:t>U</w:t>
      </w:r>
      <w:r w:rsidR="00904E7C">
        <w:t>-</w:t>
      </w:r>
      <w:r>
        <w:t xml:space="preserve">TSC </w:t>
      </w:r>
      <w:r w:rsidR="001359C4">
        <w:t>a</w:t>
      </w:r>
      <w:r>
        <w:t>nalysis</w:t>
      </w:r>
      <w:r w:rsidR="001359C4">
        <w:t xml:space="preserve"> introduction</w:t>
      </w:r>
      <w:bookmarkEnd w:id="136"/>
    </w:p>
    <w:p w14:paraId="5DFD9151" w14:textId="3ACF198D" w:rsidR="00713B82" w:rsidRPr="0073120E" w:rsidRDefault="00DA4BF9" w:rsidP="008B167F">
      <w:r>
        <w:t xml:space="preserve">This </w:t>
      </w:r>
      <w:r w:rsidR="00816C9F">
        <w:t xml:space="preserve">and </w:t>
      </w:r>
      <w:r w:rsidR="003F448C">
        <w:t xml:space="preserve">the </w:t>
      </w:r>
      <w:r w:rsidR="00816C9F">
        <w:t xml:space="preserve">following </w:t>
      </w:r>
      <w:r w:rsidR="00D96F0A" w:rsidRPr="00D96F0A">
        <w:rPr>
          <w:i/>
          <w:iCs/>
        </w:rPr>
        <w:t xml:space="preserve">single model analysis </w:t>
      </w:r>
      <w:r w:rsidR="003F448C" w:rsidRPr="003F448C">
        <w:t>sections</w:t>
      </w:r>
      <w:r>
        <w:t xml:space="preserve"> </w:t>
      </w:r>
      <w:r w:rsidR="00D96F0A">
        <w:t>contain</w:t>
      </w:r>
      <w:r>
        <w:t xml:space="preserve"> classification reports </w:t>
      </w:r>
      <w:r w:rsidR="001541D2">
        <w:t>of</w:t>
      </w:r>
      <w:r>
        <w:t xml:space="preserve"> all </w:t>
      </w:r>
      <w:r w:rsidR="00176584">
        <w:t>U-TSC</w:t>
      </w:r>
      <w:r>
        <w:t xml:space="preserve"> models for a single execution of the algorithms. </w:t>
      </w:r>
      <w:r w:rsidR="00134D92">
        <w:t>Accuracy score</w:t>
      </w:r>
      <w:r w:rsidR="00631823">
        <w:t xml:space="preserve">s </w:t>
      </w:r>
      <w:r>
        <w:t xml:space="preserve">may vary </w:t>
      </w:r>
      <w:r w:rsidR="000B3C0F">
        <w:rPr>
          <w:rFonts w:cstheme="minorHAnsi"/>
        </w:rPr>
        <w:t>±</w:t>
      </w:r>
      <w:r>
        <w:t>2%</w:t>
      </w:r>
      <w:r w:rsidR="000B3C0F">
        <w:t>, for particular</w:t>
      </w:r>
      <w:r>
        <w:t xml:space="preserve"> models</w:t>
      </w:r>
      <w:r w:rsidR="0049469E">
        <w:t xml:space="preserve"> even more</w:t>
      </w:r>
      <w:r>
        <w:t xml:space="preserve"> depending on which sequences are in</w:t>
      </w:r>
      <w:r w:rsidR="00B5499D">
        <w:t xml:space="preserve"> the</w:t>
      </w:r>
      <w:r>
        <w:t xml:space="preserve"> train</w:t>
      </w:r>
      <w:r w:rsidR="00134D92">
        <w:t xml:space="preserve"> and</w:t>
      </w:r>
      <w:r>
        <w:t xml:space="preserve"> test data, since they are randomly distributed. Model accuracy evaluation is made using </w:t>
      </w:r>
      <w:r w:rsidRPr="008977BF">
        <w:rPr>
          <w:i/>
          <w:iCs/>
        </w:rPr>
        <w:t>precision</w:t>
      </w:r>
      <w:r>
        <w:t xml:space="preserve">, </w:t>
      </w:r>
      <w:r w:rsidRPr="008977BF">
        <w:rPr>
          <w:i/>
          <w:iCs/>
        </w:rPr>
        <w:t>recall</w:t>
      </w:r>
      <w:r>
        <w:t xml:space="preserve">, </w:t>
      </w:r>
      <w:r w:rsidRPr="008977BF">
        <w:rPr>
          <w:i/>
          <w:iCs/>
        </w:rPr>
        <w:t>f1-score</w:t>
      </w:r>
      <w:r>
        <w:t xml:space="preserve">, and </w:t>
      </w:r>
      <w:r w:rsidRPr="008977BF">
        <w:rPr>
          <w:i/>
          <w:iCs/>
        </w:rPr>
        <w:t>support</w:t>
      </w:r>
      <w:r>
        <w:t xml:space="preserve"> metrics</w:t>
      </w:r>
      <w:r w:rsidR="00B5499D">
        <w:t>, complemented</w:t>
      </w:r>
      <w:r w:rsidR="008977BF">
        <w:t xml:space="preserve"> by</w:t>
      </w:r>
      <w:r w:rsidR="0073120E">
        <w:t xml:space="preserve"> </w:t>
      </w:r>
      <w:r w:rsidR="008977BF">
        <w:t>m</w:t>
      </w:r>
      <w:r w:rsidR="0073120E">
        <w:t>acro and weighted averag</w:t>
      </w:r>
      <w:r w:rsidR="008977BF">
        <w:t>e</w:t>
      </w:r>
      <w:r w:rsidR="00DF6321">
        <w:t>,</w:t>
      </w:r>
      <w:r w:rsidR="00713B82">
        <w:rPr>
          <w:rFonts w:cs="Times New Roman"/>
        </w:rPr>
        <w:t xml:space="preserve"> formulated as follows:</w:t>
      </w:r>
    </w:p>
    <w:p w14:paraId="4DFD4DA8" w14:textId="715796B2" w:rsidR="00713B82" w:rsidRPr="00A345CC" w:rsidRDefault="004826FF" w:rsidP="00713B82">
      <w:pPr>
        <w:spacing w:after="160"/>
        <w:rPr>
          <w:rFonts w:cs="Times New Roman"/>
          <w:sz w:val="22"/>
          <w:szCs w:val="22"/>
        </w:rPr>
      </w:pPr>
      <m:oMathPara>
        <m:oMath>
          <m:sSub>
            <m:sSubPr>
              <m:ctrlPr>
                <w:rPr>
                  <w:rFonts w:ascii="Cambria Math" w:hAnsi="Cambria Math" w:cs="Times New Roman"/>
                  <w:i/>
                  <w:sz w:val="22"/>
                  <w:szCs w:val="22"/>
                </w:rPr>
              </m:ctrlPr>
            </m:sSubPr>
            <m:e>
              <m:r>
                <w:rPr>
                  <w:rFonts w:ascii="Cambria Math" w:hAnsi="Cambria Math" w:cs="Times New Roman"/>
                  <w:sz w:val="22"/>
                  <w:szCs w:val="22"/>
                </w:rPr>
                <m:t>Precision</m:t>
              </m:r>
            </m:e>
            <m:sub>
              <m:r>
                <w:rPr>
                  <w:rFonts w:ascii="Cambria Math" w:hAnsi="Cambria Math" w:cs="Times New Roman"/>
                  <w:sz w:val="22"/>
                  <w:szCs w:val="22"/>
                </w:rPr>
                <m:t>c</m:t>
              </m:r>
            </m:sub>
          </m:sSub>
          <m:r>
            <w:rPr>
              <w:rFonts w:ascii="Cambria Math" w:hAnsi="Cambria Math" w:cs="Times New Roman"/>
              <w:sz w:val="22"/>
              <w:szCs w:val="22"/>
            </w:rPr>
            <m:t>=</m:t>
          </m:r>
          <m:f>
            <m:fPr>
              <m:ctrlPr>
                <w:rPr>
                  <w:rFonts w:ascii="Cambria Math" w:hAnsi="Cambria Math" w:cs="Times New Roman"/>
                  <w:i/>
                  <w:sz w:val="22"/>
                  <w:szCs w:val="22"/>
                </w:rPr>
              </m:ctrlPr>
            </m:fPr>
            <m:num>
              <m:r>
                <w:rPr>
                  <w:rFonts w:ascii="Cambria Math" w:hAnsi="Cambria Math" w:cs="Times New Roman"/>
                  <w:sz w:val="22"/>
                  <w:szCs w:val="22"/>
                </w:rPr>
                <m:t>TP</m:t>
              </m:r>
            </m:num>
            <m:den>
              <m:r>
                <w:rPr>
                  <w:rFonts w:ascii="Cambria Math" w:hAnsi="Cambria Math" w:cs="Times New Roman"/>
                  <w:sz w:val="22"/>
                  <w:szCs w:val="22"/>
                </w:rPr>
                <m:t>TP+FP</m:t>
              </m:r>
            </m:den>
          </m:f>
          <m:r>
            <w:rPr>
              <w:rFonts w:ascii="Cambria Math" w:hAnsi="Cambria Math" w:cs="Times New Roman"/>
              <w:sz w:val="22"/>
              <w:szCs w:val="22"/>
            </w:rPr>
            <m:t xml:space="preserve">,  </m:t>
          </m:r>
          <m:sSub>
            <m:sSubPr>
              <m:ctrlPr>
                <w:rPr>
                  <w:rFonts w:ascii="Cambria Math" w:hAnsi="Cambria Math" w:cs="Times New Roman"/>
                  <w:i/>
                  <w:sz w:val="22"/>
                  <w:szCs w:val="22"/>
                </w:rPr>
              </m:ctrlPr>
            </m:sSubPr>
            <m:e>
              <m:r>
                <w:rPr>
                  <w:rFonts w:ascii="Cambria Math" w:hAnsi="Cambria Math" w:cs="Times New Roman"/>
                  <w:sz w:val="22"/>
                  <w:szCs w:val="22"/>
                </w:rPr>
                <m:t>Recall</m:t>
              </m:r>
            </m:e>
            <m:sub>
              <m:r>
                <w:rPr>
                  <w:rFonts w:ascii="Cambria Math" w:hAnsi="Cambria Math" w:cs="Times New Roman"/>
                  <w:sz w:val="22"/>
                  <w:szCs w:val="22"/>
                </w:rPr>
                <m:t>c</m:t>
              </m:r>
            </m:sub>
          </m:sSub>
          <m:r>
            <w:rPr>
              <w:rFonts w:ascii="Cambria Math" w:hAnsi="Cambria Math" w:cs="Times New Roman"/>
              <w:sz w:val="22"/>
              <w:szCs w:val="22"/>
            </w:rPr>
            <m:t>=</m:t>
          </m:r>
          <m:f>
            <m:fPr>
              <m:ctrlPr>
                <w:rPr>
                  <w:rFonts w:ascii="Cambria Math" w:hAnsi="Cambria Math" w:cs="Times New Roman"/>
                  <w:i/>
                  <w:sz w:val="22"/>
                  <w:szCs w:val="22"/>
                </w:rPr>
              </m:ctrlPr>
            </m:fPr>
            <m:num>
              <m:r>
                <w:rPr>
                  <w:rFonts w:ascii="Cambria Math" w:hAnsi="Cambria Math" w:cs="Times New Roman"/>
                  <w:sz w:val="22"/>
                  <w:szCs w:val="22"/>
                </w:rPr>
                <m:t>TP</m:t>
              </m:r>
            </m:num>
            <m:den>
              <m:r>
                <w:rPr>
                  <w:rFonts w:ascii="Cambria Math" w:hAnsi="Cambria Math" w:cs="Times New Roman"/>
                  <w:sz w:val="22"/>
                  <w:szCs w:val="22"/>
                </w:rPr>
                <m:t>TP+FN</m:t>
              </m:r>
            </m:den>
          </m:f>
          <m:r>
            <w:rPr>
              <w:rFonts w:ascii="Cambria Math" w:hAnsi="Cambria Math" w:cs="Times New Roman"/>
              <w:sz w:val="22"/>
              <w:szCs w:val="22"/>
            </w:rPr>
            <m:t>,  F1score=</m:t>
          </m:r>
          <m:f>
            <m:fPr>
              <m:ctrlPr>
                <w:rPr>
                  <w:rFonts w:ascii="Cambria Math" w:hAnsi="Cambria Math" w:cs="Times New Roman"/>
                  <w:i/>
                  <w:sz w:val="22"/>
                  <w:szCs w:val="22"/>
                </w:rPr>
              </m:ctrlPr>
            </m:fPr>
            <m:num>
              <m:r>
                <w:rPr>
                  <w:rFonts w:ascii="Cambria Math" w:hAnsi="Cambria Math" w:cs="Times New Roman"/>
                  <w:sz w:val="22"/>
                  <w:szCs w:val="22"/>
                </w:rPr>
                <m:t>2∙Precision∙Recall</m:t>
              </m:r>
            </m:num>
            <m:den>
              <m:r>
                <w:rPr>
                  <w:rFonts w:ascii="Cambria Math" w:hAnsi="Cambria Math" w:cs="Times New Roman"/>
                  <w:sz w:val="22"/>
                  <w:szCs w:val="22"/>
                </w:rPr>
                <m:t>Precision+Recall</m:t>
              </m:r>
            </m:den>
          </m:f>
        </m:oMath>
      </m:oMathPara>
    </w:p>
    <w:p w14:paraId="5B77DFA1" w14:textId="0E6A05FC" w:rsidR="0082291C" w:rsidRDefault="005E1465" w:rsidP="008B167F">
      <w:r>
        <w:t xml:space="preserve">Main purpose of these </w:t>
      </w:r>
      <w:r w:rsidR="00183B16">
        <w:t xml:space="preserve">separate </w:t>
      </w:r>
      <w:r w:rsidR="00093112">
        <w:t xml:space="preserve">single executions of the algorithms is to provide </w:t>
      </w:r>
      <w:r w:rsidR="00FB2DC1">
        <w:t xml:space="preserve">more detailed </w:t>
      </w:r>
      <w:r w:rsidR="00CA5CA8">
        <w:t xml:space="preserve">classification </w:t>
      </w:r>
      <w:r w:rsidR="002D5B9A">
        <w:t xml:space="preserve">analysis </w:t>
      </w:r>
      <w:r w:rsidR="00FB2DC1">
        <w:t>data</w:t>
      </w:r>
      <w:r w:rsidR="00CA5CA8">
        <w:t xml:space="preserve"> about how algorithms perform </w:t>
      </w:r>
      <w:r w:rsidR="008B167F">
        <w:t>precisely with a single activity type</w:t>
      </w:r>
      <w:r w:rsidR="00BF7259">
        <w:t xml:space="preserve"> separately</w:t>
      </w:r>
      <w:r w:rsidR="002D5B9A">
        <w:t xml:space="preserve"> by</w:t>
      </w:r>
      <w:r w:rsidR="00BF7259">
        <w:t xml:space="preserve"> using above introduced</w:t>
      </w:r>
      <w:r w:rsidR="00CF27FB">
        <w:t xml:space="preserve"> </w:t>
      </w:r>
      <w:r w:rsidR="0013504D">
        <w:t>metrics to measure classification performance</w:t>
      </w:r>
      <w:r w:rsidR="008B167F">
        <w:t>.</w:t>
      </w:r>
      <w:r w:rsidR="00FB2DC1">
        <w:t xml:space="preserve"> </w:t>
      </w:r>
      <w:r w:rsidR="003B6626">
        <w:t>These</w:t>
      </w:r>
      <w:r w:rsidR="00FB2DC1">
        <w:t xml:space="preserve"> we cannot benefit </w:t>
      </w:r>
      <w:r w:rsidR="003B6626">
        <w:t xml:space="preserve">as effectively </w:t>
      </w:r>
      <w:r w:rsidR="00FB2DC1">
        <w:t xml:space="preserve">when we </w:t>
      </w:r>
      <w:r w:rsidR="00CC4BD3">
        <w:t>complete</w:t>
      </w:r>
      <w:r w:rsidR="00FB2DC1">
        <w:t xml:space="preserve"> </w:t>
      </w:r>
      <w:r w:rsidR="00CC4BD3">
        <w:t>more iterations and then use mean values</w:t>
      </w:r>
      <w:r w:rsidR="00C91981">
        <w:t xml:space="preserve"> of metrics</w:t>
      </w:r>
      <w:r w:rsidR="00CC4BD3">
        <w:t>.</w:t>
      </w:r>
      <w:r w:rsidR="003B3294">
        <w:t xml:space="preserve"> Therefore</w:t>
      </w:r>
      <w:r w:rsidR="00E24E5E">
        <w:t>,</w:t>
      </w:r>
      <w:r w:rsidR="003B3294">
        <w:t xml:space="preserve"> we do not either </w:t>
      </w:r>
      <w:r w:rsidR="00FA6046">
        <w:t xml:space="preserve">conduct model comparison but </w:t>
      </w:r>
      <w:r w:rsidR="00B4754A">
        <w:t>strive</w:t>
      </w:r>
      <w:r w:rsidR="00E24E5E">
        <w:t xml:space="preserve"> to get</w:t>
      </w:r>
      <w:r w:rsidR="00B4754A">
        <w:t xml:space="preserve"> more accurate</w:t>
      </w:r>
      <w:r w:rsidR="00E24E5E">
        <w:t xml:space="preserve"> approximate understanding about general model </w:t>
      </w:r>
      <w:r w:rsidR="00F64FE2">
        <w:t>behavior</w:t>
      </w:r>
      <w:r w:rsidR="00CA67BE">
        <w:t>.</w:t>
      </w:r>
    </w:p>
    <w:p w14:paraId="2FC3B3B1" w14:textId="174708FB" w:rsidR="002A6A7C" w:rsidRDefault="00324565" w:rsidP="00A345CC">
      <w:pPr>
        <w:pStyle w:val="31"/>
      </w:pPr>
      <w:bookmarkStart w:id="137" w:name="_Toc136348944"/>
      <w:r>
        <w:t>C</w:t>
      </w:r>
      <w:r w:rsidR="00DA4BF9">
        <w:t>lassification reports</w:t>
      </w:r>
      <w:bookmarkEnd w:id="137"/>
    </w:p>
    <w:p w14:paraId="64D47198" w14:textId="31DE73BD" w:rsidR="001D14DE" w:rsidRPr="001D14DE" w:rsidRDefault="001D14DE" w:rsidP="001D14DE">
      <w:r>
        <w:t>Classification report</w:t>
      </w:r>
      <w:r w:rsidR="009B7265">
        <w:t xml:space="preserve"> tables 4.2A-I</w:t>
      </w:r>
      <w:r w:rsidR="005E54CC">
        <w:t xml:space="preserve"> for U-TSC</w:t>
      </w:r>
      <w:r w:rsidR="002D1C3C">
        <w:t>, also 4.3A for M-TSC,</w:t>
      </w:r>
      <w:r w:rsidR="00F46425">
        <w:t xml:space="preserve"> with confusion matrixes</w:t>
      </w:r>
      <w:r>
        <w:t xml:space="preserve"> are </w:t>
      </w:r>
      <w:r w:rsidR="00E310BD">
        <w:t>the result</w:t>
      </w:r>
      <w:r w:rsidR="00F46425">
        <w:t>s</w:t>
      </w:r>
      <w:r w:rsidR="00E310BD">
        <w:t xml:space="preserve"> of </w:t>
      </w:r>
      <w:r w:rsidR="005E54CC">
        <w:t>function execution with the same data setup for each model</w:t>
      </w:r>
      <w:r w:rsidR="00C50448">
        <w:t>,</w:t>
      </w:r>
      <w:r w:rsidR="00C50448" w:rsidRPr="00C50448">
        <w:t xml:space="preserve"> </w:t>
      </w:r>
      <w:r w:rsidR="00C50448">
        <w:t xml:space="preserve">using </w:t>
      </w:r>
      <w:r w:rsidR="00B11A2C">
        <w:t>20% validation data</w:t>
      </w:r>
      <w:r w:rsidR="00C50448">
        <w:t xml:space="preserve"> </w:t>
      </w:r>
      <w:r w:rsidR="00B11A2C">
        <w:t>ratio and some certain random s</w:t>
      </w:r>
      <w:r w:rsidR="009B4532">
        <w:t>tate value when shuffling and st</w:t>
      </w:r>
      <w:r w:rsidR="00B21D00">
        <w:t>r</w:t>
      </w:r>
      <w:r w:rsidR="009B4532">
        <w:t xml:space="preserve">atifying </w:t>
      </w:r>
      <w:r w:rsidR="00054819">
        <w:t>segments</w:t>
      </w:r>
      <w:r w:rsidR="00C50448">
        <w:t>.</w:t>
      </w:r>
      <w:r w:rsidR="00A93FD4">
        <w:t xml:space="preserve"> </w:t>
      </w:r>
      <w:r w:rsidR="001D6BC7">
        <w:t>They</w:t>
      </w:r>
      <w:r w:rsidR="00AC0C51">
        <w:t xml:space="preserve"> indicate </w:t>
      </w:r>
      <w:r w:rsidR="00522539">
        <w:t>model performance</w:t>
      </w:r>
      <w:r w:rsidR="002D2FD5">
        <w:t xml:space="preserve"> not only as a</w:t>
      </w:r>
      <w:r w:rsidR="00D120E1">
        <w:t xml:space="preserve"> </w:t>
      </w:r>
      <w:r w:rsidR="00A26327">
        <w:t>summary</w:t>
      </w:r>
      <w:r w:rsidR="002D2FD5">
        <w:t xml:space="preserve"> but</w:t>
      </w:r>
      <w:r w:rsidR="00522539">
        <w:t xml:space="preserve"> </w:t>
      </w:r>
      <w:r w:rsidR="00F46425">
        <w:t xml:space="preserve">among </w:t>
      </w:r>
      <w:r w:rsidR="00531ED3">
        <w:t>categories</w:t>
      </w:r>
      <w:r w:rsidR="00ED37E8">
        <w:t xml:space="preserve"> using traditional classification analysis metrics</w:t>
      </w:r>
      <w:r w:rsidR="002D2FD5">
        <w:t>.</w:t>
      </w:r>
      <w:r w:rsidR="00A26327">
        <w:t xml:space="preserve"> </w:t>
      </w:r>
      <w:r w:rsidR="007F12BD">
        <w:t>Three models</w:t>
      </w:r>
      <w:r w:rsidR="00C75E4A">
        <w:t xml:space="preserve">, STSF, RIC and </w:t>
      </w:r>
      <w:r w:rsidR="00A94B89">
        <w:t>WEASEL</w:t>
      </w:r>
      <w:r w:rsidR="007F12BD">
        <w:t xml:space="preserve"> </w:t>
      </w:r>
      <w:r w:rsidR="00EE263D">
        <w:t>resulted in an</w:t>
      </w:r>
      <w:r w:rsidR="000D27CB">
        <w:t xml:space="preserve"> accuracy of 91.8%</w:t>
      </w:r>
      <w:r w:rsidR="00C75E4A">
        <w:t xml:space="preserve">. </w:t>
      </w:r>
      <w:r w:rsidR="00EE263D">
        <w:t>Yet, t</w:t>
      </w:r>
      <w:r w:rsidR="00A94B89">
        <w:t xml:space="preserve">o point out </w:t>
      </w:r>
      <w:r w:rsidR="00EE263D">
        <w:t>a couple of the most significant aspects</w:t>
      </w:r>
      <w:r w:rsidR="00475044">
        <w:t xml:space="preserve">, STSF </w:t>
      </w:r>
      <w:r w:rsidR="001C3EAA">
        <w:t xml:space="preserve">did not make mistakes when setting a label </w:t>
      </w:r>
      <w:r w:rsidR="00105123">
        <w:t xml:space="preserve">of </w:t>
      </w:r>
      <w:r w:rsidR="00105123" w:rsidRPr="00105123">
        <w:rPr>
          <w:i/>
          <w:iCs/>
        </w:rPr>
        <w:t>other</w:t>
      </w:r>
      <w:r w:rsidR="00105123">
        <w:rPr>
          <w:i/>
          <w:iCs/>
        </w:rPr>
        <w:t>-</w:t>
      </w:r>
      <w:r w:rsidR="00105123" w:rsidRPr="00105123">
        <w:t>type</w:t>
      </w:r>
      <w:r w:rsidR="00105123">
        <w:t xml:space="preserve"> category, </w:t>
      </w:r>
      <w:r w:rsidR="0077368B">
        <w:t>referring to a precision</w:t>
      </w:r>
      <w:r w:rsidR="001C3EAA">
        <w:t xml:space="preserve"> value</w:t>
      </w:r>
      <w:r w:rsidR="00E4730F">
        <w:t>.</w:t>
      </w:r>
      <w:r w:rsidR="0083683E">
        <w:t xml:space="preserve"> In general, running activities </w:t>
      </w:r>
      <w:r w:rsidR="00094D9B">
        <w:t xml:space="preserve">were classified </w:t>
      </w:r>
      <w:r w:rsidR="00C868D3">
        <w:t>as</w:t>
      </w:r>
      <w:r w:rsidR="00094D9B">
        <w:t xml:space="preserve"> the best </w:t>
      </w:r>
      <w:r w:rsidR="00094D9B">
        <w:lastRenderedPageBreak/>
        <w:t>success</w:t>
      </w:r>
      <w:r w:rsidR="005F798E">
        <w:t xml:space="preserve"> </w:t>
      </w:r>
      <w:r w:rsidR="00F876E9">
        <w:t xml:space="preserve">in terms of </w:t>
      </w:r>
      <w:r w:rsidR="00C868D3">
        <w:t>recall</w:t>
      </w:r>
      <w:r w:rsidR="006D4DEB">
        <w:t>, visualized by darker color in confusion matrixes.</w:t>
      </w:r>
      <w:r w:rsidR="008B2726">
        <w:t xml:space="preserve"> </w:t>
      </w:r>
      <w:r w:rsidR="0028655B">
        <w:t>Otherwise</w:t>
      </w:r>
      <w:r w:rsidR="00E27448">
        <w:t xml:space="preserve">, </w:t>
      </w:r>
      <w:r w:rsidR="003A2B48">
        <w:t xml:space="preserve">there </w:t>
      </w:r>
      <w:r w:rsidR="00DC076C">
        <w:t>seems to be</w:t>
      </w:r>
      <w:r w:rsidR="003A2B48">
        <w:t xml:space="preserve"> no easily identifi</w:t>
      </w:r>
      <w:r w:rsidR="00DC076C">
        <w:t xml:space="preserve">able </w:t>
      </w:r>
      <w:r w:rsidR="00A472D1">
        <w:t xml:space="preserve">similarities or anomalies </w:t>
      </w:r>
      <w:r w:rsidR="00F64FE2">
        <w:t>which</w:t>
      </w:r>
      <w:r w:rsidR="00E4196D">
        <w:t xml:space="preserve"> could</w:t>
      </w:r>
      <w:r w:rsidR="00A472D1">
        <w:t xml:space="preserve"> </w:t>
      </w:r>
      <w:r w:rsidR="00E4196D">
        <w:t xml:space="preserve">be stated as </w:t>
      </w:r>
      <w:r w:rsidR="00312FE2">
        <w:t>common</w:t>
      </w:r>
      <w:r w:rsidR="00A472D1">
        <w:t xml:space="preserve"> factor</w:t>
      </w:r>
      <w:r w:rsidR="00E4196D">
        <w:t>s</w:t>
      </w:r>
      <w:r w:rsidR="00A472D1">
        <w:t xml:space="preserve"> for all the models</w:t>
      </w:r>
      <w:r w:rsidR="00E4196D">
        <w:t xml:space="preserve"> in the data.</w:t>
      </w:r>
      <w:r w:rsidR="00830435">
        <w:t xml:space="preserve"> </w:t>
      </w:r>
      <w:r w:rsidR="0003089C">
        <w:t>In other words, t</w:t>
      </w:r>
      <w:r w:rsidR="00830435">
        <w:t xml:space="preserve">he performance of the U-TSC models </w:t>
      </w:r>
      <w:r w:rsidR="00001604">
        <w:t>is thus</w:t>
      </w:r>
      <w:r w:rsidR="007155BE">
        <w:t xml:space="preserve"> </w:t>
      </w:r>
      <w:r w:rsidR="00E6742F">
        <w:t>focused on</w:t>
      </w:r>
      <w:r w:rsidR="007155BE">
        <w:t xml:space="preserve"> slightly different areas, but</w:t>
      </w:r>
      <w:r w:rsidR="00312FE2">
        <w:t xml:space="preserve"> actual</w:t>
      </w:r>
      <w:r w:rsidR="003E6357">
        <w:t xml:space="preserve"> unambiguous</w:t>
      </w:r>
      <w:r w:rsidR="00312FE2">
        <w:t xml:space="preserve"> </w:t>
      </w:r>
      <w:r w:rsidR="009724F4">
        <w:t xml:space="preserve">classification </w:t>
      </w:r>
      <w:r w:rsidR="00747700">
        <w:t>problem</w:t>
      </w:r>
      <w:r w:rsidR="00967BE9">
        <w:t xml:space="preserve"> </w:t>
      </w:r>
      <w:r w:rsidR="00A807DB">
        <w:t>f</w:t>
      </w:r>
      <w:r w:rsidR="00BA7CC3">
        <w:t>or</w:t>
      </w:r>
      <w:r w:rsidR="00747700">
        <w:t xml:space="preserve"> some set of</w:t>
      </w:r>
      <w:r w:rsidR="00A807DB">
        <w:t xml:space="preserve"> individual </w:t>
      </w:r>
      <w:r w:rsidR="00652DCB">
        <w:t xml:space="preserve">segment </w:t>
      </w:r>
      <w:r w:rsidR="00CD3BF8">
        <w:t>case</w:t>
      </w:r>
      <w:r w:rsidR="00747700">
        <w:t>s</w:t>
      </w:r>
      <w:r w:rsidR="009724F4">
        <w:t xml:space="preserve"> or certain area</w:t>
      </w:r>
      <w:r w:rsidR="00CD3BF8">
        <w:t xml:space="preserve"> </w:t>
      </w:r>
      <w:r w:rsidR="00312FE2">
        <w:t>can</w:t>
      </w:r>
      <w:r w:rsidR="00BA7CC3">
        <w:t>not</w:t>
      </w:r>
      <w:r w:rsidR="00312FE2">
        <w:t xml:space="preserve"> be identified from the data itself</w:t>
      </w:r>
      <w:r w:rsidR="008C0B2E">
        <w:t xml:space="preserve">, since </w:t>
      </w:r>
      <w:r w:rsidR="00652DCB">
        <w:t xml:space="preserve">almost all of them </w:t>
      </w:r>
      <w:r w:rsidR="00D476C2">
        <w:t>seem</w:t>
      </w:r>
      <w:r w:rsidR="008C0B2E">
        <w:t xml:space="preserve"> </w:t>
      </w:r>
      <w:r w:rsidR="00D476C2">
        <w:t xml:space="preserve">to be </w:t>
      </w:r>
      <w:r w:rsidR="008C0B2E">
        <w:t>solvable by some model</w:t>
      </w:r>
      <w:r w:rsidR="00652DCB">
        <w:t xml:space="preserve">. This </w:t>
      </w:r>
      <w:r w:rsidR="007C5AEF">
        <w:t>can</w:t>
      </w:r>
      <w:r w:rsidR="0022249E">
        <w:t xml:space="preserve"> be </w:t>
      </w:r>
      <w:r w:rsidR="007C5AEF">
        <w:t>suggested</w:t>
      </w:r>
      <w:r w:rsidR="0022249E">
        <w:t xml:space="preserve"> based on the classification reports.</w:t>
      </w:r>
    </w:p>
    <w:p w14:paraId="5FAEF0EF" w14:textId="1D3E4F2E" w:rsidR="002A6A7C" w:rsidRPr="00A22069" w:rsidRDefault="008B1CEC" w:rsidP="00A00608">
      <w:pPr>
        <w:pStyle w:val="Tableheader"/>
        <w:keepNext/>
        <w:keepLines/>
      </w:pPr>
      <w:bookmarkStart w:id="138" w:name="_Toc135560705"/>
      <w:r>
        <w:t xml:space="preserve">Table 4.2A: </w:t>
      </w:r>
      <w:r w:rsidR="00A30C25">
        <w:t xml:space="preserve">Time </w:t>
      </w:r>
      <w:r w:rsidR="00A30C25" w:rsidRPr="00796BA7">
        <w:t>Series</w:t>
      </w:r>
      <w:r w:rsidR="00A30C25">
        <w:t xml:space="preserve"> Forest</w:t>
      </w:r>
      <w:r w:rsidR="009021A3">
        <w:t xml:space="preserve"> (TSF)</w:t>
      </w:r>
      <w:bookmarkEnd w:id="138"/>
    </w:p>
    <w:tbl>
      <w:tblPr>
        <w:tblStyle w:val="APAReport"/>
        <w:tblpPr w:leftFromText="180" w:rightFromText="180" w:vertAnchor="text" w:horzAnchor="margin" w:tblpY="35"/>
        <w:tblW w:w="0" w:type="auto"/>
        <w:tblLook w:val="04A0" w:firstRow="1" w:lastRow="0" w:firstColumn="1" w:lastColumn="0" w:noHBand="0" w:noVBand="1"/>
      </w:tblPr>
      <w:tblGrid>
        <w:gridCol w:w="1134"/>
        <w:gridCol w:w="964"/>
        <w:gridCol w:w="964"/>
        <w:gridCol w:w="737"/>
        <w:gridCol w:w="1247"/>
        <w:gridCol w:w="1361"/>
      </w:tblGrid>
      <w:tr w:rsidR="00516B49" w14:paraId="1663B15F" w14:textId="77777777" w:rsidTr="00516B49">
        <w:trPr>
          <w:cnfStyle w:val="100000000000" w:firstRow="1" w:lastRow="0" w:firstColumn="0" w:lastColumn="0" w:oddVBand="0" w:evenVBand="0" w:oddHBand="0" w:evenHBand="0" w:firstRowFirstColumn="0" w:firstRowLastColumn="0" w:lastRowFirstColumn="0" w:lastRowLastColumn="0"/>
          <w:cantSplit/>
          <w:trHeight w:val="340"/>
          <w:tblHeader w:val="0"/>
        </w:trPr>
        <w:tc>
          <w:tcPr>
            <w:tcW w:w="1134" w:type="dxa"/>
            <w:vAlign w:val="center"/>
          </w:tcPr>
          <w:p w14:paraId="3EC45EF1" w14:textId="77777777" w:rsidR="00516B49" w:rsidRPr="00B3556C" w:rsidRDefault="00516B49" w:rsidP="00A00608">
            <w:pPr>
              <w:pStyle w:val="Table"/>
              <w:keepNext/>
              <w:keepLines/>
              <w:rPr>
                <w:b/>
                <w:bCs/>
              </w:rPr>
            </w:pPr>
          </w:p>
        </w:tc>
        <w:tc>
          <w:tcPr>
            <w:tcW w:w="964" w:type="dxa"/>
            <w:vAlign w:val="center"/>
          </w:tcPr>
          <w:p w14:paraId="0E7B2B2E" w14:textId="77777777" w:rsidR="00516B49" w:rsidRPr="00B3556C" w:rsidRDefault="00516B49" w:rsidP="00A00608">
            <w:pPr>
              <w:pStyle w:val="Table"/>
              <w:keepNext/>
              <w:keepLines/>
              <w:rPr>
                <w:b/>
                <w:bCs/>
              </w:rPr>
            </w:pPr>
            <w:r w:rsidRPr="00B3556C">
              <w:rPr>
                <w:b/>
                <w:bCs/>
              </w:rPr>
              <w:t>Biking</w:t>
            </w:r>
          </w:p>
        </w:tc>
        <w:tc>
          <w:tcPr>
            <w:tcW w:w="964" w:type="dxa"/>
            <w:vAlign w:val="center"/>
          </w:tcPr>
          <w:p w14:paraId="26343F35" w14:textId="77777777" w:rsidR="00516B49" w:rsidRPr="00B3556C" w:rsidRDefault="00516B49" w:rsidP="00A00608">
            <w:pPr>
              <w:pStyle w:val="Table"/>
              <w:keepNext/>
              <w:keepLines/>
              <w:rPr>
                <w:b/>
                <w:bCs/>
              </w:rPr>
            </w:pPr>
            <w:r w:rsidRPr="00B3556C">
              <w:rPr>
                <w:b/>
                <w:bCs/>
              </w:rPr>
              <w:t>Running</w:t>
            </w:r>
          </w:p>
        </w:tc>
        <w:tc>
          <w:tcPr>
            <w:tcW w:w="737" w:type="dxa"/>
            <w:vAlign w:val="center"/>
          </w:tcPr>
          <w:p w14:paraId="3D699046" w14:textId="77777777" w:rsidR="00516B49" w:rsidRPr="00B3556C" w:rsidRDefault="00516B49" w:rsidP="00A00608">
            <w:pPr>
              <w:pStyle w:val="Table"/>
              <w:keepNext/>
              <w:keepLines/>
              <w:rPr>
                <w:b/>
                <w:bCs/>
              </w:rPr>
            </w:pPr>
            <w:r w:rsidRPr="00B3556C">
              <w:rPr>
                <w:b/>
                <w:bCs/>
              </w:rPr>
              <w:t>Other</w:t>
            </w:r>
          </w:p>
        </w:tc>
        <w:tc>
          <w:tcPr>
            <w:tcW w:w="1247" w:type="dxa"/>
            <w:vAlign w:val="center"/>
          </w:tcPr>
          <w:p w14:paraId="15D093DD" w14:textId="77777777" w:rsidR="00516B49" w:rsidRPr="00B3556C" w:rsidRDefault="00516B49" w:rsidP="00A00608">
            <w:pPr>
              <w:pStyle w:val="Table"/>
              <w:keepNext/>
              <w:keepLines/>
              <w:jc w:val="center"/>
              <w:rPr>
                <w:b/>
                <w:bCs/>
              </w:rPr>
            </w:pPr>
            <w:r w:rsidRPr="00B3556C">
              <w:rPr>
                <w:b/>
                <w:bCs/>
              </w:rPr>
              <w:t>Macro Avg</w:t>
            </w:r>
          </w:p>
        </w:tc>
        <w:tc>
          <w:tcPr>
            <w:tcW w:w="1361" w:type="dxa"/>
            <w:vAlign w:val="center"/>
          </w:tcPr>
          <w:p w14:paraId="7DC5553B" w14:textId="77777777" w:rsidR="00516B49" w:rsidRPr="00B3556C" w:rsidRDefault="00516B49" w:rsidP="00A00608">
            <w:pPr>
              <w:pStyle w:val="Table"/>
              <w:keepNext/>
              <w:keepLines/>
              <w:jc w:val="center"/>
              <w:rPr>
                <w:b/>
                <w:bCs/>
              </w:rPr>
            </w:pPr>
            <w:r w:rsidRPr="00B3556C">
              <w:rPr>
                <w:b/>
                <w:bCs/>
              </w:rPr>
              <w:t>Weighted Avg</w:t>
            </w:r>
          </w:p>
        </w:tc>
      </w:tr>
      <w:tr w:rsidR="00516B49" w14:paraId="67D19A8B" w14:textId="77777777" w:rsidTr="00516B49">
        <w:trPr>
          <w:cantSplit/>
          <w:trHeight w:val="283"/>
        </w:trPr>
        <w:tc>
          <w:tcPr>
            <w:tcW w:w="1134" w:type="dxa"/>
            <w:vAlign w:val="center"/>
          </w:tcPr>
          <w:p w14:paraId="09984396" w14:textId="77777777" w:rsidR="00516B49" w:rsidRPr="00B3556C" w:rsidRDefault="00516B49" w:rsidP="00A00608">
            <w:pPr>
              <w:pStyle w:val="Table"/>
              <w:keepNext/>
              <w:keepLines/>
              <w:rPr>
                <w:b/>
                <w:bCs/>
              </w:rPr>
            </w:pPr>
            <w:r w:rsidRPr="00B3556C">
              <w:rPr>
                <w:b/>
                <w:bCs/>
              </w:rPr>
              <w:t>Precision</w:t>
            </w:r>
          </w:p>
        </w:tc>
        <w:tc>
          <w:tcPr>
            <w:tcW w:w="964" w:type="dxa"/>
            <w:vAlign w:val="center"/>
          </w:tcPr>
          <w:p w14:paraId="31657C34" w14:textId="77777777" w:rsidR="00516B49" w:rsidRDefault="00516B49" w:rsidP="00A00608">
            <w:pPr>
              <w:pStyle w:val="Table"/>
              <w:keepNext/>
              <w:keepLines/>
            </w:pPr>
            <w:r>
              <w:t>0.918</w:t>
            </w:r>
          </w:p>
        </w:tc>
        <w:tc>
          <w:tcPr>
            <w:tcW w:w="964" w:type="dxa"/>
            <w:vAlign w:val="center"/>
          </w:tcPr>
          <w:p w14:paraId="1D5A9EE6" w14:textId="77777777" w:rsidR="00516B49" w:rsidRDefault="00516B49" w:rsidP="00A00608">
            <w:pPr>
              <w:pStyle w:val="Table"/>
              <w:keepNext/>
              <w:keepLines/>
            </w:pPr>
            <w:r>
              <w:t>0.856</w:t>
            </w:r>
          </w:p>
        </w:tc>
        <w:tc>
          <w:tcPr>
            <w:tcW w:w="737" w:type="dxa"/>
            <w:vAlign w:val="center"/>
          </w:tcPr>
          <w:p w14:paraId="388EA663" w14:textId="77777777" w:rsidR="00516B49" w:rsidRDefault="00516B49" w:rsidP="00A00608">
            <w:pPr>
              <w:pStyle w:val="Table"/>
              <w:keepNext/>
              <w:keepLines/>
            </w:pPr>
            <w:r>
              <w:t>0.939</w:t>
            </w:r>
          </w:p>
        </w:tc>
        <w:tc>
          <w:tcPr>
            <w:tcW w:w="1247" w:type="dxa"/>
            <w:vAlign w:val="center"/>
          </w:tcPr>
          <w:p w14:paraId="5391ECB8" w14:textId="77777777" w:rsidR="00516B49" w:rsidRDefault="00516B49" w:rsidP="00A00608">
            <w:pPr>
              <w:pStyle w:val="Table"/>
              <w:keepNext/>
              <w:keepLines/>
              <w:jc w:val="center"/>
            </w:pPr>
            <w:r>
              <w:t>0.904</w:t>
            </w:r>
          </w:p>
        </w:tc>
        <w:tc>
          <w:tcPr>
            <w:tcW w:w="1361" w:type="dxa"/>
            <w:vAlign w:val="center"/>
          </w:tcPr>
          <w:p w14:paraId="203336FF" w14:textId="77777777" w:rsidR="00516B49" w:rsidRDefault="00516B49" w:rsidP="00A00608">
            <w:pPr>
              <w:pStyle w:val="Table"/>
              <w:keepNext/>
              <w:keepLines/>
              <w:jc w:val="center"/>
            </w:pPr>
            <w:r>
              <w:t>0.895</w:t>
            </w:r>
          </w:p>
        </w:tc>
      </w:tr>
      <w:tr w:rsidR="00516B49" w14:paraId="62524D3C" w14:textId="77777777" w:rsidTr="00516B49">
        <w:trPr>
          <w:cantSplit/>
          <w:trHeight w:val="283"/>
        </w:trPr>
        <w:tc>
          <w:tcPr>
            <w:tcW w:w="1134" w:type="dxa"/>
            <w:vAlign w:val="center"/>
          </w:tcPr>
          <w:p w14:paraId="6F22B264" w14:textId="77777777" w:rsidR="00516B49" w:rsidRPr="00B3556C" w:rsidRDefault="00516B49" w:rsidP="00A00608">
            <w:pPr>
              <w:pStyle w:val="Table"/>
              <w:keepNext/>
              <w:keepLines/>
              <w:rPr>
                <w:b/>
                <w:bCs/>
              </w:rPr>
            </w:pPr>
            <w:r w:rsidRPr="00B3556C">
              <w:rPr>
                <w:b/>
                <w:bCs/>
              </w:rPr>
              <w:t>Recall</w:t>
            </w:r>
          </w:p>
        </w:tc>
        <w:tc>
          <w:tcPr>
            <w:tcW w:w="964" w:type="dxa"/>
            <w:vAlign w:val="center"/>
          </w:tcPr>
          <w:p w14:paraId="212295C0" w14:textId="77777777" w:rsidR="00516B49" w:rsidRDefault="00516B49" w:rsidP="00A00608">
            <w:pPr>
              <w:pStyle w:val="Table"/>
              <w:keepNext/>
              <w:keepLines/>
            </w:pPr>
            <w:r>
              <w:t>0.918</w:t>
            </w:r>
          </w:p>
        </w:tc>
        <w:tc>
          <w:tcPr>
            <w:tcW w:w="964" w:type="dxa"/>
            <w:vAlign w:val="center"/>
          </w:tcPr>
          <w:p w14:paraId="46D79E1F" w14:textId="77777777" w:rsidR="00516B49" w:rsidRDefault="00516B49" w:rsidP="00A00608">
            <w:pPr>
              <w:pStyle w:val="Table"/>
              <w:keepNext/>
              <w:keepLines/>
            </w:pPr>
            <w:r>
              <w:t>0.927</w:t>
            </w:r>
          </w:p>
        </w:tc>
        <w:tc>
          <w:tcPr>
            <w:tcW w:w="737" w:type="dxa"/>
            <w:vAlign w:val="center"/>
          </w:tcPr>
          <w:p w14:paraId="58D9EE04" w14:textId="77777777" w:rsidR="00516B49" w:rsidRDefault="00516B49" w:rsidP="00A00608">
            <w:pPr>
              <w:pStyle w:val="Table"/>
              <w:keepNext/>
              <w:keepLines/>
            </w:pPr>
            <w:r>
              <w:t>0.824</w:t>
            </w:r>
          </w:p>
        </w:tc>
        <w:tc>
          <w:tcPr>
            <w:tcW w:w="1247" w:type="dxa"/>
            <w:vAlign w:val="center"/>
          </w:tcPr>
          <w:p w14:paraId="3B8CF8BA" w14:textId="77777777" w:rsidR="00516B49" w:rsidRDefault="00516B49" w:rsidP="00A00608">
            <w:pPr>
              <w:pStyle w:val="Table"/>
              <w:keepNext/>
              <w:keepLines/>
              <w:jc w:val="center"/>
            </w:pPr>
            <w:r>
              <w:t>0.890</w:t>
            </w:r>
          </w:p>
        </w:tc>
        <w:tc>
          <w:tcPr>
            <w:tcW w:w="1361" w:type="dxa"/>
            <w:vAlign w:val="center"/>
          </w:tcPr>
          <w:p w14:paraId="2A2ED947" w14:textId="77777777" w:rsidR="00516B49" w:rsidRDefault="00516B49" w:rsidP="00A00608">
            <w:pPr>
              <w:pStyle w:val="Table"/>
              <w:keepNext/>
              <w:keepLines/>
              <w:jc w:val="center"/>
            </w:pPr>
            <w:r>
              <w:t>0.892</w:t>
            </w:r>
          </w:p>
        </w:tc>
      </w:tr>
      <w:tr w:rsidR="00516B49" w14:paraId="78CE0FF8" w14:textId="77777777" w:rsidTr="00516B49">
        <w:trPr>
          <w:cantSplit/>
          <w:trHeight w:val="283"/>
        </w:trPr>
        <w:tc>
          <w:tcPr>
            <w:tcW w:w="1134" w:type="dxa"/>
            <w:vAlign w:val="center"/>
          </w:tcPr>
          <w:p w14:paraId="0A69EBD7" w14:textId="77777777" w:rsidR="00516B49" w:rsidRPr="00B3556C" w:rsidRDefault="00516B49" w:rsidP="00A00608">
            <w:pPr>
              <w:pStyle w:val="Table"/>
              <w:keepNext/>
              <w:keepLines/>
              <w:rPr>
                <w:b/>
                <w:bCs/>
              </w:rPr>
            </w:pPr>
            <w:r w:rsidRPr="00B3556C">
              <w:rPr>
                <w:b/>
                <w:bCs/>
              </w:rPr>
              <w:t>F1-Score</w:t>
            </w:r>
          </w:p>
        </w:tc>
        <w:tc>
          <w:tcPr>
            <w:tcW w:w="964" w:type="dxa"/>
            <w:vAlign w:val="center"/>
          </w:tcPr>
          <w:p w14:paraId="1C893FF2" w14:textId="77777777" w:rsidR="00516B49" w:rsidRDefault="00516B49" w:rsidP="00A00608">
            <w:pPr>
              <w:pStyle w:val="Table"/>
              <w:keepNext/>
              <w:keepLines/>
            </w:pPr>
            <w:r>
              <w:t>0.918</w:t>
            </w:r>
          </w:p>
        </w:tc>
        <w:tc>
          <w:tcPr>
            <w:tcW w:w="964" w:type="dxa"/>
            <w:vAlign w:val="center"/>
          </w:tcPr>
          <w:p w14:paraId="5866DA2A" w14:textId="77777777" w:rsidR="00516B49" w:rsidRDefault="00516B49" w:rsidP="00A00608">
            <w:pPr>
              <w:pStyle w:val="Table"/>
              <w:keepNext/>
              <w:keepLines/>
            </w:pPr>
            <w:r>
              <w:t>0.890</w:t>
            </w:r>
          </w:p>
        </w:tc>
        <w:tc>
          <w:tcPr>
            <w:tcW w:w="737" w:type="dxa"/>
            <w:vAlign w:val="center"/>
          </w:tcPr>
          <w:p w14:paraId="7CCC6062" w14:textId="77777777" w:rsidR="00516B49" w:rsidRDefault="00516B49" w:rsidP="00A00608">
            <w:pPr>
              <w:pStyle w:val="Table"/>
              <w:keepNext/>
              <w:keepLines/>
            </w:pPr>
            <w:r>
              <w:t>0.878</w:t>
            </w:r>
          </w:p>
        </w:tc>
        <w:tc>
          <w:tcPr>
            <w:tcW w:w="1247" w:type="dxa"/>
            <w:vAlign w:val="center"/>
          </w:tcPr>
          <w:p w14:paraId="479A9BB8" w14:textId="77777777" w:rsidR="00516B49" w:rsidRDefault="00516B49" w:rsidP="00A00608">
            <w:pPr>
              <w:pStyle w:val="Table"/>
              <w:keepNext/>
              <w:keepLines/>
              <w:jc w:val="center"/>
            </w:pPr>
            <w:r>
              <w:t>0.895</w:t>
            </w:r>
          </w:p>
        </w:tc>
        <w:tc>
          <w:tcPr>
            <w:tcW w:w="1361" w:type="dxa"/>
            <w:vAlign w:val="center"/>
          </w:tcPr>
          <w:p w14:paraId="1154AF19" w14:textId="77777777" w:rsidR="00516B49" w:rsidRDefault="00516B49" w:rsidP="00A00608">
            <w:pPr>
              <w:pStyle w:val="Table"/>
              <w:keepNext/>
              <w:keepLines/>
              <w:jc w:val="center"/>
            </w:pPr>
            <w:r>
              <w:t>0.892</w:t>
            </w:r>
          </w:p>
        </w:tc>
      </w:tr>
      <w:tr w:rsidR="00516B49" w14:paraId="0EF6EA5C" w14:textId="77777777" w:rsidTr="00F132B6">
        <w:trPr>
          <w:cantSplit/>
          <w:trHeight w:val="283"/>
        </w:trPr>
        <w:tc>
          <w:tcPr>
            <w:tcW w:w="1134" w:type="dxa"/>
            <w:tcBorders>
              <w:bottom w:val="single" w:sz="4" w:space="0" w:color="auto"/>
            </w:tcBorders>
            <w:vAlign w:val="center"/>
          </w:tcPr>
          <w:p w14:paraId="14479EA6" w14:textId="77777777" w:rsidR="00516B49" w:rsidRPr="00B3556C" w:rsidRDefault="00516B49" w:rsidP="00A00608">
            <w:pPr>
              <w:pStyle w:val="Table"/>
              <w:keepNext/>
              <w:keepLines/>
              <w:rPr>
                <w:b/>
                <w:bCs/>
              </w:rPr>
            </w:pPr>
            <w:r w:rsidRPr="00B3556C">
              <w:rPr>
                <w:b/>
                <w:bCs/>
              </w:rPr>
              <w:t>Support</w:t>
            </w:r>
          </w:p>
        </w:tc>
        <w:tc>
          <w:tcPr>
            <w:tcW w:w="964" w:type="dxa"/>
            <w:tcBorders>
              <w:bottom w:val="single" w:sz="4" w:space="0" w:color="auto"/>
            </w:tcBorders>
            <w:vAlign w:val="center"/>
          </w:tcPr>
          <w:p w14:paraId="1A9DFC08" w14:textId="77777777" w:rsidR="00516B49" w:rsidRDefault="00516B49" w:rsidP="00A00608">
            <w:pPr>
              <w:pStyle w:val="Table"/>
              <w:keepNext/>
              <w:keepLines/>
            </w:pPr>
            <w:r>
              <w:t>49</w:t>
            </w:r>
          </w:p>
        </w:tc>
        <w:tc>
          <w:tcPr>
            <w:tcW w:w="964" w:type="dxa"/>
            <w:tcBorders>
              <w:bottom w:val="single" w:sz="4" w:space="0" w:color="auto"/>
            </w:tcBorders>
            <w:vAlign w:val="center"/>
          </w:tcPr>
          <w:p w14:paraId="39DA7B73" w14:textId="77777777" w:rsidR="00516B49" w:rsidRDefault="00516B49" w:rsidP="00A00608">
            <w:pPr>
              <w:pStyle w:val="Table"/>
              <w:keepNext/>
              <w:keepLines/>
            </w:pPr>
            <w:r>
              <w:t>109</w:t>
            </w:r>
          </w:p>
        </w:tc>
        <w:tc>
          <w:tcPr>
            <w:tcW w:w="737" w:type="dxa"/>
            <w:tcBorders>
              <w:bottom w:val="single" w:sz="4" w:space="0" w:color="auto"/>
            </w:tcBorders>
            <w:vAlign w:val="center"/>
          </w:tcPr>
          <w:p w14:paraId="0DBEBBA1" w14:textId="77777777" w:rsidR="00516B49" w:rsidRDefault="00516B49" w:rsidP="00A00608">
            <w:pPr>
              <w:pStyle w:val="Table"/>
              <w:keepNext/>
              <w:keepLines/>
            </w:pPr>
            <w:r>
              <w:t>74</w:t>
            </w:r>
          </w:p>
        </w:tc>
        <w:tc>
          <w:tcPr>
            <w:tcW w:w="1247" w:type="dxa"/>
            <w:tcBorders>
              <w:bottom w:val="single" w:sz="4" w:space="0" w:color="auto"/>
            </w:tcBorders>
            <w:vAlign w:val="center"/>
          </w:tcPr>
          <w:p w14:paraId="6930C296" w14:textId="77777777" w:rsidR="00516B49" w:rsidRDefault="00516B49" w:rsidP="00A00608">
            <w:pPr>
              <w:pStyle w:val="Table"/>
              <w:keepNext/>
              <w:keepLines/>
              <w:jc w:val="center"/>
            </w:pPr>
            <w:r>
              <w:t>232</w:t>
            </w:r>
          </w:p>
        </w:tc>
        <w:tc>
          <w:tcPr>
            <w:tcW w:w="1361" w:type="dxa"/>
            <w:tcBorders>
              <w:bottom w:val="single" w:sz="4" w:space="0" w:color="auto"/>
            </w:tcBorders>
            <w:vAlign w:val="center"/>
          </w:tcPr>
          <w:p w14:paraId="0EA5F00D" w14:textId="77777777" w:rsidR="00516B49" w:rsidRDefault="00516B49" w:rsidP="00A00608">
            <w:pPr>
              <w:pStyle w:val="Table"/>
              <w:keepNext/>
              <w:keepLines/>
              <w:jc w:val="center"/>
            </w:pPr>
            <w:r>
              <w:t>232</w:t>
            </w:r>
          </w:p>
        </w:tc>
      </w:tr>
      <w:tr w:rsidR="00516B49" w14:paraId="4C577A2D" w14:textId="77777777" w:rsidTr="00F132B6">
        <w:trPr>
          <w:cantSplit/>
          <w:trHeight w:val="283"/>
        </w:trPr>
        <w:tc>
          <w:tcPr>
            <w:tcW w:w="1134" w:type="dxa"/>
            <w:tcBorders>
              <w:top w:val="single" w:sz="4" w:space="0" w:color="auto"/>
              <w:bottom w:val="single" w:sz="8" w:space="0" w:color="auto"/>
            </w:tcBorders>
            <w:vAlign w:val="center"/>
          </w:tcPr>
          <w:p w14:paraId="31897169" w14:textId="77777777" w:rsidR="00516B49" w:rsidRPr="00BC69FD" w:rsidRDefault="00516B49" w:rsidP="00A00608">
            <w:pPr>
              <w:pStyle w:val="Table"/>
              <w:keepNext/>
              <w:keepLines/>
              <w:rPr>
                <w:b/>
                <w:bCs/>
              </w:rPr>
            </w:pPr>
            <w:r w:rsidRPr="00BC69FD">
              <w:rPr>
                <w:b/>
                <w:bCs/>
              </w:rPr>
              <w:t>Accuracy</w:t>
            </w:r>
          </w:p>
        </w:tc>
        <w:tc>
          <w:tcPr>
            <w:tcW w:w="964" w:type="dxa"/>
            <w:tcBorders>
              <w:top w:val="single" w:sz="4" w:space="0" w:color="auto"/>
              <w:bottom w:val="single" w:sz="8" w:space="0" w:color="auto"/>
            </w:tcBorders>
            <w:vAlign w:val="center"/>
          </w:tcPr>
          <w:p w14:paraId="00D0A682" w14:textId="77777777" w:rsidR="00516B49" w:rsidRPr="00BC69FD" w:rsidRDefault="00516B49" w:rsidP="00A00608">
            <w:pPr>
              <w:pStyle w:val="Table"/>
              <w:keepNext/>
              <w:keepLines/>
              <w:rPr>
                <w:b/>
                <w:bCs/>
              </w:rPr>
            </w:pPr>
            <w:r w:rsidRPr="00BC69FD">
              <w:rPr>
                <w:b/>
                <w:bCs/>
              </w:rPr>
              <w:t>0.</w:t>
            </w:r>
            <w:r>
              <w:rPr>
                <w:b/>
                <w:bCs/>
              </w:rPr>
              <w:t>892</w:t>
            </w:r>
          </w:p>
        </w:tc>
        <w:tc>
          <w:tcPr>
            <w:tcW w:w="964" w:type="dxa"/>
            <w:tcBorders>
              <w:top w:val="single" w:sz="4" w:space="0" w:color="auto"/>
              <w:bottom w:val="single" w:sz="8" w:space="0" w:color="auto"/>
            </w:tcBorders>
            <w:vAlign w:val="center"/>
          </w:tcPr>
          <w:p w14:paraId="5F908924" w14:textId="77777777" w:rsidR="00516B49" w:rsidRDefault="00516B49" w:rsidP="00A00608">
            <w:pPr>
              <w:pStyle w:val="Table"/>
              <w:keepNext/>
              <w:keepLines/>
            </w:pPr>
          </w:p>
        </w:tc>
        <w:tc>
          <w:tcPr>
            <w:tcW w:w="737" w:type="dxa"/>
            <w:tcBorders>
              <w:top w:val="single" w:sz="4" w:space="0" w:color="auto"/>
              <w:bottom w:val="single" w:sz="8" w:space="0" w:color="auto"/>
            </w:tcBorders>
            <w:vAlign w:val="center"/>
          </w:tcPr>
          <w:p w14:paraId="46EA0198" w14:textId="77777777" w:rsidR="00516B49" w:rsidRDefault="00516B49" w:rsidP="00A00608">
            <w:pPr>
              <w:pStyle w:val="Table"/>
              <w:keepNext/>
              <w:keepLines/>
            </w:pPr>
          </w:p>
        </w:tc>
        <w:tc>
          <w:tcPr>
            <w:tcW w:w="1247" w:type="dxa"/>
            <w:tcBorders>
              <w:top w:val="single" w:sz="4" w:space="0" w:color="auto"/>
              <w:bottom w:val="single" w:sz="8" w:space="0" w:color="auto"/>
            </w:tcBorders>
            <w:vAlign w:val="center"/>
          </w:tcPr>
          <w:p w14:paraId="1A4C0F85" w14:textId="77777777" w:rsidR="00516B49" w:rsidRDefault="00516B49" w:rsidP="00A00608">
            <w:pPr>
              <w:pStyle w:val="Table"/>
              <w:keepNext/>
              <w:keepLines/>
              <w:jc w:val="center"/>
            </w:pPr>
          </w:p>
        </w:tc>
        <w:tc>
          <w:tcPr>
            <w:tcW w:w="1361" w:type="dxa"/>
            <w:tcBorders>
              <w:top w:val="single" w:sz="4" w:space="0" w:color="auto"/>
              <w:bottom w:val="single" w:sz="8" w:space="0" w:color="auto"/>
            </w:tcBorders>
            <w:vAlign w:val="center"/>
          </w:tcPr>
          <w:p w14:paraId="72FC18FC" w14:textId="77777777" w:rsidR="00516B49" w:rsidRDefault="00516B49" w:rsidP="00A00608">
            <w:pPr>
              <w:pStyle w:val="Table"/>
              <w:keepNext/>
              <w:keepLines/>
            </w:pPr>
          </w:p>
        </w:tc>
      </w:tr>
    </w:tbl>
    <w:p w14:paraId="3980F88E" w14:textId="7C2F6AD5" w:rsidR="00134A8C" w:rsidRDefault="00A22069" w:rsidP="002302AE">
      <w:pPr>
        <w:pStyle w:val="Picture"/>
        <w:keepNext/>
        <w:keepLines/>
        <w:spacing w:before="0"/>
      </w:pPr>
      <w:r>
        <w:rPr>
          <w:lang w:eastAsia="en-US"/>
        </w:rPr>
        <w:drawing>
          <wp:inline distT="0" distB="0" distL="0" distR="0" wp14:anchorId="5316BBC9" wp14:editId="14A20F79">
            <wp:extent cx="1691628" cy="1311910"/>
            <wp:effectExtent l="0" t="0" r="4445" b="2540"/>
            <wp:docPr id="1201536789" name="Picture 120153678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536789" name="Picture 8" descr="Table&#10;&#10;Description automatically generated"/>
                    <pic:cNvPicPr/>
                  </pic:nvPicPr>
                  <pic:blipFill rotWithShape="1">
                    <a:blip r:embed="rId42" cstate="print">
                      <a:extLst>
                        <a:ext uri="{28A0092B-C50C-407E-A947-70E740481C1C}">
                          <a14:useLocalDpi xmlns:a14="http://schemas.microsoft.com/office/drawing/2010/main" val="0"/>
                        </a:ext>
                      </a:extLst>
                    </a:blip>
                    <a:srcRect r="73440"/>
                    <a:stretch/>
                  </pic:blipFill>
                  <pic:spPr bwMode="auto">
                    <a:xfrm>
                      <a:off x="0" y="0"/>
                      <a:ext cx="1711462" cy="1327292"/>
                    </a:xfrm>
                    <a:prstGeom prst="rect">
                      <a:avLst/>
                    </a:prstGeom>
                    <a:ln>
                      <a:noFill/>
                    </a:ln>
                    <a:extLst>
                      <a:ext uri="{53640926-AAD7-44D8-BBD7-CCE9431645EC}">
                        <a14:shadowObscured xmlns:a14="http://schemas.microsoft.com/office/drawing/2010/main"/>
                      </a:ext>
                    </a:extLst>
                  </pic:spPr>
                </pic:pic>
              </a:graphicData>
            </a:graphic>
          </wp:inline>
        </w:drawing>
      </w:r>
    </w:p>
    <w:p w14:paraId="3FE926BB" w14:textId="6A661026" w:rsidR="00E6186E" w:rsidRDefault="00E6186E" w:rsidP="00796BA7">
      <w:pPr>
        <w:pStyle w:val="Tableheader"/>
      </w:pPr>
      <w:bookmarkStart w:id="139" w:name="_Toc135560706"/>
      <w:r>
        <w:t>Tab</w:t>
      </w:r>
      <w:r w:rsidR="009021A3">
        <w:t>le 4.2B: Supervised Time Series Forest (STSF)</w:t>
      </w:r>
      <w:bookmarkEnd w:id="139"/>
    </w:p>
    <w:tbl>
      <w:tblPr>
        <w:tblStyle w:val="APAReport"/>
        <w:tblpPr w:leftFromText="180" w:rightFromText="180" w:vertAnchor="text" w:horzAnchor="margin" w:tblpY="37"/>
        <w:tblW w:w="0" w:type="auto"/>
        <w:tblLook w:val="04A0" w:firstRow="1" w:lastRow="0" w:firstColumn="1" w:lastColumn="0" w:noHBand="0" w:noVBand="1"/>
      </w:tblPr>
      <w:tblGrid>
        <w:gridCol w:w="1134"/>
        <w:gridCol w:w="964"/>
        <w:gridCol w:w="964"/>
        <w:gridCol w:w="737"/>
        <w:gridCol w:w="1247"/>
        <w:gridCol w:w="1361"/>
      </w:tblGrid>
      <w:tr w:rsidR="00860702" w14:paraId="0758CDA0" w14:textId="77777777" w:rsidTr="00860702">
        <w:trPr>
          <w:cnfStyle w:val="100000000000" w:firstRow="1" w:lastRow="0" w:firstColumn="0" w:lastColumn="0" w:oddVBand="0" w:evenVBand="0" w:oddHBand="0" w:evenHBand="0" w:firstRowFirstColumn="0" w:firstRowLastColumn="0" w:lastRowFirstColumn="0" w:lastRowLastColumn="0"/>
          <w:trHeight w:val="340"/>
        </w:trPr>
        <w:tc>
          <w:tcPr>
            <w:tcW w:w="1134" w:type="dxa"/>
            <w:vAlign w:val="center"/>
          </w:tcPr>
          <w:p w14:paraId="1EFE9312" w14:textId="77777777" w:rsidR="00860702" w:rsidRPr="00B3556C" w:rsidRDefault="00860702" w:rsidP="00860702">
            <w:pPr>
              <w:pStyle w:val="Table"/>
              <w:rPr>
                <w:b/>
                <w:bCs/>
              </w:rPr>
            </w:pPr>
          </w:p>
        </w:tc>
        <w:tc>
          <w:tcPr>
            <w:tcW w:w="964" w:type="dxa"/>
            <w:vAlign w:val="center"/>
          </w:tcPr>
          <w:p w14:paraId="275CEA9D" w14:textId="77777777" w:rsidR="00860702" w:rsidRPr="00B3556C" w:rsidRDefault="00860702" w:rsidP="00860702">
            <w:pPr>
              <w:pStyle w:val="Table"/>
              <w:rPr>
                <w:b/>
                <w:bCs/>
              </w:rPr>
            </w:pPr>
            <w:r w:rsidRPr="00B3556C">
              <w:rPr>
                <w:b/>
                <w:bCs/>
              </w:rPr>
              <w:t>Biking</w:t>
            </w:r>
          </w:p>
        </w:tc>
        <w:tc>
          <w:tcPr>
            <w:tcW w:w="964" w:type="dxa"/>
            <w:vAlign w:val="center"/>
          </w:tcPr>
          <w:p w14:paraId="32A1510B" w14:textId="77777777" w:rsidR="00860702" w:rsidRPr="00B3556C" w:rsidRDefault="00860702" w:rsidP="00860702">
            <w:pPr>
              <w:pStyle w:val="Table"/>
              <w:rPr>
                <w:b/>
                <w:bCs/>
              </w:rPr>
            </w:pPr>
            <w:r w:rsidRPr="00B3556C">
              <w:rPr>
                <w:b/>
                <w:bCs/>
              </w:rPr>
              <w:t>Running</w:t>
            </w:r>
          </w:p>
        </w:tc>
        <w:tc>
          <w:tcPr>
            <w:tcW w:w="737" w:type="dxa"/>
            <w:vAlign w:val="center"/>
          </w:tcPr>
          <w:p w14:paraId="71AEDBD3" w14:textId="77777777" w:rsidR="00860702" w:rsidRPr="00B3556C" w:rsidRDefault="00860702" w:rsidP="00860702">
            <w:pPr>
              <w:pStyle w:val="Table"/>
              <w:rPr>
                <w:b/>
                <w:bCs/>
              </w:rPr>
            </w:pPr>
            <w:r w:rsidRPr="00B3556C">
              <w:rPr>
                <w:b/>
                <w:bCs/>
              </w:rPr>
              <w:t>Other</w:t>
            </w:r>
          </w:p>
        </w:tc>
        <w:tc>
          <w:tcPr>
            <w:tcW w:w="1247" w:type="dxa"/>
            <w:vAlign w:val="center"/>
          </w:tcPr>
          <w:p w14:paraId="5C341CC5" w14:textId="77777777" w:rsidR="00860702" w:rsidRPr="00B3556C" w:rsidRDefault="00860702" w:rsidP="00860702">
            <w:pPr>
              <w:pStyle w:val="Table"/>
              <w:jc w:val="center"/>
              <w:rPr>
                <w:b/>
                <w:bCs/>
              </w:rPr>
            </w:pPr>
            <w:r w:rsidRPr="00B3556C">
              <w:rPr>
                <w:b/>
                <w:bCs/>
              </w:rPr>
              <w:t>Macro Avg</w:t>
            </w:r>
          </w:p>
        </w:tc>
        <w:tc>
          <w:tcPr>
            <w:tcW w:w="1361" w:type="dxa"/>
            <w:vAlign w:val="center"/>
          </w:tcPr>
          <w:p w14:paraId="564099CA" w14:textId="77777777" w:rsidR="00860702" w:rsidRPr="00B3556C" w:rsidRDefault="00860702" w:rsidP="00860702">
            <w:pPr>
              <w:pStyle w:val="Table"/>
              <w:jc w:val="center"/>
              <w:rPr>
                <w:b/>
                <w:bCs/>
              </w:rPr>
            </w:pPr>
            <w:r w:rsidRPr="00B3556C">
              <w:rPr>
                <w:b/>
                <w:bCs/>
              </w:rPr>
              <w:t>Weighted Avg</w:t>
            </w:r>
          </w:p>
        </w:tc>
      </w:tr>
      <w:tr w:rsidR="00860702" w14:paraId="77168A03" w14:textId="77777777" w:rsidTr="00860702">
        <w:trPr>
          <w:trHeight w:val="283"/>
        </w:trPr>
        <w:tc>
          <w:tcPr>
            <w:tcW w:w="1134" w:type="dxa"/>
            <w:vAlign w:val="center"/>
          </w:tcPr>
          <w:p w14:paraId="74D53489" w14:textId="77777777" w:rsidR="00860702" w:rsidRPr="00B3556C" w:rsidRDefault="00860702" w:rsidP="00860702">
            <w:pPr>
              <w:pStyle w:val="Table"/>
              <w:rPr>
                <w:b/>
                <w:bCs/>
              </w:rPr>
            </w:pPr>
            <w:r w:rsidRPr="00B3556C">
              <w:rPr>
                <w:b/>
                <w:bCs/>
              </w:rPr>
              <w:t>Precision</w:t>
            </w:r>
          </w:p>
        </w:tc>
        <w:tc>
          <w:tcPr>
            <w:tcW w:w="964" w:type="dxa"/>
            <w:vAlign w:val="center"/>
          </w:tcPr>
          <w:p w14:paraId="324D5B90" w14:textId="77777777" w:rsidR="00860702" w:rsidRDefault="00860702" w:rsidP="00860702">
            <w:pPr>
              <w:pStyle w:val="Table"/>
            </w:pPr>
            <w:r>
              <w:t>0.865</w:t>
            </w:r>
          </w:p>
        </w:tc>
        <w:tc>
          <w:tcPr>
            <w:tcW w:w="964" w:type="dxa"/>
            <w:vAlign w:val="center"/>
          </w:tcPr>
          <w:p w14:paraId="5CBE7D73" w14:textId="77777777" w:rsidR="00860702" w:rsidRDefault="00860702" w:rsidP="00860702">
            <w:pPr>
              <w:pStyle w:val="Table"/>
            </w:pPr>
            <w:r>
              <w:t>0.897</w:t>
            </w:r>
          </w:p>
        </w:tc>
        <w:tc>
          <w:tcPr>
            <w:tcW w:w="737" w:type="dxa"/>
            <w:vAlign w:val="center"/>
          </w:tcPr>
          <w:p w14:paraId="12DF9253" w14:textId="77777777" w:rsidR="00860702" w:rsidRDefault="00860702" w:rsidP="00860702">
            <w:pPr>
              <w:pStyle w:val="Table"/>
            </w:pPr>
            <w:r>
              <w:t>1.0</w:t>
            </w:r>
          </w:p>
        </w:tc>
        <w:tc>
          <w:tcPr>
            <w:tcW w:w="1247" w:type="dxa"/>
            <w:vAlign w:val="center"/>
          </w:tcPr>
          <w:p w14:paraId="25FD430F" w14:textId="77777777" w:rsidR="00860702" w:rsidRDefault="00860702" w:rsidP="00860702">
            <w:pPr>
              <w:pStyle w:val="Table"/>
              <w:jc w:val="center"/>
            </w:pPr>
            <w:r>
              <w:t>0.921</w:t>
            </w:r>
          </w:p>
        </w:tc>
        <w:tc>
          <w:tcPr>
            <w:tcW w:w="1361" w:type="dxa"/>
            <w:vAlign w:val="center"/>
          </w:tcPr>
          <w:p w14:paraId="0002662D" w14:textId="77777777" w:rsidR="00860702" w:rsidRDefault="00860702" w:rsidP="00860702">
            <w:pPr>
              <w:pStyle w:val="Table"/>
              <w:jc w:val="center"/>
            </w:pPr>
            <w:r>
              <w:t>0.923</w:t>
            </w:r>
          </w:p>
        </w:tc>
      </w:tr>
      <w:tr w:rsidR="00860702" w14:paraId="3F5B40EE" w14:textId="77777777" w:rsidTr="00860702">
        <w:trPr>
          <w:trHeight w:val="283"/>
        </w:trPr>
        <w:tc>
          <w:tcPr>
            <w:tcW w:w="1134" w:type="dxa"/>
            <w:vAlign w:val="center"/>
          </w:tcPr>
          <w:p w14:paraId="36B981BD" w14:textId="77777777" w:rsidR="00860702" w:rsidRPr="00B3556C" w:rsidRDefault="00860702" w:rsidP="00860702">
            <w:pPr>
              <w:pStyle w:val="Table"/>
              <w:rPr>
                <w:b/>
                <w:bCs/>
              </w:rPr>
            </w:pPr>
            <w:r w:rsidRPr="00B3556C">
              <w:rPr>
                <w:b/>
                <w:bCs/>
              </w:rPr>
              <w:t>Recall</w:t>
            </w:r>
          </w:p>
        </w:tc>
        <w:tc>
          <w:tcPr>
            <w:tcW w:w="964" w:type="dxa"/>
            <w:vAlign w:val="center"/>
          </w:tcPr>
          <w:p w14:paraId="05B2FF9D" w14:textId="77777777" w:rsidR="00860702" w:rsidRDefault="00860702" w:rsidP="00860702">
            <w:pPr>
              <w:pStyle w:val="Table"/>
            </w:pPr>
            <w:r>
              <w:t>0.918</w:t>
            </w:r>
          </w:p>
        </w:tc>
        <w:tc>
          <w:tcPr>
            <w:tcW w:w="964" w:type="dxa"/>
            <w:vAlign w:val="center"/>
          </w:tcPr>
          <w:p w14:paraId="3F04D63E" w14:textId="77777777" w:rsidR="00860702" w:rsidRDefault="00860702" w:rsidP="00860702">
            <w:pPr>
              <w:pStyle w:val="Table"/>
            </w:pPr>
            <w:r>
              <w:t>0.963</w:t>
            </w:r>
          </w:p>
        </w:tc>
        <w:tc>
          <w:tcPr>
            <w:tcW w:w="737" w:type="dxa"/>
            <w:vAlign w:val="center"/>
          </w:tcPr>
          <w:p w14:paraId="379BE8CF" w14:textId="77777777" w:rsidR="00860702" w:rsidRDefault="00860702" w:rsidP="00860702">
            <w:pPr>
              <w:pStyle w:val="Table"/>
            </w:pPr>
            <w:r>
              <w:t>0.851</w:t>
            </w:r>
          </w:p>
        </w:tc>
        <w:tc>
          <w:tcPr>
            <w:tcW w:w="1247" w:type="dxa"/>
            <w:vAlign w:val="center"/>
          </w:tcPr>
          <w:p w14:paraId="733F1055" w14:textId="77777777" w:rsidR="00860702" w:rsidRDefault="00860702" w:rsidP="00860702">
            <w:pPr>
              <w:pStyle w:val="Table"/>
              <w:jc w:val="center"/>
            </w:pPr>
            <w:r>
              <w:t>0.911</w:t>
            </w:r>
          </w:p>
        </w:tc>
        <w:tc>
          <w:tcPr>
            <w:tcW w:w="1361" w:type="dxa"/>
            <w:vAlign w:val="center"/>
          </w:tcPr>
          <w:p w14:paraId="5562837D" w14:textId="77777777" w:rsidR="00860702" w:rsidRDefault="00860702" w:rsidP="00860702">
            <w:pPr>
              <w:pStyle w:val="Table"/>
              <w:jc w:val="center"/>
            </w:pPr>
            <w:r>
              <w:t>0.918</w:t>
            </w:r>
          </w:p>
        </w:tc>
      </w:tr>
      <w:tr w:rsidR="00860702" w14:paraId="7BF8FD6E" w14:textId="77777777" w:rsidTr="00860702">
        <w:trPr>
          <w:trHeight w:val="283"/>
        </w:trPr>
        <w:tc>
          <w:tcPr>
            <w:tcW w:w="1134" w:type="dxa"/>
            <w:vAlign w:val="center"/>
          </w:tcPr>
          <w:p w14:paraId="2AD6C13B" w14:textId="77777777" w:rsidR="00860702" w:rsidRPr="00B3556C" w:rsidRDefault="00860702" w:rsidP="00860702">
            <w:pPr>
              <w:pStyle w:val="Table"/>
              <w:rPr>
                <w:b/>
                <w:bCs/>
              </w:rPr>
            </w:pPr>
            <w:r w:rsidRPr="00B3556C">
              <w:rPr>
                <w:b/>
                <w:bCs/>
              </w:rPr>
              <w:t>F1-Score</w:t>
            </w:r>
          </w:p>
        </w:tc>
        <w:tc>
          <w:tcPr>
            <w:tcW w:w="964" w:type="dxa"/>
            <w:vAlign w:val="center"/>
          </w:tcPr>
          <w:p w14:paraId="0BBFB4F3" w14:textId="77777777" w:rsidR="00860702" w:rsidRDefault="00860702" w:rsidP="00860702">
            <w:pPr>
              <w:pStyle w:val="Table"/>
            </w:pPr>
            <w:r>
              <w:t>0.891</w:t>
            </w:r>
          </w:p>
        </w:tc>
        <w:tc>
          <w:tcPr>
            <w:tcW w:w="964" w:type="dxa"/>
            <w:vAlign w:val="center"/>
          </w:tcPr>
          <w:p w14:paraId="548D90D0" w14:textId="77777777" w:rsidR="00860702" w:rsidRDefault="00860702" w:rsidP="00860702">
            <w:pPr>
              <w:pStyle w:val="Table"/>
            </w:pPr>
            <w:r>
              <w:t>0.930</w:t>
            </w:r>
          </w:p>
        </w:tc>
        <w:tc>
          <w:tcPr>
            <w:tcW w:w="737" w:type="dxa"/>
            <w:vAlign w:val="center"/>
          </w:tcPr>
          <w:p w14:paraId="55F960CA" w14:textId="77777777" w:rsidR="00860702" w:rsidRDefault="00860702" w:rsidP="00860702">
            <w:pPr>
              <w:pStyle w:val="Table"/>
            </w:pPr>
            <w:r>
              <w:t>0.918</w:t>
            </w:r>
          </w:p>
        </w:tc>
        <w:tc>
          <w:tcPr>
            <w:tcW w:w="1247" w:type="dxa"/>
            <w:vAlign w:val="center"/>
          </w:tcPr>
          <w:p w14:paraId="5B030E6E" w14:textId="77777777" w:rsidR="00860702" w:rsidRDefault="00860702" w:rsidP="00860702">
            <w:pPr>
              <w:pStyle w:val="Table"/>
              <w:jc w:val="center"/>
            </w:pPr>
            <w:r>
              <w:t>0.913</w:t>
            </w:r>
          </w:p>
        </w:tc>
        <w:tc>
          <w:tcPr>
            <w:tcW w:w="1361" w:type="dxa"/>
            <w:vAlign w:val="center"/>
          </w:tcPr>
          <w:p w14:paraId="1F4D8521" w14:textId="77777777" w:rsidR="00860702" w:rsidRDefault="00860702" w:rsidP="00860702">
            <w:pPr>
              <w:pStyle w:val="Table"/>
              <w:jc w:val="center"/>
            </w:pPr>
            <w:r>
              <w:t>0.918</w:t>
            </w:r>
          </w:p>
        </w:tc>
      </w:tr>
      <w:tr w:rsidR="00860702" w14:paraId="310332ED" w14:textId="77777777" w:rsidTr="00F132B6">
        <w:trPr>
          <w:trHeight w:val="283"/>
        </w:trPr>
        <w:tc>
          <w:tcPr>
            <w:tcW w:w="1134" w:type="dxa"/>
            <w:tcBorders>
              <w:bottom w:val="single" w:sz="4" w:space="0" w:color="auto"/>
            </w:tcBorders>
            <w:vAlign w:val="center"/>
          </w:tcPr>
          <w:p w14:paraId="1A1F58E1" w14:textId="77777777" w:rsidR="00860702" w:rsidRPr="00B3556C" w:rsidRDefault="00860702" w:rsidP="00860702">
            <w:pPr>
              <w:pStyle w:val="Table"/>
              <w:rPr>
                <w:b/>
                <w:bCs/>
              </w:rPr>
            </w:pPr>
            <w:r w:rsidRPr="00B3556C">
              <w:rPr>
                <w:b/>
                <w:bCs/>
              </w:rPr>
              <w:t>Support</w:t>
            </w:r>
          </w:p>
        </w:tc>
        <w:tc>
          <w:tcPr>
            <w:tcW w:w="964" w:type="dxa"/>
            <w:tcBorders>
              <w:bottom w:val="single" w:sz="4" w:space="0" w:color="auto"/>
            </w:tcBorders>
            <w:vAlign w:val="center"/>
          </w:tcPr>
          <w:p w14:paraId="3FA16337" w14:textId="77777777" w:rsidR="00860702" w:rsidRDefault="00860702" w:rsidP="00860702">
            <w:pPr>
              <w:pStyle w:val="Table"/>
            </w:pPr>
            <w:r>
              <w:t>49</w:t>
            </w:r>
          </w:p>
        </w:tc>
        <w:tc>
          <w:tcPr>
            <w:tcW w:w="964" w:type="dxa"/>
            <w:tcBorders>
              <w:bottom w:val="single" w:sz="4" w:space="0" w:color="auto"/>
            </w:tcBorders>
            <w:vAlign w:val="center"/>
          </w:tcPr>
          <w:p w14:paraId="2D6806A7" w14:textId="77777777" w:rsidR="00860702" w:rsidRDefault="00860702" w:rsidP="00860702">
            <w:pPr>
              <w:pStyle w:val="Table"/>
            </w:pPr>
            <w:r>
              <w:t>109</w:t>
            </w:r>
          </w:p>
        </w:tc>
        <w:tc>
          <w:tcPr>
            <w:tcW w:w="737" w:type="dxa"/>
            <w:tcBorders>
              <w:bottom w:val="single" w:sz="4" w:space="0" w:color="auto"/>
            </w:tcBorders>
            <w:vAlign w:val="center"/>
          </w:tcPr>
          <w:p w14:paraId="0AD40E10" w14:textId="77777777" w:rsidR="00860702" w:rsidRDefault="00860702" w:rsidP="00860702">
            <w:pPr>
              <w:pStyle w:val="Table"/>
            </w:pPr>
            <w:r>
              <w:t>74</w:t>
            </w:r>
          </w:p>
        </w:tc>
        <w:tc>
          <w:tcPr>
            <w:tcW w:w="1247" w:type="dxa"/>
            <w:tcBorders>
              <w:bottom w:val="single" w:sz="4" w:space="0" w:color="auto"/>
            </w:tcBorders>
            <w:vAlign w:val="center"/>
          </w:tcPr>
          <w:p w14:paraId="042C23AE" w14:textId="77777777" w:rsidR="00860702" w:rsidRDefault="00860702" w:rsidP="00860702">
            <w:pPr>
              <w:pStyle w:val="Table"/>
              <w:jc w:val="center"/>
            </w:pPr>
            <w:r>
              <w:t>232</w:t>
            </w:r>
          </w:p>
        </w:tc>
        <w:tc>
          <w:tcPr>
            <w:tcW w:w="1361" w:type="dxa"/>
            <w:tcBorders>
              <w:bottom w:val="single" w:sz="4" w:space="0" w:color="auto"/>
            </w:tcBorders>
            <w:vAlign w:val="center"/>
          </w:tcPr>
          <w:p w14:paraId="2C616F9A" w14:textId="77777777" w:rsidR="00860702" w:rsidRDefault="00860702" w:rsidP="00860702">
            <w:pPr>
              <w:pStyle w:val="Table"/>
              <w:jc w:val="center"/>
            </w:pPr>
            <w:r>
              <w:t>232</w:t>
            </w:r>
          </w:p>
        </w:tc>
      </w:tr>
      <w:tr w:rsidR="00860702" w14:paraId="37616DFE" w14:textId="77777777" w:rsidTr="00F132B6">
        <w:trPr>
          <w:trHeight w:val="283"/>
        </w:trPr>
        <w:tc>
          <w:tcPr>
            <w:tcW w:w="1134" w:type="dxa"/>
            <w:tcBorders>
              <w:top w:val="single" w:sz="4" w:space="0" w:color="auto"/>
              <w:bottom w:val="single" w:sz="8" w:space="0" w:color="auto"/>
            </w:tcBorders>
            <w:vAlign w:val="center"/>
          </w:tcPr>
          <w:p w14:paraId="62C5689D" w14:textId="77777777" w:rsidR="00860702" w:rsidRPr="00BC69FD" w:rsidRDefault="00860702" w:rsidP="00860702">
            <w:pPr>
              <w:pStyle w:val="Table"/>
              <w:rPr>
                <w:b/>
                <w:bCs/>
              </w:rPr>
            </w:pPr>
            <w:r w:rsidRPr="00BC69FD">
              <w:rPr>
                <w:b/>
                <w:bCs/>
              </w:rPr>
              <w:t>Accuracy</w:t>
            </w:r>
          </w:p>
        </w:tc>
        <w:tc>
          <w:tcPr>
            <w:tcW w:w="964" w:type="dxa"/>
            <w:tcBorders>
              <w:top w:val="single" w:sz="4" w:space="0" w:color="auto"/>
              <w:bottom w:val="single" w:sz="8" w:space="0" w:color="auto"/>
            </w:tcBorders>
            <w:vAlign w:val="center"/>
          </w:tcPr>
          <w:p w14:paraId="4A4B49EB" w14:textId="77777777" w:rsidR="00860702" w:rsidRPr="00BC69FD" w:rsidRDefault="00860702" w:rsidP="00860702">
            <w:pPr>
              <w:pStyle w:val="Table"/>
              <w:rPr>
                <w:b/>
                <w:bCs/>
              </w:rPr>
            </w:pPr>
            <w:r w:rsidRPr="00BC69FD">
              <w:rPr>
                <w:b/>
                <w:bCs/>
              </w:rPr>
              <w:t>0.91</w:t>
            </w:r>
            <w:r>
              <w:rPr>
                <w:b/>
                <w:bCs/>
              </w:rPr>
              <w:t>8</w:t>
            </w:r>
          </w:p>
        </w:tc>
        <w:tc>
          <w:tcPr>
            <w:tcW w:w="964" w:type="dxa"/>
            <w:tcBorders>
              <w:top w:val="single" w:sz="4" w:space="0" w:color="auto"/>
              <w:bottom w:val="single" w:sz="8" w:space="0" w:color="auto"/>
            </w:tcBorders>
            <w:vAlign w:val="center"/>
          </w:tcPr>
          <w:p w14:paraId="455F9204" w14:textId="77777777" w:rsidR="00860702" w:rsidRDefault="00860702" w:rsidP="00860702">
            <w:pPr>
              <w:pStyle w:val="Table"/>
            </w:pPr>
          </w:p>
        </w:tc>
        <w:tc>
          <w:tcPr>
            <w:tcW w:w="737" w:type="dxa"/>
            <w:tcBorders>
              <w:top w:val="single" w:sz="4" w:space="0" w:color="auto"/>
              <w:bottom w:val="single" w:sz="8" w:space="0" w:color="auto"/>
            </w:tcBorders>
            <w:vAlign w:val="center"/>
          </w:tcPr>
          <w:p w14:paraId="7E716E87" w14:textId="77777777" w:rsidR="00860702" w:rsidRDefault="00860702" w:rsidP="00860702">
            <w:pPr>
              <w:pStyle w:val="Table"/>
            </w:pPr>
          </w:p>
        </w:tc>
        <w:tc>
          <w:tcPr>
            <w:tcW w:w="1247" w:type="dxa"/>
            <w:tcBorders>
              <w:top w:val="single" w:sz="4" w:space="0" w:color="auto"/>
              <w:bottom w:val="single" w:sz="8" w:space="0" w:color="auto"/>
            </w:tcBorders>
            <w:vAlign w:val="center"/>
          </w:tcPr>
          <w:p w14:paraId="60AA3165" w14:textId="77777777" w:rsidR="00860702" w:rsidRDefault="00860702" w:rsidP="00860702">
            <w:pPr>
              <w:pStyle w:val="Table"/>
              <w:jc w:val="center"/>
            </w:pPr>
          </w:p>
        </w:tc>
        <w:tc>
          <w:tcPr>
            <w:tcW w:w="1361" w:type="dxa"/>
            <w:tcBorders>
              <w:top w:val="single" w:sz="4" w:space="0" w:color="auto"/>
              <w:bottom w:val="single" w:sz="8" w:space="0" w:color="auto"/>
            </w:tcBorders>
            <w:vAlign w:val="center"/>
          </w:tcPr>
          <w:p w14:paraId="7C35CF5F" w14:textId="77777777" w:rsidR="00860702" w:rsidRDefault="00860702" w:rsidP="00860702">
            <w:pPr>
              <w:pStyle w:val="Table"/>
            </w:pPr>
          </w:p>
        </w:tc>
      </w:tr>
    </w:tbl>
    <w:p w14:paraId="45AFEC2E" w14:textId="38812762" w:rsidR="002A6A7C" w:rsidRDefault="004D11B3" w:rsidP="00860702">
      <w:pPr>
        <w:pStyle w:val="Picture"/>
        <w:spacing w:before="0"/>
      </w:pPr>
      <w:r>
        <w:rPr>
          <w:lang w:eastAsia="en-US"/>
        </w:rPr>
        <w:drawing>
          <wp:inline distT="0" distB="0" distL="0" distR="0" wp14:anchorId="51EA12EA" wp14:editId="3BA15BB3">
            <wp:extent cx="1675908" cy="1292656"/>
            <wp:effectExtent l="0" t="0" r="635" b="3175"/>
            <wp:docPr id="819571441" name="Picture 81957144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571441" name="Picture 9" descr="Table&#10;&#10;Description automatically generated"/>
                    <pic:cNvPicPr/>
                  </pic:nvPicPr>
                  <pic:blipFill rotWithShape="1">
                    <a:blip r:embed="rId43" cstate="print">
                      <a:extLst>
                        <a:ext uri="{28A0092B-C50C-407E-A947-70E740481C1C}">
                          <a14:useLocalDpi xmlns:a14="http://schemas.microsoft.com/office/drawing/2010/main" val="0"/>
                        </a:ext>
                      </a:extLst>
                    </a:blip>
                    <a:srcRect r="73295"/>
                    <a:stretch/>
                  </pic:blipFill>
                  <pic:spPr bwMode="auto">
                    <a:xfrm>
                      <a:off x="0" y="0"/>
                      <a:ext cx="1682726" cy="1297915"/>
                    </a:xfrm>
                    <a:prstGeom prst="rect">
                      <a:avLst/>
                    </a:prstGeom>
                    <a:ln>
                      <a:noFill/>
                    </a:ln>
                    <a:extLst>
                      <a:ext uri="{53640926-AAD7-44D8-BBD7-CCE9431645EC}">
                        <a14:shadowObscured xmlns:a14="http://schemas.microsoft.com/office/drawing/2010/main"/>
                      </a:ext>
                    </a:extLst>
                  </pic:spPr>
                </pic:pic>
              </a:graphicData>
            </a:graphic>
          </wp:inline>
        </w:drawing>
      </w:r>
    </w:p>
    <w:p w14:paraId="0A0A2A41" w14:textId="189DE0A3" w:rsidR="002A6A7C" w:rsidRDefault="002A6A7C" w:rsidP="00E53496">
      <w:pPr>
        <w:pStyle w:val="Tableheader"/>
        <w:keepNext/>
        <w:keepLines/>
      </w:pPr>
      <w:bookmarkStart w:id="140" w:name="_Toc135560707"/>
      <w:r>
        <w:t>Table 4.2</w:t>
      </w:r>
      <w:r w:rsidR="00C65D4F">
        <w:t>C</w:t>
      </w:r>
      <w:r>
        <w:t xml:space="preserve">: </w:t>
      </w:r>
      <w:r w:rsidR="00C65D4F">
        <w:t>Random Interval Spectral Ensemble</w:t>
      </w:r>
      <w:r>
        <w:t xml:space="preserve"> (</w:t>
      </w:r>
      <w:r w:rsidR="00C65D4F">
        <w:t>RISE</w:t>
      </w:r>
      <w:r>
        <w:t>)</w:t>
      </w:r>
      <w:bookmarkEnd w:id="140"/>
    </w:p>
    <w:tbl>
      <w:tblPr>
        <w:tblStyle w:val="APAReport"/>
        <w:tblpPr w:leftFromText="180" w:rightFromText="180" w:vertAnchor="text" w:horzAnchor="margin" w:tblpY="26"/>
        <w:tblW w:w="0" w:type="auto"/>
        <w:tblLook w:val="04A0" w:firstRow="1" w:lastRow="0" w:firstColumn="1" w:lastColumn="0" w:noHBand="0" w:noVBand="1"/>
      </w:tblPr>
      <w:tblGrid>
        <w:gridCol w:w="1134"/>
        <w:gridCol w:w="964"/>
        <w:gridCol w:w="964"/>
        <w:gridCol w:w="737"/>
        <w:gridCol w:w="1247"/>
        <w:gridCol w:w="1361"/>
      </w:tblGrid>
      <w:tr w:rsidR="00860702" w14:paraId="38AB1423" w14:textId="77777777" w:rsidTr="00860702">
        <w:trPr>
          <w:cnfStyle w:val="100000000000" w:firstRow="1" w:lastRow="0" w:firstColumn="0" w:lastColumn="0" w:oddVBand="0" w:evenVBand="0" w:oddHBand="0" w:evenHBand="0" w:firstRowFirstColumn="0" w:firstRowLastColumn="0" w:lastRowFirstColumn="0" w:lastRowLastColumn="0"/>
          <w:trHeight w:val="340"/>
        </w:trPr>
        <w:tc>
          <w:tcPr>
            <w:tcW w:w="1134" w:type="dxa"/>
            <w:vAlign w:val="center"/>
          </w:tcPr>
          <w:p w14:paraId="7AF04351" w14:textId="77777777" w:rsidR="00860702" w:rsidRPr="00B3556C" w:rsidRDefault="00860702" w:rsidP="00E53496">
            <w:pPr>
              <w:pStyle w:val="Table"/>
              <w:keepNext/>
              <w:keepLines/>
              <w:rPr>
                <w:b/>
                <w:bCs/>
              </w:rPr>
            </w:pPr>
          </w:p>
        </w:tc>
        <w:tc>
          <w:tcPr>
            <w:tcW w:w="964" w:type="dxa"/>
            <w:vAlign w:val="center"/>
          </w:tcPr>
          <w:p w14:paraId="6E5378AD" w14:textId="77777777" w:rsidR="00860702" w:rsidRPr="00B3556C" w:rsidRDefault="00860702" w:rsidP="00E53496">
            <w:pPr>
              <w:pStyle w:val="Table"/>
              <w:keepNext/>
              <w:keepLines/>
              <w:rPr>
                <w:b/>
                <w:bCs/>
              </w:rPr>
            </w:pPr>
            <w:r w:rsidRPr="00B3556C">
              <w:rPr>
                <w:b/>
                <w:bCs/>
              </w:rPr>
              <w:t>Biking</w:t>
            </w:r>
          </w:p>
        </w:tc>
        <w:tc>
          <w:tcPr>
            <w:tcW w:w="964" w:type="dxa"/>
            <w:vAlign w:val="center"/>
          </w:tcPr>
          <w:p w14:paraId="1349879A" w14:textId="77777777" w:rsidR="00860702" w:rsidRPr="00B3556C" w:rsidRDefault="00860702" w:rsidP="00E53496">
            <w:pPr>
              <w:pStyle w:val="Table"/>
              <w:keepNext/>
              <w:keepLines/>
              <w:rPr>
                <w:b/>
                <w:bCs/>
              </w:rPr>
            </w:pPr>
            <w:r w:rsidRPr="00B3556C">
              <w:rPr>
                <w:b/>
                <w:bCs/>
              </w:rPr>
              <w:t>Running</w:t>
            </w:r>
          </w:p>
        </w:tc>
        <w:tc>
          <w:tcPr>
            <w:tcW w:w="737" w:type="dxa"/>
            <w:vAlign w:val="center"/>
          </w:tcPr>
          <w:p w14:paraId="06E3D113" w14:textId="77777777" w:rsidR="00860702" w:rsidRPr="00B3556C" w:rsidRDefault="00860702" w:rsidP="00E53496">
            <w:pPr>
              <w:pStyle w:val="Table"/>
              <w:keepNext/>
              <w:keepLines/>
              <w:rPr>
                <w:b/>
                <w:bCs/>
              </w:rPr>
            </w:pPr>
            <w:r w:rsidRPr="00B3556C">
              <w:rPr>
                <w:b/>
                <w:bCs/>
              </w:rPr>
              <w:t>Other</w:t>
            </w:r>
          </w:p>
        </w:tc>
        <w:tc>
          <w:tcPr>
            <w:tcW w:w="1247" w:type="dxa"/>
            <w:vAlign w:val="center"/>
          </w:tcPr>
          <w:p w14:paraId="6CD88D3B" w14:textId="77777777" w:rsidR="00860702" w:rsidRPr="00B3556C" w:rsidRDefault="00860702" w:rsidP="00E53496">
            <w:pPr>
              <w:pStyle w:val="Table"/>
              <w:keepNext/>
              <w:keepLines/>
              <w:jc w:val="center"/>
              <w:rPr>
                <w:b/>
                <w:bCs/>
              </w:rPr>
            </w:pPr>
            <w:r w:rsidRPr="00B3556C">
              <w:rPr>
                <w:b/>
                <w:bCs/>
              </w:rPr>
              <w:t>Macro Avg</w:t>
            </w:r>
          </w:p>
        </w:tc>
        <w:tc>
          <w:tcPr>
            <w:tcW w:w="1361" w:type="dxa"/>
            <w:vAlign w:val="center"/>
          </w:tcPr>
          <w:p w14:paraId="4AAF0DA3" w14:textId="77777777" w:rsidR="00860702" w:rsidRPr="00B3556C" w:rsidRDefault="00860702" w:rsidP="00E53496">
            <w:pPr>
              <w:pStyle w:val="Table"/>
              <w:keepNext/>
              <w:keepLines/>
              <w:jc w:val="center"/>
              <w:rPr>
                <w:b/>
                <w:bCs/>
              </w:rPr>
            </w:pPr>
            <w:r w:rsidRPr="00B3556C">
              <w:rPr>
                <w:b/>
                <w:bCs/>
              </w:rPr>
              <w:t>Weighted Avg</w:t>
            </w:r>
          </w:p>
        </w:tc>
      </w:tr>
      <w:tr w:rsidR="00860702" w14:paraId="1E6A47B1" w14:textId="77777777" w:rsidTr="00860702">
        <w:trPr>
          <w:trHeight w:val="283"/>
        </w:trPr>
        <w:tc>
          <w:tcPr>
            <w:tcW w:w="1134" w:type="dxa"/>
            <w:vAlign w:val="center"/>
          </w:tcPr>
          <w:p w14:paraId="1630481A" w14:textId="77777777" w:rsidR="00860702" w:rsidRPr="00B3556C" w:rsidRDefault="00860702" w:rsidP="00E53496">
            <w:pPr>
              <w:pStyle w:val="Table"/>
              <w:keepNext/>
              <w:keepLines/>
              <w:rPr>
                <w:b/>
                <w:bCs/>
              </w:rPr>
            </w:pPr>
            <w:r w:rsidRPr="00B3556C">
              <w:rPr>
                <w:b/>
                <w:bCs/>
              </w:rPr>
              <w:t>Precision</w:t>
            </w:r>
          </w:p>
        </w:tc>
        <w:tc>
          <w:tcPr>
            <w:tcW w:w="964" w:type="dxa"/>
            <w:vAlign w:val="center"/>
          </w:tcPr>
          <w:p w14:paraId="554AC890" w14:textId="77777777" w:rsidR="00860702" w:rsidRDefault="00860702" w:rsidP="00E53496">
            <w:pPr>
              <w:pStyle w:val="Table"/>
              <w:keepNext/>
              <w:keepLines/>
            </w:pPr>
            <w:r>
              <w:t>0.902</w:t>
            </w:r>
          </w:p>
        </w:tc>
        <w:tc>
          <w:tcPr>
            <w:tcW w:w="964" w:type="dxa"/>
            <w:vAlign w:val="center"/>
          </w:tcPr>
          <w:p w14:paraId="30FD2237" w14:textId="77777777" w:rsidR="00860702" w:rsidRDefault="00860702" w:rsidP="00E53496">
            <w:pPr>
              <w:pStyle w:val="Table"/>
              <w:keepNext/>
              <w:keepLines/>
            </w:pPr>
            <w:r>
              <w:t>0.892</w:t>
            </w:r>
          </w:p>
        </w:tc>
        <w:tc>
          <w:tcPr>
            <w:tcW w:w="737" w:type="dxa"/>
            <w:vAlign w:val="center"/>
          </w:tcPr>
          <w:p w14:paraId="7A167304" w14:textId="77777777" w:rsidR="00860702" w:rsidRDefault="00860702" w:rsidP="00E53496">
            <w:pPr>
              <w:pStyle w:val="Table"/>
              <w:keepNext/>
              <w:keepLines/>
            </w:pPr>
            <w:r>
              <w:t>0.930</w:t>
            </w:r>
          </w:p>
        </w:tc>
        <w:tc>
          <w:tcPr>
            <w:tcW w:w="1247" w:type="dxa"/>
            <w:vAlign w:val="center"/>
          </w:tcPr>
          <w:p w14:paraId="4A4754E4" w14:textId="77777777" w:rsidR="00860702" w:rsidRDefault="00860702" w:rsidP="00E53496">
            <w:pPr>
              <w:pStyle w:val="Table"/>
              <w:keepNext/>
              <w:keepLines/>
              <w:jc w:val="center"/>
            </w:pPr>
            <w:r>
              <w:t>0.908</w:t>
            </w:r>
          </w:p>
        </w:tc>
        <w:tc>
          <w:tcPr>
            <w:tcW w:w="1361" w:type="dxa"/>
            <w:vAlign w:val="center"/>
          </w:tcPr>
          <w:p w14:paraId="2D909329" w14:textId="77777777" w:rsidR="00860702" w:rsidRDefault="00860702" w:rsidP="00E53496">
            <w:pPr>
              <w:pStyle w:val="Table"/>
              <w:keepNext/>
              <w:keepLines/>
              <w:jc w:val="center"/>
            </w:pPr>
            <w:r>
              <w:t>0.906</w:t>
            </w:r>
          </w:p>
        </w:tc>
      </w:tr>
      <w:tr w:rsidR="00860702" w14:paraId="1481ABAB" w14:textId="77777777" w:rsidTr="00860702">
        <w:trPr>
          <w:trHeight w:val="283"/>
        </w:trPr>
        <w:tc>
          <w:tcPr>
            <w:tcW w:w="1134" w:type="dxa"/>
            <w:vAlign w:val="center"/>
          </w:tcPr>
          <w:p w14:paraId="6E4D02D3" w14:textId="77777777" w:rsidR="00860702" w:rsidRPr="00B3556C" w:rsidRDefault="00860702" w:rsidP="00E53496">
            <w:pPr>
              <w:pStyle w:val="Table"/>
              <w:keepNext/>
              <w:keepLines/>
              <w:rPr>
                <w:b/>
                <w:bCs/>
              </w:rPr>
            </w:pPr>
            <w:r w:rsidRPr="00B3556C">
              <w:rPr>
                <w:b/>
                <w:bCs/>
              </w:rPr>
              <w:t>Recall</w:t>
            </w:r>
          </w:p>
        </w:tc>
        <w:tc>
          <w:tcPr>
            <w:tcW w:w="964" w:type="dxa"/>
            <w:vAlign w:val="center"/>
          </w:tcPr>
          <w:p w14:paraId="1B725B54" w14:textId="77777777" w:rsidR="00860702" w:rsidRDefault="00860702" w:rsidP="00E53496">
            <w:pPr>
              <w:pStyle w:val="Table"/>
              <w:keepNext/>
              <w:keepLines/>
            </w:pPr>
            <w:r>
              <w:t>0.755</w:t>
            </w:r>
          </w:p>
        </w:tc>
        <w:tc>
          <w:tcPr>
            <w:tcW w:w="964" w:type="dxa"/>
            <w:vAlign w:val="center"/>
          </w:tcPr>
          <w:p w14:paraId="0D2676F7" w14:textId="77777777" w:rsidR="00860702" w:rsidRDefault="00860702" w:rsidP="00E53496">
            <w:pPr>
              <w:pStyle w:val="Table"/>
              <w:keepNext/>
              <w:keepLines/>
            </w:pPr>
            <w:r>
              <w:t>0.982</w:t>
            </w:r>
          </w:p>
        </w:tc>
        <w:tc>
          <w:tcPr>
            <w:tcW w:w="737" w:type="dxa"/>
            <w:vAlign w:val="center"/>
          </w:tcPr>
          <w:p w14:paraId="17AEA638" w14:textId="77777777" w:rsidR="00860702" w:rsidRDefault="00860702" w:rsidP="00E53496">
            <w:pPr>
              <w:pStyle w:val="Table"/>
              <w:keepNext/>
              <w:keepLines/>
            </w:pPr>
            <w:r>
              <w:t>0.892</w:t>
            </w:r>
          </w:p>
        </w:tc>
        <w:tc>
          <w:tcPr>
            <w:tcW w:w="1247" w:type="dxa"/>
            <w:vAlign w:val="center"/>
          </w:tcPr>
          <w:p w14:paraId="222B6692" w14:textId="77777777" w:rsidR="00860702" w:rsidRDefault="00860702" w:rsidP="00E53496">
            <w:pPr>
              <w:pStyle w:val="Table"/>
              <w:keepNext/>
              <w:keepLines/>
              <w:jc w:val="center"/>
            </w:pPr>
            <w:r>
              <w:t>0.876</w:t>
            </w:r>
          </w:p>
        </w:tc>
        <w:tc>
          <w:tcPr>
            <w:tcW w:w="1361" w:type="dxa"/>
            <w:vAlign w:val="center"/>
          </w:tcPr>
          <w:p w14:paraId="760AB9AA" w14:textId="77777777" w:rsidR="00860702" w:rsidRDefault="00860702" w:rsidP="00E53496">
            <w:pPr>
              <w:pStyle w:val="Table"/>
              <w:keepNext/>
              <w:keepLines/>
              <w:jc w:val="center"/>
            </w:pPr>
            <w:r>
              <w:t>0.905</w:t>
            </w:r>
          </w:p>
        </w:tc>
      </w:tr>
      <w:tr w:rsidR="00860702" w14:paraId="02F47921" w14:textId="77777777" w:rsidTr="00860702">
        <w:trPr>
          <w:trHeight w:val="283"/>
        </w:trPr>
        <w:tc>
          <w:tcPr>
            <w:tcW w:w="1134" w:type="dxa"/>
            <w:vAlign w:val="center"/>
          </w:tcPr>
          <w:p w14:paraId="4DA36ACE" w14:textId="77777777" w:rsidR="00860702" w:rsidRPr="00B3556C" w:rsidRDefault="00860702" w:rsidP="00E53496">
            <w:pPr>
              <w:pStyle w:val="Table"/>
              <w:keepNext/>
              <w:keepLines/>
              <w:rPr>
                <w:b/>
                <w:bCs/>
              </w:rPr>
            </w:pPr>
            <w:r w:rsidRPr="00B3556C">
              <w:rPr>
                <w:b/>
                <w:bCs/>
              </w:rPr>
              <w:t>F1-Score</w:t>
            </w:r>
          </w:p>
        </w:tc>
        <w:tc>
          <w:tcPr>
            <w:tcW w:w="964" w:type="dxa"/>
            <w:vAlign w:val="center"/>
          </w:tcPr>
          <w:p w14:paraId="114536B5" w14:textId="77777777" w:rsidR="00860702" w:rsidRDefault="00860702" w:rsidP="00E53496">
            <w:pPr>
              <w:pStyle w:val="Table"/>
              <w:keepNext/>
              <w:keepLines/>
            </w:pPr>
            <w:r>
              <w:t>0.822</w:t>
            </w:r>
          </w:p>
        </w:tc>
        <w:tc>
          <w:tcPr>
            <w:tcW w:w="964" w:type="dxa"/>
            <w:vAlign w:val="center"/>
          </w:tcPr>
          <w:p w14:paraId="27507760" w14:textId="77777777" w:rsidR="00860702" w:rsidRDefault="00860702" w:rsidP="00E53496">
            <w:pPr>
              <w:pStyle w:val="Table"/>
              <w:keepNext/>
              <w:keepLines/>
            </w:pPr>
            <w:r>
              <w:t>0.935</w:t>
            </w:r>
          </w:p>
        </w:tc>
        <w:tc>
          <w:tcPr>
            <w:tcW w:w="737" w:type="dxa"/>
            <w:vAlign w:val="center"/>
          </w:tcPr>
          <w:p w14:paraId="55006B80" w14:textId="77777777" w:rsidR="00860702" w:rsidRDefault="00860702" w:rsidP="00E53496">
            <w:pPr>
              <w:pStyle w:val="Table"/>
              <w:keepNext/>
              <w:keepLines/>
            </w:pPr>
            <w:r>
              <w:t>0.910</w:t>
            </w:r>
          </w:p>
        </w:tc>
        <w:tc>
          <w:tcPr>
            <w:tcW w:w="1247" w:type="dxa"/>
            <w:vAlign w:val="center"/>
          </w:tcPr>
          <w:p w14:paraId="0C28EE3C" w14:textId="77777777" w:rsidR="00860702" w:rsidRDefault="00860702" w:rsidP="00E53496">
            <w:pPr>
              <w:pStyle w:val="Table"/>
              <w:keepNext/>
              <w:keepLines/>
              <w:jc w:val="center"/>
            </w:pPr>
            <w:r>
              <w:t>0.889</w:t>
            </w:r>
          </w:p>
        </w:tc>
        <w:tc>
          <w:tcPr>
            <w:tcW w:w="1361" w:type="dxa"/>
            <w:vAlign w:val="center"/>
          </w:tcPr>
          <w:p w14:paraId="19483A62" w14:textId="77777777" w:rsidR="00860702" w:rsidRDefault="00860702" w:rsidP="00E53496">
            <w:pPr>
              <w:pStyle w:val="Table"/>
              <w:keepNext/>
              <w:keepLines/>
              <w:jc w:val="center"/>
            </w:pPr>
            <w:r>
              <w:t>0.903</w:t>
            </w:r>
          </w:p>
        </w:tc>
      </w:tr>
      <w:tr w:rsidR="00860702" w14:paraId="11C22C7A" w14:textId="77777777" w:rsidTr="00783E97">
        <w:trPr>
          <w:trHeight w:val="283"/>
        </w:trPr>
        <w:tc>
          <w:tcPr>
            <w:tcW w:w="1134" w:type="dxa"/>
            <w:tcBorders>
              <w:bottom w:val="single" w:sz="4" w:space="0" w:color="auto"/>
            </w:tcBorders>
            <w:vAlign w:val="center"/>
          </w:tcPr>
          <w:p w14:paraId="77D78AF3" w14:textId="77777777" w:rsidR="00860702" w:rsidRPr="00B3556C" w:rsidRDefault="00860702" w:rsidP="00E53496">
            <w:pPr>
              <w:pStyle w:val="Table"/>
              <w:keepNext/>
              <w:keepLines/>
              <w:rPr>
                <w:b/>
                <w:bCs/>
              </w:rPr>
            </w:pPr>
            <w:r w:rsidRPr="00B3556C">
              <w:rPr>
                <w:b/>
                <w:bCs/>
              </w:rPr>
              <w:t>Support</w:t>
            </w:r>
          </w:p>
        </w:tc>
        <w:tc>
          <w:tcPr>
            <w:tcW w:w="964" w:type="dxa"/>
            <w:tcBorders>
              <w:bottom w:val="single" w:sz="4" w:space="0" w:color="auto"/>
            </w:tcBorders>
            <w:vAlign w:val="center"/>
          </w:tcPr>
          <w:p w14:paraId="22FA93AD" w14:textId="77777777" w:rsidR="00860702" w:rsidRDefault="00860702" w:rsidP="00E53496">
            <w:pPr>
              <w:pStyle w:val="Table"/>
              <w:keepNext/>
              <w:keepLines/>
            </w:pPr>
            <w:r>
              <w:t>49</w:t>
            </w:r>
          </w:p>
        </w:tc>
        <w:tc>
          <w:tcPr>
            <w:tcW w:w="964" w:type="dxa"/>
            <w:tcBorders>
              <w:bottom w:val="single" w:sz="4" w:space="0" w:color="auto"/>
            </w:tcBorders>
            <w:vAlign w:val="center"/>
          </w:tcPr>
          <w:p w14:paraId="020026F2" w14:textId="77777777" w:rsidR="00860702" w:rsidRDefault="00860702" w:rsidP="00E53496">
            <w:pPr>
              <w:pStyle w:val="Table"/>
              <w:keepNext/>
              <w:keepLines/>
            </w:pPr>
            <w:r>
              <w:t>109</w:t>
            </w:r>
          </w:p>
        </w:tc>
        <w:tc>
          <w:tcPr>
            <w:tcW w:w="737" w:type="dxa"/>
            <w:tcBorders>
              <w:bottom w:val="single" w:sz="4" w:space="0" w:color="auto"/>
            </w:tcBorders>
            <w:vAlign w:val="center"/>
          </w:tcPr>
          <w:p w14:paraId="5AE2D63F" w14:textId="77777777" w:rsidR="00860702" w:rsidRDefault="00860702" w:rsidP="00E53496">
            <w:pPr>
              <w:pStyle w:val="Table"/>
              <w:keepNext/>
              <w:keepLines/>
            </w:pPr>
            <w:r>
              <w:t>74</w:t>
            </w:r>
          </w:p>
        </w:tc>
        <w:tc>
          <w:tcPr>
            <w:tcW w:w="1247" w:type="dxa"/>
            <w:tcBorders>
              <w:bottom w:val="single" w:sz="4" w:space="0" w:color="auto"/>
            </w:tcBorders>
            <w:vAlign w:val="center"/>
          </w:tcPr>
          <w:p w14:paraId="4B4221E7" w14:textId="77777777" w:rsidR="00860702" w:rsidRDefault="00860702" w:rsidP="00E53496">
            <w:pPr>
              <w:pStyle w:val="Table"/>
              <w:keepNext/>
              <w:keepLines/>
              <w:jc w:val="center"/>
            </w:pPr>
            <w:r>
              <w:t>232</w:t>
            </w:r>
          </w:p>
        </w:tc>
        <w:tc>
          <w:tcPr>
            <w:tcW w:w="1361" w:type="dxa"/>
            <w:tcBorders>
              <w:bottom w:val="single" w:sz="4" w:space="0" w:color="auto"/>
            </w:tcBorders>
            <w:vAlign w:val="center"/>
          </w:tcPr>
          <w:p w14:paraId="431B84CB" w14:textId="77777777" w:rsidR="00860702" w:rsidRDefault="00860702" w:rsidP="00E53496">
            <w:pPr>
              <w:pStyle w:val="Table"/>
              <w:keepNext/>
              <w:keepLines/>
              <w:jc w:val="center"/>
            </w:pPr>
            <w:r>
              <w:t>232</w:t>
            </w:r>
          </w:p>
        </w:tc>
      </w:tr>
      <w:tr w:rsidR="00860702" w14:paraId="3FECFB2B" w14:textId="77777777" w:rsidTr="00783E97">
        <w:trPr>
          <w:trHeight w:val="283"/>
        </w:trPr>
        <w:tc>
          <w:tcPr>
            <w:tcW w:w="1134" w:type="dxa"/>
            <w:tcBorders>
              <w:top w:val="single" w:sz="4" w:space="0" w:color="auto"/>
              <w:bottom w:val="single" w:sz="8" w:space="0" w:color="auto"/>
            </w:tcBorders>
            <w:vAlign w:val="center"/>
          </w:tcPr>
          <w:p w14:paraId="6130F7CB" w14:textId="77777777" w:rsidR="00860702" w:rsidRPr="00BC69FD" w:rsidRDefault="00860702" w:rsidP="00E53496">
            <w:pPr>
              <w:pStyle w:val="Table"/>
              <w:keepNext/>
              <w:keepLines/>
              <w:rPr>
                <w:b/>
                <w:bCs/>
              </w:rPr>
            </w:pPr>
            <w:r w:rsidRPr="00BC69FD">
              <w:rPr>
                <w:b/>
                <w:bCs/>
              </w:rPr>
              <w:t>Accuracy</w:t>
            </w:r>
          </w:p>
        </w:tc>
        <w:tc>
          <w:tcPr>
            <w:tcW w:w="964" w:type="dxa"/>
            <w:tcBorders>
              <w:top w:val="single" w:sz="4" w:space="0" w:color="auto"/>
              <w:bottom w:val="single" w:sz="8" w:space="0" w:color="auto"/>
            </w:tcBorders>
            <w:vAlign w:val="center"/>
          </w:tcPr>
          <w:p w14:paraId="2E9F1EC8" w14:textId="77777777" w:rsidR="00860702" w:rsidRPr="00BC69FD" w:rsidRDefault="00860702" w:rsidP="00E53496">
            <w:pPr>
              <w:pStyle w:val="Table"/>
              <w:keepNext/>
              <w:keepLines/>
              <w:rPr>
                <w:b/>
                <w:bCs/>
              </w:rPr>
            </w:pPr>
            <w:r w:rsidRPr="00BC69FD">
              <w:rPr>
                <w:b/>
                <w:bCs/>
              </w:rPr>
              <w:t>0.</w:t>
            </w:r>
            <w:r>
              <w:rPr>
                <w:b/>
                <w:bCs/>
              </w:rPr>
              <w:t>905</w:t>
            </w:r>
          </w:p>
        </w:tc>
        <w:tc>
          <w:tcPr>
            <w:tcW w:w="964" w:type="dxa"/>
            <w:tcBorders>
              <w:top w:val="single" w:sz="4" w:space="0" w:color="auto"/>
              <w:bottom w:val="single" w:sz="8" w:space="0" w:color="auto"/>
            </w:tcBorders>
            <w:vAlign w:val="center"/>
          </w:tcPr>
          <w:p w14:paraId="296CB80C" w14:textId="77777777" w:rsidR="00860702" w:rsidRDefault="00860702" w:rsidP="00E53496">
            <w:pPr>
              <w:pStyle w:val="Table"/>
              <w:keepNext/>
              <w:keepLines/>
            </w:pPr>
          </w:p>
        </w:tc>
        <w:tc>
          <w:tcPr>
            <w:tcW w:w="737" w:type="dxa"/>
            <w:tcBorders>
              <w:top w:val="single" w:sz="4" w:space="0" w:color="auto"/>
              <w:bottom w:val="single" w:sz="8" w:space="0" w:color="auto"/>
            </w:tcBorders>
            <w:vAlign w:val="center"/>
          </w:tcPr>
          <w:p w14:paraId="4ADD7296" w14:textId="77777777" w:rsidR="00860702" w:rsidRDefault="00860702" w:rsidP="00E53496">
            <w:pPr>
              <w:pStyle w:val="Table"/>
              <w:keepNext/>
              <w:keepLines/>
            </w:pPr>
          </w:p>
        </w:tc>
        <w:tc>
          <w:tcPr>
            <w:tcW w:w="1247" w:type="dxa"/>
            <w:tcBorders>
              <w:top w:val="single" w:sz="4" w:space="0" w:color="auto"/>
              <w:bottom w:val="single" w:sz="8" w:space="0" w:color="auto"/>
            </w:tcBorders>
            <w:vAlign w:val="center"/>
          </w:tcPr>
          <w:p w14:paraId="2C81B03F" w14:textId="77777777" w:rsidR="00860702" w:rsidRDefault="00860702" w:rsidP="00E53496">
            <w:pPr>
              <w:pStyle w:val="Table"/>
              <w:keepNext/>
              <w:keepLines/>
              <w:jc w:val="center"/>
            </w:pPr>
          </w:p>
        </w:tc>
        <w:tc>
          <w:tcPr>
            <w:tcW w:w="1361" w:type="dxa"/>
            <w:tcBorders>
              <w:top w:val="single" w:sz="4" w:space="0" w:color="auto"/>
              <w:bottom w:val="single" w:sz="8" w:space="0" w:color="auto"/>
            </w:tcBorders>
            <w:vAlign w:val="center"/>
          </w:tcPr>
          <w:p w14:paraId="06532CDE" w14:textId="77777777" w:rsidR="00860702" w:rsidRDefault="00860702" w:rsidP="00E53496">
            <w:pPr>
              <w:pStyle w:val="Table"/>
              <w:keepNext/>
              <w:keepLines/>
            </w:pPr>
          </w:p>
        </w:tc>
      </w:tr>
    </w:tbl>
    <w:p w14:paraId="18308CF6" w14:textId="45D37630" w:rsidR="008462B2" w:rsidRDefault="00B15B2D" w:rsidP="00E53496">
      <w:pPr>
        <w:pStyle w:val="Picture"/>
        <w:keepNext/>
        <w:keepLines/>
        <w:spacing w:before="0"/>
      </w:pPr>
      <w:r>
        <w:rPr>
          <w:lang w:eastAsia="en-US"/>
        </w:rPr>
        <w:drawing>
          <wp:inline distT="0" distB="0" distL="0" distR="0" wp14:anchorId="4DAED662" wp14:editId="5111265D">
            <wp:extent cx="1595887" cy="1224280"/>
            <wp:effectExtent l="0" t="0" r="4445" b="0"/>
            <wp:docPr id="1779705512" name="Picture 177970551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705512" name="Picture 10" descr="Table&#10;&#10;Description automatically generated"/>
                    <pic:cNvPicPr/>
                  </pic:nvPicPr>
                  <pic:blipFill rotWithShape="1">
                    <a:blip r:embed="rId44" cstate="print">
                      <a:extLst>
                        <a:ext uri="{28A0092B-C50C-407E-A947-70E740481C1C}">
                          <a14:useLocalDpi xmlns:a14="http://schemas.microsoft.com/office/drawing/2010/main" val="0"/>
                        </a:ext>
                      </a:extLst>
                    </a:blip>
                    <a:srcRect r="73149"/>
                    <a:stretch/>
                  </pic:blipFill>
                  <pic:spPr bwMode="auto">
                    <a:xfrm>
                      <a:off x="0" y="0"/>
                      <a:ext cx="1595887" cy="1224280"/>
                    </a:xfrm>
                    <a:prstGeom prst="rect">
                      <a:avLst/>
                    </a:prstGeom>
                    <a:ln>
                      <a:noFill/>
                    </a:ln>
                    <a:extLst>
                      <a:ext uri="{53640926-AAD7-44D8-BBD7-CCE9431645EC}">
                        <a14:shadowObscured xmlns:a14="http://schemas.microsoft.com/office/drawing/2010/main"/>
                      </a:ext>
                    </a:extLst>
                  </pic:spPr>
                </pic:pic>
              </a:graphicData>
            </a:graphic>
          </wp:inline>
        </w:drawing>
      </w:r>
    </w:p>
    <w:p w14:paraId="3CE7097B" w14:textId="516E0C49" w:rsidR="002302AE" w:rsidRDefault="002302AE">
      <w:pPr>
        <w:spacing w:line="480" w:lineRule="auto"/>
        <w:ind w:firstLine="720"/>
        <w:jc w:val="left"/>
        <w:rPr>
          <w:noProof/>
          <w:sz w:val="20"/>
        </w:rPr>
      </w:pPr>
      <w:r>
        <w:br w:type="page"/>
      </w:r>
    </w:p>
    <w:p w14:paraId="2D9AA9E9" w14:textId="6C9095A2" w:rsidR="00556D0F" w:rsidRDefault="00C65D4F" w:rsidP="008462B2">
      <w:pPr>
        <w:pStyle w:val="Tableheader"/>
        <w:keepNext/>
        <w:keepLines/>
      </w:pPr>
      <w:bookmarkStart w:id="141" w:name="_Toc135560708"/>
      <w:r>
        <w:lastRenderedPageBreak/>
        <w:t xml:space="preserve">Table 4.2D: </w:t>
      </w:r>
      <w:r w:rsidRPr="00796BA7">
        <w:t>Random</w:t>
      </w:r>
      <w:r>
        <w:t xml:space="preserve"> Interval Classifier (RIC)</w:t>
      </w:r>
      <w:bookmarkEnd w:id="141"/>
    </w:p>
    <w:tbl>
      <w:tblPr>
        <w:tblStyle w:val="APAReport"/>
        <w:tblpPr w:leftFromText="180" w:rightFromText="180" w:vertAnchor="text" w:horzAnchor="margin" w:tblpY="63"/>
        <w:tblW w:w="0" w:type="auto"/>
        <w:tblLook w:val="04A0" w:firstRow="1" w:lastRow="0" w:firstColumn="1" w:lastColumn="0" w:noHBand="0" w:noVBand="1"/>
      </w:tblPr>
      <w:tblGrid>
        <w:gridCol w:w="1134"/>
        <w:gridCol w:w="964"/>
        <w:gridCol w:w="964"/>
        <w:gridCol w:w="737"/>
        <w:gridCol w:w="1247"/>
        <w:gridCol w:w="1361"/>
      </w:tblGrid>
      <w:tr w:rsidR="00860702" w14:paraId="1D9CDFD1" w14:textId="77777777" w:rsidTr="00860702">
        <w:trPr>
          <w:cnfStyle w:val="100000000000" w:firstRow="1" w:lastRow="0" w:firstColumn="0" w:lastColumn="0" w:oddVBand="0" w:evenVBand="0" w:oddHBand="0" w:evenHBand="0" w:firstRowFirstColumn="0" w:firstRowLastColumn="0" w:lastRowFirstColumn="0" w:lastRowLastColumn="0"/>
          <w:trHeight w:val="340"/>
        </w:trPr>
        <w:tc>
          <w:tcPr>
            <w:tcW w:w="1134" w:type="dxa"/>
            <w:vAlign w:val="center"/>
          </w:tcPr>
          <w:p w14:paraId="6E87D9C1" w14:textId="77777777" w:rsidR="00860702" w:rsidRPr="00B3556C" w:rsidRDefault="00860702" w:rsidP="008462B2">
            <w:pPr>
              <w:pStyle w:val="Table"/>
              <w:keepNext/>
              <w:keepLines/>
              <w:rPr>
                <w:b/>
                <w:bCs/>
              </w:rPr>
            </w:pPr>
          </w:p>
        </w:tc>
        <w:tc>
          <w:tcPr>
            <w:tcW w:w="964" w:type="dxa"/>
            <w:vAlign w:val="center"/>
          </w:tcPr>
          <w:p w14:paraId="6CB9B241" w14:textId="77777777" w:rsidR="00860702" w:rsidRPr="00B3556C" w:rsidRDefault="00860702" w:rsidP="008462B2">
            <w:pPr>
              <w:pStyle w:val="Table"/>
              <w:keepNext/>
              <w:keepLines/>
              <w:rPr>
                <w:b/>
                <w:bCs/>
              </w:rPr>
            </w:pPr>
            <w:r w:rsidRPr="00B3556C">
              <w:rPr>
                <w:b/>
                <w:bCs/>
              </w:rPr>
              <w:t>Biking</w:t>
            </w:r>
          </w:p>
        </w:tc>
        <w:tc>
          <w:tcPr>
            <w:tcW w:w="964" w:type="dxa"/>
            <w:vAlign w:val="center"/>
          </w:tcPr>
          <w:p w14:paraId="2AF84C3E" w14:textId="77777777" w:rsidR="00860702" w:rsidRPr="00B3556C" w:rsidRDefault="00860702" w:rsidP="008462B2">
            <w:pPr>
              <w:pStyle w:val="Table"/>
              <w:keepNext/>
              <w:keepLines/>
              <w:rPr>
                <w:b/>
                <w:bCs/>
              </w:rPr>
            </w:pPr>
            <w:r w:rsidRPr="00B3556C">
              <w:rPr>
                <w:b/>
                <w:bCs/>
              </w:rPr>
              <w:t>Running</w:t>
            </w:r>
          </w:p>
        </w:tc>
        <w:tc>
          <w:tcPr>
            <w:tcW w:w="737" w:type="dxa"/>
            <w:vAlign w:val="center"/>
          </w:tcPr>
          <w:p w14:paraId="1291BE44" w14:textId="77777777" w:rsidR="00860702" w:rsidRPr="00B3556C" w:rsidRDefault="00860702" w:rsidP="008462B2">
            <w:pPr>
              <w:pStyle w:val="Table"/>
              <w:keepNext/>
              <w:keepLines/>
              <w:rPr>
                <w:b/>
                <w:bCs/>
              </w:rPr>
            </w:pPr>
            <w:r w:rsidRPr="00B3556C">
              <w:rPr>
                <w:b/>
                <w:bCs/>
              </w:rPr>
              <w:t>Other</w:t>
            </w:r>
          </w:p>
        </w:tc>
        <w:tc>
          <w:tcPr>
            <w:tcW w:w="1247" w:type="dxa"/>
            <w:vAlign w:val="center"/>
          </w:tcPr>
          <w:p w14:paraId="7C3D0513" w14:textId="77777777" w:rsidR="00860702" w:rsidRPr="00B3556C" w:rsidRDefault="00860702" w:rsidP="008462B2">
            <w:pPr>
              <w:pStyle w:val="Table"/>
              <w:keepNext/>
              <w:keepLines/>
              <w:jc w:val="center"/>
              <w:rPr>
                <w:b/>
                <w:bCs/>
              </w:rPr>
            </w:pPr>
            <w:r w:rsidRPr="00B3556C">
              <w:rPr>
                <w:b/>
                <w:bCs/>
              </w:rPr>
              <w:t>Macro Avg</w:t>
            </w:r>
          </w:p>
        </w:tc>
        <w:tc>
          <w:tcPr>
            <w:tcW w:w="1361" w:type="dxa"/>
            <w:vAlign w:val="center"/>
          </w:tcPr>
          <w:p w14:paraId="4BF8A9F4" w14:textId="77777777" w:rsidR="00860702" w:rsidRPr="00B3556C" w:rsidRDefault="00860702" w:rsidP="008462B2">
            <w:pPr>
              <w:pStyle w:val="Table"/>
              <w:keepNext/>
              <w:keepLines/>
              <w:jc w:val="center"/>
              <w:rPr>
                <w:b/>
                <w:bCs/>
              </w:rPr>
            </w:pPr>
            <w:r w:rsidRPr="00B3556C">
              <w:rPr>
                <w:b/>
                <w:bCs/>
              </w:rPr>
              <w:t>Weighted Avg</w:t>
            </w:r>
          </w:p>
        </w:tc>
      </w:tr>
      <w:tr w:rsidR="00860702" w14:paraId="11B88170" w14:textId="77777777" w:rsidTr="00860702">
        <w:trPr>
          <w:trHeight w:val="283"/>
        </w:trPr>
        <w:tc>
          <w:tcPr>
            <w:tcW w:w="1134" w:type="dxa"/>
            <w:vAlign w:val="center"/>
          </w:tcPr>
          <w:p w14:paraId="2643172A" w14:textId="77777777" w:rsidR="00860702" w:rsidRPr="00B3556C" w:rsidRDefault="00860702" w:rsidP="008462B2">
            <w:pPr>
              <w:pStyle w:val="Table"/>
              <w:keepNext/>
              <w:keepLines/>
              <w:rPr>
                <w:b/>
                <w:bCs/>
              </w:rPr>
            </w:pPr>
            <w:r w:rsidRPr="00B3556C">
              <w:rPr>
                <w:b/>
                <w:bCs/>
              </w:rPr>
              <w:t>Precision</w:t>
            </w:r>
          </w:p>
        </w:tc>
        <w:tc>
          <w:tcPr>
            <w:tcW w:w="964" w:type="dxa"/>
            <w:vAlign w:val="center"/>
          </w:tcPr>
          <w:p w14:paraId="76DC6F9C" w14:textId="77777777" w:rsidR="00860702" w:rsidRDefault="00860702" w:rsidP="008462B2">
            <w:pPr>
              <w:pStyle w:val="Table"/>
              <w:keepNext/>
              <w:keepLines/>
            </w:pPr>
            <w:r>
              <w:t>0.880</w:t>
            </w:r>
          </w:p>
        </w:tc>
        <w:tc>
          <w:tcPr>
            <w:tcW w:w="964" w:type="dxa"/>
            <w:vAlign w:val="center"/>
          </w:tcPr>
          <w:p w14:paraId="01B2AD36" w14:textId="77777777" w:rsidR="00860702" w:rsidRDefault="00860702" w:rsidP="008462B2">
            <w:pPr>
              <w:pStyle w:val="Table"/>
              <w:keepNext/>
              <w:keepLines/>
            </w:pPr>
            <w:r>
              <w:t>0.896</w:t>
            </w:r>
          </w:p>
        </w:tc>
        <w:tc>
          <w:tcPr>
            <w:tcW w:w="737" w:type="dxa"/>
            <w:vAlign w:val="center"/>
          </w:tcPr>
          <w:p w14:paraId="3EAB95B5" w14:textId="77777777" w:rsidR="00860702" w:rsidRDefault="00860702" w:rsidP="008462B2">
            <w:pPr>
              <w:pStyle w:val="Table"/>
              <w:keepNext/>
              <w:keepLines/>
            </w:pPr>
            <w:r>
              <w:t>0.985</w:t>
            </w:r>
          </w:p>
        </w:tc>
        <w:tc>
          <w:tcPr>
            <w:tcW w:w="1247" w:type="dxa"/>
            <w:vAlign w:val="center"/>
          </w:tcPr>
          <w:p w14:paraId="579B1739" w14:textId="77777777" w:rsidR="00860702" w:rsidRDefault="00860702" w:rsidP="008462B2">
            <w:pPr>
              <w:pStyle w:val="Table"/>
              <w:keepNext/>
              <w:keepLines/>
              <w:jc w:val="center"/>
            </w:pPr>
            <w:r>
              <w:t>0.920</w:t>
            </w:r>
          </w:p>
        </w:tc>
        <w:tc>
          <w:tcPr>
            <w:tcW w:w="1361" w:type="dxa"/>
            <w:vAlign w:val="center"/>
          </w:tcPr>
          <w:p w14:paraId="73D6C7B6" w14:textId="77777777" w:rsidR="00860702" w:rsidRDefault="00860702" w:rsidP="008462B2">
            <w:pPr>
              <w:pStyle w:val="Table"/>
              <w:keepNext/>
              <w:keepLines/>
              <w:jc w:val="center"/>
            </w:pPr>
            <w:r>
              <w:t>0.920</w:t>
            </w:r>
          </w:p>
        </w:tc>
      </w:tr>
      <w:tr w:rsidR="00860702" w14:paraId="6D47A253" w14:textId="77777777" w:rsidTr="00860702">
        <w:trPr>
          <w:trHeight w:val="283"/>
        </w:trPr>
        <w:tc>
          <w:tcPr>
            <w:tcW w:w="1134" w:type="dxa"/>
            <w:vAlign w:val="center"/>
          </w:tcPr>
          <w:p w14:paraId="6E4A63F3" w14:textId="77777777" w:rsidR="00860702" w:rsidRPr="00B3556C" w:rsidRDefault="00860702" w:rsidP="008462B2">
            <w:pPr>
              <w:pStyle w:val="Table"/>
              <w:keepNext/>
              <w:keepLines/>
              <w:rPr>
                <w:b/>
                <w:bCs/>
              </w:rPr>
            </w:pPr>
            <w:r w:rsidRPr="00B3556C">
              <w:rPr>
                <w:b/>
                <w:bCs/>
              </w:rPr>
              <w:t>Recall</w:t>
            </w:r>
          </w:p>
        </w:tc>
        <w:tc>
          <w:tcPr>
            <w:tcW w:w="964" w:type="dxa"/>
            <w:vAlign w:val="center"/>
          </w:tcPr>
          <w:p w14:paraId="36E95F4F" w14:textId="77777777" w:rsidR="00860702" w:rsidRDefault="00860702" w:rsidP="008462B2">
            <w:pPr>
              <w:pStyle w:val="Table"/>
              <w:keepNext/>
              <w:keepLines/>
            </w:pPr>
            <w:r>
              <w:t>0.898</w:t>
            </w:r>
          </w:p>
        </w:tc>
        <w:tc>
          <w:tcPr>
            <w:tcW w:w="964" w:type="dxa"/>
            <w:vAlign w:val="center"/>
          </w:tcPr>
          <w:p w14:paraId="31FA2142" w14:textId="77777777" w:rsidR="00860702" w:rsidRDefault="00860702" w:rsidP="008462B2">
            <w:pPr>
              <w:pStyle w:val="Table"/>
              <w:keepNext/>
              <w:keepLines/>
            </w:pPr>
            <w:r>
              <w:t>0.945</w:t>
            </w:r>
          </w:p>
        </w:tc>
        <w:tc>
          <w:tcPr>
            <w:tcW w:w="737" w:type="dxa"/>
            <w:vAlign w:val="center"/>
          </w:tcPr>
          <w:p w14:paraId="63DAA65C" w14:textId="77777777" w:rsidR="00860702" w:rsidRDefault="00860702" w:rsidP="008462B2">
            <w:pPr>
              <w:pStyle w:val="Table"/>
              <w:keepNext/>
              <w:keepLines/>
            </w:pPr>
            <w:r>
              <w:t>0.892</w:t>
            </w:r>
          </w:p>
        </w:tc>
        <w:tc>
          <w:tcPr>
            <w:tcW w:w="1247" w:type="dxa"/>
            <w:vAlign w:val="center"/>
          </w:tcPr>
          <w:p w14:paraId="562CF8E7" w14:textId="77777777" w:rsidR="00860702" w:rsidRDefault="00860702" w:rsidP="008462B2">
            <w:pPr>
              <w:pStyle w:val="Table"/>
              <w:keepNext/>
              <w:keepLines/>
              <w:jc w:val="center"/>
            </w:pPr>
            <w:r>
              <w:t>0.912</w:t>
            </w:r>
          </w:p>
        </w:tc>
        <w:tc>
          <w:tcPr>
            <w:tcW w:w="1361" w:type="dxa"/>
            <w:vAlign w:val="center"/>
          </w:tcPr>
          <w:p w14:paraId="16559BD3" w14:textId="77777777" w:rsidR="00860702" w:rsidRDefault="00860702" w:rsidP="008462B2">
            <w:pPr>
              <w:pStyle w:val="Table"/>
              <w:keepNext/>
              <w:keepLines/>
              <w:jc w:val="center"/>
            </w:pPr>
            <w:r>
              <w:t>0.918</w:t>
            </w:r>
          </w:p>
        </w:tc>
      </w:tr>
      <w:tr w:rsidR="00860702" w14:paraId="69FE93D8" w14:textId="77777777" w:rsidTr="00860702">
        <w:trPr>
          <w:trHeight w:val="283"/>
        </w:trPr>
        <w:tc>
          <w:tcPr>
            <w:tcW w:w="1134" w:type="dxa"/>
            <w:vAlign w:val="center"/>
          </w:tcPr>
          <w:p w14:paraId="702B3E97" w14:textId="77777777" w:rsidR="00860702" w:rsidRPr="00B3556C" w:rsidRDefault="00860702" w:rsidP="008462B2">
            <w:pPr>
              <w:pStyle w:val="Table"/>
              <w:keepNext/>
              <w:keepLines/>
              <w:rPr>
                <w:b/>
                <w:bCs/>
              </w:rPr>
            </w:pPr>
            <w:r w:rsidRPr="00B3556C">
              <w:rPr>
                <w:b/>
                <w:bCs/>
              </w:rPr>
              <w:t>F1-Score</w:t>
            </w:r>
          </w:p>
        </w:tc>
        <w:tc>
          <w:tcPr>
            <w:tcW w:w="964" w:type="dxa"/>
            <w:vAlign w:val="center"/>
          </w:tcPr>
          <w:p w14:paraId="460D0B2F" w14:textId="77777777" w:rsidR="00860702" w:rsidRDefault="00860702" w:rsidP="008462B2">
            <w:pPr>
              <w:pStyle w:val="Table"/>
              <w:keepNext/>
              <w:keepLines/>
            </w:pPr>
            <w:r>
              <w:t>0.889</w:t>
            </w:r>
          </w:p>
        </w:tc>
        <w:tc>
          <w:tcPr>
            <w:tcW w:w="964" w:type="dxa"/>
            <w:vAlign w:val="center"/>
          </w:tcPr>
          <w:p w14:paraId="7D72EC4D" w14:textId="77777777" w:rsidR="00860702" w:rsidRDefault="00860702" w:rsidP="008462B2">
            <w:pPr>
              <w:pStyle w:val="Table"/>
              <w:keepNext/>
              <w:keepLines/>
            </w:pPr>
            <w:r>
              <w:t>0.920</w:t>
            </w:r>
          </w:p>
        </w:tc>
        <w:tc>
          <w:tcPr>
            <w:tcW w:w="737" w:type="dxa"/>
            <w:vAlign w:val="center"/>
          </w:tcPr>
          <w:p w14:paraId="3CE04B32" w14:textId="77777777" w:rsidR="00860702" w:rsidRDefault="00860702" w:rsidP="008462B2">
            <w:pPr>
              <w:pStyle w:val="Table"/>
              <w:keepNext/>
              <w:keepLines/>
            </w:pPr>
            <w:r>
              <w:t>0.936</w:t>
            </w:r>
          </w:p>
        </w:tc>
        <w:tc>
          <w:tcPr>
            <w:tcW w:w="1247" w:type="dxa"/>
            <w:vAlign w:val="center"/>
          </w:tcPr>
          <w:p w14:paraId="03B19582" w14:textId="77777777" w:rsidR="00860702" w:rsidRDefault="00860702" w:rsidP="008462B2">
            <w:pPr>
              <w:pStyle w:val="Table"/>
              <w:keepNext/>
              <w:keepLines/>
              <w:jc w:val="center"/>
            </w:pPr>
            <w:r>
              <w:t>0.915</w:t>
            </w:r>
          </w:p>
        </w:tc>
        <w:tc>
          <w:tcPr>
            <w:tcW w:w="1361" w:type="dxa"/>
            <w:vAlign w:val="center"/>
          </w:tcPr>
          <w:p w14:paraId="4EC1559F" w14:textId="77777777" w:rsidR="00860702" w:rsidRDefault="00860702" w:rsidP="008462B2">
            <w:pPr>
              <w:pStyle w:val="Table"/>
              <w:keepNext/>
              <w:keepLines/>
              <w:jc w:val="center"/>
            </w:pPr>
            <w:r>
              <w:t>0.918</w:t>
            </w:r>
          </w:p>
        </w:tc>
      </w:tr>
      <w:tr w:rsidR="00860702" w14:paraId="0565F86C" w14:textId="77777777" w:rsidTr="00F132B6">
        <w:trPr>
          <w:trHeight w:val="283"/>
        </w:trPr>
        <w:tc>
          <w:tcPr>
            <w:tcW w:w="1134" w:type="dxa"/>
            <w:tcBorders>
              <w:bottom w:val="single" w:sz="4" w:space="0" w:color="auto"/>
            </w:tcBorders>
            <w:vAlign w:val="center"/>
          </w:tcPr>
          <w:p w14:paraId="667AB290" w14:textId="77777777" w:rsidR="00860702" w:rsidRPr="00B3556C" w:rsidRDefault="00860702" w:rsidP="008462B2">
            <w:pPr>
              <w:pStyle w:val="Table"/>
              <w:keepNext/>
              <w:keepLines/>
              <w:rPr>
                <w:b/>
                <w:bCs/>
              </w:rPr>
            </w:pPr>
            <w:r w:rsidRPr="00B3556C">
              <w:rPr>
                <w:b/>
                <w:bCs/>
              </w:rPr>
              <w:t>Support</w:t>
            </w:r>
          </w:p>
        </w:tc>
        <w:tc>
          <w:tcPr>
            <w:tcW w:w="964" w:type="dxa"/>
            <w:tcBorders>
              <w:bottom w:val="single" w:sz="4" w:space="0" w:color="auto"/>
            </w:tcBorders>
            <w:vAlign w:val="center"/>
          </w:tcPr>
          <w:p w14:paraId="0C212A23" w14:textId="77777777" w:rsidR="00860702" w:rsidRDefault="00860702" w:rsidP="008462B2">
            <w:pPr>
              <w:pStyle w:val="Table"/>
              <w:keepNext/>
              <w:keepLines/>
            </w:pPr>
            <w:r>
              <w:t>49</w:t>
            </w:r>
          </w:p>
        </w:tc>
        <w:tc>
          <w:tcPr>
            <w:tcW w:w="964" w:type="dxa"/>
            <w:tcBorders>
              <w:bottom w:val="single" w:sz="4" w:space="0" w:color="auto"/>
            </w:tcBorders>
            <w:vAlign w:val="center"/>
          </w:tcPr>
          <w:p w14:paraId="6F5A42CD" w14:textId="77777777" w:rsidR="00860702" w:rsidRDefault="00860702" w:rsidP="008462B2">
            <w:pPr>
              <w:pStyle w:val="Table"/>
              <w:keepNext/>
              <w:keepLines/>
            </w:pPr>
            <w:r>
              <w:t>109</w:t>
            </w:r>
          </w:p>
        </w:tc>
        <w:tc>
          <w:tcPr>
            <w:tcW w:w="737" w:type="dxa"/>
            <w:tcBorders>
              <w:bottom w:val="single" w:sz="4" w:space="0" w:color="auto"/>
            </w:tcBorders>
            <w:vAlign w:val="center"/>
          </w:tcPr>
          <w:p w14:paraId="74C19440" w14:textId="77777777" w:rsidR="00860702" w:rsidRDefault="00860702" w:rsidP="008462B2">
            <w:pPr>
              <w:pStyle w:val="Table"/>
              <w:keepNext/>
              <w:keepLines/>
            </w:pPr>
            <w:r>
              <w:t>74</w:t>
            </w:r>
          </w:p>
        </w:tc>
        <w:tc>
          <w:tcPr>
            <w:tcW w:w="1247" w:type="dxa"/>
            <w:tcBorders>
              <w:bottom w:val="single" w:sz="4" w:space="0" w:color="auto"/>
            </w:tcBorders>
            <w:vAlign w:val="center"/>
          </w:tcPr>
          <w:p w14:paraId="41615D1A" w14:textId="77777777" w:rsidR="00860702" w:rsidRDefault="00860702" w:rsidP="008462B2">
            <w:pPr>
              <w:pStyle w:val="Table"/>
              <w:keepNext/>
              <w:keepLines/>
              <w:jc w:val="center"/>
            </w:pPr>
            <w:r>
              <w:t>232</w:t>
            </w:r>
          </w:p>
        </w:tc>
        <w:tc>
          <w:tcPr>
            <w:tcW w:w="1361" w:type="dxa"/>
            <w:tcBorders>
              <w:bottom w:val="single" w:sz="4" w:space="0" w:color="auto"/>
            </w:tcBorders>
            <w:vAlign w:val="center"/>
          </w:tcPr>
          <w:p w14:paraId="4F3D800B" w14:textId="77777777" w:rsidR="00860702" w:rsidRDefault="00860702" w:rsidP="008462B2">
            <w:pPr>
              <w:pStyle w:val="Table"/>
              <w:keepNext/>
              <w:keepLines/>
              <w:jc w:val="center"/>
            </w:pPr>
            <w:r>
              <w:t>232</w:t>
            </w:r>
          </w:p>
        </w:tc>
      </w:tr>
      <w:tr w:rsidR="00860702" w14:paraId="6F343484" w14:textId="77777777" w:rsidTr="00F132B6">
        <w:trPr>
          <w:trHeight w:val="283"/>
        </w:trPr>
        <w:tc>
          <w:tcPr>
            <w:tcW w:w="1134" w:type="dxa"/>
            <w:tcBorders>
              <w:top w:val="single" w:sz="4" w:space="0" w:color="auto"/>
              <w:bottom w:val="single" w:sz="8" w:space="0" w:color="auto"/>
            </w:tcBorders>
            <w:vAlign w:val="center"/>
          </w:tcPr>
          <w:p w14:paraId="33F7F338" w14:textId="77777777" w:rsidR="00860702" w:rsidRPr="00BC69FD" w:rsidRDefault="00860702" w:rsidP="008462B2">
            <w:pPr>
              <w:pStyle w:val="Table"/>
              <w:keepNext/>
              <w:keepLines/>
              <w:rPr>
                <w:b/>
                <w:bCs/>
              </w:rPr>
            </w:pPr>
            <w:r w:rsidRPr="00BC69FD">
              <w:rPr>
                <w:b/>
                <w:bCs/>
              </w:rPr>
              <w:t>Accuracy</w:t>
            </w:r>
          </w:p>
        </w:tc>
        <w:tc>
          <w:tcPr>
            <w:tcW w:w="964" w:type="dxa"/>
            <w:tcBorders>
              <w:top w:val="single" w:sz="4" w:space="0" w:color="auto"/>
              <w:bottom w:val="single" w:sz="8" w:space="0" w:color="auto"/>
            </w:tcBorders>
            <w:vAlign w:val="center"/>
          </w:tcPr>
          <w:p w14:paraId="4A3A76B9" w14:textId="77777777" w:rsidR="00860702" w:rsidRPr="00BC69FD" w:rsidRDefault="00860702" w:rsidP="008462B2">
            <w:pPr>
              <w:pStyle w:val="Table"/>
              <w:keepNext/>
              <w:keepLines/>
              <w:rPr>
                <w:b/>
                <w:bCs/>
              </w:rPr>
            </w:pPr>
            <w:r w:rsidRPr="00BC69FD">
              <w:rPr>
                <w:b/>
                <w:bCs/>
              </w:rPr>
              <w:t>0.</w:t>
            </w:r>
            <w:r>
              <w:rPr>
                <w:b/>
                <w:bCs/>
              </w:rPr>
              <w:t>918</w:t>
            </w:r>
          </w:p>
        </w:tc>
        <w:tc>
          <w:tcPr>
            <w:tcW w:w="964" w:type="dxa"/>
            <w:tcBorders>
              <w:top w:val="single" w:sz="4" w:space="0" w:color="auto"/>
              <w:bottom w:val="single" w:sz="8" w:space="0" w:color="auto"/>
            </w:tcBorders>
            <w:vAlign w:val="center"/>
          </w:tcPr>
          <w:p w14:paraId="3FE966B5" w14:textId="77777777" w:rsidR="00860702" w:rsidRDefault="00860702" w:rsidP="008462B2">
            <w:pPr>
              <w:pStyle w:val="Table"/>
              <w:keepNext/>
              <w:keepLines/>
            </w:pPr>
          </w:p>
        </w:tc>
        <w:tc>
          <w:tcPr>
            <w:tcW w:w="737" w:type="dxa"/>
            <w:tcBorders>
              <w:top w:val="single" w:sz="4" w:space="0" w:color="auto"/>
              <w:bottom w:val="single" w:sz="8" w:space="0" w:color="auto"/>
            </w:tcBorders>
            <w:vAlign w:val="center"/>
          </w:tcPr>
          <w:p w14:paraId="7815FCE0" w14:textId="77777777" w:rsidR="00860702" w:rsidRDefault="00860702" w:rsidP="008462B2">
            <w:pPr>
              <w:pStyle w:val="Table"/>
              <w:keepNext/>
              <w:keepLines/>
            </w:pPr>
          </w:p>
        </w:tc>
        <w:tc>
          <w:tcPr>
            <w:tcW w:w="1247" w:type="dxa"/>
            <w:tcBorders>
              <w:top w:val="single" w:sz="4" w:space="0" w:color="auto"/>
              <w:bottom w:val="single" w:sz="8" w:space="0" w:color="auto"/>
            </w:tcBorders>
            <w:vAlign w:val="center"/>
          </w:tcPr>
          <w:p w14:paraId="7E931661" w14:textId="77777777" w:rsidR="00860702" w:rsidRDefault="00860702" w:rsidP="008462B2">
            <w:pPr>
              <w:pStyle w:val="Table"/>
              <w:keepNext/>
              <w:keepLines/>
              <w:jc w:val="center"/>
            </w:pPr>
          </w:p>
        </w:tc>
        <w:tc>
          <w:tcPr>
            <w:tcW w:w="1361" w:type="dxa"/>
            <w:tcBorders>
              <w:top w:val="single" w:sz="4" w:space="0" w:color="auto"/>
              <w:bottom w:val="single" w:sz="8" w:space="0" w:color="auto"/>
            </w:tcBorders>
            <w:vAlign w:val="center"/>
          </w:tcPr>
          <w:p w14:paraId="6BCE94ED" w14:textId="77777777" w:rsidR="00860702" w:rsidRDefault="00860702" w:rsidP="008462B2">
            <w:pPr>
              <w:pStyle w:val="Table"/>
              <w:keepNext/>
              <w:keepLines/>
            </w:pPr>
          </w:p>
        </w:tc>
      </w:tr>
    </w:tbl>
    <w:p w14:paraId="34323B21" w14:textId="0788D361" w:rsidR="00834992" w:rsidRDefault="001A669A" w:rsidP="008462B2">
      <w:pPr>
        <w:pStyle w:val="Picture"/>
        <w:keepNext/>
        <w:keepLines/>
        <w:spacing w:before="0"/>
      </w:pPr>
      <w:r>
        <w:rPr>
          <w:lang w:eastAsia="en-US"/>
        </w:rPr>
        <w:drawing>
          <wp:inline distT="0" distB="0" distL="0" distR="0" wp14:anchorId="00AE29B2" wp14:editId="34824704">
            <wp:extent cx="1595887" cy="1224280"/>
            <wp:effectExtent l="0" t="0" r="4445" b="0"/>
            <wp:docPr id="2097545597" name="Picture 209754559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545597" name="Picture 11" descr="Table&#10;&#10;Description automatically generated"/>
                    <pic:cNvPicPr/>
                  </pic:nvPicPr>
                  <pic:blipFill rotWithShape="1">
                    <a:blip r:embed="rId45" cstate="print">
                      <a:extLst>
                        <a:ext uri="{28A0092B-C50C-407E-A947-70E740481C1C}">
                          <a14:useLocalDpi xmlns:a14="http://schemas.microsoft.com/office/drawing/2010/main" val="0"/>
                        </a:ext>
                      </a:extLst>
                    </a:blip>
                    <a:srcRect r="73149"/>
                    <a:stretch/>
                  </pic:blipFill>
                  <pic:spPr bwMode="auto">
                    <a:xfrm>
                      <a:off x="0" y="0"/>
                      <a:ext cx="1595887" cy="1224280"/>
                    </a:xfrm>
                    <a:prstGeom prst="rect">
                      <a:avLst/>
                    </a:prstGeom>
                    <a:ln>
                      <a:noFill/>
                    </a:ln>
                    <a:extLst>
                      <a:ext uri="{53640926-AAD7-44D8-BBD7-CCE9431645EC}">
                        <a14:shadowObscured xmlns:a14="http://schemas.microsoft.com/office/drawing/2010/main"/>
                      </a:ext>
                    </a:extLst>
                  </pic:spPr>
                </pic:pic>
              </a:graphicData>
            </a:graphic>
          </wp:inline>
        </w:drawing>
      </w:r>
    </w:p>
    <w:p w14:paraId="5F82F0E9" w14:textId="58B61C48" w:rsidR="00DA4BF9" w:rsidRDefault="00556D0F" w:rsidP="00AF3A54">
      <w:pPr>
        <w:pStyle w:val="Tableheader"/>
        <w:keepNext/>
        <w:keepLines/>
      </w:pPr>
      <w:bookmarkStart w:id="142" w:name="_Toc135560709"/>
      <w:r>
        <w:t>Table 4.2</w:t>
      </w:r>
      <w:r w:rsidR="000053A7">
        <w:t>E</w:t>
      </w:r>
      <w:r>
        <w:t xml:space="preserve">: </w:t>
      </w:r>
      <w:r w:rsidR="000053A7">
        <w:t>Shapelet Transform Classifier</w:t>
      </w:r>
      <w:r>
        <w:t xml:space="preserve"> (</w:t>
      </w:r>
      <w:r w:rsidR="000053A7">
        <w:t>STC</w:t>
      </w:r>
      <w:r>
        <w:t>)</w:t>
      </w:r>
      <w:bookmarkEnd w:id="142"/>
    </w:p>
    <w:tbl>
      <w:tblPr>
        <w:tblStyle w:val="APAReport"/>
        <w:tblpPr w:leftFromText="180" w:rightFromText="180" w:vertAnchor="text" w:horzAnchor="margin" w:tblpY="25"/>
        <w:tblW w:w="0" w:type="auto"/>
        <w:tblLook w:val="04A0" w:firstRow="1" w:lastRow="0" w:firstColumn="1" w:lastColumn="0" w:noHBand="0" w:noVBand="1"/>
      </w:tblPr>
      <w:tblGrid>
        <w:gridCol w:w="1134"/>
        <w:gridCol w:w="964"/>
        <w:gridCol w:w="964"/>
        <w:gridCol w:w="737"/>
        <w:gridCol w:w="1247"/>
        <w:gridCol w:w="1361"/>
      </w:tblGrid>
      <w:tr w:rsidR="000F0826" w14:paraId="0F234062" w14:textId="77777777" w:rsidTr="000F0826">
        <w:trPr>
          <w:cnfStyle w:val="100000000000" w:firstRow="1" w:lastRow="0" w:firstColumn="0" w:lastColumn="0" w:oddVBand="0" w:evenVBand="0" w:oddHBand="0" w:evenHBand="0" w:firstRowFirstColumn="0" w:firstRowLastColumn="0" w:lastRowFirstColumn="0" w:lastRowLastColumn="0"/>
          <w:trHeight w:val="340"/>
        </w:trPr>
        <w:tc>
          <w:tcPr>
            <w:tcW w:w="1134" w:type="dxa"/>
            <w:vAlign w:val="center"/>
          </w:tcPr>
          <w:p w14:paraId="4669C6B7" w14:textId="77777777" w:rsidR="000F0826" w:rsidRPr="00B3556C" w:rsidRDefault="000F0826" w:rsidP="00AF3A54">
            <w:pPr>
              <w:pStyle w:val="Table"/>
              <w:keepNext/>
              <w:keepLines/>
              <w:rPr>
                <w:b/>
                <w:bCs/>
              </w:rPr>
            </w:pPr>
          </w:p>
        </w:tc>
        <w:tc>
          <w:tcPr>
            <w:tcW w:w="964" w:type="dxa"/>
            <w:vAlign w:val="center"/>
          </w:tcPr>
          <w:p w14:paraId="62F924BC" w14:textId="77777777" w:rsidR="000F0826" w:rsidRPr="00B3556C" w:rsidRDefault="000F0826" w:rsidP="00AF3A54">
            <w:pPr>
              <w:pStyle w:val="Table"/>
              <w:keepNext/>
              <w:keepLines/>
              <w:rPr>
                <w:b/>
                <w:bCs/>
              </w:rPr>
            </w:pPr>
            <w:r w:rsidRPr="00B3556C">
              <w:rPr>
                <w:b/>
                <w:bCs/>
              </w:rPr>
              <w:t>Biking</w:t>
            </w:r>
          </w:p>
        </w:tc>
        <w:tc>
          <w:tcPr>
            <w:tcW w:w="964" w:type="dxa"/>
            <w:vAlign w:val="center"/>
          </w:tcPr>
          <w:p w14:paraId="0B031A5D" w14:textId="77777777" w:rsidR="000F0826" w:rsidRPr="00B3556C" w:rsidRDefault="000F0826" w:rsidP="00AF3A54">
            <w:pPr>
              <w:pStyle w:val="Table"/>
              <w:keepNext/>
              <w:keepLines/>
              <w:rPr>
                <w:b/>
                <w:bCs/>
              </w:rPr>
            </w:pPr>
            <w:r w:rsidRPr="00B3556C">
              <w:rPr>
                <w:b/>
                <w:bCs/>
              </w:rPr>
              <w:t>Running</w:t>
            </w:r>
          </w:p>
        </w:tc>
        <w:tc>
          <w:tcPr>
            <w:tcW w:w="737" w:type="dxa"/>
            <w:vAlign w:val="center"/>
          </w:tcPr>
          <w:p w14:paraId="11172200" w14:textId="77777777" w:rsidR="000F0826" w:rsidRPr="00B3556C" w:rsidRDefault="000F0826" w:rsidP="00AF3A54">
            <w:pPr>
              <w:pStyle w:val="Table"/>
              <w:keepNext/>
              <w:keepLines/>
              <w:rPr>
                <w:b/>
                <w:bCs/>
              </w:rPr>
            </w:pPr>
            <w:r w:rsidRPr="00B3556C">
              <w:rPr>
                <w:b/>
                <w:bCs/>
              </w:rPr>
              <w:t>Other</w:t>
            </w:r>
          </w:p>
        </w:tc>
        <w:tc>
          <w:tcPr>
            <w:tcW w:w="1247" w:type="dxa"/>
            <w:vAlign w:val="center"/>
          </w:tcPr>
          <w:p w14:paraId="3F802707" w14:textId="77777777" w:rsidR="000F0826" w:rsidRPr="00B3556C" w:rsidRDefault="000F0826" w:rsidP="00AF3A54">
            <w:pPr>
              <w:pStyle w:val="Table"/>
              <w:keepNext/>
              <w:keepLines/>
              <w:jc w:val="center"/>
              <w:rPr>
                <w:b/>
                <w:bCs/>
              </w:rPr>
            </w:pPr>
            <w:r w:rsidRPr="00B3556C">
              <w:rPr>
                <w:b/>
                <w:bCs/>
              </w:rPr>
              <w:t>Macro Avg</w:t>
            </w:r>
          </w:p>
        </w:tc>
        <w:tc>
          <w:tcPr>
            <w:tcW w:w="1361" w:type="dxa"/>
            <w:vAlign w:val="center"/>
          </w:tcPr>
          <w:p w14:paraId="326606E5" w14:textId="77777777" w:rsidR="000F0826" w:rsidRPr="00B3556C" w:rsidRDefault="000F0826" w:rsidP="00AF3A54">
            <w:pPr>
              <w:pStyle w:val="Table"/>
              <w:keepNext/>
              <w:keepLines/>
              <w:jc w:val="center"/>
              <w:rPr>
                <w:b/>
                <w:bCs/>
              </w:rPr>
            </w:pPr>
            <w:r w:rsidRPr="00B3556C">
              <w:rPr>
                <w:b/>
                <w:bCs/>
              </w:rPr>
              <w:t>Weighted Avg</w:t>
            </w:r>
          </w:p>
        </w:tc>
      </w:tr>
      <w:tr w:rsidR="000F0826" w14:paraId="552AB75C" w14:textId="77777777" w:rsidTr="000F0826">
        <w:trPr>
          <w:trHeight w:val="283"/>
        </w:trPr>
        <w:tc>
          <w:tcPr>
            <w:tcW w:w="1134" w:type="dxa"/>
            <w:vAlign w:val="center"/>
          </w:tcPr>
          <w:p w14:paraId="5669A420" w14:textId="77777777" w:rsidR="000F0826" w:rsidRPr="00B3556C" w:rsidRDefault="000F0826" w:rsidP="00AF3A54">
            <w:pPr>
              <w:pStyle w:val="Table"/>
              <w:keepNext/>
              <w:keepLines/>
              <w:rPr>
                <w:b/>
                <w:bCs/>
              </w:rPr>
            </w:pPr>
            <w:r w:rsidRPr="00B3556C">
              <w:rPr>
                <w:b/>
                <w:bCs/>
              </w:rPr>
              <w:t>Precision</w:t>
            </w:r>
          </w:p>
        </w:tc>
        <w:tc>
          <w:tcPr>
            <w:tcW w:w="964" w:type="dxa"/>
            <w:vAlign w:val="center"/>
          </w:tcPr>
          <w:p w14:paraId="2DCA4621" w14:textId="77777777" w:rsidR="000F0826" w:rsidRDefault="000F0826" w:rsidP="00AF3A54">
            <w:pPr>
              <w:pStyle w:val="Table"/>
              <w:keepNext/>
              <w:keepLines/>
            </w:pPr>
            <w:r>
              <w:t>0.857</w:t>
            </w:r>
          </w:p>
        </w:tc>
        <w:tc>
          <w:tcPr>
            <w:tcW w:w="964" w:type="dxa"/>
            <w:vAlign w:val="center"/>
          </w:tcPr>
          <w:p w14:paraId="43F1260C" w14:textId="77777777" w:rsidR="000F0826" w:rsidRDefault="000F0826" w:rsidP="00AF3A54">
            <w:pPr>
              <w:pStyle w:val="Table"/>
              <w:keepNext/>
              <w:keepLines/>
            </w:pPr>
            <w:r>
              <w:t>0.842</w:t>
            </w:r>
          </w:p>
        </w:tc>
        <w:tc>
          <w:tcPr>
            <w:tcW w:w="737" w:type="dxa"/>
            <w:vAlign w:val="center"/>
          </w:tcPr>
          <w:p w14:paraId="154D6DD5" w14:textId="77777777" w:rsidR="000F0826" w:rsidRDefault="000F0826" w:rsidP="00AF3A54">
            <w:pPr>
              <w:pStyle w:val="Table"/>
              <w:keepNext/>
              <w:keepLines/>
            </w:pPr>
            <w:r>
              <w:t>0.952</w:t>
            </w:r>
          </w:p>
        </w:tc>
        <w:tc>
          <w:tcPr>
            <w:tcW w:w="1247" w:type="dxa"/>
            <w:vAlign w:val="center"/>
          </w:tcPr>
          <w:p w14:paraId="567B4531" w14:textId="77777777" w:rsidR="000F0826" w:rsidRDefault="000F0826" w:rsidP="00AF3A54">
            <w:pPr>
              <w:pStyle w:val="Table"/>
              <w:keepNext/>
              <w:keepLines/>
              <w:jc w:val="center"/>
            </w:pPr>
            <w:r>
              <w:t>0.884</w:t>
            </w:r>
          </w:p>
        </w:tc>
        <w:tc>
          <w:tcPr>
            <w:tcW w:w="1361" w:type="dxa"/>
            <w:vAlign w:val="center"/>
          </w:tcPr>
          <w:p w14:paraId="521A4736" w14:textId="77777777" w:rsidR="000F0826" w:rsidRDefault="000F0826" w:rsidP="00AF3A54">
            <w:pPr>
              <w:pStyle w:val="Table"/>
              <w:keepNext/>
              <w:keepLines/>
              <w:jc w:val="center"/>
            </w:pPr>
            <w:r>
              <w:t>0.880</w:t>
            </w:r>
          </w:p>
        </w:tc>
      </w:tr>
      <w:tr w:rsidR="000F0826" w14:paraId="0DEFCF3C" w14:textId="77777777" w:rsidTr="000F0826">
        <w:trPr>
          <w:trHeight w:val="283"/>
        </w:trPr>
        <w:tc>
          <w:tcPr>
            <w:tcW w:w="1134" w:type="dxa"/>
            <w:vAlign w:val="center"/>
          </w:tcPr>
          <w:p w14:paraId="62C92EF8" w14:textId="77777777" w:rsidR="000F0826" w:rsidRPr="00B3556C" w:rsidRDefault="000F0826" w:rsidP="00AF3A54">
            <w:pPr>
              <w:pStyle w:val="Table"/>
              <w:keepNext/>
              <w:keepLines/>
              <w:rPr>
                <w:b/>
                <w:bCs/>
              </w:rPr>
            </w:pPr>
            <w:r w:rsidRPr="00B3556C">
              <w:rPr>
                <w:b/>
                <w:bCs/>
              </w:rPr>
              <w:t>Recall</w:t>
            </w:r>
          </w:p>
        </w:tc>
        <w:tc>
          <w:tcPr>
            <w:tcW w:w="964" w:type="dxa"/>
            <w:vAlign w:val="center"/>
          </w:tcPr>
          <w:p w14:paraId="5B1BC52C" w14:textId="77777777" w:rsidR="000F0826" w:rsidRDefault="000F0826" w:rsidP="00AF3A54">
            <w:pPr>
              <w:pStyle w:val="Table"/>
              <w:keepNext/>
              <w:keepLines/>
            </w:pPr>
            <w:r>
              <w:t>0.857</w:t>
            </w:r>
          </w:p>
        </w:tc>
        <w:tc>
          <w:tcPr>
            <w:tcW w:w="964" w:type="dxa"/>
            <w:vAlign w:val="center"/>
          </w:tcPr>
          <w:p w14:paraId="53680419" w14:textId="77777777" w:rsidR="000F0826" w:rsidRDefault="000F0826" w:rsidP="00AF3A54">
            <w:pPr>
              <w:pStyle w:val="Table"/>
              <w:keepNext/>
              <w:keepLines/>
            </w:pPr>
            <w:r>
              <w:t>0.927</w:t>
            </w:r>
          </w:p>
        </w:tc>
        <w:tc>
          <w:tcPr>
            <w:tcW w:w="737" w:type="dxa"/>
            <w:vAlign w:val="center"/>
          </w:tcPr>
          <w:p w14:paraId="58720820" w14:textId="77777777" w:rsidR="000F0826" w:rsidRDefault="000F0826" w:rsidP="00AF3A54">
            <w:pPr>
              <w:pStyle w:val="Table"/>
              <w:keepNext/>
              <w:keepLines/>
            </w:pPr>
            <w:r>
              <w:t>0.811</w:t>
            </w:r>
          </w:p>
        </w:tc>
        <w:tc>
          <w:tcPr>
            <w:tcW w:w="1247" w:type="dxa"/>
            <w:vAlign w:val="center"/>
          </w:tcPr>
          <w:p w14:paraId="29AE93AF" w14:textId="77777777" w:rsidR="000F0826" w:rsidRDefault="000F0826" w:rsidP="00AF3A54">
            <w:pPr>
              <w:pStyle w:val="Table"/>
              <w:keepNext/>
              <w:keepLines/>
              <w:jc w:val="center"/>
            </w:pPr>
            <w:r>
              <w:t>0.865</w:t>
            </w:r>
          </w:p>
        </w:tc>
        <w:tc>
          <w:tcPr>
            <w:tcW w:w="1361" w:type="dxa"/>
            <w:vAlign w:val="center"/>
          </w:tcPr>
          <w:p w14:paraId="2964752C" w14:textId="77777777" w:rsidR="000F0826" w:rsidRDefault="000F0826" w:rsidP="00AF3A54">
            <w:pPr>
              <w:pStyle w:val="Table"/>
              <w:keepNext/>
              <w:keepLines/>
              <w:jc w:val="center"/>
            </w:pPr>
            <w:r>
              <w:t>0.875</w:t>
            </w:r>
          </w:p>
        </w:tc>
      </w:tr>
      <w:tr w:rsidR="000F0826" w14:paraId="78F85B3D" w14:textId="77777777" w:rsidTr="000F0826">
        <w:trPr>
          <w:trHeight w:val="283"/>
        </w:trPr>
        <w:tc>
          <w:tcPr>
            <w:tcW w:w="1134" w:type="dxa"/>
            <w:vAlign w:val="center"/>
          </w:tcPr>
          <w:p w14:paraId="43EDF7C1" w14:textId="77777777" w:rsidR="000F0826" w:rsidRPr="00B3556C" w:rsidRDefault="000F0826" w:rsidP="00AF3A54">
            <w:pPr>
              <w:pStyle w:val="Table"/>
              <w:keepNext/>
              <w:keepLines/>
              <w:rPr>
                <w:b/>
                <w:bCs/>
              </w:rPr>
            </w:pPr>
            <w:r w:rsidRPr="00B3556C">
              <w:rPr>
                <w:b/>
                <w:bCs/>
              </w:rPr>
              <w:t>F1-Score</w:t>
            </w:r>
          </w:p>
        </w:tc>
        <w:tc>
          <w:tcPr>
            <w:tcW w:w="964" w:type="dxa"/>
            <w:vAlign w:val="center"/>
          </w:tcPr>
          <w:p w14:paraId="1B46817B" w14:textId="77777777" w:rsidR="000F0826" w:rsidRDefault="000F0826" w:rsidP="00AF3A54">
            <w:pPr>
              <w:pStyle w:val="Table"/>
              <w:keepNext/>
              <w:keepLines/>
            </w:pPr>
            <w:r>
              <w:t>0.857</w:t>
            </w:r>
          </w:p>
        </w:tc>
        <w:tc>
          <w:tcPr>
            <w:tcW w:w="964" w:type="dxa"/>
            <w:vAlign w:val="center"/>
          </w:tcPr>
          <w:p w14:paraId="7AE20167" w14:textId="77777777" w:rsidR="000F0826" w:rsidRDefault="000F0826" w:rsidP="00AF3A54">
            <w:pPr>
              <w:pStyle w:val="Table"/>
              <w:keepNext/>
              <w:keepLines/>
            </w:pPr>
            <w:r>
              <w:t>0.882</w:t>
            </w:r>
          </w:p>
        </w:tc>
        <w:tc>
          <w:tcPr>
            <w:tcW w:w="737" w:type="dxa"/>
            <w:vAlign w:val="center"/>
          </w:tcPr>
          <w:p w14:paraId="4B5CD5B0" w14:textId="77777777" w:rsidR="000F0826" w:rsidRDefault="000F0826" w:rsidP="00AF3A54">
            <w:pPr>
              <w:pStyle w:val="Table"/>
              <w:keepNext/>
              <w:keepLines/>
            </w:pPr>
            <w:r>
              <w:t>0.876</w:t>
            </w:r>
          </w:p>
        </w:tc>
        <w:tc>
          <w:tcPr>
            <w:tcW w:w="1247" w:type="dxa"/>
            <w:vAlign w:val="center"/>
          </w:tcPr>
          <w:p w14:paraId="437E91C9" w14:textId="77777777" w:rsidR="000F0826" w:rsidRDefault="000F0826" w:rsidP="00AF3A54">
            <w:pPr>
              <w:pStyle w:val="Table"/>
              <w:keepNext/>
              <w:keepLines/>
              <w:jc w:val="center"/>
            </w:pPr>
            <w:r>
              <w:t>0.872</w:t>
            </w:r>
          </w:p>
        </w:tc>
        <w:tc>
          <w:tcPr>
            <w:tcW w:w="1361" w:type="dxa"/>
            <w:vAlign w:val="center"/>
          </w:tcPr>
          <w:p w14:paraId="69ABA57B" w14:textId="77777777" w:rsidR="000F0826" w:rsidRDefault="000F0826" w:rsidP="00AF3A54">
            <w:pPr>
              <w:pStyle w:val="Table"/>
              <w:keepNext/>
              <w:keepLines/>
              <w:jc w:val="center"/>
            </w:pPr>
            <w:r>
              <w:t>0.875</w:t>
            </w:r>
          </w:p>
        </w:tc>
      </w:tr>
      <w:tr w:rsidR="000F0826" w14:paraId="148E1E2F" w14:textId="77777777" w:rsidTr="000F0826">
        <w:trPr>
          <w:trHeight w:val="283"/>
        </w:trPr>
        <w:tc>
          <w:tcPr>
            <w:tcW w:w="1134" w:type="dxa"/>
            <w:tcBorders>
              <w:bottom w:val="single" w:sz="4" w:space="0" w:color="auto"/>
            </w:tcBorders>
            <w:vAlign w:val="center"/>
          </w:tcPr>
          <w:p w14:paraId="6AD12127" w14:textId="77777777" w:rsidR="000F0826" w:rsidRPr="00B3556C" w:rsidRDefault="000F0826" w:rsidP="00AF3A54">
            <w:pPr>
              <w:pStyle w:val="Table"/>
              <w:keepNext/>
              <w:keepLines/>
              <w:rPr>
                <w:b/>
                <w:bCs/>
              </w:rPr>
            </w:pPr>
            <w:r w:rsidRPr="00B3556C">
              <w:rPr>
                <w:b/>
                <w:bCs/>
              </w:rPr>
              <w:t>Support</w:t>
            </w:r>
          </w:p>
        </w:tc>
        <w:tc>
          <w:tcPr>
            <w:tcW w:w="964" w:type="dxa"/>
            <w:tcBorders>
              <w:bottom w:val="single" w:sz="4" w:space="0" w:color="auto"/>
            </w:tcBorders>
            <w:vAlign w:val="center"/>
          </w:tcPr>
          <w:p w14:paraId="73F1C7E1" w14:textId="77777777" w:rsidR="000F0826" w:rsidRDefault="000F0826" w:rsidP="00AF3A54">
            <w:pPr>
              <w:pStyle w:val="Table"/>
              <w:keepNext/>
              <w:keepLines/>
            </w:pPr>
            <w:r>
              <w:t>49</w:t>
            </w:r>
          </w:p>
        </w:tc>
        <w:tc>
          <w:tcPr>
            <w:tcW w:w="964" w:type="dxa"/>
            <w:tcBorders>
              <w:bottom w:val="single" w:sz="4" w:space="0" w:color="auto"/>
            </w:tcBorders>
            <w:vAlign w:val="center"/>
          </w:tcPr>
          <w:p w14:paraId="1D8E068A" w14:textId="77777777" w:rsidR="000F0826" w:rsidRDefault="000F0826" w:rsidP="00AF3A54">
            <w:pPr>
              <w:pStyle w:val="Table"/>
              <w:keepNext/>
              <w:keepLines/>
            </w:pPr>
            <w:r>
              <w:t>109</w:t>
            </w:r>
          </w:p>
        </w:tc>
        <w:tc>
          <w:tcPr>
            <w:tcW w:w="737" w:type="dxa"/>
            <w:tcBorders>
              <w:bottom w:val="single" w:sz="4" w:space="0" w:color="auto"/>
            </w:tcBorders>
            <w:vAlign w:val="center"/>
          </w:tcPr>
          <w:p w14:paraId="6C9DA316" w14:textId="77777777" w:rsidR="000F0826" w:rsidRDefault="000F0826" w:rsidP="00AF3A54">
            <w:pPr>
              <w:pStyle w:val="Table"/>
              <w:keepNext/>
              <w:keepLines/>
            </w:pPr>
            <w:r>
              <w:t>74</w:t>
            </w:r>
          </w:p>
        </w:tc>
        <w:tc>
          <w:tcPr>
            <w:tcW w:w="1247" w:type="dxa"/>
            <w:tcBorders>
              <w:bottom w:val="single" w:sz="4" w:space="0" w:color="auto"/>
            </w:tcBorders>
            <w:vAlign w:val="center"/>
          </w:tcPr>
          <w:p w14:paraId="768683B7" w14:textId="77777777" w:rsidR="000F0826" w:rsidRDefault="000F0826" w:rsidP="00AF3A54">
            <w:pPr>
              <w:pStyle w:val="Table"/>
              <w:keepNext/>
              <w:keepLines/>
              <w:jc w:val="center"/>
            </w:pPr>
            <w:r>
              <w:t>232</w:t>
            </w:r>
          </w:p>
        </w:tc>
        <w:tc>
          <w:tcPr>
            <w:tcW w:w="1361" w:type="dxa"/>
            <w:tcBorders>
              <w:bottom w:val="single" w:sz="4" w:space="0" w:color="auto"/>
            </w:tcBorders>
            <w:vAlign w:val="center"/>
          </w:tcPr>
          <w:p w14:paraId="21780615" w14:textId="77777777" w:rsidR="000F0826" w:rsidRDefault="000F0826" w:rsidP="00AF3A54">
            <w:pPr>
              <w:pStyle w:val="Table"/>
              <w:keepNext/>
              <w:keepLines/>
              <w:jc w:val="center"/>
            </w:pPr>
            <w:r>
              <w:t>232</w:t>
            </w:r>
          </w:p>
        </w:tc>
      </w:tr>
      <w:tr w:rsidR="000F0826" w14:paraId="0D29E3C2" w14:textId="77777777" w:rsidTr="000F0826">
        <w:trPr>
          <w:trHeight w:val="283"/>
        </w:trPr>
        <w:tc>
          <w:tcPr>
            <w:tcW w:w="1134" w:type="dxa"/>
            <w:tcBorders>
              <w:top w:val="single" w:sz="4" w:space="0" w:color="auto"/>
              <w:bottom w:val="single" w:sz="12" w:space="0" w:color="auto"/>
            </w:tcBorders>
            <w:vAlign w:val="center"/>
          </w:tcPr>
          <w:p w14:paraId="2B28C0A6" w14:textId="77777777" w:rsidR="000F0826" w:rsidRPr="00BC69FD" w:rsidRDefault="000F0826" w:rsidP="00AF3A54">
            <w:pPr>
              <w:pStyle w:val="Table"/>
              <w:keepNext/>
              <w:keepLines/>
              <w:rPr>
                <w:b/>
                <w:bCs/>
              </w:rPr>
            </w:pPr>
            <w:r w:rsidRPr="00BC69FD">
              <w:rPr>
                <w:b/>
                <w:bCs/>
              </w:rPr>
              <w:t>Accuracy</w:t>
            </w:r>
          </w:p>
        </w:tc>
        <w:tc>
          <w:tcPr>
            <w:tcW w:w="964" w:type="dxa"/>
            <w:tcBorders>
              <w:top w:val="single" w:sz="4" w:space="0" w:color="auto"/>
              <w:bottom w:val="single" w:sz="12" w:space="0" w:color="auto"/>
            </w:tcBorders>
            <w:vAlign w:val="center"/>
          </w:tcPr>
          <w:p w14:paraId="55737665" w14:textId="77777777" w:rsidR="000F0826" w:rsidRPr="00BC69FD" w:rsidRDefault="000F0826" w:rsidP="00AF3A54">
            <w:pPr>
              <w:pStyle w:val="Table"/>
              <w:keepNext/>
              <w:keepLines/>
              <w:rPr>
                <w:b/>
                <w:bCs/>
              </w:rPr>
            </w:pPr>
            <w:r w:rsidRPr="00BC69FD">
              <w:rPr>
                <w:b/>
                <w:bCs/>
              </w:rPr>
              <w:t>0.</w:t>
            </w:r>
            <w:r>
              <w:rPr>
                <w:b/>
                <w:bCs/>
              </w:rPr>
              <w:t>875</w:t>
            </w:r>
          </w:p>
        </w:tc>
        <w:tc>
          <w:tcPr>
            <w:tcW w:w="964" w:type="dxa"/>
            <w:tcBorders>
              <w:top w:val="single" w:sz="4" w:space="0" w:color="auto"/>
              <w:bottom w:val="single" w:sz="12" w:space="0" w:color="auto"/>
            </w:tcBorders>
            <w:vAlign w:val="center"/>
          </w:tcPr>
          <w:p w14:paraId="4991F594" w14:textId="77777777" w:rsidR="000F0826" w:rsidRDefault="000F0826" w:rsidP="00AF3A54">
            <w:pPr>
              <w:pStyle w:val="Table"/>
              <w:keepNext/>
              <w:keepLines/>
            </w:pPr>
          </w:p>
        </w:tc>
        <w:tc>
          <w:tcPr>
            <w:tcW w:w="737" w:type="dxa"/>
            <w:tcBorders>
              <w:top w:val="single" w:sz="4" w:space="0" w:color="auto"/>
              <w:bottom w:val="single" w:sz="12" w:space="0" w:color="auto"/>
            </w:tcBorders>
            <w:vAlign w:val="center"/>
          </w:tcPr>
          <w:p w14:paraId="7F871663" w14:textId="77777777" w:rsidR="000F0826" w:rsidRDefault="000F0826" w:rsidP="00AF3A54">
            <w:pPr>
              <w:pStyle w:val="Table"/>
              <w:keepNext/>
              <w:keepLines/>
            </w:pPr>
          </w:p>
        </w:tc>
        <w:tc>
          <w:tcPr>
            <w:tcW w:w="1247" w:type="dxa"/>
            <w:tcBorders>
              <w:top w:val="single" w:sz="4" w:space="0" w:color="auto"/>
              <w:bottom w:val="single" w:sz="12" w:space="0" w:color="auto"/>
            </w:tcBorders>
            <w:vAlign w:val="center"/>
          </w:tcPr>
          <w:p w14:paraId="7C72DC2E" w14:textId="77777777" w:rsidR="000F0826" w:rsidRDefault="000F0826" w:rsidP="00AF3A54">
            <w:pPr>
              <w:pStyle w:val="Table"/>
              <w:keepNext/>
              <w:keepLines/>
              <w:jc w:val="center"/>
            </w:pPr>
          </w:p>
        </w:tc>
        <w:tc>
          <w:tcPr>
            <w:tcW w:w="1361" w:type="dxa"/>
            <w:tcBorders>
              <w:top w:val="single" w:sz="4" w:space="0" w:color="auto"/>
              <w:bottom w:val="single" w:sz="12" w:space="0" w:color="auto"/>
            </w:tcBorders>
            <w:vAlign w:val="center"/>
          </w:tcPr>
          <w:p w14:paraId="5D75D99A" w14:textId="77777777" w:rsidR="000F0826" w:rsidRDefault="000F0826" w:rsidP="00AF3A54">
            <w:pPr>
              <w:pStyle w:val="Table"/>
              <w:keepNext/>
              <w:keepLines/>
            </w:pPr>
          </w:p>
        </w:tc>
      </w:tr>
    </w:tbl>
    <w:p w14:paraId="6DD4CEDC" w14:textId="41A25F67" w:rsidR="000053A7" w:rsidRDefault="00866055" w:rsidP="000F0826">
      <w:pPr>
        <w:pStyle w:val="Picture"/>
        <w:keepNext/>
        <w:keepLines/>
        <w:spacing w:before="0"/>
      </w:pPr>
      <w:r>
        <w:rPr>
          <w:lang w:eastAsia="en-US"/>
        </w:rPr>
        <w:drawing>
          <wp:inline distT="0" distB="0" distL="0" distR="0" wp14:anchorId="0D32C30B" wp14:editId="48C24095">
            <wp:extent cx="1595887" cy="1224280"/>
            <wp:effectExtent l="0" t="0" r="4445" b="0"/>
            <wp:docPr id="1830278378" name="Picture 183027837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278378" name="Picture 12" descr="Table&#10;&#10;Description automatically generated"/>
                    <pic:cNvPicPr/>
                  </pic:nvPicPr>
                  <pic:blipFill rotWithShape="1">
                    <a:blip r:embed="rId46" cstate="print">
                      <a:extLst>
                        <a:ext uri="{28A0092B-C50C-407E-A947-70E740481C1C}">
                          <a14:useLocalDpi xmlns:a14="http://schemas.microsoft.com/office/drawing/2010/main" val="0"/>
                        </a:ext>
                      </a:extLst>
                    </a:blip>
                    <a:srcRect r="73149"/>
                    <a:stretch/>
                  </pic:blipFill>
                  <pic:spPr bwMode="auto">
                    <a:xfrm>
                      <a:off x="0" y="0"/>
                      <a:ext cx="1595887" cy="1224280"/>
                    </a:xfrm>
                    <a:prstGeom prst="rect">
                      <a:avLst/>
                    </a:prstGeom>
                    <a:ln>
                      <a:noFill/>
                    </a:ln>
                    <a:extLst>
                      <a:ext uri="{53640926-AAD7-44D8-BBD7-CCE9431645EC}">
                        <a14:shadowObscured xmlns:a14="http://schemas.microsoft.com/office/drawing/2010/main"/>
                      </a:ext>
                    </a:extLst>
                  </pic:spPr>
                </pic:pic>
              </a:graphicData>
            </a:graphic>
          </wp:inline>
        </w:drawing>
      </w:r>
    </w:p>
    <w:p w14:paraId="057218E6" w14:textId="3626CDE8" w:rsidR="00BC524F" w:rsidRDefault="000053A7" w:rsidP="00796BA7">
      <w:pPr>
        <w:pStyle w:val="Tableheader"/>
        <w:rPr>
          <w:lang w:eastAsia="en-US"/>
        </w:rPr>
      </w:pPr>
      <w:bookmarkStart w:id="143" w:name="_Toc135560710"/>
      <w:r>
        <w:t xml:space="preserve">Table 4.2F: </w:t>
      </w:r>
      <w:r w:rsidR="00D552CA">
        <w:t>k-Nearest Neighbours Time Series</w:t>
      </w:r>
      <w:r>
        <w:t xml:space="preserve"> (</w:t>
      </w:r>
      <w:r w:rsidR="00D552CA">
        <w:t>kNN-TS</w:t>
      </w:r>
      <w:r>
        <w:t>)</w:t>
      </w:r>
      <w:bookmarkEnd w:id="143"/>
      <w:r w:rsidR="00BC524F" w:rsidRPr="00BC524F">
        <w:rPr>
          <w:lang w:eastAsia="en-US"/>
        </w:rPr>
        <w:t xml:space="preserve"> </w:t>
      </w:r>
    </w:p>
    <w:tbl>
      <w:tblPr>
        <w:tblStyle w:val="APAReport"/>
        <w:tblpPr w:leftFromText="180" w:rightFromText="180" w:vertAnchor="text" w:horzAnchor="margin" w:tblpY="44"/>
        <w:tblW w:w="0" w:type="auto"/>
        <w:tblLook w:val="04A0" w:firstRow="1" w:lastRow="0" w:firstColumn="1" w:lastColumn="0" w:noHBand="0" w:noVBand="1"/>
      </w:tblPr>
      <w:tblGrid>
        <w:gridCol w:w="1134"/>
        <w:gridCol w:w="964"/>
        <w:gridCol w:w="964"/>
        <w:gridCol w:w="737"/>
        <w:gridCol w:w="1247"/>
        <w:gridCol w:w="1361"/>
      </w:tblGrid>
      <w:tr w:rsidR="000F0826" w14:paraId="33DC8831" w14:textId="77777777" w:rsidTr="000F0826">
        <w:trPr>
          <w:cnfStyle w:val="100000000000" w:firstRow="1" w:lastRow="0" w:firstColumn="0" w:lastColumn="0" w:oddVBand="0" w:evenVBand="0" w:oddHBand="0" w:evenHBand="0" w:firstRowFirstColumn="0" w:firstRowLastColumn="0" w:lastRowFirstColumn="0" w:lastRowLastColumn="0"/>
          <w:trHeight w:val="340"/>
        </w:trPr>
        <w:tc>
          <w:tcPr>
            <w:tcW w:w="1134" w:type="dxa"/>
            <w:vAlign w:val="center"/>
          </w:tcPr>
          <w:p w14:paraId="0300AFFF" w14:textId="77777777" w:rsidR="000F0826" w:rsidRPr="00B3556C" w:rsidRDefault="000F0826" w:rsidP="000F0826">
            <w:pPr>
              <w:pStyle w:val="Table"/>
              <w:rPr>
                <w:b/>
                <w:bCs/>
              </w:rPr>
            </w:pPr>
          </w:p>
        </w:tc>
        <w:tc>
          <w:tcPr>
            <w:tcW w:w="964" w:type="dxa"/>
            <w:vAlign w:val="center"/>
          </w:tcPr>
          <w:p w14:paraId="4C6C7D90" w14:textId="77777777" w:rsidR="000F0826" w:rsidRPr="00B3556C" w:rsidRDefault="000F0826" w:rsidP="000F0826">
            <w:pPr>
              <w:pStyle w:val="Table"/>
              <w:rPr>
                <w:b/>
                <w:bCs/>
              </w:rPr>
            </w:pPr>
            <w:r w:rsidRPr="00B3556C">
              <w:rPr>
                <w:b/>
                <w:bCs/>
              </w:rPr>
              <w:t>Biking</w:t>
            </w:r>
          </w:p>
        </w:tc>
        <w:tc>
          <w:tcPr>
            <w:tcW w:w="964" w:type="dxa"/>
            <w:vAlign w:val="center"/>
          </w:tcPr>
          <w:p w14:paraId="7919D26E" w14:textId="77777777" w:rsidR="000F0826" w:rsidRPr="00B3556C" w:rsidRDefault="000F0826" w:rsidP="000F0826">
            <w:pPr>
              <w:pStyle w:val="Table"/>
              <w:rPr>
                <w:b/>
                <w:bCs/>
              </w:rPr>
            </w:pPr>
            <w:r w:rsidRPr="00B3556C">
              <w:rPr>
                <w:b/>
                <w:bCs/>
              </w:rPr>
              <w:t>Running</w:t>
            </w:r>
          </w:p>
        </w:tc>
        <w:tc>
          <w:tcPr>
            <w:tcW w:w="737" w:type="dxa"/>
            <w:vAlign w:val="center"/>
          </w:tcPr>
          <w:p w14:paraId="6EAAC3FD" w14:textId="77777777" w:rsidR="000F0826" w:rsidRPr="00B3556C" w:rsidRDefault="000F0826" w:rsidP="000F0826">
            <w:pPr>
              <w:pStyle w:val="Table"/>
              <w:rPr>
                <w:b/>
                <w:bCs/>
              </w:rPr>
            </w:pPr>
            <w:r w:rsidRPr="00B3556C">
              <w:rPr>
                <w:b/>
                <w:bCs/>
              </w:rPr>
              <w:t>Other</w:t>
            </w:r>
          </w:p>
        </w:tc>
        <w:tc>
          <w:tcPr>
            <w:tcW w:w="1247" w:type="dxa"/>
            <w:vAlign w:val="center"/>
          </w:tcPr>
          <w:p w14:paraId="282DAED5" w14:textId="77777777" w:rsidR="000F0826" w:rsidRPr="00B3556C" w:rsidRDefault="000F0826" w:rsidP="000F0826">
            <w:pPr>
              <w:pStyle w:val="Table"/>
              <w:jc w:val="center"/>
              <w:rPr>
                <w:b/>
                <w:bCs/>
              </w:rPr>
            </w:pPr>
            <w:r w:rsidRPr="00B3556C">
              <w:rPr>
                <w:b/>
                <w:bCs/>
              </w:rPr>
              <w:t>Macro Avg</w:t>
            </w:r>
          </w:p>
        </w:tc>
        <w:tc>
          <w:tcPr>
            <w:tcW w:w="1361" w:type="dxa"/>
            <w:vAlign w:val="center"/>
          </w:tcPr>
          <w:p w14:paraId="7B98E6D6" w14:textId="77777777" w:rsidR="000F0826" w:rsidRPr="00B3556C" w:rsidRDefault="000F0826" w:rsidP="000F0826">
            <w:pPr>
              <w:pStyle w:val="Table"/>
              <w:jc w:val="center"/>
              <w:rPr>
                <w:b/>
                <w:bCs/>
              </w:rPr>
            </w:pPr>
            <w:r w:rsidRPr="00B3556C">
              <w:rPr>
                <w:b/>
                <w:bCs/>
              </w:rPr>
              <w:t>Weighted Avg</w:t>
            </w:r>
          </w:p>
        </w:tc>
      </w:tr>
      <w:tr w:rsidR="000F0826" w14:paraId="7271AA38" w14:textId="77777777" w:rsidTr="000F0826">
        <w:trPr>
          <w:trHeight w:val="283"/>
        </w:trPr>
        <w:tc>
          <w:tcPr>
            <w:tcW w:w="1134" w:type="dxa"/>
            <w:vAlign w:val="center"/>
          </w:tcPr>
          <w:p w14:paraId="2E61A1BC" w14:textId="77777777" w:rsidR="000F0826" w:rsidRPr="00B3556C" w:rsidRDefault="000F0826" w:rsidP="000F0826">
            <w:pPr>
              <w:pStyle w:val="Table"/>
              <w:rPr>
                <w:b/>
                <w:bCs/>
              </w:rPr>
            </w:pPr>
            <w:r w:rsidRPr="00B3556C">
              <w:rPr>
                <w:b/>
                <w:bCs/>
              </w:rPr>
              <w:t>Precision</w:t>
            </w:r>
          </w:p>
        </w:tc>
        <w:tc>
          <w:tcPr>
            <w:tcW w:w="964" w:type="dxa"/>
            <w:vAlign w:val="center"/>
          </w:tcPr>
          <w:p w14:paraId="72866C48" w14:textId="77777777" w:rsidR="000F0826" w:rsidRDefault="000F0826" w:rsidP="000F0826">
            <w:pPr>
              <w:pStyle w:val="Table"/>
            </w:pPr>
            <w:r>
              <w:t>0.706</w:t>
            </w:r>
          </w:p>
        </w:tc>
        <w:tc>
          <w:tcPr>
            <w:tcW w:w="964" w:type="dxa"/>
            <w:vAlign w:val="center"/>
          </w:tcPr>
          <w:p w14:paraId="29F4EED5" w14:textId="77777777" w:rsidR="000F0826" w:rsidRDefault="000F0826" w:rsidP="000F0826">
            <w:pPr>
              <w:pStyle w:val="Table"/>
            </w:pPr>
            <w:r>
              <w:t>0.875</w:t>
            </w:r>
          </w:p>
        </w:tc>
        <w:tc>
          <w:tcPr>
            <w:tcW w:w="737" w:type="dxa"/>
            <w:vAlign w:val="center"/>
          </w:tcPr>
          <w:p w14:paraId="347B31C7" w14:textId="77777777" w:rsidR="000F0826" w:rsidRDefault="000F0826" w:rsidP="000F0826">
            <w:pPr>
              <w:pStyle w:val="Table"/>
            </w:pPr>
            <w:r>
              <w:t>0.710</w:t>
            </w:r>
          </w:p>
        </w:tc>
        <w:tc>
          <w:tcPr>
            <w:tcW w:w="1247" w:type="dxa"/>
            <w:vAlign w:val="center"/>
          </w:tcPr>
          <w:p w14:paraId="7531754F" w14:textId="77777777" w:rsidR="000F0826" w:rsidRDefault="000F0826" w:rsidP="000F0826">
            <w:pPr>
              <w:pStyle w:val="Table"/>
              <w:jc w:val="center"/>
            </w:pPr>
            <w:r>
              <w:t>0.764</w:t>
            </w:r>
          </w:p>
        </w:tc>
        <w:tc>
          <w:tcPr>
            <w:tcW w:w="1361" w:type="dxa"/>
            <w:vAlign w:val="center"/>
          </w:tcPr>
          <w:p w14:paraId="056E459F" w14:textId="77777777" w:rsidR="000F0826" w:rsidRDefault="000F0826" w:rsidP="000F0826">
            <w:pPr>
              <w:pStyle w:val="Table"/>
              <w:jc w:val="center"/>
            </w:pPr>
            <w:r>
              <w:t>0.787</w:t>
            </w:r>
          </w:p>
        </w:tc>
      </w:tr>
      <w:tr w:rsidR="000F0826" w14:paraId="1E3B20C5" w14:textId="77777777" w:rsidTr="000F0826">
        <w:trPr>
          <w:trHeight w:val="283"/>
        </w:trPr>
        <w:tc>
          <w:tcPr>
            <w:tcW w:w="1134" w:type="dxa"/>
            <w:vAlign w:val="center"/>
          </w:tcPr>
          <w:p w14:paraId="0D9C0ECC" w14:textId="77777777" w:rsidR="000F0826" w:rsidRPr="00B3556C" w:rsidRDefault="000F0826" w:rsidP="000F0826">
            <w:pPr>
              <w:pStyle w:val="Table"/>
              <w:rPr>
                <w:b/>
                <w:bCs/>
              </w:rPr>
            </w:pPr>
            <w:r w:rsidRPr="00B3556C">
              <w:rPr>
                <w:b/>
                <w:bCs/>
              </w:rPr>
              <w:t>Recall</w:t>
            </w:r>
          </w:p>
        </w:tc>
        <w:tc>
          <w:tcPr>
            <w:tcW w:w="964" w:type="dxa"/>
            <w:vAlign w:val="center"/>
          </w:tcPr>
          <w:p w14:paraId="36F063AE" w14:textId="77777777" w:rsidR="000F0826" w:rsidRDefault="000F0826" w:rsidP="000F0826">
            <w:pPr>
              <w:pStyle w:val="Table"/>
            </w:pPr>
            <w:r>
              <w:t>0.735</w:t>
            </w:r>
          </w:p>
        </w:tc>
        <w:tc>
          <w:tcPr>
            <w:tcW w:w="964" w:type="dxa"/>
            <w:vAlign w:val="center"/>
          </w:tcPr>
          <w:p w14:paraId="3F2CCD32" w14:textId="77777777" w:rsidR="000F0826" w:rsidRDefault="000F0826" w:rsidP="000F0826">
            <w:pPr>
              <w:pStyle w:val="Table"/>
            </w:pPr>
            <w:r>
              <w:t>0.706</w:t>
            </w:r>
          </w:p>
        </w:tc>
        <w:tc>
          <w:tcPr>
            <w:tcW w:w="737" w:type="dxa"/>
            <w:vAlign w:val="center"/>
          </w:tcPr>
          <w:p w14:paraId="34C8DFD7" w14:textId="77777777" w:rsidR="000F0826" w:rsidRDefault="000F0826" w:rsidP="000F0826">
            <w:pPr>
              <w:pStyle w:val="Table"/>
            </w:pPr>
            <w:r>
              <w:t>0.892</w:t>
            </w:r>
          </w:p>
        </w:tc>
        <w:tc>
          <w:tcPr>
            <w:tcW w:w="1247" w:type="dxa"/>
            <w:vAlign w:val="center"/>
          </w:tcPr>
          <w:p w14:paraId="19400B6E" w14:textId="77777777" w:rsidR="000F0826" w:rsidRDefault="000F0826" w:rsidP="000F0826">
            <w:pPr>
              <w:pStyle w:val="Table"/>
              <w:jc w:val="center"/>
            </w:pPr>
            <w:r>
              <w:t>0.778</w:t>
            </w:r>
          </w:p>
        </w:tc>
        <w:tc>
          <w:tcPr>
            <w:tcW w:w="1361" w:type="dxa"/>
            <w:vAlign w:val="center"/>
          </w:tcPr>
          <w:p w14:paraId="49034A03" w14:textId="77777777" w:rsidR="000F0826" w:rsidRDefault="000F0826" w:rsidP="000F0826">
            <w:pPr>
              <w:pStyle w:val="Table"/>
              <w:jc w:val="center"/>
            </w:pPr>
            <w:r>
              <w:t>0.772</w:t>
            </w:r>
          </w:p>
        </w:tc>
      </w:tr>
      <w:tr w:rsidR="000F0826" w14:paraId="42B3CE77" w14:textId="77777777" w:rsidTr="000F0826">
        <w:trPr>
          <w:trHeight w:val="283"/>
        </w:trPr>
        <w:tc>
          <w:tcPr>
            <w:tcW w:w="1134" w:type="dxa"/>
            <w:vAlign w:val="center"/>
          </w:tcPr>
          <w:p w14:paraId="5D64EA93" w14:textId="77777777" w:rsidR="000F0826" w:rsidRPr="00B3556C" w:rsidRDefault="000F0826" w:rsidP="000F0826">
            <w:pPr>
              <w:pStyle w:val="Table"/>
              <w:rPr>
                <w:b/>
                <w:bCs/>
              </w:rPr>
            </w:pPr>
            <w:r w:rsidRPr="00B3556C">
              <w:rPr>
                <w:b/>
                <w:bCs/>
              </w:rPr>
              <w:t>F1-Score</w:t>
            </w:r>
          </w:p>
        </w:tc>
        <w:tc>
          <w:tcPr>
            <w:tcW w:w="964" w:type="dxa"/>
            <w:vAlign w:val="center"/>
          </w:tcPr>
          <w:p w14:paraId="0387EE69" w14:textId="77777777" w:rsidR="000F0826" w:rsidRDefault="000F0826" w:rsidP="000F0826">
            <w:pPr>
              <w:pStyle w:val="Table"/>
            </w:pPr>
            <w:r>
              <w:t>0.720</w:t>
            </w:r>
          </w:p>
        </w:tc>
        <w:tc>
          <w:tcPr>
            <w:tcW w:w="964" w:type="dxa"/>
            <w:vAlign w:val="center"/>
          </w:tcPr>
          <w:p w14:paraId="10D1DFEE" w14:textId="77777777" w:rsidR="000F0826" w:rsidRDefault="000F0826" w:rsidP="000F0826">
            <w:pPr>
              <w:pStyle w:val="Table"/>
            </w:pPr>
            <w:r>
              <w:t>0.782</w:t>
            </w:r>
          </w:p>
        </w:tc>
        <w:tc>
          <w:tcPr>
            <w:tcW w:w="737" w:type="dxa"/>
            <w:vAlign w:val="center"/>
          </w:tcPr>
          <w:p w14:paraId="5E886043" w14:textId="77777777" w:rsidR="000F0826" w:rsidRDefault="000F0826" w:rsidP="000F0826">
            <w:pPr>
              <w:pStyle w:val="Table"/>
            </w:pPr>
            <w:r>
              <w:t>0.790</w:t>
            </w:r>
          </w:p>
        </w:tc>
        <w:tc>
          <w:tcPr>
            <w:tcW w:w="1247" w:type="dxa"/>
            <w:vAlign w:val="center"/>
          </w:tcPr>
          <w:p w14:paraId="30E1CA06" w14:textId="77777777" w:rsidR="000F0826" w:rsidRDefault="000F0826" w:rsidP="000F0826">
            <w:pPr>
              <w:pStyle w:val="Table"/>
              <w:jc w:val="center"/>
            </w:pPr>
            <w:r>
              <w:t>0.764</w:t>
            </w:r>
          </w:p>
        </w:tc>
        <w:tc>
          <w:tcPr>
            <w:tcW w:w="1361" w:type="dxa"/>
            <w:vAlign w:val="center"/>
          </w:tcPr>
          <w:p w14:paraId="6110204B" w14:textId="77777777" w:rsidR="000F0826" w:rsidRDefault="000F0826" w:rsidP="000F0826">
            <w:pPr>
              <w:pStyle w:val="Table"/>
              <w:jc w:val="center"/>
            </w:pPr>
            <w:r>
              <w:t>0.772</w:t>
            </w:r>
          </w:p>
        </w:tc>
      </w:tr>
      <w:tr w:rsidR="000F0826" w14:paraId="429205FB" w14:textId="77777777" w:rsidTr="00F132B6">
        <w:trPr>
          <w:trHeight w:val="283"/>
        </w:trPr>
        <w:tc>
          <w:tcPr>
            <w:tcW w:w="1134" w:type="dxa"/>
            <w:tcBorders>
              <w:bottom w:val="single" w:sz="4" w:space="0" w:color="auto"/>
            </w:tcBorders>
            <w:vAlign w:val="center"/>
          </w:tcPr>
          <w:p w14:paraId="07047051" w14:textId="77777777" w:rsidR="000F0826" w:rsidRPr="00B3556C" w:rsidRDefault="000F0826" w:rsidP="000F0826">
            <w:pPr>
              <w:pStyle w:val="Table"/>
              <w:rPr>
                <w:b/>
                <w:bCs/>
              </w:rPr>
            </w:pPr>
            <w:r w:rsidRPr="00B3556C">
              <w:rPr>
                <w:b/>
                <w:bCs/>
              </w:rPr>
              <w:t>Support</w:t>
            </w:r>
          </w:p>
        </w:tc>
        <w:tc>
          <w:tcPr>
            <w:tcW w:w="964" w:type="dxa"/>
            <w:tcBorders>
              <w:bottom w:val="single" w:sz="4" w:space="0" w:color="auto"/>
            </w:tcBorders>
            <w:vAlign w:val="center"/>
          </w:tcPr>
          <w:p w14:paraId="50559909" w14:textId="77777777" w:rsidR="000F0826" w:rsidRDefault="000F0826" w:rsidP="000F0826">
            <w:pPr>
              <w:pStyle w:val="Table"/>
            </w:pPr>
            <w:r>
              <w:t>49</w:t>
            </w:r>
          </w:p>
        </w:tc>
        <w:tc>
          <w:tcPr>
            <w:tcW w:w="964" w:type="dxa"/>
            <w:tcBorders>
              <w:bottom w:val="single" w:sz="4" w:space="0" w:color="auto"/>
            </w:tcBorders>
            <w:vAlign w:val="center"/>
          </w:tcPr>
          <w:p w14:paraId="7EDCBE4A" w14:textId="77777777" w:rsidR="000F0826" w:rsidRDefault="000F0826" w:rsidP="000F0826">
            <w:pPr>
              <w:pStyle w:val="Table"/>
            </w:pPr>
            <w:r>
              <w:t>109</w:t>
            </w:r>
          </w:p>
        </w:tc>
        <w:tc>
          <w:tcPr>
            <w:tcW w:w="737" w:type="dxa"/>
            <w:tcBorders>
              <w:bottom w:val="single" w:sz="4" w:space="0" w:color="auto"/>
            </w:tcBorders>
            <w:vAlign w:val="center"/>
          </w:tcPr>
          <w:p w14:paraId="757D1CC8" w14:textId="77777777" w:rsidR="000F0826" w:rsidRDefault="000F0826" w:rsidP="000F0826">
            <w:pPr>
              <w:pStyle w:val="Table"/>
            </w:pPr>
            <w:r>
              <w:t>74</w:t>
            </w:r>
          </w:p>
        </w:tc>
        <w:tc>
          <w:tcPr>
            <w:tcW w:w="1247" w:type="dxa"/>
            <w:tcBorders>
              <w:bottom w:val="single" w:sz="4" w:space="0" w:color="auto"/>
            </w:tcBorders>
            <w:vAlign w:val="center"/>
          </w:tcPr>
          <w:p w14:paraId="5BC62741" w14:textId="77777777" w:rsidR="000F0826" w:rsidRDefault="000F0826" w:rsidP="000F0826">
            <w:pPr>
              <w:pStyle w:val="Table"/>
              <w:jc w:val="center"/>
            </w:pPr>
            <w:r>
              <w:t>232</w:t>
            </w:r>
          </w:p>
        </w:tc>
        <w:tc>
          <w:tcPr>
            <w:tcW w:w="1361" w:type="dxa"/>
            <w:tcBorders>
              <w:bottom w:val="single" w:sz="4" w:space="0" w:color="auto"/>
            </w:tcBorders>
            <w:vAlign w:val="center"/>
          </w:tcPr>
          <w:p w14:paraId="5BDCD987" w14:textId="77777777" w:rsidR="000F0826" w:rsidRDefault="000F0826" w:rsidP="000F0826">
            <w:pPr>
              <w:pStyle w:val="Table"/>
              <w:jc w:val="center"/>
            </w:pPr>
            <w:r>
              <w:t>232</w:t>
            </w:r>
          </w:p>
        </w:tc>
      </w:tr>
      <w:tr w:rsidR="000F0826" w14:paraId="6E0B691B" w14:textId="77777777" w:rsidTr="00F132B6">
        <w:trPr>
          <w:trHeight w:val="283"/>
        </w:trPr>
        <w:tc>
          <w:tcPr>
            <w:tcW w:w="1134" w:type="dxa"/>
            <w:tcBorders>
              <w:top w:val="single" w:sz="4" w:space="0" w:color="auto"/>
              <w:bottom w:val="single" w:sz="8" w:space="0" w:color="auto"/>
            </w:tcBorders>
            <w:vAlign w:val="center"/>
          </w:tcPr>
          <w:p w14:paraId="76FC4446" w14:textId="77777777" w:rsidR="000F0826" w:rsidRPr="00BC69FD" w:rsidRDefault="000F0826" w:rsidP="000F0826">
            <w:pPr>
              <w:pStyle w:val="Table"/>
              <w:rPr>
                <w:b/>
                <w:bCs/>
              </w:rPr>
            </w:pPr>
            <w:r w:rsidRPr="00BC69FD">
              <w:rPr>
                <w:b/>
                <w:bCs/>
              </w:rPr>
              <w:t>Accuracy</w:t>
            </w:r>
          </w:p>
        </w:tc>
        <w:tc>
          <w:tcPr>
            <w:tcW w:w="964" w:type="dxa"/>
            <w:tcBorders>
              <w:top w:val="single" w:sz="4" w:space="0" w:color="auto"/>
              <w:bottom w:val="single" w:sz="8" w:space="0" w:color="auto"/>
            </w:tcBorders>
            <w:vAlign w:val="center"/>
          </w:tcPr>
          <w:p w14:paraId="46D42651" w14:textId="77777777" w:rsidR="000F0826" w:rsidRPr="00BC69FD" w:rsidRDefault="000F0826" w:rsidP="000F0826">
            <w:pPr>
              <w:pStyle w:val="Table"/>
              <w:rPr>
                <w:b/>
                <w:bCs/>
              </w:rPr>
            </w:pPr>
            <w:r w:rsidRPr="00BC69FD">
              <w:rPr>
                <w:b/>
                <w:bCs/>
              </w:rPr>
              <w:t>0.</w:t>
            </w:r>
            <w:r>
              <w:rPr>
                <w:b/>
                <w:bCs/>
              </w:rPr>
              <w:t>772</w:t>
            </w:r>
          </w:p>
        </w:tc>
        <w:tc>
          <w:tcPr>
            <w:tcW w:w="964" w:type="dxa"/>
            <w:tcBorders>
              <w:top w:val="single" w:sz="4" w:space="0" w:color="auto"/>
              <w:bottom w:val="single" w:sz="8" w:space="0" w:color="auto"/>
            </w:tcBorders>
            <w:vAlign w:val="center"/>
          </w:tcPr>
          <w:p w14:paraId="53CED90D" w14:textId="77777777" w:rsidR="000F0826" w:rsidRDefault="000F0826" w:rsidP="000F0826">
            <w:pPr>
              <w:pStyle w:val="Table"/>
            </w:pPr>
          </w:p>
        </w:tc>
        <w:tc>
          <w:tcPr>
            <w:tcW w:w="737" w:type="dxa"/>
            <w:tcBorders>
              <w:top w:val="single" w:sz="4" w:space="0" w:color="auto"/>
              <w:bottom w:val="single" w:sz="8" w:space="0" w:color="auto"/>
            </w:tcBorders>
            <w:vAlign w:val="center"/>
          </w:tcPr>
          <w:p w14:paraId="4169A994" w14:textId="77777777" w:rsidR="000F0826" w:rsidRDefault="000F0826" w:rsidP="000F0826">
            <w:pPr>
              <w:pStyle w:val="Table"/>
            </w:pPr>
          </w:p>
        </w:tc>
        <w:tc>
          <w:tcPr>
            <w:tcW w:w="1247" w:type="dxa"/>
            <w:tcBorders>
              <w:top w:val="single" w:sz="4" w:space="0" w:color="auto"/>
              <w:bottom w:val="single" w:sz="8" w:space="0" w:color="auto"/>
            </w:tcBorders>
            <w:vAlign w:val="center"/>
          </w:tcPr>
          <w:p w14:paraId="0D9B7526" w14:textId="77777777" w:rsidR="000F0826" w:rsidRDefault="000F0826" w:rsidP="000F0826">
            <w:pPr>
              <w:pStyle w:val="Table"/>
              <w:jc w:val="center"/>
            </w:pPr>
          </w:p>
        </w:tc>
        <w:tc>
          <w:tcPr>
            <w:tcW w:w="1361" w:type="dxa"/>
            <w:tcBorders>
              <w:top w:val="single" w:sz="4" w:space="0" w:color="auto"/>
              <w:bottom w:val="single" w:sz="8" w:space="0" w:color="auto"/>
            </w:tcBorders>
            <w:vAlign w:val="center"/>
          </w:tcPr>
          <w:p w14:paraId="1FE9F93D" w14:textId="77777777" w:rsidR="000F0826" w:rsidRDefault="000F0826" w:rsidP="000F0826">
            <w:pPr>
              <w:pStyle w:val="Table"/>
            </w:pPr>
          </w:p>
        </w:tc>
      </w:tr>
    </w:tbl>
    <w:p w14:paraId="17ACCA02" w14:textId="70FDA0DD" w:rsidR="000053A7" w:rsidRDefault="00A17A5C" w:rsidP="000F0826">
      <w:pPr>
        <w:pStyle w:val="Picture"/>
        <w:spacing w:before="0"/>
      </w:pPr>
      <w:r>
        <w:rPr>
          <w:lang w:eastAsia="en-US"/>
        </w:rPr>
        <w:drawing>
          <wp:inline distT="0" distB="0" distL="0" distR="0" wp14:anchorId="4D112370" wp14:editId="78773FC1">
            <wp:extent cx="1587260" cy="1224280"/>
            <wp:effectExtent l="0" t="0" r="0" b="0"/>
            <wp:docPr id="485421883" name="Picture 48542188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421883" name="Picture 13" descr="Table&#10;&#10;Description automatically generated"/>
                    <pic:cNvPicPr/>
                  </pic:nvPicPr>
                  <pic:blipFill rotWithShape="1">
                    <a:blip r:embed="rId47" cstate="print">
                      <a:extLst>
                        <a:ext uri="{28A0092B-C50C-407E-A947-70E740481C1C}">
                          <a14:useLocalDpi xmlns:a14="http://schemas.microsoft.com/office/drawing/2010/main" val="0"/>
                        </a:ext>
                      </a:extLst>
                    </a:blip>
                    <a:srcRect r="73295"/>
                    <a:stretch/>
                  </pic:blipFill>
                  <pic:spPr bwMode="auto">
                    <a:xfrm>
                      <a:off x="0" y="0"/>
                      <a:ext cx="1587260" cy="1224280"/>
                    </a:xfrm>
                    <a:prstGeom prst="rect">
                      <a:avLst/>
                    </a:prstGeom>
                    <a:ln>
                      <a:noFill/>
                    </a:ln>
                    <a:extLst>
                      <a:ext uri="{53640926-AAD7-44D8-BBD7-CCE9431645EC}">
                        <a14:shadowObscured xmlns:a14="http://schemas.microsoft.com/office/drawing/2010/main"/>
                      </a:ext>
                    </a:extLst>
                  </pic:spPr>
                </pic:pic>
              </a:graphicData>
            </a:graphic>
          </wp:inline>
        </w:drawing>
      </w:r>
    </w:p>
    <w:p w14:paraId="3D63167D" w14:textId="1A0FB2BA" w:rsidR="000053A7" w:rsidRDefault="00D552CA" w:rsidP="00796BA7">
      <w:pPr>
        <w:pStyle w:val="Tableheader"/>
      </w:pPr>
      <w:bookmarkStart w:id="144" w:name="_Toc135560711"/>
      <w:r>
        <w:t>Table 4.2</w:t>
      </w:r>
      <w:r w:rsidR="002251DC">
        <w:t>G</w:t>
      </w:r>
      <w:r>
        <w:t>: Composable Time Series Forest (</w:t>
      </w:r>
      <w:r w:rsidR="002251DC">
        <w:t>CTSF</w:t>
      </w:r>
      <w:r>
        <w:t>)</w:t>
      </w:r>
      <w:bookmarkEnd w:id="144"/>
    </w:p>
    <w:tbl>
      <w:tblPr>
        <w:tblStyle w:val="APAReport"/>
        <w:tblpPr w:leftFromText="180" w:rightFromText="180" w:vertAnchor="text" w:horzAnchor="margin" w:tblpY="53"/>
        <w:tblW w:w="0" w:type="auto"/>
        <w:tblLook w:val="04A0" w:firstRow="1" w:lastRow="0" w:firstColumn="1" w:lastColumn="0" w:noHBand="0" w:noVBand="1"/>
      </w:tblPr>
      <w:tblGrid>
        <w:gridCol w:w="1134"/>
        <w:gridCol w:w="964"/>
        <w:gridCol w:w="964"/>
        <w:gridCol w:w="737"/>
        <w:gridCol w:w="1247"/>
        <w:gridCol w:w="1361"/>
      </w:tblGrid>
      <w:tr w:rsidR="000F0826" w14:paraId="170A0FE6" w14:textId="77777777" w:rsidTr="000F0826">
        <w:trPr>
          <w:cnfStyle w:val="100000000000" w:firstRow="1" w:lastRow="0" w:firstColumn="0" w:lastColumn="0" w:oddVBand="0" w:evenVBand="0" w:oddHBand="0" w:evenHBand="0" w:firstRowFirstColumn="0" w:firstRowLastColumn="0" w:lastRowFirstColumn="0" w:lastRowLastColumn="0"/>
          <w:trHeight w:val="340"/>
        </w:trPr>
        <w:tc>
          <w:tcPr>
            <w:tcW w:w="1134" w:type="dxa"/>
            <w:vAlign w:val="center"/>
          </w:tcPr>
          <w:p w14:paraId="277B09C9" w14:textId="77777777" w:rsidR="000F0826" w:rsidRPr="00B3556C" w:rsidRDefault="000F0826" w:rsidP="000F0826">
            <w:pPr>
              <w:pStyle w:val="Table"/>
              <w:rPr>
                <w:b/>
                <w:bCs/>
              </w:rPr>
            </w:pPr>
          </w:p>
        </w:tc>
        <w:tc>
          <w:tcPr>
            <w:tcW w:w="964" w:type="dxa"/>
            <w:vAlign w:val="center"/>
          </w:tcPr>
          <w:p w14:paraId="36333278" w14:textId="77777777" w:rsidR="000F0826" w:rsidRPr="00B3556C" w:rsidRDefault="000F0826" w:rsidP="000F0826">
            <w:pPr>
              <w:pStyle w:val="Table"/>
              <w:rPr>
                <w:b/>
                <w:bCs/>
              </w:rPr>
            </w:pPr>
            <w:r w:rsidRPr="00B3556C">
              <w:rPr>
                <w:b/>
                <w:bCs/>
              </w:rPr>
              <w:t>Biking</w:t>
            </w:r>
          </w:p>
        </w:tc>
        <w:tc>
          <w:tcPr>
            <w:tcW w:w="964" w:type="dxa"/>
            <w:vAlign w:val="center"/>
          </w:tcPr>
          <w:p w14:paraId="65240640" w14:textId="77777777" w:rsidR="000F0826" w:rsidRPr="00B3556C" w:rsidRDefault="000F0826" w:rsidP="000F0826">
            <w:pPr>
              <w:pStyle w:val="Table"/>
              <w:rPr>
                <w:b/>
                <w:bCs/>
              </w:rPr>
            </w:pPr>
            <w:r w:rsidRPr="00B3556C">
              <w:rPr>
                <w:b/>
                <w:bCs/>
              </w:rPr>
              <w:t>Running</w:t>
            </w:r>
          </w:p>
        </w:tc>
        <w:tc>
          <w:tcPr>
            <w:tcW w:w="737" w:type="dxa"/>
            <w:vAlign w:val="center"/>
          </w:tcPr>
          <w:p w14:paraId="3210AB3B" w14:textId="77777777" w:rsidR="000F0826" w:rsidRPr="00B3556C" w:rsidRDefault="000F0826" w:rsidP="000F0826">
            <w:pPr>
              <w:pStyle w:val="Table"/>
              <w:rPr>
                <w:b/>
                <w:bCs/>
              </w:rPr>
            </w:pPr>
            <w:r w:rsidRPr="00B3556C">
              <w:rPr>
                <w:b/>
                <w:bCs/>
              </w:rPr>
              <w:t>Other</w:t>
            </w:r>
          </w:p>
        </w:tc>
        <w:tc>
          <w:tcPr>
            <w:tcW w:w="1247" w:type="dxa"/>
            <w:vAlign w:val="center"/>
          </w:tcPr>
          <w:p w14:paraId="4485B214" w14:textId="77777777" w:rsidR="000F0826" w:rsidRPr="00B3556C" w:rsidRDefault="000F0826" w:rsidP="000F0826">
            <w:pPr>
              <w:pStyle w:val="Table"/>
              <w:jc w:val="center"/>
              <w:rPr>
                <w:b/>
                <w:bCs/>
              </w:rPr>
            </w:pPr>
            <w:r w:rsidRPr="00B3556C">
              <w:rPr>
                <w:b/>
                <w:bCs/>
              </w:rPr>
              <w:t>Macro Avg</w:t>
            </w:r>
          </w:p>
        </w:tc>
        <w:tc>
          <w:tcPr>
            <w:tcW w:w="1361" w:type="dxa"/>
            <w:vAlign w:val="center"/>
          </w:tcPr>
          <w:p w14:paraId="580D7338" w14:textId="77777777" w:rsidR="000F0826" w:rsidRPr="00B3556C" w:rsidRDefault="000F0826" w:rsidP="000F0826">
            <w:pPr>
              <w:pStyle w:val="Table"/>
              <w:jc w:val="center"/>
              <w:rPr>
                <w:b/>
                <w:bCs/>
              </w:rPr>
            </w:pPr>
            <w:r w:rsidRPr="00B3556C">
              <w:rPr>
                <w:b/>
                <w:bCs/>
              </w:rPr>
              <w:t>Weighted Avg</w:t>
            </w:r>
          </w:p>
        </w:tc>
      </w:tr>
      <w:tr w:rsidR="000F0826" w14:paraId="3E2A8732" w14:textId="77777777" w:rsidTr="000F0826">
        <w:trPr>
          <w:trHeight w:val="283"/>
        </w:trPr>
        <w:tc>
          <w:tcPr>
            <w:tcW w:w="1134" w:type="dxa"/>
            <w:vAlign w:val="center"/>
          </w:tcPr>
          <w:p w14:paraId="7810BB40" w14:textId="77777777" w:rsidR="000F0826" w:rsidRPr="00B3556C" w:rsidRDefault="000F0826" w:rsidP="000F0826">
            <w:pPr>
              <w:pStyle w:val="Table"/>
              <w:rPr>
                <w:b/>
                <w:bCs/>
              </w:rPr>
            </w:pPr>
            <w:r w:rsidRPr="00B3556C">
              <w:rPr>
                <w:b/>
                <w:bCs/>
              </w:rPr>
              <w:t>Precision</w:t>
            </w:r>
          </w:p>
        </w:tc>
        <w:tc>
          <w:tcPr>
            <w:tcW w:w="964" w:type="dxa"/>
            <w:vAlign w:val="center"/>
          </w:tcPr>
          <w:p w14:paraId="34EC7824" w14:textId="6B097E2C" w:rsidR="000F0826" w:rsidRDefault="000F0826" w:rsidP="000F0826">
            <w:pPr>
              <w:pStyle w:val="Table"/>
            </w:pPr>
            <w:r>
              <w:t>0.90</w:t>
            </w:r>
            <w:r w:rsidR="00FB0990">
              <w:t>0</w:t>
            </w:r>
          </w:p>
        </w:tc>
        <w:tc>
          <w:tcPr>
            <w:tcW w:w="964" w:type="dxa"/>
            <w:vAlign w:val="center"/>
          </w:tcPr>
          <w:p w14:paraId="6EC9DA83" w14:textId="05DA94B5" w:rsidR="000F0826" w:rsidRDefault="000F0826" w:rsidP="000F0826">
            <w:pPr>
              <w:pStyle w:val="Table"/>
            </w:pPr>
            <w:r>
              <w:t>0.8</w:t>
            </w:r>
            <w:r w:rsidR="00C53710">
              <w:t>33</w:t>
            </w:r>
          </w:p>
        </w:tc>
        <w:tc>
          <w:tcPr>
            <w:tcW w:w="737" w:type="dxa"/>
            <w:vAlign w:val="center"/>
          </w:tcPr>
          <w:p w14:paraId="50D0C0D6" w14:textId="42602221" w:rsidR="000F0826" w:rsidRDefault="000F0826" w:rsidP="000F0826">
            <w:pPr>
              <w:pStyle w:val="Table"/>
            </w:pPr>
            <w:r>
              <w:t>0.93</w:t>
            </w:r>
            <w:r w:rsidR="00C53710">
              <w:t>6</w:t>
            </w:r>
          </w:p>
        </w:tc>
        <w:tc>
          <w:tcPr>
            <w:tcW w:w="1247" w:type="dxa"/>
            <w:vAlign w:val="center"/>
          </w:tcPr>
          <w:p w14:paraId="7382A549" w14:textId="4B84A79D" w:rsidR="000F0826" w:rsidRDefault="000F0826" w:rsidP="000F0826">
            <w:pPr>
              <w:pStyle w:val="Table"/>
              <w:jc w:val="center"/>
            </w:pPr>
            <w:r>
              <w:t>0.</w:t>
            </w:r>
            <w:r w:rsidR="00153079">
              <w:t>890</w:t>
            </w:r>
          </w:p>
        </w:tc>
        <w:tc>
          <w:tcPr>
            <w:tcW w:w="1361" w:type="dxa"/>
            <w:vAlign w:val="center"/>
          </w:tcPr>
          <w:p w14:paraId="760BCFA9" w14:textId="67EE0B07" w:rsidR="000F0826" w:rsidRDefault="000F0826" w:rsidP="000F0826">
            <w:pPr>
              <w:pStyle w:val="Table"/>
              <w:jc w:val="center"/>
            </w:pPr>
            <w:r>
              <w:t>0.</w:t>
            </w:r>
            <w:r w:rsidR="00153079">
              <w:t>880</w:t>
            </w:r>
          </w:p>
        </w:tc>
      </w:tr>
      <w:tr w:rsidR="000F0826" w14:paraId="1AEAEF6A" w14:textId="77777777" w:rsidTr="000F0826">
        <w:trPr>
          <w:trHeight w:val="283"/>
        </w:trPr>
        <w:tc>
          <w:tcPr>
            <w:tcW w:w="1134" w:type="dxa"/>
            <w:vAlign w:val="center"/>
          </w:tcPr>
          <w:p w14:paraId="00916C4C" w14:textId="77777777" w:rsidR="000F0826" w:rsidRPr="00B3556C" w:rsidRDefault="000F0826" w:rsidP="000F0826">
            <w:pPr>
              <w:pStyle w:val="Table"/>
              <w:rPr>
                <w:b/>
                <w:bCs/>
              </w:rPr>
            </w:pPr>
            <w:r w:rsidRPr="00B3556C">
              <w:rPr>
                <w:b/>
                <w:bCs/>
              </w:rPr>
              <w:t>Recall</w:t>
            </w:r>
          </w:p>
        </w:tc>
        <w:tc>
          <w:tcPr>
            <w:tcW w:w="964" w:type="dxa"/>
            <w:vAlign w:val="center"/>
          </w:tcPr>
          <w:p w14:paraId="65F45EFF" w14:textId="5017C22F" w:rsidR="000F0826" w:rsidRDefault="000F0826" w:rsidP="000F0826">
            <w:pPr>
              <w:pStyle w:val="Table"/>
            </w:pPr>
            <w:r>
              <w:t>0.</w:t>
            </w:r>
            <w:r w:rsidR="00C53710">
              <w:t>918</w:t>
            </w:r>
          </w:p>
        </w:tc>
        <w:tc>
          <w:tcPr>
            <w:tcW w:w="964" w:type="dxa"/>
            <w:vAlign w:val="center"/>
          </w:tcPr>
          <w:p w14:paraId="6AED501A" w14:textId="675A6D06" w:rsidR="000F0826" w:rsidRDefault="000F0826" w:rsidP="000F0826">
            <w:pPr>
              <w:pStyle w:val="Table"/>
            </w:pPr>
            <w:r>
              <w:t>0.9</w:t>
            </w:r>
            <w:r w:rsidR="00C53710">
              <w:t>17</w:t>
            </w:r>
          </w:p>
        </w:tc>
        <w:tc>
          <w:tcPr>
            <w:tcW w:w="737" w:type="dxa"/>
            <w:vAlign w:val="center"/>
          </w:tcPr>
          <w:p w14:paraId="2D26D73A" w14:textId="53DEC841" w:rsidR="000F0826" w:rsidRDefault="000F0826" w:rsidP="000F0826">
            <w:pPr>
              <w:pStyle w:val="Table"/>
            </w:pPr>
            <w:r>
              <w:t>0.</w:t>
            </w:r>
            <w:r w:rsidR="00153079">
              <w:t>784</w:t>
            </w:r>
          </w:p>
        </w:tc>
        <w:tc>
          <w:tcPr>
            <w:tcW w:w="1247" w:type="dxa"/>
            <w:vAlign w:val="center"/>
          </w:tcPr>
          <w:p w14:paraId="461BA78F" w14:textId="6E782E04" w:rsidR="000F0826" w:rsidRDefault="000F0826" w:rsidP="000F0826">
            <w:pPr>
              <w:pStyle w:val="Table"/>
              <w:jc w:val="center"/>
            </w:pPr>
            <w:r>
              <w:t>0.8</w:t>
            </w:r>
            <w:r w:rsidR="00153079">
              <w:t>73</w:t>
            </w:r>
          </w:p>
        </w:tc>
        <w:tc>
          <w:tcPr>
            <w:tcW w:w="1361" w:type="dxa"/>
            <w:vAlign w:val="center"/>
          </w:tcPr>
          <w:p w14:paraId="2DF7EA79" w14:textId="004BA656" w:rsidR="000F0826" w:rsidRDefault="000F0826" w:rsidP="000F0826">
            <w:pPr>
              <w:pStyle w:val="Table"/>
              <w:jc w:val="center"/>
            </w:pPr>
            <w:r>
              <w:t>0.</w:t>
            </w:r>
            <w:r w:rsidR="00153079">
              <w:t>875</w:t>
            </w:r>
          </w:p>
        </w:tc>
      </w:tr>
      <w:tr w:rsidR="000F0826" w14:paraId="59CD01A5" w14:textId="77777777" w:rsidTr="000F0826">
        <w:trPr>
          <w:trHeight w:val="283"/>
        </w:trPr>
        <w:tc>
          <w:tcPr>
            <w:tcW w:w="1134" w:type="dxa"/>
            <w:vAlign w:val="center"/>
          </w:tcPr>
          <w:p w14:paraId="41EF659D" w14:textId="77777777" w:rsidR="000F0826" w:rsidRPr="00B3556C" w:rsidRDefault="000F0826" w:rsidP="000F0826">
            <w:pPr>
              <w:pStyle w:val="Table"/>
              <w:rPr>
                <w:b/>
                <w:bCs/>
              </w:rPr>
            </w:pPr>
            <w:r w:rsidRPr="00B3556C">
              <w:rPr>
                <w:b/>
                <w:bCs/>
              </w:rPr>
              <w:t>F1-Score</w:t>
            </w:r>
          </w:p>
        </w:tc>
        <w:tc>
          <w:tcPr>
            <w:tcW w:w="964" w:type="dxa"/>
            <w:vAlign w:val="center"/>
          </w:tcPr>
          <w:p w14:paraId="181A030B" w14:textId="0613CB6D" w:rsidR="000F0826" w:rsidRDefault="000F0826" w:rsidP="000F0826">
            <w:pPr>
              <w:pStyle w:val="Table"/>
            </w:pPr>
            <w:r>
              <w:t>0.</w:t>
            </w:r>
            <w:r w:rsidR="00C53710">
              <w:t>909</w:t>
            </w:r>
          </w:p>
        </w:tc>
        <w:tc>
          <w:tcPr>
            <w:tcW w:w="964" w:type="dxa"/>
            <w:vAlign w:val="center"/>
          </w:tcPr>
          <w:p w14:paraId="38F369A7" w14:textId="1E39F8D9" w:rsidR="000F0826" w:rsidRDefault="000F0826" w:rsidP="000F0826">
            <w:pPr>
              <w:pStyle w:val="Table"/>
            </w:pPr>
            <w:r>
              <w:t>0.</w:t>
            </w:r>
            <w:r w:rsidR="00C53710">
              <w:t>873</w:t>
            </w:r>
          </w:p>
        </w:tc>
        <w:tc>
          <w:tcPr>
            <w:tcW w:w="737" w:type="dxa"/>
            <w:vAlign w:val="center"/>
          </w:tcPr>
          <w:p w14:paraId="6D290F65" w14:textId="2BA9B432" w:rsidR="000F0826" w:rsidRDefault="000F0826" w:rsidP="000F0826">
            <w:pPr>
              <w:pStyle w:val="Table"/>
            </w:pPr>
            <w:r>
              <w:t>0.</w:t>
            </w:r>
            <w:r w:rsidR="00153079">
              <w:t>853</w:t>
            </w:r>
          </w:p>
        </w:tc>
        <w:tc>
          <w:tcPr>
            <w:tcW w:w="1247" w:type="dxa"/>
            <w:vAlign w:val="center"/>
          </w:tcPr>
          <w:p w14:paraId="5B408CD3" w14:textId="4C0E3E34" w:rsidR="000F0826" w:rsidRDefault="000F0826" w:rsidP="000F0826">
            <w:pPr>
              <w:pStyle w:val="Table"/>
              <w:jc w:val="center"/>
            </w:pPr>
            <w:r>
              <w:t>0.8</w:t>
            </w:r>
            <w:r w:rsidR="00153079">
              <w:t>79</w:t>
            </w:r>
          </w:p>
        </w:tc>
        <w:tc>
          <w:tcPr>
            <w:tcW w:w="1361" w:type="dxa"/>
            <w:vAlign w:val="center"/>
          </w:tcPr>
          <w:p w14:paraId="566773A9" w14:textId="01334B4B" w:rsidR="000F0826" w:rsidRDefault="000F0826" w:rsidP="000F0826">
            <w:pPr>
              <w:pStyle w:val="Table"/>
              <w:jc w:val="center"/>
            </w:pPr>
            <w:r>
              <w:t>0.</w:t>
            </w:r>
            <w:r w:rsidR="00153079">
              <w:t>874</w:t>
            </w:r>
          </w:p>
        </w:tc>
      </w:tr>
      <w:tr w:rsidR="000F0826" w14:paraId="2D14A391" w14:textId="77777777" w:rsidTr="00F132B6">
        <w:trPr>
          <w:trHeight w:val="283"/>
        </w:trPr>
        <w:tc>
          <w:tcPr>
            <w:tcW w:w="1134" w:type="dxa"/>
            <w:tcBorders>
              <w:bottom w:val="single" w:sz="4" w:space="0" w:color="auto"/>
            </w:tcBorders>
            <w:vAlign w:val="center"/>
          </w:tcPr>
          <w:p w14:paraId="28C4FC52" w14:textId="77777777" w:rsidR="000F0826" w:rsidRPr="00B3556C" w:rsidRDefault="000F0826" w:rsidP="000F0826">
            <w:pPr>
              <w:pStyle w:val="Table"/>
              <w:rPr>
                <w:b/>
                <w:bCs/>
              </w:rPr>
            </w:pPr>
            <w:r w:rsidRPr="00B3556C">
              <w:rPr>
                <w:b/>
                <w:bCs/>
              </w:rPr>
              <w:t>Support</w:t>
            </w:r>
          </w:p>
        </w:tc>
        <w:tc>
          <w:tcPr>
            <w:tcW w:w="964" w:type="dxa"/>
            <w:tcBorders>
              <w:bottom w:val="single" w:sz="4" w:space="0" w:color="auto"/>
            </w:tcBorders>
            <w:vAlign w:val="center"/>
          </w:tcPr>
          <w:p w14:paraId="2810A66A" w14:textId="77777777" w:rsidR="000F0826" w:rsidRDefault="000F0826" w:rsidP="000F0826">
            <w:pPr>
              <w:pStyle w:val="Table"/>
            </w:pPr>
            <w:r>
              <w:t>49</w:t>
            </w:r>
          </w:p>
        </w:tc>
        <w:tc>
          <w:tcPr>
            <w:tcW w:w="964" w:type="dxa"/>
            <w:tcBorders>
              <w:bottom w:val="single" w:sz="4" w:space="0" w:color="auto"/>
            </w:tcBorders>
            <w:vAlign w:val="center"/>
          </w:tcPr>
          <w:p w14:paraId="21CCF512" w14:textId="77777777" w:rsidR="000F0826" w:rsidRDefault="000F0826" w:rsidP="000F0826">
            <w:pPr>
              <w:pStyle w:val="Table"/>
            </w:pPr>
            <w:r>
              <w:t>109</w:t>
            </w:r>
          </w:p>
        </w:tc>
        <w:tc>
          <w:tcPr>
            <w:tcW w:w="737" w:type="dxa"/>
            <w:tcBorders>
              <w:bottom w:val="single" w:sz="4" w:space="0" w:color="auto"/>
            </w:tcBorders>
            <w:vAlign w:val="center"/>
          </w:tcPr>
          <w:p w14:paraId="4EE26EBB" w14:textId="77777777" w:rsidR="000F0826" w:rsidRDefault="000F0826" w:rsidP="000F0826">
            <w:pPr>
              <w:pStyle w:val="Table"/>
            </w:pPr>
            <w:r>
              <w:t>74</w:t>
            </w:r>
          </w:p>
        </w:tc>
        <w:tc>
          <w:tcPr>
            <w:tcW w:w="1247" w:type="dxa"/>
            <w:tcBorders>
              <w:bottom w:val="single" w:sz="4" w:space="0" w:color="auto"/>
            </w:tcBorders>
            <w:vAlign w:val="center"/>
          </w:tcPr>
          <w:p w14:paraId="5FBEE8CE" w14:textId="77777777" w:rsidR="000F0826" w:rsidRDefault="000F0826" w:rsidP="000F0826">
            <w:pPr>
              <w:pStyle w:val="Table"/>
              <w:jc w:val="center"/>
            </w:pPr>
            <w:r>
              <w:t>232</w:t>
            </w:r>
          </w:p>
        </w:tc>
        <w:tc>
          <w:tcPr>
            <w:tcW w:w="1361" w:type="dxa"/>
            <w:tcBorders>
              <w:bottom w:val="single" w:sz="4" w:space="0" w:color="auto"/>
            </w:tcBorders>
            <w:vAlign w:val="center"/>
          </w:tcPr>
          <w:p w14:paraId="39F5FDC1" w14:textId="77777777" w:rsidR="000F0826" w:rsidRDefault="000F0826" w:rsidP="000F0826">
            <w:pPr>
              <w:pStyle w:val="Table"/>
              <w:jc w:val="center"/>
            </w:pPr>
            <w:r>
              <w:t>232</w:t>
            </w:r>
          </w:p>
        </w:tc>
      </w:tr>
      <w:tr w:rsidR="000F0826" w14:paraId="6B51271C" w14:textId="77777777" w:rsidTr="00F132B6">
        <w:trPr>
          <w:trHeight w:val="283"/>
        </w:trPr>
        <w:tc>
          <w:tcPr>
            <w:tcW w:w="1134" w:type="dxa"/>
            <w:tcBorders>
              <w:top w:val="single" w:sz="4" w:space="0" w:color="auto"/>
              <w:bottom w:val="single" w:sz="8" w:space="0" w:color="auto"/>
            </w:tcBorders>
            <w:vAlign w:val="center"/>
          </w:tcPr>
          <w:p w14:paraId="0BD3ABF9" w14:textId="77777777" w:rsidR="000F0826" w:rsidRPr="00BC69FD" w:rsidRDefault="000F0826" w:rsidP="000F0826">
            <w:pPr>
              <w:pStyle w:val="Table"/>
              <w:rPr>
                <w:b/>
                <w:bCs/>
              </w:rPr>
            </w:pPr>
            <w:r w:rsidRPr="00BC69FD">
              <w:rPr>
                <w:b/>
                <w:bCs/>
              </w:rPr>
              <w:t>Accuracy</w:t>
            </w:r>
          </w:p>
        </w:tc>
        <w:tc>
          <w:tcPr>
            <w:tcW w:w="964" w:type="dxa"/>
            <w:tcBorders>
              <w:top w:val="single" w:sz="4" w:space="0" w:color="auto"/>
              <w:bottom w:val="single" w:sz="8" w:space="0" w:color="auto"/>
            </w:tcBorders>
            <w:vAlign w:val="center"/>
          </w:tcPr>
          <w:p w14:paraId="52792F12" w14:textId="743E1AB4" w:rsidR="000F0826" w:rsidRPr="00BC69FD" w:rsidRDefault="000F0826" w:rsidP="000F0826">
            <w:pPr>
              <w:pStyle w:val="Table"/>
              <w:rPr>
                <w:b/>
                <w:bCs/>
              </w:rPr>
            </w:pPr>
            <w:r w:rsidRPr="00BC69FD">
              <w:rPr>
                <w:b/>
                <w:bCs/>
              </w:rPr>
              <w:t>0.</w:t>
            </w:r>
            <w:r w:rsidR="00FB0990">
              <w:rPr>
                <w:b/>
                <w:bCs/>
              </w:rPr>
              <w:t>875</w:t>
            </w:r>
          </w:p>
        </w:tc>
        <w:tc>
          <w:tcPr>
            <w:tcW w:w="964" w:type="dxa"/>
            <w:tcBorders>
              <w:top w:val="single" w:sz="4" w:space="0" w:color="auto"/>
              <w:bottom w:val="single" w:sz="8" w:space="0" w:color="auto"/>
            </w:tcBorders>
            <w:vAlign w:val="center"/>
          </w:tcPr>
          <w:p w14:paraId="0E0FA78C" w14:textId="77777777" w:rsidR="000F0826" w:rsidRDefault="000F0826" w:rsidP="000F0826">
            <w:pPr>
              <w:pStyle w:val="Table"/>
            </w:pPr>
          </w:p>
        </w:tc>
        <w:tc>
          <w:tcPr>
            <w:tcW w:w="737" w:type="dxa"/>
            <w:tcBorders>
              <w:top w:val="single" w:sz="4" w:space="0" w:color="auto"/>
              <w:bottom w:val="single" w:sz="8" w:space="0" w:color="auto"/>
            </w:tcBorders>
            <w:vAlign w:val="center"/>
          </w:tcPr>
          <w:p w14:paraId="099B6FD1" w14:textId="77777777" w:rsidR="000F0826" w:rsidRDefault="000F0826" w:rsidP="000F0826">
            <w:pPr>
              <w:pStyle w:val="Table"/>
            </w:pPr>
          </w:p>
        </w:tc>
        <w:tc>
          <w:tcPr>
            <w:tcW w:w="1247" w:type="dxa"/>
            <w:tcBorders>
              <w:top w:val="single" w:sz="4" w:space="0" w:color="auto"/>
              <w:bottom w:val="single" w:sz="8" w:space="0" w:color="auto"/>
            </w:tcBorders>
            <w:vAlign w:val="center"/>
          </w:tcPr>
          <w:p w14:paraId="2B1D631E" w14:textId="77777777" w:rsidR="000F0826" w:rsidRDefault="000F0826" w:rsidP="000F0826">
            <w:pPr>
              <w:pStyle w:val="Table"/>
              <w:jc w:val="center"/>
            </w:pPr>
          </w:p>
        </w:tc>
        <w:tc>
          <w:tcPr>
            <w:tcW w:w="1361" w:type="dxa"/>
            <w:tcBorders>
              <w:top w:val="single" w:sz="4" w:space="0" w:color="auto"/>
              <w:bottom w:val="single" w:sz="8" w:space="0" w:color="auto"/>
            </w:tcBorders>
            <w:vAlign w:val="center"/>
          </w:tcPr>
          <w:p w14:paraId="21704699" w14:textId="77777777" w:rsidR="000F0826" w:rsidRDefault="000F0826" w:rsidP="000F0826">
            <w:pPr>
              <w:pStyle w:val="Table"/>
            </w:pPr>
          </w:p>
        </w:tc>
      </w:tr>
    </w:tbl>
    <w:p w14:paraId="45F644E9" w14:textId="711CCA25" w:rsidR="00D8381E" w:rsidRDefault="001B73B1" w:rsidP="00F42418">
      <w:pPr>
        <w:pStyle w:val="Picture"/>
        <w:spacing w:before="0"/>
      </w:pPr>
      <w:r>
        <w:rPr>
          <w:lang w:eastAsia="en-US"/>
        </w:rPr>
        <w:drawing>
          <wp:inline distT="0" distB="0" distL="0" distR="0" wp14:anchorId="7883D31E" wp14:editId="35C8EF21">
            <wp:extent cx="1595887" cy="1224280"/>
            <wp:effectExtent l="0" t="0" r="4445" b="0"/>
            <wp:docPr id="2075186822" name="Picture 207518682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186822" name="Picture 15" descr="Table&#10;&#10;Description automatically generated"/>
                    <pic:cNvPicPr/>
                  </pic:nvPicPr>
                  <pic:blipFill rotWithShape="1">
                    <a:blip r:embed="rId48" cstate="print">
                      <a:extLst>
                        <a:ext uri="{28A0092B-C50C-407E-A947-70E740481C1C}">
                          <a14:useLocalDpi xmlns:a14="http://schemas.microsoft.com/office/drawing/2010/main" val="0"/>
                        </a:ext>
                      </a:extLst>
                    </a:blip>
                    <a:srcRect r="73149"/>
                    <a:stretch/>
                  </pic:blipFill>
                  <pic:spPr bwMode="auto">
                    <a:xfrm>
                      <a:off x="0" y="0"/>
                      <a:ext cx="1595887" cy="1224280"/>
                    </a:xfrm>
                    <a:prstGeom prst="rect">
                      <a:avLst/>
                    </a:prstGeom>
                    <a:ln>
                      <a:noFill/>
                    </a:ln>
                    <a:extLst>
                      <a:ext uri="{53640926-AAD7-44D8-BBD7-CCE9431645EC}">
                        <a14:shadowObscured xmlns:a14="http://schemas.microsoft.com/office/drawing/2010/main"/>
                      </a:ext>
                    </a:extLst>
                  </pic:spPr>
                </pic:pic>
              </a:graphicData>
            </a:graphic>
          </wp:inline>
        </w:drawing>
      </w:r>
    </w:p>
    <w:p w14:paraId="51C9B9CE" w14:textId="3016BFDC" w:rsidR="006813C6" w:rsidRDefault="006813C6" w:rsidP="00003F2B">
      <w:pPr>
        <w:pStyle w:val="Tableheader"/>
      </w:pPr>
      <w:bookmarkStart w:id="145" w:name="_Toc135560712"/>
      <w:r>
        <w:t>Table 4.2</w:t>
      </w:r>
      <w:r w:rsidR="009708FB">
        <w:t>H</w:t>
      </w:r>
      <w:r>
        <w:t xml:space="preserve">: </w:t>
      </w:r>
      <w:r w:rsidR="00B22E95">
        <w:t xml:space="preserve">Word Extraction for </w:t>
      </w:r>
      <w:r w:rsidR="005C7B0C">
        <w:t>T</w:t>
      </w:r>
      <w:r w:rsidR="00B22E95">
        <w:t>ime Series Classi</w:t>
      </w:r>
      <w:r w:rsidR="00B22E95">
        <w:rPr>
          <w:rFonts w:ascii="Times New Roman" w:hAnsi="Times New Roman" w:cs="Times New Roman"/>
        </w:rPr>
        <w:t>fi</w:t>
      </w:r>
      <w:r w:rsidR="00B22E95">
        <w:t xml:space="preserve">cation </w:t>
      </w:r>
      <w:r>
        <w:t>(</w:t>
      </w:r>
      <w:r w:rsidR="000F0826">
        <w:t>WEASEL</w:t>
      </w:r>
      <w:r>
        <w:t>)</w:t>
      </w:r>
      <w:bookmarkEnd w:id="145"/>
    </w:p>
    <w:tbl>
      <w:tblPr>
        <w:tblStyle w:val="APAReport"/>
        <w:tblpPr w:leftFromText="180" w:rightFromText="180" w:vertAnchor="text" w:horzAnchor="margin" w:tblpY="46"/>
        <w:tblW w:w="0" w:type="auto"/>
        <w:tblLook w:val="04A0" w:firstRow="1" w:lastRow="0" w:firstColumn="1" w:lastColumn="0" w:noHBand="0" w:noVBand="1"/>
      </w:tblPr>
      <w:tblGrid>
        <w:gridCol w:w="1134"/>
        <w:gridCol w:w="964"/>
        <w:gridCol w:w="964"/>
        <w:gridCol w:w="737"/>
        <w:gridCol w:w="1247"/>
        <w:gridCol w:w="1361"/>
      </w:tblGrid>
      <w:tr w:rsidR="000F0826" w14:paraId="168F452F" w14:textId="77777777" w:rsidTr="000F0826">
        <w:trPr>
          <w:cnfStyle w:val="100000000000" w:firstRow="1" w:lastRow="0" w:firstColumn="0" w:lastColumn="0" w:oddVBand="0" w:evenVBand="0" w:oddHBand="0" w:evenHBand="0" w:firstRowFirstColumn="0" w:firstRowLastColumn="0" w:lastRowFirstColumn="0" w:lastRowLastColumn="0"/>
          <w:trHeight w:val="340"/>
        </w:trPr>
        <w:tc>
          <w:tcPr>
            <w:tcW w:w="1134" w:type="dxa"/>
            <w:vAlign w:val="center"/>
          </w:tcPr>
          <w:p w14:paraId="68097F25" w14:textId="77777777" w:rsidR="000F0826" w:rsidRPr="00B3556C" w:rsidRDefault="000F0826" w:rsidP="000F0826">
            <w:pPr>
              <w:pStyle w:val="Table"/>
              <w:rPr>
                <w:b/>
                <w:bCs/>
              </w:rPr>
            </w:pPr>
          </w:p>
        </w:tc>
        <w:tc>
          <w:tcPr>
            <w:tcW w:w="964" w:type="dxa"/>
            <w:vAlign w:val="center"/>
          </w:tcPr>
          <w:p w14:paraId="4F5F90AC" w14:textId="77777777" w:rsidR="000F0826" w:rsidRPr="00B3556C" w:rsidRDefault="000F0826" w:rsidP="000F0826">
            <w:pPr>
              <w:pStyle w:val="Table"/>
              <w:rPr>
                <w:b/>
                <w:bCs/>
              </w:rPr>
            </w:pPr>
            <w:r w:rsidRPr="00B3556C">
              <w:rPr>
                <w:b/>
                <w:bCs/>
              </w:rPr>
              <w:t>Biking</w:t>
            </w:r>
          </w:p>
        </w:tc>
        <w:tc>
          <w:tcPr>
            <w:tcW w:w="964" w:type="dxa"/>
            <w:vAlign w:val="center"/>
          </w:tcPr>
          <w:p w14:paraId="203DF559" w14:textId="77777777" w:rsidR="000F0826" w:rsidRPr="00B3556C" w:rsidRDefault="000F0826" w:rsidP="000F0826">
            <w:pPr>
              <w:pStyle w:val="Table"/>
              <w:rPr>
                <w:b/>
                <w:bCs/>
              </w:rPr>
            </w:pPr>
            <w:r w:rsidRPr="00B3556C">
              <w:rPr>
                <w:b/>
                <w:bCs/>
              </w:rPr>
              <w:t>Running</w:t>
            </w:r>
          </w:p>
        </w:tc>
        <w:tc>
          <w:tcPr>
            <w:tcW w:w="737" w:type="dxa"/>
            <w:vAlign w:val="center"/>
          </w:tcPr>
          <w:p w14:paraId="03FA092A" w14:textId="77777777" w:rsidR="000F0826" w:rsidRPr="00B3556C" w:rsidRDefault="000F0826" w:rsidP="000F0826">
            <w:pPr>
              <w:pStyle w:val="Table"/>
              <w:rPr>
                <w:b/>
                <w:bCs/>
              </w:rPr>
            </w:pPr>
            <w:r w:rsidRPr="00B3556C">
              <w:rPr>
                <w:b/>
                <w:bCs/>
              </w:rPr>
              <w:t>Other</w:t>
            </w:r>
          </w:p>
        </w:tc>
        <w:tc>
          <w:tcPr>
            <w:tcW w:w="1247" w:type="dxa"/>
            <w:vAlign w:val="center"/>
          </w:tcPr>
          <w:p w14:paraId="2A3E3BB8" w14:textId="77777777" w:rsidR="000F0826" w:rsidRPr="00B3556C" w:rsidRDefault="000F0826" w:rsidP="000F0826">
            <w:pPr>
              <w:pStyle w:val="Table"/>
              <w:jc w:val="center"/>
              <w:rPr>
                <w:b/>
                <w:bCs/>
              </w:rPr>
            </w:pPr>
            <w:r w:rsidRPr="00B3556C">
              <w:rPr>
                <w:b/>
                <w:bCs/>
              </w:rPr>
              <w:t>Macro Avg</w:t>
            </w:r>
          </w:p>
        </w:tc>
        <w:tc>
          <w:tcPr>
            <w:tcW w:w="1361" w:type="dxa"/>
            <w:vAlign w:val="center"/>
          </w:tcPr>
          <w:p w14:paraId="3085C2CF" w14:textId="77777777" w:rsidR="000F0826" w:rsidRPr="00B3556C" w:rsidRDefault="000F0826" w:rsidP="000F0826">
            <w:pPr>
              <w:pStyle w:val="Table"/>
              <w:jc w:val="center"/>
              <w:rPr>
                <w:b/>
                <w:bCs/>
              </w:rPr>
            </w:pPr>
            <w:r w:rsidRPr="00B3556C">
              <w:rPr>
                <w:b/>
                <w:bCs/>
              </w:rPr>
              <w:t>Weighted Avg</w:t>
            </w:r>
          </w:p>
        </w:tc>
      </w:tr>
      <w:tr w:rsidR="000F0826" w14:paraId="5BF57079" w14:textId="77777777" w:rsidTr="000F0826">
        <w:trPr>
          <w:trHeight w:val="283"/>
        </w:trPr>
        <w:tc>
          <w:tcPr>
            <w:tcW w:w="1134" w:type="dxa"/>
            <w:vAlign w:val="center"/>
          </w:tcPr>
          <w:p w14:paraId="115DE894" w14:textId="77777777" w:rsidR="000F0826" w:rsidRPr="00B3556C" w:rsidRDefault="000F0826" w:rsidP="000F0826">
            <w:pPr>
              <w:pStyle w:val="Table"/>
              <w:rPr>
                <w:b/>
                <w:bCs/>
              </w:rPr>
            </w:pPr>
            <w:r w:rsidRPr="00B3556C">
              <w:rPr>
                <w:b/>
                <w:bCs/>
              </w:rPr>
              <w:t>Precision</w:t>
            </w:r>
          </w:p>
        </w:tc>
        <w:tc>
          <w:tcPr>
            <w:tcW w:w="964" w:type="dxa"/>
            <w:vAlign w:val="center"/>
          </w:tcPr>
          <w:p w14:paraId="5AB03AB3" w14:textId="284C31A5" w:rsidR="000F0826" w:rsidRDefault="000F0826" w:rsidP="000F0826">
            <w:pPr>
              <w:pStyle w:val="Table"/>
            </w:pPr>
            <w:r>
              <w:t>0.</w:t>
            </w:r>
            <w:r w:rsidR="001E1191">
              <w:t>889</w:t>
            </w:r>
          </w:p>
        </w:tc>
        <w:tc>
          <w:tcPr>
            <w:tcW w:w="964" w:type="dxa"/>
            <w:vAlign w:val="center"/>
          </w:tcPr>
          <w:p w14:paraId="35C8C310" w14:textId="28882853" w:rsidR="000F0826" w:rsidRDefault="000F0826" w:rsidP="000F0826">
            <w:pPr>
              <w:pStyle w:val="Table"/>
            </w:pPr>
            <w:r>
              <w:t>0.</w:t>
            </w:r>
            <w:r w:rsidR="001E1191">
              <w:t>944</w:t>
            </w:r>
          </w:p>
        </w:tc>
        <w:tc>
          <w:tcPr>
            <w:tcW w:w="737" w:type="dxa"/>
            <w:vAlign w:val="center"/>
          </w:tcPr>
          <w:p w14:paraId="71F01513" w14:textId="5958FCD0" w:rsidR="000F0826" w:rsidRDefault="000F0826" w:rsidP="000F0826">
            <w:pPr>
              <w:pStyle w:val="Table"/>
            </w:pPr>
            <w:r>
              <w:t>0.</w:t>
            </w:r>
            <w:r w:rsidR="004C0535">
              <w:t>899</w:t>
            </w:r>
          </w:p>
        </w:tc>
        <w:tc>
          <w:tcPr>
            <w:tcW w:w="1247" w:type="dxa"/>
            <w:vAlign w:val="center"/>
          </w:tcPr>
          <w:p w14:paraId="2265790F" w14:textId="11D8EE82" w:rsidR="000F0826" w:rsidRDefault="000F0826" w:rsidP="000F0826">
            <w:pPr>
              <w:pStyle w:val="Table"/>
              <w:jc w:val="center"/>
            </w:pPr>
            <w:r>
              <w:t>0.9</w:t>
            </w:r>
            <w:r w:rsidR="009F5B1B">
              <w:t>11</w:t>
            </w:r>
          </w:p>
        </w:tc>
        <w:tc>
          <w:tcPr>
            <w:tcW w:w="1361" w:type="dxa"/>
            <w:vAlign w:val="center"/>
          </w:tcPr>
          <w:p w14:paraId="29E1F15E" w14:textId="2C847037" w:rsidR="000F0826" w:rsidRDefault="000F0826" w:rsidP="000F0826">
            <w:pPr>
              <w:pStyle w:val="Table"/>
              <w:jc w:val="center"/>
            </w:pPr>
            <w:r>
              <w:t>0.9</w:t>
            </w:r>
            <w:r w:rsidR="009F5B1B">
              <w:t>18</w:t>
            </w:r>
          </w:p>
        </w:tc>
      </w:tr>
      <w:tr w:rsidR="000F0826" w14:paraId="4030419C" w14:textId="77777777" w:rsidTr="000F0826">
        <w:trPr>
          <w:trHeight w:val="283"/>
        </w:trPr>
        <w:tc>
          <w:tcPr>
            <w:tcW w:w="1134" w:type="dxa"/>
            <w:vAlign w:val="center"/>
          </w:tcPr>
          <w:p w14:paraId="71E8BD2D" w14:textId="77777777" w:rsidR="000F0826" w:rsidRPr="00B3556C" w:rsidRDefault="000F0826" w:rsidP="000F0826">
            <w:pPr>
              <w:pStyle w:val="Table"/>
              <w:rPr>
                <w:b/>
                <w:bCs/>
              </w:rPr>
            </w:pPr>
            <w:r w:rsidRPr="00B3556C">
              <w:rPr>
                <w:b/>
                <w:bCs/>
              </w:rPr>
              <w:t>Recall</w:t>
            </w:r>
          </w:p>
        </w:tc>
        <w:tc>
          <w:tcPr>
            <w:tcW w:w="964" w:type="dxa"/>
            <w:vAlign w:val="center"/>
          </w:tcPr>
          <w:p w14:paraId="08AE64C8" w14:textId="6955F9CE" w:rsidR="000F0826" w:rsidRDefault="000F0826" w:rsidP="000F0826">
            <w:pPr>
              <w:pStyle w:val="Table"/>
            </w:pPr>
            <w:r>
              <w:t>0.</w:t>
            </w:r>
            <w:r w:rsidR="001E1191">
              <w:t>816</w:t>
            </w:r>
          </w:p>
        </w:tc>
        <w:tc>
          <w:tcPr>
            <w:tcW w:w="964" w:type="dxa"/>
            <w:vAlign w:val="center"/>
          </w:tcPr>
          <w:p w14:paraId="255D02D5" w14:textId="14787DAB" w:rsidR="000F0826" w:rsidRDefault="000F0826" w:rsidP="000F0826">
            <w:pPr>
              <w:pStyle w:val="Table"/>
            </w:pPr>
            <w:r>
              <w:t>0.9</w:t>
            </w:r>
            <w:r w:rsidR="004C0535">
              <w:t>36</w:t>
            </w:r>
          </w:p>
        </w:tc>
        <w:tc>
          <w:tcPr>
            <w:tcW w:w="737" w:type="dxa"/>
            <w:vAlign w:val="center"/>
          </w:tcPr>
          <w:p w14:paraId="7C42655D" w14:textId="2CF3B57A" w:rsidR="000F0826" w:rsidRDefault="000F0826" w:rsidP="000F0826">
            <w:pPr>
              <w:pStyle w:val="Table"/>
            </w:pPr>
            <w:r>
              <w:t>0.</w:t>
            </w:r>
            <w:r w:rsidR="004C0535">
              <w:t>960</w:t>
            </w:r>
          </w:p>
        </w:tc>
        <w:tc>
          <w:tcPr>
            <w:tcW w:w="1247" w:type="dxa"/>
            <w:vAlign w:val="center"/>
          </w:tcPr>
          <w:p w14:paraId="1A37A5A3" w14:textId="1293462F" w:rsidR="000F0826" w:rsidRDefault="000F0826" w:rsidP="000F0826">
            <w:pPr>
              <w:pStyle w:val="Table"/>
              <w:jc w:val="center"/>
            </w:pPr>
            <w:r>
              <w:t>0.</w:t>
            </w:r>
            <w:r w:rsidR="009F5B1B">
              <w:t>904</w:t>
            </w:r>
          </w:p>
        </w:tc>
        <w:tc>
          <w:tcPr>
            <w:tcW w:w="1361" w:type="dxa"/>
            <w:vAlign w:val="center"/>
          </w:tcPr>
          <w:p w14:paraId="63DA13A3" w14:textId="14C9C60F" w:rsidR="000F0826" w:rsidRDefault="000F0826" w:rsidP="000F0826">
            <w:pPr>
              <w:pStyle w:val="Table"/>
              <w:jc w:val="center"/>
            </w:pPr>
            <w:r>
              <w:t>0.9</w:t>
            </w:r>
            <w:r w:rsidR="009F5B1B">
              <w:t>18</w:t>
            </w:r>
          </w:p>
        </w:tc>
      </w:tr>
      <w:tr w:rsidR="000F0826" w14:paraId="4815937C" w14:textId="77777777" w:rsidTr="000F0826">
        <w:trPr>
          <w:trHeight w:val="283"/>
        </w:trPr>
        <w:tc>
          <w:tcPr>
            <w:tcW w:w="1134" w:type="dxa"/>
            <w:vAlign w:val="center"/>
          </w:tcPr>
          <w:p w14:paraId="1651DF02" w14:textId="77777777" w:rsidR="000F0826" w:rsidRPr="00B3556C" w:rsidRDefault="000F0826" w:rsidP="000F0826">
            <w:pPr>
              <w:pStyle w:val="Table"/>
              <w:rPr>
                <w:b/>
                <w:bCs/>
              </w:rPr>
            </w:pPr>
            <w:r w:rsidRPr="00B3556C">
              <w:rPr>
                <w:b/>
                <w:bCs/>
              </w:rPr>
              <w:t>F1-Score</w:t>
            </w:r>
          </w:p>
        </w:tc>
        <w:tc>
          <w:tcPr>
            <w:tcW w:w="964" w:type="dxa"/>
            <w:vAlign w:val="center"/>
          </w:tcPr>
          <w:p w14:paraId="5DE50154" w14:textId="78A011C0" w:rsidR="000F0826" w:rsidRDefault="000F0826" w:rsidP="000F0826">
            <w:pPr>
              <w:pStyle w:val="Table"/>
            </w:pPr>
            <w:r>
              <w:t>0.</w:t>
            </w:r>
            <w:r w:rsidR="001E1191">
              <w:t>851</w:t>
            </w:r>
          </w:p>
        </w:tc>
        <w:tc>
          <w:tcPr>
            <w:tcW w:w="964" w:type="dxa"/>
            <w:vAlign w:val="center"/>
          </w:tcPr>
          <w:p w14:paraId="3570D6CC" w14:textId="1FAE7090" w:rsidR="000F0826" w:rsidRDefault="000F0826" w:rsidP="000F0826">
            <w:pPr>
              <w:pStyle w:val="Table"/>
            </w:pPr>
            <w:r>
              <w:t>0.9</w:t>
            </w:r>
            <w:r w:rsidR="004C0535">
              <w:t>40</w:t>
            </w:r>
          </w:p>
        </w:tc>
        <w:tc>
          <w:tcPr>
            <w:tcW w:w="737" w:type="dxa"/>
            <w:vAlign w:val="center"/>
          </w:tcPr>
          <w:p w14:paraId="44ED1D6F" w14:textId="606B570D" w:rsidR="000F0826" w:rsidRDefault="000F0826" w:rsidP="000F0826">
            <w:pPr>
              <w:pStyle w:val="Table"/>
            </w:pPr>
            <w:r>
              <w:t>0.9</w:t>
            </w:r>
            <w:r w:rsidR="004C0535">
              <w:t>28</w:t>
            </w:r>
          </w:p>
        </w:tc>
        <w:tc>
          <w:tcPr>
            <w:tcW w:w="1247" w:type="dxa"/>
            <w:vAlign w:val="center"/>
          </w:tcPr>
          <w:p w14:paraId="578F168C" w14:textId="2B7B6E29" w:rsidR="000F0826" w:rsidRDefault="000F0826" w:rsidP="000F0826">
            <w:pPr>
              <w:pStyle w:val="Table"/>
              <w:jc w:val="center"/>
            </w:pPr>
            <w:r>
              <w:t>0.</w:t>
            </w:r>
            <w:r w:rsidR="009F5B1B">
              <w:t>906</w:t>
            </w:r>
          </w:p>
        </w:tc>
        <w:tc>
          <w:tcPr>
            <w:tcW w:w="1361" w:type="dxa"/>
            <w:vAlign w:val="center"/>
          </w:tcPr>
          <w:p w14:paraId="2760CFEE" w14:textId="78AA0AB2" w:rsidR="000F0826" w:rsidRDefault="000F0826" w:rsidP="000F0826">
            <w:pPr>
              <w:pStyle w:val="Table"/>
              <w:jc w:val="center"/>
            </w:pPr>
            <w:r>
              <w:t>0.9</w:t>
            </w:r>
            <w:r w:rsidR="009F5B1B">
              <w:t>18</w:t>
            </w:r>
          </w:p>
        </w:tc>
      </w:tr>
      <w:tr w:rsidR="000F0826" w14:paraId="5224EFD9" w14:textId="77777777" w:rsidTr="00E53496">
        <w:trPr>
          <w:trHeight w:val="283"/>
        </w:trPr>
        <w:tc>
          <w:tcPr>
            <w:tcW w:w="1134" w:type="dxa"/>
            <w:tcBorders>
              <w:bottom w:val="single" w:sz="4" w:space="0" w:color="auto"/>
            </w:tcBorders>
            <w:vAlign w:val="center"/>
          </w:tcPr>
          <w:p w14:paraId="7EC7D475" w14:textId="77777777" w:rsidR="000F0826" w:rsidRPr="00B3556C" w:rsidRDefault="000F0826" w:rsidP="000F0826">
            <w:pPr>
              <w:pStyle w:val="Table"/>
              <w:rPr>
                <w:b/>
                <w:bCs/>
              </w:rPr>
            </w:pPr>
            <w:r w:rsidRPr="00B3556C">
              <w:rPr>
                <w:b/>
                <w:bCs/>
              </w:rPr>
              <w:t>Support</w:t>
            </w:r>
          </w:p>
        </w:tc>
        <w:tc>
          <w:tcPr>
            <w:tcW w:w="964" w:type="dxa"/>
            <w:tcBorders>
              <w:bottom w:val="single" w:sz="4" w:space="0" w:color="auto"/>
            </w:tcBorders>
            <w:vAlign w:val="center"/>
          </w:tcPr>
          <w:p w14:paraId="532E9998" w14:textId="77777777" w:rsidR="000F0826" w:rsidRDefault="000F0826" w:rsidP="000F0826">
            <w:pPr>
              <w:pStyle w:val="Table"/>
            </w:pPr>
            <w:r>
              <w:t>49</w:t>
            </w:r>
          </w:p>
        </w:tc>
        <w:tc>
          <w:tcPr>
            <w:tcW w:w="964" w:type="dxa"/>
            <w:tcBorders>
              <w:bottom w:val="single" w:sz="4" w:space="0" w:color="auto"/>
            </w:tcBorders>
            <w:vAlign w:val="center"/>
          </w:tcPr>
          <w:p w14:paraId="3DC73742" w14:textId="77777777" w:rsidR="000F0826" w:rsidRDefault="000F0826" w:rsidP="000F0826">
            <w:pPr>
              <w:pStyle w:val="Table"/>
            </w:pPr>
            <w:r>
              <w:t>109</w:t>
            </w:r>
          </w:p>
        </w:tc>
        <w:tc>
          <w:tcPr>
            <w:tcW w:w="737" w:type="dxa"/>
            <w:tcBorders>
              <w:bottom w:val="single" w:sz="4" w:space="0" w:color="auto"/>
            </w:tcBorders>
            <w:vAlign w:val="center"/>
          </w:tcPr>
          <w:p w14:paraId="1E9FAD0E" w14:textId="77777777" w:rsidR="000F0826" w:rsidRDefault="000F0826" w:rsidP="000F0826">
            <w:pPr>
              <w:pStyle w:val="Table"/>
            </w:pPr>
            <w:r>
              <w:t>74</w:t>
            </w:r>
          </w:p>
        </w:tc>
        <w:tc>
          <w:tcPr>
            <w:tcW w:w="1247" w:type="dxa"/>
            <w:tcBorders>
              <w:bottom w:val="single" w:sz="4" w:space="0" w:color="auto"/>
            </w:tcBorders>
            <w:vAlign w:val="center"/>
          </w:tcPr>
          <w:p w14:paraId="6EBEAFE6" w14:textId="77777777" w:rsidR="000F0826" w:rsidRDefault="000F0826" w:rsidP="000F0826">
            <w:pPr>
              <w:pStyle w:val="Table"/>
              <w:jc w:val="center"/>
            </w:pPr>
            <w:r>
              <w:t>232</w:t>
            </w:r>
          </w:p>
        </w:tc>
        <w:tc>
          <w:tcPr>
            <w:tcW w:w="1361" w:type="dxa"/>
            <w:tcBorders>
              <w:bottom w:val="single" w:sz="4" w:space="0" w:color="auto"/>
            </w:tcBorders>
            <w:vAlign w:val="center"/>
          </w:tcPr>
          <w:p w14:paraId="246F0524" w14:textId="77777777" w:rsidR="000F0826" w:rsidRDefault="000F0826" w:rsidP="000F0826">
            <w:pPr>
              <w:pStyle w:val="Table"/>
              <w:jc w:val="center"/>
            </w:pPr>
            <w:r>
              <w:t>232</w:t>
            </w:r>
          </w:p>
        </w:tc>
      </w:tr>
      <w:tr w:rsidR="000F0826" w14:paraId="27D29CD6" w14:textId="77777777" w:rsidTr="00E53496">
        <w:trPr>
          <w:trHeight w:val="283"/>
        </w:trPr>
        <w:tc>
          <w:tcPr>
            <w:tcW w:w="1134" w:type="dxa"/>
            <w:tcBorders>
              <w:top w:val="single" w:sz="4" w:space="0" w:color="auto"/>
              <w:bottom w:val="single" w:sz="8" w:space="0" w:color="auto"/>
            </w:tcBorders>
            <w:vAlign w:val="center"/>
          </w:tcPr>
          <w:p w14:paraId="6E123364" w14:textId="77777777" w:rsidR="000F0826" w:rsidRPr="00BC69FD" w:rsidRDefault="000F0826" w:rsidP="000F0826">
            <w:pPr>
              <w:pStyle w:val="Table"/>
              <w:rPr>
                <w:b/>
                <w:bCs/>
              </w:rPr>
            </w:pPr>
            <w:r w:rsidRPr="00BC69FD">
              <w:rPr>
                <w:b/>
                <w:bCs/>
              </w:rPr>
              <w:t>Accuracy</w:t>
            </w:r>
          </w:p>
        </w:tc>
        <w:tc>
          <w:tcPr>
            <w:tcW w:w="964" w:type="dxa"/>
            <w:tcBorders>
              <w:top w:val="single" w:sz="4" w:space="0" w:color="auto"/>
              <w:bottom w:val="single" w:sz="8" w:space="0" w:color="auto"/>
            </w:tcBorders>
            <w:vAlign w:val="center"/>
          </w:tcPr>
          <w:p w14:paraId="4B4A822E" w14:textId="12470AFE" w:rsidR="000F0826" w:rsidRPr="00BC69FD" w:rsidRDefault="000F0826" w:rsidP="000F0826">
            <w:pPr>
              <w:pStyle w:val="Table"/>
              <w:rPr>
                <w:b/>
                <w:bCs/>
              </w:rPr>
            </w:pPr>
            <w:r w:rsidRPr="00BC69FD">
              <w:rPr>
                <w:b/>
                <w:bCs/>
              </w:rPr>
              <w:t>0.</w:t>
            </w:r>
            <w:r>
              <w:rPr>
                <w:b/>
                <w:bCs/>
              </w:rPr>
              <w:t>9</w:t>
            </w:r>
            <w:r w:rsidR="000E0267">
              <w:rPr>
                <w:b/>
                <w:bCs/>
              </w:rPr>
              <w:t>18</w:t>
            </w:r>
          </w:p>
        </w:tc>
        <w:tc>
          <w:tcPr>
            <w:tcW w:w="964" w:type="dxa"/>
            <w:tcBorders>
              <w:top w:val="single" w:sz="4" w:space="0" w:color="auto"/>
              <w:bottom w:val="single" w:sz="8" w:space="0" w:color="auto"/>
            </w:tcBorders>
            <w:vAlign w:val="center"/>
          </w:tcPr>
          <w:p w14:paraId="04710C7C" w14:textId="77777777" w:rsidR="000F0826" w:rsidRDefault="000F0826" w:rsidP="000F0826">
            <w:pPr>
              <w:pStyle w:val="Table"/>
            </w:pPr>
          </w:p>
        </w:tc>
        <w:tc>
          <w:tcPr>
            <w:tcW w:w="737" w:type="dxa"/>
            <w:tcBorders>
              <w:top w:val="single" w:sz="4" w:space="0" w:color="auto"/>
              <w:bottom w:val="single" w:sz="8" w:space="0" w:color="auto"/>
            </w:tcBorders>
            <w:vAlign w:val="center"/>
          </w:tcPr>
          <w:p w14:paraId="7FF8A87E" w14:textId="77777777" w:rsidR="000F0826" w:rsidRDefault="000F0826" w:rsidP="000F0826">
            <w:pPr>
              <w:pStyle w:val="Table"/>
            </w:pPr>
          </w:p>
        </w:tc>
        <w:tc>
          <w:tcPr>
            <w:tcW w:w="1247" w:type="dxa"/>
            <w:tcBorders>
              <w:top w:val="single" w:sz="4" w:space="0" w:color="auto"/>
              <w:bottom w:val="single" w:sz="8" w:space="0" w:color="auto"/>
            </w:tcBorders>
            <w:vAlign w:val="center"/>
          </w:tcPr>
          <w:p w14:paraId="0164D380" w14:textId="77777777" w:rsidR="000F0826" w:rsidRDefault="000F0826" w:rsidP="000F0826">
            <w:pPr>
              <w:pStyle w:val="Table"/>
              <w:jc w:val="center"/>
            </w:pPr>
          </w:p>
        </w:tc>
        <w:tc>
          <w:tcPr>
            <w:tcW w:w="1361" w:type="dxa"/>
            <w:tcBorders>
              <w:top w:val="single" w:sz="4" w:space="0" w:color="auto"/>
              <w:bottom w:val="single" w:sz="8" w:space="0" w:color="auto"/>
            </w:tcBorders>
            <w:vAlign w:val="center"/>
          </w:tcPr>
          <w:p w14:paraId="1412945E" w14:textId="77777777" w:rsidR="000F0826" w:rsidRDefault="000F0826" w:rsidP="000F0826">
            <w:pPr>
              <w:pStyle w:val="Table"/>
            </w:pPr>
          </w:p>
        </w:tc>
      </w:tr>
    </w:tbl>
    <w:p w14:paraId="6EDD29CB" w14:textId="0CF9C8CD" w:rsidR="006813C6" w:rsidRDefault="001B73B1" w:rsidP="00F42418">
      <w:pPr>
        <w:pStyle w:val="Picture"/>
        <w:spacing w:before="0"/>
      </w:pPr>
      <w:r>
        <w:rPr>
          <w:lang w:eastAsia="en-US"/>
        </w:rPr>
        <w:drawing>
          <wp:inline distT="0" distB="0" distL="0" distR="0" wp14:anchorId="65990662" wp14:editId="1EF1DEEB">
            <wp:extent cx="1595887" cy="1224280"/>
            <wp:effectExtent l="0" t="0" r="4445" b="0"/>
            <wp:docPr id="750121776" name="Picture 75012177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121776" name="Picture 14" descr="Table&#10;&#10;Description automatically generated"/>
                    <pic:cNvPicPr/>
                  </pic:nvPicPr>
                  <pic:blipFill rotWithShape="1">
                    <a:blip r:embed="rId49" cstate="print">
                      <a:extLst>
                        <a:ext uri="{28A0092B-C50C-407E-A947-70E740481C1C}">
                          <a14:useLocalDpi xmlns:a14="http://schemas.microsoft.com/office/drawing/2010/main" val="0"/>
                        </a:ext>
                      </a:extLst>
                    </a:blip>
                    <a:srcRect r="73149"/>
                    <a:stretch/>
                  </pic:blipFill>
                  <pic:spPr bwMode="auto">
                    <a:xfrm>
                      <a:off x="0" y="0"/>
                      <a:ext cx="1595887" cy="1224280"/>
                    </a:xfrm>
                    <a:prstGeom prst="rect">
                      <a:avLst/>
                    </a:prstGeom>
                    <a:ln>
                      <a:noFill/>
                    </a:ln>
                    <a:extLst>
                      <a:ext uri="{53640926-AAD7-44D8-BBD7-CCE9431645EC}">
                        <a14:shadowObscured xmlns:a14="http://schemas.microsoft.com/office/drawing/2010/main"/>
                      </a:ext>
                    </a:extLst>
                  </pic:spPr>
                </pic:pic>
              </a:graphicData>
            </a:graphic>
          </wp:inline>
        </w:drawing>
      </w:r>
    </w:p>
    <w:p w14:paraId="6A7D0956" w14:textId="77777777" w:rsidR="00BF593A" w:rsidRDefault="00BF593A" w:rsidP="00A63D8D"/>
    <w:p w14:paraId="74C27B7D" w14:textId="3278BB19" w:rsidR="0031414A" w:rsidRDefault="00375750" w:rsidP="00BF593A">
      <w:pPr>
        <w:pStyle w:val="31"/>
      </w:pPr>
      <w:bookmarkStart w:id="146" w:name="_Toc136348945"/>
      <w:r>
        <w:lastRenderedPageBreak/>
        <w:t xml:space="preserve">U-TSC </w:t>
      </w:r>
      <w:r w:rsidR="00BF593A">
        <w:t>e</w:t>
      </w:r>
      <w:r w:rsidR="0031414A">
        <w:t>nsemble model</w:t>
      </w:r>
      <w:bookmarkEnd w:id="146"/>
    </w:p>
    <w:p w14:paraId="1F475DA6" w14:textId="17880951" w:rsidR="00BF593A" w:rsidRPr="00D01AF9" w:rsidRDefault="00603A37" w:rsidP="00BF593A">
      <w:pPr>
        <w:rPr>
          <w:b/>
          <w:bCs/>
        </w:rPr>
      </w:pPr>
      <w:r>
        <w:t xml:space="preserve">Lastly, </w:t>
      </w:r>
      <w:r w:rsidR="00D8760D">
        <w:t xml:space="preserve">we </w:t>
      </w:r>
      <w:r w:rsidR="00156C99">
        <w:t>implemented</w:t>
      </w:r>
      <w:r>
        <w:t xml:space="preserve"> </w:t>
      </w:r>
      <w:r w:rsidR="00D8760D">
        <w:t>HIVE-COTEv1.0 algorithm</w:t>
      </w:r>
      <w:r w:rsidR="00CF09CB">
        <w:t xml:space="preserve"> which </w:t>
      </w:r>
      <w:r w:rsidR="00F64FE2">
        <w:t>ensembles</w:t>
      </w:r>
      <w:r w:rsidR="00CF09CB">
        <w:t xml:space="preserve"> four </w:t>
      </w:r>
      <w:r w:rsidR="00D30B8F">
        <w:t>models</w:t>
      </w:r>
      <w:r w:rsidR="009F33E7">
        <w:t xml:space="preserve">, STC, </w:t>
      </w:r>
      <w:r w:rsidR="0094504C">
        <w:t>C</w:t>
      </w:r>
      <w:r w:rsidR="009F33E7">
        <w:t xml:space="preserve">BOSS, TSF, </w:t>
      </w:r>
      <w:r w:rsidR="00116BA7">
        <w:t>and RISE</w:t>
      </w:r>
      <w:r w:rsidR="009B3F84">
        <w:t xml:space="preserve"> </w:t>
      </w:r>
      <w:r w:rsidR="00FB3856">
        <w:t>as discussed</w:t>
      </w:r>
      <w:r w:rsidR="009F33E7">
        <w:t>.</w:t>
      </w:r>
      <w:r w:rsidR="009B3F84">
        <w:t xml:space="preserve"> </w:t>
      </w:r>
      <w:r w:rsidR="00733288">
        <w:t>In single model</w:t>
      </w:r>
      <w:r w:rsidR="00156C99">
        <w:t xml:space="preserve"> </w:t>
      </w:r>
      <w:r w:rsidR="002D5941">
        <w:t xml:space="preserve">analysis, </w:t>
      </w:r>
      <w:r w:rsidR="00156C99">
        <w:t xml:space="preserve">from these ensembled </w:t>
      </w:r>
      <w:r w:rsidR="00116BA7">
        <w:t>algorithms CBOSS</w:t>
      </w:r>
      <w:r w:rsidR="00BE509E">
        <w:t xml:space="preserve"> was not included for its time consuming nature</w:t>
      </w:r>
      <w:r w:rsidR="002D5941">
        <w:t>, and</w:t>
      </w:r>
      <w:r w:rsidR="003D31A2">
        <w:t xml:space="preserve"> beca</w:t>
      </w:r>
      <w:r w:rsidR="002D15B9">
        <w:t>use</w:t>
      </w:r>
      <w:r w:rsidR="00FD0ABA">
        <w:t xml:space="preserve"> of limited computational resources</w:t>
      </w:r>
      <w:r w:rsidR="000224E0">
        <w:t xml:space="preserve"> in</w:t>
      </w:r>
      <w:r w:rsidR="002D15B9">
        <w:t xml:space="preserve"> c</w:t>
      </w:r>
      <w:r w:rsidR="002D5941">
        <w:t>onducting</w:t>
      </w:r>
      <w:r w:rsidR="002D15B9">
        <w:t xml:space="preserve"> this</w:t>
      </w:r>
      <w:r w:rsidR="004D68C2">
        <w:t xml:space="preserve"> </w:t>
      </w:r>
      <w:r w:rsidR="000224E0">
        <w:t xml:space="preserve">relatively </w:t>
      </w:r>
      <w:r w:rsidR="004D68C2">
        <w:t xml:space="preserve">comprehensive </w:t>
      </w:r>
      <w:r w:rsidR="002D15B9">
        <w:t>U-TSC</w:t>
      </w:r>
      <w:r w:rsidR="000224E0">
        <w:t>. However</w:t>
      </w:r>
      <w:r w:rsidR="00511A5C">
        <w:t xml:space="preserve">, it was </w:t>
      </w:r>
      <w:r w:rsidR="00D10F75">
        <w:t>one of the algorithms ensembled by</w:t>
      </w:r>
      <w:r w:rsidR="00511A5C">
        <w:t xml:space="preserve"> HIVE-COT</w:t>
      </w:r>
      <w:r w:rsidR="00A67C56">
        <w:t>E</w:t>
      </w:r>
      <w:r w:rsidR="00E24C56">
        <w:t xml:space="preserve"> for which one </w:t>
      </w:r>
      <w:r w:rsidR="00F64FE2">
        <w:t>successful</w:t>
      </w:r>
      <w:r w:rsidR="00511A5C">
        <w:t xml:space="preserve"> exec</w:t>
      </w:r>
      <w:r w:rsidR="00156C99">
        <w:t>ut</w:t>
      </w:r>
      <w:r w:rsidR="00E24C56">
        <w:t>ion was completed.</w:t>
      </w:r>
      <w:r w:rsidR="00974EDB">
        <w:t xml:space="preserve"> As expected, </w:t>
      </w:r>
      <w:r w:rsidR="00915655">
        <w:t xml:space="preserve">HIVE-COTE allows to improve classification accuracy compared to single </w:t>
      </w:r>
      <w:r w:rsidR="00D01AF9">
        <w:t>models but</w:t>
      </w:r>
      <w:r w:rsidR="00D01AF9" w:rsidRPr="00D01AF9">
        <w:t xml:space="preserve"> using an order of magnitude more time</w:t>
      </w:r>
      <w:r w:rsidR="00D01AF9">
        <w:t>.</w:t>
      </w:r>
      <w:r w:rsidR="00895406">
        <w:t xml:space="preserve"> In our test laptop</w:t>
      </w:r>
      <w:r w:rsidR="003A4716">
        <w:t xml:space="preserve"> (</w:t>
      </w:r>
      <w:hyperlink w:anchor="_[A-2.3]_Test_environment" w:history="1">
        <w:r w:rsidR="003A4716" w:rsidRPr="003A4716">
          <w:rPr>
            <w:rStyle w:val="affffc"/>
          </w:rPr>
          <w:t>A-TE</w:t>
        </w:r>
      </w:hyperlink>
      <w:r w:rsidR="003A4716">
        <w:t>),</w:t>
      </w:r>
      <w:r w:rsidR="00895406">
        <w:t xml:space="preserve"> it took 900 minutes</w:t>
      </w:r>
      <w:r w:rsidR="003A4716">
        <w:t xml:space="preserve"> (15h) to complete this algorithm</w:t>
      </w:r>
      <w:r w:rsidR="00322B55">
        <w:t xml:space="preserve"> with an enhanced accuracy of </w:t>
      </w:r>
      <w:r w:rsidR="00827234">
        <w:t xml:space="preserve">~94%, which is about </w:t>
      </w:r>
      <w:r w:rsidR="00564227">
        <w:t>2</w:t>
      </w:r>
      <w:r w:rsidR="00827234">
        <w:t xml:space="preserve"> percent </w:t>
      </w:r>
      <w:r w:rsidR="005E2B7A">
        <w:t>higher</w:t>
      </w:r>
      <w:r w:rsidR="00827234">
        <w:t xml:space="preserve"> </w:t>
      </w:r>
      <w:r w:rsidR="005E2B7A">
        <w:t xml:space="preserve">compared to </w:t>
      </w:r>
      <w:r w:rsidR="009267E6">
        <w:t>other</w:t>
      </w:r>
      <w:r w:rsidR="00827234">
        <w:t xml:space="preserve"> U-TSC model</w:t>
      </w:r>
      <w:r w:rsidR="009C094C">
        <w:t>s</w:t>
      </w:r>
      <w:r w:rsidR="00827234">
        <w:t>.</w:t>
      </w:r>
      <w:r w:rsidR="008320D2">
        <w:t xml:space="preserve"> </w:t>
      </w:r>
    </w:p>
    <w:p w14:paraId="331BD1CC" w14:textId="12E9A720" w:rsidR="00126DE0" w:rsidRDefault="00126DE0" w:rsidP="00586691">
      <w:pPr>
        <w:pStyle w:val="Tableheader"/>
        <w:keepNext/>
        <w:keepLines/>
      </w:pPr>
      <w:bookmarkStart w:id="147" w:name="_Toc135560713"/>
      <w:r>
        <w:t>Table 4.2</w:t>
      </w:r>
      <w:r w:rsidR="00C30CE8">
        <w:t>I</w:t>
      </w:r>
      <w:r>
        <w:t xml:space="preserve">: </w:t>
      </w:r>
      <w:r w:rsidR="00615727" w:rsidRPr="00DB785E">
        <w:t>Hierarchical Vote Collective of Transformation</w:t>
      </w:r>
      <w:r w:rsidR="00615727">
        <w:t xml:space="preserve"> </w:t>
      </w:r>
      <w:r w:rsidR="00615727" w:rsidRPr="00DB785E">
        <w:t>based Ensembles</w:t>
      </w:r>
      <w:r>
        <w:t xml:space="preserve"> (</w:t>
      </w:r>
      <w:r w:rsidR="00615727">
        <w:t>HIVE-COTE</w:t>
      </w:r>
      <w:r>
        <w:t>)</w:t>
      </w:r>
      <w:bookmarkEnd w:id="147"/>
    </w:p>
    <w:tbl>
      <w:tblPr>
        <w:tblStyle w:val="APAReport"/>
        <w:tblpPr w:leftFromText="180" w:rightFromText="180" w:vertAnchor="text" w:horzAnchor="margin" w:tblpY="46"/>
        <w:tblW w:w="0" w:type="auto"/>
        <w:tblLook w:val="04A0" w:firstRow="1" w:lastRow="0" w:firstColumn="1" w:lastColumn="0" w:noHBand="0" w:noVBand="1"/>
      </w:tblPr>
      <w:tblGrid>
        <w:gridCol w:w="1134"/>
        <w:gridCol w:w="964"/>
        <w:gridCol w:w="964"/>
        <w:gridCol w:w="737"/>
        <w:gridCol w:w="1247"/>
        <w:gridCol w:w="1361"/>
      </w:tblGrid>
      <w:tr w:rsidR="00126DE0" w14:paraId="5AF56E00" w14:textId="77777777" w:rsidTr="004826FF">
        <w:trPr>
          <w:cnfStyle w:val="100000000000" w:firstRow="1" w:lastRow="0" w:firstColumn="0" w:lastColumn="0" w:oddVBand="0" w:evenVBand="0" w:oddHBand="0" w:evenHBand="0" w:firstRowFirstColumn="0" w:firstRowLastColumn="0" w:lastRowFirstColumn="0" w:lastRowLastColumn="0"/>
          <w:trHeight w:val="340"/>
        </w:trPr>
        <w:tc>
          <w:tcPr>
            <w:tcW w:w="1134" w:type="dxa"/>
            <w:vAlign w:val="center"/>
          </w:tcPr>
          <w:p w14:paraId="4D4C5BDF" w14:textId="77777777" w:rsidR="00126DE0" w:rsidRPr="00B3556C" w:rsidRDefault="00126DE0" w:rsidP="00586691">
            <w:pPr>
              <w:pStyle w:val="Table"/>
              <w:keepNext/>
              <w:keepLines/>
              <w:rPr>
                <w:b/>
                <w:bCs/>
              </w:rPr>
            </w:pPr>
          </w:p>
        </w:tc>
        <w:tc>
          <w:tcPr>
            <w:tcW w:w="964" w:type="dxa"/>
            <w:vAlign w:val="center"/>
          </w:tcPr>
          <w:p w14:paraId="056D4EE9" w14:textId="77777777" w:rsidR="00126DE0" w:rsidRPr="00B3556C" w:rsidRDefault="00126DE0" w:rsidP="00586691">
            <w:pPr>
              <w:pStyle w:val="Table"/>
              <w:keepNext/>
              <w:keepLines/>
              <w:rPr>
                <w:b/>
                <w:bCs/>
              </w:rPr>
            </w:pPr>
            <w:r w:rsidRPr="00B3556C">
              <w:rPr>
                <w:b/>
                <w:bCs/>
              </w:rPr>
              <w:t>Biking</w:t>
            </w:r>
          </w:p>
        </w:tc>
        <w:tc>
          <w:tcPr>
            <w:tcW w:w="964" w:type="dxa"/>
            <w:vAlign w:val="center"/>
          </w:tcPr>
          <w:p w14:paraId="4D78EC67" w14:textId="77777777" w:rsidR="00126DE0" w:rsidRPr="00B3556C" w:rsidRDefault="00126DE0" w:rsidP="00586691">
            <w:pPr>
              <w:pStyle w:val="Table"/>
              <w:keepNext/>
              <w:keepLines/>
              <w:rPr>
                <w:b/>
                <w:bCs/>
              </w:rPr>
            </w:pPr>
            <w:r w:rsidRPr="00B3556C">
              <w:rPr>
                <w:b/>
                <w:bCs/>
              </w:rPr>
              <w:t>Running</w:t>
            </w:r>
          </w:p>
        </w:tc>
        <w:tc>
          <w:tcPr>
            <w:tcW w:w="737" w:type="dxa"/>
            <w:vAlign w:val="center"/>
          </w:tcPr>
          <w:p w14:paraId="33120841" w14:textId="77777777" w:rsidR="00126DE0" w:rsidRPr="00B3556C" w:rsidRDefault="00126DE0" w:rsidP="00586691">
            <w:pPr>
              <w:pStyle w:val="Table"/>
              <w:keepNext/>
              <w:keepLines/>
              <w:rPr>
                <w:b/>
                <w:bCs/>
              </w:rPr>
            </w:pPr>
            <w:r w:rsidRPr="00B3556C">
              <w:rPr>
                <w:b/>
                <w:bCs/>
              </w:rPr>
              <w:t>Other</w:t>
            </w:r>
          </w:p>
        </w:tc>
        <w:tc>
          <w:tcPr>
            <w:tcW w:w="1247" w:type="dxa"/>
            <w:vAlign w:val="center"/>
          </w:tcPr>
          <w:p w14:paraId="55D38179" w14:textId="77777777" w:rsidR="00126DE0" w:rsidRPr="00B3556C" w:rsidRDefault="00126DE0" w:rsidP="00586691">
            <w:pPr>
              <w:pStyle w:val="Table"/>
              <w:keepNext/>
              <w:keepLines/>
              <w:jc w:val="center"/>
              <w:rPr>
                <w:b/>
                <w:bCs/>
              </w:rPr>
            </w:pPr>
            <w:r w:rsidRPr="00B3556C">
              <w:rPr>
                <w:b/>
                <w:bCs/>
              </w:rPr>
              <w:t>Macro Avg</w:t>
            </w:r>
          </w:p>
        </w:tc>
        <w:tc>
          <w:tcPr>
            <w:tcW w:w="1361" w:type="dxa"/>
            <w:vAlign w:val="center"/>
          </w:tcPr>
          <w:p w14:paraId="2E1AF352" w14:textId="77777777" w:rsidR="00126DE0" w:rsidRPr="00B3556C" w:rsidRDefault="00126DE0" w:rsidP="00586691">
            <w:pPr>
              <w:pStyle w:val="Table"/>
              <w:keepNext/>
              <w:keepLines/>
              <w:jc w:val="center"/>
              <w:rPr>
                <w:b/>
                <w:bCs/>
              </w:rPr>
            </w:pPr>
            <w:r w:rsidRPr="00B3556C">
              <w:rPr>
                <w:b/>
                <w:bCs/>
              </w:rPr>
              <w:t>Weighted Avg</w:t>
            </w:r>
          </w:p>
        </w:tc>
      </w:tr>
      <w:tr w:rsidR="00126DE0" w14:paraId="573B0127" w14:textId="77777777" w:rsidTr="004826FF">
        <w:trPr>
          <w:trHeight w:val="283"/>
        </w:trPr>
        <w:tc>
          <w:tcPr>
            <w:tcW w:w="1134" w:type="dxa"/>
            <w:vAlign w:val="center"/>
          </w:tcPr>
          <w:p w14:paraId="1489CE58" w14:textId="77777777" w:rsidR="00126DE0" w:rsidRPr="00B3556C" w:rsidRDefault="00126DE0" w:rsidP="00586691">
            <w:pPr>
              <w:pStyle w:val="Table"/>
              <w:keepNext/>
              <w:keepLines/>
              <w:rPr>
                <w:b/>
                <w:bCs/>
              </w:rPr>
            </w:pPr>
            <w:r w:rsidRPr="00B3556C">
              <w:rPr>
                <w:b/>
                <w:bCs/>
              </w:rPr>
              <w:t>Precision</w:t>
            </w:r>
          </w:p>
        </w:tc>
        <w:tc>
          <w:tcPr>
            <w:tcW w:w="964" w:type="dxa"/>
            <w:vAlign w:val="center"/>
          </w:tcPr>
          <w:p w14:paraId="05BDBF5E" w14:textId="5EF7BCD9" w:rsidR="00126DE0" w:rsidRDefault="00126DE0" w:rsidP="00586691">
            <w:pPr>
              <w:pStyle w:val="Table"/>
              <w:keepNext/>
              <w:keepLines/>
            </w:pPr>
            <w:r>
              <w:t>0.</w:t>
            </w:r>
            <w:r w:rsidR="00F46077">
              <w:t>918</w:t>
            </w:r>
          </w:p>
        </w:tc>
        <w:tc>
          <w:tcPr>
            <w:tcW w:w="964" w:type="dxa"/>
            <w:vAlign w:val="center"/>
          </w:tcPr>
          <w:p w14:paraId="5B6331DE" w14:textId="4B0C3764" w:rsidR="00126DE0" w:rsidRDefault="00126DE0" w:rsidP="00586691">
            <w:pPr>
              <w:pStyle w:val="Table"/>
              <w:keepNext/>
              <w:keepLines/>
            </w:pPr>
            <w:r>
              <w:t>0.9</w:t>
            </w:r>
            <w:r w:rsidR="00F46077">
              <w:t>13</w:t>
            </w:r>
          </w:p>
        </w:tc>
        <w:tc>
          <w:tcPr>
            <w:tcW w:w="737" w:type="dxa"/>
            <w:vAlign w:val="center"/>
          </w:tcPr>
          <w:p w14:paraId="077CFEBF" w14:textId="022F0A01" w:rsidR="00126DE0" w:rsidRDefault="00826B5C" w:rsidP="00586691">
            <w:pPr>
              <w:pStyle w:val="Table"/>
              <w:keepNext/>
              <w:keepLines/>
            </w:pPr>
            <w:r>
              <w:t>1.0</w:t>
            </w:r>
          </w:p>
        </w:tc>
        <w:tc>
          <w:tcPr>
            <w:tcW w:w="1247" w:type="dxa"/>
            <w:vAlign w:val="center"/>
          </w:tcPr>
          <w:p w14:paraId="6145AAD8" w14:textId="229A6767" w:rsidR="00126DE0" w:rsidRDefault="00126DE0" w:rsidP="00586691">
            <w:pPr>
              <w:pStyle w:val="Table"/>
              <w:keepNext/>
              <w:keepLines/>
              <w:jc w:val="center"/>
            </w:pPr>
            <w:r>
              <w:t>0.9</w:t>
            </w:r>
            <w:r w:rsidR="00826B5C">
              <w:t>44</w:t>
            </w:r>
          </w:p>
        </w:tc>
        <w:tc>
          <w:tcPr>
            <w:tcW w:w="1361" w:type="dxa"/>
            <w:vAlign w:val="center"/>
          </w:tcPr>
          <w:p w14:paraId="48B808EB" w14:textId="3CECDE41" w:rsidR="00126DE0" w:rsidRDefault="00126DE0" w:rsidP="00586691">
            <w:pPr>
              <w:pStyle w:val="Table"/>
              <w:keepNext/>
              <w:keepLines/>
              <w:jc w:val="center"/>
            </w:pPr>
            <w:r>
              <w:t>0.9</w:t>
            </w:r>
            <w:r w:rsidR="005D3276">
              <w:t>42</w:t>
            </w:r>
          </w:p>
        </w:tc>
      </w:tr>
      <w:tr w:rsidR="00126DE0" w14:paraId="0A2BE2B0" w14:textId="77777777" w:rsidTr="004826FF">
        <w:trPr>
          <w:trHeight w:val="283"/>
        </w:trPr>
        <w:tc>
          <w:tcPr>
            <w:tcW w:w="1134" w:type="dxa"/>
            <w:vAlign w:val="center"/>
          </w:tcPr>
          <w:p w14:paraId="0DA81095" w14:textId="77777777" w:rsidR="00126DE0" w:rsidRPr="00B3556C" w:rsidRDefault="00126DE0" w:rsidP="00586691">
            <w:pPr>
              <w:pStyle w:val="Table"/>
              <w:keepNext/>
              <w:keepLines/>
              <w:rPr>
                <w:b/>
                <w:bCs/>
              </w:rPr>
            </w:pPr>
            <w:r w:rsidRPr="00B3556C">
              <w:rPr>
                <w:b/>
                <w:bCs/>
              </w:rPr>
              <w:t>Recall</w:t>
            </w:r>
          </w:p>
        </w:tc>
        <w:tc>
          <w:tcPr>
            <w:tcW w:w="964" w:type="dxa"/>
            <w:vAlign w:val="center"/>
          </w:tcPr>
          <w:p w14:paraId="0390EEB0" w14:textId="1386EFB9" w:rsidR="00126DE0" w:rsidRDefault="00126DE0" w:rsidP="00586691">
            <w:pPr>
              <w:pStyle w:val="Table"/>
              <w:keepNext/>
              <w:keepLines/>
            </w:pPr>
            <w:r>
              <w:t>0.</w:t>
            </w:r>
            <w:r w:rsidR="00F46077">
              <w:t>918</w:t>
            </w:r>
          </w:p>
        </w:tc>
        <w:tc>
          <w:tcPr>
            <w:tcW w:w="964" w:type="dxa"/>
            <w:vAlign w:val="center"/>
          </w:tcPr>
          <w:p w14:paraId="6A217F25" w14:textId="272FFCC9" w:rsidR="00126DE0" w:rsidRDefault="00126DE0" w:rsidP="00586691">
            <w:pPr>
              <w:pStyle w:val="Table"/>
              <w:keepNext/>
              <w:keepLines/>
            </w:pPr>
            <w:r>
              <w:t>0.</w:t>
            </w:r>
            <w:r w:rsidR="00F46077">
              <w:t>963</w:t>
            </w:r>
          </w:p>
        </w:tc>
        <w:tc>
          <w:tcPr>
            <w:tcW w:w="737" w:type="dxa"/>
            <w:vAlign w:val="center"/>
          </w:tcPr>
          <w:p w14:paraId="2217AAE6" w14:textId="6EF41644" w:rsidR="00126DE0" w:rsidRDefault="00126DE0" w:rsidP="00586691">
            <w:pPr>
              <w:pStyle w:val="Table"/>
              <w:keepNext/>
              <w:keepLines/>
            </w:pPr>
            <w:r>
              <w:t>0.9</w:t>
            </w:r>
            <w:r w:rsidR="00826B5C">
              <w:t>19</w:t>
            </w:r>
          </w:p>
        </w:tc>
        <w:tc>
          <w:tcPr>
            <w:tcW w:w="1247" w:type="dxa"/>
            <w:vAlign w:val="center"/>
          </w:tcPr>
          <w:p w14:paraId="01040815" w14:textId="45F05221" w:rsidR="00126DE0" w:rsidRDefault="00126DE0" w:rsidP="00586691">
            <w:pPr>
              <w:pStyle w:val="Table"/>
              <w:keepNext/>
              <w:keepLines/>
              <w:jc w:val="center"/>
            </w:pPr>
            <w:r>
              <w:t>0.9</w:t>
            </w:r>
            <w:r w:rsidR="005D3276">
              <w:t>34</w:t>
            </w:r>
          </w:p>
        </w:tc>
        <w:tc>
          <w:tcPr>
            <w:tcW w:w="1361" w:type="dxa"/>
            <w:vAlign w:val="center"/>
          </w:tcPr>
          <w:p w14:paraId="12B6CEE5" w14:textId="586EE2EA" w:rsidR="00126DE0" w:rsidRDefault="00126DE0" w:rsidP="00586691">
            <w:pPr>
              <w:pStyle w:val="Table"/>
              <w:keepNext/>
              <w:keepLines/>
              <w:jc w:val="center"/>
            </w:pPr>
            <w:r>
              <w:t>0.9</w:t>
            </w:r>
            <w:r w:rsidR="005D3276">
              <w:t>40</w:t>
            </w:r>
          </w:p>
        </w:tc>
      </w:tr>
      <w:tr w:rsidR="00126DE0" w14:paraId="19B1F53C" w14:textId="77777777" w:rsidTr="004826FF">
        <w:trPr>
          <w:trHeight w:val="283"/>
        </w:trPr>
        <w:tc>
          <w:tcPr>
            <w:tcW w:w="1134" w:type="dxa"/>
            <w:vAlign w:val="center"/>
          </w:tcPr>
          <w:p w14:paraId="50A44175" w14:textId="77777777" w:rsidR="00126DE0" w:rsidRPr="00B3556C" w:rsidRDefault="00126DE0" w:rsidP="00586691">
            <w:pPr>
              <w:pStyle w:val="Table"/>
              <w:keepNext/>
              <w:keepLines/>
              <w:rPr>
                <w:b/>
                <w:bCs/>
              </w:rPr>
            </w:pPr>
            <w:r w:rsidRPr="00B3556C">
              <w:rPr>
                <w:b/>
                <w:bCs/>
              </w:rPr>
              <w:t>F1-Score</w:t>
            </w:r>
          </w:p>
        </w:tc>
        <w:tc>
          <w:tcPr>
            <w:tcW w:w="964" w:type="dxa"/>
            <w:vAlign w:val="center"/>
          </w:tcPr>
          <w:p w14:paraId="486FFA96" w14:textId="7BD701C3" w:rsidR="00126DE0" w:rsidRDefault="00126DE0" w:rsidP="00586691">
            <w:pPr>
              <w:pStyle w:val="Table"/>
              <w:keepNext/>
              <w:keepLines/>
            </w:pPr>
            <w:r>
              <w:t>0.</w:t>
            </w:r>
            <w:r w:rsidR="00F46077">
              <w:t>918</w:t>
            </w:r>
          </w:p>
        </w:tc>
        <w:tc>
          <w:tcPr>
            <w:tcW w:w="964" w:type="dxa"/>
            <w:vAlign w:val="center"/>
          </w:tcPr>
          <w:p w14:paraId="0AED1CD2" w14:textId="23789A94" w:rsidR="00126DE0" w:rsidRDefault="00126DE0" w:rsidP="00586691">
            <w:pPr>
              <w:pStyle w:val="Table"/>
              <w:keepNext/>
              <w:keepLines/>
            </w:pPr>
            <w:r>
              <w:t>0.9</w:t>
            </w:r>
            <w:r w:rsidR="00B032C2">
              <w:t>38</w:t>
            </w:r>
          </w:p>
        </w:tc>
        <w:tc>
          <w:tcPr>
            <w:tcW w:w="737" w:type="dxa"/>
            <w:vAlign w:val="center"/>
          </w:tcPr>
          <w:p w14:paraId="45774CFA" w14:textId="58904497" w:rsidR="00126DE0" w:rsidRDefault="00126DE0" w:rsidP="00586691">
            <w:pPr>
              <w:pStyle w:val="Table"/>
              <w:keepNext/>
              <w:keepLines/>
            </w:pPr>
            <w:r>
              <w:t>0.9</w:t>
            </w:r>
            <w:r w:rsidR="00826B5C">
              <w:t>60</w:t>
            </w:r>
          </w:p>
        </w:tc>
        <w:tc>
          <w:tcPr>
            <w:tcW w:w="1247" w:type="dxa"/>
            <w:vAlign w:val="center"/>
          </w:tcPr>
          <w:p w14:paraId="0CD0DE80" w14:textId="5B1F2AC0" w:rsidR="00126DE0" w:rsidRDefault="00126DE0" w:rsidP="00586691">
            <w:pPr>
              <w:pStyle w:val="Table"/>
              <w:keepNext/>
              <w:keepLines/>
              <w:jc w:val="center"/>
            </w:pPr>
            <w:r>
              <w:t>0.9</w:t>
            </w:r>
            <w:r w:rsidR="005D3276">
              <w:t>38</w:t>
            </w:r>
          </w:p>
        </w:tc>
        <w:tc>
          <w:tcPr>
            <w:tcW w:w="1361" w:type="dxa"/>
            <w:vAlign w:val="center"/>
          </w:tcPr>
          <w:p w14:paraId="43F49982" w14:textId="79B2984D" w:rsidR="00126DE0" w:rsidRDefault="00126DE0" w:rsidP="00586691">
            <w:pPr>
              <w:pStyle w:val="Table"/>
              <w:keepNext/>
              <w:keepLines/>
              <w:jc w:val="center"/>
            </w:pPr>
            <w:r>
              <w:t>0.9</w:t>
            </w:r>
            <w:r w:rsidR="005D3276">
              <w:t>40</w:t>
            </w:r>
          </w:p>
        </w:tc>
      </w:tr>
      <w:tr w:rsidR="00126DE0" w14:paraId="7B1D8B89" w14:textId="77777777" w:rsidTr="005464B1">
        <w:trPr>
          <w:trHeight w:val="283"/>
        </w:trPr>
        <w:tc>
          <w:tcPr>
            <w:tcW w:w="1134" w:type="dxa"/>
            <w:tcBorders>
              <w:bottom w:val="single" w:sz="4" w:space="0" w:color="auto"/>
            </w:tcBorders>
            <w:vAlign w:val="center"/>
          </w:tcPr>
          <w:p w14:paraId="5B19AC94" w14:textId="77777777" w:rsidR="00126DE0" w:rsidRPr="00B3556C" w:rsidRDefault="00126DE0" w:rsidP="00586691">
            <w:pPr>
              <w:pStyle w:val="Table"/>
              <w:keepNext/>
              <w:keepLines/>
              <w:rPr>
                <w:b/>
                <w:bCs/>
              </w:rPr>
            </w:pPr>
            <w:r w:rsidRPr="00B3556C">
              <w:rPr>
                <w:b/>
                <w:bCs/>
              </w:rPr>
              <w:t>Support</w:t>
            </w:r>
          </w:p>
        </w:tc>
        <w:tc>
          <w:tcPr>
            <w:tcW w:w="964" w:type="dxa"/>
            <w:tcBorders>
              <w:bottom w:val="single" w:sz="4" w:space="0" w:color="auto"/>
            </w:tcBorders>
            <w:vAlign w:val="center"/>
          </w:tcPr>
          <w:p w14:paraId="02FE82EF" w14:textId="77777777" w:rsidR="00126DE0" w:rsidRDefault="00126DE0" w:rsidP="00586691">
            <w:pPr>
              <w:pStyle w:val="Table"/>
              <w:keepNext/>
              <w:keepLines/>
            </w:pPr>
            <w:r>
              <w:t>49</w:t>
            </w:r>
          </w:p>
        </w:tc>
        <w:tc>
          <w:tcPr>
            <w:tcW w:w="964" w:type="dxa"/>
            <w:tcBorders>
              <w:bottom w:val="single" w:sz="4" w:space="0" w:color="auto"/>
            </w:tcBorders>
            <w:vAlign w:val="center"/>
          </w:tcPr>
          <w:p w14:paraId="78F1C424" w14:textId="77777777" w:rsidR="00126DE0" w:rsidRDefault="00126DE0" w:rsidP="00586691">
            <w:pPr>
              <w:pStyle w:val="Table"/>
              <w:keepNext/>
              <w:keepLines/>
            </w:pPr>
            <w:r>
              <w:t>109</w:t>
            </w:r>
          </w:p>
        </w:tc>
        <w:tc>
          <w:tcPr>
            <w:tcW w:w="737" w:type="dxa"/>
            <w:tcBorders>
              <w:bottom w:val="single" w:sz="4" w:space="0" w:color="auto"/>
            </w:tcBorders>
            <w:vAlign w:val="center"/>
          </w:tcPr>
          <w:p w14:paraId="6DFE978F" w14:textId="77777777" w:rsidR="00126DE0" w:rsidRDefault="00126DE0" w:rsidP="00586691">
            <w:pPr>
              <w:pStyle w:val="Table"/>
              <w:keepNext/>
              <w:keepLines/>
            </w:pPr>
            <w:r>
              <w:t>74</w:t>
            </w:r>
          </w:p>
        </w:tc>
        <w:tc>
          <w:tcPr>
            <w:tcW w:w="1247" w:type="dxa"/>
            <w:tcBorders>
              <w:bottom w:val="single" w:sz="4" w:space="0" w:color="auto"/>
            </w:tcBorders>
            <w:vAlign w:val="center"/>
          </w:tcPr>
          <w:p w14:paraId="5B092AE1" w14:textId="77777777" w:rsidR="00126DE0" w:rsidRDefault="00126DE0" w:rsidP="00586691">
            <w:pPr>
              <w:pStyle w:val="Table"/>
              <w:keepNext/>
              <w:keepLines/>
              <w:jc w:val="center"/>
            </w:pPr>
            <w:r>
              <w:t>232</w:t>
            </w:r>
          </w:p>
        </w:tc>
        <w:tc>
          <w:tcPr>
            <w:tcW w:w="1361" w:type="dxa"/>
            <w:tcBorders>
              <w:bottom w:val="single" w:sz="4" w:space="0" w:color="auto"/>
            </w:tcBorders>
            <w:vAlign w:val="center"/>
          </w:tcPr>
          <w:p w14:paraId="09BEE32B" w14:textId="77777777" w:rsidR="00126DE0" w:rsidRDefault="00126DE0" w:rsidP="00586691">
            <w:pPr>
              <w:pStyle w:val="Table"/>
              <w:keepNext/>
              <w:keepLines/>
              <w:jc w:val="center"/>
            </w:pPr>
            <w:r>
              <w:t>232</w:t>
            </w:r>
          </w:p>
        </w:tc>
      </w:tr>
      <w:tr w:rsidR="00126DE0" w14:paraId="1FE7AD5C" w14:textId="77777777" w:rsidTr="005464B1">
        <w:trPr>
          <w:trHeight w:val="283"/>
        </w:trPr>
        <w:tc>
          <w:tcPr>
            <w:tcW w:w="1134" w:type="dxa"/>
            <w:tcBorders>
              <w:top w:val="single" w:sz="4" w:space="0" w:color="auto"/>
              <w:bottom w:val="single" w:sz="4" w:space="0" w:color="auto"/>
            </w:tcBorders>
            <w:vAlign w:val="center"/>
          </w:tcPr>
          <w:p w14:paraId="377EF956" w14:textId="77777777" w:rsidR="00126DE0" w:rsidRPr="00BC69FD" w:rsidRDefault="00126DE0" w:rsidP="00586691">
            <w:pPr>
              <w:pStyle w:val="Table"/>
              <w:keepNext/>
              <w:keepLines/>
              <w:rPr>
                <w:b/>
                <w:bCs/>
              </w:rPr>
            </w:pPr>
            <w:r w:rsidRPr="00BC69FD">
              <w:rPr>
                <w:b/>
                <w:bCs/>
              </w:rPr>
              <w:t>Accuracy</w:t>
            </w:r>
          </w:p>
        </w:tc>
        <w:tc>
          <w:tcPr>
            <w:tcW w:w="964" w:type="dxa"/>
            <w:tcBorders>
              <w:top w:val="single" w:sz="4" w:space="0" w:color="auto"/>
              <w:bottom w:val="single" w:sz="4" w:space="0" w:color="auto"/>
            </w:tcBorders>
            <w:vAlign w:val="center"/>
          </w:tcPr>
          <w:p w14:paraId="1D3027BE" w14:textId="6CB90D5C" w:rsidR="00126DE0" w:rsidRPr="00BC69FD" w:rsidRDefault="00126DE0" w:rsidP="00586691">
            <w:pPr>
              <w:pStyle w:val="Table"/>
              <w:keepNext/>
              <w:keepLines/>
              <w:rPr>
                <w:b/>
                <w:bCs/>
              </w:rPr>
            </w:pPr>
            <w:r w:rsidRPr="00BC69FD">
              <w:rPr>
                <w:b/>
                <w:bCs/>
              </w:rPr>
              <w:t>0.</w:t>
            </w:r>
            <w:r>
              <w:rPr>
                <w:b/>
                <w:bCs/>
              </w:rPr>
              <w:t>9</w:t>
            </w:r>
            <w:r w:rsidR="00DF7F5E">
              <w:rPr>
                <w:b/>
                <w:bCs/>
              </w:rPr>
              <w:t>40</w:t>
            </w:r>
          </w:p>
        </w:tc>
        <w:tc>
          <w:tcPr>
            <w:tcW w:w="964" w:type="dxa"/>
            <w:tcBorders>
              <w:top w:val="single" w:sz="4" w:space="0" w:color="auto"/>
              <w:bottom w:val="single" w:sz="8" w:space="0" w:color="auto"/>
            </w:tcBorders>
            <w:vAlign w:val="center"/>
          </w:tcPr>
          <w:p w14:paraId="5B717325" w14:textId="77777777" w:rsidR="00126DE0" w:rsidRDefault="00126DE0" w:rsidP="00586691">
            <w:pPr>
              <w:pStyle w:val="Table"/>
              <w:keepNext/>
              <w:keepLines/>
            </w:pPr>
          </w:p>
        </w:tc>
        <w:tc>
          <w:tcPr>
            <w:tcW w:w="737" w:type="dxa"/>
            <w:tcBorders>
              <w:top w:val="single" w:sz="4" w:space="0" w:color="auto"/>
              <w:bottom w:val="single" w:sz="8" w:space="0" w:color="auto"/>
            </w:tcBorders>
            <w:vAlign w:val="center"/>
          </w:tcPr>
          <w:p w14:paraId="2A5B4B74" w14:textId="77777777" w:rsidR="00126DE0" w:rsidRDefault="00126DE0" w:rsidP="00586691">
            <w:pPr>
              <w:pStyle w:val="Table"/>
              <w:keepNext/>
              <w:keepLines/>
            </w:pPr>
          </w:p>
        </w:tc>
        <w:tc>
          <w:tcPr>
            <w:tcW w:w="1247" w:type="dxa"/>
            <w:tcBorders>
              <w:top w:val="single" w:sz="4" w:space="0" w:color="auto"/>
              <w:bottom w:val="single" w:sz="8" w:space="0" w:color="auto"/>
            </w:tcBorders>
            <w:vAlign w:val="center"/>
          </w:tcPr>
          <w:p w14:paraId="0B6A6208" w14:textId="77777777" w:rsidR="00126DE0" w:rsidRDefault="00126DE0" w:rsidP="00586691">
            <w:pPr>
              <w:pStyle w:val="Table"/>
              <w:keepNext/>
              <w:keepLines/>
              <w:jc w:val="center"/>
            </w:pPr>
          </w:p>
        </w:tc>
        <w:tc>
          <w:tcPr>
            <w:tcW w:w="1361" w:type="dxa"/>
            <w:tcBorders>
              <w:top w:val="single" w:sz="4" w:space="0" w:color="auto"/>
              <w:bottom w:val="single" w:sz="8" w:space="0" w:color="auto"/>
            </w:tcBorders>
            <w:vAlign w:val="center"/>
          </w:tcPr>
          <w:p w14:paraId="0B3F8BED" w14:textId="77777777" w:rsidR="00126DE0" w:rsidRDefault="00126DE0" w:rsidP="00586691">
            <w:pPr>
              <w:pStyle w:val="Table"/>
              <w:keepNext/>
              <w:keepLines/>
            </w:pPr>
          </w:p>
        </w:tc>
      </w:tr>
    </w:tbl>
    <w:p w14:paraId="15F266FC" w14:textId="3D0AFE14" w:rsidR="00126DE0" w:rsidRDefault="00C52C9F" w:rsidP="00F42418">
      <w:pPr>
        <w:pStyle w:val="Picture"/>
        <w:spacing w:before="0"/>
      </w:pPr>
      <w:r>
        <w:rPr>
          <w:lang w:eastAsia="en-US"/>
        </w:rPr>
        <w:drawing>
          <wp:inline distT="0" distB="0" distL="0" distR="0" wp14:anchorId="69C2107E" wp14:editId="43AF36A2">
            <wp:extent cx="1587260" cy="1233805"/>
            <wp:effectExtent l="0" t="0" r="0" b="4445"/>
            <wp:docPr id="40202914" name="Picture 4020291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02914" name="Picture 17" descr="Table&#10;&#10;Description automatically generated"/>
                    <pic:cNvPicPr/>
                  </pic:nvPicPr>
                  <pic:blipFill rotWithShape="1">
                    <a:blip r:embed="rId50">
                      <a:extLst>
                        <a:ext uri="{28A0092B-C50C-407E-A947-70E740481C1C}">
                          <a14:useLocalDpi xmlns:a14="http://schemas.microsoft.com/office/drawing/2010/main" val="0"/>
                        </a:ext>
                      </a:extLst>
                    </a:blip>
                    <a:srcRect r="73295"/>
                    <a:stretch/>
                  </pic:blipFill>
                  <pic:spPr bwMode="auto">
                    <a:xfrm>
                      <a:off x="0" y="0"/>
                      <a:ext cx="1587260" cy="1233805"/>
                    </a:xfrm>
                    <a:prstGeom prst="rect">
                      <a:avLst/>
                    </a:prstGeom>
                    <a:ln>
                      <a:noFill/>
                    </a:ln>
                    <a:extLst>
                      <a:ext uri="{53640926-AAD7-44D8-BBD7-CCE9431645EC}">
                        <a14:shadowObscured xmlns:a14="http://schemas.microsoft.com/office/drawing/2010/main"/>
                      </a:ext>
                    </a:extLst>
                  </pic:spPr>
                </pic:pic>
              </a:graphicData>
            </a:graphic>
          </wp:inline>
        </w:drawing>
      </w:r>
    </w:p>
    <w:p w14:paraId="5B8DE25F" w14:textId="77777777" w:rsidR="00BB2AEB" w:rsidRDefault="00BB2AEB" w:rsidP="00126DE0">
      <w:pPr>
        <w:pStyle w:val="Picture"/>
        <w:spacing w:before="0"/>
        <w:jc w:val="both"/>
      </w:pPr>
    </w:p>
    <w:p w14:paraId="6F342EBE" w14:textId="2BF5FFE7" w:rsidR="00CF09CB" w:rsidRDefault="002721E5" w:rsidP="00EC5D7B">
      <w:r>
        <w:t xml:space="preserve">Because of mentioned </w:t>
      </w:r>
      <w:r w:rsidR="00BD2690">
        <w:t xml:space="preserve">environmental </w:t>
      </w:r>
      <w:r>
        <w:t>limitations, HIVE-COTE is not included in further analysis and model comparison</w:t>
      </w:r>
      <w:r w:rsidR="00326477">
        <w:t xml:space="preserve">, but it </w:t>
      </w:r>
      <w:r w:rsidR="00D82445">
        <w:t>creates a good reference point when analyzing performance of other models</w:t>
      </w:r>
      <w:r w:rsidR="001F3BAF">
        <w:t>,</w:t>
      </w:r>
      <w:r w:rsidR="00BD2690">
        <w:t xml:space="preserve"> and probably for future studies in SAC field</w:t>
      </w:r>
      <w:r w:rsidR="00EC5D7B">
        <w:t xml:space="preserve"> as well</w:t>
      </w:r>
      <w:r w:rsidR="00BD2690">
        <w:t>.</w:t>
      </w:r>
      <w:r>
        <w:t xml:space="preserve"> </w:t>
      </w:r>
    </w:p>
    <w:p w14:paraId="71CE035A" w14:textId="78F7692D" w:rsidR="00DA4BF9" w:rsidRDefault="00852986" w:rsidP="00DA4BF9">
      <w:pPr>
        <w:pStyle w:val="31"/>
      </w:pPr>
      <w:bookmarkStart w:id="148" w:name="_Toc136348946"/>
      <w:r>
        <w:t>Classification statistics</w:t>
      </w:r>
      <w:bookmarkEnd w:id="148"/>
    </w:p>
    <w:p w14:paraId="1FBF9DA5" w14:textId="6A0FDE55" w:rsidR="004B24DD" w:rsidRDefault="004D5588" w:rsidP="007F19CD">
      <w:r>
        <w:t xml:space="preserve">In this section we do model performance comparison and also consider accuracy variance </w:t>
      </w:r>
      <w:r w:rsidR="00D24A3C">
        <w:t xml:space="preserve">and mean score </w:t>
      </w:r>
      <w:r>
        <w:t>among three algorithm executions.</w:t>
      </w:r>
      <w:r w:rsidR="00631CB2">
        <w:t xml:space="preserve"> </w:t>
      </w:r>
      <w:r w:rsidR="006A6B40">
        <w:t>Three iterations was selected for two main</w:t>
      </w:r>
      <w:r w:rsidR="008A2915">
        <w:t xml:space="preserve"> reasons</w:t>
      </w:r>
      <w:r w:rsidR="0095233A">
        <w:t>: limite</w:t>
      </w:r>
      <w:r w:rsidR="007D0A9E">
        <w:t>d</w:t>
      </w:r>
      <w:r w:rsidR="0095233A">
        <w:t xml:space="preserve"> computation capacity in our environment</w:t>
      </w:r>
      <w:r w:rsidR="004A0C36">
        <w:t xml:space="preserve"> (</w:t>
      </w:r>
      <w:hyperlink w:anchor="_[A-2.3]_Test_environment" w:history="1">
        <w:r w:rsidR="004A0C36" w:rsidRPr="004A0C36">
          <w:rPr>
            <w:rStyle w:val="affffc"/>
          </w:rPr>
          <w:t>A-TE</w:t>
        </w:r>
      </w:hyperlink>
      <w:r w:rsidR="004A0C36">
        <w:t>)</w:t>
      </w:r>
      <w:r w:rsidR="007D0A9E">
        <w:t xml:space="preserve"> to conduct more than three</w:t>
      </w:r>
      <w:r w:rsidR="00A66270">
        <w:t xml:space="preserve"> in term</w:t>
      </w:r>
      <w:r w:rsidR="00F524BA">
        <w:t>s</w:t>
      </w:r>
      <w:r w:rsidR="00A66270">
        <w:t xml:space="preserve"> of time</w:t>
      </w:r>
      <w:r w:rsidR="007D0A9E">
        <w:t xml:space="preserve">, and </w:t>
      </w:r>
      <w:r w:rsidR="001576CA">
        <w:t>on the other hand</w:t>
      </w:r>
      <w:r w:rsidR="00F524BA">
        <w:t xml:space="preserve">, </w:t>
      </w:r>
      <w:r w:rsidR="00FE6DE1">
        <w:t xml:space="preserve">it seemed to be sufficient </w:t>
      </w:r>
      <w:r w:rsidR="00190445">
        <w:t>in order to reach statistical significance</w:t>
      </w:r>
      <w:r w:rsidR="000E37CF">
        <w:t xml:space="preserve"> in</w:t>
      </w:r>
      <w:r w:rsidR="00C621E7">
        <w:t xml:space="preserve"> terms of</w:t>
      </w:r>
      <w:r w:rsidR="000E37CF">
        <w:t xml:space="preserve"> accuracy</w:t>
      </w:r>
      <w:r w:rsidR="0030613A">
        <w:t xml:space="preserve"> variance</w:t>
      </w:r>
      <w:r w:rsidR="000E37CF">
        <w:t>.</w:t>
      </w:r>
      <w:r w:rsidR="00B949EA">
        <w:t xml:space="preserve"> However, as there </w:t>
      </w:r>
      <w:r w:rsidR="00AC6CEE">
        <w:t>occurs</w:t>
      </w:r>
      <w:r w:rsidR="00B949EA">
        <w:t xml:space="preserve"> </w:t>
      </w:r>
      <w:r w:rsidR="002A2537">
        <w:t>approximately 2</w:t>
      </w:r>
      <w:r w:rsidR="00F81285">
        <w:t>%</w:t>
      </w:r>
      <w:r w:rsidR="002A2537">
        <w:t xml:space="preserve"> variance</w:t>
      </w:r>
      <w:r w:rsidR="006844C8">
        <w:t xml:space="preserve"> caused by the reason</w:t>
      </w:r>
      <w:r w:rsidR="009432F8">
        <w:t xml:space="preserve"> of random train/test data distribution as</w:t>
      </w:r>
      <w:r w:rsidR="006844C8">
        <w:t xml:space="preserve"> discussed previously</w:t>
      </w:r>
      <w:r w:rsidR="00D21D06">
        <w:t xml:space="preserve">, models cannot </w:t>
      </w:r>
      <w:r w:rsidR="002168AB">
        <w:t xml:space="preserve">be </w:t>
      </w:r>
      <w:r w:rsidR="00D21D06">
        <w:t>order</w:t>
      </w:r>
      <w:r w:rsidR="002168AB">
        <w:t>ed by accuracy</w:t>
      </w:r>
      <w:r w:rsidR="00D90CC8">
        <w:t xml:space="preserve"> </w:t>
      </w:r>
      <w:r w:rsidR="002168AB">
        <w:t>if</w:t>
      </w:r>
      <w:r w:rsidR="00D21D06">
        <w:t xml:space="preserve"> using </w:t>
      </w:r>
      <w:r w:rsidR="002168AB">
        <w:t>less than three</w:t>
      </w:r>
      <w:r w:rsidR="005B46B0">
        <w:t xml:space="preserve"> iterations.</w:t>
      </w:r>
      <w:r w:rsidR="007F19CD">
        <w:t xml:space="preserve"> </w:t>
      </w:r>
      <w:r w:rsidR="002168AB">
        <w:t>Thus, i</w:t>
      </w:r>
      <w:r w:rsidR="00DA4BF9">
        <w:t xml:space="preserve">n </w:t>
      </w:r>
      <w:r w:rsidR="00F70F09">
        <w:t xml:space="preserve">the </w:t>
      </w:r>
      <w:r w:rsidR="0018744C">
        <w:t>result</w:t>
      </w:r>
      <w:r w:rsidR="00DA4BF9">
        <w:t xml:space="preserve"> table</w:t>
      </w:r>
      <w:r w:rsidR="002168AB">
        <w:t xml:space="preserve"> 4.2</w:t>
      </w:r>
      <w:r w:rsidR="00F54312">
        <w:t>J</w:t>
      </w:r>
      <w:r w:rsidR="003A26F6">
        <w:t>,</w:t>
      </w:r>
      <w:r w:rsidR="00DA4BF9">
        <w:t xml:space="preserve"> statistics are </w:t>
      </w:r>
      <w:r w:rsidR="005B7730">
        <w:t>acquired</w:t>
      </w:r>
      <w:r w:rsidR="00DA4BF9">
        <w:t xml:space="preserve"> from three consecutive model executions</w:t>
      </w:r>
      <w:r w:rsidR="007052E9">
        <w:t>.</w:t>
      </w:r>
      <w:r w:rsidR="006E0E79">
        <w:t xml:space="preserve"> </w:t>
      </w:r>
      <w:r w:rsidR="00ED2825">
        <w:t>A</w:t>
      </w:r>
      <w:r w:rsidR="006E0E79">
        <w:t>ccuracy v</w:t>
      </w:r>
      <w:r w:rsidR="00DD7E5A">
        <w:t>ariance</w:t>
      </w:r>
      <w:r w:rsidR="008F62E0">
        <w:t xml:space="preserve">, and </w:t>
      </w:r>
      <w:r w:rsidR="00210E13">
        <w:t>m</w:t>
      </w:r>
      <w:r w:rsidR="008F62E0">
        <w:t>ean score</w:t>
      </w:r>
      <w:r w:rsidR="00ED2825">
        <w:t xml:space="preserve"> are </w:t>
      </w:r>
      <w:r w:rsidR="000F59E6">
        <w:t xml:space="preserve">computed </w:t>
      </w:r>
      <w:r w:rsidR="000765CB">
        <w:t xml:space="preserve">from </w:t>
      </w:r>
      <w:r w:rsidR="0004207D">
        <w:t>three scores, whereas</w:t>
      </w:r>
      <w:r w:rsidR="000F3164">
        <w:t xml:space="preserve"> c</w:t>
      </w:r>
      <w:r w:rsidR="00DA4BF9" w:rsidRPr="00DA232C">
        <w:t xml:space="preserve">omputational information </w:t>
      </w:r>
      <w:r w:rsidR="00DA4BF9" w:rsidRPr="0039002A">
        <w:rPr>
          <w:i/>
          <w:iCs/>
        </w:rPr>
        <w:t>train(</w:t>
      </w:r>
      <w:r w:rsidR="000F3164">
        <w:rPr>
          <w:i/>
          <w:iCs/>
        </w:rPr>
        <w:t>t</w:t>
      </w:r>
      <w:r w:rsidR="00DA4BF9" w:rsidRPr="0039002A">
        <w:rPr>
          <w:i/>
          <w:iCs/>
        </w:rPr>
        <w:t>)</w:t>
      </w:r>
      <w:r w:rsidR="00DA4BF9">
        <w:t xml:space="preserve"> and</w:t>
      </w:r>
      <w:r w:rsidR="00DA4BF9" w:rsidRPr="00DA232C">
        <w:t xml:space="preserve"> </w:t>
      </w:r>
      <w:r w:rsidR="00DA4BF9" w:rsidRPr="0039002A">
        <w:rPr>
          <w:i/>
          <w:iCs/>
        </w:rPr>
        <w:t>test(</w:t>
      </w:r>
      <w:r w:rsidR="000F3164">
        <w:rPr>
          <w:i/>
          <w:iCs/>
        </w:rPr>
        <w:t>t</w:t>
      </w:r>
      <w:r w:rsidR="00DA4BF9" w:rsidRPr="0039002A">
        <w:rPr>
          <w:i/>
          <w:iCs/>
        </w:rPr>
        <w:t>)</w:t>
      </w:r>
      <w:r w:rsidR="00DA4BF9" w:rsidRPr="00DA232C">
        <w:t xml:space="preserve">, </w:t>
      </w:r>
      <w:r w:rsidR="00DA4BF9" w:rsidRPr="0039002A">
        <w:rPr>
          <w:i/>
          <w:iCs/>
        </w:rPr>
        <w:t>f1</w:t>
      </w:r>
      <w:r w:rsidR="00DA4BF9" w:rsidRPr="00DA232C">
        <w:t>,</w:t>
      </w:r>
      <w:r w:rsidR="00DA4BF9">
        <w:t xml:space="preserve"> and</w:t>
      </w:r>
      <w:r w:rsidR="00DA4BF9" w:rsidRPr="00DA232C">
        <w:t xml:space="preserve"> </w:t>
      </w:r>
      <w:r w:rsidR="00B4318A">
        <w:rPr>
          <w:i/>
          <w:iCs/>
        </w:rPr>
        <w:t>ROC-AUC</w:t>
      </w:r>
      <w:r w:rsidR="00DA4BF9" w:rsidRPr="00DA232C">
        <w:t xml:space="preserve"> are </w:t>
      </w:r>
      <w:r w:rsidR="00DA4BF9">
        <w:t>each from the best scored execution</w:t>
      </w:r>
      <w:r w:rsidR="00A20AC6">
        <w:t xml:space="preserve"> of the classifier</w:t>
      </w:r>
      <w:r w:rsidR="00DA4BF9">
        <w:t>.</w:t>
      </w:r>
      <w:r w:rsidR="0040166A">
        <w:t xml:space="preserve"> Results are ordered according to the best scores.</w:t>
      </w:r>
    </w:p>
    <w:p w14:paraId="7AFCB27A" w14:textId="08A55EFC" w:rsidR="00FB4F41" w:rsidRDefault="00FB4F41" w:rsidP="00BA1913">
      <w:pPr>
        <w:pStyle w:val="Tableheader"/>
      </w:pPr>
      <w:bookmarkStart w:id="149" w:name="_Toc135560714"/>
      <w:r>
        <w:lastRenderedPageBreak/>
        <w:t>Table 4.2</w:t>
      </w:r>
      <w:r w:rsidR="00F54312">
        <w:t>J</w:t>
      </w:r>
      <w:r>
        <w:t>: U-TSC results</w:t>
      </w:r>
      <w:r w:rsidR="00E2345B">
        <w:t xml:space="preserve"> (3 algorithm executions)</w:t>
      </w:r>
      <w:bookmarkEnd w:id="149"/>
    </w:p>
    <w:tbl>
      <w:tblPr>
        <w:tblStyle w:val="APAReport"/>
        <w:tblW w:w="9356" w:type="dxa"/>
        <w:tblLook w:val="04A0" w:firstRow="1" w:lastRow="0" w:firstColumn="1" w:lastColumn="0" w:noHBand="0" w:noVBand="1"/>
      </w:tblPr>
      <w:tblGrid>
        <w:gridCol w:w="1361"/>
        <w:gridCol w:w="1134"/>
        <w:gridCol w:w="1134"/>
        <w:gridCol w:w="1134"/>
        <w:gridCol w:w="1134"/>
        <w:gridCol w:w="1134"/>
        <w:gridCol w:w="1134"/>
        <w:gridCol w:w="1191"/>
      </w:tblGrid>
      <w:tr w:rsidR="00A34E5A" w:rsidRPr="002B6B0E" w14:paraId="3A8FFE50" w14:textId="77777777" w:rsidTr="00D32E45">
        <w:trPr>
          <w:cnfStyle w:val="100000000000" w:firstRow="1" w:lastRow="0" w:firstColumn="0" w:lastColumn="0" w:oddVBand="0" w:evenVBand="0" w:oddHBand="0" w:evenHBand="0" w:firstRowFirstColumn="0" w:firstRowLastColumn="0" w:lastRowFirstColumn="0" w:lastRowLastColumn="0"/>
          <w:trHeight w:val="340"/>
        </w:trPr>
        <w:tc>
          <w:tcPr>
            <w:tcW w:w="1361" w:type="dxa"/>
            <w:vAlign w:val="center"/>
          </w:tcPr>
          <w:p w14:paraId="7DF60859" w14:textId="0B3BB345" w:rsidR="00A34E5A" w:rsidRPr="002B6B0E" w:rsidRDefault="00A34E5A" w:rsidP="002B6B0E">
            <w:pPr>
              <w:pStyle w:val="Table"/>
              <w:rPr>
                <w:b/>
                <w:bCs/>
              </w:rPr>
            </w:pPr>
            <w:r w:rsidRPr="002B6B0E">
              <w:rPr>
                <w:b/>
                <w:bCs/>
              </w:rPr>
              <w:t>Classifier</w:t>
            </w:r>
          </w:p>
        </w:tc>
        <w:tc>
          <w:tcPr>
            <w:tcW w:w="1134" w:type="dxa"/>
            <w:shd w:val="clear" w:color="auto" w:fill="FFFFFF" w:themeFill="background1"/>
            <w:vAlign w:val="center"/>
          </w:tcPr>
          <w:p w14:paraId="5E378357" w14:textId="64978F7C" w:rsidR="00A34E5A" w:rsidRPr="002B6B0E" w:rsidRDefault="00A34E5A" w:rsidP="002B6B0E">
            <w:pPr>
              <w:pStyle w:val="Table"/>
              <w:rPr>
                <w:b/>
                <w:bCs/>
              </w:rPr>
            </w:pPr>
            <w:r w:rsidRPr="002B6B0E">
              <w:rPr>
                <w:b/>
                <w:bCs/>
              </w:rPr>
              <w:t>Train (</w:t>
            </w:r>
            <w:r w:rsidR="000F3164">
              <w:rPr>
                <w:b/>
                <w:bCs/>
              </w:rPr>
              <w:t>t</w:t>
            </w:r>
            <w:r w:rsidRPr="002B6B0E">
              <w:rPr>
                <w:b/>
                <w:bCs/>
              </w:rPr>
              <w:t>)</w:t>
            </w:r>
            <w:r w:rsidR="000F3164">
              <w:rPr>
                <w:b/>
                <w:bCs/>
              </w:rPr>
              <w:t xml:space="preserve"> s</w:t>
            </w:r>
          </w:p>
        </w:tc>
        <w:tc>
          <w:tcPr>
            <w:tcW w:w="1134" w:type="dxa"/>
            <w:shd w:val="clear" w:color="auto" w:fill="FFFFFF" w:themeFill="background1"/>
            <w:vAlign w:val="center"/>
          </w:tcPr>
          <w:p w14:paraId="12B68C5B" w14:textId="317A27E3" w:rsidR="00A34E5A" w:rsidRPr="002B6B0E" w:rsidRDefault="00A34E5A" w:rsidP="002B6B0E">
            <w:pPr>
              <w:pStyle w:val="Table"/>
              <w:rPr>
                <w:b/>
                <w:bCs/>
              </w:rPr>
            </w:pPr>
            <w:r w:rsidRPr="002B6B0E">
              <w:rPr>
                <w:b/>
                <w:bCs/>
              </w:rPr>
              <w:t>Test (</w:t>
            </w:r>
            <w:r w:rsidR="000F3164">
              <w:rPr>
                <w:b/>
                <w:bCs/>
              </w:rPr>
              <w:t>t</w:t>
            </w:r>
            <w:r w:rsidRPr="002B6B0E">
              <w:rPr>
                <w:b/>
                <w:bCs/>
              </w:rPr>
              <w:t>)</w:t>
            </w:r>
            <w:r w:rsidR="00C4080F">
              <w:rPr>
                <w:b/>
                <w:bCs/>
              </w:rPr>
              <w:t xml:space="preserve"> s</w:t>
            </w:r>
          </w:p>
        </w:tc>
        <w:tc>
          <w:tcPr>
            <w:tcW w:w="1134" w:type="dxa"/>
            <w:vAlign w:val="center"/>
          </w:tcPr>
          <w:p w14:paraId="00333A2E" w14:textId="14A5F43A" w:rsidR="00A34E5A" w:rsidRPr="002B6B0E" w:rsidRDefault="00A34E5A" w:rsidP="00792315">
            <w:pPr>
              <w:pStyle w:val="Table"/>
              <w:jc w:val="center"/>
              <w:rPr>
                <w:b/>
                <w:bCs/>
              </w:rPr>
            </w:pPr>
            <w:r w:rsidRPr="002B6B0E">
              <w:rPr>
                <w:b/>
                <w:bCs/>
              </w:rPr>
              <w:t>F1</w:t>
            </w:r>
          </w:p>
        </w:tc>
        <w:tc>
          <w:tcPr>
            <w:tcW w:w="1134" w:type="dxa"/>
            <w:vAlign w:val="center"/>
          </w:tcPr>
          <w:p w14:paraId="484BB640" w14:textId="7A108E75" w:rsidR="00A34E5A" w:rsidRPr="002B6B0E" w:rsidRDefault="00A34E5A" w:rsidP="00792315">
            <w:pPr>
              <w:pStyle w:val="Table"/>
              <w:jc w:val="center"/>
              <w:rPr>
                <w:b/>
                <w:bCs/>
              </w:rPr>
            </w:pPr>
            <w:r w:rsidRPr="002B6B0E">
              <w:rPr>
                <w:b/>
                <w:bCs/>
              </w:rPr>
              <w:t>ROC-AUC</w:t>
            </w:r>
          </w:p>
        </w:tc>
        <w:tc>
          <w:tcPr>
            <w:tcW w:w="1134" w:type="dxa"/>
            <w:shd w:val="clear" w:color="auto" w:fill="FFFFFF" w:themeFill="background1"/>
            <w:vAlign w:val="center"/>
          </w:tcPr>
          <w:p w14:paraId="1B9B904B" w14:textId="7AA16D1D" w:rsidR="00A34E5A" w:rsidRPr="002B6B0E" w:rsidRDefault="00A34E5A" w:rsidP="00792315">
            <w:pPr>
              <w:pStyle w:val="Table"/>
              <w:jc w:val="center"/>
              <w:rPr>
                <w:b/>
                <w:bCs/>
              </w:rPr>
            </w:pPr>
            <w:r w:rsidRPr="002B6B0E">
              <w:rPr>
                <w:b/>
                <w:bCs/>
              </w:rPr>
              <w:t>Best Score</w:t>
            </w:r>
          </w:p>
        </w:tc>
        <w:tc>
          <w:tcPr>
            <w:tcW w:w="1134" w:type="dxa"/>
            <w:vAlign w:val="center"/>
          </w:tcPr>
          <w:p w14:paraId="39FB4358" w14:textId="1480132D" w:rsidR="00A34E5A" w:rsidRPr="002B6B0E" w:rsidRDefault="00A34E5A" w:rsidP="00792315">
            <w:pPr>
              <w:pStyle w:val="Table"/>
              <w:jc w:val="center"/>
              <w:rPr>
                <w:b/>
                <w:bCs/>
              </w:rPr>
            </w:pPr>
            <w:r w:rsidRPr="002B6B0E">
              <w:rPr>
                <w:b/>
                <w:bCs/>
              </w:rPr>
              <w:t>Variance</w:t>
            </w:r>
          </w:p>
        </w:tc>
        <w:tc>
          <w:tcPr>
            <w:tcW w:w="1191" w:type="dxa"/>
            <w:vAlign w:val="center"/>
          </w:tcPr>
          <w:p w14:paraId="558A6D4D" w14:textId="1A991ADA" w:rsidR="00A34E5A" w:rsidRPr="002B6B0E" w:rsidRDefault="00A34E5A" w:rsidP="00792315">
            <w:pPr>
              <w:pStyle w:val="Table"/>
              <w:jc w:val="center"/>
              <w:rPr>
                <w:b/>
                <w:bCs/>
              </w:rPr>
            </w:pPr>
            <w:r w:rsidRPr="002B6B0E">
              <w:rPr>
                <w:b/>
                <w:bCs/>
              </w:rPr>
              <w:t>Mean Score</w:t>
            </w:r>
          </w:p>
        </w:tc>
      </w:tr>
      <w:tr w:rsidR="00A34E5A" w14:paraId="103027C3" w14:textId="77777777" w:rsidTr="00D32E45">
        <w:trPr>
          <w:trHeight w:val="283"/>
        </w:trPr>
        <w:tc>
          <w:tcPr>
            <w:tcW w:w="1361" w:type="dxa"/>
            <w:tcBorders>
              <w:top w:val="single" w:sz="12" w:space="0" w:color="auto"/>
            </w:tcBorders>
            <w:vAlign w:val="center"/>
          </w:tcPr>
          <w:p w14:paraId="411C06A6" w14:textId="3D53D824" w:rsidR="00A34E5A" w:rsidRPr="006C706E" w:rsidRDefault="00A34E5A" w:rsidP="002B6B0E">
            <w:pPr>
              <w:pStyle w:val="Table"/>
              <w:rPr>
                <w:b/>
                <w:bCs/>
              </w:rPr>
            </w:pPr>
            <w:r w:rsidRPr="006C706E">
              <w:rPr>
                <w:b/>
                <w:bCs/>
              </w:rPr>
              <w:t>STSF</w:t>
            </w:r>
          </w:p>
        </w:tc>
        <w:tc>
          <w:tcPr>
            <w:tcW w:w="1134" w:type="dxa"/>
            <w:tcBorders>
              <w:top w:val="single" w:sz="12" w:space="0" w:color="auto"/>
            </w:tcBorders>
            <w:shd w:val="clear" w:color="auto" w:fill="F2F2F2" w:themeFill="background1" w:themeFillShade="F2"/>
            <w:vAlign w:val="center"/>
          </w:tcPr>
          <w:p w14:paraId="59E5EFB7" w14:textId="301C2848" w:rsidR="00A34E5A" w:rsidRPr="00D75BBC" w:rsidRDefault="00A34E5A" w:rsidP="002B6B0E">
            <w:pPr>
              <w:pStyle w:val="Table"/>
            </w:pPr>
            <w:r>
              <w:t>108</w:t>
            </w:r>
          </w:p>
        </w:tc>
        <w:tc>
          <w:tcPr>
            <w:tcW w:w="1134" w:type="dxa"/>
            <w:tcBorders>
              <w:top w:val="single" w:sz="12" w:space="0" w:color="auto"/>
            </w:tcBorders>
            <w:shd w:val="clear" w:color="auto" w:fill="F2F2F2" w:themeFill="background1" w:themeFillShade="F2"/>
            <w:vAlign w:val="center"/>
          </w:tcPr>
          <w:p w14:paraId="652A37E3" w14:textId="52F8E748" w:rsidR="00A34E5A" w:rsidRPr="00D75BBC" w:rsidRDefault="00A34E5A" w:rsidP="002B6B0E">
            <w:pPr>
              <w:pStyle w:val="Table"/>
            </w:pPr>
            <w:r>
              <w:t>6.0</w:t>
            </w:r>
          </w:p>
        </w:tc>
        <w:tc>
          <w:tcPr>
            <w:tcW w:w="1134" w:type="dxa"/>
            <w:tcBorders>
              <w:top w:val="single" w:sz="12" w:space="0" w:color="auto"/>
            </w:tcBorders>
            <w:vAlign w:val="center"/>
          </w:tcPr>
          <w:p w14:paraId="1FAEFBB3" w14:textId="00D04F8D" w:rsidR="00A34E5A" w:rsidRPr="00D75BBC" w:rsidRDefault="00A34E5A" w:rsidP="00792315">
            <w:pPr>
              <w:pStyle w:val="Table"/>
              <w:jc w:val="center"/>
            </w:pPr>
            <w:r>
              <w:t>0.931</w:t>
            </w:r>
          </w:p>
        </w:tc>
        <w:tc>
          <w:tcPr>
            <w:tcW w:w="1134" w:type="dxa"/>
            <w:tcBorders>
              <w:top w:val="single" w:sz="12" w:space="0" w:color="auto"/>
            </w:tcBorders>
            <w:vAlign w:val="center"/>
          </w:tcPr>
          <w:p w14:paraId="16FABBA6" w14:textId="13750262" w:rsidR="00A34E5A" w:rsidRPr="00D75BBC" w:rsidRDefault="00A34E5A" w:rsidP="00792315">
            <w:pPr>
              <w:pStyle w:val="Table"/>
              <w:jc w:val="center"/>
            </w:pPr>
            <w:r>
              <w:t>0.990</w:t>
            </w:r>
          </w:p>
        </w:tc>
        <w:tc>
          <w:tcPr>
            <w:tcW w:w="1134" w:type="dxa"/>
            <w:tcBorders>
              <w:top w:val="single" w:sz="12" w:space="0" w:color="auto"/>
            </w:tcBorders>
            <w:shd w:val="clear" w:color="auto" w:fill="DDDDDD" w:themeFill="accent1"/>
            <w:vAlign w:val="center"/>
          </w:tcPr>
          <w:p w14:paraId="2BFD9CEF" w14:textId="5F25DCE0" w:rsidR="00A34E5A" w:rsidRPr="0018744C" w:rsidRDefault="00A34E5A" w:rsidP="00792315">
            <w:pPr>
              <w:pStyle w:val="Table"/>
              <w:jc w:val="center"/>
              <w:rPr>
                <w:b/>
                <w:bCs/>
              </w:rPr>
            </w:pPr>
            <w:r w:rsidRPr="0018744C">
              <w:rPr>
                <w:b/>
                <w:bCs/>
              </w:rPr>
              <w:t>0.931</w:t>
            </w:r>
          </w:p>
        </w:tc>
        <w:tc>
          <w:tcPr>
            <w:tcW w:w="1134" w:type="dxa"/>
            <w:tcBorders>
              <w:top w:val="single" w:sz="12" w:space="0" w:color="auto"/>
            </w:tcBorders>
            <w:vAlign w:val="center"/>
          </w:tcPr>
          <w:p w14:paraId="3B7A3732" w14:textId="282B925F" w:rsidR="00A34E5A" w:rsidRPr="00D75BBC" w:rsidRDefault="00A34E5A" w:rsidP="00792315">
            <w:pPr>
              <w:pStyle w:val="Table"/>
              <w:jc w:val="center"/>
            </w:pPr>
            <w:r>
              <w:t>0.004</w:t>
            </w:r>
          </w:p>
        </w:tc>
        <w:tc>
          <w:tcPr>
            <w:tcW w:w="1191" w:type="dxa"/>
            <w:tcBorders>
              <w:top w:val="single" w:sz="12" w:space="0" w:color="auto"/>
            </w:tcBorders>
            <w:vAlign w:val="center"/>
          </w:tcPr>
          <w:p w14:paraId="6A2E6045" w14:textId="6E1BBC66" w:rsidR="00A34E5A" w:rsidRPr="00D75BBC" w:rsidRDefault="001355D5" w:rsidP="00792315">
            <w:pPr>
              <w:pStyle w:val="Table"/>
              <w:jc w:val="center"/>
            </w:pPr>
            <w:r>
              <w:t>0.925</w:t>
            </w:r>
          </w:p>
        </w:tc>
      </w:tr>
      <w:tr w:rsidR="00A34E5A" w14:paraId="3BEA1EA6" w14:textId="77777777" w:rsidTr="0018744C">
        <w:trPr>
          <w:trHeight w:val="283"/>
        </w:trPr>
        <w:tc>
          <w:tcPr>
            <w:tcW w:w="1361" w:type="dxa"/>
            <w:vAlign w:val="center"/>
          </w:tcPr>
          <w:p w14:paraId="22721E83" w14:textId="3F94131B" w:rsidR="00A34E5A" w:rsidRPr="006C706E" w:rsidRDefault="00A34E5A" w:rsidP="002B6B0E">
            <w:pPr>
              <w:pStyle w:val="Table"/>
              <w:rPr>
                <w:b/>
                <w:bCs/>
              </w:rPr>
            </w:pPr>
            <w:r w:rsidRPr="006C706E">
              <w:rPr>
                <w:b/>
                <w:bCs/>
              </w:rPr>
              <w:t>RIC</w:t>
            </w:r>
          </w:p>
        </w:tc>
        <w:tc>
          <w:tcPr>
            <w:tcW w:w="1134" w:type="dxa"/>
            <w:shd w:val="clear" w:color="auto" w:fill="F2F2F2" w:themeFill="background1" w:themeFillShade="F2"/>
            <w:vAlign w:val="center"/>
          </w:tcPr>
          <w:p w14:paraId="71765DF9" w14:textId="684845B1" w:rsidR="00A34E5A" w:rsidRPr="00D75BBC" w:rsidRDefault="00A34E5A" w:rsidP="002B6B0E">
            <w:pPr>
              <w:pStyle w:val="Table"/>
            </w:pPr>
            <w:r>
              <w:t>588</w:t>
            </w:r>
          </w:p>
        </w:tc>
        <w:tc>
          <w:tcPr>
            <w:tcW w:w="1134" w:type="dxa"/>
            <w:shd w:val="clear" w:color="auto" w:fill="F2F2F2" w:themeFill="background1" w:themeFillShade="F2"/>
            <w:vAlign w:val="center"/>
          </w:tcPr>
          <w:p w14:paraId="65000BA5" w14:textId="16169D45" w:rsidR="00A34E5A" w:rsidRPr="00D75BBC" w:rsidRDefault="00A34E5A" w:rsidP="002B6B0E">
            <w:pPr>
              <w:pStyle w:val="Table"/>
            </w:pPr>
            <w:r>
              <w:t>40.8</w:t>
            </w:r>
          </w:p>
        </w:tc>
        <w:tc>
          <w:tcPr>
            <w:tcW w:w="1134" w:type="dxa"/>
            <w:vAlign w:val="center"/>
          </w:tcPr>
          <w:p w14:paraId="4DCBB240" w14:textId="6E45E895" w:rsidR="00A34E5A" w:rsidRPr="00D75BBC" w:rsidRDefault="00A34E5A" w:rsidP="00792315">
            <w:pPr>
              <w:pStyle w:val="Table"/>
              <w:jc w:val="center"/>
            </w:pPr>
            <w:r>
              <w:t>0.927</w:t>
            </w:r>
          </w:p>
        </w:tc>
        <w:tc>
          <w:tcPr>
            <w:tcW w:w="1134" w:type="dxa"/>
            <w:vAlign w:val="center"/>
          </w:tcPr>
          <w:p w14:paraId="1A821E04" w14:textId="5D32C083" w:rsidR="00A34E5A" w:rsidRPr="00D75BBC" w:rsidRDefault="00A34E5A" w:rsidP="00792315">
            <w:pPr>
              <w:pStyle w:val="Table"/>
              <w:jc w:val="center"/>
            </w:pPr>
            <w:r>
              <w:t>0.985</w:t>
            </w:r>
          </w:p>
        </w:tc>
        <w:tc>
          <w:tcPr>
            <w:tcW w:w="1134" w:type="dxa"/>
            <w:shd w:val="clear" w:color="auto" w:fill="DDDDDD" w:themeFill="accent1"/>
            <w:vAlign w:val="center"/>
          </w:tcPr>
          <w:p w14:paraId="0CC62DFD" w14:textId="76985D23" w:rsidR="00A34E5A" w:rsidRPr="0018744C" w:rsidRDefault="00A34E5A" w:rsidP="00792315">
            <w:pPr>
              <w:pStyle w:val="Table"/>
              <w:jc w:val="center"/>
              <w:rPr>
                <w:b/>
                <w:bCs/>
              </w:rPr>
            </w:pPr>
            <w:r w:rsidRPr="0018744C">
              <w:rPr>
                <w:b/>
                <w:bCs/>
              </w:rPr>
              <w:t>0.927</w:t>
            </w:r>
          </w:p>
        </w:tc>
        <w:tc>
          <w:tcPr>
            <w:tcW w:w="1134" w:type="dxa"/>
            <w:vAlign w:val="center"/>
          </w:tcPr>
          <w:p w14:paraId="29DEEEAC" w14:textId="54F42587" w:rsidR="00A34E5A" w:rsidRPr="00D75BBC" w:rsidRDefault="00A34E5A" w:rsidP="00792315">
            <w:pPr>
              <w:pStyle w:val="Table"/>
              <w:jc w:val="center"/>
            </w:pPr>
            <w:r>
              <w:t>0.006</w:t>
            </w:r>
          </w:p>
        </w:tc>
        <w:tc>
          <w:tcPr>
            <w:tcW w:w="1191" w:type="dxa"/>
            <w:vAlign w:val="center"/>
          </w:tcPr>
          <w:p w14:paraId="36537CDE" w14:textId="1EEA1B7C" w:rsidR="00A34E5A" w:rsidRPr="00D75BBC" w:rsidRDefault="001355D5" w:rsidP="00792315">
            <w:pPr>
              <w:pStyle w:val="Table"/>
              <w:jc w:val="center"/>
            </w:pPr>
            <w:r>
              <w:t>0.920</w:t>
            </w:r>
          </w:p>
        </w:tc>
      </w:tr>
      <w:tr w:rsidR="00A34E5A" w14:paraId="12129331" w14:textId="77777777" w:rsidTr="0018744C">
        <w:trPr>
          <w:trHeight w:val="283"/>
        </w:trPr>
        <w:tc>
          <w:tcPr>
            <w:tcW w:w="1361" w:type="dxa"/>
            <w:vAlign w:val="center"/>
          </w:tcPr>
          <w:p w14:paraId="1FA6A385" w14:textId="09E928B7" w:rsidR="00A34E5A" w:rsidRPr="006C706E" w:rsidRDefault="00A34E5A" w:rsidP="002B6B0E">
            <w:pPr>
              <w:pStyle w:val="Table"/>
              <w:rPr>
                <w:b/>
                <w:bCs/>
              </w:rPr>
            </w:pPr>
            <w:r>
              <w:rPr>
                <w:b/>
                <w:bCs/>
              </w:rPr>
              <w:t>WEASEL</w:t>
            </w:r>
          </w:p>
        </w:tc>
        <w:tc>
          <w:tcPr>
            <w:tcW w:w="1134" w:type="dxa"/>
            <w:shd w:val="clear" w:color="auto" w:fill="F2F2F2" w:themeFill="background1" w:themeFillShade="F2"/>
            <w:vAlign w:val="center"/>
          </w:tcPr>
          <w:p w14:paraId="4ADF3801" w14:textId="43AB452E" w:rsidR="00A34E5A" w:rsidRPr="00D75BBC" w:rsidRDefault="00A34E5A" w:rsidP="002B6B0E">
            <w:pPr>
              <w:pStyle w:val="Table"/>
            </w:pPr>
            <w:r>
              <w:t>140</w:t>
            </w:r>
          </w:p>
        </w:tc>
        <w:tc>
          <w:tcPr>
            <w:tcW w:w="1134" w:type="dxa"/>
            <w:shd w:val="clear" w:color="auto" w:fill="F2F2F2" w:themeFill="background1" w:themeFillShade="F2"/>
            <w:vAlign w:val="center"/>
          </w:tcPr>
          <w:p w14:paraId="70745D72" w14:textId="47AE6FDB" w:rsidR="00A34E5A" w:rsidRPr="00D75BBC" w:rsidRDefault="00A34E5A" w:rsidP="002B6B0E">
            <w:pPr>
              <w:pStyle w:val="Table"/>
            </w:pPr>
            <w:r>
              <w:t>11.4</w:t>
            </w:r>
          </w:p>
        </w:tc>
        <w:tc>
          <w:tcPr>
            <w:tcW w:w="1134" w:type="dxa"/>
            <w:vAlign w:val="center"/>
          </w:tcPr>
          <w:p w14:paraId="3B31CB83" w14:textId="509A6A26" w:rsidR="00A34E5A" w:rsidRPr="00D75BBC" w:rsidRDefault="00A34E5A" w:rsidP="00792315">
            <w:pPr>
              <w:pStyle w:val="Table"/>
              <w:jc w:val="center"/>
            </w:pPr>
            <w:r>
              <w:t>0.918</w:t>
            </w:r>
          </w:p>
        </w:tc>
        <w:tc>
          <w:tcPr>
            <w:tcW w:w="1134" w:type="dxa"/>
            <w:vAlign w:val="center"/>
          </w:tcPr>
          <w:p w14:paraId="0059260D" w14:textId="1C76F615" w:rsidR="00A34E5A" w:rsidRPr="00D75BBC" w:rsidRDefault="00A34E5A" w:rsidP="00792315">
            <w:pPr>
              <w:pStyle w:val="Table"/>
              <w:jc w:val="center"/>
            </w:pPr>
            <w:r>
              <w:t>0.981</w:t>
            </w:r>
          </w:p>
        </w:tc>
        <w:tc>
          <w:tcPr>
            <w:tcW w:w="1134" w:type="dxa"/>
            <w:shd w:val="clear" w:color="auto" w:fill="DDDDDD" w:themeFill="accent1"/>
            <w:vAlign w:val="center"/>
          </w:tcPr>
          <w:p w14:paraId="771582CE" w14:textId="2238A259" w:rsidR="00A34E5A" w:rsidRPr="0018744C" w:rsidRDefault="00A34E5A" w:rsidP="00792315">
            <w:pPr>
              <w:pStyle w:val="Table"/>
              <w:jc w:val="center"/>
              <w:rPr>
                <w:b/>
                <w:bCs/>
              </w:rPr>
            </w:pPr>
            <w:r w:rsidRPr="0018744C">
              <w:rPr>
                <w:b/>
                <w:bCs/>
              </w:rPr>
              <w:t>0.918</w:t>
            </w:r>
          </w:p>
        </w:tc>
        <w:tc>
          <w:tcPr>
            <w:tcW w:w="1134" w:type="dxa"/>
            <w:vAlign w:val="center"/>
          </w:tcPr>
          <w:p w14:paraId="0F4820FC" w14:textId="5FDF7642" w:rsidR="00A34E5A" w:rsidRPr="00D75BBC" w:rsidRDefault="00A34E5A" w:rsidP="00792315">
            <w:pPr>
              <w:pStyle w:val="Table"/>
              <w:jc w:val="center"/>
            </w:pPr>
            <w:r>
              <w:t>0.000</w:t>
            </w:r>
          </w:p>
        </w:tc>
        <w:tc>
          <w:tcPr>
            <w:tcW w:w="1191" w:type="dxa"/>
            <w:vAlign w:val="center"/>
          </w:tcPr>
          <w:p w14:paraId="1BB5372E" w14:textId="134C1897" w:rsidR="00A34E5A" w:rsidRPr="00D75BBC" w:rsidRDefault="001355D5" w:rsidP="00792315">
            <w:pPr>
              <w:pStyle w:val="Table"/>
              <w:jc w:val="center"/>
            </w:pPr>
            <w:r>
              <w:t>0.918</w:t>
            </w:r>
          </w:p>
        </w:tc>
      </w:tr>
      <w:tr w:rsidR="00A34E5A" w14:paraId="2EB03C03" w14:textId="77777777" w:rsidTr="0018744C">
        <w:trPr>
          <w:trHeight w:val="283"/>
        </w:trPr>
        <w:tc>
          <w:tcPr>
            <w:tcW w:w="1361" w:type="dxa"/>
            <w:vAlign w:val="center"/>
          </w:tcPr>
          <w:p w14:paraId="6DA56A1B" w14:textId="17387F16" w:rsidR="00A34E5A" w:rsidRPr="006C706E" w:rsidRDefault="00A34E5A" w:rsidP="002B6B0E">
            <w:pPr>
              <w:pStyle w:val="Table"/>
              <w:rPr>
                <w:b/>
                <w:bCs/>
              </w:rPr>
            </w:pPr>
            <w:r>
              <w:rPr>
                <w:b/>
                <w:bCs/>
              </w:rPr>
              <w:t>RISE</w:t>
            </w:r>
          </w:p>
        </w:tc>
        <w:tc>
          <w:tcPr>
            <w:tcW w:w="1134" w:type="dxa"/>
            <w:shd w:val="clear" w:color="auto" w:fill="F2F2F2" w:themeFill="background1" w:themeFillShade="F2"/>
            <w:vAlign w:val="center"/>
          </w:tcPr>
          <w:p w14:paraId="44179B9D" w14:textId="66A8372D" w:rsidR="00A34E5A" w:rsidRPr="00D75BBC" w:rsidRDefault="00A34E5A" w:rsidP="002B6B0E">
            <w:pPr>
              <w:pStyle w:val="Table"/>
            </w:pPr>
            <w:r>
              <w:t>244</w:t>
            </w:r>
          </w:p>
        </w:tc>
        <w:tc>
          <w:tcPr>
            <w:tcW w:w="1134" w:type="dxa"/>
            <w:shd w:val="clear" w:color="auto" w:fill="F2F2F2" w:themeFill="background1" w:themeFillShade="F2"/>
            <w:vAlign w:val="center"/>
          </w:tcPr>
          <w:p w14:paraId="58B9A8D4" w14:textId="5EBB4DC6" w:rsidR="00A34E5A" w:rsidRPr="00D75BBC" w:rsidRDefault="00A34E5A" w:rsidP="002B6B0E">
            <w:pPr>
              <w:pStyle w:val="Table"/>
            </w:pPr>
            <w:r>
              <w:t>38.1</w:t>
            </w:r>
          </w:p>
        </w:tc>
        <w:tc>
          <w:tcPr>
            <w:tcW w:w="1134" w:type="dxa"/>
            <w:vAlign w:val="center"/>
          </w:tcPr>
          <w:p w14:paraId="658EC234" w14:textId="7AADDF7B" w:rsidR="00A34E5A" w:rsidRPr="00D75BBC" w:rsidRDefault="00A34E5A" w:rsidP="00792315">
            <w:pPr>
              <w:pStyle w:val="Table"/>
              <w:jc w:val="center"/>
            </w:pPr>
            <w:r>
              <w:t>0.905</w:t>
            </w:r>
          </w:p>
        </w:tc>
        <w:tc>
          <w:tcPr>
            <w:tcW w:w="1134" w:type="dxa"/>
            <w:vAlign w:val="center"/>
          </w:tcPr>
          <w:p w14:paraId="30BD2207" w14:textId="2227AC04" w:rsidR="00A34E5A" w:rsidRPr="00D75BBC" w:rsidRDefault="00A34E5A" w:rsidP="00792315">
            <w:pPr>
              <w:pStyle w:val="Table"/>
              <w:jc w:val="center"/>
            </w:pPr>
            <w:r>
              <w:t>0.980</w:t>
            </w:r>
          </w:p>
        </w:tc>
        <w:tc>
          <w:tcPr>
            <w:tcW w:w="1134" w:type="dxa"/>
            <w:shd w:val="clear" w:color="auto" w:fill="DDDDDD" w:themeFill="accent1"/>
            <w:vAlign w:val="center"/>
          </w:tcPr>
          <w:p w14:paraId="62CF37EA" w14:textId="24391285" w:rsidR="00A34E5A" w:rsidRPr="0018744C" w:rsidRDefault="00A34E5A" w:rsidP="00792315">
            <w:pPr>
              <w:pStyle w:val="Table"/>
              <w:jc w:val="center"/>
              <w:rPr>
                <w:b/>
                <w:bCs/>
              </w:rPr>
            </w:pPr>
            <w:r w:rsidRPr="0018744C">
              <w:rPr>
                <w:b/>
                <w:bCs/>
              </w:rPr>
              <w:t>0.905</w:t>
            </w:r>
          </w:p>
        </w:tc>
        <w:tc>
          <w:tcPr>
            <w:tcW w:w="1134" w:type="dxa"/>
            <w:vAlign w:val="center"/>
          </w:tcPr>
          <w:p w14:paraId="42A0EFE3" w14:textId="5DF673EE" w:rsidR="00A34E5A" w:rsidRPr="00D75BBC" w:rsidRDefault="00A34E5A" w:rsidP="00792315">
            <w:pPr>
              <w:pStyle w:val="Table"/>
              <w:jc w:val="center"/>
            </w:pPr>
            <w:r>
              <w:t>0.002</w:t>
            </w:r>
          </w:p>
        </w:tc>
        <w:tc>
          <w:tcPr>
            <w:tcW w:w="1191" w:type="dxa"/>
            <w:vAlign w:val="center"/>
          </w:tcPr>
          <w:p w14:paraId="629CA69A" w14:textId="2FAFDCAF" w:rsidR="00A34E5A" w:rsidRPr="00D75BBC" w:rsidRDefault="001355D5" w:rsidP="00792315">
            <w:pPr>
              <w:pStyle w:val="Table"/>
              <w:jc w:val="center"/>
            </w:pPr>
            <w:r>
              <w:t>0.902</w:t>
            </w:r>
          </w:p>
        </w:tc>
      </w:tr>
      <w:tr w:rsidR="00A34E5A" w14:paraId="69DDB917" w14:textId="77777777" w:rsidTr="0018744C">
        <w:trPr>
          <w:trHeight w:val="283"/>
        </w:trPr>
        <w:tc>
          <w:tcPr>
            <w:tcW w:w="1361" w:type="dxa"/>
            <w:vAlign w:val="center"/>
          </w:tcPr>
          <w:p w14:paraId="39FAFF4E" w14:textId="2BC4C4F4" w:rsidR="00A34E5A" w:rsidRPr="006C706E" w:rsidRDefault="00A34E5A" w:rsidP="002B6B0E">
            <w:pPr>
              <w:pStyle w:val="Table"/>
              <w:rPr>
                <w:b/>
                <w:bCs/>
              </w:rPr>
            </w:pPr>
            <w:r>
              <w:rPr>
                <w:b/>
                <w:bCs/>
              </w:rPr>
              <w:t>TSF</w:t>
            </w:r>
          </w:p>
        </w:tc>
        <w:tc>
          <w:tcPr>
            <w:tcW w:w="1134" w:type="dxa"/>
            <w:shd w:val="clear" w:color="auto" w:fill="F2F2F2" w:themeFill="background1" w:themeFillShade="F2"/>
            <w:vAlign w:val="center"/>
          </w:tcPr>
          <w:p w14:paraId="2AE35F23" w14:textId="5305F6BD" w:rsidR="00A34E5A" w:rsidRPr="00D75BBC" w:rsidRDefault="00A34E5A" w:rsidP="002B6B0E">
            <w:pPr>
              <w:pStyle w:val="Table"/>
            </w:pPr>
            <w:r>
              <w:t>22</w:t>
            </w:r>
          </w:p>
        </w:tc>
        <w:tc>
          <w:tcPr>
            <w:tcW w:w="1134" w:type="dxa"/>
            <w:shd w:val="clear" w:color="auto" w:fill="F2F2F2" w:themeFill="background1" w:themeFillShade="F2"/>
            <w:vAlign w:val="center"/>
          </w:tcPr>
          <w:p w14:paraId="6FC582FA" w14:textId="233F37C9" w:rsidR="00A34E5A" w:rsidRPr="00D75BBC" w:rsidRDefault="00A34E5A" w:rsidP="002B6B0E">
            <w:pPr>
              <w:pStyle w:val="Table"/>
            </w:pPr>
            <w:r>
              <w:t>2.8</w:t>
            </w:r>
          </w:p>
        </w:tc>
        <w:tc>
          <w:tcPr>
            <w:tcW w:w="1134" w:type="dxa"/>
            <w:vAlign w:val="center"/>
          </w:tcPr>
          <w:p w14:paraId="073E92AE" w14:textId="500179E4" w:rsidR="00A34E5A" w:rsidRPr="00D75BBC" w:rsidRDefault="00A34E5A" w:rsidP="00792315">
            <w:pPr>
              <w:pStyle w:val="Table"/>
              <w:jc w:val="center"/>
            </w:pPr>
            <w:r>
              <w:t>0.901</w:t>
            </w:r>
          </w:p>
        </w:tc>
        <w:tc>
          <w:tcPr>
            <w:tcW w:w="1134" w:type="dxa"/>
            <w:vAlign w:val="center"/>
          </w:tcPr>
          <w:p w14:paraId="068DD962" w14:textId="4AEFC8F3" w:rsidR="00A34E5A" w:rsidRPr="00D75BBC" w:rsidRDefault="00A34E5A" w:rsidP="00792315">
            <w:pPr>
              <w:pStyle w:val="Table"/>
              <w:jc w:val="center"/>
            </w:pPr>
            <w:r>
              <w:t>0.979</w:t>
            </w:r>
          </w:p>
        </w:tc>
        <w:tc>
          <w:tcPr>
            <w:tcW w:w="1134" w:type="dxa"/>
            <w:shd w:val="clear" w:color="auto" w:fill="DDDDDD" w:themeFill="accent1"/>
            <w:vAlign w:val="center"/>
          </w:tcPr>
          <w:p w14:paraId="0AD9329C" w14:textId="044A3E1E" w:rsidR="00A34E5A" w:rsidRPr="0018744C" w:rsidRDefault="00A34E5A" w:rsidP="00792315">
            <w:pPr>
              <w:pStyle w:val="Table"/>
              <w:jc w:val="center"/>
              <w:rPr>
                <w:b/>
                <w:bCs/>
              </w:rPr>
            </w:pPr>
            <w:r w:rsidRPr="0018744C">
              <w:rPr>
                <w:b/>
                <w:bCs/>
              </w:rPr>
              <w:t>0.901</w:t>
            </w:r>
          </w:p>
        </w:tc>
        <w:tc>
          <w:tcPr>
            <w:tcW w:w="1134" w:type="dxa"/>
            <w:vAlign w:val="center"/>
          </w:tcPr>
          <w:p w14:paraId="49775261" w14:textId="39A1E808" w:rsidR="00A34E5A" w:rsidRPr="00D75BBC" w:rsidRDefault="00A34E5A" w:rsidP="00792315">
            <w:pPr>
              <w:pStyle w:val="Table"/>
              <w:jc w:val="center"/>
            </w:pPr>
            <w:r>
              <w:t>0.002</w:t>
            </w:r>
          </w:p>
        </w:tc>
        <w:tc>
          <w:tcPr>
            <w:tcW w:w="1191" w:type="dxa"/>
            <w:vAlign w:val="center"/>
          </w:tcPr>
          <w:p w14:paraId="77F41530" w14:textId="4519B657" w:rsidR="00A34E5A" w:rsidRPr="00D75BBC" w:rsidRDefault="001355D5" w:rsidP="00792315">
            <w:pPr>
              <w:pStyle w:val="Table"/>
              <w:jc w:val="center"/>
            </w:pPr>
            <w:r>
              <w:t>0</w:t>
            </w:r>
            <w:r w:rsidR="00BE150A">
              <w:t>.899</w:t>
            </w:r>
          </w:p>
        </w:tc>
      </w:tr>
      <w:tr w:rsidR="00A34E5A" w14:paraId="0F07A103" w14:textId="77777777" w:rsidTr="0018744C">
        <w:trPr>
          <w:trHeight w:val="283"/>
        </w:trPr>
        <w:tc>
          <w:tcPr>
            <w:tcW w:w="1361" w:type="dxa"/>
            <w:vAlign w:val="center"/>
          </w:tcPr>
          <w:p w14:paraId="7A1286E3" w14:textId="401A046D" w:rsidR="00A34E5A" w:rsidRPr="006C706E" w:rsidRDefault="00A34E5A" w:rsidP="002B6B0E">
            <w:pPr>
              <w:pStyle w:val="Table"/>
              <w:rPr>
                <w:b/>
                <w:bCs/>
              </w:rPr>
            </w:pPr>
            <w:r>
              <w:rPr>
                <w:b/>
                <w:bCs/>
              </w:rPr>
              <w:t>STC</w:t>
            </w:r>
          </w:p>
        </w:tc>
        <w:tc>
          <w:tcPr>
            <w:tcW w:w="1134" w:type="dxa"/>
            <w:shd w:val="clear" w:color="auto" w:fill="F2F2F2" w:themeFill="background1" w:themeFillShade="F2"/>
            <w:vAlign w:val="center"/>
          </w:tcPr>
          <w:p w14:paraId="72F356F8" w14:textId="76C2E156" w:rsidR="00A34E5A" w:rsidRPr="00D75BBC" w:rsidRDefault="00A34E5A" w:rsidP="002B6B0E">
            <w:pPr>
              <w:pStyle w:val="Table"/>
            </w:pPr>
            <w:r>
              <w:t>1212</w:t>
            </w:r>
          </w:p>
        </w:tc>
        <w:tc>
          <w:tcPr>
            <w:tcW w:w="1134" w:type="dxa"/>
            <w:shd w:val="clear" w:color="auto" w:fill="F2F2F2" w:themeFill="background1" w:themeFillShade="F2"/>
            <w:vAlign w:val="center"/>
          </w:tcPr>
          <w:p w14:paraId="7C5C60BA" w14:textId="759164A8" w:rsidR="00A34E5A" w:rsidRPr="00D75BBC" w:rsidRDefault="00A34E5A" w:rsidP="002B6B0E">
            <w:pPr>
              <w:pStyle w:val="Table"/>
            </w:pPr>
            <w:r>
              <w:t>78.7</w:t>
            </w:r>
          </w:p>
        </w:tc>
        <w:tc>
          <w:tcPr>
            <w:tcW w:w="1134" w:type="dxa"/>
            <w:vAlign w:val="center"/>
          </w:tcPr>
          <w:p w14:paraId="7EF7AA7D" w14:textId="2302A308" w:rsidR="00A34E5A" w:rsidRPr="00D75BBC" w:rsidRDefault="00A34E5A" w:rsidP="00792315">
            <w:pPr>
              <w:pStyle w:val="Table"/>
              <w:jc w:val="center"/>
            </w:pPr>
            <w:r>
              <w:t>0.897</w:t>
            </w:r>
          </w:p>
        </w:tc>
        <w:tc>
          <w:tcPr>
            <w:tcW w:w="1134" w:type="dxa"/>
            <w:vAlign w:val="center"/>
          </w:tcPr>
          <w:p w14:paraId="7E548567" w14:textId="3436F253" w:rsidR="00A34E5A" w:rsidRPr="00D75BBC" w:rsidRDefault="00A34E5A" w:rsidP="00792315">
            <w:pPr>
              <w:pStyle w:val="Table"/>
              <w:jc w:val="center"/>
            </w:pPr>
            <w:r>
              <w:t>0.973</w:t>
            </w:r>
          </w:p>
        </w:tc>
        <w:tc>
          <w:tcPr>
            <w:tcW w:w="1134" w:type="dxa"/>
            <w:shd w:val="clear" w:color="auto" w:fill="DDDDDD" w:themeFill="accent1"/>
            <w:vAlign w:val="center"/>
          </w:tcPr>
          <w:p w14:paraId="0B8EB456" w14:textId="17E5D78F" w:rsidR="00A34E5A" w:rsidRPr="0018744C" w:rsidRDefault="00A34E5A" w:rsidP="00792315">
            <w:pPr>
              <w:pStyle w:val="Table"/>
              <w:jc w:val="center"/>
              <w:rPr>
                <w:b/>
                <w:bCs/>
              </w:rPr>
            </w:pPr>
            <w:r w:rsidRPr="0018744C">
              <w:rPr>
                <w:b/>
                <w:bCs/>
              </w:rPr>
              <w:t>0.897</w:t>
            </w:r>
          </w:p>
        </w:tc>
        <w:tc>
          <w:tcPr>
            <w:tcW w:w="1134" w:type="dxa"/>
            <w:vAlign w:val="center"/>
          </w:tcPr>
          <w:p w14:paraId="7CA8FAB7" w14:textId="2A61903A" w:rsidR="00A34E5A" w:rsidRPr="00D75BBC" w:rsidRDefault="00A34E5A" w:rsidP="00792315">
            <w:pPr>
              <w:pStyle w:val="Table"/>
              <w:jc w:val="center"/>
            </w:pPr>
            <w:r>
              <w:t>0.004</w:t>
            </w:r>
          </w:p>
        </w:tc>
        <w:tc>
          <w:tcPr>
            <w:tcW w:w="1191" w:type="dxa"/>
            <w:vAlign w:val="center"/>
          </w:tcPr>
          <w:p w14:paraId="1EE33F7F" w14:textId="7D3DA00F" w:rsidR="00A34E5A" w:rsidRPr="00D75BBC" w:rsidRDefault="00BE150A" w:rsidP="00792315">
            <w:pPr>
              <w:pStyle w:val="Table"/>
              <w:jc w:val="center"/>
            </w:pPr>
            <w:r>
              <w:t>0.892</w:t>
            </w:r>
          </w:p>
        </w:tc>
      </w:tr>
      <w:tr w:rsidR="00A34E5A" w14:paraId="354CD833" w14:textId="77777777" w:rsidTr="0018744C">
        <w:trPr>
          <w:trHeight w:val="283"/>
        </w:trPr>
        <w:tc>
          <w:tcPr>
            <w:tcW w:w="1361" w:type="dxa"/>
            <w:vAlign w:val="center"/>
          </w:tcPr>
          <w:p w14:paraId="32B8BA92" w14:textId="7EB15EAA" w:rsidR="00A34E5A" w:rsidRPr="006C706E" w:rsidRDefault="00A34E5A" w:rsidP="002B6B0E">
            <w:pPr>
              <w:pStyle w:val="Table"/>
              <w:rPr>
                <w:b/>
                <w:bCs/>
              </w:rPr>
            </w:pPr>
            <w:r>
              <w:rPr>
                <w:b/>
                <w:bCs/>
              </w:rPr>
              <w:t>CTSF</w:t>
            </w:r>
          </w:p>
        </w:tc>
        <w:tc>
          <w:tcPr>
            <w:tcW w:w="1134" w:type="dxa"/>
            <w:shd w:val="clear" w:color="auto" w:fill="F2F2F2" w:themeFill="background1" w:themeFillShade="F2"/>
            <w:vAlign w:val="center"/>
          </w:tcPr>
          <w:p w14:paraId="162F0328" w14:textId="2D705A79" w:rsidR="00A34E5A" w:rsidRPr="00D75BBC" w:rsidRDefault="00A34E5A" w:rsidP="002B6B0E">
            <w:pPr>
              <w:pStyle w:val="Table"/>
            </w:pPr>
            <w:r>
              <w:t>1692</w:t>
            </w:r>
          </w:p>
        </w:tc>
        <w:tc>
          <w:tcPr>
            <w:tcW w:w="1134" w:type="dxa"/>
            <w:shd w:val="clear" w:color="auto" w:fill="F2F2F2" w:themeFill="background1" w:themeFillShade="F2"/>
            <w:vAlign w:val="center"/>
          </w:tcPr>
          <w:p w14:paraId="2498E3AF" w14:textId="3828E3BE" w:rsidR="00A34E5A" w:rsidRPr="00D75BBC" w:rsidRDefault="00A34E5A" w:rsidP="002B6B0E">
            <w:pPr>
              <w:pStyle w:val="Table"/>
            </w:pPr>
            <w:r>
              <w:t>182.4</w:t>
            </w:r>
          </w:p>
        </w:tc>
        <w:tc>
          <w:tcPr>
            <w:tcW w:w="1134" w:type="dxa"/>
            <w:vAlign w:val="center"/>
          </w:tcPr>
          <w:p w14:paraId="1863755C" w14:textId="1ED1D4E5" w:rsidR="00A34E5A" w:rsidRPr="00D75BBC" w:rsidRDefault="00A34E5A" w:rsidP="00792315">
            <w:pPr>
              <w:pStyle w:val="Table"/>
              <w:jc w:val="center"/>
            </w:pPr>
            <w:r>
              <w:t>0.892</w:t>
            </w:r>
          </w:p>
        </w:tc>
        <w:tc>
          <w:tcPr>
            <w:tcW w:w="1134" w:type="dxa"/>
            <w:vAlign w:val="center"/>
          </w:tcPr>
          <w:p w14:paraId="3A9A1A85" w14:textId="489C9406" w:rsidR="00A34E5A" w:rsidRPr="00D75BBC" w:rsidRDefault="00A34E5A" w:rsidP="00792315">
            <w:pPr>
              <w:pStyle w:val="Table"/>
              <w:jc w:val="center"/>
            </w:pPr>
            <w:r>
              <w:t>0.978</w:t>
            </w:r>
          </w:p>
        </w:tc>
        <w:tc>
          <w:tcPr>
            <w:tcW w:w="1134" w:type="dxa"/>
            <w:shd w:val="clear" w:color="auto" w:fill="DDDDDD" w:themeFill="accent1"/>
            <w:vAlign w:val="center"/>
          </w:tcPr>
          <w:p w14:paraId="44F840D3" w14:textId="2F015211" w:rsidR="00A34E5A" w:rsidRPr="0018744C" w:rsidRDefault="00A34E5A" w:rsidP="00792315">
            <w:pPr>
              <w:pStyle w:val="Table"/>
              <w:jc w:val="center"/>
              <w:rPr>
                <w:b/>
                <w:bCs/>
              </w:rPr>
            </w:pPr>
            <w:r w:rsidRPr="0018744C">
              <w:rPr>
                <w:b/>
                <w:bCs/>
              </w:rPr>
              <w:t>0.892</w:t>
            </w:r>
          </w:p>
        </w:tc>
        <w:tc>
          <w:tcPr>
            <w:tcW w:w="1134" w:type="dxa"/>
            <w:vAlign w:val="center"/>
          </w:tcPr>
          <w:p w14:paraId="02DBB6B2" w14:textId="514CCCEA" w:rsidR="00A34E5A" w:rsidRPr="00D75BBC" w:rsidRDefault="00A34E5A" w:rsidP="00792315">
            <w:pPr>
              <w:pStyle w:val="Table"/>
              <w:jc w:val="center"/>
            </w:pPr>
            <w:r>
              <w:t>0.002</w:t>
            </w:r>
          </w:p>
        </w:tc>
        <w:tc>
          <w:tcPr>
            <w:tcW w:w="1191" w:type="dxa"/>
            <w:vAlign w:val="center"/>
          </w:tcPr>
          <w:p w14:paraId="10F5806F" w14:textId="76ACDA2E" w:rsidR="00A34E5A" w:rsidRPr="00D75BBC" w:rsidRDefault="00BE150A" w:rsidP="00792315">
            <w:pPr>
              <w:pStyle w:val="Table"/>
              <w:jc w:val="center"/>
            </w:pPr>
            <w:r>
              <w:t>0.899</w:t>
            </w:r>
          </w:p>
        </w:tc>
      </w:tr>
      <w:tr w:rsidR="00A34E5A" w14:paraId="410F47FD" w14:textId="77777777" w:rsidTr="0018744C">
        <w:trPr>
          <w:trHeight w:val="283"/>
        </w:trPr>
        <w:tc>
          <w:tcPr>
            <w:tcW w:w="1361" w:type="dxa"/>
            <w:vAlign w:val="center"/>
          </w:tcPr>
          <w:p w14:paraId="2F874BBA" w14:textId="0D45D70E" w:rsidR="00A34E5A" w:rsidRPr="006C706E" w:rsidRDefault="00A34E5A" w:rsidP="002B6B0E">
            <w:pPr>
              <w:pStyle w:val="Table"/>
              <w:rPr>
                <w:b/>
                <w:bCs/>
              </w:rPr>
            </w:pPr>
            <w:r>
              <w:rPr>
                <w:b/>
                <w:bCs/>
              </w:rPr>
              <w:t>kNN-TS</w:t>
            </w:r>
          </w:p>
        </w:tc>
        <w:tc>
          <w:tcPr>
            <w:tcW w:w="1134" w:type="dxa"/>
            <w:shd w:val="clear" w:color="auto" w:fill="F2F2F2" w:themeFill="background1" w:themeFillShade="F2"/>
            <w:vAlign w:val="center"/>
          </w:tcPr>
          <w:p w14:paraId="2CBD2868" w14:textId="23E0CED2" w:rsidR="00A34E5A" w:rsidRPr="00D75BBC" w:rsidRDefault="00A34E5A" w:rsidP="002B6B0E">
            <w:pPr>
              <w:pStyle w:val="Table"/>
            </w:pPr>
            <w:r>
              <w:t>6</w:t>
            </w:r>
          </w:p>
        </w:tc>
        <w:tc>
          <w:tcPr>
            <w:tcW w:w="1134" w:type="dxa"/>
            <w:shd w:val="clear" w:color="auto" w:fill="F2F2F2" w:themeFill="background1" w:themeFillShade="F2"/>
            <w:vAlign w:val="center"/>
          </w:tcPr>
          <w:p w14:paraId="6FC3D6A6" w14:textId="5207C67C" w:rsidR="00A34E5A" w:rsidRPr="00D75BBC" w:rsidRDefault="00A34E5A" w:rsidP="002B6B0E">
            <w:pPr>
              <w:pStyle w:val="Table"/>
            </w:pPr>
            <w:r>
              <w:t>86.9</w:t>
            </w:r>
          </w:p>
        </w:tc>
        <w:tc>
          <w:tcPr>
            <w:tcW w:w="1134" w:type="dxa"/>
            <w:vAlign w:val="center"/>
          </w:tcPr>
          <w:p w14:paraId="470E9956" w14:textId="73303129" w:rsidR="00A34E5A" w:rsidRPr="00D75BBC" w:rsidRDefault="00A34E5A" w:rsidP="00792315">
            <w:pPr>
              <w:pStyle w:val="Table"/>
              <w:jc w:val="center"/>
            </w:pPr>
            <w:r>
              <w:t>0.772</w:t>
            </w:r>
          </w:p>
        </w:tc>
        <w:tc>
          <w:tcPr>
            <w:tcW w:w="1134" w:type="dxa"/>
            <w:vAlign w:val="center"/>
          </w:tcPr>
          <w:p w14:paraId="161D5BFA" w14:textId="6D39840C" w:rsidR="00A34E5A" w:rsidRPr="00D75BBC" w:rsidRDefault="00A34E5A" w:rsidP="00792315">
            <w:pPr>
              <w:pStyle w:val="Table"/>
              <w:jc w:val="center"/>
            </w:pPr>
            <w:r>
              <w:t>0.829</w:t>
            </w:r>
          </w:p>
        </w:tc>
        <w:tc>
          <w:tcPr>
            <w:tcW w:w="1134" w:type="dxa"/>
            <w:shd w:val="clear" w:color="auto" w:fill="DDDDDD" w:themeFill="accent1"/>
            <w:vAlign w:val="center"/>
          </w:tcPr>
          <w:p w14:paraId="7F5E303A" w14:textId="65968768" w:rsidR="00A34E5A" w:rsidRPr="0018744C" w:rsidRDefault="00A34E5A" w:rsidP="00792315">
            <w:pPr>
              <w:pStyle w:val="Table"/>
              <w:jc w:val="center"/>
              <w:rPr>
                <w:b/>
                <w:bCs/>
              </w:rPr>
            </w:pPr>
            <w:r w:rsidRPr="0018744C">
              <w:rPr>
                <w:b/>
                <w:bCs/>
              </w:rPr>
              <w:t>0.772</w:t>
            </w:r>
          </w:p>
        </w:tc>
        <w:tc>
          <w:tcPr>
            <w:tcW w:w="1134" w:type="dxa"/>
            <w:vAlign w:val="center"/>
          </w:tcPr>
          <w:p w14:paraId="5B6D19EE" w14:textId="0B7934DD" w:rsidR="00A34E5A" w:rsidRPr="00D75BBC" w:rsidRDefault="00A34E5A" w:rsidP="00792315">
            <w:pPr>
              <w:pStyle w:val="Table"/>
              <w:jc w:val="center"/>
            </w:pPr>
            <w:r>
              <w:t>0.000</w:t>
            </w:r>
          </w:p>
        </w:tc>
        <w:tc>
          <w:tcPr>
            <w:tcW w:w="1191" w:type="dxa"/>
            <w:vAlign w:val="center"/>
          </w:tcPr>
          <w:p w14:paraId="2A5CB16C" w14:textId="72BE6EF7" w:rsidR="00A34E5A" w:rsidRPr="00D75BBC" w:rsidRDefault="00792315" w:rsidP="00792315">
            <w:pPr>
              <w:pStyle w:val="Table"/>
              <w:jc w:val="center"/>
            </w:pPr>
            <w:r>
              <w:t>0.772</w:t>
            </w:r>
          </w:p>
        </w:tc>
      </w:tr>
    </w:tbl>
    <w:p w14:paraId="3ABA405D" w14:textId="77777777" w:rsidR="002302AE" w:rsidRDefault="002302AE" w:rsidP="002302AE">
      <w:pPr>
        <w:pStyle w:val="Tableheader"/>
        <w:keepNext/>
        <w:keepLines/>
      </w:pPr>
      <w:bookmarkStart w:id="150" w:name="_Toc135560715"/>
      <w:r>
        <w:t>Table 4.2K: Prediction results for eight most misclassified segments. Correct predictions are higlighted by grey color. First column indicates specific segment index in the test data (total of 232).</w:t>
      </w:r>
      <w:bookmarkEnd w:id="150"/>
    </w:p>
    <w:tbl>
      <w:tblPr>
        <w:tblStyle w:val="APAReport"/>
        <w:tblW w:w="8104" w:type="dxa"/>
        <w:jc w:val="center"/>
        <w:tblLook w:val="04A0" w:firstRow="1" w:lastRow="0" w:firstColumn="1" w:lastColumn="0" w:noHBand="0" w:noVBand="1"/>
      </w:tblPr>
      <w:tblGrid>
        <w:gridCol w:w="964"/>
        <w:gridCol w:w="680"/>
        <w:gridCol w:w="680"/>
        <w:gridCol w:w="680"/>
        <w:gridCol w:w="680"/>
        <w:gridCol w:w="680"/>
        <w:gridCol w:w="680"/>
        <w:gridCol w:w="680"/>
        <w:gridCol w:w="680"/>
        <w:gridCol w:w="850"/>
        <w:gridCol w:w="850"/>
      </w:tblGrid>
      <w:tr w:rsidR="002302AE" w14:paraId="2A8E3EB8" w14:textId="77777777" w:rsidTr="004826FF">
        <w:trPr>
          <w:cnfStyle w:val="100000000000" w:firstRow="1" w:lastRow="0" w:firstColumn="0" w:lastColumn="0" w:oddVBand="0" w:evenVBand="0" w:oddHBand="0" w:evenHBand="0" w:firstRowFirstColumn="0" w:firstRowLastColumn="0" w:lastRowFirstColumn="0" w:lastRowLastColumn="0"/>
          <w:cantSplit/>
          <w:trHeight w:val="1134"/>
          <w:jc w:val="center"/>
        </w:trPr>
        <w:tc>
          <w:tcPr>
            <w:tcW w:w="964" w:type="dxa"/>
            <w:vAlign w:val="center"/>
          </w:tcPr>
          <w:p w14:paraId="1643FDCA" w14:textId="77777777" w:rsidR="002302AE" w:rsidRPr="00493FC4" w:rsidRDefault="002302AE" w:rsidP="004826FF">
            <w:pPr>
              <w:pStyle w:val="Table"/>
              <w:keepNext/>
              <w:keepLines/>
              <w:rPr>
                <w:b/>
                <w:bCs/>
              </w:rPr>
            </w:pPr>
            <w:r w:rsidRPr="00493FC4">
              <w:rPr>
                <w:b/>
                <w:bCs/>
              </w:rPr>
              <w:t>Test data index (232)</w:t>
            </w:r>
          </w:p>
        </w:tc>
        <w:tc>
          <w:tcPr>
            <w:tcW w:w="680" w:type="dxa"/>
            <w:textDirection w:val="btLr"/>
            <w:vAlign w:val="center"/>
          </w:tcPr>
          <w:p w14:paraId="496BE53B" w14:textId="77777777" w:rsidR="002302AE" w:rsidRPr="00493FC4" w:rsidRDefault="002302AE" w:rsidP="004826FF">
            <w:pPr>
              <w:pStyle w:val="Table"/>
              <w:keepNext/>
              <w:keepLines/>
              <w:ind w:left="113" w:right="113"/>
              <w:rPr>
                <w:b/>
                <w:bCs/>
              </w:rPr>
            </w:pPr>
            <w:r w:rsidRPr="00493FC4">
              <w:rPr>
                <w:b/>
                <w:bCs/>
              </w:rPr>
              <w:t>TSF</w:t>
            </w:r>
          </w:p>
        </w:tc>
        <w:tc>
          <w:tcPr>
            <w:tcW w:w="680" w:type="dxa"/>
            <w:textDirection w:val="btLr"/>
            <w:vAlign w:val="center"/>
          </w:tcPr>
          <w:p w14:paraId="4B45E0C6" w14:textId="77777777" w:rsidR="002302AE" w:rsidRPr="00493FC4" w:rsidRDefault="002302AE" w:rsidP="004826FF">
            <w:pPr>
              <w:pStyle w:val="Table"/>
              <w:keepNext/>
              <w:keepLines/>
              <w:ind w:left="113" w:right="113"/>
              <w:rPr>
                <w:b/>
                <w:bCs/>
              </w:rPr>
            </w:pPr>
            <w:r w:rsidRPr="00493FC4">
              <w:rPr>
                <w:b/>
                <w:bCs/>
              </w:rPr>
              <w:t>STSF</w:t>
            </w:r>
          </w:p>
        </w:tc>
        <w:tc>
          <w:tcPr>
            <w:tcW w:w="680" w:type="dxa"/>
            <w:textDirection w:val="btLr"/>
            <w:vAlign w:val="center"/>
          </w:tcPr>
          <w:p w14:paraId="52CCEBB0" w14:textId="77777777" w:rsidR="002302AE" w:rsidRPr="00493FC4" w:rsidRDefault="002302AE" w:rsidP="004826FF">
            <w:pPr>
              <w:pStyle w:val="Table"/>
              <w:keepNext/>
              <w:keepLines/>
              <w:ind w:left="113" w:right="113"/>
              <w:rPr>
                <w:b/>
                <w:bCs/>
              </w:rPr>
            </w:pPr>
            <w:r w:rsidRPr="00493FC4">
              <w:rPr>
                <w:b/>
                <w:bCs/>
              </w:rPr>
              <w:t>RISE</w:t>
            </w:r>
          </w:p>
        </w:tc>
        <w:tc>
          <w:tcPr>
            <w:tcW w:w="680" w:type="dxa"/>
            <w:textDirection w:val="btLr"/>
            <w:vAlign w:val="center"/>
          </w:tcPr>
          <w:p w14:paraId="1A7A9E06" w14:textId="77777777" w:rsidR="002302AE" w:rsidRPr="00493FC4" w:rsidRDefault="002302AE" w:rsidP="004826FF">
            <w:pPr>
              <w:pStyle w:val="Table"/>
              <w:keepNext/>
              <w:keepLines/>
              <w:ind w:left="113" w:right="113"/>
              <w:rPr>
                <w:b/>
                <w:bCs/>
              </w:rPr>
            </w:pPr>
            <w:r w:rsidRPr="00493FC4">
              <w:rPr>
                <w:b/>
                <w:bCs/>
              </w:rPr>
              <w:t>RIC</w:t>
            </w:r>
          </w:p>
        </w:tc>
        <w:tc>
          <w:tcPr>
            <w:tcW w:w="680" w:type="dxa"/>
            <w:textDirection w:val="btLr"/>
            <w:vAlign w:val="center"/>
          </w:tcPr>
          <w:p w14:paraId="6D0D12E9" w14:textId="77777777" w:rsidR="002302AE" w:rsidRPr="00493FC4" w:rsidRDefault="002302AE" w:rsidP="004826FF">
            <w:pPr>
              <w:pStyle w:val="Table"/>
              <w:keepNext/>
              <w:keepLines/>
              <w:ind w:left="113" w:right="113"/>
              <w:rPr>
                <w:b/>
                <w:bCs/>
              </w:rPr>
            </w:pPr>
            <w:r w:rsidRPr="00493FC4">
              <w:rPr>
                <w:b/>
                <w:bCs/>
              </w:rPr>
              <w:t>STC</w:t>
            </w:r>
          </w:p>
        </w:tc>
        <w:tc>
          <w:tcPr>
            <w:tcW w:w="680" w:type="dxa"/>
            <w:textDirection w:val="btLr"/>
            <w:vAlign w:val="center"/>
          </w:tcPr>
          <w:p w14:paraId="299B6078" w14:textId="77777777" w:rsidR="002302AE" w:rsidRPr="00493FC4" w:rsidRDefault="002302AE" w:rsidP="004826FF">
            <w:pPr>
              <w:pStyle w:val="Table"/>
              <w:keepNext/>
              <w:keepLines/>
              <w:ind w:left="113" w:right="113"/>
              <w:rPr>
                <w:b/>
                <w:bCs/>
              </w:rPr>
            </w:pPr>
            <w:r w:rsidRPr="00493FC4">
              <w:rPr>
                <w:b/>
                <w:bCs/>
              </w:rPr>
              <w:t>kNN-TS</w:t>
            </w:r>
          </w:p>
        </w:tc>
        <w:tc>
          <w:tcPr>
            <w:tcW w:w="680" w:type="dxa"/>
            <w:textDirection w:val="btLr"/>
            <w:vAlign w:val="center"/>
          </w:tcPr>
          <w:p w14:paraId="48D09DC1" w14:textId="77777777" w:rsidR="002302AE" w:rsidRPr="00493FC4" w:rsidRDefault="002302AE" w:rsidP="004826FF">
            <w:pPr>
              <w:pStyle w:val="Table"/>
              <w:keepNext/>
              <w:keepLines/>
              <w:ind w:left="113" w:right="113"/>
              <w:rPr>
                <w:b/>
                <w:bCs/>
              </w:rPr>
            </w:pPr>
            <w:r w:rsidRPr="00493FC4">
              <w:rPr>
                <w:b/>
                <w:bCs/>
              </w:rPr>
              <w:t>CTSF</w:t>
            </w:r>
          </w:p>
        </w:tc>
        <w:tc>
          <w:tcPr>
            <w:tcW w:w="680" w:type="dxa"/>
            <w:textDirection w:val="btLr"/>
            <w:vAlign w:val="center"/>
          </w:tcPr>
          <w:p w14:paraId="0640DDDE" w14:textId="77777777" w:rsidR="002302AE" w:rsidRPr="00493FC4" w:rsidRDefault="002302AE" w:rsidP="004826FF">
            <w:pPr>
              <w:pStyle w:val="Table"/>
              <w:keepNext/>
              <w:keepLines/>
              <w:ind w:left="113" w:right="113"/>
              <w:rPr>
                <w:b/>
                <w:bCs/>
              </w:rPr>
            </w:pPr>
            <w:r w:rsidRPr="00493FC4">
              <w:rPr>
                <w:b/>
                <w:bCs/>
              </w:rPr>
              <w:t>WEASEL</w:t>
            </w:r>
          </w:p>
        </w:tc>
        <w:tc>
          <w:tcPr>
            <w:tcW w:w="850" w:type="dxa"/>
            <w:vAlign w:val="center"/>
          </w:tcPr>
          <w:p w14:paraId="018C3E95" w14:textId="77777777" w:rsidR="002302AE" w:rsidRPr="00493FC4" w:rsidRDefault="002302AE" w:rsidP="004826FF">
            <w:pPr>
              <w:pStyle w:val="Table"/>
              <w:keepNext/>
              <w:keepLines/>
              <w:rPr>
                <w:b/>
                <w:bCs/>
              </w:rPr>
            </w:pPr>
            <w:r w:rsidRPr="00493FC4">
              <w:rPr>
                <w:b/>
                <w:bCs/>
              </w:rPr>
              <w:t>Correct</w:t>
            </w:r>
          </w:p>
        </w:tc>
        <w:tc>
          <w:tcPr>
            <w:tcW w:w="850" w:type="dxa"/>
            <w:vAlign w:val="center"/>
          </w:tcPr>
          <w:p w14:paraId="7C497EB1" w14:textId="77777777" w:rsidR="002302AE" w:rsidRPr="00493FC4" w:rsidRDefault="002302AE" w:rsidP="004826FF">
            <w:pPr>
              <w:pStyle w:val="Table"/>
              <w:keepNext/>
              <w:keepLines/>
              <w:rPr>
                <w:b/>
                <w:bCs/>
              </w:rPr>
            </w:pPr>
            <w:r w:rsidRPr="00493FC4">
              <w:rPr>
                <w:b/>
                <w:bCs/>
              </w:rPr>
              <w:t>Errors</w:t>
            </w:r>
          </w:p>
        </w:tc>
      </w:tr>
      <w:tr w:rsidR="002302AE" w14:paraId="0E2973B6" w14:textId="77777777" w:rsidTr="004826FF">
        <w:trPr>
          <w:trHeight w:val="283"/>
          <w:jc w:val="center"/>
        </w:trPr>
        <w:tc>
          <w:tcPr>
            <w:tcW w:w="964" w:type="dxa"/>
            <w:tcBorders>
              <w:right w:val="single" w:sz="4" w:space="0" w:color="auto"/>
            </w:tcBorders>
            <w:vAlign w:val="center"/>
          </w:tcPr>
          <w:p w14:paraId="2E08E5F2" w14:textId="77777777" w:rsidR="002302AE" w:rsidRPr="00493FC4" w:rsidRDefault="002302AE" w:rsidP="004826FF">
            <w:pPr>
              <w:pStyle w:val="Table"/>
              <w:keepNext/>
              <w:keepLines/>
              <w:rPr>
                <w:b/>
                <w:bCs/>
              </w:rPr>
            </w:pPr>
            <w:r w:rsidRPr="00493FC4">
              <w:rPr>
                <w:b/>
                <w:bCs/>
              </w:rPr>
              <w:t>220</w:t>
            </w:r>
          </w:p>
        </w:tc>
        <w:tc>
          <w:tcPr>
            <w:tcW w:w="680" w:type="dxa"/>
            <w:tcBorders>
              <w:top w:val="single" w:sz="12" w:space="0" w:color="auto"/>
              <w:left w:val="single" w:sz="4" w:space="0" w:color="auto"/>
              <w:bottom w:val="nil"/>
            </w:tcBorders>
            <w:vAlign w:val="center"/>
          </w:tcPr>
          <w:p w14:paraId="266A4B3C" w14:textId="77777777" w:rsidR="002302AE" w:rsidRDefault="002302AE" w:rsidP="004826FF">
            <w:pPr>
              <w:pStyle w:val="Table"/>
              <w:keepNext/>
              <w:keepLines/>
              <w:jc w:val="center"/>
            </w:pPr>
            <w:r>
              <w:t>1</w:t>
            </w:r>
          </w:p>
        </w:tc>
        <w:tc>
          <w:tcPr>
            <w:tcW w:w="680" w:type="dxa"/>
            <w:tcBorders>
              <w:top w:val="single" w:sz="12" w:space="0" w:color="auto"/>
              <w:bottom w:val="nil"/>
            </w:tcBorders>
            <w:vAlign w:val="center"/>
          </w:tcPr>
          <w:p w14:paraId="56D4F9DD" w14:textId="77777777" w:rsidR="002302AE" w:rsidRDefault="002302AE" w:rsidP="004826FF">
            <w:pPr>
              <w:pStyle w:val="Table"/>
              <w:keepNext/>
              <w:keepLines/>
              <w:jc w:val="center"/>
            </w:pPr>
            <w:r>
              <w:t>1</w:t>
            </w:r>
          </w:p>
        </w:tc>
        <w:tc>
          <w:tcPr>
            <w:tcW w:w="680" w:type="dxa"/>
            <w:tcBorders>
              <w:top w:val="single" w:sz="12" w:space="0" w:color="auto"/>
              <w:bottom w:val="nil"/>
            </w:tcBorders>
            <w:vAlign w:val="center"/>
          </w:tcPr>
          <w:p w14:paraId="43826E8C" w14:textId="77777777" w:rsidR="002302AE" w:rsidRDefault="002302AE" w:rsidP="004826FF">
            <w:pPr>
              <w:pStyle w:val="Table"/>
              <w:keepNext/>
              <w:keepLines/>
              <w:jc w:val="center"/>
            </w:pPr>
            <w:r>
              <w:t>1</w:t>
            </w:r>
          </w:p>
        </w:tc>
        <w:tc>
          <w:tcPr>
            <w:tcW w:w="680" w:type="dxa"/>
            <w:tcBorders>
              <w:top w:val="single" w:sz="12" w:space="0" w:color="auto"/>
              <w:bottom w:val="nil"/>
            </w:tcBorders>
            <w:vAlign w:val="center"/>
          </w:tcPr>
          <w:p w14:paraId="7DD7D3D6" w14:textId="77777777" w:rsidR="002302AE" w:rsidRDefault="002302AE" w:rsidP="004826FF">
            <w:pPr>
              <w:pStyle w:val="Table"/>
              <w:keepNext/>
              <w:keepLines/>
              <w:jc w:val="center"/>
            </w:pPr>
            <w:r>
              <w:t>1</w:t>
            </w:r>
          </w:p>
        </w:tc>
        <w:tc>
          <w:tcPr>
            <w:tcW w:w="680" w:type="dxa"/>
            <w:tcBorders>
              <w:top w:val="single" w:sz="12" w:space="0" w:color="auto"/>
              <w:bottom w:val="nil"/>
            </w:tcBorders>
            <w:vAlign w:val="center"/>
          </w:tcPr>
          <w:p w14:paraId="5BE6B6EC" w14:textId="77777777" w:rsidR="002302AE" w:rsidRDefault="002302AE" w:rsidP="004826FF">
            <w:pPr>
              <w:pStyle w:val="Table"/>
              <w:keepNext/>
              <w:keepLines/>
              <w:jc w:val="center"/>
            </w:pPr>
            <w:r>
              <w:t>1</w:t>
            </w:r>
          </w:p>
        </w:tc>
        <w:tc>
          <w:tcPr>
            <w:tcW w:w="680" w:type="dxa"/>
            <w:tcBorders>
              <w:top w:val="single" w:sz="12" w:space="0" w:color="auto"/>
              <w:bottom w:val="nil"/>
            </w:tcBorders>
            <w:vAlign w:val="center"/>
          </w:tcPr>
          <w:p w14:paraId="3D045114" w14:textId="77777777" w:rsidR="002302AE" w:rsidRDefault="002302AE" w:rsidP="004826FF">
            <w:pPr>
              <w:pStyle w:val="Table"/>
              <w:keepNext/>
              <w:keepLines/>
              <w:jc w:val="center"/>
            </w:pPr>
            <w:r>
              <w:t>1</w:t>
            </w:r>
          </w:p>
        </w:tc>
        <w:tc>
          <w:tcPr>
            <w:tcW w:w="680" w:type="dxa"/>
            <w:tcBorders>
              <w:top w:val="single" w:sz="12" w:space="0" w:color="auto"/>
              <w:bottom w:val="nil"/>
            </w:tcBorders>
            <w:vAlign w:val="center"/>
          </w:tcPr>
          <w:p w14:paraId="69A741D5" w14:textId="77777777" w:rsidR="002302AE" w:rsidRDefault="002302AE" w:rsidP="004826FF">
            <w:pPr>
              <w:pStyle w:val="Table"/>
              <w:keepNext/>
              <w:keepLines/>
              <w:jc w:val="center"/>
            </w:pPr>
            <w:r>
              <w:t>1</w:t>
            </w:r>
          </w:p>
        </w:tc>
        <w:tc>
          <w:tcPr>
            <w:tcW w:w="680" w:type="dxa"/>
            <w:tcBorders>
              <w:top w:val="single" w:sz="12" w:space="0" w:color="auto"/>
              <w:bottom w:val="nil"/>
              <w:right w:val="single" w:sz="4" w:space="0" w:color="auto"/>
            </w:tcBorders>
            <w:vAlign w:val="center"/>
          </w:tcPr>
          <w:p w14:paraId="509572DA" w14:textId="77777777" w:rsidR="002302AE" w:rsidRDefault="002302AE" w:rsidP="004826FF">
            <w:pPr>
              <w:pStyle w:val="Table"/>
              <w:keepNext/>
              <w:keepLines/>
              <w:jc w:val="center"/>
            </w:pPr>
            <w:r>
              <w:t>1</w:t>
            </w:r>
          </w:p>
        </w:tc>
        <w:tc>
          <w:tcPr>
            <w:tcW w:w="850" w:type="dxa"/>
            <w:tcBorders>
              <w:left w:val="single" w:sz="4" w:space="0" w:color="auto"/>
            </w:tcBorders>
            <w:vAlign w:val="center"/>
          </w:tcPr>
          <w:p w14:paraId="1063F34F" w14:textId="77777777" w:rsidR="002302AE" w:rsidRPr="009F1B2F" w:rsidRDefault="002302AE" w:rsidP="004826FF">
            <w:pPr>
              <w:pStyle w:val="Table"/>
              <w:keepNext/>
              <w:keepLines/>
              <w:jc w:val="center"/>
              <w:rPr>
                <w:b/>
                <w:bCs/>
              </w:rPr>
            </w:pPr>
            <w:r w:rsidRPr="009F1B2F">
              <w:rPr>
                <w:b/>
                <w:bCs/>
              </w:rPr>
              <w:t>2</w:t>
            </w:r>
          </w:p>
        </w:tc>
        <w:tc>
          <w:tcPr>
            <w:tcW w:w="850" w:type="dxa"/>
            <w:vAlign w:val="center"/>
          </w:tcPr>
          <w:p w14:paraId="6579D691" w14:textId="77777777" w:rsidR="002302AE" w:rsidRPr="009F1B2F" w:rsidRDefault="002302AE" w:rsidP="004826FF">
            <w:pPr>
              <w:pStyle w:val="Table"/>
              <w:keepNext/>
              <w:keepLines/>
              <w:jc w:val="center"/>
              <w:rPr>
                <w:b/>
                <w:bCs/>
              </w:rPr>
            </w:pPr>
            <w:r w:rsidRPr="009F1B2F">
              <w:rPr>
                <w:b/>
                <w:bCs/>
              </w:rPr>
              <w:t>8</w:t>
            </w:r>
          </w:p>
        </w:tc>
      </w:tr>
      <w:tr w:rsidR="002302AE" w14:paraId="01D1225E" w14:textId="77777777" w:rsidTr="004826FF">
        <w:trPr>
          <w:trHeight w:val="283"/>
          <w:jc w:val="center"/>
        </w:trPr>
        <w:tc>
          <w:tcPr>
            <w:tcW w:w="964" w:type="dxa"/>
            <w:tcBorders>
              <w:right w:val="single" w:sz="4" w:space="0" w:color="auto"/>
            </w:tcBorders>
            <w:vAlign w:val="center"/>
          </w:tcPr>
          <w:p w14:paraId="6748CA55" w14:textId="77777777" w:rsidR="002302AE" w:rsidRPr="00493FC4" w:rsidRDefault="002302AE" w:rsidP="004826FF">
            <w:pPr>
              <w:pStyle w:val="Table"/>
              <w:keepNext/>
              <w:keepLines/>
              <w:rPr>
                <w:b/>
                <w:bCs/>
              </w:rPr>
            </w:pPr>
            <w:r w:rsidRPr="00493FC4">
              <w:rPr>
                <w:b/>
                <w:bCs/>
              </w:rPr>
              <w:t>62</w:t>
            </w:r>
          </w:p>
        </w:tc>
        <w:tc>
          <w:tcPr>
            <w:tcW w:w="680" w:type="dxa"/>
            <w:tcBorders>
              <w:top w:val="nil"/>
              <w:left w:val="single" w:sz="4" w:space="0" w:color="auto"/>
              <w:bottom w:val="nil"/>
            </w:tcBorders>
            <w:vAlign w:val="center"/>
          </w:tcPr>
          <w:p w14:paraId="6E870813" w14:textId="77777777" w:rsidR="002302AE" w:rsidRDefault="002302AE" w:rsidP="004826FF">
            <w:pPr>
              <w:pStyle w:val="Table"/>
              <w:keepNext/>
              <w:keepLines/>
              <w:jc w:val="center"/>
            </w:pPr>
            <w:r>
              <w:t>0</w:t>
            </w:r>
          </w:p>
        </w:tc>
        <w:tc>
          <w:tcPr>
            <w:tcW w:w="680" w:type="dxa"/>
            <w:tcBorders>
              <w:top w:val="nil"/>
              <w:bottom w:val="nil"/>
            </w:tcBorders>
            <w:vAlign w:val="center"/>
          </w:tcPr>
          <w:p w14:paraId="4D4DC201" w14:textId="77777777" w:rsidR="002302AE" w:rsidRDefault="002302AE" w:rsidP="004826FF">
            <w:pPr>
              <w:pStyle w:val="Table"/>
              <w:keepNext/>
              <w:keepLines/>
              <w:jc w:val="center"/>
            </w:pPr>
            <w:r>
              <w:t>0</w:t>
            </w:r>
          </w:p>
        </w:tc>
        <w:tc>
          <w:tcPr>
            <w:tcW w:w="680" w:type="dxa"/>
            <w:tcBorders>
              <w:top w:val="nil"/>
              <w:bottom w:val="nil"/>
            </w:tcBorders>
            <w:vAlign w:val="center"/>
          </w:tcPr>
          <w:p w14:paraId="3B187901" w14:textId="77777777" w:rsidR="002302AE" w:rsidRDefault="002302AE" w:rsidP="004826FF">
            <w:pPr>
              <w:pStyle w:val="Table"/>
              <w:keepNext/>
              <w:keepLines/>
              <w:jc w:val="center"/>
            </w:pPr>
            <w:r>
              <w:t>0</w:t>
            </w:r>
          </w:p>
        </w:tc>
        <w:tc>
          <w:tcPr>
            <w:tcW w:w="680" w:type="dxa"/>
            <w:tcBorders>
              <w:top w:val="nil"/>
              <w:bottom w:val="nil"/>
            </w:tcBorders>
            <w:vAlign w:val="center"/>
          </w:tcPr>
          <w:p w14:paraId="34E6F0A2" w14:textId="77777777" w:rsidR="002302AE" w:rsidRDefault="002302AE" w:rsidP="004826FF">
            <w:pPr>
              <w:pStyle w:val="Table"/>
              <w:keepNext/>
              <w:keepLines/>
              <w:jc w:val="center"/>
            </w:pPr>
            <w:r>
              <w:t>0</w:t>
            </w:r>
          </w:p>
        </w:tc>
        <w:tc>
          <w:tcPr>
            <w:tcW w:w="680" w:type="dxa"/>
            <w:tcBorders>
              <w:top w:val="nil"/>
              <w:bottom w:val="nil"/>
            </w:tcBorders>
            <w:vAlign w:val="center"/>
          </w:tcPr>
          <w:p w14:paraId="1AAA4574" w14:textId="77777777" w:rsidR="002302AE" w:rsidRDefault="002302AE" w:rsidP="004826FF">
            <w:pPr>
              <w:pStyle w:val="Table"/>
              <w:keepNext/>
              <w:keepLines/>
              <w:jc w:val="center"/>
            </w:pPr>
            <w:r>
              <w:t>0</w:t>
            </w:r>
          </w:p>
        </w:tc>
        <w:tc>
          <w:tcPr>
            <w:tcW w:w="680" w:type="dxa"/>
            <w:tcBorders>
              <w:top w:val="nil"/>
              <w:bottom w:val="nil"/>
            </w:tcBorders>
            <w:vAlign w:val="center"/>
          </w:tcPr>
          <w:p w14:paraId="11373B60" w14:textId="77777777" w:rsidR="002302AE" w:rsidRDefault="002302AE" w:rsidP="004826FF">
            <w:pPr>
              <w:pStyle w:val="Table"/>
              <w:keepNext/>
              <w:keepLines/>
              <w:jc w:val="center"/>
            </w:pPr>
            <w:r>
              <w:t>0</w:t>
            </w:r>
          </w:p>
        </w:tc>
        <w:tc>
          <w:tcPr>
            <w:tcW w:w="680" w:type="dxa"/>
            <w:tcBorders>
              <w:top w:val="nil"/>
              <w:bottom w:val="nil"/>
            </w:tcBorders>
            <w:vAlign w:val="center"/>
          </w:tcPr>
          <w:p w14:paraId="0EED8940" w14:textId="77777777" w:rsidR="002302AE" w:rsidRDefault="002302AE" w:rsidP="004826FF">
            <w:pPr>
              <w:pStyle w:val="Table"/>
              <w:keepNext/>
              <w:keepLines/>
              <w:jc w:val="center"/>
            </w:pPr>
            <w:r>
              <w:t>0</w:t>
            </w:r>
          </w:p>
        </w:tc>
        <w:tc>
          <w:tcPr>
            <w:tcW w:w="680" w:type="dxa"/>
            <w:tcBorders>
              <w:top w:val="nil"/>
              <w:bottom w:val="nil"/>
              <w:right w:val="single" w:sz="4" w:space="0" w:color="auto"/>
            </w:tcBorders>
            <w:vAlign w:val="center"/>
          </w:tcPr>
          <w:p w14:paraId="49B718A4" w14:textId="77777777" w:rsidR="002302AE" w:rsidRDefault="002302AE" w:rsidP="004826FF">
            <w:pPr>
              <w:pStyle w:val="Table"/>
              <w:keepNext/>
              <w:keepLines/>
              <w:jc w:val="center"/>
            </w:pPr>
            <w:r>
              <w:t>0</w:t>
            </w:r>
          </w:p>
        </w:tc>
        <w:tc>
          <w:tcPr>
            <w:tcW w:w="850" w:type="dxa"/>
            <w:tcBorders>
              <w:left w:val="single" w:sz="4" w:space="0" w:color="auto"/>
            </w:tcBorders>
            <w:vAlign w:val="center"/>
          </w:tcPr>
          <w:p w14:paraId="103934DB" w14:textId="77777777" w:rsidR="002302AE" w:rsidRPr="009F1B2F" w:rsidRDefault="002302AE" w:rsidP="004826FF">
            <w:pPr>
              <w:pStyle w:val="Table"/>
              <w:keepNext/>
              <w:keepLines/>
              <w:jc w:val="center"/>
              <w:rPr>
                <w:b/>
                <w:bCs/>
              </w:rPr>
            </w:pPr>
            <w:r w:rsidRPr="009F1B2F">
              <w:rPr>
                <w:b/>
                <w:bCs/>
              </w:rPr>
              <w:t>1</w:t>
            </w:r>
          </w:p>
        </w:tc>
        <w:tc>
          <w:tcPr>
            <w:tcW w:w="850" w:type="dxa"/>
            <w:vAlign w:val="center"/>
          </w:tcPr>
          <w:p w14:paraId="7DAD70E6" w14:textId="77777777" w:rsidR="002302AE" w:rsidRPr="009F1B2F" w:rsidRDefault="002302AE" w:rsidP="004826FF">
            <w:pPr>
              <w:pStyle w:val="Table"/>
              <w:keepNext/>
              <w:keepLines/>
              <w:jc w:val="center"/>
              <w:rPr>
                <w:b/>
                <w:bCs/>
              </w:rPr>
            </w:pPr>
            <w:r w:rsidRPr="009F1B2F">
              <w:rPr>
                <w:b/>
                <w:bCs/>
              </w:rPr>
              <w:t>8</w:t>
            </w:r>
          </w:p>
        </w:tc>
      </w:tr>
      <w:tr w:rsidR="002302AE" w14:paraId="1B728CC8" w14:textId="77777777" w:rsidTr="004826FF">
        <w:trPr>
          <w:trHeight w:val="283"/>
          <w:jc w:val="center"/>
        </w:trPr>
        <w:tc>
          <w:tcPr>
            <w:tcW w:w="964" w:type="dxa"/>
            <w:tcBorders>
              <w:right w:val="single" w:sz="4" w:space="0" w:color="auto"/>
            </w:tcBorders>
            <w:vAlign w:val="center"/>
          </w:tcPr>
          <w:p w14:paraId="4F201889" w14:textId="77777777" w:rsidR="002302AE" w:rsidRPr="00493FC4" w:rsidRDefault="002302AE" w:rsidP="004826FF">
            <w:pPr>
              <w:pStyle w:val="Table"/>
              <w:keepNext/>
              <w:keepLines/>
              <w:rPr>
                <w:b/>
                <w:bCs/>
              </w:rPr>
            </w:pPr>
            <w:r w:rsidRPr="00493FC4">
              <w:rPr>
                <w:b/>
                <w:bCs/>
              </w:rPr>
              <w:t>71</w:t>
            </w:r>
          </w:p>
        </w:tc>
        <w:tc>
          <w:tcPr>
            <w:tcW w:w="680" w:type="dxa"/>
            <w:tcBorders>
              <w:top w:val="nil"/>
              <w:left w:val="single" w:sz="4" w:space="0" w:color="auto"/>
              <w:bottom w:val="nil"/>
            </w:tcBorders>
            <w:vAlign w:val="center"/>
          </w:tcPr>
          <w:p w14:paraId="1D5A15F1" w14:textId="77777777" w:rsidR="002302AE" w:rsidRDefault="002302AE" w:rsidP="004826FF">
            <w:pPr>
              <w:pStyle w:val="Table"/>
              <w:keepNext/>
              <w:keepLines/>
              <w:jc w:val="center"/>
            </w:pPr>
            <w:r>
              <w:t>0</w:t>
            </w:r>
          </w:p>
        </w:tc>
        <w:tc>
          <w:tcPr>
            <w:tcW w:w="680" w:type="dxa"/>
            <w:tcBorders>
              <w:top w:val="nil"/>
              <w:bottom w:val="nil"/>
            </w:tcBorders>
            <w:vAlign w:val="center"/>
          </w:tcPr>
          <w:p w14:paraId="240884B0" w14:textId="77777777" w:rsidR="002302AE" w:rsidRDefault="002302AE" w:rsidP="004826FF">
            <w:pPr>
              <w:pStyle w:val="Table"/>
              <w:keepNext/>
              <w:keepLines/>
              <w:jc w:val="center"/>
            </w:pPr>
            <w:r>
              <w:t>0</w:t>
            </w:r>
          </w:p>
        </w:tc>
        <w:tc>
          <w:tcPr>
            <w:tcW w:w="680" w:type="dxa"/>
            <w:tcBorders>
              <w:top w:val="nil"/>
              <w:bottom w:val="nil"/>
            </w:tcBorders>
            <w:vAlign w:val="center"/>
          </w:tcPr>
          <w:p w14:paraId="75D70802" w14:textId="77777777" w:rsidR="002302AE" w:rsidRDefault="002302AE" w:rsidP="004826FF">
            <w:pPr>
              <w:pStyle w:val="Table"/>
              <w:keepNext/>
              <w:keepLines/>
              <w:jc w:val="center"/>
            </w:pPr>
            <w:r>
              <w:t>0</w:t>
            </w:r>
          </w:p>
        </w:tc>
        <w:tc>
          <w:tcPr>
            <w:tcW w:w="680" w:type="dxa"/>
            <w:tcBorders>
              <w:top w:val="nil"/>
              <w:bottom w:val="nil"/>
            </w:tcBorders>
            <w:vAlign w:val="center"/>
          </w:tcPr>
          <w:p w14:paraId="555B3E25" w14:textId="77777777" w:rsidR="002302AE" w:rsidRDefault="002302AE" w:rsidP="004826FF">
            <w:pPr>
              <w:pStyle w:val="Table"/>
              <w:keepNext/>
              <w:keepLines/>
              <w:jc w:val="center"/>
            </w:pPr>
            <w:r>
              <w:t>0</w:t>
            </w:r>
          </w:p>
        </w:tc>
        <w:tc>
          <w:tcPr>
            <w:tcW w:w="680" w:type="dxa"/>
            <w:tcBorders>
              <w:top w:val="nil"/>
              <w:bottom w:val="nil"/>
            </w:tcBorders>
            <w:vAlign w:val="center"/>
          </w:tcPr>
          <w:p w14:paraId="286BF061" w14:textId="77777777" w:rsidR="002302AE" w:rsidRDefault="002302AE" w:rsidP="004826FF">
            <w:pPr>
              <w:pStyle w:val="Table"/>
              <w:keepNext/>
              <w:keepLines/>
              <w:jc w:val="center"/>
            </w:pPr>
            <w:r>
              <w:t>0</w:t>
            </w:r>
          </w:p>
        </w:tc>
        <w:tc>
          <w:tcPr>
            <w:tcW w:w="680" w:type="dxa"/>
            <w:tcBorders>
              <w:top w:val="nil"/>
              <w:bottom w:val="nil"/>
            </w:tcBorders>
            <w:vAlign w:val="center"/>
          </w:tcPr>
          <w:p w14:paraId="4FF17209" w14:textId="77777777" w:rsidR="002302AE" w:rsidRDefault="002302AE" w:rsidP="004826FF">
            <w:pPr>
              <w:pStyle w:val="Table"/>
              <w:keepNext/>
              <w:keepLines/>
              <w:jc w:val="center"/>
            </w:pPr>
            <w:r>
              <w:t>0</w:t>
            </w:r>
          </w:p>
        </w:tc>
        <w:tc>
          <w:tcPr>
            <w:tcW w:w="680" w:type="dxa"/>
            <w:tcBorders>
              <w:top w:val="nil"/>
              <w:bottom w:val="nil"/>
            </w:tcBorders>
            <w:vAlign w:val="center"/>
          </w:tcPr>
          <w:p w14:paraId="7CB090F7" w14:textId="77777777" w:rsidR="002302AE" w:rsidRDefault="002302AE" w:rsidP="004826FF">
            <w:pPr>
              <w:pStyle w:val="Table"/>
              <w:keepNext/>
              <w:keepLines/>
              <w:jc w:val="center"/>
            </w:pPr>
            <w:r>
              <w:t>0</w:t>
            </w:r>
          </w:p>
        </w:tc>
        <w:tc>
          <w:tcPr>
            <w:tcW w:w="680" w:type="dxa"/>
            <w:tcBorders>
              <w:top w:val="nil"/>
              <w:bottom w:val="nil"/>
              <w:right w:val="single" w:sz="4" w:space="0" w:color="auto"/>
            </w:tcBorders>
            <w:vAlign w:val="center"/>
          </w:tcPr>
          <w:p w14:paraId="1CB661CC" w14:textId="77777777" w:rsidR="002302AE" w:rsidRDefault="002302AE" w:rsidP="004826FF">
            <w:pPr>
              <w:pStyle w:val="Table"/>
              <w:keepNext/>
              <w:keepLines/>
              <w:jc w:val="center"/>
            </w:pPr>
            <w:r>
              <w:t>0</w:t>
            </w:r>
          </w:p>
        </w:tc>
        <w:tc>
          <w:tcPr>
            <w:tcW w:w="850" w:type="dxa"/>
            <w:tcBorders>
              <w:left w:val="single" w:sz="4" w:space="0" w:color="auto"/>
            </w:tcBorders>
            <w:vAlign w:val="center"/>
          </w:tcPr>
          <w:p w14:paraId="1BD29193" w14:textId="77777777" w:rsidR="002302AE" w:rsidRPr="009F1B2F" w:rsidRDefault="002302AE" w:rsidP="004826FF">
            <w:pPr>
              <w:pStyle w:val="Table"/>
              <w:keepNext/>
              <w:keepLines/>
              <w:jc w:val="center"/>
              <w:rPr>
                <w:b/>
                <w:bCs/>
              </w:rPr>
            </w:pPr>
            <w:r w:rsidRPr="009F1B2F">
              <w:rPr>
                <w:b/>
                <w:bCs/>
              </w:rPr>
              <w:t>1</w:t>
            </w:r>
          </w:p>
        </w:tc>
        <w:tc>
          <w:tcPr>
            <w:tcW w:w="850" w:type="dxa"/>
            <w:vAlign w:val="center"/>
          </w:tcPr>
          <w:p w14:paraId="78276C4C" w14:textId="77777777" w:rsidR="002302AE" w:rsidRPr="009F1B2F" w:rsidRDefault="002302AE" w:rsidP="004826FF">
            <w:pPr>
              <w:pStyle w:val="Table"/>
              <w:keepNext/>
              <w:keepLines/>
              <w:jc w:val="center"/>
              <w:rPr>
                <w:b/>
                <w:bCs/>
              </w:rPr>
            </w:pPr>
            <w:r w:rsidRPr="009F1B2F">
              <w:rPr>
                <w:b/>
                <w:bCs/>
              </w:rPr>
              <w:t>8</w:t>
            </w:r>
          </w:p>
        </w:tc>
      </w:tr>
      <w:tr w:rsidR="002302AE" w14:paraId="7E9E3E62" w14:textId="77777777" w:rsidTr="004826FF">
        <w:trPr>
          <w:trHeight w:val="283"/>
          <w:jc w:val="center"/>
        </w:trPr>
        <w:tc>
          <w:tcPr>
            <w:tcW w:w="964" w:type="dxa"/>
            <w:tcBorders>
              <w:right w:val="single" w:sz="4" w:space="0" w:color="auto"/>
            </w:tcBorders>
            <w:vAlign w:val="center"/>
          </w:tcPr>
          <w:p w14:paraId="148FA129" w14:textId="77777777" w:rsidR="002302AE" w:rsidRPr="00493FC4" w:rsidRDefault="002302AE" w:rsidP="004826FF">
            <w:pPr>
              <w:pStyle w:val="Table"/>
              <w:keepNext/>
              <w:keepLines/>
              <w:rPr>
                <w:b/>
                <w:bCs/>
              </w:rPr>
            </w:pPr>
            <w:r w:rsidRPr="00493FC4">
              <w:rPr>
                <w:b/>
                <w:bCs/>
              </w:rPr>
              <w:t>97</w:t>
            </w:r>
          </w:p>
        </w:tc>
        <w:tc>
          <w:tcPr>
            <w:tcW w:w="680" w:type="dxa"/>
            <w:tcBorders>
              <w:top w:val="nil"/>
              <w:left w:val="single" w:sz="4" w:space="0" w:color="auto"/>
              <w:bottom w:val="nil"/>
            </w:tcBorders>
            <w:vAlign w:val="center"/>
          </w:tcPr>
          <w:p w14:paraId="652666D4" w14:textId="77777777" w:rsidR="002302AE" w:rsidRDefault="002302AE" w:rsidP="004826FF">
            <w:pPr>
              <w:pStyle w:val="Table"/>
              <w:keepNext/>
              <w:keepLines/>
              <w:jc w:val="center"/>
            </w:pPr>
            <w:r>
              <w:t>1</w:t>
            </w:r>
          </w:p>
        </w:tc>
        <w:tc>
          <w:tcPr>
            <w:tcW w:w="680" w:type="dxa"/>
            <w:tcBorders>
              <w:top w:val="nil"/>
              <w:bottom w:val="nil"/>
            </w:tcBorders>
            <w:vAlign w:val="center"/>
          </w:tcPr>
          <w:p w14:paraId="0D43B10E" w14:textId="77777777" w:rsidR="002302AE" w:rsidRDefault="002302AE" w:rsidP="004826FF">
            <w:pPr>
              <w:pStyle w:val="Table"/>
              <w:keepNext/>
              <w:keepLines/>
              <w:jc w:val="center"/>
            </w:pPr>
            <w:r>
              <w:t>1</w:t>
            </w:r>
          </w:p>
        </w:tc>
        <w:tc>
          <w:tcPr>
            <w:tcW w:w="680" w:type="dxa"/>
            <w:tcBorders>
              <w:top w:val="nil"/>
              <w:bottom w:val="nil"/>
            </w:tcBorders>
            <w:vAlign w:val="center"/>
          </w:tcPr>
          <w:p w14:paraId="78EC17FC" w14:textId="77777777" w:rsidR="002302AE" w:rsidRDefault="002302AE" w:rsidP="004826FF">
            <w:pPr>
              <w:pStyle w:val="Table"/>
              <w:keepNext/>
              <w:keepLines/>
              <w:jc w:val="center"/>
            </w:pPr>
            <w:r>
              <w:t>1</w:t>
            </w:r>
          </w:p>
        </w:tc>
        <w:tc>
          <w:tcPr>
            <w:tcW w:w="680" w:type="dxa"/>
            <w:tcBorders>
              <w:top w:val="nil"/>
              <w:bottom w:val="nil"/>
            </w:tcBorders>
            <w:vAlign w:val="center"/>
          </w:tcPr>
          <w:p w14:paraId="14611DB4" w14:textId="77777777" w:rsidR="002302AE" w:rsidRDefault="002302AE" w:rsidP="004826FF">
            <w:pPr>
              <w:pStyle w:val="Table"/>
              <w:keepNext/>
              <w:keepLines/>
              <w:jc w:val="center"/>
            </w:pPr>
            <w:r>
              <w:t>1</w:t>
            </w:r>
          </w:p>
        </w:tc>
        <w:tc>
          <w:tcPr>
            <w:tcW w:w="680" w:type="dxa"/>
            <w:tcBorders>
              <w:top w:val="nil"/>
              <w:bottom w:val="nil"/>
            </w:tcBorders>
            <w:vAlign w:val="center"/>
          </w:tcPr>
          <w:p w14:paraId="6CBD3F4E" w14:textId="77777777" w:rsidR="002302AE" w:rsidRDefault="002302AE" w:rsidP="004826FF">
            <w:pPr>
              <w:pStyle w:val="Table"/>
              <w:keepNext/>
              <w:keepLines/>
              <w:jc w:val="center"/>
            </w:pPr>
            <w:r>
              <w:t>1</w:t>
            </w:r>
          </w:p>
        </w:tc>
        <w:tc>
          <w:tcPr>
            <w:tcW w:w="680" w:type="dxa"/>
            <w:tcBorders>
              <w:top w:val="nil"/>
              <w:bottom w:val="nil"/>
            </w:tcBorders>
            <w:vAlign w:val="center"/>
          </w:tcPr>
          <w:p w14:paraId="33328707" w14:textId="77777777" w:rsidR="002302AE" w:rsidRDefault="002302AE" w:rsidP="004826FF">
            <w:pPr>
              <w:pStyle w:val="Table"/>
              <w:keepNext/>
              <w:keepLines/>
              <w:jc w:val="center"/>
            </w:pPr>
            <w:r>
              <w:t>1</w:t>
            </w:r>
          </w:p>
        </w:tc>
        <w:tc>
          <w:tcPr>
            <w:tcW w:w="680" w:type="dxa"/>
            <w:tcBorders>
              <w:top w:val="nil"/>
              <w:bottom w:val="nil"/>
            </w:tcBorders>
            <w:vAlign w:val="center"/>
          </w:tcPr>
          <w:p w14:paraId="3472DC67" w14:textId="77777777" w:rsidR="002302AE" w:rsidRDefault="002302AE" w:rsidP="004826FF">
            <w:pPr>
              <w:pStyle w:val="Table"/>
              <w:keepNext/>
              <w:keepLines/>
              <w:jc w:val="center"/>
            </w:pPr>
            <w:r>
              <w:t>1</w:t>
            </w:r>
          </w:p>
        </w:tc>
        <w:tc>
          <w:tcPr>
            <w:tcW w:w="680" w:type="dxa"/>
            <w:tcBorders>
              <w:top w:val="nil"/>
              <w:bottom w:val="nil"/>
              <w:right w:val="single" w:sz="4" w:space="0" w:color="auto"/>
            </w:tcBorders>
            <w:shd w:val="clear" w:color="auto" w:fill="EAEAEA" w:themeFill="accent3" w:themeFillTint="33"/>
            <w:vAlign w:val="center"/>
          </w:tcPr>
          <w:p w14:paraId="357E327C" w14:textId="77777777" w:rsidR="002302AE" w:rsidRDefault="002302AE" w:rsidP="004826FF">
            <w:pPr>
              <w:pStyle w:val="Table"/>
              <w:keepNext/>
              <w:keepLines/>
              <w:jc w:val="center"/>
            </w:pPr>
            <w:r>
              <w:t>0</w:t>
            </w:r>
          </w:p>
        </w:tc>
        <w:tc>
          <w:tcPr>
            <w:tcW w:w="850" w:type="dxa"/>
            <w:tcBorders>
              <w:left w:val="single" w:sz="4" w:space="0" w:color="auto"/>
            </w:tcBorders>
            <w:vAlign w:val="center"/>
          </w:tcPr>
          <w:p w14:paraId="45639B6F" w14:textId="77777777" w:rsidR="002302AE" w:rsidRPr="009F1B2F" w:rsidRDefault="002302AE" w:rsidP="004826FF">
            <w:pPr>
              <w:pStyle w:val="Table"/>
              <w:keepNext/>
              <w:keepLines/>
              <w:jc w:val="center"/>
              <w:rPr>
                <w:b/>
                <w:bCs/>
              </w:rPr>
            </w:pPr>
            <w:r w:rsidRPr="009F1B2F">
              <w:rPr>
                <w:b/>
                <w:bCs/>
              </w:rPr>
              <w:t>0</w:t>
            </w:r>
          </w:p>
        </w:tc>
        <w:tc>
          <w:tcPr>
            <w:tcW w:w="850" w:type="dxa"/>
            <w:vAlign w:val="center"/>
          </w:tcPr>
          <w:p w14:paraId="194EC9BE" w14:textId="77777777" w:rsidR="002302AE" w:rsidRPr="009F1B2F" w:rsidRDefault="002302AE" w:rsidP="004826FF">
            <w:pPr>
              <w:pStyle w:val="Table"/>
              <w:keepNext/>
              <w:keepLines/>
              <w:jc w:val="center"/>
              <w:rPr>
                <w:b/>
                <w:bCs/>
              </w:rPr>
            </w:pPr>
            <w:r w:rsidRPr="009F1B2F">
              <w:rPr>
                <w:b/>
                <w:bCs/>
              </w:rPr>
              <w:t>7</w:t>
            </w:r>
          </w:p>
        </w:tc>
      </w:tr>
      <w:tr w:rsidR="002302AE" w14:paraId="113E39E6" w14:textId="77777777" w:rsidTr="004826FF">
        <w:trPr>
          <w:trHeight w:val="283"/>
          <w:jc w:val="center"/>
        </w:trPr>
        <w:tc>
          <w:tcPr>
            <w:tcW w:w="964" w:type="dxa"/>
            <w:tcBorders>
              <w:right w:val="single" w:sz="4" w:space="0" w:color="auto"/>
            </w:tcBorders>
            <w:vAlign w:val="center"/>
          </w:tcPr>
          <w:p w14:paraId="17CC36EE" w14:textId="77777777" w:rsidR="002302AE" w:rsidRPr="00493FC4" w:rsidRDefault="002302AE" w:rsidP="004826FF">
            <w:pPr>
              <w:pStyle w:val="Table"/>
              <w:keepNext/>
              <w:keepLines/>
              <w:rPr>
                <w:b/>
                <w:bCs/>
              </w:rPr>
            </w:pPr>
            <w:r w:rsidRPr="00493FC4">
              <w:rPr>
                <w:b/>
                <w:bCs/>
              </w:rPr>
              <w:t>17</w:t>
            </w:r>
          </w:p>
        </w:tc>
        <w:tc>
          <w:tcPr>
            <w:tcW w:w="680" w:type="dxa"/>
            <w:tcBorders>
              <w:top w:val="nil"/>
              <w:left w:val="single" w:sz="4" w:space="0" w:color="auto"/>
              <w:bottom w:val="nil"/>
            </w:tcBorders>
            <w:vAlign w:val="center"/>
          </w:tcPr>
          <w:p w14:paraId="10640FB9" w14:textId="77777777" w:rsidR="002302AE" w:rsidRDefault="002302AE" w:rsidP="004826FF">
            <w:pPr>
              <w:pStyle w:val="Table"/>
              <w:keepNext/>
              <w:keepLines/>
              <w:jc w:val="center"/>
            </w:pPr>
            <w:r>
              <w:t>1</w:t>
            </w:r>
          </w:p>
        </w:tc>
        <w:tc>
          <w:tcPr>
            <w:tcW w:w="680" w:type="dxa"/>
            <w:tcBorders>
              <w:top w:val="nil"/>
              <w:bottom w:val="nil"/>
            </w:tcBorders>
            <w:shd w:val="clear" w:color="auto" w:fill="EFEFEF" w:themeFill="accent2" w:themeFillTint="33"/>
            <w:vAlign w:val="center"/>
          </w:tcPr>
          <w:p w14:paraId="69BBD5B7" w14:textId="77777777" w:rsidR="002302AE" w:rsidRDefault="002302AE" w:rsidP="004826FF">
            <w:pPr>
              <w:pStyle w:val="Table"/>
              <w:keepNext/>
              <w:keepLines/>
              <w:jc w:val="center"/>
            </w:pPr>
            <w:r>
              <w:t>0</w:t>
            </w:r>
          </w:p>
        </w:tc>
        <w:tc>
          <w:tcPr>
            <w:tcW w:w="680" w:type="dxa"/>
            <w:tcBorders>
              <w:top w:val="nil"/>
              <w:bottom w:val="nil"/>
            </w:tcBorders>
            <w:vAlign w:val="center"/>
          </w:tcPr>
          <w:p w14:paraId="6602BF72" w14:textId="77777777" w:rsidR="002302AE" w:rsidRDefault="002302AE" w:rsidP="004826FF">
            <w:pPr>
              <w:pStyle w:val="Table"/>
              <w:keepNext/>
              <w:keepLines/>
              <w:jc w:val="center"/>
            </w:pPr>
            <w:r>
              <w:t>1</w:t>
            </w:r>
          </w:p>
        </w:tc>
        <w:tc>
          <w:tcPr>
            <w:tcW w:w="680" w:type="dxa"/>
            <w:tcBorders>
              <w:top w:val="nil"/>
              <w:bottom w:val="nil"/>
            </w:tcBorders>
            <w:vAlign w:val="center"/>
          </w:tcPr>
          <w:p w14:paraId="12775CD2" w14:textId="77777777" w:rsidR="002302AE" w:rsidRDefault="002302AE" w:rsidP="004826FF">
            <w:pPr>
              <w:pStyle w:val="Table"/>
              <w:keepNext/>
              <w:keepLines/>
              <w:jc w:val="center"/>
            </w:pPr>
            <w:r>
              <w:t>1</w:t>
            </w:r>
          </w:p>
        </w:tc>
        <w:tc>
          <w:tcPr>
            <w:tcW w:w="680" w:type="dxa"/>
            <w:tcBorders>
              <w:top w:val="nil"/>
              <w:bottom w:val="nil"/>
            </w:tcBorders>
            <w:vAlign w:val="center"/>
          </w:tcPr>
          <w:p w14:paraId="0830A70E" w14:textId="77777777" w:rsidR="002302AE" w:rsidRDefault="002302AE" w:rsidP="004826FF">
            <w:pPr>
              <w:pStyle w:val="Table"/>
              <w:keepNext/>
              <w:keepLines/>
              <w:jc w:val="center"/>
            </w:pPr>
            <w:r>
              <w:t>1</w:t>
            </w:r>
          </w:p>
        </w:tc>
        <w:tc>
          <w:tcPr>
            <w:tcW w:w="680" w:type="dxa"/>
            <w:tcBorders>
              <w:top w:val="nil"/>
              <w:bottom w:val="nil"/>
            </w:tcBorders>
            <w:vAlign w:val="center"/>
          </w:tcPr>
          <w:p w14:paraId="4D85717E" w14:textId="77777777" w:rsidR="002302AE" w:rsidRDefault="002302AE" w:rsidP="004826FF">
            <w:pPr>
              <w:pStyle w:val="Table"/>
              <w:keepNext/>
              <w:keepLines/>
              <w:jc w:val="center"/>
            </w:pPr>
            <w:r>
              <w:t>1</w:t>
            </w:r>
          </w:p>
        </w:tc>
        <w:tc>
          <w:tcPr>
            <w:tcW w:w="680" w:type="dxa"/>
            <w:tcBorders>
              <w:top w:val="nil"/>
              <w:bottom w:val="nil"/>
            </w:tcBorders>
            <w:vAlign w:val="center"/>
          </w:tcPr>
          <w:p w14:paraId="135FCB76" w14:textId="77777777" w:rsidR="002302AE" w:rsidRDefault="002302AE" w:rsidP="004826FF">
            <w:pPr>
              <w:pStyle w:val="Table"/>
              <w:keepNext/>
              <w:keepLines/>
              <w:jc w:val="center"/>
            </w:pPr>
            <w:r>
              <w:t>2</w:t>
            </w:r>
          </w:p>
        </w:tc>
        <w:tc>
          <w:tcPr>
            <w:tcW w:w="680" w:type="dxa"/>
            <w:tcBorders>
              <w:top w:val="nil"/>
              <w:bottom w:val="nil"/>
              <w:right w:val="single" w:sz="4" w:space="0" w:color="auto"/>
            </w:tcBorders>
            <w:vAlign w:val="center"/>
          </w:tcPr>
          <w:p w14:paraId="5D0D3BCB" w14:textId="77777777" w:rsidR="002302AE" w:rsidRDefault="002302AE" w:rsidP="004826FF">
            <w:pPr>
              <w:pStyle w:val="Table"/>
              <w:keepNext/>
              <w:keepLines/>
              <w:jc w:val="center"/>
            </w:pPr>
            <w:r>
              <w:t>1</w:t>
            </w:r>
          </w:p>
        </w:tc>
        <w:tc>
          <w:tcPr>
            <w:tcW w:w="850" w:type="dxa"/>
            <w:tcBorders>
              <w:left w:val="single" w:sz="4" w:space="0" w:color="auto"/>
            </w:tcBorders>
            <w:vAlign w:val="center"/>
          </w:tcPr>
          <w:p w14:paraId="5FBBB0FD" w14:textId="77777777" w:rsidR="002302AE" w:rsidRPr="009F1B2F" w:rsidRDefault="002302AE" w:rsidP="004826FF">
            <w:pPr>
              <w:pStyle w:val="Table"/>
              <w:keepNext/>
              <w:keepLines/>
              <w:jc w:val="center"/>
              <w:rPr>
                <w:b/>
                <w:bCs/>
              </w:rPr>
            </w:pPr>
            <w:r w:rsidRPr="009F1B2F">
              <w:rPr>
                <w:b/>
                <w:bCs/>
              </w:rPr>
              <w:t>0</w:t>
            </w:r>
          </w:p>
        </w:tc>
        <w:tc>
          <w:tcPr>
            <w:tcW w:w="850" w:type="dxa"/>
            <w:vAlign w:val="center"/>
          </w:tcPr>
          <w:p w14:paraId="3E81B65F" w14:textId="77777777" w:rsidR="002302AE" w:rsidRPr="009F1B2F" w:rsidRDefault="002302AE" w:rsidP="004826FF">
            <w:pPr>
              <w:pStyle w:val="Table"/>
              <w:keepNext/>
              <w:keepLines/>
              <w:jc w:val="center"/>
              <w:rPr>
                <w:b/>
                <w:bCs/>
              </w:rPr>
            </w:pPr>
            <w:r w:rsidRPr="009F1B2F">
              <w:rPr>
                <w:b/>
                <w:bCs/>
              </w:rPr>
              <w:t>7</w:t>
            </w:r>
          </w:p>
        </w:tc>
      </w:tr>
      <w:tr w:rsidR="002302AE" w14:paraId="23705602" w14:textId="77777777" w:rsidTr="004826FF">
        <w:trPr>
          <w:trHeight w:val="283"/>
          <w:jc w:val="center"/>
        </w:trPr>
        <w:tc>
          <w:tcPr>
            <w:tcW w:w="964" w:type="dxa"/>
            <w:tcBorders>
              <w:right w:val="single" w:sz="4" w:space="0" w:color="auto"/>
            </w:tcBorders>
            <w:vAlign w:val="center"/>
          </w:tcPr>
          <w:p w14:paraId="1B3FE8CD" w14:textId="77777777" w:rsidR="002302AE" w:rsidRPr="00493FC4" w:rsidRDefault="002302AE" w:rsidP="004826FF">
            <w:pPr>
              <w:pStyle w:val="Table"/>
              <w:keepNext/>
              <w:keepLines/>
              <w:rPr>
                <w:b/>
                <w:bCs/>
              </w:rPr>
            </w:pPr>
            <w:r w:rsidRPr="00493FC4">
              <w:rPr>
                <w:b/>
                <w:bCs/>
              </w:rPr>
              <w:t>208</w:t>
            </w:r>
          </w:p>
        </w:tc>
        <w:tc>
          <w:tcPr>
            <w:tcW w:w="680" w:type="dxa"/>
            <w:tcBorders>
              <w:top w:val="nil"/>
              <w:left w:val="single" w:sz="4" w:space="0" w:color="auto"/>
              <w:bottom w:val="nil"/>
            </w:tcBorders>
            <w:vAlign w:val="center"/>
          </w:tcPr>
          <w:p w14:paraId="7DD2B572" w14:textId="77777777" w:rsidR="002302AE" w:rsidRDefault="002302AE" w:rsidP="004826FF">
            <w:pPr>
              <w:pStyle w:val="Table"/>
              <w:keepNext/>
              <w:keepLines/>
              <w:jc w:val="center"/>
            </w:pPr>
            <w:r>
              <w:t>1</w:t>
            </w:r>
          </w:p>
        </w:tc>
        <w:tc>
          <w:tcPr>
            <w:tcW w:w="680" w:type="dxa"/>
            <w:tcBorders>
              <w:top w:val="nil"/>
              <w:bottom w:val="nil"/>
            </w:tcBorders>
            <w:vAlign w:val="center"/>
          </w:tcPr>
          <w:p w14:paraId="1787C05E" w14:textId="77777777" w:rsidR="002302AE" w:rsidRDefault="002302AE" w:rsidP="004826FF">
            <w:pPr>
              <w:pStyle w:val="Table"/>
              <w:keepNext/>
              <w:keepLines/>
              <w:jc w:val="center"/>
            </w:pPr>
            <w:r>
              <w:t>1</w:t>
            </w:r>
          </w:p>
        </w:tc>
        <w:tc>
          <w:tcPr>
            <w:tcW w:w="680" w:type="dxa"/>
            <w:tcBorders>
              <w:top w:val="nil"/>
              <w:bottom w:val="nil"/>
            </w:tcBorders>
            <w:vAlign w:val="center"/>
          </w:tcPr>
          <w:p w14:paraId="4DEB83A1" w14:textId="77777777" w:rsidR="002302AE" w:rsidRDefault="002302AE" w:rsidP="004826FF">
            <w:pPr>
              <w:pStyle w:val="Table"/>
              <w:keepNext/>
              <w:keepLines/>
              <w:jc w:val="center"/>
            </w:pPr>
            <w:r>
              <w:t>1</w:t>
            </w:r>
          </w:p>
        </w:tc>
        <w:tc>
          <w:tcPr>
            <w:tcW w:w="680" w:type="dxa"/>
            <w:tcBorders>
              <w:top w:val="nil"/>
              <w:bottom w:val="nil"/>
            </w:tcBorders>
            <w:vAlign w:val="center"/>
          </w:tcPr>
          <w:p w14:paraId="5F259B24" w14:textId="77777777" w:rsidR="002302AE" w:rsidRDefault="002302AE" w:rsidP="004826FF">
            <w:pPr>
              <w:pStyle w:val="Table"/>
              <w:keepNext/>
              <w:keepLines/>
              <w:jc w:val="center"/>
            </w:pPr>
            <w:r>
              <w:t>1</w:t>
            </w:r>
          </w:p>
        </w:tc>
        <w:tc>
          <w:tcPr>
            <w:tcW w:w="680" w:type="dxa"/>
            <w:tcBorders>
              <w:top w:val="nil"/>
              <w:bottom w:val="nil"/>
            </w:tcBorders>
            <w:vAlign w:val="center"/>
          </w:tcPr>
          <w:p w14:paraId="40BDA43F" w14:textId="77777777" w:rsidR="002302AE" w:rsidRDefault="002302AE" w:rsidP="004826FF">
            <w:pPr>
              <w:pStyle w:val="Table"/>
              <w:keepNext/>
              <w:keepLines/>
              <w:jc w:val="center"/>
            </w:pPr>
            <w:r>
              <w:t>1</w:t>
            </w:r>
          </w:p>
        </w:tc>
        <w:tc>
          <w:tcPr>
            <w:tcW w:w="680" w:type="dxa"/>
            <w:tcBorders>
              <w:top w:val="nil"/>
              <w:bottom w:val="nil"/>
            </w:tcBorders>
            <w:vAlign w:val="center"/>
          </w:tcPr>
          <w:p w14:paraId="4652DB81" w14:textId="77777777" w:rsidR="002302AE" w:rsidRDefault="002302AE" w:rsidP="004826FF">
            <w:pPr>
              <w:pStyle w:val="Table"/>
              <w:keepNext/>
              <w:keepLines/>
              <w:jc w:val="center"/>
            </w:pPr>
            <w:r>
              <w:t>2</w:t>
            </w:r>
          </w:p>
        </w:tc>
        <w:tc>
          <w:tcPr>
            <w:tcW w:w="680" w:type="dxa"/>
            <w:tcBorders>
              <w:top w:val="nil"/>
              <w:bottom w:val="nil"/>
            </w:tcBorders>
            <w:vAlign w:val="center"/>
          </w:tcPr>
          <w:p w14:paraId="73BBBCCD" w14:textId="77777777" w:rsidR="002302AE" w:rsidRDefault="002302AE" w:rsidP="004826FF">
            <w:pPr>
              <w:pStyle w:val="Table"/>
              <w:keepNext/>
              <w:keepLines/>
              <w:jc w:val="center"/>
            </w:pPr>
            <w:r>
              <w:t>1</w:t>
            </w:r>
          </w:p>
        </w:tc>
        <w:tc>
          <w:tcPr>
            <w:tcW w:w="680" w:type="dxa"/>
            <w:tcBorders>
              <w:top w:val="nil"/>
              <w:bottom w:val="nil"/>
              <w:right w:val="single" w:sz="4" w:space="0" w:color="auto"/>
            </w:tcBorders>
            <w:shd w:val="clear" w:color="auto" w:fill="EAEAEA" w:themeFill="accent3" w:themeFillTint="33"/>
            <w:vAlign w:val="center"/>
          </w:tcPr>
          <w:p w14:paraId="0446F59E" w14:textId="77777777" w:rsidR="002302AE" w:rsidRDefault="002302AE" w:rsidP="004826FF">
            <w:pPr>
              <w:pStyle w:val="Table"/>
              <w:keepNext/>
              <w:keepLines/>
              <w:jc w:val="center"/>
            </w:pPr>
            <w:r>
              <w:t>0</w:t>
            </w:r>
          </w:p>
        </w:tc>
        <w:tc>
          <w:tcPr>
            <w:tcW w:w="850" w:type="dxa"/>
            <w:tcBorders>
              <w:left w:val="single" w:sz="4" w:space="0" w:color="auto"/>
            </w:tcBorders>
            <w:vAlign w:val="center"/>
          </w:tcPr>
          <w:p w14:paraId="31496CAA" w14:textId="77777777" w:rsidR="002302AE" w:rsidRPr="009F1B2F" w:rsidRDefault="002302AE" w:rsidP="004826FF">
            <w:pPr>
              <w:pStyle w:val="Table"/>
              <w:keepNext/>
              <w:keepLines/>
              <w:jc w:val="center"/>
              <w:rPr>
                <w:b/>
                <w:bCs/>
              </w:rPr>
            </w:pPr>
            <w:r w:rsidRPr="009F1B2F">
              <w:rPr>
                <w:b/>
                <w:bCs/>
              </w:rPr>
              <w:t>0</w:t>
            </w:r>
          </w:p>
        </w:tc>
        <w:tc>
          <w:tcPr>
            <w:tcW w:w="850" w:type="dxa"/>
            <w:vAlign w:val="center"/>
          </w:tcPr>
          <w:p w14:paraId="68DA8D6C" w14:textId="77777777" w:rsidR="002302AE" w:rsidRPr="009F1B2F" w:rsidRDefault="002302AE" w:rsidP="004826FF">
            <w:pPr>
              <w:pStyle w:val="Table"/>
              <w:keepNext/>
              <w:keepLines/>
              <w:jc w:val="center"/>
              <w:rPr>
                <w:b/>
                <w:bCs/>
              </w:rPr>
            </w:pPr>
            <w:r w:rsidRPr="009F1B2F">
              <w:rPr>
                <w:b/>
                <w:bCs/>
              </w:rPr>
              <w:t>7</w:t>
            </w:r>
          </w:p>
        </w:tc>
      </w:tr>
      <w:tr w:rsidR="002302AE" w14:paraId="664DB1EA" w14:textId="77777777" w:rsidTr="004826FF">
        <w:trPr>
          <w:trHeight w:val="283"/>
          <w:jc w:val="center"/>
        </w:trPr>
        <w:tc>
          <w:tcPr>
            <w:tcW w:w="964" w:type="dxa"/>
            <w:tcBorders>
              <w:bottom w:val="nil"/>
              <w:right w:val="single" w:sz="4" w:space="0" w:color="auto"/>
            </w:tcBorders>
            <w:vAlign w:val="center"/>
          </w:tcPr>
          <w:p w14:paraId="27A0422D" w14:textId="77777777" w:rsidR="002302AE" w:rsidRPr="00493FC4" w:rsidRDefault="002302AE" w:rsidP="004826FF">
            <w:pPr>
              <w:pStyle w:val="Table"/>
              <w:keepNext/>
              <w:keepLines/>
              <w:rPr>
                <w:b/>
                <w:bCs/>
              </w:rPr>
            </w:pPr>
            <w:r w:rsidRPr="00493FC4">
              <w:rPr>
                <w:b/>
                <w:bCs/>
              </w:rPr>
              <w:t>138</w:t>
            </w:r>
          </w:p>
        </w:tc>
        <w:tc>
          <w:tcPr>
            <w:tcW w:w="680" w:type="dxa"/>
            <w:tcBorders>
              <w:top w:val="nil"/>
              <w:left w:val="single" w:sz="4" w:space="0" w:color="auto"/>
              <w:bottom w:val="nil"/>
            </w:tcBorders>
            <w:vAlign w:val="center"/>
          </w:tcPr>
          <w:p w14:paraId="4A177BB5" w14:textId="77777777" w:rsidR="002302AE" w:rsidRDefault="002302AE" w:rsidP="004826FF">
            <w:pPr>
              <w:pStyle w:val="Table"/>
              <w:keepNext/>
              <w:keepLines/>
              <w:jc w:val="center"/>
            </w:pPr>
            <w:r>
              <w:t>1</w:t>
            </w:r>
          </w:p>
        </w:tc>
        <w:tc>
          <w:tcPr>
            <w:tcW w:w="680" w:type="dxa"/>
            <w:tcBorders>
              <w:top w:val="nil"/>
              <w:bottom w:val="nil"/>
            </w:tcBorders>
            <w:vAlign w:val="center"/>
          </w:tcPr>
          <w:p w14:paraId="01F1B3E9" w14:textId="77777777" w:rsidR="002302AE" w:rsidRDefault="002302AE" w:rsidP="004826FF">
            <w:pPr>
              <w:pStyle w:val="Table"/>
              <w:keepNext/>
              <w:keepLines/>
              <w:jc w:val="center"/>
            </w:pPr>
            <w:r>
              <w:t>1</w:t>
            </w:r>
          </w:p>
        </w:tc>
        <w:tc>
          <w:tcPr>
            <w:tcW w:w="680" w:type="dxa"/>
            <w:tcBorders>
              <w:top w:val="nil"/>
              <w:bottom w:val="nil"/>
            </w:tcBorders>
            <w:vAlign w:val="center"/>
          </w:tcPr>
          <w:p w14:paraId="308FAD5D" w14:textId="77777777" w:rsidR="002302AE" w:rsidRDefault="002302AE" w:rsidP="004826FF">
            <w:pPr>
              <w:pStyle w:val="Table"/>
              <w:keepNext/>
              <w:keepLines/>
              <w:jc w:val="center"/>
            </w:pPr>
            <w:r>
              <w:t>0</w:t>
            </w:r>
          </w:p>
        </w:tc>
        <w:tc>
          <w:tcPr>
            <w:tcW w:w="680" w:type="dxa"/>
            <w:tcBorders>
              <w:top w:val="nil"/>
              <w:bottom w:val="nil"/>
            </w:tcBorders>
            <w:shd w:val="clear" w:color="auto" w:fill="EAEAEA" w:themeFill="accent3" w:themeFillTint="33"/>
            <w:vAlign w:val="center"/>
          </w:tcPr>
          <w:p w14:paraId="12FA99B7" w14:textId="77777777" w:rsidR="002302AE" w:rsidRDefault="002302AE" w:rsidP="004826FF">
            <w:pPr>
              <w:pStyle w:val="Table"/>
              <w:keepNext/>
              <w:keepLines/>
              <w:jc w:val="center"/>
            </w:pPr>
            <w:r>
              <w:t>2</w:t>
            </w:r>
          </w:p>
        </w:tc>
        <w:tc>
          <w:tcPr>
            <w:tcW w:w="680" w:type="dxa"/>
            <w:tcBorders>
              <w:top w:val="nil"/>
              <w:bottom w:val="nil"/>
            </w:tcBorders>
            <w:vAlign w:val="center"/>
          </w:tcPr>
          <w:p w14:paraId="32E7AC31" w14:textId="77777777" w:rsidR="002302AE" w:rsidRDefault="002302AE" w:rsidP="004826FF">
            <w:pPr>
              <w:pStyle w:val="Table"/>
              <w:keepNext/>
              <w:keepLines/>
              <w:jc w:val="center"/>
            </w:pPr>
            <w:r>
              <w:t>1</w:t>
            </w:r>
          </w:p>
        </w:tc>
        <w:tc>
          <w:tcPr>
            <w:tcW w:w="680" w:type="dxa"/>
            <w:tcBorders>
              <w:top w:val="nil"/>
              <w:bottom w:val="nil"/>
            </w:tcBorders>
            <w:vAlign w:val="center"/>
          </w:tcPr>
          <w:p w14:paraId="7CC59BCE" w14:textId="77777777" w:rsidR="002302AE" w:rsidRDefault="002302AE" w:rsidP="004826FF">
            <w:pPr>
              <w:pStyle w:val="Table"/>
              <w:keepNext/>
              <w:keepLines/>
              <w:jc w:val="center"/>
            </w:pPr>
            <w:r>
              <w:t>1</w:t>
            </w:r>
          </w:p>
        </w:tc>
        <w:tc>
          <w:tcPr>
            <w:tcW w:w="680" w:type="dxa"/>
            <w:tcBorders>
              <w:top w:val="nil"/>
              <w:bottom w:val="nil"/>
            </w:tcBorders>
            <w:vAlign w:val="center"/>
          </w:tcPr>
          <w:p w14:paraId="43F71D08" w14:textId="77777777" w:rsidR="002302AE" w:rsidRDefault="002302AE" w:rsidP="004826FF">
            <w:pPr>
              <w:pStyle w:val="Table"/>
              <w:keepNext/>
              <w:keepLines/>
              <w:jc w:val="center"/>
            </w:pPr>
            <w:r>
              <w:t>1</w:t>
            </w:r>
          </w:p>
        </w:tc>
        <w:tc>
          <w:tcPr>
            <w:tcW w:w="680" w:type="dxa"/>
            <w:tcBorders>
              <w:top w:val="nil"/>
              <w:bottom w:val="nil"/>
              <w:right w:val="single" w:sz="4" w:space="0" w:color="auto"/>
            </w:tcBorders>
            <w:shd w:val="clear" w:color="auto" w:fill="EAEAEA" w:themeFill="accent3" w:themeFillTint="33"/>
            <w:vAlign w:val="center"/>
          </w:tcPr>
          <w:p w14:paraId="7A2184A9" w14:textId="77777777" w:rsidR="002302AE" w:rsidRDefault="002302AE" w:rsidP="004826FF">
            <w:pPr>
              <w:pStyle w:val="Table"/>
              <w:keepNext/>
              <w:keepLines/>
              <w:jc w:val="center"/>
            </w:pPr>
            <w:r>
              <w:t>2</w:t>
            </w:r>
          </w:p>
        </w:tc>
        <w:tc>
          <w:tcPr>
            <w:tcW w:w="850" w:type="dxa"/>
            <w:tcBorders>
              <w:left w:val="single" w:sz="4" w:space="0" w:color="auto"/>
              <w:bottom w:val="nil"/>
            </w:tcBorders>
            <w:vAlign w:val="center"/>
          </w:tcPr>
          <w:p w14:paraId="72EB2F8B" w14:textId="77777777" w:rsidR="002302AE" w:rsidRPr="009F1B2F" w:rsidRDefault="002302AE" w:rsidP="004826FF">
            <w:pPr>
              <w:pStyle w:val="Table"/>
              <w:keepNext/>
              <w:keepLines/>
              <w:jc w:val="center"/>
              <w:rPr>
                <w:b/>
                <w:bCs/>
              </w:rPr>
            </w:pPr>
            <w:r w:rsidRPr="009F1B2F">
              <w:rPr>
                <w:b/>
                <w:bCs/>
              </w:rPr>
              <w:t>2</w:t>
            </w:r>
          </w:p>
        </w:tc>
        <w:tc>
          <w:tcPr>
            <w:tcW w:w="850" w:type="dxa"/>
            <w:tcBorders>
              <w:bottom w:val="nil"/>
            </w:tcBorders>
            <w:vAlign w:val="center"/>
          </w:tcPr>
          <w:p w14:paraId="438BD3EB" w14:textId="77777777" w:rsidR="002302AE" w:rsidRPr="009F1B2F" w:rsidRDefault="002302AE" w:rsidP="004826FF">
            <w:pPr>
              <w:pStyle w:val="Table"/>
              <w:keepNext/>
              <w:keepLines/>
              <w:jc w:val="center"/>
              <w:rPr>
                <w:b/>
                <w:bCs/>
              </w:rPr>
            </w:pPr>
            <w:r w:rsidRPr="009F1B2F">
              <w:rPr>
                <w:b/>
                <w:bCs/>
              </w:rPr>
              <w:t>6</w:t>
            </w:r>
          </w:p>
        </w:tc>
      </w:tr>
      <w:tr w:rsidR="002302AE" w14:paraId="570DC600" w14:textId="77777777" w:rsidTr="004826FF">
        <w:trPr>
          <w:trHeight w:val="283"/>
          <w:jc w:val="center"/>
        </w:trPr>
        <w:tc>
          <w:tcPr>
            <w:tcW w:w="964" w:type="dxa"/>
            <w:tcBorders>
              <w:top w:val="nil"/>
              <w:bottom w:val="single" w:sz="4" w:space="0" w:color="auto"/>
              <w:right w:val="single" w:sz="4" w:space="0" w:color="auto"/>
            </w:tcBorders>
            <w:vAlign w:val="center"/>
          </w:tcPr>
          <w:p w14:paraId="4DAF4C27" w14:textId="77777777" w:rsidR="002302AE" w:rsidRPr="00493FC4" w:rsidRDefault="002302AE" w:rsidP="004826FF">
            <w:pPr>
              <w:pStyle w:val="Table"/>
              <w:keepNext/>
              <w:keepLines/>
              <w:rPr>
                <w:b/>
                <w:bCs/>
              </w:rPr>
            </w:pPr>
            <w:r w:rsidRPr="00493FC4">
              <w:rPr>
                <w:b/>
                <w:bCs/>
              </w:rPr>
              <w:t>195</w:t>
            </w:r>
          </w:p>
        </w:tc>
        <w:tc>
          <w:tcPr>
            <w:tcW w:w="680" w:type="dxa"/>
            <w:tcBorders>
              <w:top w:val="nil"/>
              <w:left w:val="single" w:sz="4" w:space="0" w:color="auto"/>
              <w:bottom w:val="single" w:sz="4" w:space="0" w:color="auto"/>
            </w:tcBorders>
            <w:vAlign w:val="center"/>
          </w:tcPr>
          <w:p w14:paraId="59094E75" w14:textId="77777777" w:rsidR="002302AE" w:rsidRDefault="002302AE" w:rsidP="004826FF">
            <w:pPr>
              <w:pStyle w:val="Table"/>
              <w:keepNext/>
              <w:keepLines/>
              <w:jc w:val="center"/>
            </w:pPr>
            <w:r>
              <w:t>1</w:t>
            </w:r>
          </w:p>
        </w:tc>
        <w:tc>
          <w:tcPr>
            <w:tcW w:w="680" w:type="dxa"/>
            <w:tcBorders>
              <w:top w:val="nil"/>
              <w:bottom w:val="single" w:sz="4" w:space="0" w:color="auto"/>
            </w:tcBorders>
            <w:vAlign w:val="center"/>
          </w:tcPr>
          <w:p w14:paraId="5513B39F" w14:textId="77777777" w:rsidR="002302AE" w:rsidRDefault="002302AE" w:rsidP="004826FF">
            <w:pPr>
              <w:pStyle w:val="Table"/>
              <w:keepNext/>
              <w:keepLines/>
              <w:jc w:val="center"/>
            </w:pPr>
            <w:r>
              <w:t>1</w:t>
            </w:r>
          </w:p>
        </w:tc>
        <w:tc>
          <w:tcPr>
            <w:tcW w:w="680" w:type="dxa"/>
            <w:tcBorders>
              <w:top w:val="nil"/>
              <w:bottom w:val="single" w:sz="4" w:space="0" w:color="auto"/>
            </w:tcBorders>
            <w:vAlign w:val="center"/>
          </w:tcPr>
          <w:p w14:paraId="6FDEC1C9" w14:textId="77777777" w:rsidR="002302AE" w:rsidRDefault="002302AE" w:rsidP="004826FF">
            <w:pPr>
              <w:pStyle w:val="Table"/>
              <w:keepNext/>
              <w:keepLines/>
              <w:jc w:val="center"/>
            </w:pPr>
            <w:r>
              <w:t>1</w:t>
            </w:r>
          </w:p>
        </w:tc>
        <w:tc>
          <w:tcPr>
            <w:tcW w:w="680" w:type="dxa"/>
            <w:tcBorders>
              <w:top w:val="nil"/>
              <w:bottom w:val="single" w:sz="4" w:space="0" w:color="auto"/>
            </w:tcBorders>
            <w:vAlign w:val="center"/>
          </w:tcPr>
          <w:p w14:paraId="4FBD32DB" w14:textId="77777777" w:rsidR="002302AE" w:rsidRDefault="002302AE" w:rsidP="004826FF">
            <w:pPr>
              <w:pStyle w:val="Table"/>
              <w:keepNext/>
              <w:keepLines/>
              <w:jc w:val="center"/>
            </w:pPr>
            <w:r>
              <w:t>1</w:t>
            </w:r>
          </w:p>
        </w:tc>
        <w:tc>
          <w:tcPr>
            <w:tcW w:w="680" w:type="dxa"/>
            <w:tcBorders>
              <w:top w:val="nil"/>
              <w:bottom w:val="single" w:sz="4" w:space="0" w:color="auto"/>
            </w:tcBorders>
            <w:vAlign w:val="center"/>
          </w:tcPr>
          <w:p w14:paraId="2854D8B2" w14:textId="77777777" w:rsidR="002302AE" w:rsidRDefault="002302AE" w:rsidP="004826FF">
            <w:pPr>
              <w:pStyle w:val="Table"/>
              <w:keepNext/>
              <w:keepLines/>
              <w:jc w:val="center"/>
            </w:pPr>
            <w:r>
              <w:t>1</w:t>
            </w:r>
          </w:p>
        </w:tc>
        <w:tc>
          <w:tcPr>
            <w:tcW w:w="680" w:type="dxa"/>
            <w:tcBorders>
              <w:top w:val="nil"/>
              <w:bottom w:val="single" w:sz="4" w:space="0" w:color="auto"/>
            </w:tcBorders>
            <w:shd w:val="clear" w:color="auto" w:fill="EAEAEA" w:themeFill="accent3" w:themeFillTint="33"/>
            <w:vAlign w:val="center"/>
          </w:tcPr>
          <w:p w14:paraId="5A09F609" w14:textId="77777777" w:rsidR="002302AE" w:rsidRDefault="002302AE" w:rsidP="004826FF">
            <w:pPr>
              <w:pStyle w:val="Table"/>
              <w:keepNext/>
              <w:keepLines/>
              <w:jc w:val="center"/>
            </w:pPr>
            <w:r>
              <w:t>2</w:t>
            </w:r>
          </w:p>
        </w:tc>
        <w:tc>
          <w:tcPr>
            <w:tcW w:w="680" w:type="dxa"/>
            <w:tcBorders>
              <w:top w:val="nil"/>
              <w:bottom w:val="single" w:sz="4" w:space="0" w:color="auto"/>
            </w:tcBorders>
            <w:vAlign w:val="center"/>
          </w:tcPr>
          <w:p w14:paraId="4B309B26" w14:textId="77777777" w:rsidR="002302AE" w:rsidRDefault="002302AE" w:rsidP="004826FF">
            <w:pPr>
              <w:pStyle w:val="Table"/>
              <w:keepNext/>
              <w:keepLines/>
              <w:jc w:val="center"/>
            </w:pPr>
            <w:r>
              <w:t>1</w:t>
            </w:r>
          </w:p>
        </w:tc>
        <w:tc>
          <w:tcPr>
            <w:tcW w:w="680" w:type="dxa"/>
            <w:tcBorders>
              <w:top w:val="nil"/>
              <w:bottom w:val="single" w:sz="4" w:space="0" w:color="auto"/>
              <w:right w:val="single" w:sz="4" w:space="0" w:color="auto"/>
            </w:tcBorders>
            <w:shd w:val="clear" w:color="auto" w:fill="EAEAEA" w:themeFill="accent3" w:themeFillTint="33"/>
            <w:vAlign w:val="center"/>
          </w:tcPr>
          <w:p w14:paraId="22BCDF84" w14:textId="77777777" w:rsidR="002302AE" w:rsidRDefault="002302AE" w:rsidP="004826FF">
            <w:pPr>
              <w:pStyle w:val="Table"/>
              <w:keepNext/>
              <w:keepLines/>
              <w:jc w:val="center"/>
            </w:pPr>
            <w:r>
              <w:t>2</w:t>
            </w:r>
          </w:p>
        </w:tc>
        <w:tc>
          <w:tcPr>
            <w:tcW w:w="850" w:type="dxa"/>
            <w:tcBorders>
              <w:top w:val="nil"/>
              <w:left w:val="single" w:sz="4" w:space="0" w:color="auto"/>
              <w:bottom w:val="single" w:sz="4" w:space="0" w:color="auto"/>
            </w:tcBorders>
            <w:vAlign w:val="center"/>
          </w:tcPr>
          <w:p w14:paraId="42D79535" w14:textId="77777777" w:rsidR="002302AE" w:rsidRPr="009F1B2F" w:rsidRDefault="002302AE" w:rsidP="004826FF">
            <w:pPr>
              <w:pStyle w:val="Table"/>
              <w:keepNext/>
              <w:keepLines/>
              <w:jc w:val="center"/>
              <w:rPr>
                <w:b/>
                <w:bCs/>
              </w:rPr>
            </w:pPr>
            <w:r w:rsidRPr="009F1B2F">
              <w:rPr>
                <w:b/>
                <w:bCs/>
              </w:rPr>
              <w:t>2</w:t>
            </w:r>
          </w:p>
        </w:tc>
        <w:tc>
          <w:tcPr>
            <w:tcW w:w="850" w:type="dxa"/>
            <w:tcBorders>
              <w:top w:val="nil"/>
              <w:bottom w:val="single" w:sz="4" w:space="0" w:color="auto"/>
            </w:tcBorders>
            <w:vAlign w:val="center"/>
          </w:tcPr>
          <w:p w14:paraId="6383EC51" w14:textId="77777777" w:rsidR="002302AE" w:rsidRPr="009F1B2F" w:rsidRDefault="002302AE" w:rsidP="004826FF">
            <w:pPr>
              <w:pStyle w:val="Table"/>
              <w:keepNext/>
              <w:keepLines/>
              <w:jc w:val="center"/>
              <w:rPr>
                <w:b/>
                <w:bCs/>
              </w:rPr>
            </w:pPr>
            <w:r w:rsidRPr="009F1B2F">
              <w:rPr>
                <w:b/>
                <w:bCs/>
              </w:rPr>
              <w:t>6</w:t>
            </w:r>
          </w:p>
        </w:tc>
      </w:tr>
      <w:tr w:rsidR="002302AE" w14:paraId="61267A5A" w14:textId="77777777" w:rsidTr="004826FF">
        <w:trPr>
          <w:trHeight w:val="283"/>
          <w:jc w:val="center"/>
        </w:trPr>
        <w:tc>
          <w:tcPr>
            <w:tcW w:w="964" w:type="dxa"/>
            <w:tcBorders>
              <w:top w:val="single" w:sz="4" w:space="0" w:color="auto"/>
            </w:tcBorders>
            <w:vAlign w:val="center"/>
          </w:tcPr>
          <w:p w14:paraId="4671E164" w14:textId="77777777" w:rsidR="002302AE" w:rsidRPr="00493FC4" w:rsidRDefault="002302AE" w:rsidP="004826FF">
            <w:pPr>
              <w:pStyle w:val="Table"/>
              <w:keepNext/>
              <w:keepLines/>
              <w:rPr>
                <w:b/>
                <w:bCs/>
              </w:rPr>
            </w:pPr>
            <w:r>
              <w:rPr>
                <w:b/>
                <w:bCs/>
              </w:rPr>
              <w:t>Errors</w:t>
            </w:r>
          </w:p>
        </w:tc>
        <w:tc>
          <w:tcPr>
            <w:tcW w:w="680" w:type="dxa"/>
            <w:tcBorders>
              <w:top w:val="single" w:sz="4" w:space="0" w:color="auto"/>
            </w:tcBorders>
            <w:vAlign w:val="center"/>
          </w:tcPr>
          <w:p w14:paraId="19E088AE" w14:textId="77777777" w:rsidR="002302AE" w:rsidRPr="009F1B2F" w:rsidRDefault="002302AE" w:rsidP="004826FF">
            <w:pPr>
              <w:pStyle w:val="Table"/>
              <w:keepNext/>
              <w:keepLines/>
              <w:jc w:val="center"/>
              <w:rPr>
                <w:b/>
                <w:bCs/>
              </w:rPr>
            </w:pPr>
            <w:r w:rsidRPr="009F1B2F">
              <w:rPr>
                <w:b/>
                <w:bCs/>
              </w:rPr>
              <w:t>8</w:t>
            </w:r>
          </w:p>
        </w:tc>
        <w:tc>
          <w:tcPr>
            <w:tcW w:w="680" w:type="dxa"/>
            <w:tcBorders>
              <w:top w:val="single" w:sz="4" w:space="0" w:color="auto"/>
            </w:tcBorders>
            <w:vAlign w:val="center"/>
          </w:tcPr>
          <w:p w14:paraId="55E83C66" w14:textId="77777777" w:rsidR="002302AE" w:rsidRPr="009F1B2F" w:rsidRDefault="002302AE" w:rsidP="004826FF">
            <w:pPr>
              <w:pStyle w:val="Table"/>
              <w:keepNext/>
              <w:keepLines/>
              <w:jc w:val="center"/>
              <w:rPr>
                <w:b/>
                <w:bCs/>
              </w:rPr>
            </w:pPr>
            <w:r w:rsidRPr="009F1B2F">
              <w:rPr>
                <w:b/>
                <w:bCs/>
              </w:rPr>
              <w:t>7</w:t>
            </w:r>
          </w:p>
        </w:tc>
        <w:tc>
          <w:tcPr>
            <w:tcW w:w="680" w:type="dxa"/>
            <w:tcBorders>
              <w:top w:val="single" w:sz="4" w:space="0" w:color="auto"/>
            </w:tcBorders>
            <w:vAlign w:val="center"/>
          </w:tcPr>
          <w:p w14:paraId="4961EFF1" w14:textId="77777777" w:rsidR="002302AE" w:rsidRPr="009F1B2F" w:rsidRDefault="002302AE" w:rsidP="004826FF">
            <w:pPr>
              <w:pStyle w:val="Table"/>
              <w:keepNext/>
              <w:keepLines/>
              <w:jc w:val="center"/>
              <w:rPr>
                <w:b/>
                <w:bCs/>
              </w:rPr>
            </w:pPr>
            <w:r w:rsidRPr="009F1B2F">
              <w:rPr>
                <w:b/>
                <w:bCs/>
              </w:rPr>
              <w:t>8</w:t>
            </w:r>
          </w:p>
        </w:tc>
        <w:tc>
          <w:tcPr>
            <w:tcW w:w="680" w:type="dxa"/>
            <w:tcBorders>
              <w:top w:val="single" w:sz="4" w:space="0" w:color="auto"/>
            </w:tcBorders>
            <w:vAlign w:val="center"/>
          </w:tcPr>
          <w:p w14:paraId="4D3ED70D" w14:textId="77777777" w:rsidR="002302AE" w:rsidRPr="009F1B2F" w:rsidRDefault="002302AE" w:rsidP="004826FF">
            <w:pPr>
              <w:pStyle w:val="Table"/>
              <w:keepNext/>
              <w:keepLines/>
              <w:jc w:val="center"/>
              <w:rPr>
                <w:b/>
                <w:bCs/>
              </w:rPr>
            </w:pPr>
            <w:r w:rsidRPr="009F1B2F">
              <w:rPr>
                <w:b/>
                <w:bCs/>
              </w:rPr>
              <w:t>7</w:t>
            </w:r>
          </w:p>
        </w:tc>
        <w:tc>
          <w:tcPr>
            <w:tcW w:w="680" w:type="dxa"/>
            <w:tcBorders>
              <w:top w:val="single" w:sz="4" w:space="0" w:color="auto"/>
            </w:tcBorders>
            <w:vAlign w:val="center"/>
          </w:tcPr>
          <w:p w14:paraId="7ECCFA24" w14:textId="77777777" w:rsidR="002302AE" w:rsidRPr="009F1B2F" w:rsidRDefault="002302AE" w:rsidP="004826FF">
            <w:pPr>
              <w:pStyle w:val="Table"/>
              <w:keepNext/>
              <w:keepLines/>
              <w:jc w:val="center"/>
              <w:rPr>
                <w:b/>
                <w:bCs/>
              </w:rPr>
            </w:pPr>
            <w:r w:rsidRPr="009F1B2F">
              <w:rPr>
                <w:b/>
                <w:bCs/>
              </w:rPr>
              <w:t>8</w:t>
            </w:r>
          </w:p>
        </w:tc>
        <w:tc>
          <w:tcPr>
            <w:tcW w:w="680" w:type="dxa"/>
            <w:tcBorders>
              <w:top w:val="single" w:sz="4" w:space="0" w:color="auto"/>
            </w:tcBorders>
            <w:shd w:val="clear" w:color="auto" w:fill="FFFFFF" w:themeFill="background1"/>
            <w:vAlign w:val="center"/>
          </w:tcPr>
          <w:p w14:paraId="18A530EA" w14:textId="77777777" w:rsidR="002302AE" w:rsidRPr="009F1B2F" w:rsidRDefault="002302AE" w:rsidP="004826FF">
            <w:pPr>
              <w:pStyle w:val="Table"/>
              <w:keepNext/>
              <w:keepLines/>
              <w:jc w:val="center"/>
              <w:rPr>
                <w:b/>
                <w:bCs/>
              </w:rPr>
            </w:pPr>
            <w:r w:rsidRPr="009F1B2F">
              <w:rPr>
                <w:b/>
                <w:bCs/>
              </w:rPr>
              <w:t>7</w:t>
            </w:r>
          </w:p>
        </w:tc>
        <w:tc>
          <w:tcPr>
            <w:tcW w:w="680" w:type="dxa"/>
            <w:tcBorders>
              <w:top w:val="single" w:sz="4" w:space="0" w:color="auto"/>
            </w:tcBorders>
            <w:shd w:val="clear" w:color="auto" w:fill="FFFFFF" w:themeFill="background1"/>
            <w:vAlign w:val="center"/>
          </w:tcPr>
          <w:p w14:paraId="145241F9" w14:textId="77777777" w:rsidR="002302AE" w:rsidRPr="009F1B2F" w:rsidRDefault="002302AE" w:rsidP="004826FF">
            <w:pPr>
              <w:pStyle w:val="Table"/>
              <w:keepNext/>
              <w:keepLines/>
              <w:jc w:val="center"/>
              <w:rPr>
                <w:b/>
                <w:bCs/>
              </w:rPr>
            </w:pPr>
            <w:r w:rsidRPr="009F1B2F">
              <w:rPr>
                <w:b/>
                <w:bCs/>
              </w:rPr>
              <w:t>8</w:t>
            </w:r>
          </w:p>
        </w:tc>
        <w:tc>
          <w:tcPr>
            <w:tcW w:w="680" w:type="dxa"/>
            <w:tcBorders>
              <w:top w:val="single" w:sz="4" w:space="0" w:color="auto"/>
            </w:tcBorders>
            <w:shd w:val="clear" w:color="auto" w:fill="FFFFFF" w:themeFill="background1"/>
            <w:vAlign w:val="center"/>
          </w:tcPr>
          <w:p w14:paraId="32B9B371" w14:textId="77777777" w:rsidR="002302AE" w:rsidRPr="009F1B2F" w:rsidRDefault="002302AE" w:rsidP="004826FF">
            <w:pPr>
              <w:pStyle w:val="Table"/>
              <w:keepNext/>
              <w:keepLines/>
              <w:jc w:val="center"/>
              <w:rPr>
                <w:b/>
                <w:bCs/>
              </w:rPr>
            </w:pPr>
            <w:r w:rsidRPr="009F1B2F">
              <w:rPr>
                <w:b/>
                <w:bCs/>
              </w:rPr>
              <w:t>4</w:t>
            </w:r>
          </w:p>
        </w:tc>
        <w:tc>
          <w:tcPr>
            <w:tcW w:w="850" w:type="dxa"/>
            <w:tcBorders>
              <w:top w:val="single" w:sz="4" w:space="0" w:color="auto"/>
            </w:tcBorders>
            <w:vAlign w:val="center"/>
          </w:tcPr>
          <w:p w14:paraId="1925C28E" w14:textId="77777777" w:rsidR="002302AE" w:rsidRPr="009F1B2F" w:rsidRDefault="002302AE" w:rsidP="004826FF">
            <w:pPr>
              <w:pStyle w:val="Table"/>
              <w:keepNext/>
              <w:keepLines/>
              <w:jc w:val="center"/>
              <w:rPr>
                <w:b/>
                <w:bCs/>
              </w:rPr>
            </w:pPr>
          </w:p>
        </w:tc>
        <w:tc>
          <w:tcPr>
            <w:tcW w:w="850" w:type="dxa"/>
            <w:tcBorders>
              <w:top w:val="single" w:sz="4" w:space="0" w:color="auto"/>
            </w:tcBorders>
            <w:vAlign w:val="center"/>
          </w:tcPr>
          <w:p w14:paraId="58A58685" w14:textId="77777777" w:rsidR="002302AE" w:rsidRPr="009F1B2F" w:rsidRDefault="002302AE" w:rsidP="004826FF">
            <w:pPr>
              <w:pStyle w:val="Table"/>
              <w:keepNext/>
              <w:keepLines/>
              <w:jc w:val="center"/>
              <w:rPr>
                <w:b/>
                <w:bCs/>
              </w:rPr>
            </w:pPr>
            <w:r w:rsidRPr="009F1B2F">
              <w:rPr>
                <w:b/>
                <w:bCs/>
              </w:rPr>
              <w:t>57</w:t>
            </w:r>
          </w:p>
        </w:tc>
      </w:tr>
    </w:tbl>
    <w:p w14:paraId="7782E846" w14:textId="77777777" w:rsidR="0018744C" w:rsidRDefault="0018744C" w:rsidP="007F19CD">
      <w:pPr>
        <w:ind w:firstLine="0"/>
      </w:pPr>
    </w:p>
    <w:p w14:paraId="0B16FB6B" w14:textId="4D209F0F" w:rsidR="00DA4BF9" w:rsidRDefault="00DA4BF9" w:rsidP="00DA4BF9">
      <w:pPr>
        <w:pStyle w:val="31"/>
      </w:pPr>
      <w:bookmarkStart w:id="151" w:name="_Toc136348947"/>
      <w:r>
        <w:t>Misclassification analysis</w:t>
      </w:r>
      <w:bookmarkEnd w:id="151"/>
    </w:p>
    <w:p w14:paraId="0BB8001B" w14:textId="64284853" w:rsidR="00DA4BF9" w:rsidRDefault="00DA4BF9" w:rsidP="00DA4BF9">
      <w:r>
        <w:t xml:space="preserve">In misclassification analysis we use </w:t>
      </w:r>
      <w:r w:rsidR="007D34B9">
        <w:t xml:space="preserve">actual </w:t>
      </w:r>
      <w:r>
        <w:t>stored classification results from the models</w:t>
      </w:r>
      <w:r w:rsidR="00BD6BE9">
        <w:t xml:space="preserve">, </w:t>
      </w:r>
      <w:r w:rsidR="007D34B9">
        <w:t xml:space="preserve">then </w:t>
      </w:r>
      <w:r w:rsidR="00BD6BE9">
        <w:t>co</w:t>
      </w:r>
      <w:r w:rsidR="007D34B9">
        <w:t>mbine</w:t>
      </w:r>
      <w:r w:rsidR="00BD6BE9">
        <w:t xml:space="preserve"> these </w:t>
      </w:r>
      <w:r w:rsidR="007D34B9">
        <w:t>results into same table</w:t>
      </w:r>
      <w:r>
        <w:t xml:space="preserve"> and compare </w:t>
      </w:r>
      <w:r w:rsidR="007D34B9">
        <w:t>them</w:t>
      </w:r>
      <w:r>
        <w:t xml:space="preserve"> to actual labels. Thus, we can specify </w:t>
      </w:r>
      <w:r w:rsidR="002B5214">
        <w:t xml:space="preserve">actual </w:t>
      </w:r>
      <w:r>
        <w:t xml:space="preserve">segments which </w:t>
      </w:r>
      <w:r w:rsidR="004F287E">
        <w:t>have</w:t>
      </w:r>
      <w:r>
        <w:t xml:space="preserve"> been misclassified, and compare </w:t>
      </w:r>
      <w:r w:rsidR="004F287E">
        <w:t>the correct</w:t>
      </w:r>
      <w:r>
        <w:t xml:space="preserve"> label to predicted one. Table </w:t>
      </w:r>
      <w:r w:rsidR="009A5F6B">
        <w:t>4.2</w:t>
      </w:r>
      <w:r w:rsidR="00F54312">
        <w:t>K</w:t>
      </w:r>
      <w:r>
        <w:t xml:space="preserve"> contains </w:t>
      </w:r>
      <w:r w:rsidR="00852093">
        <w:t>8</w:t>
      </w:r>
      <w:r>
        <w:t xml:space="preserve"> segments from the test data which has been </w:t>
      </w:r>
      <w:r w:rsidR="001D08B1">
        <w:t xml:space="preserve">the </w:t>
      </w:r>
      <w:r>
        <w:t xml:space="preserve">most misclassified. </w:t>
      </w:r>
      <w:r w:rsidR="00C87CED">
        <w:t>Eight</w:t>
      </w:r>
      <w:r>
        <w:t xml:space="preserve"> errors</w:t>
      </w:r>
      <w:r w:rsidR="00C87CED">
        <w:t xml:space="preserve"> in the last column</w:t>
      </w:r>
      <w:r>
        <w:t xml:space="preserve"> </w:t>
      </w:r>
      <w:r w:rsidR="004F287E">
        <w:t>mean</w:t>
      </w:r>
      <w:r>
        <w:t xml:space="preserve"> that all models</w:t>
      </w:r>
      <w:r w:rsidR="00C87CED">
        <w:t xml:space="preserve"> (8/8)</w:t>
      </w:r>
      <w:r>
        <w:t xml:space="preserve"> have failed in classification. </w:t>
      </w:r>
      <w:r w:rsidR="005D0340">
        <w:t>For instance, t</w:t>
      </w:r>
      <w:r w:rsidR="004F287E">
        <w:t>he first</w:t>
      </w:r>
      <w:r>
        <w:t xml:space="preserve"> row of the table in </w:t>
      </w:r>
      <w:r w:rsidR="0070240D">
        <w:t xml:space="preserve">the </w:t>
      </w:r>
      <w:r>
        <w:t>original</w:t>
      </w:r>
      <w:r w:rsidR="0070240D">
        <w:t xml:space="preserve"> test data</w:t>
      </w:r>
      <w:r>
        <w:t xml:space="preserve"> index </w:t>
      </w:r>
      <w:r w:rsidR="00913213">
        <w:t>220</w:t>
      </w:r>
      <w:r w:rsidR="00F8541E">
        <w:t xml:space="preserve"> of total </w:t>
      </w:r>
      <w:r w:rsidR="00D73891">
        <w:t>232</w:t>
      </w:r>
      <w:r>
        <w:t xml:space="preserve"> has been predicted to be class </w:t>
      </w:r>
      <w:r w:rsidR="00F8541E">
        <w:t>1</w:t>
      </w:r>
      <w:r>
        <w:t xml:space="preserve">, but correct label is </w:t>
      </w:r>
      <w:r w:rsidR="00BA087D">
        <w:t>2</w:t>
      </w:r>
      <w:r>
        <w:t>.</w:t>
      </w:r>
      <w:r w:rsidR="0070240D">
        <w:t xml:space="preserve"> Also, we may suggest, that results are biased toward category 1, since signals in indexes </w:t>
      </w:r>
      <w:r w:rsidR="0065332C">
        <w:t>[</w:t>
      </w:r>
      <w:r w:rsidR="00FD17F7">
        <w:t>220</w:t>
      </w:r>
      <w:r w:rsidR="0070240D">
        <w:t>,</w:t>
      </w:r>
      <w:r w:rsidR="00FD17F7">
        <w:t xml:space="preserve"> 97, </w:t>
      </w:r>
      <w:r w:rsidR="0065332C">
        <w:t>17, 208, 138, 195]</w:t>
      </w:r>
      <w:r w:rsidR="0070240D">
        <w:t xml:space="preserve"> are </w:t>
      </w:r>
      <w:r w:rsidR="000844D7">
        <w:t xml:space="preserve">mostly </w:t>
      </w:r>
      <w:r w:rsidR="0070240D">
        <w:t xml:space="preserve">predicted as 1, whereas actual labels </w:t>
      </w:r>
      <w:r w:rsidR="00BE038F">
        <w:t>correspond</w:t>
      </w:r>
      <w:r w:rsidR="0070240D">
        <w:t xml:space="preserve"> to 0</w:t>
      </w:r>
      <w:r w:rsidR="00887565">
        <w:t xml:space="preserve"> (3)</w:t>
      </w:r>
      <w:r w:rsidR="0070240D">
        <w:t xml:space="preserve"> and 2</w:t>
      </w:r>
      <w:r w:rsidR="00887565">
        <w:t xml:space="preserve"> (3).</w:t>
      </w:r>
      <w:r w:rsidR="002076C2">
        <w:t xml:space="preserve"> Also, activities with label </w:t>
      </w:r>
      <w:r w:rsidR="00254BBB">
        <w:t xml:space="preserve">1 </w:t>
      </w:r>
      <w:r w:rsidR="005D0367">
        <w:t>have</w:t>
      </w:r>
      <w:r w:rsidR="00254BBB">
        <w:t xml:space="preserve"> been classified as 0 by all the models </w:t>
      </w:r>
      <w:r w:rsidR="00EF1101">
        <w:t xml:space="preserve">in </w:t>
      </w:r>
      <w:r w:rsidR="00254BBB">
        <w:t>indexes [62, 71].</w:t>
      </w:r>
    </w:p>
    <w:p w14:paraId="5291AC85" w14:textId="77777777" w:rsidR="003248EB" w:rsidRDefault="003248EB" w:rsidP="00DA4BF9"/>
    <w:p w14:paraId="1F8D60F2" w14:textId="77777777" w:rsidR="00B74782" w:rsidRDefault="00B74782" w:rsidP="00B74782">
      <w:pPr>
        <w:pStyle w:val="Picture"/>
      </w:pPr>
      <w:r>
        <w:rPr>
          <w:lang w:eastAsia="en-US"/>
        </w:rPr>
        <w:lastRenderedPageBreak/>
        <w:drawing>
          <wp:inline distT="0" distB="0" distL="0" distR="0" wp14:anchorId="14DC9527" wp14:editId="3A4C200E">
            <wp:extent cx="3309620" cy="2933170"/>
            <wp:effectExtent l="0" t="0" r="5080" b="635"/>
            <wp:docPr id="8087616" name="Picture 8087616"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7616" name="Picture 4" descr="A picture containing text, screenshot, font, number&#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3315894" cy="2938730"/>
                    </a:xfrm>
                    <a:prstGeom prst="rect">
                      <a:avLst/>
                    </a:prstGeom>
                  </pic:spPr>
                </pic:pic>
              </a:graphicData>
            </a:graphic>
          </wp:inline>
        </w:drawing>
      </w:r>
    </w:p>
    <w:p w14:paraId="4C60897C" w14:textId="77777777" w:rsidR="00B74782" w:rsidRDefault="00B74782" w:rsidP="00B74782">
      <w:pPr>
        <w:pStyle w:val="Figurecaption"/>
      </w:pPr>
      <w:bookmarkStart w:id="152" w:name="_Toc136271773"/>
      <w:r>
        <w:t>Fig</w:t>
      </w:r>
      <w:r w:rsidRPr="004E6C3B">
        <w:t>.4</w:t>
      </w:r>
      <w:r>
        <w:t>.2A:</w:t>
      </w:r>
      <w:r w:rsidRPr="004E6C3B">
        <w:t xml:space="preserve"> Model </w:t>
      </w:r>
      <w:r w:rsidRPr="00B74782">
        <w:t>correlation</w:t>
      </w:r>
      <w:r w:rsidRPr="004E6C3B">
        <w:t xml:space="preserve"> matrix</w:t>
      </w:r>
      <w:bookmarkEnd w:id="152"/>
    </w:p>
    <w:p w14:paraId="17CEE054" w14:textId="02F2CA49" w:rsidR="002302AE" w:rsidRDefault="002302AE" w:rsidP="002302AE">
      <w:pPr>
        <w:pStyle w:val="31"/>
      </w:pPr>
      <w:bookmarkStart w:id="153" w:name="_Toc136348948"/>
      <w:r>
        <w:t>Model correlation</w:t>
      </w:r>
      <w:bookmarkEnd w:id="153"/>
    </w:p>
    <w:p w14:paraId="4CD54AA5" w14:textId="2E9841C2" w:rsidR="00DA4BF9" w:rsidRPr="000A3590" w:rsidRDefault="006D2573" w:rsidP="00DA4BF9">
      <w:r>
        <w:t>The model</w:t>
      </w:r>
      <w:r w:rsidR="00DA4BF9">
        <w:t xml:space="preserve"> correlation matrix</w:t>
      </w:r>
      <w:r w:rsidR="008773D3">
        <w:t xml:space="preserve"> in figure 4.2</w:t>
      </w:r>
      <w:r w:rsidR="00F54312">
        <w:t>A</w:t>
      </w:r>
      <w:r w:rsidR="00DA4BF9">
        <w:t xml:space="preserve"> depicts </w:t>
      </w:r>
      <w:r w:rsidR="005E78FE">
        <w:t>similarity of</w:t>
      </w:r>
      <w:r w:rsidR="00DA4BF9">
        <w:t xml:space="preserve"> classification model </w:t>
      </w:r>
      <w:r w:rsidR="00F64FE2">
        <w:t>behavior</w:t>
      </w:r>
      <w:r w:rsidR="00DA4BF9">
        <w:t xml:space="preserve">. Number one (1) </w:t>
      </w:r>
      <w:r w:rsidR="00D44F9E">
        <w:t>indicates</w:t>
      </w:r>
      <w:r w:rsidR="00DA4BF9">
        <w:t xml:space="preserve"> identical model </w:t>
      </w:r>
      <w:r w:rsidR="00F64FE2">
        <w:t>behavior</w:t>
      </w:r>
      <w:r w:rsidR="00D44F9E">
        <w:t xml:space="preserve">, which means </w:t>
      </w:r>
      <w:r w:rsidR="00E7654A">
        <w:t xml:space="preserve">that </w:t>
      </w:r>
      <w:r w:rsidR="00D44F9E">
        <w:t>models</w:t>
      </w:r>
      <w:r w:rsidR="00575D68">
        <w:t xml:space="preserve"> not </w:t>
      </w:r>
      <w:r w:rsidR="00116BA7">
        <w:t>only misclassify</w:t>
      </w:r>
      <w:r w:rsidR="00D44F9E">
        <w:t xml:space="preserve"> same</w:t>
      </w:r>
      <w:r w:rsidR="00FD5BA3">
        <w:t xml:space="preserve"> </w:t>
      </w:r>
      <w:r w:rsidR="00D44F9E">
        <w:t>segments</w:t>
      </w:r>
      <w:r w:rsidR="00453A50">
        <w:t xml:space="preserve"> in </w:t>
      </w:r>
      <w:r w:rsidR="00FD5BA3">
        <w:t xml:space="preserve">certain </w:t>
      </w:r>
      <w:r w:rsidR="00453A50">
        <w:t>test data</w:t>
      </w:r>
      <w:r w:rsidR="00575D68">
        <w:t xml:space="preserve">, but also </w:t>
      </w:r>
      <w:r w:rsidR="00AF5E61">
        <w:t>has identical classification</w:t>
      </w:r>
      <w:r w:rsidR="00FB2955">
        <w:t xml:space="preserve"> </w:t>
      </w:r>
      <w:r w:rsidR="00095616">
        <w:t>behavior</w:t>
      </w:r>
      <w:r w:rsidR="00453A50">
        <w:t>.</w:t>
      </w:r>
      <w:r w:rsidR="00AF6050">
        <w:t xml:space="preserve"> In other words</w:t>
      </w:r>
      <w:r w:rsidR="00160200">
        <w:t>, model correlation does not consider correct labels</w:t>
      </w:r>
      <w:r w:rsidR="003B21B5">
        <w:t xml:space="preserve">, but compares </w:t>
      </w:r>
      <w:r w:rsidR="009535A8">
        <w:t>only prediction vectors.</w:t>
      </w:r>
      <w:r w:rsidR="00453A50">
        <w:t xml:space="preserve"> </w:t>
      </w:r>
      <w:r w:rsidR="0005628F">
        <w:t>Number zero (</w:t>
      </w:r>
      <w:r w:rsidR="00FD5BA3">
        <w:t>0</w:t>
      </w:r>
      <w:r w:rsidR="0005628F">
        <w:t>) indicates</w:t>
      </w:r>
      <w:r w:rsidR="0050716D">
        <w:t xml:space="preserve"> that </w:t>
      </w:r>
      <w:r>
        <w:t xml:space="preserve">models do not share </w:t>
      </w:r>
      <w:r w:rsidR="006C6E16">
        <w:t xml:space="preserve">a one </w:t>
      </w:r>
      <w:r w:rsidR="00095616">
        <w:t>single</w:t>
      </w:r>
      <w:r w:rsidR="006C6E16">
        <w:t xml:space="preserve"> common misclassified segment</w:t>
      </w:r>
      <w:r w:rsidR="004B5CF9">
        <w:t>.</w:t>
      </w:r>
      <w:r w:rsidR="00DA4BF9">
        <w:t xml:space="preserve"> However, model correlation matrix does not tell anything about overall model performance in terms of accuracy but can be used to select</w:t>
      </w:r>
      <w:r w:rsidR="004F287E">
        <w:t xml:space="preserve"> </w:t>
      </w:r>
      <w:r w:rsidR="00D4633A">
        <w:t>optimal</w:t>
      </w:r>
      <w:r w:rsidR="00DA4BF9">
        <w:t xml:space="preserve"> ones to create ensemble models, for example.</w:t>
      </w:r>
    </w:p>
    <w:p w14:paraId="28AFC880" w14:textId="285E7186" w:rsidR="00DA4BF9" w:rsidRDefault="00DA4BF9" w:rsidP="00027280">
      <w:pPr>
        <w:pStyle w:val="21"/>
        <w:numPr>
          <w:ilvl w:val="1"/>
          <w:numId w:val="21"/>
        </w:numPr>
      </w:pPr>
      <w:bookmarkStart w:id="154" w:name="_Toc136348949"/>
      <w:r w:rsidRPr="00D83505">
        <w:t>Multivariate</w:t>
      </w:r>
      <w:r>
        <w:t xml:space="preserve"> TSC</w:t>
      </w:r>
      <w:bookmarkEnd w:id="154"/>
    </w:p>
    <w:p w14:paraId="7AABACF7" w14:textId="659144C8" w:rsidR="00DA4BF9" w:rsidRDefault="00DA4BF9" w:rsidP="00DA4BF9">
      <w:pPr>
        <w:pStyle w:val="31"/>
      </w:pPr>
      <w:bookmarkStart w:id="155" w:name="_Toc136348950"/>
      <w:r>
        <w:t>M</w:t>
      </w:r>
      <w:r w:rsidR="00B170ED">
        <w:t>-TSC</w:t>
      </w:r>
      <w:r w:rsidR="00312E8C">
        <w:t xml:space="preserve"> analysis introduction</w:t>
      </w:r>
      <w:bookmarkEnd w:id="155"/>
    </w:p>
    <w:p w14:paraId="30D55FE5" w14:textId="4AF38A69" w:rsidR="00A652BE" w:rsidRPr="003B16CD" w:rsidRDefault="003D5A62" w:rsidP="00915ED7">
      <w:r>
        <w:t xml:space="preserve">Here </w:t>
      </w:r>
      <w:r w:rsidR="00E6307C">
        <w:t>we continue with the same frame as used for U-TSC model analysis</w:t>
      </w:r>
      <w:r w:rsidR="000C5702">
        <w:t xml:space="preserve"> using precision</w:t>
      </w:r>
      <w:r w:rsidR="00F51093">
        <w:t>, recall and f1-score</w:t>
      </w:r>
      <w:r w:rsidR="00F416A7">
        <w:t xml:space="preserve"> for each sport category </w:t>
      </w:r>
      <w:r w:rsidR="0023226B">
        <w:t>distinctively</w:t>
      </w:r>
      <w:r w:rsidR="009643BC">
        <w:t xml:space="preserve"> and</w:t>
      </w:r>
      <w:r w:rsidR="0023226B">
        <w:t xml:space="preserve"> complemented by macro and weighted average</w:t>
      </w:r>
      <w:r w:rsidR="009643BC">
        <w:t xml:space="preserve"> considering </w:t>
      </w:r>
      <w:r w:rsidR="00C24C89">
        <w:t>categories altogether.</w:t>
      </w:r>
      <w:r w:rsidR="00A844E5">
        <w:t xml:space="preserve"> </w:t>
      </w:r>
      <w:r w:rsidR="005173B9">
        <w:t xml:space="preserve">However, we need to </w:t>
      </w:r>
      <w:r w:rsidR="00403D35">
        <w:t xml:space="preserve">consider </w:t>
      </w:r>
      <w:r w:rsidR="005173B9">
        <w:t>that</w:t>
      </w:r>
      <w:r w:rsidR="00403D35">
        <w:t xml:space="preserve"> </w:t>
      </w:r>
      <w:r w:rsidR="00AB6D5A">
        <w:t>the adopted</w:t>
      </w:r>
      <w:r w:rsidR="00040292">
        <w:t xml:space="preserve"> </w:t>
      </w:r>
      <w:r w:rsidR="00403D35">
        <w:t>M</w:t>
      </w:r>
      <w:r w:rsidR="008B7647">
        <w:t xml:space="preserve">-TSC model </w:t>
      </w:r>
      <w:r w:rsidR="00655A77">
        <w:t xml:space="preserve">deals </w:t>
      </w:r>
      <w:r w:rsidR="00040292">
        <w:t xml:space="preserve">with three </w:t>
      </w:r>
      <w:r w:rsidR="00655A77">
        <w:t xml:space="preserve">69 seconds </w:t>
      </w:r>
      <w:r w:rsidR="00040292">
        <w:t>signals</w:t>
      </w:r>
      <w:r w:rsidR="00570C1B">
        <w:t>, instead of one 207 second signal as in U-TSC</w:t>
      </w:r>
      <w:r w:rsidR="00AB6D5A">
        <w:t xml:space="preserve"> classification</w:t>
      </w:r>
      <w:r w:rsidR="00DF3087">
        <w:t>.</w:t>
      </w:r>
      <w:r w:rsidR="00AB6D5A">
        <w:t xml:space="preserve"> </w:t>
      </w:r>
      <w:r w:rsidR="00A652BE">
        <w:t>M-TSC and U-TSC</w:t>
      </w:r>
      <w:r w:rsidR="00AB6D5A">
        <w:t xml:space="preserve"> use exactly </w:t>
      </w:r>
      <w:r w:rsidR="008A3685">
        <w:t>the same data</w:t>
      </w:r>
      <w:r w:rsidR="00917438">
        <w:t>, which means the same information</w:t>
      </w:r>
      <w:r w:rsidR="008A3685">
        <w:t xml:space="preserve">, but </w:t>
      </w:r>
      <w:r w:rsidR="00295DBD">
        <w:t xml:space="preserve">data structure </w:t>
      </w:r>
    </w:p>
    <w:p w14:paraId="3EEEC422" w14:textId="59E6B2EF" w:rsidR="00D3136A" w:rsidRDefault="00D3136A" w:rsidP="00586691">
      <w:pPr>
        <w:pStyle w:val="Tableheader"/>
        <w:keepNext/>
        <w:keepLines/>
      </w:pPr>
      <w:bookmarkStart w:id="156" w:name="_Toc135560716"/>
      <w:r>
        <w:lastRenderedPageBreak/>
        <w:t xml:space="preserve">Table 4.3A: </w:t>
      </w:r>
      <w:r w:rsidR="00F619D3">
        <w:t>Multivariate Sym</w:t>
      </w:r>
      <w:r w:rsidR="00914160">
        <w:t>b</w:t>
      </w:r>
      <w:r w:rsidR="00F619D3">
        <w:t>olic Extensio</w:t>
      </w:r>
      <w:r w:rsidR="00914160">
        <w:t>n</w:t>
      </w:r>
      <w:r>
        <w:t xml:space="preserve"> (</w:t>
      </w:r>
      <w:r w:rsidR="00316192">
        <w:t>MUSE</w:t>
      </w:r>
      <w:r>
        <w:t>)</w:t>
      </w:r>
      <w:r w:rsidR="0077080A">
        <w:t xml:space="preserve"> classification report.</w:t>
      </w:r>
      <w:bookmarkEnd w:id="156"/>
    </w:p>
    <w:tbl>
      <w:tblPr>
        <w:tblStyle w:val="APAReport"/>
        <w:tblpPr w:leftFromText="180" w:rightFromText="180" w:vertAnchor="text" w:horzAnchor="margin" w:tblpY="46"/>
        <w:tblW w:w="0" w:type="auto"/>
        <w:tblLook w:val="04A0" w:firstRow="1" w:lastRow="0" w:firstColumn="1" w:lastColumn="0" w:noHBand="0" w:noVBand="1"/>
      </w:tblPr>
      <w:tblGrid>
        <w:gridCol w:w="1134"/>
        <w:gridCol w:w="964"/>
        <w:gridCol w:w="964"/>
        <w:gridCol w:w="737"/>
        <w:gridCol w:w="1247"/>
        <w:gridCol w:w="1361"/>
      </w:tblGrid>
      <w:tr w:rsidR="00D3136A" w14:paraId="5D5E651A" w14:textId="77777777" w:rsidTr="004826FF">
        <w:trPr>
          <w:cnfStyle w:val="100000000000" w:firstRow="1" w:lastRow="0" w:firstColumn="0" w:lastColumn="0" w:oddVBand="0" w:evenVBand="0" w:oddHBand="0" w:evenHBand="0" w:firstRowFirstColumn="0" w:firstRowLastColumn="0" w:lastRowFirstColumn="0" w:lastRowLastColumn="0"/>
          <w:trHeight w:val="340"/>
        </w:trPr>
        <w:tc>
          <w:tcPr>
            <w:tcW w:w="1134" w:type="dxa"/>
            <w:vAlign w:val="center"/>
          </w:tcPr>
          <w:p w14:paraId="68E72EF4" w14:textId="77777777" w:rsidR="00D3136A" w:rsidRPr="00B3556C" w:rsidRDefault="00D3136A" w:rsidP="00586691">
            <w:pPr>
              <w:pStyle w:val="Table"/>
              <w:keepNext/>
              <w:keepLines/>
              <w:rPr>
                <w:b/>
                <w:bCs/>
              </w:rPr>
            </w:pPr>
          </w:p>
        </w:tc>
        <w:tc>
          <w:tcPr>
            <w:tcW w:w="964" w:type="dxa"/>
            <w:vAlign w:val="center"/>
          </w:tcPr>
          <w:p w14:paraId="08014858" w14:textId="77777777" w:rsidR="00D3136A" w:rsidRPr="00B3556C" w:rsidRDefault="00D3136A" w:rsidP="00586691">
            <w:pPr>
              <w:pStyle w:val="Table"/>
              <w:keepNext/>
              <w:keepLines/>
              <w:rPr>
                <w:b/>
                <w:bCs/>
              </w:rPr>
            </w:pPr>
            <w:r w:rsidRPr="00B3556C">
              <w:rPr>
                <w:b/>
                <w:bCs/>
              </w:rPr>
              <w:t>Biking</w:t>
            </w:r>
          </w:p>
        </w:tc>
        <w:tc>
          <w:tcPr>
            <w:tcW w:w="964" w:type="dxa"/>
            <w:vAlign w:val="center"/>
          </w:tcPr>
          <w:p w14:paraId="34411B8E" w14:textId="77777777" w:rsidR="00D3136A" w:rsidRPr="00B3556C" w:rsidRDefault="00D3136A" w:rsidP="00586691">
            <w:pPr>
              <w:pStyle w:val="Table"/>
              <w:keepNext/>
              <w:keepLines/>
              <w:rPr>
                <w:b/>
                <w:bCs/>
              </w:rPr>
            </w:pPr>
            <w:r w:rsidRPr="00B3556C">
              <w:rPr>
                <w:b/>
                <w:bCs/>
              </w:rPr>
              <w:t>Running</w:t>
            </w:r>
          </w:p>
        </w:tc>
        <w:tc>
          <w:tcPr>
            <w:tcW w:w="737" w:type="dxa"/>
            <w:vAlign w:val="center"/>
          </w:tcPr>
          <w:p w14:paraId="40CAEA48" w14:textId="77777777" w:rsidR="00D3136A" w:rsidRPr="00B3556C" w:rsidRDefault="00D3136A" w:rsidP="00586691">
            <w:pPr>
              <w:pStyle w:val="Table"/>
              <w:keepNext/>
              <w:keepLines/>
              <w:rPr>
                <w:b/>
                <w:bCs/>
              </w:rPr>
            </w:pPr>
            <w:r w:rsidRPr="00B3556C">
              <w:rPr>
                <w:b/>
                <w:bCs/>
              </w:rPr>
              <w:t>Other</w:t>
            </w:r>
          </w:p>
        </w:tc>
        <w:tc>
          <w:tcPr>
            <w:tcW w:w="1247" w:type="dxa"/>
            <w:vAlign w:val="center"/>
          </w:tcPr>
          <w:p w14:paraId="438AA1E0" w14:textId="77777777" w:rsidR="00D3136A" w:rsidRPr="00B3556C" w:rsidRDefault="00D3136A" w:rsidP="00586691">
            <w:pPr>
              <w:pStyle w:val="Table"/>
              <w:keepNext/>
              <w:keepLines/>
              <w:jc w:val="center"/>
              <w:rPr>
                <w:b/>
                <w:bCs/>
              </w:rPr>
            </w:pPr>
            <w:r w:rsidRPr="00B3556C">
              <w:rPr>
                <w:b/>
                <w:bCs/>
              </w:rPr>
              <w:t>Macro Avg</w:t>
            </w:r>
          </w:p>
        </w:tc>
        <w:tc>
          <w:tcPr>
            <w:tcW w:w="1361" w:type="dxa"/>
            <w:vAlign w:val="center"/>
          </w:tcPr>
          <w:p w14:paraId="3870E06C" w14:textId="77777777" w:rsidR="00D3136A" w:rsidRPr="00B3556C" w:rsidRDefault="00D3136A" w:rsidP="00586691">
            <w:pPr>
              <w:pStyle w:val="Table"/>
              <w:keepNext/>
              <w:keepLines/>
              <w:jc w:val="center"/>
              <w:rPr>
                <w:b/>
                <w:bCs/>
              </w:rPr>
            </w:pPr>
            <w:r w:rsidRPr="00B3556C">
              <w:rPr>
                <w:b/>
                <w:bCs/>
              </w:rPr>
              <w:t>Weighted Avg</w:t>
            </w:r>
          </w:p>
        </w:tc>
      </w:tr>
      <w:tr w:rsidR="00D3136A" w14:paraId="2F5FBBE9" w14:textId="77777777" w:rsidTr="004826FF">
        <w:trPr>
          <w:trHeight w:val="283"/>
        </w:trPr>
        <w:tc>
          <w:tcPr>
            <w:tcW w:w="1134" w:type="dxa"/>
            <w:vAlign w:val="center"/>
          </w:tcPr>
          <w:p w14:paraId="0959766F" w14:textId="77777777" w:rsidR="00D3136A" w:rsidRPr="00B3556C" w:rsidRDefault="00D3136A" w:rsidP="00586691">
            <w:pPr>
              <w:pStyle w:val="Table"/>
              <w:keepNext/>
              <w:keepLines/>
              <w:rPr>
                <w:b/>
                <w:bCs/>
              </w:rPr>
            </w:pPr>
            <w:r w:rsidRPr="00B3556C">
              <w:rPr>
                <w:b/>
                <w:bCs/>
              </w:rPr>
              <w:t>Precision</w:t>
            </w:r>
          </w:p>
        </w:tc>
        <w:tc>
          <w:tcPr>
            <w:tcW w:w="964" w:type="dxa"/>
            <w:vAlign w:val="center"/>
          </w:tcPr>
          <w:p w14:paraId="48212796" w14:textId="77777777" w:rsidR="00D3136A" w:rsidRDefault="00D3136A" w:rsidP="00586691">
            <w:pPr>
              <w:pStyle w:val="Table"/>
              <w:keepNext/>
              <w:keepLines/>
            </w:pPr>
            <w:r>
              <w:t>0.918</w:t>
            </w:r>
          </w:p>
        </w:tc>
        <w:tc>
          <w:tcPr>
            <w:tcW w:w="964" w:type="dxa"/>
            <w:vAlign w:val="center"/>
          </w:tcPr>
          <w:p w14:paraId="3AF8863A" w14:textId="4FCB0294" w:rsidR="00D3136A" w:rsidRDefault="00D3136A" w:rsidP="00586691">
            <w:pPr>
              <w:pStyle w:val="Table"/>
              <w:keepNext/>
              <w:keepLines/>
            </w:pPr>
            <w:r>
              <w:t>0.</w:t>
            </w:r>
            <w:r w:rsidR="00B305FF">
              <w:t>972</w:t>
            </w:r>
          </w:p>
        </w:tc>
        <w:tc>
          <w:tcPr>
            <w:tcW w:w="737" w:type="dxa"/>
            <w:vAlign w:val="center"/>
          </w:tcPr>
          <w:p w14:paraId="6B4225A7" w14:textId="5F02288F" w:rsidR="00D3136A" w:rsidRDefault="005F6B5F" w:rsidP="00586691">
            <w:pPr>
              <w:pStyle w:val="Table"/>
              <w:keepNext/>
              <w:keepLines/>
            </w:pPr>
            <w:r>
              <w:t>0.986</w:t>
            </w:r>
          </w:p>
        </w:tc>
        <w:tc>
          <w:tcPr>
            <w:tcW w:w="1247" w:type="dxa"/>
            <w:vAlign w:val="center"/>
          </w:tcPr>
          <w:p w14:paraId="63AB558D" w14:textId="1031B96A" w:rsidR="00D3136A" w:rsidRDefault="00D3136A" w:rsidP="00586691">
            <w:pPr>
              <w:pStyle w:val="Table"/>
              <w:keepNext/>
              <w:keepLines/>
              <w:jc w:val="center"/>
            </w:pPr>
            <w:r>
              <w:t>0.9</w:t>
            </w:r>
            <w:r w:rsidR="0072187A">
              <w:t>61</w:t>
            </w:r>
          </w:p>
        </w:tc>
        <w:tc>
          <w:tcPr>
            <w:tcW w:w="1361" w:type="dxa"/>
            <w:vAlign w:val="center"/>
          </w:tcPr>
          <w:p w14:paraId="3EFDF2FD" w14:textId="22484BAE" w:rsidR="00D3136A" w:rsidRDefault="00D3136A" w:rsidP="00586691">
            <w:pPr>
              <w:pStyle w:val="Table"/>
              <w:keepNext/>
              <w:keepLines/>
              <w:jc w:val="center"/>
            </w:pPr>
            <w:r>
              <w:t>0.9</w:t>
            </w:r>
            <w:r w:rsidR="004052AC">
              <w:t>66</w:t>
            </w:r>
          </w:p>
        </w:tc>
      </w:tr>
      <w:tr w:rsidR="00D3136A" w14:paraId="5146A8D3" w14:textId="77777777" w:rsidTr="004826FF">
        <w:trPr>
          <w:trHeight w:val="283"/>
        </w:trPr>
        <w:tc>
          <w:tcPr>
            <w:tcW w:w="1134" w:type="dxa"/>
            <w:vAlign w:val="center"/>
          </w:tcPr>
          <w:p w14:paraId="06B8B7FC" w14:textId="77777777" w:rsidR="00D3136A" w:rsidRPr="00B3556C" w:rsidRDefault="00D3136A" w:rsidP="00586691">
            <w:pPr>
              <w:pStyle w:val="Table"/>
              <w:keepNext/>
              <w:keepLines/>
              <w:rPr>
                <w:b/>
                <w:bCs/>
              </w:rPr>
            </w:pPr>
            <w:r w:rsidRPr="00B3556C">
              <w:rPr>
                <w:b/>
                <w:bCs/>
              </w:rPr>
              <w:t>Recall</w:t>
            </w:r>
          </w:p>
        </w:tc>
        <w:tc>
          <w:tcPr>
            <w:tcW w:w="964" w:type="dxa"/>
            <w:vAlign w:val="center"/>
          </w:tcPr>
          <w:p w14:paraId="7776E5F5" w14:textId="3D50629F" w:rsidR="00D3136A" w:rsidRDefault="00D3136A" w:rsidP="00586691">
            <w:pPr>
              <w:pStyle w:val="Table"/>
              <w:keepNext/>
              <w:keepLines/>
            </w:pPr>
            <w:r>
              <w:t>0.9</w:t>
            </w:r>
            <w:r w:rsidR="00914160">
              <w:t>23</w:t>
            </w:r>
          </w:p>
        </w:tc>
        <w:tc>
          <w:tcPr>
            <w:tcW w:w="964" w:type="dxa"/>
            <w:vAlign w:val="center"/>
          </w:tcPr>
          <w:p w14:paraId="2760D6AD" w14:textId="77777777" w:rsidR="00D3136A" w:rsidRDefault="00D3136A" w:rsidP="00586691">
            <w:pPr>
              <w:pStyle w:val="Table"/>
              <w:keepNext/>
              <w:keepLines/>
            </w:pPr>
            <w:r>
              <w:t>0.963</w:t>
            </w:r>
          </w:p>
        </w:tc>
        <w:tc>
          <w:tcPr>
            <w:tcW w:w="737" w:type="dxa"/>
            <w:vAlign w:val="center"/>
          </w:tcPr>
          <w:p w14:paraId="49186943" w14:textId="129ACA5F" w:rsidR="00D3136A" w:rsidRDefault="00D3136A" w:rsidP="00586691">
            <w:pPr>
              <w:pStyle w:val="Table"/>
              <w:keepNext/>
              <w:keepLines/>
            </w:pPr>
            <w:r>
              <w:t>0.</w:t>
            </w:r>
            <w:r w:rsidR="005F6B5F">
              <w:t>960</w:t>
            </w:r>
          </w:p>
        </w:tc>
        <w:tc>
          <w:tcPr>
            <w:tcW w:w="1247" w:type="dxa"/>
            <w:vAlign w:val="center"/>
          </w:tcPr>
          <w:p w14:paraId="488B14F1" w14:textId="37878C5C" w:rsidR="00D3136A" w:rsidRDefault="00D3136A" w:rsidP="00586691">
            <w:pPr>
              <w:pStyle w:val="Table"/>
              <w:keepNext/>
              <w:keepLines/>
              <w:jc w:val="center"/>
            </w:pPr>
            <w:r>
              <w:t>0.9</w:t>
            </w:r>
            <w:r w:rsidR="0072187A">
              <w:t>68</w:t>
            </w:r>
          </w:p>
        </w:tc>
        <w:tc>
          <w:tcPr>
            <w:tcW w:w="1361" w:type="dxa"/>
            <w:vAlign w:val="center"/>
          </w:tcPr>
          <w:p w14:paraId="1AAF4715" w14:textId="5B3D7AEE" w:rsidR="00D3136A" w:rsidRDefault="00D3136A" w:rsidP="00586691">
            <w:pPr>
              <w:pStyle w:val="Table"/>
              <w:keepNext/>
              <w:keepLines/>
              <w:jc w:val="center"/>
            </w:pPr>
            <w:r>
              <w:t>0.9</w:t>
            </w:r>
            <w:r w:rsidR="004052AC">
              <w:t>66</w:t>
            </w:r>
          </w:p>
        </w:tc>
      </w:tr>
      <w:tr w:rsidR="00D3136A" w14:paraId="07485A90" w14:textId="77777777" w:rsidTr="004826FF">
        <w:trPr>
          <w:trHeight w:val="283"/>
        </w:trPr>
        <w:tc>
          <w:tcPr>
            <w:tcW w:w="1134" w:type="dxa"/>
            <w:vAlign w:val="center"/>
          </w:tcPr>
          <w:p w14:paraId="1EC78956" w14:textId="77777777" w:rsidR="00D3136A" w:rsidRPr="00B3556C" w:rsidRDefault="00D3136A" w:rsidP="00586691">
            <w:pPr>
              <w:pStyle w:val="Table"/>
              <w:keepNext/>
              <w:keepLines/>
              <w:rPr>
                <w:b/>
                <w:bCs/>
              </w:rPr>
            </w:pPr>
            <w:r w:rsidRPr="00B3556C">
              <w:rPr>
                <w:b/>
                <w:bCs/>
              </w:rPr>
              <w:t>F1-Score</w:t>
            </w:r>
          </w:p>
        </w:tc>
        <w:tc>
          <w:tcPr>
            <w:tcW w:w="964" w:type="dxa"/>
            <w:vAlign w:val="center"/>
          </w:tcPr>
          <w:p w14:paraId="67EC642F" w14:textId="20FD24ED" w:rsidR="00D3136A" w:rsidRDefault="00D3136A" w:rsidP="00586691">
            <w:pPr>
              <w:pStyle w:val="Table"/>
              <w:keepNext/>
              <w:keepLines/>
            </w:pPr>
            <w:r>
              <w:t>0.9</w:t>
            </w:r>
            <w:r w:rsidR="00B305FF">
              <w:t>80</w:t>
            </w:r>
          </w:p>
        </w:tc>
        <w:tc>
          <w:tcPr>
            <w:tcW w:w="964" w:type="dxa"/>
            <w:vAlign w:val="center"/>
          </w:tcPr>
          <w:p w14:paraId="72CC44E6" w14:textId="71D0F609" w:rsidR="00D3136A" w:rsidRDefault="00D3136A" w:rsidP="00586691">
            <w:pPr>
              <w:pStyle w:val="Table"/>
              <w:keepNext/>
              <w:keepLines/>
            </w:pPr>
            <w:r>
              <w:t>0.9</w:t>
            </w:r>
            <w:r w:rsidR="002360ED">
              <w:t>68</w:t>
            </w:r>
          </w:p>
        </w:tc>
        <w:tc>
          <w:tcPr>
            <w:tcW w:w="737" w:type="dxa"/>
            <w:vAlign w:val="center"/>
          </w:tcPr>
          <w:p w14:paraId="217C25FD" w14:textId="01A3606C" w:rsidR="00D3136A" w:rsidRDefault="00D3136A" w:rsidP="00586691">
            <w:pPr>
              <w:pStyle w:val="Table"/>
              <w:keepNext/>
              <w:keepLines/>
            </w:pPr>
            <w:r>
              <w:t>0.9</w:t>
            </w:r>
            <w:r w:rsidR="005F6B5F">
              <w:t>73</w:t>
            </w:r>
          </w:p>
        </w:tc>
        <w:tc>
          <w:tcPr>
            <w:tcW w:w="1247" w:type="dxa"/>
            <w:vAlign w:val="center"/>
          </w:tcPr>
          <w:p w14:paraId="32CA2D42" w14:textId="49B9C89C" w:rsidR="00D3136A" w:rsidRDefault="00D3136A" w:rsidP="00586691">
            <w:pPr>
              <w:pStyle w:val="Table"/>
              <w:keepNext/>
              <w:keepLines/>
              <w:jc w:val="center"/>
            </w:pPr>
            <w:r>
              <w:t>0.9</w:t>
            </w:r>
            <w:r w:rsidR="0072187A">
              <w:t>64</w:t>
            </w:r>
          </w:p>
        </w:tc>
        <w:tc>
          <w:tcPr>
            <w:tcW w:w="1361" w:type="dxa"/>
            <w:vAlign w:val="center"/>
          </w:tcPr>
          <w:p w14:paraId="1137085C" w14:textId="4D8C808B" w:rsidR="00D3136A" w:rsidRDefault="00D3136A" w:rsidP="00586691">
            <w:pPr>
              <w:pStyle w:val="Table"/>
              <w:keepNext/>
              <w:keepLines/>
              <w:jc w:val="center"/>
            </w:pPr>
            <w:r>
              <w:t>0.9</w:t>
            </w:r>
            <w:r w:rsidR="004052AC">
              <w:t>66</w:t>
            </w:r>
          </w:p>
        </w:tc>
      </w:tr>
      <w:tr w:rsidR="00D3136A" w14:paraId="23310E41" w14:textId="77777777" w:rsidTr="00236FDA">
        <w:trPr>
          <w:trHeight w:val="283"/>
        </w:trPr>
        <w:tc>
          <w:tcPr>
            <w:tcW w:w="1134" w:type="dxa"/>
            <w:tcBorders>
              <w:bottom w:val="single" w:sz="4" w:space="0" w:color="auto"/>
            </w:tcBorders>
            <w:vAlign w:val="center"/>
          </w:tcPr>
          <w:p w14:paraId="7DC6EF12" w14:textId="77777777" w:rsidR="00D3136A" w:rsidRPr="00B3556C" w:rsidRDefault="00D3136A" w:rsidP="00586691">
            <w:pPr>
              <w:pStyle w:val="Table"/>
              <w:keepNext/>
              <w:keepLines/>
              <w:rPr>
                <w:b/>
                <w:bCs/>
              </w:rPr>
            </w:pPr>
            <w:r w:rsidRPr="00B3556C">
              <w:rPr>
                <w:b/>
                <w:bCs/>
              </w:rPr>
              <w:t>Support</w:t>
            </w:r>
          </w:p>
        </w:tc>
        <w:tc>
          <w:tcPr>
            <w:tcW w:w="964" w:type="dxa"/>
            <w:tcBorders>
              <w:bottom w:val="single" w:sz="4" w:space="0" w:color="auto"/>
            </w:tcBorders>
            <w:vAlign w:val="center"/>
          </w:tcPr>
          <w:p w14:paraId="53CE7E8C" w14:textId="77777777" w:rsidR="00D3136A" w:rsidRDefault="00D3136A" w:rsidP="00586691">
            <w:pPr>
              <w:pStyle w:val="Table"/>
              <w:keepNext/>
              <w:keepLines/>
            </w:pPr>
            <w:r>
              <w:t>49</w:t>
            </w:r>
          </w:p>
        </w:tc>
        <w:tc>
          <w:tcPr>
            <w:tcW w:w="964" w:type="dxa"/>
            <w:tcBorders>
              <w:bottom w:val="single" w:sz="4" w:space="0" w:color="auto"/>
            </w:tcBorders>
            <w:vAlign w:val="center"/>
          </w:tcPr>
          <w:p w14:paraId="33D9A830" w14:textId="77777777" w:rsidR="00D3136A" w:rsidRDefault="00D3136A" w:rsidP="00586691">
            <w:pPr>
              <w:pStyle w:val="Table"/>
              <w:keepNext/>
              <w:keepLines/>
            </w:pPr>
            <w:r>
              <w:t>109</w:t>
            </w:r>
          </w:p>
        </w:tc>
        <w:tc>
          <w:tcPr>
            <w:tcW w:w="737" w:type="dxa"/>
            <w:tcBorders>
              <w:bottom w:val="single" w:sz="4" w:space="0" w:color="auto"/>
            </w:tcBorders>
            <w:vAlign w:val="center"/>
          </w:tcPr>
          <w:p w14:paraId="4015FF6C" w14:textId="77777777" w:rsidR="00D3136A" w:rsidRDefault="00D3136A" w:rsidP="00586691">
            <w:pPr>
              <w:pStyle w:val="Table"/>
              <w:keepNext/>
              <w:keepLines/>
            </w:pPr>
            <w:r>
              <w:t>74</w:t>
            </w:r>
          </w:p>
        </w:tc>
        <w:tc>
          <w:tcPr>
            <w:tcW w:w="1247" w:type="dxa"/>
            <w:tcBorders>
              <w:bottom w:val="single" w:sz="4" w:space="0" w:color="auto"/>
            </w:tcBorders>
            <w:vAlign w:val="center"/>
          </w:tcPr>
          <w:p w14:paraId="26F49EBD" w14:textId="77777777" w:rsidR="00D3136A" w:rsidRDefault="00D3136A" w:rsidP="00586691">
            <w:pPr>
              <w:pStyle w:val="Table"/>
              <w:keepNext/>
              <w:keepLines/>
              <w:jc w:val="center"/>
            </w:pPr>
            <w:r>
              <w:t>232</w:t>
            </w:r>
          </w:p>
        </w:tc>
        <w:tc>
          <w:tcPr>
            <w:tcW w:w="1361" w:type="dxa"/>
            <w:tcBorders>
              <w:bottom w:val="single" w:sz="4" w:space="0" w:color="auto"/>
            </w:tcBorders>
            <w:vAlign w:val="center"/>
          </w:tcPr>
          <w:p w14:paraId="117A7D99" w14:textId="77777777" w:rsidR="00D3136A" w:rsidRDefault="00D3136A" w:rsidP="00586691">
            <w:pPr>
              <w:pStyle w:val="Table"/>
              <w:keepNext/>
              <w:keepLines/>
              <w:jc w:val="center"/>
            </w:pPr>
            <w:r>
              <w:t>232</w:t>
            </w:r>
          </w:p>
        </w:tc>
      </w:tr>
      <w:tr w:rsidR="00D3136A" w14:paraId="38FE7568" w14:textId="77777777" w:rsidTr="00236FDA">
        <w:trPr>
          <w:trHeight w:val="283"/>
        </w:trPr>
        <w:tc>
          <w:tcPr>
            <w:tcW w:w="1134" w:type="dxa"/>
            <w:tcBorders>
              <w:top w:val="single" w:sz="4" w:space="0" w:color="auto"/>
              <w:bottom w:val="single" w:sz="8" w:space="0" w:color="auto"/>
            </w:tcBorders>
            <w:vAlign w:val="center"/>
          </w:tcPr>
          <w:p w14:paraId="2BFCABE1" w14:textId="77777777" w:rsidR="00D3136A" w:rsidRPr="00BC69FD" w:rsidRDefault="00D3136A" w:rsidP="00586691">
            <w:pPr>
              <w:pStyle w:val="Table"/>
              <w:keepNext/>
              <w:keepLines/>
              <w:rPr>
                <w:b/>
                <w:bCs/>
              </w:rPr>
            </w:pPr>
            <w:r w:rsidRPr="00BC69FD">
              <w:rPr>
                <w:b/>
                <w:bCs/>
              </w:rPr>
              <w:t>Accuracy</w:t>
            </w:r>
          </w:p>
        </w:tc>
        <w:tc>
          <w:tcPr>
            <w:tcW w:w="964" w:type="dxa"/>
            <w:tcBorders>
              <w:top w:val="single" w:sz="4" w:space="0" w:color="auto"/>
              <w:bottom w:val="single" w:sz="8" w:space="0" w:color="auto"/>
            </w:tcBorders>
            <w:vAlign w:val="center"/>
          </w:tcPr>
          <w:p w14:paraId="175AAF88" w14:textId="61E94A1F" w:rsidR="00D3136A" w:rsidRPr="00BC69FD" w:rsidRDefault="00D3136A" w:rsidP="00586691">
            <w:pPr>
              <w:pStyle w:val="Table"/>
              <w:keepNext/>
              <w:keepLines/>
              <w:rPr>
                <w:b/>
                <w:bCs/>
              </w:rPr>
            </w:pPr>
            <w:r w:rsidRPr="00BC69FD">
              <w:rPr>
                <w:b/>
                <w:bCs/>
              </w:rPr>
              <w:t>0.</w:t>
            </w:r>
            <w:r>
              <w:rPr>
                <w:b/>
                <w:bCs/>
              </w:rPr>
              <w:t>9</w:t>
            </w:r>
            <w:r w:rsidR="00914160">
              <w:rPr>
                <w:b/>
                <w:bCs/>
              </w:rPr>
              <w:t>66</w:t>
            </w:r>
          </w:p>
        </w:tc>
        <w:tc>
          <w:tcPr>
            <w:tcW w:w="964" w:type="dxa"/>
            <w:tcBorders>
              <w:top w:val="single" w:sz="4" w:space="0" w:color="auto"/>
              <w:bottom w:val="single" w:sz="8" w:space="0" w:color="auto"/>
            </w:tcBorders>
            <w:vAlign w:val="center"/>
          </w:tcPr>
          <w:p w14:paraId="0D0CB140" w14:textId="77777777" w:rsidR="00D3136A" w:rsidRDefault="00D3136A" w:rsidP="00586691">
            <w:pPr>
              <w:pStyle w:val="Table"/>
              <w:keepNext/>
              <w:keepLines/>
            </w:pPr>
          </w:p>
        </w:tc>
        <w:tc>
          <w:tcPr>
            <w:tcW w:w="737" w:type="dxa"/>
            <w:tcBorders>
              <w:top w:val="single" w:sz="4" w:space="0" w:color="auto"/>
              <w:bottom w:val="single" w:sz="8" w:space="0" w:color="auto"/>
            </w:tcBorders>
            <w:vAlign w:val="center"/>
          </w:tcPr>
          <w:p w14:paraId="3AF8AA9C" w14:textId="77777777" w:rsidR="00D3136A" w:rsidRDefault="00D3136A" w:rsidP="00586691">
            <w:pPr>
              <w:pStyle w:val="Table"/>
              <w:keepNext/>
              <w:keepLines/>
            </w:pPr>
          </w:p>
        </w:tc>
        <w:tc>
          <w:tcPr>
            <w:tcW w:w="1247" w:type="dxa"/>
            <w:tcBorders>
              <w:top w:val="single" w:sz="4" w:space="0" w:color="auto"/>
              <w:bottom w:val="single" w:sz="8" w:space="0" w:color="auto"/>
            </w:tcBorders>
            <w:vAlign w:val="center"/>
          </w:tcPr>
          <w:p w14:paraId="70B5EBA6" w14:textId="77777777" w:rsidR="00D3136A" w:rsidRDefault="00D3136A" w:rsidP="00586691">
            <w:pPr>
              <w:pStyle w:val="Table"/>
              <w:keepNext/>
              <w:keepLines/>
              <w:jc w:val="center"/>
            </w:pPr>
          </w:p>
        </w:tc>
        <w:tc>
          <w:tcPr>
            <w:tcW w:w="1361" w:type="dxa"/>
            <w:tcBorders>
              <w:top w:val="single" w:sz="4" w:space="0" w:color="auto"/>
              <w:bottom w:val="single" w:sz="8" w:space="0" w:color="auto"/>
            </w:tcBorders>
            <w:vAlign w:val="center"/>
          </w:tcPr>
          <w:p w14:paraId="0E1E3C5D" w14:textId="77777777" w:rsidR="00D3136A" w:rsidRDefault="00D3136A" w:rsidP="00586691">
            <w:pPr>
              <w:pStyle w:val="Table"/>
              <w:keepNext/>
              <w:keepLines/>
            </w:pPr>
          </w:p>
        </w:tc>
      </w:tr>
    </w:tbl>
    <w:p w14:paraId="14EAE469" w14:textId="0522961C" w:rsidR="00D3136A" w:rsidRDefault="000D7C50" w:rsidP="00F42418">
      <w:pPr>
        <w:pStyle w:val="Picture"/>
        <w:spacing w:before="0"/>
      </w:pPr>
      <w:r>
        <w:rPr>
          <w:lang w:eastAsia="en-US"/>
        </w:rPr>
        <w:drawing>
          <wp:inline distT="0" distB="0" distL="0" distR="0" wp14:anchorId="1AE56E4A" wp14:editId="6AD45678">
            <wp:extent cx="1595887" cy="1224280"/>
            <wp:effectExtent l="0" t="0" r="4445" b="0"/>
            <wp:docPr id="1299393058" name="Picture 1299393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393058" name="Picture 1299393058"/>
                    <pic:cNvPicPr/>
                  </pic:nvPicPr>
                  <pic:blipFill rotWithShape="1">
                    <a:blip r:embed="rId52" cstate="print">
                      <a:extLst>
                        <a:ext uri="{28A0092B-C50C-407E-A947-70E740481C1C}">
                          <a14:useLocalDpi xmlns:a14="http://schemas.microsoft.com/office/drawing/2010/main" val="0"/>
                        </a:ext>
                      </a:extLst>
                    </a:blip>
                    <a:srcRect r="73149"/>
                    <a:stretch/>
                  </pic:blipFill>
                  <pic:spPr bwMode="auto">
                    <a:xfrm>
                      <a:off x="0" y="0"/>
                      <a:ext cx="1595887" cy="1224280"/>
                    </a:xfrm>
                    <a:prstGeom prst="rect">
                      <a:avLst/>
                    </a:prstGeom>
                    <a:ln>
                      <a:noFill/>
                    </a:ln>
                    <a:extLst>
                      <a:ext uri="{53640926-AAD7-44D8-BBD7-CCE9431645EC}">
                        <a14:shadowObscured xmlns:a14="http://schemas.microsoft.com/office/drawing/2010/main"/>
                      </a:ext>
                    </a:extLst>
                  </pic:spPr>
                </pic:pic>
              </a:graphicData>
            </a:graphic>
          </wp:inline>
        </w:drawing>
      </w:r>
    </w:p>
    <w:p w14:paraId="3057F22C" w14:textId="77777777" w:rsidR="00915ED7" w:rsidRDefault="00915ED7" w:rsidP="00915ED7">
      <w:pPr>
        <w:ind w:firstLine="0"/>
      </w:pPr>
    </w:p>
    <w:p w14:paraId="1D77D814" w14:textId="15AD31B0" w:rsidR="00915ED7" w:rsidRDefault="00915ED7" w:rsidP="00915ED7">
      <w:pPr>
        <w:ind w:firstLine="0"/>
      </w:pPr>
      <w:r>
        <w:t>differs, and univariate models are not able to benefit from all the same information available, such as dimension correlation.</w:t>
      </w:r>
    </w:p>
    <w:p w14:paraId="1BFD8927" w14:textId="55177B3B" w:rsidR="00915ED7" w:rsidRDefault="00915ED7" w:rsidP="001D1DA6">
      <w:r>
        <w:t xml:space="preserve">The MUSE proved to be a very effective model allowing up to 96,6% accuracy. From the classification report table 4.3A we can conclude that especially recognition of </w:t>
      </w:r>
      <w:r w:rsidRPr="00075A42">
        <w:rPr>
          <w:i/>
          <w:iCs/>
        </w:rPr>
        <w:t>running</w:t>
      </w:r>
      <w:r>
        <w:t xml:space="preserve"> and </w:t>
      </w:r>
      <w:r w:rsidRPr="00075A42">
        <w:rPr>
          <w:i/>
          <w:iCs/>
        </w:rPr>
        <w:t>other</w:t>
      </w:r>
      <w:r>
        <w:t xml:space="preserve"> categories was a great success and produced over 96% result for all the metrics precision, recall and f1-score. </w:t>
      </w:r>
      <w:r w:rsidRPr="00075A42">
        <w:t>Biking</w:t>
      </w:r>
      <w:r>
        <w:t xml:space="preserve"> seems to be the most problematic category for MUSE since precision is relatively lower with ~92% score, which obviously means these 8% of segments has been confused with </w:t>
      </w:r>
      <w:r w:rsidRPr="00075A42">
        <w:rPr>
          <w:i/>
          <w:iCs/>
        </w:rPr>
        <w:t>running</w:t>
      </w:r>
      <w:r>
        <w:t xml:space="preserve"> and </w:t>
      </w:r>
      <w:r w:rsidRPr="00075A42">
        <w:rPr>
          <w:i/>
          <w:iCs/>
        </w:rPr>
        <w:t>other</w:t>
      </w:r>
      <w:r>
        <w:t>.</w:t>
      </w:r>
    </w:p>
    <w:p w14:paraId="27177119" w14:textId="77777777" w:rsidR="00DA4BF9" w:rsidRDefault="00DA4BF9" w:rsidP="00DA4BF9">
      <w:pPr>
        <w:pStyle w:val="31"/>
      </w:pPr>
      <w:bookmarkStart w:id="157" w:name="_Toc136348951"/>
      <w:r>
        <w:t>Ensemble Models</w:t>
      </w:r>
      <w:bookmarkEnd w:id="157"/>
    </w:p>
    <w:p w14:paraId="41694401" w14:textId="0471EF51" w:rsidR="00D07AE8" w:rsidRDefault="00950973" w:rsidP="008C1357">
      <w:r>
        <w:t xml:space="preserve">For </w:t>
      </w:r>
      <w:r w:rsidR="00763723">
        <w:t>CE</w:t>
      </w:r>
      <w:r>
        <w:t xml:space="preserve"> model selection we implemented </w:t>
      </w:r>
      <w:r w:rsidR="00677AF1">
        <w:t>univariate classification for each</w:t>
      </w:r>
      <w:r w:rsidR="00762F9D">
        <w:t xml:space="preserve"> of</w:t>
      </w:r>
      <w:r w:rsidR="00677AF1">
        <w:t xml:space="preserve"> three features separately</w:t>
      </w:r>
      <w:r w:rsidR="00723F69">
        <w:t xml:space="preserve">. </w:t>
      </w:r>
      <w:r w:rsidR="00CA32C0">
        <w:t>Because</w:t>
      </w:r>
      <w:r w:rsidR="00310D4E">
        <w:t xml:space="preserve"> </w:t>
      </w:r>
      <w:r w:rsidR="00343451">
        <w:t xml:space="preserve">the </w:t>
      </w:r>
      <w:r w:rsidR="000F59C6">
        <w:t xml:space="preserve">built </w:t>
      </w:r>
      <w:r w:rsidR="00525913">
        <w:t>CE</w:t>
      </w:r>
      <w:r w:rsidR="000F59C6">
        <w:t xml:space="preserve"> m</w:t>
      </w:r>
      <w:r w:rsidR="00525913">
        <w:t>odel</w:t>
      </w:r>
      <w:r w:rsidR="000F59C6">
        <w:t xml:space="preserve"> conducts in</w:t>
      </w:r>
      <w:r w:rsidR="003326E9">
        <w:t xml:space="preserve">dependent </w:t>
      </w:r>
      <w:r w:rsidR="009D77A6">
        <w:t xml:space="preserve">feature </w:t>
      </w:r>
      <w:r w:rsidR="003326E9">
        <w:t>classification</w:t>
      </w:r>
      <w:r w:rsidR="00CA32C0">
        <w:t>,</w:t>
      </w:r>
      <w:r w:rsidR="009D77A6">
        <w:t xml:space="preserve"> but ignores </w:t>
      </w:r>
      <w:r w:rsidR="00D62B05">
        <w:t>correlation information between them</w:t>
      </w:r>
      <w:r w:rsidR="00B6465C">
        <w:t>,</w:t>
      </w:r>
      <w:r w:rsidR="003326E9">
        <w:t xml:space="preserve"> the expected classification accuracy </w:t>
      </w:r>
      <w:r w:rsidR="00343451">
        <w:t xml:space="preserve">is apparently lower than </w:t>
      </w:r>
      <w:r w:rsidR="0097386A">
        <w:t>MUSE’s</w:t>
      </w:r>
      <w:r w:rsidR="00F6331C">
        <w:t xml:space="preserve"> one</w:t>
      </w:r>
      <w:r w:rsidR="0097386A">
        <w:t>.</w:t>
      </w:r>
      <w:r w:rsidR="00D62B05">
        <w:t xml:space="preserve"> </w:t>
      </w:r>
      <w:r w:rsidR="00787EBC">
        <w:t xml:space="preserve">Table 4.3B </w:t>
      </w:r>
      <w:r w:rsidR="00C1725D">
        <w:t>shows the results of classification</w:t>
      </w:r>
      <w:r w:rsidR="00743D26">
        <w:t xml:space="preserve"> which was implemented using the same</w:t>
      </w:r>
      <w:r w:rsidR="00606269">
        <w:t xml:space="preserve"> model</w:t>
      </w:r>
      <w:r w:rsidR="00743D26">
        <w:t xml:space="preserve"> setup </w:t>
      </w:r>
      <w:r w:rsidR="00D65F3E">
        <w:t xml:space="preserve">as for </w:t>
      </w:r>
      <w:r w:rsidR="006B043E">
        <w:t xml:space="preserve">univariate </w:t>
      </w:r>
      <w:r w:rsidR="00D65F3E">
        <w:t>TSC</w:t>
      </w:r>
      <w:r w:rsidR="00946A05">
        <w:t xml:space="preserve"> in </w:t>
      </w:r>
      <w:r w:rsidR="006B043E">
        <w:t xml:space="preserve">section </w:t>
      </w:r>
      <w:hyperlink w:anchor="_Univariate_TSC" w:history="1">
        <w:r w:rsidR="006B043E" w:rsidRPr="005E7390">
          <w:rPr>
            <w:rStyle w:val="affffc"/>
          </w:rPr>
          <w:t>4.2</w:t>
        </w:r>
      </w:hyperlink>
      <w:r w:rsidR="00704C0C">
        <w:t xml:space="preserve">, </w:t>
      </w:r>
      <w:r w:rsidR="007A6ED7">
        <w:t>but instead of interlacing</w:t>
      </w:r>
      <w:r w:rsidR="002F2FEF">
        <w:t xml:space="preserve">, </w:t>
      </w:r>
      <w:r w:rsidR="00704C0C">
        <w:t xml:space="preserve">using 69 seconds </w:t>
      </w:r>
      <w:r w:rsidR="005E24BC">
        <w:t>pure feature s</w:t>
      </w:r>
      <w:r w:rsidR="00611FEF">
        <w:t>ignals.</w:t>
      </w:r>
      <w:r w:rsidR="00B5783E">
        <w:t xml:space="preserve"> In </w:t>
      </w:r>
      <w:r w:rsidR="00095616">
        <w:t>practice</w:t>
      </w:r>
      <w:r w:rsidR="009B03DF">
        <w:t>, the multivariate dataset dimension</w:t>
      </w:r>
      <w:r w:rsidR="009754BF">
        <w:t>s</w:t>
      </w:r>
      <w:r w:rsidR="006E3CC7">
        <w:t xml:space="preserve"> </w:t>
      </w:r>
      <w:r w:rsidR="006E3CC7" w:rsidRPr="00385210">
        <w:rPr>
          <w:i/>
          <w:iCs/>
        </w:rPr>
        <w:t>heart rate</w:t>
      </w:r>
      <w:r w:rsidR="006E3CC7">
        <w:t xml:space="preserve">, </w:t>
      </w:r>
      <w:r w:rsidR="006E3CC7" w:rsidRPr="00385210">
        <w:rPr>
          <w:i/>
          <w:iCs/>
        </w:rPr>
        <w:t>speed</w:t>
      </w:r>
      <w:r w:rsidR="006E3CC7">
        <w:t xml:space="preserve">, and </w:t>
      </w:r>
      <w:r w:rsidR="006E3CC7" w:rsidRPr="00385210">
        <w:rPr>
          <w:i/>
          <w:iCs/>
        </w:rPr>
        <w:t>altitude</w:t>
      </w:r>
      <w:r w:rsidR="009B03DF">
        <w:t xml:space="preserve"> w</w:t>
      </w:r>
      <w:r w:rsidR="009754BF">
        <w:t>ere</w:t>
      </w:r>
      <w:r w:rsidR="009B03DF">
        <w:t xml:space="preserve"> given</w:t>
      </w:r>
      <w:r w:rsidR="009754BF">
        <w:t xml:space="preserve"> separately</w:t>
      </w:r>
      <w:r w:rsidR="009B03DF">
        <w:t xml:space="preserve"> </w:t>
      </w:r>
      <w:r w:rsidR="00C34792">
        <w:t xml:space="preserve">as </w:t>
      </w:r>
      <w:r w:rsidR="000103FA">
        <w:t xml:space="preserve">an </w:t>
      </w:r>
      <w:r w:rsidR="00C34792">
        <w:t xml:space="preserve">input for the </w:t>
      </w:r>
      <w:r w:rsidR="006E3CC7">
        <w:t xml:space="preserve">compiled </w:t>
      </w:r>
      <w:r w:rsidR="00C34792">
        <w:t>classification algorithm</w:t>
      </w:r>
      <w:r w:rsidR="00856DB0">
        <w:t xml:space="preserve"> </w:t>
      </w:r>
      <w:hyperlink w:anchor="_[A-3.4A]_Classification_function" w:history="1">
        <w:r w:rsidR="00AB0ABD" w:rsidRPr="009449BC">
          <w:rPr>
            <w:rStyle w:val="affffc"/>
          </w:rPr>
          <w:t>A</w:t>
        </w:r>
        <w:r w:rsidR="009449BC" w:rsidRPr="009449BC">
          <w:rPr>
            <w:rStyle w:val="affffc"/>
          </w:rPr>
          <w:t>-3.</w:t>
        </w:r>
        <w:r w:rsidR="009449BC">
          <w:rPr>
            <w:rStyle w:val="affffc"/>
          </w:rPr>
          <w:t>4</w:t>
        </w:r>
        <w:r w:rsidR="009449BC" w:rsidRPr="009449BC">
          <w:rPr>
            <w:rStyle w:val="affffc"/>
          </w:rPr>
          <w:t>A</w:t>
        </w:r>
      </w:hyperlink>
      <w:r w:rsidR="00A66BD3">
        <w:t>, conducting</w:t>
      </w:r>
      <w:r w:rsidR="006E3CC7">
        <w:t xml:space="preserve"> total of</w:t>
      </w:r>
      <w:r w:rsidR="00A66BD3">
        <w:t xml:space="preserve"> </w:t>
      </w:r>
      <w:r w:rsidR="00007211">
        <w:t>three function calls.</w:t>
      </w:r>
      <w:r w:rsidR="008C1357">
        <w:t xml:space="preserve"> </w:t>
      </w:r>
      <w:r w:rsidR="00D07AE8">
        <w:t xml:space="preserve">As the classification computation time of the CE fully depends on selected algorithms, we compromised and slightly weighted model </w:t>
      </w:r>
      <w:r w:rsidR="00D07AE8" w:rsidRPr="00EA0CD3">
        <w:rPr>
          <w:i/>
          <w:iCs/>
        </w:rPr>
        <w:t>training-prediction</w:t>
      </w:r>
      <w:r w:rsidR="00D07AE8">
        <w:t xml:space="preserve"> time over accuracy and ROC-AUC score. RIC algorithm was the most successful model for all the features in terms of accuracy and ROC-AUC, but by having tenfold time complexity in contrast to second best, STSF, and thus we decided to use RIC only for </w:t>
      </w:r>
      <w:r w:rsidR="00D07AE8" w:rsidRPr="005A60B8">
        <w:rPr>
          <w:i/>
          <w:iCs/>
        </w:rPr>
        <w:t>altitude</w:t>
      </w:r>
      <w:r w:rsidR="00D07AE8">
        <w:t xml:space="preserve"> feature where the accuracy gap was the largest. STSF was very close and within the variance of used evaluation metrics, and thus having only a marginal significance compared to a gained advantage in model training time, which was important factor with a limited study environment resources. Therefore, it was a consistent choice for two other features. Table 4.3C summarizes selected CE model setup STSF-STSF-RIC.</w:t>
      </w:r>
    </w:p>
    <w:p w14:paraId="4EFA5E3D" w14:textId="77777777" w:rsidR="008C1357" w:rsidRPr="00DF04EB" w:rsidRDefault="008C1357" w:rsidP="008C1357">
      <w:pPr>
        <w:pStyle w:val="Tableheader"/>
        <w:keepNext/>
        <w:keepLines/>
      </w:pPr>
      <w:bookmarkStart w:id="158" w:name="_Toc135560717"/>
      <w:r>
        <w:lastRenderedPageBreak/>
        <w:t>Table 4.3B: Classification results for each feature distinctively.</w:t>
      </w:r>
      <w:bookmarkEnd w:id="158"/>
    </w:p>
    <w:tbl>
      <w:tblPr>
        <w:tblStyle w:val="APAReport"/>
        <w:tblW w:w="9298" w:type="dxa"/>
        <w:tblLook w:val="04A0" w:firstRow="1" w:lastRow="0" w:firstColumn="1" w:lastColumn="0" w:noHBand="0" w:noVBand="1"/>
      </w:tblPr>
      <w:tblGrid>
        <w:gridCol w:w="1354"/>
        <w:gridCol w:w="1134"/>
        <w:gridCol w:w="1134"/>
        <w:gridCol w:w="1134"/>
        <w:gridCol w:w="1134"/>
        <w:gridCol w:w="1134"/>
        <w:gridCol w:w="1134"/>
        <w:gridCol w:w="1134"/>
        <w:gridCol w:w="6"/>
      </w:tblGrid>
      <w:tr w:rsidR="008C1357" w:rsidRPr="002B6B0E" w14:paraId="0DEEA3F8" w14:textId="77777777" w:rsidTr="004826FF">
        <w:trPr>
          <w:gridAfter w:val="1"/>
          <w:cnfStyle w:val="100000000000" w:firstRow="1" w:lastRow="0" w:firstColumn="0" w:lastColumn="0" w:oddVBand="0" w:evenVBand="0" w:oddHBand="0" w:evenHBand="0" w:firstRowFirstColumn="0" w:firstRowLastColumn="0" w:lastRowFirstColumn="0" w:lastRowLastColumn="0"/>
          <w:wAfter w:w="6" w:type="dxa"/>
          <w:trHeight w:val="340"/>
        </w:trPr>
        <w:tc>
          <w:tcPr>
            <w:tcW w:w="1354" w:type="dxa"/>
            <w:vAlign w:val="center"/>
          </w:tcPr>
          <w:p w14:paraId="75FE1B9B" w14:textId="77777777" w:rsidR="008C1357" w:rsidRPr="002B6B0E" w:rsidRDefault="008C1357" w:rsidP="004826FF">
            <w:pPr>
              <w:pStyle w:val="Table"/>
              <w:keepNext/>
              <w:keepLines/>
              <w:rPr>
                <w:b/>
                <w:bCs/>
              </w:rPr>
            </w:pPr>
          </w:p>
        </w:tc>
        <w:tc>
          <w:tcPr>
            <w:tcW w:w="2268" w:type="dxa"/>
            <w:gridSpan w:val="2"/>
            <w:shd w:val="clear" w:color="auto" w:fill="F2F2F2" w:themeFill="background1" w:themeFillShade="F2"/>
            <w:vAlign w:val="center"/>
          </w:tcPr>
          <w:p w14:paraId="3075F428" w14:textId="77777777" w:rsidR="008C1357" w:rsidRDefault="008C1357" w:rsidP="004826FF">
            <w:pPr>
              <w:pStyle w:val="Table"/>
              <w:keepNext/>
              <w:keepLines/>
              <w:jc w:val="center"/>
              <w:rPr>
                <w:b/>
                <w:bCs/>
              </w:rPr>
            </w:pPr>
            <w:r>
              <w:rPr>
                <w:b/>
                <w:bCs/>
              </w:rPr>
              <w:t>HearRate</w:t>
            </w:r>
          </w:p>
        </w:tc>
        <w:tc>
          <w:tcPr>
            <w:tcW w:w="2268" w:type="dxa"/>
            <w:gridSpan w:val="2"/>
            <w:shd w:val="clear" w:color="auto" w:fill="FFFFFF" w:themeFill="background1"/>
            <w:vAlign w:val="center"/>
          </w:tcPr>
          <w:p w14:paraId="38247D45" w14:textId="77777777" w:rsidR="008C1357" w:rsidRDefault="008C1357" w:rsidP="004826FF">
            <w:pPr>
              <w:pStyle w:val="Table"/>
              <w:keepNext/>
              <w:keepLines/>
              <w:jc w:val="center"/>
              <w:rPr>
                <w:b/>
                <w:bCs/>
              </w:rPr>
            </w:pPr>
            <w:r>
              <w:rPr>
                <w:b/>
                <w:bCs/>
              </w:rPr>
              <w:t>Speed</w:t>
            </w:r>
          </w:p>
        </w:tc>
        <w:tc>
          <w:tcPr>
            <w:tcW w:w="2268" w:type="dxa"/>
            <w:gridSpan w:val="2"/>
            <w:shd w:val="clear" w:color="auto" w:fill="F2F2F2" w:themeFill="background1" w:themeFillShade="F2"/>
            <w:vAlign w:val="center"/>
          </w:tcPr>
          <w:p w14:paraId="6AE698A1" w14:textId="77777777" w:rsidR="008C1357" w:rsidRDefault="008C1357" w:rsidP="004826FF">
            <w:pPr>
              <w:pStyle w:val="Table"/>
              <w:keepNext/>
              <w:keepLines/>
              <w:jc w:val="center"/>
              <w:rPr>
                <w:b/>
                <w:bCs/>
              </w:rPr>
            </w:pPr>
            <w:r>
              <w:rPr>
                <w:b/>
                <w:bCs/>
              </w:rPr>
              <w:t>Altitude</w:t>
            </w:r>
          </w:p>
        </w:tc>
        <w:tc>
          <w:tcPr>
            <w:tcW w:w="1134" w:type="dxa"/>
            <w:shd w:val="clear" w:color="auto" w:fill="FFFFFF" w:themeFill="background1"/>
            <w:vAlign w:val="center"/>
          </w:tcPr>
          <w:p w14:paraId="2B7A4D27" w14:textId="77777777" w:rsidR="008C1357" w:rsidRPr="002B6B0E" w:rsidRDefault="008C1357" w:rsidP="004826FF">
            <w:pPr>
              <w:pStyle w:val="Table"/>
              <w:keepNext/>
              <w:keepLines/>
              <w:jc w:val="center"/>
              <w:rPr>
                <w:b/>
                <w:bCs/>
              </w:rPr>
            </w:pPr>
          </w:p>
        </w:tc>
      </w:tr>
      <w:tr w:rsidR="008C1357" w:rsidRPr="002B6B0E" w14:paraId="1311EFF8" w14:textId="77777777" w:rsidTr="004826FF">
        <w:trPr>
          <w:gridAfter w:val="1"/>
          <w:wAfter w:w="6" w:type="dxa"/>
          <w:trHeight w:val="340"/>
        </w:trPr>
        <w:tc>
          <w:tcPr>
            <w:tcW w:w="1354" w:type="dxa"/>
            <w:tcBorders>
              <w:top w:val="single" w:sz="12" w:space="0" w:color="auto"/>
              <w:bottom w:val="single" w:sz="4" w:space="0" w:color="auto"/>
            </w:tcBorders>
            <w:vAlign w:val="center"/>
          </w:tcPr>
          <w:p w14:paraId="1715098F" w14:textId="77777777" w:rsidR="008C1357" w:rsidRPr="002B6B0E" w:rsidRDefault="008C1357" w:rsidP="004826FF">
            <w:pPr>
              <w:pStyle w:val="Table"/>
              <w:keepNext/>
              <w:keepLines/>
              <w:rPr>
                <w:b/>
                <w:bCs/>
              </w:rPr>
            </w:pPr>
            <w:r>
              <w:rPr>
                <w:b/>
                <w:bCs/>
              </w:rPr>
              <w:t>Classifier</w:t>
            </w:r>
          </w:p>
        </w:tc>
        <w:tc>
          <w:tcPr>
            <w:tcW w:w="1134" w:type="dxa"/>
            <w:tcBorders>
              <w:top w:val="single" w:sz="12" w:space="0" w:color="auto"/>
              <w:bottom w:val="single" w:sz="4" w:space="0" w:color="auto"/>
            </w:tcBorders>
            <w:shd w:val="clear" w:color="auto" w:fill="F2F2F2" w:themeFill="background1" w:themeFillShade="F2"/>
            <w:vAlign w:val="center"/>
          </w:tcPr>
          <w:p w14:paraId="1D1C69B9" w14:textId="77777777" w:rsidR="008C1357" w:rsidRDefault="008C1357" w:rsidP="004826FF">
            <w:pPr>
              <w:pStyle w:val="Table"/>
              <w:keepNext/>
              <w:keepLines/>
              <w:jc w:val="center"/>
              <w:rPr>
                <w:b/>
                <w:bCs/>
              </w:rPr>
            </w:pPr>
            <w:r>
              <w:rPr>
                <w:b/>
                <w:bCs/>
              </w:rPr>
              <w:t>accuracy</w:t>
            </w:r>
          </w:p>
        </w:tc>
        <w:tc>
          <w:tcPr>
            <w:tcW w:w="1134" w:type="dxa"/>
            <w:tcBorders>
              <w:top w:val="single" w:sz="12" w:space="0" w:color="auto"/>
              <w:bottom w:val="single" w:sz="4" w:space="0" w:color="auto"/>
            </w:tcBorders>
            <w:shd w:val="clear" w:color="auto" w:fill="F2F2F2" w:themeFill="background1" w:themeFillShade="F2"/>
            <w:vAlign w:val="center"/>
          </w:tcPr>
          <w:p w14:paraId="6610AF94" w14:textId="77777777" w:rsidR="008C1357" w:rsidRDefault="008C1357" w:rsidP="004826FF">
            <w:pPr>
              <w:pStyle w:val="Table"/>
              <w:keepNext/>
              <w:keepLines/>
              <w:jc w:val="center"/>
              <w:rPr>
                <w:b/>
                <w:bCs/>
              </w:rPr>
            </w:pPr>
            <w:r>
              <w:rPr>
                <w:b/>
                <w:bCs/>
              </w:rPr>
              <w:t>roc-auc</w:t>
            </w:r>
          </w:p>
        </w:tc>
        <w:tc>
          <w:tcPr>
            <w:tcW w:w="1134" w:type="dxa"/>
            <w:tcBorders>
              <w:top w:val="single" w:sz="12" w:space="0" w:color="auto"/>
              <w:bottom w:val="single" w:sz="4" w:space="0" w:color="auto"/>
            </w:tcBorders>
            <w:shd w:val="clear" w:color="auto" w:fill="FFFFFF" w:themeFill="background1"/>
            <w:vAlign w:val="center"/>
          </w:tcPr>
          <w:p w14:paraId="292CA4A6" w14:textId="77777777" w:rsidR="008C1357" w:rsidRDefault="008C1357" w:rsidP="004826FF">
            <w:pPr>
              <w:pStyle w:val="Table"/>
              <w:keepNext/>
              <w:keepLines/>
              <w:jc w:val="center"/>
              <w:rPr>
                <w:b/>
                <w:bCs/>
              </w:rPr>
            </w:pPr>
            <w:r>
              <w:rPr>
                <w:b/>
                <w:bCs/>
              </w:rPr>
              <w:t>accuracy</w:t>
            </w:r>
          </w:p>
        </w:tc>
        <w:tc>
          <w:tcPr>
            <w:tcW w:w="1134" w:type="dxa"/>
            <w:tcBorders>
              <w:top w:val="single" w:sz="12" w:space="0" w:color="auto"/>
              <w:bottom w:val="single" w:sz="4" w:space="0" w:color="auto"/>
            </w:tcBorders>
            <w:shd w:val="clear" w:color="auto" w:fill="FFFFFF" w:themeFill="background1"/>
            <w:vAlign w:val="center"/>
          </w:tcPr>
          <w:p w14:paraId="30B52CA7" w14:textId="77777777" w:rsidR="008C1357" w:rsidRDefault="008C1357" w:rsidP="004826FF">
            <w:pPr>
              <w:pStyle w:val="Table"/>
              <w:keepNext/>
              <w:keepLines/>
              <w:jc w:val="center"/>
              <w:rPr>
                <w:b/>
                <w:bCs/>
              </w:rPr>
            </w:pPr>
            <w:r>
              <w:rPr>
                <w:b/>
                <w:bCs/>
              </w:rPr>
              <w:t>roc-auc</w:t>
            </w:r>
          </w:p>
        </w:tc>
        <w:tc>
          <w:tcPr>
            <w:tcW w:w="1134" w:type="dxa"/>
            <w:tcBorders>
              <w:top w:val="single" w:sz="12" w:space="0" w:color="auto"/>
              <w:bottom w:val="single" w:sz="4" w:space="0" w:color="auto"/>
            </w:tcBorders>
            <w:shd w:val="clear" w:color="auto" w:fill="F2F2F2" w:themeFill="background1" w:themeFillShade="F2"/>
            <w:vAlign w:val="center"/>
          </w:tcPr>
          <w:p w14:paraId="317ECCEC" w14:textId="77777777" w:rsidR="008C1357" w:rsidRDefault="008C1357" w:rsidP="004826FF">
            <w:pPr>
              <w:pStyle w:val="Table"/>
              <w:keepNext/>
              <w:keepLines/>
              <w:jc w:val="center"/>
              <w:rPr>
                <w:b/>
                <w:bCs/>
              </w:rPr>
            </w:pPr>
            <w:r>
              <w:rPr>
                <w:b/>
                <w:bCs/>
              </w:rPr>
              <w:t>accuracy</w:t>
            </w:r>
          </w:p>
        </w:tc>
        <w:tc>
          <w:tcPr>
            <w:tcW w:w="1134" w:type="dxa"/>
            <w:tcBorders>
              <w:top w:val="single" w:sz="12" w:space="0" w:color="auto"/>
              <w:bottom w:val="single" w:sz="4" w:space="0" w:color="auto"/>
            </w:tcBorders>
            <w:shd w:val="clear" w:color="auto" w:fill="F2F2F2" w:themeFill="background1" w:themeFillShade="F2"/>
            <w:vAlign w:val="center"/>
          </w:tcPr>
          <w:p w14:paraId="688853CC" w14:textId="77777777" w:rsidR="008C1357" w:rsidRDefault="008C1357" w:rsidP="004826FF">
            <w:pPr>
              <w:pStyle w:val="Table"/>
              <w:keepNext/>
              <w:keepLines/>
              <w:jc w:val="center"/>
              <w:rPr>
                <w:b/>
                <w:bCs/>
              </w:rPr>
            </w:pPr>
            <w:r>
              <w:rPr>
                <w:b/>
                <w:bCs/>
              </w:rPr>
              <w:t>roc-auc</w:t>
            </w:r>
          </w:p>
        </w:tc>
        <w:tc>
          <w:tcPr>
            <w:tcW w:w="1134" w:type="dxa"/>
            <w:tcBorders>
              <w:top w:val="single" w:sz="12" w:space="0" w:color="auto"/>
              <w:bottom w:val="single" w:sz="4" w:space="0" w:color="auto"/>
            </w:tcBorders>
            <w:shd w:val="clear" w:color="auto" w:fill="FFFFFF" w:themeFill="background1"/>
            <w:vAlign w:val="center"/>
          </w:tcPr>
          <w:p w14:paraId="51039FAF" w14:textId="77777777" w:rsidR="008C1357" w:rsidRDefault="008C1357" w:rsidP="004826FF">
            <w:pPr>
              <w:pStyle w:val="Table"/>
              <w:keepNext/>
              <w:keepLines/>
              <w:rPr>
                <w:b/>
                <w:bCs/>
              </w:rPr>
            </w:pPr>
            <w:r>
              <w:rPr>
                <w:b/>
                <w:bCs/>
              </w:rPr>
              <w:t xml:space="preserve">Train/Test time ~ (s) </w:t>
            </w:r>
          </w:p>
        </w:tc>
      </w:tr>
      <w:tr w:rsidR="008C1357" w14:paraId="78F8548C" w14:textId="77777777" w:rsidTr="004826FF">
        <w:trPr>
          <w:gridAfter w:val="1"/>
          <w:wAfter w:w="6" w:type="dxa"/>
          <w:trHeight w:val="283"/>
        </w:trPr>
        <w:tc>
          <w:tcPr>
            <w:tcW w:w="1354" w:type="dxa"/>
            <w:tcBorders>
              <w:top w:val="single" w:sz="4" w:space="0" w:color="auto"/>
            </w:tcBorders>
            <w:vAlign w:val="center"/>
          </w:tcPr>
          <w:p w14:paraId="322FA615" w14:textId="77777777" w:rsidR="008C1357" w:rsidRPr="006C706E" w:rsidRDefault="008C1357" w:rsidP="004826FF">
            <w:pPr>
              <w:pStyle w:val="Table"/>
              <w:keepNext/>
              <w:keepLines/>
              <w:rPr>
                <w:b/>
                <w:bCs/>
              </w:rPr>
            </w:pPr>
            <w:r>
              <w:rPr>
                <w:b/>
                <w:bCs/>
              </w:rPr>
              <w:t>STSF</w:t>
            </w:r>
          </w:p>
        </w:tc>
        <w:tc>
          <w:tcPr>
            <w:tcW w:w="1134" w:type="dxa"/>
            <w:tcBorders>
              <w:top w:val="single" w:sz="4" w:space="0" w:color="auto"/>
            </w:tcBorders>
            <w:shd w:val="clear" w:color="auto" w:fill="F2F2F2" w:themeFill="background1" w:themeFillShade="F2"/>
            <w:vAlign w:val="center"/>
          </w:tcPr>
          <w:p w14:paraId="690334D0" w14:textId="77777777" w:rsidR="008C1357" w:rsidRPr="00D75BBC" w:rsidRDefault="008C1357" w:rsidP="004826FF">
            <w:pPr>
              <w:pStyle w:val="Table"/>
              <w:keepNext/>
              <w:keepLines/>
              <w:jc w:val="center"/>
            </w:pPr>
            <w:r>
              <w:t>0.582</w:t>
            </w:r>
          </w:p>
        </w:tc>
        <w:tc>
          <w:tcPr>
            <w:tcW w:w="1134" w:type="dxa"/>
            <w:tcBorders>
              <w:top w:val="single" w:sz="4" w:space="0" w:color="auto"/>
            </w:tcBorders>
            <w:shd w:val="clear" w:color="auto" w:fill="F2F2F2" w:themeFill="background1" w:themeFillShade="F2"/>
            <w:vAlign w:val="center"/>
          </w:tcPr>
          <w:p w14:paraId="3B0E10D0" w14:textId="77777777" w:rsidR="008C1357" w:rsidRPr="003C3A71" w:rsidRDefault="008C1357" w:rsidP="004826FF">
            <w:pPr>
              <w:pStyle w:val="Table"/>
              <w:keepNext/>
              <w:keepLines/>
              <w:jc w:val="center"/>
            </w:pPr>
            <w:r w:rsidRPr="003C3A71">
              <w:t>0.736</w:t>
            </w:r>
          </w:p>
        </w:tc>
        <w:tc>
          <w:tcPr>
            <w:tcW w:w="1134" w:type="dxa"/>
            <w:tcBorders>
              <w:top w:val="single" w:sz="4" w:space="0" w:color="auto"/>
            </w:tcBorders>
            <w:shd w:val="clear" w:color="auto" w:fill="FFFFFF" w:themeFill="background1"/>
            <w:vAlign w:val="center"/>
          </w:tcPr>
          <w:p w14:paraId="25A7E211" w14:textId="77777777" w:rsidR="008C1357" w:rsidRPr="0004600F" w:rsidRDefault="008C1357" w:rsidP="004826FF">
            <w:pPr>
              <w:pStyle w:val="Table"/>
              <w:keepNext/>
              <w:keepLines/>
              <w:jc w:val="center"/>
            </w:pPr>
            <w:r w:rsidRPr="0004600F">
              <w:t>0.922</w:t>
            </w:r>
          </w:p>
        </w:tc>
        <w:tc>
          <w:tcPr>
            <w:tcW w:w="1134" w:type="dxa"/>
            <w:tcBorders>
              <w:top w:val="single" w:sz="4" w:space="0" w:color="auto"/>
            </w:tcBorders>
            <w:shd w:val="clear" w:color="auto" w:fill="FFFFFF" w:themeFill="background1"/>
            <w:vAlign w:val="center"/>
          </w:tcPr>
          <w:p w14:paraId="34986C3C" w14:textId="77777777" w:rsidR="008C1357" w:rsidRPr="0004600F" w:rsidRDefault="008C1357" w:rsidP="004826FF">
            <w:pPr>
              <w:pStyle w:val="Table"/>
              <w:keepNext/>
              <w:keepLines/>
              <w:jc w:val="center"/>
            </w:pPr>
            <w:r w:rsidRPr="0004600F">
              <w:t>0.986</w:t>
            </w:r>
          </w:p>
        </w:tc>
        <w:tc>
          <w:tcPr>
            <w:tcW w:w="1134" w:type="dxa"/>
            <w:tcBorders>
              <w:top w:val="single" w:sz="4" w:space="0" w:color="auto"/>
            </w:tcBorders>
            <w:shd w:val="clear" w:color="auto" w:fill="F2F2F2" w:themeFill="background1" w:themeFillShade="F2"/>
            <w:vAlign w:val="center"/>
          </w:tcPr>
          <w:p w14:paraId="567D0D44" w14:textId="77777777" w:rsidR="008C1357" w:rsidRPr="005D5202" w:rsidRDefault="008C1357" w:rsidP="004826FF">
            <w:pPr>
              <w:pStyle w:val="Table"/>
              <w:keepNext/>
              <w:keepLines/>
              <w:jc w:val="center"/>
            </w:pPr>
            <w:r>
              <w:t>0.750</w:t>
            </w:r>
          </w:p>
        </w:tc>
        <w:tc>
          <w:tcPr>
            <w:tcW w:w="1134" w:type="dxa"/>
            <w:tcBorders>
              <w:top w:val="single" w:sz="4" w:space="0" w:color="auto"/>
            </w:tcBorders>
            <w:shd w:val="clear" w:color="auto" w:fill="F2F2F2" w:themeFill="background1" w:themeFillShade="F2"/>
            <w:vAlign w:val="center"/>
          </w:tcPr>
          <w:p w14:paraId="1672D0E2" w14:textId="77777777" w:rsidR="008C1357" w:rsidRPr="005D5202" w:rsidRDefault="008C1357" w:rsidP="004826FF">
            <w:pPr>
              <w:pStyle w:val="Table"/>
              <w:keepNext/>
              <w:keepLines/>
              <w:jc w:val="center"/>
            </w:pPr>
            <w:r>
              <w:t>0.913</w:t>
            </w:r>
          </w:p>
        </w:tc>
        <w:tc>
          <w:tcPr>
            <w:tcW w:w="1134" w:type="dxa"/>
            <w:tcBorders>
              <w:top w:val="single" w:sz="4" w:space="0" w:color="auto"/>
            </w:tcBorders>
            <w:shd w:val="clear" w:color="auto" w:fill="FFFFFF" w:themeFill="background1"/>
            <w:vAlign w:val="center"/>
          </w:tcPr>
          <w:p w14:paraId="4DC42626" w14:textId="77777777" w:rsidR="008C1357" w:rsidRPr="0018744C" w:rsidRDefault="008C1357" w:rsidP="004826FF">
            <w:pPr>
              <w:pStyle w:val="Table"/>
              <w:keepNext/>
              <w:keepLines/>
              <w:jc w:val="center"/>
              <w:rPr>
                <w:b/>
                <w:bCs/>
              </w:rPr>
            </w:pPr>
            <w:r>
              <w:rPr>
                <w:b/>
                <w:bCs/>
              </w:rPr>
              <w:t>60 / 3</w:t>
            </w:r>
          </w:p>
        </w:tc>
      </w:tr>
      <w:tr w:rsidR="008C1357" w14:paraId="2E9D78F2" w14:textId="77777777" w:rsidTr="004826FF">
        <w:trPr>
          <w:gridAfter w:val="1"/>
          <w:wAfter w:w="6" w:type="dxa"/>
          <w:trHeight w:val="283"/>
        </w:trPr>
        <w:tc>
          <w:tcPr>
            <w:tcW w:w="1354" w:type="dxa"/>
            <w:vAlign w:val="center"/>
          </w:tcPr>
          <w:p w14:paraId="69D06968" w14:textId="77777777" w:rsidR="008C1357" w:rsidRPr="006C706E" w:rsidRDefault="008C1357" w:rsidP="004826FF">
            <w:pPr>
              <w:pStyle w:val="Table"/>
              <w:keepNext/>
              <w:keepLines/>
              <w:rPr>
                <w:b/>
                <w:bCs/>
              </w:rPr>
            </w:pPr>
            <w:r>
              <w:rPr>
                <w:b/>
                <w:bCs/>
              </w:rPr>
              <w:t>RIC</w:t>
            </w:r>
          </w:p>
        </w:tc>
        <w:tc>
          <w:tcPr>
            <w:tcW w:w="1134" w:type="dxa"/>
            <w:shd w:val="clear" w:color="auto" w:fill="F2F2F2" w:themeFill="background1" w:themeFillShade="F2"/>
            <w:vAlign w:val="center"/>
          </w:tcPr>
          <w:p w14:paraId="7B68A002" w14:textId="77777777" w:rsidR="008C1357" w:rsidRPr="00D75BBC" w:rsidRDefault="008C1357" w:rsidP="004826FF">
            <w:pPr>
              <w:pStyle w:val="Table"/>
              <w:keepNext/>
              <w:keepLines/>
              <w:jc w:val="center"/>
            </w:pPr>
            <w:r>
              <w:t>0.582</w:t>
            </w:r>
          </w:p>
        </w:tc>
        <w:tc>
          <w:tcPr>
            <w:tcW w:w="1134" w:type="dxa"/>
            <w:shd w:val="clear" w:color="auto" w:fill="F2F2F2" w:themeFill="background1" w:themeFillShade="F2"/>
            <w:vAlign w:val="center"/>
          </w:tcPr>
          <w:p w14:paraId="77CF55C6" w14:textId="77777777" w:rsidR="008C1357" w:rsidRPr="003507BD" w:rsidRDefault="008C1357" w:rsidP="004826FF">
            <w:pPr>
              <w:pStyle w:val="Table"/>
              <w:keepNext/>
              <w:keepLines/>
              <w:jc w:val="center"/>
              <w:rPr>
                <w:b/>
                <w:bCs/>
              </w:rPr>
            </w:pPr>
            <w:r w:rsidRPr="003507BD">
              <w:rPr>
                <w:b/>
                <w:bCs/>
              </w:rPr>
              <w:t>0.743</w:t>
            </w:r>
          </w:p>
        </w:tc>
        <w:tc>
          <w:tcPr>
            <w:tcW w:w="1134" w:type="dxa"/>
            <w:shd w:val="clear" w:color="auto" w:fill="FFFFFF" w:themeFill="background1"/>
            <w:vAlign w:val="center"/>
          </w:tcPr>
          <w:p w14:paraId="681A803E" w14:textId="77777777" w:rsidR="008C1357" w:rsidRPr="003507BD" w:rsidRDefault="008C1357" w:rsidP="004826FF">
            <w:pPr>
              <w:pStyle w:val="Table"/>
              <w:keepNext/>
              <w:keepLines/>
              <w:jc w:val="center"/>
              <w:rPr>
                <w:b/>
                <w:bCs/>
              </w:rPr>
            </w:pPr>
            <w:r w:rsidRPr="003507BD">
              <w:rPr>
                <w:b/>
                <w:bCs/>
              </w:rPr>
              <w:t>0.940</w:t>
            </w:r>
          </w:p>
        </w:tc>
        <w:tc>
          <w:tcPr>
            <w:tcW w:w="1134" w:type="dxa"/>
            <w:shd w:val="clear" w:color="auto" w:fill="FFFFFF" w:themeFill="background1"/>
            <w:vAlign w:val="center"/>
          </w:tcPr>
          <w:p w14:paraId="5BB6B957" w14:textId="77777777" w:rsidR="008C1357" w:rsidRPr="00C8437C" w:rsidRDefault="008C1357" w:rsidP="004826FF">
            <w:pPr>
              <w:pStyle w:val="Table"/>
              <w:keepNext/>
              <w:keepLines/>
              <w:jc w:val="center"/>
              <w:rPr>
                <w:b/>
                <w:bCs/>
              </w:rPr>
            </w:pPr>
            <w:r w:rsidRPr="00C8437C">
              <w:rPr>
                <w:b/>
                <w:bCs/>
              </w:rPr>
              <w:t>0.990</w:t>
            </w:r>
          </w:p>
        </w:tc>
        <w:tc>
          <w:tcPr>
            <w:tcW w:w="1134" w:type="dxa"/>
            <w:shd w:val="clear" w:color="auto" w:fill="F2F2F2" w:themeFill="background1" w:themeFillShade="F2"/>
            <w:vAlign w:val="center"/>
          </w:tcPr>
          <w:p w14:paraId="0BF13140" w14:textId="77777777" w:rsidR="008C1357" w:rsidRPr="00734E62" w:rsidRDefault="008C1357" w:rsidP="004826FF">
            <w:pPr>
              <w:pStyle w:val="Table"/>
              <w:keepNext/>
              <w:keepLines/>
              <w:jc w:val="center"/>
              <w:rPr>
                <w:b/>
                <w:bCs/>
              </w:rPr>
            </w:pPr>
            <w:r w:rsidRPr="00734E62">
              <w:rPr>
                <w:b/>
                <w:bCs/>
              </w:rPr>
              <w:t>0.793</w:t>
            </w:r>
          </w:p>
        </w:tc>
        <w:tc>
          <w:tcPr>
            <w:tcW w:w="1134" w:type="dxa"/>
            <w:shd w:val="clear" w:color="auto" w:fill="F2F2F2" w:themeFill="background1" w:themeFillShade="F2"/>
            <w:vAlign w:val="center"/>
          </w:tcPr>
          <w:p w14:paraId="3EFB1448" w14:textId="77777777" w:rsidR="008C1357" w:rsidRPr="00734E62" w:rsidRDefault="008C1357" w:rsidP="004826FF">
            <w:pPr>
              <w:pStyle w:val="Table"/>
              <w:keepNext/>
              <w:keepLines/>
              <w:jc w:val="center"/>
              <w:rPr>
                <w:b/>
                <w:bCs/>
              </w:rPr>
            </w:pPr>
            <w:r w:rsidRPr="00734E62">
              <w:rPr>
                <w:b/>
                <w:bCs/>
              </w:rPr>
              <w:t>0.919</w:t>
            </w:r>
          </w:p>
        </w:tc>
        <w:tc>
          <w:tcPr>
            <w:tcW w:w="1134" w:type="dxa"/>
            <w:shd w:val="clear" w:color="auto" w:fill="FFFFFF" w:themeFill="background1"/>
            <w:vAlign w:val="center"/>
          </w:tcPr>
          <w:p w14:paraId="4145D231" w14:textId="77777777" w:rsidR="008C1357" w:rsidRPr="0018744C" w:rsidRDefault="008C1357" w:rsidP="004826FF">
            <w:pPr>
              <w:pStyle w:val="Table"/>
              <w:keepNext/>
              <w:keepLines/>
              <w:jc w:val="center"/>
              <w:rPr>
                <w:b/>
                <w:bCs/>
              </w:rPr>
            </w:pPr>
            <w:r>
              <w:rPr>
                <w:b/>
                <w:bCs/>
              </w:rPr>
              <w:t>600 / 30</w:t>
            </w:r>
          </w:p>
        </w:tc>
      </w:tr>
      <w:tr w:rsidR="008C1357" w14:paraId="769052A3" w14:textId="77777777" w:rsidTr="004826FF">
        <w:trPr>
          <w:gridAfter w:val="1"/>
          <w:wAfter w:w="6" w:type="dxa"/>
          <w:trHeight w:val="283"/>
        </w:trPr>
        <w:tc>
          <w:tcPr>
            <w:tcW w:w="1354" w:type="dxa"/>
            <w:vAlign w:val="center"/>
          </w:tcPr>
          <w:p w14:paraId="6A3598E7" w14:textId="77777777" w:rsidR="008C1357" w:rsidRPr="006C706E" w:rsidRDefault="008C1357" w:rsidP="004826FF">
            <w:pPr>
              <w:pStyle w:val="Table"/>
              <w:keepNext/>
              <w:keepLines/>
              <w:rPr>
                <w:b/>
                <w:bCs/>
              </w:rPr>
            </w:pPr>
            <w:r>
              <w:rPr>
                <w:b/>
                <w:bCs/>
              </w:rPr>
              <w:t>STC</w:t>
            </w:r>
          </w:p>
        </w:tc>
        <w:tc>
          <w:tcPr>
            <w:tcW w:w="1134" w:type="dxa"/>
            <w:shd w:val="clear" w:color="auto" w:fill="F2F2F2" w:themeFill="background1" w:themeFillShade="F2"/>
            <w:vAlign w:val="center"/>
          </w:tcPr>
          <w:p w14:paraId="2537D094" w14:textId="77777777" w:rsidR="008C1357" w:rsidRPr="00D75BBC" w:rsidRDefault="008C1357" w:rsidP="004826FF">
            <w:pPr>
              <w:pStyle w:val="Table"/>
              <w:keepNext/>
              <w:keepLines/>
              <w:jc w:val="center"/>
            </w:pPr>
            <w:r>
              <w:t>0.526</w:t>
            </w:r>
          </w:p>
        </w:tc>
        <w:tc>
          <w:tcPr>
            <w:tcW w:w="1134" w:type="dxa"/>
            <w:shd w:val="clear" w:color="auto" w:fill="F2F2F2" w:themeFill="background1" w:themeFillShade="F2"/>
            <w:vAlign w:val="center"/>
          </w:tcPr>
          <w:p w14:paraId="69497E80" w14:textId="77777777" w:rsidR="008C1357" w:rsidRPr="003C3A71" w:rsidRDefault="008C1357" w:rsidP="004826FF">
            <w:pPr>
              <w:pStyle w:val="Table"/>
              <w:keepNext/>
              <w:keepLines/>
              <w:jc w:val="center"/>
            </w:pPr>
            <w:r>
              <w:t>0.674</w:t>
            </w:r>
          </w:p>
        </w:tc>
        <w:tc>
          <w:tcPr>
            <w:tcW w:w="1134" w:type="dxa"/>
            <w:shd w:val="clear" w:color="auto" w:fill="FFFFFF" w:themeFill="background1"/>
            <w:vAlign w:val="center"/>
          </w:tcPr>
          <w:p w14:paraId="4386F24E" w14:textId="77777777" w:rsidR="008C1357" w:rsidRPr="0004600F" w:rsidRDefault="008C1357" w:rsidP="004826FF">
            <w:pPr>
              <w:pStyle w:val="Table"/>
              <w:keepNext/>
              <w:keepLines/>
              <w:jc w:val="center"/>
            </w:pPr>
            <w:r w:rsidRPr="0004600F">
              <w:t>0.862</w:t>
            </w:r>
          </w:p>
        </w:tc>
        <w:tc>
          <w:tcPr>
            <w:tcW w:w="1134" w:type="dxa"/>
            <w:shd w:val="clear" w:color="auto" w:fill="FFFFFF" w:themeFill="background1"/>
            <w:vAlign w:val="center"/>
          </w:tcPr>
          <w:p w14:paraId="2B0A7334" w14:textId="77777777" w:rsidR="008C1357" w:rsidRPr="0004600F" w:rsidRDefault="008C1357" w:rsidP="004826FF">
            <w:pPr>
              <w:pStyle w:val="Table"/>
              <w:keepNext/>
              <w:keepLines/>
              <w:jc w:val="center"/>
            </w:pPr>
            <w:r w:rsidRPr="0004600F">
              <w:t>0.939</w:t>
            </w:r>
          </w:p>
        </w:tc>
        <w:tc>
          <w:tcPr>
            <w:tcW w:w="1134" w:type="dxa"/>
            <w:shd w:val="clear" w:color="auto" w:fill="F2F2F2" w:themeFill="background1" w:themeFillShade="F2"/>
            <w:vAlign w:val="center"/>
          </w:tcPr>
          <w:p w14:paraId="4AF255B3" w14:textId="77777777" w:rsidR="008C1357" w:rsidRPr="005D5202" w:rsidRDefault="008C1357" w:rsidP="004826FF">
            <w:pPr>
              <w:pStyle w:val="Table"/>
              <w:keepNext/>
              <w:keepLines/>
              <w:jc w:val="center"/>
            </w:pPr>
            <w:r>
              <w:t>0.703</w:t>
            </w:r>
          </w:p>
        </w:tc>
        <w:tc>
          <w:tcPr>
            <w:tcW w:w="1134" w:type="dxa"/>
            <w:shd w:val="clear" w:color="auto" w:fill="F2F2F2" w:themeFill="background1" w:themeFillShade="F2"/>
            <w:vAlign w:val="center"/>
          </w:tcPr>
          <w:p w14:paraId="4DCE9CA0" w14:textId="77777777" w:rsidR="008C1357" w:rsidRPr="005D5202" w:rsidRDefault="008C1357" w:rsidP="004826FF">
            <w:pPr>
              <w:pStyle w:val="Table"/>
              <w:keepNext/>
              <w:keepLines/>
              <w:jc w:val="center"/>
            </w:pPr>
            <w:r>
              <w:t>0.872</w:t>
            </w:r>
          </w:p>
        </w:tc>
        <w:tc>
          <w:tcPr>
            <w:tcW w:w="1134" w:type="dxa"/>
            <w:shd w:val="clear" w:color="auto" w:fill="FFFFFF" w:themeFill="background1"/>
            <w:vAlign w:val="center"/>
          </w:tcPr>
          <w:p w14:paraId="0A5B95D9" w14:textId="77777777" w:rsidR="008C1357" w:rsidRPr="0018744C" w:rsidRDefault="008C1357" w:rsidP="004826FF">
            <w:pPr>
              <w:pStyle w:val="Table"/>
              <w:keepNext/>
              <w:keepLines/>
              <w:jc w:val="center"/>
              <w:rPr>
                <w:b/>
                <w:bCs/>
              </w:rPr>
            </w:pPr>
            <w:r>
              <w:rPr>
                <w:b/>
                <w:bCs/>
              </w:rPr>
              <w:t>900 / 30</w:t>
            </w:r>
          </w:p>
        </w:tc>
      </w:tr>
      <w:tr w:rsidR="008C1357" w14:paraId="03EB6EDE" w14:textId="77777777" w:rsidTr="004826FF">
        <w:trPr>
          <w:gridAfter w:val="1"/>
          <w:wAfter w:w="6" w:type="dxa"/>
          <w:trHeight w:val="283"/>
        </w:trPr>
        <w:tc>
          <w:tcPr>
            <w:tcW w:w="1354" w:type="dxa"/>
            <w:vAlign w:val="center"/>
          </w:tcPr>
          <w:p w14:paraId="19BF28E2" w14:textId="77777777" w:rsidR="008C1357" w:rsidRPr="006C706E" w:rsidRDefault="008C1357" w:rsidP="004826FF">
            <w:pPr>
              <w:pStyle w:val="Table"/>
              <w:keepNext/>
              <w:keepLines/>
              <w:rPr>
                <w:b/>
                <w:bCs/>
              </w:rPr>
            </w:pPr>
            <w:r>
              <w:rPr>
                <w:b/>
                <w:bCs/>
              </w:rPr>
              <w:t>TSF</w:t>
            </w:r>
          </w:p>
        </w:tc>
        <w:tc>
          <w:tcPr>
            <w:tcW w:w="1134" w:type="dxa"/>
            <w:shd w:val="clear" w:color="auto" w:fill="F2F2F2" w:themeFill="background1" w:themeFillShade="F2"/>
            <w:vAlign w:val="center"/>
          </w:tcPr>
          <w:p w14:paraId="55902EB5" w14:textId="77777777" w:rsidR="008C1357" w:rsidRPr="007B5488" w:rsidRDefault="008C1357" w:rsidP="004826FF">
            <w:pPr>
              <w:pStyle w:val="Table"/>
              <w:keepNext/>
              <w:keepLines/>
              <w:jc w:val="center"/>
              <w:rPr>
                <w:b/>
                <w:bCs/>
              </w:rPr>
            </w:pPr>
            <w:r w:rsidRPr="007B5488">
              <w:rPr>
                <w:b/>
                <w:bCs/>
              </w:rPr>
              <w:t>0.591</w:t>
            </w:r>
          </w:p>
        </w:tc>
        <w:tc>
          <w:tcPr>
            <w:tcW w:w="1134" w:type="dxa"/>
            <w:shd w:val="clear" w:color="auto" w:fill="F2F2F2" w:themeFill="background1" w:themeFillShade="F2"/>
            <w:vAlign w:val="center"/>
          </w:tcPr>
          <w:p w14:paraId="175CAFF8" w14:textId="77777777" w:rsidR="008C1357" w:rsidRPr="003C3A71" w:rsidRDefault="008C1357" w:rsidP="004826FF">
            <w:pPr>
              <w:pStyle w:val="Table"/>
              <w:keepNext/>
              <w:keepLines/>
              <w:jc w:val="center"/>
            </w:pPr>
            <w:r>
              <w:t>0.690</w:t>
            </w:r>
          </w:p>
        </w:tc>
        <w:tc>
          <w:tcPr>
            <w:tcW w:w="1134" w:type="dxa"/>
            <w:shd w:val="clear" w:color="auto" w:fill="FFFFFF" w:themeFill="background1"/>
            <w:vAlign w:val="center"/>
          </w:tcPr>
          <w:p w14:paraId="59D78B3E" w14:textId="77777777" w:rsidR="008C1357" w:rsidRPr="0004600F" w:rsidRDefault="008C1357" w:rsidP="004826FF">
            <w:pPr>
              <w:pStyle w:val="Table"/>
              <w:keepNext/>
              <w:keepLines/>
              <w:jc w:val="center"/>
            </w:pPr>
            <w:r w:rsidRPr="0004600F">
              <w:t>0.927</w:t>
            </w:r>
          </w:p>
        </w:tc>
        <w:tc>
          <w:tcPr>
            <w:tcW w:w="1134" w:type="dxa"/>
            <w:shd w:val="clear" w:color="auto" w:fill="FFFFFF" w:themeFill="background1"/>
            <w:vAlign w:val="center"/>
          </w:tcPr>
          <w:p w14:paraId="3D05B4AC" w14:textId="77777777" w:rsidR="008C1357" w:rsidRPr="0004600F" w:rsidRDefault="008C1357" w:rsidP="004826FF">
            <w:pPr>
              <w:pStyle w:val="Table"/>
              <w:keepNext/>
              <w:keepLines/>
              <w:jc w:val="center"/>
            </w:pPr>
            <w:r w:rsidRPr="0004600F">
              <w:t>0.983</w:t>
            </w:r>
          </w:p>
        </w:tc>
        <w:tc>
          <w:tcPr>
            <w:tcW w:w="1134" w:type="dxa"/>
            <w:shd w:val="clear" w:color="auto" w:fill="F2F2F2" w:themeFill="background1" w:themeFillShade="F2"/>
            <w:vAlign w:val="center"/>
          </w:tcPr>
          <w:p w14:paraId="1EF0FA96" w14:textId="77777777" w:rsidR="008C1357" w:rsidRPr="005D5202" w:rsidRDefault="008C1357" w:rsidP="004826FF">
            <w:pPr>
              <w:pStyle w:val="Table"/>
              <w:keepNext/>
              <w:keepLines/>
              <w:jc w:val="center"/>
            </w:pPr>
            <w:r>
              <w:t>0.716</w:t>
            </w:r>
          </w:p>
        </w:tc>
        <w:tc>
          <w:tcPr>
            <w:tcW w:w="1134" w:type="dxa"/>
            <w:shd w:val="clear" w:color="auto" w:fill="F2F2F2" w:themeFill="background1" w:themeFillShade="F2"/>
            <w:vAlign w:val="center"/>
          </w:tcPr>
          <w:p w14:paraId="1DCA06A4" w14:textId="77777777" w:rsidR="008C1357" w:rsidRPr="005D5202" w:rsidRDefault="008C1357" w:rsidP="004826FF">
            <w:pPr>
              <w:pStyle w:val="Table"/>
              <w:keepNext/>
              <w:keepLines/>
              <w:jc w:val="center"/>
            </w:pPr>
            <w:r>
              <w:t>0.851</w:t>
            </w:r>
          </w:p>
        </w:tc>
        <w:tc>
          <w:tcPr>
            <w:tcW w:w="1134" w:type="dxa"/>
            <w:shd w:val="clear" w:color="auto" w:fill="FFFFFF" w:themeFill="background1"/>
            <w:vAlign w:val="center"/>
          </w:tcPr>
          <w:p w14:paraId="6A6D7341" w14:textId="77777777" w:rsidR="008C1357" w:rsidRPr="0018744C" w:rsidRDefault="008C1357" w:rsidP="004826FF">
            <w:pPr>
              <w:pStyle w:val="Table"/>
              <w:keepNext/>
              <w:keepLines/>
              <w:jc w:val="center"/>
              <w:rPr>
                <w:b/>
                <w:bCs/>
              </w:rPr>
            </w:pPr>
            <w:r>
              <w:rPr>
                <w:b/>
                <w:bCs/>
              </w:rPr>
              <w:t>10 / 1</w:t>
            </w:r>
          </w:p>
        </w:tc>
      </w:tr>
      <w:tr w:rsidR="008C1357" w14:paraId="3F243F6F" w14:textId="77777777" w:rsidTr="004826FF">
        <w:trPr>
          <w:gridAfter w:val="1"/>
          <w:wAfter w:w="6" w:type="dxa"/>
          <w:trHeight w:val="283"/>
        </w:trPr>
        <w:tc>
          <w:tcPr>
            <w:tcW w:w="1354" w:type="dxa"/>
            <w:vAlign w:val="center"/>
          </w:tcPr>
          <w:p w14:paraId="7A08DD7D" w14:textId="77777777" w:rsidR="008C1357" w:rsidRPr="006C706E" w:rsidRDefault="008C1357" w:rsidP="004826FF">
            <w:pPr>
              <w:pStyle w:val="Table"/>
              <w:keepNext/>
              <w:keepLines/>
              <w:rPr>
                <w:b/>
                <w:bCs/>
              </w:rPr>
            </w:pPr>
            <w:r>
              <w:rPr>
                <w:b/>
                <w:bCs/>
              </w:rPr>
              <w:t>CTSF</w:t>
            </w:r>
          </w:p>
        </w:tc>
        <w:tc>
          <w:tcPr>
            <w:tcW w:w="1134" w:type="dxa"/>
            <w:shd w:val="clear" w:color="auto" w:fill="F2F2F2" w:themeFill="background1" w:themeFillShade="F2"/>
            <w:vAlign w:val="center"/>
          </w:tcPr>
          <w:p w14:paraId="4125F002" w14:textId="77777777" w:rsidR="008C1357" w:rsidRPr="00D75BBC" w:rsidRDefault="008C1357" w:rsidP="004826FF">
            <w:pPr>
              <w:pStyle w:val="Table"/>
              <w:keepNext/>
              <w:keepLines/>
              <w:jc w:val="center"/>
            </w:pPr>
            <w:r>
              <w:t>0.543</w:t>
            </w:r>
          </w:p>
        </w:tc>
        <w:tc>
          <w:tcPr>
            <w:tcW w:w="1134" w:type="dxa"/>
            <w:shd w:val="clear" w:color="auto" w:fill="F2F2F2" w:themeFill="background1" w:themeFillShade="F2"/>
            <w:vAlign w:val="center"/>
          </w:tcPr>
          <w:p w14:paraId="67755045" w14:textId="77777777" w:rsidR="008C1357" w:rsidRPr="003C3A71" w:rsidRDefault="008C1357" w:rsidP="004826FF">
            <w:pPr>
              <w:pStyle w:val="Table"/>
              <w:keepNext/>
              <w:keepLines/>
              <w:jc w:val="center"/>
            </w:pPr>
            <w:r>
              <w:t>0.676</w:t>
            </w:r>
          </w:p>
        </w:tc>
        <w:tc>
          <w:tcPr>
            <w:tcW w:w="1134" w:type="dxa"/>
            <w:shd w:val="clear" w:color="auto" w:fill="FFFFFF" w:themeFill="background1"/>
            <w:vAlign w:val="center"/>
          </w:tcPr>
          <w:p w14:paraId="1A955537" w14:textId="77777777" w:rsidR="008C1357" w:rsidRPr="0004600F" w:rsidRDefault="008C1357" w:rsidP="004826FF">
            <w:pPr>
              <w:pStyle w:val="Table"/>
              <w:keepNext/>
              <w:keepLines/>
              <w:jc w:val="center"/>
            </w:pPr>
            <w:r w:rsidRPr="0004600F">
              <w:t>0.914</w:t>
            </w:r>
          </w:p>
        </w:tc>
        <w:tc>
          <w:tcPr>
            <w:tcW w:w="1134" w:type="dxa"/>
            <w:shd w:val="clear" w:color="auto" w:fill="FFFFFF" w:themeFill="background1"/>
            <w:vAlign w:val="center"/>
          </w:tcPr>
          <w:p w14:paraId="6DF2D2E7" w14:textId="77777777" w:rsidR="008C1357" w:rsidRPr="0004600F" w:rsidRDefault="008C1357" w:rsidP="004826FF">
            <w:pPr>
              <w:pStyle w:val="Table"/>
              <w:keepNext/>
              <w:keepLines/>
              <w:jc w:val="center"/>
            </w:pPr>
            <w:r w:rsidRPr="0004600F">
              <w:t>0.981</w:t>
            </w:r>
          </w:p>
        </w:tc>
        <w:tc>
          <w:tcPr>
            <w:tcW w:w="1134" w:type="dxa"/>
            <w:shd w:val="clear" w:color="auto" w:fill="F2F2F2" w:themeFill="background1" w:themeFillShade="F2"/>
            <w:vAlign w:val="center"/>
          </w:tcPr>
          <w:p w14:paraId="1791E367" w14:textId="77777777" w:rsidR="008C1357" w:rsidRPr="005D5202" w:rsidRDefault="008C1357" w:rsidP="004826FF">
            <w:pPr>
              <w:pStyle w:val="Table"/>
              <w:keepNext/>
              <w:keepLines/>
              <w:jc w:val="center"/>
            </w:pPr>
            <w:r>
              <w:t>0.664</w:t>
            </w:r>
          </w:p>
        </w:tc>
        <w:tc>
          <w:tcPr>
            <w:tcW w:w="1134" w:type="dxa"/>
            <w:shd w:val="clear" w:color="auto" w:fill="F2F2F2" w:themeFill="background1" w:themeFillShade="F2"/>
            <w:vAlign w:val="center"/>
          </w:tcPr>
          <w:p w14:paraId="52CDA715" w14:textId="77777777" w:rsidR="008C1357" w:rsidRPr="005D5202" w:rsidRDefault="008C1357" w:rsidP="004826FF">
            <w:pPr>
              <w:pStyle w:val="Table"/>
              <w:keepNext/>
              <w:keepLines/>
              <w:jc w:val="center"/>
            </w:pPr>
            <w:r>
              <w:t>0.844</w:t>
            </w:r>
          </w:p>
        </w:tc>
        <w:tc>
          <w:tcPr>
            <w:tcW w:w="1134" w:type="dxa"/>
            <w:shd w:val="clear" w:color="auto" w:fill="FFFFFF" w:themeFill="background1"/>
            <w:vAlign w:val="center"/>
          </w:tcPr>
          <w:p w14:paraId="368FA11A" w14:textId="77777777" w:rsidR="008C1357" w:rsidRPr="0018744C" w:rsidRDefault="008C1357" w:rsidP="004826FF">
            <w:pPr>
              <w:pStyle w:val="Table"/>
              <w:keepNext/>
              <w:keepLines/>
              <w:jc w:val="center"/>
              <w:rPr>
                <w:b/>
                <w:bCs/>
              </w:rPr>
            </w:pPr>
            <w:r>
              <w:rPr>
                <w:b/>
                <w:bCs/>
              </w:rPr>
              <w:t>600 / 70</w:t>
            </w:r>
          </w:p>
        </w:tc>
      </w:tr>
      <w:tr w:rsidR="008C1357" w14:paraId="72A5484F" w14:textId="77777777" w:rsidTr="004826FF">
        <w:trPr>
          <w:gridAfter w:val="1"/>
          <w:wAfter w:w="6" w:type="dxa"/>
          <w:trHeight w:val="283"/>
        </w:trPr>
        <w:tc>
          <w:tcPr>
            <w:tcW w:w="1354" w:type="dxa"/>
            <w:vAlign w:val="center"/>
          </w:tcPr>
          <w:p w14:paraId="6CA248C2" w14:textId="77777777" w:rsidR="008C1357" w:rsidRPr="006C706E" w:rsidRDefault="008C1357" w:rsidP="004826FF">
            <w:pPr>
              <w:pStyle w:val="Table"/>
              <w:keepNext/>
              <w:keepLines/>
              <w:rPr>
                <w:b/>
                <w:bCs/>
              </w:rPr>
            </w:pPr>
            <w:r>
              <w:rPr>
                <w:b/>
                <w:bCs/>
              </w:rPr>
              <w:t>RISE</w:t>
            </w:r>
          </w:p>
        </w:tc>
        <w:tc>
          <w:tcPr>
            <w:tcW w:w="1134" w:type="dxa"/>
            <w:shd w:val="clear" w:color="auto" w:fill="F2F2F2" w:themeFill="background1" w:themeFillShade="F2"/>
            <w:vAlign w:val="center"/>
          </w:tcPr>
          <w:p w14:paraId="28CE269A" w14:textId="77777777" w:rsidR="008C1357" w:rsidRPr="00D75BBC" w:rsidRDefault="008C1357" w:rsidP="004826FF">
            <w:pPr>
              <w:pStyle w:val="Table"/>
              <w:keepNext/>
              <w:keepLines/>
              <w:jc w:val="center"/>
            </w:pPr>
            <w:r>
              <w:t>0.513</w:t>
            </w:r>
          </w:p>
        </w:tc>
        <w:tc>
          <w:tcPr>
            <w:tcW w:w="1134" w:type="dxa"/>
            <w:shd w:val="clear" w:color="auto" w:fill="F2F2F2" w:themeFill="background1" w:themeFillShade="F2"/>
            <w:vAlign w:val="center"/>
          </w:tcPr>
          <w:p w14:paraId="07AB999F" w14:textId="77777777" w:rsidR="008C1357" w:rsidRPr="003C3A71" w:rsidRDefault="008C1357" w:rsidP="004826FF">
            <w:pPr>
              <w:pStyle w:val="Table"/>
              <w:keepNext/>
              <w:keepLines/>
              <w:jc w:val="center"/>
            </w:pPr>
            <w:r>
              <w:t>0.671</w:t>
            </w:r>
          </w:p>
        </w:tc>
        <w:tc>
          <w:tcPr>
            <w:tcW w:w="1134" w:type="dxa"/>
            <w:shd w:val="clear" w:color="auto" w:fill="FFFFFF" w:themeFill="background1"/>
            <w:vAlign w:val="center"/>
          </w:tcPr>
          <w:p w14:paraId="5D311AAA" w14:textId="77777777" w:rsidR="008C1357" w:rsidRPr="0004600F" w:rsidRDefault="008C1357" w:rsidP="004826FF">
            <w:pPr>
              <w:pStyle w:val="Table"/>
              <w:keepNext/>
              <w:keepLines/>
              <w:jc w:val="center"/>
            </w:pPr>
            <w:r w:rsidRPr="0004600F">
              <w:t>0.858</w:t>
            </w:r>
          </w:p>
        </w:tc>
        <w:tc>
          <w:tcPr>
            <w:tcW w:w="1134" w:type="dxa"/>
            <w:shd w:val="clear" w:color="auto" w:fill="FFFFFF" w:themeFill="background1"/>
            <w:vAlign w:val="center"/>
          </w:tcPr>
          <w:p w14:paraId="3FD8C48C" w14:textId="77777777" w:rsidR="008C1357" w:rsidRPr="0004600F" w:rsidRDefault="008C1357" w:rsidP="004826FF">
            <w:pPr>
              <w:pStyle w:val="Table"/>
              <w:keepNext/>
              <w:keepLines/>
              <w:jc w:val="center"/>
            </w:pPr>
            <w:r w:rsidRPr="0004600F">
              <w:t>0.973</w:t>
            </w:r>
          </w:p>
        </w:tc>
        <w:tc>
          <w:tcPr>
            <w:tcW w:w="1134" w:type="dxa"/>
            <w:shd w:val="clear" w:color="auto" w:fill="F2F2F2" w:themeFill="background1" w:themeFillShade="F2"/>
            <w:vAlign w:val="center"/>
          </w:tcPr>
          <w:p w14:paraId="79F91210" w14:textId="77777777" w:rsidR="008C1357" w:rsidRPr="005D5202" w:rsidRDefault="008C1357" w:rsidP="004826FF">
            <w:pPr>
              <w:pStyle w:val="Table"/>
              <w:keepNext/>
              <w:keepLines/>
              <w:jc w:val="center"/>
            </w:pPr>
            <w:r>
              <w:t>0.707</w:t>
            </w:r>
          </w:p>
        </w:tc>
        <w:tc>
          <w:tcPr>
            <w:tcW w:w="1134" w:type="dxa"/>
            <w:shd w:val="clear" w:color="auto" w:fill="F2F2F2" w:themeFill="background1" w:themeFillShade="F2"/>
            <w:vAlign w:val="center"/>
          </w:tcPr>
          <w:p w14:paraId="6336DC88" w14:textId="77777777" w:rsidR="008C1357" w:rsidRPr="005D5202" w:rsidRDefault="008C1357" w:rsidP="004826FF">
            <w:pPr>
              <w:pStyle w:val="Table"/>
              <w:keepNext/>
              <w:keepLines/>
              <w:jc w:val="center"/>
            </w:pPr>
            <w:r>
              <w:t>0.889</w:t>
            </w:r>
          </w:p>
        </w:tc>
        <w:tc>
          <w:tcPr>
            <w:tcW w:w="1134" w:type="dxa"/>
            <w:shd w:val="clear" w:color="auto" w:fill="FFFFFF" w:themeFill="background1"/>
            <w:vAlign w:val="center"/>
          </w:tcPr>
          <w:p w14:paraId="4AB73CD3" w14:textId="77777777" w:rsidR="008C1357" w:rsidRPr="0018744C" w:rsidRDefault="008C1357" w:rsidP="004826FF">
            <w:pPr>
              <w:pStyle w:val="Table"/>
              <w:keepNext/>
              <w:keepLines/>
              <w:jc w:val="center"/>
              <w:rPr>
                <w:b/>
                <w:bCs/>
              </w:rPr>
            </w:pPr>
            <w:r>
              <w:rPr>
                <w:b/>
                <w:bCs/>
              </w:rPr>
              <w:t>190 / 30</w:t>
            </w:r>
          </w:p>
        </w:tc>
      </w:tr>
      <w:tr w:rsidR="008C1357" w14:paraId="173EFF72" w14:textId="77777777" w:rsidTr="004826FF">
        <w:trPr>
          <w:gridAfter w:val="1"/>
          <w:wAfter w:w="6" w:type="dxa"/>
          <w:trHeight w:val="283"/>
        </w:trPr>
        <w:tc>
          <w:tcPr>
            <w:tcW w:w="1354" w:type="dxa"/>
            <w:tcBorders>
              <w:bottom w:val="nil"/>
            </w:tcBorders>
            <w:vAlign w:val="center"/>
          </w:tcPr>
          <w:p w14:paraId="49D400D9" w14:textId="77777777" w:rsidR="008C1357" w:rsidRPr="006C706E" w:rsidRDefault="008C1357" w:rsidP="004826FF">
            <w:pPr>
              <w:pStyle w:val="Table"/>
              <w:keepNext/>
              <w:keepLines/>
              <w:rPr>
                <w:b/>
                <w:bCs/>
              </w:rPr>
            </w:pPr>
            <w:r>
              <w:rPr>
                <w:b/>
                <w:bCs/>
              </w:rPr>
              <w:t>WEASEL</w:t>
            </w:r>
          </w:p>
        </w:tc>
        <w:tc>
          <w:tcPr>
            <w:tcW w:w="1134" w:type="dxa"/>
            <w:tcBorders>
              <w:bottom w:val="nil"/>
            </w:tcBorders>
            <w:shd w:val="clear" w:color="auto" w:fill="F2F2F2" w:themeFill="background1" w:themeFillShade="F2"/>
            <w:vAlign w:val="center"/>
          </w:tcPr>
          <w:p w14:paraId="6531724D" w14:textId="77777777" w:rsidR="008C1357" w:rsidRPr="00D75BBC" w:rsidRDefault="008C1357" w:rsidP="004826FF">
            <w:pPr>
              <w:pStyle w:val="Table"/>
              <w:keepNext/>
              <w:keepLines/>
              <w:jc w:val="center"/>
            </w:pPr>
            <w:r>
              <w:t>0.509</w:t>
            </w:r>
          </w:p>
        </w:tc>
        <w:tc>
          <w:tcPr>
            <w:tcW w:w="1134" w:type="dxa"/>
            <w:tcBorders>
              <w:bottom w:val="nil"/>
            </w:tcBorders>
            <w:shd w:val="clear" w:color="auto" w:fill="F2F2F2" w:themeFill="background1" w:themeFillShade="F2"/>
            <w:vAlign w:val="center"/>
          </w:tcPr>
          <w:p w14:paraId="34FADC46" w14:textId="77777777" w:rsidR="008C1357" w:rsidRPr="003C3A71" w:rsidRDefault="008C1357" w:rsidP="004826FF">
            <w:pPr>
              <w:pStyle w:val="Table"/>
              <w:keepNext/>
              <w:keepLines/>
              <w:jc w:val="center"/>
            </w:pPr>
            <w:r>
              <w:t>0.653</w:t>
            </w:r>
          </w:p>
        </w:tc>
        <w:tc>
          <w:tcPr>
            <w:tcW w:w="1134" w:type="dxa"/>
            <w:tcBorders>
              <w:bottom w:val="nil"/>
            </w:tcBorders>
            <w:shd w:val="clear" w:color="auto" w:fill="FFFFFF" w:themeFill="background1"/>
            <w:vAlign w:val="center"/>
          </w:tcPr>
          <w:p w14:paraId="16E13D47" w14:textId="77777777" w:rsidR="008C1357" w:rsidRPr="0004600F" w:rsidRDefault="008C1357" w:rsidP="004826FF">
            <w:pPr>
              <w:pStyle w:val="Table"/>
              <w:keepNext/>
              <w:keepLines/>
              <w:jc w:val="center"/>
            </w:pPr>
            <w:r w:rsidRPr="0004600F">
              <w:t>0.909</w:t>
            </w:r>
          </w:p>
        </w:tc>
        <w:tc>
          <w:tcPr>
            <w:tcW w:w="1134" w:type="dxa"/>
            <w:tcBorders>
              <w:bottom w:val="nil"/>
            </w:tcBorders>
            <w:shd w:val="clear" w:color="auto" w:fill="FFFFFF" w:themeFill="background1"/>
            <w:vAlign w:val="center"/>
          </w:tcPr>
          <w:p w14:paraId="59F88A15" w14:textId="77777777" w:rsidR="008C1357" w:rsidRPr="0004600F" w:rsidRDefault="008C1357" w:rsidP="004826FF">
            <w:pPr>
              <w:pStyle w:val="Table"/>
              <w:keepNext/>
              <w:keepLines/>
              <w:jc w:val="center"/>
            </w:pPr>
            <w:r w:rsidRPr="0004600F">
              <w:t>0.974</w:t>
            </w:r>
          </w:p>
        </w:tc>
        <w:tc>
          <w:tcPr>
            <w:tcW w:w="1134" w:type="dxa"/>
            <w:tcBorders>
              <w:bottom w:val="nil"/>
            </w:tcBorders>
            <w:shd w:val="clear" w:color="auto" w:fill="F2F2F2" w:themeFill="background1" w:themeFillShade="F2"/>
            <w:vAlign w:val="center"/>
          </w:tcPr>
          <w:p w14:paraId="2ED637CC" w14:textId="77777777" w:rsidR="008C1357" w:rsidRPr="005D5202" w:rsidRDefault="008C1357" w:rsidP="004826FF">
            <w:pPr>
              <w:pStyle w:val="Table"/>
              <w:keepNext/>
              <w:keepLines/>
              <w:jc w:val="center"/>
            </w:pPr>
            <w:r>
              <w:t>0.711</w:t>
            </w:r>
          </w:p>
        </w:tc>
        <w:tc>
          <w:tcPr>
            <w:tcW w:w="1134" w:type="dxa"/>
            <w:tcBorders>
              <w:bottom w:val="nil"/>
            </w:tcBorders>
            <w:shd w:val="clear" w:color="auto" w:fill="F2F2F2" w:themeFill="background1" w:themeFillShade="F2"/>
            <w:vAlign w:val="center"/>
          </w:tcPr>
          <w:p w14:paraId="6B2763B9" w14:textId="77777777" w:rsidR="008C1357" w:rsidRPr="005D5202" w:rsidRDefault="008C1357" w:rsidP="004826FF">
            <w:pPr>
              <w:pStyle w:val="Table"/>
              <w:keepNext/>
              <w:keepLines/>
              <w:jc w:val="center"/>
            </w:pPr>
            <w:r>
              <w:t>0.844</w:t>
            </w:r>
          </w:p>
        </w:tc>
        <w:tc>
          <w:tcPr>
            <w:tcW w:w="1134" w:type="dxa"/>
            <w:tcBorders>
              <w:bottom w:val="nil"/>
            </w:tcBorders>
            <w:shd w:val="clear" w:color="auto" w:fill="FFFFFF" w:themeFill="background1"/>
            <w:vAlign w:val="center"/>
          </w:tcPr>
          <w:p w14:paraId="6129AF82" w14:textId="77777777" w:rsidR="008C1357" w:rsidRPr="0018744C" w:rsidRDefault="008C1357" w:rsidP="004826FF">
            <w:pPr>
              <w:pStyle w:val="Table"/>
              <w:keepNext/>
              <w:keepLines/>
              <w:jc w:val="center"/>
              <w:rPr>
                <w:b/>
                <w:bCs/>
              </w:rPr>
            </w:pPr>
            <w:r>
              <w:rPr>
                <w:b/>
                <w:bCs/>
              </w:rPr>
              <w:t>50 / 5</w:t>
            </w:r>
          </w:p>
        </w:tc>
      </w:tr>
      <w:tr w:rsidR="008C1357" w14:paraId="63FBF14E" w14:textId="77777777" w:rsidTr="004826FF">
        <w:trPr>
          <w:gridAfter w:val="1"/>
          <w:wAfter w:w="6" w:type="dxa"/>
          <w:trHeight w:val="283"/>
        </w:trPr>
        <w:tc>
          <w:tcPr>
            <w:tcW w:w="1354" w:type="dxa"/>
            <w:tcBorders>
              <w:top w:val="nil"/>
              <w:bottom w:val="single" w:sz="4" w:space="0" w:color="auto"/>
            </w:tcBorders>
            <w:vAlign w:val="center"/>
          </w:tcPr>
          <w:p w14:paraId="66DA7D7F" w14:textId="77777777" w:rsidR="008C1357" w:rsidRPr="006C706E" w:rsidRDefault="008C1357" w:rsidP="004826FF">
            <w:pPr>
              <w:pStyle w:val="Table"/>
              <w:keepNext/>
              <w:keepLines/>
              <w:rPr>
                <w:b/>
                <w:bCs/>
              </w:rPr>
            </w:pPr>
            <w:r>
              <w:rPr>
                <w:b/>
                <w:bCs/>
              </w:rPr>
              <w:t>kNN-TS</w:t>
            </w:r>
          </w:p>
        </w:tc>
        <w:tc>
          <w:tcPr>
            <w:tcW w:w="1134" w:type="dxa"/>
            <w:tcBorders>
              <w:top w:val="nil"/>
              <w:bottom w:val="single" w:sz="4" w:space="0" w:color="auto"/>
            </w:tcBorders>
            <w:shd w:val="clear" w:color="auto" w:fill="F2F2F2" w:themeFill="background1" w:themeFillShade="F2"/>
            <w:vAlign w:val="center"/>
          </w:tcPr>
          <w:p w14:paraId="670D5D1B" w14:textId="77777777" w:rsidR="008C1357" w:rsidRPr="00D75BBC" w:rsidRDefault="008C1357" w:rsidP="004826FF">
            <w:pPr>
              <w:pStyle w:val="Table"/>
              <w:keepNext/>
              <w:keepLines/>
              <w:jc w:val="center"/>
            </w:pPr>
            <w:r>
              <w:t>0.461</w:t>
            </w:r>
          </w:p>
        </w:tc>
        <w:tc>
          <w:tcPr>
            <w:tcW w:w="1134" w:type="dxa"/>
            <w:tcBorders>
              <w:top w:val="nil"/>
              <w:bottom w:val="single" w:sz="4" w:space="0" w:color="auto"/>
            </w:tcBorders>
            <w:shd w:val="clear" w:color="auto" w:fill="F2F2F2" w:themeFill="background1" w:themeFillShade="F2"/>
            <w:vAlign w:val="center"/>
          </w:tcPr>
          <w:p w14:paraId="06B9CB33" w14:textId="77777777" w:rsidR="008C1357" w:rsidRPr="003C3A71" w:rsidRDefault="008C1357" w:rsidP="004826FF">
            <w:pPr>
              <w:pStyle w:val="Table"/>
              <w:keepNext/>
              <w:keepLines/>
              <w:jc w:val="center"/>
            </w:pPr>
            <w:r>
              <w:t>0.568</w:t>
            </w:r>
          </w:p>
        </w:tc>
        <w:tc>
          <w:tcPr>
            <w:tcW w:w="1134" w:type="dxa"/>
            <w:tcBorders>
              <w:top w:val="nil"/>
              <w:bottom w:val="single" w:sz="4" w:space="0" w:color="auto"/>
            </w:tcBorders>
            <w:shd w:val="clear" w:color="auto" w:fill="FFFFFF" w:themeFill="background1"/>
            <w:vAlign w:val="center"/>
          </w:tcPr>
          <w:p w14:paraId="20B516B5" w14:textId="77777777" w:rsidR="008C1357" w:rsidRPr="0004600F" w:rsidRDefault="008C1357" w:rsidP="004826FF">
            <w:pPr>
              <w:pStyle w:val="Table"/>
              <w:keepNext/>
              <w:keepLines/>
              <w:jc w:val="center"/>
            </w:pPr>
            <w:r w:rsidRPr="0004600F">
              <w:t>0.875</w:t>
            </w:r>
          </w:p>
        </w:tc>
        <w:tc>
          <w:tcPr>
            <w:tcW w:w="1134" w:type="dxa"/>
            <w:tcBorders>
              <w:top w:val="nil"/>
              <w:bottom w:val="single" w:sz="4" w:space="0" w:color="auto"/>
            </w:tcBorders>
            <w:shd w:val="clear" w:color="auto" w:fill="FFFFFF" w:themeFill="background1"/>
            <w:vAlign w:val="center"/>
          </w:tcPr>
          <w:p w14:paraId="5E34D38D" w14:textId="77777777" w:rsidR="008C1357" w:rsidRPr="0004600F" w:rsidRDefault="008C1357" w:rsidP="004826FF">
            <w:pPr>
              <w:pStyle w:val="Table"/>
              <w:keepNext/>
              <w:keepLines/>
              <w:jc w:val="center"/>
            </w:pPr>
            <w:r w:rsidRPr="0004600F">
              <w:t>0.897</w:t>
            </w:r>
          </w:p>
        </w:tc>
        <w:tc>
          <w:tcPr>
            <w:tcW w:w="1134" w:type="dxa"/>
            <w:tcBorders>
              <w:top w:val="nil"/>
              <w:bottom w:val="single" w:sz="4" w:space="0" w:color="auto"/>
            </w:tcBorders>
            <w:shd w:val="clear" w:color="auto" w:fill="F2F2F2" w:themeFill="background1" w:themeFillShade="F2"/>
            <w:vAlign w:val="center"/>
          </w:tcPr>
          <w:p w14:paraId="2BA4B219" w14:textId="77777777" w:rsidR="008C1357" w:rsidRPr="005D5202" w:rsidRDefault="008C1357" w:rsidP="004826FF">
            <w:pPr>
              <w:pStyle w:val="Table"/>
              <w:keepNext/>
              <w:keepLines/>
              <w:jc w:val="center"/>
            </w:pPr>
            <w:r>
              <w:t>0.543</w:t>
            </w:r>
          </w:p>
        </w:tc>
        <w:tc>
          <w:tcPr>
            <w:tcW w:w="1134" w:type="dxa"/>
            <w:tcBorders>
              <w:top w:val="nil"/>
              <w:bottom w:val="single" w:sz="4" w:space="0" w:color="auto"/>
            </w:tcBorders>
            <w:shd w:val="clear" w:color="auto" w:fill="F2F2F2" w:themeFill="background1" w:themeFillShade="F2"/>
            <w:vAlign w:val="center"/>
          </w:tcPr>
          <w:p w14:paraId="685135CE" w14:textId="77777777" w:rsidR="008C1357" w:rsidRPr="005D5202" w:rsidRDefault="008C1357" w:rsidP="004826FF">
            <w:pPr>
              <w:pStyle w:val="Table"/>
              <w:keepNext/>
              <w:keepLines/>
              <w:jc w:val="center"/>
            </w:pPr>
            <w:r>
              <w:t>0.636</w:t>
            </w:r>
          </w:p>
        </w:tc>
        <w:tc>
          <w:tcPr>
            <w:tcW w:w="1134" w:type="dxa"/>
            <w:tcBorders>
              <w:top w:val="nil"/>
              <w:bottom w:val="single" w:sz="4" w:space="0" w:color="auto"/>
            </w:tcBorders>
            <w:shd w:val="clear" w:color="auto" w:fill="FFFFFF" w:themeFill="background1"/>
            <w:vAlign w:val="center"/>
          </w:tcPr>
          <w:p w14:paraId="0E8A200B" w14:textId="77777777" w:rsidR="008C1357" w:rsidRPr="0018744C" w:rsidRDefault="008C1357" w:rsidP="004826FF">
            <w:pPr>
              <w:pStyle w:val="Table"/>
              <w:keepNext/>
              <w:keepLines/>
              <w:jc w:val="center"/>
              <w:rPr>
                <w:b/>
                <w:bCs/>
              </w:rPr>
            </w:pPr>
            <w:r>
              <w:rPr>
                <w:b/>
                <w:bCs/>
              </w:rPr>
              <w:t>2 / 12</w:t>
            </w:r>
          </w:p>
        </w:tc>
      </w:tr>
      <w:tr w:rsidR="008C1357" w14:paraId="4A27E43A" w14:textId="77777777" w:rsidTr="004826FF">
        <w:trPr>
          <w:trHeight w:val="283"/>
        </w:trPr>
        <w:tc>
          <w:tcPr>
            <w:tcW w:w="1354" w:type="dxa"/>
            <w:tcBorders>
              <w:top w:val="single" w:sz="4" w:space="0" w:color="auto"/>
            </w:tcBorders>
            <w:vAlign w:val="center"/>
          </w:tcPr>
          <w:p w14:paraId="536516B9" w14:textId="77777777" w:rsidR="008C1357" w:rsidRDefault="008C1357" w:rsidP="004826FF">
            <w:pPr>
              <w:pStyle w:val="Table"/>
              <w:keepNext/>
              <w:keepLines/>
              <w:rPr>
                <w:b/>
                <w:bCs/>
              </w:rPr>
            </w:pPr>
            <w:r>
              <w:rPr>
                <w:b/>
                <w:bCs/>
              </w:rPr>
              <w:t>Selection</w:t>
            </w:r>
          </w:p>
        </w:tc>
        <w:tc>
          <w:tcPr>
            <w:tcW w:w="2268" w:type="dxa"/>
            <w:gridSpan w:val="2"/>
            <w:tcBorders>
              <w:top w:val="single" w:sz="4" w:space="0" w:color="auto"/>
            </w:tcBorders>
            <w:shd w:val="clear" w:color="auto" w:fill="F2F2F2" w:themeFill="background1" w:themeFillShade="F2"/>
            <w:vAlign w:val="center"/>
          </w:tcPr>
          <w:p w14:paraId="6825ABCB" w14:textId="77777777" w:rsidR="008C1357" w:rsidRPr="00362D9D" w:rsidRDefault="008C1357" w:rsidP="004826FF">
            <w:pPr>
              <w:pStyle w:val="Table"/>
              <w:keepNext/>
              <w:keepLines/>
              <w:jc w:val="center"/>
              <w:rPr>
                <w:b/>
                <w:bCs/>
              </w:rPr>
            </w:pPr>
            <w:r w:rsidRPr="00362D9D">
              <w:rPr>
                <w:b/>
                <w:bCs/>
              </w:rPr>
              <w:t>STSF</w:t>
            </w:r>
          </w:p>
        </w:tc>
        <w:tc>
          <w:tcPr>
            <w:tcW w:w="2268" w:type="dxa"/>
            <w:gridSpan w:val="2"/>
            <w:tcBorders>
              <w:top w:val="single" w:sz="4" w:space="0" w:color="auto"/>
            </w:tcBorders>
            <w:shd w:val="clear" w:color="auto" w:fill="FFFFFF" w:themeFill="background1"/>
            <w:vAlign w:val="center"/>
          </w:tcPr>
          <w:p w14:paraId="083C7CDE" w14:textId="77777777" w:rsidR="008C1357" w:rsidRPr="00362D9D" w:rsidRDefault="008C1357" w:rsidP="004826FF">
            <w:pPr>
              <w:pStyle w:val="Table"/>
              <w:keepNext/>
              <w:keepLines/>
              <w:jc w:val="center"/>
              <w:rPr>
                <w:b/>
                <w:bCs/>
              </w:rPr>
            </w:pPr>
            <w:r w:rsidRPr="00362D9D">
              <w:rPr>
                <w:b/>
                <w:bCs/>
              </w:rPr>
              <w:t>STSF</w:t>
            </w:r>
          </w:p>
        </w:tc>
        <w:tc>
          <w:tcPr>
            <w:tcW w:w="2268" w:type="dxa"/>
            <w:gridSpan w:val="2"/>
            <w:tcBorders>
              <w:top w:val="single" w:sz="4" w:space="0" w:color="auto"/>
            </w:tcBorders>
            <w:shd w:val="clear" w:color="auto" w:fill="F2F2F2" w:themeFill="background1" w:themeFillShade="F2"/>
            <w:vAlign w:val="center"/>
          </w:tcPr>
          <w:p w14:paraId="138EF644" w14:textId="77777777" w:rsidR="008C1357" w:rsidRPr="00362D9D" w:rsidRDefault="008C1357" w:rsidP="004826FF">
            <w:pPr>
              <w:pStyle w:val="Table"/>
              <w:keepNext/>
              <w:keepLines/>
              <w:jc w:val="center"/>
              <w:rPr>
                <w:b/>
                <w:bCs/>
              </w:rPr>
            </w:pPr>
            <w:r w:rsidRPr="00362D9D">
              <w:rPr>
                <w:b/>
                <w:bCs/>
              </w:rPr>
              <w:t>RIC</w:t>
            </w:r>
          </w:p>
        </w:tc>
        <w:tc>
          <w:tcPr>
            <w:tcW w:w="1140" w:type="dxa"/>
            <w:gridSpan w:val="2"/>
            <w:tcBorders>
              <w:top w:val="single" w:sz="4" w:space="0" w:color="auto"/>
            </w:tcBorders>
            <w:shd w:val="clear" w:color="auto" w:fill="FFFFFF" w:themeFill="background1"/>
            <w:vAlign w:val="center"/>
          </w:tcPr>
          <w:p w14:paraId="6E8A4938" w14:textId="77777777" w:rsidR="008C1357" w:rsidRPr="0018744C" w:rsidRDefault="008C1357" w:rsidP="004826FF">
            <w:pPr>
              <w:pStyle w:val="Table"/>
              <w:keepNext/>
              <w:keepLines/>
              <w:jc w:val="center"/>
              <w:rPr>
                <w:b/>
                <w:bCs/>
              </w:rPr>
            </w:pPr>
          </w:p>
        </w:tc>
      </w:tr>
    </w:tbl>
    <w:p w14:paraId="663946A1" w14:textId="77A9F712" w:rsidR="00D4045E" w:rsidRPr="00D4045E" w:rsidRDefault="00D4045E" w:rsidP="003B16CD">
      <w:pPr>
        <w:pStyle w:val="Tableheader"/>
      </w:pPr>
      <w:bookmarkStart w:id="159" w:name="_Toc135560718"/>
      <w:r>
        <w:t>Table 4.3</w:t>
      </w:r>
      <w:r w:rsidR="00D90F9D">
        <w:t>C</w:t>
      </w:r>
      <w:r>
        <w:t xml:space="preserve">: </w:t>
      </w:r>
      <w:r w:rsidR="00A00EF7">
        <w:t>Column e</w:t>
      </w:r>
      <w:r w:rsidR="00CE7D67">
        <w:t>nsemble model classifiers</w:t>
      </w:r>
      <w:r w:rsidR="005D1BCF">
        <w:t>.</w:t>
      </w:r>
      <w:r w:rsidR="00CE7D67">
        <w:t xml:space="preserve"> Best performing classifiers by </w:t>
      </w:r>
      <w:r w:rsidR="002B5D63">
        <w:t>features</w:t>
      </w:r>
      <w:r w:rsidR="0006034E">
        <w:t xml:space="preserve">, </w:t>
      </w:r>
      <w:r w:rsidR="004857AE">
        <w:t xml:space="preserve">by </w:t>
      </w:r>
      <w:r w:rsidR="00923527">
        <w:t>weighting time complexity</w:t>
      </w:r>
      <w:r w:rsidR="00CE7D67">
        <w:t>.</w:t>
      </w:r>
      <w:bookmarkEnd w:id="159"/>
    </w:p>
    <w:tbl>
      <w:tblPr>
        <w:tblStyle w:val="APAReport"/>
        <w:tblW w:w="0" w:type="auto"/>
        <w:tblLook w:val="04A0" w:firstRow="1" w:lastRow="0" w:firstColumn="1" w:lastColumn="0" w:noHBand="0" w:noVBand="1"/>
      </w:tblPr>
      <w:tblGrid>
        <w:gridCol w:w="1387"/>
        <w:gridCol w:w="4142"/>
        <w:gridCol w:w="1417"/>
        <w:gridCol w:w="1134"/>
        <w:gridCol w:w="1280"/>
      </w:tblGrid>
      <w:tr w:rsidR="004857AE" w14:paraId="75ED4225" w14:textId="5BF10C9A" w:rsidTr="0080614F">
        <w:trPr>
          <w:cnfStyle w:val="100000000000" w:firstRow="1" w:lastRow="0" w:firstColumn="0" w:lastColumn="0" w:oddVBand="0" w:evenVBand="0" w:oddHBand="0" w:evenHBand="0" w:firstRowFirstColumn="0" w:firstRowLastColumn="0" w:lastRowFirstColumn="0" w:lastRowLastColumn="0"/>
          <w:trHeight w:val="340"/>
        </w:trPr>
        <w:tc>
          <w:tcPr>
            <w:tcW w:w="1387" w:type="dxa"/>
            <w:vAlign w:val="center"/>
          </w:tcPr>
          <w:p w14:paraId="51142BF1" w14:textId="3286AE29" w:rsidR="004857AE" w:rsidRPr="001F569E" w:rsidRDefault="004857AE" w:rsidP="001F569E">
            <w:pPr>
              <w:pStyle w:val="Table"/>
              <w:rPr>
                <w:b/>
                <w:bCs/>
              </w:rPr>
            </w:pPr>
            <w:r w:rsidRPr="001F569E">
              <w:rPr>
                <w:b/>
                <w:bCs/>
              </w:rPr>
              <w:t>Feature</w:t>
            </w:r>
          </w:p>
        </w:tc>
        <w:tc>
          <w:tcPr>
            <w:tcW w:w="4142" w:type="dxa"/>
            <w:vAlign w:val="center"/>
          </w:tcPr>
          <w:p w14:paraId="0DE6A395" w14:textId="01E8F4F5" w:rsidR="004857AE" w:rsidRPr="001F569E" w:rsidRDefault="004857AE" w:rsidP="001F569E">
            <w:pPr>
              <w:pStyle w:val="Table"/>
              <w:rPr>
                <w:b/>
                <w:bCs/>
              </w:rPr>
            </w:pPr>
            <w:r>
              <w:rPr>
                <w:b/>
                <w:bCs/>
              </w:rPr>
              <w:t>Selected</w:t>
            </w:r>
            <w:r w:rsidRPr="001F569E">
              <w:rPr>
                <w:b/>
                <w:bCs/>
              </w:rPr>
              <w:t xml:space="preserve"> Classifier</w:t>
            </w:r>
          </w:p>
        </w:tc>
        <w:tc>
          <w:tcPr>
            <w:tcW w:w="1417" w:type="dxa"/>
            <w:vAlign w:val="center"/>
          </w:tcPr>
          <w:p w14:paraId="641E353D" w14:textId="3FF0C332" w:rsidR="004857AE" w:rsidRPr="001F569E" w:rsidRDefault="004857AE" w:rsidP="00C722BF">
            <w:pPr>
              <w:pStyle w:val="Table"/>
              <w:jc w:val="center"/>
              <w:rPr>
                <w:b/>
                <w:bCs/>
              </w:rPr>
            </w:pPr>
            <w:r w:rsidRPr="001F569E">
              <w:rPr>
                <w:b/>
                <w:bCs/>
              </w:rPr>
              <w:t>Accuracy</w:t>
            </w:r>
          </w:p>
        </w:tc>
        <w:tc>
          <w:tcPr>
            <w:tcW w:w="1134" w:type="dxa"/>
            <w:vAlign w:val="center"/>
          </w:tcPr>
          <w:p w14:paraId="5F0B41CF" w14:textId="0EBF6E88" w:rsidR="004857AE" w:rsidRPr="001F569E" w:rsidRDefault="004857AE" w:rsidP="00C722BF">
            <w:pPr>
              <w:pStyle w:val="Table"/>
              <w:jc w:val="center"/>
              <w:rPr>
                <w:b/>
                <w:bCs/>
              </w:rPr>
            </w:pPr>
            <w:r>
              <w:rPr>
                <w:b/>
                <w:bCs/>
              </w:rPr>
              <w:t>ROC-AUC</w:t>
            </w:r>
          </w:p>
        </w:tc>
        <w:tc>
          <w:tcPr>
            <w:tcW w:w="1280" w:type="dxa"/>
            <w:vAlign w:val="center"/>
          </w:tcPr>
          <w:p w14:paraId="497D6429" w14:textId="0FEF6AE8" w:rsidR="004857AE" w:rsidRDefault="00FB1670" w:rsidP="00FB1670">
            <w:pPr>
              <w:pStyle w:val="Table"/>
              <w:jc w:val="center"/>
              <w:rPr>
                <w:b/>
                <w:bCs/>
              </w:rPr>
            </w:pPr>
            <w:r>
              <w:rPr>
                <w:b/>
                <w:bCs/>
              </w:rPr>
              <w:t>Training time (s)</w:t>
            </w:r>
            <w:r w:rsidR="00FD59F2">
              <w:rPr>
                <w:b/>
                <w:bCs/>
              </w:rPr>
              <w:t xml:space="preserve"> ~</w:t>
            </w:r>
          </w:p>
        </w:tc>
      </w:tr>
      <w:tr w:rsidR="004857AE" w14:paraId="51C11332" w14:textId="6CDDFBE6" w:rsidTr="0080614F">
        <w:trPr>
          <w:trHeight w:val="283"/>
        </w:trPr>
        <w:tc>
          <w:tcPr>
            <w:tcW w:w="1387" w:type="dxa"/>
            <w:vAlign w:val="center"/>
          </w:tcPr>
          <w:p w14:paraId="2A0F6F3E" w14:textId="49F956D0" w:rsidR="004857AE" w:rsidRPr="001F569E" w:rsidRDefault="004857AE" w:rsidP="001F569E">
            <w:pPr>
              <w:pStyle w:val="Table"/>
              <w:rPr>
                <w:b/>
                <w:bCs/>
              </w:rPr>
            </w:pPr>
            <w:r w:rsidRPr="001F569E">
              <w:rPr>
                <w:b/>
                <w:bCs/>
              </w:rPr>
              <w:t>Heart Rate</w:t>
            </w:r>
          </w:p>
        </w:tc>
        <w:tc>
          <w:tcPr>
            <w:tcW w:w="4142" w:type="dxa"/>
            <w:vAlign w:val="center"/>
          </w:tcPr>
          <w:p w14:paraId="2D2B6348" w14:textId="3F97E09D" w:rsidR="004857AE" w:rsidRDefault="004857AE" w:rsidP="001F569E">
            <w:pPr>
              <w:pStyle w:val="Table"/>
            </w:pPr>
            <w:r>
              <w:t>Supervised Time Series Forest (STSF)</w:t>
            </w:r>
          </w:p>
        </w:tc>
        <w:tc>
          <w:tcPr>
            <w:tcW w:w="1417" w:type="dxa"/>
            <w:vAlign w:val="center"/>
          </w:tcPr>
          <w:p w14:paraId="748C9F1D" w14:textId="53181FF6" w:rsidR="004857AE" w:rsidRDefault="004857AE" w:rsidP="00C722BF">
            <w:pPr>
              <w:pStyle w:val="Table"/>
              <w:jc w:val="center"/>
            </w:pPr>
            <w:r>
              <w:t>0.58</w:t>
            </w:r>
          </w:p>
        </w:tc>
        <w:tc>
          <w:tcPr>
            <w:tcW w:w="1134" w:type="dxa"/>
            <w:vAlign w:val="center"/>
          </w:tcPr>
          <w:p w14:paraId="78CC2458" w14:textId="3E5E8A80" w:rsidR="004857AE" w:rsidRDefault="004857AE" w:rsidP="00C722BF">
            <w:pPr>
              <w:pStyle w:val="Table"/>
              <w:jc w:val="center"/>
            </w:pPr>
            <w:r>
              <w:t>0.74</w:t>
            </w:r>
          </w:p>
        </w:tc>
        <w:tc>
          <w:tcPr>
            <w:tcW w:w="1280" w:type="dxa"/>
            <w:vAlign w:val="center"/>
          </w:tcPr>
          <w:p w14:paraId="1B158CAF" w14:textId="63052C26" w:rsidR="004857AE" w:rsidRDefault="00FD59F2" w:rsidP="00FB1670">
            <w:pPr>
              <w:pStyle w:val="Table"/>
              <w:jc w:val="center"/>
            </w:pPr>
            <w:r>
              <w:t>60</w:t>
            </w:r>
          </w:p>
        </w:tc>
      </w:tr>
      <w:tr w:rsidR="004857AE" w14:paraId="2EF16723" w14:textId="445070B8" w:rsidTr="0080614F">
        <w:trPr>
          <w:trHeight w:val="283"/>
        </w:trPr>
        <w:tc>
          <w:tcPr>
            <w:tcW w:w="1387" w:type="dxa"/>
            <w:vAlign w:val="center"/>
          </w:tcPr>
          <w:p w14:paraId="770A4226" w14:textId="6639AE5F" w:rsidR="004857AE" w:rsidRPr="001F569E" w:rsidRDefault="004857AE" w:rsidP="001F569E">
            <w:pPr>
              <w:pStyle w:val="Table"/>
              <w:rPr>
                <w:b/>
                <w:bCs/>
              </w:rPr>
            </w:pPr>
            <w:r w:rsidRPr="001F569E">
              <w:rPr>
                <w:b/>
                <w:bCs/>
              </w:rPr>
              <w:t>Speed</w:t>
            </w:r>
          </w:p>
        </w:tc>
        <w:tc>
          <w:tcPr>
            <w:tcW w:w="4142" w:type="dxa"/>
            <w:vAlign w:val="center"/>
          </w:tcPr>
          <w:p w14:paraId="5F98959A" w14:textId="11DFA8EA" w:rsidR="004857AE" w:rsidRDefault="004857AE" w:rsidP="001F569E">
            <w:pPr>
              <w:pStyle w:val="Table"/>
            </w:pPr>
            <w:r>
              <w:t>Supervised Time Series Forest (STSF)</w:t>
            </w:r>
          </w:p>
        </w:tc>
        <w:tc>
          <w:tcPr>
            <w:tcW w:w="1417" w:type="dxa"/>
            <w:vAlign w:val="center"/>
          </w:tcPr>
          <w:p w14:paraId="7BB02110" w14:textId="778B24F4" w:rsidR="004857AE" w:rsidRDefault="004857AE" w:rsidP="00C722BF">
            <w:pPr>
              <w:pStyle w:val="Table"/>
              <w:jc w:val="center"/>
            </w:pPr>
            <w:r>
              <w:t>0.92</w:t>
            </w:r>
          </w:p>
        </w:tc>
        <w:tc>
          <w:tcPr>
            <w:tcW w:w="1134" w:type="dxa"/>
            <w:vAlign w:val="center"/>
          </w:tcPr>
          <w:p w14:paraId="7BCBC850" w14:textId="3ACFA125" w:rsidR="004857AE" w:rsidRDefault="004857AE" w:rsidP="00C722BF">
            <w:pPr>
              <w:pStyle w:val="Table"/>
              <w:jc w:val="center"/>
            </w:pPr>
            <w:r>
              <w:t>0.99</w:t>
            </w:r>
          </w:p>
        </w:tc>
        <w:tc>
          <w:tcPr>
            <w:tcW w:w="1280" w:type="dxa"/>
            <w:vAlign w:val="center"/>
          </w:tcPr>
          <w:p w14:paraId="5D010CDF" w14:textId="17B90EF1" w:rsidR="004857AE" w:rsidRDefault="00FD59F2" w:rsidP="00FB1670">
            <w:pPr>
              <w:pStyle w:val="Table"/>
              <w:jc w:val="center"/>
            </w:pPr>
            <w:r>
              <w:t>60</w:t>
            </w:r>
          </w:p>
        </w:tc>
      </w:tr>
      <w:tr w:rsidR="004857AE" w14:paraId="47E96668" w14:textId="25F2683C" w:rsidTr="0080614F">
        <w:trPr>
          <w:trHeight w:val="283"/>
        </w:trPr>
        <w:tc>
          <w:tcPr>
            <w:tcW w:w="1387" w:type="dxa"/>
            <w:vAlign w:val="center"/>
          </w:tcPr>
          <w:p w14:paraId="7E0E7B29" w14:textId="36B296CB" w:rsidR="004857AE" w:rsidRPr="001F569E" w:rsidRDefault="004857AE" w:rsidP="001F569E">
            <w:pPr>
              <w:pStyle w:val="Table"/>
              <w:rPr>
                <w:b/>
                <w:bCs/>
              </w:rPr>
            </w:pPr>
            <w:r w:rsidRPr="001F569E">
              <w:rPr>
                <w:b/>
                <w:bCs/>
              </w:rPr>
              <w:t>Altitude</w:t>
            </w:r>
          </w:p>
        </w:tc>
        <w:tc>
          <w:tcPr>
            <w:tcW w:w="4142" w:type="dxa"/>
            <w:vAlign w:val="center"/>
          </w:tcPr>
          <w:p w14:paraId="0C97BEBF" w14:textId="60631D77" w:rsidR="004857AE" w:rsidRPr="001F569E" w:rsidRDefault="004857AE" w:rsidP="001F569E">
            <w:pPr>
              <w:pStyle w:val="Table"/>
              <w:rPr>
                <w:lang/>
              </w:rPr>
            </w:pPr>
            <w:r w:rsidRPr="001F569E">
              <w:t>Random Interval Classifier (RIC)</w:t>
            </w:r>
          </w:p>
        </w:tc>
        <w:tc>
          <w:tcPr>
            <w:tcW w:w="1417" w:type="dxa"/>
            <w:vAlign w:val="center"/>
          </w:tcPr>
          <w:p w14:paraId="347D59C3" w14:textId="4D4CDD17" w:rsidR="004857AE" w:rsidRDefault="004857AE" w:rsidP="00C722BF">
            <w:pPr>
              <w:pStyle w:val="Table"/>
              <w:jc w:val="center"/>
            </w:pPr>
            <w:r>
              <w:t>0.79</w:t>
            </w:r>
          </w:p>
        </w:tc>
        <w:tc>
          <w:tcPr>
            <w:tcW w:w="1134" w:type="dxa"/>
            <w:vAlign w:val="center"/>
          </w:tcPr>
          <w:p w14:paraId="01EFB8B7" w14:textId="7F080E21" w:rsidR="004857AE" w:rsidRDefault="004857AE" w:rsidP="00C722BF">
            <w:pPr>
              <w:pStyle w:val="Table"/>
              <w:jc w:val="center"/>
            </w:pPr>
            <w:r>
              <w:t>0.92</w:t>
            </w:r>
          </w:p>
        </w:tc>
        <w:tc>
          <w:tcPr>
            <w:tcW w:w="1280" w:type="dxa"/>
            <w:vAlign w:val="center"/>
          </w:tcPr>
          <w:p w14:paraId="5F959FB6" w14:textId="1D79E10B" w:rsidR="004857AE" w:rsidRDefault="00FD59F2" w:rsidP="00FB1670">
            <w:pPr>
              <w:pStyle w:val="Table"/>
              <w:jc w:val="center"/>
            </w:pPr>
            <w:r>
              <w:t>600</w:t>
            </w:r>
          </w:p>
        </w:tc>
      </w:tr>
    </w:tbl>
    <w:p w14:paraId="51819DE2" w14:textId="0FAD274C" w:rsidR="00E2212C" w:rsidRDefault="00E2212C" w:rsidP="00DA4BF9"/>
    <w:p w14:paraId="4C8673D7" w14:textId="6AB59816" w:rsidR="00D07AE8" w:rsidRDefault="00A57867" w:rsidP="00EB13EA">
      <w:r>
        <w:t xml:space="preserve">As expected, CE </w:t>
      </w:r>
      <w:r w:rsidR="00191C06">
        <w:t xml:space="preserve">placed </w:t>
      </w:r>
      <w:r w:rsidR="0028633C">
        <w:t xml:space="preserve">between U-TSC and M-TSC models in </w:t>
      </w:r>
      <w:r w:rsidR="00443D54">
        <w:t>classification performance</w:t>
      </w:r>
      <w:r w:rsidR="004355DE">
        <w:t xml:space="preserve"> </w:t>
      </w:r>
      <w:r w:rsidR="009D6B62">
        <w:t>by scoring 94,4% accuracy</w:t>
      </w:r>
      <w:r w:rsidR="00C85DB0">
        <w:t xml:space="preserve"> in a single </w:t>
      </w:r>
      <w:r w:rsidR="00095616">
        <w:t>algorithm</w:t>
      </w:r>
      <w:r w:rsidR="008C0B35">
        <w:t xml:space="preserve"> </w:t>
      </w:r>
      <w:r w:rsidR="00C85DB0">
        <w:t>execution</w:t>
      </w:r>
      <w:r w:rsidR="008C0B35">
        <w:t xml:space="preserve">. </w:t>
      </w:r>
      <w:r w:rsidR="00A01FAE">
        <w:t xml:space="preserve">Many </w:t>
      </w:r>
      <w:r w:rsidR="00A01FAE" w:rsidRPr="005B172A">
        <w:rPr>
          <w:i/>
          <w:iCs/>
        </w:rPr>
        <w:t>biking</w:t>
      </w:r>
      <w:r w:rsidR="00A01FAE">
        <w:t xml:space="preserve"> </w:t>
      </w:r>
      <w:r w:rsidR="005B172A">
        <w:t xml:space="preserve">segments </w:t>
      </w:r>
      <w:r w:rsidR="00A01FAE">
        <w:t>were misclassified</w:t>
      </w:r>
      <w:r w:rsidR="005B172A">
        <w:t xml:space="preserve">, 14,3% as </w:t>
      </w:r>
      <w:r w:rsidR="005B172A" w:rsidRPr="005B172A">
        <w:rPr>
          <w:i/>
          <w:iCs/>
        </w:rPr>
        <w:t>running</w:t>
      </w:r>
      <w:r w:rsidR="005B172A">
        <w:t xml:space="preserve"> and 4.1% as </w:t>
      </w:r>
      <w:r w:rsidR="005B172A" w:rsidRPr="005B172A">
        <w:rPr>
          <w:i/>
          <w:iCs/>
        </w:rPr>
        <w:t>other</w:t>
      </w:r>
      <w:r w:rsidR="0036574E">
        <w:t xml:space="preserve">, which in itself is fairly interesting because </w:t>
      </w:r>
      <w:r w:rsidR="00A16513">
        <w:t xml:space="preserve">biking actually differs significantly from running based only </w:t>
      </w:r>
      <w:r w:rsidR="00A961E2">
        <w:t>on</w:t>
      </w:r>
      <w:r w:rsidR="00A16513">
        <w:t xml:space="preserve"> a mean value of speed feature.</w:t>
      </w:r>
    </w:p>
    <w:p w14:paraId="5736B06D" w14:textId="185D5552" w:rsidR="00864D0C" w:rsidRDefault="00864D0C" w:rsidP="0020693F">
      <w:pPr>
        <w:pStyle w:val="Tableheader"/>
        <w:keepNext/>
        <w:keepLines/>
      </w:pPr>
      <w:bookmarkStart w:id="160" w:name="_Toc135560719"/>
      <w:r>
        <w:t>Table 4.3</w:t>
      </w:r>
      <w:r w:rsidR="00D90F9D">
        <w:t>D</w:t>
      </w:r>
      <w:r>
        <w:t>:</w:t>
      </w:r>
      <w:r w:rsidR="00A00EF7">
        <w:t xml:space="preserve"> </w:t>
      </w:r>
      <w:r w:rsidR="0077080A">
        <w:t>C</w:t>
      </w:r>
      <w:r w:rsidR="00C57ABB">
        <w:t>lassification report</w:t>
      </w:r>
      <w:r w:rsidR="0077080A">
        <w:t xml:space="preserve"> of C</w:t>
      </w:r>
      <w:r w:rsidR="008C771A">
        <w:t xml:space="preserve">olumn </w:t>
      </w:r>
      <w:r w:rsidR="0077080A">
        <w:t>E</w:t>
      </w:r>
      <w:r w:rsidR="008C771A">
        <w:t>nsemble</w:t>
      </w:r>
      <w:r w:rsidR="004709AC">
        <w:t xml:space="preserve"> (CE)</w:t>
      </w:r>
      <w:r w:rsidR="00CB3655">
        <w:t>.</w:t>
      </w:r>
      <w:bookmarkEnd w:id="160"/>
    </w:p>
    <w:tbl>
      <w:tblPr>
        <w:tblStyle w:val="APAReport"/>
        <w:tblpPr w:leftFromText="180" w:rightFromText="180" w:vertAnchor="text" w:horzAnchor="margin" w:tblpY="46"/>
        <w:tblW w:w="0" w:type="auto"/>
        <w:tblLook w:val="04A0" w:firstRow="1" w:lastRow="0" w:firstColumn="1" w:lastColumn="0" w:noHBand="0" w:noVBand="1"/>
      </w:tblPr>
      <w:tblGrid>
        <w:gridCol w:w="1134"/>
        <w:gridCol w:w="964"/>
        <w:gridCol w:w="964"/>
        <w:gridCol w:w="737"/>
        <w:gridCol w:w="1247"/>
        <w:gridCol w:w="1361"/>
      </w:tblGrid>
      <w:tr w:rsidR="00864D0C" w14:paraId="3DB07446" w14:textId="77777777" w:rsidTr="004826FF">
        <w:trPr>
          <w:cnfStyle w:val="100000000000" w:firstRow="1" w:lastRow="0" w:firstColumn="0" w:lastColumn="0" w:oddVBand="0" w:evenVBand="0" w:oddHBand="0" w:evenHBand="0" w:firstRowFirstColumn="0" w:firstRowLastColumn="0" w:lastRowFirstColumn="0" w:lastRowLastColumn="0"/>
          <w:trHeight w:val="340"/>
        </w:trPr>
        <w:tc>
          <w:tcPr>
            <w:tcW w:w="1134" w:type="dxa"/>
            <w:vAlign w:val="center"/>
          </w:tcPr>
          <w:p w14:paraId="681B243B" w14:textId="77777777" w:rsidR="00864D0C" w:rsidRPr="00B3556C" w:rsidRDefault="00864D0C" w:rsidP="0020693F">
            <w:pPr>
              <w:pStyle w:val="Table"/>
              <w:keepNext/>
              <w:keepLines/>
              <w:rPr>
                <w:b/>
                <w:bCs/>
              </w:rPr>
            </w:pPr>
          </w:p>
        </w:tc>
        <w:tc>
          <w:tcPr>
            <w:tcW w:w="964" w:type="dxa"/>
            <w:vAlign w:val="center"/>
          </w:tcPr>
          <w:p w14:paraId="7449D514" w14:textId="77777777" w:rsidR="00864D0C" w:rsidRPr="00B3556C" w:rsidRDefault="00864D0C" w:rsidP="0020693F">
            <w:pPr>
              <w:pStyle w:val="Table"/>
              <w:keepNext/>
              <w:keepLines/>
              <w:rPr>
                <w:b/>
                <w:bCs/>
              </w:rPr>
            </w:pPr>
            <w:r w:rsidRPr="00B3556C">
              <w:rPr>
                <w:b/>
                <w:bCs/>
              </w:rPr>
              <w:t>Biking</w:t>
            </w:r>
          </w:p>
        </w:tc>
        <w:tc>
          <w:tcPr>
            <w:tcW w:w="964" w:type="dxa"/>
            <w:vAlign w:val="center"/>
          </w:tcPr>
          <w:p w14:paraId="4F8064D0" w14:textId="77777777" w:rsidR="00864D0C" w:rsidRPr="00B3556C" w:rsidRDefault="00864D0C" w:rsidP="0020693F">
            <w:pPr>
              <w:pStyle w:val="Table"/>
              <w:keepNext/>
              <w:keepLines/>
              <w:rPr>
                <w:b/>
                <w:bCs/>
              </w:rPr>
            </w:pPr>
            <w:r w:rsidRPr="00B3556C">
              <w:rPr>
                <w:b/>
                <w:bCs/>
              </w:rPr>
              <w:t>Running</w:t>
            </w:r>
          </w:p>
        </w:tc>
        <w:tc>
          <w:tcPr>
            <w:tcW w:w="737" w:type="dxa"/>
            <w:vAlign w:val="center"/>
          </w:tcPr>
          <w:p w14:paraId="0BA865D8" w14:textId="77777777" w:rsidR="00864D0C" w:rsidRPr="00B3556C" w:rsidRDefault="00864D0C" w:rsidP="0020693F">
            <w:pPr>
              <w:pStyle w:val="Table"/>
              <w:keepNext/>
              <w:keepLines/>
              <w:rPr>
                <w:b/>
                <w:bCs/>
              </w:rPr>
            </w:pPr>
            <w:r w:rsidRPr="00B3556C">
              <w:rPr>
                <w:b/>
                <w:bCs/>
              </w:rPr>
              <w:t>Other</w:t>
            </w:r>
          </w:p>
        </w:tc>
        <w:tc>
          <w:tcPr>
            <w:tcW w:w="1247" w:type="dxa"/>
            <w:vAlign w:val="center"/>
          </w:tcPr>
          <w:p w14:paraId="5657C09F" w14:textId="77777777" w:rsidR="00864D0C" w:rsidRPr="00B3556C" w:rsidRDefault="00864D0C" w:rsidP="0020693F">
            <w:pPr>
              <w:pStyle w:val="Table"/>
              <w:keepNext/>
              <w:keepLines/>
              <w:jc w:val="center"/>
              <w:rPr>
                <w:b/>
                <w:bCs/>
              </w:rPr>
            </w:pPr>
            <w:r w:rsidRPr="00B3556C">
              <w:rPr>
                <w:b/>
                <w:bCs/>
              </w:rPr>
              <w:t>Macro Avg</w:t>
            </w:r>
          </w:p>
        </w:tc>
        <w:tc>
          <w:tcPr>
            <w:tcW w:w="1361" w:type="dxa"/>
            <w:vAlign w:val="center"/>
          </w:tcPr>
          <w:p w14:paraId="7F857397" w14:textId="77777777" w:rsidR="00864D0C" w:rsidRPr="00B3556C" w:rsidRDefault="00864D0C" w:rsidP="0020693F">
            <w:pPr>
              <w:pStyle w:val="Table"/>
              <w:keepNext/>
              <w:keepLines/>
              <w:jc w:val="center"/>
              <w:rPr>
                <w:b/>
                <w:bCs/>
              </w:rPr>
            </w:pPr>
            <w:r w:rsidRPr="00B3556C">
              <w:rPr>
                <w:b/>
                <w:bCs/>
              </w:rPr>
              <w:t>Weighted Avg</w:t>
            </w:r>
          </w:p>
        </w:tc>
      </w:tr>
      <w:tr w:rsidR="00864D0C" w14:paraId="0929F26A" w14:textId="77777777" w:rsidTr="004826FF">
        <w:trPr>
          <w:trHeight w:val="283"/>
        </w:trPr>
        <w:tc>
          <w:tcPr>
            <w:tcW w:w="1134" w:type="dxa"/>
            <w:vAlign w:val="center"/>
          </w:tcPr>
          <w:p w14:paraId="35696431" w14:textId="77777777" w:rsidR="00864D0C" w:rsidRPr="00B3556C" w:rsidRDefault="00864D0C" w:rsidP="0020693F">
            <w:pPr>
              <w:pStyle w:val="Table"/>
              <w:keepNext/>
              <w:keepLines/>
              <w:rPr>
                <w:b/>
                <w:bCs/>
              </w:rPr>
            </w:pPr>
            <w:r w:rsidRPr="00B3556C">
              <w:rPr>
                <w:b/>
                <w:bCs/>
              </w:rPr>
              <w:t>Precision</w:t>
            </w:r>
          </w:p>
        </w:tc>
        <w:tc>
          <w:tcPr>
            <w:tcW w:w="964" w:type="dxa"/>
            <w:vAlign w:val="center"/>
          </w:tcPr>
          <w:p w14:paraId="27357F93" w14:textId="7C4870BA" w:rsidR="00864D0C" w:rsidRDefault="00864D0C" w:rsidP="0020693F">
            <w:pPr>
              <w:pStyle w:val="Table"/>
              <w:keepNext/>
              <w:keepLines/>
            </w:pPr>
            <w:r>
              <w:t>0.9</w:t>
            </w:r>
            <w:r w:rsidR="00CB704B">
              <w:t>30</w:t>
            </w:r>
          </w:p>
        </w:tc>
        <w:tc>
          <w:tcPr>
            <w:tcW w:w="964" w:type="dxa"/>
            <w:vAlign w:val="center"/>
          </w:tcPr>
          <w:p w14:paraId="4A6BE0BA" w14:textId="4FE39978" w:rsidR="00864D0C" w:rsidRDefault="00864D0C" w:rsidP="0020693F">
            <w:pPr>
              <w:pStyle w:val="Table"/>
              <w:keepNext/>
              <w:keepLines/>
            </w:pPr>
            <w:r>
              <w:t>0.9</w:t>
            </w:r>
            <w:r w:rsidR="00CB704B">
              <w:t>30</w:t>
            </w:r>
          </w:p>
        </w:tc>
        <w:tc>
          <w:tcPr>
            <w:tcW w:w="737" w:type="dxa"/>
            <w:vAlign w:val="center"/>
          </w:tcPr>
          <w:p w14:paraId="27990D7F" w14:textId="4238A49E" w:rsidR="00864D0C" w:rsidRDefault="00864D0C" w:rsidP="0020693F">
            <w:pPr>
              <w:pStyle w:val="Table"/>
              <w:keepNext/>
              <w:keepLines/>
            </w:pPr>
            <w:r>
              <w:t>0.9</w:t>
            </w:r>
            <w:r w:rsidR="004F65B2">
              <w:t>73</w:t>
            </w:r>
          </w:p>
        </w:tc>
        <w:tc>
          <w:tcPr>
            <w:tcW w:w="1247" w:type="dxa"/>
            <w:vAlign w:val="center"/>
          </w:tcPr>
          <w:p w14:paraId="35A79761" w14:textId="779B3C62" w:rsidR="00864D0C" w:rsidRDefault="00864D0C" w:rsidP="0020693F">
            <w:pPr>
              <w:pStyle w:val="Table"/>
              <w:keepNext/>
              <w:keepLines/>
              <w:jc w:val="center"/>
            </w:pPr>
            <w:r>
              <w:t>0.9</w:t>
            </w:r>
            <w:r w:rsidR="004F65B2">
              <w:t>45</w:t>
            </w:r>
          </w:p>
        </w:tc>
        <w:tc>
          <w:tcPr>
            <w:tcW w:w="1361" w:type="dxa"/>
            <w:vAlign w:val="center"/>
          </w:tcPr>
          <w:p w14:paraId="796740B2" w14:textId="74632C92" w:rsidR="00864D0C" w:rsidRDefault="00864D0C" w:rsidP="0020693F">
            <w:pPr>
              <w:pStyle w:val="Table"/>
              <w:keepNext/>
              <w:keepLines/>
              <w:jc w:val="center"/>
            </w:pPr>
            <w:r>
              <w:t>0.9</w:t>
            </w:r>
            <w:r w:rsidR="00747721">
              <w:t>44</w:t>
            </w:r>
          </w:p>
        </w:tc>
      </w:tr>
      <w:tr w:rsidR="00864D0C" w14:paraId="38622A5C" w14:textId="77777777" w:rsidTr="004826FF">
        <w:trPr>
          <w:trHeight w:val="283"/>
        </w:trPr>
        <w:tc>
          <w:tcPr>
            <w:tcW w:w="1134" w:type="dxa"/>
            <w:vAlign w:val="center"/>
          </w:tcPr>
          <w:p w14:paraId="294588D4" w14:textId="77777777" w:rsidR="00864D0C" w:rsidRPr="00B3556C" w:rsidRDefault="00864D0C" w:rsidP="0020693F">
            <w:pPr>
              <w:pStyle w:val="Table"/>
              <w:keepNext/>
              <w:keepLines/>
              <w:rPr>
                <w:b/>
                <w:bCs/>
              </w:rPr>
            </w:pPr>
            <w:r w:rsidRPr="00B3556C">
              <w:rPr>
                <w:b/>
                <w:bCs/>
              </w:rPr>
              <w:t>Recall</w:t>
            </w:r>
          </w:p>
        </w:tc>
        <w:tc>
          <w:tcPr>
            <w:tcW w:w="964" w:type="dxa"/>
            <w:vAlign w:val="center"/>
          </w:tcPr>
          <w:p w14:paraId="6B9EE8F5" w14:textId="26C3FA46" w:rsidR="00864D0C" w:rsidRDefault="00864D0C" w:rsidP="0020693F">
            <w:pPr>
              <w:pStyle w:val="Table"/>
              <w:keepNext/>
              <w:keepLines/>
            </w:pPr>
            <w:r>
              <w:t>0.</w:t>
            </w:r>
            <w:r w:rsidR="00CB704B">
              <w:t>816</w:t>
            </w:r>
          </w:p>
        </w:tc>
        <w:tc>
          <w:tcPr>
            <w:tcW w:w="964" w:type="dxa"/>
            <w:vAlign w:val="center"/>
          </w:tcPr>
          <w:p w14:paraId="4A5BE4D5" w14:textId="6C9D1741" w:rsidR="00864D0C" w:rsidRDefault="00864D0C" w:rsidP="0020693F">
            <w:pPr>
              <w:pStyle w:val="Table"/>
              <w:keepNext/>
              <w:keepLines/>
            </w:pPr>
            <w:r>
              <w:t>0.9</w:t>
            </w:r>
            <w:r w:rsidR="004F65B2">
              <w:t>82</w:t>
            </w:r>
          </w:p>
        </w:tc>
        <w:tc>
          <w:tcPr>
            <w:tcW w:w="737" w:type="dxa"/>
            <w:vAlign w:val="center"/>
          </w:tcPr>
          <w:p w14:paraId="42669386" w14:textId="087B62E4" w:rsidR="00864D0C" w:rsidRDefault="00864D0C" w:rsidP="0020693F">
            <w:pPr>
              <w:pStyle w:val="Table"/>
              <w:keepNext/>
              <w:keepLines/>
            </w:pPr>
            <w:r>
              <w:t>0.9</w:t>
            </w:r>
            <w:r w:rsidR="004F65B2">
              <w:t>73</w:t>
            </w:r>
          </w:p>
        </w:tc>
        <w:tc>
          <w:tcPr>
            <w:tcW w:w="1247" w:type="dxa"/>
            <w:vAlign w:val="center"/>
          </w:tcPr>
          <w:p w14:paraId="743654D7" w14:textId="1F6580C1" w:rsidR="00864D0C" w:rsidRDefault="00864D0C" w:rsidP="0020693F">
            <w:pPr>
              <w:pStyle w:val="Table"/>
              <w:keepNext/>
              <w:keepLines/>
              <w:jc w:val="center"/>
            </w:pPr>
            <w:r>
              <w:t>0.9</w:t>
            </w:r>
            <w:r w:rsidR="00747721">
              <w:t>24</w:t>
            </w:r>
          </w:p>
        </w:tc>
        <w:tc>
          <w:tcPr>
            <w:tcW w:w="1361" w:type="dxa"/>
            <w:vAlign w:val="center"/>
          </w:tcPr>
          <w:p w14:paraId="6361C226" w14:textId="4554CC20" w:rsidR="00864D0C" w:rsidRDefault="00864D0C" w:rsidP="0020693F">
            <w:pPr>
              <w:pStyle w:val="Table"/>
              <w:keepNext/>
              <w:keepLines/>
              <w:jc w:val="center"/>
            </w:pPr>
            <w:r>
              <w:t>0.9</w:t>
            </w:r>
            <w:r w:rsidR="00747721">
              <w:t>44</w:t>
            </w:r>
          </w:p>
        </w:tc>
      </w:tr>
      <w:tr w:rsidR="00864D0C" w14:paraId="2BD22BAB" w14:textId="77777777" w:rsidTr="004826FF">
        <w:trPr>
          <w:trHeight w:val="283"/>
        </w:trPr>
        <w:tc>
          <w:tcPr>
            <w:tcW w:w="1134" w:type="dxa"/>
            <w:vAlign w:val="center"/>
          </w:tcPr>
          <w:p w14:paraId="28FFDD3F" w14:textId="77777777" w:rsidR="00864D0C" w:rsidRPr="00B3556C" w:rsidRDefault="00864D0C" w:rsidP="0020693F">
            <w:pPr>
              <w:pStyle w:val="Table"/>
              <w:keepNext/>
              <w:keepLines/>
              <w:rPr>
                <w:b/>
                <w:bCs/>
              </w:rPr>
            </w:pPr>
            <w:r w:rsidRPr="00B3556C">
              <w:rPr>
                <w:b/>
                <w:bCs/>
              </w:rPr>
              <w:t>F1-Score</w:t>
            </w:r>
          </w:p>
        </w:tc>
        <w:tc>
          <w:tcPr>
            <w:tcW w:w="964" w:type="dxa"/>
            <w:vAlign w:val="center"/>
          </w:tcPr>
          <w:p w14:paraId="7AD77AD9" w14:textId="4EAAAD36" w:rsidR="00864D0C" w:rsidRDefault="00864D0C" w:rsidP="0020693F">
            <w:pPr>
              <w:pStyle w:val="Table"/>
              <w:keepNext/>
              <w:keepLines/>
            </w:pPr>
            <w:r>
              <w:t>0.</w:t>
            </w:r>
            <w:r w:rsidR="00CB704B">
              <w:t>870</w:t>
            </w:r>
          </w:p>
        </w:tc>
        <w:tc>
          <w:tcPr>
            <w:tcW w:w="964" w:type="dxa"/>
            <w:vAlign w:val="center"/>
          </w:tcPr>
          <w:p w14:paraId="3790C32E" w14:textId="6B37F818" w:rsidR="00864D0C" w:rsidRDefault="00864D0C" w:rsidP="0020693F">
            <w:pPr>
              <w:pStyle w:val="Table"/>
              <w:keepNext/>
              <w:keepLines/>
            </w:pPr>
            <w:r>
              <w:t>0.9</w:t>
            </w:r>
            <w:r w:rsidR="004F65B2">
              <w:t>55</w:t>
            </w:r>
          </w:p>
        </w:tc>
        <w:tc>
          <w:tcPr>
            <w:tcW w:w="737" w:type="dxa"/>
            <w:vAlign w:val="center"/>
          </w:tcPr>
          <w:p w14:paraId="479C885D" w14:textId="77777777" w:rsidR="00864D0C" w:rsidRDefault="00864D0C" w:rsidP="0020693F">
            <w:pPr>
              <w:pStyle w:val="Table"/>
              <w:keepNext/>
              <w:keepLines/>
            </w:pPr>
            <w:r>
              <w:t>0.973</w:t>
            </w:r>
          </w:p>
        </w:tc>
        <w:tc>
          <w:tcPr>
            <w:tcW w:w="1247" w:type="dxa"/>
            <w:vAlign w:val="center"/>
          </w:tcPr>
          <w:p w14:paraId="5B282AA8" w14:textId="09452926" w:rsidR="00864D0C" w:rsidRDefault="00864D0C" w:rsidP="0020693F">
            <w:pPr>
              <w:pStyle w:val="Table"/>
              <w:keepNext/>
              <w:keepLines/>
              <w:jc w:val="center"/>
            </w:pPr>
            <w:r>
              <w:t>0.9</w:t>
            </w:r>
            <w:r w:rsidR="00747721">
              <w:t>33</w:t>
            </w:r>
          </w:p>
        </w:tc>
        <w:tc>
          <w:tcPr>
            <w:tcW w:w="1361" w:type="dxa"/>
            <w:vAlign w:val="center"/>
          </w:tcPr>
          <w:p w14:paraId="2EF944D3" w14:textId="2A8E581B" w:rsidR="00864D0C" w:rsidRDefault="00864D0C" w:rsidP="0020693F">
            <w:pPr>
              <w:pStyle w:val="Table"/>
              <w:keepNext/>
              <w:keepLines/>
              <w:jc w:val="center"/>
            </w:pPr>
            <w:r>
              <w:t>0.9</w:t>
            </w:r>
            <w:r w:rsidR="00747721">
              <w:t>43</w:t>
            </w:r>
          </w:p>
        </w:tc>
      </w:tr>
      <w:tr w:rsidR="00864D0C" w14:paraId="013C4798" w14:textId="77777777" w:rsidTr="00236FDA">
        <w:trPr>
          <w:trHeight w:val="283"/>
        </w:trPr>
        <w:tc>
          <w:tcPr>
            <w:tcW w:w="1134" w:type="dxa"/>
            <w:tcBorders>
              <w:bottom w:val="single" w:sz="4" w:space="0" w:color="auto"/>
            </w:tcBorders>
            <w:vAlign w:val="center"/>
          </w:tcPr>
          <w:p w14:paraId="38E210DE" w14:textId="77777777" w:rsidR="00864D0C" w:rsidRPr="00B3556C" w:rsidRDefault="00864D0C" w:rsidP="0020693F">
            <w:pPr>
              <w:pStyle w:val="Table"/>
              <w:keepNext/>
              <w:keepLines/>
              <w:rPr>
                <w:b/>
                <w:bCs/>
              </w:rPr>
            </w:pPr>
            <w:r w:rsidRPr="00B3556C">
              <w:rPr>
                <w:b/>
                <w:bCs/>
              </w:rPr>
              <w:t>Support</w:t>
            </w:r>
          </w:p>
        </w:tc>
        <w:tc>
          <w:tcPr>
            <w:tcW w:w="964" w:type="dxa"/>
            <w:tcBorders>
              <w:bottom w:val="single" w:sz="4" w:space="0" w:color="auto"/>
            </w:tcBorders>
            <w:vAlign w:val="center"/>
          </w:tcPr>
          <w:p w14:paraId="53ADF501" w14:textId="77777777" w:rsidR="00864D0C" w:rsidRDefault="00864D0C" w:rsidP="0020693F">
            <w:pPr>
              <w:pStyle w:val="Table"/>
              <w:keepNext/>
              <w:keepLines/>
            </w:pPr>
            <w:r>
              <w:t>49</w:t>
            </w:r>
          </w:p>
        </w:tc>
        <w:tc>
          <w:tcPr>
            <w:tcW w:w="964" w:type="dxa"/>
            <w:tcBorders>
              <w:bottom w:val="single" w:sz="4" w:space="0" w:color="auto"/>
            </w:tcBorders>
            <w:vAlign w:val="center"/>
          </w:tcPr>
          <w:p w14:paraId="539D17D4" w14:textId="77777777" w:rsidR="00864D0C" w:rsidRDefault="00864D0C" w:rsidP="0020693F">
            <w:pPr>
              <w:pStyle w:val="Table"/>
              <w:keepNext/>
              <w:keepLines/>
            </w:pPr>
            <w:r>
              <w:t>109</w:t>
            </w:r>
          </w:p>
        </w:tc>
        <w:tc>
          <w:tcPr>
            <w:tcW w:w="737" w:type="dxa"/>
            <w:tcBorders>
              <w:bottom w:val="single" w:sz="4" w:space="0" w:color="auto"/>
            </w:tcBorders>
            <w:vAlign w:val="center"/>
          </w:tcPr>
          <w:p w14:paraId="4CA81281" w14:textId="77777777" w:rsidR="00864D0C" w:rsidRDefault="00864D0C" w:rsidP="0020693F">
            <w:pPr>
              <w:pStyle w:val="Table"/>
              <w:keepNext/>
              <w:keepLines/>
            </w:pPr>
            <w:r>
              <w:t>74</w:t>
            </w:r>
          </w:p>
        </w:tc>
        <w:tc>
          <w:tcPr>
            <w:tcW w:w="1247" w:type="dxa"/>
            <w:tcBorders>
              <w:bottom w:val="single" w:sz="4" w:space="0" w:color="auto"/>
            </w:tcBorders>
            <w:vAlign w:val="center"/>
          </w:tcPr>
          <w:p w14:paraId="66DACDAE" w14:textId="77777777" w:rsidR="00864D0C" w:rsidRDefault="00864D0C" w:rsidP="0020693F">
            <w:pPr>
              <w:pStyle w:val="Table"/>
              <w:keepNext/>
              <w:keepLines/>
              <w:jc w:val="center"/>
            </w:pPr>
            <w:r>
              <w:t>232</w:t>
            </w:r>
          </w:p>
        </w:tc>
        <w:tc>
          <w:tcPr>
            <w:tcW w:w="1361" w:type="dxa"/>
            <w:tcBorders>
              <w:bottom w:val="single" w:sz="4" w:space="0" w:color="auto"/>
            </w:tcBorders>
            <w:vAlign w:val="center"/>
          </w:tcPr>
          <w:p w14:paraId="73117ED9" w14:textId="77777777" w:rsidR="00864D0C" w:rsidRDefault="00864D0C" w:rsidP="0020693F">
            <w:pPr>
              <w:pStyle w:val="Table"/>
              <w:keepNext/>
              <w:keepLines/>
              <w:jc w:val="center"/>
            </w:pPr>
            <w:r>
              <w:t>232</w:t>
            </w:r>
          </w:p>
        </w:tc>
      </w:tr>
      <w:tr w:rsidR="00864D0C" w14:paraId="07BC2EAB" w14:textId="77777777" w:rsidTr="00236FDA">
        <w:trPr>
          <w:trHeight w:val="283"/>
        </w:trPr>
        <w:tc>
          <w:tcPr>
            <w:tcW w:w="1134" w:type="dxa"/>
            <w:tcBorders>
              <w:top w:val="single" w:sz="4" w:space="0" w:color="auto"/>
              <w:bottom w:val="single" w:sz="8" w:space="0" w:color="auto"/>
            </w:tcBorders>
            <w:vAlign w:val="center"/>
          </w:tcPr>
          <w:p w14:paraId="00932FF8" w14:textId="77777777" w:rsidR="00864D0C" w:rsidRPr="00BC69FD" w:rsidRDefault="00864D0C" w:rsidP="0020693F">
            <w:pPr>
              <w:pStyle w:val="Table"/>
              <w:keepNext/>
              <w:keepLines/>
              <w:rPr>
                <w:b/>
                <w:bCs/>
              </w:rPr>
            </w:pPr>
            <w:r w:rsidRPr="00BC69FD">
              <w:rPr>
                <w:b/>
                <w:bCs/>
              </w:rPr>
              <w:t>Accuracy</w:t>
            </w:r>
          </w:p>
        </w:tc>
        <w:tc>
          <w:tcPr>
            <w:tcW w:w="964" w:type="dxa"/>
            <w:tcBorders>
              <w:top w:val="single" w:sz="4" w:space="0" w:color="auto"/>
              <w:bottom w:val="single" w:sz="8" w:space="0" w:color="auto"/>
            </w:tcBorders>
            <w:vAlign w:val="center"/>
          </w:tcPr>
          <w:p w14:paraId="29A3F4D8" w14:textId="4E12621B" w:rsidR="00864D0C" w:rsidRPr="00BC69FD" w:rsidRDefault="00864D0C" w:rsidP="0020693F">
            <w:pPr>
              <w:pStyle w:val="Table"/>
              <w:keepNext/>
              <w:keepLines/>
              <w:rPr>
                <w:b/>
                <w:bCs/>
              </w:rPr>
            </w:pPr>
            <w:r w:rsidRPr="00BC69FD">
              <w:rPr>
                <w:b/>
                <w:bCs/>
              </w:rPr>
              <w:t>0.</w:t>
            </w:r>
            <w:r>
              <w:rPr>
                <w:b/>
                <w:bCs/>
              </w:rPr>
              <w:t>9</w:t>
            </w:r>
            <w:r w:rsidR="00CC11A4">
              <w:rPr>
                <w:b/>
                <w:bCs/>
              </w:rPr>
              <w:t>44</w:t>
            </w:r>
          </w:p>
        </w:tc>
        <w:tc>
          <w:tcPr>
            <w:tcW w:w="964" w:type="dxa"/>
            <w:tcBorders>
              <w:top w:val="single" w:sz="4" w:space="0" w:color="auto"/>
              <w:bottom w:val="single" w:sz="8" w:space="0" w:color="auto"/>
            </w:tcBorders>
            <w:vAlign w:val="center"/>
          </w:tcPr>
          <w:p w14:paraId="11F4C6D7" w14:textId="77777777" w:rsidR="00864D0C" w:rsidRDefault="00864D0C" w:rsidP="0020693F">
            <w:pPr>
              <w:pStyle w:val="Table"/>
              <w:keepNext/>
              <w:keepLines/>
            </w:pPr>
          </w:p>
        </w:tc>
        <w:tc>
          <w:tcPr>
            <w:tcW w:w="737" w:type="dxa"/>
            <w:tcBorders>
              <w:top w:val="single" w:sz="4" w:space="0" w:color="auto"/>
              <w:bottom w:val="single" w:sz="8" w:space="0" w:color="auto"/>
            </w:tcBorders>
            <w:vAlign w:val="center"/>
          </w:tcPr>
          <w:p w14:paraId="767CF26B" w14:textId="77777777" w:rsidR="00864D0C" w:rsidRDefault="00864D0C" w:rsidP="0020693F">
            <w:pPr>
              <w:pStyle w:val="Table"/>
              <w:keepNext/>
              <w:keepLines/>
            </w:pPr>
          </w:p>
        </w:tc>
        <w:tc>
          <w:tcPr>
            <w:tcW w:w="1247" w:type="dxa"/>
            <w:tcBorders>
              <w:top w:val="single" w:sz="4" w:space="0" w:color="auto"/>
              <w:bottom w:val="single" w:sz="8" w:space="0" w:color="auto"/>
            </w:tcBorders>
            <w:vAlign w:val="center"/>
          </w:tcPr>
          <w:p w14:paraId="326CDFEE" w14:textId="77777777" w:rsidR="00864D0C" w:rsidRDefault="00864D0C" w:rsidP="0020693F">
            <w:pPr>
              <w:pStyle w:val="Table"/>
              <w:keepNext/>
              <w:keepLines/>
              <w:jc w:val="center"/>
            </w:pPr>
          </w:p>
        </w:tc>
        <w:tc>
          <w:tcPr>
            <w:tcW w:w="1361" w:type="dxa"/>
            <w:tcBorders>
              <w:top w:val="single" w:sz="4" w:space="0" w:color="auto"/>
              <w:bottom w:val="single" w:sz="8" w:space="0" w:color="auto"/>
            </w:tcBorders>
            <w:vAlign w:val="center"/>
          </w:tcPr>
          <w:p w14:paraId="15D782A8" w14:textId="77777777" w:rsidR="00864D0C" w:rsidRDefault="00864D0C" w:rsidP="0020693F">
            <w:pPr>
              <w:pStyle w:val="Table"/>
              <w:keepNext/>
              <w:keepLines/>
            </w:pPr>
          </w:p>
        </w:tc>
      </w:tr>
    </w:tbl>
    <w:p w14:paraId="5956FC1C" w14:textId="3F55BFEB" w:rsidR="00864D0C" w:rsidRDefault="00300BBE" w:rsidP="00F42418">
      <w:pPr>
        <w:pStyle w:val="Picture"/>
        <w:spacing w:before="0"/>
      </w:pPr>
      <w:r>
        <w:rPr>
          <w:lang w:eastAsia="en-US"/>
        </w:rPr>
        <w:drawing>
          <wp:inline distT="0" distB="0" distL="0" distR="0" wp14:anchorId="57B06812" wp14:editId="54439C02">
            <wp:extent cx="1595887" cy="1224280"/>
            <wp:effectExtent l="0" t="0" r="4445" b="0"/>
            <wp:docPr id="2064003725" name="Picture 206400372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003725" name="Picture 1" descr="Table&#10;&#10;Description automatically generated"/>
                    <pic:cNvPicPr/>
                  </pic:nvPicPr>
                  <pic:blipFill rotWithShape="1">
                    <a:blip r:embed="rId53" cstate="print">
                      <a:extLst>
                        <a:ext uri="{28A0092B-C50C-407E-A947-70E740481C1C}">
                          <a14:useLocalDpi xmlns:a14="http://schemas.microsoft.com/office/drawing/2010/main" val="0"/>
                        </a:ext>
                      </a:extLst>
                    </a:blip>
                    <a:srcRect r="73149"/>
                    <a:stretch/>
                  </pic:blipFill>
                  <pic:spPr bwMode="auto">
                    <a:xfrm>
                      <a:off x="0" y="0"/>
                      <a:ext cx="1595887" cy="1224280"/>
                    </a:xfrm>
                    <a:prstGeom prst="rect">
                      <a:avLst/>
                    </a:prstGeom>
                    <a:ln>
                      <a:noFill/>
                    </a:ln>
                    <a:extLst>
                      <a:ext uri="{53640926-AAD7-44D8-BBD7-CCE9431645EC}">
                        <a14:shadowObscured xmlns:a14="http://schemas.microsoft.com/office/drawing/2010/main"/>
                      </a:ext>
                    </a:extLst>
                  </pic:spPr>
                </pic:pic>
              </a:graphicData>
            </a:graphic>
          </wp:inline>
        </w:drawing>
      </w:r>
    </w:p>
    <w:p w14:paraId="30EFB706" w14:textId="77777777" w:rsidR="00EC0754" w:rsidRDefault="00EC0754" w:rsidP="00864D0C">
      <w:pPr>
        <w:pStyle w:val="Picture"/>
        <w:spacing w:before="0"/>
        <w:jc w:val="both"/>
      </w:pPr>
    </w:p>
    <w:p w14:paraId="533C68C1" w14:textId="1067AE66" w:rsidR="00EC0754" w:rsidRDefault="003C0EAA" w:rsidP="003C0EAA">
      <w:pPr>
        <w:pStyle w:val="31"/>
      </w:pPr>
      <w:bookmarkStart w:id="161" w:name="_Toc136348952"/>
      <w:r>
        <w:t>Hamming distance</w:t>
      </w:r>
      <w:bookmarkEnd w:id="161"/>
    </w:p>
    <w:p w14:paraId="7279B583" w14:textId="23FFA7EF" w:rsidR="00EC0754" w:rsidRPr="004E6C3B" w:rsidRDefault="00EC0754" w:rsidP="00EC0754">
      <w:r w:rsidRPr="00527BDF">
        <w:t xml:space="preserve">There are several ways to compare performance between models using actual prediction instances such as </w:t>
      </w:r>
      <w:r w:rsidR="00CF24DB" w:rsidRPr="00527BDF">
        <w:t>the previously</w:t>
      </w:r>
      <w:r w:rsidRPr="00527BDF">
        <w:t xml:space="preserve"> presented correlation matrix in figure 4.2A, which is probably the most traditional, but also hamming matrix and Cramer’s V </w:t>
      </w:r>
      <w:r w:rsidR="00095616" w:rsidRPr="00527BDF">
        <w:t>association</w:t>
      </w:r>
      <w:r w:rsidRPr="00527BDF">
        <w:t xml:space="preserve">. </w:t>
      </w:r>
      <w:r w:rsidR="003C0EAA">
        <w:t>Next,</w:t>
      </w:r>
      <w:r w:rsidRPr="00527BDF">
        <w:t xml:space="preserve"> we introduce hamming distance </w:t>
      </w:r>
      <w:r w:rsidR="003C0EAA">
        <w:t>measure</w:t>
      </w:r>
      <w:r>
        <w:t xml:space="preserve"> to support our model similarity analysis. </w:t>
      </w:r>
      <w:r w:rsidR="00F367E9">
        <w:t xml:space="preserve">Also, we include </w:t>
      </w:r>
      <w:r w:rsidR="00222981">
        <w:t>results from univariate</w:t>
      </w:r>
      <w:r w:rsidR="00F367E9">
        <w:t xml:space="preserve"> model</w:t>
      </w:r>
      <w:r w:rsidR="00222981">
        <w:t xml:space="preserve"> analy</w:t>
      </w:r>
      <w:r w:rsidR="00E27CB8">
        <w:t>s</w:t>
      </w:r>
      <w:r w:rsidR="00222981">
        <w:t>is</w:t>
      </w:r>
      <w:r w:rsidR="00F367E9">
        <w:t xml:space="preserve"> </w:t>
      </w:r>
      <w:r w:rsidR="00222981">
        <w:t>in order to</w:t>
      </w:r>
      <w:r w:rsidR="00F367E9">
        <w:t xml:space="preserve"> </w:t>
      </w:r>
      <w:r w:rsidR="00DF327A">
        <w:t>reflect results</w:t>
      </w:r>
      <w:r w:rsidR="00222981">
        <w:t xml:space="preserve"> in </w:t>
      </w:r>
      <w:r w:rsidR="00E27CB8">
        <w:t>the context of U-TSC part of the study.</w:t>
      </w:r>
      <w:r w:rsidR="00B15D8E">
        <w:t xml:space="preserve"> </w:t>
      </w:r>
    </w:p>
    <w:p w14:paraId="69A177B1" w14:textId="0D4F82CC" w:rsidR="00EC0754" w:rsidRDefault="00D627C6" w:rsidP="003A6831">
      <w:pPr>
        <w:pStyle w:val="Picture"/>
      </w:pPr>
      <w:r>
        <w:rPr>
          <w:lang w:eastAsia="en-US"/>
        </w:rPr>
        <w:lastRenderedPageBreak/>
        <w:drawing>
          <wp:inline distT="0" distB="0" distL="0" distR="0" wp14:anchorId="3E598D13" wp14:editId="2F5906B1">
            <wp:extent cx="4205987" cy="3476625"/>
            <wp:effectExtent l="0" t="0" r="4445" b="0"/>
            <wp:docPr id="1431260841" name="Picture 1431260841"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260841" name="Picture 5" descr="A picture containing text, screenshot, font, number&#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4220400" cy="3488539"/>
                    </a:xfrm>
                    <a:prstGeom prst="rect">
                      <a:avLst/>
                    </a:prstGeom>
                  </pic:spPr>
                </pic:pic>
              </a:graphicData>
            </a:graphic>
          </wp:inline>
        </w:drawing>
      </w:r>
    </w:p>
    <w:p w14:paraId="3BE1E039" w14:textId="360ED53D" w:rsidR="0020693F" w:rsidRDefault="003A6831" w:rsidP="000E4F1D">
      <w:pPr>
        <w:pStyle w:val="Figurecaption"/>
      </w:pPr>
      <w:bookmarkStart w:id="162" w:name="_Toc136271774"/>
      <w:r>
        <w:t>Fig. 4.3</w:t>
      </w:r>
      <w:r w:rsidR="006B0AE2">
        <w:t>A</w:t>
      </w:r>
      <w:r>
        <w:t>: Hamming distance</w:t>
      </w:r>
      <w:r w:rsidR="008D0E87">
        <w:t xml:space="preserve"> matrix. </w:t>
      </w:r>
      <w:r w:rsidR="00586DD7">
        <w:t xml:space="preserve">Dissimilarity </w:t>
      </w:r>
      <w:r w:rsidR="0020257D" w:rsidRPr="0020257D">
        <w:t>in the classification between all sports.</w:t>
      </w:r>
      <w:bookmarkEnd w:id="162"/>
    </w:p>
    <w:p w14:paraId="3ED02A55" w14:textId="715AD245" w:rsidR="004823AE" w:rsidRDefault="00915847" w:rsidP="004823AE">
      <w:r w:rsidRPr="00915847">
        <w:t>Fo</w:t>
      </w:r>
      <w:r>
        <w:t xml:space="preserve">r example, </w:t>
      </w:r>
      <w:r w:rsidRPr="00915847">
        <w:t>i</w:t>
      </w:r>
      <w:r w:rsidRPr="00915847">
        <w:rPr>
          <w:lang/>
        </w:rPr>
        <w:t>f accuracy of MUSE is 96.6% and accuracy of STSF is 93.1% it implies that</w:t>
      </w:r>
      <w:r w:rsidRPr="00915847">
        <w:t xml:space="preserve"> </w:t>
      </w:r>
      <w:r w:rsidR="00265379">
        <w:t xml:space="preserve">the possible </w:t>
      </w:r>
      <w:r>
        <w:t xml:space="preserve">hamming distance </w:t>
      </w:r>
      <w:r w:rsidR="00265379">
        <w:t xml:space="preserve">range </w:t>
      </w:r>
      <w:r w:rsidR="00B46EE4">
        <w:t xml:space="preserve">between models </w:t>
      </w:r>
      <w:r w:rsidR="00265379">
        <w:t>is</w:t>
      </w:r>
      <w:r w:rsidR="00B46EE4" w:rsidRPr="00B46EE4">
        <w:t>:</w:t>
      </w:r>
    </w:p>
    <w:p w14:paraId="540B86E0" w14:textId="68DC4DDB" w:rsidR="00B46EE4" w:rsidRDefault="00265379" w:rsidP="0019699F">
      <w:pPr>
        <w:ind w:firstLine="0"/>
        <w:jc w:val="center"/>
      </w:pPr>
      <w:r>
        <w:t xml:space="preserve">Max </w:t>
      </w:r>
      <m:oMath>
        <m:r>
          <w:rPr>
            <w:rFonts w:ascii="Cambria Math" w:hAnsi="Cambria Math"/>
          </w:rPr>
          <m:t>(100-93.1)+(100-96.6)=6.9+3.4=10.3%</m:t>
        </m:r>
      </m:oMath>
    </w:p>
    <w:p w14:paraId="4AA821B2" w14:textId="6EF00D1B" w:rsidR="002A365A" w:rsidRDefault="002A365A" w:rsidP="0019699F">
      <w:pPr>
        <w:ind w:firstLine="0"/>
        <w:jc w:val="center"/>
      </w:pPr>
      <w:r>
        <w:t xml:space="preserve">Min </w:t>
      </w:r>
      <m:oMath>
        <m:r>
          <w:rPr>
            <w:rFonts w:ascii="Cambria Math" w:hAnsi="Cambria Math"/>
          </w:rPr>
          <m:t>(100-93.1)-(100-96.6)=6.9-3.4=3.5%</m:t>
        </m:r>
      </m:oMath>
    </w:p>
    <w:p w14:paraId="78F74B73" w14:textId="7AB3AED6" w:rsidR="009A5BB1" w:rsidRDefault="009A5BB1" w:rsidP="0019699F">
      <w:pPr>
        <w:ind w:firstLine="0"/>
      </w:pPr>
      <w:r w:rsidRPr="009A5BB1">
        <w:rPr>
          <w:lang/>
        </w:rPr>
        <w:t xml:space="preserve">The </w:t>
      </w:r>
      <w:r w:rsidRPr="009A5BB1">
        <w:t>h</w:t>
      </w:r>
      <w:r w:rsidRPr="009A5BB1">
        <w:rPr>
          <w:lang/>
        </w:rPr>
        <w:t xml:space="preserve">amming distance between 1-D arrays </w:t>
      </w:r>
      <m:oMath>
        <m:r>
          <w:rPr>
            <w:rFonts w:ascii="Cambria Math" w:hAnsi="Cambria Math"/>
            <w:lang/>
          </w:rPr>
          <m:t>u</m:t>
        </m:r>
      </m:oMath>
      <w:r w:rsidRPr="009A5BB1">
        <w:rPr>
          <w:lang/>
        </w:rPr>
        <w:t xml:space="preserve"> and </w:t>
      </w:r>
      <m:oMath>
        <m:r>
          <w:rPr>
            <w:rFonts w:ascii="Cambria Math" w:hAnsi="Cambria Math"/>
            <w:lang/>
          </w:rPr>
          <m:t>v</m:t>
        </m:r>
      </m:oMath>
      <w:r w:rsidRPr="009A5BB1">
        <w:rPr>
          <w:lang/>
        </w:rPr>
        <w:t xml:space="preserve">, is simply the proportion of disagreeing components in </w:t>
      </w:r>
      <m:oMath>
        <m:r>
          <w:rPr>
            <w:rFonts w:ascii="Cambria Math" w:hAnsi="Cambria Math"/>
            <w:lang/>
          </w:rPr>
          <m:t>u</m:t>
        </m:r>
      </m:oMath>
      <w:r w:rsidRPr="009A5BB1">
        <w:rPr>
          <w:lang/>
        </w:rPr>
        <w:t xml:space="preserve"> and </w:t>
      </w:r>
      <m:oMath>
        <m:r>
          <w:rPr>
            <w:rFonts w:ascii="Cambria Math" w:hAnsi="Cambria Math"/>
            <w:lang/>
          </w:rPr>
          <m:t>v</m:t>
        </m:r>
      </m:oMath>
      <w:r w:rsidRPr="009A5BB1">
        <w:rPr>
          <w:lang/>
        </w:rPr>
        <w:t xml:space="preserve">. If </w:t>
      </w:r>
      <m:oMath>
        <m:r>
          <w:rPr>
            <w:rFonts w:ascii="Cambria Math" w:hAnsi="Cambria Math"/>
            <w:lang/>
          </w:rPr>
          <m:t>u</m:t>
        </m:r>
      </m:oMath>
      <w:r w:rsidRPr="009A5BB1">
        <w:rPr>
          <w:lang/>
        </w:rPr>
        <w:t xml:space="preserve"> and </w:t>
      </w:r>
      <m:oMath>
        <m:r>
          <w:rPr>
            <w:rFonts w:ascii="Cambria Math" w:hAnsi="Cambria Math"/>
            <w:lang/>
          </w:rPr>
          <m:t>v</m:t>
        </m:r>
      </m:oMath>
      <w:r w:rsidRPr="009A5BB1">
        <w:rPr>
          <w:lang/>
        </w:rPr>
        <w:t xml:space="preserve"> are boolean vectors, the </w:t>
      </w:r>
      <w:r w:rsidRPr="002E3D85">
        <w:t>h</w:t>
      </w:r>
      <w:r w:rsidRPr="009A5BB1">
        <w:rPr>
          <w:lang/>
        </w:rPr>
        <w:t>amming distance is</w:t>
      </w:r>
      <w:r w:rsidR="002E3D85">
        <w:t>:</w:t>
      </w:r>
    </w:p>
    <w:p w14:paraId="195B2009" w14:textId="2CB0ADA4" w:rsidR="002E3D85" w:rsidRPr="0019699F" w:rsidRDefault="004826FF" w:rsidP="004823AE">
      <m:oMathPara>
        <m:oMath>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01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10</m:t>
                  </m:r>
                </m:sub>
              </m:sSub>
            </m:num>
            <m:den>
              <m:r>
                <w:rPr>
                  <w:rFonts w:ascii="Cambria Math" w:hAnsi="Cambria Math"/>
                </w:rPr>
                <m:t>n</m:t>
              </m:r>
            </m:den>
          </m:f>
          <m:r>
            <w:rPr>
              <w:rFonts w:ascii="Cambria Math" w:hAnsi="Cambria Math"/>
            </w:rPr>
            <m:t xml:space="preserve">= </m:t>
          </m:r>
          <m:f>
            <m:fPr>
              <m:ctrlPr>
                <w:rPr>
                  <w:rFonts w:ascii="Cambria Math" w:hAnsi="Cambria Math"/>
                  <w:i/>
                </w:rPr>
              </m:ctrlPr>
            </m:fPr>
            <m:num>
              <m:r>
                <w:rPr>
                  <w:rFonts w:ascii="Cambria Math" w:hAnsi="Cambria Math"/>
                </w:rPr>
                <m:t>mismatches</m:t>
              </m:r>
            </m:num>
            <m:den>
              <m:r>
                <w:rPr>
                  <w:rFonts w:ascii="Cambria Math" w:hAnsi="Cambria Math"/>
                </w:rPr>
                <m:t>number of all instances</m:t>
              </m:r>
            </m:den>
          </m:f>
        </m:oMath>
      </m:oMathPara>
    </w:p>
    <w:p w14:paraId="3B8AD2A6" w14:textId="64E24B3C" w:rsidR="0052683C" w:rsidRPr="0052683C" w:rsidRDefault="0052683C" w:rsidP="0052683C">
      <w:pPr>
        <w:ind w:firstLine="0"/>
      </w:pPr>
      <w:r w:rsidRPr="0052683C">
        <w:rPr>
          <w:lang/>
        </w:rPr>
        <w:t xml:space="preserve">And </w:t>
      </w:r>
      <w:r w:rsidR="00BD0DF9" w:rsidRPr="00BD0DF9">
        <w:t>si</w:t>
      </w:r>
      <w:r w:rsidR="00BD0DF9">
        <w:t>nce</w:t>
      </w:r>
      <w:r w:rsidRPr="0052683C">
        <w:rPr>
          <w:lang/>
        </w:rPr>
        <w:t xml:space="preserve"> the test data size is 232, there </w:t>
      </w:r>
      <w:r w:rsidR="00574A73" w:rsidRPr="00574A73">
        <w:t>ca</w:t>
      </w:r>
      <w:r w:rsidR="00574A73">
        <w:t xml:space="preserve">n be </w:t>
      </w:r>
      <w:r w:rsidRPr="0052683C">
        <w:rPr>
          <w:lang/>
        </w:rPr>
        <w:t>di</w:t>
      </w:r>
      <w:r w:rsidR="00353767">
        <w:rPr>
          <w:lang w:val="en-GB"/>
        </w:rPr>
        <w:t>s</w:t>
      </w:r>
      <w:r w:rsidRPr="0052683C">
        <w:rPr>
          <w:lang/>
        </w:rPr>
        <w:t xml:space="preserve">agreeing components </w:t>
      </w:r>
      <w:r w:rsidR="00574A73" w:rsidRPr="00574A73">
        <w:t>a</w:t>
      </w:r>
      <w:r w:rsidR="00574A73">
        <w:t>t m</w:t>
      </w:r>
      <w:r w:rsidR="00353767">
        <w:t>a</w:t>
      </w:r>
      <w:r w:rsidR="00574A73">
        <w:t xml:space="preserve">ximum </w:t>
      </w:r>
      <m:oMath>
        <m:r>
          <w:rPr>
            <w:rFonts w:ascii="Cambria Math" w:hAnsi="Cambria Math"/>
          </w:rPr>
          <m:t>0.103∙232≈24</m:t>
        </m:r>
      </m:oMath>
      <w:r w:rsidR="001D0AD9">
        <w:t xml:space="preserve"> and </w:t>
      </w:r>
      <w:r w:rsidR="004E5D7C">
        <w:t>at minimum</w:t>
      </w:r>
      <w:r w:rsidR="00353767">
        <w:t xml:space="preserve"> </w:t>
      </w:r>
      <m:oMath>
        <m:r>
          <w:rPr>
            <w:rFonts w:ascii="Cambria Math" w:hAnsi="Cambria Math"/>
          </w:rPr>
          <m:t>0.035∙232≈7</m:t>
        </m:r>
      </m:oMath>
      <w:r w:rsidR="009167DD">
        <w:t>. As a summar</w:t>
      </w:r>
      <w:r w:rsidR="009167DD">
        <w:rPr>
          <w:lang w:val="en-GB"/>
        </w:rPr>
        <w:t>y</w:t>
      </w:r>
      <w:r w:rsidR="009167DD">
        <w:t>,</w:t>
      </w:r>
      <w:r w:rsidR="00DE2787">
        <w:t xml:space="preserve"> hamming distance must be </w:t>
      </w:r>
      <m:oMath>
        <m:r>
          <w:rPr>
            <w:rFonts w:ascii="Cambria Math" w:hAnsi="Cambria Math"/>
          </w:rPr>
          <m:t>[0.035-0.103]</m:t>
        </m:r>
      </m:oMath>
      <w:r w:rsidR="002032E7">
        <w:t>.</w:t>
      </w:r>
      <w:r w:rsidR="004E5D7C">
        <w:t xml:space="preserve"> </w:t>
      </w:r>
      <w:r w:rsidR="008E0817" w:rsidRPr="008E0817">
        <w:t xml:space="preserve">The produced </w:t>
      </w:r>
      <w:r w:rsidR="002032E7">
        <w:t>distance value</w:t>
      </w:r>
      <w:r w:rsidR="008E0817" w:rsidRPr="008E0817">
        <w:t xml:space="preserve"> </w:t>
      </w:r>
      <w:r w:rsidR="00D979D5">
        <w:t>0.06</w:t>
      </w:r>
      <w:r w:rsidR="006C0293">
        <w:t xml:space="preserve"> from the figure 4.3</w:t>
      </w:r>
      <w:r w:rsidR="001613EF">
        <w:t>A</w:t>
      </w:r>
      <w:r w:rsidR="008E0817" w:rsidRPr="008E0817">
        <w:t xml:space="preserve"> seems to be </w:t>
      </w:r>
      <w:r w:rsidR="002032E7">
        <w:t xml:space="preserve">as </w:t>
      </w:r>
      <w:r w:rsidR="008E0817">
        <w:t>expected.</w:t>
      </w:r>
      <w:r w:rsidR="006735F4">
        <w:t xml:space="preserve"> </w:t>
      </w:r>
      <w:r w:rsidR="00704B11">
        <w:t>Thus, c</w:t>
      </w:r>
      <w:r w:rsidR="006735F4">
        <w:t xml:space="preserve">onsidering </w:t>
      </w:r>
      <w:r w:rsidR="0072168A">
        <w:t>the example case</w:t>
      </w:r>
      <w:r w:rsidR="00365CCC">
        <w:t xml:space="preserve"> with MUSE and STSF</w:t>
      </w:r>
      <w:r w:rsidR="00C62D96">
        <w:t xml:space="preserve"> with 6% distance</w:t>
      </w:r>
      <w:r w:rsidR="00365CCC">
        <w:t>, models are behaving quite similarly</w:t>
      </w:r>
      <w:r w:rsidR="00145DC9">
        <w:t xml:space="preserve"> having only 2.5% marginal</w:t>
      </w:r>
      <w:r w:rsidR="00A51E74">
        <w:t xml:space="preserve"> to a maximum similarity </w:t>
      </w:r>
      <w:r w:rsidR="00FF6ADB">
        <w:t xml:space="preserve">with </w:t>
      </w:r>
      <w:r w:rsidR="00D979D5">
        <w:t>3.5%</w:t>
      </w:r>
      <w:r w:rsidR="00801782">
        <w:t xml:space="preserve"> </w:t>
      </w:r>
      <w:r w:rsidR="00544188">
        <w:t xml:space="preserve">minimum </w:t>
      </w:r>
      <w:r w:rsidR="00801782">
        <w:t>distance</w:t>
      </w:r>
      <w:r w:rsidR="00204F5B">
        <w:t>.</w:t>
      </w:r>
      <w:r w:rsidR="00492A9B">
        <w:t xml:space="preserve"> In more general sense, it seems like WEASEL is performing well </w:t>
      </w:r>
      <w:r w:rsidR="00BC2D0F">
        <w:t xml:space="preserve">in the </w:t>
      </w:r>
      <w:r w:rsidR="005D5430">
        <w:t>area</w:t>
      </w:r>
      <w:r w:rsidR="00BC2D0F">
        <w:t xml:space="preserve"> where other models are not, because as an accurate model (91</w:t>
      </w:r>
      <w:r w:rsidR="00E135C2">
        <w:t>,8%</w:t>
      </w:r>
      <w:r w:rsidR="00BC2D0F">
        <w:t>)</w:t>
      </w:r>
      <w:r w:rsidR="00E135C2">
        <w:t xml:space="preserve"> it has a big hamming distance value</w:t>
      </w:r>
      <w:r w:rsidR="008F38B5">
        <w:t xml:space="preserve"> between other models with a similar accuracy</w:t>
      </w:r>
      <w:r w:rsidR="005D5430">
        <w:t>.</w:t>
      </w:r>
      <w:r w:rsidR="008304D1">
        <w:t xml:space="preserve"> Model</w:t>
      </w:r>
      <w:r w:rsidR="00E4065A">
        <w:t>s with the smallest distance value are STSF and RIC (4%).</w:t>
      </w:r>
      <w:r w:rsidR="00A851CE">
        <w:t xml:space="preserve"> And if we ignore the exceptional </w:t>
      </w:r>
      <w:r w:rsidR="00A851CE">
        <w:lastRenderedPageBreak/>
        <w:t>model kNN-TS, the longest distance is between WEASEL and CTSF by a value 16%</w:t>
      </w:r>
      <w:r w:rsidR="00251064">
        <w:t>,</w:t>
      </w:r>
      <w:r w:rsidR="00A851CE">
        <w:t xml:space="preserve"> </w:t>
      </w:r>
      <w:r w:rsidR="00251064">
        <w:t>having</w:t>
      </w:r>
      <w:r w:rsidR="00A851CE">
        <w:t xml:space="preserve"> only 2.1</w:t>
      </w:r>
      <w:r w:rsidR="00251064">
        <w:t>%</w:t>
      </w:r>
      <w:r w:rsidR="00A851CE">
        <w:t xml:space="preserve"> accuracy difference.</w:t>
      </w:r>
    </w:p>
    <w:p w14:paraId="2D0B03C5" w14:textId="23AB62A2" w:rsidR="000A0D2C" w:rsidRDefault="000A0D2C" w:rsidP="00AF56E8">
      <w:pPr>
        <w:pStyle w:val="1"/>
      </w:pPr>
      <w:bookmarkStart w:id="163" w:name="_Toc136348953"/>
      <w:r w:rsidRPr="008F6448">
        <w:t>Discussion</w:t>
      </w:r>
      <w:bookmarkEnd w:id="163"/>
    </w:p>
    <w:p w14:paraId="431721E3" w14:textId="3BB8C3DA" w:rsidR="005756F0" w:rsidRPr="005756F0" w:rsidRDefault="005756F0" w:rsidP="005756F0">
      <w:r>
        <w:t xml:space="preserve">In this section, we move one step back to the practical level and reflect gained results into the wider picture of the classification problem among sport activities considering also philosophical point of view. </w:t>
      </w:r>
    </w:p>
    <w:p w14:paraId="2C866AAA" w14:textId="51F4A468" w:rsidR="00D51668" w:rsidRPr="00EF58F2" w:rsidRDefault="00D51668" w:rsidP="00027280">
      <w:pPr>
        <w:pStyle w:val="21"/>
        <w:numPr>
          <w:ilvl w:val="1"/>
          <w:numId w:val="21"/>
        </w:numPr>
      </w:pPr>
      <w:bookmarkStart w:id="164" w:name="_Toc136348954"/>
      <w:r w:rsidRPr="0028149C">
        <w:t>Standard</w:t>
      </w:r>
      <w:r>
        <w:t xml:space="preserve"> CML</w:t>
      </w:r>
      <w:bookmarkEnd w:id="164"/>
    </w:p>
    <w:p w14:paraId="1A9D783E" w14:textId="56C358C6" w:rsidR="00D51668" w:rsidRDefault="00D51668" w:rsidP="00AB5F64">
      <w:r>
        <w:t>Main part of the CML algorithms provide satisfactory results for SAC task among five particular activities. In certain random subsets of train and test data correct classification was achieved for all the instances</w:t>
      </w:r>
      <w:r w:rsidR="00516402">
        <w:t xml:space="preserve"> by several models</w:t>
      </w:r>
      <w:r>
        <w:t>. As</w:t>
      </w:r>
      <w:r w:rsidR="00CF3633">
        <w:t xml:space="preserve"> it</w:t>
      </w:r>
      <w:r>
        <w:t xml:space="preserve"> </w:t>
      </w:r>
      <w:r w:rsidR="0040485C">
        <w:t>w</w:t>
      </w:r>
      <w:r w:rsidR="00CF3633">
        <w:t>as</w:t>
      </w:r>
      <w:r>
        <w:t xml:space="preserve"> noticed in preliminary analysis</w:t>
      </w:r>
      <w:r w:rsidR="00094501">
        <w:t>,</w:t>
      </w:r>
      <w:r>
        <w:t xml:space="preserve"> two main challenges were acknowledged</w:t>
      </w:r>
      <w:r w:rsidR="0040485C">
        <w:t>:</w:t>
      </w:r>
      <w:r>
        <w:t xml:space="preserve"> </w:t>
      </w:r>
      <w:r w:rsidR="0040485C">
        <w:t>c</w:t>
      </w:r>
      <w:r w:rsidRPr="00BC28B2">
        <w:t xml:space="preserve">lassification between walk and running activities might be challenging and even original data may have some questionable walking activities in which activity recorded as walking </w:t>
      </w:r>
      <w:r w:rsidRPr="009920BB">
        <w:t>co</w:t>
      </w:r>
      <w:r>
        <w:t>nsist</w:t>
      </w:r>
      <w:r w:rsidRPr="00BC28B2">
        <w:t xml:space="preserve"> only 50-70% of walking and 30-50% </w:t>
      </w:r>
      <w:r w:rsidRPr="007F753D">
        <w:t>of</w:t>
      </w:r>
      <w:r>
        <w:t xml:space="preserve"> </w:t>
      </w:r>
      <w:r w:rsidRPr="00BC28B2">
        <w:t>running</w:t>
      </w:r>
      <w:r w:rsidRPr="007F753D">
        <w:t xml:space="preserve"> </w:t>
      </w:r>
      <w:r>
        <w:t>segments</w:t>
      </w:r>
      <w:r w:rsidRPr="00BC28B2">
        <w:t xml:space="preserve">. However, this would not be a problem if all the running activities </w:t>
      </w:r>
      <w:r w:rsidR="00F70F09" w:rsidRPr="00BC28B2">
        <w:t>were</w:t>
      </w:r>
      <w:r w:rsidRPr="00BC28B2">
        <w:t xml:space="preserve"> pure but in fact many running activities also have </w:t>
      </w:r>
      <w:r>
        <w:t xml:space="preserve">a </w:t>
      </w:r>
      <w:r w:rsidRPr="00BC28B2">
        <w:t xml:space="preserve">significant amount of walking segments. That fact causes quite </w:t>
      </w:r>
      <w:r w:rsidR="0081637D" w:rsidRPr="00BC28B2">
        <w:t>a deep</w:t>
      </w:r>
      <w:r w:rsidRPr="00BC28B2">
        <w:t xml:space="preserve"> </w:t>
      </w:r>
      <w:r>
        <w:t>intersectin</w:t>
      </w:r>
      <w:r w:rsidRPr="00BC28B2">
        <w:t>g area between walking and running</w:t>
      </w:r>
      <w:r w:rsidRPr="00D119A1">
        <w:t xml:space="preserve"> </w:t>
      </w:r>
      <w:r>
        <w:t>activities</w:t>
      </w:r>
      <w:r w:rsidRPr="00BC28B2">
        <w:t>.</w:t>
      </w:r>
      <w:r w:rsidR="00AB5F64">
        <w:t xml:space="preserve"> </w:t>
      </w:r>
      <w:r w:rsidRPr="00BC28B2">
        <w:t xml:space="preserve">Another similar type of classification problem occurs between </w:t>
      </w:r>
      <w:r w:rsidRPr="00285B45">
        <w:rPr>
          <w:i/>
          <w:iCs/>
        </w:rPr>
        <w:t>R</w:t>
      </w:r>
      <w:r w:rsidR="00BB20BD">
        <w:rPr>
          <w:i/>
          <w:iCs/>
        </w:rPr>
        <w:t>-S</w:t>
      </w:r>
      <w:r w:rsidRPr="00285B45">
        <w:rPr>
          <w:i/>
          <w:iCs/>
        </w:rPr>
        <w:t>kiing</w:t>
      </w:r>
      <w:r w:rsidRPr="00BC28B2">
        <w:t xml:space="preserve"> and</w:t>
      </w:r>
      <w:r>
        <w:t xml:space="preserve"> </w:t>
      </w:r>
      <w:r w:rsidR="00BB20BD">
        <w:rPr>
          <w:i/>
          <w:iCs/>
        </w:rPr>
        <w:t>S</w:t>
      </w:r>
      <w:r w:rsidRPr="00082DB1">
        <w:rPr>
          <w:i/>
          <w:iCs/>
        </w:rPr>
        <w:t>kiing</w:t>
      </w:r>
      <w:r w:rsidRPr="00BC28B2">
        <w:t xml:space="preserve">. These activities are remarkably similar, but still they </w:t>
      </w:r>
      <w:r w:rsidR="00F70F09" w:rsidRPr="00BC28B2">
        <w:t>often need</w:t>
      </w:r>
      <w:r>
        <w:t xml:space="preserve"> </w:t>
      </w:r>
      <w:r w:rsidRPr="00BC28B2">
        <w:t>to be separated among</w:t>
      </w:r>
      <w:r w:rsidRPr="00266940">
        <w:t xml:space="preserve"> </w:t>
      </w:r>
      <w:r>
        <w:t>active</w:t>
      </w:r>
      <w:r w:rsidRPr="00BC28B2">
        <w:t xml:space="preserve"> athletes. However, quite surprisingly these activities are well classified in general. But because </w:t>
      </w:r>
      <w:r w:rsidR="00036CC9">
        <w:t>a clear</w:t>
      </w:r>
      <w:r w:rsidR="00D263F6">
        <w:t xml:space="preserve"> decision boundary was not found</w:t>
      </w:r>
      <w:r w:rsidR="00036CC9">
        <w:t xml:space="preserve">, </w:t>
      </w:r>
      <w:r w:rsidRPr="00BC28B2">
        <w:t>there is</w:t>
      </w:r>
      <w:r w:rsidR="00036CC9">
        <w:t xml:space="preserve"> yet</w:t>
      </w:r>
      <w:r w:rsidRPr="00BC28B2">
        <w:t xml:space="preserve"> room for discussion.</w:t>
      </w:r>
      <w:r w:rsidR="00F43E79">
        <w:t xml:space="preserve"> Furthermore,</w:t>
      </w:r>
      <w:r w:rsidRPr="00BC28B2">
        <w:t xml:space="preserve"> </w:t>
      </w:r>
      <w:r w:rsidR="0065319B">
        <w:t xml:space="preserve">LR and </w:t>
      </w:r>
      <w:r w:rsidR="00F43E79">
        <w:t>SVC</w:t>
      </w:r>
      <w:r>
        <w:t xml:space="preserve"> </w:t>
      </w:r>
      <w:r w:rsidR="009F4406" w:rsidRPr="00BC28B2">
        <w:t>model</w:t>
      </w:r>
      <w:r w:rsidR="00F43E79">
        <w:t>s</w:t>
      </w:r>
      <w:r w:rsidRPr="00BC28B2">
        <w:t xml:space="preserve"> </w:t>
      </w:r>
      <w:r w:rsidR="002671A2">
        <w:t>obtained</w:t>
      </w:r>
      <w:r>
        <w:t xml:space="preserve"> </w:t>
      </w:r>
      <w:r w:rsidR="002671A2">
        <w:t>a</w:t>
      </w:r>
      <w:r w:rsidRPr="00BC28B2">
        <w:t xml:space="preserve"> perfect decision boundary and</w:t>
      </w:r>
      <w:r>
        <w:t xml:space="preserve"> classified</w:t>
      </w:r>
      <w:r w:rsidRPr="00BC28B2">
        <w:t xml:space="preserve"> them correctly</w:t>
      </w:r>
      <w:r w:rsidRPr="00CB412F">
        <w:t xml:space="preserve"> </w:t>
      </w:r>
      <w:r>
        <w:t>in the first phase of model selection</w:t>
      </w:r>
      <w:r w:rsidRPr="00BC28B2">
        <w:t xml:space="preserve">. And further, </w:t>
      </w:r>
      <w:r w:rsidRPr="00EB4968">
        <w:t>al</w:t>
      </w:r>
      <w:r>
        <w:t>most all other</w:t>
      </w:r>
      <w:r w:rsidRPr="00BC28B2">
        <w:t xml:space="preserve"> algorithm</w:t>
      </w:r>
      <w:r w:rsidRPr="00EB4968">
        <w:t>s</w:t>
      </w:r>
      <w:r w:rsidRPr="00BC28B2">
        <w:t xml:space="preserve"> </w:t>
      </w:r>
      <w:r w:rsidRPr="00862B55">
        <w:t>pr</w:t>
      </w:r>
      <w:r>
        <w:t>oduced only</w:t>
      </w:r>
      <w:r w:rsidRPr="00BC28B2">
        <w:t xml:space="preserve"> one mistake</w:t>
      </w:r>
      <w:r w:rsidRPr="00862B55">
        <w:t xml:space="preserve"> </w:t>
      </w:r>
      <w:r>
        <w:t>–</w:t>
      </w:r>
      <w:r w:rsidRPr="00BC28B2">
        <w:t xml:space="preserve"> either </w:t>
      </w:r>
      <w:r w:rsidR="00BB20BD">
        <w:rPr>
          <w:i/>
          <w:iCs/>
        </w:rPr>
        <w:t>R</w:t>
      </w:r>
      <w:r>
        <w:rPr>
          <w:i/>
          <w:iCs/>
        </w:rPr>
        <w:t>-</w:t>
      </w:r>
      <w:r w:rsidR="00BB20BD">
        <w:rPr>
          <w:i/>
          <w:iCs/>
        </w:rPr>
        <w:t>S</w:t>
      </w:r>
      <w:r>
        <w:rPr>
          <w:i/>
          <w:iCs/>
        </w:rPr>
        <w:t>kiing</w:t>
      </w:r>
      <w:r w:rsidRPr="00BC28B2">
        <w:t xml:space="preserve"> classified as </w:t>
      </w:r>
      <w:r w:rsidR="00BB20BD">
        <w:rPr>
          <w:i/>
          <w:iCs/>
        </w:rPr>
        <w:t>S</w:t>
      </w:r>
      <w:r w:rsidRPr="002811BF">
        <w:rPr>
          <w:i/>
          <w:iCs/>
        </w:rPr>
        <w:t>kiing</w:t>
      </w:r>
      <w:r w:rsidRPr="00BC28B2">
        <w:t xml:space="preserve"> or controversary</w:t>
      </w:r>
      <w:r w:rsidRPr="00862B55">
        <w:t xml:space="preserve"> </w:t>
      </w:r>
      <w:r>
        <w:t xml:space="preserve">– </w:t>
      </w:r>
      <w:r w:rsidRPr="00BC28B2">
        <w:t xml:space="preserve">and </w:t>
      </w:r>
      <w:r w:rsidRPr="00874D8F">
        <w:t>on</w:t>
      </w:r>
      <w:r>
        <w:t xml:space="preserve">ly </w:t>
      </w:r>
      <w:r w:rsidRPr="00BC28B2">
        <w:t>two model</w:t>
      </w:r>
      <w:r w:rsidRPr="002811BF">
        <w:t>s</w:t>
      </w:r>
      <w:r w:rsidRPr="00BC28B2">
        <w:t xml:space="preserve"> </w:t>
      </w:r>
      <w:r w:rsidRPr="001B78ED">
        <w:t>m</w:t>
      </w:r>
      <w:r>
        <w:t>isclassifying</w:t>
      </w:r>
      <w:r w:rsidRPr="00BC28B2">
        <w:t xml:space="preserve"> between these activities before parameter </w:t>
      </w:r>
      <w:r>
        <w:t>optimization</w:t>
      </w:r>
      <w:r w:rsidRPr="00BC28B2">
        <w:t>.</w:t>
      </w:r>
      <w:r w:rsidR="00564245">
        <w:t xml:space="preserve"> Biking </w:t>
      </w:r>
      <w:r w:rsidR="00CF3633">
        <w:t>activities</w:t>
      </w:r>
      <w:r w:rsidR="00564245">
        <w:t xml:space="preserve"> were clearly separable </w:t>
      </w:r>
      <w:r w:rsidR="00602EAF">
        <w:t>by all the models</w:t>
      </w:r>
      <w:r w:rsidR="00D95859">
        <w:t>, even with default hyperparameters,</w:t>
      </w:r>
      <w:r w:rsidR="009C6DB6">
        <w:t xml:space="preserve"> </w:t>
      </w:r>
      <w:r w:rsidR="009314C4">
        <w:t>as we expected knowing its different characteristics</w:t>
      </w:r>
      <w:r w:rsidR="009917B9">
        <w:t>.</w:t>
      </w:r>
    </w:p>
    <w:p w14:paraId="6DA39FE2" w14:textId="4EBE7750" w:rsidR="009917B9" w:rsidRDefault="00A70D2B" w:rsidP="00AB5F64">
      <w:r>
        <w:t xml:space="preserve">When </w:t>
      </w:r>
      <w:r w:rsidR="00B03161">
        <w:t xml:space="preserve">we investigate confusion matrices </w:t>
      </w:r>
      <w:hyperlink w:anchor="_[A-4.1A]_Confusion_matrices" w:history="1">
        <w:r w:rsidR="00B03161" w:rsidRPr="00425ED7">
          <w:rPr>
            <w:rStyle w:val="affffc"/>
          </w:rPr>
          <w:t>A-4.1A</w:t>
        </w:r>
      </w:hyperlink>
      <w:r w:rsidR="00B03161">
        <w:t xml:space="preserve"> and </w:t>
      </w:r>
      <w:hyperlink w:anchor="_[A-4.1C]_Confusion_matrices" w:history="1">
        <w:r w:rsidR="00425ED7" w:rsidRPr="00425ED7">
          <w:rPr>
            <w:rStyle w:val="affffc"/>
          </w:rPr>
          <w:t>A-4.1</w:t>
        </w:r>
        <w:r w:rsidR="00363110" w:rsidRPr="00425ED7">
          <w:rPr>
            <w:rStyle w:val="affffc"/>
          </w:rPr>
          <w:t>C</w:t>
        </w:r>
      </w:hyperlink>
      <w:r w:rsidR="00363110">
        <w:t xml:space="preserve"> with the same certain training and test data division </w:t>
      </w:r>
      <w:r w:rsidR="000B3791">
        <w:t>using random state value 24</w:t>
      </w:r>
      <w:r w:rsidR="00466C31">
        <w:t xml:space="preserve">, we can see that </w:t>
      </w:r>
      <w:r w:rsidR="007D2F9F">
        <w:t>hyperparameters tuning</w:t>
      </w:r>
      <w:r w:rsidR="00466C31">
        <w:t xml:space="preserve"> fixed most of the problems</w:t>
      </w:r>
      <w:r w:rsidR="007752C0">
        <w:t xml:space="preserve"> when creating a decision boundary for </w:t>
      </w:r>
      <w:r w:rsidR="007752C0" w:rsidRPr="007752C0">
        <w:rPr>
          <w:i/>
          <w:iCs/>
        </w:rPr>
        <w:t>R-Skiing</w:t>
      </w:r>
      <w:r w:rsidR="007752C0">
        <w:t xml:space="preserve"> and </w:t>
      </w:r>
      <w:r w:rsidR="007752C0" w:rsidRPr="007752C0">
        <w:rPr>
          <w:i/>
          <w:iCs/>
        </w:rPr>
        <w:t>Skiing</w:t>
      </w:r>
      <w:r w:rsidR="007752C0">
        <w:t>.</w:t>
      </w:r>
      <w:r w:rsidR="00F566E5">
        <w:t xml:space="preserve"> For example, kNN, RF, QDA</w:t>
      </w:r>
      <w:r w:rsidR="009112CC">
        <w:t xml:space="preserve"> </w:t>
      </w:r>
      <w:r w:rsidR="006F0A9B">
        <w:lastRenderedPageBreak/>
        <w:t>were</w:t>
      </w:r>
      <w:r w:rsidR="0096407F">
        <w:t xml:space="preserve"> </w:t>
      </w:r>
      <w:r w:rsidR="00693656">
        <w:t xml:space="preserve">also </w:t>
      </w:r>
      <w:r w:rsidR="0096407F">
        <w:t>able to</w:t>
      </w:r>
      <w:r w:rsidR="00127B93">
        <w:t xml:space="preserve"> classify</w:t>
      </w:r>
      <w:r w:rsidR="0096407F">
        <w:t xml:space="preserve"> these activities without confusion, among M</w:t>
      </w:r>
      <w:r w:rsidR="006F0A9B">
        <w:t>LP</w:t>
      </w:r>
      <w:r w:rsidR="0096407F">
        <w:t xml:space="preserve"> and LR</w:t>
      </w:r>
      <w:r w:rsidR="006F0A9B">
        <w:t xml:space="preserve"> which worked perfectly even without hyperparameter optimization.</w:t>
      </w:r>
      <w:r w:rsidR="00127B93">
        <w:t xml:space="preserve"> </w:t>
      </w:r>
      <w:r w:rsidR="00E71A27">
        <w:t xml:space="preserve">Whereas </w:t>
      </w:r>
      <w:r w:rsidR="00127B93">
        <w:t xml:space="preserve">LDA was </w:t>
      </w:r>
      <w:r w:rsidR="00E71A27">
        <w:t xml:space="preserve">the only model capable of separating </w:t>
      </w:r>
      <w:r w:rsidR="00E71A27" w:rsidRPr="00FE5830">
        <w:rPr>
          <w:i/>
          <w:iCs/>
        </w:rPr>
        <w:t>walking</w:t>
      </w:r>
      <w:r w:rsidR="00E71A27">
        <w:t xml:space="preserve"> and </w:t>
      </w:r>
      <w:r w:rsidR="00E71A27" w:rsidRPr="00FE5830">
        <w:rPr>
          <w:i/>
          <w:iCs/>
        </w:rPr>
        <w:t>running</w:t>
      </w:r>
      <w:r w:rsidR="00634BE4">
        <w:t xml:space="preserve"> without mistakes with </w:t>
      </w:r>
      <w:r w:rsidR="00FE5830">
        <w:t>used</w:t>
      </w:r>
      <w:r w:rsidR="00634BE4">
        <w:t xml:space="preserve"> </w:t>
      </w:r>
      <w:r w:rsidR="00FE5830">
        <w:t>particular test data.</w:t>
      </w:r>
    </w:p>
    <w:p w14:paraId="6956BD91" w14:textId="150BD6CB" w:rsidR="0017129A" w:rsidRDefault="0017129A" w:rsidP="00BB47E1">
      <w:r>
        <w:t>As a summary</w:t>
      </w:r>
      <w:r w:rsidR="00AA01B8">
        <w:t>, all the inc</w:t>
      </w:r>
      <w:r w:rsidR="00684523">
        <w:t>lu</w:t>
      </w:r>
      <w:r w:rsidR="00AA01B8">
        <w:t xml:space="preserve">ded S-CML models produced good results having accuracy greater than 90%. </w:t>
      </w:r>
      <w:r w:rsidR="00E135D9">
        <w:t xml:space="preserve">In the introduction of this thesis, we discussed </w:t>
      </w:r>
      <w:r w:rsidR="00CF3633">
        <w:t>comprehensively</w:t>
      </w:r>
      <w:r w:rsidR="00E135D9">
        <w:t xml:space="preserve"> results of the previous studies in HAR applications. There exist very few corresponding studies in a similar dataset used in this thesis due to a highly sensitive nature and therefore availability of data, results will be reflected in very general sense. Demrozi and others (2020) have made </w:t>
      </w:r>
      <w:r w:rsidR="00CF3633">
        <w:t>probably</w:t>
      </w:r>
      <w:r w:rsidR="00E135D9">
        <w:t xml:space="preserve"> </w:t>
      </w:r>
      <w:r w:rsidR="009569B6">
        <w:t>the largest</w:t>
      </w:r>
      <w:r w:rsidR="00E135D9">
        <w:t xml:space="preserve"> study in recent years investigating the </w:t>
      </w:r>
      <w:r w:rsidR="00CF3633">
        <w:t>success</w:t>
      </w:r>
      <w:r w:rsidR="00E135D9">
        <w:t xml:space="preserve"> and number of conducted HAR studies in the years 2015-2020</w:t>
      </w:r>
      <w:r w:rsidR="00EA690E">
        <w:t xml:space="preserve"> using both</w:t>
      </w:r>
      <w:r w:rsidR="00646680">
        <w:t xml:space="preserve"> deep learning and classic machine learning implementations</w:t>
      </w:r>
      <w:r w:rsidR="00E135D9">
        <w:t>.</w:t>
      </w:r>
      <w:r w:rsidR="00920FAE">
        <w:t xml:space="preserve"> A minority of the previous studies have used data produced by smartwatches.</w:t>
      </w:r>
      <w:r w:rsidR="00E135D9">
        <w:t xml:space="preserve"> Among 96 CML studies average accuracies have been 92.2 percent</w:t>
      </w:r>
      <w:r w:rsidR="00920FAE">
        <w:t xml:space="preserve"> which is the same as the weakest performing model in this study. </w:t>
      </w:r>
      <w:r w:rsidR="00C36787">
        <w:t>However,</w:t>
      </w:r>
      <w:r w:rsidR="00592E7B">
        <w:t xml:space="preserve"> </w:t>
      </w:r>
      <w:r w:rsidR="008C1846">
        <w:t>the average</w:t>
      </w:r>
      <w:r w:rsidR="00C36787">
        <w:t xml:space="preserve"> </w:t>
      </w:r>
      <w:r w:rsidR="00592E7B">
        <w:t>number of activities has been 17</w:t>
      </w:r>
      <w:r w:rsidR="00E03C03">
        <w:t>,</w:t>
      </w:r>
      <w:r w:rsidR="00592E7B">
        <w:t xml:space="preserve"> but in this study only </w:t>
      </w:r>
      <w:r w:rsidR="00543A61">
        <w:t>5</w:t>
      </w:r>
      <w:r w:rsidR="00E03C03">
        <w:t>,</w:t>
      </w:r>
      <w:r w:rsidR="00543A61">
        <w:t xml:space="preserve"> which</w:t>
      </w:r>
      <w:r w:rsidR="00F9601F">
        <w:t xml:space="preserve"> logically</w:t>
      </w:r>
      <w:r w:rsidR="00543A61">
        <w:t xml:space="preserve"> makes </w:t>
      </w:r>
      <w:r w:rsidR="00F9601F">
        <w:t>classification task easier</w:t>
      </w:r>
      <w:r w:rsidR="00486265">
        <w:t xml:space="preserve"> producing higher accuracies.</w:t>
      </w:r>
      <w:r w:rsidR="009569B6">
        <w:t xml:space="preserve"> </w:t>
      </w:r>
      <w:r w:rsidR="009569B6">
        <w:fldChar w:fldCharType="begin"/>
      </w:r>
      <w:r w:rsidR="009569B6">
        <w:instrText xml:space="preserve"> ADDIN ZOTERO_ITEM CSL_CITATION {"citationID":"IP4drBCi","properties":{"formattedCitation":"[1]","plainCitation":"[1]","noteIndex":0},"citationItems":[{"id":36,"uris":["http://zotero.org/users/local/q0F3hXW0/items/XSXPYJYI","http://zotero.org/users/11390376/items/XSXPYJYI"],"itemData":{"id":36,"type":"article-journal","container-title":"IEEE Access","DOI":"10.1109/ACCESS.2020.3037715","ISSN":"2169-3536","journalAbbreviation":"IEEE Access","page":"210816-210836","source":"DOI.org (Crossref)","title":"Human Activity Recognition Using Inertial, Physiological and Environmental Sensors: A Comprehensive Survey","title-short":"Human Activity Recognition Using Inertial, Physiological and Environmental Sensors","volume":"8","author":[{"family":"Demrozi","given":"Florenc"},{"family":"Pravadelli","given":"Graziano"},{"family":"Bihorac","given":"Azra"},{"family":"Rashidi","given":"Parisa"}],"issued":{"date-parts":[["2020"]]}}}],"schema":"https://github.com/citation-style-language/schema/raw/master/csl-citation.json"} </w:instrText>
      </w:r>
      <w:r w:rsidR="009569B6">
        <w:fldChar w:fldCharType="separate"/>
      </w:r>
      <w:r w:rsidR="009569B6" w:rsidRPr="009D0D76">
        <w:rPr>
          <w:rFonts w:ascii="Times New Roman" w:hAnsi="Times New Roman" w:cs="Times New Roman"/>
        </w:rPr>
        <w:t>[1]</w:t>
      </w:r>
      <w:r w:rsidR="009569B6">
        <w:fldChar w:fldCharType="end"/>
      </w:r>
      <w:r w:rsidR="008C1846">
        <w:t xml:space="preserve"> </w:t>
      </w:r>
      <w:r w:rsidR="008C74A4">
        <w:t>Also, m</w:t>
      </w:r>
      <w:r w:rsidR="008C1846">
        <w:t>any of the studies have included s</w:t>
      </w:r>
      <w:r w:rsidR="00F430FE">
        <w:t>imilar</w:t>
      </w:r>
      <w:r w:rsidR="008C1846">
        <w:t xml:space="preserve"> models such as kNN, SV</w:t>
      </w:r>
      <w:r w:rsidR="00ED6077">
        <w:t>C, RF, MLP or corresponding neural network, DT</w:t>
      </w:r>
      <w:r w:rsidR="00814A7F">
        <w:t>, LDA, QDA</w:t>
      </w:r>
      <w:r w:rsidR="00ED6077">
        <w:t xml:space="preserve"> </w:t>
      </w:r>
      <w:r w:rsidR="00814A7F">
        <w:t>, and NB</w:t>
      </w:r>
      <w:r w:rsidR="008C74A4">
        <w:t xml:space="preserve">. </w:t>
      </w:r>
      <w:r w:rsidR="00B3176C">
        <w:t xml:space="preserve">Therefore, </w:t>
      </w:r>
      <w:r w:rsidR="00037A24">
        <w:t xml:space="preserve">the results obtained </w:t>
      </w:r>
      <w:r w:rsidR="004B4D9D">
        <w:t xml:space="preserve">in this thesis </w:t>
      </w:r>
      <w:r w:rsidR="008C7E23">
        <w:t>complement</w:t>
      </w:r>
      <w:r w:rsidR="004B4D9D">
        <w:t xml:space="preserve"> previous studies</w:t>
      </w:r>
      <w:r w:rsidR="00237CA3">
        <w:t>, especially when inertial sensor data</w:t>
      </w:r>
      <w:r w:rsidR="000875B9">
        <w:t xml:space="preserve"> is not available due to </w:t>
      </w:r>
      <w:r w:rsidR="00BB47E1">
        <w:t>absence</w:t>
      </w:r>
      <w:r w:rsidR="000875B9">
        <w:t xml:space="preserve"> of sensors.</w:t>
      </w:r>
    </w:p>
    <w:p w14:paraId="6EA68C5B" w14:textId="614F825A" w:rsidR="00D51668" w:rsidRDefault="00BB47E1" w:rsidP="00472944">
      <w:r>
        <w:t>Lastly</w:t>
      </w:r>
      <w:r w:rsidR="008C7E23">
        <w:t xml:space="preserve">, it is </w:t>
      </w:r>
      <w:r w:rsidR="00747B3E">
        <w:t>reasonable</w:t>
      </w:r>
      <w:r w:rsidR="008C7E23">
        <w:t xml:space="preserve"> to</w:t>
      </w:r>
      <w:r w:rsidR="00D51668">
        <w:t xml:space="preserve"> discuss </w:t>
      </w:r>
      <w:r w:rsidR="00270BE0">
        <w:t>the</w:t>
      </w:r>
      <w:r w:rsidR="00D51668">
        <w:t xml:space="preserve"> rationality of retrospective SAC </w:t>
      </w:r>
      <w:r w:rsidR="003D43F7">
        <w:t>using adopted method</w:t>
      </w:r>
      <w:r w:rsidR="00D51668">
        <w:t xml:space="preserve"> based on the results. Labelled data were used to define different activities. But strictly thinking, could we</w:t>
      </w:r>
      <w:r w:rsidR="00EF1716">
        <w:t xml:space="preserve"> just</w:t>
      </w:r>
      <w:r w:rsidR="00B864C3">
        <w:t xml:space="preserve"> </w:t>
      </w:r>
      <w:r w:rsidR="00D51668">
        <w:t>conclu</w:t>
      </w:r>
      <w:r w:rsidR="004A491E">
        <w:t>de</w:t>
      </w:r>
      <w:r w:rsidR="00D51668">
        <w:t xml:space="preserve"> tha</w:t>
      </w:r>
      <w:r w:rsidR="00EE4408">
        <w:t>t misclassified cases</w:t>
      </w:r>
      <w:r w:rsidR="00EF1716">
        <w:t xml:space="preserve"> of machine learning models</w:t>
      </w:r>
      <w:r w:rsidR="00EE4408">
        <w:t xml:space="preserve"> </w:t>
      </w:r>
      <w:r w:rsidR="00D51668">
        <w:t xml:space="preserve">are </w:t>
      </w:r>
      <w:r w:rsidR="00EF1716">
        <w:t>actually labeled</w:t>
      </w:r>
      <w:r w:rsidR="006509F6">
        <w:t xml:space="preserve"> incorrectly</w:t>
      </w:r>
      <w:r w:rsidR="00D51668">
        <w:t xml:space="preserve"> by </w:t>
      </w:r>
      <w:r w:rsidR="00334AE2">
        <w:t>human</w:t>
      </w:r>
      <w:r w:rsidR="00F1778A">
        <w:t xml:space="preserve"> instead of interpreting </w:t>
      </w:r>
      <w:r w:rsidR="003E5DE2">
        <w:t>them</w:t>
      </w:r>
      <w:r w:rsidR="00F1778A">
        <w:t xml:space="preserve"> as a classification mistake</w:t>
      </w:r>
      <w:r w:rsidR="00D51668">
        <w:t xml:space="preserve">. Let us take a hypothetical approach: </w:t>
      </w:r>
      <w:r w:rsidR="00D51668" w:rsidRPr="00F32BD5">
        <w:rPr>
          <w:i/>
          <w:iCs/>
        </w:rPr>
        <w:t xml:space="preserve">there </w:t>
      </w:r>
      <w:r w:rsidR="001B1A99" w:rsidRPr="00F32BD5">
        <w:rPr>
          <w:i/>
          <w:iCs/>
        </w:rPr>
        <w:t>exists</w:t>
      </w:r>
      <w:r w:rsidR="00D51668" w:rsidRPr="00F32BD5">
        <w:rPr>
          <w:i/>
          <w:iCs/>
        </w:rPr>
        <w:t xml:space="preserve"> </w:t>
      </w:r>
      <w:r w:rsidR="00C53C86">
        <w:rPr>
          <w:i/>
          <w:iCs/>
        </w:rPr>
        <w:t xml:space="preserve">a </w:t>
      </w:r>
      <w:r w:rsidR="00D51668" w:rsidRPr="00F32BD5">
        <w:rPr>
          <w:i/>
          <w:iCs/>
        </w:rPr>
        <w:t xml:space="preserve">low intensity </w:t>
      </w:r>
      <w:r w:rsidR="00EF71F1">
        <w:rPr>
          <w:i/>
          <w:iCs/>
        </w:rPr>
        <w:t>walk</w:t>
      </w:r>
      <w:r w:rsidR="007F13FF">
        <w:rPr>
          <w:i/>
          <w:iCs/>
        </w:rPr>
        <w:t>-</w:t>
      </w:r>
      <w:r w:rsidR="00EF71F1">
        <w:rPr>
          <w:i/>
          <w:iCs/>
        </w:rPr>
        <w:t xml:space="preserve">like activity labeled as </w:t>
      </w:r>
      <w:r w:rsidR="00D51668" w:rsidRPr="00F32BD5">
        <w:rPr>
          <w:i/>
          <w:iCs/>
        </w:rPr>
        <w:t xml:space="preserve">running which could be </w:t>
      </w:r>
      <w:r w:rsidR="00D12756" w:rsidRPr="00F32BD5">
        <w:rPr>
          <w:i/>
          <w:iCs/>
        </w:rPr>
        <w:t>defined as a</w:t>
      </w:r>
      <w:r w:rsidR="00D51668" w:rsidRPr="00F32BD5">
        <w:rPr>
          <w:i/>
          <w:iCs/>
        </w:rPr>
        <w:t xml:space="preserve"> walking activity</w:t>
      </w:r>
      <w:r w:rsidR="006509F6">
        <w:rPr>
          <w:i/>
          <w:iCs/>
        </w:rPr>
        <w:t xml:space="preserve"> as well</w:t>
      </w:r>
      <w:r w:rsidR="00D51668">
        <w:t xml:space="preserve">. Therefore, if </w:t>
      </w:r>
      <w:r w:rsidR="001B1A99">
        <w:t>the goal</w:t>
      </w:r>
      <w:r w:rsidR="00D51668">
        <w:t xml:space="preserve"> is to make an algorithm to define sport activity type, it could not be even necessary to get results close to 100%. These decision boundaries could be set by algorithms, and then if an athlete goes for the intended running activity and labels it as a running type, algorithm could change that activity to be walking if the person in fact does not run more than certain predefined threshold value. Then, the case is not only to find a perfect model to separate activities but based on the boundaries which are set by machine learning model – learnt from personal user sport activity data – to help user to classify these activities or prevent intentional or unintentional </w:t>
      </w:r>
      <w:r w:rsidR="00CF3633">
        <w:t>mislabeling</w:t>
      </w:r>
      <w:r w:rsidR="00D51668">
        <w:t xml:space="preserve"> in social media segment leader boards, for instance.</w:t>
      </w:r>
    </w:p>
    <w:p w14:paraId="7478A4D4" w14:textId="77777777" w:rsidR="00D66B26" w:rsidRDefault="00D66B26" w:rsidP="00D66B26">
      <w:pPr>
        <w:pStyle w:val="Tableheader"/>
        <w:keepNext/>
        <w:keepLines/>
      </w:pPr>
      <w:bookmarkStart w:id="165" w:name="_Toc135560720"/>
      <w:r>
        <w:lastRenderedPageBreak/>
        <w:t>Table 5.3A: Classification result compilation table. Models ordered by best accuracy score. Last column RTC means Relative Time Complexity in the value range [0=fast,10=slow]. For example, number 10 indicates tenfold train/fit time to the corresponding indicator value 1. Value zero indicates that there is no statistical significance in model computing time.</w:t>
      </w:r>
      <w:bookmarkEnd w:id="165"/>
      <w:r>
        <w:t xml:space="preserve"> Score variance is simple (max-min)/2.</w:t>
      </w:r>
    </w:p>
    <w:tbl>
      <w:tblPr>
        <w:tblStyle w:val="APAReport"/>
        <w:tblW w:w="4999" w:type="pct"/>
        <w:tblLook w:val="04A0" w:firstRow="1" w:lastRow="0" w:firstColumn="1" w:lastColumn="0" w:noHBand="0" w:noVBand="1"/>
      </w:tblPr>
      <w:tblGrid>
        <w:gridCol w:w="1671"/>
        <w:gridCol w:w="1417"/>
        <w:gridCol w:w="1422"/>
        <w:gridCol w:w="1422"/>
        <w:gridCol w:w="1422"/>
        <w:gridCol w:w="1420"/>
        <w:gridCol w:w="912"/>
      </w:tblGrid>
      <w:tr w:rsidR="00D66B26" w:rsidRPr="002B6B0E" w14:paraId="0C47D65B" w14:textId="77777777" w:rsidTr="004826FF">
        <w:trPr>
          <w:cnfStyle w:val="100000000000" w:firstRow="1" w:lastRow="0" w:firstColumn="0" w:lastColumn="0" w:oddVBand="0" w:evenVBand="0" w:oddHBand="0" w:evenHBand="0" w:firstRowFirstColumn="0" w:firstRowLastColumn="0" w:lastRowFirstColumn="0" w:lastRowLastColumn="0"/>
          <w:trHeight w:val="340"/>
        </w:trPr>
        <w:tc>
          <w:tcPr>
            <w:tcW w:w="862" w:type="pct"/>
            <w:vAlign w:val="center"/>
          </w:tcPr>
          <w:p w14:paraId="53585997" w14:textId="77777777" w:rsidR="00D66B26" w:rsidRPr="002B6B0E" w:rsidRDefault="00D66B26" w:rsidP="004826FF">
            <w:pPr>
              <w:pStyle w:val="Table"/>
              <w:keepNext/>
              <w:keepLines/>
              <w:rPr>
                <w:b/>
                <w:bCs/>
              </w:rPr>
            </w:pPr>
            <w:r w:rsidRPr="002B6B0E">
              <w:rPr>
                <w:b/>
                <w:bCs/>
              </w:rPr>
              <w:t>Classifier</w:t>
            </w:r>
          </w:p>
        </w:tc>
        <w:tc>
          <w:tcPr>
            <w:tcW w:w="731" w:type="pct"/>
            <w:vAlign w:val="center"/>
          </w:tcPr>
          <w:p w14:paraId="7F71EA5E" w14:textId="77777777" w:rsidR="00D66B26" w:rsidRPr="002B6B0E" w:rsidRDefault="00D66B26" w:rsidP="004826FF">
            <w:pPr>
              <w:pStyle w:val="Table"/>
              <w:keepNext/>
              <w:keepLines/>
              <w:rPr>
                <w:b/>
                <w:bCs/>
              </w:rPr>
            </w:pPr>
            <w:r>
              <w:rPr>
                <w:b/>
                <w:bCs/>
              </w:rPr>
              <w:t>Type</w:t>
            </w:r>
          </w:p>
        </w:tc>
        <w:tc>
          <w:tcPr>
            <w:tcW w:w="734" w:type="pct"/>
            <w:vAlign w:val="center"/>
          </w:tcPr>
          <w:p w14:paraId="5039034C" w14:textId="77777777" w:rsidR="00D66B26" w:rsidRPr="002B6B0E" w:rsidRDefault="00D66B26" w:rsidP="004826FF">
            <w:pPr>
              <w:pStyle w:val="Table"/>
              <w:keepNext/>
              <w:keepLines/>
              <w:jc w:val="center"/>
              <w:rPr>
                <w:b/>
                <w:bCs/>
              </w:rPr>
            </w:pPr>
            <w:r w:rsidRPr="002B6B0E">
              <w:rPr>
                <w:b/>
                <w:bCs/>
              </w:rPr>
              <w:t>ROC-AUC</w:t>
            </w:r>
          </w:p>
        </w:tc>
        <w:tc>
          <w:tcPr>
            <w:tcW w:w="734" w:type="pct"/>
            <w:shd w:val="clear" w:color="auto" w:fill="FFFFFF" w:themeFill="background1"/>
            <w:vAlign w:val="center"/>
          </w:tcPr>
          <w:p w14:paraId="36404ADC" w14:textId="77777777" w:rsidR="00D66B26" w:rsidRPr="002B6B0E" w:rsidRDefault="00D66B26" w:rsidP="004826FF">
            <w:pPr>
              <w:pStyle w:val="Table"/>
              <w:keepNext/>
              <w:keepLines/>
              <w:jc w:val="center"/>
              <w:rPr>
                <w:b/>
                <w:bCs/>
              </w:rPr>
            </w:pPr>
            <w:r w:rsidRPr="002B6B0E">
              <w:rPr>
                <w:b/>
                <w:bCs/>
              </w:rPr>
              <w:t>Best Score</w:t>
            </w:r>
          </w:p>
        </w:tc>
        <w:tc>
          <w:tcPr>
            <w:tcW w:w="734" w:type="pct"/>
            <w:vAlign w:val="center"/>
          </w:tcPr>
          <w:p w14:paraId="5B84A200" w14:textId="77777777" w:rsidR="00D66B26" w:rsidRPr="002B6B0E" w:rsidRDefault="00D66B26" w:rsidP="004826FF">
            <w:pPr>
              <w:pStyle w:val="Table"/>
              <w:keepNext/>
              <w:keepLines/>
              <w:jc w:val="center"/>
              <w:rPr>
                <w:b/>
                <w:bCs/>
              </w:rPr>
            </w:pPr>
            <w:r>
              <w:rPr>
                <w:b/>
                <w:bCs/>
              </w:rPr>
              <w:t xml:space="preserve">Score </w:t>
            </w:r>
            <w:r w:rsidRPr="002B6B0E">
              <w:rPr>
                <w:b/>
                <w:bCs/>
              </w:rPr>
              <w:t>Variance</w:t>
            </w:r>
          </w:p>
        </w:tc>
        <w:tc>
          <w:tcPr>
            <w:tcW w:w="733" w:type="pct"/>
            <w:shd w:val="clear" w:color="auto" w:fill="D9D9D9" w:themeFill="background1" w:themeFillShade="D9"/>
            <w:vAlign w:val="center"/>
          </w:tcPr>
          <w:p w14:paraId="0A47D02A" w14:textId="77777777" w:rsidR="00D66B26" w:rsidRPr="002B6B0E" w:rsidRDefault="00D66B26" w:rsidP="004826FF">
            <w:pPr>
              <w:pStyle w:val="Table"/>
              <w:keepNext/>
              <w:keepLines/>
              <w:jc w:val="center"/>
              <w:rPr>
                <w:b/>
                <w:bCs/>
              </w:rPr>
            </w:pPr>
            <w:r w:rsidRPr="002B6B0E">
              <w:rPr>
                <w:b/>
                <w:bCs/>
              </w:rPr>
              <w:t>Mean Score</w:t>
            </w:r>
          </w:p>
        </w:tc>
        <w:tc>
          <w:tcPr>
            <w:tcW w:w="471" w:type="pct"/>
            <w:shd w:val="clear" w:color="auto" w:fill="FFFFFF" w:themeFill="background1"/>
            <w:vAlign w:val="center"/>
          </w:tcPr>
          <w:p w14:paraId="00099FE5" w14:textId="77777777" w:rsidR="00D66B26" w:rsidRPr="002B6B0E" w:rsidRDefault="00D66B26" w:rsidP="004826FF">
            <w:pPr>
              <w:pStyle w:val="Table"/>
              <w:keepNext/>
              <w:keepLines/>
              <w:jc w:val="center"/>
              <w:rPr>
                <w:b/>
                <w:bCs/>
              </w:rPr>
            </w:pPr>
            <w:r>
              <w:rPr>
                <w:b/>
                <w:bCs/>
              </w:rPr>
              <w:t>RTC [0,10]</w:t>
            </w:r>
          </w:p>
        </w:tc>
      </w:tr>
      <w:tr w:rsidR="00D66B26" w14:paraId="39ED34A8" w14:textId="77777777" w:rsidTr="004826FF">
        <w:trPr>
          <w:trHeight w:val="283"/>
        </w:trPr>
        <w:tc>
          <w:tcPr>
            <w:tcW w:w="862" w:type="pct"/>
            <w:vAlign w:val="center"/>
          </w:tcPr>
          <w:p w14:paraId="3AF72372" w14:textId="77777777" w:rsidR="00D66B26" w:rsidRPr="006C706E" w:rsidRDefault="00D66B26" w:rsidP="004826FF">
            <w:pPr>
              <w:pStyle w:val="Table"/>
              <w:keepNext/>
              <w:keepLines/>
              <w:rPr>
                <w:b/>
                <w:bCs/>
              </w:rPr>
            </w:pPr>
            <w:r>
              <w:rPr>
                <w:b/>
                <w:bCs/>
              </w:rPr>
              <w:t>MUSE</w:t>
            </w:r>
          </w:p>
        </w:tc>
        <w:tc>
          <w:tcPr>
            <w:tcW w:w="731" w:type="pct"/>
            <w:vAlign w:val="center"/>
          </w:tcPr>
          <w:p w14:paraId="3617B15D" w14:textId="77777777" w:rsidR="00D66B26" w:rsidRPr="001A3609" w:rsidRDefault="00D66B26" w:rsidP="004826FF">
            <w:pPr>
              <w:pStyle w:val="Table"/>
              <w:keepNext/>
              <w:keepLines/>
            </w:pPr>
            <w:r>
              <w:t>M-TSC</w:t>
            </w:r>
          </w:p>
        </w:tc>
        <w:tc>
          <w:tcPr>
            <w:tcW w:w="734" w:type="pct"/>
            <w:vAlign w:val="center"/>
          </w:tcPr>
          <w:p w14:paraId="45FC0218" w14:textId="77777777" w:rsidR="00D66B26" w:rsidRPr="00D75BBC" w:rsidRDefault="00D66B26" w:rsidP="004826FF">
            <w:pPr>
              <w:pStyle w:val="Table"/>
              <w:keepNext/>
              <w:keepLines/>
              <w:jc w:val="center"/>
            </w:pPr>
            <w:r w:rsidRPr="001A3609">
              <w:t>0.994</w:t>
            </w:r>
          </w:p>
        </w:tc>
        <w:tc>
          <w:tcPr>
            <w:tcW w:w="734" w:type="pct"/>
            <w:shd w:val="clear" w:color="auto" w:fill="FFFFFF" w:themeFill="background1"/>
            <w:vAlign w:val="center"/>
          </w:tcPr>
          <w:p w14:paraId="6FE92D3B" w14:textId="77777777" w:rsidR="00D66B26" w:rsidRPr="0018744C" w:rsidRDefault="00D66B26" w:rsidP="004826FF">
            <w:pPr>
              <w:pStyle w:val="Table"/>
              <w:keepNext/>
              <w:keepLines/>
              <w:jc w:val="center"/>
              <w:rPr>
                <w:b/>
                <w:bCs/>
              </w:rPr>
            </w:pPr>
            <w:r w:rsidRPr="0018744C">
              <w:rPr>
                <w:b/>
                <w:bCs/>
              </w:rPr>
              <w:t>0.9</w:t>
            </w:r>
            <w:r>
              <w:rPr>
                <w:b/>
                <w:bCs/>
              </w:rPr>
              <w:t>66</w:t>
            </w:r>
          </w:p>
        </w:tc>
        <w:tc>
          <w:tcPr>
            <w:tcW w:w="734" w:type="pct"/>
            <w:vAlign w:val="center"/>
          </w:tcPr>
          <w:p w14:paraId="5F791A75" w14:textId="77777777" w:rsidR="00D66B26" w:rsidRPr="00D75BBC" w:rsidRDefault="00D66B26" w:rsidP="004826FF">
            <w:pPr>
              <w:pStyle w:val="Table"/>
              <w:keepNext/>
              <w:keepLines/>
              <w:jc w:val="center"/>
            </w:pPr>
            <w:r>
              <w:t>0.004</w:t>
            </w:r>
          </w:p>
        </w:tc>
        <w:tc>
          <w:tcPr>
            <w:tcW w:w="733" w:type="pct"/>
            <w:shd w:val="clear" w:color="auto" w:fill="D9D9D9" w:themeFill="background1" w:themeFillShade="D9"/>
            <w:vAlign w:val="center"/>
          </w:tcPr>
          <w:p w14:paraId="43F8D53E" w14:textId="77777777" w:rsidR="00D66B26" w:rsidRPr="00D75BBC" w:rsidRDefault="00D66B26" w:rsidP="004826FF">
            <w:pPr>
              <w:pStyle w:val="Table"/>
              <w:keepNext/>
              <w:keepLines/>
              <w:jc w:val="center"/>
            </w:pPr>
            <w:r>
              <w:t>0.961</w:t>
            </w:r>
          </w:p>
        </w:tc>
        <w:tc>
          <w:tcPr>
            <w:tcW w:w="471" w:type="pct"/>
            <w:shd w:val="clear" w:color="auto" w:fill="FFFFFF" w:themeFill="background1"/>
            <w:vAlign w:val="center"/>
          </w:tcPr>
          <w:p w14:paraId="3C198417" w14:textId="1DBA71E3" w:rsidR="00D66B26" w:rsidRDefault="00CD6907" w:rsidP="004826FF">
            <w:pPr>
              <w:pStyle w:val="Table"/>
              <w:keepNext/>
              <w:keepLines/>
              <w:jc w:val="center"/>
            </w:pPr>
            <w:r>
              <w:t>3</w:t>
            </w:r>
          </w:p>
        </w:tc>
      </w:tr>
      <w:tr w:rsidR="00D66B26" w14:paraId="367404FF" w14:textId="77777777" w:rsidTr="004826FF">
        <w:trPr>
          <w:trHeight w:val="283"/>
        </w:trPr>
        <w:tc>
          <w:tcPr>
            <w:tcW w:w="862" w:type="pct"/>
            <w:vAlign w:val="center"/>
          </w:tcPr>
          <w:p w14:paraId="5C09E3C0" w14:textId="77777777" w:rsidR="00D66B26" w:rsidRPr="006C706E" w:rsidRDefault="00D66B26" w:rsidP="004826FF">
            <w:pPr>
              <w:pStyle w:val="Table"/>
              <w:keepNext/>
              <w:keepLines/>
              <w:rPr>
                <w:b/>
                <w:bCs/>
              </w:rPr>
            </w:pPr>
            <w:r>
              <w:rPr>
                <w:b/>
                <w:bCs/>
              </w:rPr>
              <w:t>ENSEMBLE</w:t>
            </w:r>
          </w:p>
        </w:tc>
        <w:tc>
          <w:tcPr>
            <w:tcW w:w="731" w:type="pct"/>
            <w:vAlign w:val="center"/>
          </w:tcPr>
          <w:p w14:paraId="02732AF9" w14:textId="77777777" w:rsidR="00D66B26" w:rsidRPr="001A3609" w:rsidRDefault="00D66B26" w:rsidP="004826FF">
            <w:pPr>
              <w:pStyle w:val="Table"/>
              <w:keepNext/>
              <w:keepLines/>
            </w:pPr>
            <w:r>
              <w:t>M-TSC</w:t>
            </w:r>
          </w:p>
        </w:tc>
        <w:tc>
          <w:tcPr>
            <w:tcW w:w="734" w:type="pct"/>
            <w:vAlign w:val="center"/>
          </w:tcPr>
          <w:p w14:paraId="17444D5A" w14:textId="77777777" w:rsidR="00D66B26" w:rsidRPr="00D75BBC" w:rsidRDefault="00D66B26" w:rsidP="004826FF">
            <w:pPr>
              <w:pStyle w:val="Table"/>
              <w:keepNext/>
              <w:keepLines/>
              <w:jc w:val="center"/>
            </w:pPr>
            <w:r w:rsidRPr="001A3609">
              <w:t>0.995</w:t>
            </w:r>
          </w:p>
        </w:tc>
        <w:tc>
          <w:tcPr>
            <w:tcW w:w="734" w:type="pct"/>
            <w:shd w:val="clear" w:color="auto" w:fill="FFFFFF" w:themeFill="background1"/>
            <w:vAlign w:val="center"/>
          </w:tcPr>
          <w:p w14:paraId="325846B2" w14:textId="77777777" w:rsidR="00D66B26" w:rsidRPr="0018744C" w:rsidRDefault="00D66B26" w:rsidP="004826FF">
            <w:pPr>
              <w:pStyle w:val="Table"/>
              <w:keepNext/>
              <w:keepLines/>
              <w:jc w:val="center"/>
              <w:rPr>
                <w:b/>
                <w:bCs/>
              </w:rPr>
            </w:pPr>
            <w:r w:rsidRPr="0018744C">
              <w:rPr>
                <w:b/>
                <w:bCs/>
              </w:rPr>
              <w:t>0.9</w:t>
            </w:r>
            <w:r>
              <w:rPr>
                <w:b/>
                <w:bCs/>
              </w:rPr>
              <w:t>61</w:t>
            </w:r>
          </w:p>
        </w:tc>
        <w:tc>
          <w:tcPr>
            <w:tcW w:w="734" w:type="pct"/>
            <w:vAlign w:val="center"/>
          </w:tcPr>
          <w:p w14:paraId="7F9CF2B4" w14:textId="77777777" w:rsidR="00D66B26" w:rsidRPr="00D75BBC" w:rsidRDefault="00D66B26" w:rsidP="004826FF">
            <w:pPr>
              <w:pStyle w:val="Table"/>
              <w:keepNext/>
              <w:keepLines/>
              <w:jc w:val="center"/>
            </w:pPr>
            <w:r>
              <w:t>0.002</w:t>
            </w:r>
          </w:p>
        </w:tc>
        <w:tc>
          <w:tcPr>
            <w:tcW w:w="733" w:type="pct"/>
            <w:shd w:val="clear" w:color="auto" w:fill="D9D9D9" w:themeFill="background1" w:themeFillShade="D9"/>
            <w:vAlign w:val="center"/>
          </w:tcPr>
          <w:p w14:paraId="4317CDA4" w14:textId="77777777" w:rsidR="00D66B26" w:rsidRPr="00D75BBC" w:rsidRDefault="00D66B26" w:rsidP="004826FF">
            <w:pPr>
              <w:pStyle w:val="Table"/>
              <w:keepNext/>
              <w:keepLines/>
              <w:jc w:val="center"/>
            </w:pPr>
            <w:r>
              <w:t>0.958</w:t>
            </w:r>
          </w:p>
        </w:tc>
        <w:tc>
          <w:tcPr>
            <w:tcW w:w="471" w:type="pct"/>
            <w:shd w:val="clear" w:color="auto" w:fill="FFFFFF" w:themeFill="background1"/>
            <w:vAlign w:val="center"/>
          </w:tcPr>
          <w:p w14:paraId="0338D5F0" w14:textId="6B03E70A" w:rsidR="00D66B26" w:rsidRDefault="004237A6" w:rsidP="004826FF">
            <w:pPr>
              <w:pStyle w:val="Table"/>
              <w:keepNext/>
              <w:keepLines/>
              <w:jc w:val="center"/>
            </w:pPr>
            <w:r>
              <w:t>8</w:t>
            </w:r>
          </w:p>
        </w:tc>
      </w:tr>
      <w:tr w:rsidR="00D66B26" w14:paraId="16872AD1" w14:textId="77777777" w:rsidTr="004826FF">
        <w:trPr>
          <w:trHeight w:val="283"/>
        </w:trPr>
        <w:tc>
          <w:tcPr>
            <w:tcW w:w="862" w:type="pct"/>
            <w:vAlign w:val="center"/>
          </w:tcPr>
          <w:p w14:paraId="1BF075F2" w14:textId="77777777" w:rsidR="00D66B26" w:rsidRPr="006C706E" w:rsidRDefault="00D66B26" w:rsidP="004826FF">
            <w:pPr>
              <w:pStyle w:val="Table"/>
              <w:keepNext/>
              <w:keepLines/>
              <w:rPr>
                <w:b/>
                <w:bCs/>
              </w:rPr>
            </w:pPr>
            <w:r>
              <w:rPr>
                <w:b/>
                <w:bCs/>
              </w:rPr>
              <w:t>STSF</w:t>
            </w:r>
          </w:p>
        </w:tc>
        <w:tc>
          <w:tcPr>
            <w:tcW w:w="731" w:type="pct"/>
            <w:vAlign w:val="center"/>
          </w:tcPr>
          <w:p w14:paraId="72E97E15" w14:textId="77777777" w:rsidR="00D66B26" w:rsidRDefault="00D66B26" w:rsidP="004826FF">
            <w:pPr>
              <w:pStyle w:val="Table"/>
              <w:keepNext/>
              <w:keepLines/>
            </w:pPr>
            <w:r>
              <w:t>U-TSC</w:t>
            </w:r>
          </w:p>
        </w:tc>
        <w:tc>
          <w:tcPr>
            <w:tcW w:w="734" w:type="pct"/>
            <w:vAlign w:val="center"/>
          </w:tcPr>
          <w:p w14:paraId="0296DC2D" w14:textId="77777777" w:rsidR="00D66B26" w:rsidRPr="00D75BBC" w:rsidRDefault="00D66B26" w:rsidP="004826FF">
            <w:pPr>
              <w:pStyle w:val="Table"/>
              <w:keepNext/>
              <w:keepLines/>
              <w:jc w:val="center"/>
            </w:pPr>
            <w:r>
              <w:t>0.990</w:t>
            </w:r>
          </w:p>
        </w:tc>
        <w:tc>
          <w:tcPr>
            <w:tcW w:w="734" w:type="pct"/>
            <w:shd w:val="clear" w:color="auto" w:fill="FFFFFF" w:themeFill="background1"/>
            <w:vAlign w:val="center"/>
          </w:tcPr>
          <w:p w14:paraId="7089573A" w14:textId="77777777" w:rsidR="00D66B26" w:rsidRPr="0018744C" w:rsidRDefault="00D66B26" w:rsidP="004826FF">
            <w:pPr>
              <w:pStyle w:val="Table"/>
              <w:keepNext/>
              <w:keepLines/>
              <w:jc w:val="center"/>
              <w:rPr>
                <w:b/>
                <w:bCs/>
              </w:rPr>
            </w:pPr>
            <w:r w:rsidRPr="0018744C">
              <w:rPr>
                <w:b/>
                <w:bCs/>
              </w:rPr>
              <w:t>0.9</w:t>
            </w:r>
            <w:r>
              <w:rPr>
                <w:b/>
                <w:bCs/>
              </w:rPr>
              <w:t>31</w:t>
            </w:r>
          </w:p>
        </w:tc>
        <w:tc>
          <w:tcPr>
            <w:tcW w:w="734" w:type="pct"/>
            <w:vAlign w:val="center"/>
          </w:tcPr>
          <w:p w14:paraId="5FE444B5" w14:textId="77777777" w:rsidR="00D66B26" w:rsidRPr="00D75BBC" w:rsidRDefault="00D66B26" w:rsidP="004826FF">
            <w:pPr>
              <w:pStyle w:val="Table"/>
              <w:keepNext/>
              <w:keepLines/>
              <w:jc w:val="center"/>
            </w:pPr>
            <w:r>
              <w:t>0.004</w:t>
            </w:r>
          </w:p>
        </w:tc>
        <w:tc>
          <w:tcPr>
            <w:tcW w:w="733" w:type="pct"/>
            <w:shd w:val="clear" w:color="auto" w:fill="D9D9D9" w:themeFill="background1" w:themeFillShade="D9"/>
            <w:vAlign w:val="center"/>
          </w:tcPr>
          <w:p w14:paraId="532CAF3E" w14:textId="77777777" w:rsidR="00D66B26" w:rsidRPr="00D75BBC" w:rsidRDefault="00D66B26" w:rsidP="004826FF">
            <w:pPr>
              <w:pStyle w:val="Table"/>
              <w:keepNext/>
              <w:keepLines/>
              <w:jc w:val="center"/>
            </w:pPr>
            <w:r>
              <w:t>0.925</w:t>
            </w:r>
          </w:p>
        </w:tc>
        <w:tc>
          <w:tcPr>
            <w:tcW w:w="471" w:type="pct"/>
            <w:shd w:val="clear" w:color="auto" w:fill="FFFFFF" w:themeFill="background1"/>
            <w:vAlign w:val="center"/>
          </w:tcPr>
          <w:p w14:paraId="744BAF0B" w14:textId="77777777" w:rsidR="00D66B26" w:rsidRDefault="00D66B26" w:rsidP="004826FF">
            <w:pPr>
              <w:pStyle w:val="Table"/>
              <w:keepNext/>
              <w:keepLines/>
              <w:jc w:val="center"/>
            </w:pPr>
            <w:r>
              <w:t>1</w:t>
            </w:r>
          </w:p>
        </w:tc>
      </w:tr>
      <w:tr w:rsidR="00D66B26" w14:paraId="34BD8321" w14:textId="77777777" w:rsidTr="004826FF">
        <w:trPr>
          <w:trHeight w:val="283"/>
        </w:trPr>
        <w:tc>
          <w:tcPr>
            <w:tcW w:w="862" w:type="pct"/>
            <w:vAlign w:val="center"/>
          </w:tcPr>
          <w:p w14:paraId="5A82441A" w14:textId="77777777" w:rsidR="00D66B26" w:rsidRPr="006C706E" w:rsidRDefault="00D66B26" w:rsidP="004826FF">
            <w:pPr>
              <w:pStyle w:val="Table"/>
              <w:keepNext/>
              <w:keepLines/>
              <w:rPr>
                <w:b/>
                <w:bCs/>
              </w:rPr>
            </w:pPr>
            <w:r>
              <w:rPr>
                <w:b/>
                <w:bCs/>
              </w:rPr>
              <w:t>RIC</w:t>
            </w:r>
          </w:p>
        </w:tc>
        <w:tc>
          <w:tcPr>
            <w:tcW w:w="731" w:type="pct"/>
            <w:vAlign w:val="center"/>
          </w:tcPr>
          <w:p w14:paraId="527B91C8" w14:textId="77777777" w:rsidR="00D66B26" w:rsidRDefault="00D66B26" w:rsidP="004826FF">
            <w:pPr>
              <w:pStyle w:val="Table"/>
              <w:keepNext/>
              <w:keepLines/>
            </w:pPr>
            <w:r>
              <w:t>U-TSC</w:t>
            </w:r>
          </w:p>
        </w:tc>
        <w:tc>
          <w:tcPr>
            <w:tcW w:w="734" w:type="pct"/>
            <w:vAlign w:val="center"/>
          </w:tcPr>
          <w:p w14:paraId="6994748E" w14:textId="77777777" w:rsidR="00D66B26" w:rsidRPr="00D75BBC" w:rsidRDefault="00D66B26" w:rsidP="004826FF">
            <w:pPr>
              <w:pStyle w:val="Table"/>
              <w:keepNext/>
              <w:keepLines/>
              <w:jc w:val="center"/>
            </w:pPr>
            <w:r>
              <w:t>0.985</w:t>
            </w:r>
          </w:p>
        </w:tc>
        <w:tc>
          <w:tcPr>
            <w:tcW w:w="734" w:type="pct"/>
            <w:shd w:val="clear" w:color="auto" w:fill="FFFFFF" w:themeFill="background1"/>
            <w:vAlign w:val="center"/>
          </w:tcPr>
          <w:p w14:paraId="7F484FB0" w14:textId="77777777" w:rsidR="00D66B26" w:rsidRPr="0018744C" w:rsidRDefault="00D66B26" w:rsidP="004826FF">
            <w:pPr>
              <w:pStyle w:val="Table"/>
              <w:keepNext/>
              <w:keepLines/>
              <w:jc w:val="center"/>
              <w:rPr>
                <w:b/>
                <w:bCs/>
              </w:rPr>
            </w:pPr>
            <w:r w:rsidRPr="0018744C">
              <w:rPr>
                <w:b/>
                <w:bCs/>
              </w:rPr>
              <w:t>0.9</w:t>
            </w:r>
            <w:r>
              <w:rPr>
                <w:b/>
                <w:bCs/>
              </w:rPr>
              <w:t>27</w:t>
            </w:r>
          </w:p>
        </w:tc>
        <w:tc>
          <w:tcPr>
            <w:tcW w:w="734" w:type="pct"/>
            <w:vAlign w:val="center"/>
          </w:tcPr>
          <w:p w14:paraId="1426068E" w14:textId="77777777" w:rsidR="00D66B26" w:rsidRPr="00D75BBC" w:rsidRDefault="00D66B26" w:rsidP="004826FF">
            <w:pPr>
              <w:pStyle w:val="Table"/>
              <w:keepNext/>
              <w:keepLines/>
              <w:jc w:val="center"/>
            </w:pPr>
            <w:r>
              <w:t>0.006</w:t>
            </w:r>
          </w:p>
        </w:tc>
        <w:tc>
          <w:tcPr>
            <w:tcW w:w="733" w:type="pct"/>
            <w:shd w:val="clear" w:color="auto" w:fill="D9D9D9" w:themeFill="background1" w:themeFillShade="D9"/>
            <w:vAlign w:val="center"/>
          </w:tcPr>
          <w:p w14:paraId="11D6338E" w14:textId="77777777" w:rsidR="00D66B26" w:rsidRPr="00D75BBC" w:rsidRDefault="00D66B26" w:rsidP="004826FF">
            <w:pPr>
              <w:pStyle w:val="Table"/>
              <w:keepNext/>
              <w:keepLines/>
              <w:jc w:val="center"/>
            </w:pPr>
            <w:r>
              <w:t>0.920</w:t>
            </w:r>
          </w:p>
        </w:tc>
        <w:tc>
          <w:tcPr>
            <w:tcW w:w="471" w:type="pct"/>
            <w:shd w:val="clear" w:color="auto" w:fill="FFFFFF" w:themeFill="background1"/>
            <w:vAlign w:val="center"/>
          </w:tcPr>
          <w:p w14:paraId="61848A61" w14:textId="52605B24" w:rsidR="00D66B26" w:rsidRDefault="00A21F13" w:rsidP="004826FF">
            <w:pPr>
              <w:pStyle w:val="Table"/>
              <w:keepNext/>
              <w:keepLines/>
              <w:jc w:val="center"/>
            </w:pPr>
            <w:r>
              <w:t>6</w:t>
            </w:r>
          </w:p>
        </w:tc>
      </w:tr>
      <w:tr w:rsidR="00D66B26" w14:paraId="3808FF42" w14:textId="77777777" w:rsidTr="004826FF">
        <w:trPr>
          <w:trHeight w:val="283"/>
        </w:trPr>
        <w:tc>
          <w:tcPr>
            <w:tcW w:w="862" w:type="pct"/>
            <w:vAlign w:val="center"/>
          </w:tcPr>
          <w:p w14:paraId="655C654C" w14:textId="77777777" w:rsidR="00D66B26" w:rsidRPr="006C706E" w:rsidRDefault="00D66B26" w:rsidP="004826FF">
            <w:pPr>
              <w:pStyle w:val="Table"/>
              <w:keepNext/>
              <w:keepLines/>
              <w:rPr>
                <w:b/>
                <w:bCs/>
              </w:rPr>
            </w:pPr>
            <w:r>
              <w:rPr>
                <w:b/>
                <w:bCs/>
              </w:rPr>
              <w:t>WEASEL</w:t>
            </w:r>
          </w:p>
        </w:tc>
        <w:tc>
          <w:tcPr>
            <w:tcW w:w="731" w:type="pct"/>
            <w:vAlign w:val="center"/>
          </w:tcPr>
          <w:p w14:paraId="24A70C6C" w14:textId="77777777" w:rsidR="00D66B26" w:rsidRDefault="00D66B26" w:rsidP="004826FF">
            <w:pPr>
              <w:pStyle w:val="Table"/>
              <w:keepNext/>
              <w:keepLines/>
            </w:pPr>
            <w:r>
              <w:t>U-TSC</w:t>
            </w:r>
          </w:p>
        </w:tc>
        <w:tc>
          <w:tcPr>
            <w:tcW w:w="734" w:type="pct"/>
            <w:vAlign w:val="center"/>
          </w:tcPr>
          <w:p w14:paraId="37944FB8" w14:textId="77777777" w:rsidR="00D66B26" w:rsidRPr="00D75BBC" w:rsidRDefault="00D66B26" w:rsidP="004826FF">
            <w:pPr>
              <w:pStyle w:val="Table"/>
              <w:keepNext/>
              <w:keepLines/>
              <w:jc w:val="center"/>
            </w:pPr>
            <w:r>
              <w:t>0.981</w:t>
            </w:r>
          </w:p>
        </w:tc>
        <w:tc>
          <w:tcPr>
            <w:tcW w:w="734" w:type="pct"/>
            <w:shd w:val="clear" w:color="auto" w:fill="FFFFFF" w:themeFill="background1"/>
            <w:vAlign w:val="center"/>
          </w:tcPr>
          <w:p w14:paraId="4FC3206E" w14:textId="77777777" w:rsidR="00D66B26" w:rsidRPr="0018744C" w:rsidRDefault="00D66B26" w:rsidP="004826FF">
            <w:pPr>
              <w:pStyle w:val="Table"/>
              <w:keepNext/>
              <w:keepLines/>
              <w:jc w:val="center"/>
              <w:rPr>
                <w:b/>
                <w:bCs/>
              </w:rPr>
            </w:pPr>
            <w:r w:rsidRPr="0018744C">
              <w:rPr>
                <w:b/>
                <w:bCs/>
              </w:rPr>
              <w:t>0.9</w:t>
            </w:r>
            <w:r>
              <w:rPr>
                <w:b/>
                <w:bCs/>
              </w:rPr>
              <w:t>18</w:t>
            </w:r>
          </w:p>
        </w:tc>
        <w:tc>
          <w:tcPr>
            <w:tcW w:w="734" w:type="pct"/>
            <w:vAlign w:val="center"/>
          </w:tcPr>
          <w:p w14:paraId="0BC00CF5" w14:textId="77777777" w:rsidR="00D66B26" w:rsidRPr="00D75BBC" w:rsidRDefault="00D66B26" w:rsidP="004826FF">
            <w:pPr>
              <w:pStyle w:val="Table"/>
              <w:keepNext/>
              <w:keepLines/>
              <w:jc w:val="center"/>
            </w:pPr>
            <w:r>
              <w:t>0.000</w:t>
            </w:r>
          </w:p>
        </w:tc>
        <w:tc>
          <w:tcPr>
            <w:tcW w:w="733" w:type="pct"/>
            <w:shd w:val="clear" w:color="auto" w:fill="D9D9D9" w:themeFill="background1" w:themeFillShade="D9"/>
            <w:vAlign w:val="center"/>
          </w:tcPr>
          <w:p w14:paraId="61BDC32E" w14:textId="77777777" w:rsidR="00D66B26" w:rsidRPr="00D75BBC" w:rsidRDefault="00D66B26" w:rsidP="004826FF">
            <w:pPr>
              <w:pStyle w:val="Table"/>
              <w:keepNext/>
              <w:keepLines/>
              <w:jc w:val="center"/>
            </w:pPr>
            <w:r>
              <w:t>0.918</w:t>
            </w:r>
          </w:p>
        </w:tc>
        <w:tc>
          <w:tcPr>
            <w:tcW w:w="471" w:type="pct"/>
            <w:shd w:val="clear" w:color="auto" w:fill="FFFFFF" w:themeFill="background1"/>
            <w:vAlign w:val="center"/>
          </w:tcPr>
          <w:p w14:paraId="47F5B40C" w14:textId="0C1511E0" w:rsidR="00D66B26" w:rsidRDefault="00632895" w:rsidP="004826FF">
            <w:pPr>
              <w:pStyle w:val="Table"/>
              <w:keepNext/>
              <w:keepLines/>
              <w:jc w:val="center"/>
            </w:pPr>
            <w:r>
              <w:t>1</w:t>
            </w:r>
          </w:p>
        </w:tc>
      </w:tr>
      <w:tr w:rsidR="00D66B26" w14:paraId="201807E3" w14:textId="77777777" w:rsidTr="004826FF">
        <w:trPr>
          <w:trHeight w:val="283"/>
        </w:trPr>
        <w:tc>
          <w:tcPr>
            <w:tcW w:w="862" w:type="pct"/>
            <w:shd w:val="clear" w:color="auto" w:fill="F2F2F2" w:themeFill="background1" w:themeFillShade="F2"/>
            <w:vAlign w:val="center"/>
          </w:tcPr>
          <w:p w14:paraId="4C356B15" w14:textId="77777777" w:rsidR="00D66B26" w:rsidRPr="006C706E" w:rsidRDefault="00D66B26" w:rsidP="004826FF">
            <w:pPr>
              <w:pStyle w:val="Table"/>
              <w:keepNext/>
              <w:keepLines/>
              <w:rPr>
                <w:b/>
                <w:bCs/>
              </w:rPr>
            </w:pPr>
            <w:r>
              <w:rPr>
                <w:b/>
                <w:bCs/>
              </w:rPr>
              <w:t>GB</w:t>
            </w:r>
          </w:p>
        </w:tc>
        <w:tc>
          <w:tcPr>
            <w:tcW w:w="731" w:type="pct"/>
            <w:shd w:val="clear" w:color="auto" w:fill="F2F2F2" w:themeFill="background1" w:themeFillShade="F2"/>
            <w:vAlign w:val="center"/>
          </w:tcPr>
          <w:p w14:paraId="3859D1E1" w14:textId="77777777" w:rsidR="00D66B26" w:rsidRDefault="00D66B26" w:rsidP="004826FF">
            <w:pPr>
              <w:pStyle w:val="Table"/>
              <w:keepNext/>
              <w:keepLines/>
            </w:pPr>
            <w:r>
              <w:t>S-CML</w:t>
            </w:r>
          </w:p>
        </w:tc>
        <w:tc>
          <w:tcPr>
            <w:tcW w:w="734" w:type="pct"/>
            <w:shd w:val="clear" w:color="auto" w:fill="F2F2F2" w:themeFill="background1" w:themeFillShade="F2"/>
            <w:vAlign w:val="center"/>
          </w:tcPr>
          <w:p w14:paraId="68D588FD" w14:textId="77777777" w:rsidR="00D66B26" w:rsidRPr="00D75BBC" w:rsidRDefault="00D66B26" w:rsidP="004826FF">
            <w:pPr>
              <w:pStyle w:val="Table"/>
              <w:keepNext/>
              <w:keepLines/>
              <w:jc w:val="center"/>
            </w:pPr>
            <w:r>
              <w:t>-</w:t>
            </w:r>
          </w:p>
        </w:tc>
        <w:tc>
          <w:tcPr>
            <w:tcW w:w="734" w:type="pct"/>
            <w:shd w:val="clear" w:color="auto" w:fill="F2F2F2" w:themeFill="background1" w:themeFillShade="F2"/>
            <w:vAlign w:val="center"/>
          </w:tcPr>
          <w:p w14:paraId="62F55376" w14:textId="77777777" w:rsidR="00D66B26" w:rsidRPr="0018744C" w:rsidRDefault="00D66B26" w:rsidP="004826FF">
            <w:pPr>
              <w:pStyle w:val="Table"/>
              <w:keepNext/>
              <w:keepLines/>
              <w:jc w:val="center"/>
              <w:rPr>
                <w:b/>
                <w:bCs/>
              </w:rPr>
            </w:pPr>
            <w:r w:rsidRPr="0018744C">
              <w:rPr>
                <w:b/>
                <w:bCs/>
              </w:rPr>
              <w:t>0.</w:t>
            </w:r>
            <w:r>
              <w:rPr>
                <w:b/>
                <w:bCs/>
              </w:rPr>
              <w:t>918</w:t>
            </w:r>
          </w:p>
        </w:tc>
        <w:tc>
          <w:tcPr>
            <w:tcW w:w="734" w:type="pct"/>
            <w:shd w:val="clear" w:color="auto" w:fill="F2F2F2" w:themeFill="background1" w:themeFillShade="F2"/>
            <w:vAlign w:val="center"/>
          </w:tcPr>
          <w:p w14:paraId="788FB1E0" w14:textId="77777777" w:rsidR="00D66B26" w:rsidRPr="00D75BBC" w:rsidRDefault="00D66B26" w:rsidP="004826FF">
            <w:pPr>
              <w:pStyle w:val="Table"/>
              <w:keepNext/>
              <w:keepLines/>
              <w:jc w:val="center"/>
            </w:pPr>
            <w:r>
              <w:t>0.004</w:t>
            </w:r>
          </w:p>
        </w:tc>
        <w:tc>
          <w:tcPr>
            <w:tcW w:w="733" w:type="pct"/>
            <w:shd w:val="clear" w:color="auto" w:fill="D9D9D9" w:themeFill="background1" w:themeFillShade="D9"/>
            <w:vAlign w:val="center"/>
          </w:tcPr>
          <w:p w14:paraId="3BA7E0AD" w14:textId="77777777" w:rsidR="00D66B26" w:rsidRPr="00D75BBC" w:rsidRDefault="00D66B26" w:rsidP="004826FF">
            <w:pPr>
              <w:pStyle w:val="Table"/>
              <w:keepNext/>
              <w:keepLines/>
              <w:jc w:val="center"/>
            </w:pPr>
            <w:r>
              <w:t>0.918</w:t>
            </w:r>
          </w:p>
        </w:tc>
        <w:tc>
          <w:tcPr>
            <w:tcW w:w="471" w:type="pct"/>
            <w:shd w:val="clear" w:color="auto" w:fill="F2F2F2" w:themeFill="background1" w:themeFillShade="F2"/>
            <w:vAlign w:val="center"/>
          </w:tcPr>
          <w:p w14:paraId="326321E4" w14:textId="77777777" w:rsidR="00D66B26" w:rsidRDefault="00D66B26" w:rsidP="004826FF">
            <w:pPr>
              <w:pStyle w:val="Table"/>
              <w:keepNext/>
              <w:keepLines/>
              <w:jc w:val="center"/>
            </w:pPr>
            <w:r>
              <w:t>0</w:t>
            </w:r>
          </w:p>
        </w:tc>
      </w:tr>
      <w:tr w:rsidR="00D66B26" w14:paraId="0E1D9A31" w14:textId="77777777" w:rsidTr="004826FF">
        <w:trPr>
          <w:trHeight w:val="283"/>
        </w:trPr>
        <w:tc>
          <w:tcPr>
            <w:tcW w:w="862" w:type="pct"/>
            <w:shd w:val="clear" w:color="auto" w:fill="F2F2F2" w:themeFill="background1" w:themeFillShade="F2"/>
            <w:vAlign w:val="center"/>
          </w:tcPr>
          <w:p w14:paraId="54F3640F" w14:textId="77777777" w:rsidR="00D66B26" w:rsidRDefault="00D66B26" w:rsidP="004826FF">
            <w:pPr>
              <w:pStyle w:val="Table"/>
              <w:keepNext/>
              <w:keepLines/>
              <w:rPr>
                <w:b/>
                <w:bCs/>
              </w:rPr>
            </w:pPr>
            <w:r>
              <w:rPr>
                <w:b/>
                <w:bCs/>
              </w:rPr>
              <w:t>MLP</w:t>
            </w:r>
          </w:p>
        </w:tc>
        <w:tc>
          <w:tcPr>
            <w:tcW w:w="731" w:type="pct"/>
            <w:shd w:val="clear" w:color="auto" w:fill="F2F2F2" w:themeFill="background1" w:themeFillShade="F2"/>
            <w:vAlign w:val="center"/>
          </w:tcPr>
          <w:p w14:paraId="18527010" w14:textId="77777777" w:rsidR="00D66B26" w:rsidRDefault="00D66B26" w:rsidP="004826FF">
            <w:pPr>
              <w:pStyle w:val="Table"/>
              <w:keepNext/>
              <w:keepLines/>
            </w:pPr>
            <w:r>
              <w:t>NN</w:t>
            </w:r>
          </w:p>
        </w:tc>
        <w:tc>
          <w:tcPr>
            <w:tcW w:w="734" w:type="pct"/>
            <w:shd w:val="clear" w:color="auto" w:fill="F2F2F2" w:themeFill="background1" w:themeFillShade="F2"/>
            <w:vAlign w:val="center"/>
          </w:tcPr>
          <w:p w14:paraId="2DA1DCC5" w14:textId="77777777" w:rsidR="00D66B26" w:rsidRDefault="00D66B26" w:rsidP="004826FF">
            <w:pPr>
              <w:pStyle w:val="Table"/>
              <w:keepNext/>
              <w:keepLines/>
              <w:jc w:val="center"/>
            </w:pPr>
            <w:r>
              <w:t>-</w:t>
            </w:r>
          </w:p>
        </w:tc>
        <w:tc>
          <w:tcPr>
            <w:tcW w:w="734" w:type="pct"/>
            <w:shd w:val="clear" w:color="auto" w:fill="F2F2F2" w:themeFill="background1" w:themeFillShade="F2"/>
            <w:vAlign w:val="center"/>
          </w:tcPr>
          <w:p w14:paraId="359F4BEE" w14:textId="77777777" w:rsidR="00D66B26" w:rsidRPr="0018744C" w:rsidRDefault="00D66B26" w:rsidP="004826FF">
            <w:pPr>
              <w:pStyle w:val="Table"/>
              <w:keepNext/>
              <w:keepLines/>
              <w:jc w:val="center"/>
              <w:rPr>
                <w:b/>
                <w:bCs/>
              </w:rPr>
            </w:pPr>
            <w:r>
              <w:rPr>
                <w:b/>
                <w:bCs/>
              </w:rPr>
              <w:t>0.918</w:t>
            </w:r>
          </w:p>
        </w:tc>
        <w:tc>
          <w:tcPr>
            <w:tcW w:w="734" w:type="pct"/>
            <w:shd w:val="clear" w:color="auto" w:fill="F2F2F2" w:themeFill="background1" w:themeFillShade="F2"/>
            <w:vAlign w:val="center"/>
          </w:tcPr>
          <w:p w14:paraId="3B30C58C" w14:textId="77777777" w:rsidR="00D66B26" w:rsidRDefault="00D66B26" w:rsidP="004826FF">
            <w:pPr>
              <w:pStyle w:val="Table"/>
              <w:keepNext/>
              <w:keepLines/>
              <w:jc w:val="center"/>
            </w:pPr>
            <w:r>
              <w:t>0.000</w:t>
            </w:r>
          </w:p>
        </w:tc>
        <w:tc>
          <w:tcPr>
            <w:tcW w:w="733" w:type="pct"/>
            <w:shd w:val="clear" w:color="auto" w:fill="D9D9D9" w:themeFill="background1" w:themeFillShade="D9"/>
            <w:vAlign w:val="center"/>
          </w:tcPr>
          <w:p w14:paraId="59176EC3" w14:textId="77777777" w:rsidR="00D66B26" w:rsidRDefault="00D66B26" w:rsidP="004826FF">
            <w:pPr>
              <w:pStyle w:val="Table"/>
              <w:keepNext/>
              <w:keepLines/>
              <w:jc w:val="center"/>
            </w:pPr>
            <w:r>
              <w:t>0.912</w:t>
            </w:r>
          </w:p>
        </w:tc>
        <w:tc>
          <w:tcPr>
            <w:tcW w:w="471" w:type="pct"/>
            <w:shd w:val="clear" w:color="auto" w:fill="F2F2F2" w:themeFill="background1" w:themeFillShade="F2"/>
            <w:vAlign w:val="center"/>
          </w:tcPr>
          <w:p w14:paraId="7301260C" w14:textId="77777777" w:rsidR="00D66B26" w:rsidRDefault="00D66B26" w:rsidP="004826FF">
            <w:pPr>
              <w:pStyle w:val="Table"/>
              <w:keepNext/>
              <w:keepLines/>
              <w:jc w:val="center"/>
            </w:pPr>
            <w:r>
              <w:t>0</w:t>
            </w:r>
          </w:p>
        </w:tc>
      </w:tr>
      <w:tr w:rsidR="00D66B26" w14:paraId="11771597" w14:textId="77777777" w:rsidTr="004826FF">
        <w:trPr>
          <w:trHeight w:val="283"/>
        </w:trPr>
        <w:tc>
          <w:tcPr>
            <w:tcW w:w="862" w:type="pct"/>
            <w:vAlign w:val="center"/>
          </w:tcPr>
          <w:p w14:paraId="20B0F8C8" w14:textId="77777777" w:rsidR="00D66B26" w:rsidRPr="006C706E" w:rsidRDefault="00D66B26" w:rsidP="004826FF">
            <w:pPr>
              <w:pStyle w:val="Table"/>
              <w:keepNext/>
              <w:keepLines/>
              <w:rPr>
                <w:b/>
                <w:bCs/>
              </w:rPr>
            </w:pPr>
            <w:r>
              <w:rPr>
                <w:b/>
                <w:bCs/>
              </w:rPr>
              <w:t>RISE</w:t>
            </w:r>
          </w:p>
        </w:tc>
        <w:tc>
          <w:tcPr>
            <w:tcW w:w="731" w:type="pct"/>
            <w:vAlign w:val="center"/>
          </w:tcPr>
          <w:p w14:paraId="4044E63A" w14:textId="77777777" w:rsidR="00D66B26" w:rsidRPr="00D75BBC" w:rsidRDefault="00D66B26" w:rsidP="004826FF">
            <w:pPr>
              <w:pStyle w:val="Table"/>
              <w:keepNext/>
              <w:keepLines/>
            </w:pPr>
            <w:r>
              <w:t>U-TSC</w:t>
            </w:r>
          </w:p>
        </w:tc>
        <w:tc>
          <w:tcPr>
            <w:tcW w:w="734" w:type="pct"/>
            <w:vAlign w:val="center"/>
          </w:tcPr>
          <w:p w14:paraId="2E41032E" w14:textId="77777777" w:rsidR="00D66B26" w:rsidRPr="00D75BBC" w:rsidRDefault="00D66B26" w:rsidP="004826FF">
            <w:pPr>
              <w:pStyle w:val="Table"/>
              <w:keepNext/>
              <w:keepLines/>
              <w:jc w:val="center"/>
            </w:pPr>
            <w:r>
              <w:t>0.980</w:t>
            </w:r>
          </w:p>
        </w:tc>
        <w:tc>
          <w:tcPr>
            <w:tcW w:w="734" w:type="pct"/>
            <w:shd w:val="clear" w:color="auto" w:fill="FFFFFF" w:themeFill="background1"/>
            <w:vAlign w:val="center"/>
          </w:tcPr>
          <w:p w14:paraId="0F23D9D3" w14:textId="77777777" w:rsidR="00D66B26" w:rsidRPr="0018744C" w:rsidRDefault="00D66B26" w:rsidP="004826FF">
            <w:pPr>
              <w:pStyle w:val="Table"/>
              <w:keepNext/>
              <w:keepLines/>
              <w:jc w:val="center"/>
              <w:rPr>
                <w:b/>
                <w:bCs/>
              </w:rPr>
            </w:pPr>
            <w:r w:rsidRPr="0018744C">
              <w:rPr>
                <w:b/>
                <w:bCs/>
              </w:rPr>
              <w:t>0.</w:t>
            </w:r>
            <w:r>
              <w:rPr>
                <w:b/>
                <w:bCs/>
              </w:rPr>
              <w:t>905</w:t>
            </w:r>
          </w:p>
        </w:tc>
        <w:tc>
          <w:tcPr>
            <w:tcW w:w="734" w:type="pct"/>
            <w:vAlign w:val="center"/>
          </w:tcPr>
          <w:p w14:paraId="6D682C85" w14:textId="77777777" w:rsidR="00D66B26" w:rsidRPr="00D75BBC" w:rsidRDefault="00D66B26" w:rsidP="004826FF">
            <w:pPr>
              <w:pStyle w:val="Table"/>
              <w:keepNext/>
              <w:keepLines/>
              <w:jc w:val="center"/>
            </w:pPr>
            <w:r>
              <w:t>0.002</w:t>
            </w:r>
          </w:p>
        </w:tc>
        <w:tc>
          <w:tcPr>
            <w:tcW w:w="733" w:type="pct"/>
            <w:shd w:val="clear" w:color="auto" w:fill="D9D9D9" w:themeFill="background1" w:themeFillShade="D9"/>
            <w:vAlign w:val="center"/>
          </w:tcPr>
          <w:p w14:paraId="5080E559" w14:textId="77777777" w:rsidR="00D66B26" w:rsidRPr="00D75BBC" w:rsidRDefault="00D66B26" w:rsidP="004826FF">
            <w:pPr>
              <w:pStyle w:val="Table"/>
              <w:keepNext/>
              <w:keepLines/>
              <w:jc w:val="center"/>
            </w:pPr>
            <w:r>
              <w:t>0.902</w:t>
            </w:r>
          </w:p>
        </w:tc>
        <w:tc>
          <w:tcPr>
            <w:tcW w:w="471" w:type="pct"/>
            <w:shd w:val="clear" w:color="auto" w:fill="FFFFFF" w:themeFill="background1"/>
            <w:vAlign w:val="center"/>
          </w:tcPr>
          <w:p w14:paraId="7BEB6B0F" w14:textId="77777777" w:rsidR="00D66B26" w:rsidRDefault="00D66B26" w:rsidP="004826FF">
            <w:pPr>
              <w:pStyle w:val="Table"/>
              <w:keepNext/>
              <w:keepLines/>
              <w:jc w:val="center"/>
            </w:pPr>
            <w:r>
              <w:t>2</w:t>
            </w:r>
          </w:p>
        </w:tc>
      </w:tr>
      <w:tr w:rsidR="00D66B26" w14:paraId="5853D6B1" w14:textId="77777777" w:rsidTr="004826FF">
        <w:trPr>
          <w:trHeight w:val="283"/>
        </w:trPr>
        <w:tc>
          <w:tcPr>
            <w:tcW w:w="862" w:type="pct"/>
            <w:shd w:val="clear" w:color="auto" w:fill="F2F2F2" w:themeFill="background1" w:themeFillShade="F2"/>
            <w:vAlign w:val="center"/>
          </w:tcPr>
          <w:p w14:paraId="2083EE24" w14:textId="77777777" w:rsidR="00D66B26" w:rsidRPr="006C706E" w:rsidRDefault="00D66B26" w:rsidP="004826FF">
            <w:pPr>
              <w:pStyle w:val="Table"/>
              <w:keepNext/>
              <w:keepLines/>
              <w:rPr>
                <w:b/>
                <w:bCs/>
              </w:rPr>
            </w:pPr>
            <w:r>
              <w:rPr>
                <w:b/>
                <w:bCs/>
              </w:rPr>
              <w:t>RF</w:t>
            </w:r>
          </w:p>
        </w:tc>
        <w:tc>
          <w:tcPr>
            <w:tcW w:w="731" w:type="pct"/>
            <w:shd w:val="clear" w:color="auto" w:fill="F2F2F2" w:themeFill="background1" w:themeFillShade="F2"/>
            <w:vAlign w:val="center"/>
          </w:tcPr>
          <w:p w14:paraId="00539BF8" w14:textId="77777777" w:rsidR="00D66B26" w:rsidRDefault="00D66B26" w:rsidP="004826FF">
            <w:pPr>
              <w:pStyle w:val="Table"/>
              <w:keepNext/>
              <w:keepLines/>
            </w:pPr>
            <w:r>
              <w:t>S-CML</w:t>
            </w:r>
          </w:p>
        </w:tc>
        <w:tc>
          <w:tcPr>
            <w:tcW w:w="734" w:type="pct"/>
            <w:shd w:val="clear" w:color="auto" w:fill="F2F2F2" w:themeFill="background1" w:themeFillShade="F2"/>
            <w:vAlign w:val="center"/>
          </w:tcPr>
          <w:p w14:paraId="2293381C" w14:textId="77777777" w:rsidR="00D66B26" w:rsidRPr="00D75BBC" w:rsidRDefault="00D66B26" w:rsidP="004826FF">
            <w:pPr>
              <w:pStyle w:val="Table"/>
              <w:keepNext/>
              <w:keepLines/>
              <w:jc w:val="center"/>
            </w:pPr>
            <w:r>
              <w:t>0.980</w:t>
            </w:r>
          </w:p>
        </w:tc>
        <w:tc>
          <w:tcPr>
            <w:tcW w:w="734" w:type="pct"/>
            <w:shd w:val="clear" w:color="auto" w:fill="F2F2F2" w:themeFill="background1" w:themeFillShade="F2"/>
            <w:vAlign w:val="center"/>
          </w:tcPr>
          <w:p w14:paraId="04DC5ACD" w14:textId="77777777" w:rsidR="00D66B26" w:rsidRPr="0018744C" w:rsidRDefault="00D66B26" w:rsidP="004826FF">
            <w:pPr>
              <w:pStyle w:val="Table"/>
              <w:keepNext/>
              <w:keepLines/>
              <w:jc w:val="center"/>
              <w:rPr>
                <w:b/>
                <w:bCs/>
              </w:rPr>
            </w:pPr>
            <w:r w:rsidRPr="0018744C">
              <w:rPr>
                <w:b/>
                <w:bCs/>
              </w:rPr>
              <w:t>0.</w:t>
            </w:r>
            <w:r>
              <w:rPr>
                <w:b/>
                <w:bCs/>
              </w:rPr>
              <w:t>905</w:t>
            </w:r>
          </w:p>
        </w:tc>
        <w:tc>
          <w:tcPr>
            <w:tcW w:w="734" w:type="pct"/>
            <w:shd w:val="clear" w:color="auto" w:fill="F2F2F2" w:themeFill="background1" w:themeFillShade="F2"/>
            <w:vAlign w:val="center"/>
          </w:tcPr>
          <w:p w14:paraId="1494170F" w14:textId="77777777" w:rsidR="00D66B26" w:rsidRPr="00D75BBC" w:rsidRDefault="00D66B26" w:rsidP="004826FF">
            <w:pPr>
              <w:pStyle w:val="Table"/>
              <w:keepNext/>
              <w:keepLines/>
              <w:jc w:val="center"/>
            </w:pPr>
            <w:r>
              <w:t>0.004</w:t>
            </w:r>
          </w:p>
        </w:tc>
        <w:tc>
          <w:tcPr>
            <w:tcW w:w="733" w:type="pct"/>
            <w:shd w:val="clear" w:color="auto" w:fill="D9D9D9" w:themeFill="background1" w:themeFillShade="D9"/>
            <w:vAlign w:val="center"/>
          </w:tcPr>
          <w:p w14:paraId="104550DA" w14:textId="77777777" w:rsidR="00D66B26" w:rsidRPr="00D75BBC" w:rsidRDefault="00D66B26" w:rsidP="004826FF">
            <w:pPr>
              <w:pStyle w:val="Table"/>
              <w:keepNext/>
              <w:keepLines/>
              <w:jc w:val="center"/>
            </w:pPr>
            <w:r>
              <w:t>0.902</w:t>
            </w:r>
          </w:p>
        </w:tc>
        <w:tc>
          <w:tcPr>
            <w:tcW w:w="471" w:type="pct"/>
            <w:shd w:val="clear" w:color="auto" w:fill="F2F2F2" w:themeFill="background1" w:themeFillShade="F2"/>
            <w:vAlign w:val="center"/>
          </w:tcPr>
          <w:p w14:paraId="4E3B69BA" w14:textId="77777777" w:rsidR="00D66B26" w:rsidRDefault="00D66B26" w:rsidP="004826FF">
            <w:pPr>
              <w:pStyle w:val="Table"/>
              <w:keepNext/>
              <w:keepLines/>
              <w:jc w:val="center"/>
            </w:pPr>
            <w:r>
              <w:t>0</w:t>
            </w:r>
          </w:p>
        </w:tc>
      </w:tr>
      <w:tr w:rsidR="00D66B26" w14:paraId="7A988705" w14:textId="77777777" w:rsidTr="004826FF">
        <w:trPr>
          <w:trHeight w:val="283"/>
        </w:trPr>
        <w:tc>
          <w:tcPr>
            <w:tcW w:w="862" w:type="pct"/>
            <w:vAlign w:val="center"/>
          </w:tcPr>
          <w:p w14:paraId="23602124" w14:textId="77777777" w:rsidR="00D66B26" w:rsidRDefault="00D66B26" w:rsidP="004826FF">
            <w:pPr>
              <w:pStyle w:val="Table"/>
              <w:keepNext/>
              <w:keepLines/>
              <w:rPr>
                <w:b/>
                <w:bCs/>
              </w:rPr>
            </w:pPr>
            <w:r>
              <w:rPr>
                <w:b/>
                <w:bCs/>
              </w:rPr>
              <w:t>TSF</w:t>
            </w:r>
          </w:p>
        </w:tc>
        <w:tc>
          <w:tcPr>
            <w:tcW w:w="731" w:type="pct"/>
            <w:vAlign w:val="center"/>
          </w:tcPr>
          <w:p w14:paraId="39E41794" w14:textId="7A7549C6" w:rsidR="00D66B26" w:rsidRDefault="00D66B26" w:rsidP="004826FF">
            <w:pPr>
              <w:pStyle w:val="Table"/>
              <w:keepNext/>
              <w:keepLines/>
            </w:pPr>
            <w:r>
              <w:t>U-TS</w:t>
            </w:r>
            <w:r w:rsidR="0044053B">
              <w:t>C</w:t>
            </w:r>
          </w:p>
        </w:tc>
        <w:tc>
          <w:tcPr>
            <w:tcW w:w="734" w:type="pct"/>
            <w:vAlign w:val="center"/>
          </w:tcPr>
          <w:p w14:paraId="7E6956C3" w14:textId="77777777" w:rsidR="00D66B26" w:rsidRDefault="00D66B26" w:rsidP="004826FF">
            <w:pPr>
              <w:pStyle w:val="Table"/>
              <w:keepNext/>
              <w:keepLines/>
              <w:jc w:val="center"/>
            </w:pPr>
            <w:r>
              <w:t>0.979</w:t>
            </w:r>
          </w:p>
        </w:tc>
        <w:tc>
          <w:tcPr>
            <w:tcW w:w="734" w:type="pct"/>
            <w:shd w:val="clear" w:color="auto" w:fill="FFFFFF" w:themeFill="background1"/>
            <w:vAlign w:val="center"/>
          </w:tcPr>
          <w:p w14:paraId="2A327A6A" w14:textId="77777777" w:rsidR="00D66B26" w:rsidRPr="0018744C" w:rsidRDefault="00D66B26" w:rsidP="004826FF">
            <w:pPr>
              <w:pStyle w:val="Table"/>
              <w:keepNext/>
              <w:keepLines/>
              <w:jc w:val="center"/>
              <w:rPr>
                <w:b/>
                <w:bCs/>
              </w:rPr>
            </w:pPr>
            <w:r>
              <w:rPr>
                <w:b/>
                <w:bCs/>
              </w:rPr>
              <w:t>0.901</w:t>
            </w:r>
          </w:p>
        </w:tc>
        <w:tc>
          <w:tcPr>
            <w:tcW w:w="734" w:type="pct"/>
            <w:vAlign w:val="center"/>
          </w:tcPr>
          <w:p w14:paraId="6D8F0CD9" w14:textId="77777777" w:rsidR="00D66B26" w:rsidRDefault="00D66B26" w:rsidP="004826FF">
            <w:pPr>
              <w:pStyle w:val="Table"/>
              <w:keepNext/>
              <w:keepLines/>
              <w:jc w:val="center"/>
            </w:pPr>
            <w:r>
              <w:t>0.002</w:t>
            </w:r>
          </w:p>
        </w:tc>
        <w:tc>
          <w:tcPr>
            <w:tcW w:w="733" w:type="pct"/>
            <w:shd w:val="clear" w:color="auto" w:fill="D9D9D9" w:themeFill="background1" w:themeFillShade="D9"/>
            <w:vAlign w:val="center"/>
          </w:tcPr>
          <w:p w14:paraId="23ECC098" w14:textId="77777777" w:rsidR="00D66B26" w:rsidRDefault="00D66B26" w:rsidP="004826FF">
            <w:pPr>
              <w:pStyle w:val="Table"/>
              <w:keepNext/>
              <w:keepLines/>
              <w:jc w:val="center"/>
            </w:pPr>
            <w:r>
              <w:t>0.899</w:t>
            </w:r>
          </w:p>
        </w:tc>
        <w:tc>
          <w:tcPr>
            <w:tcW w:w="471" w:type="pct"/>
            <w:shd w:val="clear" w:color="auto" w:fill="FFFFFF" w:themeFill="background1"/>
            <w:vAlign w:val="center"/>
          </w:tcPr>
          <w:p w14:paraId="4CA54017" w14:textId="4838F476" w:rsidR="00D66B26" w:rsidRDefault="00C5134F" w:rsidP="004826FF">
            <w:pPr>
              <w:pStyle w:val="Table"/>
              <w:keepNext/>
              <w:keepLines/>
              <w:jc w:val="center"/>
            </w:pPr>
            <w:r>
              <w:t>0.2</w:t>
            </w:r>
          </w:p>
        </w:tc>
      </w:tr>
      <w:tr w:rsidR="00D66B26" w14:paraId="73B1EFF9" w14:textId="77777777" w:rsidTr="004826FF">
        <w:trPr>
          <w:trHeight w:val="283"/>
        </w:trPr>
        <w:tc>
          <w:tcPr>
            <w:tcW w:w="862" w:type="pct"/>
            <w:vAlign w:val="center"/>
          </w:tcPr>
          <w:p w14:paraId="4880D4C2" w14:textId="77777777" w:rsidR="00D66B26" w:rsidRDefault="00D66B26" w:rsidP="004826FF">
            <w:pPr>
              <w:pStyle w:val="Table"/>
              <w:keepNext/>
              <w:keepLines/>
              <w:rPr>
                <w:b/>
                <w:bCs/>
              </w:rPr>
            </w:pPr>
            <w:r>
              <w:rPr>
                <w:b/>
                <w:bCs/>
              </w:rPr>
              <w:t>STC</w:t>
            </w:r>
          </w:p>
        </w:tc>
        <w:tc>
          <w:tcPr>
            <w:tcW w:w="731" w:type="pct"/>
            <w:vAlign w:val="center"/>
          </w:tcPr>
          <w:p w14:paraId="116EFFC1" w14:textId="009C3D20" w:rsidR="00D66B26" w:rsidRDefault="00D66B26" w:rsidP="004826FF">
            <w:pPr>
              <w:pStyle w:val="Table"/>
              <w:keepNext/>
              <w:keepLines/>
            </w:pPr>
            <w:r>
              <w:t>U-TS</w:t>
            </w:r>
            <w:r w:rsidR="0044053B">
              <w:t>C</w:t>
            </w:r>
          </w:p>
        </w:tc>
        <w:tc>
          <w:tcPr>
            <w:tcW w:w="734" w:type="pct"/>
            <w:vAlign w:val="center"/>
          </w:tcPr>
          <w:p w14:paraId="6A564A74" w14:textId="77777777" w:rsidR="00D66B26" w:rsidRDefault="00D66B26" w:rsidP="004826FF">
            <w:pPr>
              <w:pStyle w:val="Table"/>
              <w:keepNext/>
              <w:keepLines/>
              <w:jc w:val="center"/>
            </w:pPr>
            <w:r>
              <w:t>0.973</w:t>
            </w:r>
          </w:p>
        </w:tc>
        <w:tc>
          <w:tcPr>
            <w:tcW w:w="734" w:type="pct"/>
            <w:shd w:val="clear" w:color="auto" w:fill="FFFFFF" w:themeFill="background1"/>
            <w:vAlign w:val="center"/>
          </w:tcPr>
          <w:p w14:paraId="0B733EF4" w14:textId="77777777" w:rsidR="00D66B26" w:rsidRPr="0018744C" w:rsidRDefault="00D66B26" w:rsidP="004826FF">
            <w:pPr>
              <w:pStyle w:val="Table"/>
              <w:keepNext/>
              <w:keepLines/>
              <w:jc w:val="center"/>
              <w:rPr>
                <w:b/>
                <w:bCs/>
              </w:rPr>
            </w:pPr>
            <w:r>
              <w:rPr>
                <w:b/>
                <w:bCs/>
              </w:rPr>
              <w:t>0.897</w:t>
            </w:r>
          </w:p>
        </w:tc>
        <w:tc>
          <w:tcPr>
            <w:tcW w:w="734" w:type="pct"/>
            <w:vAlign w:val="center"/>
          </w:tcPr>
          <w:p w14:paraId="5F42BEF3" w14:textId="77777777" w:rsidR="00D66B26" w:rsidRDefault="00D66B26" w:rsidP="004826FF">
            <w:pPr>
              <w:pStyle w:val="Table"/>
              <w:keepNext/>
              <w:keepLines/>
              <w:jc w:val="center"/>
            </w:pPr>
            <w:r>
              <w:t>0.004</w:t>
            </w:r>
          </w:p>
        </w:tc>
        <w:tc>
          <w:tcPr>
            <w:tcW w:w="733" w:type="pct"/>
            <w:shd w:val="clear" w:color="auto" w:fill="D9D9D9" w:themeFill="background1" w:themeFillShade="D9"/>
            <w:vAlign w:val="center"/>
          </w:tcPr>
          <w:p w14:paraId="1EA465D8" w14:textId="77777777" w:rsidR="00D66B26" w:rsidRDefault="00D66B26" w:rsidP="004826FF">
            <w:pPr>
              <w:pStyle w:val="Table"/>
              <w:keepNext/>
              <w:keepLines/>
              <w:jc w:val="center"/>
            </w:pPr>
            <w:r>
              <w:t>0.892</w:t>
            </w:r>
          </w:p>
        </w:tc>
        <w:tc>
          <w:tcPr>
            <w:tcW w:w="471" w:type="pct"/>
            <w:shd w:val="clear" w:color="auto" w:fill="FFFFFF" w:themeFill="background1"/>
            <w:vAlign w:val="center"/>
          </w:tcPr>
          <w:p w14:paraId="23E3C2B9" w14:textId="507767C3" w:rsidR="00D66B26" w:rsidRDefault="00B52BB9" w:rsidP="004826FF">
            <w:pPr>
              <w:pStyle w:val="Table"/>
              <w:keepNext/>
              <w:keepLines/>
              <w:jc w:val="center"/>
            </w:pPr>
            <w:r>
              <w:t>10&lt;</w:t>
            </w:r>
          </w:p>
        </w:tc>
      </w:tr>
      <w:tr w:rsidR="00D66B26" w14:paraId="7FD4DE54" w14:textId="77777777" w:rsidTr="004826FF">
        <w:trPr>
          <w:trHeight w:val="283"/>
        </w:trPr>
        <w:tc>
          <w:tcPr>
            <w:tcW w:w="862" w:type="pct"/>
            <w:vAlign w:val="center"/>
          </w:tcPr>
          <w:p w14:paraId="0C500937" w14:textId="77777777" w:rsidR="00D66B26" w:rsidRDefault="00D66B26" w:rsidP="004826FF">
            <w:pPr>
              <w:pStyle w:val="Table"/>
              <w:keepNext/>
              <w:keepLines/>
              <w:rPr>
                <w:b/>
                <w:bCs/>
              </w:rPr>
            </w:pPr>
            <w:r>
              <w:rPr>
                <w:b/>
                <w:bCs/>
              </w:rPr>
              <w:t>CTSF</w:t>
            </w:r>
          </w:p>
        </w:tc>
        <w:tc>
          <w:tcPr>
            <w:tcW w:w="731" w:type="pct"/>
            <w:vAlign w:val="center"/>
          </w:tcPr>
          <w:p w14:paraId="757E29DE" w14:textId="04E1A269" w:rsidR="00D66B26" w:rsidRDefault="00D66B26" w:rsidP="004826FF">
            <w:pPr>
              <w:pStyle w:val="Table"/>
              <w:keepNext/>
              <w:keepLines/>
            </w:pPr>
            <w:r>
              <w:t>U-TS</w:t>
            </w:r>
            <w:r w:rsidR="0044053B">
              <w:t>C</w:t>
            </w:r>
          </w:p>
        </w:tc>
        <w:tc>
          <w:tcPr>
            <w:tcW w:w="734" w:type="pct"/>
            <w:vAlign w:val="center"/>
          </w:tcPr>
          <w:p w14:paraId="04190DE8" w14:textId="77777777" w:rsidR="00D66B26" w:rsidRDefault="00D66B26" w:rsidP="004826FF">
            <w:pPr>
              <w:pStyle w:val="Table"/>
              <w:keepNext/>
              <w:keepLines/>
              <w:jc w:val="center"/>
            </w:pPr>
            <w:r>
              <w:t>0.978</w:t>
            </w:r>
          </w:p>
        </w:tc>
        <w:tc>
          <w:tcPr>
            <w:tcW w:w="734" w:type="pct"/>
            <w:shd w:val="clear" w:color="auto" w:fill="FFFFFF" w:themeFill="background1"/>
            <w:vAlign w:val="center"/>
          </w:tcPr>
          <w:p w14:paraId="50373241" w14:textId="77777777" w:rsidR="00D66B26" w:rsidRPr="0018744C" w:rsidRDefault="00D66B26" w:rsidP="004826FF">
            <w:pPr>
              <w:pStyle w:val="Table"/>
              <w:keepNext/>
              <w:keepLines/>
              <w:jc w:val="center"/>
              <w:rPr>
                <w:b/>
                <w:bCs/>
              </w:rPr>
            </w:pPr>
            <w:r>
              <w:rPr>
                <w:b/>
                <w:bCs/>
              </w:rPr>
              <w:t>0.892</w:t>
            </w:r>
          </w:p>
        </w:tc>
        <w:tc>
          <w:tcPr>
            <w:tcW w:w="734" w:type="pct"/>
            <w:vAlign w:val="center"/>
          </w:tcPr>
          <w:p w14:paraId="708FD18F" w14:textId="77777777" w:rsidR="00D66B26" w:rsidRDefault="00D66B26" w:rsidP="004826FF">
            <w:pPr>
              <w:pStyle w:val="Table"/>
              <w:keepNext/>
              <w:keepLines/>
              <w:jc w:val="center"/>
            </w:pPr>
            <w:r>
              <w:t>0.002</w:t>
            </w:r>
          </w:p>
        </w:tc>
        <w:tc>
          <w:tcPr>
            <w:tcW w:w="733" w:type="pct"/>
            <w:shd w:val="clear" w:color="auto" w:fill="D9D9D9" w:themeFill="background1" w:themeFillShade="D9"/>
            <w:vAlign w:val="center"/>
          </w:tcPr>
          <w:p w14:paraId="58675502" w14:textId="77777777" w:rsidR="00D66B26" w:rsidRDefault="00D66B26" w:rsidP="004826FF">
            <w:pPr>
              <w:pStyle w:val="Table"/>
              <w:keepNext/>
              <w:keepLines/>
              <w:jc w:val="center"/>
            </w:pPr>
            <w:r>
              <w:t>0.889</w:t>
            </w:r>
          </w:p>
        </w:tc>
        <w:tc>
          <w:tcPr>
            <w:tcW w:w="471" w:type="pct"/>
            <w:shd w:val="clear" w:color="auto" w:fill="FFFFFF" w:themeFill="background1"/>
            <w:vAlign w:val="center"/>
          </w:tcPr>
          <w:p w14:paraId="0F350386" w14:textId="794A16C7" w:rsidR="00D66B26" w:rsidRDefault="00D66B26" w:rsidP="004826FF">
            <w:pPr>
              <w:pStyle w:val="Table"/>
              <w:keepNext/>
              <w:keepLines/>
              <w:jc w:val="center"/>
            </w:pPr>
            <w:r>
              <w:t>10</w:t>
            </w:r>
            <w:r w:rsidR="007F7D21">
              <w:t>&lt;</w:t>
            </w:r>
          </w:p>
        </w:tc>
      </w:tr>
      <w:tr w:rsidR="00D66B26" w14:paraId="4CEB892C" w14:textId="77777777" w:rsidTr="004826FF">
        <w:trPr>
          <w:trHeight w:val="283"/>
        </w:trPr>
        <w:tc>
          <w:tcPr>
            <w:tcW w:w="862" w:type="pct"/>
            <w:shd w:val="clear" w:color="auto" w:fill="F2F2F2" w:themeFill="background1" w:themeFillShade="F2"/>
            <w:vAlign w:val="center"/>
          </w:tcPr>
          <w:p w14:paraId="246234A1" w14:textId="77777777" w:rsidR="00D66B26" w:rsidRDefault="00D66B26" w:rsidP="004826FF">
            <w:pPr>
              <w:pStyle w:val="Table"/>
              <w:keepNext/>
              <w:keepLines/>
              <w:rPr>
                <w:b/>
                <w:bCs/>
              </w:rPr>
            </w:pPr>
            <w:r>
              <w:rPr>
                <w:b/>
                <w:bCs/>
              </w:rPr>
              <w:t>SVM</w:t>
            </w:r>
          </w:p>
        </w:tc>
        <w:tc>
          <w:tcPr>
            <w:tcW w:w="731" w:type="pct"/>
            <w:shd w:val="clear" w:color="auto" w:fill="F2F2F2" w:themeFill="background1" w:themeFillShade="F2"/>
            <w:vAlign w:val="center"/>
          </w:tcPr>
          <w:p w14:paraId="6689BE8E" w14:textId="77777777" w:rsidR="00D66B26" w:rsidRDefault="00D66B26" w:rsidP="004826FF">
            <w:pPr>
              <w:pStyle w:val="Table"/>
              <w:keepNext/>
              <w:keepLines/>
            </w:pPr>
            <w:r>
              <w:t>S-CML</w:t>
            </w:r>
          </w:p>
        </w:tc>
        <w:tc>
          <w:tcPr>
            <w:tcW w:w="734" w:type="pct"/>
            <w:shd w:val="clear" w:color="auto" w:fill="F2F2F2" w:themeFill="background1" w:themeFillShade="F2"/>
            <w:vAlign w:val="center"/>
          </w:tcPr>
          <w:p w14:paraId="4D604505" w14:textId="77777777" w:rsidR="00D66B26" w:rsidRDefault="00D66B26" w:rsidP="004826FF">
            <w:pPr>
              <w:pStyle w:val="Table"/>
              <w:keepNext/>
              <w:keepLines/>
              <w:jc w:val="center"/>
            </w:pPr>
            <w:r>
              <w:t>-</w:t>
            </w:r>
          </w:p>
        </w:tc>
        <w:tc>
          <w:tcPr>
            <w:tcW w:w="734" w:type="pct"/>
            <w:shd w:val="clear" w:color="auto" w:fill="F2F2F2" w:themeFill="background1" w:themeFillShade="F2"/>
            <w:vAlign w:val="center"/>
          </w:tcPr>
          <w:p w14:paraId="0144BF31" w14:textId="77777777" w:rsidR="00D66B26" w:rsidRPr="0018744C" w:rsidRDefault="00D66B26" w:rsidP="004826FF">
            <w:pPr>
              <w:pStyle w:val="Table"/>
              <w:keepNext/>
              <w:keepLines/>
              <w:jc w:val="center"/>
              <w:rPr>
                <w:b/>
                <w:bCs/>
              </w:rPr>
            </w:pPr>
            <w:r>
              <w:rPr>
                <w:b/>
                <w:bCs/>
              </w:rPr>
              <w:t>0.884</w:t>
            </w:r>
          </w:p>
        </w:tc>
        <w:tc>
          <w:tcPr>
            <w:tcW w:w="734" w:type="pct"/>
            <w:shd w:val="clear" w:color="auto" w:fill="F2F2F2" w:themeFill="background1" w:themeFillShade="F2"/>
            <w:vAlign w:val="center"/>
          </w:tcPr>
          <w:p w14:paraId="45675D45" w14:textId="77777777" w:rsidR="00D66B26" w:rsidRDefault="00D66B26" w:rsidP="004826FF">
            <w:pPr>
              <w:pStyle w:val="Table"/>
              <w:keepNext/>
              <w:keepLines/>
              <w:jc w:val="center"/>
            </w:pPr>
            <w:r>
              <w:t>0.000</w:t>
            </w:r>
          </w:p>
        </w:tc>
        <w:tc>
          <w:tcPr>
            <w:tcW w:w="733" w:type="pct"/>
            <w:shd w:val="clear" w:color="auto" w:fill="D9D9D9" w:themeFill="background1" w:themeFillShade="D9"/>
            <w:vAlign w:val="center"/>
          </w:tcPr>
          <w:p w14:paraId="2971E8D3" w14:textId="77777777" w:rsidR="00D66B26" w:rsidRDefault="00D66B26" w:rsidP="004826FF">
            <w:pPr>
              <w:pStyle w:val="Table"/>
              <w:keepNext/>
              <w:keepLines/>
              <w:jc w:val="center"/>
            </w:pPr>
            <w:r>
              <w:t>0.884</w:t>
            </w:r>
          </w:p>
        </w:tc>
        <w:tc>
          <w:tcPr>
            <w:tcW w:w="471" w:type="pct"/>
            <w:shd w:val="clear" w:color="auto" w:fill="F2F2F2" w:themeFill="background1" w:themeFillShade="F2"/>
            <w:vAlign w:val="center"/>
          </w:tcPr>
          <w:p w14:paraId="11FDB3E8" w14:textId="77777777" w:rsidR="00D66B26" w:rsidRDefault="00D66B26" w:rsidP="004826FF">
            <w:pPr>
              <w:pStyle w:val="Table"/>
              <w:keepNext/>
              <w:keepLines/>
              <w:jc w:val="center"/>
            </w:pPr>
            <w:r>
              <w:t>0</w:t>
            </w:r>
          </w:p>
        </w:tc>
      </w:tr>
      <w:tr w:rsidR="00D66B26" w14:paraId="3DDE389D" w14:textId="77777777" w:rsidTr="004826FF">
        <w:trPr>
          <w:trHeight w:val="283"/>
        </w:trPr>
        <w:tc>
          <w:tcPr>
            <w:tcW w:w="862" w:type="pct"/>
            <w:shd w:val="clear" w:color="auto" w:fill="F2F2F2" w:themeFill="background1" w:themeFillShade="F2"/>
            <w:vAlign w:val="center"/>
          </w:tcPr>
          <w:p w14:paraId="02FA382D" w14:textId="77777777" w:rsidR="00D66B26" w:rsidRDefault="00D66B26" w:rsidP="004826FF">
            <w:pPr>
              <w:pStyle w:val="Table"/>
              <w:keepNext/>
              <w:keepLines/>
              <w:rPr>
                <w:b/>
                <w:bCs/>
              </w:rPr>
            </w:pPr>
            <w:r>
              <w:rPr>
                <w:b/>
                <w:bCs/>
              </w:rPr>
              <w:t>DT</w:t>
            </w:r>
          </w:p>
        </w:tc>
        <w:tc>
          <w:tcPr>
            <w:tcW w:w="731" w:type="pct"/>
            <w:shd w:val="clear" w:color="auto" w:fill="F2F2F2" w:themeFill="background1" w:themeFillShade="F2"/>
            <w:vAlign w:val="center"/>
          </w:tcPr>
          <w:p w14:paraId="5449CBFF" w14:textId="77777777" w:rsidR="00D66B26" w:rsidRDefault="00D66B26" w:rsidP="004826FF">
            <w:pPr>
              <w:pStyle w:val="Table"/>
              <w:keepNext/>
              <w:keepLines/>
            </w:pPr>
            <w:r>
              <w:t>S-CML</w:t>
            </w:r>
          </w:p>
        </w:tc>
        <w:tc>
          <w:tcPr>
            <w:tcW w:w="734" w:type="pct"/>
            <w:shd w:val="clear" w:color="auto" w:fill="F2F2F2" w:themeFill="background1" w:themeFillShade="F2"/>
            <w:vAlign w:val="center"/>
          </w:tcPr>
          <w:p w14:paraId="2E23D194" w14:textId="77777777" w:rsidR="00D66B26" w:rsidRDefault="00D66B26" w:rsidP="004826FF">
            <w:pPr>
              <w:pStyle w:val="Table"/>
              <w:keepNext/>
              <w:keepLines/>
              <w:jc w:val="center"/>
            </w:pPr>
            <w:r>
              <w:t>0.898</w:t>
            </w:r>
          </w:p>
        </w:tc>
        <w:tc>
          <w:tcPr>
            <w:tcW w:w="734" w:type="pct"/>
            <w:shd w:val="clear" w:color="auto" w:fill="F2F2F2" w:themeFill="background1" w:themeFillShade="F2"/>
            <w:vAlign w:val="center"/>
          </w:tcPr>
          <w:p w14:paraId="2F2BE060" w14:textId="77777777" w:rsidR="00D66B26" w:rsidRPr="0018744C" w:rsidRDefault="00D66B26" w:rsidP="004826FF">
            <w:pPr>
              <w:pStyle w:val="Table"/>
              <w:keepNext/>
              <w:keepLines/>
              <w:jc w:val="center"/>
              <w:rPr>
                <w:b/>
                <w:bCs/>
              </w:rPr>
            </w:pPr>
            <w:r>
              <w:rPr>
                <w:b/>
                <w:bCs/>
              </w:rPr>
              <w:t>0.875</w:t>
            </w:r>
          </w:p>
        </w:tc>
        <w:tc>
          <w:tcPr>
            <w:tcW w:w="734" w:type="pct"/>
            <w:shd w:val="clear" w:color="auto" w:fill="F2F2F2" w:themeFill="background1" w:themeFillShade="F2"/>
            <w:vAlign w:val="center"/>
          </w:tcPr>
          <w:p w14:paraId="414B92E6" w14:textId="77777777" w:rsidR="00D66B26" w:rsidRDefault="00D66B26" w:rsidP="004826FF">
            <w:pPr>
              <w:pStyle w:val="Table"/>
              <w:keepNext/>
              <w:keepLines/>
              <w:jc w:val="center"/>
            </w:pPr>
            <w:r>
              <w:t>0.013</w:t>
            </w:r>
          </w:p>
        </w:tc>
        <w:tc>
          <w:tcPr>
            <w:tcW w:w="733" w:type="pct"/>
            <w:shd w:val="clear" w:color="auto" w:fill="D9D9D9" w:themeFill="background1" w:themeFillShade="D9"/>
            <w:vAlign w:val="center"/>
          </w:tcPr>
          <w:p w14:paraId="0B4F5B19" w14:textId="77777777" w:rsidR="00D66B26" w:rsidRDefault="00D66B26" w:rsidP="004826FF">
            <w:pPr>
              <w:pStyle w:val="Table"/>
              <w:keepNext/>
              <w:keepLines/>
              <w:jc w:val="center"/>
            </w:pPr>
            <w:r>
              <w:t>0.871</w:t>
            </w:r>
          </w:p>
        </w:tc>
        <w:tc>
          <w:tcPr>
            <w:tcW w:w="471" w:type="pct"/>
            <w:shd w:val="clear" w:color="auto" w:fill="F2F2F2" w:themeFill="background1" w:themeFillShade="F2"/>
            <w:vAlign w:val="center"/>
          </w:tcPr>
          <w:p w14:paraId="7E6683E1" w14:textId="77777777" w:rsidR="00D66B26" w:rsidRDefault="00D66B26" w:rsidP="004826FF">
            <w:pPr>
              <w:pStyle w:val="Table"/>
              <w:keepNext/>
              <w:keepLines/>
              <w:jc w:val="center"/>
            </w:pPr>
            <w:r>
              <w:t>0</w:t>
            </w:r>
          </w:p>
        </w:tc>
      </w:tr>
      <w:tr w:rsidR="00D66B26" w14:paraId="792AEF28" w14:textId="77777777" w:rsidTr="004826FF">
        <w:trPr>
          <w:trHeight w:val="283"/>
        </w:trPr>
        <w:tc>
          <w:tcPr>
            <w:tcW w:w="862" w:type="pct"/>
            <w:shd w:val="clear" w:color="auto" w:fill="F2F2F2" w:themeFill="background1" w:themeFillShade="F2"/>
            <w:vAlign w:val="center"/>
          </w:tcPr>
          <w:p w14:paraId="112EABD7" w14:textId="77777777" w:rsidR="00D66B26" w:rsidRDefault="00D66B26" w:rsidP="004826FF">
            <w:pPr>
              <w:pStyle w:val="Table"/>
              <w:keepNext/>
              <w:keepLines/>
              <w:rPr>
                <w:b/>
                <w:bCs/>
              </w:rPr>
            </w:pPr>
            <w:r>
              <w:rPr>
                <w:b/>
                <w:bCs/>
              </w:rPr>
              <w:t>LR</w:t>
            </w:r>
          </w:p>
        </w:tc>
        <w:tc>
          <w:tcPr>
            <w:tcW w:w="731" w:type="pct"/>
            <w:shd w:val="clear" w:color="auto" w:fill="F2F2F2" w:themeFill="background1" w:themeFillShade="F2"/>
            <w:vAlign w:val="center"/>
          </w:tcPr>
          <w:p w14:paraId="4683118D" w14:textId="77777777" w:rsidR="00D66B26" w:rsidRDefault="00D66B26" w:rsidP="004826FF">
            <w:pPr>
              <w:pStyle w:val="Table"/>
              <w:keepNext/>
              <w:keepLines/>
            </w:pPr>
            <w:r>
              <w:t>S-CML</w:t>
            </w:r>
          </w:p>
        </w:tc>
        <w:tc>
          <w:tcPr>
            <w:tcW w:w="734" w:type="pct"/>
            <w:shd w:val="clear" w:color="auto" w:fill="F2F2F2" w:themeFill="background1" w:themeFillShade="F2"/>
            <w:vAlign w:val="center"/>
          </w:tcPr>
          <w:p w14:paraId="2D451BC6" w14:textId="77777777" w:rsidR="00D66B26" w:rsidRDefault="00D66B26" w:rsidP="004826FF">
            <w:pPr>
              <w:pStyle w:val="Table"/>
              <w:keepNext/>
              <w:keepLines/>
              <w:jc w:val="center"/>
            </w:pPr>
            <w:r>
              <w:t>-</w:t>
            </w:r>
          </w:p>
        </w:tc>
        <w:tc>
          <w:tcPr>
            <w:tcW w:w="734" w:type="pct"/>
            <w:shd w:val="clear" w:color="auto" w:fill="F2F2F2" w:themeFill="background1" w:themeFillShade="F2"/>
            <w:vAlign w:val="center"/>
          </w:tcPr>
          <w:p w14:paraId="4F4754B1" w14:textId="77777777" w:rsidR="00D66B26" w:rsidRDefault="00D66B26" w:rsidP="004826FF">
            <w:pPr>
              <w:pStyle w:val="Table"/>
              <w:keepNext/>
              <w:keepLines/>
              <w:jc w:val="center"/>
              <w:rPr>
                <w:b/>
                <w:bCs/>
              </w:rPr>
            </w:pPr>
            <w:r>
              <w:rPr>
                <w:b/>
                <w:bCs/>
              </w:rPr>
              <w:t>0.853</w:t>
            </w:r>
          </w:p>
        </w:tc>
        <w:tc>
          <w:tcPr>
            <w:tcW w:w="734" w:type="pct"/>
            <w:shd w:val="clear" w:color="auto" w:fill="F2F2F2" w:themeFill="background1" w:themeFillShade="F2"/>
            <w:vAlign w:val="center"/>
          </w:tcPr>
          <w:p w14:paraId="7E88FB5D" w14:textId="77777777" w:rsidR="00D66B26" w:rsidRDefault="00D66B26" w:rsidP="004826FF">
            <w:pPr>
              <w:pStyle w:val="Table"/>
              <w:keepNext/>
              <w:keepLines/>
              <w:jc w:val="center"/>
            </w:pPr>
            <w:r>
              <w:t>0.000</w:t>
            </w:r>
          </w:p>
        </w:tc>
        <w:tc>
          <w:tcPr>
            <w:tcW w:w="733" w:type="pct"/>
            <w:shd w:val="clear" w:color="auto" w:fill="D9D9D9" w:themeFill="background1" w:themeFillShade="D9"/>
            <w:vAlign w:val="center"/>
          </w:tcPr>
          <w:p w14:paraId="682022A8" w14:textId="77777777" w:rsidR="00D66B26" w:rsidRDefault="00D66B26" w:rsidP="004826FF">
            <w:pPr>
              <w:pStyle w:val="Table"/>
              <w:keepNext/>
              <w:keepLines/>
              <w:jc w:val="center"/>
            </w:pPr>
            <w:r>
              <w:t>0.853</w:t>
            </w:r>
          </w:p>
        </w:tc>
        <w:tc>
          <w:tcPr>
            <w:tcW w:w="471" w:type="pct"/>
            <w:shd w:val="clear" w:color="auto" w:fill="F2F2F2" w:themeFill="background1" w:themeFillShade="F2"/>
            <w:vAlign w:val="center"/>
          </w:tcPr>
          <w:p w14:paraId="33DE7B3F" w14:textId="77777777" w:rsidR="00D66B26" w:rsidRDefault="00D66B26" w:rsidP="004826FF">
            <w:pPr>
              <w:pStyle w:val="Table"/>
              <w:keepNext/>
              <w:keepLines/>
              <w:jc w:val="center"/>
            </w:pPr>
            <w:r>
              <w:t>0</w:t>
            </w:r>
          </w:p>
        </w:tc>
      </w:tr>
      <w:tr w:rsidR="00D66B26" w14:paraId="53323067" w14:textId="77777777" w:rsidTr="004826FF">
        <w:trPr>
          <w:trHeight w:val="283"/>
        </w:trPr>
        <w:tc>
          <w:tcPr>
            <w:tcW w:w="862" w:type="pct"/>
            <w:shd w:val="clear" w:color="auto" w:fill="F2F2F2" w:themeFill="background1" w:themeFillShade="F2"/>
            <w:vAlign w:val="center"/>
          </w:tcPr>
          <w:p w14:paraId="7F25D879" w14:textId="77777777" w:rsidR="00D66B26" w:rsidRDefault="00D66B26" w:rsidP="004826FF">
            <w:pPr>
              <w:pStyle w:val="Table"/>
              <w:keepNext/>
              <w:keepLines/>
              <w:rPr>
                <w:b/>
                <w:bCs/>
              </w:rPr>
            </w:pPr>
            <w:r>
              <w:rPr>
                <w:b/>
                <w:bCs/>
              </w:rPr>
              <w:t>kNN</w:t>
            </w:r>
          </w:p>
        </w:tc>
        <w:tc>
          <w:tcPr>
            <w:tcW w:w="731" w:type="pct"/>
            <w:shd w:val="clear" w:color="auto" w:fill="F2F2F2" w:themeFill="background1" w:themeFillShade="F2"/>
            <w:vAlign w:val="center"/>
          </w:tcPr>
          <w:p w14:paraId="69EE9F67" w14:textId="77777777" w:rsidR="00D66B26" w:rsidRDefault="00D66B26" w:rsidP="004826FF">
            <w:pPr>
              <w:pStyle w:val="Table"/>
              <w:keepNext/>
              <w:keepLines/>
            </w:pPr>
            <w:r>
              <w:t>S-CML</w:t>
            </w:r>
          </w:p>
        </w:tc>
        <w:tc>
          <w:tcPr>
            <w:tcW w:w="734" w:type="pct"/>
            <w:shd w:val="clear" w:color="auto" w:fill="F2F2F2" w:themeFill="background1" w:themeFillShade="F2"/>
            <w:vAlign w:val="center"/>
          </w:tcPr>
          <w:p w14:paraId="02661F98" w14:textId="77777777" w:rsidR="00D66B26" w:rsidRDefault="00D66B26" w:rsidP="004826FF">
            <w:pPr>
              <w:pStyle w:val="Table"/>
              <w:keepNext/>
              <w:keepLines/>
              <w:jc w:val="center"/>
            </w:pPr>
            <w:r>
              <w:t>-</w:t>
            </w:r>
          </w:p>
        </w:tc>
        <w:tc>
          <w:tcPr>
            <w:tcW w:w="734" w:type="pct"/>
            <w:shd w:val="clear" w:color="auto" w:fill="F2F2F2" w:themeFill="background1" w:themeFillShade="F2"/>
            <w:vAlign w:val="center"/>
          </w:tcPr>
          <w:p w14:paraId="22D6B049" w14:textId="77777777" w:rsidR="00D66B26" w:rsidRPr="0018744C" w:rsidRDefault="00D66B26" w:rsidP="004826FF">
            <w:pPr>
              <w:pStyle w:val="Table"/>
              <w:keepNext/>
              <w:keepLines/>
              <w:jc w:val="center"/>
              <w:rPr>
                <w:b/>
                <w:bCs/>
              </w:rPr>
            </w:pPr>
            <w:r>
              <w:rPr>
                <w:b/>
                <w:bCs/>
              </w:rPr>
              <w:t>0.849</w:t>
            </w:r>
          </w:p>
        </w:tc>
        <w:tc>
          <w:tcPr>
            <w:tcW w:w="734" w:type="pct"/>
            <w:shd w:val="clear" w:color="auto" w:fill="F2F2F2" w:themeFill="background1" w:themeFillShade="F2"/>
            <w:vAlign w:val="center"/>
          </w:tcPr>
          <w:p w14:paraId="21359E7D" w14:textId="77777777" w:rsidR="00D66B26" w:rsidRDefault="00D66B26" w:rsidP="004826FF">
            <w:pPr>
              <w:pStyle w:val="Table"/>
              <w:keepNext/>
              <w:keepLines/>
              <w:jc w:val="center"/>
            </w:pPr>
            <w:r>
              <w:t>0.000</w:t>
            </w:r>
          </w:p>
        </w:tc>
        <w:tc>
          <w:tcPr>
            <w:tcW w:w="733" w:type="pct"/>
            <w:shd w:val="clear" w:color="auto" w:fill="D9D9D9" w:themeFill="background1" w:themeFillShade="D9"/>
            <w:vAlign w:val="center"/>
          </w:tcPr>
          <w:p w14:paraId="210DF435" w14:textId="77777777" w:rsidR="00D66B26" w:rsidRDefault="00D66B26" w:rsidP="004826FF">
            <w:pPr>
              <w:pStyle w:val="Table"/>
              <w:keepNext/>
              <w:keepLines/>
              <w:jc w:val="center"/>
            </w:pPr>
            <w:r>
              <w:t>0.849</w:t>
            </w:r>
          </w:p>
        </w:tc>
        <w:tc>
          <w:tcPr>
            <w:tcW w:w="471" w:type="pct"/>
            <w:shd w:val="clear" w:color="auto" w:fill="F2F2F2" w:themeFill="background1" w:themeFillShade="F2"/>
            <w:vAlign w:val="center"/>
          </w:tcPr>
          <w:p w14:paraId="2F5E6414" w14:textId="77777777" w:rsidR="00D66B26" w:rsidRDefault="00D66B26" w:rsidP="004826FF">
            <w:pPr>
              <w:pStyle w:val="Table"/>
              <w:keepNext/>
              <w:keepLines/>
              <w:jc w:val="center"/>
            </w:pPr>
            <w:r>
              <w:t>0</w:t>
            </w:r>
          </w:p>
        </w:tc>
      </w:tr>
      <w:tr w:rsidR="00D66B26" w14:paraId="3A026983" w14:textId="77777777" w:rsidTr="004826FF">
        <w:trPr>
          <w:trHeight w:val="283"/>
        </w:trPr>
        <w:tc>
          <w:tcPr>
            <w:tcW w:w="862" w:type="pct"/>
            <w:shd w:val="clear" w:color="auto" w:fill="F2F2F2" w:themeFill="background1" w:themeFillShade="F2"/>
            <w:vAlign w:val="center"/>
          </w:tcPr>
          <w:p w14:paraId="4777B0CA" w14:textId="77777777" w:rsidR="00D66B26" w:rsidRDefault="00D66B26" w:rsidP="004826FF">
            <w:pPr>
              <w:pStyle w:val="Table"/>
              <w:keepNext/>
              <w:keepLines/>
              <w:rPr>
                <w:b/>
                <w:bCs/>
              </w:rPr>
            </w:pPr>
            <w:r>
              <w:rPr>
                <w:b/>
                <w:bCs/>
              </w:rPr>
              <w:t>LDA</w:t>
            </w:r>
          </w:p>
        </w:tc>
        <w:tc>
          <w:tcPr>
            <w:tcW w:w="731" w:type="pct"/>
            <w:shd w:val="clear" w:color="auto" w:fill="F2F2F2" w:themeFill="background1" w:themeFillShade="F2"/>
            <w:vAlign w:val="center"/>
          </w:tcPr>
          <w:p w14:paraId="55C61943" w14:textId="77777777" w:rsidR="00D66B26" w:rsidRDefault="00D66B26" w:rsidP="004826FF">
            <w:pPr>
              <w:pStyle w:val="Table"/>
              <w:keepNext/>
              <w:keepLines/>
            </w:pPr>
            <w:r>
              <w:t>S-CML</w:t>
            </w:r>
          </w:p>
        </w:tc>
        <w:tc>
          <w:tcPr>
            <w:tcW w:w="734" w:type="pct"/>
            <w:shd w:val="clear" w:color="auto" w:fill="F2F2F2" w:themeFill="background1" w:themeFillShade="F2"/>
            <w:vAlign w:val="center"/>
          </w:tcPr>
          <w:p w14:paraId="2BC3FE0D" w14:textId="77777777" w:rsidR="00D66B26" w:rsidRDefault="00D66B26" w:rsidP="004826FF">
            <w:pPr>
              <w:pStyle w:val="Table"/>
              <w:keepNext/>
              <w:keepLines/>
              <w:jc w:val="center"/>
            </w:pPr>
            <w:r>
              <w:t>-</w:t>
            </w:r>
          </w:p>
        </w:tc>
        <w:tc>
          <w:tcPr>
            <w:tcW w:w="734" w:type="pct"/>
            <w:shd w:val="clear" w:color="auto" w:fill="F2F2F2" w:themeFill="background1" w:themeFillShade="F2"/>
            <w:vAlign w:val="center"/>
          </w:tcPr>
          <w:p w14:paraId="18F602FB" w14:textId="77777777" w:rsidR="00D66B26" w:rsidRPr="0018744C" w:rsidRDefault="00D66B26" w:rsidP="004826FF">
            <w:pPr>
              <w:pStyle w:val="Table"/>
              <w:keepNext/>
              <w:keepLines/>
              <w:jc w:val="center"/>
              <w:rPr>
                <w:b/>
                <w:bCs/>
              </w:rPr>
            </w:pPr>
            <w:r>
              <w:rPr>
                <w:b/>
                <w:bCs/>
              </w:rPr>
              <w:t>0.789</w:t>
            </w:r>
          </w:p>
        </w:tc>
        <w:tc>
          <w:tcPr>
            <w:tcW w:w="734" w:type="pct"/>
            <w:shd w:val="clear" w:color="auto" w:fill="F2F2F2" w:themeFill="background1" w:themeFillShade="F2"/>
            <w:vAlign w:val="center"/>
          </w:tcPr>
          <w:p w14:paraId="30DD0AE3" w14:textId="77777777" w:rsidR="00D66B26" w:rsidRDefault="00D66B26" w:rsidP="004826FF">
            <w:pPr>
              <w:pStyle w:val="Table"/>
              <w:keepNext/>
              <w:keepLines/>
              <w:jc w:val="center"/>
            </w:pPr>
            <w:r>
              <w:t>0.000</w:t>
            </w:r>
          </w:p>
        </w:tc>
        <w:tc>
          <w:tcPr>
            <w:tcW w:w="733" w:type="pct"/>
            <w:shd w:val="clear" w:color="auto" w:fill="D9D9D9" w:themeFill="background1" w:themeFillShade="D9"/>
            <w:vAlign w:val="center"/>
          </w:tcPr>
          <w:p w14:paraId="2AF766AE" w14:textId="77777777" w:rsidR="00D66B26" w:rsidRDefault="00D66B26" w:rsidP="004826FF">
            <w:pPr>
              <w:pStyle w:val="Table"/>
              <w:keepNext/>
              <w:keepLines/>
              <w:jc w:val="center"/>
            </w:pPr>
            <w:r>
              <w:t>0.789</w:t>
            </w:r>
          </w:p>
        </w:tc>
        <w:tc>
          <w:tcPr>
            <w:tcW w:w="471" w:type="pct"/>
            <w:shd w:val="clear" w:color="auto" w:fill="F2F2F2" w:themeFill="background1" w:themeFillShade="F2"/>
            <w:vAlign w:val="center"/>
          </w:tcPr>
          <w:p w14:paraId="702AEE3C" w14:textId="77777777" w:rsidR="00D66B26" w:rsidRDefault="00D66B26" w:rsidP="004826FF">
            <w:pPr>
              <w:pStyle w:val="Table"/>
              <w:keepNext/>
              <w:keepLines/>
              <w:jc w:val="center"/>
            </w:pPr>
            <w:r>
              <w:t>0</w:t>
            </w:r>
          </w:p>
        </w:tc>
      </w:tr>
      <w:tr w:rsidR="00D66B26" w14:paraId="4E58912B" w14:textId="77777777" w:rsidTr="004826FF">
        <w:trPr>
          <w:trHeight w:val="283"/>
        </w:trPr>
        <w:tc>
          <w:tcPr>
            <w:tcW w:w="862" w:type="pct"/>
            <w:shd w:val="clear" w:color="auto" w:fill="F2F2F2" w:themeFill="background1" w:themeFillShade="F2"/>
            <w:vAlign w:val="center"/>
          </w:tcPr>
          <w:p w14:paraId="099687DB" w14:textId="77777777" w:rsidR="00D66B26" w:rsidRDefault="00D66B26" w:rsidP="004826FF">
            <w:pPr>
              <w:pStyle w:val="Table"/>
              <w:keepNext/>
              <w:keepLines/>
              <w:rPr>
                <w:b/>
                <w:bCs/>
              </w:rPr>
            </w:pPr>
            <w:r>
              <w:rPr>
                <w:b/>
                <w:bCs/>
              </w:rPr>
              <w:t>G-NB</w:t>
            </w:r>
          </w:p>
        </w:tc>
        <w:tc>
          <w:tcPr>
            <w:tcW w:w="731" w:type="pct"/>
            <w:shd w:val="clear" w:color="auto" w:fill="F2F2F2" w:themeFill="background1" w:themeFillShade="F2"/>
            <w:vAlign w:val="center"/>
          </w:tcPr>
          <w:p w14:paraId="6EE6980D" w14:textId="77777777" w:rsidR="00D66B26" w:rsidRDefault="00D66B26" w:rsidP="004826FF">
            <w:pPr>
              <w:pStyle w:val="Table"/>
              <w:keepNext/>
              <w:keepLines/>
            </w:pPr>
            <w:r>
              <w:t>S-CML</w:t>
            </w:r>
          </w:p>
        </w:tc>
        <w:tc>
          <w:tcPr>
            <w:tcW w:w="734" w:type="pct"/>
            <w:shd w:val="clear" w:color="auto" w:fill="F2F2F2" w:themeFill="background1" w:themeFillShade="F2"/>
            <w:vAlign w:val="center"/>
          </w:tcPr>
          <w:p w14:paraId="1F640D1B" w14:textId="77777777" w:rsidR="00D66B26" w:rsidRDefault="00D66B26" w:rsidP="004826FF">
            <w:pPr>
              <w:pStyle w:val="Table"/>
              <w:keepNext/>
              <w:keepLines/>
              <w:jc w:val="center"/>
            </w:pPr>
            <w:r>
              <w:t>-</w:t>
            </w:r>
          </w:p>
        </w:tc>
        <w:tc>
          <w:tcPr>
            <w:tcW w:w="734" w:type="pct"/>
            <w:shd w:val="clear" w:color="auto" w:fill="F2F2F2" w:themeFill="background1" w:themeFillShade="F2"/>
            <w:vAlign w:val="center"/>
          </w:tcPr>
          <w:p w14:paraId="5C578B51" w14:textId="77777777" w:rsidR="00D66B26" w:rsidRDefault="00D66B26" w:rsidP="004826FF">
            <w:pPr>
              <w:pStyle w:val="Table"/>
              <w:keepNext/>
              <w:keepLines/>
              <w:jc w:val="center"/>
              <w:rPr>
                <w:b/>
                <w:bCs/>
              </w:rPr>
            </w:pPr>
            <w:r>
              <w:rPr>
                <w:b/>
                <w:bCs/>
              </w:rPr>
              <w:t>0.784</w:t>
            </w:r>
          </w:p>
        </w:tc>
        <w:tc>
          <w:tcPr>
            <w:tcW w:w="734" w:type="pct"/>
            <w:shd w:val="clear" w:color="auto" w:fill="F2F2F2" w:themeFill="background1" w:themeFillShade="F2"/>
            <w:vAlign w:val="center"/>
          </w:tcPr>
          <w:p w14:paraId="25887958" w14:textId="77777777" w:rsidR="00D66B26" w:rsidRDefault="00D66B26" w:rsidP="004826FF">
            <w:pPr>
              <w:pStyle w:val="Table"/>
              <w:keepNext/>
              <w:keepLines/>
              <w:jc w:val="center"/>
            </w:pPr>
            <w:r>
              <w:t>0.000</w:t>
            </w:r>
          </w:p>
        </w:tc>
        <w:tc>
          <w:tcPr>
            <w:tcW w:w="733" w:type="pct"/>
            <w:shd w:val="clear" w:color="auto" w:fill="D9D9D9" w:themeFill="background1" w:themeFillShade="D9"/>
            <w:vAlign w:val="center"/>
          </w:tcPr>
          <w:p w14:paraId="7FA3F36A" w14:textId="77777777" w:rsidR="00D66B26" w:rsidRDefault="00D66B26" w:rsidP="004826FF">
            <w:pPr>
              <w:pStyle w:val="Table"/>
              <w:keepNext/>
              <w:keepLines/>
              <w:jc w:val="center"/>
            </w:pPr>
            <w:r>
              <w:t>0.784</w:t>
            </w:r>
          </w:p>
        </w:tc>
        <w:tc>
          <w:tcPr>
            <w:tcW w:w="471" w:type="pct"/>
            <w:shd w:val="clear" w:color="auto" w:fill="F2F2F2" w:themeFill="background1" w:themeFillShade="F2"/>
            <w:vAlign w:val="center"/>
          </w:tcPr>
          <w:p w14:paraId="4FBE3087" w14:textId="77777777" w:rsidR="00D66B26" w:rsidRDefault="00D66B26" w:rsidP="004826FF">
            <w:pPr>
              <w:pStyle w:val="Table"/>
              <w:keepNext/>
              <w:keepLines/>
              <w:jc w:val="center"/>
            </w:pPr>
            <w:r>
              <w:t>0</w:t>
            </w:r>
          </w:p>
        </w:tc>
      </w:tr>
      <w:tr w:rsidR="00D66B26" w14:paraId="0FED1D46" w14:textId="77777777" w:rsidTr="004826FF">
        <w:trPr>
          <w:trHeight w:val="283"/>
        </w:trPr>
        <w:tc>
          <w:tcPr>
            <w:tcW w:w="862" w:type="pct"/>
            <w:vAlign w:val="center"/>
          </w:tcPr>
          <w:p w14:paraId="36C60E91" w14:textId="77777777" w:rsidR="00D66B26" w:rsidRDefault="00D66B26" w:rsidP="004826FF">
            <w:pPr>
              <w:pStyle w:val="Table"/>
              <w:keepNext/>
              <w:keepLines/>
              <w:rPr>
                <w:b/>
                <w:bCs/>
              </w:rPr>
            </w:pPr>
            <w:r>
              <w:rPr>
                <w:b/>
                <w:bCs/>
              </w:rPr>
              <w:t>kNN-TS</w:t>
            </w:r>
          </w:p>
        </w:tc>
        <w:tc>
          <w:tcPr>
            <w:tcW w:w="731" w:type="pct"/>
            <w:vAlign w:val="center"/>
          </w:tcPr>
          <w:p w14:paraId="67299263" w14:textId="77777777" w:rsidR="00D66B26" w:rsidRDefault="00D66B26" w:rsidP="004826FF">
            <w:pPr>
              <w:pStyle w:val="Table"/>
              <w:keepNext/>
              <w:keepLines/>
            </w:pPr>
            <w:r>
              <w:t>U-TCS</w:t>
            </w:r>
          </w:p>
        </w:tc>
        <w:tc>
          <w:tcPr>
            <w:tcW w:w="734" w:type="pct"/>
            <w:vAlign w:val="center"/>
          </w:tcPr>
          <w:p w14:paraId="40E1C545" w14:textId="77777777" w:rsidR="00D66B26" w:rsidRDefault="00D66B26" w:rsidP="004826FF">
            <w:pPr>
              <w:pStyle w:val="Table"/>
              <w:keepNext/>
              <w:keepLines/>
              <w:jc w:val="center"/>
            </w:pPr>
            <w:r>
              <w:t>0.829</w:t>
            </w:r>
          </w:p>
        </w:tc>
        <w:tc>
          <w:tcPr>
            <w:tcW w:w="734" w:type="pct"/>
            <w:shd w:val="clear" w:color="auto" w:fill="FFFFFF" w:themeFill="background1"/>
            <w:vAlign w:val="center"/>
          </w:tcPr>
          <w:p w14:paraId="3059B1B9" w14:textId="77777777" w:rsidR="00D66B26" w:rsidRPr="0018744C" w:rsidRDefault="00D66B26" w:rsidP="004826FF">
            <w:pPr>
              <w:pStyle w:val="Table"/>
              <w:keepNext/>
              <w:keepLines/>
              <w:jc w:val="center"/>
              <w:rPr>
                <w:b/>
                <w:bCs/>
              </w:rPr>
            </w:pPr>
            <w:r>
              <w:rPr>
                <w:b/>
                <w:bCs/>
              </w:rPr>
              <w:t>0.772</w:t>
            </w:r>
          </w:p>
        </w:tc>
        <w:tc>
          <w:tcPr>
            <w:tcW w:w="734" w:type="pct"/>
            <w:vAlign w:val="center"/>
          </w:tcPr>
          <w:p w14:paraId="7C03CEE2" w14:textId="77777777" w:rsidR="00D66B26" w:rsidRDefault="00D66B26" w:rsidP="004826FF">
            <w:pPr>
              <w:pStyle w:val="Table"/>
              <w:keepNext/>
              <w:keepLines/>
              <w:jc w:val="center"/>
            </w:pPr>
            <w:r>
              <w:t>0.000</w:t>
            </w:r>
          </w:p>
        </w:tc>
        <w:tc>
          <w:tcPr>
            <w:tcW w:w="733" w:type="pct"/>
            <w:shd w:val="clear" w:color="auto" w:fill="D9D9D9" w:themeFill="background1" w:themeFillShade="D9"/>
            <w:vAlign w:val="center"/>
          </w:tcPr>
          <w:p w14:paraId="3924BBA6" w14:textId="77777777" w:rsidR="00D66B26" w:rsidRDefault="00D66B26" w:rsidP="004826FF">
            <w:pPr>
              <w:pStyle w:val="Table"/>
              <w:keepNext/>
              <w:keepLines/>
              <w:jc w:val="center"/>
            </w:pPr>
            <w:r>
              <w:t>0.772</w:t>
            </w:r>
          </w:p>
        </w:tc>
        <w:tc>
          <w:tcPr>
            <w:tcW w:w="471" w:type="pct"/>
            <w:shd w:val="clear" w:color="auto" w:fill="FFFFFF" w:themeFill="background1"/>
            <w:vAlign w:val="center"/>
          </w:tcPr>
          <w:p w14:paraId="513F9968" w14:textId="218A84AF" w:rsidR="00D66B26" w:rsidRDefault="00AC794A" w:rsidP="004826FF">
            <w:pPr>
              <w:pStyle w:val="Table"/>
              <w:keepNext/>
              <w:keepLines/>
              <w:jc w:val="center"/>
            </w:pPr>
            <w:r>
              <w:t>&lt;1</w:t>
            </w:r>
          </w:p>
        </w:tc>
      </w:tr>
      <w:tr w:rsidR="00D66B26" w14:paraId="19AB27E9" w14:textId="77777777" w:rsidTr="004826FF">
        <w:trPr>
          <w:trHeight w:val="283"/>
        </w:trPr>
        <w:tc>
          <w:tcPr>
            <w:tcW w:w="862" w:type="pct"/>
            <w:shd w:val="clear" w:color="auto" w:fill="F2F2F2" w:themeFill="background1" w:themeFillShade="F2"/>
            <w:vAlign w:val="center"/>
          </w:tcPr>
          <w:p w14:paraId="1688CEE3" w14:textId="77777777" w:rsidR="00D66B26" w:rsidRDefault="00D66B26" w:rsidP="004826FF">
            <w:pPr>
              <w:pStyle w:val="Table"/>
              <w:keepNext/>
              <w:keepLines/>
              <w:rPr>
                <w:b/>
                <w:bCs/>
              </w:rPr>
            </w:pPr>
            <w:r>
              <w:rPr>
                <w:b/>
                <w:bCs/>
              </w:rPr>
              <w:t>QDA</w:t>
            </w:r>
          </w:p>
        </w:tc>
        <w:tc>
          <w:tcPr>
            <w:tcW w:w="731" w:type="pct"/>
            <w:shd w:val="clear" w:color="auto" w:fill="F2F2F2" w:themeFill="background1" w:themeFillShade="F2"/>
            <w:vAlign w:val="center"/>
          </w:tcPr>
          <w:p w14:paraId="1975A6BF" w14:textId="77777777" w:rsidR="00D66B26" w:rsidRDefault="00D66B26" w:rsidP="004826FF">
            <w:pPr>
              <w:pStyle w:val="Table"/>
              <w:keepNext/>
              <w:keepLines/>
            </w:pPr>
            <w:r>
              <w:t>S-CML</w:t>
            </w:r>
          </w:p>
        </w:tc>
        <w:tc>
          <w:tcPr>
            <w:tcW w:w="734" w:type="pct"/>
            <w:shd w:val="clear" w:color="auto" w:fill="F2F2F2" w:themeFill="background1" w:themeFillShade="F2"/>
            <w:vAlign w:val="center"/>
          </w:tcPr>
          <w:p w14:paraId="518A9D6A" w14:textId="77777777" w:rsidR="00D66B26" w:rsidRDefault="00D66B26" w:rsidP="004826FF">
            <w:pPr>
              <w:pStyle w:val="Table"/>
              <w:keepNext/>
              <w:keepLines/>
              <w:jc w:val="center"/>
            </w:pPr>
            <w:r>
              <w:t>-</w:t>
            </w:r>
          </w:p>
        </w:tc>
        <w:tc>
          <w:tcPr>
            <w:tcW w:w="734" w:type="pct"/>
            <w:shd w:val="clear" w:color="auto" w:fill="F2F2F2" w:themeFill="background1" w:themeFillShade="F2"/>
            <w:vAlign w:val="center"/>
          </w:tcPr>
          <w:p w14:paraId="4DC5D5E8" w14:textId="77777777" w:rsidR="00D66B26" w:rsidRPr="0018744C" w:rsidRDefault="00D66B26" w:rsidP="004826FF">
            <w:pPr>
              <w:pStyle w:val="Table"/>
              <w:keepNext/>
              <w:keepLines/>
              <w:jc w:val="center"/>
              <w:rPr>
                <w:b/>
                <w:bCs/>
              </w:rPr>
            </w:pPr>
            <w:r>
              <w:rPr>
                <w:b/>
                <w:bCs/>
              </w:rPr>
              <w:t>0.573</w:t>
            </w:r>
          </w:p>
        </w:tc>
        <w:tc>
          <w:tcPr>
            <w:tcW w:w="734" w:type="pct"/>
            <w:shd w:val="clear" w:color="auto" w:fill="F2F2F2" w:themeFill="background1" w:themeFillShade="F2"/>
            <w:vAlign w:val="center"/>
          </w:tcPr>
          <w:p w14:paraId="39ABFC6C" w14:textId="77777777" w:rsidR="00D66B26" w:rsidRDefault="00D66B26" w:rsidP="004826FF">
            <w:pPr>
              <w:pStyle w:val="Table"/>
              <w:keepNext/>
              <w:keepLines/>
              <w:jc w:val="center"/>
            </w:pPr>
            <w:r>
              <w:t>0.000</w:t>
            </w:r>
          </w:p>
        </w:tc>
        <w:tc>
          <w:tcPr>
            <w:tcW w:w="733" w:type="pct"/>
            <w:shd w:val="clear" w:color="auto" w:fill="D9D9D9" w:themeFill="background1" w:themeFillShade="D9"/>
            <w:vAlign w:val="center"/>
          </w:tcPr>
          <w:p w14:paraId="15FF9E98" w14:textId="77777777" w:rsidR="00D66B26" w:rsidRDefault="00D66B26" w:rsidP="004826FF">
            <w:pPr>
              <w:pStyle w:val="Table"/>
              <w:keepNext/>
              <w:keepLines/>
              <w:jc w:val="center"/>
            </w:pPr>
            <w:r>
              <w:t>0.573</w:t>
            </w:r>
          </w:p>
        </w:tc>
        <w:tc>
          <w:tcPr>
            <w:tcW w:w="471" w:type="pct"/>
            <w:shd w:val="clear" w:color="auto" w:fill="F2F2F2" w:themeFill="background1" w:themeFillShade="F2"/>
            <w:vAlign w:val="center"/>
          </w:tcPr>
          <w:p w14:paraId="0A73DB27" w14:textId="77777777" w:rsidR="00D66B26" w:rsidRDefault="00D66B26" w:rsidP="004826FF">
            <w:pPr>
              <w:pStyle w:val="Table"/>
              <w:keepNext/>
              <w:keepLines/>
              <w:jc w:val="center"/>
            </w:pPr>
            <w:r>
              <w:t>0</w:t>
            </w:r>
          </w:p>
        </w:tc>
      </w:tr>
    </w:tbl>
    <w:p w14:paraId="5B763AEE" w14:textId="77777777" w:rsidR="00D66B26" w:rsidRPr="00D51668" w:rsidRDefault="00D66B26" w:rsidP="00472944"/>
    <w:p w14:paraId="74E27F34" w14:textId="66E57400" w:rsidR="00904352" w:rsidRPr="00C06EFD" w:rsidRDefault="009C1FEF" w:rsidP="00027280">
      <w:pPr>
        <w:pStyle w:val="21"/>
        <w:numPr>
          <w:ilvl w:val="1"/>
          <w:numId w:val="21"/>
        </w:numPr>
      </w:pPr>
      <w:bookmarkStart w:id="166" w:name="_Toc136348955"/>
      <w:r w:rsidRPr="008F6448">
        <w:t>TSC</w:t>
      </w:r>
      <w:bookmarkEnd w:id="166"/>
    </w:p>
    <w:p w14:paraId="0FE4B940" w14:textId="160481FD" w:rsidR="00816ECF" w:rsidRDefault="00EA680A" w:rsidP="00D66B26">
      <w:r>
        <w:t>In TSC part</w:t>
      </w:r>
      <w:r w:rsidR="003F01D2">
        <w:t xml:space="preserve"> we consider both univariate and multivariate </w:t>
      </w:r>
      <w:r w:rsidR="00667524">
        <w:t>classification</w:t>
      </w:r>
      <w:r w:rsidR="003F01D2">
        <w:t xml:space="preserve"> </w:t>
      </w:r>
      <w:r w:rsidR="004F42A8">
        <w:t>results</w:t>
      </w:r>
      <w:r w:rsidR="003F01D2">
        <w:t xml:space="preserve"> together</w:t>
      </w:r>
      <w:r w:rsidR="00D637A6">
        <w:t xml:space="preserve">. </w:t>
      </w:r>
      <w:r w:rsidR="00904352">
        <w:t xml:space="preserve">Based on the </w:t>
      </w:r>
      <w:r w:rsidR="00BE08EC">
        <w:t>classification result</w:t>
      </w:r>
      <w:r w:rsidR="00D637A6">
        <w:t xml:space="preserve"> on</w:t>
      </w:r>
      <w:r w:rsidR="00904352">
        <w:t xml:space="preserve"> table </w:t>
      </w:r>
      <w:r w:rsidR="006735D6">
        <w:t>5.3A</w:t>
      </w:r>
      <w:r w:rsidR="00904352">
        <w:t>, we can conclude that TS classifiers performed successfully and produced enhanced accurac</w:t>
      </w:r>
      <w:r w:rsidR="00D637A6">
        <w:t>ies</w:t>
      </w:r>
      <w:r w:rsidR="00904352">
        <w:t xml:space="preserve"> in contrast to </w:t>
      </w:r>
      <w:r w:rsidR="008264ED">
        <w:t>S-</w:t>
      </w:r>
      <w:r w:rsidR="00904352">
        <w:t xml:space="preserve">CML models, as expected. However, there are two striking exceptions or deviations: distance-based time series model </w:t>
      </w:r>
      <w:r w:rsidR="00010C0C">
        <w:rPr>
          <w:i/>
          <w:iCs/>
        </w:rPr>
        <w:t>k</w:t>
      </w:r>
      <w:r w:rsidR="00904352" w:rsidRPr="00F458A8">
        <w:rPr>
          <w:i/>
          <w:iCs/>
        </w:rPr>
        <w:t>NN-TS</w:t>
      </w:r>
      <w:r w:rsidR="00904352">
        <w:t xml:space="preserve"> </w:t>
      </w:r>
      <w:r w:rsidR="002F42B5">
        <w:t xml:space="preserve">with dynamic time </w:t>
      </w:r>
      <w:r w:rsidR="00793347">
        <w:t xml:space="preserve">warping </w:t>
      </w:r>
      <w:r w:rsidR="00904352">
        <w:t xml:space="preserve">does not work with constructed multivariate sequences in tolerable accuracy level. Using pure </w:t>
      </w:r>
      <w:r w:rsidR="00010C0C">
        <w:t>k</w:t>
      </w:r>
      <w:r w:rsidR="00904352">
        <w:t xml:space="preserve">NN </w:t>
      </w:r>
      <w:r w:rsidR="00F3218A">
        <w:t>which use</w:t>
      </w:r>
      <w:r w:rsidR="00AE5285">
        <w:t>d</w:t>
      </w:r>
      <w:r w:rsidR="00F3218A">
        <w:t xml:space="preserve"> </w:t>
      </w:r>
      <w:r w:rsidR="00667524">
        <w:t>Euclidean</w:t>
      </w:r>
      <w:r w:rsidR="00F3218A">
        <w:t xml:space="preserve"> metric in distance computation</w:t>
      </w:r>
      <w:r w:rsidR="00904352">
        <w:t xml:space="preserve"> was approximately 7.7% more accurate. On the controversary, </w:t>
      </w:r>
      <w:r w:rsidR="00B0600E">
        <w:t>two</w:t>
      </w:r>
      <w:r w:rsidR="00904352">
        <w:t xml:space="preserve"> of the </w:t>
      </w:r>
      <w:r w:rsidR="00904352" w:rsidRPr="000B012F">
        <w:rPr>
          <w:i/>
          <w:iCs/>
        </w:rPr>
        <w:t>sklearn</w:t>
      </w:r>
      <w:r w:rsidR="00904352">
        <w:t xml:space="preserve">-models, </w:t>
      </w:r>
      <w:r w:rsidR="00342CED">
        <w:t>GB</w:t>
      </w:r>
      <w:r w:rsidR="00B0600E">
        <w:t xml:space="preserve"> and MLP</w:t>
      </w:r>
      <w:r w:rsidR="00904352" w:rsidRPr="000008EF">
        <w:rPr>
          <w:i/>
          <w:iCs/>
        </w:rPr>
        <w:t xml:space="preserve"> </w:t>
      </w:r>
      <w:r w:rsidR="00904352">
        <w:t xml:space="preserve">produced better results than most of the </w:t>
      </w:r>
      <w:r w:rsidR="002B45B0">
        <w:t xml:space="preserve">univariate </w:t>
      </w:r>
      <w:r w:rsidR="00904352" w:rsidRPr="000B012F">
        <w:rPr>
          <w:i/>
          <w:iCs/>
        </w:rPr>
        <w:t>sktime</w:t>
      </w:r>
      <w:r w:rsidR="00904352">
        <w:t>-models. Considering GB</w:t>
      </w:r>
      <w:r w:rsidR="00493BEE">
        <w:t xml:space="preserve"> and MLP</w:t>
      </w:r>
      <w:r w:rsidR="00904352">
        <w:t xml:space="preserve"> model’s relatively low time consumption for training</w:t>
      </w:r>
      <w:r w:rsidR="002B1689">
        <w:t>,</w:t>
      </w:r>
      <w:r w:rsidR="00904352">
        <w:t xml:space="preserve"> it obviously challenges </w:t>
      </w:r>
      <w:r w:rsidR="00904352" w:rsidRPr="002C382E">
        <w:rPr>
          <w:i/>
          <w:iCs/>
        </w:rPr>
        <w:t>sktime</w:t>
      </w:r>
      <w:r w:rsidR="00904352">
        <w:t>-models</w:t>
      </w:r>
      <w:r w:rsidR="00245AE2">
        <w:t xml:space="preserve"> and their produced relevance</w:t>
      </w:r>
      <w:r w:rsidR="0025513C">
        <w:t xml:space="preserve"> gaining </w:t>
      </w:r>
      <w:r w:rsidR="00985F98">
        <w:t xml:space="preserve">only 1-2% </w:t>
      </w:r>
      <w:r w:rsidR="00061284">
        <w:t>accuracy improvement</w:t>
      </w:r>
      <w:r w:rsidR="00BB5653">
        <w:t xml:space="preserve"> in relation to </w:t>
      </w:r>
      <w:r w:rsidR="00C65631">
        <w:t>their</w:t>
      </w:r>
      <w:r w:rsidR="00061284">
        <w:t xml:space="preserve"> increased</w:t>
      </w:r>
      <w:r w:rsidR="00C65631">
        <w:t xml:space="preserve"> </w:t>
      </w:r>
      <w:r w:rsidR="00BB5653">
        <w:t>time complexity</w:t>
      </w:r>
      <w:r w:rsidR="00904352">
        <w:t xml:space="preserve">. Results </w:t>
      </w:r>
      <w:r w:rsidR="001B1A99">
        <w:t>show</w:t>
      </w:r>
      <w:r w:rsidR="00904352">
        <w:t xml:space="preserve"> that </w:t>
      </w:r>
      <w:r w:rsidR="00D60050">
        <w:t>MLP</w:t>
      </w:r>
      <w:r w:rsidR="00904352" w:rsidRPr="00BD7FBC">
        <w:t xml:space="preserve"> was also very stable and not sensitive to random changes in train and test data</w:t>
      </w:r>
      <w:r w:rsidR="00904352">
        <w:t xml:space="preserve"> division. Further, </w:t>
      </w:r>
      <w:r w:rsidR="00C57056">
        <w:t xml:space="preserve">according to </w:t>
      </w:r>
      <w:r w:rsidR="00C57056">
        <w:lastRenderedPageBreak/>
        <w:t>the results</w:t>
      </w:r>
      <w:r w:rsidR="00904352">
        <w:t xml:space="preserve"> pure RF from </w:t>
      </w:r>
      <w:r w:rsidR="00904352" w:rsidRPr="00C57056">
        <w:rPr>
          <w:i/>
          <w:iCs/>
        </w:rPr>
        <w:t>s</w:t>
      </w:r>
      <w:r w:rsidR="00822357">
        <w:rPr>
          <w:i/>
          <w:iCs/>
        </w:rPr>
        <w:t>k</w:t>
      </w:r>
      <w:r w:rsidR="00904352" w:rsidRPr="00C57056">
        <w:rPr>
          <w:i/>
          <w:iCs/>
        </w:rPr>
        <w:t>learn</w:t>
      </w:r>
      <w:r w:rsidR="00904352">
        <w:t xml:space="preserve"> scored higher accuracy than most of the </w:t>
      </w:r>
      <w:r w:rsidR="00904352" w:rsidRPr="00C65631">
        <w:rPr>
          <w:i/>
          <w:iCs/>
        </w:rPr>
        <w:t>sktime</w:t>
      </w:r>
      <w:r w:rsidR="00C65631">
        <w:t>-</w:t>
      </w:r>
      <w:r w:rsidR="00904352">
        <w:t xml:space="preserve">models, especially TSF, </w:t>
      </w:r>
      <w:r w:rsidR="002850C1">
        <w:t>although they</w:t>
      </w:r>
      <w:r w:rsidR="00E832B6">
        <w:t xml:space="preserve"> </w:t>
      </w:r>
      <w:r w:rsidR="002850C1">
        <w:t>use the same</w:t>
      </w:r>
      <w:r w:rsidR="00F5013A">
        <w:t xml:space="preserve"> decision tree</w:t>
      </w:r>
      <w:r w:rsidR="002850C1">
        <w:t xml:space="preserve"> as a base</w:t>
      </w:r>
      <w:r w:rsidR="00E832B6">
        <w:t xml:space="preserve"> model</w:t>
      </w:r>
      <w:r w:rsidR="00904352">
        <w:t xml:space="preserve">. </w:t>
      </w:r>
      <w:r w:rsidR="00904352" w:rsidRPr="0043492D">
        <w:t xml:space="preserve">This obviously seems to question the functionality of the </w:t>
      </w:r>
      <w:r w:rsidR="000B61FD">
        <w:t>adopted interlaced univariate</w:t>
      </w:r>
      <w:r w:rsidR="00904352">
        <w:t xml:space="preserve"> signal</w:t>
      </w:r>
      <w:r w:rsidR="000B61FD">
        <w:t>s</w:t>
      </w:r>
      <w:r w:rsidR="00777A6A">
        <w:t xml:space="preserve">, or advantage of using </w:t>
      </w:r>
      <w:r w:rsidR="00470F74">
        <w:t>time series</w:t>
      </w:r>
      <w:r w:rsidR="00777A6A">
        <w:t xml:space="preserve"> data in SAC.</w:t>
      </w:r>
    </w:p>
    <w:p w14:paraId="3EB3B100" w14:textId="77777777" w:rsidR="00B74782" w:rsidRPr="003F0584" w:rsidRDefault="00B74782" w:rsidP="00B74782">
      <w:pPr>
        <w:pStyle w:val="31"/>
      </w:pPr>
      <w:bookmarkStart w:id="167" w:name="_Toc136348956"/>
      <w:r w:rsidRPr="003F0584">
        <w:t>Overall score level</w:t>
      </w:r>
      <w:r>
        <w:t xml:space="preserve"> for U-TSC</w:t>
      </w:r>
      <w:bookmarkEnd w:id="167"/>
    </w:p>
    <w:p w14:paraId="0E9A2977" w14:textId="77777777" w:rsidR="00B74782" w:rsidRDefault="00B74782" w:rsidP="00B74782">
      <w:r>
        <w:t>Achieving over 90% accuracy score by several time series models in multivariate signals is close to the expected level or higher, as it was known that dataset has probably 5% (</w:t>
      </w:r>
      <w:r w:rsidRPr="000E4ABB">
        <w:t>±</w:t>
      </w:r>
      <w:r>
        <w:t>2%) wrong or ambiguously labelled multi-sport activities. Analysis also included models which as such are not applicable to the constructed dataset format and require careful model hyperparameter optimization, and therefore have potential to improve their general performance in the dataset. To name a few, these are distance based kNN models, QDA, LDA, and G-NB, having accuracies from 54% to 85%.</w:t>
      </w:r>
    </w:p>
    <w:p w14:paraId="26AF1D67" w14:textId="77777777" w:rsidR="00460AD5" w:rsidRPr="00560101" w:rsidRDefault="00460AD5" w:rsidP="00460AD5">
      <w:pPr>
        <w:pStyle w:val="31"/>
      </w:pPr>
      <w:bookmarkStart w:id="168" w:name="_Toc136348957"/>
      <w:r w:rsidRPr="00560101">
        <w:t>Best models</w:t>
      </w:r>
      <w:r>
        <w:t xml:space="preserve"> with interlaced univariate signals</w:t>
      </w:r>
      <w:bookmarkEnd w:id="168"/>
    </w:p>
    <w:p w14:paraId="7BC0E554" w14:textId="0F92F4A9" w:rsidR="00653DE2" w:rsidRDefault="00460AD5" w:rsidP="00460AD5">
      <w:r>
        <w:t xml:space="preserve">Interval based model STSF (93,1%) and feature based model RIC (92,7%) were two best performing classifiers considering all used performance evaluation metrics, except time complexity. In relation to all other univariate models, STSF scored the best using </w:t>
      </w:r>
      <w:r w:rsidRPr="008061D6">
        <w:rPr>
          <w:i/>
          <w:iCs/>
        </w:rPr>
        <w:t>ROC-AUC,</w:t>
      </w:r>
      <w:r>
        <w:t xml:space="preserve"> and </w:t>
      </w:r>
      <w:r>
        <w:rPr>
          <w:i/>
          <w:iCs/>
        </w:rPr>
        <w:t>mean</w:t>
      </w:r>
      <w:r w:rsidRPr="008061D6">
        <w:rPr>
          <w:i/>
          <w:iCs/>
        </w:rPr>
        <w:t xml:space="preserve"> accuracy</w:t>
      </w:r>
      <w:r>
        <w:rPr>
          <w:i/>
          <w:iCs/>
        </w:rPr>
        <w:t xml:space="preserve"> </w:t>
      </w:r>
      <w:r>
        <w:t xml:space="preserve">metrics, and outperforms the second most accurate model RIC also in terms of time, variance, and </w:t>
      </w:r>
      <w:r w:rsidR="00E31652">
        <w:t>standard deviation</w:t>
      </w:r>
      <w:r w:rsidR="006E01F7">
        <w:t xml:space="preserve"> of accuracies among iterations</w:t>
      </w:r>
      <w:r w:rsidR="00E31652">
        <w:t xml:space="preserve">. </w:t>
      </w:r>
      <w:r w:rsidR="00E24894">
        <w:t>RIC</w:t>
      </w:r>
      <w:r w:rsidR="00904352">
        <w:t xml:space="preserve"> as a more time consuming and requirement of computational resources </w:t>
      </w:r>
      <w:r w:rsidR="00E546E9">
        <w:t xml:space="preserve">seems to </w:t>
      </w:r>
      <w:r w:rsidR="00904352">
        <w:t xml:space="preserve">make STSF preferable option </w:t>
      </w:r>
      <w:r w:rsidR="00904352" w:rsidRPr="00D92912">
        <w:t>when choosing a model for this type of classification task</w:t>
      </w:r>
      <w:r w:rsidR="00904352">
        <w:t>. In the study of Cabello et al. (2020), they propose</w:t>
      </w:r>
      <w:r w:rsidR="002A260A">
        <w:t>d</w:t>
      </w:r>
      <w:r w:rsidR="00904352">
        <w:t xml:space="preserve"> STSF as a supervised interval search technique with feature ranking metrics that is a highly efficient and accurate interval based TSC method. According to them, it minimizes unnecessary computations when finding relevant intervals, making it an order of magnitude faster than TSF</w:t>
      </w:r>
      <w:r w:rsidR="00D02CB0">
        <w:t>.</w:t>
      </w:r>
      <w:r w:rsidR="00904352">
        <w:t xml:space="preserve"> Further, by extracting relevant intervals from the trained trees, the generated regions of interest, i.e., groups of relevant intervals, highlight the time periods where differences in shape, distribution, or level, between time series of different classes are more pronounced, and thus provide interpretable outcomes of the classification. </w:t>
      </w:r>
      <w:r w:rsidR="009A04E9">
        <w:t xml:space="preserve">They </w:t>
      </w:r>
      <w:r w:rsidR="00544EED">
        <w:t>stated</w:t>
      </w:r>
      <w:r w:rsidR="009A04E9">
        <w:t xml:space="preserve"> that a</w:t>
      </w:r>
      <w:r w:rsidR="00904352">
        <w:t xml:space="preserve">n extensive experimental study on 85 real datasets shows that STSF achieves classification accuracies competitive to state-of-the-art </w:t>
      </w:r>
      <w:r w:rsidR="001B1A99">
        <w:t>methods,</w:t>
      </w:r>
      <w:r w:rsidR="00904352">
        <w:t xml:space="preserve"> but it is at least two orders of magnitude faster than them. This makes STSF suitable for large datasets with long time series.</w:t>
      </w:r>
      <w:r w:rsidR="00BD740E">
        <w:t xml:space="preserve"> </w:t>
      </w:r>
      <w:r w:rsidR="00BD740E">
        <w:fldChar w:fldCharType="begin"/>
      </w:r>
      <w:r w:rsidR="002451BD">
        <w:instrText xml:space="preserve"> ADDIN ZOTERO_ITEM CSL_CITATION {"citationID":"lIRc2xtH","properties":{"formattedCitation":"[29]","plainCitation":"[29]","noteIndex":0},"citationItems":[{"id":14,"uris":["http://zotero.org/users/11390376/items/YDWZ7K9P"],"itemData":{"id":14,"type":"paper-conference","container-title":"2020 IEEE International Conference on Data Mining (ICDM)","DOI":"10.1109/ICDM50108.2020.00107","event-place":"Sorrento, Italy","event-title":"2020 IEEE International Conference on Data Mining (ICDM)","ISBN":"978-1-72818-316-9","page":"948-953","publisher":"IEEE","publisher-place":"Sorrento, Italy","source":"DOI.org (Crossref)","title":"Fast and Accurate Time Series Classification Through Supervised Interval Search","URL":"https://ieeexplore.ieee.org/document/9338332/","author":[{"family":"Cabello","given":"Nestor"},{"family":"Naghizade","given":"Elham"},{"family":"Qi","given":"Jianzhong"},{"family":"Kulik","given":"Lars"}],"accessed":{"date-parts":[["2023",2,6]]},"issued":{"date-parts":[["2020",11]]}}}],"schema":"https://github.com/citation-style-language/schema/raw/master/csl-citation.json"} </w:instrText>
      </w:r>
      <w:r w:rsidR="00BD740E">
        <w:fldChar w:fldCharType="separate"/>
      </w:r>
      <w:r w:rsidR="002451BD" w:rsidRPr="002451BD">
        <w:rPr>
          <w:rFonts w:ascii="Times New Roman" w:hAnsi="Times New Roman" w:cs="Times New Roman"/>
        </w:rPr>
        <w:t>[29]</w:t>
      </w:r>
      <w:r w:rsidR="00BD740E">
        <w:fldChar w:fldCharType="end"/>
      </w:r>
      <w:r w:rsidR="00904352">
        <w:t xml:space="preserve"> The results of this study confirm their contributions in TSC in terms of accuracy, </w:t>
      </w:r>
      <w:r w:rsidR="00904352" w:rsidRPr="00F15F02">
        <w:t xml:space="preserve">but </w:t>
      </w:r>
      <w:r w:rsidR="00904352">
        <w:t xml:space="preserve">not in computation time. </w:t>
      </w:r>
      <w:r w:rsidR="001B1A99">
        <w:t>Despite</w:t>
      </w:r>
      <w:r w:rsidR="00904352">
        <w:t xml:space="preserve"> the statement STSF should minimize unnecessary computations, it was significantly slower</w:t>
      </w:r>
      <w:r w:rsidR="00904352" w:rsidRPr="00466C9F">
        <w:t xml:space="preserve"> </w:t>
      </w:r>
      <w:r w:rsidR="00904352">
        <w:t xml:space="preserve">in the dataset constructed. See the test environment here </w:t>
      </w:r>
      <w:hyperlink w:anchor="_[A-TE]_Test_environment" w:history="1">
        <w:r w:rsidR="00904352" w:rsidRPr="003026CF">
          <w:rPr>
            <w:rStyle w:val="affffc"/>
          </w:rPr>
          <w:t>A-TE</w:t>
        </w:r>
      </w:hyperlink>
      <w:r w:rsidR="00904352" w:rsidRPr="003026CF">
        <w:t>.</w:t>
      </w:r>
    </w:p>
    <w:p w14:paraId="413CA465" w14:textId="77777777" w:rsidR="00904352" w:rsidRPr="00F5788F" w:rsidRDefault="00904352" w:rsidP="003F1EA9">
      <w:pPr>
        <w:pStyle w:val="31"/>
      </w:pPr>
      <w:bookmarkStart w:id="169" w:name="_Misclassification_and_model"/>
      <w:bookmarkStart w:id="170" w:name="_Toc136348958"/>
      <w:bookmarkEnd w:id="169"/>
      <w:r w:rsidRPr="00F5788F">
        <w:lastRenderedPageBreak/>
        <w:t>Misclassification and model correlation</w:t>
      </w:r>
      <w:bookmarkEnd w:id="170"/>
    </w:p>
    <w:p w14:paraId="4E7B81EB" w14:textId="1FF7A85A" w:rsidR="00904352" w:rsidRDefault="00904352" w:rsidP="003F1EA9">
      <w:r>
        <w:t xml:space="preserve">Using the actual prediction data, we </w:t>
      </w:r>
      <w:r w:rsidR="00FE7579">
        <w:t>were</w:t>
      </w:r>
      <w:r>
        <w:t xml:space="preserve"> able to </w:t>
      </w:r>
      <w:r w:rsidR="00BB4DC2">
        <w:t xml:space="preserve">conduct practical </w:t>
      </w:r>
      <w:r w:rsidR="00F265F9">
        <w:t>analysis to see</w:t>
      </w:r>
      <w:r>
        <w:t xml:space="preserve"> which specific segments </w:t>
      </w:r>
      <w:r w:rsidR="001B1A99">
        <w:t>have</w:t>
      </w:r>
      <w:r>
        <w:t xml:space="preserve"> been misclassified. In this study it was </w:t>
      </w:r>
      <w:r w:rsidR="00742137">
        <w:t>an especially</w:t>
      </w:r>
      <w:r>
        <w:t xml:space="preserve"> useful tool to find highly likely by human misclassified activities. For example, if all of the models fail to classify some segment as in the table </w:t>
      </w:r>
      <w:r w:rsidR="000723EC">
        <w:t xml:space="preserve">4.2K </w:t>
      </w:r>
      <w:r>
        <w:t xml:space="preserve">three first instances, it has probably wrong label in original data. This study does not implement deeper analysis in this </w:t>
      </w:r>
      <w:r w:rsidR="00742137">
        <w:t>field,</w:t>
      </w:r>
      <w:r>
        <w:t xml:space="preserve"> but it points </w:t>
      </w:r>
      <w:r w:rsidR="00103131">
        <w:t>out</w:t>
      </w:r>
      <w:r>
        <w:t xml:space="preserve"> reasons which are probably decreasing or fluctuating accuracy. Also, misclassification helped to determine </w:t>
      </w:r>
      <w:r w:rsidR="00742137">
        <w:t>the essence</w:t>
      </w:r>
      <w:r>
        <w:t xml:space="preserve"> of data.</w:t>
      </w:r>
    </w:p>
    <w:p w14:paraId="7333FC4B" w14:textId="49BFA4AC" w:rsidR="00904352" w:rsidRDefault="00904352" w:rsidP="003F1EA9">
      <w:r>
        <w:t xml:space="preserve">By model </w:t>
      </w:r>
      <w:r w:rsidR="00D070CD">
        <w:t xml:space="preserve">correlation and </w:t>
      </w:r>
      <w:r w:rsidR="00AD04AB">
        <w:t>distance</w:t>
      </w:r>
      <w:r>
        <w:t xml:space="preserve"> analysis, similarities – as well as differences –  between models were </w:t>
      </w:r>
      <w:r w:rsidR="00AD04AB">
        <w:t>investigated</w:t>
      </w:r>
      <w:r>
        <w:t>.</w:t>
      </w:r>
      <w:r w:rsidR="00090D55">
        <w:t xml:space="preserve"> </w:t>
      </w:r>
      <w:r>
        <w:t>The best model of the study, STSF classified segments with 9</w:t>
      </w:r>
      <w:r w:rsidR="008A1E31">
        <w:t>6</w:t>
      </w:r>
      <w:r>
        <w:t>% similarity with the second-best RI</w:t>
      </w:r>
      <w:r w:rsidR="00ED1C3D">
        <w:t>C</w:t>
      </w:r>
      <w:r>
        <w:t xml:space="preserve"> but correlates up to 9</w:t>
      </w:r>
      <w:r w:rsidR="00BD24BD">
        <w:t>0</w:t>
      </w:r>
      <w:r>
        <w:t>% level with TSF,</w:t>
      </w:r>
      <w:r w:rsidR="006C17CC">
        <w:t xml:space="preserve"> RISE, </w:t>
      </w:r>
      <w:r w:rsidR="00614E9F">
        <w:t xml:space="preserve">STC, </w:t>
      </w:r>
      <w:r w:rsidR="006C17CC">
        <w:t>and</w:t>
      </w:r>
      <w:r>
        <w:t xml:space="preserve"> CTSF.</w:t>
      </w:r>
      <w:r w:rsidR="008C4FBB">
        <w:t xml:space="preserve"> </w:t>
      </w:r>
      <w:r w:rsidR="00CC2462">
        <w:t>Especially i</w:t>
      </w:r>
      <w:r w:rsidR="008C4FBB">
        <w:t>n correlation analysis</w:t>
      </w:r>
      <w:r w:rsidR="00CC2462">
        <w:t xml:space="preserve"> was found, that WEASEL</w:t>
      </w:r>
      <w:r w:rsidR="00AC7547">
        <w:t xml:space="preserve"> as a one of the best</w:t>
      </w:r>
      <w:r w:rsidR="00ED3ACC">
        <w:t xml:space="preserve"> univariate</w:t>
      </w:r>
      <w:r w:rsidR="00AC7547">
        <w:t xml:space="preserve"> models</w:t>
      </w:r>
      <w:r w:rsidR="00CC2462">
        <w:t xml:space="preserve"> </w:t>
      </w:r>
      <w:r w:rsidR="00AA567C">
        <w:t>perfor</w:t>
      </w:r>
      <w:r w:rsidR="007937DB">
        <w:t>ms</w:t>
      </w:r>
      <w:r w:rsidR="00AA567C">
        <w:t xml:space="preserve"> in</w:t>
      </w:r>
      <w:r w:rsidR="009C1EF5">
        <w:t xml:space="preserve"> a</w:t>
      </w:r>
      <w:r w:rsidR="00767C1B">
        <w:t xml:space="preserve">n </w:t>
      </w:r>
      <w:r w:rsidR="00AA567C">
        <w:t>exceptional way and may thus produce great advantage when cla</w:t>
      </w:r>
      <w:r w:rsidR="00E8244D">
        <w:t>s</w:t>
      </w:r>
      <w:r w:rsidR="00AA567C">
        <w:t xml:space="preserve">sifying those </w:t>
      </w:r>
      <w:r w:rsidR="007937DB">
        <w:t>problematic misclassified activities</w:t>
      </w:r>
      <w:r w:rsidR="00E8244D">
        <w:t xml:space="preserve"> when building ensemble models</w:t>
      </w:r>
      <w:r w:rsidR="00083AF3">
        <w:t>, for example. In general,</w:t>
      </w:r>
      <w:r>
        <w:t xml:space="preserve"> </w:t>
      </w:r>
      <w:r w:rsidR="00083AF3">
        <w:t>t</w:t>
      </w:r>
      <w:r>
        <w:t>his analysis may provide useful information for further classification applications in SAC studies</w:t>
      </w:r>
      <w:r w:rsidR="003D7D59">
        <w:t>, or when investigating model specific characteristics</w:t>
      </w:r>
      <w:r w:rsidR="00A22930">
        <w:t>.</w:t>
      </w:r>
    </w:p>
    <w:p w14:paraId="5F2CAF66" w14:textId="3BD6555D" w:rsidR="002C66D5" w:rsidRDefault="002C66D5" w:rsidP="002C66D5">
      <w:pPr>
        <w:pStyle w:val="31"/>
      </w:pPr>
      <w:bookmarkStart w:id="171" w:name="_Toc136348959"/>
      <w:r>
        <w:t>Multivariate classification</w:t>
      </w:r>
      <w:bookmarkEnd w:id="171"/>
    </w:p>
    <w:p w14:paraId="31301960" w14:textId="2D93399B" w:rsidR="00E90C79" w:rsidRPr="00E90C79" w:rsidRDefault="00E90C79" w:rsidP="00E90C79">
      <w:r>
        <w:t xml:space="preserve">Adopted two multivariate classification algorithms are unquestionably the most accurate models in the study case dataset of </w:t>
      </w:r>
      <w:r w:rsidR="00DE1C0E">
        <w:t xml:space="preserve">a </w:t>
      </w:r>
      <w:r>
        <w:t>single athlete. The MUSE algorithm was not only the most accurate</w:t>
      </w:r>
      <w:r w:rsidR="0048046A">
        <w:t xml:space="preserve"> (96,6%)</w:t>
      </w:r>
      <w:r>
        <w:t>, but was able to maintain stability among iterations, achieved the second highest ROC-AUC evaluator metric value, and at the same time, having low time complexity by our model-relative indicator value of 2.</w:t>
      </w:r>
      <w:r w:rsidR="008C683B">
        <w:t xml:space="preserve"> MUSE was </w:t>
      </w:r>
      <w:r w:rsidR="00A37674">
        <w:t>a relatively</w:t>
      </w:r>
      <w:r w:rsidR="008C683B">
        <w:t xml:space="preserve"> fast</w:t>
      </w:r>
      <w:r w:rsidR="00E96875">
        <w:t xml:space="preserve"> </w:t>
      </w:r>
      <w:r w:rsidR="008C683B">
        <w:t xml:space="preserve">model </w:t>
      </w:r>
      <w:r w:rsidR="00E96875">
        <w:t>outperforming</w:t>
      </w:r>
      <w:r w:rsidR="001A6827">
        <w:t xml:space="preserve"> several</w:t>
      </w:r>
      <w:r w:rsidR="008C683B">
        <w:t xml:space="preserve"> </w:t>
      </w:r>
      <w:r w:rsidR="006C2ECA">
        <w:t>univariate ones</w:t>
      </w:r>
      <w:r w:rsidR="001A6827">
        <w:t>.</w:t>
      </w:r>
      <w:r w:rsidR="00070A37">
        <w:t xml:space="preserve"> </w:t>
      </w:r>
    </w:p>
    <w:p w14:paraId="1781D10D" w14:textId="317F1118" w:rsidR="006D706E" w:rsidRDefault="008B2993" w:rsidP="006D706E">
      <w:r>
        <w:t>The second model for M-TSC was</w:t>
      </w:r>
      <w:r w:rsidR="00564032">
        <w:t xml:space="preserve"> </w:t>
      </w:r>
      <w:r w:rsidR="004F0078">
        <w:t>a custom</w:t>
      </w:r>
      <w:r>
        <w:t xml:space="preserve"> ensemble</w:t>
      </w:r>
      <w:r w:rsidR="00564032">
        <w:t xml:space="preserve"> model c</w:t>
      </w:r>
      <w:r w:rsidR="00F06C01">
        <w:t>ompiled from the best performing univariate algorithms</w:t>
      </w:r>
      <w:r w:rsidR="00F857A5">
        <w:t xml:space="preserve"> per feature</w:t>
      </w:r>
      <w:r w:rsidR="00252FB6">
        <w:t xml:space="preserve"> in separate</w:t>
      </w:r>
      <w:r w:rsidR="00E83C61">
        <w:t xml:space="preserve"> individual feature classification</w:t>
      </w:r>
      <w:r w:rsidR="00F857A5">
        <w:t>.</w:t>
      </w:r>
      <w:r>
        <w:t xml:space="preserve"> </w:t>
      </w:r>
      <w:r w:rsidR="006D706E">
        <w:t xml:space="preserve">The </w:t>
      </w:r>
      <w:r w:rsidR="007C78DD">
        <w:t xml:space="preserve">implemented </w:t>
      </w:r>
      <w:r w:rsidR="0039006B">
        <w:t>STSF-STSF-RIC</w:t>
      </w:r>
      <w:r w:rsidR="00D92009">
        <w:t xml:space="preserve"> column ensemble</w:t>
      </w:r>
      <w:r w:rsidR="007C78DD">
        <w:t xml:space="preserve"> model performed better than expected</w:t>
      </w:r>
      <w:r w:rsidR="00CF62CF">
        <w:t xml:space="preserve"> in relation to MUSE</w:t>
      </w:r>
      <w:r w:rsidR="002877E5">
        <w:t xml:space="preserve"> being very close </w:t>
      </w:r>
      <w:r w:rsidR="00F65BEF">
        <w:t>by</w:t>
      </w:r>
      <w:r w:rsidR="002877E5">
        <w:t xml:space="preserve"> </w:t>
      </w:r>
      <w:r w:rsidR="0048046A">
        <w:t xml:space="preserve">96,1% </w:t>
      </w:r>
      <w:r w:rsidR="00D92009">
        <w:t xml:space="preserve">mean </w:t>
      </w:r>
      <w:r w:rsidR="0048046A">
        <w:t>accuracy</w:t>
      </w:r>
      <w:r w:rsidR="00F65BEF">
        <w:t xml:space="preserve">. </w:t>
      </w:r>
      <w:r w:rsidR="003A37B3">
        <w:t xml:space="preserve">Expectations for ensemble were based on the knowledge </w:t>
      </w:r>
      <w:r w:rsidR="00AF27DC">
        <w:t xml:space="preserve">that </w:t>
      </w:r>
      <w:r w:rsidR="001D1B49">
        <w:t>it considers</w:t>
      </w:r>
      <w:r w:rsidR="00DA7593">
        <w:t xml:space="preserve"> each feature </w:t>
      </w:r>
      <w:r w:rsidR="001D1B49">
        <w:t xml:space="preserve">as independent </w:t>
      </w:r>
      <w:r w:rsidR="00B47A69">
        <w:t xml:space="preserve">ignoring potentially important feature </w:t>
      </w:r>
      <w:r w:rsidR="00A1163B">
        <w:t xml:space="preserve">relationship </w:t>
      </w:r>
      <w:r w:rsidR="00B47A69">
        <w:t>information.</w:t>
      </w:r>
      <w:r w:rsidR="003A37B3">
        <w:t xml:space="preserve"> </w:t>
      </w:r>
      <w:r w:rsidR="00ED79A6">
        <w:t>Furthermore, e</w:t>
      </w:r>
      <w:r w:rsidR="00804903">
        <w:t>nsemble</w:t>
      </w:r>
      <w:r w:rsidR="00F65BEF">
        <w:t xml:space="preserve"> </w:t>
      </w:r>
      <w:r w:rsidR="00835EA4">
        <w:t xml:space="preserve">classifier produced the best </w:t>
      </w:r>
      <w:r w:rsidR="00F65BEF">
        <w:t>ROC</w:t>
      </w:r>
      <w:r w:rsidR="001C00A4">
        <w:t>-AUC score</w:t>
      </w:r>
      <w:r w:rsidR="00EB4C4A">
        <w:t xml:space="preserve"> </w:t>
      </w:r>
      <w:r w:rsidR="001C00A4">
        <w:t xml:space="preserve">that was used as a main </w:t>
      </w:r>
      <w:r w:rsidR="00F65BEF">
        <w:t>model quality indicator</w:t>
      </w:r>
      <w:r w:rsidR="001C00A4">
        <w:t xml:space="preserve"> in TSC.</w:t>
      </w:r>
      <w:r w:rsidR="005606D7">
        <w:t xml:space="preserve"> </w:t>
      </w:r>
      <w:r w:rsidR="00F41D90">
        <w:t xml:space="preserve">Good performance, </w:t>
      </w:r>
      <w:r w:rsidR="00667524">
        <w:t>especially</w:t>
      </w:r>
      <w:r w:rsidR="00F41D90">
        <w:t xml:space="preserve"> in relation to MUSE</w:t>
      </w:r>
      <w:r w:rsidR="00D41D01">
        <w:t xml:space="preserve"> that considers feature correlation information,</w:t>
      </w:r>
      <w:r w:rsidR="00F41D90">
        <w:t xml:space="preserve"> </w:t>
      </w:r>
      <w:r w:rsidR="00D41D01">
        <w:t>probably</w:t>
      </w:r>
      <w:r w:rsidR="00F41D90">
        <w:t xml:space="preserve"> indicates that our </w:t>
      </w:r>
      <w:r w:rsidR="00C40A67">
        <w:t xml:space="preserve">three dataset features </w:t>
      </w:r>
      <w:r w:rsidR="003A5093">
        <w:t>have low level dependency</w:t>
      </w:r>
      <w:r w:rsidR="009B3E95">
        <w:t xml:space="preserve">, as can be seen from the feature correlation matrix </w:t>
      </w:r>
      <w:hyperlink w:anchor="_[A-2.1C]_Feature_correlation" w:history="1">
        <w:r w:rsidR="009B3E95" w:rsidRPr="009B3E95">
          <w:rPr>
            <w:rStyle w:val="affffc"/>
          </w:rPr>
          <w:t>A-2.1C</w:t>
        </w:r>
      </w:hyperlink>
      <w:r w:rsidR="00E17295">
        <w:t xml:space="preserve">, or </w:t>
      </w:r>
      <w:r w:rsidR="00501EC7">
        <w:t>the dependency</w:t>
      </w:r>
      <w:r w:rsidR="00696785">
        <w:t xml:space="preserve"> is similar among categories</w:t>
      </w:r>
      <w:r w:rsidR="000159CB">
        <w:t xml:space="preserve"> </w:t>
      </w:r>
      <w:r w:rsidR="00D859C1">
        <w:t xml:space="preserve">producing </w:t>
      </w:r>
      <w:r w:rsidR="00CA48D9">
        <w:t>poor distinctiv</w:t>
      </w:r>
      <w:r w:rsidR="00BC75F0">
        <w:t>eness</w:t>
      </w:r>
      <w:r w:rsidR="00FB3226">
        <w:t>.</w:t>
      </w:r>
      <w:r w:rsidR="009554A7">
        <w:t xml:space="preserve"> </w:t>
      </w:r>
      <w:r w:rsidR="00622AD2">
        <w:t>The only disadvantage of the model was</w:t>
      </w:r>
      <w:r w:rsidR="00806517">
        <w:t xml:space="preserve"> its time complexity</w:t>
      </w:r>
      <w:r w:rsidR="00A868B5">
        <w:t xml:space="preserve">, </w:t>
      </w:r>
      <w:r w:rsidR="00A868B5">
        <w:lastRenderedPageBreak/>
        <w:t>indicator value 5 which come</w:t>
      </w:r>
      <w:r w:rsidR="00A04729">
        <w:t>s</w:t>
      </w:r>
      <w:r w:rsidR="00A868B5">
        <w:t xml:space="preserve"> from 1+1+3 for STSF</w:t>
      </w:r>
      <w:r w:rsidR="00A04729">
        <w:t xml:space="preserve">-STSF-RIC </w:t>
      </w:r>
      <w:r w:rsidR="00667524">
        <w:t>combination</w:t>
      </w:r>
      <w:r w:rsidR="00A04729">
        <w:t xml:space="preserve"> of models</w:t>
      </w:r>
      <w:r w:rsidR="00165D23">
        <w:t xml:space="preserve">. That </w:t>
      </w:r>
      <w:r w:rsidR="00021D33">
        <w:t>requirement for computational resources is</w:t>
      </w:r>
      <w:r w:rsidR="00165D23">
        <w:t xml:space="preserve"> </w:t>
      </w:r>
      <w:r w:rsidR="009035AB">
        <w:t>a typical</w:t>
      </w:r>
      <w:r w:rsidR="00021D33">
        <w:t xml:space="preserve"> disadvantage</w:t>
      </w:r>
      <w:r w:rsidR="00165D23">
        <w:t xml:space="preserve"> for ensemble models</w:t>
      </w:r>
      <w:r w:rsidR="00021D33">
        <w:t>.</w:t>
      </w:r>
    </w:p>
    <w:p w14:paraId="0FA3C88B" w14:textId="76672D21" w:rsidR="007B7B6F" w:rsidRPr="006D706E" w:rsidRDefault="00843046" w:rsidP="006D706E">
      <w:r>
        <w:t xml:space="preserve">In this thesis we </w:t>
      </w:r>
      <w:r w:rsidR="00781251">
        <w:t>reinforced</w:t>
      </w:r>
      <w:r>
        <w:t xml:space="preserve"> </w:t>
      </w:r>
      <w:r w:rsidR="00597DA0">
        <w:t xml:space="preserve">that </w:t>
      </w:r>
      <w:r>
        <w:t>multivariate</w:t>
      </w:r>
      <w:r w:rsidR="00703D1E">
        <w:t xml:space="preserve"> methods </w:t>
      </w:r>
      <w:r w:rsidR="000F0E1C">
        <w:t xml:space="preserve">are able to enhance </w:t>
      </w:r>
      <w:r w:rsidR="00961356">
        <w:t xml:space="preserve">classification accuracy </w:t>
      </w:r>
      <w:r w:rsidR="00541E1E">
        <w:t xml:space="preserve">in relation to univariate </w:t>
      </w:r>
      <w:r w:rsidR="00FE4664">
        <w:t xml:space="preserve">models </w:t>
      </w:r>
      <w:r w:rsidR="00961356">
        <w:t xml:space="preserve">without increasement in time complexity. </w:t>
      </w:r>
      <w:r w:rsidR="00CE1102">
        <w:t>Also, we noticed that ensemble models</w:t>
      </w:r>
      <w:r w:rsidR="00476755">
        <w:t xml:space="preserve"> can achieve</w:t>
      </w:r>
      <w:r w:rsidR="00CE1102">
        <w:t xml:space="preserve"> almost as </w:t>
      </w:r>
      <w:r w:rsidR="009E3353">
        <w:t>good accuracy</w:t>
      </w:r>
      <w:r w:rsidR="00AC5318">
        <w:t xml:space="preserve"> </w:t>
      </w:r>
      <w:r w:rsidR="00FE4664">
        <w:t>as</w:t>
      </w:r>
      <w:r w:rsidR="00CC3652">
        <w:t xml:space="preserve"> adopted</w:t>
      </w:r>
      <w:r w:rsidR="00AC5318">
        <w:t xml:space="preserve"> </w:t>
      </w:r>
      <w:r w:rsidR="008D5E54">
        <w:t>MUSE</w:t>
      </w:r>
      <w:r w:rsidR="00476755">
        <w:t xml:space="preserve"> </w:t>
      </w:r>
      <w:r w:rsidR="00BB5219">
        <w:t>classifier,</w:t>
      </w:r>
      <w:r w:rsidR="00CD75E6">
        <w:t xml:space="preserve"> </w:t>
      </w:r>
      <w:r w:rsidR="00B03690" w:rsidRPr="00B03690">
        <w:t xml:space="preserve">but </w:t>
      </w:r>
      <w:r w:rsidR="00A04A68">
        <w:t xml:space="preserve">increased </w:t>
      </w:r>
      <w:r w:rsidR="00B03690" w:rsidRPr="00B03690">
        <w:t>time complexity is</w:t>
      </w:r>
      <w:r w:rsidR="00EA24A2">
        <w:t xml:space="preserve"> </w:t>
      </w:r>
      <w:r w:rsidR="00A04A68">
        <w:t>direct</w:t>
      </w:r>
      <w:r w:rsidR="00EA24A2">
        <w:t>ly</w:t>
      </w:r>
      <w:r w:rsidR="00A04A68">
        <w:t xml:space="preserve"> </w:t>
      </w:r>
      <w:r w:rsidR="00B03690" w:rsidRPr="00B03690">
        <w:t>relative to the dimension</w:t>
      </w:r>
      <w:r w:rsidR="00614649">
        <w:t>ality</w:t>
      </w:r>
      <w:r w:rsidR="00B03690" w:rsidRPr="00B03690">
        <w:t xml:space="preserve"> of data</w:t>
      </w:r>
      <w:r w:rsidR="00F60482">
        <w:t xml:space="preserve"> and naturally depends on the selected ensemble models and their characteristics.</w:t>
      </w:r>
    </w:p>
    <w:p w14:paraId="2BD5EB18" w14:textId="5703BC41" w:rsidR="00905F05" w:rsidRDefault="00905F05" w:rsidP="00D54AFF">
      <w:pPr>
        <w:pStyle w:val="21"/>
        <w:numPr>
          <w:ilvl w:val="1"/>
          <w:numId w:val="21"/>
        </w:numPr>
      </w:pPr>
      <w:bookmarkStart w:id="172" w:name="_Toc136348960"/>
      <w:r>
        <w:t>Summary</w:t>
      </w:r>
      <w:bookmarkEnd w:id="172"/>
    </w:p>
    <w:p w14:paraId="48CC72BE" w14:textId="712B5EC2" w:rsidR="00D54AFF" w:rsidRDefault="00285BC4" w:rsidP="00CB5DE8">
      <w:r>
        <w:t>In this section</w:t>
      </w:r>
      <w:r w:rsidR="003B38AB">
        <w:t xml:space="preserve">, classification results are </w:t>
      </w:r>
      <w:r>
        <w:t>discuss</w:t>
      </w:r>
      <w:r w:rsidR="003B38AB">
        <w:t xml:space="preserve">ed including </w:t>
      </w:r>
      <w:r w:rsidR="007F337E">
        <w:t>both conducted dataset</w:t>
      </w:r>
      <w:r w:rsidR="00D95B2C">
        <w:t>s</w:t>
      </w:r>
      <w:r w:rsidR="00E83FD7">
        <w:t xml:space="preserve"> </w:t>
      </w:r>
      <w:r w:rsidR="009634E0">
        <w:t xml:space="preserve">in </w:t>
      </w:r>
      <w:r w:rsidR="00A4358B">
        <w:t xml:space="preserve">the </w:t>
      </w:r>
      <w:r w:rsidR="00415D46">
        <w:t xml:space="preserve">study </w:t>
      </w:r>
      <w:r w:rsidR="00A4358B">
        <w:t>case</w:t>
      </w:r>
      <w:r w:rsidR="00D95B2C">
        <w:t xml:space="preserve">. </w:t>
      </w:r>
      <w:r w:rsidR="006C769B">
        <w:t>Since</w:t>
      </w:r>
      <w:r w:rsidR="00625F53">
        <w:t xml:space="preserve"> classification was implemented </w:t>
      </w:r>
      <w:r w:rsidR="006C769B">
        <w:t>using</w:t>
      </w:r>
      <w:r w:rsidR="00E83FD7">
        <w:t xml:space="preserve"> </w:t>
      </w:r>
      <w:r w:rsidR="006C769B">
        <w:t>exceptional datatype for HAR studies</w:t>
      </w:r>
      <w:r w:rsidR="00046BD6">
        <w:t xml:space="preserve">, </w:t>
      </w:r>
      <w:r w:rsidR="001E4327">
        <w:t>there are very few</w:t>
      </w:r>
      <w:r w:rsidR="00E06568">
        <w:t xml:space="preserve"> comparable</w:t>
      </w:r>
      <w:r w:rsidR="00E67207">
        <w:t xml:space="preserve"> </w:t>
      </w:r>
      <w:r w:rsidR="00BA04BF">
        <w:t xml:space="preserve">previous </w:t>
      </w:r>
      <w:r w:rsidR="00E67207">
        <w:t>studies</w:t>
      </w:r>
      <w:r w:rsidR="00046BD6">
        <w:t xml:space="preserve"> </w:t>
      </w:r>
      <w:r w:rsidR="00BA04BF">
        <w:t xml:space="preserve">to </w:t>
      </w:r>
      <w:r w:rsidR="00A4358B">
        <w:t>reflect</w:t>
      </w:r>
      <w:r w:rsidR="00BA04BF">
        <w:t xml:space="preserve"> achieved results</w:t>
      </w:r>
      <w:r w:rsidR="00415D46">
        <w:t>.</w:t>
      </w:r>
      <w:r w:rsidR="00E06568">
        <w:t xml:space="preserve"> </w:t>
      </w:r>
      <w:r w:rsidR="00D86042">
        <w:t xml:space="preserve">Therefore, </w:t>
      </w:r>
      <w:r w:rsidR="00D346D6">
        <w:t xml:space="preserve">we rather avoid </w:t>
      </w:r>
      <w:r w:rsidR="000366F0">
        <w:t>too str</w:t>
      </w:r>
      <w:r w:rsidR="00CF1455">
        <w:t xml:space="preserve">aightforward </w:t>
      </w:r>
      <w:r w:rsidR="00E415FB">
        <w:t>comparison</w:t>
      </w:r>
      <w:r w:rsidR="00D46DF3">
        <w:t>s</w:t>
      </w:r>
      <w:r w:rsidR="00CF1455">
        <w:t xml:space="preserve"> being aware of </w:t>
      </w:r>
      <w:r w:rsidR="00EE1F87">
        <w:t xml:space="preserve">the </w:t>
      </w:r>
      <w:r w:rsidR="00CF1455">
        <w:t>risks</w:t>
      </w:r>
      <w:r w:rsidR="00172D56">
        <w:t xml:space="preserve"> </w:t>
      </w:r>
      <w:r w:rsidR="00D46DF3">
        <w:t>of</w:t>
      </w:r>
      <w:r w:rsidR="00172D56">
        <w:t xml:space="preserve"> misinterpretations</w:t>
      </w:r>
      <w:r w:rsidR="00364394">
        <w:t>.</w:t>
      </w:r>
      <w:r w:rsidR="00D46DF3">
        <w:t xml:space="preserve"> This unique</w:t>
      </w:r>
      <w:r w:rsidR="00C963A2">
        <w:t xml:space="preserve"> retrospective</w:t>
      </w:r>
      <w:r w:rsidR="00D46DF3">
        <w:t xml:space="preserve"> method for </w:t>
      </w:r>
      <w:r w:rsidR="00393EAC">
        <w:t xml:space="preserve">personalized </w:t>
      </w:r>
      <w:r w:rsidR="00D46DF3">
        <w:t xml:space="preserve">sport activity classification is </w:t>
      </w:r>
      <w:r w:rsidR="00C963A2">
        <w:t>probably not comparable at all</w:t>
      </w:r>
      <w:r w:rsidR="0024066C">
        <w:t xml:space="preserve">, and in its </w:t>
      </w:r>
      <w:r w:rsidR="00D30819">
        <w:t>extent,</w:t>
      </w:r>
      <w:r w:rsidR="00017A2B">
        <w:t xml:space="preserve"> there is no actual need</w:t>
      </w:r>
      <w:r w:rsidR="00E73044">
        <w:t xml:space="preserve"> </w:t>
      </w:r>
      <w:r w:rsidR="001F053E">
        <w:t>for it</w:t>
      </w:r>
      <w:r w:rsidR="00A264D0">
        <w:t>,</w:t>
      </w:r>
      <w:r w:rsidR="001F053E">
        <w:t xml:space="preserve"> </w:t>
      </w:r>
      <w:r w:rsidR="009718CE">
        <w:t xml:space="preserve">apart from the </w:t>
      </w:r>
      <w:r w:rsidR="00267829">
        <w:t>aspects raised in the introduction part of this thesis.</w:t>
      </w:r>
      <w:r w:rsidR="00B85B7B">
        <w:t xml:space="preserve"> In general, </w:t>
      </w:r>
      <w:r w:rsidR="006C2F80">
        <w:t>countless</w:t>
      </w:r>
      <w:r w:rsidR="00D30819">
        <w:t xml:space="preserve"> </w:t>
      </w:r>
      <w:r w:rsidR="00F1620C">
        <w:t xml:space="preserve">previous </w:t>
      </w:r>
      <w:r w:rsidR="00D30819">
        <w:t>studies</w:t>
      </w:r>
      <w:r w:rsidR="00024EDD">
        <w:t xml:space="preserve"> – mentioned in introduction section – </w:t>
      </w:r>
      <w:r w:rsidR="00D30819">
        <w:t>ha</w:t>
      </w:r>
      <w:r w:rsidR="003E0764">
        <w:t>ve</w:t>
      </w:r>
      <w:r w:rsidR="00D30819">
        <w:t xml:space="preserve"> achieved </w:t>
      </w:r>
      <w:r w:rsidR="00F1620C">
        <w:t>at</w:t>
      </w:r>
      <w:r w:rsidR="003E0764">
        <w:t xml:space="preserve"> </w:t>
      </w:r>
      <w:r w:rsidR="00F1620C">
        <w:t xml:space="preserve">least </w:t>
      </w:r>
      <w:r w:rsidR="006C631A">
        <w:t>the</w:t>
      </w:r>
      <w:r w:rsidR="00F1620C">
        <w:t xml:space="preserve"> </w:t>
      </w:r>
      <w:r w:rsidR="00D30819">
        <w:t>critical</w:t>
      </w:r>
      <w:r w:rsidR="00A1724F">
        <w:t xml:space="preserve"> </w:t>
      </w:r>
      <w:r w:rsidR="00D30819">
        <w:t>90 percent</w:t>
      </w:r>
      <w:r w:rsidR="00F1620C">
        <w:t xml:space="preserve"> accuracy</w:t>
      </w:r>
      <w:r w:rsidR="003E0764">
        <w:t xml:space="preserve"> in HAR, </w:t>
      </w:r>
      <w:r w:rsidR="00B25ACD">
        <w:t xml:space="preserve">and </w:t>
      </w:r>
      <w:r w:rsidR="009E6E36">
        <w:t xml:space="preserve">even </w:t>
      </w:r>
      <w:r w:rsidR="006C631A">
        <w:t>up to 99 percent</w:t>
      </w:r>
      <w:r w:rsidR="00A1635C">
        <w:t xml:space="preserve"> in the datasets</w:t>
      </w:r>
      <w:r w:rsidR="006C631A">
        <w:t xml:space="preserve"> </w:t>
      </w:r>
      <w:r w:rsidR="00A1635C" w:rsidRPr="00A1635C">
        <w:t xml:space="preserve">created under </w:t>
      </w:r>
      <w:r w:rsidR="00A1635C">
        <w:t>“</w:t>
      </w:r>
      <w:r w:rsidR="00A1635C" w:rsidRPr="00A1635C">
        <w:t>sterile</w:t>
      </w:r>
      <w:r w:rsidR="00A1635C">
        <w:t>”</w:t>
      </w:r>
      <w:r w:rsidR="00A1635C" w:rsidRPr="00A1635C">
        <w:t xml:space="preserve"> </w:t>
      </w:r>
      <w:r w:rsidR="00A1635C">
        <w:t xml:space="preserve">controlled </w:t>
      </w:r>
      <w:r w:rsidR="00A1635C" w:rsidRPr="00A1635C">
        <w:t>laboratory conditions.</w:t>
      </w:r>
      <w:r w:rsidR="008D759F">
        <w:t xml:space="preserve"> </w:t>
      </w:r>
      <w:r w:rsidR="00562ACE">
        <w:t xml:space="preserve">Multivariate </w:t>
      </w:r>
      <w:r w:rsidR="006F714A">
        <w:t>TSC</w:t>
      </w:r>
      <w:r w:rsidR="00973D08">
        <w:t xml:space="preserve"> accuracy of 9</w:t>
      </w:r>
      <w:r w:rsidR="00057C70">
        <w:t>6,6</w:t>
      </w:r>
      <w:r w:rsidR="00A43D97">
        <w:t>% by MUSE</w:t>
      </w:r>
      <w:r w:rsidR="00562ACE">
        <w:t xml:space="preserve">, and </w:t>
      </w:r>
      <w:r w:rsidR="00E13725">
        <w:t xml:space="preserve">univariate TSC accuracy of </w:t>
      </w:r>
      <w:r w:rsidR="00A43D97">
        <w:t xml:space="preserve">93,1% </w:t>
      </w:r>
      <w:r w:rsidR="003C3C0C">
        <w:t xml:space="preserve">by </w:t>
      </w:r>
      <w:r w:rsidR="00A43D97">
        <w:t>STSF</w:t>
      </w:r>
      <w:r w:rsidR="005E1BAD">
        <w:t xml:space="preserve"> </w:t>
      </w:r>
      <w:r w:rsidR="00937573">
        <w:t>observed</w:t>
      </w:r>
      <w:r w:rsidR="005E1BAD">
        <w:t xml:space="preserve"> in this </w:t>
      </w:r>
      <w:r w:rsidR="00057C70">
        <w:t>thesis</w:t>
      </w:r>
      <w:r w:rsidR="005E1BAD">
        <w:t xml:space="preserve"> is very satisf</w:t>
      </w:r>
      <w:r w:rsidR="00ED0FEB">
        <w:t>ying</w:t>
      </w:r>
      <w:r w:rsidR="005E1BAD">
        <w:t xml:space="preserve"> and promising </w:t>
      </w:r>
      <w:r w:rsidR="004851B3">
        <w:t>for future studies</w:t>
      </w:r>
      <w:r w:rsidR="005E1BAD">
        <w:t xml:space="preserve"> </w:t>
      </w:r>
      <w:r w:rsidR="001163F2">
        <w:t>to develop</w:t>
      </w:r>
      <w:r w:rsidR="00B80A8C">
        <w:t xml:space="preserve"> </w:t>
      </w:r>
      <w:r w:rsidR="003B2E8D">
        <w:t>a well</w:t>
      </w:r>
      <w:r w:rsidR="00BA2B31">
        <w:t xml:space="preserve"> performing model for </w:t>
      </w:r>
      <w:r w:rsidR="007F6CDC">
        <w:t>a</w:t>
      </w:r>
      <w:r w:rsidR="00BA2B31">
        <w:t xml:space="preserve"> </w:t>
      </w:r>
      <w:r w:rsidR="00825BA1">
        <w:t xml:space="preserve">retrospective </w:t>
      </w:r>
      <w:r w:rsidR="007F6CDC">
        <w:t xml:space="preserve">personalized </w:t>
      </w:r>
      <w:r w:rsidR="00A97945">
        <w:t xml:space="preserve">outdoor </w:t>
      </w:r>
      <w:r w:rsidR="007F6CDC">
        <w:t>sport activity classification</w:t>
      </w:r>
      <w:r w:rsidR="006F714A">
        <w:t xml:space="preserve"> using</w:t>
      </w:r>
      <w:r w:rsidR="006B578E">
        <w:t xml:space="preserve"> only three particular features.</w:t>
      </w:r>
    </w:p>
    <w:p w14:paraId="41ABA04F" w14:textId="6F630676" w:rsidR="00706286" w:rsidRDefault="00A04472" w:rsidP="00D54AFF">
      <w:r>
        <w:t xml:space="preserve">As a summary, </w:t>
      </w:r>
      <w:r w:rsidR="009B697E">
        <w:t>ten</w:t>
      </w:r>
      <w:r w:rsidR="001D025D">
        <w:t xml:space="preserve"> well known CML models</w:t>
      </w:r>
      <w:r w:rsidR="00EB4DE0">
        <w:t xml:space="preserve"> were included</w:t>
      </w:r>
      <w:r w:rsidR="003922D0">
        <w:t xml:space="preserve"> </w:t>
      </w:r>
      <w:r w:rsidR="00EB4DE0">
        <w:t>in</w:t>
      </w:r>
      <w:r w:rsidR="003922D0">
        <w:t xml:space="preserve"> </w:t>
      </w:r>
      <w:r w:rsidR="0082600A">
        <w:t xml:space="preserve">TSC </w:t>
      </w:r>
      <w:r w:rsidR="003922D0">
        <w:t>analysis</w:t>
      </w:r>
      <w:r w:rsidR="001D025D">
        <w:t xml:space="preserve"> in order to reflect </w:t>
      </w:r>
      <w:r w:rsidR="003922D0">
        <w:t xml:space="preserve">model performance and </w:t>
      </w:r>
      <w:r w:rsidR="00F03854">
        <w:t>gained advantage of</w:t>
      </w:r>
      <w:r w:rsidR="001D025D">
        <w:t xml:space="preserve"> TSC </w:t>
      </w:r>
      <w:r w:rsidR="002C27DF">
        <w:t xml:space="preserve">compared to </w:t>
      </w:r>
      <w:r w:rsidR="00032725">
        <w:t>traditionally very fast</w:t>
      </w:r>
      <w:r w:rsidR="00DA547A">
        <w:t xml:space="preserve"> </w:t>
      </w:r>
      <w:r w:rsidR="00F05A96">
        <w:t xml:space="preserve">feature based </w:t>
      </w:r>
    </w:p>
    <w:p w14:paraId="483E44FF" w14:textId="2BC8DAFC" w:rsidR="00314404" w:rsidRDefault="00DA547A" w:rsidP="00706286">
      <w:pPr>
        <w:ind w:firstLine="0"/>
      </w:pPr>
      <w:r>
        <w:t xml:space="preserve">classification algorithms which ignores </w:t>
      </w:r>
      <w:r w:rsidR="00537395">
        <w:t>sequence value order</w:t>
      </w:r>
      <w:r w:rsidR="009465B7">
        <w:t>.</w:t>
      </w:r>
      <w:r w:rsidR="001C50C2">
        <w:t xml:space="preserve"> </w:t>
      </w:r>
      <w:r w:rsidR="00AF60C4">
        <w:t xml:space="preserve">Data </w:t>
      </w:r>
      <w:r w:rsidR="006E399F">
        <w:t>used in</w:t>
      </w:r>
      <w:r w:rsidR="00AF60C4">
        <w:t xml:space="preserve"> these models </w:t>
      </w:r>
      <w:r w:rsidR="003B08B2">
        <w:t>was</w:t>
      </w:r>
      <w:r w:rsidR="00AF60C4">
        <w:t xml:space="preserve"> in </w:t>
      </w:r>
      <w:r w:rsidR="003B08B2">
        <w:t>tabularized</w:t>
      </w:r>
      <w:r w:rsidR="00AF60C4">
        <w:t xml:space="preserve"> format</w:t>
      </w:r>
      <w:r w:rsidR="003B08B2">
        <w:t xml:space="preserve"> of the</w:t>
      </w:r>
      <w:r w:rsidR="006E399F">
        <w:t xml:space="preserve"> same</w:t>
      </w:r>
      <w:r w:rsidR="003B08B2">
        <w:t xml:space="preserve"> interlaced signals</w:t>
      </w:r>
      <w:r w:rsidR="006E399F">
        <w:t xml:space="preserve">. The main difference </w:t>
      </w:r>
      <w:r w:rsidR="006305D4">
        <w:t xml:space="preserve">in contrast to TSC models is </w:t>
      </w:r>
      <w:r w:rsidR="006E399F">
        <w:t xml:space="preserve">that they </w:t>
      </w:r>
      <w:r w:rsidR="00FA31F7">
        <w:t>consider</w:t>
      </w:r>
      <w:r w:rsidR="006E399F">
        <w:t xml:space="preserve"> </w:t>
      </w:r>
      <w:r w:rsidR="00196900">
        <w:t>each value</w:t>
      </w:r>
      <w:r w:rsidR="00FA31F7">
        <w:t xml:space="preserve"> of the segment</w:t>
      </w:r>
      <w:r w:rsidR="00196900">
        <w:t xml:space="preserve"> as an independent feature value</w:t>
      </w:r>
      <w:r w:rsidR="006305D4">
        <w:t>.</w:t>
      </w:r>
      <w:r w:rsidR="00FA31F7">
        <w:t xml:space="preserve"> Therefore, </w:t>
      </w:r>
      <w:r w:rsidR="00434F02">
        <w:t>S-</w:t>
      </w:r>
      <w:r w:rsidR="00FA31F7">
        <w:t xml:space="preserve">CML models </w:t>
      </w:r>
      <w:r w:rsidR="00EB4DE0">
        <w:t>provide</w:t>
      </w:r>
      <w:r w:rsidR="0062607A">
        <w:t xml:space="preserve"> the most important </w:t>
      </w:r>
      <w:r w:rsidR="00EF5DC7">
        <w:t>reference point</w:t>
      </w:r>
      <w:r w:rsidR="00017379">
        <w:t xml:space="preserve"> in order to gain </w:t>
      </w:r>
      <w:r w:rsidR="0015362C">
        <w:t xml:space="preserve">understanding </w:t>
      </w:r>
      <w:r w:rsidR="00ED02F9">
        <w:t xml:space="preserve">about </w:t>
      </w:r>
      <w:r w:rsidR="00D1323E" w:rsidRPr="0015362C">
        <w:t>the real</w:t>
      </w:r>
      <w:r w:rsidR="0015362C" w:rsidRPr="0015362C">
        <w:t xml:space="preserve"> benefit of </w:t>
      </w:r>
      <w:r w:rsidR="00ED02F9">
        <w:t>the usage of time series for SAC</w:t>
      </w:r>
      <w:r w:rsidR="001C4288">
        <w:t>, in general</w:t>
      </w:r>
      <w:r w:rsidR="0015362C" w:rsidRPr="0015362C">
        <w:t>.</w:t>
      </w:r>
    </w:p>
    <w:p w14:paraId="70107A8C" w14:textId="77777777" w:rsidR="000E4F1D" w:rsidRDefault="00C62EB9" w:rsidP="003F42A8">
      <w:r>
        <w:t xml:space="preserve">In comparison to </w:t>
      </w:r>
      <w:r w:rsidR="00A133F4">
        <w:t>S-</w:t>
      </w:r>
      <w:r>
        <w:t>CML models</w:t>
      </w:r>
      <w:r w:rsidR="00A133F4">
        <w:t>,</w:t>
      </w:r>
      <w:r w:rsidR="004D397A">
        <w:t xml:space="preserve"> w</w:t>
      </w:r>
      <w:r w:rsidR="00A133F4">
        <w:t>as</w:t>
      </w:r>
      <w:r w:rsidR="00EB62FE">
        <w:t xml:space="preserve"> found that Gradient Boosting</w:t>
      </w:r>
      <w:r w:rsidR="00264DB4">
        <w:t>, and</w:t>
      </w:r>
      <w:r w:rsidR="004D397A">
        <w:t xml:space="preserve"> </w:t>
      </w:r>
      <w:r w:rsidR="004558FB">
        <w:t>Multilayer Perceptron</w:t>
      </w:r>
      <w:r w:rsidR="00264DB4">
        <w:t xml:space="preserve"> </w:t>
      </w:r>
      <w:r w:rsidR="00437F3C">
        <w:t xml:space="preserve">produced very competitive results </w:t>
      </w:r>
      <w:r w:rsidR="001A1640">
        <w:t>with</w:t>
      </w:r>
      <w:r w:rsidR="00A04472">
        <w:t xml:space="preserve"> even</w:t>
      </w:r>
      <w:r w:rsidR="00264DB4">
        <w:t xml:space="preserve"> the best U-TSC models</w:t>
      </w:r>
      <w:r w:rsidR="00820593">
        <w:t>.</w:t>
      </w:r>
      <w:r w:rsidR="003518AA">
        <w:t xml:space="preserve"> Also, Random </w:t>
      </w:r>
      <w:r w:rsidR="00B75B95">
        <w:t>Forest,</w:t>
      </w:r>
      <w:r w:rsidR="003518AA">
        <w:t xml:space="preserve"> which </w:t>
      </w:r>
    </w:p>
    <w:p w14:paraId="0A608D55" w14:textId="719C620C" w:rsidR="00A22008" w:rsidRDefault="003518AA" w:rsidP="000E4F1D">
      <w:pPr>
        <w:ind w:firstLine="0"/>
      </w:pPr>
      <w:r>
        <w:t xml:space="preserve">was the base </w:t>
      </w:r>
      <w:r w:rsidR="00214921">
        <w:t>algorithm</w:t>
      </w:r>
      <w:r>
        <w:t xml:space="preserve"> </w:t>
      </w:r>
      <w:r w:rsidR="00672138">
        <w:t>for</w:t>
      </w:r>
      <w:r w:rsidR="00214921">
        <w:t xml:space="preserve"> most of the U-TSC </w:t>
      </w:r>
      <w:r w:rsidR="000E4F1D">
        <w:t>models and</w:t>
      </w:r>
      <w:r w:rsidR="00214921">
        <w:t xml:space="preserve"> as such produced </w:t>
      </w:r>
      <w:r w:rsidR="00F702A0">
        <w:t xml:space="preserve">very competitive results with </w:t>
      </w:r>
      <w:r w:rsidR="00F6525A">
        <w:t>90,5% accuracy</w:t>
      </w:r>
      <w:r w:rsidR="00F702A0">
        <w:t>.</w:t>
      </w:r>
      <w:r w:rsidR="00672138">
        <w:t xml:space="preserve"> </w:t>
      </w:r>
      <w:r w:rsidR="00B75B95">
        <w:t xml:space="preserve">However, although it seems like </w:t>
      </w:r>
      <w:r w:rsidR="00B32FCE">
        <w:t xml:space="preserve">standard machine learning models are very </w:t>
      </w:r>
      <w:r w:rsidR="00B32FCE">
        <w:lastRenderedPageBreak/>
        <w:t>close to TSC models</w:t>
      </w:r>
      <w:r w:rsidR="007A7CBC">
        <w:t xml:space="preserve"> </w:t>
      </w:r>
      <w:r w:rsidR="00413827">
        <w:t xml:space="preserve">we must be careful in making </w:t>
      </w:r>
      <w:r w:rsidR="009215E2">
        <w:t>generalized</w:t>
      </w:r>
      <w:r w:rsidR="007A7CBC">
        <w:t xml:space="preserve"> </w:t>
      </w:r>
      <w:r w:rsidR="00E95422">
        <w:t>conclusions</w:t>
      </w:r>
      <w:r w:rsidR="009215E2">
        <w:t xml:space="preserve"> from t</w:t>
      </w:r>
      <w:r w:rsidR="00AF4F10">
        <w:t xml:space="preserve">he results. </w:t>
      </w:r>
      <w:r w:rsidR="00122628">
        <w:t xml:space="preserve">The real advantage of TSC </w:t>
      </w:r>
      <w:r w:rsidR="000675C6">
        <w:t xml:space="preserve">must be tested using the data </w:t>
      </w:r>
      <w:r w:rsidR="00675C6D">
        <w:t>from</w:t>
      </w:r>
      <w:r w:rsidR="000675C6">
        <w:t xml:space="preserve"> several </w:t>
      </w:r>
      <w:r w:rsidR="00C758D5">
        <w:t>people</w:t>
      </w:r>
      <w:r w:rsidR="000675C6">
        <w:t xml:space="preserve"> </w:t>
      </w:r>
      <w:r w:rsidR="00497DD4">
        <w:t>with different character</w:t>
      </w:r>
      <w:r w:rsidR="00E95422">
        <w:t>i</w:t>
      </w:r>
      <w:r w:rsidR="00497DD4">
        <w:t xml:space="preserve">stics considering interpersonal </w:t>
      </w:r>
      <w:r w:rsidR="00A02A1E">
        <w:t>differences</w:t>
      </w:r>
      <w:r w:rsidR="000675C6">
        <w:t>.</w:t>
      </w:r>
    </w:p>
    <w:p w14:paraId="32EDE760" w14:textId="2D875168" w:rsidR="00080378" w:rsidRDefault="000424C2" w:rsidP="000424C2">
      <w:pPr>
        <w:pStyle w:val="31"/>
      </w:pPr>
      <w:bookmarkStart w:id="173" w:name="_Toc136348961"/>
      <w:r>
        <w:t>Performance map for TSC models</w:t>
      </w:r>
      <w:bookmarkEnd w:id="173"/>
    </w:p>
    <w:p w14:paraId="01786A0A" w14:textId="0209891D" w:rsidR="00023E51" w:rsidRDefault="00B50444" w:rsidP="00D54AFF">
      <w:r>
        <w:t>As</w:t>
      </w:r>
      <w:r w:rsidR="002049EA">
        <w:t xml:space="preserve"> adopted </w:t>
      </w:r>
      <w:r>
        <w:t xml:space="preserve">S-CML models do not have a statistically significant </w:t>
      </w:r>
      <w:r w:rsidR="002049EA">
        <w:t>computational time</w:t>
      </w:r>
      <w:r w:rsidR="004A163B">
        <w:t xml:space="preserve"> in this particular </w:t>
      </w:r>
      <w:r w:rsidR="00793047">
        <w:t xml:space="preserve">small </w:t>
      </w:r>
      <w:r w:rsidR="004A163B">
        <w:t>dataset case</w:t>
      </w:r>
      <w:r w:rsidR="009A1FD5">
        <w:t xml:space="preserve"> due to their </w:t>
      </w:r>
      <w:r w:rsidR="006A58F9">
        <w:t>feature based classification method,</w:t>
      </w:r>
      <w:r w:rsidR="00793047">
        <w:t xml:space="preserve"> they can be ordered quite unambiguously using </w:t>
      </w:r>
      <w:r w:rsidR="006A58F9">
        <w:t xml:space="preserve">only </w:t>
      </w:r>
      <w:r w:rsidR="00793047">
        <w:t>accuracy values</w:t>
      </w:r>
      <w:r w:rsidR="009A1FD5">
        <w:t>.</w:t>
      </w:r>
      <w:r w:rsidR="006A58F9">
        <w:t xml:space="preserve"> </w:t>
      </w:r>
      <w:r w:rsidR="00E57BA9">
        <w:t xml:space="preserve">Since TSC models are dealing with </w:t>
      </w:r>
      <w:r w:rsidR="009E63DA">
        <w:t>much more data it becomes extraordinarily important</w:t>
      </w:r>
      <w:r w:rsidR="00E15C73">
        <w:t xml:space="preserve"> to take into account also </w:t>
      </w:r>
      <w:r w:rsidR="00BF7D47">
        <w:t>the time</w:t>
      </w:r>
      <w:r w:rsidR="00E15C73">
        <w:t xml:space="preserve"> complexity of the algorithms.</w:t>
      </w:r>
      <w:r w:rsidR="00E4520D">
        <w:t xml:space="preserve"> </w:t>
      </w:r>
      <w:r w:rsidR="00667524">
        <w:t>Probably</w:t>
      </w:r>
      <w:r w:rsidR="00BF7D47">
        <w:t xml:space="preserve"> one of the best ways to visualize this </w:t>
      </w:r>
      <w:r w:rsidR="00FE44B6">
        <w:t>is to use scatter diagram</w:t>
      </w:r>
      <w:r w:rsidR="009E4A0C">
        <w:t xml:space="preserve"> as in </w:t>
      </w:r>
      <w:r w:rsidR="00CF24DB">
        <w:t>figure</w:t>
      </w:r>
      <w:r w:rsidR="00534E78">
        <w:t xml:space="preserve"> 5.3A</w:t>
      </w:r>
      <w:r w:rsidR="009E4A0C">
        <w:t>. It</w:t>
      </w:r>
      <w:r w:rsidR="00534E78">
        <w:t xml:space="preserve"> describes model accurac</w:t>
      </w:r>
      <w:r w:rsidR="00F05955">
        <w:t>ies</w:t>
      </w:r>
      <w:r w:rsidR="00534E78">
        <w:t xml:space="preserve"> in relation to</w:t>
      </w:r>
      <w:r w:rsidR="00354F1B">
        <w:t xml:space="preserve"> the combine</w:t>
      </w:r>
      <w:r w:rsidR="00D86980">
        <w:t>d</w:t>
      </w:r>
      <w:r w:rsidR="009E5976">
        <w:t xml:space="preserve"> training and </w:t>
      </w:r>
      <w:r w:rsidR="00A87125">
        <w:t>testing</w:t>
      </w:r>
      <w:r w:rsidR="003C2A2E">
        <w:t xml:space="preserve"> time</w:t>
      </w:r>
      <w:r w:rsidR="009E5976">
        <w:t xml:space="preserve"> </w:t>
      </w:r>
      <w:r w:rsidR="00354F1B">
        <w:t>of the models</w:t>
      </w:r>
      <w:r w:rsidR="002D624F">
        <w:t>.</w:t>
      </w:r>
      <w:r w:rsidR="002962B4">
        <w:t xml:space="preserve"> For example,</w:t>
      </w:r>
      <w:r w:rsidR="00BF66B6">
        <w:t xml:space="preserve"> STC and </w:t>
      </w:r>
      <w:r w:rsidR="001E280F">
        <w:t>CTSF,</w:t>
      </w:r>
      <w:r w:rsidR="00595CCD">
        <w:t xml:space="preserve"> which are located </w:t>
      </w:r>
      <w:r w:rsidR="00AB6FED">
        <w:t>on</w:t>
      </w:r>
      <w:r w:rsidR="00595CCD">
        <w:t xml:space="preserve"> the </w:t>
      </w:r>
      <w:r w:rsidR="00E46CDC">
        <w:t>right,</w:t>
      </w:r>
      <w:r w:rsidR="002962B4">
        <w:t xml:space="preserve"> </w:t>
      </w:r>
      <w:r w:rsidR="001D53A2">
        <w:t xml:space="preserve">require much more </w:t>
      </w:r>
      <w:r w:rsidR="00F721D7">
        <w:t>time,</w:t>
      </w:r>
      <w:r w:rsidR="008608D5">
        <w:t xml:space="preserve"> and achieve accuracy </w:t>
      </w:r>
      <w:r w:rsidR="0050121C">
        <w:t>less</w:t>
      </w:r>
      <w:r w:rsidR="008608D5">
        <w:t xml:space="preserve"> than average. </w:t>
      </w:r>
      <w:r w:rsidR="0050121C">
        <w:t xml:space="preserve">KNN-TS is </w:t>
      </w:r>
      <w:r w:rsidR="00E87462">
        <w:t>quite</w:t>
      </w:r>
      <w:r w:rsidR="0050121C">
        <w:t xml:space="preserve"> fast but performs </w:t>
      </w:r>
      <w:r w:rsidR="00134224">
        <w:t>very poorly</w:t>
      </w:r>
      <w:r w:rsidR="0050121C">
        <w:t xml:space="preserve"> </w:t>
      </w:r>
      <w:r w:rsidR="00133148">
        <w:t xml:space="preserve">in terms of accuracy. </w:t>
      </w:r>
      <w:r w:rsidR="00336CDC">
        <w:t>Based on the results, t</w:t>
      </w:r>
      <w:r w:rsidR="00133148">
        <w:t xml:space="preserve">hose models </w:t>
      </w:r>
      <w:r w:rsidR="00336CDC">
        <w:t>may not be preferable to use</w:t>
      </w:r>
      <w:r w:rsidR="00133148">
        <w:t xml:space="preserve"> </w:t>
      </w:r>
      <w:r w:rsidR="00336CDC">
        <w:t>in</w:t>
      </w:r>
      <w:r w:rsidR="00133148">
        <w:t xml:space="preserve"> future TS-SAC studies</w:t>
      </w:r>
      <w:r w:rsidR="00336CDC">
        <w:t>.</w:t>
      </w:r>
      <w:r w:rsidR="0046184E">
        <w:t xml:space="preserve"> </w:t>
      </w:r>
      <w:r w:rsidR="00E642A5">
        <w:t>Ensemble</w:t>
      </w:r>
      <w:r w:rsidR="00CA578B">
        <w:t xml:space="preserve"> performs very well, but </w:t>
      </w:r>
      <w:r w:rsidR="009507DA">
        <w:t>respectively</w:t>
      </w:r>
      <w:r w:rsidR="00043FE3">
        <w:t>,</w:t>
      </w:r>
      <w:r w:rsidR="009507DA">
        <w:t xml:space="preserve"> </w:t>
      </w:r>
      <w:r w:rsidR="00441A74">
        <w:t xml:space="preserve">the </w:t>
      </w:r>
      <w:r w:rsidR="009507DA">
        <w:t>time complexity</w:t>
      </w:r>
      <w:r w:rsidR="00441A74">
        <w:t xml:space="preserve"> is in </w:t>
      </w:r>
      <w:r w:rsidR="00043FE3">
        <w:t>a</w:t>
      </w:r>
      <w:r w:rsidR="00441A74">
        <w:t xml:space="preserve"> “grey” area.</w:t>
      </w:r>
      <w:r w:rsidR="0046184E">
        <w:t xml:space="preserve"> Further, </w:t>
      </w:r>
      <w:r w:rsidR="00A65E9F">
        <w:t>the RIC</w:t>
      </w:r>
      <w:r w:rsidR="00E94694">
        <w:t xml:space="preserve"> model is competitive</w:t>
      </w:r>
      <w:r w:rsidR="007F2367">
        <w:t xml:space="preserve"> by accuracy</w:t>
      </w:r>
      <w:r w:rsidR="00971BF6">
        <w:t xml:space="preserve"> but </w:t>
      </w:r>
      <w:r w:rsidR="007D1288">
        <w:t xml:space="preserve">needs </w:t>
      </w:r>
      <w:r w:rsidR="00DB5D61">
        <w:t>fivefold more time than STSF and WEASEL.</w:t>
      </w:r>
      <w:r w:rsidR="0054395D">
        <w:t xml:space="preserve"> Therefore,</w:t>
      </w:r>
      <w:r w:rsidR="009507DA">
        <w:t xml:space="preserve"> </w:t>
      </w:r>
      <w:r w:rsidR="00F137B9">
        <w:t>according to the results we may</w:t>
      </w:r>
      <w:r w:rsidR="00043FE3">
        <w:t xml:space="preserve"> </w:t>
      </w:r>
      <w:r w:rsidR="00F137B9">
        <w:t xml:space="preserve">suggest </w:t>
      </w:r>
      <w:r w:rsidR="00043FE3">
        <w:t>MUSE</w:t>
      </w:r>
      <w:r w:rsidR="0061317E">
        <w:t>, STSF, WEASEL, TSF, and RISE</w:t>
      </w:r>
      <w:r w:rsidR="0054395D">
        <w:t xml:space="preserve"> for </w:t>
      </w:r>
      <w:r w:rsidR="001A1640">
        <w:t>future</w:t>
      </w:r>
      <w:r w:rsidR="0054395D">
        <w:t xml:space="preserve"> studies</w:t>
      </w:r>
      <w:r w:rsidR="00BE41D0">
        <w:t xml:space="preserve"> in TS-SAC using selected particular feature</w:t>
      </w:r>
      <w:r w:rsidR="004D4B4F">
        <w:t xml:space="preserve"> set, heart rate, speed, and altitude</w:t>
      </w:r>
      <w:r w:rsidR="0054395D">
        <w:t>.</w:t>
      </w:r>
    </w:p>
    <w:p w14:paraId="5FD1F154" w14:textId="77777777" w:rsidR="00CB5DE8" w:rsidRDefault="00CB5DE8" w:rsidP="00CB5DE8">
      <w:pPr>
        <w:pStyle w:val="Picture"/>
      </w:pPr>
      <w:r>
        <w:rPr>
          <w:lang w:eastAsia="en-US"/>
        </w:rPr>
        <w:drawing>
          <wp:inline distT="0" distB="0" distL="0" distR="0" wp14:anchorId="461CC250" wp14:editId="7D3D1816">
            <wp:extent cx="3896139" cy="2948938"/>
            <wp:effectExtent l="0" t="0" r="0" b="4445"/>
            <wp:docPr id="861630203" name="Picture 861630203" descr="A picture containing text, number, diagram,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630203" name="Picture 1" descr="A picture containing text, number, diagram, screenshot&#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3902333" cy="2953626"/>
                    </a:xfrm>
                    <a:prstGeom prst="rect">
                      <a:avLst/>
                    </a:prstGeom>
                  </pic:spPr>
                </pic:pic>
              </a:graphicData>
            </a:graphic>
          </wp:inline>
        </w:drawing>
      </w:r>
    </w:p>
    <w:p w14:paraId="395A7F49" w14:textId="3445BE6B" w:rsidR="00CB5DE8" w:rsidRDefault="00CB5DE8" w:rsidP="00CB5DE8">
      <w:pPr>
        <w:pStyle w:val="Figurecaption"/>
      </w:pPr>
      <w:bookmarkStart w:id="174" w:name="_Toc136271775"/>
      <w:r>
        <w:t>Fig. 5.3A: TSC model performance map. The upper left corner indicates perfect accuracy-time relation (fast and accurate model). The lower right corner indicates long execution time with low accuracy.</w:t>
      </w:r>
      <w:bookmarkEnd w:id="174"/>
    </w:p>
    <w:p w14:paraId="2BD169C5" w14:textId="3FD2196D" w:rsidR="003F5105" w:rsidRDefault="000A0D2C" w:rsidP="00AF56E8">
      <w:pPr>
        <w:pStyle w:val="1"/>
      </w:pPr>
      <w:bookmarkStart w:id="175" w:name="_Toc136348962"/>
      <w:r w:rsidRPr="00666D12">
        <w:lastRenderedPageBreak/>
        <w:t>Conclusions</w:t>
      </w:r>
      <w:bookmarkEnd w:id="175"/>
    </w:p>
    <w:p w14:paraId="326D5DC9" w14:textId="38B85592" w:rsidR="00855B30" w:rsidRDefault="007D7917" w:rsidP="007D7917">
      <w:r>
        <w:t>T</w:t>
      </w:r>
      <w:r w:rsidR="003902B7">
        <w:t>hree</w:t>
      </w:r>
      <w:r w:rsidR="0057214B">
        <w:t xml:space="preserve"> diverging</w:t>
      </w:r>
      <w:r w:rsidR="003902B7">
        <w:t xml:space="preserve"> methods were proposed</w:t>
      </w:r>
      <w:r w:rsidR="00FE69B3">
        <w:t xml:space="preserve"> and investigated</w:t>
      </w:r>
      <w:r w:rsidR="003902B7">
        <w:t xml:space="preserve"> to conduct</w:t>
      </w:r>
      <w:r w:rsidR="0057214B">
        <w:t xml:space="preserve"> </w:t>
      </w:r>
      <w:r w:rsidR="00654551">
        <w:t xml:space="preserve">a </w:t>
      </w:r>
      <w:r w:rsidR="009C4463" w:rsidRPr="009C4463">
        <w:rPr>
          <w:i/>
          <w:iCs/>
        </w:rPr>
        <w:t>r</w:t>
      </w:r>
      <w:r w:rsidR="00654551" w:rsidRPr="009C4463">
        <w:rPr>
          <w:i/>
          <w:iCs/>
        </w:rPr>
        <w:t xml:space="preserve">etrospective </w:t>
      </w:r>
      <w:r w:rsidR="009C4463" w:rsidRPr="009C4463">
        <w:rPr>
          <w:i/>
          <w:iCs/>
        </w:rPr>
        <w:t>p</w:t>
      </w:r>
      <w:r w:rsidR="00654551" w:rsidRPr="009C4463">
        <w:rPr>
          <w:i/>
          <w:iCs/>
        </w:rPr>
        <w:t xml:space="preserve">ersonalized </w:t>
      </w:r>
      <w:r w:rsidR="00436617">
        <w:rPr>
          <w:i/>
          <w:iCs/>
        </w:rPr>
        <w:t xml:space="preserve">supervised </w:t>
      </w:r>
      <w:r w:rsidR="009C4463" w:rsidRPr="009C4463">
        <w:rPr>
          <w:i/>
          <w:iCs/>
        </w:rPr>
        <w:t>s</w:t>
      </w:r>
      <w:r w:rsidR="0057214B" w:rsidRPr="009C4463">
        <w:rPr>
          <w:i/>
          <w:iCs/>
        </w:rPr>
        <w:t xml:space="preserve">port </w:t>
      </w:r>
      <w:r w:rsidR="009C4463" w:rsidRPr="009C4463">
        <w:rPr>
          <w:i/>
          <w:iCs/>
        </w:rPr>
        <w:t>a</w:t>
      </w:r>
      <w:r w:rsidR="00654551" w:rsidRPr="009C4463">
        <w:rPr>
          <w:i/>
          <w:iCs/>
        </w:rPr>
        <w:t xml:space="preserve">ctivity </w:t>
      </w:r>
      <w:r w:rsidR="009C4463" w:rsidRPr="009C4463">
        <w:rPr>
          <w:i/>
          <w:iCs/>
        </w:rPr>
        <w:t>c</w:t>
      </w:r>
      <w:r w:rsidR="008A5EBF" w:rsidRPr="009C4463">
        <w:rPr>
          <w:i/>
          <w:iCs/>
        </w:rPr>
        <w:t>l</w:t>
      </w:r>
      <w:r w:rsidR="0057214B" w:rsidRPr="009C4463">
        <w:rPr>
          <w:i/>
          <w:iCs/>
        </w:rPr>
        <w:t>assification</w:t>
      </w:r>
      <w:r w:rsidR="003C58C2" w:rsidRPr="009C4463">
        <w:rPr>
          <w:i/>
          <w:iCs/>
        </w:rPr>
        <w:t xml:space="preserve"> </w:t>
      </w:r>
      <w:r w:rsidR="003C58C2">
        <w:t xml:space="preserve">of </w:t>
      </w:r>
      <w:r w:rsidR="00FA6254">
        <w:t>a single person</w:t>
      </w:r>
      <w:r w:rsidR="00654551">
        <w:t xml:space="preserve"> by</w:t>
      </w:r>
      <w:r w:rsidR="00FA6254">
        <w:t xml:space="preserve"> training model with </w:t>
      </w:r>
      <w:r w:rsidR="00D24B3B">
        <w:t xml:space="preserve">the </w:t>
      </w:r>
      <w:r w:rsidR="00347428">
        <w:t>sport</w:t>
      </w:r>
      <w:r w:rsidR="00D24B3B">
        <w:t xml:space="preserve"> history data </w:t>
      </w:r>
      <w:r w:rsidR="008A5EBF">
        <w:t>of</w:t>
      </w:r>
      <w:r w:rsidR="00D24B3B">
        <w:t xml:space="preserve"> th</w:t>
      </w:r>
      <w:r w:rsidR="00E93CEB">
        <w:t>e athlete</w:t>
      </w:r>
      <w:r w:rsidR="00D24B3B">
        <w:t>.</w:t>
      </w:r>
      <w:r w:rsidR="00373252">
        <w:t xml:space="preserve"> </w:t>
      </w:r>
      <w:r w:rsidR="001D0ED0">
        <w:t>Based on the literature</w:t>
      </w:r>
      <w:r w:rsidR="00E0190B">
        <w:t xml:space="preserve"> overview we found that</w:t>
      </w:r>
      <w:r w:rsidR="008244C7">
        <w:t xml:space="preserve"> </w:t>
      </w:r>
      <w:r w:rsidR="00347428">
        <w:t>human</w:t>
      </w:r>
      <w:r w:rsidR="008244C7">
        <w:t xml:space="preserve"> activity recognition has been well studied</w:t>
      </w:r>
      <w:r w:rsidR="00064960">
        <w:t xml:space="preserve"> and good results </w:t>
      </w:r>
      <w:r w:rsidR="00347428">
        <w:t>up to 99</w:t>
      </w:r>
      <w:r w:rsidR="007A5219">
        <w:t xml:space="preserve">% </w:t>
      </w:r>
      <w:r w:rsidR="00064960">
        <w:t xml:space="preserve">achieved in </w:t>
      </w:r>
      <w:r w:rsidR="00347428">
        <w:t>recent</w:t>
      </w:r>
      <w:r w:rsidR="00064960">
        <w:t xml:space="preserve"> years.</w:t>
      </w:r>
      <w:r w:rsidR="00347428">
        <w:t xml:space="preserve"> However</w:t>
      </w:r>
      <w:r w:rsidR="007A5219">
        <w:t xml:space="preserve">, in most of the cases </w:t>
      </w:r>
      <w:r w:rsidR="00F325B5">
        <w:t>studies have been conducted in</w:t>
      </w:r>
      <w:r w:rsidR="000856CC">
        <w:t xml:space="preserve"> datasets created in</w:t>
      </w:r>
      <w:r w:rsidR="00F325B5">
        <w:t xml:space="preserve"> laboratory conditions</w:t>
      </w:r>
      <w:r w:rsidR="002D5BCF">
        <w:t>, and such an environment hardly corresponds the reality.</w:t>
      </w:r>
      <w:r w:rsidR="00FA5433">
        <w:t xml:space="preserve"> Whereas in this thesis</w:t>
      </w:r>
      <w:r w:rsidR="008C1831">
        <w:t xml:space="preserve"> we were able to implement</w:t>
      </w:r>
      <w:r w:rsidR="00946477">
        <w:t xml:space="preserve"> </w:t>
      </w:r>
      <w:r w:rsidR="008C1831">
        <w:t xml:space="preserve">machine learning application </w:t>
      </w:r>
      <w:r w:rsidR="007531F6">
        <w:t xml:space="preserve">in </w:t>
      </w:r>
      <w:r w:rsidR="00946477">
        <w:t>the</w:t>
      </w:r>
      <w:r w:rsidR="007531F6">
        <w:t xml:space="preserve"> data generated by </w:t>
      </w:r>
      <w:r w:rsidR="00B6532B">
        <w:t>athlete</w:t>
      </w:r>
      <w:r w:rsidR="00FD2B9F">
        <w:t xml:space="preserve"> w</w:t>
      </w:r>
      <w:r w:rsidR="00465A91">
        <w:t xml:space="preserve">ho has not </w:t>
      </w:r>
      <w:r w:rsidR="0056077D">
        <w:t>been</w:t>
      </w:r>
      <w:r w:rsidR="00FD2B9F">
        <w:t xml:space="preserve"> consci</w:t>
      </w:r>
      <w:r w:rsidR="00465A91">
        <w:t>o</w:t>
      </w:r>
      <w:r w:rsidR="00FD2B9F">
        <w:t>us</w:t>
      </w:r>
      <w:r w:rsidR="0056077D">
        <w:t xml:space="preserve"> that data will be used for the study purposes.</w:t>
      </w:r>
      <w:r w:rsidR="00946477">
        <w:t xml:space="preserve"> This </w:t>
      </w:r>
      <w:r w:rsidR="00D60CBF">
        <w:t xml:space="preserve">environmental </w:t>
      </w:r>
      <w:r w:rsidR="00946477">
        <w:t>fact is the most significant difference, and therefore</w:t>
      </w:r>
      <w:r w:rsidR="00B24246">
        <w:t xml:space="preserve"> </w:t>
      </w:r>
      <w:r w:rsidR="00085066">
        <w:t xml:space="preserve">probably will </w:t>
      </w:r>
      <w:r w:rsidR="00B24246">
        <w:t>create a specific</w:t>
      </w:r>
      <w:r w:rsidR="00946477">
        <w:t xml:space="preserve"> value </w:t>
      </w:r>
      <w:r w:rsidR="00B24246">
        <w:t>for</w:t>
      </w:r>
      <w:r w:rsidR="00946477">
        <w:t xml:space="preserve"> this </w:t>
      </w:r>
      <w:r w:rsidR="00B24246">
        <w:t>thesis work.</w:t>
      </w:r>
      <w:r w:rsidR="00D60CBF">
        <w:t xml:space="preserve"> In other hand, it</w:t>
      </w:r>
      <w:r w:rsidR="0031499F">
        <w:t xml:space="preserve"> is</w:t>
      </w:r>
      <w:r w:rsidR="00D60CBF">
        <w:t xml:space="preserve"> also</w:t>
      </w:r>
      <w:r w:rsidR="0031499F">
        <w:t xml:space="preserve"> </w:t>
      </w:r>
      <w:r w:rsidR="00D60CBF">
        <w:t>the</w:t>
      </w:r>
      <w:r w:rsidR="00627DEC">
        <w:t xml:space="preserve"> biggest</w:t>
      </w:r>
      <w:r w:rsidR="007F188C">
        <w:t xml:space="preserve"> </w:t>
      </w:r>
      <w:r w:rsidR="00D60CBF">
        <w:t xml:space="preserve">weakness of the </w:t>
      </w:r>
      <w:r w:rsidR="00627DEC">
        <w:t>thesis,</w:t>
      </w:r>
      <w:r w:rsidR="00D60CBF">
        <w:t xml:space="preserve"> since</w:t>
      </w:r>
      <w:r w:rsidR="007F188C">
        <w:t xml:space="preserve"> </w:t>
      </w:r>
      <w:r w:rsidR="006557E2" w:rsidRPr="006557E2">
        <w:t>results</w:t>
      </w:r>
      <w:r w:rsidR="0057560F">
        <w:t xml:space="preserve"> might not</w:t>
      </w:r>
      <w:r w:rsidR="006557E2" w:rsidRPr="006557E2">
        <w:t xml:space="preserve"> </w:t>
      </w:r>
      <w:r w:rsidR="0057560F">
        <w:t>be</w:t>
      </w:r>
      <w:r w:rsidR="006557E2" w:rsidRPr="006557E2">
        <w:t xml:space="preserve"> </w:t>
      </w:r>
      <w:r w:rsidR="00AF0519" w:rsidRPr="006557E2">
        <w:t>generalizable,</w:t>
      </w:r>
      <w:r w:rsidR="00D666B3">
        <w:t xml:space="preserve"> and they may differ remarkably among different persons.</w:t>
      </w:r>
      <w:r w:rsidR="00AF0519">
        <w:t xml:space="preserve"> But still, </w:t>
      </w:r>
      <w:r w:rsidR="00C802A5">
        <w:t>this thesis shows, that in certain conditions it is possible to classify sport activities</w:t>
      </w:r>
      <w:r w:rsidR="00517F42">
        <w:t xml:space="preserve"> successfully</w:t>
      </w:r>
      <w:r w:rsidR="00C802A5">
        <w:t xml:space="preserve"> using </w:t>
      </w:r>
      <w:r w:rsidR="0054330D">
        <w:t>adopted machine learning algorithms and only certain pre</w:t>
      </w:r>
      <w:r w:rsidR="00517F42">
        <w:t>-selected</w:t>
      </w:r>
      <w:r w:rsidR="0054330D">
        <w:t xml:space="preserve"> </w:t>
      </w:r>
      <w:r w:rsidR="00517F42">
        <w:t>features, such as heart rate, speed, and altitude.</w:t>
      </w:r>
    </w:p>
    <w:p w14:paraId="5A7AE6D7" w14:textId="77322380" w:rsidR="008F347A" w:rsidRDefault="000F1483" w:rsidP="00B814FD">
      <w:r>
        <w:t>T</w:t>
      </w:r>
      <w:r w:rsidR="00B0057D">
        <w:t>wo different dataset</w:t>
      </w:r>
      <w:r w:rsidR="008F3469">
        <w:t>s with diverging structure and</w:t>
      </w:r>
      <w:r w:rsidR="00D30ACC">
        <w:t xml:space="preserve"> </w:t>
      </w:r>
      <w:r w:rsidR="008F3469">
        <w:t>type</w:t>
      </w:r>
      <w:r w:rsidR="00B0057D">
        <w:t xml:space="preserve"> of the same sport </w:t>
      </w:r>
      <w:r w:rsidR="00667524">
        <w:t>activities</w:t>
      </w:r>
      <w:r w:rsidR="00C80408">
        <w:t xml:space="preserve"> were used</w:t>
      </w:r>
      <w:r w:rsidR="00855B30">
        <w:t xml:space="preserve">, </w:t>
      </w:r>
      <w:r w:rsidR="00D30ACC">
        <w:t>namely traditional</w:t>
      </w:r>
      <w:r w:rsidR="00AC3BD0">
        <w:t xml:space="preserve"> and consistent small size</w:t>
      </w:r>
      <w:r w:rsidR="00D30ACC">
        <w:t xml:space="preserve"> summary </w:t>
      </w:r>
      <w:r w:rsidR="00AC3BD0">
        <w:t>dataset</w:t>
      </w:r>
      <w:r w:rsidR="00C504F2">
        <w:t xml:space="preserve"> which can </w:t>
      </w:r>
      <w:r w:rsidR="00E917AF">
        <w:t xml:space="preserve">be </w:t>
      </w:r>
      <w:r w:rsidR="00C504F2">
        <w:t>stored</w:t>
      </w:r>
      <w:r w:rsidR="00E917AF">
        <w:t xml:space="preserve"> unambiguously</w:t>
      </w:r>
      <w:r w:rsidR="00C504F2">
        <w:t xml:space="preserve"> in a single </w:t>
      </w:r>
      <w:r w:rsidR="00F26FD6">
        <w:t>comma separated value file,</w:t>
      </w:r>
      <w:r w:rsidR="00AC3BD0">
        <w:t xml:space="preserve"> and </w:t>
      </w:r>
      <w:r w:rsidR="00667849">
        <w:t xml:space="preserve">much more complicated </w:t>
      </w:r>
      <w:r w:rsidR="00AC3BD0">
        <w:t>time series dataset</w:t>
      </w:r>
      <w:r w:rsidR="00E917AF">
        <w:t>,</w:t>
      </w:r>
      <w:r w:rsidR="00C504F2">
        <w:t xml:space="preserve"> </w:t>
      </w:r>
      <w:r w:rsidR="00667849">
        <w:t xml:space="preserve">wherein data is stored in a separate files and it requires </w:t>
      </w:r>
      <w:r w:rsidR="001F100D">
        <w:t xml:space="preserve">a great effort to </w:t>
      </w:r>
      <w:r w:rsidR="00667524">
        <w:t>transform</w:t>
      </w:r>
      <w:r w:rsidR="001F100D">
        <w:t xml:space="preserve"> it into format to be processed </w:t>
      </w:r>
      <w:r w:rsidR="00543571">
        <w:t>by computer and applied TSC algorithms.</w:t>
      </w:r>
      <w:r w:rsidR="00253528">
        <w:t xml:space="preserve"> </w:t>
      </w:r>
      <w:r w:rsidR="002D558C" w:rsidRPr="002D558C">
        <w:t>This thesis presented the whole process of structuring such fragmented data step by step</w:t>
      </w:r>
      <w:r w:rsidR="00653A74">
        <w:t xml:space="preserve"> in order to </w:t>
      </w:r>
      <w:r w:rsidR="002A0BD1">
        <w:t>perform time series classification task.</w:t>
      </w:r>
    </w:p>
    <w:p w14:paraId="6965652E" w14:textId="12EE84E7" w:rsidR="00EA1453" w:rsidRPr="007D7917" w:rsidRDefault="00C4105B" w:rsidP="002D0FBF">
      <w:r>
        <w:t>A tot</w:t>
      </w:r>
      <w:r w:rsidR="00212A9B">
        <w:t>al of t</w:t>
      </w:r>
      <w:r w:rsidR="00630504">
        <w:t>wenty different</w:t>
      </w:r>
      <w:r w:rsidR="000E4B92">
        <w:t xml:space="preserve"> machine learning models from </w:t>
      </w:r>
      <w:r w:rsidR="004E27ED" w:rsidRPr="004E27ED">
        <w:rPr>
          <w:i/>
          <w:iCs/>
        </w:rPr>
        <w:t>sklearn</w:t>
      </w:r>
      <w:r w:rsidR="000E4B92">
        <w:t xml:space="preserve"> and </w:t>
      </w:r>
      <w:r w:rsidR="000E4B92" w:rsidRPr="00AF519E">
        <w:rPr>
          <w:i/>
          <w:iCs/>
        </w:rPr>
        <w:t>sktime</w:t>
      </w:r>
      <w:r w:rsidR="00DE6012">
        <w:t xml:space="preserve"> were adopted </w:t>
      </w:r>
      <w:r w:rsidR="00212A9B">
        <w:t xml:space="preserve">which makes the study </w:t>
      </w:r>
      <w:r w:rsidR="0071113D">
        <w:t xml:space="preserve">quite </w:t>
      </w:r>
      <w:r w:rsidR="00574B60">
        <w:t xml:space="preserve">extent application of </w:t>
      </w:r>
      <w:r w:rsidR="0071113D">
        <w:t>CML models into</w:t>
      </w:r>
      <w:r w:rsidR="00AF519E">
        <w:t xml:space="preserve"> a specific type of</w:t>
      </w:r>
      <w:r w:rsidR="0071113D">
        <w:t xml:space="preserve"> sport data. </w:t>
      </w:r>
      <w:r w:rsidR="00B35F69" w:rsidRPr="00B35F69">
        <w:t>The observed results are mainly good, and</w:t>
      </w:r>
      <w:r w:rsidR="003455BF">
        <w:t xml:space="preserve"> even</w:t>
      </w:r>
      <w:r w:rsidR="00B35F69" w:rsidRPr="00B35F69">
        <w:t xml:space="preserve"> better than the average results in recent HAR studies</w:t>
      </w:r>
      <w:r w:rsidR="00B35F69">
        <w:t xml:space="preserve"> (</w:t>
      </w:r>
      <w:r w:rsidR="00477675">
        <w:t>Demrozi et al., 2020</w:t>
      </w:r>
      <w:r w:rsidR="00B35F69">
        <w:t>)</w:t>
      </w:r>
      <w:r w:rsidR="008B407B">
        <w:t>(</w:t>
      </w:r>
      <w:r w:rsidR="008B407B">
        <w:fldChar w:fldCharType="begin"/>
      </w:r>
      <w:r w:rsidR="009D0D76">
        <w:instrText xml:space="preserve"> ADDIN ZOTERO_ITEM CSL_CITATION {"citationID":"asnjgCJS","properties":{"formattedCitation":"[1]","plainCitation":"[1]","noteIndex":0},"citationItems":[{"id":36,"uris":["http://zotero.org/users/local/q0F3hXW0/items/XSXPYJYI","http://zotero.org/users/11390376/items/XSXPYJYI"],"itemData":{"id":36,"type":"article-journal","container-title":"IEEE Access","DOI":"10.1109/ACCESS.2020.3037715","ISSN":"2169-3536","journalAbbreviation":"IEEE Access","page":"210816-210836","source":"DOI.org (Crossref)","title":"Human Activity Recognition Using Inertial, Physiological and Environmental Sensors: A Comprehensive Survey","title-short":"Human Activity Recognition Using Inertial, Physiological and Environmental Sensors","volume":"8","author":[{"family":"Demrozi","given":"Florenc"},{"family":"Pravadelli","given":"Graziano"},{"family":"Bihorac","given":"Azra"},{"family":"Rashidi","given":"Parisa"}],"issued":{"date-parts":[["2020"]]}}}],"schema":"https://github.com/citation-style-language/schema/raw/master/csl-citation.json"} </w:instrText>
      </w:r>
      <w:r w:rsidR="008B407B">
        <w:fldChar w:fldCharType="separate"/>
      </w:r>
      <w:r w:rsidR="009D0D76" w:rsidRPr="009D0D76">
        <w:rPr>
          <w:rFonts w:ascii="Times New Roman" w:hAnsi="Times New Roman" w:cs="Times New Roman"/>
        </w:rPr>
        <w:t>[1]</w:t>
      </w:r>
      <w:r w:rsidR="008B407B">
        <w:fldChar w:fldCharType="end"/>
      </w:r>
      <w:r w:rsidR="008B407B">
        <w:t>)</w:t>
      </w:r>
      <w:r w:rsidR="00B35F69" w:rsidRPr="00B35F69">
        <w:t>.</w:t>
      </w:r>
      <w:r w:rsidR="00B11ED7">
        <w:t xml:space="preserve"> </w:t>
      </w:r>
      <w:r w:rsidR="00363855">
        <w:t>The performance of the late</w:t>
      </w:r>
      <w:r w:rsidR="00C747C9">
        <w:t>ly developed</w:t>
      </w:r>
      <w:r w:rsidR="00363855">
        <w:t xml:space="preserve"> multivariate algorithm</w:t>
      </w:r>
      <w:r w:rsidR="0007591E">
        <w:t xml:space="preserve"> MUSE</w:t>
      </w:r>
      <w:r w:rsidR="005D2B0A">
        <w:t>,</w:t>
      </w:r>
      <w:r w:rsidR="0026036C">
        <w:t xml:space="preserve"> </w:t>
      </w:r>
      <w:r w:rsidR="00AE064D">
        <w:t xml:space="preserve">which </w:t>
      </w:r>
      <w:r w:rsidR="00966A32">
        <w:t>exploits</w:t>
      </w:r>
      <w:r w:rsidR="00AE064D">
        <w:t xml:space="preserve"> a word extraction </w:t>
      </w:r>
      <w:r w:rsidR="007B7E7A">
        <w:t>from the signals of multivariate data</w:t>
      </w:r>
      <w:r w:rsidR="00966A32">
        <w:t xml:space="preserve"> </w:t>
      </w:r>
      <w:r w:rsidR="00667524">
        <w:t>technique</w:t>
      </w:r>
      <w:r w:rsidR="005D2B0A">
        <w:t>,</w:t>
      </w:r>
      <w:r w:rsidR="007B7E7A">
        <w:t xml:space="preserve"> </w:t>
      </w:r>
      <w:r w:rsidR="0026036C">
        <w:t>was</w:t>
      </w:r>
      <w:r w:rsidR="002B15D9">
        <w:t xml:space="preserve"> </w:t>
      </w:r>
      <w:r w:rsidR="00257035">
        <w:t>acknowledged</w:t>
      </w:r>
      <w:r w:rsidR="005D2B0A">
        <w:t>,</w:t>
      </w:r>
      <w:r w:rsidR="00257035">
        <w:t xml:space="preserve"> and can be</w:t>
      </w:r>
      <w:r w:rsidR="001B5C93">
        <w:t xml:space="preserve"> </w:t>
      </w:r>
      <w:r w:rsidR="00093A76">
        <w:t>gently</w:t>
      </w:r>
      <w:r w:rsidR="00257035">
        <w:t xml:space="preserve"> </w:t>
      </w:r>
      <w:r w:rsidR="00490F22">
        <w:t>proposed</w:t>
      </w:r>
      <w:r w:rsidR="0026036C">
        <w:t xml:space="preserve"> </w:t>
      </w:r>
      <w:r w:rsidR="002B15D9">
        <w:t>as the</w:t>
      </w:r>
      <w:r w:rsidR="0026036C">
        <w:t xml:space="preserve"> best </w:t>
      </w:r>
      <w:r w:rsidR="002B15D9">
        <w:t>choice</w:t>
      </w:r>
      <w:r w:rsidR="00490F22">
        <w:t xml:space="preserve"> for sport act</w:t>
      </w:r>
      <w:r w:rsidR="00FF13B9">
        <w:t>i</w:t>
      </w:r>
      <w:r w:rsidR="00490F22">
        <w:t>vity classification</w:t>
      </w:r>
      <w:r w:rsidR="001B5C93">
        <w:t xml:space="preserve"> using</w:t>
      </w:r>
      <w:r w:rsidR="001B33BF">
        <w:t xml:space="preserve"> multivariate</w:t>
      </w:r>
      <w:r w:rsidR="001B5C93">
        <w:t xml:space="preserve"> time series data</w:t>
      </w:r>
      <w:r w:rsidR="005D2B0A">
        <w:t xml:space="preserve">. </w:t>
      </w:r>
      <w:r w:rsidR="00DF1798">
        <w:t>I</w:t>
      </w:r>
      <w:r w:rsidR="0040024D">
        <w:t>n univariate data</w:t>
      </w:r>
      <w:r w:rsidR="00A23AF9">
        <w:t xml:space="preserve"> </w:t>
      </w:r>
      <w:r w:rsidR="00561EAD">
        <w:t>there are two</w:t>
      </w:r>
      <w:r w:rsidR="00835EBB">
        <w:t xml:space="preserve"> </w:t>
      </w:r>
      <w:r w:rsidR="00F7378A">
        <w:t>competitive</w:t>
      </w:r>
      <w:r w:rsidR="00561EAD">
        <w:t xml:space="preserve"> model</w:t>
      </w:r>
      <w:r w:rsidR="00130F5E">
        <w:t>s</w:t>
      </w:r>
      <w:r w:rsidR="00F7378A">
        <w:t xml:space="preserve"> </w:t>
      </w:r>
      <w:r w:rsidR="00561EAD">
        <w:t xml:space="preserve">among </w:t>
      </w:r>
      <w:r w:rsidR="00A23AF9">
        <w:t>WEASEL</w:t>
      </w:r>
      <w:r w:rsidR="008C7C84">
        <w:t>,</w:t>
      </w:r>
      <w:r w:rsidR="00A23AF9">
        <w:t xml:space="preserve"> which is the univariate version of the MUSE</w:t>
      </w:r>
      <w:r w:rsidR="00EA1453">
        <w:t>, namely STSF and RIC</w:t>
      </w:r>
      <w:r w:rsidR="00835EBB">
        <w:t>.</w:t>
      </w:r>
      <w:r w:rsidR="00EA1453">
        <w:t xml:space="preserve"> </w:t>
      </w:r>
      <w:r w:rsidR="00DF1798">
        <w:t>However, t</w:t>
      </w:r>
      <w:r w:rsidR="00953E2B">
        <w:t xml:space="preserve">he most important </w:t>
      </w:r>
      <w:r w:rsidR="000607EA">
        <w:t xml:space="preserve">question, which is </w:t>
      </w:r>
      <w:r w:rsidR="00667524">
        <w:t>whether</w:t>
      </w:r>
      <w:r w:rsidR="000607EA">
        <w:t xml:space="preserve"> to use time series data or </w:t>
      </w:r>
      <w:r w:rsidR="00020171">
        <w:t xml:space="preserve">traditional data, was not answered based on the results </w:t>
      </w:r>
      <w:r w:rsidR="0006153D">
        <w:t>in</w:t>
      </w:r>
      <w:r w:rsidR="00020171">
        <w:t xml:space="preserve"> </w:t>
      </w:r>
      <w:r w:rsidR="0006153D">
        <w:t xml:space="preserve">this </w:t>
      </w:r>
      <w:r w:rsidR="00020171">
        <w:t>thesis.</w:t>
      </w:r>
      <w:r w:rsidR="0006153D">
        <w:t xml:space="preserve"> </w:t>
      </w:r>
      <w:r w:rsidR="009E37F4">
        <w:t>As the same accuracy level was achieved usin</w:t>
      </w:r>
      <w:r w:rsidR="00D5139B">
        <w:t>g M-TSC and S-CML</w:t>
      </w:r>
      <w:r w:rsidR="00505FD1">
        <w:t xml:space="preserve">, we may set a question which </w:t>
      </w:r>
      <w:r w:rsidR="00F041D0">
        <w:t xml:space="preserve">is the second most important metric to measure performance? </w:t>
      </w:r>
      <w:r w:rsidR="000D6CC3">
        <w:t>In</w:t>
      </w:r>
      <w:r w:rsidR="00802949">
        <w:t xml:space="preserve"> the world of </w:t>
      </w:r>
      <w:r w:rsidR="006119DE">
        <w:t xml:space="preserve">computers and </w:t>
      </w:r>
      <w:r w:rsidR="00802949">
        <w:lastRenderedPageBreak/>
        <w:t xml:space="preserve">bits, the </w:t>
      </w:r>
      <w:r w:rsidR="008970B4">
        <w:t xml:space="preserve">issue can be </w:t>
      </w:r>
      <w:r w:rsidR="006119DE">
        <w:t xml:space="preserve">stated </w:t>
      </w:r>
      <w:r w:rsidR="008970B4">
        <w:t>basically like this:</w:t>
      </w:r>
      <w:r w:rsidR="006119DE">
        <w:t xml:space="preserve"> how to achieve </w:t>
      </w:r>
      <w:r w:rsidR="00D43784" w:rsidRPr="00D43784">
        <w:t xml:space="preserve">correct and reliable </w:t>
      </w:r>
      <w:r w:rsidR="00AC5038" w:rsidRPr="00D43784">
        <w:t>answers</w:t>
      </w:r>
      <w:r w:rsidR="00D43784" w:rsidRPr="00D43784">
        <w:t xml:space="preserve"> as quickly as possible.</w:t>
      </w:r>
      <w:r w:rsidR="006F3576">
        <w:t xml:space="preserve"> Therefore, </w:t>
      </w:r>
      <w:r w:rsidR="0032066E">
        <w:t xml:space="preserve">we must start with the question, what </w:t>
      </w:r>
      <w:r w:rsidR="00960B05">
        <w:t>kind of data is available?</w:t>
      </w:r>
      <w:r w:rsidR="005A0051">
        <w:t xml:space="preserve"> If</w:t>
      </w:r>
      <w:r w:rsidR="004D7D3F">
        <w:t xml:space="preserve"> </w:t>
      </w:r>
      <w:r w:rsidR="00904FCF">
        <w:t>both</w:t>
      </w:r>
      <w:r w:rsidR="005A0051">
        <w:t xml:space="preserve"> </w:t>
      </w:r>
      <w:r w:rsidR="00010A3B">
        <w:t>dataset</w:t>
      </w:r>
      <w:r w:rsidR="004D7D3F">
        <w:t>s are available,</w:t>
      </w:r>
      <w:r w:rsidR="00010A3B">
        <w:t xml:space="preserve"> then </w:t>
      </w:r>
      <w:r w:rsidR="00FF327C">
        <w:t xml:space="preserve">we suggest </w:t>
      </w:r>
      <w:r w:rsidR="006F1495">
        <w:t>using</w:t>
      </w:r>
      <w:r w:rsidR="00FF327C">
        <w:t xml:space="preserve"> S-CML </w:t>
      </w:r>
      <w:r w:rsidR="0030033C">
        <w:t>as a very fast and effective method with low computation requirement</w:t>
      </w:r>
      <w:r w:rsidR="00904FCF">
        <w:t>.</w:t>
      </w:r>
      <w:r w:rsidR="009173F6">
        <w:t xml:space="preserve"> </w:t>
      </w:r>
      <w:r w:rsidR="00904FCF">
        <w:t>Whereas</w:t>
      </w:r>
      <w:r w:rsidR="009173F6">
        <w:t xml:space="preserve"> </w:t>
      </w:r>
      <w:r w:rsidR="006F1495">
        <w:t>in the case of</w:t>
      </w:r>
      <w:r w:rsidR="00651DCE">
        <w:t xml:space="preserve"> </w:t>
      </w:r>
      <w:r w:rsidR="006F1495">
        <w:t xml:space="preserve">time series data from the </w:t>
      </w:r>
      <w:r w:rsidR="00904FCF">
        <w:t xml:space="preserve">heart rate, speed, and altitude </w:t>
      </w:r>
      <w:r w:rsidR="002D14DE">
        <w:t xml:space="preserve">sensors, </w:t>
      </w:r>
      <w:r w:rsidR="00904FCF">
        <w:t xml:space="preserve">then the question </w:t>
      </w:r>
      <w:r w:rsidR="0051412A">
        <w:t xml:space="preserve">will be </w:t>
      </w:r>
      <w:r w:rsidR="002D14DE">
        <w:t xml:space="preserve">more complex: whether to </w:t>
      </w:r>
      <w:r w:rsidR="00667524">
        <w:t>extract</w:t>
      </w:r>
      <w:r w:rsidR="002D14DE">
        <w:t xml:space="preserve"> fea</w:t>
      </w:r>
      <w:r w:rsidR="008A52AA">
        <w:t xml:space="preserve">tures to </w:t>
      </w:r>
      <w:r w:rsidR="004F42A8">
        <w:t>transform</w:t>
      </w:r>
      <w:r w:rsidR="008A52AA">
        <w:t xml:space="preserve"> data</w:t>
      </w:r>
      <w:r w:rsidR="0051412A">
        <w:t>set</w:t>
      </w:r>
      <w:r w:rsidR="008A52AA">
        <w:t xml:space="preserve"> into classical machine learning </w:t>
      </w:r>
      <w:r w:rsidR="00221659">
        <w:t>task or</w:t>
      </w:r>
      <w:r w:rsidR="008A52AA">
        <w:t xml:space="preserve"> </w:t>
      </w:r>
      <w:r w:rsidR="006E2DF8">
        <w:t xml:space="preserve">apply it as a time series classification problem using </w:t>
      </w:r>
      <w:r w:rsidR="00221659">
        <w:t>multivariate models.</w:t>
      </w:r>
      <w:r w:rsidR="007437FA">
        <w:t xml:space="preserve"> However,</w:t>
      </w:r>
      <w:r w:rsidR="00221659">
        <w:t xml:space="preserve"> </w:t>
      </w:r>
      <w:r w:rsidR="007437FA">
        <w:t xml:space="preserve">there seems to be </w:t>
      </w:r>
      <w:r w:rsidR="00667641">
        <w:t>i</w:t>
      </w:r>
      <w:r w:rsidR="00667641" w:rsidRPr="00667641">
        <w:t xml:space="preserve">nsufficient evidence </w:t>
      </w:r>
      <w:r w:rsidR="00B94900">
        <w:t>for</w:t>
      </w:r>
      <w:r w:rsidR="007437FA">
        <w:t xml:space="preserve"> </w:t>
      </w:r>
      <w:r w:rsidR="00633F5B">
        <w:t xml:space="preserve">suggestion </w:t>
      </w:r>
      <w:r w:rsidR="00B94900">
        <w:t>to</w:t>
      </w:r>
      <w:r w:rsidR="00633F5B">
        <w:t xml:space="preserve"> </w:t>
      </w:r>
      <w:r w:rsidR="007437FA">
        <w:t xml:space="preserve">implement </w:t>
      </w:r>
      <w:r w:rsidR="003C08E9">
        <w:t xml:space="preserve">TS-SAC applying interlacing method for multivariate </w:t>
      </w:r>
      <w:r w:rsidR="00784A21">
        <w:t>signal if</w:t>
      </w:r>
      <w:r w:rsidR="000C6559">
        <w:t xml:space="preserve"> the accuracy metric is critical and 2-3</w:t>
      </w:r>
      <w:r w:rsidR="00BF4B41">
        <w:t>% magnitude</w:t>
      </w:r>
      <w:r w:rsidR="000C6559">
        <w:t xml:space="preserve"> </w:t>
      </w:r>
      <w:r w:rsidR="00AE313E">
        <w:t>difference has significance</w:t>
      </w:r>
      <w:r w:rsidR="00BF4B41">
        <w:t xml:space="preserve"> in the classification task.</w:t>
      </w:r>
      <w:r w:rsidR="00394330">
        <w:t xml:space="preserve"> Still, in certain </w:t>
      </w:r>
      <w:r w:rsidR="00DB404F">
        <w:t>environments</w:t>
      </w:r>
      <w:r w:rsidR="00394330">
        <w:t xml:space="preserve"> and </w:t>
      </w:r>
      <w:r w:rsidR="00B27436">
        <w:t>circumstances</w:t>
      </w:r>
      <w:r w:rsidR="00784A21">
        <w:t xml:space="preserve">, TSF as a fast model </w:t>
      </w:r>
      <w:r w:rsidR="00442FAC">
        <w:t xml:space="preserve">could be more preferable than MUSE, </w:t>
      </w:r>
      <w:r w:rsidR="00B40FCA">
        <w:t>and then solving this problem in</w:t>
      </w:r>
      <w:r w:rsidR="00B27436">
        <w:t xml:space="preserve"> intro</w:t>
      </w:r>
      <w:r w:rsidR="002D0FBF">
        <w:t>d</w:t>
      </w:r>
      <w:r w:rsidR="00B27436">
        <w:t>u</w:t>
      </w:r>
      <w:r w:rsidR="002D0FBF">
        <w:t>c</w:t>
      </w:r>
      <w:r w:rsidR="00B27436">
        <w:t>e</w:t>
      </w:r>
      <w:r w:rsidR="002D0FBF">
        <w:t>d</w:t>
      </w:r>
      <w:r w:rsidR="00B40FCA">
        <w:t xml:space="preserve"> </w:t>
      </w:r>
      <w:r w:rsidR="00DB404F">
        <w:t>interlaced univariate data can take place.</w:t>
      </w:r>
    </w:p>
    <w:p w14:paraId="782EC780" w14:textId="07AC37C1" w:rsidR="003F5105" w:rsidRPr="003F5105" w:rsidRDefault="003F5105" w:rsidP="00E03586">
      <w:pPr>
        <w:pStyle w:val="21"/>
        <w:numPr>
          <w:ilvl w:val="1"/>
          <w:numId w:val="21"/>
        </w:numPr>
      </w:pPr>
      <w:bookmarkStart w:id="176" w:name="_Toc136348963"/>
      <w:r w:rsidRPr="00E03586">
        <w:t>Standard</w:t>
      </w:r>
      <w:r>
        <w:t xml:space="preserve"> CML</w:t>
      </w:r>
      <w:bookmarkEnd w:id="176"/>
    </w:p>
    <w:p w14:paraId="20F73B34" w14:textId="57E0CCAE" w:rsidR="003F5105" w:rsidRDefault="003F5105" w:rsidP="003F1EA9">
      <w:pPr>
        <w:rPr>
          <w:rFonts w:cs="Times New Roman"/>
        </w:rPr>
      </w:pPr>
      <w:r>
        <w:rPr>
          <w:rFonts w:cs="Times New Roman"/>
        </w:rPr>
        <w:t xml:space="preserve">In </w:t>
      </w:r>
      <w:r w:rsidR="004B43E0">
        <w:rPr>
          <w:rFonts w:cs="Times New Roman"/>
        </w:rPr>
        <w:t>the</w:t>
      </w:r>
      <w:r>
        <w:rPr>
          <w:rFonts w:cs="Times New Roman"/>
        </w:rPr>
        <w:t xml:space="preserve"> </w:t>
      </w:r>
      <w:r w:rsidR="00AC0E62">
        <w:rPr>
          <w:rFonts w:cs="Times New Roman"/>
        </w:rPr>
        <w:t>S-CML part of stud</w:t>
      </w:r>
      <w:r w:rsidR="00AC0E62">
        <w:rPr>
          <w:rFonts w:cs="Times New Roman"/>
          <w:lang w:val="en-GB"/>
        </w:rPr>
        <w:t>y</w:t>
      </w:r>
      <w:r>
        <w:rPr>
          <w:rFonts w:cs="Times New Roman"/>
        </w:rPr>
        <w:t xml:space="preserve">, </w:t>
      </w:r>
      <w:r w:rsidR="004B43E0">
        <w:rPr>
          <w:rFonts w:cs="Times New Roman"/>
        </w:rPr>
        <w:t>nine</w:t>
      </w:r>
      <w:r>
        <w:rPr>
          <w:rFonts w:cs="Times New Roman"/>
        </w:rPr>
        <w:t xml:space="preserve"> diverse types of </w:t>
      </w:r>
      <w:r w:rsidR="00BE5A3F">
        <w:rPr>
          <w:rFonts w:cs="Times New Roman"/>
        </w:rPr>
        <w:t xml:space="preserve">standard </w:t>
      </w:r>
      <w:r>
        <w:rPr>
          <w:rFonts w:cs="Times New Roman"/>
        </w:rPr>
        <w:t xml:space="preserve">CML algorithms were tested for </w:t>
      </w:r>
      <w:r w:rsidR="00E67F8C">
        <w:rPr>
          <w:rFonts w:cs="Times New Roman"/>
        </w:rPr>
        <w:t>sport</w:t>
      </w:r>
      <w:r>
        <w:rPr>
          <w:rFonts w:cs="Times New Roman"/>
        </w:rPr>
        <w:t xml:space="preserve"> dataset</w:t>
      </w:r>
      <w:r w:rsidR="00BE5A3F">
        <w:rPr>
          <w:rFonts w:cs="Times New Roman"/>
        </w:rPr>
        <w:t xml:space="preserve"> with</w:t>
      </w:r>
      <w:r w:rsidR="00E67F8C">
        <w:rPr>
          <w:rFonts w:cs="Times New Roman"/>
        </w:rPr>
        <w:t xml:space="preserve"> 5 categories and</w:t>
      </w:r>
      <w:r w:rsidR="00BE5A3F">
        <w:rPr>
          <w:rFonts w:cs="Times New Roman"/>
        </w:rPr>
        <w:t xml:space="preserve"> 21 features</w:t>
      </w:r>
      <w:r>
        <w:rPr>
          <w:rFonts w:cs="Times New Roman"/>
        </w:rPr>
        <w:t xml:space="preserve">. The lack of publicly available datasets in the sport activity field was acknowledged, and that is the main problem in order to perform more comprehensive analysis. However, there was available </w:t>
      </w:r>
      <w:r w:rsidR="00103131">
        <w:rPr>
          <w:rFonts w:cs="Times New Roman"/>
        </w:rPr>
        <w:t>a small</w:t>
      </w:r>
      <w:r>
        <w:rPr>
          <w:rFonts w:cs="Times New Roman"/>
        </w:rPr>
        <w:t xml:space="preserve"> size single athlete dataset in high quality with correctly labelled instances. Also, </w:t>
      </w:r>
      <w:r w:rsidR="00103131">
        <w:rPr>
          <w:rFonts w:cs="Times New Roman"/>
        </w:rPr>
        <w:t>the dataset</w:t>
      </w:r>
      <w:r>
        <w:rPr>
          <w:rFonts w:cs="Times New Roman"/>
        </w:rPr>
        <w:t xml:space="preserve"> was successfully transformed to the suitable form for CML model </w:t>
      </w:r>
      <w:r w:rsidR="0019529A">
        <w:rPr>
          <w:rFonts w:cs="Times New Roman"/>
        </w:rPr>
        <w:t>evaluation</w:t>
      </w:r>
      <w:r>
        <w:rPr>
          <w:rFonts w:cs="Times New Roman"/>
        </w:rPr>
        <w:t xml:space="preserve"> analysis. Model </w:t>
      </w:r>
      <w:r w:rsidR="00103131">
        <w:rPr>
          <w:rFonts w:cs="Times New Roman"/>
        </w:rPr>
        <w:t>performances</w:t>
      </w:r>
      <w:r>
        <w:rPr>
          <w:rFonts w:cs="Times New Roman"/>
        </w:rPr>
        <w:t xml:space="preserve"> were evaluated in standard and PCA data format. </w:t>
      </w:r>
      <w:r w:rsidR="00A87691">
        <w:rPr>
          <w:rFonts w:cs="Times New Roman"/>
        </w:rPr>
        <w:t>t</w:t>
      </w:r>
      <w:r>
        <w:rPr>
          <w:rFonts w:cs="Times New Roman"/>
        </w:rPr>
        <w:t xml:space="preserve">-SNE worked well as </w:t>
      </w:r>
      <w:r w:rsidR="00103131">
        <w:rPr>
          <w:rFonts w:cs="Times New Roman"/>
        </w:rPr>
        <w:t>a data</w:t>
      </w:r>
      <w:r>
        <w:rPr>
          <w:rFonts w:cs="Times New Roman"/>
        </w:rPr>
        <w:t xml:space="preserve"> visualization tool where we obtained that sport activities are quite clearly separable. Dataset contained overlapping instances with deep intersect area and unexpected single data points which could be considered as </w:t>
      </w:r>
      <w:r w:rsidR="00103131">
        <w:rPr>
          <w:rFonts w:cs="Times New Roman"/>
        </w:rPr>
        <w:t>misclassified</w:t>
      </w:r>
      <w:r>
        <w:rPr>
          <w:rFonts w:cs="Times New Roman"/>
        </w:rPr>
        <w:t xml:space="preserve"> cases by </w:t>
      </w:r>
      <w:r w:rsidR="00D67049">
        <w:rPr>
          <w:rFonts w:cs="Times New Roman"/>
        </w:rPr>
        <w:t>human</w:t>
      </w:r>
      <w:r w:rsidR="00103131">
        <w:rPr>
          <w:rFonts w:cs="Times New Roman"/>
        </w:rPr>
        <w:t>,</w:t>
      </w:r>
      <w:r>
        <w:rPr>
          <w:rFonts w:cs="Times New Roman"/>
        </w:rPr>
        <w:t xml:space="preserve"> or they have otherwise exceptional data features. Those single cases caused the main accuracy decrease, and high accuracy variance in the models when splitting data randomly into train and test splits. In th</w:t>
      </w:r>
      <w:r w:rsidR="00D67049">
        <w:rPr>
          <w:rFonts w:cs="Times New Roman"/>
        </w:rPr>
        <w:t xml:space="preserve">e </w:t>
      </w:r>
      <w:r w:rsidR="00373BBB">
        <w:rPr>
          <w:rFonts w:cs="Times New Roman"/>
        </w:rPr>
        <w:t>used</w:t>
      </w:r>
      <w:r>
        <w:rPr>
          <w:rFonts w:cs="Times New Roman"/>
        </w:rPr>
        <w:t xml:space="preserve"> particular </w:t>
      </w:r>
      <w:r w:rsidR="00373BBB">
        <w:rPr>
          <w:rFonts w:cs="Times New Roman"/>
        </w:rPr>
        <w:t>dataset,</w:t>
      </w:r>
      <w:r>
        <w:rPr>
          <w:rFonts w:cs="Times New Roman"/>
        </w:rPr>
        <w:t xml:space="preserve"> no benefit was achieved either by using principal components. </w:t>
      </w:r>
      <w:r w:rsidR="00776F84">
        <w:rPr>
          <w:rFonts w:cs="Times New Roman"/>
        </w:rPr>
        <w:t>The</w:t>
      </w:r>
      <w:r>
        <w:rPr>
          <w:rFonts w:cs="Times New Roman"/>
        </w:rPr>
        <w:t xml:space="preserve"> average situation was controversary, and all the models performed either equal or better when using</w:t>
      </w:r>
      <w:r w:rsidR="00373BBB">
        <w:rPr>
          <w:rFonts w:cs="Times New Roman"/>
        </w:rPr>
        <w:t xml:space="preserve"> only</w:t>
      </w:r>
      <w:r>
        <w:rPr>
          <w:rFonts w:cs="Times New Roman"/>
        </w:rPr>
        <w:t xml:space="preserve"> standardized data</w:t>
      </w:r>
      <w:r w:rsidR="006D40F5">
        <w:rPr>
          <w:rFonts w:cs="Times New Roman"/>
        </w:rPr>
        <w:t>set</w:t>
      </w:r>
      <w:r>
        <w:rPr>
          <w:rFonts w:cs="Times New Roman"/>
        </w:rPr>
        <w:t xml:space="preserve"> features.</w:t>
      </w:r>
    </w:p>
    <w:p w14:paraId="391A44F4" w14:textId="341D83D6" w:rsidR="00820402" w:rsidRDefault="003F5105" w:rsidP="00F24024">
      <w:pPr>
        <w:rPr>
          <w:rFonts w:cs="Times New Roman"/>
        </w:rPr>
      </w:pPr>
      <w:r>
        <w:rPr>
          <w:rFonts w:cs="Times New Roman"/>
        </w:rPr>
        <w:t xml:space="preserve">Several well performing models were found, and in general mean </w:t>
      </w:r>
      <w:r w:rsidR="009E4C34">
        <w:rPr>
          <w:rFonts w:cs="Times New Roman"/>
        </w:rPr>
        <w:t>accuracy among 20 classification iterations</w:t>
      </w:r>
      <w:r>
        <w:rPr>
          <w:rFonts w:cs="Times New Roman"/>
        </w:rPr>
        <w:t xml:space="preserve"> was </w:t>
      </w:r>
      <w:r w:rsidR="00A715A3">
        <w:rPr>
          <w:rFonts w:cs="Times New Roman"/>
        </w:rPr>
        <w:t xml:space="preserve">within </w:t>
      </w:r>
      <w:r w:rsidR="003E1554">
        <w:rPr>
          <w:rFonts w:cs="Times New Roman"/>
        </w:rPr>
        <w:t xml:space="preserve">quite </w:t>
      </w:r>
      <w:r w:rsidR="000624A1">
        <w:rPr>
          <w:rFonts w:cs="Times New Roman"/>
        </w:rPr>
        <w:t>a narrow</w:t>
      </w:r>
      <w:r w:rsidR="00A715A3">
        <w:rPr>
          <w:rFonts w:cs="Times New Roman"/>
        </w:rPr>
        <w:t xml:space="preserve"> range</w:t>
      </w:r>
      <w:r w:rsidR="003E1554">
        <w:rPr>
          <w:rFonts w:cs="Times New Roman"/>
        </w:rPr>
        <w:t xml:space="preserve"> </w:t>
      </w:r>
      <w:r w:rsidR="00A715A3">
        <w:rPr>
          <w:rFonts w:cs="Times New Roman"/>
        </w:rPr>
        <w:t>between</w:t>
      </w:r>
      <w:r>
        <w:rPr>
          <w:rFonts w:cs="Times New Roman"/>
        </w:rPr>
        <w:t xml:space="preserve"> 9</w:t>
      </w:r>
      <w:r w:rsidR="003E1554">
        <w:rPr>
          <w:rFonts w:cs="Times New Roman"/>
        </w:rPr>
        <w:t>4</w:t>
      </w:r>
      <w:r>
        <w:rPr>
          <w:rFonts w:cs="Times New Roman"/>
        </w:rPr>
        <w:t>.</w:t>
      </w:r>
      <w:r w:rsidR="003E1554">
        <w:rPr>
          <w:rFonts w:cs="Times New Roman"/>
        </w:rPr>
        <w:t>6</w:t>
      </w:r>
      <w:r>
        <w:rPr>
          <w:rFonts w:cs="Times New Roman"/>
        </w:rPr>
        <w:t>% - 96.</w:t>
      </w:r>
      <w:r w:rsidR="003E1554">
        <w:rPr>
          <w:rFonts w:cs="Times New Roman"/>
        </w:rPr>
        <w:t>6</w:t>
      </w:r>
      <w:r>
        <w:rPr>
          <w:rFonts w:cs="Times New Roman"/>
        </w:rPr>
        <w:t xml:space="preserve">%. With specific data </w:t>
      </w:r>
      <w:r w:rsidR="000624A1">
        <w:rPr>
          <w:rFonts w:cs="Times New Roman"/>
        </w:rPr>
        <w:t>division</w:t>
      </w:r>
      <w:r>
        <w:rPr>
          <w:rFonts w:cs="Times New Roman"/>
        </w:rPr>
        <w:t xml:space="preserve"> sets </w:t>
      </w:r>
      <w:r w:rsidR="00AA7AC5">
        <w:rPr>
          <w:rFonts w:cs="Times New Roman"/>
        </w:rPr>
        <w:t xml:space="preserve">almost </w:t>
      </w:r>
      <w:r>
        <w:rPr>
          <w:rFonts w:cs="Times New Roman"/>
        </w:rPr>
        <w:t xml:space="preserve">all the models achieved 100% classification </w:t>
      </w:r>
      <w:r w:rsidR="00AA7AC5">
        <w:rPr>
          <w:rFonts w:cs="Times New Roman"/>
        </w:rPr>
        <w:t>accuracy</w:t>
      </w:r>
      <w:r>
        <w:rPr>
          <w:rFonts w:cs="Times New Roman"/>
        </w:rPr>
        <w:t xml:space="preserve"> which partly indicates anomalies in the data. In addition</w:t>
      </w:r>
      <w:r w:rsidRPr="008C700B">
        <w:rPr>
          <w:rFonts w:cs="Times New Roman"/>
        </w:rPr>
        <w:t xml:space="preserve"> </w:t>
      </w:r>
      <w:r>
        <w:rPr>
          <w:rFonts w:cs="Times New Roman"/>
        </w:rPr>
        <w:t xml:space="preserve">to the </w:t>
      </w:r>
      <w:r w:rsidRPr="008C700B">
        <w:rPr>
          <w:rFonts w:cs="Times New Roman"/>
        </w:rPr>
        <w:t xml:space="preserve">small data size, the accuracy measure </w:t>
      </w:r>
      <w:r>
        <w:rPr>
          <w:rFonts w:cs="Times New Roman"/>
        </w:rPr>
        <w:t>was sensitive</w:t>
      </w:r>
      <w:r w:rsidRPr="008C700B">
        <w:rPr>
          <w:rFonts w:cs="Times New Roman"/>
        </w:rPr>
        <w:t xml:space="preserve"> to anomalies</w:t>
      </w:r>
      <w:r>
        <w:rPr>
          <w:rFonts w:cs="Times New Roman"/>
        </w:rPr>
        <w:t xml:space="preserve"> causing high variability in the results.</w:t>
      </w:r>
    </w:p>
    <w:p w14:paraId="06407B20" w14:textId="4A32B5F5" w:rsidR="00156879" w:rsidRDefault="00156879" w:rsidP="00E03586">
      <w:pPr>
        <w:pStyle w:val="21"/>
        <w:numPr>
          <w:ilvl w:val="1"/>
          <w:numId w:val="21"/>
        </w:numPr>
      </w:pPr>
      <w:bookmarkStart w:id="177" w:name="_Toc136348964"/>
      <w:r w:rsidRPr="00E03586">
        <w:lastRenderedPageBreak/>
        <w:t>TSC</w:t>
      </w:r>
      <w:bookmarkEnd w:id="177"/>
    </w:p>
    <w:p w14:paraId="72C020C3" w14:textId="3E90DE8E" w:rsidR="00156879" w:rsidRDefault="00156879" w:rsidP="003F1EA9">
      <w:r>
        <w:t xml:space="preserve">In </w:t>
      </w:r>
      <w:r w:rsidR="0047466D">
        <w:t>TSC part of the study</w:t>
      </w:r>
      <w:r w:rsidR="0054290B">
        <w:t>,</w:t>
      </w:r>
      <w:r w:rsidR="0047466D">
        <w:t xml:space="preserve"> including U-TSC and M-TSC</w:t>
      </w:r>
      <w:r w:rsidR="0054290B">
        <w:t>,</w:t>
      </w:r>
      <w:r>
        <w:t xml:space="preserve"> one of the most significant issues was dataset construction, or transformation from the separate files to </w:t>
      </w:r>
      <w:r w:rsidRPr="00F568AF">
        <w:rPr>
          <w:i/>
          <w:iCs/>
        </w:rPr>
        <w:t>univariate data</w:t>
      </w:r>
      <w:r>
        <w:t xml:space="preserve"> to be classified with </w:t>
      </w:r>
      <w:r w:rsidRPr="001E613B">
        <w:t>univariate time series classification algorithms</w:t>
      </w:r>
      <w:r>
        <w:t xml:space="preserve">. In order to create </w:t>
      </w:r>
      <w:r w:rsidRPr="008A7212">
        <w:t>univariate data</w:t>
      </w:r>
      <w:r>
        <w:t xml:space="preserve"> from three-dimensional sequences, </w:t>
      </w:r>
      <w:r w:rsidRPr="00F568AF">
        <w:rPr>
          <w:i/>
          <w:iCs/>
        </w:rPr>
        <w:t>multivariate data</w:t>
      </w:r>
      <w:r>
        <w:t xml:space="preserve"> was transformed into </w:t>
      </w:r>
      <w:r w:rsidR="009E7D58" w:rsidRPr="009E7D58">
        <w:rPr>
          <w:i/>
          <w:iCs/>
        </w:rPr>
        <w:t xml:space="preserve">interlaced </w:t>
      </w:r>
      <w:r w:rsidR="009E7D58">
        <w:rPr>
          <w:i/>
          <w:iCs/>
        </w:rPr>
        <w:t>uni</w:t>
      </w:r>
      <w:r w:rsidRPr="00DA444C">
        <w:rPr>
          <w:i/>
          <w:iCs/>
        </w:rPr>
        <w:t>variate signal</w:t>
      </w:r>
      <w:r>
        <w:rPr>
          <w:i/>
          <w:iCs/>
        </w:rPr>
        <w:t xml:space="preserve">s. </w:t>
      </w:r>
      <w:r>
        <w:t xml:space="preserve">That method enabled us to perform SAC using univariate TSC models. Data was successfully </w:t>
      </w:r>
      <w:r w:rsidR="00AB7D7B">
        <w:t>classified,</w:t>
      </w:r>
      <w:r>
        <w:t xml:space="preserve"> achieving </w:t>
      </w:r>
      <w:r w:rsidR="004E45EF">
        <w:t>a relatively</w:t>
      </w:r>
      <w:r>
        <w:t xml:space="preserve"> high overall accuracy level 90</w:t>
      </w:r>
      <w:r w:rsidRPr="00B5029F">
        <w:t>±</w:t>
      </w:r>
      <w:r>
        <w:t>3% among most of the used TSC algorithms. Considering dataset quality, a</w:t>
      </w:r>
      <w:r w:rsidRPr="000B6F4E">
        <w:t>nd likely classification errors in known data</w:t>
      </w:r>
      <w:r>
        <w:t>, we found that i</w:t>
      </w:r>
      <w:r w:rsidRPr="00F710C3">
        <w:t>t is possible to achieve accuracy of up to 97-9</w:t>
      </w:r>
      <w:r>
        <w:t>9</w:t>
      </w:r>
      <w:r w:rsidRPr="00F710C3">
        <w:t xml:space="preserve">% in the classification, taking into account the results of the </w:t>
      </w:r>
      <w:r>
        <w:t>misclassification</w:t>
      </w:r>
      <w:r w:rsidRPr="00F710C3">
        <w:t xml:space="preserve"> analysis.</w:t>
      </w:r>
    </w:p>
    <w:p w14:paraId="4948D20E" w14:textId="5E54AC35" w:rsidR="00AA3A16" w:rsidRDefault="00156879" w:rsidP="007470D1">
      <w:pPr>
        <w:ind w:firstLine="431"/>
      </w:pPr>
      <w:r>
        <w:t xml:space="preserve">Dataset consisted of up to 5 sport categories </w:t>
      </w:r>
      <w:r w:rsidR="003C6459">
        <w:t xml:space="preserve">from which </w:t>
      </w:r>
      <w:r w:rsidR="00B03CF4" w:rsidRPr="00CC6F1C">
        <w:rPr>
          <w:i/>
          <w:iCs/>
        </w:rPr>
        <w:t>skiing</w:t>
      </w:r>
      <w:r w:rsidR="00B03CF4">
        <w:t xml:space="preserve">, </w:t>
      </w:r>
      <w:r w:rsidR="00B03CF4" w:rsidRPr="00CC6F1C">
        <w:rPr>
          <w:i/>
          <w:iCs/>
        </w:rPr>
        <w:t>roller</w:t>
      </w:r>
      <w:r w:rsidR="00B03CF4">
        <w:t xml:space="preserve"> </w:t>
      </w:r>
      <w:r w:rsidR="00B03CF4" w:rsidRPr="00CC6F1C">
        <w:rPr>
          <w:i/>
          <w:iCs/>
        </w:rPr>
        <w:t>skiing</w:t>
      </w:r>
      <w:r w:rsidR="00B03CF4">
        <w:t xml:space="preserve"> and </w:t>
      </w:r>
      <w:r w:rsidR="00F66D1B" w:rsidRPr="00CC6F1C">
        <w:rPr>
          <w:i/>
          <w:iCs/>
        </w:rPr>
        <w:t>walking</w:t>
      </w:r>
      <w:r w:rsidR="00F66D1B">
        <w:t xml:space="preserve"> were combined </w:t>
      </w:r>
      <w:r w:rsidR="00CC6F1C">
        <w:t>in</w:t>
      </w:r>
      <w:r w:rsidR="00F66D1B">
        <w:t xml:space="preserve"> the </w:t>
      </w:r>
      <w:r w:rsidR="00CC6F1C" w:rsidRPr="00CC6F1C">
        <w:rPr>
          <w:i/>
          <w:iCs/>
        </w:rPr>
        <w:t>other</w:t>
      </w:r>
      <w:r w:rsidR="00CC6F1C">
        <w:t xml:space="preserve"> category</w:t>
      </w:r>
      <w:r>
        <w:t xml:space="preserve">. Thus, we compressed categories a little bit from five to three in order to simplify classification task. This was also </w:t>
      </w:r>
      <w:r w:rsidR="004E45EF">
        <w:t>done</w:t>
      </w:r>
      <w:r>
        <w:t xml:space="preserve"> partly for </w:t>
      </w:r>
      <w:r w:rsidR="004E45EF">
        <w:t>technical reasons</w:t>
      </w:r>
      <w:r>
        <w:t xml:space="preserve">. Since in this study we emphasized dataset construction procedure and </w:t>
      </w:r>
      <w:r w:rsidR="003E53E6">
        <w:t>analyzed</w:t>
      </w:r>
      <w:r>
        <w:t xml:space="preserve"> how successfully it can be applied in the study case, </w:t>
      </w:r>
      <w:r w:rsidRPr="00F4210B">
        <w:t xml:space="preserve">the main focus was on </w:t>
      </w:r>
      <w:r>
        <w:t>developing</w:t>
      </w:r>
      <w:r w:rsidRPr="00F4210B">
        <w:t xml:space="preserve"> a </w:t>
      </w:r>
      <w:r w:rsidR="005212A5">
        <w:t>well functioning</w:t>
      </w:r>
      <w:r w:rsidRPr="00F4210B">
        <w:t xml:space="preserve"> m</w:t>
      </w:r>
      <w:r>
        <w:t xml:space="preserve">ethod for TSA-SAC. Therefore, </w:t>
      </w:r>
      <w:r w:rsidR="004E45EF">
        <w:t>the nature</w:t>
      </w:r>
      <w:r w:rsidRPr="00F4210B">
        <w:t xml:space="preserve"> of the study was preliminary</w:t>
      </w:r>
      <w:r>
        <w:t>, and</w:t>
      </w:r>
      <w:r w:rsidRPr="00F4210B">
        <w:t xml:space="preserve"> it leaves a lot of room for expansion</w:t>
      </w:r>
      <w:r>
        <w:t>s</w:t>
      </w:r>
      <w:r w:rsidRPr="00F4210B">
        <w:t xml:space="preserve"> and to further develop the implemented m</w:t>
      </w:r>
      <w:r w:rsidR="002F4101">
        <w:t>ethod</w:t>
      </w:r>
      <w:r w:rsidRPr="00F4210B">
        <w:t>.</w:t>
      </w:r>
      <w:r>
        <w:t xml:space="preserve"> However, good results were </w:t>
      </w:r>
      <w:r w:rsidR="00CC4948">
        <w:t>achieved,</w:t>
      </w:r>
      <w:r>
        <w:t xml:space="preserve"> and t</w:t>
      </w:r>
      <w:r w:rsidRPr="00485348">
        <w:t>his</w:t>
      </w:r>
      <w:r>
        <w:t xml:space="preserve"> established</w:t>
      </w:r>
      <w:r w:rsidRPr="00485348">
        <w:t xml:space="preserve"> a good foundation for the application of TSC algorithms to a larger and more diverse data</w:t>
      </w:r>
      <w:r>
        <w:t>set in future studies</w:t>
      </w:r>
      <w:r w:rsidRPr="00485348">
        <w:t>.</w:t>
      </w:r>
    </w:p>
    <w:p w14:paraId="48DF835F" w14:textId="3BF3C87C" w:rsidR="00820402" w:rsidRDefault="00FE55C2" w:rsidP="00F24024">
      <w:pPr>
        <w:pStyle w:val="21"/>
        <w:numPr>
          <w:ilvl w:val="1"/>
          <w:numId w:val="21"/>
        </w:numPr>
      </w:pPr>
      <w:bookmarkStart w:id="178" w:name="_Toc136348965"/>
      <w:r>
        <w:t>Socio-philosophical perspective</w:t>
      </w:r>
      <w:bookmarkEnd w:id="178"/>
    </w:p>
    <w:p w14:paraId="6154BE4C" w14:textId="4156AF77" w:rsidR="00FE55C2" w:rsidRPr="00944C26" w:rsidRDefault="00FE55C2" w:rsidP="00944C26">
      <w:pPr>
        <w:rPr>
          <w:rFonts w:cs="Times New Roman"/>
        </w:rPr>
      </w:pPr>
      <w:r>
        <w:rPr>
          <w:rFonts w:cs="Times New Roman"/>
        </w:rPr>
        <w:t xml:space="preserve">From a socio-philosophical perspective, after this analysis we may propose that SAC itself is not problematic and decision boundaries of well performing models could be used with good result expectation in </w:t>
      </w:r>
      <w:r>
        <w:t>retrospective SAC analysis tasks for sport</w:t>
      </w:r>
      <w:r w:rsidR="003064B8">
        <w:t xml:space="preserve"> activity recording devices</w:t>
      </w:r>
      <w:r>
        <w:t xml:space="preserve"> and their ecosystems</w:t>
      </w:r>
      <w:r>
        <w:rPr>
          <w:rFonts w:cs="Times New Roman"/>
        </w:rPr>
        <w:t xml:space="preserve">. In social media platforms for athletes, human labelled sport activities could be corrected if adopted machine learning model will observe or consider it to be closer to another activity. </w:t>
      </w:r>
      <w:r w:rsidRPr="00ED0DFA">
        <w:rPr>
          <w:rFonts w:cs="Times New Roman"/>
        </w:rPr>
        <w:t>Using isolated applications for sport activity classification in social sport activity platforms could be a great solution</w:t>
      </w:r>
      <w:r>
        <w:rPr>
          <w:rFonts w:cs="Times New Roman"/>
        </w:rPr>
        <w:t xml:space="preserve"> </w:t>
      </w:r>
      <w:r w:rsidRPr="001E107E">
        <w:rPr>
          <w:rFonts w:cs="Times New Roman"/>
        </w:rPr>
        <w:t>without prejudice to the right of an individual athlete to classify, for example, walking-like activities as running activities.</w:t>
      </w:r>
      <w:r>
        <w:rPr>
          <w:rFonts w:cs="Times New Roman"/>
        </w:rPr>
        <w:t xml:space="preserve"> </w:t>
      </w:r>
      <w:r w:rsidRPr="00ED42C1">
        <w:rPr>
          <w:rFonts w:cs="Times New Roman"/>
        </w:rPr>
        <w:t xml:space="preserve">In sport </w:t>
      </w:r>
      <w:r>
        <w:rPr>
          <w:rFonts w:cs="Times New Roman"/>
        </w:rPr>
        <w:t>activities</w:t>
      </w:r>
      <w:r w:rsidRPr="00ED42C1">
        <w:rPr>
          <w:rFonts w:cs="Times New Roman"/>
        </w:rPr>
        <w:t xml:space="preserve"> for </w:t>
      </w:r>
      <w:r>
        <w:rPr>
          <w:rFonts w:cs="Times New Roman"/>
        </w:rPr>
        <w:t>social communities</w:t>
      </w:r>
      <w:r w:rsidRPr="00ED42C1">
        <w:rPr>
          <w:rFonts w:cs="Times New Roman"/>
        </w:rPr>
        <w:t>, the choice made by a machine to determine its type may be more acceptable</w:t>
      </w:r>
      <w:r>
        <w:rPr>
          <w:rFonts w:cs="Times New Roman"/>
        </w:rPr>
        <w:t xml:space="preserve"> </w:t>
      </w:r>
      <w:r w:rsidRPr="00CF519B">
        <w:rPr>
          <w:rFonts w:cs="Times New Roman"/>
        </w:rPr>
        <w:t>because it treats</w:t>
      </w:r>
      <w:r>
        <w:rPr>
          <w:rFonts w:cs="Times New Roman"/>
        </w:rPr>
        <w:t xml:space="preserve"> the</w:t>
      </w:r>
      <w:r w:rsidRPr="00CF519B">
        <w:rPr>
          <w:rFonts w:cs="Times New Roman"/>
        </w:rPr>
        <w:t xml:space="preserve"> parties equally</w:t>
      </w:r>
      <w:r>
        <w:rPr>
          <w:rFonts w:cs="Times New Roman"/>
        </w:rPr>
        <w:t>. That fact may also reconcile</w:t>
      </w:r>
      <w:r w:rsidRPr="00ED42C1">
        <w:rPr>
          <w:rFonts w:cs="Times New Roman"/>
        </w:rPr>
        <w:t xml:space="preserve"> rising ethical</w:t>
      </w:r>
      <w:r>
        <w:rPr>
          <w:rFonts w:cs="Times New Roman"/>
        </w:rPr>
        <w:t>-</w:t>
      </w:r>
      <w:r w:rsidRPr="00ED42C1">
        <w:rPr>
          <w:rFonts w:cs="Times New Roman"/>
        </w:rPr>
        <w:t xml:space="preserve">moral issues as decisions made by machines </w:t>
      </w:r>
      <w:r>
        <w:rPr>
          <w:rFonts w:cs="Times New Roman"/>
        </w:rPr>
        <w:t>will be in</w:t>
      </w:r>
      <w:r w:rsidRPr="00ED42C1">
        <w:rPr>
          <w:rFonts w:cs="Times New Roman"/>
        </w:rPr>
        <w:t xml:space="preserve"> a higher priority than human</w:t>
      </w:r>
      <w:r>
        <w:rPr>
          <w:rFonts w:cs="Times New Roman"/>
        </w:rPr>
        <w:t xml:space="preserve"> made</w:t>
      </w:r>
      <w:r w:rsidRPr="00ED42C1">
        <w:rPr>
          <w:rFonts w:cs="Times New Roman"/>
        </w:rPr>
        <w:t xml:space="preserve"> decisions.</w:t>
      </w:r>
    </w:p>
    <w:p w14:paraId="6713DCEF" w14:textId="5F2CC4BA" w:rsidR="002C6169" w:rsidRDefault="004F1FE2" w:rsidP="002C6169">
      <w:pPr>
        <w:pStyle w:val="21"/>
        <w:numPr>
          <w:ilvl w:val="1"/>
          <w:numId w:val="21"/>
        </w:numPr>
      </w:pPr>
      <w:bookmarkStart w:id="179" w:name="_Toc136348966"/>
      <w:r>
        <w:lastRenderedPageBreak/>
        <w:t>Future work</w:t>
      </w:r>
      <w:bookmarkEnd w:id="179"/>
    </w:p>
    <w:p w14:paraId="5A66CF29" w14:textId="69EF9DEC" w:rsidR="004F1FE2" w:rsidRDefault="005F77FE" w:rsidP="005F77FE">
      <w:r>
        <w:t>For future investigations in SAC, we suggest an unsupervised approach to explore how well SAC will function as a decision boundary method for retrospective category correction problems. Further, there is likely great potential in deep learning and neural network algorithms when the size of the dataset increases. As multivariate models performed with the best accuracy in our dataset, it will be the most interesting field to contribute more comprehensive investigations with model and dataset optimization, paying more attention to where misclassifications were made, and especially which kinds of actual instances could be problematic when classifying sports. Yet, one interesting field for SAC is to conduct classification using data from several athletes and to investigate what the effect is when the same activities are performed by several different athletes.</w:t>
      </w:r>
    </w:p>
    <w:bookmarkStart w:id="180" w:name="_Toc136348967" w:displacedByCustomXml="next"/>
    <w:sdt>
      <w:sdtPr>
        <w:rPr>
          <w:rFonts w:asciiTheme="minorHAnsi" w:eastAsiaTheme="minorEastAsia" w:hAnsiTheme="minorHAnsi" w:cstheme="minorBidi"/>
        </w:rPr>
        <w:id w:val="62297111"/>
        <w:docPartObj>
          <w:docPartGallery w:val="Bibliographies"/>
          <w:docPartUnique/>
        </w:docPartObj>
      </w:sdtPr>
      <w:sdtEndPr>
        <w:rPr>
          <w:rFonts w:asciiTheme="majorHAnsi" w:eastAsiaTheme="majorEastAsia" w:hAnsiTheme="majorHAnsi" w:cstheme="majorBidi"/>
        </w:rPr>
      </w:sdtEndPr>
      <w:sdtContent>
        <w:p w14:paraId="534519D3" w14:textId="1FF5914D" w:rsidR="007F445E" w:rsidRPr="00F66463" w:rsidRDefault="005D3A03" w:rsidP="00F66463">
          <w:pPr>
            <w:pStyle w:val="1"/>
          </w:pPr>
          <w:r>
            <w:t>References</w:t>
          </w:r>
        </w:p>
      </w:sdtContent>
    </w:sdt>
    <w:bookmarkEnd w:id="180" w:displacedByCustomXml="prev"/>
    <w:p w14:paraId="2C014DFC" w14:textId="77777777" w:rsidR="008B00F5" w:rsidRPr="008B00F5" w:rsidRDefault="007F445E" w:rsidP="008B00F5">
      <w:pPr>
        <w:pStyle w:val="af1"/>
        <w:rPr>
          <w:rFonts w:ascii="Times New Roman" w:hAnsi="Times New Roman" w:cs="Times New Roman"/>
        </w:rPr>
      </w:pPr>
      <w:r>
        <w:fldChar w:fldCharType="begin"/>
      </w:r>
      <w:r w:rsidR="009D0D76">
        <w:instrText xml:space="preserve"> ADDIN ZOTERO_BIBL {"uncited":[],"omitted":[],"custom":[]} CSL_BIBLIOGRAPHY </w:instrText>
      </w:r>
      <w:r>
        <w:fldChar w:fldCharType="separate"/>
      </w:r>
      <w:r w:rsidR="008B00F5" w:rsidRPr="008B00F5">
        <w:rPr>
          <w:rFonts w:ascii="Times New Roman" w:hAnsi="Times New Roman" w:cs="Times New Roman"/>
        </w:rPr>
        <w:t>[1]</w:t>
      </w:r>
      <w:r w:rsidR="008B00F5" w:rsidRPr="008B00F5">
        <w:rPr>
          <w:rFonts w:ascii="Times New Roman" w:hAnsi="Times New Roman" w:cs="Times New Roman"/>
        </w:rPr>
        <w:tab/>
        <w:t xml:space="preserve">F. Demrozi, G. Pravadelli, A. Bihorac, and P. Rashidi, ‘Human Activity Recognition Using Inertial, Physiological and Environmental Sensors: A Comprehensive Survey’, </w:t>
      </w:r>
      <w:r w:rsidR="008B00F5" w:rsidRPr="008B00F5">
        <w:rPr>
          <w:rFonts w:ascii="Times New Roman" w:hAnsi="Times New Roman" w:cs="Times New Roman"/>
          <w:i/>
          <w:iCs/>
        </w:rPr>
        <w:t>IEEE Access</w:t>
      </w:r>
      <w:r w:rsidR="008B00F5" w:rsidRPr="008B00F5">
        <w:rPr>
          <w:rFonts w:ascii="Times New Roman" w:hAnsi="Times New Roman" w:cs="Times New Roman"/>
        </w:rPr>
        <w:t>, vol. 8, pp. 210816–210836, 2020, doi: 10.1109/ACCESS.2020.3037715.</w:t>
      </w:r>
    </w:p>
    <w:p w14:paraId="491991BD" w14:textId="77777777" w:rsidR="008B00F5" w:rsidRPr="008B00F5" w:rsidRDefault="008B00F5" w:rsidP="008B00F5">
      <w:pPr>
        <w:pStyle w:val="af1"/>
        <w:rPr>
          <w:rFonts w:ascii="Times New Roman" w:hAnsi="Times New Roman" w:cs="Times New Roman"/>
        </w:rPr>
      </w:pPr>
      <w:r w:rsidRPr="008B00F5">
        <w:rPr>
          <w:rFonts w:ascii="Times New Roman" w:hAnsi="Times New Roman" w:cs="Times New Roman"/>
        </w:rPr>
        <w:t>[2]</w:t>
      </w:r>
      <w:r w:rsidRPr="008B00F5">
        <w:rPr>
          <w:rFonts w:ascii="Times New Roman" w:hAnsi="Times New Roman" w:cs="Times New Roman"/>
        </w:rPr>
        <w:tab/>
        <w:t xml:space="preserve">Y.-L. Hsu, H.-C. Chang, and Y.-J. Chiu, ‘Wearable Sport Activity Classification Based on Deep Convolutional Neural Network’, </w:t>
      </w:r>
      <w:r w:rsidRPr="008B00F5">
        <w:rPr>
          <w:rFonts w:ascii="Times New Roman" w:hAnsi="Times New Roman" w:cs="Times New Roman"/>
          <w:i/>
          <w:iCs/>
        </w:rPr>
        <w:t>IEEE Access</w:t>
      </w:r>
      <w:r w:rsidRPr="008B00F5">
        <w:rPr>
          <w:rFonts w:ascii="Times New Roman" w:hAnsi="Times New Roman" w:cs="Times New Roman"/>
        </w:rPr>
        <w:t>, vol. 7, pp. 170199–170212, 2019, doi: 10.1109/ACCESS.2019.2955545.</w:t>
      </w:r>
    </w:p>
    <w:p w14:paraId="74F8EDA7" w14:textId="77777777" w:rsidR="008B00F5" w:rsidRPr="008B00F5" w:rsidRDefault="008B00F5" w:rsidP="008B00F5">
      <w:pPr>
        <w:pStyle w:val="af1"/>
        <w:rPr>
          <w:rFonts w:ascii="Times New Roman" w:hAnsi="Times New Roman" w:cs="Times New Roman"/>
        </w:rPr>
      </w:pPr>
      <w:r w:rsidRPr="008B00F5">
        <w:rPr>
          <w:rFonts w:ascii="Times New Roman" w:hAnsi="Times New Roman" w:cs="Times New Roman"/>
        </w:rPr>
        <w:t>[3]</w:t>
      </w:r>
      <w:r w:rsidRPr="008B00F5">
        <w:rPr>
          <w:rFonts w:ascii="Times New Roman" w:hAnsi="Times New Roman" w:cs="Times New Roman"/>
        </w:rPr>
        <w:tab/>
        <w:t xml:space="preserve">S. Mekruksavanich and A. Jitpattanakul, ‘Smartwatch-based Human Activity Recognition Using Hybrid LSTM Network’, in </w:t>
      </w:r>
      <w:r w:rsidRPr="008B00F5">
        <w:rPr>
          <w:rFonts w:ascii="Times New Roman" w:hAnsi="Times New Roman" w:cs="Times New Roman"/>
          <w:i/>
          <w:iCs/>
        </w:rPr>
        <w:t>2020 IEEE SENSORS</w:t>
      </w:r>
      <w:r w:rsidRPr="008B00F5">
        <w:rPr>
          <w:rFonts w:ascii="Times New Roman" w:hAnsi="Times New Roman" w:cs="Times New Roman"/>
        </w:rPr>
        <w:t>, Rotterdam, Netherlands: IEEE, Oct. 2020, pp. 1–4. doi: 10.1109/SENSORS47125.2020.9278630.</w:t>
      </w:r>
    </w:p>
    <w:p w14:paraId="0CC21263" w14:textId="77777777" w:rsidR="008B00F5" w:rsidRPr="008B00F5" w:rsidRDefault="008B00F5" w:rsidP="008B00F5">
      <w:pPr>
        <w:pStyle w:val="af1"/>
        <w:rPr>
          <w:rFonts w:ascii="Times New Roman" w:hAnsi="Times New Roman" w:cs="Times New Roman"/>
        </w:rPr>
      </w:pPr>
      <w:r w:rsidRPr="008B00F5">
        <w:rPr>
          <w:rFonts w:ascii="Times New Roman" w:hAnsi="Times New Roman" w:cs="Times New Roman"/>
        </w:rPr>
        <w:t>[4]</w:t>
      </w:r>
      <w:r w:rsidRPr="008B00F5">
        <w:rPr>
          <w:rFonts w:ascii="Times New Roman" w:hAnsi="Times New Roman" w:cs="Times New Roman"/>
        </w:rPr>
        <w:tab/>
        <w:t xml:space="preserve">O. D. Lara and M. A. Labrador, ‘A Survey on Human Activity Recognition using Wearable Sensors’, </w:t>
      </w:r>
      <w:r w:rsidRPr="008B00F5">
        <w:rPr>
          <w:rFonts w:ascii="Times New Roman" w:hAnsi="Times New Roman" w:cs="Times New Roman"/>
          <w:i/>
          <w:iCs/>
        </w:rPr>
        <w:t>IEEE Commun. Surv. Tutor.</w:t>
      </w:r>
      <w:r w:rsidRPr="008B00F5">
        <w:rPr>
          <w:rFonts w:ascii="Times New Roman" w:hAnsi="Times New Roman" w:cs="Times New Roman"/>
        </w:rPr>
        <w:t>, vol. 15, no. 3, pp. 1192–1209, 2013, doi: 10.1109/SURV.2012.110112.00192.</w:t>
      </w:r>
    </w:p>
    <w:p w14:paraId="0C48170A" w14:textId="77777777" w:rsidR="008B00F5" w:rsidRPr="008B00F5" w:rsidRDefault="008B00F5" w:rsidP="008B00F5">
      <w:pPr>
        <w:pStyle w:val="af1"/>
        <w:rPr>
          <w:rFonts w:ascii="Times New Roman" w:hAnsi="Times New Roman" w:cs="Times New Roman"/>
        </w:rPr>
      </w:pPr>
      <w:r w:rsidRPr="008B00F5">
        <w:rPr>
          <w:rFonts w:ascii="Times New Roman" w:hAnsi="Times New Roman" w:cs="Times New Roman"/>
        </w:rPr>
        <w:t>[5]</w:t>
      </w:r>
      <w:r w:rsidRPr="008B00F5">
        <w:rPr>
          <w:rFonts w:ascii="Times New Roman" w:hAnsi="Times New Roman" w:cs="Times New Roman"/>
        </w:rPr>
        <w:tab/>
        <w:t xml:space="preserve">E. M. Tapia </w:t>
      </w:r>
      <w:r w:rsidRPr="008B00F5">
        <w:rPr>
          <w:rFonts w:ascii="Times New Roman" w:hAnsi="Times New Roman" w:cs="Times New Roman"/>
          <w:i/>
          <w:iCs/>
        </w:rPr>
        <w:t>et al.</w:t>
      </w:r>
      <w:r w:rsidRPr="008B00F5">
        <w:rPr>
          <w:rFonts w:ascii="Times New Roman" w:hAnsi="Times New Roman" w:cs="Times New Roman"/>
        </w:rPr>
        <w:t xml:space="preserve">, ‘Real-Time Recognition of Physical Activities and Their Intensities Using Wireless Accelerometers and a Heart Rate Monitor’, in </w:t>
      </w:r>
      <w:r w:rsidRPr="008B00F5">
        <w:rPr>
          <w:rFonts w:ascii="Times New Roman" w:hAnsi="Times New Roman" w:cs="Times New Roman"/>
          <w:i/>
          <w:iCs/>
        </w:rPr>
        <w:t>2007 11th IEEE International Symposium on Wearable Computers</w:t>
      </w:r>
      <w:r w:rsidRPr="008B00F5">
        <w:rPr>
          <w:rFonts w:ascii="Times New Roman" w:hAnsi="Times New Roman" w:cs="Times New Roman"/>
        </w:rPr>
        <w:t>, Boston, MA, USA: IEEE, Oct. 2007, pp. 1–4. doi: 10.1109/ISWC.2007.4373774.</w:t>
      </w:r>
    </w:p>
    <w:p w14:paraId="44A8A184" w14:textId="77777777" w:rsidR="008B00F5" w:rsidRPr="008B00F5" w:rsidRDefault="008B00F5" w:rsidP="008B00F5">
      <w:pPr>
        <w:pStyle w:val="af1"/>
        <w:rPr>
          <w:rFonts w:ascii="Times New Roman" w:hAnsi="Times New Roman" w:cs="Times New Roman"/>
        </w:rPr>
      </w:pPr>
      <w:r w:rsidRPr="008B00F5">
        <w:rPr>
          <w:rFonts w:ascii="Times New Roman" w:hAnsi="Times New Roman" w:cs="Times New Roman"/>
        </w:rPr>
        <w:t>[6]</w:t>
      </w:r>
      <w:r w:rsidRPr="008B00F5">
        <w:rPr>
          <w:rFonts w:ascii="Times New Roman" w:hAnsi="Times New Roman" w:cs="Times New Roman"/>
        </w:rPr>
        <w:tab/>
        <w:t xml:space="preserve">F. Foerster, M. Smeja, and J. Fahrenberg, ‘Detection of posture and motion by accelerometry: a validation study in ambulatory monitoring’, </w:t>
      </w:r>
      <w:r w:rsidRPr="008B00F5">
        <w:rPr>
          <w:rFonts w:ascii="Times New Roman" w:hAnsi="Times New Roman" w:cs="Times New Roman"/>
          <w:i/>
          <w:iCs/>
        </w:rPr>
        <w:t>Comput. Hum. Behav.</w:t>
      </w:r>
      <w:r w:rsidRPr="008B00F5">
        <w:rPr>
          <w:rFonts w:ascii="Times New Roman" w:hAnsi="Times New Roman" w:cs="Times New Roman"/>
        </w:rPr>
        <w:t>, vol. 15, no. 5, pp. 571–583, Sep. 1999, doi: 10.1016/S0747-5632(99)00037-0.</w:t>
      </w:r>
    </w:p>
    <w:p w14:paraId="1449185A" w14:textId="77777777" w:rsidR="008B00F5" w:rsidRPr="008B00F5" w:rsidRDefault="008B00F5" w:rsidP="008B00F5">
      <w:pPr>
        <w:pStyle w:val="af1"/>
        <w:rPr>
          <w:rFonts w:ascii="Times New Roman" w:hAnsi="Times New Roman" w:cs="Times New Roman"/>
        </w:rPr>
      </w:pPr>
      <w:r w:rsidRPr="008B00F5">
        <w:rPr>
          <w:rFonts w:ascii="Times New Roman" w:hAnsi="Times New Roman" w:cs="Times New Roman"/>
        </w:rPr>
        <w:t>[7]</w:t>
      </w:r>
      <w:r w:rsidRPr="008B00F5">
        <w:rPr>
          <w:rFonts w:ascii="Times New Roman" w:hAnsi="Times New Roman" w:cs="Times New Roman"/>
        </w:rPr>
        <w:tab/>
        <w:t xml:space="preserve">M. Berchtold, M. Budde, H. R. Schmidtke, and M. Beigl, ‘An Extensible Modular Recognition Concept That Makes Activity Recognition Practical’, in </w:t>
      </w:r>
      <w:r w:rsidRPr="008B00F5">
        <w:rPr>
          <w:rFonts w:ascii="Times New Roman" w:hAnsi="Times New Roman" w:cs="Times New Roman"/>
          <w:i/>
          <w:iCs/>
        </w:rPr>
        <w:t>KI 2010: Advances in Artificial Intelligence</w:t>
      </w:r>
      <w:r w:rsidRPr="008B00F5">
        <w:rPr>
          <w:rFonts w:ascii="Times New Roman" w:hAnsi="Times New Roman" w:cs="Times New Roman"/>
        </w:rPr>
        <w:t>, R. Dillmann, J. Beyerer, U. D. Hanebeck, and T. Schultz, Eds., in Lecture Notes in Computer Science, vol. 6359. Berlin, Heidelberg: Springer Berlin Heidelberg, 2010, pp. 400–409. doi: 10.1007/978-3-642-16111-7_46.</w:t>
      </w:r>
    </w:p>
    <w:p w14:paraId="5337EE8A" w14:textId="77777777" w:rsidR="008B00F5" w:rsidRPr="008B00F5" w:rsidRDefault="008B00F5" w:rsidP="008B00F5">
      <w:pPr>
        <w:pStyle w:val="af1"/>
        <w:rPr>
          <w:rFonts w:ascii="Times New Roman" w:hAnsi="Times New Roman" w:cs="Times New Roman"/>
        </w:rPr>
      </w:pPr>
      <w:r w:rsidRPr="008B00F5">
        <w:rPr>
          <w:rFonts w:ascii="Times New Roman" w:hAnsi="Times New Roman" w:cs="Times New Roman"/>
        </w:rPr>
        <w:lastRenderedPageBreak/>
        <w:t>[8]</w:t>
      </w:r>
      <w:r w:rsidRPr="008B00F5">
        <w:rPr>
          <w:rFonts w:ascii="Times New Roman" w:hAnsi="Times New Roman" w:cs="Times New Roman"/>
        </w:rPr>
        <w:tab/>
        <w:t xml:space="preserve">Ó. D. Lara, A. J. Pérez, M. A. Labrador, and J. D. Posada, ‘Centinela: A human activity recognition system based on acceleration and vital sign data’, </w:t>
      </w:r>
      <w:r w:rsidRPr="008B00F5">
        <w:rPr>
          <w:rFonts w:ascii="Times New Roman" w:hAnsi="Times New Roman" w:cs="Times New Roman"/>
          <w:i/>
          <w:iCs/>
        </w:rPr>
        <w:t>Pervasive Mob. Comput.</w:t>
      </w:r>
      <w:r w:rsidRPr="008B00F5">
        <w:rPr>
          <w:rFonts w:ascii="Times New Roman" w:hAnsi="Times New Roman" w:cs="Times New Roman"/>
        </w:rPr>
        <w:t>, vol. 8, no. 5, pp. 717–729, Oct. 2012, doi: 10.1016/j.pmcj.2011.06.004.</w:t>
      </w:r>
    </w:p>
    <w:p w14:paraId="23C706AA" w14:textId="77777777" w:rsidR="008B00F5" w:rsidRPr="008B00F5" w:rsidRDefault="008B00F5" w:rsidP="008B00F5">
      <w:pPr>
        <w:pStyle w:val="af1"/>
        <w:rPr>
          <w:rFonts w:ascii="Times New Roman" w:hAnsi="Times New Roman" w:cs="Times New Roman"/>
        </w:rPr>
      </w:pPr>
      <w:r w:rsidRPr="008B00F5">
        <w:rPr>
          <w:rFonts w:ascii="Times New Roman" w:hAnsi="Times New Roman" w:cs="Times New Roman"/>
        </w:rPr>
        <w:t>[9]</w:t>
      </w:r>
      <w:r w:rsidRPr="008B00F5">
        <w:rPr>
          <w:rFonts w:ascii="Times New Roman" w:hAnsi="Times New Roman" w:cs="Times New Roman"/>
        </w:rPr>
        <w:tab/>
        <w:t xml:space="preserve">N. Ahmed, J. I. Rafiq, and M. R. Islam, ‘Enhanced Human Activity Recognition Based on Smartphone Sensor Data Using Hybrid Feature Selection Model’, </w:t>
      </w:r>
      <w:r w:rsidRPr="008B00F5">
        <w:rPr>
          <w:rFonts w:ascii="Times New Roman" w:hAnsi="Times New Roman" w:cs="Times New Roman"/>
          <w:i/>
          <w:iCs/>
        </w:rPr>
        <w:t>Sensors</w:t>
      </w:r>
      <w:r w:rsidRPr="008B00F5">
        <w:rPr>
          <w:rFonts w:ascii="Times New Roman" w:hAnsi="Times New Roman" w:cs="Times New Roman"/>
        </w:rPr>
        <w:t>, vol. 20, no. 1, p. 317, Jan. 2020, doi: 10.3390/s20010317.</w:t>
      </w:r>
    </w:p>
    <w:p w14:paraId="25577C21" w14:textId="77777777" w:rsidR="008B00F5" w:rsidRPr="008B00F5" w:rsidRDefault="008B00F5" w:rsidP="008B00F5">
      <w:pPr>
        <w:pStyle w:val="af1"/>
        <w:rPr>
          <w:rFonts w:ascii="Times New Roman" w:hAnsi="Times New Roman" w:cs="Times New Roman"/>
        </w:rPr>
      </w:pPr>
      <w:r w:rsidRPr="008B00F5">
        <w:rPr>
          <w:rFonts w:ascii="Times New Roman" w:hAnsi="Times New Roman" w:cs="Times New Roman"/>
        </w:rPr>
        <w:t>[10]</w:t>
      </w:r>
      <w:r w:rsidRPr="008B00F5">
        <w:rPr>
          <w:rFonts w:ascii="Times New Roman" w:hAnsi="Times New Roman" w:cs="Times New Roman"/>
        </w:rPr>
        <w:tab/>
        <w:t xml:space="preserve">D. Micucci, M. Mobilio, and P. Napoletano, ‘UniMiB SHAR: A Dataset for Human Activity Recognition Using Acceleration Data from Smartphones’, </w:t>
      </w:r>
      <w:r w:rsidRPr="008B00F5">
        <w:rPr>
          <w:rFonts w:ascii="Times New Roman" w:hAnsi="Times New Roman" w:cs="Times New Roman"/>
          <w:i/>
          <w:iCs/>
        </w:rPr>
        <w:t>Appl. Sci.</w:t>
      </w:r>
      <w:r w:rsidRPr="008B00F5">
        <w:rPr>
          <w:rFonts w:ascii="Times New Roman" w:hAnsi="Times New Roman" w:cs="Times New Roman"/>
        </w:rPr>
        <w:t>, vol. 7, no. 10, p. 1101, Oct. 2017, doi: 10.3390/app7101101.</w:t>
      </w:r>
    </w:p>
    <w:p w14:paraId="2841C5B2" w14:textId="77777777" w:rsidR="008B00F5" w:rsidRPr="008B00F5" w:rsidRDefault="008B00F5" w:rsidP="008B00F5">
      <w:pPr>
        <w:pStyle w:val="af1"/>
        <w:rPr>
          <w:rFonts w:ascii="Times New Roman" w:hAnsi="Times New Roman" w:cs="Times New Roman"/>
        </w:rPr>
      </w:pPr>
      <w:r w:rsidRPr="008B00F5">
        <w:rPr>
          <w:rFonts w:ascii="Times New Roman" w:hAnsi="Times New Roman" w:cs="Times New Roman"/>
        </w:rPr>
        <w:t>[11]</w:t>
      </w:r>
      <w:r w:rsidRPr="008B00F5">
        <w:rPr>
          <w:rFonts w:ascii="Times New Roman" w:hAnsi="Times New Roman" w:cs="Times New Roman"/>
        </w:rPr>
        <w:tab/>
        <w:t xml:space="preserve">E. Mitchell, D. Monaghan, and N. O’Connor, ‘Classification of Sporting Activities Using Smartphone Accelerometers’, </w:t>
      </w:r>
      <w:r w:rsidRPr="008B00F5">
        <w:rPr>
          <w:rFonts w:ascii="Times New Roman" w:hAnsi="Times New Roman" w:cs="Times New Roman"/>
          <w:i/>
          <w:iCs/>
        </w:rPr>
        <w:t>Sensors</w:t>
      </w:r>
      <w:r w:rsidRPr="008B00F5">
        <w:rPr>
          <w:rFonts w:ascii="Times New Roman" w:hAnsi="Times New Roman" w:cs="Times New Roman"/>
        </w:rPr>
        <w:t>, vol. 13, no. 4, pp. 5317–5337, Apr. 2013, doi: 10.3390/s130405317.</w:t>
      </w:r>
    </w:p>
    <w:p w14:paraId="7E4A10FB" w14:textId="77777777" w:rsidR="008B00F5" w:rsidRPr="008B00F5" w:rsidRDefault="008B00F5" w:rsidP="008B00F5">
      <w:pPr>
        <w:pStyle w:val="af1"/>
        <w:rPr>
          <w:rFonts w:ascii="Times New Roman" w:hAnsi="Times New Roman" w:cs="Times New Roman"/>
        </w:rPr>
      </w:pPr>
      <w:r w:rsidRPr="008B00F5">
        <w:rPr>
          <w:rFonts w:ascii="Times New Roman" w:hAnsi="Times New Roman" w:cs="Times New Roman"/>
        </w:rPr>
        <w:t>[12]</w:t>
      </w:r>
      <w:r w:rsidRPr="008B00F5">
        <w:rPr>
          <w:rFonts w:ascii="Times New Roman" w:hAnsi="Times New Roman" w:cs="Times New Roman"/>
        </w:rPr>
        <w:tab/>
        <w:t xml:space="preserve">Y. Wang, Y. Zhao, R. H. M. Chan, and W. J. Li, ‘Volleyball Skill Assessment Using a Single Wearable Micro Inertial Measurement Unit at Wrist’, </w:t>
      </w:r>
      <w:r w:rsidRPr="008B00F5">
        <w:rPr>
          <w:rFonts w:ascii="Times New Roman" w:hAnsi="Times New Roman" w:cs="Times New Roman"/>
          <w:i/>
          <w:iCs/>
        </w:rPr>
        <w:t>IEEE Access</w:t>
      </w:r>
      <w:r w:rsidRPr="008B00F5">
        <w:rPr>
          <w:rFonts w:ascii="Times New Roman" w:hAnsi="Times New Roman" w:cs="Times New Roman"/>
        </w:rPr>
        <w:t>, vol. 6, pp. 13758–13765, 2018, doi: 10.1109/ACCESS.2018.2792220.</w:t>
      </w:r>
    </w:p>
    <w:p w14:paraId="7A7A6CC9" w14:textId="77777777" w:rsidR="008B00F5" w:rsidRPr="008B00F5" w:rsidRDefault="008B00F5" w:rsidP="008B00F5">
      <w:pPr>
        <w:pStyle w:val="af1"/>
        <w:rPr>
          <w:rFonts w:ascii="Times New Roman" w:hAnsi="Times New Roman" w:cs="Times New Roman"/>
        </w:rPr>
      </w:pPr>
      <w:r w:rsidRPr="008B00F5">
        <w:rPr>
          <w:rFonts w:ascii="Times New Roman" w:hAnsi="Times New Roman" w:cs="Times New Roman"/>
        </w:rPr>
        <w:t>[13]</w:t>
      </w:r>
      <w:r w:rsidRPr="008B00F5">
        <w:rPr>
          <w:rFonts w:ascii="Times New Roman" w:hAnsi="Times New Roman" w:cs="Times New Roman"/>
        </w:rPr>
        <w:tab/>
        <w:t xml:space="preserve">Y.-L. Hsu, S.-C. Yang, H.-C. Chang, and H.-C. Lai, ‘Human Daily and Sport Activity Recognition Using a Wearable Inertial Sensor Network’, </w:t>
      </w:r>
      <w:r w:rsidRPr="008B00F5">
        <w:rPr>
          <w:rFonts w:ascii="Times New Roman" w:hAnsi="Times New Roman" w:cs="Times New Roman"/>
          <w:i/>
          <w:iCs/>
        </w:rPr>
        <w:t>IEEE Access</w:t>
      </w:r>
      <w:r w:rsidRPr="008B00F5">
        <w:rPr>
          <w:rFonts w:ascii="Times New Roman" w:hAnsi="Times New Roman" w:cs="Times New Roman"/>
        </w:rPr>
        <w:t>, vol. 6, pp. 31715–31728, 2018, doi: 10.1109/ACCESS.2018.2839766.</w:t>
      </w:r>
    </w:p>
    <w:p w14:paraId="45AC41BF" w14:textId="77777777" w:rsidR="008B00F5" w:rsidRPr="008B00F5" w:rsidRDefault="008B00F5" w:rsidP="008B00F5">
      <w:pPr>
        <w:pStyle w:val="af1"/>
        <w:rPr>
          <w:rFonts w:ascii="Times New Roman" w:hAnsi="Times New Roman" w:cs="Times New Roman"/>
        </w:rPr>
      </w:pPr>
      <w:r w:rsidRPr="008B00F5">
        <w:rPr>
          <w:rFonts w:ascii="Times New Roman" w:hAnsi="Times New Roman" w:cs="Times New Roman"/>
        </w:rPr>
        <w:t>[14]</w:t>
      </w:r>
      <w:r w:rsidRPr="008B00F5">
        <w:rPr>
          <w:rFonts w:ascii="Times New Roman" w:hAnsi="Times New Roman" w:cs="Times New Roman"/>
        </w:rPr>
        <w:tab/>
        <w:t xml:space="preserve">L. Xie, J. Tian, G. Ding, and Q. Zhao, ‘Human activity recognition method based on inertial sensor and barometer’, in </w:t>
      </w:r>
      <w:r w:rsidRPr="008B00F5">
        <w:rPr>
          <w:rFonts w:ascii="Times New Roman" w:hAnsi="Times New Roman" w:cs="Times New Roman"/>
          <w:i/>
          <w:iCs/>
        </w:rPr>
        <w:t>2018 IEEE International Symposium on Inertial Sensors and Systems (INERTIAL)</w:t>
      </w:r>
      <w:r w:rsidRPr="008B00F5">
        <w:rPr>
          <w:rFonts w:ascii="Times New Roman" w:hAnsi="Times New Roman" w:cs="Times New Roman"/>
        </w:rPr>
        <w:t>, Moltrasio: IEEE, Mar. 2018, pp. 1–4. doi: 10.1109/ISISS.2018.8358140.</w:t>
      </w:r>
    </w:p>
    <w:p w14:paraId="7C63176C" w14:textId="77777777" w:rsidR="008B00F5" w:rsidRPr="008B00F5" w:rsidRDefault="008B00F5" w:rsidP="008B00F5">
      <w:pPr>
        <w:pStyle w:val="af1"/>
        <w:rPr>
          <w:rFonts w:ascii="Times New Roman" w:hAnsi="Times New Roman" w:cs="Times New Roman"/>
        </w:rPr>
      </w:pPr>
      <w:r w:rsidRPr="008B00F5">
        <w:rPr>
          <w:rFonts w:ascii="Times New Roman" w:hAnsi="Times New Roman" w:cs="Times New Roman"/>
        </w:rPr>
        <w:t>[15]</w:t>
      </w:r>
      <w:r w:rsidRPr="008B00F5">
        <w:rPr>
          <w:rFonts w:ascii="Times New Roman" w:hAnsi="Times New Roman" w:cs="Times New Roman"/>
        </w:rPr>
        <w:tab/>
        <w:t xml:space="preserve">N. F. Ghazali, N. Shahar, N. A. Rahmad, N. A. J. Sufri, M. A. As’ari, and H. F. M. Latif, ‘Common sport activity recognition using inertial sensor’, in </w:t>
      </w:r>
      <w:r w:rsidRPr="008B00F5">
        <w:rPr>
          <w:rFonts w:ascii="Times New Roman" w:hAnsi="Times New Roman" w:cs="Times New Roman"/>
          <w:i/>
          <w:iCs/>
        </w:rPr>
        <w:t>2018 IEEE 14th International Colloquium on Signal Processing &amp; Its Applications (CSPA)</w:t>
      </w:r>
      <w:r w:rsidRPr="008B00F5">
        <w:rPr>
          <w:rFonts w:ascii="Times New Roman" w:hAnsi="Times New Roman" w:cs="Times New Roman"/>
        </w:rPr>
        <w:t>, Batu Feringghi: IEEE, Mar. 2018, pp. 67–71. doi: 10.1109/CSPA.2018.8368687.</w:t>
      </w:r>
    </w:p>
    <w:p w14:paraId="00867EAD" w14:textId="77777777" w:rsidR="008B00F5" w:rsidRPr="008B00F5" w:rsidRDefault="008B00F5" w:rsidP="008B00F5">
      <w:pPr>
        <w:pStyle w:val="af1"/>
        <w:rPr>
          <w:rFonts w:ascii="Times New Roman" w:hAnsi="Times New Roman" w:cs="Times New Roman"/>
        </w:rPr>
      </w:pPr>
      <w:r w:rsidRPr="008B00F5">
        <w:rPr>
          <w:rFonts w:ascii="Times New Roman" w:hAnsi="Times New Roman" w:cs="Times New Roman"/>
        </w:rPr>
        <w:t>[16]</w:t>
      </w:r>
      <w:r w:rsidRPr="008B00F5">
        <w:rPr>
          <w:rFonts w:ascii="Times New Roman" w:hAnsi="Times New Roman" w:cs="Times New Roman"/>
        </w:rPr>
        <w:tab/>
        <w:t xml:space="preserve">L. Fang, S. Yishui, and C. Wei, ‘Up and down buses activity recognition using smartphone accelerometer’, in </w:t>
      </w:r>
      <w:r w:rsidRPr="008B00F5">
        <w:rPr>
          <w:rFonts w:ascii="Times New Roman" w:hAnsi="Times New Roman" w:cs="Times New Roman"/>
          <w:i/>
          <w:iCs/>
        </w:rPr>
        <w:t>2016 IEEE Information Technology, Networking, Electronic and Automation Control Conference</w:t>
      </w:r>
      <w:r w:rsidRPr="008B00F5">
        <w:rPr>
          <w:rFonts w:ascii="Times New Roman" w:hAnsi="Times New Roman" w:cs="Times New Roman"/>
        </w:rPr>
        <w:t>, Chongqing, China: IEEE, May 2016, pp. 761–765. doi: 10.1109/ITNEC.2016.7560464.</w:t>
      </w:r>
    </w:p>
    <w:p w14:paraId="42B670D0" w14:textId="77777777" w:rsidR="008B00F5" w:rsidRPr="008B00F5" w:rsidRDefault="008B00F5" w:rsidP="008B00F5">
      <w:pPr>
        <w:pStyle w:val="af1"/>
        <w:rPr>
          <w:rFonts w:ascii="Times New Roman" w:hAnsi="Times New Roman" w:cs="Times New Roman"/>
        </w:rPr>
      </w:pPr>
      <w:r w:rsidRPr="008B00F5">
        <w:rPr>
          <w:rFonts w:ascii="Times New Roman" w:hAnsi="Times New Roman" w:cs="Times New Roman"/>
        </w:rPr>
        <w:t>[17]</w:t>
      </w:r>
      <w:r w:rsidRPr="008B00F5">
        <w:rPr>
          <w:rFonts w:ascii="Times New Roman" w:hAnsi="Times New Roman" w:cs="Times New Roman"/>
        </w:rPr>
        <w:tab/>
        <w:t xml:space="preserve">X. Yin, W. Shen, J. Samarabandu, and X. Wang, ‘Human activity detection based on multiple smart phone sensors and machine learning algorithms’, in </w:t>
      </w:r>
      <w:r w:rsidRPr="008B00F5">
        <w:rPr>
          <w:rFonts w:ascii="Times New Roman" w:hAnsi="Times New Roman" w:cs="Times New Roman"/>
          <w:i/>
          <w:iCs/>
        </w:rPr>
        <w:t>2015 IEEE 19th International Conference on Computer Supported Cooperative Work in Design (CSCWD)</w:t>
      </w:r>
      <w:r w:rsidRPr="008B00F5">
        <w:rPr>
          <w:rFonts w:ascii="Times New Roman" w:hAnsi="Times New Roman" w:cs="Times New Roman"/>
        </w:rPr>
        <w:t>, Calabria, Italy: IEEE, May 2015, pp. 582–587. doi: 10.1109/CSCWD.2015.7231023.</w:t>
      </w:r>
    </w:p>
    <w:p w14:paraId="6C12BDB8" w14:textId="77777777" w:rsidR="008B00F5" w:rsidRPr="008B00F5" w:rsidRDefault="008B00F5" w:rsidP="008B00F5">
      <w:pPr>
        <w:pStyle w:val="af1"/>
        <w:rPr>
          <w:rFonts w:ascii="Times New Roman" w:hAnsi="Times New Roman" w:cs="Times New Roman"/>
        </w:rPr>
      </w:pPr>
      <w:r w:rsidRPr="008B00F5">
        <w:rPr>
          <w:rFonts w:ascii="Times New Roman" w:hAnsi="Times New Roman" w:cs="Times New Roman"/>
        </w:rPr>
        <w:t>[18]</w:t>
      </w:r>
      <w:r w:rsidRPr="008B00F5">
        <w:rPr>
          <w:rFonts w:ascii="Times New Roman" w:hAnsi="Times New Roman" w:cs="Times New Roman"/>
        </w:rPr>
        <w:tab/>
        <w:t>A. Rassem, M. El-Beltagy, and M. Saleh, ‘Cross-Country Skiing Gears Classification using Deep Learning’, 2017, doi: 10.48550/ARXIV.1706.08924.</w:t>
      </w:r>
    </w:p>
    <w:p w14:paraId="26051F33" w14:textId="77777777" w:rsidR="008B00F5" w:rsidRPr="008B00F5" w:rsidRDefault="008B00F5" w:rsidP="008B00F5">
      <w:pPr>
        <w:pStyle w:val="af1"/>
        <w:rPr>
          <w:rFonts w:ascii="Times New Roman" w:hAnsi="Times New Roman" w:cs="Times New Roman"/>
        </w:rPr>
      </w:pPr>
      <w:r w:rsidRPr="008B00F5">
        <w:rPr>
          <w:rFonts w:ascii="Times New Roman" w:hAnsi="Times New Roman" w:cs="Times New Roman"/>
        </w:rPr>
        <w:t>[19]</w:t>
      </w:r>
      <w:r w:rsidRPr="008B00F5">
        <w:rPr>
          <w:rFonts w:ascii="Times New Roman" w:hAnsi="Times New Roman" w:cs="Times New Roman"/>
        </w:rPr>
        <w:tab/>
        <w:t xml:space="preserve">M. Espinilla </w:t>
      </w:r>
      <w:r w:rsidRPr="008B00F5">
        <w:rPr>
          <w:rFonts w:ascii="Times New Roman" w:hAnsi="Times New Roman" w:cs="Times New Roman"/>
          <w:i/>
          <w:iCs/>
        </w:rPr>
        <w:t>et al.</w:t>
      </w:r>
      <w:r w:rsidRPr="008B00F5">
        <w:rPr>
          <w:rFonts w:ascii="Times New Roman" w:hAnsi="Times New Roman" w:cs="Times New Roman"/>
        </w:rPr>
        <w:t xml:space="preserve">, ‘Human Activity Recognition from the Acceleration Data of a Wearable Device. Which Features Are More Relevant by Activities?’, in </w:t>
      </w:r>
      <w:r w:rsidRPr="008B00F5">
        <w:rPr>
          <w:rFonts w:ascii="Times New Roman" w:hAnsi="Times New Roman" w:cs="Times New Roman"/>
          <w:i/>
          <w:iCs/>
        </w:rPr>
        <w:t>UCAmI 2018</w:t>
      </w:r>
      <w:r w:rsidRPr="008B00F5">
        <w:rPr>
          <w:rFonts w:ascii="Times New Roman" w:hAnsi="Times New Roman" w:cs="Times New Roman"/>
        </w:rPr>
        <w:t>, MDPI, Oct. 2018, p. 1242. doi: 10.3390/proceedings2191242.</w:t>
      </w:r>
    </w:p>
    <w:p w14:paraId="2D8ABBF9" w14:textId="77777777" w:rsidR="008B00F5" w:rsidRPr="008B00F5" w:rsidRDefault="008B00F5" w:rsidP="008B00F5">
      <w:pPr>
        <w:pStyle w:val="af1"/>
        <w:rPr>
          <w:rFonts w:ascii="Times New Roman" w:hAnsi="Times New Roman" w:cs="Times New Roman"/>
        </w:rPr>
      </w:pPr>
      <w:r w:rsidRPr="008B00F5">
        <w:rPr>
          <w:rFonts w:ascii="Times New Roman" w:hAnsi="Times New Roman" w:cs="Times New Roman"/>
        </w:rPr>
        <w:t>[20]</w:t>
      </w:r>
      <w:r w:rsidRPr="008B00F5">
        <w:rPr>
          <w:rFonts w:ascii="Times New Roman" w:hAnsi="Times New Roman" w:cs="Times New Roman"/>
        </w:rPr>
        <w:tab/>
        <w:t xml:space="preserve">S. A. Rokni, M. Nourollahi, and H. Ghasemzadeh, ‘Personalized Human Activity Recognition Using Convolutional Neural Networks’, </w:t>
      </w:r>
      <w:r w:rsidRPr="008B00F5">
        <w:rPr>
          <w:rFonts w:ascii="Times New Roman" w:hAnsi="Times New Roman" w:cs="Times New Roman"/>
          <w:i/>
          <w:iCs/>
        </w:rPr>
        <w:t>Proc. AAAI Conf. Artif. Intell.</w:t>
      </w:r>
      <w:r w:rsidRPr="008B00F5">
        <w:rPr>
          <w:rFonts w:ascii="Times New Roman" w:hAnsi="Times New Roman" w:cs="Times New Roman"/>
        </w:rPr>
        <w:t>, vol. 32, no. 1, Apr. 2018, doi: 10.1609/aaai.v32i1.12185.</w:t>
      </w:r>
    </w:p>
    <w:p w14:paraId="3E5A0E22" w14:textId="77777777" w:rsidR="008B00F5" w:rsidRPr="008B00F5" w:rsidRDefault="008B00F5" w:rsidP="008B00F5">
      <w:pPr>
        <w:pStyle w:val="af1"/>
        <w:rPr>
          <w:rFonts w:ascii="Times New Roman" w:hAnsi="Times New Roman" w:cs="Times New Roman"/>
        </w:rPr>
      </w:pPr>
      <w:r w:rsidRPr="008B00F5">
        <w:rPr>
          <w:rFonts w:ascii="Times New Roman" w:hAnsi="Times New Roman" w:cs="Times New Roman"/>
        </w:rPr>
        <w:lastRenderedPageBreak/>
        <w:t>[21]</w:t>
      </w:r>
      <w:r w:rsidRPr="008B00F5">
        <w:rPr>
          <w:rFonts w:ascii="Times New Roman" w:hAnsi="Times New Roman" w:cs="Times New Roman"/>
        </w:rPr>
        <w:tab/>
        <w:t xml:space="preserve">Z. Zhuang and Y. Xue, ‘Sport-Related Human Activity Detection and Recognition Using a Smartwatch’, </w:t>
      </w:r>
      <w:r w:rsidRPr="008B00F5">
        <w:rPr>
          <w:rFonts w:ascii="Times New Roman" w:hAnsi="Times New Roman" w:cs="Times New Roman"/>
          <w:i/>
          <w:iCs/>
        </w:rPr>
        <w:t>Sensors</w:t>
      </w:r>
      <w:r w:rsidRPr="008B00F5">
        <w:rPr>
          <w:rFonts w:ascii="Times New Roman" w:hAnsi="Times New Roman" w:cs="Times New Roman"/>
        </w:rPr>
        <w:t>, vol. 19, no. 22, p. 5001, Nov. 2019, doi: 10.3390/s19225001.</w:t>
      </w:r>
    </w:p>
    <w:p w14:paraId="1FDCFD8E" w14:textId="77777777" w:rsidR="008B00F5" w:rsidRPr="008B00F5" w:rsidRDefault="008B00F5" w:rsidP="008B00F5">
      <w:pPr>
        <w:pStyle w:val="af1"/>
        <w:rPr>
          <w:rFonts w:ascii="Times New Roman" w:hAnsi="Times New Roman" w:cs="Times New Roman"/>
        </w:rPr>
      </w:pPr>
      <w:r w:rsidRPr="008B00F5">
        <w:rPr>
          <w:rFonts w:ascii="Times New Roman" w:hAnsi="Times New Roman" w:cs="Times New Roman"/>
        </w:rPr>
        <w:t>[22]</w:t>
      </w:r>
      <w:r w:rsidRPr="008B00F5">
        <w:rPr>
          <w:rFonts w:ascii="Times New Roman" w:hAnsi="Times New Roman" w:cs="Times New Roman"/>
        </w:rPr>
        <w:tab/>
        <w:t xml:space="preserve">J. Faouzi, ‘Time Series Classification: A review of Algorithms and Implementations, Classification de séries temporelles : une revue d’algorithmes et d’implémentations’, in </w:t>
      </w:r>
      <w:r w:rsidRPr="008B00F5">
        <w:rPr>
          <w:rFonts w:ascii="Times New Roman" w:hAnsi="Times New Roman" w:cs="Times New Roman"/>
          <w:i/>
          <w:iCs/>
        </w:rPr>
        <w:t>Machine Learning (Emerging Trends and Applications)</w:t>
      </w:r>
      <w:r w:rsidRPr="008B00F5">
        <w:rPr>
          <w:rFonts w:ascii="Times New Roman" w:hAnsi="Times New Roman" w:cs="Times New Roman"/>
        </w:rPr>
        <w:t>, K. Kotecha, Ed., Proud Pen, 2022. [Online]. Available: https://hal.inria.fr/hal-03558165</w:t>
      </w:r>
    </w:p>
    <w:p w14:paraId="7BF7E3D5" w14:textId="77777777" w:rsidR="008B00F5" w:rsidRPr="008B00F5" w:rsidRDefault="008B00F5" w:rsidP="008B00F5">
      <w:pPr>
        <w:pStyle w:val="af1"/>
        <w:rPr>
          <w:rFonts w:ascii="Times New Roman" w:hAnsi="Times New Roman" w:cs="Times New Roman"/>
        </w:rPr>
      </w:pPr>
      <w:r w:rsidRPr="008B00F5">
        <w:rPr>
          <w:rFonts w:ascii="Times New Roman" w:hAnsi="Times New Roman" w:cs="Times New Roman"/>
        </w:rPr>
        <w:t>[23]</w:t>
      </w:r>
      <w:r w:rsidRPr="008B00F5">
        <w:rPr>
          <w:rFonts w:ascii="Times New Roman" w:hAnsi="Times New Roman" w:cs="Times New Roman"/>
        </w:rPr>
        <w:tab/>
        <w:t xml:space="preserve">J. Pareek and J. Jacob, ‘Data Compression and Visualization Using PCA and T-SNE’, in </w:t>
      </w:r>
      <w:r w:rsidRPr="008B00F5">
        <w:rPr>
          <w:rFonts w:ascii="Times New Roman" w:hAnsi="Times New Roman" w:cs="Times New Roman"/>
          <w:i/>
          <w:iCs/>
        </w:rPr>
        <w:t>Advances in Information Communication Technology and Computing</w:t>
      </w:r>
      <w:r w:rsidRPr="008B00F5">
        <w:rPr>
          <w:rFonts w:ascii="Times New Roman" w:hAnsi="Times New Roman" w:cs="Times New Roman"/>
        </w:rPr>
        <w:t>, V. Goar, M. Kuri, R. Kumar, and T. Senjyu, Eds., in Lecture Notes in Networks and Systems, vol. 135. Singapore: Springer Singapore, 2021, pp. 327–337. doi: 10.1007/978-981-15-5421-6_34.</w:t>
      </w:r>
    </w:p>
    <w:p w14:paraId="6FEC6BDF" w14:textId="77777777" w:rsidR="008B00F5" w:rsidRPr="008B00F5" w:rsidRDefault="008B00F5" w:rsidP="008B00F5">
      <w:pPr>
        <w:pStyle w:val="af1"/>
        <w:rPr>
          <w:rFonts w:ascii="Times New Roman" w:hAnsi="Times New Roman" w:cs="Times New Roman"/>
        </w:rPr>
      </w:pPr>
      <w:r w:rsidRPr="008B00F5">
        <w:rPr>
          <w:rFonts w:ascii="Times New Roman" w:hAnsi="Times New Roman" w:cs="Times New Roman"/>
        </w:rPr>
        <w:t>[24]</w:t>
      </w:r>
      <w:r w:rsidRPr="008B00F5">
        <w:rPr>
          <w:rFonts w:ascii="Times New Roman" w:hAnsi="Times New Roman" w:cs="Times New Roman"/>
        </w:rPr>
        <w:tab/>
        <w:t>S. Raschka, ‘Model Evaluation, Model Selection, and Algorithm Selection in Machine Learning’, 2018, doi: 10.48550/ARXIV.1811.12808.</w:t>
      </w:r>
    </w:p>
    <w:p w14:paraId="5BF32FD7" w14:textId="77777777" w:rsidR="008B00F5" w:rsidRPr="008B00F5" w:rsidRDefault="008B00F5" w:rsidP="008B00F5">
      <w:pPr>
        <w:pStyle w:val="af1"/>
        <w:rPr>
          <w:rFonts w:ascii="Times New Roman" w:hAnsi="Times New Roman" w:cs="Times New Roman"/>
        </w:rPr>
      </w:pPr>
      <w:r w:rsidRPr="008B00F5">
        <w:rPr>
          <w:rFonts w:ascii="Times New Roman" w:hAnsi="Times New Roman" w:cs="Times New Roman"/>
        </w:rPr>
        <w:t>[25]</w:t>
      </w:r>
      <w:r w:rsidRPr="008B00F5">
        <w:rPr>
          <w:rFonts w:ascii="Times New Roman" w:hAnsi="Times New Roman" w:cs="Times New Roman"/>
        </w:rPr>
        <w:tab/>
        <w:t>M. Löning, A. Bagnall, S. Ganesh, V. Kazakov, J. Lines, and F. J. Király, ‘Sktime: A Unified Interface for Machine Learning with Time Series’, 2019, doi: 10.48550/ARXIV.1909.07872.</w:t>
      </w:r>
    </w:p>
    <w:p w14:paraId="1B7F1F41" w14:textId="77777777" w:rsidR="008B00F5" w:rsidRPr="008B00F5" w:rsidRDefault="008B00F5" w:rsidP="008B00F5">
      <w:pPr>
        <w:pStyle w:val="af1"/>
        <w:rPr>
          <w:rFonts w:ascii="Times New Roman" w:hAnsi="Times New Roman" w:cs="Times New Roman"/>
        </w:rPr>
      </w:pPr>
      <w:r w:rsidRPr="008B00F5">
        <w:rPr>
          <w:rFonts w:ascii="Times New Roman" w:hAnsi="Times New Roman" w:cs="Times New Roman"/>
        </w:rPr>
        <w:t>[26]</w:t>
      </w:r>
      <w:r w:rsidRPr="008B00F5">
        <w:rPr>
          <w:rFonts w:ascii="Times New Roman" w:hAnsi="Times New Roman" w:cs="Times New Roman"/>
        </w:rPr>
        <w:tab/>
        <w:t>A. Bagnall, F. Király, M. Löning, M. Middlehurst, and G. Oastler, ‘A tale of two toolkits, report the first: benchmarking time series classification algorithms for correctness and efficiency’, 2019, doi: 10.48550/ARXIV.1909.05738.</w:t>
      </w:r>
    </w:p>
    <w:p w14:paraId="76DEB369" w14:textId="77777777" w:rsidR="008B00F5" w:rsidRPr="008B00F5" w:rsidRDefault="008B00F5" w:rsidP="008B00F5">
      <w:pPr>
        <w:pStyle w:val="af1"/>
        <w:rPr>
          <w:rFonts w:ascii="Times New Roman" w:hAnsi="Times New Roman" w:cs="Times New Roman"/>
        </w:rPr>
      </w:pPr>
      <w:r w:rsidRPr="008B00F5">
        <w:rPr>
          <w:rFonts w:ascii="Times New Roman" w:hAnsi="Times New Roman" w:cs="Times New Roman"/>
        </w:rPr>
        <w:t>[27]</w:t>
      </w:r>
      <w:r w:rsidRPr="008B00F5">
        <w:rPr>
          <w:rFonts w:ascii="Times New Roman" w:hAnsi="Times New Roman" w:cs="Times New Roman"/>
        </w:rPr>
        <w:tab/>
        <w:t xml:space="preserve">A. Chaudhary, S. Kolhe, and R. Kamal, ‘An improved random forest classifier for multi-class classification’, </w:t>
      </w:r>
      <w:r w:rsidRPr="008B00F5">
        <w:rPr>
          <w:rFonts w:ascii="Times New Roman" w:hAnsi="Times New Roman" w:cs="Times New Roman"/>
          <w:i/>
          <w:iCs/>
        </w:rPr>
        <w:t>Inf. Process. Agric.</w:t>
      </w:r>
      <w:r w:rsidRPr="008B00F5">
        <w:rPr>
          <w:rFonts w:ascii="Times New Roman" w:hAnsi="Times New Roman" w:cs="Times New Roman"/>
        </w:rPr>
        <w:t>, vol. 3, no. 4, pp. 215–222, Dec. 2016, doi: 10.1016/j.inpa.2016.08.002.</w:t>
      </w:r>
    </w:p>
    <w:p w14:paraId="5895C931" w14:textId="77777777" w:rsidR="008B00F5" w:rsidRPr="008B00F5" w:rsidRDefault="008B00F5" w:rsidP="008B00F5">
      <w:pPr>
        <w:pStyle w:val="af1"/>
        <w:rPr>
          <w:rFonts w:ascii="Times New Roman" w:hAnsi="Times New Roman" w:cs="Times New Roman"/>
        </w:rPr>
      </w:pPr>
      <w:r w:rsidRPr="008B00F5">
        <w:rPr>
          <w:rFonts w:ascii="Times New Roman" w:hAnsi="Times New Roman" w:cs="Times New Roman"/>
        </w:rPr>
        <w:t>[28]</w:t>
      </w:r>
      <w:r w:rsidRPr="008B00F5">
        <w:rPr>
          <w:rFonts w:ascii="Times New Roman" w:hAnsi="Times New Roman" w:cs="Times New Roman"/>
        </w:rPr>
        <w:tab/>
        <w:t xml:space="preserve">H. Deng, G. Runger, E. Tuv, and M. Vladimir, ‘A time series forest for classification and feature extraction’, </w:t>
      </w:r>
      <w:r w:rsidRPr="008B00F5">
        <w:rPr>
          <w:rFonts w:ascii="Times New Roman" w:hAnsi="Times New Roman" w:cs="Times New Roman"/>
          <w:i/>
          <w:iCs/>
        </w:rPr>
        <w:t>Inf. Sci.</w:t>
      </w:r>
      <w:r w:rsidRPr="008B00F5">
        <w:rPr>
          <w:rFonts w:ascii="Times New Roman" w:hAnsi="Times New Roman" w:cs="Times New Roman"/>
        </w:rPr>
        <w:t>, vol. 239, pp. 142–153, Aug. 2013, doi: 10.1016/j.ins.2013.02.030.</w:t>
      </w:r>
    </w:p>
    <w:p w14:paraId="055434FF" w14:textId="77777777" w:rsidR="008B00F5" w:rsidRPr="008B00F5" w:rsidRDefault="008B00F5" w:rsidP="008B00F5">
      <w:pPr>
        <w:pStyle w:val="af1"/>
        <w:rPr>
          <w:rFonts w:ascii="Times New Roman" w:hAnsi="Times New Roman" w:cs="Times New Roman"/>
        </w:rPr>
      </w:pPr>
      <w:r w:rsidRPr="008B00F5">
        <w:rPr>
          <w:rFonts w:ascii="Times New Roman" w:hAnsi="Times New Roman" w:cs="Times New Roman"/>
        </w:rPr>
        <w:t>[29]</w:t>
      </w:r>
      <w:r w:rsidRPr="008B00F5">
        <w:rPr>
          <w:rFonts w:ascii="Times New Roman" w:hAnsi="Times New Roman" w:cs="Times New Roman"/>
        </w:rPr>
        <w:tab/>
        <w:t xml:space="preserve">N. Cabello, E. Naghizade, J. Qi, and L. Kulik, ‘Fast and Accurate Time Series Classification Through Supervised Interval Search’, in </w:t>
      </w:r>
      <w:r w:rsidRPr="008B00F5">
        <w:rPr>
          <w:rFonts w:ascii="Times New Roman" w:hAnsi="Times New Roman" w:cs="Times New Roman"/>
          <w:i/>
          <w:iCs/>
        </w:rPr>
        <w:t>2020 IEEE International Conference on Data Mining (ICDM)</w:t>
      </w:r>
      <w:r w:rsidRPr="008B00F5">
        <w:rPr>
          <w:rFonts w:ascii="Times New Roman" w:hAnsi="Times New Roman" w:cs="Times New Roman"/>
        </w:rPr>
        <w:t>, Sorrento, Italy: IEEE, Nov. 2020, pp. 948–953. doi: 10.1109/ICDM50108.2020.00107.</w:t>
      </w:r>
    </w:p>
    <w:p w14:paraId="0A81C619" w14:textId="77777777" w:rsidR="008B00F5" w:rsidRPr="008B00F5" w:rsidRDefault="008B00F5" w:rsidP="008B00F5">
      <w:pPr>
        <w:pStyle w:val="af1"/>
        <w:rPr>
          <w:rFonts w:ascii="Times New Roman" w:hAnsi="Times New Roman" w:cs="Times New Roman"/>
        </w:rPr>
      </w:pPr>
      <w:r w:rsidRPr="008B00F5">
        <w:rPr>
          <w:rFonts w:ascii="Times New Roman" w:hAnsi="Times New Roman" w:cs="Times New Roman"/>
        </w:rPr>
        <w:t>[30]</w:t>
      </w:r>
      <w:r w:rsidRPr="008B00F5">
        <w:rPr>
          <w:rFonts w:ascii="Times New Roman" w:hAnsi="Times New Roman" w:cs="Times New Roman"/>
        </w:rPr>
        <w:tab/>
        <w:t xml:space="preserve">M. Flynn, J. Large, and T. Bagnall, ‘The Contract Random Interval Spectral Ensemble (c-RISE): The Effect of Contracting a Classifier on Accuracy’, in </w:t>
      </w:r>
      <w:r w:rsidRPr="008B00F5">
        <w:rPr>
          <w:rFonts w:ascii="Times New Roman" w:hAnsi="Times New Roman" w:cs="Times New Roman"/>
          <w:i/>
          <w:iCs/>
        </w:rPr>
        <w:t>Hybrid Artificial Intelligent Systems</w:t>
      </w:r>
      <w:r w:rsidRPr="008B00F5">
        <w:rPr>
          <w:rFonts w:ascii="Times New Roman" w:hAnsi="Times New Roman" w:cs="Times New Roman"/>
        </w:rPr>
        <w:t>, H. Pérez García, L. Sánchez González, M. Castejón Limas, H. Quintián Pardo, and E. Corchado Rodríguez, Eds., in Lecture Notes in Computer Science, vol. 11734. Cham: Springer International Publishing, 2019, pp. 381–392. doi: 10.1007/978-3-030-29859-3_33.</w:t>
      </w:r>
    </w:p>
    <w:p w14:paraId="2F996E0C" w14:textId="77777777" w:rsidR="008B00F5" w:rsidRPr="008B00F5" w:rsidRDefault="008B00F5" w:rsidP="008B00F5">
      <w:pPr>
        <w:pStyle w:val="af1"/>
        <w:rPr>
          <w:rFonts w:ascii="Times New Roman" w:hAnsi="Times New Roman" w:cs="Times New Roman"/>
        </w:rPr>
      </w:pPr>
      <w:r w:rsidRPr="008B00F5">
        <w:rPr>
          <w:rFonts w:ascii="Times New Roman" w:hAnsi="Times New Roman" w:cs="Times New Roman"/>
        </w:rPr>
        <w:t>[31]</w:t>
      </w:r>
      <w:r w:rsidRPr="008B00F5">
        <w:rPr>
          <w:rFonts w:ascii="Times New Roman" w:hAnsi="Times New Roman" w:cs="Times New Roman"/>
        </w:rPr>
        <w:tab/>
        <w:t xml:space="preserve">A. Bagnall, M. Flynn, J. Large, J. Lines, and M. Middlehurst, ‘On the Usage and Performance of the Hierarchical Vote Collective of Transformation-Based Ensembles Version 1.0 (HIVE-COTE v1.0)’, in </w:t>
      </w:r>
      <w:r w:rsidRPr="008B00F5">
        <w:rPr>
          <w:rFonts w:ascii="Times New Roman" w:hAnsi="Times New Roman" w:cs="Times New Roman"/>
          <w:i/>
          <w:iCs/>
        </w:rPr>
        <w:t>Advanced Analytics and Learning on Temporal Data</w:t>
      </w:r>
      <w:r w:rsidRPr="008B00F5">
        <w:rPr>
          <w:rFonts w:ascii="Times New Roman" w:hAnsi="Times New Roman" w:cs="Times New Roman"/>
        </w:rPr>
        <w:t>, V. Lemaire, S. Malinowski, A. Bagnall, T. Guyet, R. Tavenard, and G. Ifrim, Eds., in Lecture Notes in Computer Science, vol. 12588. Cham: Springer International Publishing, 2020, pp. 3–18. doi: 10.1007/978-3-030-65742-0_1.</w:t>
      </w:r>
    </w:p>
    <w:p w14:paraId="2C1F8858" w14:textId="77777777" w:rsidR="008B00F5" w:rsidRPr="008B00F5" w:rsidRDefault="008B00F5" w:rsidP="008B00F5">
      <w:pPr>
        <w:pStyle w:val="af1"/>
        <w:rPr>
          <w:rFonts w:ascii="Times New Roman" w:hAnsi="Times New Roman" w:cs="Times New Roman"/>
        </w:rPr>
      </w:pPr>
      <w:r w:rsidRPr="008B00F5">
        <w:rPr>
          <w:rFonts w:ascii="Times New Roman" w:hAnsi="Times New Roman" w:cs="Times New Roman"/>
        </w:rPr>
        <w:t>[32]</w:t>
      </w:r>
      <w:r w:rsidRPr="008B00F5">
        <w:rPr>
          <w:rFonts w:ascii="Times New Roman" w:hAnsi="Times New Roman" w:cs="Times New Roman"/>
        </w:rPr>
        <w:tab/>
        <w:t xml:space="preserve">J. J. Rodriguez, L. I. Kuncheva, and C. J. Alonso, ‘Rotation Forest: A New Classifier Ensemble Method’, </w:t>
      </w:r>
      <w:r w:rsidRPr="008B00F5">
        <w:rPr>
          <w:rFonts w:ascii="Times New Roman" w:hAnsi="Times New Roman" w:cs="Times New Roman"/>
          <w:i/>
          <w:iCs/>
        </w:rPr>
        <w:t>IEEE Trans. Pattern Anal. Mach. Intell.</w:t>
      </w:r>
      <w:r w:rsidRPr="008B00F5">
        <w:rPr>
          <w:rFonts w:ascii="Times New Roman" w:hAnsi="Times New Roman" w:cs="Times New Roman"/>
        </w:rPr>
        <w:t>, vol. 28, no. 10, pp. 1619–1630, Oct. 2006, doi: 10.1109/TPAMI.2006.211.</w:t>
      </w:r>
    </w:p>
    <w:p w14:paraId="50BE6478" w14:textId="77777777" w:rsidR="008B00F5" w:rsidRPr="008B00F5" w:rsidRDefault="008B00F5" w:rsidP="008B00F5">
      <w:pPr>
        <w:pStyle w:val="af1"/>
        <w:rPr>
          <w:rFonts w:ascii="Times New Roman" w:hAnsi="Times New Roman" w:cs="Times New Roman"/>
        </w:rPr>
      </w:pPr>
      <w:r w:rsidRPr="008B00F5">
        <w:rPr>
          <w:rFonts w:ascii="Times New Roman" w:hAnsi="Times New Roman" w:cs="Times New Roman"/>
        </w:rPr>
        <w:t>[33]</w:t>
      </w:r>
      <w:r w:rsidRPr="008B00F5">
        <w:rPr>
          <w:rFonts w:ascii="Times New Roman" w:hAnsi="Times New Roman" w:cs="Times New Roman"/>
        </w:rPr>
        <w:tab/>
        <w:t xml:space="preserve">P. Schäfer and U. Leser, ‘Fast and Accurate Time Series Classification with WEASEL’, in </w:t>
      </w:r>
      <w:r w:rsidRPr="008B00F5">
        <w:rPr>
          <w:rFonts w:ascii="Times New Roman" w:hAnsi="Times New Roman" w:cs="Times New Roman"/>
          <w:i/>
          <w:iCs/>
        </w:rPr>
        <w:t>Proceedings of the 2017 ACM on Conference on Information and Knowledge Management</w:t>
      </w:r>
      <w:r w:rsidRPr="008B00F5">
        <w:rPr>
          <w:rFonts w:ascii="Times New Roman" w:hAnsi="Times New Roman" w:cs="Times New Roman"/>
        </w:rPr>
        <w:t>, Singapore Singapore: ACM, Nov. 2017, pp. 637–646. doi: 10.1145/3132847.3132980.</w:t>
      </w:r>
    </w:p>
    <w:p w14:paraId="33213AE4" w14:textId="77777777" w:rsidR="008B00F5" w:rsidRPr="008B00F5" w:rsidRDefault="008B00F5" w:rsidP="008B00F5">
      <w:pPr>
        <w:pStyle w:val="af1"/>
        <w:rPr>
          <w:rFonts w:ascii="Times New Roman" w:hAnsi="Times New Roman" w:cs="Times New Roman"/>
        </w:rPr>
      </w:pPr>
      <w:r w:rsidRPr="008B00F5">
        <w:rPr>
          <w:rFonts w:ascii="Times New Roman" w:hAnsi="Times New Roman" w:cs="Times New Roman"/>
        </w:rPr>
        <w:lastRenderedPageBreak/>
        <w:t>[34]</w:t>
      </w:r>
      <w:r w:rsidRPr="008B00F5">
        <w:rPr>
          <w:rFonts w:ascii="Times New Roman" w:hAnsi="Times New Roman" w:cs="Times New Roman"/>
        </w:rPr>
        <w:tab/>
        <w:t>A. Bagnall, M. Flynn, J. Large, J. Lines, and M. Middlehurst, ‘A tale of two toolkits, report the third: on the usage and performance of HIVE-COTE v1.0’, 2020, doi: 10.48550/ARXIV.2004.06069.</w:t>
      </w:r>
    </w:p>
    <w:p w14:paraId="1CDD1ADE" w14:textId="77777777" w:rsidR="008B00F5" w:rsidRPr="008B00F5" w:rsidRDefault="008B00F5" w:rsidP="008B00F5">
      <w:pPr>
        <w:pStyle w:val="af1"/>
        <w:rPr>
          <w:rFonts w:ascii="Times New Roman" w:hAnsi="Times New Roman" w:cs="Times New Roman"/>
        </w:rPr>
      </w:pPr>
      <w:r w:rsidRPr="008B00F5">
        <w:rPr>
          <w:rFonts w:ascii="Times New Roman" w:hAnsi="Times New Roman" w:cs="Times New Roman"/>
        </w:rPr>
        <w:t>[35]</w:t>
      </w:r>
      <w:r w:rsidRPr="008B00F5">
        <w:rPr>
          <w:rFonts w:ascii="Times New Roman" w:hAnsi="Times New Roman" w:cs="Times New Roman"/>
        </w:rPr>
        <w:tab/>
        <w:t xml:space="preserve">A. P. Ruiz, M. Flynn, J. Large, M. Middlehurst, and A. Bagnall, ‘The great multivariate time series classification bake off: a review and experimental evaluation of recent algorithmic advances’, </w:t>
      </w:r>
      <w:r w:rsidRPr="008B00F5">
        <w:rPr>
          <w:rFonts w:ascii="Times New Roman" w:hAnsi="Times New Roman" w:cs="Times New Roman"/>
          <w:i/>
          <w:iCs/>
        </w:rPr>
        <w:t>Data Min. Knowl. Discov.</w:t>
      </w:r>
      <w:r w:rsidRPr="008B00F5">
        <w:rPr>
          <w:rFonts w:ascii="Times New Roman" w:hAnsi="Times New Roman" w:cs="Times New Roman"/>
        </w:rPr>
        <w:t>, vol. 35, no. 2, pp. 401–449, Mar. 2021, doi: 10.1007/s10618-020-00727-3.</w:t>
      </w:r>
    </w:p>
    <w:p w14:paraId="695C688C" w14:textId="77777777" w:rsidR="008B00F5" w:rsidRPr="008B00F5" w:rsidRDefault="008B00F5" w:rsidP="008B00F5">
      <w:pPr>
        <w:pStyle w:val="af1"/>
        <w:rPr>
          <w:rFonts w:ascii="Times New Roman" w:hAnsi="Times New Roman" w:cs="Times New Roman"/>
        </w:rPr>
      </w:pPr>
      <w:r w:rsidRPr="008B00F5">
        <w:rPr>
          <w:rFonts w:ascii="Times New Roman" w:hAnsi="Times New Roman" w:cs="Times New Roman"/>
        </w:rPr>
        <w:t>[36]</w:t>
      </w:r>
      <w:r w:rsidRPr="008B00F5">
        <w:rPr>
          <w:rFonts w:ascii="Times New Roman" w:hAnsi="Times New Roman" w:cs="Times New Roman"/>
        </w:rPr>
        <w:tab/>
        <w:t>P. Schäfer and U. Leser, ‘Multivariate Time Series Classification with WEASEL+MUSE’, 2017, doi: 10.48550/ARXIV.1711.11343.</w:t>
      </w:r>
    </w:p>
    <w:p w14:paraId="520F44A4" w14:textId="4B01B9F7" w:rsidR="00A17555" w:rsidRDefault="007F445E" w:rsidP="00A17555">
      <w:pPr>
        <w:pStyle w:val="ReferenceList"/>
        <w:ind w:left="0" w:firstLine="0"/>
      </w:pPr>
      <w:r>
        <w:fldChar w:fldCharType="end"/>
      </w:r>
    </w:p>
    <w:p w14:paraId="48C07BE8" w14:textId="77777777" w:rsidR="00F56D63" w:rsidRDefault="00F56D63" w:rsidP="00A17555">
      <w:pPr>
        <w:pStyle w:val="ReferenceList"/>
        <w:ind w:left="0" w:firstLine="0"/>
        <w:sectPr w:rsidR="00F56D63" w:rsidSect="00CC0812">
          <w:headerReference w:type="default" r:id="rId56"/>
          <w:footnotePr>
            <w:pos w:val="beneathText"/>
          </w:footnotePr>
          <w:pgSz w:w="12240" w:h="15840" w:code="1"/>
          <w:pgMar w:top="1134" w:right="851" w:bottom="1134" w:left="1701" w:header="720" w:footer="720" w:gutter="0"/>
          <w:cols w:space="720"/>
          <w:docGrid w:linePitch="360"/>
          <w15:footnoteColumns w:val="1"/>
        </w:sectPr>
      </w:pPr>
    </w:p>
    <w:p w14:paraId="31D7FDC9" w14:textId="1A48AE64" w:rsidR="00A64C25" w:rsidRPr="000541E2" w:rsidRDefault="00A64C25" w:rsidP="000541E2">
      <w:pPr>
        <w:pStyle w:val="AppendixHeader"/>
        <w:rPr>
          <w:rStyle w:val="a8"/>
          <w:caps/>
        </w:rPr>
      </w:pPr>
      <w:bookmarkStart w:id="181" w:name="_[A-2.1]_Original_dataset"/>
      <w:bookmarkStart w:id="182" w:name="_Toc104289431"/>
      <w:bookmarkStart w:id="183" w:name="_Toc134628349"/>
      <w:bookmarkEnd w:id="181"/>
      <w:r w:rsidRPr="000541E2">
        <w:rPr>
          <w:rStyle w:val="a8"/>
          <w:caps/>
        </w:rPr>
        <w:lastRenderedPageBreak/>
        <w:t>[</w:t>
      </w:r>
      <w:hyperlink w:anchor="_Dataset_preview" w:history="1">
        <w:r w:rsidRPr="000541E2">
          <w:rPr>
            <w:rStyle w:val="a8"/>
            <w:caps/>
          </w:rPr>
          <w:t>A-2.1</w:t>
        </w:r>
      </w:hyperlink>
      <w:r w:rsidR="00F6583A" w:rsidRPr="000541E2">
        <w:rPr>
          <w:rStyle w:val="a8"/>
          <w:caps/>
        </w:rPr>
        <w:t>A</w:t>
      </w:r>
      <w:r w:rsidRPr="000541E2">
        <w:rPr>
          <w:rStyle w:val="a8"/>
          <w:caps/>
        </w:rPr>
        <w:t>] Original dataset</w:t>
      </w:r>
      <w:bookmarkEnd w:id="182"/>
      <w:bookmarkEnd w:id="183"/>
    </w:p>
    <w:p w14:paraId="524BB5B1" w14:textId="51A565B5" w:rsidR="00CB736A" w:rsidRDefault="00A64C25" w:rsidP="003F1EA9">
      <w:pPr>
        <w:spacing w:after="160"/>
        <w:rPr>
          <w:rFonts w:cs="Times New Roman"/>
          <w:lang w:val="fi-FI"/>
        </w:rPr>
      </w:pPr>
      <w:r w:rsidRPr="00A57FEF">
        <w:rPr>
          <w:rFonts w:cs="Times New Roman"/>
          <w:noProof/>
          <w:lang w:eastAsia="en-US"/>
        </w:rPr>
        <mc:AlternateContent>
          <mc:Choice Requires="wps">
            <w:drawing>
              <wp:inline distT="0" distB="0" distL="0" distR="0" wp14:anchorId="2F5FE047" wp14:editId="78B6714C">
                <wp:extent cx="4998720" cy="6798365"/>
                <wp:effectExtent l="0" t="0" r="0" b="2540"/>
                <wp:docPr id="209" name="Text Box 2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98720" cy="6798365"/>
                        </a:xfrm>
                        <a:prstGeom prst="rect">
                          <a:avLst/>
                        </a:prstGeom>
                        <a:solidFill>
                          <a:srgbClr val="FFFFFF"/>
                        </a:solidFill>
                        <a:ln w="9525">
                          <a:noFill/>
                          <a:miter lim="800000"/>
                          <a:headEnd/>
                          <a:tailEnd/>
                        </a:ln>
                      </wps:spPr>
                      <wps:txbx>
                        <w:txbxContent>
                          <w:p w14:paraId="04065936" w14:textId="77777777" w:rsidR="004826FF" w:rsidRPr="00E64C05" w:rsidRDefault="004826FF"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RangeIndex: 220 entries, 0 to 219</w:t>
                            </w:r>
                          </w:p>
                          <w:p w14:paraId="02990C64" w14:textId="77777777" w:rsidR="004826FF" w:rsidRPr="00E64C05" w:rsidRDefault="004826FF"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Data columns (total 40 columns):</w:t>
                            </w:r>
                          </w:p>
                          <w:p w14:paraId="447D0C67" w14:textId="77777777" w:rsidR="004826FF" w:rsidRPr="00E64C05" w:rsidRDefault="004826FF"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   Column                    Non-Null Count  Dtype  </w:t>
                            </w:r>
                          </w:p>
                          <w:p w14:paraId="0C51AE7B" w14:textId="77777777" w:rsidR="004826FF" w:rsidRPr="00E64C05" w:rsidRDefault="004826FF"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                    --------------  -----  </w:t>
                            </w:r>
                          </w:p>
                          <w:p w14:paraId="349F4DBF" w14:textId="77777777" w:rsidR="004826FF" w:rsidRPr="00E64C05" w:rsidRDefault="004826FF"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0   Activity Type             220 non-null    object </w:t>
                            </w:r>
                          </w:p>
                          <w:p w14:paraId="5E76608B" w14:textId="77777777" w:rsidR="004826FF" w:rsidRPr="00E64C05" w:rsidRDefault="004826FF"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1   Date                      220 non-null    object </w:t>
                            </w:r>
                          </w:p>
                          <w:p w14:paraId="7E628B42" w14:textId="77777777" w:rsidR="004826FF" w:rsidRPr="00E64C05" w:rsidRDefault="004826FF"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2   Favorite                  220 non-null    bool   </w:t>
                            </w:r>
                          </w:p>
                          <w:p w14:paraId="25857038" w14:textId="77777777" w:rsidR="004826FF" w:rsidRPr="00E64C05" w:rsidRDefault="004826FF"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3   Title                     220 non-null    object </w:t>
                            </w:r>
                          </w:p>
                          <w:p w14:paraId="0B2ED6F5" w14:textId="77777777" w:rsidR="004826FF" w:rsidRPr="00E64C05" w:rsidRDefault="004826FF"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4   Distance                  220 non-null    float64</w:t>
                            </w:r>
                          </w:p>
                          <w:p w14:paraId="1EF93AD7" w14:textId="77777777" w:rsidR="004826FF" w:rsidRPr="00E64C05" w:rsidRDefault="004826FF"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5   Calories                  220 non-null    object </w:t>
                            </w:r>
                          </w:p>
                          <w:p w14:paraId="5A5308AB" w14:textId="77777777" w:rsidR="004826FF" w:rsidRPr="00E64C05" w:rsidRDefault="004826FF"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6   Time                      220 non-null    object </w:t>
                            </w:r>
                          </w:p>
                          <w:p w14:paraId="3E807BA9" w14:textId="77777777" w:rsidR="004826FF" w:rsidRPr="00E64C05" w:rsidRDefault="004826FF"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7   Avg HR                    220 non-null    object </w:t>
                            </w:r>
                          </w:p>
                          <w:p w14:paraId="6214DFAE" w14:textId="77777777" w:rsidR="004826FF" w:rsidRPr="00E64C05" w:rsidRDefault="004826FF"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8   Max HR                    220 non-null    object </w:t>
                            </w:r>
                          </w:p>
                          <w:p w14:paraId="55D5F585" w14:textId="77777777" w:rsidR="004826FF" w:rsidRPr="00E64C05" w:rsidRDefault="004826FF"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9   Aerobic TE                220 non-null    object </w:t>
                            </w:r>
                          </w:p>
                          <w:p w14:paraId="0C38CAF5" w14:textId="77777777" w:rsidR="004826FF" w:rsidRPr="00E64C05" w:rsidRDefault="004826FF"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10  Avg Run Cadence           220 non-null    object </w:t>
                            </w:r>
                          </w:p>
                          <w:p w14:paraId="79CED219" w14:textId="77777777" w:rsidR="004826FF" w:rsidRPr="00E64C05" w:rsidRDefault="004826FF"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11  Max Run Cadence           220 non-null    object </w:t>
                            </w:r>
                          </w:p>
                          <w:p w14:paraId="0E5EF2A9" w14:textId="77777777" w:rsidR="004826FF" w:rsidRPr="00E64C05" w:rsidRDefault="004826FF"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12  Avg Pace                  220 non-null    object </w:t>
                            </w:r>
                          </w:p>
                          <w:p w14:paraId="6B8FEE52" w14:textId="77777777" w:rsidR="004826FF" w:rsidRPr="00E64C05" w:rsidRDefault="004826FF"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13  Best Pace                 220 non-null    object </w:t>
                            </w:r>
                          </w:p>
                          <w:p w14:paraId="0BB6B116" w14:textId="77777777" w:rsidR="004826FF" w:rsidRPr="00E64C05" w:rsidRDefault="004826FF"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14  Total Ascent              220 non-null    object </w:t>
                            </w:r>
                          </w:p>
                          <w:p w14:paraId="7AB43EAE" w14:textId="77777777" w:rsidR="004826FF" w:rsidRPr="00E64C05" w:rsidRDefault="004826FF"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15  Total Descent             220 non-null    object </w:t>
                            </w:r>
                          </w:p>
                          <w:p w14:paraId="6FD5810F" w14:textId="77777777" w:rsidR="004826FF" w:rsidRPr="00E64C05" w:rsidRDefault="004826FF"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16  Avg Stride Length         220 non-null    float64</w:t>
                            </w:r>
                          </w:p>
                          <w:p w14:paraId="6CC5135C" w14:textId="77777777" w:rsidR="004826FF" w:rsidRPr="00E64C05" w:rsidRDefault="004826FF"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17  Avg Vertical Ratio        220 non-null    float64</w:t>
                            </w:r>
                          </w:p>
                          <w:p w14:paraId="5F849473" w14:textId="77777777" w:rsidR="004826FF" w:rsidRPr="00E64C05" w:rsidRDefault="004826FF"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18  Avg Vertical Oscillation  220 non-null    float64</w:t>
                            </w:r>
                          </w:p>
                          <w:p w14:paraId="7C3FEC7F" w14:textId="77777777" w:rsidR="004826FF" w:rsidRPr="00E64C05" w:rsidRDefault="004826FF"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19  Avg Ground Contact Time   220 non-null    object </w:t>
                            </w:r>
                          </w:p>
                          <w:p w14:paraId="3B60B37B" w14:textId="77777777" w:rsidR="004826FF" w:rsidRPr="00E64C05" w:rsidRDefault="004826FF"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20  Avg GCT Balance           220 non-null    object </w:t>
                            </w:r>
                          </w:p>
                          <w:p w14:paraId="07D24C87" w14:textId="77777777" w:rsidR="004826FF" w:rsidRPr="00E64C05" w:rsidRDefault="004826FF"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21  Training Stress Score®    220 non-null    float64</w:t>
                            </w:r>
                          </w:p>
                          <w:p w14:paraId="29CE9E87" w14:textId="77777777" w:rsidR="004826FF" w:rsidRPr="00E64C05" w:rsidRDefault="004826FF"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22  Grit                      220 non-null    float64</w:t>
                            </w:r>
                          </w:p>
                          <w:p w14:paraId="76A45F75" w14:textId="77777777" w:rsidR="004826FF" w:rsidRPr="00E64C05" w:rsidRDefault="004826FF"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23  Flow                      220 non-null    float64</w:t>
                            </w:r>
                          </w:p>
                          <w:p w14:paraId="1AEEF11C" w14:textId="77777777" w:rsidR="004826FF" w:rsidRPr="00E64C05" w:rsidRDefault="004826FF"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24  Total Strokes             220 non-null    object </w:t>
                            </w:r>
                          </w:p>
                          <w:p w14:paraId="5BA47E56" w14:textId="77777777" w:rsidR="004826FF" w:rsidRPr="00E64C05" w:rsidRDefault="004826FF"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25  Avg. Swolf                220 non-null    object </w:t>
                            </w:r>
                          </w:p>
                          <w:p w14:paraId="508F87CD" w14:textId="77777777" w:rsidR="004826FF" w:rsidRPr="00E64C05" w:rsidRDefault="004826FF"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26  Avg Stroke Rate           220 non-null    object </w:t>
                            </w:r>
                          </w:p>
                          <w:p w14:paraId="2D59A628" w14:textId="77777777" w:rsidR="004826FF" w:rsidRPr="00E64C05" w:rsidRDefault="004826FF"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27  Total Reps                220 non-null    object </w:t>
                            </w:r>
                          </w:p>
                          <w:p w14:paraId="63480879" w14:textId="77777777" w:rsidR="004826FF" w:rsidRPr="00E64C05" w:rsidRDefault="004826FF"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28  Total Sets                220 non-null    object </w:t>
                            </w:r>
                          </w:p>
                          <w:p w14:paraId="5D79EFC8" w14:textId="77777777" w:rsidR="004826FF" w:rsidRPr="00E64C05" w:rsidRDefault="004826FF"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29  Dive Time                 220 non-null    object </w:t>
                            </w:r>
                          </w:p>
                          <w:p w14:paraId="29F0C617" w14:textId="77777777" w:rsidR="004826FF" w:rsidRPr="00E64C05" w:rsidRDefault="004826FF"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30  Min Temp                  220 non-null    float64</w:t>
                            </w:r>
                          </w:p>
                          <w:p w14:paraId="14EC328E" w14:textId="77777777" w:rsidR="004826FF" w:rsidRPr="00E64C05" w:rsidRDefault="004826FF"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31  Surface Interval          220 non-null    object </w:t>
                            </w:r>
                          </w:p>
                          <w:p w14:paraId="445C2F07" w14:textId="77777777" w:rsidR="004826FF" w:rsidRPr="00E64C05" w:rsidRDefault="004826FF"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32  Decompression             220 non-null    object </w:t>
                            </w:r>
                          </w:p>
                          <w:p w14:paraId="1F84F749" w14:textId="77777777" w:rsidR="004826FF" w:rsidRPr="00E64C05" w:rsidRDefault="004826FF"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33  Best Lap Time             220 non-null    object </w:t>
                            </w:r>
                          </w:p>
                          <w:p w14:paraId="4B0F79E5" w14:textId="77777777" w:rsidR="004826FF" w:rsidRPr="00E64C05" w:rsidRDefault="004826FF"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34  Number of Laps            220 non-null    int64  </w:t>
                            </w:r>
                          </w:p>
                          <w:p w14:paraId="2BC41FE2" w14:textId="77777777" w:rsidR="004826FF" w:rsidRPr="00E64C05" w:rsidRDefault="004826FF"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35  Max Temp                  220 non-null    float64</w:t>
                            </w:r>
                          </w:p>
                          <w:p w14:paraId="1E07E4D7" w14:textId="77777777" w:rsidR="004826FF" w:rsidRPr="00E64C05" w:rsidRDefault="004826FF"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36  Moving Time               220 non-null    object </w:t>
                            </w:r>
                          </w:p>
                          <w:p w14:paraId="2FE2C760" w14:textId="77777777" w:rsidR="004826FF" w:rsidRPr="00E64C05" w:rsidRDefault="004826FF"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37  Elapsed Time              220 non-null    object </w:t>
                            </w:r>
                          </w:p>
                          <w:p w14:paraId="2A077B5A" w14:textId="77777777" w:rsidR="004826FF" w:rsidRPr="00E64C05" w:rsidRDefault="004826FF"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38  Min Elevation             220 non-null    object </w:t>
                            </w:r>
                          </w:p>
                          <w:p w14:paraId="7C13FE7D" w14:textId="77777777" w:rsidR="004826FF" w:rsidRPr="00E64C05" w:rsidRDefault="004826FF"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39  Max Elevation             220 non-null    object </w:t>
                            </w:r>
                          </w:p>
                          <w:p w14:paraId="2616F69A" w14:textId="77777777" w:rsidR="004826FF" w:rsidRPr="00E64C05" w:rsidRDefault="004826FF"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dtypes: bool(1), float64(9), int64(1), object(29)</w:t>
                            </w:r>
                          </w:p>
                          <w:p w14:paraId="59FF28B7" w14:textId="77777777" w:rsidR="004826FF" w:rsidRPr="00E64C05" w:rsidRDefault="004826FF"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memory usage: 67.4+ KB</w:t>
                            </w:r>
                          </w:p>
                        </w:txbxContent>
                      </wps:txbx>
                      <wps:bodyPr rot="0" vert="horz" wrap="square" lIns="91440" tIns="45720" rIns="91440" bIns="45720" anchor="t" anchorCtr="0">
                        <a:noAutofit/>
                      </wps:bodyPr>
                    </wps:wsp>
                  </a:graphicData>
                </a:graphic>
              </wp:inline>
            </w:drawing>
          </mc:Choice>
          <mc:Fallback>
            <w:pict>
              <v:shapetype w14:anchorId="2F5FE047" id="_x0000_t202" coordsize="21600,21600" o:spt="202" path="m,l,21600r21600,l21600,xe">
                <v:stroke joinstyle="miter"/>
                <v:path gradientshapeok="t" o:connecttype="rect"/>
              </v:shapetype>
              <v:shape id="Text Box 209" o:spid="_x0000_s1026" type="#_x0000_t202" style="width:393.6pt;height:535.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" stroked="f">
                <v:textbox>
                  <w:txbxContent>
                    <w:p w14:paraId="04065936" w14:textId="77777777" w:rsidR="004826FF" w:rsidRPr="00E64C05" w:rsidRDefault="004826FF"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RangeIndex: 220 entries, 0 to 219</w:t>
                      </w:r>
                    </w:p>
                    <w:p w14:paraId="02990C64" w14:textId="77777777" w:rsidR="004826FF" w:rsidRPr="00E64C05" w:rsidRDefault="004826FF"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Data columns (total 40 columns):</w:t>
                      </w:r>
                    </w:p>
                    <w:p w14:paraId="447D0C67" w14:textId="77777777" w:rsidR="004826FF" w:rsidRPr="00E64C05" w:rsidRDefault="004826FF"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   Column                    Non-Null Count  Dtype  </w:t>
                      </w:r>
                    </w:p>
                    <w:p w14:paraId="0C51AE7B" w14:textId="77777777" w:rsidR="004826FF" w:rsidRPr="00E64C05" w:rsidRDefault="004826FF"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                    --------------  -----  </w:t>
                      </w:r>
                    </w:p>
                    <w:p w14:paraId="349F4DBF" w14:textId="77777777" w:rsidR="004826FF" w:rsidRPr="00E64C05" w:rsidRDefault="004826FF"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0   Activity Type             220 non-null    object </w:t>
                      </w:r>
                    </w:p>
                    <w:p w14:paraId="5E76608B" w14:textId="77777777" w:rsidR="004826FF" w:rsidRPr="00E64C05" w:rsidRDefault="004826FF"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1   Date                      220 non-null    object </w:t>
                      </w:r>
                    </w:p>
                    <w:p w14:paraId="7E628B42" w14:textId="77777777" w:rsidR="004826FF" w:rsidRPr="00E64C05" w:rsidRDefault="004826FF"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2   Favorite                  220 non-null    bool   </w:t>
                      </w:r>
                    </w:p>
                    <w:p w14:paraId="25857038" w14:textId="77777777" w:rsidR="004826FF" w:rsidRPr="00E64C05" w:rsidRDefault="004826FF"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3   Title                     220 non-null    object </w:t>
                      </w:r>
                    </w:p>
                    <w:p w14:paraId="0B2ED6F5" w14:textId="77777777" w:rsidR="004826FF" w:rsidRPr="00E64C05" w:rsidRDefault="004826FF"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4   Distance                  220 non-null    float64</w:t>
                      </w:r>
                    </w:p>
                    <w:p w14:paraId="1EF93AD7" w14:textId="77777777" w:rsidR="004826FF" w:rsidRPr="00E64C05" w:rsidRDefault="004826FF"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5   Calories                  220 non-null    object </w:t>
                      </w:r>
                    </w:p>
                    <w:p w14:paraId="5A5308AB" w14:textId="77777777" w:rsidR="004826FF" w:rsidRPr="00E64C05" w:rsidRDefault="004826FF"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6   Time                      220 non-null    object </w:t>
                      </w:r>
                    </w:p>
                    <w:p w14:paraId="3E807BA9" w14:textId="77777777" w:rsidR="004826FF" w:rsidRPr="00E64C05" w:rsidRDefault="004826FF"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7   Avg HR                    220 non-null    object </w:t>
                      </w:r>
                    </w:p>
                    <w:p w14:paraId="6214DFAE" w14:textId="77777777" w:rsidR="004826FF" w:rsidRPr="00E64C05" w:rsidRDefault="004826FF"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8   Max HR                    220 non-null    object </w:t>
                      </w:r>
                    </w:p>
                    <w:p w14:paraId="55D5F585" w14:textId="77777777" w:rsidR="004826FF" w:rsidRPr="00E64C05" w:rsidRDefault="004826FF"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9   Aerobic TE                220 non-null    object </w:t>
                      </w:r>
                    </w:p>
                    <w:p w14:paraId="0C38CAF5" w14:textId="77777777" w:rsidR="004826FF" w:rsidRPr="00E64C05" w:rsidRDefault="004826FF"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10  Avg Run Cadence           220 non-null    object </w:t>
                      </w:r>
                    </w:p>
                    <w:p w14:paraId="79CED219" w14:textId="77777777" w:rsidR="004826FF" w:rsidRPr="00E64C05" w:rsidRDefault="004826FF"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11  Max Run Cadence           220 non-null    object </w:t>
                      </w:r>
                    </w:p>
                    <w:p w14:paraId="0E5EF2A9" w14:textId="77777777" w:rsidR="004826FF" w:rsidRPr="00E64C05" w:rsidRDefault="004826FF"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12  Avg Pace                  220 non-null    object </w:t>
                      </w:r>
                    </w:p>
                    <w:p w14:paraId="6B8FEE52" w14:textId="77777777" w:rsidR="004826FF" w:rsidRPr="00E64C05" w:rsidRDefault="004826FF"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13  Best Pace                 220 non-null    object </w:t>
                      </w:r>
                    </w:p>
                    <w:p w14:paraId="0BB6B116" w14:textId="77777777" w:rsidR="004826FF" w:rsidRPr="00E64C05" w:rsidRDefault="004826FF"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14  Total Ascent              220 non-null    object </w:t>
                      </w:r>
                    </w:p>
                    <w:p w14:paraId="7AB43EAE" w14:textId="77777777" w:rsidR="004826FF" w:rsidRPr="00E64C05" w:rsidRDefault="004826FF"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15  Total Descent             220 non-null    object </w:t>
                      </w:r>
                    </w:p>
                    <w:p w14:paraId="6FD5810F" w14:textId="77777777" w:rsidR="004826FF" w:rsidRPr="00E64C05" w:rsidRDefault="004826FF"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16  Avg Stride Length         220 non-null    float64</w:t>
                      </w:r>
                    </w:p>
                    <w:p w14:paraId="6CC5135C" w14:textId="77777777" w:rsidR="004826FF" w:rsidRPr="00E64C05" w:rsidRDefault="004826FF"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17  Avg Vertical Ratio        220 non-null    float64</w:t>
                      </w:r>
                    </w:p>
                    <w:p w14:paraId="5F849473" w14:textId="77777777" w:rsidR="004826FF" w:rsidRPr="00E64C05" w:rsidRDefault="004826FF"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18  Avg Vertical Oscillation  220 non-null    float64</w:t>
                      </w:r>
                    </w:p>
                    <w:p w14:paraId="7C3FEC7F" w14:textId="77777777" w:rsidR="004826FF" w:rsidRPr="00E64C05" w:rsidRDefault="004826FF"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19  Avg Ground Contact Time   220 non-null    object </w:t>
                      </w:r>
                    </w:p>
                    <w:p w14:paraId="3B60B37B" w14:textId="77777777" w:rsidR="004826FF" w:rsidRPr="00E64C05" w:rsidRDefault="004826FF"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20  Avg GCT Balance           220 non-null    object </w:t>
                      </w:r>
                    </w:p>
                    <w:p w14:paraId="07D24C87" w14:textId="77777777" w:rsidR="004826FF" w:rsidRPr="00E64C05" w:rsidRDefault="004826FF"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21  Training Stress Score®    220 non-null    float64</w:t>
                      </w:r>
                    </w:p>
                    <w:p w14:paraId="29CE9E87" w14:textId="77777777" w:rsidR="004826FF" w:rsidRPr="00E64C05" w:rsidRDefault="004826FF"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22  Grit                      220 non-null    float64</w:t>
                      </w:r>
                    </w:p>
                    <w:p w14:paraId="76A45F75" w14:textId="77777777" w:rsidR="004826FF" w:rsidRPr="00E64C05" w:rsidRDefault="004826FF"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23  Flow                      220 non-null    float64</w:t>
                      </w:r>
                    </w:p>
                    <w:p w14:paraId="1AEEF11C" w14:textId="77777777" w:rsidR="004826FF" w:rsidRPr="00E64C05" w:rsidRDefault="004826FF"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24  Total Strokes             220 non-null    object </w:t>
                      </w:r>
                    </w:p>
                    <w:p w14:paraId="5BA47E56" w14:textId="77777777" w:rsidR="004826FF" w:rsidRPr="00E64C05" w:rsidRDefault="004826FF"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25  Avg. Swolf                220 non-null    object </w:t>
                      </w:r>
                    </w:p>
                    <w:p w14:paraId="508F87CD" w14:textId="77777777" w:rsidR="004826FF" w:rsidRPr="00E64C05" w:rsidRDefault="004826FF"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26  Avg Stroke Rate           220 non-null    object </w:t>
                      </w:r>
                    </w:p>
                    <w:p w14:paraId="2D59A628" w14:textId="77777777" w:rsidR="004826FF" w:rsidRPr="00E64C05" w:rsidRDefault="004826FF"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27  Total Reps                220 non-null    object </w:t>
                      </w:r>
                    </w:p>
                    <w:p w14:paraId="63480879" w14:textId="77777777" w:rsidR="004826FF" w:rsidRPr="00E64C05" w:rsidRDefault="004826FF"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28  Total Sets                220 non-null    object </w:t>
                      </w:r>
                    </w:p>
                    <w:p w14:paraId="5D79EFC8" w14:textId="77777777" w:rsidR="004826FF" w:rsidRPr="00E64C05" w:rsidRDefault="004826FF"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29  Dive Time                 220 non-null    object </w:t>
                      </w:r>
                    </w:p>
                    <w:p w14:paraId="29F0C617" w14:textId="77777777" w:rsidR="004826FF" w:rsidRPr="00E64C05" w:rsidRDefault="004826FF"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30  Min Temp                  220 non-null    float64</w:t>
                      </w:r>
                    </w:p>
                    <w:p w14:paraId="14EC328E" w14:textId="77777777" w:rsidR="004826FF" w:rsidRPr="00E64C05" w:rsidRDefault="004826FF"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31  Surface Interval          220 non-null    object </w:t>
                      </w:r>
                    </w:p>
                    <w:p w14:paraId="445C2F07" w14:textId="77777777" w:rsidR="004826FF" w:rsidRPr="00E64C05" w:rsidRDefault="004826FF"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32  Decompression             220 non-null    object </w:t>
                      </w:r>
                    </w:p>
                    <w:p w14:paraId="1F84F749" w14:textId="77777777" w:rsidR="004826FF" w:rsidRPr="00E64C05" w:rsidRDefault="004826FF"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33  Best Lap Time             220 non-null    object </w:t>
                      </w:r>
                    </w:p>
                    <w:p w14:paraId="4B0F79E5" w14:textId="77777777" w:rsidR="004826FF" w:rsidRPr="00E64C05" w:rsidRDefault="004826FF"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34  Number of Laps            220 non-null    int64  </w:t>
                      </w:r>
                    </w:p>
                    <w:p w14:paraId="2BC41FE2" w14:textId="77777777" w:rsidR="004826FF" w:rsidRPr="00E64C05" w:rsidRDefault="004826FF"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35  Max Temp                  220 non-null    float64</w:t>
                      </w:r>
                    </w:p>
                    <w:p w14:paraId="1E07E4D7" w14:textId="77777777" w:rsidR="004826FF" w:rsidRPr="00E64C05" w:rsidRDefault="004826FF"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36  Moving Time               220 non-null    object </w:t>
                      </w:r>
                    </w:p>
                    <w:p w14:paraId="2FE2C760" w14:textId="77777777" w:rsidR="004826FF" w:rsidRPr="00E64C05" w:rsidRDefault="004826FF"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37  Elapsed Time              220 non-null    object </w:t>
                      </w:r>
                    </w:p>
                    <w:p w14:paraId="2A077B5A" w14:textId="77777777" w:rsidR="004826FF" w:rsidRPr="00E64C05" w:rsidRDefault="004826FF"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38  Min Elevation             220 non-null    object </w:t>
                      </w:r>
                    </w:p>
                    <w:p w14:paraId="7C13FE7D" w14:textId="77777777" w:rsidR="004826FF" w:rsidRPr="00E64C05" w:rsidRDefault="004826FF"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39  Max Elevation             220 non-null    object </w:t>
                      </w:r>
                    </w:p>
                    <w:p w14:paraId="2616F69A" w14:textId="77777777" w:rsidR="004826FF" w:rsidRPr="00E64C05" w:rsidRDefault="004826FF"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dtypes: bool(1), float64(9), int64(1), object(29)</w:t>
                      </w:r>
                    </w:p>
                    <w:p w14:paraId="59FF28B7" w14:textId="77777777" w:rsidR="004826FF" w:rsidRPr="00E64C05" w:rsidRDefault="004826FF"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memory usage: 67.4+ KB</w:t>
                      </w:r>
                    </w:p>
                  </w:txbxContent>
                </v:textbox>
                <w10:anchorlock/>
              </v:shape>
            </w:pict>
          </mc:Fallback>
        </mc:AlternateContent>
      </w:r>
    </w:p>
    <w:p w14:paraId="2881FFFF" w14:textId="1E469AD4" w:rsidR="007F7BD7" w:rsidRDefault="007F7BD7">
      <w:pPr>
        <w:spacing w:line="480" w:lineRule="auto"/>
        <w:ind w:firstLine="720"/>
        <w:jc w:val="left"/>
        <w:rPr>
          <w:rFonts w:cs="Times New Roman"/>
          <w:lang w:val="fi-FI"/>
        </w:rPr>
      </w:pPr>
      <w:r>
        <w:rPr>
          <w:rFonts w:cs="Times New Roman"/>
          <w:lang w:val="fi-FI"/>
        </w:rPr>
        <w:br w:type="page"/>
      </w:r>
    </w:p>
    <w:p w14:paraId="6BB20438" w14:textId="552E246C" w:rsidR="00A64C25" w:rsidRPr="00BF0845" w:rsidRDefault="00A64C25" w:rsidP="00BF0845">
      <w:pPr>
        <w:pStyle w:val="AppendixHeader"/>
        <w:rPr>
          <w:rStyle w:val="a8"/>
          <w:caps/>
        </w:rPr>
      </w:pPr>
      <w:bookmarkStart w:id="184" w:name="_[A-2.2A]_Classification_dataset"/>
      <w:bookmarkStart w:id="185" w:name="_Toc104289432"/>
      <w:bookmarkStart w:id="186" w:name="_Toc134628350"/>
      <w:bookmarkEnd w:id="184"/>
      <w:r w:rsidRPr="00BF0845">
        <w:rPr>
          <w:rStyle w:val="a8"/>
          <w:caps/>
        </w:rPr>
        <w:lastRenderedPageBreak/>
        <w:t>[</w:t>
      </w:r>
      <w:hyperlink w:anchor="_Dataset_preview_1" w:history="1">
        <w:r w:rsidRPr="00BF0845">
          <w:rPr>
            <w:rStyle w:val="a8"/>
            <w:caps/>
          </w:rPr>
          <w:t>A-2.</w:t>
        </w:r>
        <w:r w:rsidR="00C11C46" w:rsidRPr="00BF0845">
          <w:rPr>
            <w:rStyle w:val="a8"/>
            <w:caps/>
          </w:rPr>
          <w:t>1B</w:t>
        </w:r>
      </w:hyperlink>
      <w:r w:rsidRPr="00BF0845">
        <w:rPr>
          <w:rStyle w:val="a8"/>
          <w:caps/>
        </w:rPr>
        <w:t>] Classification dataset</w:t>
      </w:r>
      <w:bookmarkEnd w:id="185"/>
      <w:bookmarkEnd w:id="186"/>
    </w:p>
    <w:p w14:paraId="2758BF26" w14:textId="77777777" w:rsidR="00A64C25" w:rsidRDefault="00A64C25" w:rsidP="003F1EA9">
      <w:pPr>
        <w:rPr>
          <w:lang w:val="fi-FI"/>
        </w:rPr>
      </w:pPr>
      <w:r>
        <w:rPr>
          <w:noProof/>
          <w:lang w:eastAsia="en-US"/>
        </w:rPr>
        <mc:AlternateContent>
          <mc:Choice Requires="wps">
            <w:drawing>
              <wp:inline distT="0" distB="0" distL="0" distR="0" wp14:anchorId="08419448" wp14:editId="09852A2B">
                <wp:extent cx="5029200" cy="4961614"/>
                <wp:effectExtent l="0" t="0" r="0" b="0"/>
                <wp:docPr id="210" name="Text Box 2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29200" cy="4961614"/>
                        </a:xfrm>
                        <a:prstGeom prst="rect">
                          <a:avLst/>
                        </a:prstGeom>
                        <a:solidFill>
                          <a:srgbClr val="FFFFFF"/>
                        </a:solidFill>
                        <a:ln w="9525">
                          <a:noFill/>
                          <a:miter lim="800000"/>
                          <a:headEnd/>
                          <a:tailEnd/>
                        </a:ln>
                      </wps:spPr>
                      <wps:txbx>
                        <w:txbxContent>
                          <w:p w14:paraId="5977DDDC" w14:textId="77777777" w:rsidR="004826FF" w:rsidRPr="00E64C05" w:rsidRDefault="004826FF"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&lt;class 'pandas.core.frame.DataFrame'&gt;</w:t>
                            </w:r>
                          </w:p>
                          <w:p w14:paraId="66871FA1" w14:textId="77777777" w:rsidR="004826FF" w:rsidRPr="00E64C05" w:rsidRDefault="004826FF"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RangeIndex: 213 entries, 0 to 212</w:t>
                            </w:r>
                          </w:p>
                          <w:p w14:paraId="68D5541A" w14:textId="77777777" w:rsidR="004826FF" w:rsidRPr="00E64C05" w:rsidRDefault="004826FF"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Data columns (total 22 columns):</w:t>
                            </w:r>
                          </w:p>
                          <w:p w14:paraId="5B0869DF" w14:textId="77777777" w:rsidR="004826FF" w:rsidRPr="00E64C05" w:rsidRDefault="004826FF"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   Column                    Non-Null Count  Dtype  </w:t>
                            </w:r>
                          </w:p>
                          <w:p w14:paraId="6CD27696" w14:textId="77777777" w:rsidR="004826FF" w:rsidRPr="00E64C05" w:rsidRDefault="004826FF"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                    --------------  -----  </w:t>
                            </w:r>
                          </w:p>
                          <w:p w14:paraId="611C4BE1" w14:textId="77777777" w:rsidR="004826FF" w:rsidRPr="00E64C05" w:rsidRDefault="004826FF"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0   Activity Type             213 non-null    object </w:t>
                            </w:r>
                          </w:p>
                          <w:p w14:paraId="1597EC74" w14:textId="77777777" w:rsidR="004826FF" w:rsidRPr="00E64C05" w:rsidRDefault="004826FF"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1   Distance                  213 non-null    float64</w:t>
                            </w:r>
                          </w:p>
                          <w:p w14:paraId="0056DF55" w14:textId="77777777" w:rsidR="004826FF" w:rsidRPr="00E64C05" w:rsidRDefault="004826FF"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2   Calories                  213 non-null    int32  </w:t>
                            </w:r>
                          </w:p>
                          <w:p w14:paraId="1FC27468" w14:textId="77777777" w:rsidR="004826FF" w:rsidRPr="00E64C05" w:rsidRDefault="004826FF"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3   Time                      213 non-null    float64</w:t>
                            </w:r>
                          </w:p>
                          <w:p w14:paraId="01F879ED" w14:textId="77777777" w:rsidR="004826FF" w:rsidRPr="00E64C05" w:rsidRDefault="004826FF"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4   Avg HR                    213 non-null    float64</w:t>
                            </w:r>
                          </w:p>
                          <w:p w14:paraId="346A272E" w14:textId="77777777" w:rsidR="004826FF" w:rsidRPr="00E64C05" w:rsidRDefault="004826FF"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5   Max HR                    213 non-null    float64</w:t>
                            </w:r>
                          </w:p>
                          <w:p w14:paraId="676DDE63" w14:textId="77777777" w:rsidR="004826FF" w:rsidRPr="00E64C05" w:rsidRDefault="004826FF"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6   Aerobic TE                213 non-null    float64</w:t>
                            </w:r>
                          </w:p>
                          <w:p w14:paraId="7CF9622A" w14:textId="77777777" w:rsidR="004826FF" w:rsidRPr="00E64C05" w:rsidRDefault="004826FF"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7   Avg Run Cadence           213 non-null    float64</w:t>
                            </w:r>
                          </w:p>
                          <w:p w14:paraId="0637DC2C" w14:textId="77777777" w:rsidR="004826FF" w:rsidRPr="00E64C05" w:rsidRDefault="004826FF"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8   Max Run Cadence           213 non-null    float64</w:t>
                            </w:r>
                          </w:p>
                          <w:p w14:paraId="280641A7" w14:textId="77777777" w:rsidR="004826FF" w:rsidRPr="00E64C05" w:rsidRDefault="004826FF"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9   Avg Pace                  213 non-null    float64</w:t>
                            </w:r>
                          </w:p>
                          <w:p w14:paraId="131169F4" w14:textId="77777777" w:rsidR="004826FF" w:rsidRPr="00E64C05" w:rsidRDefault="004826FF"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10  Best Pace                 213 non-null    float64</w:t>
                            </w:r>
                          </w:p>
                          <w:p w14:paraId="1E1A77A8" w14:textId="77777777" w:rsidR="004826FF" w:rsidRPr="00E64C05" w:rsidRDefault="004826FF"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11  Total Ascent              213 non-null    float64</w:t>
                            </w:r>
                          </w:p>
                          <w:p w14:paraId="786D1C7A" w14:textId="77777777" w:rsidR="004826FF" w:rsidRPr="00E64C05" w:rsidRDefault="004826FF"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12  Total Descent             213 non-null    float64</w:t>
                            </w:r>
                          </w:p>
                          <w:p w14:paraId="0CEA7A38" w14:textId="77777777" w:rsidR="004826FF" w:rsidRPr="00E64C05" w:rsidRDefault="004826FF"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13  Avg Stride Length         213 non-null    float64</w:t>
                            </w:r>
                          </w:p>
                          <w:p w14:paraId="1A5F809A" w14:textId="77777777" w:rsidR="004826FF" w:rsidRPr="00E64C05" w:rsidRDefault="004826FF"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14  Avg Vertical Ratio        213 non-null    float64</w:t>
                            </w:r>
                          </w:p>
                          <w:p w14:paraId="5CD547A5" w14:textId="77777777" w:rsidR="004826FF" w:rsidRPr="00E64C05" w:rsidRDefault="004826FF"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15  Avg Vertical Oscillation  213 non-null    float64</w:t>
                            </w:r>
                          </w:p>
                          <w:p w14:paraId="7D2A6B84" w14:textId="77777777" w:rsidR="004826FF" w:rsidRPr="00E64C05" w:rsidRDefault="004826FF"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16  Avg Ground Contact Time   213 non-null    float64</w:t>
                            </w:r>
                          </w:p>
                          <w:p w14:paraId="5F6B9A57" w14:textId="77777777" w:rsidR="004826FF" w:rsidRPr="00E64C05" w:rsidRDefault="004826FF"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17  Number of Laps            213 non-null    int64  </w:t>
                            </w:r>
                          </w:p>
                          <w:p w14:paraId="3E0CF151" w14:textId="77777777" w:rsidR="004826FF" w:rsidRPr="00E64C05" w:rsidRDefault="004826FF"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18  Moving Time               213 non-null    float64</w:t>
                            </w:r>
                          </w:p>
                          <w:p w14:paraId="119297FB" w14:textId="77777777" w:rsidR="004826FF" w:rsidRPr="00E64C05" w:rsidRDefault="004826FF"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19  Elapsed Time              213 non-null    float64</w:t>
                            </w:r>
                          </w:p>
                          <w:p w14:paraId="3FDD2CB5" w14:textId="77777777" w:rsidR="004826FF" w:rsidRPr="00E64C05" w:rsidRDefault="004826FF"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20  Min Elevation             213 non-null    float64</w:t>
                            </w:r>
                          </w:p>
                          <w:p w14:paraId="23090242" w14:textId="77777777" w:rsidR="004826FF" w:rsidRPr="00E64C05" w:rsidRDefault="004826FF"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21  Max Elevation             213 non-null    float64</w:t>
                            </w:r>
                          </w:p>
                          <w:p w14:paraId="2BA86409" w14:textId="77777777" w:rsidR="004826FF" w:rsidRPr="00E64C05" w:rsidRDefault="004826FF"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dtypes: float64(19), int32(1), int64(1), object(1)</w:t>
                            </w:r>
                          </w:p>
                          <w:p w14:paraId="761280BD" w14:textId="77777777" w:rsidR="004826FF" w:rsidRPr="00E64C05" w:rsidRDefault="004826FF"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memory usage: 35.9+ KB</w:t>
                            </w:r>
                          </w:p>
                        </w:txbxContent>
                      </wps:txbx>
                      <wps:bodyPr rot="0" vert="horz" wrap="square" lIns="91440" tIns="45720" rIns="91440" bIns="45720" anchor="t" anchorCtr="0">
                        <a:noAutofit/>
                      </wps:bodyPr>
                    </wps:wsp>
                  </a:graphicData>
                </a:graphic>
              </wp:inline>
            </w:drawing>
          </mc:Choice>
          <mc:Fallback>
            <w:pict>
              <v:shape w14:anchorId="08419448" id="Text Box 210" o:spid="_x0000_s1027" type="#_x0000_t202" style="width:396pt;height:390.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" stroked="f">
                <v:textbox>
                  <w:txbxContent>
                    <w:p w14:paraId="5977DDDC" w14:textId="77777777" w:rsidR="004826FF" w:rsidRPr="00E64C05" w:rsidRDefault="004826FF"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&lt;class 'pandas.core.frame.DataFrame'&gt;</w:t>
                      </w:r>
                    </w:p>
                    <w:p w14:paraId="66871FA1" w14:textId="77777777" w:rsidR="004826FF" w:rsidRPr="00E64C05" w:rsidRDefault="004826FF"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RangeIndex: 213 entries, 0 to 212</w:t>
                      </w:r>
                    </w:p>
                    <w:p w14:paraId="68D5541A" w14:textId="77777777" w:rsidR="004826FF" w:rsidRPr="00E64C05" w:rsidRDefault="004826FF"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Data columns (total 22 columns):</w:t>
                      </w:r>
                    </w:p>
                    <w:p w14:paraId="5B0869DF" w14:textId="77777777" w:rsidR="004826FF" w:rsidRPr="00E64C05" w:rsidRDefault="004826FF"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   Column                    Non-Null Count  Dtype  </w:t>
                      </w:r>
                    </w:p>
                    <w:p w14:paraId="6CD27696" w14:textId="77777777" w:rsidR="004826FF" w:rsidRPr="00E64C05" w:rsidRDefault="004826FF"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                    --------------  -----  </w:t>
                      </w:r>
                    </w:p>
                    <w:p w14:paraId="611C4BE1" w14:textId="77777777" w:rsidR="004826FF" w:rsidRPr="00E64C05" w:rsidRDefault="004826FF"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0   Activity Type             213 non-null    object </w:t>
                      </w:r>
                    </w:p>
                    <w:p w14:paraId="1597EC74" w14:textId="77777777" w:rsidR="004826FF" w:rsidRPr="00E64C05" w:rsidRDefault="004826FF"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1   Distance                  213 non-null    float64</w:t>
                      </w:r>
                    </w:p>
                    <w:p w14:paraId="0056DF55" w14:textId="77777777" w:rsidR="004826FF" w:rsidRPr="00E64C05" w:rsidRDefault="004826FF"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2   Calories                  213 non-null    int32  </w:t>
                      </w:r>
                    </w:p>
                    <w:p w14:paraId="1FC27468" w14:textId="77777777" w:rsidR="004826FF" w:rsidRPr="00E64C05" w:rsidRDefault="004826FF"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3   Time                      213 non-null    float64</w:t>
                      </w:r>
                    </w:p>
                    <w:p w14:paraId="01F879ED" w14:textId="77777777" w:rsidR="004826FF" w:rsidRPr="00E64C05" w:rsidRDefault="004826FF"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4   Avg HR                    213 non-null    float64</w:t>
                      </w:r>
                    </w:p>
                    <w:p w14:paraId="346A272E" w14:textId="77777777" w:rsidR="004826FF" w:rsidRPr="00E64C05" w:rsidRDefault="004826FF"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5   Max HR                    213 non-null    float64</w:t>
                      </w:r>
                    </w:p>
                    <w:p w14:paraId="676DDE63" w14:textId="77777777" w:rsidR="004826FF" w:rsidRPr="00E64C05" w:rsidRDefault="004826FF"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6   Aerobic TE                213 non-null    float64</w:t>
                      </w:r>
                    </w:p>
                    <w:p w14:paraId="7CF9622A" w14:textId="77777777" w:rsidR="004826FF" w:rsidRPr="00E64C05" w:rsidRDefault="004826FF"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7   Avg Run Cadence           213 non-null    float64</w:t>
                      </w:r>
                    </w:p>
                    <w:p w14:paraId="0637DC2C" w14:textId="77777777" w:rsidR="004826FF" w:rsidRPr="00E64C05" w:rsidRDefault="004826FF"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8   Max Run Cadence           213 non-null    float64</w:t>
                      </w:r>
                    </w:p>
                    <w:p w14:paraId="280641A7" w14:textId="77777777" w:rsidR="004826FF" w:rsidRPr="00E64C05" w:rsidRDefault="004826FF"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9   Avg Pace                  213 non-null    float64</w:t>
                      </w:r>
                    </w:p>
                    <w:p w14:paraId="131169F4" w14:textId="77777777" w:rsidR="004826FF" w:rsidRPr="00E64C05" w:rsidRDefault="004826FF"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10  Best Pace                 213 non-null    float64</w:t>
                      </w:r>
                    </w:p>
                    <w:p w14:paraId="1E1A77A8" w14:textId="77777777" w:rsidR="004826FF" w:rsidRPr="00E64C05" w:rsidRDefault="004826FF"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11  Total Ascent              213 non-null    float64</w:t>
                      </w:r>
                    </w:p>
                    <w:p w14:paraId="786D1C7A" w14:textId="77777777" w:rsidR="004826FF" w:rsidRPr="00E64C05" w:rsidRDefault="004826FF"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12  Total Descent             213 non-null    float64</w:t>
                      </w:r>
                    </w:p>
                    <w:p w14:paraId="0CEA7A38" w14:textId="77777777" w:rsidR="004826FF" w:rsidRPr="00E64C05" w:rsidRDefault="004826FF"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13  Avg Stride Length         213 non-null    float64</w:t>
                      </w:r>
                    </w:p>
                    <w:p w14:paraId="1A5F809A" w14:textId="77777777" w:rsidR="004826FF" w:rsidRPr="00E64C05" w:rsidRDefault="004826FF"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14  Avg Vertical Ratio        213 non-null    float64</w:t>
                      </w:r>
                    </w:p>
                    <w:p w14:paraId="5CD547A5" w14:textId="77777777" w:rsidR="004826FF" w:rsidRPr="00E64C05" w:rsidRDefault="004826FF"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15  Avg Vertical Oscillation  213 non-null    float64</w:t>
                      </w:r>
                    </w:p>
                    <w:p w14:paraId="7D2A6B84" w14:textId="77777777" w:rsidR="004826FF" w:rsidRPr="00E64C05" w:rsidRDefault="004826FF"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16  Avg Ground Contact Time   213 non-null    float64</w:t>
                      </w:r>
                    </w:p>
                    <w:p w14:paraId="5F6B9A57" w14:textId="77777777" w:rsidR="004826FF" w:rsidRPr="00E64C05" w:rsidRDefault="004826FF"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17  Number of Laps            213 non-null    int64  </w:t>
                      </w:r>
                    </w:p>
                    <w:p w14:paraId="3E0CF151" w14:textId="77777777" w:rsidR="004826FF" w:rsidRPr="00E64C05" w:rsidRDefault="004826FF"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18  Moving Time               213 non-null    float64</w:t>
                      </w:r>
                    </w:p>
                    <w:p w14:paraId="119297FB" w14:textId="77777777" w:rsidR="004826FF" w:rsidRPr="00E64C05" w:rsidRDefault="004826FF"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19  Elapsed Time              213 non-null    float64</w:t>
                      </w:r>
                    </w:p>
                    <w:p w14:paraId="3FDD2CB5" w14:textId="77777777" w:rsidR="004826FF" w:rsidRPr="00E64C05" w:rsidRDefault="004826FF"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20  Min Elevation             213 non-null    float64</w:t>
                      </w:r>
                    </w:p>
                    <w:p w14:paraId="23090242" w14:textId="77777777" w:rsidR="004826FF" w:rsidRPr="00E64C05" w:rsidRDefault="004826FF"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21  Max Elevation             213 non-null    float64</w:t>
                      </w:r>
                    </w:p>
                    <w:p w14:paraId="2BA86409" w14:textId="77777777" w:rsidR="004826FF" w:rsidRPr="00E64C05" w:rsidRDefault="004826FF"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dtypes: float64(19), int32(1), int64(1), object(1)</w:t>
                      </w:r>
                    </w:p>
                    <w:p w14:paraId="761280BD" w14:textId="77777777" w:rsidR="004826FF" w:rsidRPr="00E64C05" w:rsidRDefault="004826FF"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memory usage: 35.9+ KB</w:t>
                      </w:r>
                    </w:p>
                  </w:txbxContent>
                </v:textbox>
                <w10:anchorlock/>
              </v:shape>
            </w:pict>
          </mc:Fallback>
        </mc:AlternateContent>
      </w:r>
    </w:p>
    <w:p w14:paraId="12A9D060" w14:textId="77777777" w:rsidR="00A64C25" w:rsidRDefault="00A64C25" w:rsidP="003F1EA9">
      <w:pPr>
        <w:spacing w:after="160"/>
        <w:rPr>
          <w:lang w:val="fi-FI"/>
        </w:rPr>
      </w:pPr>
      <w:r>
        <w:rPr>
          <w:lang w:val="fi-FI"/>
        </w:rPr>
        <w:br w:type="page"/>
      </w:r>
    </w:p>
    <w:p w14:paraId="17ABB5DD" w14:textId="2A624E4D" w:rsidR="00A64C25" w:rsidRPr="00BF0845" w:rsidRDefault="00A64C25" w:rsidP="00BF0845">
      <w:pPr>
        <w:pStyle w:val="AppendixHeader"/>
        <w:rPr>
          <w:rStyle w:val="a8"/>
          <w:caps/>
        </w:rPr>
      </w:pPr>
      <w:bookmarkStart w:id="187" w:name="_[A-2.2A]_Feature_correlations"/>
      <w:bookmarkStart w:id="188" w:name="_[A-2.2B]_Feature_correlation"/>
      <w:bookmarkStart w:id="189" w:name="_[A-2.1C]_Feature_correlation"/>
      <w:bookmarkStart w:id="190" w:name="_Toc104289433"/>
      <w:bookmarkStart w:id="191" w:name="_Toc134628351"/>
      <w:bookmarkEnd w:id="187"/>
      <w:bookmarkEnd w:id="188"/>
      <w:bookmarkEnd w:id="189"/>
      <w:r w:rsidRPr="00BF0845">
        <w:rPr>
          <w:rStyle w:val="a8"/>
          <w:caps/>
        </w:rPr>
        <w:lastRenderedPageBreak/>
        <w:t>[</w:t>
      </w:r>
      <w:hyperlink w:anchor="_Dataset_preview_1" w:history="1">
        <w:r w:rsidRPr="00BF0845">
          <w:rPr>
            <w:rStyle w:val="a8"/>
            <w:caps/>
          </w:rPr>
          <w:t>A-2.</w:t>
        </w:r>
        <w:r w:rsidR="005F12FE" w:rsidRPr="00BF0845">
          <w:rPr>
            <w:rStyle w:val="a8"/>
            <w:caps/>
          </w:rPr>
          <w:t>1C</w:t>
        </w:r>
      </w:hyperlink>
      <w:r w:rsidRPr="00BF0845">
        <w:rPr>
          <w:rStyle w:val="a8"/>
          <w:caps/>
        </w:rPr>
        <w:t>] Feature correlation matrix</w:t>
      </w:r>
      <w:bookmarkEnd w:id="190"/>
      <w:bookmarkEnd w:id="191"/>
    </w:p>
    <w:p w14:paraId="316CA199" w14:textId="77777777" w:rsidR="00A64C25" w:rsidRDefault="00A64C25" w:rsidP="005B4C6C">
      <w:pPr>
        <w:pStyle w:val="Picture"/>
        <w:rPr>
          <w:lang w:val="fi-FI"/>
        </w:rPr>
      </w:pPr>
      <w:r>
        <w:rPr>
          <w:lang w:eastAsia="en-US"/>
        </w:rPr>
        <w:drawing>
          <wp:inline distT="0" distB="0" distL="0" distR="0" wp14:anchorId="3E7BB25D" wp14:editId="24DFFE32">
            <wp:extent cx="5811381" cy="5193929"/>
            <wp:effectExtent l="0" t="0" r="0" b="6985"/>
            <wp:docPr id="211" name="Picture 21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5866963" cy="5243605"/>
                    </a:xfrm>
                    <a:prstGeom prst="rect">
                      <a:avLst/>
                    </a:prstGeom>
                  </pic:spPr>
                </pic:pic>
              </a:graphicData>
            </a:graphic>
          </wp:inline>
        </w:drawing>
      </w:r>
    </w:p>
    <w:p w14:paraId="4CFC14F7" w14:textId="71534AFA" w:rsidR="00D801AE" w:rsidRDefault="00D801AE">
      <w:pPr>
        <w:spacing w:line="480" w:lineRule="auto"/>
        <w:ind w:firstLine="720"/>
        <w:jc w:val="left"/>
        <w:rPr>
          <w:noProof/>
          <w:sz w:val="20"/>
          <w:lang w:val="fi-FI"/>
        </w:rPr>
      </w:pPr>
      <w:r>
        <w:rPr>
          <w:lang w:val="fi-FI"/>
        </w:rPr>
        <w:br w:type="page"/>
      </w:r>
    </w:p>
    <w:p w14:paraId="4A21E6D4" w14:textId="77777777" w:rsidR="005A55E3" w:rsidRDefault="005A55E3" w:rsidP="005B4C6C">
      <w:pPr>
        <w:pStyle w:val="Picture"/>
        <w:rPr>
          <w:lang w:val="fi-FI"/>
        </w:rPr>
      </w:pPr>
    </w:p>
    <w:p w14:paraId="2F803AE8" w14:textId="45A4D1A6" w:rsidR="00A64C25" w:rsidRPr="00BF0845" w:rsidRDefault="00A64C25" w:rsidP="00BF0845">
      <w:pPr>
        <w:pStyle w:val="AppendixHeader"/>
        <w:rPr>
          <w:rStyle w:val="a8"/>
          <w:caps/>
        </w:rPr>
      </w:pPr>
      <w:bookmarkStart w:id="192" w:name="_[A-2.2C]_Pairplot_(4"/>
      <w:bookmarkStart w:id="193" w:name="_Toc104289434"/>
      <w:bookmarkStart w:id="194" w:name="_Toc134628352"/>
      <w:bookmarkEnd w:id="192"/>
      <w:r w:rsidRPr="00BF0845">
        <w:rPr>
          <w:rStyle w:val="a8"/>
          <w:caps/>
        </w:rPr>
        <w:t>[</w:t>
      </w:r>
      <w:hyperlink w:anchor="_Dataset_preview_1" w:history="1">
        <w:r w:rsidRPr="00BF0845">
          <w:rPr>
            <w:rStyle w:val="a8"/>
            <w:caps/>
          </w:rPr>
          <w:t>A-2.</w:t>
        </w:r>
        <w:r w:rsidR="00C538E7" w:rsidRPr="00BF0845">
          <w:rPr>
            <w:rStyle w:val="a8"/>
            <w:caps/>
          </w:rPr>
          <w:t>1D</w:t>
        </w:r>
      </w:hyperlink>
      <w:r w:rsidRPr="00BF0845">
        <w:rPr>
          <w:rStyle w:val="a8"/>
          <w:caps/>
        </w:rPr>
        <w:t xml:space="preserve">] </w:t>
      </w:r>
      <w:r w:rsidR="00CB65FC" w:rsidRPr="00BF0845">
        <w:rPr>
          <w:rStyle w:val="a8"/>
          <w:caps/>
        </w:rPr>
        <w:t>Original f</w:t>
      </w:r>
      <w:r w:rsidRPr="00BF0845">
        <w:rPr>
          <w:rStyle w:val="a8"/>
          <w:caps/>
        </w:rPr>
        <w:t>eature</w:t>
      </w:r>
      <w:r w:rsidR="00CB65FC" w:rsidRPr="00BF0845">
        <w:rPr>
          <w:rStyle w:val="a8"/>
          <w:caps/>
        </w:rPr>
        <w:t xml:space="preserve"> </w:t>
      </w:r>
      <w:r w:rsidR="00C20176" w:rsidRPr="00BF0845">
        <w:rPr>
          <w:rStyle w:val="a8"/>
          <w:caps/>
        </w:rPr>
        <w:t>value</w:t>
      </w:r>
      <w:r w:rsidRPr="00BF0845">
        <w:rPr>
          <w:rStyle w:val="a8"/>
          <w:caps/>
        </w:rPr>
        <w:t xml:space="preserve"> pair plot</w:t>
      </w:r>
      <w:r w:rsidR="008E65F4" w:rsidRPr="00BF0845">
        <w:rPr>
          <w:rStyle w:val="a8"/>
          <w:caps/>
        </w:rPr>
        <w:t>s</w:t>
      </w:r>
      <w:bookmarkEnd w:id="193"/>
      <w:bookmarkEnd w:id="194"/>
    </w:p>
    <w:p w14:paraId="6560A554" w14:textId="2FE0490D" w:rsidR="00A64C25" w:rsidRDefault="00CB65FC" w:rsidP="00E64C05">
      <w:pPr>
        <w:pStyle w:val="Picture"/>
      </w:pPr>
      <w:r>
        <w:rPr>
          <w:lang w:eastAsia="en-US"/>
        </w:rPr>
        <w:drawing>
          <wp:inline distT="0" distB="0" distL="0" distR="0" wp14:anchorId="4A5F4F2A" wp14:editId="25B6132F">
            <wp:extent cx="5867402" cy="5693434"/>
            <wp:effectExtent l="0" t="0" r="0" b="2540"/>
            <wp:docPr id="181851454" name="Picture 18185145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51454" name="Picture 2" descr="Chart, scatter chart&#10;&#10;Description automatically generated"/>
                    <pic:cNvPicPr/>
                  </pic:nvPicPr>
                  <pic:blipFill rotWithShape="1">
                    <a:blip r:embed="rId58">
                      <a:extLst>
                        <a:ext uri="{28A0092B-C50C-407E-A947-70E740481C1C}">
                          <a14:useLocalDpi xmlns:a14="http://schemas.microsoft.com/office/drawing/2010/main" val="0"/>
                        </a:ext>
                      </a:extLst>
                    </a:blip>
                    <a:srcRect r="10740"/>
                    <a:stretch/>
                  </pic:blipFill>
                  <pic:spPr bwMode="auto">
                    <a:xfrm>
                      <a:off x="0" y="0"/>
                      <a:ext cx="5877811" cy="5703534"/>
                    </a:xfrm>
                    <a:prstGeom prst="rect">
                      <a:avLst/>
                    </a:prstGeom>
                    <a:ln>
                      <a:noFill/>
                    </a:ln>
                    <a:extLst>
                      <a:ext uri="{53640926-AAD7-44D8-BBD7-CCE9431645EC}">
                        <a14:shadowObscured xmlns:a14="http://schemas.microsoft.com/office/drawing/2010/main"/>
                      </a:ext>
                    </a:extLst>
                  </pic:spPr>
                </pic:pic>
              </a:graphicData>
            </a:graphic>
          </wp:inline>
        </w:drawing>
      </w:r>
    </w:p>
    <w:p w14:paraId="5A43A8B4" w14:textId="51E3A5EB" w:rsidR="008E65F4" w:rsidRDefault="008E65F4" w:rsidP="008E65F4">
      <w:pPr>
        <w:pStyle w:val="Figurecaption-Appendix"/>
      </w:pPr>
      <w:r>
        <w:t>Original feature value p</w:t>
      </w:r>
      <w:r w:rsidRPr="004974EC">
        <w:t>air plot</w:t>
      </w:r>
      <w:r>
        <w:t>s</w:t>
      </w:r>
      <w:r w:rsidRPr="004974EC">
        <w:t xml:space="preserve"> (</w:t>
      </w:r>
      <w:r>
        <w:t>5</w:t>
      </w:r>
      <w:r w:rsidRPr="004974EC">
        <w:t xml:space="preserve"> first features)</w:t>
      </w:r>
    </w:p>
    <w:p w14:paraId="0BD83FFD" w14:textId="024AAAA7" w:rsidR="00460A9E" w:rsidRDefault="00460A9E">
      <w:pPr>
        <w:spacing w:line="480" w:lineRule="auto"/>
        <w:jc w:val="left"/>
        <w:rPr>
          <w:noProof/>
          <w:sz w:val="20"/>
        </w:rPr>
      </w:pPr>
      <w:r>
        <w:br w:type="page"/>
      </w:r>
    </w:p>
    <w:p w14:paraId="47B3798E" w14:textId="3032857C" w:rsidR="00A64C25" w:rsidRPr="00BF0845" w:rsidRDefault="00A64C25" w:rsidP="00BF0845">
      <w:pPr>
        <w:pStyle w:val="AppendixHeader"/>
        <w:rPr>
          <w:rStyle w:val="a8"/>
          <w:caps/>
        </w:rPr>
      </w:pPr>
      <w:bookmarkStart w:id="195" w:name="_[A-2.3]_PCA,_tSNE"/>
      <w:bookmarkStart w:id="196" w:name="_[A-2.3A]_PCA,_t-SNE"/>
      <w:bookmarkStart w:id="197" w:name="_Toc104289435"/>
      <w:bookmarkStart w:id="198" w:name="_Toc134628353"/>
      <w:bookmarkEnd w:id="195"/>
      <w:bookmarkEnd w:id="196"/>
      <w:r w:rsidRPr="00BF0845">
        <w:rPr>
          <w:rStyle w:val="a8"/>
          <w:caps/>
        </w:rPr>
        <w:lastRenderedPageBreak/>
        <w:t>[</w:t>
      </w:r>
      <w:hyperlink w:anchor="_Data_transformation_and" w:history="1">
        <w:r w:rsidRPr="00BF0845">
          <w:rPr>
            <w:rStyle w:val="a8"/>
            <w:caps/>
          </w:rPr>
          <w:t>A-2.</w:t>
        </w:r>
        <w:r w:rsidR="00997B36" w:rsidRPr="00BF0845">
          <w:rPr>
            <w:rStyle w:val="a8"/>
            <w:caps/>
          </w:rPr>
          <w:t>1E</w:t>
        </w:r>
      </w:hyperlink>
      <w:r w:rsidRPr="00BF0845">
        <w:rPr>
          <w:rStyle w:val="a8"/>
          <w:caps/>
        </w:rPr>
        <w:t xml:space="preserve">] </w:t>
      </w:r>
      <w:r w:rsidR="00CE5C37" w:rsidRPr="00BF0845">
        <w:rPr>
          <w:rStyle w:val="a8"/>
          <w:caps/>
        </w:rPr>
        <w:t xml:space="preserve">PCA and </w:t>
      </w:r>
      <w:r w:rsidRPr="00BF0845">
        <w:rPr>
          <w:rStyle w:val="a8"/>
          <w:caps/>
        </w:rPr>
        <w:t xml:space="preserve">STD </w:t>
      </w:r>
      <w:r w:rsidR="00CE5C37" w:rsidRPr="00BF0845">
        <w:rPr>
          <w:rStyle w:val="a8"/>
          <w:caps/>
        </w:rPr>
        <w:t>feature correlation</w:t>
      </w:r>
      <w:r w:rsidRPr="00BF0845">
        <w:rPr>
          <w:rStyle w:val="a8"/>
          <w:caps/>
        </w:rPr>
        <w:t xml:space="preserve"> </w:t>
      </w:r>
      <w:bookmarkEnd w:id="197"/>
      <w:r w:rsidR="00CE5C37" w:rsidRPr="00BF0845">
        <w:rPr>
          <w:rStyle w:val="a8"/>
          <w:caps/>
        </w:rPr>
        <w:t>plots</w:t>
      </w:r>
      <w:bookmarkEnd w:id="198"/>
    </w:p>
    <w:p w14:paraId="0BF96D09" w14:textId="744FDAE2" w:rsidR="00A64C25" w:rsidRDefault="00CE5C37" w:rsidP="00E64C05">
      <w:pPr>
        <w:pStyle w:val="Picture"/>
      </w:pPr>
      <w:r>
        <w:rPr>
          <w:lang w:eastAsia="en-US"/>
        </w:rPr>
        <w:drawing>
          <wp:inline distT="0" distB="0" distL="0" distR="0" wp14:anchorId="368CF88E" wp14:editId="2BD67966">
            <wp:extent cx="5943600" cy="2284095"/>
            <wp:effectExtent l="0" t="0" r="0" b="1905"/>
            <wp:docPr id="35532930" name="Picture 35532930"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32930" name="Picture 3" descr="Chart, scatter chart&#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5943600" cy="2284095"/>
                    </a:xfrm>
                    <a:prstGeom prst="rect">
                      <a:avLst/>
                    </a:prstGeom>
                  </pic:spPr>
                </pic:pic>
              </a:graphicData>
            </a:graphic>
          </wp:inline>
        </w:drawing>
      </w:r>
    </w:p>
    <w:p w14:paraId="7AD8B75A" w14:textId="56673A29" w:rsidR="00A64C25" w:rsidRDefault="00A64C25" w:rsidP="008E65F4">
      <w:pPr>
        <w:pStyle w:val="Figurecaption-Appendix"/>
      </w:pPr>
      <w:r>
        <w:t>C</w:t>
      </w:r>
      <w:r w:rsidRPr="00C93A7A">
        <w:t>orrelation</w:t>
      </w:r>
      <w:r>
        <w:t xml:space="preserve"> of two </w:t>
      </w:r>
      <w:r w:rsidR="00AE0F70">
        <w:t>first</w:t>
      </w:r>
      <w:r w:rsidRPr="00C93A7A">
        <w:t xml:space="preserve"> feature</w:t>
      </w:r>
      <w:r>
        <w:t xml:space="preserve">s in </w:t>
      </w:r>
      <w:r w:rsidR="00AE0F70">
        <w:t xml:space="preserve">PCA and </w:t>
      </w:r>
      <w:r>
        <w:t>standard data</w:t>
      </w:r>
    </w:p>
    <w:p w14:paraId="4474499B" w14:textId="3C3891BB" w:rsidR="007D5749" w:rsidRDefault="007D5749">
      <w:pPr>
        <w:spacing w:line="480" w:lineRule="auto"/>
        <w:ind w:firstLine="720"/>
        <w:jc w:val="left"/>
      </w:pPr>
      <w:r>
        <w:br w:type="page"/>
      </w:r>
    </w:p>
    <w:p w14:paraId="66FEE3AA" w14:textId="0F76ACC9" w:rsidR="00A64C25" w:rsidRPr="00BF0845" w:rsidRDefault="00A64C25" w:rsidP="00BF0845">
      <w:pPr>
        <w:pStyle w:val="AppendixHeader"/>
        <w:rPr>
          <w:rStyle w:val="a8"/>
          <w:caps/>
        </w:rPr>
      </w:pPr>
      <w:bookmarkStart w:id="199" w:name="_[A-2.3B]_PCA_pairplot"/>
      <w:bookmarkStart w:id="200" w:name="_Toc104289436"/>
      <w:bookmarkStart w:id="201" w:name="_Toc134628354"/>
      <w:bookmarkEnd w:id="199"/>
      <w:r w:rsidRPr="00BF0845">
        <w:rPr>
          <w:rStyle w:val="a8"/>
          <w:caps/>
        </w:rPr>
        <w:lastRenderedPageBreak/>
        <w:t>[</w:t>
      </w:r>
      <w:hyperlink w:anchor="_Data_transformation_and" w:history="1">
        <w:r w:rsidRPr="00BF0845">
          <w:rPr>
            <w:rStyle w:val="a8"/>
            <w:caps/>
          </w:rPr>
          <w:t>A-2.</w:t>
        </w:r>
        <w:r w:rsidR="005C4E6D" w:rsidRPr="00BF0845">
          <w:rPr>
            <w:rStyle w:val="a8"/>
            <w:caps/>
          </w:rPr>
          <w:t>1F</w:t>
        </w:r>
      </w:hyperlink>
      <w:r w:rsidRPr="00BF0845">
        <w:rPr>
          <w:rStyle w:val="a8"/>
          <w:caps/>
        </w:rPr>
        <w:t>] PCA pair plot</w:t>
      </w:r>
      <w:bookmarkEnd w:id="200"/>
      <w:r w:rsidR="008E65F4" w:rsidRPr="00BF0845">
        <w:rPr>
          <w:rStyle w:val="a8"/>
          <w:caps/>
        </w:rPr>
        <w:t>s</w:t>
      </w:r>
      <w:bookmarkEnd w:id="201"/>
    </w:p>
    <w:p w14:paraId="5B70E738" w14:textId="41932648" w:rsidR="00A64C25" w:rsidRDefault="00AE0F70" w:rsidP="00E64C05">
      <w:pPr>
        <w:pStyle w:val="Picture"/>
      </w:pPr>
      <w:r>
        <w:rPr>
          <w:lang w:eastAsia="en-US"/>
        </w:rPr>
        <w:drawing>
          <wp:inline distT="0" distB="0" distL="0" distR="0" wp14:anchorId="45305D8A" wp14:editId="7A7A5D2A">
            <wp:extent cx="5894072" cy="5719313"/>
            <wp:effectExtent l="0" t="0" r="0" b="0"/>
            <wp:docPr id="2116578283" name="Picture 211657828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578283" name="Picture 4" descr="Chart, scatter chart&#10;&#10;Description automatically generated"/>
                    <pic:cNvPicPr/>
                  </pic:nvPicPr>
                  <pic:blipFill rotWithShape="1">
                    <a:blip r:embed="rId60">
                      <a:extLst>
                        <a:ext uri="{28A0092B-C50C-407E-A947-70E740481C1C}">
                          <a14:useLocalDpi xmlns:a14="http://schemas.microsoft.com/office/drawing/2010/main" val="0"/>
                        </a:ext>
                      </a:extLst>
                    </a:blip>
                    <a:srcRect r="10740"/>
                    <a:stretch/>
                  </pic:blipFill>
                  <pic:spPr bwMode="auto">
                    <a:xfrm>
                      <a:off x="0" y="0"/>
                      <a:ext cx="5907204" cy="5732056"/>
                    </a:xfrm>
                    <a:prstGeom prst="rect">
                      <a:avLst/>
                    </a:prstGeom>
                    <a:ln>
                      <a:noFill/>
                    </a:ln>
                    <a:extLst>
                      <a:ext uri="{53640926-AAD7-44D8-BBD7-CCE9431645EC}">
                        <a14:shadowObscured xmlns:a14="http://schemas.microsoft.com/office/drawing/2010/main"/>
                      </a:ext>
                    </a:extLst>
                  </pic:spPr>
                </pic:pic>
              </a:graphicData>
            </a:graphic>
          </wp:inline>
        </w:drawing>
      </w:r>
    </w:p>
    <w:p w14:paraId="6E030BEE" w14:textId="1BDA73BB" w:rsidR="008E65F4" w:rsidRDefault="008E65F4" w:rsidP="008E65F4">
      <w:pPr>
        <w:pStyle w:val="Figurecaption-Appendix"/>
      </w:pPr>
      <w:r>
        <w:t xml:space="preserve">PCA </w:t>
      </w:r>
      <w:r w:rsidR="004F42A8">
        <w:t>pair plots</w:t>
      </w:r>
      <w:r>
        <w:t xml:space="preserve"> among five most principal components</w:t>
      </w:r>
    </w:p>
    <w:p w14:paraId="006972DA" w14:textId="77777777" w:rsidR="00286C6D" w:rsidRDefault="00286C6D" w:rsidP="00286C6D">
      <w:pPr>
        <w:ind w:firstLine="0"/>
      </w:pPr>
    </w:p>
    <w:p w14:paraId="5EE9BCBF" w14:textId="77777777" w:rsidR="00286C6D" w:rsidRPr="00286C6D" w:rsidRDefault="00286C6D" w:rsidP="00286C6D">
      <w:pPr>
        <w:ind w:firstLine="0"/>
      </w:pPr>
    </w:p>
    <w:p w14:paraId="17B512F8" w14:textId="77777777" w:rsidR="006C01BD" w:rsidRDefault="006C01BD" w:rsidP="006C01BD">
      <w:pPr>
        <w:spacing w:after="160"/>
        <w:ind w:firstLine="0"/>
        <w:sectPr w:rsidR="006C01BD" w:rsidSect="00DA7E07">
          <w:headerReference w:type="default" r:id="rId61"/>
          <w:footerReference w:type="default" r:id="rId62"/>
          <w:headerReference w:type="first" r:id="rId63"/>
          <w:footerReference w:type="first" r:id="rId64"/>
          <w:footnotePr>
            <w:pos w:val="beneathText"/>
          </w:footnotePr>
          <w:pgSz w:w="12240" w:h="15840" w:code="1"/>
          <w:pgMar w:top="1134" w:right="851" w:bottom="1134" w:left="1701" w:header="720" w:footer="720" w:gutter="0"/>
          <w:cols w:space="720"/>
          <w:titlePg/>
          <w:docGrid w:linePitch="360"/>
          <w15:footnoteColumns w:val="1"/>
        </w:sectPr>
      </w:pPr>
    </w:p>
    <w:p w14:paraId="1C7A8D8B" w14:textId="78D2206A" w:rsidR="001B67A3" w:rsidRPr="00BF0845" w:rsidRDefault="004826FF" w:rsidP="00BF0845">
      <w:pPr>
        <w:pStyle w:val="AppendixHeader"/>
      </w:pPr>
      <w:hyperlink w:anchor="_Directory" w:history="1">
        <w:bookmarkStart w:id="202" w:name="_Toc125580518"/>
        <w:bookmarkStart w:id="203" w:name="_Toc134628355"/>
        <w:r w:rsidR="001B67A3" w:rsidRPr="00BF0845">
          <w:rPr>
            <w:rStyle w:val="affffc"/>
            <w:color w:val="auto"/>
            <w:u w:val="none"/>
          </w:rPr>
          <w:t>[A-2.2A]</w:t>
        </w:r>
      </w:hyperlink>
      <w:r w:rsidR="001B67A3" w:rsidRPr="00BF0845">
        <w:t xml:space="preserve"> </w:t>
      </w:r>
      <w:r w:rsidR="001B67A3" w:rsidRPr="00BF0845">
        <w:rPr>
          <w:rStyle w:val="a8"/>
          <w:caps/>
        </w:rPr>
        <w:t>TCX to CSV transformer</w:t>
      </w:r>
      <w:bookmarkEnd w:id="202"/>
      <w:bookmarkEnd w:id="203"/>
    </w:p>
    <w:p w14:paraId="2494DC66" w14:textId="767EEC34" w:rsidR="001B67A3" w:rsidRPr="00FD165A" w:rsidRDefault="00B873AD" w:rsidP="00B873AD">
      <w:pPr>
        <w:pStyle w:val="Figurecaption-Appendix"/>
      </w:pPr>
      <w:r>
        <w:t xml:space="preserve">Python source </w:t>
      </w:r>
      <w:r w:rsidR="004F42A8">
        <w:t>code: TCX</w:t>
      </w:r>
      <w:r w:rsidR="00C91DB2">
        <w:t xml:space="preserve"> to CSV file </w:t>
      </w:r>
      <w:r w:rsidR="004F42A8">
        <w:t>transformer</w:t>
      </w:r>
    </w:p>
    <w:p w14:paraId="7DD7F2CB" w14:textId="77777777" w:rsidR="001B67A3" w:rsidRDefault="001B67A3" w:rsidP="001B67A3">
      <w:pPr>
        <w:spacing w:after="160"/>
        <w:ind w:firstLine="0"/>
      </w:pPr>
      <w:r>
        <w:rPr>
          <w:noProof/>
          <w:lang w:eastAsia="en-US"/>
        </w:rPr>
        <mc:AlternateContent>
          <mc:Choice Requires="wps">
            <w:drawing>
              <wp:inline distT="0" distB="0" distL="0" distR="0" wp14:anchorId="4D3205EF" wp14:editId="131A7C91">
                <wp:extent cx="6072996" cy="5219700"/>
                <wp:effectExtent l="0" t="0" r="4445" b="0"/>
                <wp:docPr id="227" name="Text Box 2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72996" cy="5219700"/>
                        </a:xfrm>
                        <a:prstGeom prst="rect">
                          <a:avLst/>
                        </a:prstGeom>
                        <a:solidFill>
                          <a:srgbClr val="FFFFFF"/>
                        </a:solidFill>
                        <a:ln w="9525">
                          <a:noFill/>
                          <a:miter lim="800000"/>
                          <a:headEnd/>
                          <a:tailEnd/>
                        </a:ln>
                      </wps:spPr>
                      <wps:txbx>
                        <w:txbxContent>
                          <w:p w14:paraId="266B6B9F" w14:textId="77777777" w:rsidR="004826FF" w:rsidRPr="000545FE" w:rsidRDefault="004826FF" w:rsidP="001B67A3">
                            <w:pPr>
                              <w:spacing w:line="276" w:lineRule="auto"/>
                              <w:ind w:firstLine="0"/>
                              <w:rPr>
                                <w:rFonts w:ascii="Consolas" w:hAnsi="Consolas"/>
                                <w:i/>
                                <w:iCs/>
                                <w:color w:val="A6A6A6" w:themeColor="background1" w:themeShade="A6"/>
                                <w:sz w:val="18"/>
                                <w:szCs w:val="18"/>
                              </w:rPr>
                            </w:pPr>
                            <w:r w:rsidRPr="000545FE">
                              <w:rPr>
                                <w:rFonts w:ascii="Consolas" w:hAnsi="Consolas"/>
                                <w:i/>
                                <w:iCs/>
                                <w:color w:val="A6A6A6" w:themeColor="background1" w:themeShade="A6"/>
                                <w:sz w:val="18"/>
                                <w:szCs w:val="18"/>
                              </w:rPr>
                              <w:t># tcxreader instructions: https://pypi.org/project/tcxreader/</w:t>
                            </w:r>
                          </w:p>
                          <w:p w14:paraId="020C7CF2" w14:textId="77777777" w:rsidR="004826FF" w:rsidRPr="00283C68" w:rsidRDefault="004826FF" w:rsidP="001B67A3">
                            <w:pPr>
                              <w:spacing w:line="276" w:lineRule="auto"/>
                              <w:ind w:firstLine="0"/>
                              <w:rPr>
                                <w:rFonts w:ascii="Consolas" w:hAnsi="Consolas"/>
                                <w:sz w:val="18"/>
                                <w:szCs w:val="18"/>
                              </w:rPr>
                            </w:pPr>
                            <w:r w:rsidRPr="00283C68">
                              <w:rPr>
                                <w:rFonts w:ascii="Consolas" w:hAnsi="Consolas"/>
                                <w:color w:val="858585" w:themeColor="accent2" w:themeShade="BF"/>
                                <w:sz w:val="18"/>
                                <w:szCs w:val="18"/>
                              </w:rPr>
                              <w:t>Import</w:t>
                            </w:r>
                            <w:r w:rsidRPr="00CB15AE">
                              <w:rPr>
                                <w:rFonts w:ascii="Consolas" w:hAnsi="Consolas"/>
                                <w:color w:val="858585" w:themeColor="accent2" w:themeShade="BF"/>
                                <w:sz w:val="18"/>
                                <w:szCs w:val="18"/>
                              </w:rPr>
                              <w:t xml:space="preserve"> </w:t>
                            </w:r>
                            <w:r w:rsidRPr="00283C68">
                              <w:rPr>
                                <w:rFonts w:ascii="Consolas" w:hAnsi="Consolas"/>
                                <w:sz w:val="18"/>
                                <w:szCs w:val="18"/>
                              </w:rPr>
                              <w:t>datetime</w:t>
                            </w:r>
                          </w:p>
                          <w:p w14:paraId="3421FCA6" w14:textId="77777777" w:rsidR="004826FF" w:rsidRPr="00283C68" w:rsidRDefault="004826FF" w:rsidP="001B67A3">
                            <w:pPr>
                              <w:spacing w:line="276" w:lineRule="auto"/>
                              <w:ind w:firstLine="0"/>
                              <w:rPr>
                                <w:rFonts w:ascii="Consolas" w:hAnsi="Consolas"/>
                                <w:sz w:val="18"/>
                                <w:szCs w:val="18"/>
                              </w:rPr>
                            </w:pPr>
                            <w:r w:rsidRPr="00283C68">
                              <w:rPr>
                                <w:rFonts w:ascii="Consolas" w:hAnsi="Consolas"/>
                                <w:color w:val="858585" w:themeColor="accent2" w:themeShade="BF"/>
                                <w:sz w:val="18"/>
                                <w:szCs w:val="18"/>
                              </w:rPr>
                              <w:t xml:space="preserve">import </w:t>
                            </w:r>
                            <w:r w:rsidRPr="00283C68">
                              <w:rPr>
                                <w:rFonts w:ascii="Consolas" w:hAnsi="Consolas"/>
                                <w:sz w:val="18"/>
                                <w:szCs w:val="18"/>
                              </w:rPr>
                              <w:t xml:space="preserve">numpy </w:t>
                            </w:r>
                            <w:r w:rsidRPr="008E44EA">
                              <w:rPr>
                                <w:rFonts w:ascii="Consolas" w:hAnsi="Consolas"/>
                                <w:color w:val="858585" w:themeColor="accent2" w:themeShade="BF"/>
                                <w:sz w:val="18"/>
                                <w:szCs w:val="18"/>
                              </w:rPr>
                              <w:t xml:space="preserve">as </w:t>
                            </w:r>
                            <w:r w:rsidRPr="00283C68">
                              <w:rPr>
                                <w:rFonts w:ascii="Consolas" w:hAnsi="Consolas"/>
                                <w:b/>
                                <w:bCs/>
                                <w:sz w:val="18"/>
                                <w:szCs w:val="18"/>
                              </w:rPr>
                              <w:t>np</w:t>
                            </w:r>
                          </w:p>
                          <w:p w14:paraId="16E630A5" w14:textId="77777777" w:rsidR="004826FF" w:rsidRPr="00283C68" w:rsidRDefault="004826FF" w:rsidP="001B67A3">
                            <w:pPr>
                              <w:spacing w:line="276" w:lineRule="auto"/>
                              <w:ind w:firstLine="0"/>
                              <w:rPr>
                                <w:rFonts w:ascii="Consolas" w:hAnsi="Consolas"/>
                                <w:sz w:val="18"/>
                                <w:szCs w:val="18"/>
                              </w:rPr>
                            </w:pPr>
                            <w:r w:rsidRPr="00283C68">
                              <w:rPr>
                                <w:rFonts w:ascii="Consolas" w:hAnsi="Consolas"/>
                                <w:color w:val="858585" w:themeColor="accent2" w:themeShade="BF"/>
                                <w:sz w:val="18"/>
                                <w:szCs w:val="18"/>
                              </w:rPr>
                              <w:t xml:space="preserve">from </w:t>
                            </w:r>
                            <w:r w:rsidRPr="00283C68">
                              <w:rPr>
                                <w:rFonts w:ascii="Consolas" w:hAnsi="Consolas"/>
                                <w:sz w:val="18"/>
                                <w:szCs w:val="18"/>
                              </w:rPr>
                              <w:t xml:space="preserve">tcxread </w:t>
                            </w:r>
                            <w:r w:rsidRPr="00283C68">
                              <w:rPr>
                                <w:rFonts w:ascii="Consolas" w:hAnsi="Consolas"/>
                                <w:color w:val="858585" w:themeColor="accent2" w:themeShade="BF"/>
                                <w:sz w:val="18"/>
                                <w:szCs w:val="18"/>
                              </w:rPr>
                              <w:t xml:space="preserve">import </w:t>
                            </w:r>
                            <w:r w:rsidRPr="008E44EA">
                              <w:rPr>
                                <w:rFonts w:ascii="Consolas" w:hAnsi="Consolas"/>
                                <w:b/>
                                <w:bCs/>
                                <w:sz w:val="18"/>
                                <w:szCs w:val="18"/>
                              </w:rPr>
                              <w:t>TCXReader</w:t>
                            </w:r>
                            <w:r w:rsidRPr="00283C68">
                              <w:rPr>
                                <w:rFonts w:ascii="Consolas" w:hAnsi="Consolas"/>
                                <w:sz w:val="18"/>
                                <w:szCs w:val="18"/>
                              </w:rPr>
                              <w:t xml:space="preserve">, TCXTrackPoint, </w:t>
                            </w:r>
                            <w:r w:rsidRPr="008E44EA">
                              <w:rPr>
                                <w:rFonts w:ascii="Consolas" w:hAnsi="Consolas"/>
                                <w:b/>
                                <w:bCs/>
                                <w:sz w:val="18"/>
                                <w:szCs w:val="18"/>
                              </w:rPr>
                              <w:t>TCXExercise</w:t>
                            </w:r>
                          </w:p>
                          <w:p w14:paraId="17E4E73C" w14:textId="77777777" w:rsidR="004826FF" w:rsidRPr="00283C68" w:rsidRDefault="004826FF" w:rsidP="001B67A3">
                            <w:pPr>
                              <w:spacing w:line="276" w:lineRule="auto"/>
                              <w:ind w:firstLine="0"/>
                              <w:rPr>
                                <w:rFonts w:ascii="Consolas" w:hAnsi="Consolas"/>
                                <w:sz w:val="18"/>
                                <w:szCs w:val="18"/>
                              </w:rPr>
                            </w:pPr>
                            <w:r w:rsidRPr="00283C68">
                              <w:rPr>
                                <w:rFonts w:ascii="Consolas" w:hAnsi="Consolas"/>
                                <w:color w:val="858585" w:themeColor="accent2" w:themeShade="BF"/>
                                <w:sz w:val="18"/>
                                <w:szCs w:val="18"/>
                              </w:rPr>
                              <w:t xml:space="preserve">from </w:t>
                            </w:r>
                            <w:r w:rsidRPr="00283C68">
                              <w:rPr>
                                <w:rFonts w:ascii="Consolas" w:hAnsi="Consolas"/>
                                <w:sz w:val="18"/>
                                <w:szCs w:val="18"/>
                              </w:rPr>
                              <w:t xml:space="preserve">filelocations </w:t>
                            </w:r>
                            <w:r w:rsidRPr="008E44EA">
                              <w:rPr>
                                <w:rFonts w:ascii="Consolas" w:hAnsi="Consolas"/>
                                <w:color w:val="858585" w:themeColor="accent2" w:themeShade="BF"/>
                                <w:sz w:val="18"/>
                                <w:szCs w:val="18"/>
                              </w:rPr>
                              <w:t xml:space="preserve">import </w:t>
                            </w:r>
                            <w:r w:rsidRPr="00283C68">
                              <w:rPr>
                                <w:rFonts w:ascii="Consolas" w:hAnsi="Consolas"/>
                                <w:sz w:val="18"/>
                                <w:szCs w:val="18"/>
                              </w:rPr>
                              <w:t>Dir</w:t>
                            </w:r>
                          </w:p>
                          <w:p w14:paraId="4387B29A" w14:textId="77777777" w:rsidR="004826FF" w:rsidRPr="00283C68" w:rsidRDefault="004826FF" w:rsidP="001B67A3">
                            <w:pPr>
                              <w:spacing w:line="276" w:lineRule="auto"/>
                              <w:ind w:firstLine="0"/>
                              <w:rPr>
                                <w:rFonts w:ascii="Consolas" w:hAnsi="Consolas"/>
                                <w:sz w:val="18"/>
                                <w:szCs w:val="18"/>
                              </w:rPr>
                            </w:pPr>
                            <w:r w:rsidRPr="00283C68">
                              <w:rPr>
                                <w:rFonts w:ascii="Consolas" w:hAnsi="Consolas"/>
                                <w:color w:val="858585" w:themeColor="accent2" w:themeShade="BF"/>
                                <w:sz w:val="18"/>
                                <w:szCs w:val="18"/>
                              </w:rPr>
                              <w:t xml:space="preserve">from </w:t>
                            </w:r>
                            <w:r w:rsidRPr="00283C68">
                              <w:rPr>
                                <w:rFonts w:ascii="Consolas" w:hAnsi="Consolas"/>
                                <w:sz w:val="18"/>
                                <w:szCs w:val="18"/>
                              </w:rPr>
                              <w:t xml:space="preserve">pathlib </w:t>
                            </w:r>
                            <w:r w:rsidRPr="008E44EA">
                              <w:rPr>
                                <w:rFonts w:ascii="Consolas" w:hAnsi="Consolas"/>
                                <w:color w:val="858585" w:themeColor="accent2" w:themeShade="BF"/>
                                <w:sz w:val="18"/>
                                <w:szCs w:val="18"/>
                              </w:rPr>
                              <w:t xml:space="preserve">import </w:t>
                            </w:r>
                            <w:r w:rsidRPr="008E44EA">
                              <w:rPr>
                                <w:rFonts w:ascii="Consolas" w:hAnsi="Consolas"/>
                                <w:b/>
                                <w:bCs/>
                                <w:sz w:val="18"/>
                                <w:szCs w:val="18"/>
                              </w:rPr>
                              <w:t>Path</w:t>
                            </w:r>
                          </w:p>
                          <w:p w14:paraId="47DB9490" w14:textId="77777777" w:rsidR="004826FF" w:rsidRPr="00283C68" w:rsidRDefault="004826FF" w:rsidP="001B67A3">
                            <w:pPr>
                              <w:spacing w:line="276" w:lineRule="auto"/>
                              <w:ind w:firstLine="0"/>
                              <w:rPr>
                                <w:rFonts w:ascii="Consolas" w:hAnsi="Consolas"/>
                                <w:i/>
                                <w:iCs/>
                                <w:color w:val="393939" w:themeColor="accent6" w:themeShade="BF"/>
                                <w:sz w:val="18"/>
                                <w:szCs w:val="18"/>
                              </w:rPr>
                            </w:pPr>
                            <w:r w:rsidRPr="000545FE">
                              <w:rPr>
                                <w:rFonts w:ascii="Consolas" w:hAnsi="Consolas"/>
                                <w:i/>
                                <w:iCs/>
                                <w:color w:val="A6A6A6" w:themeColor="background1" w:themeShade="A6"/>
                                <w:sz w:val="18"/>
                                <w:szCs w:val="18"/>
                              </w:rPr>
                              <w:t># from tabulate import tabulate # For data visualization in console</w:t>
                            </w:r>
                          </w:p>
                          <w:p w14:paraId="4DDF3140" w14:textId="77777777" w:rsidR="004826FF" w:rsidRPr="00283C68" w:rsidRDefault="004826FF" w:rsidP="001B67A3">
                            <w:pPr>
                              <w:spacing w:line="276" w:lineRule="auto"/>
                              <w:rPr>
                                <w:rFonts w:ascii="Consolas" w:hAnsi="Consolas"/>
                                <w:sz w:val="18"/>
                                <w:szCs w:val="18"/>
                              </w:rPr>
                            </w:pPr>
                          </w:p>
                          <w:p w14:paraId="06715565" w14:textId="77777777" w:rsidR="004826FF" w:rsidRPr="00283C68" w:rsidRDefault="004826FF" w:rsidP="001B67A3">
                            <w:pPr>
                              <w:spacing w:line="276" w:lineRule="auto"/>
                              <w:ind w:firstLine="0"/>
                              <w:rPr>
                                <w:rFonts w:ascii="Consolas" w:hAnsi="Consolas"/>
                                <w:sz w:val="18"/>
                                <w:szCs w:val="18"/>
                              </w:rPr>
                            </w:pPr>
                            <w:r w:rsidRPr="00283C68">
                              <w:rPr>
                                <w:rFonts w:ascii="Consolas" w:hAnsi="Consolas"/>
                                <w:color w:val="0070C0"/>
                                <w:sz w:val="18"/>
                                <w:szCs w:val="18"/>
                              </w:rPr>
                              <w:t xml:space="preserve">def </w:t>
                            </w:r>
                            <w:r w:rsidRPr="00283C68">
                              <w:rPr>
                                <w:rFonts w:ascii="Consolas" w:hAnsi="Consolas"/>
                                <w:b/>
                                <w:bCs/>
                                <w:sz w:val="18"/>
                                <w:szCs w:val="18"/>
                              </w:rPr>
                              <w:t>tcx_trackpoints_to_numpy</w:t>
                            </w:r>
                            <w:r w:rsidRPr="00283C68">
                              <w:rPr>
                                <w:rFonts w:ascii="Consolas" w:hAnsi="Consolas"/>
                                <w:sz w:val="18"/>
                                <w:szCs w:val="18"/>
                              </w:rPr>
                              <w:t xml:space="preserve">(file_path: </w:t>
                            </w:r>
                            <w:r w:rsidRPr="00283C68">
                              <w:rPr>
                                <w:rFonts w:ascii="Consolas" w:hAnsi="Consolas"/>
                                <w:color w:val="0070C0"/>
                                <w:sz w:val="18"/>
                                <w:szCs w:val="18"/>
                              </w:rPr>
                              <w:t>str</w:t>
                            </w:r>
                            <w:r w:rsidRPr="00283C68">
                              <w:rPr>
                                <w:rFonts w:ascii="Consolas" w:hAnsi="Consolas"/>
                                <w:sz w:val="18"/>
                                <w:szCs w:val="18"/>
                              </w:rPr>
                              <w:t>, column_types: [(</w:t>
                            </w:r>
                            <w:r w:rsidRPr="00283C68">
                              <w:rPr>
                                <w:rFonts w:ascii="Consolas" w:hAnsi="Consolas"/>
                                <w:color w:val="0070C0"/>
                                <w:sz w:val="18"/>
                                <w:szCs w:val="18"/>
                              </w:rPr>
                              <w:t>str</w:t>
                            </w:r>
                            <w:r w:rsidRPr="00283C68">
                              <w:rPr>
                                <w:rFonts w:ascii="Consolas" w:hAnsi="Consolas"/>
                                <w:sz w:val="18"/>
                                <w:szCs w:val="18"/>
                              </w:rPr>
                              <w:t>,</w:t>
                            </w:r>
                            <w:r w:rsidRPr="00283C68">
                              <w:rPr>
                                <w:rFonts w:ascii="Consolas" w:hAnsi="Consolas"/>
                                <w:color w:val="0070C0"/>
                                <w:sz w:val="18"/>
                                <w:szCs w:val="18"/>
                              </w:rPr>
                              <w:t>type</w:t>
                            </w:r>
                            <w:r w:rsidRPr="00283C68">
                              <w:rPr>
                                <w:rFonts w:ascii="Consolas" w:hAnsi="Consolas"/>
                                <w:sz w:val="18"/>
                                <w:szCs w:val="18"/>
                              </w:rPr>
                              <w:t xml:space="preserve">)]) -&gt; </w:t>
                            </w:r>
                            <w:r w:rsidRPr="00283C68">
                              <w:rPr>
                                <w:rFonts w:ascii="Consolas" w:hAnsi="Consolas"/>
                                <w:color w:val="0070C0"/>
                                <w:sz w:val="18"/>
                                <w:szCs w:val="18"/>
                              </w:rPr>
                              <w:t>tuple</w:t>
                            </w:r>
                            <w:r w:rsidRPr="00283C68">
                              <w:rPr>
                                <w:rFonts w:ascii="Consolas" w:hAnsi="Consolas"/>
                                <w:sz w:val="18"/>
                                <w:szCs w:val="18"/>
                              </w:rPr>
                              <w:t>:</w:t>
                            </w:r>
                          </w:p>
                          <w:p w14:paraId="44E5C1CF" w14:textId="77777777" w:rsidR="004826FF" w:rsidRPr="000545FE" w:rsidRDefault="004826FF" w:rsidP="001B67A3">
                            <w:pPr>
                              <w:spacing w:line="276" w:lineRule="auto"/>
                              <w:ind w:firstLine="0"/>
                              <w:rPr>
                                <w:rFonts w:ascii="Consolas" w:hAnsi="Consolas"/>
                                <w:i/>
                                <w:iCs/>
                                <w:color w:val="A6A6A6" w:themeColor="background1" w:themeShade="A6"/>
                                <w:sz w:val="18"/>
                                <w:szCs w:val="18"/>
                              </w:rPr>
                            </w:pPr>
                            <w:r w:rsidRPr="000545FE">
                              <w:rPr>
                                <w:rFonts w:ascii="Consolas" w:hAnsi="Consolas"/>
                                <w:i/>
                                <w:iCs/>
                                <w:color w:val="A6A6A6" w:themeColor="background1" w:themeShade="A6"/>
                                <w:sz w:val="18"/>
                                <w:szCs w:val="18"/>
                              </w:rPr>
                              <w:t xml:space="preserve">    """</w:t>
                            </w:r>
                          </w:p>
                          <w:p w14:paraId="3D48EBEE" w14:textId="77777777" w:rsidR="004826FF" w:rsidRPr="000545FE" w:rsidRDefault="004826FF" w:rsidP="001B67A3">
                            <w:pPr>
                              <w:spacing w:line="276" w:lineRule="auto"/>
                              <w:ind w:firstLine="0"/>
                              <w:rPr>
                                <w:rFonts w:ascii="Consolas" w:hAnsi="Consolas"/>
                                <w:i/>
                                <w:iCs/>
                                <w:color w:val="A6A6A6" w:themeColor="background1" w:themeShade="A6"/>
                                <w:sz w:val="18"/>
                                <w:szCs w:val="18"/>
                              </w:rPr>
                            </w:pPr>
                            <w:r w:rsidRPr="000545FE">
                              <w:rPr>
                                <w:rFonts w:ascii="Consolas" w:hAnsi="Consolas"/>
                                <w:i/>
                                <w:iCs/>
                                <w:color w:val="A6A6A6" w:themeColor="background1" w:themeShade="A6"/>
                                <w:sz w:val="18"/>
                                <w:szCs w:val="18"/>
                              </w:rPr>
                              <w:t xml:space="preserve">    TCX Reader - Reading a single .tcx file to NumPy array</w:t>
                            </w:r>
                          </w:p>
                          <w:p w14:paraId="318FD91C" w14:textId="77777777" w:rsidR="004826FF" w:rsidRPr="000545FE" w:rsidRDefault="004826FF" w:rsidP="001B67A3">
                            <w:pPr>
                              <w:spacing w:line="276" w:lineRule="auto"/>
                              <w:ind w:firstLine="0"/>
                              <w:rPr>
                                <w:rFonts w:ascii="Consolas" w:hAnsi="Consolas"/>
                                <w:i/>
                                <w:iCs/>
                                <w:color w:val="A6A6A6" w:themeColor="background1" w:themeShade="A6"/>
                                <w:sz w:val="18"/>
                                <w:szCs w:val="18"/>
                              </w:rPr>
                            </w:pPr>
                            <w:r w:rsidRPr="000545FE">
                              <w:rPr>
                                <w:rFonts w:ascii="Consolas" w:hAnsi="Consolas"/>
                                <w:i/>
                                <w:iCs/>
                                <w:color w:val="A6A6A6" w:themeColor="background1" w:themeShade="A6"/>
                                <w:sz w:val="18"/>
                                <w:szCs w:val="18"/>
                              </w:rPr>
                              <w:t xml:space="preserve">    @param file_path: File path for tcx file to read</w:t>
                            </w:r>
                          </w:p>
                          <w:p w14:paraId="7688E43B" w14:textId="77777777" w:rsidR="004826FF" w:rsidRPr="000545FE" w:rsidRDefault="004826FF" w:rsidP="001B67A3">
                            <w:pPr>
                              <w:spacing w:line="276" w:lineRule="auto"/>
                              <w:ind w:firstLine="0"/>
                              <w:rPr>
                                <w:rFonts w:ascii="Consolas" w:hAnsi="Consolas"/>
                                <w:i/>
                                <w:iCs/>
                                <w:color w:val="A6A6A6" w:themeColor="background1" w:themeShade="A6"/>
                                <w:sz w:val="18"/>
                                <w:szCs w:val="18"/>
                              </w:rPr>
                            </w:pPr>
                            <w:r w:rsidRPr="000545FE">
                              <w:rPr>
                                <w:rFonts w:ascii="Consolas" w:hAnsi="Consolas"/>
                                <w:i/>
                                <w:iCs/>
                                <w:color w:val="A6A6A6" w:themeColor="background1" w:themeShade="A6"/>
                                <w:sz w:val="18"/>
                                <w:szCs w:val="18"/>
                              </w:rPr>
                              <w:t xml:space="preserve">    @param column_types: Column/Variable types and/or names. Will be directly stored as a </w:t>
                            </w:r>
                          </w:p>
                          <w:p w14:paraId="7CA89C33" w14:textId="77777777" w:rsidR="004826FF" w:rsidRPr="000545FE" w:rsidRDefault="004826FF" w:rsidP="001B67A3">
                            <w:pPr>
                              <w:spacing w:line="276" w:lineRule="auto"/>
                              <w:ind w:firstLine="0"/>
                              <w:rPr>
                                <w:rFonts w:ascii="Consolas" w:hAnsi="Consolas"/>
                                <w:i/>
                                <w:iCs/>
                                <w:color w:val="A6A6A6" w:themeColor="background1" w:themeShade="A6"/>
                                <w:sz w:val="18"/>
                                <w:szCs w:val="18"/>
                              </w:rPr>
                            </w:pPr>
                            <w:r w:rsidRPr="000545FE">
                              <w:rPr>
                                <w:rFonts w:ascii="Consolas" w:hAnsi="Consolas"/>
                                <w:i/>
                                <w:iCs/>
                                <w:color w:val="A6A6A6" w:themeColor="background1" w:themeShade="A6"/>
                                <w:sz w:val="18"/>
                                <w:szCs w:val="18"/>
                              </w:rPr>
                              <w:t xml:space="preserve">    value of numpy array function 'dtype' parameter</w:t>
                            </w:r>
                          </w:p>
                          <w:p w14:paraId="6B7D389A" w14:textId="77777777" w:rsidR="004826FF" w:rsidRPr="000545FE" w:rsidRDefault="004826FF" w:rsidP="001B67A3">
                            <w:pPr>
                              <w:spacing w:line="276" w:lineRule="auto"/>
                              <w:ind w:firstLine="0"/>
                              <w:rPr>
                                <w:rFonts w:ascii="Consolas" w:hAnsi="Consolas"/>
                                <w:i/>
                                <w:iCs/>
                                <w:color w:val="A6A6A6" w:themeColor="background1" w:themeShade="A6"/>
                                <w:sz w:val="18"/>
                                <w:szCs w:val="18"/>
                              </w:rPr>
                            </w:pPr>
                            <w:r w:rsidRPr="000545FE">
                              <w:rPr>
                                <w:rFonts w:ascii="Consolas" w:hAnsi="Consolas"/>
                                <w:i/>
                                <w:iCs/>
                                <w:color w:val="A6A6A6" w:themeColor="background1" w:themeShade="A6"/>
                                <w:sz w:val="18"/>
                                <w:szCs w:val="18"/>
                              </w:rPr>
                              <w:t xml:space="preserve">    @return: Two dimensional NumPy array containing all the rows and columns from 'file_path'</w:t>
                            </w:r>
                          </w:p>
                          <w:p w14:paraId="3DF15153" w14:textId="77777777" w:rsidR="004826FF" w:rsidRPr="000545FE" w:rsidRDefault="004826FF" w:rsidP="001B67A3">
                            <w:pPr>
                              <w:spacing w:line="276" w:lineRule="auto"/>
                              <w:ind w:firstLine="0"/>
                              <w:rPr>
                                <w:rFonts w:ascii="Consolas" w:hAnsi="Consolas"/>
                                <w:i/>
                                <w:iCs/>
                                <w:color w:val="A6A6A6" w:themeColor="background1" w:themeShade="A6"/>
                                <w:sz w:val="18"/>
                                <w:szCs w:val="18"/>
                              </w:rPr>
                            </w:pPr>
                            <w:r w:rsidRPr="000545FE">
                              <w:rPr>
                                <w:rFonts w:ascii="Consolas" w:hAnsi="Consolas"/>
                                <w:i/>
                                <w:iCs/>
                                <w:color w:val="A6A6A6" w:themeColor="background1" w:themeShade="A6"/>
                                <w:sz w:val="18"/>
                                <w:szCs w:val="18"/>
                              </w:rPr>
                              <w:t xml:space="preserve">    """</w:t>
                            </w:r>
                          </w:p>
                          <w:p w14:paraId="6DC9ADD9" w14:textId="77777777" w:rsidR="004826FF" w:rsidRPr="00283C68" w:rsidRDefault="004826FF" w:rsidP="001B67A3">
                            <w:pPr>
                              <w:spacing w:line="276" w:lineRule="auto"/>
                              <w:ind w:firstLine="0"/>
                              <w:rPr>
                                <w:rFonts w:ascii="Consolas" w:hAnsi="Consolas"/>
                                <w:sz w:val="18"/>
                                <w:szCs w:val="18"/>
                              </w:rPr>
                            </w:pPr>
                            <w:r w:rsidRPr="00283C68">
                              <w:rPr>
                                <w:rFonts w:ascii="Consolas" w:hAnsi="Consolas"/>
                                <w:sz w:val="18"/>
                                <w:szCs w:val="18"/>
                              </w:rPr>
                              <w:t xml:space="preserve">    tcx_reader = </w:t>
                            </w:r>
                            <w:r w:rsidRPr="00283C68">
                              <w:rPr>
                                <w:rFonts w:ascii="Consolas" w:hAnsi="Consolas"/>
                                <w:b/>
                                <w:bCs/>
                                <w:sz w:val="18"/>
                                <w:szCs w:val="18"/>
                              </w:rPr>
                              <w:t>TCXReader</w:t>
                            </w:r>
                            <w:r w:rsidRPr="00283C68">
                              <w:rPr>
                                <w:rFonts w:ascii="Consolas" w:hAnsi="Consolas"/>
                                <w:sz w:val="18"/>
                                <w:szCs w:val="18"/>
                              </w:rPr>
                              <w:t>()</w:t>
                            </w:r>
                          </w:p>
                          <w:p w14:paraId="6D1F4FB8" w14:textId="77777777" w:rsidR="004826FF" w:rsidRPr="00283C68" w:rsidRDefault="004826FF" w:rsidP="001B67A3">
                            <w:pPr>
                              <w:spacing w:line="276" w:lineRule="auto"/>
                              <w:ind w:firstLine="0"/>
                              <w:rPr>
                                <w:rFonts w:ascii="Consolas" w:hAnsi="Consolas"/>
                                <w:sz w:val="18"/>
                                <w:szCs w:val="18"/>
                              </w:rPr>
                            </w:pPr>
                            <w:r w:rsidRPr="00283C68">
                              <w:rPr>
                                <w:rFonts w:ascii="Consolas" w:hAnsi="Consolas"/>
                                <w:sz w:val="18"/>
                                <w:szCs w:val="18"/>
                              </w:rPr>
                              <w:t xml:space="preserve">    data: </w:t>
                            </w:r>
                            <w:r w:rsidRPr="00283C68">
                              <w:rPr>
                                <w:rFonts w:ascii="Consolas" w:hAnsi="Consolas"/>
                                <w:b/>
                                <w:bCs/>
                                <w:sz w:val="18"/>
                                <w:szCs w:val="18"/>
                              </w:rPr>
                              <w:t>TCXExercise</w:t>
                            </w:r>
                            <w:r w:rsidRPr="00283C68">
                              <w:rPr>
                                <w:rFonts w:ascii="Consolas" w:hAnsi="Consolas"/>
                                <w:sz w:val="18"/>
                                <w:szCs w:val="18"/>
                              </w:rPr>
                              <w:t xml:space="preserve"> = tcx_reader.read(file_path)</w:t>
                            </w:r>
                          </w:p>
                          <w:p w14:paraId="654249A4" w14:textId="77777777" w:rsidR="004826FF" w:rsidRPr="00283C68" w:rsidRDefault="004826FF" w:rsidP="001B67A3">
                            <w:pPr>
                              <w:spacing w:line="276" w:lineRule="auto"/>
                              <w:ind w:firstLine="0"/>
                              <w:rPr>
                                <w:rFonts w:ascii="Consolas" w:hAnsi="Consolas"/>
                                <w:sz w:val="18"/>
                                <w:szCs w:val="18"/>
                              </w:rPr>
                            </w:pPr>
                            <w:r w:rsidRPr="00283C68">
                              <w:rPr>
                                <w:rFonts w:ascii="Consolas" w:hAnsi="Consolas"/>
                                <w:sz w:val="18"/>
                                <w:szCs w:val="18"/>
                              </w:rPr>
                              <w:t xml:space="preserve">    sport = data.activity_type</w:t>
                            </w:r>
                          </w:p>
                          <w:p w14:paraId="3B1005E6" w14:textId="299F8C2B" w:rsidR="004826FF" w:rsidRPr="00283C68" w:rsidRDefault="004826FF" w:rsidP="001B67A3">
                            <w:pPr>
                              <w:spacing w:line="276" w:lineRule="auto"/>
                              <w:ind w:firstLine="0"/>
                              <w:rPr>
                                <w:rFonts w:ascii="Consolas" w:hAnsi="Consolas"/>
                                <w:sz w:val="18"/>
                                <w:szCs w:val="18"/>
                              </w:rPr>
                            </w:pPr>
                            <w:r w:rsidRPr="00283C68">
                              <w:rPr>
                                <w:rFonts w:ascii="Consolas" w:hAnsi="Consolas"/>
                                <w:sz w:val="18"/>
                                <w:szCs w:val="18"/>
                              </w:rPr>
                              <w:t xml:space="preserve">    </w:t>
                            </w:r>
                            <w:r w:rsidRPr="00283C68">
                              <w:rPr>
                                <w:rFonts w:ascii="Consolas" w:hAnsi="Consolas"/>
                                <w:color w:val="0070C0"/>
                                <w:sz w:val="18"/>
                                <w:szCs w:val="18"/>
                              </w:rPr>
                              <w:t>print</w:t>
                            </w:r>
                            <w:r w:rsidRPr="00283C68">
                              <w:rPr>
                                <w:rFonts w:ascii="Consolas" w:hAnsi="Consolas"/>
                                <w:sz w:val="18"/>
                                <w:szCs w:val="18"/>
                              </w:rPr>
                              <w:t>(</w:t>
                            </w:r>
                            <w:r w:rsidRPr="000545FE">
                              <w:rPr>
                                <w:rFonts w:ascii="Consolas" w:eastAsia="Times New Roman" w:hAnsi="Consolas" w:cs="Times New Roman"/>
                                <w:color w:val="C00000"/>
                                <w:kern w:val="0"/>
                                <w:sz w:val="18"/>
                                <w:szCs w:val="18"/>
                                <w:lang/>
                              </w:rPr>
                              <w:t>'</w:t>
                            </w:r>
                            <w:r w:rsidRPr="000545FE">
                              <w:rPr>
                                <w:rFonts w:ascii="Consolas" w:hAnsi="Consolas"/>
                                <w:color w:val="C00000"/>
                                <w:sz w:val="18"/>
                                <w:szCs w:val="18"/>
                              </w:rPr>
                              <w:t>Getting trackpoints for activity type: %s</w:t>
                            </w:r>
                            <w:r w:rsidRPr="000545FE">
                              <w:rPr>
                                <w:rFonts w:ascii="Consolas" w:eastAsia="Times New Roman" w:hAnsi="Consolas" w:cs="Times New Roman"/>
                                <w:color w:val="C00000"/>
                                <w:kern w:val="0"/>
                                <w:sz w:val="18"/>
                                <w:szCs w:val="18"/>
                                <w:lang/>
                              </w:rPr>
                              <w:t>'</w:t>
                            </w:r>
                            <w:r w:rsidRPr="000545FE">
                              <w:rPr>
                                <w:rFonts w:ascii="Consolas" w:hAnsi="Consolas"/>
                                <w:color w:val="C00000"/>
                                <w:sz w:val="18"/>
                                <w:szCs w:val="18"/>
                              </w:rPr>
                              <w:t xml:space="preserve"> </w:t>
                            </w:r>
                            <w:r w:rsidRPr="00283C68">
                              <w:rPr>
                                <w:rFonts w:ascii="Consolas" w:hAnsi="Consolas"/>
                                <w:sz w:val="18"/>
                                <w:szCs w:val="18"/>
                              </w:rPr>
                              <w:t>% sport)</w:t>
                            </w:r>
                          </w:p>
                          <w:p w14:paraId="70BF22EA" w14:textId="77777777" w:rsidR="004826FF" w:rsidRPr="00283C68" w:rsidRDefault="004826FF" w:rsidP="001B67A3">
                            <w:pPr>
                              <w:spacing w:line="276" w:lineRule="auto"/>
                              <w:ind w:firstLine="0"/>
                              <w:rPr>
                                <w:rFonts w:ascii="Consolas" w:hAnsi="Consolas"/>
                                <w:sz w:val="18"/>
                                <w:szCs w:val="18"/>
                              </w:rPr>
                            </w:pPr>
                            <w:r w:rsidRPr="00283C68">
                              <w:rPr>
                                <w:rFonts w:ascii="Consolas" w:hAnsi="Consolas"/>
                                <w:sz w:val="18"/>
                                <w:szCs w:val="18"/>
                              </w:rPr>
                              <w:t xml:space="preserve">    trackpoints = data.trackpoints</w:t>
                            </w:r>
                          </w:p>
                          <w:p w14:paraId="6FAB6D75" w14:textId="12DC67C5" w:rsidR="004826FF" w:rsidRDefault="004826FF" w:rsidP="001B67A3">
                            <w:pPr>
                              <w:spacing w:line="276" w:lineRule="auto"/>
                              <w:ind w:firstLine="0"/>
                              <w:rPr>
                                <w:rFonts w:ascii="Consolas" w:hAnsi="Consolas"/>
                                <w:sz w:val="18"/>
                                <w:szCs w:val="18"/>
                              </w:rPr>
                            </w:pPr>
                            <w:r w:rsidRPr="00283C68">
                              <w:rPr>
                                <w:rFonts w:ascii="Consolas" w:hAnsi="Consolas"/>
                                <w:sz w:val="18"/>
                                <w:szCs w:val="18"/>
                              </w:rPr>
                              <w:t xml:space="preserve">    </w:t>
                            </w:r>
                            <w:r w:rsidRPr="00283C68">
                              <w:rPr>
                                <w:rFonts w:ascii="Consolas" w:hAnsi="Consolas"/>
                                <w:color w:val="0070C0"/>
                                <w:sz w:val="18"/>
                                <w:szCs w:val="18"/>
                              </w:rPr>
                              <w:t>print</w:t>
                            </w:r>
                            <w:r w:rsidRPr="00283C68">
                              <w:rPr>
                                <w:rFonts w:ascii="Consolas" w:hAnsi="Consolas"/>
                                <w:sz w:val="18"/>
                                <w:szCs w:val="18"/>
                              </w:rPr>
                              <w:t>(</w:t>
                            </w:r>
                            <w:r w:rsidRPr="000545FE">
                              <w:rPr>
                                <w:rFonts w:ascii="Consolas" w:eastAsia="Times New Roman" w:hAnsi="Consolas" w:cs="Times New Roman"/>
                                <w:color w:val="C00000"/>
                                <w:kern w:val="0"/>
                                <w:sz w:val="18"/>
                                <w:szCs w:val="18"/>
                                <w:lang/>
                              </w:rPr>
                              <w:t>'</w:t>
                            </w:r>
                            <w:r w:rsidRPr="000545FE">
                              <w:rPr>
                                <w:rFonts w:ascii="Consolas" w:hAnsi="Consolas"/>
                                <w:color w:val="C00000"/>
                                <w:sz w:val="18"/>
                                <w:szCs w:val="18"/>
                              </w:rPr>
                              <w:t xml:space="preserve">The file has </w:t>
                            </w:r>
                            <w:r w:rsidRPr="00A2709F">
                              <w:rPr>
                                <w:rFonts w:ascii="Consolas" w:eastAsia="Times New Roman" w:hAnsi="Consolas" w:cs="Times New Roman"/>
                                <w:color w:val="A31515"/>
                                <w:kern w:val="0"/>
                                <w:sz w:val="18"/>
                                <w:szCs w:val="18"/>
                                <w:lang/>
                              </w:rPr>
                              <w:t>'</w:t>
                            </w:r>
                            <w:r w:rsidRPr="00283C68">
                              <w:rPr>
                                <w:rFonts w:ascii="Consolas" w:hAnsi="Consolas"/>
                                <w:color w:val="393939" w:themeColor="accent6" w:themeShade="BF"/>
                                <w:sz w:val="18"/>
                                <w:szCs w:val="18"/>
                              </w:rPr>
                              <w:t xml:space="preserve"> </w:t>
                            </w:r>
                            <w:r w:rsidRPr="00283C68">
                              <w:rPr>
                                <w:rFonts w:ascii="Consolas" w:hAnsi="Consolas"/>
                                <w:sz w:val="18"/>
                                <w:szCs w:val="18"/>
                              </w:rPr>
                              <w:t xml:space="preserve">+ </w:t>
                            </w:r>
                            <w:r w:rsidRPr="00283C68">
                              <w:rPr>
                                <w:rFonts w:ascii="Consolas" w:hAnsi="Consolas"/>
                                <w:color w:val="0070C0"/>
                                <w:sz w:val="18"/>
                                <w:szCs w:val="18"/>
                              </w:rPr>
                              <w:t>str</w:t>
                            </w:r>
                            <w:r w:rsidRPr="00283C68">
                              <w:rPr>
                                <w:rFonts w:ascii="Consolas" w:hAnsi="Consolas"/>
                                <w:sz w:val="18"/>
                                <w:szCs w:val="18"/>
                              </w:rPr>
                              <w:t>(</w:t>
                            </w:r>
                            <w:r w:rsidRPr="00283C68">
                              <w:rPr>
                                <w:rFonts w:ascii="Consolas" w:hAnsi="Consolas"/>
                                <w:color w:val="0070C0"/>
                                <w:sz w:val="18"/>
                                <w:szCs w:val="18"/>
                              </w:rPr>
                              <w:t>len</w:t>
                            </w:r>
                            <w:r w:rsidRPr="00283C68">
                              <w:rPr>
                                <w:rFonts w:ascii="Consolas" w:hAnsi="Consolas"/>
                                <w:sz w:val="18"/>
                                <w:szCs w:val="18"/>
                              </w:rPr>
                              <w:t xml:space="preserve">(trackpoints)) + </w:t>
                            </w:r>
                            <w:r w:rsidRPr="00A2709F">
                              <w:rPr>
                                <w:rFonts w:ascii="Consolas" w:eastAsia="Times New Roman" w:hAnsi="Consolas" w:cs="Times New Roman"/>
                                <w:color w:val="A31515"/>
                                <w:kern w:val="0"/>
                                <w:sz w:val="18"/>
                                <w:szCs w:val="18"/>
                                <w:lang/>
                              </w:rPr>
                              <w:t>'</w:t>
                            </w:r>
                            <w:r w:rsidRPr="000545FE">
                              <w:rPr>
                                <w:rFonts w:ascii="Consolas" w:hAnsi="Consolas"/>
                                <w:color w:val="C00000"/>
                                <w:sz w:val="18"/>
                                <w:szCs w:val="18"/>
                              </w:rPr>
                              <w:t xml:space="preserve"> trackpoints</w:t>
                            </w:r>
                            <w:r w:rsidRPr="000545FE">
                              <w:rPr>
                                <w:rFonts w:ascii="Consolas" w:eastAsia="Times New Roman" w:hAnsi="Consolas" w:cs="Times New Roman"/>
                                <w:color w:val="C00000"/>
                                <w:kern w:val="0"/>
                                <w:sz w:val="18"/>
                                <w:szCs w:val="18"/>
                                <w:lang/>
                              </w:rPr>
                              <w:t>'</w:t>
                            </w:r>
                            <w:r w:rsidRPr="00283C68">
                              <w:rPr>
                                <w:rFonts w:ascii="Consolas" w:hAnsi="Consolas"/>
                                <w:sz w:val="18"/>
                                <w:szCs w:val="18"/>
                              </w:rPr>
                              <w:t>)</w:t>
                            </w:r>
                          </w:p>
                          <w:p w14:paraId="1E93047D" w14:textId="77777777" w:rsidR="004826FF" w:rsidRPr="00283C68" w:rsidRDefault="004826FF" w:rsidP="001B67A3">
                            <w:pPr>
                              <w:spacing w:line="276" w:lineRule="auto"/>
                              <w:ind w:firstLine="0"/>
                              <w:rPr>
                                <w:rFonts w:ascii="Consolas" w:hAnsi="Consolas"/>
                                <w:sz w:val="18"/>
                                <w:szCs w:val="18"/>
                              </w:rPr>
                            </w:pPr>
                          </w:p>
                          <w:p w14:paraId="091FE0F1" w14:textId="77777777" w:rsidR="004826FF" w:rsidRPr="000545FE" w:rsidRDefault="004826FF" w:rsidP="001B67A3">
                            <w:pPr>
                              <w:spacing w:line="276" w:lineRule="auto"/>
                              <w:ind w:firstLine="0"/>
                              <w:rPr>
                                <w:rFonts w:ascii="Consolas" w:hAnsi="Consolas"/>
                                <w:i/>
                                <w:iCs/>
                                <w:color w:val="A6A6A6" w:themeColor="background1" w:themeShade="A6"/>
                                <w:sz w:val="18"/>
                                <w:szCs w:val="18"/>
                              </w:rPr>
                            </w:pPr>
                            <w:r w:rsidRPr="00283C68">
                              <w:rPr>
                                <w:rFonts w:ascii="Consolas" w:hAnsi="Consolas"/>
                                <w:sz w:val="18"/>
                                <w:szCs w:val="18"/>
                              </w:rPr>
                              <w:t xml:space="preserve">    </w:t>
                            </w:r>
                            <w:r w:rsidRPr="000545FE">
                              <w:rPr>
                                <w:rFonts w:ascii="Consolas" w:hAnsi="Consolas"/>
                                <w:i/>
                                <w:iCs/>
                                <w:color w:val="A6A6A6" w:themeColor="background1" w:themeShade="A6"/>
                                <w:sz w:val="18"/>
                                <w:szCs w:val="18"/>
                              </w:rPr>
                              <w:t># Creates empty numpy array with 9 columns</w:t>
                            </w:r>
                          </w:p>
                          <w:p w14:paraId="27053380" w14:textId="77777777" w:rsidR="004826FF" w:rsidRPr="00283C68" w:rsidRDefault="004826FF" w:rsidP="001B67A3">
                            <w:pPr>
                              <w:spacing w:line="276" w:lineRule="auto"/>
                              <w:ind w:firstLine="0"/>
                              <w:rPr>
                                <w:rFonts w:ascii="Consolas" w:hAnsi="Consolas"/>
                                <w:sz w:val="18"/>
                                <w:szCs w:val="18"/>
                              </w:rPr>
                            </w:pPr>
                            <w:r w:rsidRPr="00283C68">
                              <w:rPr>
                                <w:rFonts w:ascii="Consolas" w:hAnsi="Consolas"/>
                                <w:sz w:val="18"/>
                                <w:szCs w:val="18"/>
                              </w:rPr>
                              <w:t xml:space="preserve">    tp_array = </w:t>
                            </w:r>
                            <w:r w:rsidRPr="00283C68">
                              <w:rPr>
                                <w:rFonts w:ascii="Consolas" w:hAnsi="Consolas"/>
                                <w:b/>
                                <w:bCs/>
                                <w:sz w:val="18"/>
                                <w:szCs w:val="18"/>
                              </w:rPr>
                              <w:t>np</w:t>
                            </w:r>
                            <w:r w:rsidRPr="00283C68">
                              <w:rPr>
                                <w:rFonts w:ascii="Consolas" w:hAnsi="Consolas"/>
                                <w:sz w:val="18"/>
                                <w:szCs w:val="18"/>
                              </w:rPr>
                              <w:t>.empty((</w:t>
                            </w:r>
                            <w:r w:rsidRPr="00283C68">
                              <w:rPr>
                                <w:rFonts w:ascii="Consolas" w:hAnsi="Consolas"/>
                                <w:color w:val="00B0F0"/>
                                <w:sz w:val="18"/>
                                <w:szCs w:val="18"/>
                              </w:rPr>
                              <w:t>0</w:t>
                            </w:r>
                            <w:r w:rsidRPr="00283C68">
                              <w:rPr>
                                <w:rFonts w:ascii="Consolas" w:hAnsi="Consolas"/>
                                <w:sz w:val="18"/>
                                <w:szCs w:val="18"/>
                              </w:rPr>
                              <w:t xml:space="preserve">, </w:t>
                            </w:r>
                            <w:r w:rsidRPr="00283C68">
                              <w:rPr>
                                <w:rFonts w:ascii="Consolas" w:hAnsi="Consolas"/>
                                <w:color w:val="0070C0"/>
                                <w:sz w:val="18"/>
                                <w:szCs w:val="18"/>
                              </w:rPr>
                              <w:t>len</w:t>
                            </w:r>
                            <w:r w:rsidRPr="00283C68">
                              <w:rPr>
                                <w:rFonts w:ascii="Consolas" w:hAnsi="Consolas"/>
                                <w:sz w:val="18"/>
                                <w:szCs w:val="18"/>
                              </w:rPr>
                              <w:t xml:space="preserve">(column_types)), </w:t>
                            </w:r>
                            <w:r w:rsidRPr="000545FE">
                              <w:rPr>
                                <w:rFonts w:ascii="Consolas" w:hAnsi="Consolas"/>
                                <w:color w:val="0070C0"/>
                                <w:sz w:val="18"/>
                                <w:szCs w:val="18"/>
                              </w:rPr>
                              <w:t>dtype</w:t>
                            </w:r>
                            <w:r w:rsidRPr="00283C68">
                              <w:rPr>
                                <w:rFonts w:ascii="Consolas" w:hAnsi="Consolas"/>
                                <w:sz w:val="18"/>
                                <w:szCs w:val="18"/>
                              </w:rPr>
                              <w:t>=column_types)</w:t>
                            </w:r>
                          </w:p>
                          <w:p w14:paraId="0D9586F3" w14:textId="77777777" w:rsidR="004826FF" w:rsidRPr="000545FE" w:rsidRDefault="004826FF" w:rsidP="001B67A3">
                            <w:pPr>
                              <w:spacing w:line="276" w:lineRule="auto"/>
                              <w:ind w:firstLine="0"/>
                              <w:rPr>
                                <w:rFonts w:ascii="Consolas" w:hAnsi="Consolas"/>
                                <w:i/>
                                <w:iCs/>
                                <w:color w:val="A6A6A6" w:themeColor="background1" w:themeShade="A6"/>
                                <w:sz w:val="18"/>
                                <w:szCs w:val="18"/>
                              </w:rPr>
                            </w:pPr>
                            <w:r w:rsidRPr="000545FE">
                              <w:rPr>
                                <w:rFonts w:ascii="Consolas" w:hAnsi="Consolas"/>
                                <w:color w:val="A6A6A6" w:themeColor="background1" w:themeShade="A6"/>
                                <w:sz w:val="18"/>
                                <w:szCs w:val="18"/>
                              </w:rPr>
                              <w:t xml:space="preserve">    </w:t>
                            </w:r>
                            <w:r w:rsidRPr="000545FE">
                              <w:rPr>
                                <w:rFonts w:ascii="Consolas" w:hAnsi="Consolas"/>
                                <w:i/>
                                <w:iCs/>
                                <w:color w:val="A6A6A6" w:themeColor="background1" w:themeShade="A6"/>
                                <w:sz w:val="18"/>
                                <w:szCs w:val="18"/>
                              </w:rPr>
                              <w:t># Constructing NumPy array</w:t>
                            </w:r>
                          </w:p>
                          <w:p w14:paraId="3C66DCC3" w14:textId="77777777" w:rsidR="004826FF" w:rsidRPr="00283C68" w:rsidRDefault="004826FF" w:rsidP="001B67A3">
                            <w:pPr>
                              <w:spacing w:line="276" w:lineRule="auto"/>
                              <w:ind w:firstLine="0"/>
                              <w:rPr>
                                <w:rFonts w:ascii="Consolas" w:hAnsi="Consolas"/>
                                <w:sz w:val="18"/>
                                <w:szCs w:val="18"/>
                              </w:rPr>
                            </w:pPr>
                            <w:r w:rsidRPr="00283C68">
                              <w:rPr>
                                <w:rFonts w:ascii="Consolas" w:hAnsi="Consolas"/>
                                <w:sz w:val="18"/>
                                <w:szCs w:val="18"/>
                              </w:rPr>
                              <w:t xml:space="preserve">    </w:t>
                            </w:r>
                            <w:r w:rsidRPr="00283C68">
                              <w:rPr>
                                <w:rFonts w:ascii="Consolas" w:hAnsi="Consolas"/>
                                <w:color w:val="0070C0"/>
                                <w:sz w:val="18"/>
                                <w:szCs w:val="18"/>
                              </w:rPr>
                              <w:t xml:space="preserve">for </w:t>
                            </w:r>
                            <w:r w:rsidRPr="00283C68">
                              <w:rPr>
                                <w:rFonts w:ascii="Consolas" w:hAnsi="Consolas"/>
                                <w:b/>
                                <w:bCs/>
                                <w:sz w:val="18"/>
                                <w:szCs w:val="18"/>
                              </w:rPr>
                              <w:t>tp</w:t>
                            </w:r>
                            <w:r w:rsidRPr="00283C68">
                              <w:rPr>
                                <w:rFonts w:ascii="Consolas" w:hAnsi="Consolas"/>
                                <w:sz w:val="18"/>
                                <w:szCs w:val="18"/>
                              </w:rPr>
                              <w:t xml:space="preserve"> </w:t>
                            </w:r>
                            <w:r w:rsidRPr="00283C68">
                              <w:rPr>
                                <w:rFonts w:ascii="Consolas" w:hAnsi="Consolas"/>
                                <w:color w:val="0070C0"/>
                                <w:sz w:val="18"/>
                                <w:szCs w:val="18"/>
                              </w:rPr>
                              <w:t xml:space="preserve">in </w:t>
                            </w:r>
                            <w:r w:rsidRPr="00283C68">
                              <w:rPr>
                                <w:rFonts w:ascii="Consolas" w:hAnsi="Consolas"/>
                                <w:sz w:val="18"/>
                                <w:szCs w:val="18"/>
                              </w:rPr>
                              <w:t>trackpoints:</w:t>
                            </w:r>
                          </w:p>
                          <w:p w14:paraId="512FFF6D" w14:textId="77777777" w:rsidR="004826FF" w:rsidRPr="00283C68" w:rsidRDefault="004826FF" w:rsidP="001B67A3">
                            <w:pPr>
                              <w:spacing w:line="276" w:lineRule="auto"/>
                              <w:ind w:firstLine="0"/>
                              <w:rPr>
                                <w:rFonts w:ascii="Consolas" w:hAnsi="Consolas"/>
                                <w:sz w:val="18"/>
                                <w:szCs w:val="18"/>
                              </w:rPr>
                            </w:pPr>
                            <w:r w:rsidRPr="00283C68">
                              <w:rPr>
                                <w:rFonts w:ascii="Consolas" w:hAnsi="Consolas"/>
                                <w:sz w:val="18"/>
                                <w:szCs w:val="18"/>
                              </w:rPr>
                              <w:t xml:space="preserve">        datarow = [</w:t>
                            </w:r>
                            <w:r w:rsidRPr="00283C68">
                              <w:rPr>
                                <w:rFonts w:ascii="Consolas" w:hAnsi="Consolas"/>
                                <w:b/>
                                <w:bCs/>
                                <w:sz w:val="18"/>
                                <w:szCs w:val="18"/>
                              </w:rPr>
                              <w:t>tp</w:t>
                            </w:r>
                            <w:r w:rsidRPr="00283C68">
                              <w:rPr>
                                <w:rFonts w:ascii="Consolas" w:hAnsi="Consolas"/>
                                <w:sz w:val="18"/>
                                <w:szCs w:val="18"/>
                              </w:rPr>
                              <w:t xml:space="preserve">.time, </w:t>
                            </w:r>
                            <w:r w:rsidRPr="00283C68">
                              <w:rPr>
                                <w:rFonts w:ascii="Consolas" w:hAnsi="Consolas"/>
                                <w:b/>
                                <w:bCs/>
                                <w:sz w:val="18"/>
                                <w:szCs w:val="18"/>
                              </w:rPr>
                              <w:t>tp</w:t>
                            </w:r>
                            <w:r w:rsidRPr="00283C68">
                              <w:rPr>
                                <w:rFonts w:ascii="Consolas" w:hAnsi="Consolas"/>
                                <w:sz w:val="18"/>
                                <w:szCs w:val="18"/>
                              </w:rPr>
                              <w:t xml:space="preserve">.latitude, </w:t>
                            </w:r>
                            <w:r w:rsidRPr="00283C68">
                              <w:rPr>
                                <w:rFonts w:ascii="Consolas" w:hAnsi="Consolas"/>
                                <w:b/>
                                <w:bCs/>
                                <w:sz w:val="18"/>
                                <w:szCs w:val="18"/>
                              </w:rPr>
                              <w:t>tp</w:t>
                            </w:r>
                            <w:r w:rsidRPr="00283C68">
                              <w:rPr>
                                <w:rFonts w:ascii="Consolas" w:hAnsi="Consolas"/>
                                <w:sz w:val="18"/>
                                <w:szCs w:val="18"/>
                              </w:rPr>
                              <w:t xml:space="preserve">.longitude, </w:t>
                            </w:r>
                            <w:r w:rsidRPr="00283C68">
                              <w:rPr>
                                <w:rFonts w:ascii="Consolas" w:hAnsi="Consolas"/>
                                <w:b/>
                                <w:bCs/>
                                <w:sz w:val="18"/>
                                <w:szCs w:val="18"/>
                              </w:rPr>
                              <w:t>tp</w:t>
                            </w:r>
                            <w:r w:rsidRPr="00283C68">
                              <w:rPr>
                                <w:rFonts w:ascii="Consolas" w:hAnsi="Consolas"/>
                                <w:sz w:val="18"/>
                                <w:szCs w:val="18"/>
                              </w:rPr>
                              <w:t>.elevation,</w:t>
                            </w:r>
                          </w:p>
                          <w:p w14:paraId="3966E997" w14:textId="77777777" w:rsidR="004826FF" w:rsidRPr="00283C68" w:rsidRDefault="004826FF" w:rsidP="001B67A3">
                            <w:pPr>
                              <w:spacing w:line="276" w:lineRule="auto"/>
                              <w:ind w:firstLine="0"/>
                              <w:rPr>
                                <w:rFonts w:ascii="Consolas" w:hAnsi="Consolas"/>
                                <w:sz w:val="18"/>
                                <w:szCs w:val="18"/>
                              </w:rPr>
                            </w:pPr>
                            <w:r w:rsidRPr="00283C68">
                              <w:rPr>
                                <w:rFonts w:ascii="Consolas" w:hAnsi="Consolas"/>
                                <w:sz w:val="18"/>
                                <w:szCs w:val="18"/>
                              </w:rPr>
                              <w:t xml:space="preserve">                   </w:t>
                            </w:r>
                            <w:r w:rsidRPr="00283C68">
                              <w:rPr>
                                <w:rFonts w:ascii="Consolas" w:hAnsi="Consolas"/>
                                <w:b/>
                                <w:bCs/>
                                <w:sz w:val="18"/>
                                <w:szCs w:val="18"/>
                              </w:rPr>
                              <w:t>tp</w:t>
                            </w:r>
                            <w:r w:rsidRPr="00283C68">
                              <w:rPr>
                                <w:rFonts w:ascii="Consolas" w:hAnsi="Consolas"/>
                                <w:sz w:val="18"/>
                                <w:szCs w:val="18"/>
                              </w:rPr>
                              <w:t xml:space="preserve">.distance, </w:t>
                            </w:r>
                            <w:r w:rsidRPr="00283C68">
                              <w:rPr>
                                <w:rFonts w:ascii="Consolas" w:hAnsi="Consolas"/>
                                <w:b/>
                                <w:bCs/>
                                <w:sz w:val="18"/>
                                <w:szCs w:val="18"/>
                              </w:rPr>
                              <w:t>tp</w:t>
                            </w:r>
                            <w:r w:rsidRPr="00283C68">
                              <w:rPr>
                                <w:rFonts w:ascii="Consolas" w:hAnsi="Consolas"/>
                                <w:sz w:val="18"/>
                                <w:szCs w:val="18"/>
                              </w:rPr>
                              <w:t xml:space="preserve">.hr_value, </w:t>
                            </w:r>
                            <w:r w:rsidRPr="00283C68">
                              <w:rPr>
                                <w:rFonts w:ascii="Consolas" w:hAnsi="Consolas"/>
                                <w:b/>
                                <w:bCs/>
                                <w:sz w:val="18"/>
                                <w:szCs w:val="18"/>
                              </w:rPr>
                              <w:t>tp</w:t>
                            </w:r>
                            <w:r w:rsidRPr="00283C68">
                              <w:rPr>
                                <w:rFonts w:ascii="Consolas" w:hAnsi="Consolas"/>
                                <w:sz w:val="18"/>
                                <w:szCs w:val="18"/>
                              </w:rPr>
                              <w:t xml:space="preserve">.TPX_speed, </w:t>
                            </w:r>
                            <w:r w:rsidRPr="00283C68">
                              <w:rPr>
                                <w:rFonts w:ascii="Consolas" w:hAnsi="Consolas"/>
                                <w:b/>
                                <w:bCs/>
                                <w:sz w:val="18"/>
                                <w:szCs w:val="18"/>
                              </w:rPr>
                              <w:t>tp</w:t>
                            </w:r>
                            <w:r w:rsidRPr="00283C68">
                              <w:rPr>
                                <w:rFonts w:ascii="Consolas" w:hAnsi="Consolas"/>
                                <w:sz w:val="18"/>
                                <w:szCs w:val="18"/>
                              </w:rPr>
                              <w:t xml:space="preserve">.cadence, </w:t>
                            </w:r>
                            <w:r w:rsidRPr="00283C68">
                              <w:rPr>
                                <w:rFonts w:ascii="Consolas" w:hAnsi="Consolas"/>
                                <w:b/>
                                <w:bCs/>
                                <w:sz w:val="18"/>
                                <w:szCs w:val="18"/>
                              </w:rPr>
                              <w:t>tp</w:t>
                            </w:r>
                            <w:r w:rsidRPr="00283C68">
                              <w:rPr>
                                <w:rFonts w:ascii="Consolas" w:hAnsi="Consolas"/>
                                <w:sz w:val="18"/>
                                <w:szCs w:val="18"/>
                              </w:rPr>
                              <w:t>.watts]</w:t>
                            </w:r>
                          </w:p>
                          <w:p w14:paraId="3C1C1C66" w14:textId="77777777" w:rsidR="004826FF" w:rsidRPr="00283C68" w:rsidRDefault="004826FF" w:rsidP="001B67A3">
                            <w:pPr>
                              <w:spacing w:line="276" w:lineRule="auto"/>
                              <w:ind w:firstLine="0"/>
                              <w:rPr>
                                <w:rFonts w:ascii="Consolas" w:hAnsi="Consolas"/>
                                <w:sz w:val="18"/>
                                <w:szCs w:val="18"/>
                              </w:rPr>
                            </w:pPr>
                            <w:r w:rsidRPr="00283C68">
                              <w:rPr>
                                <w:rFonts w:ascii="Consolas" w:hAnsi="Consolas"/>
                                <w:sz w:val="18"/>
                                <w:szCs w:val="18"/>
                              </w:rPr>
                              <w:t xml:space="preserve">        tp_array = </w:t>
                            </w:r>
                            <w:r w:rsidRPr="00283C68">
                              <w:rPr>
                                <w:rFonts w:ascii="Consolas" w:hAnsi="Consolas"/>
                                <w:b/>
                                <w:bCs/>
                                <w:sz w:val="18"/>
                                <w:szCs w:val="18"/>
                              </w:rPr>
                              <w:t>np</w:t>
                            </w:r>
                            <w:r w:rsidRPr="00283C68">
                              <w:rPr>
                                <w:rFonts w:ascii="Consolas" w:hAnsi="Consolas"/>
                                <w:sz w:val="18"/>
                                <w:szCs w:val="18"/>
                              </w:rPr>
                              <w:t xml:space="preserve">.append(tp_array, </w:t>
                            </w:r>
                            <w:r w:rsidRPr="00283C68">
                              <w:rPr>
                                <w:rFonts w:ascii="Consolas" w:hAnsi="Consolas"/>
                                <w:b/>
                                <w:bCs/>
                                <w:sz w:val="18"/>
                                <w:szCs w:val="18"/>
                              </w:rPr>
                              <w:t>np</w:t>
                            </w:r>
                            <w:r w:rsidRPr="00283C68">
                              <w:rPr>
                                <w:rFonts w:ascii="Consolas" w:hAnsi="Consolas"/>
                                <w:sz w:val="18"/>
                                <w:szCs w:val="18"/>
                              </w:rPr>
                              <w:t>.array([datarow]), axis=</w:t>
                            </w:r>
                            <w:r w:rsidRPr="00283C68">
                              <w:rPr>
                                <w:rFonts w:ascii="Consolas" w:hAnsi="Consolas"/>
                                <w:color w:val="00B0F0"/>
                                <w:sz w:val="18"/>
                                <w:szCs w:val="18"/>
                              </w:rPr>
                              <w:t>0</w:t>
                            </w:r>
                            <w:r w:rsidRPr="00283C68">
                              <w:rPr>
                                <w:rFonts w:ascii="Consolas" w:hAnsi="Consolas"/>
                                <w:sz w:val="18"/>
                                <w:szCs w:val="18"/>
                              </w:rPr>
                              <w:t>)</w:t>
                            </w:r>
                          </w:p>
                          <w:p w14:paraId="1D7A4707" w14:textId="77777777" w:rsidR="004826FF" w:rsidRPr="00283C68" w:rsidRDefault="004826FF" w:rsidP="001B67A3">
                            <w:pPr>
                              <w:spacing w:line="276" w:lineRule="auto"/>
                              <w:ind w:firstLine="0"/>
                              <w:rPr>
                                <w:rFonts w:ascii="Consolas" w:hAnsi="Consolas"/>
                                <w:sz w:val="18"/>
                                <w:szCs w:val="18"/>
                              </w:rPr>
                            </w:pPr>
                          </w:p>
                          <w:p w14:paraId="7703A670" w14:textId="77777777" w:rsidR="004826FF" w:rsidRPr="00283C68" w:rsidRDefault="004826FF" w:rsidP="001B67A3">
                            <w:pPr>
                              <w:spacing w:line="276" w:lineRule="auto"/>
                              <w:ind w:firstLine="0"/>
                              <w:rPr>
                                <w:rFonts w:ascii="Consolas" w:hAnsi="Consolas"/>
                                <w:sz w:val="18"/>
                                <w:szCs w:val="18"/>
                              </w:rPr>
                            </w:pPr>
                            <w:r w:rsidRPr="00283C68">
                              <w:rPr>
                                <w:rFonts w:ascii="Consolas" w:hAnsi="Consolas"/>
                                <w:sz w:val="18"/>
                                <w:szCs w:val="18"/>
                              </w:rPr>
                              <w:t xml:space="preserve">    </w:t>
                            </w:r>
                            <w:r w:rsidRPr="00147955">
                              <w:rPr>
                                <w:rFonts w:ascii="Consolas" w:hAnsi="Consolas"/>
                                <w:color w:val="0070C0"/>
                                <w:sz w:val="18"/>
                                <w:szCs w:val="18"/>
                              </w:rPr>
                              <w:t xml:space="preserve">return </w:t>
                            </w:r>
                            <w:r w:rsidRPr="00283C68">
                              <w:rPr>
                                <w:rFonts w:ascii="Consolas" w:hAnsi="Consolas"/>
                                <w:sz w:val="18"/>
                                <w:szCs w:val="18"/>
                              </w:rPr>
                              <w:t>(sport, tp_array)</w:t>
                            </w:r>
                          </w:p>
                        </w:txbxContent>
                      </wps:txbx>
                      <wps:bodyPr rot="0" vert="horz" wrap="square" lIns="91440" tIns="45720" rIns="91440" bIns="45720" anchor="t" anchorCtr="0">
                        <a:noAutofit/>
                      </wps:bodyPr>
                    </wps:wsp>
                  </a:graphicData>
                </a:graphic>
              </wp:inline>
            </w:drawing>
          </mc:Choice>
          <mc:Fallback>
            <w:pict>
              <v:shape w14:anchorId="4D3205EF" id="Text Box 227" o:spid="_x0000_s1028" type="#_x0000_t202" style="width:478.2pt;height:41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" stroked="f">
                <v:textbox>
                  <w:txbxContent>
                    <w:p w14:paraId="266B6B9F" w14:textId="77777777" w:rsidR="004826FF" w:rsidRPr="000545FE" w:rsidRDefault="004826FF" w:rsidP="001B67A3">
                      <w:pPr>
                        <w:spacing w:line="276" w:lineRule="auto"/>
                        <w:ind w:firstLine="0"/>
                        <w:rPr>
                          <w:rFonts w:ascii="Consolas" w:hAnsi="Consolas"/>
                          <w:i/>
                          <w:iCs/>
                          <w:color w:val="A6A6A6" w:themeColor="background1" w:themeShade="A6"/>
                          <w:sz w:val="18"/>
                          <w:szCs w:val="18"/>
                        </w:rPr>
                      </w:pPr>
                      <w:r w:rsidRPr="000545FE">
                        <w:rPr>
                          <w:rFonts w:ascii="Consolas" w:hAnsi="Consolas"/>
                          <w:i/>
                          <w:iCs/>
                          <w:color w:val="A6A6A6" w:themeColor="background1" w:themeShade="A6"/>
                          <w:sz w:val="18"/>
                          <w:szCs w:val="18"/>
                        </w:rPr>
                        <w:t># tcxreader instructions: https://pypi.org/project/tcxreader/</w:t>
                      </w:r>
                    </w:p>
                    <w:p w14:paraId="020C7CF2" w14:textId="77777777" w:rsidR="004826FF" w:rsidRPr="00283C68" w:rsidRDefault="004826FF" w:rsidP="001B67A3">
                      <w:pPr>
                        <w:spacing w:line="276" w:lineRule="auto"/>
                        <w:ind w:firstLine="0"/>
                        <w:rPr>
                          <w:rFonts w:ascii="Consolas" w:hAnsi="Consolas"/>
                          <w:sz w:val="18"/>
                          <w:szCs w:val="18"/>
                        </w:rPr>
                      </w:pPr>
                      <w:r w:rsidRPr="00283C68">
                        <w:rPr>
                          <w:rFonts w:ascii="Consolas" w:hAnsi="Consolas"/>
                          <w:color w:val="858585" w:themeColor="accent2" w:themeShade="BF"/>
                          <w:sz w:val="18"/>
                          <w:szCs w:val="18"/>
                        </w:rPr>
                        <w:t>Import</w:t>
                      </w:r>
                      <w:r w:rsidRPr="00CB15AE">
                        <w:rPr>
                          <w:rFonts w:ascii="Consolas" w:hAnsi="Consolas"/>
                          <w:color w:val="858585" w:themeColor="accent2" w:themeShade="BF"/>
                          <w:sz w:val="18"/>
                          <w:szCs w:val="18"/>
                        </w:rPr>
                        <w:t xml:space="preserve"> </w:t>
                      </w:r>
                      <w:r w:rsidRPr="00283C68">
                        <w:rPr>
                          <w:rFonts w:ascii="Consolas" w:hAnsi="Consolas"/>
                          <w:sz w:val="18"/>
                          <w:szCs w:val="18"/>
                        </w:rPr>
                        <w:t>datetime</w:t>
                      </w:r>
                    </w:p>
                    <w:p w14:paraId="3421FCA6" w14:textId="77777777" w:rsidR="004826FF" w:rsidRPr="00283C68" w:rsidRDefault="004826FF" w:rsidP="001B67A3">
                      <w:pPr>
                        <w:spacing w:line="276" w:lineRule="auto"/>
                        <w:ind w:firstLine="0"/>
                        <w:rPr>
                          <w:rFonts w:ascii="Consolas" w:hAnsi="Consolas"/>
                          <w:sz w:val="18"/>
                          <w:szCs w:val="18"/>
                        </w:rPr>
                      </w:pPr>
                      <w:r w:rsidRPr="00283C68">
                        <w:rPr>
                          <w:rFonts w:ascii="Consolas" w:hAnsi="Consolas"/>
                          <w:color w:val="858585" w:themeColor="accent2" w:themeShade="BF"/>
                          <w:sz w:val="18"/>
                          <w:szCs w:val="18"/>
                        </w:rPr>
                        <w:t xml:space="preserve">import </w:t>
                      </w:r>
                      <w:r w:rsidRPr="00283C68">
                        <w:rPr>
                          <w:rFonts w:ascii="Consolas" w:hAnsi="Consolas"/>
                          <w:sz w:val="18"/>
                          <w:szCs w:val="18"/>
                        </w:rPr>
                        <w:t xml:space="preserve">numpy </w:t>
                      </w:r>
                      <w:r w:rsidRPr="008E44EA">
                        <w:rPr>
                          <w:rFonts w:ascii="Consolas" w:hAnsi="Consolas"/>
                          <w:color w:val="858585" w:themeColor="accent2" w:themeShade="BF"/>
                          <w:sz w:val="18"/>
                          <w:szCs w:val="18"/>
                        </w:rPr>
                        <w:t xml:space="preserve">as </w:t>
                      </w:r>
                      <w:r w:rsidRPr="00283C68">
                        <w:rPr>
                          <w:rFonts w:ascii="Consolas" w:hAnsi="Consolas"/>
                          <w:b/>
                          <w:bCs/>
                          <w:sz w:val="18"/>
                          <w:szCs w:val="18"/>
                        </w:rPr>
                        <w:t>np</w:t>
                      </w:r>
                    </w:p>
                    <w:p w14:paraId="16E630A5" w14:textId="77777777" w:rsidR="004826FF" w:rsidRPr="00283C68" w:rsidRDefault="004826FF" w:rsidP="001B67A3">
                      <w:pPr>
                        <w:spacing w:line="276" w:lineRule="auto"/>
                        <w:ind w:firstLine="0"/>
                        <w:rPr>
                          <w:rFonts w:ascii="Consolas" w:hAnsi="Consolas"/>
                          <w:sz w:val="18"/>
                          <w:szCs w:val="18"/>
                        </w:rPr>
                      </w:pPr>
                      <w:r w:rsidRPr="00283C68">
                        <w:rPr>
                          <w:rFonts w:ascii="Consolas" w:hAnsi="Consolas"/>
                          <w:color w:val="858585" w:themeColor="accent2" w:themeShade="BF"/>
                          <w:sz w:val="18"/>
                          <w:szCs w:val="18"/>
                        </w:rPr>
                        <w:t xml:space="preserve">from </w:t>
                      </w:r>
                      <w:r w:rsidRPr="00283C68">
                        <w:rPr>
                          <w:rFonts w:ascii="Consolas" w:hAnsi="Consolas"/>
                          <w:sz w:val="18"/>
                          <w:szCs w:val="18"/>
                        </w:rPr>
                        <w:t xml:space="preserve">tcxread </w:t>
                      </w:r>
                      <w:r w:rsidRPr="00283C68">
                        <w:rPr>
                          <w:rFonts w:ascii="Consolas" w:hAnsi="Consolas"/>
                          <w:color w:val="858585" w:themeColor="accent2" w:themeShade="BF"/>
                          <w:sz w:val="18"/>
                          <w:szCs w:val="18"/>
                        </w:rPr>
                        <w:t xml:space="preserve">import </w:t>
                      </w:r>
                      <w:r w:rsidRPr="008E44EA">
                        <w:rPr>
                          <w:rFonts w:ascii="Consolas" w:hAnsi="Consolas"/>
                          <w:b/>
                          <w:bCs/>
                          <w:sz w:val="18"/>
                          <w:szCs w:val="18"/>
                        </w:rPr>
                        <w:t>TCXReader</w:t>
                      </w:r>
                      <w:r w:rsidRPr="00283C68">
                        <w:rPr>
                          <w:rFonts w:ascii="Consolas" w:hAnsi="Consolas"/>
                          <w:sz w:val="18"/>
                          <w:szCs w:val="18"/>
                        </w:rPr>
                        <w:t xml:space="preserve">, TCXTrackPoint, </w:t>
                      </w:r>
                      <w:r w:rsidRPr="008E44EA">
                        <w:rPr>
                          <w:rFonts w:ascii="Consolas" w:hAnsi="Consolas"/>
                          <w:b/>
                          <w:bCs/>
                          <w:sz w:val="18"/>
                          <w:szCs w:val="18"/>
                        </w:rPr>
                        <w:t>TCXExercise</w:t>
                      </w:r>
                    </w:p>
                    <w:p w14:paraId="17E4E73C" w14:textId="77777777" w:rsidR="004826FF" w:rsidRPr="00283C68" w:rsidRDefault="004826FF" w:rsidP="001B67A3">
                      <w:pPr>
                        <w:spacing w:line="276" w:lineRule="auto"/>
                        <w:ind w:firstLine="0"/>
                        <w:rPr>
                          <w:rFonts w:ascii="Consolas" w:hAnsi="Consolas"/>
                          <w:sz w:val="18"/>
                          <w:szCs w:val="18"/>
                        </w:rPr>
                      </w:pPr>
                      <w:r w:rsidRPr="00283C68">
                        <w:rPr>
                          <w:rFonts w:ascii="Consolas" w:hAnsi="Consolas"/>
                          <w:color w:val="858585" w:themeColor="accent2" w:themeShade="BF"/>
                          <w:sz w:val="18"/>
                          <w:szCs w:val="18"/>
                        </w:rPr>
                        <w:t xml:space="preserve">from </w:t>
                      </w:r>
                      <w:r w:rsidRPr="00283C68">
                        <w:rPr>
                          <w:rFonts w:ascii="Consolas" w:hAnsi="Consolas"/>
                          <w:sz w:val="18"/>
                          <w:szCs w:val="18"/>
                        </w:rPr>
                        <w:t xml:space="preserve">filelocations </w:t>
                      </w:r>
                      <w:r w:rsidRPr="008E44EA">
                        <w:rPr>
                          <w:rFonts w:ascii="Consolas" w:hAnsi="Consolas"/>
                          <w:color w:val="858585" w:themeColor="accent2" w:themeShade="BF"/>
                          <w:sz w:val="18"/>
                          <w:szCs w:val="18"/>
                        </w:rPr>
                        <w:t xml:space="preserve">import </w:t>
                      </w:r>
                      <w:r w:rsidRPr="00283C68">
                        <w:rPr>
                          <w:rFonts w:ascii="Consolas" w:hAnsi="Consolas"/>
                          <w:sz w:val="18"/>
                          <w:szCs w:val="18"/>
                        </w:rPr>
                        <w:t>Dir</w:t>
                      </w:r>
                    </w:p>
                    <w:p w14:paraId="4387B29A" w14:textId="77777777" w:rsidR="004826FF" w:rsidRPr="00283C68" w:rsidRDefault="004826FF" w:rsidP="001B67A3">
                      <w:pPr>
                        <w:spacing w:line="276" w:lineRule="auto"/>
                        <w:ind w:firstLine="0"/>
                        <w:rPr>
                          <w:rFonts w:ascii="Consolas" w:hAnsi="Consolas"/>
                          <w:sz w:val="18"/>
                          <w:szCs w:val="18"/>
                        </w:rPr>
                      </w:pPr>
                      <w:r w:rsidRPr="00283C68">
                        <w:rPr>
                          <w:rFonts w:ascii="Consolas" w:hAnsi="Consolas"/>
                          <w:color w:val="858585" w:themeColor="accent2" w:themeShade="BF"/>
                          <w:sz w:val="18"/>
                          <w:szCs w:val="18"/>
                        </w:rPr>
                        <w:t xml:space="preserve">from </w:t>
                      </w:r>
                      <w:r w:rsidRPr="00283C68">
                        <w:rPr>
                          <w:rFonts w:ascii="Consolas" w:hAnsi="Consolas"/>
                          <w:sz w:val="18"/>
                          <w:szCs w:val="18"/>
                        </w:rPr>
                        <w:t xml:space="preserve">pathlib </w:t>
                      </w:r>
                      <w:r w:rsidRPr="008E44EA">
                        <w:rPr>
                          <w:rFonts w:ascii="Consolas" w:hAnsi="Consolas"/>
                          <w:color w:val="858585" w:themeColor="accent2" w:themeShade="BF"/>
                          <w:sz w:val="18"/>
                          <w:szCs w:val="18"/>
                        </w:rPr>
                        <w:t xml:space="preserve">import </w:t>
                      </w:r>
                      <w:r w:rsidRPr="008E44EA">
                        <w:rPr>
                          <w:rFonts w:ascii="Consolas" w:hAnsi="Consolas"/>
                          <w:b/>
                          <w:bCs/>
                          <w:sz w:val="18"/>
                          <w:szCs w:val="18"/>
                        </w:rPr>
                        <w:t>Path</w:t>
                      </w:r>
                    </w:p>
                    <w:p w14:paraId="47DB9490" w14:textId="77777777" w:rsidR="004826FF" w:rsidRPr="00283C68" w:rsidRDefault="004826FF" w:rsidP="001B67A3">
                      <w:pPr>
                        <w:spacing w:line="276" w:lineRule="auto"/>
                        <w:ind w:firstLine="0"/>
                        <w:rPr>
                          <w:rFonts w:ascii="Consolas" w:hAnsi="Consolas"/>
                          <w:i/>
                          <w:iCs/>
                          <w:color w:val="393939" w:themeColor="accent6" w:themeShade="BF"/>
                          <w:sz w:val="18"/>
                          <w:szCs w:val="18"/>
                        </w:rPr>
                      </w:pPr>
                      <w:r w:rsidRPr="000545FE">
                        <w:rPr>
                          <w:rFonts w:ascii="Consolas" w:hAnsi="Consolas"/>
                          <w:i/>
                          <w:iCs/>
                          <w:color w:val="A6A6A6" w:themeColor="background1" w:themeShade="A6"/>
                          <w:sz w:val="18"/>
                          <w:szCs w:val="18"/>
                        </w:rPr>
                        <w:t># from tabulate import tabulate # For data visualization in console</w:t>
                      </w:r>
                    </w:p>
                    <w:p w14:paraId="4DDF3140" w14:textId="77777777" w:rsidR="004826FF" w:rsidRPr="00283C68" w:rsidRDefault="004826FF" w:rsidP="001B67A3">
                      <w:pPr>
                        <w:spacing w:line="276" w:lineRule="auto"/>
                        <w:rPr>
                          <w:rFonts w:ascii="Consolas" w:hAnsi="Consolas"/>
                          <w:sz w:val="18"/>
                          <w:szCs w:val="18"/>
                        </w:rPr>
                      </w:pPr>
                    </w:p>
                    <w:p w14:paraId="06715565" w14:textId="77777777" w:rsidR="004826FF" w:rsidRPr="00283C68" w:rsidRDefault="004826FF" w:rsidP="001B67A3">
                      <w:pPr>
                        <w:spacing w:line="276" w:lineRule="auto"/>
                        <w:ind w:firstLine="0"/>
                        <w:rPr>
                          <w:rFonts w:ascii="Consolas" w:hAnsi="Consolas"/>
                          <w:sz w:val="18"/>
                          <w:szCs w:val="18"/>
                        </w:rPr>
                      </w:pPr>
                      <w:r w:rsidRPr="00283C68">
                        <w:rPr>
                          <w:rFonts w:ascii="Consolas" w:hAnsi="Consolas"/>
                          <w:color w:val="0070C0"/>
                          <w:sz w:val="18"/>
                          <w:szCs w:val="18"/>
                        </w:rPr>
                        <w:t xml:space="preserve">def </w:t>
                      </w:r>
                      <w:r w:rsidRPr="00283C68">
                        <w:rPr>
                          <w:rFonts w:ascii="Consolas" w:hAnsi="Consolas"/>
                          <w:b/>
                          <w:bCs/>
                          <w:sz w:val="18"/>
                          <w:szCs w:val="18"/>
                        </w:rPr>
                        <w:t>tcx_trackpoints_to_numpy</w:t>
                      </w:r>
                      <w:r w:rsidRPr="00283C68">
                        <w:rPr>
                          <w:rFonts w:ascii="Consolas" w:hAnsi="Consolas"/>
                          <w:sz w:val="18"/>
                          <w:szCs w:val="18"/>
                        </w:rPr>
                        <w:t xml:space="preserve">(file_path: </w:t>
                      </w:r>
                      <w:r w:rsidRPr="00283C68">
                        <w:rPr>
                          <w:rFonts w:ascii="Consolas" w:hAnsi="Consolas"/>
                          <w:color w:val="0070C0"/>
                          <w:sz w:val="18"/>
                          <w:szCs w:val="18"/>
                        </w:rPr>
                        <w:t>str</w:t>
                      </w:r>
                      <w:r w:rsidRPr="00283C68">
                        <w:rPr>
                          <w:rFonts w:ascii="Consolas" w:hAnsi="Consolas"/>
                          <w:sz w:val="18"/>
                          <w:szCs w:val="18"/>
                        </w:rPr>
                        <w:t>, column_types: [(</w:t>
                      </w:r>
                      <w:r w:rsidRPr="00283C68">
                        <w:rPr>
                          <w:rFonts w:ascii="Consolas" w:hAnsi="Consolas"/>
                          <w:color w:val="0070C0"/>
                          <w:sz w:val="18"/>
                          <w:szCs w:val="18"/>
                        </w:rPr>
                        <w:t>str</w:t>
                      </w:r>
                      <w:r w:rsidRPr="00283C68">
                        <w:rPr>
                          <w:rFonts w:ascii="Consolas" w:hAnsi="Consolas"/>
                          <w:sz w:val="18"/>
                          <w:szCs w:val="18"/>
                        </w:rPr>
                        <w:t>,</w:t>
                      </w:r>
                      <w:r w:rsidRPr="00283C68">
                        <w:rPr>
                          <w:rFonts w:ascii="Consolas" w:hAnsi="Consolas"/>
                          <w:color w:val="0070C0"/>
                          <w:sz w:val="18"/>
                          <w:szCs w:val="18"/>
                        </w:rPr>
                        <w:t>type</w:t>
                      </w:r>
                      <w:r w:rsidRPr="00283C68">
                        <w:rPr>
                          <w:rFonts w:ascii="Consolas" w:hAnsi="Consolas"/>
                          <w:sz w:val="18"/>
                          <w:szCs w:val="18"/>
                        </w:rPr>
                        <w:t xml:space="preserve">)]) -&gt; </w:t>
                      </w:r>
                      <w:r w:rsidRPr="00283C68">
                        <w:rPr>
                          <w:rFonts w:ascii="Consolas" w:hAnsi="Consolas"/>
                          <w:color w:val="0070C0"/>
                          <w:sz w:val="18"/>
                          <w:szCs w:val="18"/>
                        </w:rPr>
                        <w:t>tuple</w:t>
                      </w:r>
                      <w:r w:rsidRPr="00283C68">
                        <w:rPr>
                          <w:rFonts w:ascii="Consolas" w:hAnsi="Consolas"/>
                          <w:sz w:val="18"/>
                          <w:szCs w:val="18"/>
                        </w:rPr>
                        <w:t>:</w:t>
                      </w:r>
                    </w:p>
                    <w:p w14:paraId="44E5C1CF" w14:textId="77777777" w:rsidR="004826FF" w:rsidRPr="000545FE" w:rsidRDefault="004826FF" w:rsidP="001B67A3">
                      <w:pPr>
                        <w:spacing w:line="276" w:lineRule="auto"/>
                        <w:ind w:firstLine="0"/>
                        <w:rPr>
                          <w:rFonts w:ascii="Consolas" w:hAnsi="Consolas"/>
                          <w:i/>
                          <w:iCs/>
                          <w:color w:val="A6A6A6" w:themeColor="background1" w:themeShade="A6"/>
                          <w:sz w:val="18"/>
                          <w:szCs w:val="18"/>
                        </w:rPr>
                      </w:pPr>
                      <w:r w:rsidRPr="000545FE">
                        <w:rPr>
                          <w:rFonts w:ascii="Consolas" w:hAnsi="Consolas"/>
                          <w:i/>
                          <w:iCs/>
                          <w:color w:val="A6A6A6" w:themeColor="background1" w:themeShade="A6"/>
                          <w:sz w:val="18"/>
                          <w:szCs w:val="18"/>
                        </w:rPr>
                        <w:t xml:space="preserve">    """</w:t>
                      </w:r>
                    </w:p>
                    <w:p w14:paraId="3D48EBEE" w14:textId="77777777" w:rsidR="004826FF" w:rsidRPr="000545FE" w:rsidRDefault="004826FF" w:rsidP="001B67A3">
                      <w:pPr>
                        <w:spacing w:line="276" w:lineRule="auto"/>
                        <w:ind w:firstLine="0"/>
                        <w:rPr>
                          <w:rFonts w:ascii="Consolas" w:hAnsi="Consolas"/>
                          <w:i/>
                          <w:iCs/>
                          <w:color w:val="A6A6A6" w:themeColor="background1" w:themeShade="A6"/>
                          <w:sz w:val="18"/>
                          <w:szCs w:val="18"/>
                        </w:rPr>
                      </w:pPr>
                      <w:r w:rsidRPr="000545FE">
                        <w:rPr>
                          <w:rFonts w:ascii="Consolas" w:hAnsi="Consolas"/>
                          <w:i/>
                          <w:iCs/>
                          <w:color w:val="A6A6A6" w:themeColor="background1" w:themeShade="A6"/>
                          <w:sz w:val="18"/>
                          <w:szCs w:val="18"/>
                        </w:rPr>
                        <w:t xml:space="preserve">    TCX Reader - Reading a single .tcx file to NumPy array</w:t>
                      </w:r>
                    </w:p>
                    <w:p w14:paraId="318FD91C" w14:textId="77777777" w:rsidR="004826FF" w:rsidRPr="000545FE" w:rsidRDefault="004826FF" w:rsidP="001B67A3">
                      <w:pPr>
                        <w:spacing w:line="276" w:lineRule="auto"/>
                        <w:ind w:firstLine="0"/>
                        <w:rPr>
                          <w:rFonts w:ascii="Consolas" w:hAnsi="Consolas"/>
                          <w:i/>
                          <w:iCs/>
                          <w:color w:val="A6A6A6" w:themeColor="background1" w:themeShade="A6"/>
                          <w:sz w:val="18"/>
                          <w:szCs w:val="18"/>
                        </w:rPr>
                      </w:pPr>
                      <w:r w:rsidRPr="000545FE">
                        <w:rPr>
                          <w:rFonts w:ascii="Consolas" w:hAnsi="Consolas"/>
                          <w:i/>
                          <w:iCs/>
                          <w:color w:val="A6A6A6" w:themeColor="background1" w:themeShade="A6"/>
                          <w:sz w:val="18"/>
                          <w:szCs w:val="18"/>
                        </w:rPr>
                        <w:t xml:space="preserve">    @param file_path: File path for tcx file to read</w:t>
                      </w:r>
                    </w:p>
                    <w:p w14:paraId="7688E43B" w14:textId="77777777" w:rsidR="004826FF" w:rsidRPr="000545FE" w:rsidRDefault="004826FF" w:rsidP="001B67A3">
                      <w:pPr>
                        <w:spacing w:line="276" w:lineRule="auto"/>
                        <w:ind w:firstLine="0"/>
                        <w:rPr>
                          <w:rFonts w:ascii="Consolas" w:hAnsi="Consolas"/>
                          <w:i/>
                          <w:iCs/>
                          <w:color w:val="A6A6A6" w:themeColor="background1" w:themeShade="A6"/>
                          <w:sz w:val="18"/>
                          <w:szCs w:val="18"/>
                        </w:rPr>
                      </w:pPr>
                      <w:r w:rsidRPr="000545FE">
                        <w:rPr>
                          <w:rFonts w:ascii="Consolas" w:hAnsi="Consolas"/>
                          <w:i/>
                          <w:iCs/>
                          <w:color w:val="A6A6A6" w:themeColor="background1" w:themeShade="A6"/>
                          <w:sz w:val="18"/>
                          <w:szCs w:val="18"/>
                        </w:rPr>
                        <w:t xml:space="preserve">    @param column_types: Column/Variable types and/or names. Will be directly stored as a </w:t>
                      </w:r>
                    </w:p>
                    <w:p w14:paraId="7CA89C33" w14:textId="77777777" w:rsidR="004826FF" w:rsidRPr="000545FE" w:rsidRDefault="004826FF" w:rsidP="001B67A3">
                      <w:pPr>
                        <w:spacing w:line="276" w:lineRule="auto"/>
                        <w:ind w:firstLine="0"/>
                        <w:rPr>
                          <w:rFonts w:ascii="Consolas" w:hAnsi="Consolas"/>
                          <w:i/>
                          <w:iCs/>
                          <w:color w:val="A6A6A6" w:themeColor="background1" w:themeShade="A6"/>
                          <w:sz w:val="18"/>
                          <w:szCs w:val="18"/>
                        </w:rPr>
                      </w:pPr>
                      <w:r w:rsidRPr="000545FE">
                        <w:rPr>
                          <w:rFonts w:ascii="Consolas" w:hAnsi="Consolas"/>
                          <w:i/>
                          <w:iCs/>
                          <w:color w:val="A6A6A6" w:themeColor="background1" w:themeShade="A6"/>
                          <w:sz w:val="18"/>
                          <w:szCs w:val="18"/>
                        </w:rPr>
                        <w:t xml:space="preserve">    value of numpy array function 'dtype' parameter</w:t>
                      </w:r>
                    </w:p>
                    <w:p w14:paraId="6B7D389A" w14:textId="77777777" w:rsidR="004826FF" w:rsidRPr="000545FE" w:rsidRDefault="004826FF" w:rsidP="001B67A3">
                      <w:pPr>
                        <w:spacing w:line="276" w:lineRule="auto"/>
                        <w:ind w:firstLine="0"/>
                        <w:rPr>
                          <w:rFonts w:ascii="Consolas" w:hAnsi="Consolas"/>
                          <w:i/>
                          <w:iCs/>
                          <w:color w:val="A6A6A6" w:themeColor="background1" w:themeShade="A6"/>
                          <w:sz w:val="18"/>
                          <w:szCs w:val="18"/>
                        </w:rPr>
                      </w:pPr>
                      <w:r w:rsidRPr="000545FE">
                        <w:rPr>
                          <w:rFonts w:ascii="Consolas" w:hAnsi="Consolas"/>
                          <w:i/>
                          <w:iCs/>
                          <w:color w:val="A6A6A6" w:themeColor="background1" w:themeShade="A6"/>
                          <w:sz w:val="18"/>
                          <w:szCs w:val="18"/>
                        </w:rPr>
                        <w:t xml:space="preserve">    @return: Two dimensional NumPy array containing all the rows and columns from 'file_path'</w:t>
                      </w:r>
                    </w:p>
                    <w:p w14:paraId="3DF15153" w14:textId="77777777" w:rsidR="004826FF" w:rsidRPr="000545FE" w:rsidRDefault="004826FF" w:rsidP="001B67A3">
                      <w:pPr>
                        <w:spacing w:line="276" w:lineRule="auto"/>
                        <w:ind w:firstLine="0"/>
                        <w:rPr>
                          <w:rFonts w:ascii="Consolas" w:hAnsi="Consolas"/>
                          <w:i/>
                          <w:iCs/>
                          <w:color w:val="A6A6A6" w:themeColor="background1" w:themeShade="A6"/>
                          <w:sz w:val="18"/>
                          <w:szCs w:val="18"/>
                        </w:rPr>
                      </w:pPr>
                      <w:r w:rsidRPr="000545FE">
                        <w:rPr>
                          <w:rFonts w:ascii="Consolas" w:hAnsi="Consolas"/>
                          <w:i/>
                          <w:iCs/>
                          <w:color w:val="A6A6A6" w:themeColor="background1" w:themeShade="A6"/>
                          <w:sz w:val="18"/>
                          <w:szCs w:val="18"/>
                        </w:rPr>
                        <w:t xml:space="preserve">    """</w:t>
                      </w:r>
                    </w:p>
                    <w:p w14:paraId="6DC9ADD9" w14:textId="77777777" w:rsidR="004826FF" w:rsidRPr="00283C68" w:rsidRDefault="004826FF" w:rsidP="001B67A3">
                      <w:pPr>
                        <w:spacing w:line="276" w:lineRule="auto"/>
                        <w:ind w:firstLine="0"/>
                        <w:rPr>
                          <w:rFonts w:ascii="Consolas" w:hAnsi="Consolas"/>
                          <w:sz w:val="18"/>
                          <w:szCs w:val="18"/>
                        </w:rPr>
                      </w:pPr>
                      <w:r w:rsidRPr="00283C68">
                        <w:rPr>
                          <w:rFonts w:ascii="Consolas" w:hAnsi="Consolas"/>
                          <w:sz w:val="18"/>
                          <w:szCs w:val="18"/>
                        </w:rPr>
                        <w:t xml:space="preserve">    tcx_reader = </w:t>
                      </w:r>
                      <w:r w:rsidRPr="00283C68">
                        <w:rPr>
                          <w:rFonts w:ascii="Consolas" w:hAnsi="Consolas"/>
                          <w:b/>
                          <w:bCs/>
                          <w:sz w:val="18"/>
                          <w:szCs w:val="18"/>
                        </w:rPr>
                        <w:t>TCXReader</w:t>
                      </w:r>
                      <w:r w:rsidRPr="00283C68">
                        <w:rPr>
                          <w:rFonts w:ascii="Consolas" w:hAnsi="Consolas"/>
                          <w:sz w:val="18"/>
                          <w:szCs w:val="18"/>
                        </w:rPr>
                        <w:t>()</w:t>
                      </w:r>
                    </w:p>
                    <w:p w14:paraId="6D1F4FB8" w14:textId="77777777" w:rsidR="004826FF" w:rsidRPr="00283C68" w:rsidRDefault="004826FF" w:rsidP="001B67A3">
                      <w:pPr>
                        <w:spacing w:line="276" w:lineRule="auto"/>
                        <w:ind w:firstLine="0"/>
                        <w:rPr>
                          <w:rFonts w:ascii="Consolas" w:hAnsi="Consolas"/>
                          <w:sz w:val="18"/>
                          <w:szCs w:val="18"/>
                        </w:rPr>
                      </w:pPr>
                      <w:r w:rsidRPr="00283C68">
                        <w:rPr>
                          <w:rFonts w:ascii="Consolas" w:hAnsi="Consolas"/>
                          <w:sz w:val="18"/>
                          <w:szCs w:val="18"/>
                        </w:rPr>
                        <w:t xml:space="preserve">    data: </w:t>
                      </w:r>
                      <w:r w:rsidRPr="00283C68">
                        <w:rPr>
                          <w:rFonts w:ascii="Consolas" w:hAnsi="Consolas"/>
                          <w:b/>
                          <w:bCs/>
                          <w:sz w:val="18"/>
                          <w:szCs w:val="18"/>
                        </w:rPr>
                        <w:t>TCXExercise</w:t>
                      </w:r>
                      <w:r w:rsidRPr="00283C68">
                        <w:rPr>
                          <w:rFonts w:ascii="Consolas" w:hAnsi="Consolas"/>
                          <w:sz w:val="18"/>
                          <w:szCs w:val="18"/>
                        </w:rPr>
                        <w:t xml:space="preserve"> = tcx_reader.read(file_path)</w:t>
                      </w:r>
                    </w:p>
                    <w:p w14:paraId="654249A4" w14:textId="77777777" w:rsidR="004826FF" w:rsidRPr="00283C68" w:rsidRDefault="004826FF" w:rsidP="001B67A3">
                      <w:pPr>
                        <w:spacing w:line="276" w:lineRule="auto"/>
                        <w:ind w:firstLine="0"/>
                        <w:rPr>
                          <w:rFonts w:ascii="Consolas" w:hAnsi="Consolas"/>
                          <w:sz w:val="18"/>
                          <w:szCs w:val="18"/>
                        </w:rPr>
                      </w:pPr>
                      <w:r w:rsidRPr="00283C68">
                        <w:rPr>
                          <w:rFonts w:ascii="Consolas" w:hAnsi="Consolas"/>
                          <w:sz w:val="18"/>
                          <w:szCs w:val="18"/>
                        </w:rPr>
                        <w:t xml:space="preserve">    sport = data.activity_type</w:t>
                      </w:r>
                    </w:p>
                    <w:p w14:paraId="3B1005E6" w14:textId="299F8C2B" w:rsidR="004826FF" w:rsidRPr="00283C68" w:rsidRDefault="004826FF" w:rsidP="001B67A3">
                      <w:pPr>
                        <w:spacing w:line="276" w:lineRule="auto"/>
                        <w:ind w:firstLine="0"/>
                        <w:rPr>
                          <w:rFonts w:ascii="Consolas" w:hAnsi="Consolas"/>
                          <w:sz w:val="18"/>
                          <w:szCs w:val="18"/>
                        </w:rPr>
                      </w:pPr>
                      <w:r w:rsidRPr="00283C68">
                        <w:rPr>
                          <w:rFonts w:ascii="Consolas" w:hAnsi="Consolas"/>
                          <w:sz w:val="18"/>
                          <w:szCs w:val="18"/>
                        </w:rPr>
                        <w:t xml:space="preserve">    </w:t>
                      </w:r>
                      <w:r w:rsidRPr="00283C68">
                        <w:rPr>
                          <w:rFonts w:ascii="Consolas" w:hAnsi="Consolas"/>
                          <w:color w:val="0070C0"/>
                          <w:sz w:val="18"/>
                          <w:szCs w:val="18"/>
                        </w:rPr>
                        <w:t>print</w:t>
                      </w:r>
                      <w:r w:rsidRPr="00283C68">
                        <w:rPr>
                          <w:rFonts w:ascii="Consolas" w:hAnsi="Consolas"/>
                          <w:sz w:val="18"/>
                          <w:szCs w:val="18"/>
                        </w:rPr>
                        <w:t>(</w:t>
                      </w:r>
                      <w:r w:rsidRPr="000545FE">
                        <w:rPr>
                          <w:rFonts w:ascii="Consolas" w:eastAsia="Times New Roman" w:hAnsi="Consolas" w:cs="Times New Roman"/>
                          <w:color w:val="C00000"/>
                          <w:kern w:val="0"/>
                          <w:sz w:val="18"/>
                          <w:szCs w:val="18"/>
                          <w:lang/>
                        </w:rPr>
                        <w:t>'</w:t>
                      </w:r>
                      <w:r w:rsidRPr="000545FE">
                        <w:rPr>
                          <w:rFonts w:ascii="Consolas" w:hAnsi="Consolas"/>
                          <w:color w:val="C00000"/>
                          <w:sz w:val="18"/>
                          <w:szCs w:val="18"/>
                        </w:rPr>
                        <w:t>Getting trackpoints for activity type: %s</w:t>
                      </w:r>
                      <w:r w:rsidRPr="000545FE">
                        <w:rPr>
                          <w:rFonts w:ascii="Consolas" w:eastAsia="Times New Roman" w:hAnsi="Consolas" w:cs="Times New Roman"/>
                          <w:color w:val="C00000"/>
                          <w:kern w:val="0"/>
                          <w:sz w:val="18"/>
                          <w:szCs w:val="18"/>
                          <w:lang/>
                        </w:rPr>
                        <w:t>'</w:t>
                      </w:r>
                      <w:r w:rsidRPr="000545FE">
                        <w:rPr>
                          <w:rFonts w:ascii="Consolas" w:hAnsi="Consolas"/>
                          <w:color w:val="C00000"/>
                          <w:sz w:val="18"/>
                          <w:szCs w:val="18"/>
                        </w:rPr>
                        <w:t xml:space="preserve"> </w:t>
                      </w:r>
                      <w:r w:rsidRPr="00283C68">
                        <w:rPr>
                          <w:rFonts w:ascii="Consolas" w:hAnsi="Consolas"/>
                          <w:sz w:val="18"/>
                          <w:szCs w:val="18"/>
                        </w:rPr>
                        <w:t>% sport)</w:t>
                      </w:r>
                    </w:p>
                    <w:p w14:paraId="70BF22EA" w14:textId="77777777" w:rsidR="004826FF" w:rsidRPr="00283C68" w:rsidRDefault="004826FF" w:rsidP="001B67A3">
                      <w:pPr>
                        <w:spacing w:line="276" w:lineRule="auto"/>
                        <w:ind w:firstLine="0"/>
                        <w:rPr>
                          <w:rFonts w:ascii="Consolas" w:hAnsi="Consolas"/>
                          <w:sz w:val="18"/>
                          <w:szCs w:val="18"/>
                        </w:rPr>
                      </w:pPr>
                      <w:r w:rsidRPr="00283C68">
                        <w:rPr>
                          <w:rFonts w:ascii="Consolas" w:hAnsi="Consolas"/>
                          <w:sz w:val="18"/>
                          <w:szCs w:val="18"/>
                        </w:rPr>
                        <w:t xml:space="preserve">    trackpoints = data.trackpoints</w:t>
                      </w:r>
                    </w:p>
                    <w:p w14:paraId="6FAB6D75" w14:textId="12DC67C5" w:rsidR="004826FF" w:rsidRDefault="004826FF" w:rsidP="001B67A3">
                      <w:pPr>
                        <w:spacing w:line="276" w:lineRule="auto"/>
                        <w:ind w:firstLine="0"/>
                        <w:rPr>
                          <w:rFonts w:ascii="Consolas" w:hAnsi="Consolas"/>
                          <w:sz w:val="18"/>
                          <w:szCs w:val="18"/>
                        </w:rPr>
                      </w:pPr>
                      <w:r w:rsidRPr="00283C68">
                        <w:rPr>
                          <w:rFonts w:ascii="Consolas" w:hAnsi="Consolas"/>
                          <w:sz w:val="18"/>
                          <w:szCs w:val="18"/>
                        </w:rPr>
                        <w:t xml:space="preserve">    </w:t>
                      </w:r>
                      <w:r w:rsidRPr="00283C68">
                        <w:rPr>
                          <w:rFonts w:ascii="Consolas" w:hAnsi="Consolas"/>
                          <w:color w:val="0070C0"/>
                          <w:sz w:val="18"/>
                          <w:szCs w:val="18"/>
                        </w:rPr>
                        <w:t>print</w:t>
                      </w:r>
                      <w:r w:rsidRPr="00283C68">
                        <w:rPr>
                          <w:rFonts w:ascii="Consolas" w:hAnsi="Consolas"/>
                          <w:sz w:val="18"/>
                          <w:szCs w:val="18"/>
                        </w:rPr>
                        <w:t>(</w:t>
                      </w:r>
                      <w:r w:rsidRPr="000545FE">
                        <w:rPr>
                          <w:rFonts w:ascii="Consolas" w:eastAsia="Times New Roman" w:hAnsi="Consolas" w:cs="Times New Roman"/>
                          <w:color w:val="C00000"/>
                          <w:kern w:val="0"/>
                          <w:sz w:val="18"/>
                          <w:szCs w:val="18"/>
                          <w:lang/>
                        </w:rPr>
                        <w:t>'</w:t>
                      </w:r>
                      <w:r w:rsidRPr="000545FE">
                        <w:rPr>
                          <w:rFonts w:ascii="Consolas" w:hAnsi="Consolas"/>
                          <w:color w:val="C00000"/>
                          <w:sz w:val="18"/>
                          <w:szCs w:val="18"/>
                        </w:rPr>
                        <w:t xml:space="preserve">The file has </w:t>
                      </w:r>
                      <w:r w:rsidRPr="00A2709F">
                        <w:rPr>
                          <w:rFonts w:ascii="Consolas" w:eastAsia="Times New Roman" w:hAnsi="Consolas" w:cs="Times New Roman"/>
                          <w:color w:val="A31515"/>
                          <w:kern w:val="0"/>
                          <w:sz w:val="18"/>
                          <w:szCs w:val="18"/>
                          <w:lang/>
                        </w:rPr>
                        <w:t>'</w:t>
                      </w:r>
                      <w:r w:rsidRPr="00283C68">
                        <w:rPr>
                          <w:rFonts w:ascii="Consolas" w:hAnsi="Consolas"/>
                          <w:color w:val="393939" w:themeColor="accent6" w:themeShade="BF"/>
                          <w:sz w:val="18"/>
                          <w:szCs w:val="18"/>
                        </w:rPr>
                        <w:t xml:space="preserve"> </w:t>
                      </w:r>
                      <w:r w:rsidRPr="00283C68">
                        <w:rPr>
                          <w:rFonts w:ascii="Consolas" w:hAnsi="Consolas"/>
                          <w:sz w:val="18"/>
                          <w:szCs w:val="18"/>
                        </w:rPr>
                        <w:t xml:space="preserve">+ </w:t>
                      </w:r>
                      <w:r w:rsidRPr="00283C68">
                        <w:rPr>
                          <w:rFonts w:ascii="Consolas" w:hAnsi="Consolas"/>
                          <w:color w:val="0070C0"/>
                          <w:sz w:val="18"/>
                          <w:szCs w:val="18"/>
                        </w:rPr>
                        <w:t>str</w:t>
                      </w:r>
                      <w:r w:rsidRPr="00283C68">
                        <w:rPr>
                          <w:rFonts w:ascii="Consolas" w:hAnsi="Consolas"/>
                          <w:sz w:val="18"/>
                          <w:szCs w:val="18"/>
                        </w:rPr>
                        <w:t>(</w:t>
                      </w:r>
                      <w:r w:rsidRPr="00283C68">
                        <w:rPr>
                          <w:rFonts w:ascii="Consolas" w:hAnsi="Consolas"/>
                          <w:color w:val="0070C0"/>
                          <w:sz w:val="18"/>
                          <w:szCs w:val="18"/>
                        </w:rPr>
                        <w:t>len</w:t>
                      </w:r>
                      <w:r w:rsidRPr="00283C68">
                        <w:rPr>
                          <w:rFonts w:ascii="Consolas" w:hAnsi="Consolas"/>
                          <w:sz w:val="18"/>
                          <w:szCs w:val="18"/>
                        </w:rPr>
                        <w:t xml:space="preserve">(trackpoints)) + </w:t>
                      </w:r>
                      <w:r w:rsidRPr="00A2709F">
                        <w:rPr>
                          <w:rFonts w:ascii="Consolas" w:eastAsia="Times New Roman" w:hAnsi="Consolas" w:cs="Times New Roman"/>
                          <w:color w:val="A31515"/>
                          <w:kern w:val="0"/>
                          <w:sz w:val="18"/>
                          <w:szCs w:val="18"/>
                          <w:lang/>
                        </w:rPr>
                        <w:t>'</w:t>
                      </w:r>
                      <w:r w:rsidRPr="000545FE">
                        <w:rPr>
                          <w:rFonts w:ascii="Consolas" w:hAnsi="Consolas"/>
                          <w:color w:val="C00000"/>
                          <w:sz w:val="18"/>
                          <w:szCs w:val="18"/>
                        </w:rPr>
                        <w:t xml:space="preserve"> trackpoints</w:t>
                      </w:r>
                      <w:r w:rsidRPr="000545FE">
                        <w:rPr>
                          <w:rFonts w:ascii="Consolas" w:eastAsia="Times New Roman" w:hAnsi="Consolas" w:cs="Times New Roman"/>
                          <w:color w:val="C00000"/>
                          <w:kern w:val="0"/>
                          <w:sz w:val="18"/>
                          <w:szCs w:val="18"/>
                          <w:lang/>
                        </w:rPr>
                        <w:t>'</w:t>
                      </w:r>
                      <w:r w:rsidRPr="00283C68">
                        <w:rPr>
                          <w:rFonts w:ascii="Consolas" w:hAnsi="Consolas"/>
                          <w:sz w:val="18"/>
                          <w:szCs w:val="18"/>
                        </w:rPr>
                        <w:t>)</w:t>
                      </w:r>
                    </w:p>
                    <w:p w14:paraId="1E93047D" w14:textId="77777777" w:rsidR="004826FF" w:rsidRPr="00283C68" w:rsidRDefault="004826FF" w:rsidP="001B67A3">
                      <w:pPr>
                        <w:spacing w:line="276" w:lineRule="auto"/>
                        <w:ind w:firstLine="0"/>
                        <w:rPr>
                          <w:rFonts w:ascii="Consolas" w:hAnsi="Consolas"/>
                          <w:sz w:val="18"/>
                          <w:szCs w:val="18"/>
                        </w:rPr>
                      </w:pPr>
                    </w:p>
                    <w:p w14:paraId="091FE0F1" w14:textId="77777777" w:rsidR="004826FF" w:rsidRPr="000545FE" w:rsidRDefault="004826FF" w:rsidP="001B67A3">
                      <w:pPr>
                        <w:spacing w:line="276" w:lineRule="auto"/>
                        <w:ind w:firstLine="0"/>
                        <w:rPr>
                          <w:rFonts w:ascii="Consolas" w:hAnsi="Consolas"/>
                          <w:i/>
                          <w:iCs/>
                          <w:color w:val="A6A6A6" w:themeColor="background1" w:themeShade="A6"/>
                          <w:sz w:val="18"/>
                          <w:szCs w:val="18"/>
                        </w:rPr>
                      </w:pPr>
                      <w:r w:rsidRPr="00283C68">
                        <w:rPr>
                          <w:rFonts w:ascii="Consolas" w:hAnsi="Consolas"/>
                          <w:sz w:val="18"/>
                          <w:szCs w:val="18"/>
                        </w:rPr>
                        <w:t xml:space="preserve">    </w:t>
                      </w:r>
                      <w:r w:rsidRPr="000545FE">
                        <w:rPr>
                          <w:rFonts w:ascii="Consolas" w:hAnsi="Consolas"/>
                          <w:i/>
                          <w:iCs/>
                          <w:color w:val="A6A6A6" w:themeColor="background1" w:themeShade="A6"/>
                          <w:sz w:val="18"/>
                          <w:szCs w:val="18"/>
                        </w:rPr>
                        <w:t># Creates empty numpy array with 9 columns</w:t>
                      </w:r>
                    </w:p>
                    <w:p w14:paraId="27053380" w14:textId="77777777" w:rsidR="004826FF" w:rsidRPr="00283C68" w:rsidRDefault="004826FF" w:rsidP="001B67A3">
                      <w:pPr>
                        <w:spacing w:line="276" w:lineRule="auto"/>
                        <w:ind w:firstLine="0"/>
                        <w:rPr>
                          <w:rFonts w:ascii="Consolas" w:hAnsi="Consolas"/>
                          <w:sz w:val="18"/>
                          <w:szCs w:val="18"/>
                        </w:rPr>
                      </w:pPr>
                      <w:r w:rsidRPr="00283C68">
                        <w:rPr>
                          <w:rFonts w:ascii="Consolas" w:hAnsi="Consolas"/>
                          <w:sz w:val="18"/>
                          <w:szCs w:val="18"/>
                        </w:rPr>
                        <w:t xml:space="preserve">    tp_array = </w:t>
                      </w:r>
                      <w:r w:rsidRPr="00283C68">
                        <w:rPr>
                          <w:rFonts w:ascii="Consolas" w:hAnsi="Consolas"/>
                          <w:b/>
                          <w:bCs/>
                          <w:sz w:val="18"/>
                          <w:szCs w:val="18"/>
                        </w:rPr>
                        <w:t>np</w:t>
                      </w:r>
                      <w:r w:rsidRPr="00283C68">
                        <w:rPr>
                          <w:rFonts w:ascii="Consolas" w:hAnsi="Consolas"/>
                          <w:sz w:val="18"/>
                          <w:szCs w:val="18"/>
                        </w:rPr>
                        <w:t>.empty((</w:t>
                      </w:r>
                      <w:r w:rsidRPr="00283C68">
                        <w:rPr>
                          <w:rFonts w:ascii="Consolas" w:hAnsi="Consolas"/>
                          <w:color w:val="00B0F0"/>
                          <w:sz w:val="18"/>
                          <w:szCs w:val="18"/>
                        </w:rPr>
                        <w:t>0</w:t>
                      </w:r>
                      <w:r w:rsidRPr="00283C68">
                        <w:rPr>
                          <w:rFonts w:ascii="Consolas" w:hAnsi="Consolas"/>
                          <w:sz w:val="18"/>
                          <w:szCs w:val="18"/>
                        </w:rPr>
                        <w:t xml:space="preserve">, </w:t>
                      </w:r>
                      <w:r w:rsidRPr="00283C68">
                        <w:rPr>
                          <w:rFonts w:ascii="Consolas" w:hAnsi="Consolas"/>
                          <w:color w:val="0070C0"/>
                          <w:sz w:val="18"/>
                          <w:szCs w:val="18"/>
                        </w:rPr>
                        <w:t>len</w:t>
                      </w:r>
                      <w:r w:rsidRPr="00283C68">
                        <w:rPr>
                          <w:rFonts w:ascii="Consolas" w:hAnsi="Consolas"/>
                          <w:sz w:val="18"/>
                          <w:szCs w:val="18"/>
                        </w:rPr>
                        <w:t xml:space="preserve">(column_types)), </w:t>
                      </w:r>
                      <w:r w:rsidRPr="000545FE">
                        <w:rPr>
                          <w:rFonts w:ascii="Consolas" w:hAnsi="Consolas"/>
                          <w:color w:val="0070C0"/>
                          <w:sz w:val="18"/>
                          <w:szCs w:val="18"/>
                        </w:rPr>
                        <w:t>dtype</w:t>
                      </w:r>
                      <w:r w:rsidRPr="00283C68">
                        <w:rPr>
                          <w:rFonts w:ascii="Consolas" w:hAnsi="Consolas"/>
                          <w:sz w:val="18"/>
                          <w:szCs w:val="18"/>
                        </w:rPr>
                        <w:t>=column_types)</w:t>
                      </w:r>
                    </w:p>
                    <w:p w14:paraId="0D9586F3" w14:textId="77777777" w:rsidR="004826FF" w:rsidRPr="000545FE" w:rsidRDefault="004826FF" w:rsidP="001B67A3">
                      <w:pPr>
                        <w:spacing w:line="276" w:lineRule="auto"/>
                        <w:ind w:firstLine="0"/>
                        <w:rPr>
                          <w:rFonts w:ascii="Consolas" w:hAnsi="Consolas"/>
                          <w:i/>
                          <w:iCs/>
                          <w:color w:val="A6A6A6" w:themeColor="background1" w:themeShade="A6"/>
                          <w:sz w:val="18"/>
                          <w:szCs w:val="18"/>
                        </w:rPr>
                      </w:pPr>
                      <w:r w:rsidRPr="000545FE">
                        <w:rPr>
                          <w:rFonts w:ascii="Consolas" w:hAnsi="Consolas"/>
                          <w:color w:val="A6A6A6" w:themeColor="background1" w:themeShade="A6"/>
                          <w:sz w:val="18"/>
                          <w:szCs w:val="18"/>
                        </w:rPr>
                        <w:t xml:space="preserve">    </w:t>
                      </w:r>
                      <w:r w:rsidRPr="000545FE">
                        <w:rPr>
                          <w:rFonts w:ascii="Consolas" w:hAnsi="Consolas"/>
                          <w:i/>
                          <w:iCs/>
                          <w:color w:val="A6A6A6" w:themeColor="background1" w:themeShade="A6"/>
                          <w:sz w:val="18"/>
                          <w:szCs w:val="18"/>
                        </w:rPr>
                        <w:t># Constructing NumPy array</w:t>
                      </w:r>
                    </w:p>
                    <w:p w14:paraId="3C66DCC3" w14:textId="77777777" w:rsidR="004826FF" w:rsidRPr="00283C68" w:rsidRDefault="004826FF" w:rsidP="001B67A3">
                      <w:pPr>
                        <w:spacing w:line="276" w:lineRule="auto"/>
                        <w:ind w:firstLine="0"/>
                        <w:rPr>
                          <w:rFonts w:ascii="Consolas" w:hAnsi="Consolas"/>
                          <w:sz w:val="18"/>
                          <w:szCs w:val="18"/>
                        </w:rPr>
                      </w:pPr>
                      <w:r w:rsidRPr="00283C68">
                        <w:rPr>
                          <w:rFonts w:ascii="Consolas" w:hAnsi="Consolas"/>
                          <w:sz w:val="18"/>
                          <w:szCs w:val="18"/>
                        </w:rPr>
                        <w:t xml:space="preserve">    </w:t>
                      </w:r>
                      <w:r w:rsidRPr="00283C68">
                        <w:rPr>
                          <w:rFonts w:ascii="Consolas" w:hAnsi="Consolas"/>
                          <w:color w:val="0070C0"/>
                          <w:sz w:val="18"/>
                          <w:szCs w:val="18"/>
                        </w:rPr>
                        <w:t xml:space="preserve">for </w:t>
                      </w:r>
                      <w:r w:rsidRPr="00283C68">
                        <w:rPr>
                          <w:rFonts w:ascii="Consolas" w:hAnsi="Consolas"/>
                          <w:b/>
                          <w:bCs/>
                          <w:sz w:val="18"/>
                          <w:szCs w:val="18"/>
                        </w:rPr>
                        <w:t>tp</w:t>
                      </w:r>
                      <w:r w:rsidRPr="00283C68">
                        <w:rPr>
                          <w:rFonts w:ascii="Consolas" w:hAnsi="Consolas"/>
                          <w:sz w:val="18"/>
                          <w:szCs w:val="18"/>
                        </w:rPr>
                        <w:t xml:space="preserve"> </w:t>
                      </w:r>
                      <w:r w:rsidRPr="00283C68">
                        <w:rPr>
                          <w:rFonts w:ascii="Consolas" w:hAnsi="Consolas"/>
                          <w:color w:val="0070C0"/>
                          <w:sz w:val="18"/>
                          <w:szCs w:val="18"/>
                        </w:rPr>
                        <w:t xml:space="preserve">in </w:t>
                      </w:r>
                      <w:r w:rsidRPr="00283C68">
                        <w:rPr>
                          <w:rFonts w:ascii="Consolas" w:hAnsi="Consolas"/>
                          <w:sz w:val="18"/>
                          <w:szCs w:val="18"/>
                        </w:rPr>
                        <w:t>trackpoints:</w:t>
                      </w:r>
                    </w:p>
                    <w:p w14:paraId="512FFF6D" w14:textId="77777777" w:rsidR="004826FF" w:rsidRPr="00283C68" w:rsidRDefault="004826FF" w:rsidP="001B67A3">
                      <w:pPr>
                        <w:spacing w:line="276" w:lineRule="auto"/>
                        <w:ind w:firstLine="0"/>
                        <w:rPr>
                          <w:rFonts w:ascii="Consolas" w:hAnsi="Consolas"/>
                          <w:sz w:val="18"/>
                          <w:szCs w:val="18"/>
                        </w:rPr>
                      </w:pPr>
                      <w:r w:rsidRPr="00283C68">
                        <w:rPr>
                          <w:rFonts w:ascii="Consolas" w:hAnsi="Consolas"/>
                          <w:sz w:val="18"/>
                          <w:szCs w:val="18"/>
                        </w:rPr>
                        <w:t xml:space="preserve">        datarow = [</w:t>
                      </w:r>
                      <w:r w:rsidRPr="00283C68">
                        <w:rPr>
                          <w:rFonts w:ascii="Consolas" w:hAnsi="Consolas"/>
                          <w:b/>
                          <w:bCs/>
                          <w:sz w:val="18"/>
                          <w:szCs w:val="18"/>
                        </w:rPr>
                        <w:t>tp</w:t>
                      </w:r>
                      <w:r w:rsidRPr="00283C68">
                        <w:rPr>
                          <w:rFonts w:ascii="Consolas" w:hAnsi="Consolas"/>
                          <w:sz w:val="18"/>
                          <w:szCs w:val="18"/>
                        </w:rPr>
                        <w:t xml:space="preserve">.time, </w:t>
                      </w:r>
                      <w:r w:rsidRPr="00283C68">
                        <w:rPr>
                          <w:rFonts w:ascii="Consolas" w:hAnsi="Consolas"/>
                          <w:b/>
                          <w:bCs/>
                          <w:sz w:val="18"/>
                          <w:szCs w:val="18"/>
                        </w:rPr>
                        <w:t>tp</w:t>
                      </w:r>
                      <w:r w:rsidRPr="00283C68">
                        <w:rPr>
                          <w:rFonts w:ascii="Consolas" w:hAnsi="Consolas"/>
                          <w:sz w:val="18"/>
                          <w:szCs w:val="18"/>
                        </w:rPr>
                        <w:t xml:space="preserve">.latitude, </w:t>
                      </w:r>
                      <w:r w:rsidRPr="00283C68">
                        <w:rPr>
                          <w:rFonts w:ascii="Consolas" w:hAnsi="Consolas"/>
                          <w:b/>
                          <w:bCs/>
                          <w:sz w:val="18"/>
                          <w:szCs w:val="18"/>
                        </w:rPr>
                        <w:t>tp</w:t>
                      </w:r>
                      <w:r w:rsidRPr="00283C68">
                        <w:rPr>
                          <w:rFonts w:ascii="Consolas" w:hAnsi="Consolas"/>
                          <w:sz w:val="18"/>
                          <w:szCs w:val="18"/>
                        </w:rPr>
                        <w:t xml:space="preserve">.longitude, </w:t>
                      </w:r>
                      <w:r w:rsidRPr="00283C68">
                        <w:rPr>
                          <w:rFonts w:ascii="Consolas" w:hAnsi="Consolas"/>
                          <w:b/>
                          <w:bCs/>
                          <w:sz w:val="18"/>
                          <w:szCs w:val="18"/>
                        </w:rPr>
                        <w:t>tp</w:t>
                      </w:r>
                      <w:r w:rsidRPr="00283C68">
                        <w:rPr>
                          <w:rFonts w:ascii="Consolas" w:hAnsi="Consolas"/>
                          <w:sz w:val="18"/>
                          <w:szCs w:val="18"/>
                        </w:rPr>
                        <w:t>.elevation,</w:t>
                      </w:r>
                    </w:p>
                    <w:p w14:paraId="3966E997" w14:textId="77777777" w:rsidR="004826FF" w:rsidRPr="00283C68" w:rsidRDefault="004826FF" w:rsidP="001B67A3">
                      <w:pPr>
                        <w:spacing w:line="276" w:lineRule="auto"/>
                        <w:ind w:firstLine="0"/>
                        <w:rPr>
                          <w:rFonts w:ascii="Consolas" w:hAnsi="Consolas"/>
                          <w:sz w:val="18"/>
                          <w:szCs w:val="18"/>
                        </w:rPr>
                      </w:pPr>
                      <w:r w:rsidRPr="00283C68">
                        <w:rPr>
                          <w:rFonts w:ascii="Consolas" w:hAnsi="Consolas"/>
                          <w:sz w:val="18"/>
                          <w:szCs w:val="18"/>
                        </w:rPr>
                        <w:t xml:space="preserve">                   </w:t>
                      </w:r>
                      <w:r w:rsidRPr="00283C68">
                        <w:rPr>
                          <w:rFonts w:ascii="Consolas" w:hAnsi="Consolas"/>
                          <w:b/>
                          <w:bCs/>
                          <w:sz w:val="18"/>
                          <w:szCs w:val="18"/>
                        </w:rPr>
                        <w:t>tp</w:t>
                      </w:r>
                      <w:r w:rsidRPr="00283C68">
                        <w:rPr>
                          <w:rFonts w:ascii="Consolas" w:hAnsi="Consolas"/>
                          <w:sz w:val="18"/>
                          <w:szCs w:val="18"/>
                        </w:rPr>
                        <w:t xml:space="preserve">.distance, </w:t>
                      </w:r>
                      <w:r w:rsidRPr="00283C68">
                        <w:rPr>
                          <w:rFonts w:ascii="Consolas" w:hAnsi="Consolas"/>
                          <w:b/>
                          <w:bCs/>
                          <w:sz w:val="18"/>
                          <w:szCs w:val="18"/>
                        </w:rPr>
                        <w:t>tp</w:t>
                      </w:r>
                      <w:r w:rsidRPr="00283C68">
                        <w:rPr>
                          <w:rFonts w:ascii="Consolas" w:hAnsi="Consolas"/>
                          <w:sz w:val="18"/>
                          <w:szCs w:val="18"/>
                        </w:rPr>
                        <w:t xml:space="preserve">.hr_value, </w:t>
                      </w:r>
                      <w:r w:rsidRPr="00283C68">
                        <w:rPr>
                          <w:rFonts w:ascii="Consolas" w:hAnsi="Consolas"/>
                          <w:b/>
                          <w:bCs/>
                          <w:sz w:val="18"/>
                          <w:szCs w:val="18"/>
                        </w:rPr>
                        <w:t>tp</w:t>
                      </w:r>
                      <w:r w:rsidRPr="00283C68">
                        <w:rPr>
                          <w:rFonts w:ascii="Consolas" w:hAnsi="Consolas"/>
                          <w:sz w:val="18"/>
                          <w:szCs w:val="18"/>
                        </w:rPr>
                        <w:t xml:space="preserve">.TPX_speed, </w:t>
                      </w:r>
                      <w:r w:rsidRPr="00283C68">
                        <w:rPr>
                          <w:rFonts w:ascii="Consolas" w:hAnsi="Consolas"/>
                          <w:b/>
                          <w:bCs/>
                          <w:sz w:val="18"/>
                          <w:szCs w:val="18"/>
                        </w:rPr>
                        <w:t>tp</w:t>
                      </w:r>
                      <w:r w:rsidRPr="00283C68">
                        <w:rPr>
                          <w:rFonts w:ascii="Consolas" w:hAnsi="Consolas"/>
                          <w:sz w:val="18"/>
                          <w:szCs w:val="18"/>
                        </w:rPr>
                        <w:t xml:space="preserve">.cadence, </w:t>
                      </w:r>
                      <w:r w:rsidRPr="00283C68">
                        <w:rPr>
                          <w:rFonts w:ascii="Consolas" w:hAnsi="Consolas"/>
                          <w:b/>
                          <w:bCs/>
                          <w:sz w:val="18"/>
                          <w:szCs w:val="18"/>
                        </w:rPr>
                        <w:t>tp</w:t>
                      </w:r>
                      <w:r w:rsidRPr="00283C68">
                        <w:rPr>
                          <w:rFonts w:ascii="Consolas" w:hAnsi="Consolas"/>
                          <w:sz w:val="18"/>
                          <w:szCs w:val="18"/>
                        </w:rPr>
                        <w:t>.watts]</w:t>
                      </w:r>
                    </w:p>
                    <w:p w14:paraId="3C1C1C66" w14:textId="77777777" w:rsidR="004826FF" w:rsidRPr="00283C68" w:rsidRDefault="004826FF" w:rsidP="001B67A3">
                      <w:pPr>
                        <w:spacing w:line="276" w:lineRule="auto"/>
                        <w:ind w:firstLine="0"/>
                        <w:rPr>
                          <w:rFonts w:ascii="Consolas" w:hAnsi="Consolas"/>
                          <w:sz w:val="18"/>
                          <w:szCs w:val="18"/>
                        </w:rPr>
                      </w:pPr>
                      <w:r w:rsidRPr="00283C68">
                        <w:rPr>
                          <w:rFonts w:ascii="Consolas" w:hAnsi="Consolas"/>
                          <w:sz w:val="18"/>
                          <w:szCs w:val="18"/>
                        </w:rPr>
                        <w:t xml:space="preserve">        tp_array = </w:t>
                      </w:r>
                      <w:r w:rsidRPr="00283C68">
                        <w:rPr>
                          <w:rFonts w:ascii="Consolas" w:hAnsi="Consolas"/>
                          <w:b/>
                          <w:bCs/>
                          <w:sz w:val="18"/>
                          <w:szCs w:val="18"/>
                        </w:rPr>
                        <w:t>np</w:t>
                      </w:r>
                      <w:r w:rsidRPr="00283C68">
                        <w:rPr>
                          <w:rFonts w:ascii="Consolas" w:hAnsi="Consolas"/>
                          <w:sz w:val="18"/>
                          <w:szCs w:val="18"/>
                        </w:rPr>
                        <w:t xml:space="preserve">.append(tp_array, </w:t>
                      </w:r>
                      <w:r w:rsidRPr="00283C68">
                        <w:rPr>
                          <w:rFonts w:ascii="Consolas" w:hAnsi="Consolas"/>
                          <w:b/>
                          <w:bCs/>
                          <w:sz w:val="18"/>
                          <w:szCs w:val="18"/>
                        </w:rPr>
                        <w:t>np</w:t>
                      </w:r>
                      <w:r w:rsidRPr="00283C68">
                        <w:rPr>
                          <w:rFonts w:ascii="Consolas" w:hAnsi="Consolas"/>
                          <w:sz w:val="18"/>
                          <w:szCs w:val="18"/>
                        </w:rPr>
                        <w:t>.array([datarow]), axis=</w:t>
                      </w:r>
                      <w:r w:rsidRPr="00283C68">
                        <w:rPr>
                          <w:rFonts w:ascii="Consolas" w:hAnsi="Consolas"/>
                          <w:color w:val="00B0F0"/>
                          <w:sz w:val="18"/>
                          <w:szCs w:val="18"/>
                        </w:rPr>
                        <w:t>0</w:t>
                      </w:r>
                      <w:r w:rsidRPr="00283C68">
                        <w:rPr>
                          <w:rFonts w:ascii="Consolas" w:hAnsi="Consolas"/>
                          <w:sz w:val="18"/>
                          <w:szCs w:val="18"/>
                        </w:rPr>
                        <w:t>)</w:t>
                      </w:r>
                    </w:p>
                    <w:p w14:paraId="1D7A4707" w14:textId="77777777" w:rsidR="004826FF" w:rsidRPr="00283C68" w:rsidRDefault="004826FF" w:rsidP="001B67A3">
                      <w:pPr>
                        <w:spacing w:line="276" w:lineRule="auto"/>
                        <w:ind w:firstLine="0"/>
                        <w:rPr>
                          <w:rFonts w:ascii="Consolas" w:hAnsi="Consolas"/>
                          <w:sz w:val="18"/>
                          <w:szCs w:val="18"/>
                        </w:rPr>
                      </w:pPr>
                    </w:p>
                    <w:p w14:paraId="7703A670" w14:textId="77777777" w:rsidR="004826FF" w:rsidRPr="00283C68" w:rsidRDefault="004826FF" w:rsidP="001B67A3">
                      <w:pPr>
                        <w:spacing w:line="276" w:lineRule="auto"/>
                        <w:ind w:firstLine="0"/>
                        <w:rPr>
                          <w:rFonts w:ascii="Consolas" w:hAnsi="Consolas"/>
                          <w:sz w:val="18"/>
                          <w:szCs w:val="18"/>
                        </w:rPr>
                      </w:pPr>
                      <w:r w:rsidRPr="00283C68">
                        <w:rPr>
                          <w:rFonts w:ascii="Consolas" w:hAnsi="Consolas"/>
                          <w:sz w:val="18"/>
                          <w:szCs w:val="18"/>
                        </w:rPr>
                        <w:t xml:space="preserve">    </w:t>
                      </w:r>
                      <w:r w:rsidRPr="00147955">
                        <w:rPr>
                          <w:rFonts w:ascii="Consolas" w:hAnsi="Consolas"/>
                          <w:color w:val="0070C0"/>
                          <w:sz w:val="18"/>
                          <w:szCs w:val="18"/>
                        </w:rPr>
                        <w:t xml:space="preserve">return </w:t>
                      </w:r>
                      <w:r w:rsidRPr="00283C68">
                        <w:rPr>
                          <w:rFonts w:ascii="Consolas" w:hAnsi="Consolas"/>
                          <w:sz w:val="18"/>
                          <w:szCs w:val="18"/>
                        </w:rPr>
                        <w:t>(sport, tp_array)</w:t>
                      </w:r>
                    </w:p>
                  </w:txbxContent>
                </v:textbox>
                <w10:anchorlock/>
              </v:shape>
            </w:pict>
          </mc:Fallback>
        </mc:AlternateContent>
      </w:r>
    </w:p>
    <w:p w14:paraId="608A495C" w14:textId="77777777" w:rsidR="001B67A3" w:rsidRDefault="001B67A3" w:rsidP="001B67A3">
      <w:pPr>
        <w:spacing w:after="160"/>
      </w:pPr>
      <w:r>
        <w:br w:type="page"/>
      </w:r>
    </w:p>
    <w:p w14:paraId="342D32C0" w14:textId="77777777" w:rsidR="001B67A3" w:rsidRDefault="001B67A3" w:rsidP="001B67A3">
      <w:pPr>
        <w:spacing w:after="160"/>
      </w:pPr>
      <w:r>
        <w:rPr>
          <w:noProof/>
          <w:lang w:eastAsia="en-US"/>
        </w:rPr>
        <w:lastRenderedPageBreak/>
        <mc:AlternateContent>
          <mc:Choice Requires="wps">
            <w:drawing>
              <wp:anchor distT="45720" distB="45720" distL="114300" distR="114300" simplePos="0" relativeHeight="251658240" behindDoc="0" locked="0" layoutInCell="1" allowOverlap="1" wp14:anchorId="7A2978E0" wp14:editId="240F1E0A">
                <wp:simplePos x="0" y="0"/>
                <wp:positionH relativeFrom="margin">
                  <wp:align>left</wp:align>
                </wp:positionH>
                <wp:positionV relativeFrom="paragraph">
                  <wp:posOffset>0</wp:posOffset>
                </wp:positionV>
                <wp:extent cx="6021070" cy="6858000"/>
                <wp:effectExtent l="0" t="0" r="0" b="0"/>
                <wp:wrapSquare wrapText="bothSides"/>
                <wp:docPr id="228" name="Text Box 2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21070" cy="6858000"/>
                        </a:xfrm>
                        <a:prstGeom prst="rect">
                          <a:avLst/>
                        </a:prstGeom>
                        <a:solidFill>
                          <a:srgbClr val="FFFFFF"/>
                        </a:solidFill>
                        <a:ln w="9525">
                          <a:noFill/>
                          <a:miter lim="800000"/>
                          <a:headEnd/>
                          <a:tailEnd/>
                        </a:ln>
                      </wps:spPr>
                      <wps:txbx>
                        <w:txbxContent>
                          <w:p w14:paraId="62152127" w14:textId="77777777" w:rsidR="004826FF" w:rsidRPr="00147955" w:rsidRDefault="004826FF" w:rsidP="001B67A3">
                            <w:pPr>
                              <w:spacing w:line="276" w:lineRule="auto"/>
                              <w:ind w:firstLine="0"/>
                              <w:rPr>
                                <w:rFonts w:ascii="Consolas" w:hAnsi="Consolas"/>
                                <w:color w:val="000000" w:themeColor="text1"/>
                                <w:sz w:val="18"/>
                                <w:szCs w:val="18"/>
                              </w:rPr>
                            </w:pPr>
                            <w:r w:rsidRPr="00147955">
                              <w:rPr>
                                <w:rFonts w:ascii="Consolas" w:hAnsi="Consolas"/>
                                <w:color w:val="0070C0"/>
                                <w:sz w:val="18"/>
                                <w:szCs w:val="18"/>
                              </w:rPr>
                              <w:t xml:space="preserve">def </w:t>
                            </w:r>
                            <w:r w:rsidRPr="00147955">
                              <w:rPr>
                                <w:rFonts w:ascii="Consolas" w:hAnsi="Consolas"/>
                                <w:b/>
                                <w:bCs/>
                                <w:color w:val="000000" w:themeColor="text1"/>
                                <w:sz w:val="18"/>
                                <w:szCs w:val="18"/>
                              </w:rPr>
                              <w:t>tcx_exercises_to_csv</w:t>
                            </w:r>
                            <w:r w:rsidRPr="00147955">
                              <w:rPr>
                                <w:rFonts w:ascii="Consolas" w:hAnsi="Consolas"/>
                                <w:color w:val="000000" w:themeColor="text1"/>
                                <w:sz w:val="18"/>
                                <w:szCs w:val="18"/>
                              </w:rPr>
                              <w:t xml:space="preserve">(tcx_folder: </w:t>
                            </w:r>
                            <w:r w:rsidRPr="00147955">
                              <w:rPr>
                                <w:rFonts w:ascii="Consolas" w:hAnsi="Consolas"/>
                                <w:color w:val="0070C0"/>
                                <w:sz w:val="18"/>
                                <w:szCs w:val="18"/>
                              </w:rPr>
                              <w:t>str</w:t>
                            </w:r>
                            <w:r w:rsidRPr="00147955">
                              <w:rPr>
                                <w:rFonts w:ascii="Consolas" w:hAnsi="Consolas"/>
                                <w:color w:val="000000" w:themeColor="text1"/>
                                <w:sz w:val="18"/>
                                <w:szCs w:val="18"/>
                              </w:rPr>
                              <w:t xml:space="preserve">, csv_folder: </w:t>
                            </w:r>
                            <w:r w:rsidRPr="00147955">
                              <w:rPr>
                                <w:rFonts w:ascii="Consolas" w:hAnsi="Consolas"/>
                                <w:color w:val="0070C0"/>
                                <w:sz w:val="18"/>
                                <w:szCs w:val="18"/>
                              </w:rPr>
                              <w:t>str</w:t>
                            </w:r>
                            <w:r w:rsidRPr="00147955">
                              <w:rPr>
                                <w:rFonts w:ascii="Consolas" w:hAnsi="Consolas"/>
                                <w:color w:val="000000" w:themeColor="text1"/>
                                <w:sz w:val="18"/>
                                <w:szCs w:val="18"/>
                              </w:rPr>
                              <w:t xml:space="preserve">, </w:t>
                            </w:r>
                          </w:p>
                          <w:p w14:paraId="5FA5C8C8" w14:textId="77777777" w:rsidR="004826FF" w:rsidRPr="00147955" w:rsidRDefault="004826FF" w:rsidP="001B67A3">
                            <w:pPr>
                              <w:spacing w:line="276" w:lineRule="auto"/>
                              <w:ind w:firstLine="0"/>
                              <w:rPr>
                                <w:rFonts w:ascii="Consolas" w:hAnsi="Consolas"/>
                                <w:color w:val="000000" w:themeColor="text1"/>
                                <w:sz w:val="18"/>
                                <w:szCs w:val="18"/>
                              </w:rPr>
                            </w:pPr>
                            <w:r w:rsidRPr="00147955">
                              <w:rPr>
                                <w:rFonts w:ascii="Consolas" w:hAnsi="Consolas"/>
                                <w:color w:val="000000" w:themeColor="text1"/>
                                <w:sz w:val="18"/>
                                <w:szCs w:val="18"/>
                              </w:rPr>
                              <w:t xml:space="preserve">                         column_types: [(</w:t>
                            </w:r>
                            <w:r w:rsidRPr="00147955">
                              <w:rPr>
                                <w:rFonts w:ascii="Consolas" w:hAnsi="Consolas"/>
                                <w:color w:val="0070C0"/>
                                <w:sz w:val="18"/>
                                <w:szCs w:val="18"/>
                              </w:rPr>
                              <w:t>str</w:t>
                            </w:r>
                            <w:r w:rsidRPr="00147955">
                              <w:rPr>
                                <w:rFonts w:ascii="Consolas" w:hAnsi="Consolas"/>
                                <w:color w:val="000000" w:themeColor="text1"/>
                                <w:sz w:val="18"/>
                                <w:szCs w:val="18"/>
                              </w:rPr>
                              <w:t>,</w:t>
                            </w:r>
                            <w:r w:rsidRPr="00147955">
                              <w:rPr>
                                <w:rFonts w:ascii="Consolas" w:hAnsi="Consolas"/>
                                <w:color w:val="0070C0"/>
                                <w:sz w:val="18"/>
                                <w:szCs w:val="18"/>
                              </w:rPr>
                              <w:t>type</w:t>
                            </w:r>
                            <w:r w:rsidRPr="00147955">
                              <w:rPr>
                                <w:rFonts w:ascii="Consolas" w:hAnsi="Consolas"/>
                                <w:color w:val="000000" w:themeColor="text1"/>
                                <w:sz w:val="18"/>
                                <w:szCs w:val="18"/>
                              </w:rPr>
                              <w:t xml:space="preserve">)], column_names: </w:t>
                            </w:r>
                            <w:r w:rsidRPr="00147955">
                              <w:rPr>
                                <w:rFonts w:ascii="Consolas" w:hAnsi="Consolas"/>
                                <w:color w:val="0070C0"/>
                                <w:sz w:val="18"/>
                                <w:szCs w:val="18"/>
                              </w:rPr>
                              <w:t>str</w:t>
                            </w:r>
                            <w:r w:rsidRPr="00147955">
                              <w:rPr>
                                <w:rFonts w:ascii="Consolas" w:hAnsi="Consolas"/>
                                <w:color w:val="000000" w:themeColor="text1"/>
                                <w:sz w:val="18"/>
                                <w:szCs w:val="18"/>
                              </w:rPr>
                              <w:t xml:space="preserve">, </w:t>
                            </w:r>
                          </w:p>
                          <w:p w14:paraId="761484E8" w14:textId="77777777" w:rsidR="004826FF" w:rsidRPr="00147955" w:rsidRDefault="004826FF" w:rsidP="001B67A3">
                            <w:pPr>
                              <w:spacing w:line="276" w:lineRule="auto"/>
                              <w:ind w:firstLine="0"/>
                              <w:rPr>
                                <w:rFonts w:ascii="Consolas" w:hAnsi="Consolas"/>
                                <w:color w:val="000000" w:themeColor="text1"/>
                                <w:sz w:val="18"/>
                                <w:szCs w:val="18"/>
                              </w:rPr>
                            </w:pPr>
                            <w:r w:rsidRPr="002C042D">
                              <w:rPr>
                                <w:rFonts w:ascii="Consolas" w:hAnsi="Consolas"/>
                                <w:color w:val="000000" w:themeColor="text1"/>
                                <w:sz w:val="18"/>
                                <w:szCs w:val="18"/>
                              </w:rPr>
                              <w:t xml:space="preserve">                         </w:t>
                            </w:r>
                            <w:r w:rsidRPr="00147955">
                              <w:rPr>
                                <w:rFonts w:ascii="Consolas" w:hAnsi="Consolas"/>
                                <w:color w:val="000000" w:themeColor="text1"/>
                                <w:sz w:val="18"/>
                                <w:szCs w:val="18"/>
                              </w:rPr>
                              <w:t xml:space="preserve">exers: </w:t>
                            </w:r>
                            <w:r w:rsidRPr="00147955">
                              <w:rPr>
                                <w:rFonts w:ascii="Consolas" w:hAnsi="Consolas"/>
                                <w:color w:val="0070C0"/>
                                <w:sz w:val="18"/>
                                <w:szCs w:val="18"/>
                              </w:rPr>
                              <w:t>int</w:t>
                            </w:r>
                            <w:r w:rsidRPr="00147955">
                              <w:rPr>
                                <w:rFonts w:ascii="Consolas" w:hAnsi="Consolas"/>
                                <w:color w:val="000000" w:themeColor="text1"/>
                                <w:sz w:val="18"/>
                                <w:szCs w:val="18"/>
                              </w:rPr>
                              <w:t xml:space="preserve">) -&gt; </w:t>
                            </w:r>
                            <w:r w:rsidRPr="00147955">
                              <w:rPr>
                                <w:rFonts w:ascii="Consolas" w:hAnsi="Consolas"/>
                                <w:color w:val="0070C0"/>
                                <w:sz w:val="18"/>
                                <w:szCs w:val="18"/>
                              </w:rPr>
                              <w:t>list</w:t>
                            </w:r>
                            <w:r w:rsidRPr="00147955">
                              <w:rPr>
                                <w:rFonts w:ascii="Consolas" w:hAnsi="Consolas"/>
                                <w:color w:val="000000" w:themeColor="text1"/>
                                <w:sz w:val="18"/>
                                <w:szCs w:val="18"/>
                              </w:rPr>
                              <w:t>:</w:t>
                            </w:r>
                          </w:p>
                          <w:p w14:paraId="0C3BB9D6" w14:textId="77777777" w:rsidR="004826FF" w:rsidRPr="008D7ECF" w:rsidRDefault="004826FF" w:rsidP="001B67A3">
                            <w:pPr>
                              <w:spacing w:line="276" w:lineRule="auto"/>
                              <w:ind w:firstLine="0"/>
                              <w:rPr>
                                <w:rFonts w:ascii="Consolas" w:hAnsi="Consolas"/>
                                <w:i/>
                                <w:iCs/>
                                <w:color w:val="A6A6A6" w:themeColor="background1" w:themeShade="A6"/>
                                <w:sz w:val="18"/>
                                <w:szCs w:val="18"/>
                              </w:rPr>
                            </w:pPr>
                            <w:r w:rsidRPr="00147955">
                              <w:rPr>
                                <w:rFonts w:ascii="Consolas" w:hAnsi="Consolas"/>
                                <w:color w:val="000000" w:themeColor="text1"/>
                                <w:sz w:val="18"/>
                                <w:szCs w:val="18"/>
                              </w:rPr>
                              <w:t xml:space="preserve">    </w:t>
                            </w:r>
                            <w:r w:rsidRPr="008D7ECF">
                              <w:rPr>
                                <w:rFonts w:ascii="Consolas" w:hAnsi="Consolas"/>
                                <w:i/>
                                <w:iCs/>
                                <w:color w:val="A6A6A6" w:themeColor="background1" w:themeShade="A6"/>
                                <w:sz w:val="18"/>
                                <w:szCs w:val="18"/>
                              </w:rPr>
                              <w:t>"""</w:t>
                            </w:r>
                          </w:p>
                          <w:p w14:paraId="6A54FC77" w14:textId="77777777" w:rsidR="004826FF" w:rsidRPr="008D7ECF" w:rsidRDefault="004826FF" w:rsidP="001B67A3">
                            <w:pPr>
                              <w:spacing w:line="276" w:lineRule="auto"/>
                              <w:ind w:firstLine="0"/>
                              <w:rPr>
                                <w:rFonts w:ascii="Consolas" w:hAnsi="Consolas"/>
                                <w:i/>
                                <w:iCs/>
                                <w:color w:val="A6A6A6" w:themeColor="background1" w:themeShade="A6"/>
                                <w:sz w:val="18"/>
                                <w:szCs w:val="18"/>
                              </w:rPr>
                            </w:pPr>
                            <w:r w:rsidRPr="008D7ECF">
                              <w:rPr>
                                <w:rFonts w:ascii="Consolas" w:hAnsi="Consolas"/>
                                <w:i/>
                                <w:iCs/>
                                <w:color w:val="A6A6A6" w:themeColor="background1" w:themeShade="A6"/>
                                <w:sz w:val="18"/>
                                <w:szCs w:val="18"/>
                              </w:rPr>
                              <w:t xml:space="preserve">    TCX Reader - Reads a set of .tcx files from the given path and writes them to </w:t>
                            </w:r>
                          </w:p>
                          <w:p w14:paraId="59664422" w14:textId="77777777" w:rsidR="004826FF" w:rsidRPr="008D7ECF" w:rsidRDefault="004826FF" w:rsidP="001B67A3">
                            <w:pPr>
                              <w:spacing w:line="276" w:lineRule="auto"/>
                              <w:ind w:firstLine="0"/>
                              <w:rPr>
                                <w:rFonts w:ascii="Consolas" w:hAnsi="Consolas"/>
                                <w:i/>
                                <w:iCs/>
                                <w:color w:val="A6A6A6" w:themeColor="background1" w:themeShade="A6"/>
                                <w:sz w:val="18"/>
                                <w:szCs w:val="18"/>
                              </w:rPr>
                            </w:pPr>
                            <w:r w:rsidRPr="008D7ECF">
                              <w:rPr>
                                <w:rFonts w:ascii="Consolas" w:hAnsi="Consolas"/>
                                <w:i/>
                                <w:iCs/>
                                <w:color w:val="A6A6A6" w:themeColor="background1" w:themeShade="A6"/>
                                <w:sz w:val="18"/>
                                <w:szCs w:val="18"/>
                              </w:rPr>
                              <w:t xml:space="preserve">    file using function save_tcx_to_csv()</w:t>
                            </w:r>
                          </w:p>
                          <w:p w14:paraId="4350C390" w14:textId="77777777" w:rsidR="004826FF" w:rsidRPr="008D7ECF" w:rsidRDefault="004826FF" w:rsidP="001B67A3">
                            <w:pPr>
                              <w:spacing w:line="276" w:lineRule="auto"/>
                              <w:ind w:firstLine="0"/>
                              <w:rPr>
                                <w:rFonts w:ascii="Consolas" w:hAnsi="Consolas"/>
                                <w:i/>
                                <w:iCs/>
                                <w:color w:val="A6A6A6" w:themeColor="background1" w:themeShade="A6"/>
                                <w:sz w:val="18"/>
                                <w:szCs w:val="18"/>
                              </w:rPr>
                            </w:pPr>
                            <w:r w:rsidRPr="008D7ECF">
                              <w:rPr>
                                <w:rFonts w:ascii="Consolas" w:hAnsi="Consolas"/>
                                <w:i/>
                                <w:iCs/>
                                <w:color w:val="A6A6A6" w:themeColor="background1" w:themeShade="A6"/>
                                <w:sz w:val="18"/>
                                <w:szCs w:val="18"/>
                              </w:rPr>
                              <w:t xml:space="preserve">    @param column_types: Data variable types (float, int, datetime, str).</w:t>
                            </w:r>
                          </w:p>
                          <w:p w14:paraId="0C6B44C8" w14:textId="77777777" w:rsidR="004826FF" w:rsidRPr="008D7ECF" w:rsidRDefault="004826FF" w:rsidP="001B67A3">
                            <w:pPr>
                              <w:spacing w:line="276" w:lineRule="auto"/>
                              <w:ind w:firstLine="0"/>
                              <w:rPr>
                                <w:rFonts w:ascii="Consolas" w:hAnsi="Consolas"/>
                                <w:i/>
                                <w:iCs/>
                                <w:color w:val="A6A6A6" w:themeColor="background1" w:themeShade="A6"/>
                                <w:sz w:val="18"/>
                                <w:szCs w:val="18"/>
                              </w:rPr>
                            </w:pPr>
                            <w:r w:rsidRPr="008D7ECF">
                              <w:rPr>
                                <w:rFonts w:ascii="Consolas" w:hAnsi="Consolas"/>
                                <w:i/>
                                <w:iCs/>
                                <w:color w:val="A6A6A6" w:themeColor="background1" w:themeShade="A6"/>
                                <w:sz w:val="18"/>
                                <w:szCs w:val="18"/>
                              </w:rPr>
                              <w:t xml:space="preserve">    @param column_names: Data variable names for .csv header row.</w:t>
                            </w:r>
                          </w:p>
                          <w:p w14:paraId="0A3A5B7D" w14:textId="77777777" w:rsidR="004826FF" w:rsidRPr="008D7ECF" w:rsidRDefault="004826FF" w:rsidP="001B67A3">
                            <w:pPr>
                              <w:spacing w:line="276" w:lineRule="auto"/>
                              <w:ind w:firstLine="0"/>
                              <w:rPr>
                                <w:rFonts w:ascii="Consolas" w:hAnsi="Consolas"/>
                                <w:i/>
                                <w:iCs/>
                                <w:color w:val="A6A6A6" w:themeColor="background1" w:themeShade="A6"/>
                                <w:sz w:val="18"/>
                                <w:szCs w:val="18"/>
                              </w:rPr>
                            </w:pPr>
                            <w:r w:rsidRPr="008D7ECF">
                              <w:rPr>
                                <w:rFonts w:ascii="Consolas" w:hAnsi="Consolas"/>
                                <w:i/>
                                <w:iCs/>
                                <w:color w:val="A6A6A6" w:themeColor="background1" w:themeShade="A6"/>
                                <w:sz w:val="18"/>
                                <w:szCs w:val="18"/>
                              </w:rPr>
                              <w:t xml:space="preserve">    @param exers: Number of activities/exercises to read from .tcx file set</w:t>
                            </w:r>
                          </w:p>
                          <w:p w14:paraId="7BD4920A" w14:textId="77777777" w:rsidR="004826FF" w:rsidRPr="008D7ECF" w:rsidRDefault="004826FF" w:rsidP="001B67A3">
                            <w:pPr>
                              <w:spacing w:line="276" w:lineRule="auto"/>
                              <w:ind w:firstLine="0"/>
                              <w:rPr>
                                <w:rFonts w:ascii="Consolas" w:hAnsi="Consolas"/>
                                <w:i/>
                                <w:iCs/>
                                <w:color w:val="A6A6A6" w:themeColor="background1" w:themeShade="A6"/>
                                <w:sz w:val="18"/>
                                <w:szCs w:val="18"/>
                              </w:rPr>
                            </w:pPr>
                            <w:r w:rsidRPr="008D7ECF">
                              <w:rPr>
                                <w:rFonts w:ascii="Consolas" w:hAnsi="Consolas"/>
                                <w:i/>
                                <w:iCs/>
                                <w:color w:val="A6A6A6" w:themeColor="background1" w:themeShade="A6"/>
                                <w:sz w:val="18"/>
                                <w:szCs w:val="18"/>
                              </w:rPr>
                              <w:t xml:space="preserve">    @return: Activity types as list of strings in a size of given function parameter </w:t>
                            </w:r>
                          </w:p>
                          <w:p w14:paraId="24F37C5A" w14:textId="77777777" w:rsidR="004826FF" w:rsidRPr="008D7ECF" w:rsidRDefault="004826FF" w:rsidP="001B67A3">
                            <w:pPr>
                              <w:spacing w:line="276" w:lineRule="auto"/>
                              <w:ind w:firstLine="0"/>
                              <w:rPr>
                                <w:rFonts w:ascii="Consolas" w:hAnsi="Consolas"/>
                                <w:i/>
                                <w:iCs/>
                                <w:color w:val="A6A6A6" w:themeColor="background1" w:themeShade="A6"/>
                                <w:sz w:val="18"/>
                                <w:szCs w:val="18"/>
                              </w:rPr>
                            </w:pPr>
                            <w:r w:rsidRPr="008D7ECF">
                              <w:rPr>
                                <w:rFonts w:ascii="Consolas" w:hAnsi="Consolas"/>
                                <w:i/>
                                <w:iCs/>
                                <w:color w:val="A6A6A6" w:themeColor="background1" w:themeShade="A6"/>
                                <w:sz w:val="18"/>
                                <w:szCs w:val="18"/>
                              </w:rPr>
                              <w:t xml:space="preserve">    "exers" for classification tasks</w:t>
                            </w:r>
                          </w:p>
                          <w:p w14:paraId="2BF63FC5" w14:textId="77777777" w:rsidR="004826FF" w:rsidRPr="008D7ECF" w:rsidRDefault="004826FF" w:rsidP="001B67A3">
                            <w:pPr>
                              <w:spacing w:line="276" w:lineRule="auto"/>
                              <w:ind w:firstLine="0"/>
                              <w:rPr>
                                <w:rFonts w:ascii="Consolas" w:hAnsi="Consolas"/>
                                <w:i/>
                                <w:iCs/>
                                <w:color w:val="A6A6A6" w:themeColor="background1" w:themeShade="A6"/>
                                <w:sz w:val="18"/>
                                <w:szCs w:val="18"/>
                              </w:rPr>
                            </w:pPr>
                            <w:r w:rsidRPr="008D7ECF">
                              <w:rPr>
                                <w:rFonts w:ascii="Consolas" w:hAnsi="Consolas"/>
                                <w:i/>
                                <w:iCs/>
                                <w:color w:val="A6A6A6" w:themeColor="background1" w:themeShade="A6"/>
                                <w:sz w:val="18"/>
                                <w:szCs w:val="18"/>
                              </w:rPr>
                              <w:t xml:space="preserve">    """</w:t>
                            </w:r>
                          </w:p>
                          <w:p w14:paraId="20F92F73" w14:textId="77777777" w:rsidR="004826FF" w:rsidRPr="00147955" w:rsidRDefault="004826FF" w:rsidP="001B67A3">
                            <w:pPr>
                              <w:spacing w:line="276" w:lineRule="auto"/>
                              <w:ind w:firstLine="0"/>
                              <w:rPr>
                                <w:rFonts w:ascii="Consolas" w:hAnsi="Consolas"/>
                                <w:color w:val="000000" w:themeColor="text1"/>
                                <w:sz w:val="18"/>
                                <w:szCs w:val="18"/>
                              </w:rPr>
                            </w:pPr>
                            <w:r w:rsidRPr="00147955">
                              <w:rPr>
                                <w:rFonts w:ascii="Consolas" w:hAnsi="Consolas"/>
                                <w:color w:val="000000" w:themeColor="text1"/>
                                <w:sz w:val="18"/>
                                <w:szCs w:val="18"/>
                              </w:rPr>
                              <w:t xml:space="preserve">    tcx_files = Path(tcx_folder).glob(</w:t>
                            </w:r>
                            <w:r w:rsidRPr="008D7ECF">
                              <w:rPr>
                                <w:rFonts w:ascii="Consolas" w:hAnsi="Consolas"/>
                                <w:color w:val="C00000"/>
                                <w:sz w:val="18"/>
                                <w:szCs w:val="18"/>
                              </w:rPr>
                              <w:t>'*.tcx'</w:t>
                            </w:r>
                            <w:r w:rsidRPr="00147955">
                              <w:rPr>
                                <w:rFonts w:ascii="Consolas" w:hAnsi="Consolas"/>
                                <w:color w:val="000000" w:themeColor="text1"/>
                                <w:sz w:val="18"/>
                                <w:szCs w:val="18"/>
                              </w:rPr>
                              <w:t>)</w:t>
                            </w:r>
                          </w:p>
                          <w:p w14:paraId="129E222D" w14:textId="77777777" w:rsidR="004826FF" w:rsidRDefault="004826FF" w:rsidP="001B67A3">
                            <w:pPr>
                              <w:spacing w:line="276" w:lineRule="auto"/>
                              <w:ind w:firstLine="0"/>
                              <w:rPr>
                                <w:rFonts w:ascii="Consolas" w:hAnsi="Consolas"/>
                                <w:color w:val="00B0F0"/>
                                <w:sz w:val="18"/>
                                <w:szCs w:val="18"/>
                              </w:rPr>
                            </w:pPr>
                            <w:r w:rsidRPr="00147955">
                              <w:rPr>
                                <w:rFonts w:ascii="Consolas" w:hAnsi="Consolas"/>
                                <w:color w:val="000000" w:themeColor="text1"/>
                                <w:sz w:val="18"/>
                                <w:szCs w:val="18"/>
                              </w:rPr>
                              <w:t xml:space="preserve">    count = </w:t>
                            </w:r>
                            <w:r w:rsidRPr="00147955">
                              <w:rPr>
                                <w:rFonts w:ascii="Consolas" w:hAnsi="Consolas"/>
                                <w:color w:val="00B0F0"/>
                                <w:sz w:val="18"/>
                                <w:szCs w:val="18"/>
                              </w:rPr>
                              <w:t>0</w:t>
                            </w:r>
                          </w:p>
                          <w:p w14:paraId="5791D231" w14:textId="77777777" w:rsidR="004826FF" w:rsidRPr="00147955" w:rsidRDefault="004826FF" w:rsidP="001B67A3">
                            <w:pPr>
                              <w:spacing w:line="276" w:lineRule="auto"/>
                              <w:ind w:firstLine="0"/>
                              <w:rPr>
                                <w:rFonts w:ascii="Consolas" w:hAnsi="Consolas"/>
                                <w:color w:val="000000" w:themeColor="text1"/>
                                <w:sz w:val="18"/>
                                <w:szCs w:val="18"/>
                              </w:rPr>
                            </w:pPr>
                          </w:p>
                          <w:p w14:paraId="10398456" w14:textId="77777777" w:rsidR="004826FF" w:rsidRPr="00147955" w:rsidRDefault="004826FF" w:rsidP="001B67A3">
                            <w:pPr>
                              <w:spacing w:line="276" w:lineRule="auto"/>
                              <w:ind w:firstLine="0"/>
                              <w:rPr>
                                <w:rFonts w:ascii="Consolas" w:hAnsi="Consolas"/>
                                <w:color w:val="000000" w:themeColor="text1"/>
                                <w:sz w:val="18"/>
                                <w:szCs w:val="18"/>
                              </w:rPr>
                            </w:pPr>
                            <w:r w:rsidRPr="00147955">
                              <w:rPr>
                                <w:rFonts w:ascii="Consolas" w:hAnsi="Consolas"/>
                                <w:color w:val="000000" w:themeColor="text1"/>
                                <w:sz w:val="18"/>
                                <w:szCs w:val="18"/>
                              </w:rPr>
                              <w:t xml:space="preserve">    </w:t>
                            </w:r>
                            <w:r w:rsidRPr="00147955">
                              <w:rPr>
                                <w:rFonts w:ascii="Consolas" w:hAnsi="Consolas"/>
                                <w:color w:val="0070C0"/>
                                <w:sz w:val="18"/>
                                <w:szCs w:val="18"/>
                              </w:rPr>
                              <w:t xml:space="preserve">for </w:t>
                            </w:r>
                            <w:r w:rsidRPr="00147955">
                              <w:rPr>
                                <w:rFonts w:ascii="Consolas" w:hAnsi="Consolas"/>
                                <w:color w:val="000000" w:themeColor="text1"/>
                                <w:sz w:val="18"/>
                                <w:szCs w:val="18"/>
                              </w:rPr>
                              <w:t xml:space="preserve">child </w:t>
                            </w:r>
                            <w:r w:rsidRPr="00147955">
                              <w:rPr>
                                <w:rFonts w:ascii="Consolas" w:hAnsi="Consolas"/>
                                <w:color w:val="0070C0"/>
                                <w:sz w:val="18"/>
                                <w:szCs w:val="18"/>
                              </w:rPr>
                              <w:t xml:space="preserve">in </w:t>
                            </w:r>
                            <w:r w:rsidRPr="00147955">
                              <w:rPr>
                                <w:rFonts w:ascii="Consolas" w:hAnsi="Consolas"/>
                                <w:color w:val="000000" w:themeColor="text1"/>
                                <w:sz w:val="18"/>
                                <w:szCs w:val="18"/>
                              </w:rPr>
                              <w:t>tcx_files:</w:t>
                            </w:r>
                          </w:p>
                          <w:p w14:paraId="09968540" w14:textId="77777777" w:rsidR="004826FF" w:rsidRPr="00147955" w:rsidRDefault="004826FF" w:rsidP="001B67A3">
                            <w:pPr>
                              <w:spacing w:line="276" w:lineRule="auto"/>
                              <w:ind w:firstLine="0"/>
                              <w:rPr>
                                <w:rFonts w:ascii="Consolas" w:hAnsi="Consolas"/>
                                <w:color w:val="000000" w:themeColor="text1"/>
                                <w:sz w:val="18"/>
                                <w:szCs w:val="18"/>
                              </w:rPr>
                            </w:pPr>
                            <w:r w:rsidRPr="00147955">
                              <w:rPr>
                                <w:rFonts w:ascii="Consolas" w:hAnsi="Consolas"/>
                                <w:color w:val="000000" w:themeColor="text1"/>
                                <w:sz w:val="18"/>
                                <w:szCs w:val="18"/>
                              </w:rPr>
                              <w:t xml:space="preserve">        count+=</w:t>
                            </w:r>
                            <w:r w:rsidRPr="00147955">
                              <w:rPr>
                                <w:rFonts w:ascii="Consolas" w:hAnsi="Consolas"/>
                                <w:color w:val="00B0F0"/>
                                <w:sz w:val="18"/>
                                <w:szCs w:val="18"/>
                              </w:rPr>
                              <w:t>1</w:t>
                            </w:r>
                          </w:p>
                          <w:p w14:paraId="6E82AFF4" w14:textId="77777777" w:rsidR="004826FF" w:rsidRPr="00147955" w:rsidRDefault="004826FF" w:rsidP="001B67A3">
                            <w:pPr>
                              <w:spacing w:line="276" w:lineRule="auto"/>
                              <w:ind w:firstLine="0"/>
                              <w:rPr>
                                <w:rFonts w:ascii="Consolas" w:hAnsi="Consolas"/>
                                <w:color w:val="000000" w:themeColor="text1"/>
                                <w:sz w:val="18"/>
                                <w:szCs w:val="18"/>
                              </w:rPr>
                            </w:pPr>
                            <w:r w:rsidRPr="00147955">
                              <w:rPr>
                                <w:rFonts w:ascii="Consolas" w:hAnsi="Consolas"/>
                                <w:color w:val="000000" w:themeColor="text1"/>
                                <w:sz w:val="18"/>
                                <w:szCs w:val="18"/>
                              </w:rPr>
                              <w:t xml:space="preserve">    tcx_files = </w:t>
                            </w:r>
                            <w:r w:rsidRPr="00147955">
                              <w:rPr>
                                <w:rFonts w:ascii="Consolas" w:hAnsi="Consolas"/>
                                <w:b/>
                                <w:bCs/>
                                <w:color w:val="000000" w:themeColor="text1"/>
                                <w:sz w:val="18"/>
                                <w:szCs w:val="18"/>
                              </w:rPr>
                              <w:t>Path</w:t>
                            </w:r>
                            <w:r w:rsidRPr="00147955">
                              <w:rPr>
                                <w:rFonts w:ascii="Consolas" w:hAnsi="Consolas"/>
                                <w:color w:val="000000" w:themeColor="text1"/>
                                <w:sz w:val="18"/>
                                <w:szCs w:val="18"/>
                              </w:rPr>
                              <w:t>(tcx_folder).glob(</w:t>
                            </w:r>
                            <w:r w:rsidRPr="008D7ECF">
                              <w:rPr>
                                <w:rFonts w:ascii="Consolas" w:hAnsi="Consolas"/>
                                <w:color w:val="C00000"/>
                                <w:sz w:val="18"/>
                                <w:szCs w:val="18"/>
                              </w:rPr>
                              <w:t>'*.tcx'</w:t>
                            </w:r>
                            <w:r w:rsidRPr="00147955">
                              <w:rPr>
                                <w:rFonts w:ascii="Consolas" w:hAnsi="Consolas"/>
                                <w:color w:val="000000" w:themeColor="text1"/>
                                <w:sz w:val="18"/>
                                <w:szCs w:val="18"/>
                              </w:rPr>
                              <w:t>)</w:t>
                            </w:r>
                          </w:p>
                          <w:p w14:paraId="26A51D53" w14:textId="77777777" w:rsidR="004826FF" w:rsidRPr="00147955" w:rsidRDefault="004826FF" w:rsidP="001B67A3">
                            <w:pPr>
                              <w:spacing w:line="276" w:lineRule="auto"/>
                              <w:ind w:firstLine="0"/>
                              <w:rPr>
                                <w:rFonts w:ascii="Consolas" w:hAnsi="Consolas"/>
                                <w:color w:val="000000" w:themeColor="text1"/>
                                <w:sz w:val="18"/>
                                <w:szCs w:val="18"/>
                              </w:rPr>
                            </w:pPr>
                            <w:r w:rsidRPr="00147955">
                              <w:rPr>
                                <w:rFonts w:ascii="Consolas" w:hAnsi="Consolas"/>
                                <w:color w:val="000000" w:themeColor="text1"/>
                                <w:sz w:val="18"/>
                                <w:szCs w:val="18"/>
                              </w:rPr>
                              <w:t xml:space="preserve">    activity_types = </w:t>
                            </w:r>
                            <w:r w:rsidRPr="00147955">
                              <w:rPr>
                                <w:rFonts w:ascii="Consolas" w:hAnsi="Consolas"/>
                                <w:b/>
                                <w:bCs/>
                                <w:color w:val="000000" w:themeColor="text1"/>
                                <w:sz w:val="18"/>
                                <w:szCs w:val="18"/>
                              </w:rPr>
                              <w:t>np</w:t>
                            </w:r>
                            <w:r w:rsidRPr="00147955">
                              <w:rPr>
                                <w:rFonts w:ascii="Consolas" w:hAnsi="Consolas"/>
                                <w:color w:val="000000" w:themeColor="text1"/>
                                <w:sz w:val="18"/>
                                <w:szCs w:val="18"/>
                              </w:rPr>
                              <w:t>.array([])</w:t>
                            </w:r>
                          </w:p>
                          <w:p w14:paraId="2762D265" w14:textId="77777777" w:rsidR="004826FF" w:rsidRDefault="004826FF" w:rsidP="001B67A3">
                            <w:pPr>
                              <w:spacing w:line="276" w:lineRule="auto"/>
                              <w:ind w:firstLine="0"/>
                              <w:rPr>
                                <w:rFonts w:ascii="Consolas" w:hAnsi="Consolas"/>
                                <w:color w:val="00B0F0"/>
                                <w:sz w:val="18"/>
                                <w:szCs w:val="18"/>
                              </w:rPr>
                            </w:pPr>
                            <w:r w:rsidRPr="00147955">
                              <w:rPr>
                                <w:rFonts w:ascii="Consolas" w:hAnsi="Consolas"/>
                                <w:color w:val="000000" w:themeColor="text1"/>
                                <w:sz w:val="18"/>
                                <w:szCs w:val="18"/>
                              </w:rPr>
                              <w:t xml:space="preserve">    file_number = </w:t>
                            </w:r>
                            <w:r w:rsidRPr="00147955">
                              <w:rPr>
                                <w:rFonts w:ascii="Consolas" w:hAnsi="Consolas"/>
                                <w:color w:val="00B0F0"/>
                                <w:sz w:val="18"/>
                                <w:szCs w:val="18"/>
                              </w:rPr>
                              <w:t>1</w:t>
                            </w:r>
                          </w:p>
                          <w:p w14:paraId="152E2CFC" w14:textId="77777777" w:rsidR="004826FF" w:rsidRPr="00147955" w:rsidRDefault="004826FF" w:rsidP="001B67A3">
                            <w:pPr>
                              <w:spacing w:line="276" w:lineRule="auto"/>
                              <w:ind w:firstLine="0"/>
                              <w:rPr>
                                <w:rFonts w:ascii="Consolas" w:hAnsi="Consolas"/>
                                <w:color w:val="000000" w:themeColor="text1"/>
                                <w:sz w:val="18"/>
                                <w:szCs w:val="18"/>
                              </w:rPr>
                            </w:pPr>
                          </w:p>
                          <w:p w14:paraId="27806D2E" w14:textId="77777777" w:rsidR="004826FF" w:rsidRPr="00147955" w:rsidRDefault="004826FF" w:rsidP="001B67A3">
                            <w:pPr>
                              <w:spacing w:line="276" w:lineRule="auto"/>
                              <w:ind w:firstLine="0"/>
                              <w:rPr>
                                <w:rFonts w:ascii="Consolas" w:hAnsi="Consolas"/>
                                <w:i/>
                                <w:iCs/>
                                <w:color w:val="393939" w:themeColor="accent6" w:themeShade="BF"/>
                                <w:sz w:val="18"/>
                                <w:szCs w:val="18"/>
                              </w:rPr>
                            </w:pPr>
                            <w:r w:rsidRPr="00147955">
                              <w:rPr>
                                <w:rFonts w:ascii="Consolas" w:hAnsi="Consolas"/>
                                <w:color w:val="000000" w:themeColor="text1"/>
                                <w:sz w:val="18"/>
                                <w:szCs w:val="18"/>
                              </w:rPr>
                              <w:t xml:space="preserve">    </w:t>
                            </w:r>
                            <w:r w:rsidRPr="008D7ECF">
                              <w:rPr>
                                <w:rFonts w:ascii="Consolas" w:hAnsi="Consolas"/>
                                <w:i/>
                                <w:iCs/>
                                <w:color w:val="A6A6A6" w:themeColor="background1" w:themeShade="A6"/>
                                <w:sz w:val="18"/>
                                <w:szCs w:val="18"/>
                              </w:rPr>
                              <w:t># HERE WE HANDLE TOO BIG NUMBER OF EXERCISES VALUE</w:t>
                            </w:r>
                          </w:p>
                          <w:p w14:paraId="04E948F1" w14:textId="77777777" w:rsidR="004826FF" w:rsidRPr="00147955" w:rsidRDefault="004826FF" w:rsidP="001B67A3">
                            <w:pPr>
                              <w:spacing w:line="276" w:lineRule="auto"/>
                              <w:ind w:firstLine="0"/>
                              <w:rPr>
                                <w:rFonts w:ascii="Consolas" w:hAnsi="Consolas"/>
                                <w:color w:val="000000" w:themeColor="text1"/>
                                <w:sz w:val="18"/>
                                <w:szCs w:val="18"/>
                              </w:rPr>
                            </w:pPr>
                            <w:r w:rsidRPr="00147955">
                              <w:rPr>
                                <w:rFonts w:ascii="Consolas" w:hAnsi="Consolas"/>
                                <w:color w:val="000000" w:themeColor="text1"/>
                                <w:sz w:val="18"/>
                                <w:szCs w:val="18"/>
                              </w:rPr>
                              <w:t xml:space="preserve">    </w:t>
                            </w:r>
                            <w:r w:rsidRPr="00147955">
                              <w:rPr>
                                <w:rFonts w:ascii="Consolas" w:hAnsi="Consolas"/>
                                <w:color w:val="0070C0"/>
                                <w:sz w:val="18"/>
                                <w:szCs w:val="18"/>
                              </w:rPr>
                              <w:t xml:space="preserve">if </w:t>
                            </w:r>
                            <w:r w:rsidRPr="00147955">
                              <w:rPr>
                                <w:rFonts w:ascii="Consolas" w:hAnsi="Consolas"/>
                                <w:color w:val="000000" w:themeColor="text1"/>
                                <w:sz w:val="18"/>
                                <w:szCs w:val="18"/>
                              </w:rPr>
                              <w:t xml:space="preserve">exers == </w:t>
                            </w:r>
                            <w:r w:rsidRPr="00147955">
                              <w:rPr>
                                <w:rFonts w:ascii="Consolas" w:hAnsi="Consolas"/>
                                <w:color w:val="00B0F0"/>
                                <w:sz w:val="18"/>
                                <w:szCs w:val="18"/>
                              </w:rPr>
                              <w:t>0</w:t>
                            </w:r>
                            <w:r w:rsidRPr="00147955">
                              <w:rPr>
                                <w:rFonts w:ascii="Consolas" w:hAnsi="Consolas"/>
                                <w:color w:val="000000" w:themeColor="text1"/>
                                <w:sz w:val="18"/>
                                <w:szCs w:val="18"/>
                              </w:rPr>
                              <w:t xml:space="preserve"> </w:t>
                            </w:r>
                            <w:r w:rsidRPr="00147955">
                              <w:rPr>
                                <w:rFonts w:ascii="Consolas" w:hAnsi="Consolas"/>
                                <w:color w:val="0070C0"/>
                                <w:sz w:val="18"/>
                                <w:szCs w:val="18"/>
                              </w:rPr>
                              <w:t xml:space="preserve">or </w:t>
                            </w:r>
                            <w:r w:rsidRPr="00147955">
                              <w:rPr>
                                <w:rFonts w:ascii="Consolas" w:hAnsi="Consolas"/>
                                <w:color w:val="000000" w:themeColor="text1"/>
                                <w:sz w:val="18"/>
                                <w:szCs w:val="18"/>
                              </w:rPr>
                              <w:t xml:space="preserve">exers &gt; count: </w:t>
                            </w:r>
                          </w:p>
                          <w:p w14:paraId="04A0071E" w14:textId="34E2A1E8" w:rsidR="004826FF" w:rsidRPr="00147955" w:rsidRDefault="004826FF" w:rsidP="001B67A3">
                            <w:pPr>
                              <w:spacing w:line="276" w:lineRule="auto"/>
                              <w:ind w:firstLine="0"/>
                              <w:rPr>
                                <w:rFonts w:ascii="Consolas" w:hAnsi="Consolas"/>
                                <w:color w:val="000000" w:themeColor="text1"/>
                                <w:sz w:val="18"/>
                                <w:szCs w:val="18"/>
                              </w:rPr>
                            </w:pPr>
                            <w:r w:rsidRPr="00147955">
                              <w:rPr>
                                <w:rFonts w:ascii="Consolas" w:hAnsi="Consolas"/>
                                <w:color w:val="000000" w:themeColor="text1"/>
                                <w:sz w:val="18"/>
                                <w:szCs w:val="18"/>
                              </w:rPr>
                              <w:t xml:space="preserve">        </w:t>
                            </w:r>
                            <w:r w:rsidRPr="00147955">
                              <w:rPr>
                                <w:rFonts w:ascii="Consolas" w:hAnsi="Consolas"/>
                                <w:color w:val="0070C0"/>
                                <w:sz w:val="18"/>
                                <w:szCs w:val="18"/>
                              </w:rPr>
                              <w:t>print</w:t>
                            </w:r>
                            <w:r w:rsidRPr="00147955">
                              <w:rPr>
                                <w:rFonts w:ascii="Consolas" w:hAnsi="Consolas"/>
                                <w:color w:val="000000" w:themeColor="text1"/>
                                <w:sz w:val="18"/>
                                <w:szCs w:val="18"/>
                              </w:rPr>
                              <w:t>(</w:t>
                            </w:r>
                            <w:r w:rsidRPr="00BA4A54">
                              <w:rPr>
                                <w:rFonts w:ascii="Consolas" w:eastAsia="Times New Roman" w:hAnsi="Consolas" w:cs="Courier New"/>
                                <w:color w:val="C00000"/>
                                <w:sz w:val="18"/>
                                <w:szCs w:val="18"/>
                              </w:rPr>
                              <w:t>'</w:t>
                            </w:r>
                            <w:r w:rsidRPr="00BA4A54">
                              <w:rPr>
                                <w:rFonts w:ascii="Consolas" w:hAnsi="Consolas"/>
                                <w:color w:val="C00000"/>
                                <w:sz w:val="18"/>
                                <w:szCs w:val="18"/>
                              </w:rPr>
                              <w:t xml:space="preserve">exers 1: </w:t>
                            </w:r>
                            <w:r w:rsidRPr="00FB0098">
                              <w:rPr>
                                <w:rFonts w:ascii="Consolas" w:eastAsia="Times New Roman" w:hAnsi="Consolas" w:cs="Courier New"/>
                                <w:color w:val="C00000"/>
                                <w:sz w:val="18"/>
                                <w:szCs w:val="18"/>
                              </w:rPr>
                              <w:t>'</w:t>
                            </w:r>
                            <w:r w:rsidRPr="00147955">
                              <w:rPr>
                                <w:rFonts w:ascii="Consolas" w:hAnsi="Consolas"/>
                                <w:color w:val="393939" w:themeColor="accent6" w:themeShade="BF"/>
                                <w:sz w:val="18"/>
                                <w:szCs w:val="18"/>
                              </w:rPr>
                              <w:t xml:space="preserve"> </w:t>
                            </w:r>
                            <w:r w:rsidRPr="00147955">
                              <w:rPr>
                                <w:rFonts w:ascii="Consolas" w:hAnsi="Consolas"/>
                                <w:color w:val="000000" w:themeColor="text1"/>
                                <w:sz w:val="18"/>
                                <w:szCs w:val="18"/>
                              </w:rPr>
                              <w:t xml:space="preserve">+ </w:t>
                            </w:r>
                            <w:r w:rsidRPr="00147955">
                              <w:rPr>
                                <w:rFonts w:ascii="Consolas" w:hAnsi="Consolas"/>
                                <w:color w:val="0070C0"/>
                                <w:sz w:val="18"/>
                                <w:szCs w:val="18"/>
                              </w:rPr>
                              <w:t>str</w:t>
                            </w:r>
                            <w:r w:rsidRPr="00147955">
                              <w:rPr>
                                <w:rFonts w:ascii="Consolas" w:hAnsi="Consolas"/>
                                <w:color w:val="000000" w:themeColor="text1"/>
                                <w:sz w:val="18"/>
                                <w:szCs w:val="18"/>
                              </w:rPr>
                              <w:t>(exers))</w:t>
                            </w:r>
                          </w:p>
                          <w:p w14:paraId="0A3DBAE8" w14:textId="77777777" w:rsidR="004826FF" w:rsidRPr="00147955" w:rsidRDefault="004826FF" w:rsidP="001B67A3">
                            <w:pPr>
                              <w:spacing w:line="276" w:lineRule="auto"/>
                              <w:ind w:firstLine="0"/>
                              <w:rPr>
                                <w:rFonts w:ascii="Consolas" w:hAnsi="Consolas"/>
                                <w:color w:val="000000" w:themeColor="text1"/>
                                <w:sz w:val="18"/>
                                <w:szCs w:val="18"/>
                              </w:rPr>
                            </w:pPr>
                            <w:r w:rsidRPr="00147955">
                              <w:rPr>
                                <w:rFonts w:ascii="Consolas" w:hAnsi="Consolas"/>
                                <w:color w:val="000000" w:themeColor="text1"/>
                                <w:sz w:val="18"/>
                                <w:szCs w:val="18"/>
                              </w:rPr>
                              <w:t xml:space="preserve">        exers = count</w:t>
                            </w:r>
                          </w:p>
                          <w:p w14:paraId="7D3801D0" w14:textId="3D778A5C" w:rsidR="004826FF" w:rsidRDefault="004826FF" w:rsidP="001B67A3">
                            <w:pPr>
                              <w:spacing w:line="276" w:lineRule="auto"/>
                              <w:ind w:firstLine="0"/>
                              <w:rPr>
                                <w:rFonts w:ascii="Consolas" w:hAnsi="Consolas"/>
                                <w:color w:val="000000" w:themeColor="text1"/>
                                <w:sz w:val="18"/>
                                <w:szCs w:val="18"/>
                              </w:rPr>
                            </w:pPr>
                            <w:r w:rsidRPr="00147955">
                              <w:rPr>
                                <w:rFonts w:ascii="Consolas" w:hAnsi="Consolas"/>
                                <w:color w:val="000000" w:themeColor="text1"/>
                                <w:sz w:val="18"/>
                                <w:szCs w:val="18"/>
                              </w:rPr>
                              <w:t xml:space="preserve">        </w:t>
                            </w:r>
                            <w:r w:rsidRPr="00147955">
                              <w:rPr>
                                <w:rFonts w:ascii="Consolas" w:hAnsi="Consolas"/>
                                <w:color w:val="0070C0"/>
                                <w:sz w:val="18"/>
                                <w:szCs w:val="18"/>
                              </w:rPr>
                              <w:t>print</w:t>
                            </w:r>
                            <w:r w:rsidRPr="00147955">
                              <w:rPr>
                                <w:rFonts w:ascii="Consolas" w:hAnsi="Consolas"/>
                                <w:color w:val="000000" w:themeColor="text1"/>
                                <w:sz w:val="18"/>
                                <w:szCs w:val="18"/>
                              </w:rPr>
                              <w:t>(</w:t>
                            </w:r>
                            <w:r w:rsidRPr="00BA4A54">
                              <w:rPr>
                                <w:rFonts w:ascii="Consolas" w:eastAsia="Times New Roman" w:hAnsi="Consolas" w:cs="Courier New"/>
                                <w:color w:val="C00000"/>
                                <w:sz w:val="18"/>
                                <w:szCs w:val="18"/>
                              </w:rPr>
                              <w:t>'</w:t>
                            </w:r>
                            <w:r w:rsidRPr="00BA4A54">
                              <w:rPr>
                                <w:rFonts w:ascii="Consolas" w:hAnsi="Consolas"/>
                                <w:color w:val="C00000"/>
                                <w:sz w:val="18"/>
                                <w:szCs w:val="18"/>
                              </w:rPr>
                              <w:t xml:space="preserve">exers 2: </w:t>
                            </w:r>
                            <w:r w:rsidRPr="00FB0098">
                              <w:rPr>
                                <w:rFonts w:ascii="Consolas" w:eastAsia="Times New Roman" w:hAnsi="Consolas" w:cs="Courier New"/>
                                <w:color w:val="C00000"/>
                                <w:sz w:val="18"/>
                                <w:szCs w:val="18"/>
                              </w:rPr>
                              <w:t>'</w:t>
                            </w:r>
                            <w:r w:rsidRPr="00147955">
                              <w:rPr>
                                <w:rFonts w:ascii="Consolas" w:hAnsi="Consolas"/>
                                <w:color w:val="393939" w:themeColor="accent6" w:themeShade="BF"/>
                                <w:sz w:val="18"/>
                                <w:szCs w:val="18"/>
                              </w:rPr>
                              <w:t xml:space="preserve"> </w:t>
                            </w:r>
                            <w:r w:rsidRPr="00147955">
                              <w:rPr>
                                <w:rFonts w:ascii="Consolas" w:hAnsi="Consolas"/>
                                <w:color w:val="000000" w:themeColor="text1"/>
                                <w:sz w:val="18"/>
                                <w:szCs w:val="18"/>
                              </w:rPr>
                              <w:t xml:space="preserve">+ </w:t>
                            </w:r>
                            <w:r w:rsidRPr="00147955">
                              <w:rPr>
                                <w:rFonts w:ascii="Consolas" w:hAnsi="Consolas"/>
                                <w:color w:val="0070C0"/>
                                <w:sz w:val="18"/>
                                <w:szCs w:val="18"/>
                              </w:rPr>
                              <w:t>str</w:t>
                            </w:r>
                            <w:r w:rsidRPr="00147955">
                              <w:rPr>
                                <w:rFonts w:ascii="Consolas" w:hAnsi="Consolas"/>
                                <w:color w:val="000000" w:themeColor="text1"/>
                                <w:sz w:val="18"/>
                                <w:szCs w:val="18"/>
                              </w:rPr>
                              <w:t>(exers))</w:t>
                            </w:r>
                          </w:p>
                          <w:p w14:paraId="68AA76DB" w14:textId="77777777" w:rsidR="004826FF" w:rsidRPr="00147955" w:rsidRDefault="004826FF" w:rsidP="001B67A3">
                            <w:pPr>
                              <w:spacing w:line="276" w:lineRule="auto"/>
                              <w:ind w:firstLine="0"/>
                              <w:rPr>
                                <w:rFonts w:ascii="Consolas" w:hAnsi="Consolas"/>
                                <w:color w:val="000000" w:themeColor="text1"/>
                                <w:sz w:val="18"/>
                                <w:szCs w:val="18"/>
                              </w:rPr>
                            </w:pPr>
                          </w:p>
                          <w:p w14:paraId="6E9E97C8" w14:textId="77777777" w:rsidR="004826FF" w:rsidRPr="00147955" w:rsidRDefault="004826FF" w:rsidP="001B67A3">
                            <w:pPr>
                              <w:spacing w:line="276" w:lineRule="auto"/>
                              <w:ind w:firstLine="0"/>
                              <w:rPr>
                                <w:rFonts w:ascii="Consolas" w:hAnsi="Consolas"/>
                                <w:color w:val="000000" w:themeColor="text1"/>
                                <w:sz w:val="18"/>
                                <w:szCs w:val="18"/>
                              </w:rPr>
                            </w:pPr>
                            <w:r w:rsidRPr="00147955">
                              <w:rPr>
                                <w:rFonts w:ascii="Consolas" w:hAnsi="Consolas"/>
                                <w:color w:val="000000" w:themeColor="text1"/>
                                <w:sz w:val="18"/>
                                <w:szCs w:val="18"/>
                              </w:rPr>
                              <w:t xml:space="preserve">    </w:t>
                            </w:r>
                            <w:r w:rsidRPr="00147955">
                              <w:rPr>
                                <w:rFonts w:ascii="Consolas" w:hAnsi="Consolas"/>
                                <w:color w:val="0070C0"/>
                                <w:sz w:val="18"/>
                                <w:szCs w:val="18"/>
                              </w:rPr>
                              <w:t xml:space="preserve">for </w:t>
                            </w:r>
                            <w:r w:rsidRPr="00147955">
                              <w:rPr>
                                <w:rFonts w:ascii="Consolas" w:hAnsi="Consolas"/>
                                <w:b/>
                                <w:bCs/>
                                <w:color w:val="000000" w:themeColor="text1"/>
                                <w:sz w:val="18"/>
                                <w:szCs w:val="18"/>
                              </w:rPr>
                              <w:t>child</w:t>
                            </w:r>
                            <w:r w:rsidRPr="00147955">
                              <w:rPr>
                                <w:rFonts w:ascii="Consolas" w:hAnsi="Consolas"/>
                                <w:color w:val="000000" w:themeColor="text1"/>
                                <w:sz w:val="18"/>
                                <w:szCs w:val="18"/>
                              </w:rPr>
                              <w:t xml:space="preserve"> </w:t>
                            </w:r>
                            <w:r w:rsidRPr="00147955">
                              <w:rPr>
                                <w:rFonts w:ascii="Consolas" w:hAnsi="Consolas"/>
                                <w:color w:val="0070C0"/>
                                <w:sz w:val="18"/>
                                <w:szCs w:val="18"/>
                              </w:rPr>
                              <w:t xml:space="preserve">in </w:t>
                            </w:r>
                            <w:r w:rsidRPr="00147955">
                              <w:rPr>
                                <w:rFonts w:ascii="Consolas" w:hAnsi="Consolas"/>
                                <w:color w:val="000000" w:themeColor="text1"/>
                                <w:sz w:val="18"/>
                                <w:szCs w:val="18"/>
                              </w:rPr>
                              <w:t xml:space="preserve">tcx_files:  </w:t>
                            </w:r>
                            <w:r w:rsidRPr="008D7ECF">
                              <w:rPr>
                                <w:rFonts w:ascii="Consolas" w:hAnsi="Consolas"/>
                                <w:i/>
                                <w:iCs/>
                                <w:color w:val="A6A6A6" w:themeColor="background1" w:themeShade="A6"/>
                                <w:sz w:val="18"/>
                                <w:szCs w:val="18"/>
                              </w:rPr>
                              <w:t># In order to avoid reading errors</w:t>
                            </w:r>
                          </w:p>
                          <w:p w14:paraId="5531C6E5" w14:textId="77777777" w:rsidR="004826FF" w:rsidRPr="00147955" w:rsidRDefault="004826FF" w:rsidP="001B67A3">
                            <w:pPr>
                              <w:spacing w:line="276" w:lineRule="auto"/>
                              <w:ind w:firstLine="0"/>
                              <w:rPr>
                                <w:rFonts w:ascii="Consolas" w:hAnsi="Consolas"/>
                                <w:color w:val="000000" w:themeColor="text1"/>
                                <w:sz w:val="18"/>
                                <w:szCs w:val="18"/>
                              </w:rPr>
                            </w:pPr>
                            <w:r w:rsidRPr="00147955">
                              <w:rPr>
                                <w:rFonts w:ascii="Consolas" w:hAnsi="Consolas"/>
                                <w:color w:val="000000" w:themeColor="text1"/>
                                <w:sz w:val="18"/>
                                <w:szCs w:val="18"/>
                              </w:rPr>
                              <w:t xml:space="preserve">        </w:t>
                            </w:r>
                            <w:r w:rsidRPr="00147955">
                              <w:rPr>
                                <w:rFonts w:ascii="Consolas" w:hAnsi="Consolas"/>
                                <w:color w:val="0070C0"/>
                                <w:sz w:val="18"/>
                                <w:szCs w:val="18"/>
                              </w:rPr>
                              <w:t xml:space="preserve">if </w:t>
                            </w:r>
                            <w:r w:rsidRPr="00147955">
                              <w:rPr>
                                <w:rFonts w:ascii="Consolas" w:hAnsi="Consolas"/>
                                <w:b/>
                                <w:bCs/>
                                <w:color w:val="000000" w:themeColor="text1"/>
                                <w:sz w:val="18"/>
                                <w:szCs w:val="18"/>
                              </w:rPr>
                              <w:t>child</w:t>
                            </w:r>
                            <w:r w:rsidRPr="00147955">
                              <w:rPr>
                                <w:rFonts w:ascii="Consolas" w:hAnsi="Consolas"/>
                                <w:color w:val="000000" w:themeColor="text1"/>
                                <w:sz w:val="18"/>
                                <w:szCs w:val="18"/>
                              </w:rPr>
                              <w:t xml:space="preserve">.is_file() </w:t>
                            </w:r>
                            <w:r w:rsidRPr="00147955">
                              <w:rPr>
                                <w:rFonts w:ascii="Consolas" w:hAnsi="Consolas"/>
                                <w:color w:val="0070C0"/>
                                <w:sz w:val="18"/>
                                <w:szCs w:val="18"/>
                              </w:rPr>
                              <w:t xml:space="preserve">and </w:t>
                            </w:r>
                            <w:r w:rsidRPr="00147955">
                              <w:rPr>
                                <w:rFonts w:ascii="Consolas" w:hAnsi="Consolas"/>
                                <w:color w:val="000000" w:themeColor="text1"/>
                                <w:sz w:val="18"/>
                                <w:szCs w:val="18"/>
                              </w:rPr>
                              <w:t>file_number &lt;= exers:</w:t>
                            </w:r>
                          </w:p>
                          <w:p w14:paraId="71A8271D" w14:textId="5B57735E" w:rsidR="004826FF" w:rsidRPr="00147955" w:rsidRDefault="004826FF" w:rsidP="001B67A3">
                            <w:pPr>
                              <w:spacing w:line="276" w:lineRule="auto"/>
                              <w:ind w:firstLine="0"/>
                              <w:rPr>
                                <w:rFonts w:ascii="Consolas" w:hAnsi="Consolas"/>
                                <w:color w:val="000000" w:themeColor="text1"/>
                                <w:sz w:val="18"/>
                                <w:szCs w:val="18"/>
                              </w:rPr>
                            </w:pPr>
                            <w:r w:rsidRPr="00147955">
                              <w:rPr>
                                <w:rFonts w:ascii="Consolas" w:hAnsi="Consolas"/>
                                <w:color w:val="000000" w:themeColor="text1"/>
                                <w:sz w:val="18"/>
                                <w:szCs w:val="18"/>
                              </w:rPr>
                              <w:t xml:space="preserve">            </w:t>
                            </w:r>
                            <w:r w:rsidRPr="00147955">
                              <w:rPr>
                                <w:rFonts w:ascii="Consolas" w:hAnsi="Consolas"/>
                                <w:color w:val="0070C0"/>
                                <w:sz w:val="18"/>
                                <w:szCs w:val="18"/>
                              </w:rPr>
                              <w:t>print</w:t>
                            </w:r>
                            <w:r w:rsidRPr="00147955">
                              <w:rPr>
                                <w:rFonts w:ascii="Consolas" w:hAnsi="Consolas"/>
                                <w:color w:val="000000" w:themeColor="text1"/>
                                <w:sz w:val="18"/>
                                <w:szCs w:val="18"/>
                              </w:rPr>
                              <w:t>(</w:t>
                            </w:r>
                            <w:r w:rsidRPr="00FB0098">
                              <w:rPr>
                                <w:rFonts w:ascii="Consolas" w:eastAsia="Times New Roman" w:hAnsi="Consolas" w:cs="Courier New"/>
                                <w:color w:val="C00000"/>
                                <w:sz w:val="18"/>
                                <w:szCs w:val="18"/>
                              </w:rPr>
                              <w:t>'</w:t>
                            </w:r>
                            <w:r w:rsidRPr="008D7ECF">
                              <w:rPr>
                                <w:rFonts w:ascii="Consolas" w:hAnsi="Consolas"/>
                                <w:color w:val="C00000"/>
                                <w:sz w:val="18"/>
                                <w:szCs w:val="18"/>
                              </w:rPr>
                              <w:t xml:space="preserve">\nFile number to process: </w:t>
                            </w:r>
                            <w:r w:rsidRPr="00FB0098">
                              <w:rPr>
                                <w:rFonts w:ascii="Consolas" w:eastAsia="Times New Roman" w:hAnsi="Consolas" w:cs="Courier New"/>
                                <w:color w:val="C00000"/>
                                <w:sz w:val="18"/>
                                <w:szCs w:val="18"/>
                              </w:rPr>
                              <w:t>'</w:t>
                            </w:r>
                            <w:r w:rsidRPr="00147955">
                              <w:rPr>
                                <w:rFonts w:ascii="Consolas" w:hAnsi="Consolas"/>
                                <w:color w:val="393939" w:themeColor="accent6" w:themeShade="BF"/>
                                <w:sz w:val="18"/>
                                <w:szCs w:val="18"/>
                              </w:rPr>
                              <w:t xml:space="preserve"> </w:t>
                            </w:r>
                            <w:r w:rsidRPr="00147955">
                              <w:rPr>
                                <w:rFonts w:ascii="Consolas" w:hAnsi="Consolas"/>
                                <w:color w:val="000000" w:themeColor="text1"/>
                                <w:sz w:val="18"/>
                                <w:szCs w:val="18"/>
                              </w:rPr>
                              <w:t xml:space="preserve">+ </w:t>
                            </w:r>
                            <w:r w:rsidRPr="00147955">
                              <w:rPr>
                                <w:rFonts w:ascii="Consolas" w:hAnsi="Consolas"/>
                                <w:color w:val="0070C0"/>
                                <w:sz w:val="18"/>
                                <w:szCs w:val="18"/>
                              </w:rPr>
                              <w:t>str</w:t>
                            </w:r>
                            <w:r w:rsidRPr="00147955">
                              <w:rPr>
                                <w:rFonts w:ascii="Consolas" w:hAnsi="Consolas"/>
                                <w:color w:val="000000" w:themeColor="text1"/>
                                <w:sz w:val="18"/>
                                <w:szCs w:val="18"/>
                              </w:rPr>
                              <w:t>(file_number))</w:t>
                            </w:r>
                          </w:p>
                          <w:p w14:paraId="5AF18143" w14:textId="68B77B46" w:rsidR="004826FF" w:rsidRPr="00147955" w:rsidRDefault="004826FF" w:rsidP="001B67A3">
                            <w:pPr>
                              <w:spacing w:line="276" w:lineRule="auto"/>
                              <w:ind w:firstLine="0"/>
                              <w:rPr>
                                <w:rFonts w:ascii="Consolas" w:hAnsi="Consolas"/>
                                <w:color w:val="000000" w:themeColor="text1"/>
                                <w:sz w:val="18"/>
                                <w:szCs w:val="18"/>
                              </w:rPr>
                            </w:pPr>
                            <w:r w:rsidRPr="00147955">
                              <w:rPr>
                                <w:rFonts w:ascii="Consolas" w:hAnsi="Consolas"/>
                                <w:color w:val="000000" w:themeColor="text1"/>
                                <w:sz w:val="18"/>
                                <w:szCs w:val="18"/>
                              </w:rPr>
                              <w:t xml:space="preserve">            </w:t>
                            </w:r>
                            <w:r w:rsidRPr="00147955">
                              <w:rPr>
                                <w:rFonts w:ascii="Consolas" w:hAnsi="Consolas"/>
                                <w:color w:val="0070C0"/>
                                <w:sz w:val="18"/>
                                <w:szCs w:val="18"/>
                              </w:rPr>
                              <w:t>print</w:t>
                            </w:r>
                            <w:r w:rsidRPr="00147955">
                              <w:rPr>
                                <w:rFonts w:ascii="Consolas" w:hAnsi="Consolas"/>
                                <w:color w:val="000000" w:themeColor="text1"/>
                                <w:sz w:val="18"/>
                                <w:szCs w:val="18"/>
                              </w:rPr>
                              <w:t>(</w:t>
                            </w:r>
                            <w:r w:rsidRPr="008D7ECF">
                              <w:rPr>
                                <w:rFonts w:ascii="Consolas" w:eastAsia="Times New Roman" w:hAnsi="Consolas" w:cs="Courier New"/>
                                <w:color w:val="C00000"/>
                                <w:sz w:val="18"/>
                                <w:szCs w:val="18"/>
                              </w:rPr>
                              <w:t>'</w:t>
                            </w:r>
                            <w:r w:rsidRPr="008D7ECF">
                              <w:rPr>
                                <w:rFonts w:ascii="Consolas" w:hAnsi="Consolas"/>
                                <w:color w:val="C00000"/>
                                <w:sz w:val="18"/>
                                <w:szCs w:val="18"/>
                              </w:rPr>
                              <w:t xml:space="preserve">Activity inserted: </w:t>
                            </w:r>
                            <w:r w:rsidRPr="00FB0098">
                              <w:rPr>
                                <w:rFonts w:ascii="Consolas" w:eastAsia="Times New Roman" w:hAnsi="Consolas" w:cs="Courier New"/>
                                <w:color w:val="C00000"/>
                                <w:sz w:val="18"/>
                                <w:szCs w:val="18"/>
                              </w:rPr>
                              <w:t>'</w:t>
                            </w:r>
                            <w:r w:rsidRPr="00147955">
                              <w:rPr>
                                <w:rFonts w:ascii="Consolas" w:hAnsi="Consolas"/>
                                <w:color w:val="393939" w:themeColor="accent6" w:themeShade="BF"/>
                                <w:sz w:val="18"/>
                                <w:szCs w:val="18"/>
                              </w:rPr>
                              <w:t xml:space="preserve"> </w:t>
                            </w:r>
                            <w:r w:rsidRPr="00147955">
                              <w:rPr>
                                <w:rFonts w:ascii="Consolas" w:hAnsi="Consolas"/>
                                <w:color w:val="000000" w:themeColor="text1"/>
                                <w:sz w:val="18"/>
                                <w:szCs w:val="18"/>
                              </w:rPr>
                              <w:t xml:space="preserve">+ </w:t>
                            </w:r>
                            <w:r w:rsidRPr="00147955">
                              <w:rPr>
                                <w:rFonts w:ascii="Consolas" w:hAnsi="Consolas"/>
                                <w:b/>
                                <w:bCs/>
                                <w:color w:val="000000" w:themeColor="text1"/>
                                <w:sz w:val="18"/>
                                <w:szCs w:val="18"/>
                              </w:rPr>
                              <w:t>child</w:t>
                            </w:r>
                            <w:r w:rsidRPr="00147955">
                              <w:rPr>
                                <w:rFonts w:ascii="Consolas" w:hAnsi="Consolas"/>
                                <w:color w:val="000000" w:themeColor="text1"/>
                                <w:sz w:val="18"/>
                                <w:szCs w:val="18"/>
                              </w:rPr>
                              <w:t xml:space="preserve">.name </w:t>
                            </w:r>
                          </w:p>
                          <w:p w14:paraId="7DF8DFBF" w14:textId="1C7503DF" w:rsidR="004826FF" w:rsidRPr="00147955" w:rsidRDefault="004826FF" w:rsidP="001B67A3">
                            <w:pPr>
                              <w:spacing w:line="276" w:lineRule="auto"/>
                              <w:ind w:firstLine="0"/>
                              <w:rPr>
                                <w:rFonts w:ascii="Consolas" w:hAnsi="Consolas"/>
                                <w:color w:val="000000" w:themeColor="text1"/>
                                <w:sz w:val="18"/>
                                <w:szCs w:val="18"/>
                              </w:rPr>
                            </w:pPr>
                            <w:r w:rsidRPr="002C042D">
                              <w:rPr>
                                <w:rFonts w:ascii="Consolas" w:hAnsi="Consolas"/>
                                <w:color w:val="000000" w:themeColor="text1"/>
                                <w:sz w:val="18"/>
                                <w:szCs w:val="18"/>
                              </w:rPr>
                              <w:t xml:space="preserve">                </w:t>
                            </w:r>
                            <w:r w:rsidRPr="00147955">
                              <w:rPr>
                                <w:rFonts w:ascii="Consolas" w:hAnsi="Consolas"/>
                                <w:color w:val="000000" w:themeColor="text1"/>
                                <w:sz w:val="18"/>
                                <w:szCs w:val="18"/>
                              </w:rPr>
                              <w:t xml:space="preserve">+ </w:t>
                            </w:r>
                            <w:r w:rsidRPr="00FB0098">
                              <w:rPr>
                                <w:rFonts w:ascii="Consolas" w:eastAsia="Times New Roman" w:hAnsi="Consolas" w:cs="Courier New"/>
                                <w:color w:val="C00000"/>
                                <w:sz w:val="18"/>
                                <w:szCs w:val="18"/>
                              </w:rPr>
                              <w:t>'</w:t>
                            </w:r>
                            <w:r w:rsidRPr="008D7ECF">
                              <w:rPr>
                                <w:rFonts w:ascii="Consolas" w:hAnsi="Consolas"/>
                                <w:color w:val="C00000"/>
                                <w:sz w:val="18"/>
                                <w:szCs w:val="18"/>
                              </w:rPr>
                              <w:t xml:space="preserve">, Activities = </w:t>
                            </w:r>
                            <w:r w:rsidRPr="00FB0098">
                              <w:rPr>
                                <w:rFonts w:ascii="Consolas" w:eastAsia="Times New Roman" w:hAnsi="Consolas" w:cs="Courier New"/>
                                <w:color w:val="C00000"/>
                                <w:sz w:val="18"/>
                                <w:szCs w:val="18"/>
                              </w:rPr>
                              <w:t>'</w:t>
                            </w:r>
                            <w:r w:rsidRPr="00147955">
                              <w:rPr>
                                <w:rFonts w:ascii="Consolas" w:hAnsi="Consolas"/>
                                <w:color w:val="393939" w:themeColor="accent6" w:themeShade="BF"/>
                                <w:sz w:val="18"/>
                                <w:szCs w:val="18"/>
                              </w:rPr>
                              <w:t xml:space="preserve"> </w:t>
                            </w:r>
                            <w:r w:rsidRPr="00147955">
                              <w:rPr>
                                <w:rFonts w:ascii="Consolas" w:hAnsi="Consolas"/>
                                <w:color w:val="000000" w:themeColor="text1"/>
                                <w:sz w:val="18"/>
                                <w:szCs w:val="18"/>
                              </w:rPr>
                              <w:t xml:space="preserve">+ </w:t>
                            </w:r>
                            <w:r w:rsidRPr="00147955">
                              <w:rPr>
                                <w:rFonts w:ascii="Consolas" w:hAnsi="Consolas"/>
                                <w:color w:val="0070C0"/>
                                <w:sz w:val="18"/>
                                <w:szCs w:val="18"/>
                              </w:rPr>
                              <w:t>str</w:t>
                            </w:r>
                            <w:r w:rsidRPr="00147955">
                              <w:rPr>
                                <w:rFonts w:ascii="Consolas" w:hAnsi="Consolas"/>
                                <w:color w:val="000000" w:themeColor="text1"/>
                                <w:sz w:val="18"/>
                                <w:szCs w:val="18"/>
                              </w:rPr>
                              <w:t>(file_number))</w:t>
                            </w:r>
                          </w:p>
                          <w:p w14:paraId="4FAC9E9E" w14:textId="77777777" w:rsidR="004826FF" w:rsidRPr="00147955" w:rsidRDefault="004826FF" w:rsidP="001B67A3">
                            <w:pPr>
                              <w:spacing w:line="276" w:lineRule="auto"/>
                              <w:ind w:firstLine="0"/>
                              <w:rPr>
                                <w:rFonts w:ascii="Consolas" w:hAnsi="Consolas"/>
                                <w:i/>
                                <w:iCs/>
                                <w:color w:val="000000" w:themeColor="text1"/>
                                <w:sz w:val="18"/>
                                <w:szCs w:val="18"/>
                              </w:rPr>
                            </w:pPr>
                            <w:r w:rsidRPr="00147955">
                              <w:rPr>
                                <w:rFonts w:ascii="Consolas" w:hAnsi="Consolas"/>
                                <w:color w:val="000000" w:themeColor="text1"/>
                                <w:sz w:val="18"/>
                                <w:szCs w:val="18"/>
                              </w:rPr>
                              <w:t xml:space="preserve">            </w:t>
                            </w:r>
                            <w:r w:rsidRPr="008D7ECF">
                              <w:rPr>
                                <w:rFonts w:ascii="Consolas" w:hAnsi="Consolas"/>
                                <w:i/>
                                <w:iCs/>
                                <w:color w:val="A6A6A6" w:themeColor="background1" w:themeShade="A6"/>
                                <w:sz w:val="18"/>
                                <w:szCs w:val="18"/>
                              </w:rPr>
                              <w:t># Data instance</w:t>
                            </w:r>
                          </w:p>
                          <w:p w14:paraId="2C4DF388" w14:textId="77777777" w:rsidR="004826FF" w:rsidRPr="00147955" w:rsidRDefault="004826FF" w:rsidP="001B67A3">
                            <w:pPr>
                              <w:spacing w:line="276" w:lineRule="auto"/>
                              <w:ind w:firstLine="0"/>
                              <w:rPr>
                                <w:rFonts w:ascii="Consolas" w:hAnsi="Consolas"/>
                                <w:color w:val="000000" w:themeColor="text1"/>
                                <w:sz w:val="18"/>
                                <w:szCs w:val="18"/>
                              </w:rPr>
                            </w:pPr>
                            <w:r w:rsidRPr="00147955">
                              <w:rPr>
                                <w:rFonts w:ascii="Consolas" w:hAnsi="Consolas"/>
                                <w:color w:val="000000" w:themeColor="text1"/>
                                <w:sz w:val="18"/>
                                <w:szCs w:val="18"/>
                              </w:rPr>
                              <w:t xml:space="preserve">            r_path_filename = tcx_folder + </w:t>
                            </w:r>
                            <w:r w:rsidRPr="00147955">
                              <w:rPr>
                                <w:rFonts w:ascii="Consolas" w:hAnsi="Consolas"/>
                                <w:b/>
                                <w:bCs/>
                                <w:color w:val="000000" w:themeColor="text1"/>
                                <w:sz w:val="18"/>
                                <w:szCs w:val="18"/>
                              </w:rPr>
                              <w:t>child</w:t>
                            </w:r>
                            <w:r w:rsidRPr="00147955">
                              <w:rPr>
                                <w:rFonts w:ascii="Consolas" w:hAnsi="Consolas"/>
                                <w:color w:val="000000" w:themeColor="text1"/>
                                <w:sz w:val="18"/>
                                <w:szCs w:val="18"/>
                              </w:rPr>
                              <w:t>.name</w:t>
                            </w:r>
                          </w:p>
                          <w:p w14:paraId="458483F8" w14:textId="77777777" w:rsidR="004826FF" w:rsidRPr="00147955" w:rsidRDefault="004826FF" w:rsidP="001B67A3">
                            <w:pPr>
                              <w:spacing w:line="276" w:lineRule="auto"/>
                              <w:ind w:firstLine="0"/>
                              <w:rPr>
                                <w:rFonts w:ascii="Consolas" w:hAnsi="Consolas"/>
                                <w:color w:val="000000" w:themeColor="text1"/>
                                <w:sz w:val="18"/>
                                <w:szCs w:val="18"/>
                              </w:rPr>
                            </w:pPr>
                            <w:r w:rsidRPr="00147955">
                              <w:rPr>
                                <w:rFonts w:ascii="Consolas" w:hAnsi="Consolas"/>
                                <w:color w:val="000000" w:themeColor="text1"/>
                                <w:sz w:val="18"/>
                                <w:szCs w:val="18"/>
                              </w:rPr>
                              <w:t xml:space="preserve">            w_path_filename = csv_folder + </w:t>
                            </w:r>
                            <w:r w:rsidRPr="00147955">
                              <w:rPr>
                                <w:rFonts w:ascii="Consolas" w:hAnsi="Consolas"/>
                                <w:b/>
                                <w:bCs/>
                                <w:color w:val="000000" w:themeColor="text1"/>
                                <w:sz w:val="18"/>
                                <w:szCs w:val="18"/>
                              </w:rPr>
                              <w:t>child</w:t>
                            </w:r>
                            <w:r w:rsidRPr="00147955">
                              <w:rPr>
                                <w:rFonts w:ascii="Consolas" w:hAnsi="Consolas"/>
                                <w:color w:val="000000" w:themeColor="text1"/>
                                <w:sz w:val="18"/>
                                <w:szCs w:val="18"/>
                              </w:rPr>
                              <w:t>.name</w:t>
                            </w:r>
                          </w:p>
                          <w:p w14:paraId="07C79996" w14:textId="77777777" w:rsidR="004826FF" w:rsidRPr="00147955" w:rsidRDefault="004826FF" w:rsidP="001B67A3">
                            <w:pPr>
                              <w:spacing w:line="276" w:lineRule="auto"/>
                              <w:ind w:firstLine="0"/>
                              <w:rPr>
                                <w:rFonts w:ascii="Consolas" w:hAnsi="Consolas"/>
                                <w:color w:val="000000" w:themeColor="text1"/>
                                <w:sz w:val="18"/>
                                <w:szCs w:val="18"/>
                              </w:rPr>
                            </w:pPr>
                            <w:r w:rsidRPr="00147955">
                              <w:rPr>
                                <w:rFonts w:ascii="Consolas" w:hAnsi="Consolas"/>
                                <w:color w:val="000000" w:themeColor="text1"/>
                                <w:sz w:val="18"/>
                                <w:szCs w:val="18"/>
                              </w:rPr>
                              <w:t xml:space="preserve">            sport = </w:t>
                            </w:r>
                            <w:r w:rsidRPr="00147955">
                              <w:rPr>
                                <w:rFonts w:ascii="Consolas" w:hAnsi="Consolas"/>
                                <w:b/>
                                <w:bCs/>
                                <w:color w:val="000000" w:themeColor="text1"/>
                                <w:sz w:val="18"/>
                                <w:szCs w:val="18"/>
                              </w:rPr>
                              <w:t>save_tcx_to_csv</w:t>
                            </w:r>
                            <w:r w:rsidRPr="00147955">
                              <w:rPr>
                                <w:rFonts w:ascii="Consolas" w:hAnsi="Consolas"/>
                                <w:color w:val="000000" w:themeColor="text1"/>
                                <w:sz w:val="18"/>
                                <w:szCs w:val="18"/>
                              </w:rPr>
                              <w:t xml:space="preserve">(r_path_filename, w_path_filename, </w:t>
                            </w:r>
                          </w:p>
                          <w:p w14:paraId="0F5BD6D4" w14:textId="77777777" w:rsidR="004826FF" w:rsidRPr="00147955" w:rsidRDefault="004826FF" w:rsidP="001B67A3">
                            <w:pPr>
                              <w:spacing w:line="276" w:lineRule="auto"/>
                              <w:ind w:firstLine="0"/>
                              <w:rPr>
                                <w:rFonts w:ascii="Consolas" w:hAnsi="Consolas"/>
                                <w:color w:val="000000" w:themeColor="text1"/>
                                <w:sz w:val="18"/>
                                <w:szCs w:val="18"/>
                              </w:rPr>
                            </w:pPr>
                            <w:r w:rsidRPr="002C042D">
                              <w:rPr>
                                <w:rFonts w:ascii="Consolas" w:hAnsi="Consolas"/>
                                <w:color w:val="000000" w:themeColor="text1"/>
                                <w:sz w:val="18"/>
                                <w:szCs w:val="18"/>
                              </w:rPr>
                              <w:t xml:space="preserve">                                    </w:t>
                            </w:r>
                            <w:r w:rsidRPr="00147955">
                              <w:rPr>
                                <w:rFonts w:ascii="Consolas" w:hAnsi="Consolas"/>
                                <w:color w:val="000000" w:themeColor="text1"/>
                                <w:sz w:val="18"/>
                                <w:szCs w:val="18"/>
                              </w:rPr>
                              <w:t>column_types, column_names)</w:t>
                            </w:r>
                          </w:p>
                          <w:p w14:paraId="514D337E" w14:textId="77777777" w:rsidR="004826FF" w:rsidRPr="00147955" w:rsidRDefault="004826FF" w:rsidP="001B67A3">
                            <w:pPr>
                              <w:spacing w:line="276" w:lineRule="auto"/>
                              <w:ind w:firstLine="0"/>
                              <w:rPr>
                                <w:rFonts w:ascii="Consolas" w:hAnsi="Consolas"/>
                                <w:color w:val="000000" w:themeColor="text1"/>
                                <w:sz w:val="18"/>
                                <w:szCs w:val="18"/>
                              </w:rPr>
                            </w:pPr>
                            <w:r w:rsidRPr="00147955">
                              <w:rPr>
                                <w:rFonts w:ascii="Consolas" w:hAnsi="Consolas"/>
                                <w:color w:val="000000" w:themeColor="text1"/>
                                <w:sz w:val="18"/>
                                <w:szCs w:val="18"/>
                              </w:rPr>
                              <w:t xml:space="preserve">            activity_types = </w:t>
                            </w:r>
                            <w:r w:rsidRPr="00147955">
                              <w:rPr>
                                <w:rFonts w:ascii="Consolas" w:hAnsi="Consolas"/>
                                <w:b/>
                                <w:bCs/>
                                <w:color w:val="000000" w:themeColor="text1"/>
                                <w:sz w:val="18"/>
                                <w:szCs w:val="18"/>
                              </w:rPr>
                              <w:t>np</w:t>
                            </w:r>
                            <w:r w:rsidRPr="00147955">
                              <w:rPr>
                                <w:rFonts w:ascii="Consolas" w:hAnsi="Consolas"/>
                                <w:color w:val="000000" w:themeColor="text1"/>
                                <w:sz w:val="18"/>
                                <w:szCs w:val="18"/>
                              </w:rPr>
                              <w:t>.append(activity_types, sport)</w:t>
                            </w:r>
                          </w:p>
                          <w:p w14:paraId="19BD569F" w14:textId="77777777" w:rsidR="004826FF" w:rsidRPr="00147955" w:rsidRDefault="004826FF" w:rsidP="001B67A3">
                            <w:pPr>
                              <w:spacing w:line="276" w:lineRule="auto"/>
                              <w:ind w:firstLine="0"/>
                              <w:rPr>
                                <w:rFonts w:ascii="Consolas" w:hAnsi="Consolas"/>
                                <w:color w:val="000000" w:themeColor="text1"/>
                                <w:sz w:val="18"/>
                                <w:szCs w:val="18"/>
                              </w:rPr>
                            </w:pPr>
                            <w:r w:rsidRPr="00147955">
                              <w:rPr>
                                <w:rFonts w:ascii="Consolas" w:hAnsi="Consolas"/>
                                <w:color w:val="000000" w:themeColor="text1"/>
                                <w:sz w:val="18"/>
                                <w:szCs w:val="18"/>
                              </w:rPr>
                              <w:t xml:space="preserve">            file_number = file_number + </w:t>
                            </w:r>
                            <w:r w:rsidRPr="00147955">
                              <w:rPr>
                                <w:rFonts w:ascii="Consolas" w:hAnsi="Consolas"/>
                                <w:color w:val="00B0F0"/>
                                <w:sz w:val="18"/>
                                <w:szCs w:val="18"/>
                              </w:rPr>
                              <w:t>1</w:t>
                            </w:r>
                          </w:p>
                          <w:p w14:paraId="0FB0D02E" w14:textId="77777777" w:rsidR="004826FF" w:rsidRPr="00147955" w:rsidRDefault="004826FF" w:rsidP="001B67A3">
                            <w:pPr>
                              <w:spacing w:line="276" w:lineRule="auto"/>
                              <w:ind w:firstLine="0"/>
                              <w:rPr>
                                <w:rFonts w:ascii="Consolas" w:hAnsi="Consolas"/>
                                <w:color w:val="000000" w:themeColor="text1"/>
                                <w:sz w:val="18"/>
                                <w:szCs w:val="18"/>
                              </w:rPr>
                            </w:pPr>
                            <w:r w:rsidRPr="00147955">
                              <w:rPr>
                                <w:rFonts w:ascii="Consolas" w:hAnsi="Consolas"/>
                                <w:color w:val="000000" w:themeColor="text1"/>
                                <w:sz w:val="18"/>
                                <w:szCs w:val="18"/>
                              </w:rPr>
                              <w:t xml:space="preserve">        </w:t>
                            </w:r>
                            <w:r w:rsidRPr="00147955">
                              <w:rPr>
                                <w:rFonts w:ascii="Consolas" w:hAnsi="Consolas"/>
                                <w:color w:val="0070C0"/>
                                <w:sz w:val="18"/>
                                <w:szCs w:val="18"/>
                              </w:rPr>
                              <w:t>else</w:t>
                            </w:r>
                            <w:r w:rsidRPr="00147955">
                              <w:rPr>
                                <w:rFonts w:ascii="Consolas" w:hAnsi="Consolas"/>
                                <w:color w:val="000000" w:themeColor="text1"/>
                                <w:sz w:val="18"/>
                                <w:szCs w:val="18"/>
                              </w:rPr>
                              <w:t>:</w:t>
                            </w:r>
                          </w:p>
                          <w:p w14:paraId="0D2F33F4" w14:textId="77777777" w:rsidR="004826FF" w:rsidRDefault="004826FF" w:rsidP="001B67A3">
                            <w:pPr>
                              <w:spacing w:line="276" w:lineRule="auto"/>
                              <w:ind w:firstLine="0"/>
                              <w:rPr>
                                <w:rFonts w:ascii="Consolas" w:hAnsi="Consolas"/>
                                <w:color w:val="0070C0"/>
                                <w:sz w:val="18"/>
                                <w:szCs w:val="18"/>
                              </w:rPr>
                            </w:pPr>
                            <w:r w:rsidRPr="00147955">
                              <w:rPr>
                                <w:rFonts w:ascii="Consolas" w:hAnsi="Consolas"/>
                                <w:color w:val="000000" w:themeColor="text1"/>
                                <w:sz w:val="18"/>
                                <w:szCs w:val="18"/>
                              </w:rPr>
                              <w:t xml:space="preserve">            </w:t>
                            </w:r>
                            <w:r w:rsidRPr="00147955">
                              <w:rPr>
                                <w:rFonts w:ascii="Consolas" w:hAnsi="Consolas"/>
                                <w:color w:val="0070C0"/>
                                <w:sz w:val="18"/>
                                <w:szCs w:val="18"/>
                              </w:rPr>
                              <w:t>break</w:t>
                            </w:r>
                          </w:p>
                          <w:p w14:paraId="66E8D6CE" w14:textId="77777777" w:rsidR="004826FF" w:rsidRPr="00147955" w:rsidRDefault="004826FF" w:rsidP="001B67A3">
                            <w:pPr>
                              <w:spacing w:line="276" w:lineRule="auto"/>
                              <w:ind w:firstLine="0"/>
                              <w:rPr>
                                <w:rFonts w:ascii="Consolas" w:hAnsi="Consolas"/>
                                <w:color w:val="000000" w:themeColor="text1"/>
                                <w:sz w:val="18"/>
                                <w:szCs w:val="18"/>
                              </w:rPr>
                            </w:pPr>
                          </w:p>
                          <w:p w14:paraId="0D857B66" w14:textId="77777777" w:rsidR="004826FF" w:rsidRPr="00147955" w:rsidRDefault="004826FF" w:rsidP="001B67A3">
                            <w:pPr>
                              <w:spacing w:line="276" w:lineRule="auto"/>
                              <w:ind w:firstLine="0"/>
                              <w:rPr>
                                <w:rFonts w:ascii="Consolas" w:hAnsi="Consolas"/>
                                <w:color w:val="000000" w:themeColor="text1"/>
                                <w:sz w:val="18"/>
                                <w:szCs w:val="18"/>
                              </w:rPr>
                            </w:pPr>
                            <w:r w:rsidRPr="00147955">
                              <w:rPr>
                                <w:rFonts w:ascii="Consolas" w:hAnsi="Consolas"/>
                                <w:color w:val="000000" w:themeColor="text1"/>
                                <w:sz w:val="18"/>
                                <w:szCs w:val="18"/>
                              </w:rPr>
                              <w:t xml:space="preserve">    </w:t>
                            </w:r>
                            <w:r w:rsidRPr="00147955">
                              <w:rPr>
                                <w:rFonts w:ascii="Consolas" w:hAnsi="Consolas"/>
                                <w:color w:val="0070C0"/>
                                <w:sz w:val="18"/>
                                <w:szCs w:val="18"/>
                              </w:rPr>
                              <w:t xml:space="preserve">return </w:t>
                            </w:r>
                            <w:r w:rsidRPr="00147955">
                              <w:rPr>
                                <w:rFonts w:ascii="Consolas" w:hAnsi="Consolas"/>
                                <w:color w:val="000000" w:themeColor="text1"/>
                                <w:sz w:val="18"/>
                                <w:szCs w:val="18"/>
                              </w:rPr>
                              <w:t>activity_types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2978E0" id="Text Box 228" o:spid="_x0000_s1029" type="#_x0000_t202" style="position:absolute;left:0;text-align:left;margin-left:0;margin-top:0;width:474.1pt;height:540pt;z-index:25165824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" stroked="f">
                <v:textbox>
                  <w:txbxContent>
                    <w:p w14:paraId="62152127" w14:textId="77777777" w:rsidR="004826FF" w:rsidRPr="00147955" w:rsidRDefault="004826FF" w:rsidP="001B67A3">
                      <w:pPr>
                        <w:spacing w:line="276" w:lineRule="auto"/>
                        <w:ind w:firstLine="0"/>
                        <w:rPr>
                          <w:rFonts w:ascii="Consolas" w:hAnsi="Consolas"/>
                          <w:color w:val="000000" w:themeColor="text1"/>
                          <w:sz w:val="18"/>
                          <w:szCs w:val="18"/>
                        </w:rPr>
                      </w:pPr>
                      <w:r w:rsidRPr="00147955">
                        <w:rPr>
                          <w:rFonts w:ascii="Consolas" w:hAnsi="Consolas"/>
                          <w:color w:val="0070C0"/>
                          <w:sz w:val="18"/>
                          <w:szCs w:val="18"/>
                        </w:rPr>
                        <w:t xml:space="preserve">def </w:t>
                      </w:r>
                      <w:r w:rsidRPr="00147955">
                        <w:rPr>
                          <w:rFonts w:ascii="Consolas" w:hAnsi="Consolas"/>
                          <w:b/>
                          <w:bCs/>
                          <w:color w:val="000000" w:themeColor="text1"/>
                          <w:sz w:val="18"/>
                          <w:szCs w:val="18"/>
                        </w:rPr>
                        <w:t>tcx_exercises_to_csv</w:t>
                      </w:r>
                      <w:r w:rsidRPr="00147955">
                        <w:rPr>
                          <w:rFonts w:ascii="Consolas" w:hAnsi="Consolas"/>
                          <w:color w:val="000000" w:themeColor="text1"/>
                          <w:sz w:val="18"/>
                          <w:szCs w:val="18"/>
                        </w:rPr>
                        <w:t xml:space="preserve">(tcx_folder: </w:t>
                      </w:r>
                      <w:r w:rsidRPr="00147955">
                        <w:rPr>
                          <w:rFonts w:ascii="Consolas" w:hAnsi="Consolas"/>
                          <w:color w:val="0070C0"/>
                          <w:sz w:val="18"/>
                          <w:szCs w:val="18"/>
                        </w:rPr>
                        <w:t>str</w:t>
                      </w:r>
                      <w:r w:rsidRPr="00147955">
                        <w:rPr>
                          <w:rFonts w:ascii="Consolas" w:hAnsi="Consolas"/>
                          <w:color w:val="000000" w:themeColor="text1"/>
                          <w:sz w:val="18"/>
                          <w:szCs w:val="18"/>
                        </w:rPr>
                        <w:t xml:space="preserve">, csv_folder: </w:t>
                      </w:r>
                      <w:r w:rsidRPr="00147955">
                        <w:rPr>
                          <w:rFonts w:ascii="Consolas" w:hAnsi="Consolas"/>
                          <w:color w:val="0070C0"/>
                          <w:sz w:val="18"/>
                          <w:szCs w:val="18"/>
                        </w:rPr>
                        <w:t>str</w:t>
                      </w:r>
                      <w:r w:rsidRPr="00147955">
                        <w:rPr>
                          <w:rFonts w:ascii="Consolas" w:hAnsi="Consolas"/>
                          <w:color w:val="000000" w:themeColor="text1"/>
                          <w:sz w:val="18"/>
                          <w:szCs w:val="18"/>
                        </w:rPr>
                        <w:t xml:space="preserve">, </w:t>
                      </w:r>
                    </w:p>
                    <w:p w14:paraId="5FA5C8C8" w14:textId="77777777" w:rsidR="004826FF" w:rsidRPr="00147955" w:rsidRDefault="004826FF" w:rsidP="001B67A3">
                      <w:pPr>
                        <w:spacing w:line="276" w:lineRule="auto"/>
                        <w:ind w:firstLine="0"/>
                        <w:rPr>
                          <w:rFonts w:ascii="Consolas" w:hAnsi="Consolas"/>
                          <w:color w:val="000000" w:themeColor="text1"/>
                          <w:sz w:val="18"/>
                          <w:szCs w:val="18"/>
                        </w:rPr>
                      </w:pPr>
                      <w:r w:rsidRPr="00147955">
                        <w:rPr>
                          <w:rFonts w:ascii="Consolas" w:hAnsi="Consolas"/>
                          <w:color w:val="000000" w:themeColor="text1"/>
                          <w:sz w:val="18"/>
                          <w:szCs w:val="18"/>
                        </w:rPr>
                        <w:t xml:space="preserve">                         column_types: [(</w:t>
                      </w:r>
                      <w:r w:rsidRPr="00147955">
                        <w:rPr>
                          <w:rFonts w:ascii="Consolas" w:hAnsi="Consolas"/>
                          <w:color w:val="0070C0"/>
                          <w:sz w:val="18"/>
                          <w:szCs w:val="18"/>
                        </w:rPr>
                        <w:t>str</w:t>
                      </w:r>
                      <w:r w:rsidRPr="00147955">
                        <w:rPr>
                          <w:rFonts w:ascii="Consolas" w:hAnsi="Consolas"/>
                          <w:color w:val="000000" w:themeColor="text1"/>
                          <w:sz w:val="18"/>
                          <w:szCs w:val="18"/>
                        </w:rPr>
                        <w:t>,</w:t>
                      </w:r>
                      <w:r w:rsidRPr="00147955">
                        <w:rPr>
                          <w:rFonts w:ascii="Consolas" w:hAnsi="Consolas"/>
                          <w:color w:val="0070C0"/>
                          <w:sz w:val="18"/>
                          <w:szCs w:val="18"/>
                        </w:rPr>
                        <w:t>type</w:t>
                      </w:r>
                      <w:r w:rsidRPr="00147955">
                        <w:rPr>
                          <w:rFonts w:ascii="Consolas" w:hAnsi="Consolas"/>
                          <w:color w:val="000000" w:themeColor="text1"/>
                          <w:sz w:val="18"/>
                          <w:szCs w:val="18"/>
                        </w:rPr>
                        <w:t xml:space="preserve">)], column_names: </w:t>
                      </w:r>
                      <w:r w:rsidRPr="00147955">
                        <w:rPr>
                          <w:rFonts w:ascii="Consolas" w:hAnsi="Consolas"/>
                          <w:color w:val="0070C0"/>
                          <w:sz w:val="18"/>
                          <w:szCs w:val="18"/>
                        </w:rPr>
                        <w:t>str</w:t>
                      </w:r>
                      <w:r w:rsidRPr="00147955">
                        <w:rPr>
                          <w:rFonts w:ascii="Consolas" w:hAnsi="Consolas"/>
                          <w:color w:val="000000" w:themeColor="text1"/>
                          <w:sz w:val="18"/>
                          <w:szCs w:val="18"/>
                        </w:rPr>
                        <w:t xml:space="preserve">, </w:t>
                      </w:r>
                    </w:p>
                    <w:p w14:paraId="761484E8" w14:textId="77777777" w:rsidR="004826FF" w:rsidRPr="00147955" w:rsidRDefault="004826FF" w:rsidP="001B67A3">
                      <w:pPr>
                        <w:spacing w:line="276" w:lineRule="auto"/>
                        <w:ind w:firstLine="0"/>
                        <w:rPr>
                          <w:rFonts w:ascii="Consolas" w:hAnsi="Consolas"/>
                          <w:color w:val="000000" w:themeColor="text1"/>
                          <w:sz w:val="18"/>
                          <w:szCs w:val="18"/>
                        </w:rPr>
                      </w:pPr>
                      <w:r w:rsidRPr="002C042D">
                        <w:rPr>
                          <w:rFonts w:ascii="Consolas" w:hAnsi="Consolas"/>
                          <w:color w:val="000000" w:themeColor="text1"/>
                          <w:sz w:val="18"/>
                          <w:szCs w:val="18"/>
                        </w:rPr>
                        <w:t xml:space="preserve">                         </w:t>
                      </w:r>
                      <w:r w:rsidRPr="00147955">
                        <w:rPr>
                          <w:rFonts w:ascii="Consolas" w:hAnsi="Consolas"/>
                          <w:color w:val="000000" w:themeColor="text1"/>
                          <w:sz w:val="18"/>
                          <w:szCs w:val="18"/>
                        </w:rPr>
                        <w:t xml:space="preserve">exers: </w:t>
                      </w:r>
                      <w:r w:rsidRPr="00147955">
                        <w:rPr>
                          <w:rFonts w:ascii="Consolas" w:hAnsi="Consolas"/>
                          <w:color w:val="0070C0"/>
                          <w:sz w:val="18"/>
                          <w:szCs w:val="18"/>
                        </w:rPr>
                        <w:t>int</w:t>
                      </w:r>
                      <w:r w:rsidRPr="00147955">
                        <w:rPr>
                          <w:rFonts w:ascii="Consolas" w:hAnsi="Consolas"/>
                          <w:color w:val="000000" w:themeColor="text1"/>
                          <w:sz w:val="18"/>
                          <w:szCs w:val="18"/>
                        </w:rPr>
                        <w:t xml:space="preserve">) -&gt; </w:t>
                      </w:r>
                      <w:r w:rsidRPr="00147955">
                        <w:rPr>
                          <w:rFonts w:ascii="Consolas" w:hAnsi="Consolas"/>
                          <w:color w:val="0070C0"/>
                          <w:sz w:val="18"/>
                          <w:szCs w:val="18"/>
                        </w:rPr>
                        <w:t>list</w:t>
                      </w:r>
                      <w:r w:rsidRPr="00147955">
                        <w:rPr>
                          <w:rFonts w:ascii="Consolas" w:hAnsi="Consolas"/>
                          <w:color w:val="000000" w:themeColor="text1"/>
                          <w:sz w:val="18"/>
                          <w:szCs w:val="18"/>
                        </w:rPr>
                        <w:t>:</w:t>
                      </w:r>
                    </w:p>
                    <w:p w14:paraId="0C3BB9D6" w14:textId="77777777" w:rsidR="004826FF" w:rsidRPr="008D7ECF" w:rsidRDefault="004826FF" w:rsidP="001B67A3">
                      <w:pPr>
                        <w:spacing w:line="276" w:lineRule="auto"/>
                        <w:ind w:firstLine="0"/>
                        <w:rPr>
                          <w:rFonts w:ascii="Consolas" w:hAnsi="Consolas"/>
                          <w:i/>
                          <w:iCs/>
                          <w:color w:val="A6A6A6" w:themeColor="background1" w:themeShade="A6"/>
                          <w:sz w:val="18"/>
                          <w:szCs w:val="18"/>
                        </w:rPr>
                      </w:pPr>
                      <w:r w:rsidRPr="00147955">
                        <w:rPr>
                          <w:rFonts w:ascii="Consolas" w:hAnsi="Consolas"/>
                          <w:color w:val="000000" w:themeColor="text1"/>
                          <w:sz w:val="18"/>
                          <w:szCs w:val="18"/>
                        </w:rPr>
                        <w:t xml:space="preserve">    </w:t>
                      </w:r>
                      <w:r w:rsidRPr="008D7ECF">
                        <w:rPr>
                          <w:rFonts w:ascii="Consolas" w:hAnsi="Consolas"/>
                          <w:i/>
                          <w:iCs/>
                          <w:color w:val="A6A6A6" w:themeColor="background1" w:themeShade="A6"/>
                          <w:sz w:val="18"/>
                          <w:szCs w:val="18"/>
                        </w:rPr>
                        <w:t>"""</w:t>
                      </w:r>
                    </w:p>
                    <w:p w14:paraId="6A54FC77" w14:textId="77777777" w:rsidR="004826FF" w:rsidRPr="008D7ECF" w:rsidRDefault="004826FF" w:rsidP="001B67A3">
                      <w:pPr>
                        <w:spacing w:line="276" w:lineRule="auto"/>
                        <w:ind w:firstLine="0"/>
                        <w:rPr>
                          <w:rFonts w:ascii="Consolas" w:hAnsi="Consolas"/>
                          <w:i/>
                          <w:iCs/>
                          <w:color w:val="A6A6A6" w:themeColor="background1" w:themeShade="A6"/>
                          <w:sz w:val="18"/>
                          <w:szCs w:val="18"/>
                        </w:rPr>
                      </w:pPr>
                      <w:r w:rsidRPr="008D7ECF">
                        <w:rPr>
                          <w:rFonts w:ascii="Consolas" w:hAnsi="Consolas"/>
                          <w:i/>
                          <w:iCs/>
                          <w:color w:val="A6A6A6" w:themeColor="background1" w:themeShade="A6"/>
                          <w:sz w:val="18"/>
                          <w:szCs w:val="18"/>
                        </w:rPr>
                        <w:t xml:space="preserve">    TCX Reader - Reads a set of .tcx files from the given path and writes them to </w:t>
                      </w:r>
                    </w:p>
                    <w:p w14:paraId="59664422" w14:textId="77777777" w:rsidR="004826FF" w:rsidRPr="008D7ECF" w:rsidRDefault="004826FF" w:rsidP="001B67A3">
                      <w:pPr>
                        <w:spacing w:line="276" w:lineRule="auto"/>
                        <w:ind w:firstLine="0"/>
                        <w:rPr>
                          <w:rFonts w:ascii="Consolas" w:hAnsi="Consolas"/>
                          <w:i/>
                          <w:iCs/>
                          <w:color w:val="A6A6A6" w:themeColor="background1" w:themeShade="A6"/>
                          <w:sz w:val="18"/>
                          <w:szCs w:val="18"/>
                        </w:rPr>
                      </w:pPr>
                      <w:r w:rsidRPr="008D7ECF">
                        <w:rPr>
                          <w:rFonts w:ascii="Consolas" w:hAnsi="Consolas"/>
                          <w:i/>
                          <w:iCs/>
                          <w:color w:val="A6A6A6" w:themeColor="background1" w:themeShade="A6"/>
                          <w:sz w:val="18"/>
                          <w:szCs w:val="18"/>
                        </w:rPr>
                        <w:t xml:space="preserve">    file using function save_tcx_to_csv()</w:t>
                      </w:r>
                    </w:p>
                    <w:p w14:paraId="4350C390" w14:textId="77777777" w:rsidR="004826FF" w:rsidRPr="008D7ECF" w:rsidRDefault="004826FF" w:rsidP="001B67A3">
                      <w:pPr>
                        <w:spacing w:line="276" w:lineRule="auto"/>
                        <w:ind w:firstLine="0"/>
                        <w:rPr>
                          <w:rFonts w:ascii="Consolas" w:hAnsi="Consolas"/>
                          <w:i/>
                          <w:iCs/>
                          <w:color w:val="A6A6A6" w:themeColor="background1" w:themeShade="A6"/>
                          <w:sz w:val="18"/>
                          <w:szCs w:val="18"/>
                        </w:rPr>
                      </w:pPr>
                      <w:r w:rsidRPr="008D7ECF">
                        <w:rPr>
                          <w:rFonts w:ascii="Consolas" w:hAnsi="Consolas"/>
                          <w:i/>
                          <w:iCs/>
                          <w:color w:val="A6A6A6" w:themeColor="background1" w:themeShade="A6"/>
                          <w:sz w:val="18"/>
                          <w:szCs w:val="18"/>
                        </w:rPr>
                        <w:t xml:space="preserve">    @param column_types: Data variable types (float, int, datetime, str).</w:t>
                      </w:r>
                    </w:p>
                    <w:p w14:paraId="0C6B44C8" w14:textId="77777777" w:rsidR="004826FF" w:rsidRPr="008D7ECF" w:rsidRDefault="004826FF" w:rsidP="001B67A3">
                      <w:pPr>
                        <w:spacing w:line="276" w:lineRule="auto"/>
                        <w:ind w:firstLine="0"/>
                        <w:rPr>
                          <w:rFonts w:ascii="Consolas" w:hAnsi="Consolas"/>
                          <w:i/>
                          <w:iCs/>
                          <w:color w:val="A6A6A6" w:themeColor="background1" w:themeShade="A6"/>
                          <w:sz w:val="18"/>
                          <w:szCs w:val="18"/>
                        </w:rPr>
                      </w:pPr>
                      <w:r w:rsidRPr="008D7ECF">
                        <w:rPr>
                          <w:rFonts w:ascii="Consolas" w:hAnsi="Consolas"/>
                          <w:i/>
                          <w:iCs/>
                          <w:color w:val="A6A6A6" w:themeColor="background1" w:themeShade="A6"/>
                          <w:sz w:val="18"/>
                          <w:szCs w:val="18"/>
                        </w:rPr>
                        <w:t xml:space="preserve">    @param column_names: Data variable names for .csv header row.</w:t>
                      </w:r>
                    </w:p>
                    <w:p w14:paraId="0A3A5B7D" w14:textId="77777777" w:rsidR="004826FF" w:rsidRPr="008D7ECF" w:rsidRDefault="004826FF" w:rsidP="001B67A3">
                      <w:pPr>
                        <w:spacing w:line="276" w:lineRule="auto"/>
                        <w:ind w:firstLine="0"/>
                        <w:rPr>
                          <w:rFonts w:ascii="Consolas" w:hAnsi="Consolas"/>
                          <w:i/>
                          <w:iCs/>
                          <w:color w:val="A6A6A6" w:themeColor="background1" w:themeShade="A6"/>
                          <w:sz w:val="18"/>
                          <w:szCs w:val="18"/>
                        </w:rPr>
                      </w:pPr>
                      <w:r w:rsidRPr="008D7ECF">
                        <w:rPr>
                          <w:rFonts w:ascii="Consolas" w:hAnsi="Consolas"/>
                          <w:i/>
                          <w:iCs/>
                          <w:color w:val="A6A6A6" w:themeColor="background1" w:themeShade="A6"/>
                          <w:sz w:val="18"/>
                          <w:szCs w:val="18"/>
                        </w:rPr>
                        <w:t xml:space="preserve">    @param exers: Number of activities/exercises to read from .tcx file set</w:t>
                      </w:r>
                    </w:p>
                    <w:p w14:paraId="7BD4920A" w14:textId="77777777" w:rsidR="004826FF" w:rsidRPr="008D7ECF" w:rsidRDefault="004826FF" w:rsidP="001B67A3">
                      <w:pPr>
                        <w:spacing w:line="276" w:lineRule="auto"/>
                        <w:ind w:firstLine="0"/>
                        <w:rPr>
                          <w:rFonts w:ascii="Consolas" w:hAnsi="Consolas"/>
                          <w:i/>
                          <w:iCs/>
                          <w:color w:val="A6A6A6" w:themeColor="background1" w:themeShade="A6"/>
                          <w:sz w:val="18"/>
                          <w:szCs w:val="18"/>
                        </w:rPr>
                      </w:pPr>
                      <w:r w:rsidRPr="008D7ECF">
                        <w:rPr>
                          <w:rFonts w:ascii="Consolas" w:hAnsi="Consolas"/>
                          <w:i/>
                          <w:iCs/>
                          <w:color w:val="A6A6A6" w:themeColor="background1" w:themeShade="A6"/>
                          <w:sz w:val="18"/>
                          <w:szCs w:val="18"/>
                        </w:rPr>
                        <w:t xml:space="preserve">    @return: Activity types as list of strings in a size of given function parameter </w:t>
                      </w:r>
                    </w:p>
                    <w:p w14:paraId="24F37C5A" w14:textId="77777777" w:rsidR="004826FF" w:rsidRPr="008D7ECF" w:rsidRDefault="004826FF" w:rsidP="001B67A3">
                      <w:pPr>
                        <w:spacing w:line="276" w:lineRule="auto"/>
                        <w:ind w:firstLine="0"/>
                        <w:rPr>
                          <w:rFonts w:ascii="Consolas" w:hAnsi="Consolas"/>
                          <w:i/>
                          <w:iCs/>
                          <w:color w:val="A6A6A6" w:themeColor="background1" w:themeShade="A6"/>
                          <w:sz w:val="18"/>
                          <w:szCs w:val="18"/>
                        </w:rPr>
                      </w:pPr>
                      <w:r w:rsidRPr="008D7ECF">
                        <w:rPr>
                          <w:rFonts w:ascii="Consolas" w:hAnsi="Consolas"/>
                          <w:i/>
                          <w:iCs/>
                          <w:color w:val="A6A6A6" w:themeColor="background1" w:themeShade="A6"/>
                          <w:sz w:val="18"/>
                          <w:szCs w:val="18"/>
                        </w:rPr>
                        <w:t xml:space="preserve">    "exers" for classification tasks</w:t>
                      </w:r>
                    </w:p>
                    <w:p w14:paraId="2BF63FC5" w14:textId="77777777" w:rsidR="004826FF" w:rsidRPr="008D7ECF" w:rsidRDefault="004826FF" w:rsidP="001B67A3">
                      <w:pPr>
                        <w:spacing w:line="276" w:lineRule="auto"/>
                        <w:ind w:firstLine="0"/>
                        <w:rPr>
                          <w:rFonts w:ascii="Consolas" w:hAnsi="Consolas"/>
                          <w:i/>
                          <w:iCs/>
                          <w:color w:val="A6A6A6" w:themeColor="background1" w:themeShade="A6"/>
                          <w:sz w:val="18"/>
                          <w:szCs w:val="18"/>
                        </w:rPr>
                      </w:pPr>
                      <w:r w:rsidRPr="008D7ECF">
                        <w:rPr>
                          <w:rFonts w:ascii="Consolas" w:hAnsi="Consolas"/>
                          <w:i/>
                          <w:iCs/>
                          <w:color w:val="A6A6A6" w:themeColor="background1" w:themeShade="A6"/>
                          <w:sz w:val="18"/>
                          <w:szCs w:val="18"/>
                        </w:rPr>
                        <w:t xml:space="preserve">    """</w:t>
                      </w:r>
                    </w:p>
                    <w:p w14:paraId="20F92F73" w14:textId="77777777" w:rsidR="004826FF" w:rsidRPr="00147955" w:rsidRDefault="004826FF" w:rsidP="001B67A3">
                      <w:pPr>
                        <w:spacing w:line="276" w:lineRule="auto"/>
                        <w:ind w:firstLine="0"/>
                        <w:rPr>
                          <w:rFonts w:ascii="Consolas" w:hAnsi="Consolas"/>
                          <w:color w:val="000000" w:themeColor="text1"/>
                          <w:sz w:val="18"/>
                          <w:szCs w:val="18"/>
                        </w:rPr>
                      </w:pPr>
                      <w:r w:rsidRPr="00147955">
                        <w:rPr>
                          <w:rFonts w:ascii="Consolas" w:hAnsi="Consolas"/>
                          <w:color w:val="000000" w:themeColor="text1"/>
                          <w:sz w:val="18"/>
                          <w:szCs w:val="18"/>
                        </w:rPr>
                        <w:t xml:space="preserve">    tcx_files = Path(tcx_folder).glob(</w:t>
                      </w:r>
                      <w:r w:rsidRPr="008D7ECF">
                        <w:rPr>
                          <w:rFonts w:ascii="Consolas" w:hAnsi="Consolas"/>
                          <w:color w:val="C00000"/>
                          <w:sz w:val="18"/>
                          <w:szCs w:val="18"/>
                        </w:rPr>
                        <w:t>'*.tcx'</w:t>
                      </w:r>
                      <w:r w:rsidRPr="00147955">
                        <w:rPr>
                          <w:rFonts w:ascii="Consolas" w:hAnsi="Consolas"/>
                          <w:color w:val="000000" w:themeColor="text1"/>
                          <w:sz w:val="18"/>
                          <w:szCs w:val="18"/>
                        </w:rPr>
                        <w:t>)</w:t>
                      </w:r>
                    </w:p>
                    <w:p w14:paraId="129E222D" w14:textId="77777777" w:rsidR="004826FF" w:rsidRDefault="004826FF" w:rsidP="001B67A3">
                      <w:pPr>
                        <w:spacing w:line="276" w:lineRule="auto"/>
                        <w:ind w:firstLine="0"/>
                        <w:rPr>
                          <w:rFonts w:ascii="Consolas" w:hAnsi="Consolas"/>
                          <w:color w:val="00B0F0"/>
                          <w:sz w:val="18"/>
                          <w:szCs w:val="18"/>
                        </w:rPr>
                      </w:pPr>
                      <w:r w:rsidRPr="00147955">
                        <w:rPr>
                          <w:rFonts w:ascii="Consolas" w:hAnsi="Consolas"/>
                          <w:color w:val="000000" w:themeColor="text1"/>
                          <w:sz w:val="18"/>
                          <w:szCs w:val="18"/>
                        </w:rPr>
                        <w:t xml:space="preserve">    count = </w:t>
                      </w:r>
                      <w:r w:rsidRPr="00147955">
                        <w:rPr>
                          <w:rFonts w:ascii="Consolas" w:hAnsi="Consolas"/>
                          <w:color w:val="00B0F0"/>
                          <w:sz w:val="18"/>
                          <w:szCs w:val="18"/>
                        </w:rPr>
                        <w:t>0</w:t>
                      </w:r>
                    </w:p>
                    <w:p w14:paraId="5791D231" w14:textId="77777777" w:rsidR="004826FF" w:rsidRPr="00147955" w:rsidRDefault="004826FF" w:rsidP="001B67A3">
                      <w:pPr>
                        <w:spacing w:line="276" w:lineRule="auto"/>
                        <w:ind w:firstLine="0"/>
                        <w:rPr>
                          <w:rFonts w:ascii="Consolas" w:hAnsi="Consolas"/>
                          <w:color w:val="000000" w:themeColor="text1"/>
                          <w:sz w:val="18"/>
                          <w:szCs w:val="18"/>
                        </w:rPr>
                      </w:pPr>
                    </w:p>
                    <w:p w14:paraId="10398456" w14:textId="77777777" w:rsidR="004826FF" w:rsidRPr="00147955" w:rsidRDefault="004826FF" w:rsidP="001B67A3">
                      <w:pPr>
                        <w:spacing w:line="276" w:lineRule="auto"/>
                        <w:ind w:firstLine="0"/>
                        <w:rPr>
                          <w:rFonts w:ascii="Consolas" w:hAnsi="Consolas"/>
                          <w:color w:val="000000" w:themeColor="text1"/>
                          <w:sz w:val="18"/>
                          <w:szCs w:val="18"/>
                        </w:rPr>
                      </w:pPr>
                      <w:r w:rsidRPr="00147955">
                        <w:rPr>
                          <w:rFonts w:ascii="Consolas" w:hAnsi="Consolas"/>
                          <w:color w:val="000000" w:themeColor="text1"/>
                          <w:sz w:val="18"/>
                          <w:szCs w:val="18"/>
                        </w:rPr>
                        <w:t xml:space="preserve">    </w:t>
                      </w:r>
                      <w:r w:rsidRPr="00147955">
                        <w:rPr>
                          <w:rFonts w:ascii="Consolas" w:hAnsi="Consolas"/>
                          <w:color w:val="0070C0"/>
                          <w:sz w:val="18"/>
                          <w:szCs w:val="18"/>
                        </w:rPr>
                        <w:t xml:space="preserve">for </w:t>
                      </w:r>
                      <w:r w:rsidRPr="00147955">
                        <w:rPr>
                          <w:rFonts w:ascii="Consolas" w:hAnsi="Consolas"/>
                          <w:color w:val="000000" w:themeColor="text1"/>
                          <w:sz w:val="18"/>
                          <w:szCs w:val="18"/>
                        </w:rPr>
                        <w:t xml:space="preserve">child </w:t>
                      </w:r>
                      <w:r w:rsidRPr="00147955">
                        <w:rPr>
                          <w:rFonts w:ascii="Consolas" w:hAnsi="Consolas"/>
                          <w:color w:val="0070C0"/>
                          <w:sz w:val="18"/>
                          <w:szCs w:val="18"/>
                        </w:rPr>
                        <w:t xml:space="preserve">in </w:t>
                      </w:r>
                      <w:r w:rsidRPr="00147955">
                        <w:rPr>
                          <w:rFonts w:ascii="Consolas" w:hAnsi="Consolas"/>
                          <w:color w:val="000000" w:themeColor="text1"/>
                          <w:sz w:val="18"/>
                          <w:szCs w:val="18"/>
                        </w:rPr>
                        <w:t>tcx_files:</w:t>
                      </w:r>
                    </w:p>
                    <w:p w14:paraId="09968540" w14:textId="77777777" w:rsidR="004826FF" w:rsidRPr="00147955" w:rsidRDefault="004826FF" w:rsidP="001B67A3">
                      <w:pPr>
                        <w:spacing w:line="276" w:lineRule="auto"/>
                        <w:ind w:firstLine="0"/>
                        <w:rPr>
                          <w:rFonts w:ascii="Consolas" w:hAnsi="Consolas"/>
                          <w:color w:val="000000" w:themeColor="text1"/>
                          <w:sz w:val="18"/>
                          <w:szCs w:val="18"/>
                        </w:rPr>
                      </w:pPr>
                      <w:r w:rsidRPr="00147955">
                        <w:rPr>
                          <w:rFonts w:ascii="Consolas" w:hAnsi="Consolas"/>
                          <w:color w:val="000000" w:themeColor="text1"/>
                          <w:sz w:val="18"/>
                          <w:szCs w:val="18"/>
                        </w:rPr>
                        <w:t xml:space="preserve">        count+=</w:t>
                      </w:r>
                      <w:r w:rsidRPr="00147955">
                        <w:rPr>
                          <w:rFonts w:ascii="Consolas" w:hAnsi="Consolas"/>
                          <w:color w:val="00B0F0"/>
                          <w:sz w:val="18"/>
                          <w:szCs w:val="18"/>
                        </w:rPr>
                        <w:t>1</w:t>
                      </w:r>
                    </w:p>
                    <w:p w14:paraId="6E82AFF4" w14:textId="77777777" w:rsidR="004826FF" w:rsidRPr="00147955" w:rsidRDefault="004826FF" w:rsidP="001B67A3">
                      <w:pPr>
                        <w:spacing w:line="276" w:lineRule="auto"/>
                        <w:ind w:firstLine="0"/>
                        <w:rPr>
                          <w:rFonts w:ascii="Consolas" w:hAnsi="Consolas"/>
                          <w:color w:val="000000" w:themeColor="text1"/>
                          <w:sz w:val="18"/>
                          <w:szCs w:val="18"/>
                        </w:rPr>
                      </w:pPr>
                      <w:r w:rsidRPr="00147955">
                        <w:rPr>
                          <w:rFonts w:ascii="Consolas" w:hAnsi="Consolas"/>
                          <w:color w:val="000000" w:themeColor="text1"/>
                          <w:sz w:val="18"/>
                          <w:szCs w:val="18"/>
                        </w:rPr>
                        <w:t xml:space="preserve">    tcx_files = </w:t>
                      </w:r>
                      <w:r w:rsidRPr="00147955">
                        <w:rPr>
                          <w:rFonts w:ascii="Consolas" w:hAnsi="Consolas"/>
                          <w:b/>
                          <w:bCs/>
                          <w:color w:val="000000" w:themeColor="text1"/>
                          <w:sz w:val="18"/>
                          <w:szCs w:val="18"/>
                        </w:rPr>
                        <w:t>Path</w:t>
                      </w:r>
                      <w:r w:rsidRPr="00147955">
                        <w:rPr>
                          <w:rFonts w:ascii="Consolas" w:hAnsi="Consolas"/>
                          <w:color w:val="000000" w:themeColor="text1"/>
                          <w:sz w:val="18"/>
                          <w:szCs w:val="18"/>
                        </w:rPr>
                        <w:t>(tcx_folder).glob(</w:t>
                      </w:r>
                      <w:r w:rsidRPr="008D7ECF">
                        <w:rPr>
                          <w:rFonts w:ascii="Consolas" w:hAnsi="Consolas"/>
                          <w:color w:val="C00000"/>
                          <w:sz w:val="18"/>
                          <w:szCs w:val="18"/>
                        </w:rPr>
                        <w:t>'*.tcx'</w:t>
                      </w:r>
                      <w:r w:rsidRPr="00147955">
                        <w:rPr>
                          <w:rFonts w:ascii="Consolas" w:hAnsi="Consolas"/>
                          <w:color w:val="000000" w:themeColor="text1"/>
                          <w:sz w:val="18"/>
                          <w:szCs w:val="18"/>
                        </w:rPr>
                        <w:t>)</w:t>
                      </w:r>
                    </w:p>
                    <w:p w14:paraId="26A51D53" w14:textId="77777777" w:rsidR="004826FF" w:rsidRPr="00147955" w:rsidRDefault="004826FF" w:rsidP="001B67A3">
                      <w:pPr>
                        <w:spacing w:line="276" w:lineRule="auto"/>
                        <w:ind w:firstLine="0"/>
                        <w:rPr>
                          <w:rFonts w:ascii="Consolas" w:hAnsi="Consolas"/>
                          <w:color w:val="000000" w:themeColor="text1"/>
                          <w:sz w:val="18"/>
                          <w:szCs w:val="18"/>
                        </w:rPr>
                      </w:pPr>
                      <w:r w:rsidRPr="00147955">
                        <w:rPr>
                          <w:rFonts w:ascii="Consolas" w:hAnsi="Consolas"/>
                          <w:color w:val="000000" w:themeColor="text1"/>
                          <w:sz w:val="18"/>
                          <w:szCs w:val="18"/>
                        </w:rPr>
                        <w:t xml:space="preserve">    activity_types = </w:t>
                      </w:r>
                      <w:r w:rsidRPr="00147955">
                        <w:rPr>
                          <w:rFonts w:ascii="Consolas" w:hAnsi="Consolas"/>
                          <w:b/>
                          <w:bCs/>
                          <w:color w:val="000000" w:themeColor="text1"/>
                          <w:sz w:val="18"/>
                          <w:szCs w:val="18"/>
                        </w:rPr>
                        <w:t>np</w:t>
                      </w:r>
                      <w:r w:rsidRPr="00147955">
                        <w:rPr>
                          <w:rFonts w:ascii="Consolas" w:hAnsi="Consolas"/>
                          <w:color w:val="000000" w:themeColor="text1"/>
                          <w:sz w:val="18"/>
                          <w:szCs w:val="18"/>
                        </w:rPr>
                        <w:t>.array([])</w:t>
                      </w:r>
                    </w:p>
                    <w:p w14:paraId="2762D265" w14:textId="77777777" w:rsidR="004826FF" w:rsidRDefault="004826FF" w:rsidP="001B67A3">
                      <w:pPr>
                        <w:spacing w:line="276" w:lineRule="auto"/>
                        <w:ind w:firstLine="0"/>
                        <w:rPr>
                          <w:rFonts w:ascii="Consolas" w:hAnsi="Consolas"/>
                          <w:color w:val="00B0F0"/>
                          <w:sz w:val="18"/>
                          <w:szCs w:val="18"/>
                        </w:rPr>
                      </w:pPr>
                      <w:r w:rsidRPr="00147955">
                        <w:rPr>
                          <w:rFonts w:ascii="Consolas" w:hAnsi="Consolas"/>
                          <w:color w:val="000000" w:themeColor="text1"/>
                          <w:sz w:val="18"/>
                          <w:szCs w:val="18"/>
                        </w:rPr>
                        <w:t xml:space="preserve">    file_number = </w:t>
                      </w:r>
                      <w:r w:rsidRPr="00147955">
                        <w:rPr>
                          <w:rFonts w:ascii="Consolas" w:hAnsi="Consolas"/>
                          <w:color w:val="00B0F0"/>
                          <w:sz w:val="18"/>
                          <w:szCs w:val="18"/>
                        </w:rPr>
                        <w:t>1</w:t>
                      </w:r>
                    </w:p>
                    <w:p w14:paraId="152E2CFC" w14:textId="77777777" w:rsidR="004826FF" w:rsidRPr="00147955" w:rsidRDefault="004826FF" w:rsidP="001B67A3">
                      <w:pPr>
                        <w:spacing w:line="276" w:lineRule="auto"/>
                        <w:ind w:firstLine="0"/>
                        <w:rPr>
                          <w:rFonts w:ascii="Consolas" w:hAnsi="Consolas"/>
                          <w:color w:val="000000" w:themeColor="text1"/>
                          <w:sz w:val="18"/>
                          <w:szCs w:val="18"/>
                        </w:rPr>
                      </w:pPr>
                    </w:p>
                    <w:p w14:paraId="27806D2E" w14:textId="77777777" w:rsidR="004826FF" w:rsidRPr="00147955" w:rsidRDefault="004826FF" w:rsidP="001B67A3">
                      <w:pPr>
                        <w:spacing w:line="276" w:lineRule="auto"/>
                        <w:ind w:firstLine="0"/>
                        <w:rPr>
                          <w:rFonts w:ascii="Consolas" w:hAnsi="Consolas"/>
                          <w:i/>
                          <w:iCs/>
                          <w:color w:val="393939" w:themeColor="accent6" w:themeShade="BF"/>
                          <w:sz w:val="18"/>
                          <w:szCs w:val="18"/>
                        </w:rPr>
                      </w:pPr>
                      <w:r w:rsidRPr="00147955">
                        <w:rPr>
                          <w:rFonts w:ascii="Consolas" w:hAnsi="Consolas"/>
                          <w:color w:val="000000" w:themeColor="text1"/>
                          <w:sz w:val="18"/>
                          <w:szCs w:val="18"/>
                        </w:rPr>
                        <w:t xml:space="preserve">    </w:t>
                      </w:r>
                      <w:r w:rsidRPr="008D7ECF">
                        <w:rPr>
                          <w:rFonts w:ascii="Consolas" w:hAnsi="Consolas"/>
                          <w:i/>
                          <w:iCs/>
                          <w:color w:val="A6A6A6" w:themeColor="background1" w:themeShade="A6"/>
                          <w:sz w:val="18"/>
                          <w:szCs w:val="18"/>
                        </w:rPr>
                        <w:t># HERE WE HANDLE TOO BIG NUMBER OF EXERCISES VALUE</w:t>
                      </w:r>
                    </w:p>
                    <w:p w14:paraId="04E948F1" w14:textId="77777777" w:rsidR="004826FF" w:rsidRPr="00147955" w:rsidRDefault="004826FF" w:rsidP="001B67A3">
                      <w:pPr>
                        <w:spacing w:line="276" w:lineRule="auto"/>
                        <w:ind w:firstLine="0"/>
                        <w:rPr>
                          <w:rFonts w:ascii="Consolas" w:hAnsi="Consolas"/>
                          <w:color w:val="000000" w:themeColor="text1"/>
                          <w:sz w:val="18"/>
                          <w:szCs w:val="18"/>
                        </w:rPr>
                      </w:pPr>
                      <w:r w:rsidRPr="00147955">
                        <w:rPr>
                          <w:rFonts w:ascii="Consolas" w:hAnsi="Consolas"/>
                          <w:color w:val="000000" w:themeColor="text1"/>
                          <w:sz w:val="18"/>
                          <w:szCs w:val="18"/>
                        </w:rPr>
                        <w:t xml:space="preserve">    </w:t>
                      </w:r>
                      <w:r w:rsidRPr="00147955">
                        <w:rPr>
                          <w:rFonts w:ascii="Consolas" w:hAnsi="Consolas"/>
                          <w:color w:val="0070C0"/>
                          <w:sz w:val="18"/>
                          <w:szCs w:val="18"/>
                        </w:rPr>
                        <w:t xml:space="preserve">if </w:t>
                      </w:r>
                      <w:r w:rsidRPr="00147955">
                        <w:rPr>
                          <w:rFonts w:ascii="Consolas" w:hAnsi="Consolas"/>
                          <w:color w:val="000000" w:themeColor="text1"/>
                          <w:sz w:val="18"/>
                          <w:szCs w:val="18"/>
                        </w:rPr>
                        <w:t xml:space="preserve">exers == </w:t>
                      </w:r>
                      <w:r w:rsidRPr="00147955">
                        <w:rPr>
                          <w:rFonts w:ascii="Consolas" w:hAnsi="Consolas"/>
                          <w:color w:val="00B0F0"/>
                          <w:sz w:val="18"/>
                          <w:szCs w:val="18"/>
                        </w:rPr>
                        <w:t>0</w:t>
                      </w:r>
                      <w:r w:rsidRPr="00147955">
                        <w:rPr>
                          <w:rFonts w:ascii="Consolas" w:hAnsi="Consolas"/>
                          <w:color w:val="000000" w:themeColor="text1"/>
                          <w:sz w:val="18"/>
                          <w:szCs w:val="18"/>
                        </w:rPr>
                        <w:t xml:space="preserve"> </w:t>
                      </w:r>
                      <w:r w:rsidRPr="00147955">
                        <w:rPr>
                          <w:rFonts w:ascii="Consolas" w:hAnsi="Consolas"/>
                          <w:color w:val="0070C0"/>
                          <w:sz w:val="18"/>
                          <w:szCs w:val="18"/>
                        </w:rPr>
                        <w:t xml:space="preserve">or </w:t>
                      </w:r>
                      <w:r w:rsidRPr="00147955">
                        <w:rPr>
                          <w:rFonts w:ascii="Consolas" w:hAnsi="Consolas"/>
                          <w:color w:val="000000" w:themeColor="text1"/>
                          <w:sz w:val="18"/>
                          <w:szCs w:val="18"/>
                        </w:rPr>
                        <w:t xml:space="preserve">exers &gt; count: </w:t>
                      </w:r>
                    </w:p>
                    <w:p w14:paraId="04A0071E" w14:textId="34E2A1E8" w:rsidR="004826FF" w:rsidRPr="00147955" w:rsidRDefault="004826FF" w:rsidP="001B67A3">
                      <w:pPr>
                        <w:spacing w:line="276" w:lineRule="auto"/>
                        <w:ind w:firstLine="0"/>
                        <w:rPr>
                          <w:rFonts w:ascii="Consolas" w:hAnsi="Consolas"/>
                          <w:color w:val="000000" w:themeColor="text1"/>
                          <w:sz w:val="18"/>
                          <w:szCs w:val="18"/>
                        </w:rPr>
                      </w:pPr>
                      <w:r w:rsidRPr="00147955">
                        <w:rPr>
                          <w:rFonts w:ascii="Consolas" w:hAnsi="Consolas"/>
                          <w:color w:val="000000" w:themeColor="text1"/>
                          <w:sz w:val="18"/>
                          <w:szCs w:val="18"/>
                        </w:rPr>
                        <w:t xml:space="preserve">        </w:t>
                      </w:r>
                      <w:r w:rsidRPr="00147955">
                        <w:rPr>
                          <w:rFonts w:ascii="Consolas" w:hAnsi="Consolas"/>
                          <w:color w:val="0070C0"/>
                          <w:sz w:val="18"/>
                          <w:szCs w:val="18"/>
                        </w:rPr>
                        <w:t>print</w:t>
                      </w:r>
                      <w:r w:rsidRPr="00147955">
                        <w:rPr>
                          <w:rFonts w:ascii="Consolas" w:hAnsi="Consolas"/>
                          <w:color w:val="000000" w:themeColor="text1"/>
                          <w:sz w:val="18"/>
                          <w:szCs w:val="18"/>
                        </w:rPr>
                        <w:t>(</w:t>
                      </w:r>
                      <w:r w:rsidRPr="00BA4A54">
                        <w:rPr>
                          <w:rFonts w:ascii="Consolas" w:eastAsia="Times New Roman" w:hAnsi="Consolas" w:cs="Courier New"/>
                          <w:color w:val="C00000"/>
                          <w:sz w:val="18"/>
                          <w:szCs w:val="18"/>
                        </w:rPr>
                        <w:t>'</w:t>
                      </w:r>
                      <w:r w:rsidRPr="00BA4A54">
                        <w:rPr>
                          <w:rFonts w:ascii="Consolas" w:hAnsi="Consolas"/>
                          <w:color w:val="C00000"/>
                          <w:sz w:val="18"/>
                          <w:szCs w:val="18"/>
                        </w:rPr>
                        <w:t xml:space="preserve">exers 1: </w:t>
                      </w:r>
                      <w:r w:rsidRPr="00FB0098">
                        <w:rPr>
                          <w:rFonts w:ascii="Consolas" w:eastAsia="Times New Roman" w:hAnsi="Consolas" w:cs="Courier New"/>
                          <w:color w:val="C00000"/>
                          <w:sz w:val="18"/>
                          <w:szCs w:val="18"/>
                        </w:rPr>
                        <w:t>'</w:t>
                      </w:r>
                      <w:r w:rsidRPr="00147955">
                        <w:rPr>
                          <w:rFonts w:ascii="Consolas" w:hAnsi="Consolas"/>
                          <w:color w:val="393939" w:themeColor="accent6" w:themeShade="BF"/>
                          <w:sz w:val="18"/>
                          <w:szCs w:val="18"/>
                        </w:rPr>
                        <w:t xml:space="preserve"> </w:t>
                      </w:r>
                      <w:r w:rsidRPr="00147955">
                        <w:rPr>
                          <w:rFonts w:ascii="Consolas" w:hAnsi="Consolas"/>
                          <w:color w:val="000000" w:themeColor="text1"/>
                          <w:sz w:val="18"/>
                          <w:szCs w:val="18"/>
                        </w:rPr>
                        <w:t xml:space="preserve">+ </w:t>
                      </w:r>
                      <w:r w:rsidRPr="00147955">
                        <w:rPr>
                          <w:rFonts w:ascii="Consolas" w:hAnsi="Consolas"/>
                          <w:color w:val="0070C0"/>
                          <w:sz w:val="18"/>
                          <w:szCs w:val="18"/>
                        </w:rPr>
                        <w:t>str</w:t>
                      </w:r>
                      <w:r w:rsidRPr="00147955">
                        <w:rPr>
                          <w:rFonts w:ascii="Consolas" w:hAnsi="Consolas"/>
                          <w:color w:val="000000" w:themeColor="text1"/>
                          <w:sz w:val="18"/>
                          <w:szCs w:val="18"/>
                        </w:rPr>
                        <w:t>(exers))</w:t>
                      </w:r>
                    </w:p>
                    <w:p w14:paraId="0A3DBAE8" w14:textId="77777777" w:rsidR="004826FF" w:rsidRPr="00147955" w:rsidRDefault="004826FF" w:rsidP="001B67A3">
                      <w:pPr>
                        <w:spacing w:line="276" w:lineRule="auto"/>
                        <w:ind w:firstLine="0"/>
                        <w:rPr>
                          <w:rFonts w:ascii="Consolas" w:hAnsi="Consolas"/>
                          <w:color w:val="000000" w:themeColor="text1"/>
                          <w:sz w:val="18"/>
                          <w:szCs w:val="18"/>
                        </w:rPr>
                      </w:pPr>
                      <w:r w:rsidRPr="00147955">
                        <w:rPr>
                          <w:rFonts w:ascii="Consolas" w:hAnsi="Consolas"/>
                          <w:color w:val="000000" w:themeColor="text1"/>
                          <w:sz w:val="18"/>
                          <w:szCs w:val="18"/>
                        </w:rPr>
                        <w:t xml:space="preserve">        exers = count</w:t>
                      </w:r>
                    </w:p>
                    <w:p w14:paraId="7D3801D0" w14:textId="3D778A5C" w:rsidR="004826FF" w:rsidRDefault="004826FF" w:rsidP="001B67A3">
                      <w:pPr>
                        <w:spacing w:line="276" w:lineRule="auto"/>
                        <w:ind w:firstLine="0"/>
                        <w:rPr>
                          <w:rFonts w:ascii="Consolas" w:hAnsi="Consolas"/>
                          <w:color w:val="000000" w:themeColor="text1"/>
                          <w:sz w:val="18"/>
                          <w:szCs w:val="18"/>
                        </w:rPr>
                      </w:pPr>
                      <w:r w:rsidRPr="00147955">
                        <w:rPr>
                          <w:rFonts w:ascii="Consolas" w:hAnsi="Consolas"/>
                          <w:color w:val="000000" w:themeColor="text1"/>
                          <w:sz w:val="18"/>
                          <w:szCs w:val="18"/>
                        </w:rPr>
                        <w:t xml:space="preserve">        </w:t>
                      </w:r>
                      <w:r w:rsidRPr="00147955">
                        <w:rPr>
                          <w:rFonts w:ascii="Consolas" w:hAnsi="Consolas"/>
                          <w:color w:val="0070C0"/>
                          <w:sz w:val="18"/>
                          <w:szCs w:val="18"/>
                        </w:rPr>
                        <w:t>print</w:t>
                      </w:r>
                      <w:r w:rsidRPr="00147955">
                        <w:rPr>
                          <w:rFonts w:ascii="Consolas" w:hAnsi="Consolas"/>
                          <w:color w:val="000000" w:themeColor="text1"/>
                          <w:sz w:val="18"/>
                          <w:szCs w:val="18"/>
                        </w:rPr>
                        <w:t>(</w:t>
                      </w:r>
                      <w:r w:rsidRPr="00BA4A54">
                        <w:rPr>
                          <w:rFonts w:ascii="Consolas" w:eastAsia="Times New Roman" w:hAnsi="Consolas" w:cs="Courier New"/>
                          <w:color w:val="C00000"/>
                          <w:sz w:val="18"/>
                          <w:szCs w:val="18"/>
                        </w:rPr>
                        <w:t>'</w:t>
                      </w:r>
                      <w:r w:rsidRPr="00BA4A54">
                        <w:rPr>
                          <w:rFonts w:ascii="Consolas" w:hAnsi="Consolas"/>
                          <w:color w:val="C00000"/>
                          <w:sz w:val="18"/>
                          <w:szCs w:val="18"/>
                        </w:rPr>
                        <w:t xml:space="preserve">exers 2: </w:t>
                      </w:r>
                      <w:r w:rsidRPr="00FB0098">
                        <w:rPr>
                          <w:rFonts w:ascii="Consolas" w:eastAsia="Times New Roman" w:hAnsi="Consolas" w:cs="Courier New"/>
                          <w:color w:val="C00000"/>
                          <w:sz w:val="18"/>
                          <w:szCs w:val="18"/>
                        </w:rPr>
                        <w:t>'</w:t>
                      </w:r>
                      <w:r w:rsidRPr="00147955">
                        <w:rPr>
                          <w:rFonts w:ascii="Consolas" w:hAnsi="Consolas"/>
                          <w:color w:val="393939" w:themeColor="accent6" w:themeShade="BF"/>
                          <w:sz w:val="18"/>
                          <w:szCs w:val="18"/>
                        </w:rPr>
                        <w:t xml:space="preserve"> </w:t>
                      </w:r>
                      <w:r w:rsidRPr="00147955">
                        <w:rPr>
                          <w:rFonts w:ascii="Consolas" w:hAnsi="Consolas"/>
                          <w:color w:val="000000" w:themeColor="text1"/>
                          <w:sz w:val="18"/>
                          <w:szCs w:val="18"/>
                        </w:rPr>
                        <w:t xml:space="preserve">+ </w:t>
                      </w:r>
                      <w:r w:rsidRPr="00147955">
                        <w:rPr>
                          <w:rFonts w:ascii="Consolas" w:hAnsi="Consolas"/>
                          <w:color w:val="0070C0"/>
                          <w:sz w:val="18"/>
                          <w:szCs w:val="18"/>
                        </w:rPr>
                        <w:t>str</w:t>
                      </w:r>
                      <w:r w:rsidRPr="00147955">
                        <w:rPr>
                          <w:rFonts w:ascii="Consolas" w:hAnsi="Consolas"/>
                          <w:color w:val="000000" w:themeColor="text1"/>
                          <w:sz w:val="18"/>
                          <w:szCs w:val="18"/>
                        </w:rPr>
                        <w:t>(exers))</w:t>
                      </w:r>
                    </w:p>
                    <w:p w14:paraId="68AA76DB" w14:textId="77777777" w:rsidR="004826FF" w:rsidRPr="00147955" w:rsidRDefault="004826FF" w:rsidP="001B67A3">
                      <w:pPr>
                        <w:spacing w:line="276" w:lineRule="auto"/>
                        <w:ind w:firstLine="0"/>
                        <w:rPr>
                          <w:rFonts w:ascii="Consolas" w:hAnsi="Consolas"/>
                          <w:color w:val="000000" w:themeColor="text1"/>
                          <w:sz w:val="18"/>
                          <w:szCs w:val="18"/>
                        </w:rPr>
                      </w:pPr>
                    </w:p>
                    <w:p w14:paraId="6E9E97C8" w14:textId="77777777" w:rsidR="004826FF" w:rsidRPr="00147955" w:rsidRDefault="004826FF" w:rsidP="001B67A3">
                      <w:pPr>
                        <w:spacing w:line="276" w:lineRule="auto"/>
                        <w:ind w:firstLine="0"/>
                        <w:rPr>
                          <w:rFonts w:ascii="Consolas" w:hAnsi="Consolas"/>
                          <w:color w:val="000000" w:themeColor="text1"/>
                          <w:sz w:val="18"/>
                          <w:szCs w:val="18"/>
                        </w:rPr>
                      </w:pPr>
                      <w:r w:rsidRPr="00147955">
                        <w:rPr>
                          <w:rFonts w:ascii="Consolas" w:hAnsi="Consolas"/>
                          <w:color w:val="000000" w:themeColor="text1"/>
                          <w:sz w:val="18"/>
                          <w:szCs w:val="18"/>
                        </w:rPr>
                        <w:t xml:space="preserve">    </w:t>
                      </w:r>
                      <w:r w:rsidRPr="00147955">
                        <w:rPr>
                          <w:rFonts w:ascii="Consolas" w:hAnsi="Consolas"/>
                          <w:color w:val="0070C0"/>
                          <w:sz w:val="18"/>
                          <w:szCs w:val="18"/>
                        </w:rPr>
                        <w:t xml:space="preserve">for </w:t>
                      </w:r>
                      <w:r w:rsidRPr="00147955">
                        <w:rPr>
                          <w:rFonts w:ascii="Consolas" w:hAnsi="Consolas"/>
                          <w:b/>
                          <w:bCs/>
                          <w:color w:val="000000" w:themeColor="text1"/>
                          <w:sz w:val="18"/>
                          <w:szCs w:val="18"/>
                        </w:rPr>
                        <w:t>child</w:t>
                      </w:r>
                      <w:r w:rsidRPr="00147955">
                        <w:rPr>
                          <w:rFonts w:ascii="Consolas" w:hAnsi="Consolas"/>
                          <w:color w:val="000000" w:themeColor="text1"/>
                          <w:sz w:val="18"/>
                          <w:szCs w:val="18"/>
                        </w:rPr>
                        <w:t xml:space="preserve"> </w:t>
                      </w:r>
                      <w:r w:rsidRPr="00147955">
                        <w:rPr>
                          <w:rFonts w:ascii="Consolas" w:hAnsi="Consolas"/>
                          <w:color w:val="0070C0"/>
                          <w:sz w:val="18"/>
                          <w:szCs w:val="18"/>
                        </w:rPr>
                        <w:t xml:space="preserve">in </w:t>
                      </w:r>
                      <w:r w:rsidRPr="00147955">
                        <w:rPr>
                          <w:rFonts w:ascii="Consolas" w:hAnsi="Consolas"/>
                          <w:color w:val="000000" w:themeColor="text1"/>
                          <w:sz w:val="18"/>
                          <w:szCs w:val="18"/>
                        </w:rPr>
                        <w:t xml:space="preserve">tcx_files:  </w:t>
                      </w:r>
                      <w:r w:rsidRPr="008D7ECF">
                        <w:rPr>
                          <w:rFonts w:ascii="Consolas" w:hAnsi="Consolas"/>
                          <w:i/>
                          <w:iCs/>
                          <w:color w:val="A6A6A6" w:themeColor="background1" w:themeShade="A6"/>
                          <w:sz w:val="18"/>
                          <w:szCs w:val="18"/>
                        </w:rPr>
                        <w:t># In order to avoid reading errors</w:t>
                      </w:r>
                    </w:p>
                    <w:p w14:paraId="5531C6E5" w14:textId="77777777" w:rsidR="004826FF" w:rsidRPr="00147955" w:rsidRDefault="004826FF" w:rsidP="001B67A3">
                      <w:pPr>
                        <w:spacing w:line="276" w:lineRule="auto"/>
                        <w:ind w:firstLine="0"/>
                        <w:rPr>
                          <w:rFonts w:ascii="Consolas" w:hAnsi="Consolas"/>
                          <w:color w:val="000000" w:themeColor="text1"/>
                          <w:sz w:val="18"/>
                          <w:szCs w:val="18"/>
                        </w:rPr>
                      </w:pPr>
                      <w:r w:rsidRPr="00147955">
                        <w:rPr>
                          <w:rFonts w:ascii="Consolas" w:hAnsi="Consolas"/>
                          <w:color w:val="000000" w:themeColor="text1"/>
                          <w:sz w:val="18"/>
                          <w:szCs w:val="18"/>
                        </w:rPr>
                        <w:t xml:space="preserve">        </w:t>
                      </w:r>
                      <w:r w:rsidRPr="00147955">
                        <w:rPr>
                          <w:rFonts w:ascii="Consolas" w:hAnsi="Consolas"/>
                          <w:color w:val="0070C0"/>
                          <w:sz w:val="18"/>
                          <w:szCs w:val="18"/>
                        </w:rPr>
                        <w:t xml:space="preserve">if </w:t>
                      </w:r>
                      <w:r w:rsidRPr="00147955">
                        <w:rPr>
                          <w:rFonts w:ascii="Consolas" w:hAnsi="Consolas"/>
                          <w:b/>
                          <w:bCs/>
                          <w:color w:val="000000" w:themeColor="text1"/>
                          <w:sz w:val="18"/>
                          <w:szCs w:val="18"/>
                        </w:rPr>
                        <w:t>child</w:t>
                      </w:r>
                      <w:r w:rsidRPr="00147955">
                        <w:rPr>
                          <w:rFonts w:ascii="Consolas" w:hAnsi="Consolas"/>
                          <w:color w:val="000000" w:themeColor="text1"/>
                          <w:sz w:val="18"/>
                          <w:szCs w:val="18"/>
                        </w:rPr>
                        <w:t xml:space="preserve">.is_file() </w:t>
                      </w:r>
                      <w:r w:rsidRPr="00147955">
                        <w:rPr>
                          <w:rFonts w:ascii="Consolas" w:hAnsi="Consolas"/>
                          <w:color w:val="0070C0"/>
                          <w:sz w:val="18"/>
                          <w:szCs w:val="18"/>
                        </w:rPr>
                        <w:t xml:space="preserve">and </w:t>
                      </w:r>
                      <w:r w:rsidRPr="00147955">
                        <w:rPr>
                          <w:rFonts w:ascii="Consolas" w:hAnsi="Consolas"/>
                          <w:color w:val="000000" w:themeColor="text1"/>
                          <w:sz w:val="18"/>
                          <w:szCs w:val="18"/>
                        </w:rPr>
                        <w:t>file_number &lt;= exers:</w:t>
                      </w:r>
                    </w:p>
                    <w:p w14:paraId="71A8271D" w14:textId="5B57735E" w:rsidR="004826FF" w:rsidRPr="00147955" w:rsidRDefault="004826FF" w:rsidP="001B67A3">
                      <w:pPr>
                        <w:spacing w:line="276" w:lineRule="auto"/>
                        <w:ind w:firstLine="0"/>
                        <w:rPr>
                          <w:rFonts w:ascii="Consolas" w:hAnsi="Consolas"/>
                          <w:color w:val="000000" w:themeColor="text1"/>
                          <w:sz w:val="18"/>
                          <w:szCs w:val="18"/>
                        </w:rPr>
                      </w:pPr>
                      <w:r w:rsidRPr="00147955">
                        <w:rPr>
                          <w:rFonts w:ascii="Consolas" w:hAnsi="Consolas"/>
                          <w:color w:val="000000" w:themeColor="text1"/>
                          <w:sz w:val="18"/>
                          <w:szCs w:val="18"/>
                        </w:rPr>
                        <w:t xml:space="preserve">            </w:t>
                      </w:r>
                      <w:r w:rsidRPr="00147955">
                        <w:rPr>
                          <w:rFonts w:ascii="Consolas" w:hAnsi="Consolas"/>
                          <w:color w:val="0070C0"/>
                          <w:sz w:val="18"/>
                          <w:szCs w:val="18"/>
                        </w:rPr>
                        <w:t>print</w:t>
                      </w:r>
                      <w:r w:rsidRPr="00147955">
                        <w:rPr>
                          <w:rFonts w:ascii="Consolas" w:hAnsi="Consolas"/>
                          <w:color w:val="000000" w:themeColor="text1"/>
                          <w:sz w:val="18"/>
                          <w:szCs w:val="18"/>
                        </w:rPr>
                        <w:t>(</w:t>
                      </w:r>
                      <w:r w:rsidRPr="00FB0098">
                        <w:rPr>
                          <w:rFonts w:ascii="Consolas" w:eastAsia="Times New Roman" w:hAnsi="Consolas" w:cs="Courier New"/>
                          <w:color w:val="C00000"/>
                          <w:sz w:val="18"/>
                          <w:szCs w:val="18"/>
                        </w:rPr>
                        <w:t>'</w:t>
                      </w:r>
                      <w:r w:rsidRPr="008D7ECF">
                        <w:rPr>
                          <w:rFonts w:ascii="Consolas" w:hAnsi="Consolas"/>
                          <w:color w:val="C00000"/>
                          <w:sz w:val="18"/>
                          <w:szCs w:val="18"/>
                        </w:rPr>
                        <w:t xml:space="preserve">\nFile number to process: </w:t>
                      </w:r>
                      <w:r w:rsidRPr="00FB0098">
                        <w:rPr>
                          <w:rFonts w:ascii="Consolas" w:eastAsia="Times New Roman" w:hAnsi="Consolas" w:cs="Courier New"/>
                          <w:color w:val="C00000"/>
                          <w:sz w:val="18"/>
                          <w:szCs w:val="18"/>
                        </w:rPr>
                        <w:t>'</w:t>
                      </w:r>
                      <w:r w:rsidRPr="00147955">
                        <w:rPr>
                          <w:rFonts w:ascii="Consolas" w:hAnsi="Consolas"/>
                          <w:color w:val="393939" w:themeColor="accent6" w:themeShade="BF"/>
                          <w:sz w:val="18"/>
                          <w:szCs w:val="18"/>
                        </w:rPr>
                        <w:t xml:space="preserve"> </w:t>
                      </w:r>
                      <w:r w:rsidRPr="00147955">
                        <w:rPr>
                          <w:rFonts w:ascii="Consolas" w:hAnsi="Consolas"/>
                          <w:color w:val="000000" w:themeColor="text1"/>
                          <w:sz w:val="18"/>
                          <w:szCs w:val="18"/>
                        </w:rPr>
                        <w:t xml:space="preserve">+ </w:t>
                      </w:r>
                      <w:r w:rsidRPr="00147955">
                        <w:rPr>
                          <w:rFonts w:ascii="Consolas" w:hAnsi="Consolas"/>
                          <w:color w:val="0070C0"/>
                          <w:sz w:val="18"/>
                          <w:szCs w:val="18"/>
                        </w:rPr>
                        <w:t>str</w:t>
                      </w:r>
                      <w:r w:rsidRPr="00147955">
                        <w:rPr>
                          <w:rFonts w:ascii="Consolas" w:hAnsi="Consolas"/>
                          <w:color w:val="000000" w:themeColor="text1"/>
                          <w:sz w:val="18"/>
                          <w:szCs w:val="18"/>
                        </w:rPr>
                        <w:t>(file_number))</w:t>
                      </w:r>
                    </w:p>
                    <w:p w14:paraId="5AF18143" w14:textId="68B77B46" w:rsidR="004826FF" w:rsidRPr="00147955" w:rsidRDefault="004826FF" w:rsidP="001B67A3">
                      <w:pPr>
                        <w:spacing w:line="276" w:lineRule="auto"/>
                        <w:ind w:firstLine="0"/>
                        <w:rPr>
                          <w:rFonts w:ascii="Consolas" w:hAnsi="Consolas"/>
                          <w:color w:val="000000" w:themeColor="text1"/>
                          <w:sz w:val="18"/>
                          <w:szCs w:val="18"/>
                        </w:rPr>
                      </w:pPr>
                      <w:r w:rsidRPr="00147955">
                        <w:rPr>
                          <w:rFonts w:ascii="Consolas" w:hAnsi="Consolas"/>
                          <w:color w:val="000000" w:themeColor="text1"/>
                          <w:sz w:val="18"/>
                          <w:szCs w:val="18"/>
                        </w:rPr>
                        <w:t xml:space="preserve">            </w:t>
                      </w:r>
                      <w:r w:rsidRPr="00147955">
                        <w:rPr>
                          <w:rFonts w:ascii="Consolas" w:hAnsi="Consolas"/>
                          <w:color w:val="0070C0"/>
                          <w:sz w:val="18"/>
                          <w:szCs w:val="18"/>
                        </w:rPr>
                        <w:t>print</w:t>
                      </w:r>
                      <w:r w:rsidRPr="00147955">
                        <w:rPr>
                          <w:rFonts w:ascii="Consolas" w:hAnsi="Consolas"/>
                          <w:color w:val="000000" w:themeColor="text1"/>
                          <w:sz w:val="18"/>
                          <w:szCs w:val="18"/>
                        </w:rPr>
                        <w:t>(</w:t>
                      </w:r>
                      <w:r w:rsidRPr="008D7ECF">
                        <w:rPr>
                          <w:rFonts w:ascii="Consolas" w:eastAsia="Times New Roman" w:hAnsi="Consolas" w:cs="Courier New"/>
                          <w:color w:val="C00000"/>
                          <w:sz w:val="18"/>
                          <w:szCs w:val="18"/>
                        </w:rPr>
                        <w:t>'</w:t>
                      </w:r>
                      <w:r w:rsidRPr="008D7ECF">
                        <w:rPr>
                          <w:rFonts w:ascii="Consolas" w:hAnsi="Consolas"/>
                          <w:color w:val="C00000"/>
                          <w:sz w:val="18"/>
                          <w:szCs w:val="18"/>
                        </w:rPr>
                        <w:t xml:space="preserve">Activity inserted: </w:t>
                      </w:r>
                      <w:r w:rsidRPr="00FB0098">
                        <w:rPr>
                          <w:rFonts w:ascii="Consolas" w:eastAsia="Times New Roman" w:hAnsi="Consolas" w:cs="Courier New"/>
                          <w:color w:val="C00000"/>
                          <w:sz w:val="18"/>
                          <w:szCs w:val="18"/>
                        </w:rPr>
                        <w:t>'</w:t>
                      </w:r>
                      <w:r w:rsidRPr="00147955">
                        <w:rPr>
                          <w:rFonts w:ascii="Consolas" w:hAnsi="Consolas"/>
                          <w:color w:val="393939" w:themeColor="accent6" w:themeShade="BF"/>
                          <w:sz w:val="18"/>
                          <w:szCs w:val="18"/>
                        </w:rPr>
                        <w:t xml:space="preserve"> </w:t>
                      </w:r>
                      <w:r w:rsidRPr="00147955">
                        <w:rPr>
                          <w:rFonts w:ascii="Consolas" w:hAnsi="Consolas"/>
                          <w:color w:val="000000" w:themeColor="text1"/>
                          <w:sz w:val="18"/>
                          <w:szCs w:val="18"/>
                        </w:rPr>
                        <w:t xml:space="preserve">+ </w:t>
                      </w:r>
                      <w:r w:rsidRPr="00147955">
                        <w:rPr>
                          <w:rFonts w:ascii="Consolas" w:hAnsi="Consolas"/>
                          <w:b/>
                          <w:bCs/>
                          <w:color w:val="000000" w:themeColor="text1"/>
                          <w:sz w:val="18"/>
                          <w:szCs w:val="18"/>
                        </w:rPr>
                        <w:t>child</w:t>
                      </w:r>
                      <w:r w:rsidRPr="00147955">
                        <w:rPr>
                          <w:rFonts w:ascii="Consolas" w:hAnsi="Consolas"/>
                          <w:color w:val="000000" w:themeColor="text1"/>
                          <w:sz w:val="18"/>
                          <w:szCs w:val="18"/>
                        </w:rPr>
                        <w:t xml:space="preserve">.name </w:t>
                      </w:r>
                    </w:p>
                    <w:p w14:paraId="7DF8DFBF" w14:textId="1C7503DF" w:rsidR="004826FF" w:rsidRPr="00147955" w:rsidRDefault="004826FF" w:rsidP="001B67A3">
                      <w:pPr>
                        <w:spacing w:line="276" w:lineRule="auto"/>
                        <w:ind w:firstLine="0"/>
                        <w:rPr>
                          <w:rFonts w:ascii="Consolas" w:hAnsi="Consolas"/>
                          <w:color w:val="000000" w:themeColor="text1"/>
                          <w:sz w:val="18"/>
                          <w:szCs w:val="18"/>
                        </w:rPr>
                      </w:pPr>
                      <w:r w:rsidRPr="002C042D">
                        <w:rPr>
                          <w:rFonts w:ascii="Consolas" w:hAnsi="Consolas"/>
                          <w:color w:val="000000" w:themeColor="text1"/>
                          <w:sz w:val="18"/>
                          <w:szCs w:val="18"/>
                        </w:rPr>
                        <w:t xml:space="preserve">                </w:t>
                      </w:r>
                      <w:r w:rsidRPr="00147955">
                        <w:rPr>
                          <w:rFonts w:ascii="Consolas" w:hAnsi="Consolas"/>
                          <w:color w:val="000000" w:themeColor="text1"/>
                          <w:sz w:val="18"/>
                          <w:szCs w:val="18"/>
                        </w:rPr>
                        <w:t xml:space="preserve">+ </w:t>
                      </w:r>
                      <w:r w:rsidRPr="00FB0098">
                        <w:rPr>
                          <w:rFonts w:ascii="Consolas" w:eastAsia="Times New Roman" w:hAnsi="Consolas" w:cs="Courier New"/>
                          <w:color w:val="C00000"/>
                          <w:sz w:val="18"/>
                          <w:szCs w:val="18"/>
                        </w:rPr>
                        <w:t>'</w:t>
                      </w:r>
                      <w:r w:rsidRPr="008D7ECF">
                        <w:rPr>
                          <w:rFonts w:ascii="Consolas" w:hAnsi="Consolas"/>
                          <w:color w:val="C00000"/>
                          <w:sz w:val="18"/>
                          <w:szCs w:val="18"/>
                        </w:rPr>
                        <w:t xml:space="preserve">, Activities = </w:t>
                      </w:r>
                      <w:r w:rsidRPr="00FB0098">
                        <w:rPr>
                          <w:rFonts w:ascii="Consolas" w:eastAsia="Times New Roman" w:hAnsi="Consolas" w:cs="Courier New"/>
                          <w:color w:val="C00000"/>
                          <w:sz w:val="18"/>
                          <w:szCs w:val="18"/>
                        </w:rPr>
                        <w:t>'</w:t>
                      </w:r>
                      <w:r w:rsidRPr="00147955">
                        <w:rPr>
                          <w:rFonts w:ascii="Consolas" w:hAnsi="Consolas"/>
                          <w:color w:val="393939" w:themeColor="accent6" w:themeShade="BF"/>
                          <w:sz w:val="18"/>
                          <w:szCs w:val="18"/>
                        </w:rPr>
                        <w:t xml:space="preserve"> </w:t>
                      </w:r>
                      <w:r w:rsidRPr="00147955">
                        <w:rPr>
                          <w:rFonts w:ascii="Consolas" w:hAnsi="Consolas"/>
                          <w:color w:val="000000" w:themeColor="text1"/>
                          <w:sz w:val="18"/>
                          <w:szCs w:val="18"/>
                        </w:rPr>
                        <w:t xml:space="preserve">+ </w:t>
                      </w:r>
                      <w:r w:rsidRPr="00147955">
                        <w:rPr>
                          <w:rFonts w:ascii="Consolas" w:hAnsi="Consolas"/>
                          <w:color w:val="0070C0"/>
                          <w:sz w:val="18"/>
                          <w:szCs w:val="18"/>
                        </w:rPr>
                        <w:t>str</w:t>
                      </w:r>
                      <w:r w:rsidRPr="00147955">
                        <w:rPr>
                          <w:rFonts w:ascii="Consolas" w:hAnsi="Consolas"/>
                          <w:color w:val="000000" w:themeColor="text1"/>
                          <w:sz w:val="18"/>
                          <w:szCs w:val="18"/>
                        </w:rPr>
                        <w:t>(file_number))</w:t>
                      </w:r>
                    </w:p>
                    <w:p w14:paraId="4FAC9E9E" w14:textId="77777777" w:rsidR="004826FF" w:rsidRPr="00147955" w:rsidRDefault="004826FF" w:rsidP="001B67A3">
                      <w:pPr>
                        <w:spacing w:line="276" w:lineRule="auto"/>
                        <w:ind w:firstLine="0"/>
                        <w:rPr>
                          <w:rFonts w:ascii="Consolas" w:hAnsi="Consolas"/>
                          <w:i/>
                          <w:iCs/>
                          <w:color w:val="000000" w:themeColor="text1"/>
                          <w:sz w:val="18"/>
                          <w:szCs w:val="18"/>
                        </w:rPr>
                      </w:pPr>
                      <w:r w:rsidRPr="00147955">
                        <w:rPr>
                          <w:rFonts w:ascii="Consolas" w:hAnsi="Consolas"/>
                          <w:color w:val="000000" w:themeColor="text1"/>
                          <w:sz w:val="18"/>
                          <w:szCs w:val="18"/>
                        </w:rPr>
                        <w:t xml:space="preserve">            </w:t>
                      </w:r>
                      <w:r w:rsidRPr="008D7ECF">
                        <w:rPr>
                          <w:rFonts w:ascii="Consolas" w:hAnsi="Consolas"/>
                          <w:i/>
                          <w:iCs/>
                          <w:color w:val="A6A6A6" w:themeColor="background1" w:themeShade="A6"/>
                          <w:sz w:val="18"/>
                          <w:szCs w:val="18"/>
                        </w:rPr>
                        <w:t># Data instance</w:t>
                      </w:r>
                    </w:p>
                    <w:p w14:paraId="2C4DF388" w14:textId="77777777" w:rsidR="004826FF" w:rsidRPr="00147955" w:rsidRDefault="004826FF" w:rsidP="001B67A3">
                      <w:pPr>
                        <w:spacing w:line="276" w:lineRule="auto"/>
                        <w:ind w:firstLine="0"/>
                        <w:rPr>
                          <w:rFonts w:ascii="Consolas" w:hAnsi="Consolas"/>
                          <w:color w:val="000000" w:themeColor="text1"/>
                          <w:sz w:val="18"/>
                          <w:szCs w:val="18"/>
                        </w:rPr>
                      </w:pPr>
                      <w:r w:rsidRPr="00147955">
                        <w:rPr>
                          <w:rFonts w:ascii="Consolas" w:hAnsi="Consolas"/>
                          <w:color w:val="000000" w:themeColor="text1"/>
                          <w:sz w:val="18"/>
                          <w:szCs w:val="18"/>
                        </w:rPr>
                        <w:t xml:space="preserve">            r_path_filename = tcx_folder + </w:t>
                      </w:r>
                      <w:r w:rsidRPr="00147955">
                        <w:rPr>
                          <w:rFonts w:ascii="Consolas" w:hAnsi="Consolas"/>
                          <w:b/>
                          <w:bCs/>
                          <w:color w:val="000000" w:themeColor="text1"/>
                          <w:sz w:val="18"/>
                          <w:szCs w:val="18"/>
                        </w:rPr>
                        <w:t>child</w:t>
                      </w:r>
                      <w:r w:rsidRPr="00147955">
                        <w:rPr>
                          <w:rFonts w:ascii="Consolas" w:hAnsi="Consolas"/>
                          <w:color w:val="000000" w:themeColor="text1"/>
                          <w:sz w:val="18"/>
                          <w:szCs w:val="18"/>
                        </w:rPr>
                        <w:t>.name</w:t>
                      </w:r>
                    </w:p>
                    <w:p w14:paraId="458483F8" w14:textId="77777777" w:rsidR="004826FF" w:rsidRPr="00147955" w:rsidRDefault="004826FF" w:rsidP="001B67A3">
                      <w:pPr>
                        <w:spacing w:line="276" w:lineRule="auto"/>
                        <w:ind w:firstLine="0"/>
                        <w:rPr>
                          <w:rFonts w:ascii="Consolas" w:hAnsi="Consolas"/>
                          <w:color w:val="000000" w:themeColor="text1"/>
                          <w:sz w:val="18"/>
                          <w:szCs w:val="18"/>
                        </w:rPr>
                      </w:pPr>
                      <w:r w:rsidRPr="00147955">
                        <w:rPr>
                          <w:rFonts w:ascii="Consolas" w:hAnsi="Consolas"/>
                          <w:color w:val="000000" w:themeColor="text1"/>
                          <w:sz w:val="18"/>
                          <w:szCs w:val="18"/>
                        </w:rPr>
                        <w:t xml:space="preserve">            w_path_filename = csv_folder + </w:t>
                      </w:r>
                      <w:r w:rsidRPr="00147955">
                        <w:rPr>
                          <w:rFonts w:ascii="Consolas" w:hAnsi="Consolas"/>
                          <w:b/>
                          <w:bCs/>
                          <w:color w:val="000000" w:themeColor="text1"/>
                          <w:sz w:val="18"/>
                          <w:szCs w:val="18"/>
                        </w:rPr>
                        <w:t>child</w:t>
                      </w:r>
                      <w:r w:rsidRPr="00147955">
                        <w:rPr>
                          <w:rFonts w:ascii="Consolas" w:hAnsi="Consolas"/>
                          <w:color w:val="000000" w:themeColor="text1"/>
                          <w:sz w:val="18"/>
                          <w:szCs w:val="18"/>
                        </w:rPr>
                        <w:t>.name</w:t>
                      </w:r>
                    </w:p>
                    <w:p w14:paraId="07C79996" w14:textId="77777777" w:rsidR="004826FF" w:rsidRPr="00147955" w:rsidRDefault="004826FF" w:rsidP="001B67A3">
                      <w:pPr>
                        <w:spacing w:line="276" w:lineRule="auto"/>
                        <w:ind w:firstLine="0"/>
                        <w:rPr>
                          <w:rFonts w:ascii="Consolas" w:hAnsi="Consolas"/>
                          <w:color w:val="000000" w:themeColor="text1"/>
                          <w:sz w:val="18"/>
                          <w:szCs w:val="18"/>
                        </w:rPr>
                      </w:pPr>
                      <w:r w:rsidRPr="00147955">
                        <w:rPr>
                          <w:rFonts w:ascii="Consolas" w:hAnsi="Consolas"/>
                          <w:color w:val="000000" w:themeColor="text1"/>
                          <w:sz w:val="18"/>
                          <w:szCs w:val="18"/>
                        </w:rPr>
                        <w:t xml:space="preserve">            sport = </w:t>
                      </w:r>
                      <w:r w:rsidRPr="00147955">
                        <w:rPr>
                          <w:rFonts w:ascii="Consolas" w:hAnsi="Consolas"/>
                          <w:b/>
                          <w:bCs/>
                          <w:color w:val="000000" w:themeColor="text1"/>
                          <w:sz w:val="18"/>
                          <w:szCs w:val="18"/>
                        </w:rPr>
                        <w:t>save_tcx_to_csv</w:t>
                      </w:r>
                      <w:r w:rsidRPr="00147955">
                        <w:rPr>
                          <w:rFonts w:ascii="Consolas" w:hAnsi="Consolas"/>
                          <w:color w:val="000000" w:themeColor="text1"/>
                          <w:sz w:val="18"/>
                          <w:szCs w:val="18"/>
                        </w:rPr>
                        <w:t xml:space="preserve">(r_path_filename, w_path_filename, </w:t>
                      </w:r>
                    </w:p>
                    <w:p w14:paraId="0F5BD6D4" w14:textId="77777777" w:rsidR="004826FF" w:rsidRPr="00147955" w:rsidRDefault="004826FF" w:rsidP="001B67A3">
                      <w:pPr>
                        <w:spacing w:line="276" w:lineRule="auto"/>
                        <w:ind w:firstLine="0"/>
                        <w:rPr>
                          <w:rFonts w:ascii="Consolas" w:hAnsi="Consolas"/>
                          <w:color w:val="000000" w:themeColor="text1"/>
                          <w:sz w:val="18"/>
                          <w:szCs w:val="18"/>
                        </w:rPr>
                      </w:pPr>
                      <w:r w:rsidRPr="002C042D">
                        <w:rPr>
                          <w:rFonts w:ascii="Consolas" w:hAnsi="Consolas"/>
                          <w:color w:val="000000" w:themeColor="text1"/>
                          <w:sz w:val="18"/>
                          <w:szCs w:val="18"/>
                        </w:rPr>
                        <w:t xml:space="preserve">                                    </w:t>
                      </w:r>
                      <w:r w:rsidRPr="00147955">
                        <w:rPr>
                          <w:rFonts w:ascii="Consolas" w:hAnsi="Consolas"/>
                          <w:color w:val="000000" w:themeColor="text1"/>
                          <w:sz w:val="18"/>
                          <w:szCs w:val="18"/>
                        </w:rPr>
                        <w:t>column_types, column_names)</w:t>
                      </w:r>
                    </w:p>
                    <w:p w14:paraId="514D337E" w14:textId="77777777" w:rsidR="004826FF" w:rsidRPr="00147955" w:rsidRDefault="004826FF" w:rsidP="001B67A3">
                      <w:pPr>
                        <w:spacing w:line="276" w:lineRule="auto"/>
                        <w:ind w:firstLine="0"/>
                        <w:rPr>
                          <w:rFonts w:ascii="Consolas" w:hAnsi="Consolas"/>
                          <w:color w:val="000000" w:themeColor="text1"/>
                          <w:sz w:val="18"/>
                          <w:szCs w:val="18"/>
                        </w:rPr>
                      </w:pPr>
                      <w:r w:rsidRPr="00147955">
                        <w:rPr>
                          <w:rFonts w:ascii="Consolas" w:hAnsi="Consolas"/>
                          <w:color w:val="000000" w:themeColor="text1"/>
                          <w:sz w:val="18"/>
                          <w:szCs w:val="18"/>
                        </w:rPr>
                        <w:t xml:space="preserve">            activity_types = </w:t>
                      </w:r>
                      <w:r w:rsidRPr="00147955">
                        <w:rPr>
                          <w:rFonts w:ascii="Consolas" w:hAnsi="Consolas"/>
                          <w:b/>
                          <w:bCs/>
                          <w:color w:val="000000" w:themeColor="text1"/>
                          <w:sz w:val="18"/>
                          <w:szCs w:val="18"/>
                        </w:rPr>
                        <w:t>np</w:t>
                      </w:r>
                      <w:r w:rsidRPr="00147955">
                        <w:rPr>
                          <w:rFonts w:ascii="Consolas" w:hAnsi="Consolas"/>
                          <w:color w:val="000000" w:themeColor="text1"/>
                          <w:sz w:val="18"/>
                          <w:szCs w:val="18"/>
                        </w:rPr>
                        <w:t>.append(activity_types, sport)</w:t>
                      </w:r>
                    </w:p>
                    <w:p w14:paraId="19BD569F" w14:textId="77777777" w:rsidR="004826FF" w:rsidRPr="00147955" w:rsidRDefault="004826FF" w:rsidP="001B67A3">
                      <w:pPr>
                        <w:spacing w:line="276" w:lineRule="auto"/>
                        <w:ind w:firstLine="0"/>
                        <w:rPr>
                          <w:rFonts w:ascii="Consolas" w:hAnsi="Consolas"/>
                          <w:color w:val="000000" w:themeColor="text1"/>
                          <w:sz w:val="18"/>
                          <w:szCs w:val="18"/>
                        </w:rPr>
                      </w:pPr>
                      <w:r w:rsidRPr="00147955">
                        <w:rPr>
                          <w:rFonts w:ascii="Consolas" w:hAnsi="Consolas"/>
                          <w:color w:val="000000" w:themeColor="text1"/>
                          <w:sz w:val="18"/>
                          <w:szCs w:val="18"/>
                        </w:rPr>
                        <w:t xml:space="preserve">            file_number = file_number + </w:t>
                      </w:r>
                      <w:r w:rsidRPr="00147955">
                        <w:rPr>
                          <w:rFonts w:ascii="Consolas" w:hAnsi="Consolas"/>
                          <w:color w:val="00B0F0"/>
                          <w:sz w:val="18"/>
                          <w:szCs w:val="18"/>
                        </w:rPr>
                        <w:t>1</w:t>
                      </w:r>
                    </w:p>
                    <w:p w14:paraId="0FB0D02E" w14:textId="77777777" w:rsidR="004826FF" w:rsidRPr="00147955" w:rsidRDefault="004826FF" w:rsidP="001B67A3">
                      <w:pPr>
                        <w:spacing w:line="276" w:lineRule="auto"/>
                        <w:ind w:firstLine="0"/>
                        <w:rPr>
                          <w:rFonts w:ascii="Consolas" w:hAnsi="Consolas"/>
                          <w:color w:val="000000" w:themeColor="text1"/>
                          <w:sz w:val="18"/>
                          <w:szCs w:val="18"/>
                        </w:rPr>
                      </w:pPr>
                      <w:r w:rsidRPr="00147955">
                        <w:rPr>
                          <w:rFonts w:ascii="Consolas" w:hAnsi="Consolas"/>
                          <w:color w:val="000000" w:themeColor="text1"/>
                          <w:sz w:val="18"/>
                          <w:szCs w:val="18"/>
                        </w:rPr>
                        <w:t xml:space="preserve">        </w:t>
                      </w:r>
                      <w:r w:rsidRPr="00147955">
                        <w:rPr>
                          <w:rFonts w:ascii="Consolas" w:hAnsi="Consolas"/>
                          <w:color w:val="0070C0"/>
                          <w:sz w:val="18"/>
                          <w:szCs w:val="18"/>
                        </w:rPr>
                        <w:t>else</w:t>
                      </w:r>
                      <w:r w:rsidRPr="00147955">
                        <w:rPr>
                          <w:rFonts w:ascii="Consolas" w:hAnsi="Consolas"/>
                          <w:color w:val="000000" w:themeColor="text1"/>
                          <w:sz w:val="18"/>
                          <w:szCs w:val="18"/>
                        </w:rPr>
                        <w:t>:</w:t>
                      </w:r>
                    </w:p>
                    <w:p w14:paraId="0D2F33F4" w14:textId="77777777" w:rsidR="004826FF" w:rsidRDefault="004826FF" w:rsidP="001B67A3">
                      <w:pPr>
                        <w:spacing w:line="276" w:lineRule="auto"/>
                        <w:ind w:firstLine="0"/>
                        <w:rPr>
                          <w:rFonts w:ascii="Consolas" w:hAnsi="Consolas"/>
                          <w:color w:val="0070C0"/>
                          <w:sz w:val="18"/>
                          <w:szCs w:val="18"/>
                        </w:rPr>
                      </w:pPr>
                      <w:r w:rsidRPr="00147955">
                        <w:rPr>
                          <w:rFonts w:ascii="Consolas" w:hAnsi="Consolas"/>
                          <w:color w:val="000000" w:themeColor="text1"/>
                          <w:sz w:val="18"/>
                          <w:szCs w:val="18"/>
                        </w:rPr>
                        <w:t xml:space="preserve">            </w:t>
                      </w:r>
                      <w:r w:rsidRPr="00147955">
                        <w:rPr>
                          <w:rFonts w:ascii="Consolas" w:hAnsi="Consolas"/>
                          <w:color w:val="0070C0"/>
                          <w:sz w:val="18"/>
                          <w:szCs w:val="18"/>
                        </w:rPr>
                        <w:t>break</w:t>
                      </w:r>
                    </w:p>
                    <w:p w14:paraId="66E8D6CE" w14:textId="77777777" w:rsidR="004826FF" w:rsidRPr="00147955" w:rsidRDefault="004826FF" w:rsidP="001B67A3">
                      <w:pPr>
                        <w:spacing w:line="276" w:lineRule="auto"/>
                        <w:ind w:firstLine="0"/>
                        <w:rPr>
                          <w:rFonts w:ascii="Consolas" w:hAnsi="Consolas"/>
                          <w:color w:val="000000" w:themeColor="text1"/>
                          <w:sz w:val="18"/>
                          <w:szCs w:val="18"/>
                        </w:rPr>
                      </w:pPr>
                    </w:p>
                    <w:p w14:paraId="0D857B66" w14:textId="77777777" w:rsidR="004826FF" w:rsidRPr="00147955" w:rsidRDefault="004826FF" w:rsidP="001B67A3">
                      <w:pPr>
                        <w:spacing w:line="276" w:lineRule="auto"/>
                        <w:ind w:firstLine="0"/>
                        <w:rPr>
                          <w:rFonts w:ascii="Consolas" w:hAnsi="Consolas"/>
                          <w:color w:val="000000" w:themeColor="text1"/>
                          <w:sz w:val="18"/>
                          <w:szCs w:val="18"/>
                        </w:rPr>
                      </w:pPr>
                      <w:r w:rsidRPr="00147955">
                        <w:rPr>
                          <w:rFonts w:ascii="Consolas" w:hAnsi="Consolas"/>
                          <w:color w:val="000000" w:themeColor="text1"/>
                          <w:sz w:val="18"/>
                          <w:szCs w:val="18"/>
                        </w:rPr>
                        <w:t xml:space="preserve">    </w:t>
                      </w:r>
                      <w:r w:rsidRPr="00147955">
                        <w:rPr>
                          <w:rFonts w:ascii="Consolas" w:hAnsi="Consolas"/>
                          <w:color w:val="0070C0"/>
                          <w:sz w:val="18"/>
                          <w:szCs w:val="18"/>
                        </w:rPr>
                        <w:t xml:space="preserve">return </w:t>
                      </w:r>
                      <w:r w:rsidRPr="00147955">
                        <w:rPr>
                          <w:rFonts w:ascii="Consolas" w:hAnsi="Consolas"/>
                          <w:color w:val="000000" w:themeColor="text1"/>
                          <w:sz w:val="18"/>
                          <w:szCs w:val="18"/>
                        </w:rPr>
                        <w:t>activity_types</w:t>
                      </w:r>
                    </w:p>
                  </w:txbxContent>
                </v:textbox>
                <w10:wrap type="square" anchorx="margin"/>
              </v:shape>
            </w:pict>
          </mc:Fallback>
        </mc:AlternateContent>
      </w:r>
      <w:r>
        <w:br w:type="page"/>
      </w:r>
    </w:p>
    <w:p w14:paraId="4500D1E8" w14:textId="77777777" w:rsidR="001B67A3" w:rsidRDefault="001B67A3" w:rsidP="001B67A3">
      <w:pPr>
        <w:spacing w:after="160"/>
        <w:ind w:firstLine="0"/>
      </w:pPr>
      <w:r>
        <w:rPr>
          <w:noProof/>
          <w:lang w:eastAsia="en-US"/>
        </w:rPr>
        <w:lastRenderedPageBreak/>
        <mc:AlternateContent>
          <mc:Choice Requires="wps">
            <w:drawing>
              <wp:inline distT="0" distB="0" distL="0" distR="0" wp14:anchorId="7300386D" wp14:editId="6A81A2C9">
                <wp:extent cx="5926347" cy="5692140"/>
                <wp:effectExtent l="0" t="0" r="0" b="3810"/>
                <wp:docPr id="229" name="Text Box 2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6347" cy="5692140"/>
                        </a:xfrm>
                        <a:prstGeom prst="rect">
                          <a:avLst/>
                        </a:prstGeom>
                        <a:solidFill>
                          <a:srgbClr val="FFFFFF"/>
                        </a:solidFill>
                        <a:ln w="9525">
                          <a:noFill/>
                          <a:miter lim="800000"/>
                          <a:headEnd/>
                          <a:tailEnd/>
                        </a:ln>
                      </wps:spPr>
                      <wps:txbx>
                        <w:txbxContent>
                          <w:p w14:paraId="54DBB45F" w14:textId="77777777" w:rsidR="004826FF" w:rsidRPr="00F867FE" w:rsidRDefault="004826FF" w:rsidP="001B67A3">
                            <w:pPr>
                              <w:spacing w:line="276" w:lineRule="auto"/>
                              <w:ind w:firstLine="0"/>
                              <w:rPr>
                                <w:rFonts w:ascii="Consolas" w:eastAsia="Times New Roman" w:hAnsi="Consolas" w:cs="Courier New"/>
                                <w:sz w:val="18"/>
                                <w:szCs w:val="18"/>
                              </w:rPr>
                            </w:pPr>
                            <w:r w:rsidRPr="00F867FE">
                              <w:rPr>
                                <w:rFonts w:ascii="Consolas" w:eastAsia="Times New Roman" w:hAnsi="Consolas" w:cs="Courier New"/>
                                <w:color w:val="0070C0"/>
                                <w:sz w:val="18"/>
                                <w:szCs w:val="18"/>
                              </w:rPr>
                              <w:t xml:space="preserve">def </w:t>
                            </w:r>
                            <w:r w:rsidRPr="001B6B07">
                              <w:rPr>
                                <w:rFonts w:ascii="Consolas" w:eastAsia="Times New Roman" w:hAnsi="Consolas" w:cs="Courier New"/>
                                <w:b/>
                                <w:bCs/>
                                <w:sz w:val="18"/>
                                <w:szCs w:val="18"/>
                              </w:rPr>
                              <w:t>save_tcx_to_csv</w:t>
                            </w:r>
                            <w:r w:rsidRPr="00F867FE">
                              <w:rPr>
                                <w:rFonts w:ascii="Consolas" w:eastAsia="Times New Roman" w:hAnsi="Consolas" w:cs="Courier New"/>
                                <w:sz w:val="18"/>
                                <w:szCs w:val="18"/>
                              </w:rPr>
                              <w:t xml:space="preserve">(read: </w:t>
                            </w:r>
                            <w:r w:rsidRPr="00F867FE">
                              <w:rPr>
                                <w:rFonts w:ascii="Consolas" w:eastAsia="Times New Roman" w:hAnsi="Consolas" w:cs="Courier New"/>
                                <w:color w:val="0070C0"/>
                                <w:sz w:val="18"/>
                                <w:szCs w:val="18"/>
                              </w:rPr>
                              <w:t>str</w:t>
                            </w:r>
                            <w:r w:rsidRPr="00F867FE">
                              <w:rPr>
                                <w:rFonts w:ascii="Consolas" w:eastAsia="Times New Roman" w:hAnsi="Consolas" w:cs="Courier New"/>
                                <w:sz w:val="18"/>
                                <w:szCs w:val="18"/>
                              </w:rPr>
                              <w:t xml:space="preserve">, write: </w:t>
                            </w:r>
                            <w:r w:rsidRPr="00F867FE">
                              <w:rPr>
                                <w:rFonts w:ascii="Consolas" w:eastAsia="Times New Roman" w:hAnsi="Consolas" w:cs="Courier New"/>
                                <w:color w:val="0070C0"/>
                                <w:sz w:val="18"/>
                                <w:szCs w:val="18"/>
                              </w:rPr>
                              <w:t>str</w:t>
                            </w:r>
                            <w:r w:rsidRPr="00F867FE">
                              <w:rPr>
                                <w:rFonts w:ascii="Consolas" w:eastAsia="Times New Roman" w:hAnsi="Consolas" w:cs="Courier New"/>
                                <w:sz w:val="18"/>
                                <w:szCs w:val="18"/>
                              </w:rPr>
                              <w:t>, types: [(</w:t>
                            </w:r>
                            <w:r w:rsidRPr="00F867FE">
                              <w:rPr>
                                <w:rFonts w:ascii="Consolas" w:eastAsia="Times New Roman" w:hAnsi="Consolas" w:cs="Courier New"/>
                                <w:color w:val="0070C0"/>
                                <w:sz w:val="18"/>
                                <w:szCs w:val="18"/>
                              </w:rPr>
                              <w:t>str</w:t>
                            </w:r>
                            <w:r w:rsidRPr="00F867FE">
                              <w:rPr>
                                <w:rFonts w:ascii="Consolas" w:eastAsia="Times New Roman" w:hAnsi="Consolas" w:cs="Courier New"/>
                                <w:sz w:val="18"/>
                                <w:szCs w:val="18"/>
                              </w:rPr>
                              <w:t>,</w:t>
                            </w:r>
                            <w:r w:rsidRPr="00F867FE">
                              <w:rPr>
                                <w:rFonts w:ascii="Consolas" w:eastAsia="Times New Roman" w:hAnsi="Consolas" w:cs="Courier New"/>
                                <w:color w:val="0070C0"/>
                                <w:sz w:val="18"/>
                                <w:szCs w:val="18"/>
                              </w:rPr>
                              <w:t>type</w:t>
                            </w:r>
                            <w:r w:rsidRPr="00F867FE">
                              <w:rPr>
                                <w:rFonts w:ascii="Consolas" w:eastAsia="Times New Roman" w:hAnsi="Consolas" w:cs="Courier New"/>
                                <w:sz w:val="18"/>
                                <w:szCs w:val="18"/>
                              </w:rPr>
                              <w:t xml:space="preserve">)], names: </w:t>
                            </w:r>
                            <w:r w:rsidRPr="00F867FE">
                              <w:rPr>
                                <w:rFonts w:ascii="Consolas" w:eastAsia="Times New Roman" w:hAnsi="Consolas" w:cs="Courier New"/>
                                <w:color w:val="0070C0"/>
                                <w:sz w:val="18"/>
                                <w:szCs w:val="18"/>
                              </w:rPr>
                              <w:t>str</w:t>
                            </w:r>
                            <w:r w:rsidRPr="00F867FE">
                              <w:rPr>
                                <w:rFonts w:ascii="Consolas" w:eastAsia="Times New Roman" w:hAnsi="Consolas" w:cs="Courier New"/>
                                <w:sz w:val="18"/>
                                <w:szCs w:val="18"/>
                              </w:rPr>
                              <w:t xml:space="preserve">) -&gt; </w:t>
                            </w:r>
                            <w:r w:rsidRPr="00F867FE">
                              <w:rPr>
                                <w:rFonts w:ascii="Consolas" w:eastAsia="Times New Roman" w:hAnsi="Consolas" w:cs="Courier New"/>
                                <w:color w:val="0070C0"/>
                                <w:sz w:val="18"/>
                                <w:szCs w:val="18"/>
                              </w:rPr>
                              <w:t>str</w:t>
                            </w:r>
                            <w:r w:rsidRPr="00F867FE">
                              <w:rPr>
                                <w:rFonts w:ascii="Consolas" w:eastAsia="Times New Roman" w:hAnsi="Consolas" w:cs="Courier New"/>
                                <w:sz w:val="18"/>
                                <w:szCs w:val="18"/>
                              </w:rPr>
                              <w:t>:</w:t>
                            </w:r>
                          </w:p>
                          <w:p w14:paraId="0BA382D2" w14:textId="77777777" w:rsidR="004826FF" w:rsidRPr="008D7ECF" w:rsidRDefault="004826FF" w:rsidP="001B67A3">
                            <w:pPr>
                              <w:spacing w:line="276" w:lineRule="auto"/>
                              <w:ind w:firstLine="0"/>
                              <w:rPr>
                                <w:rFonts w:ascii="Consolas" w:eastAsia="Times New Roman" w:hAnsi="Consolas" w:cs="Courier New"/>
                                <w:i/>
                                <w:iCs/>
                                <w:color w:val="A6A6A6" w:themeColor="background1" w:themeShade="A6"/>
                                <w:sz w:val="18"/>
                                <w:szCs w:val="18"/>
                              </w:rPr>
                            </w:pPr>
                            <w:r w:rsidRPr="00F867FE">
                              <w:rPr>
                                <w:rFonts w:ascii="Consolas" w:eastAsia="Times New Roman" w:hAnsi="Consolas" w:cs="Courier New"/>
                                <w:sz w:val="18"/>
                                <w:szCs w:val="18"/>
                              </w:rPr>
                              <w:t xml:space="preserve">    </w:t>
                            </w:r>
                            <w:r w:rsidRPr="008D7ECF">
                              <w:rPr>
                                <w:rFonts w:ascii="Consolas" w:eastAsia="Times New Roman" w:hAnsi="Consolas" w:cs="Courier New"/>
                                <w:i/>
                                <w:iCs/>
                                <w:color w:val="A6A6A6" w:themeColor="background1" w:themeShade="A6"/>
                                <w:sz w:val="18"/>
                                <w:szCs w:val="18"/>
                              </w:rPr>
                              <w:t>"""</w:t>
                            </w:r>
                          </w:p>
                          <w:p w14:paraId="1ADE71C2" w14:textId="77777777" w:rsidR="004826FF" w:rsidRPr="008D7ECF" w:rsidRDefault="004826FF" w:rsidP="001B67A3">
                            <w:pPr>
                              <w:spacing w:line="276" w:lineRule="auto"/>
                              <w:ind w:firstLine="0"/>
                              <w:rPr>
                                <w:rFonts w:ascii="Consolas" w:eastAsia="Times New Roman" w:hAnsi="Consolas" w:cs="Courier New"/>
                                <w:i/>
                                <w:iCs/>
                                <w:color w:val="A6A6A6" w:themeColor="background1" w:themeShade="A6"/>
                                <w:sz w:val="18"/>
                                <w:szCs w:val="18"/>
                              </w:rPr>
                            </w:pPr>
                            <w:r w:rsidRPr="008D7ECF">
                              <w:rPr>
                                <w:rFonts w:ascii="Consolas" w:eastAsia="Times New Roman" w:hAnsi="Consolas" w:cs="Courier New"/>
                                <w:i/>
                                <w:iCs/>
                                <w:color w:val="A6A6A6" w:themeColor="background1" w:themeShade="A6"/>
                                <w:sz w:val="18"/>
                                <w:szCs w:val="18"/>
                              </w:rPr>
                              <w:t xml:space="preserve">    Converts garmin .tcx file to .csv.</w:t>
                            </w:r>
                          </w:p>
                          <w:p w14:paraId="62BECD2E" w14:textId="77777777" w:rsidR="004826FF" w:rsidRPr="008D7ECF" w:rsidRDefault="004826FF" w:rsidP="001B67A3">
                            <w:pPr>
                              <w:spacing w:line="276" w:lineRule="auto"/>
                              <w:ind w:firstLine="0"/>
                              <w:rPr>
                                <w:rFonts w:ascii="Consolas" w:eastAsia="Times New Roman" w:hAnsi="Consolas" w:cs="Courier New"/>
                                <w:i/>
                                <w:iCs/>
                                <w:color w:val="A6A6A6" w:themeColor="background1" w:themeShade="A6"/>
                                <w:sz w:val="18"/>
                                <w:szCs w:val="18"/>
                              </w:rPr>
                            </w:pPr>
                            <w:r w:rsidRPr="008D7ECF">
                              <w:rPr>
                                <w:rFonts w:ascii="Consolas" w:eastAsia="Times New Roman" w:hAnsi="Consolas" w:cs="Courier New"/>
                                <w:i/>
                                <w:iCs/>
                                <w:color w:val="A6A6A6" w:themeColor="background1" w:themeShade="A6"/>
                                <w:sz w:val="18"/>
                                <w:szCs w:val="18"/>
                              </w:rPr>
                              <w:t xml:space="preserve">    @param read: Tcx file path to read from</w:t>
                            </w:r>
                          </w:p>
                          <w:p w14:paraId="4CD25645" w14:textId="77777777" w:rsidR="004826FF" w:rsidRPr="008D7ECF" w:rsidRDefault="004826FF" w:rsidP="001B67A3">
                            <w:pPr>
                              <w:spacing w:line="276" w:lineRule="auto"/>
                              <w:ind w:firstLine="0"/>
                              <w:rPr>
                                <w:rFonts w:ascii="Consolas" w:eastAsia="Times New Roman" w:hAnsi="Consolas" w:cs="Courier New"/>
                                <w:i/>
                                <w:iCs/>
                                <w:color w:val="A6A6A6" w:themeColor="background1" w:themeShade="A6"/>
                                <w:sz w:val="18"/>
                                <w:szCs w:val="18"/>
                              </w:rPr>
                            </w:pPr>
                            <w:r w:rsidRPr="008D7ECF">
                              <w:rPr>
                                <w:rFonts w:ascii="Consolas" w:eastAsia="Times New Roman" w:hAnsi="Consolas" w:cs="Courier New"/>
                                <w:i/>
                                <w:iCs/>
                                <w:color w:val="A6A6A6" w:themeColor="background1" w:themeShade="A6"/>
                                <w:sz w:val="18"/>
                                <w:szCs w:val="18"/>
                              </w:rPr>
                              <w:t xml:space="preserve">    @param write: Csv file path to write to</w:t>
                            </w:r>
                          </w:p>
                          <w:p w14:paraId="3C4478DF" w14:textId="77777777" w:rsidR="004826FF" w:rsidRPr="008D7ECF" w:rsidRDefault="004826FF" w:rsidP="001B67A3">
                            <w:pPr>
                              <w:spacing w:line="276" w:lineRule="auto"/>
                              <w:ind w:firstLine="0"/>
                              <w:rPr>
                                <w:rFonts w:ascii="Consolas" w:eastAsia="Times New Roman" w:hAnsi="Consolas" w:cs="Courier New"/>
                                <w:i/>
                                <w:iCs/>
                                <w:color w:val="A6A6A6" w:themeColor="background1" w:themeShade="A6"/>
                                <w:sz w:val="18"/>
                                <w:szCs w:val="18"/>
                              </w:rPr>
                            </w:pPr>
                            <w:r w:rsidRPr="008D7ECF">
                              <w:rPr>
                                <w:rFonts w:ascii="Consolas" w:eastAsia="Times New Roman" w:hAnsi="Consolas" w:cs="Courier New"/>
                                <w:i/>
                                <w:iCs/>
                                <w:color w:val="A6A6A6" w:themeColor="background1" w:themeShade="A6"/>
                                <w:sz w:val="18"/>
                                <w:szCs w:val="18"/>
                              </w:rPr>
                              <w:t xml:space="preserve">    @param types: Data variable types (float, int, datetime, str).</w:t>
                            </w:r>
                          </w:p>
                          <w:p w14:paraId="29DDDAC1" w14:textId="77777777" w:rsidR="004826FF" w:rsidRPr="008D7ECF" w:rsidRDefault="004826FF" w:rsidP="001B67A3">
                            <w:pPr>
                              <w:spacing w:line="276" w:lineRule="auto"/>
                              <w:ind w:firstLine="0"/>
                              <w:rPr>
                                <w:rFonts w:ascii="Consolas" w:eastAsia="Times New Roman" w:hAnsi="Consolas" w:cs="Courier New"/>
                                <w:i/>
                                <w:iCs/>
                                <w:color w:val="A6A6A6" w:themeColor="background1" w:themeShade="A6"/>
                                <w:sz w:val="18"/>
                                <w:szCs w:val="18"/>
                              </w:rPr>
                            </w:pPr>
                            <w:r w:rsidRPr="008D7ECF">
                              <w:rPr>
                                <w:rFonts w:ascii="Consolas" w:eastAsia="Times New Roman" w:hAnsi="Consolas" w:cs="Courier New"/>
                                <w:i/>
                                <w:iCs/>
                                <w:color w:val="A6A6A6" w:themeColor="background1" w:themeShade="A6"/>
                                <w:sz w:val="18"/>
                                <w:szCs w:val="18"/>
                              </w:rPr>
                              <w:t xml:space="preserve">    @param names: Data variable names for .csv header row. Values separated by semicolon.</w:t>
                            </w:r>
                          </w:p>
                          <w:p w14:paraId="3F1DEC7D" w14:textId="77777777" w:rsidR="004826FF" w:rsidRPr="008D7ECF" w:rsidRDefault="004826FF" w:rsidP="001B67A3">
                            <w:pPr>
                              <w:spacing w:line="276" w:lineRule="auto"/>
                              <w:ind w:firstLine="0"/>
                              <w:rPr>
                                <w:rFonts w:ascii="Consolas" w:eastAsia="Times New Roman" w:hAnsi="Consolas" w:cs="Courier New"/>
                                <w:i/>
                                <w:iCs/>
                                <w:color w:val="A6A6A6" w:themeColor="background1" w:themeShade="A6"/>
                                <w:sz w:val="18"/>
                                <w:szCs w:val="18"/>
                              </w:rPr>
                            </w:pPr>
                            <w:r w:rsidRPr="008D7ECF">
                              <w:rPr>
                                <w:rFonts w:ascii="Consolas" w:eastAsia="Times New Roman" w:hAnsi="Consolas" w:cs="Courier New"/>
                                <w:i/>
                                <w:iCs/>
                                <w:color w:val="A6A6A6" w:themeColor="background1" w:themeShade="A6"/>
                                <w:sz w:val="18"/>
                                <w:szCs w:val="18"/>
                              </w:rPr>
                              <w:t xml:space="preserve">    @return: String/Name of the saved sport activity</w:t>
                            </w:r>
                          </w:p>
                          <w:p w14:paraId="7A065119" w14:textId="77777777" w:rsidR="004826FF" w:rsidRPr="008D7ECF" w:rsidRDefault="004826FF" w:rsidP="001B67A3">
                            <w:pPr>
                              <w:spacing w:line="276" w:lineRule="auto"/>
                              <w:ind w:firstLine="0"/>
                              <w:rPr>
                                <w:rFonts w:ascii="Consolas" w:eastAsia="Times New Roman" w:hAnsi="Consolas" w:cs="Courier New"/>
                                <w:i/>
                                <w:iCs/>
                                <w:color w:val="A6A6A6" w:themeColor="background1" w:themeShade="A6"/>
                                <w:sz w:val="18"/>
                                <w:szCs w:val="18"/>
                              </w:rPr>
                            </w:pPr>
                            <w:r w:rsidRPr="008D7ECF">
                              <w:rPr>
                                <w:rFonts w:ascii="Consolas" w:eastAsia="Times New Roman" w:hAnsi="Consolas" w:cs="Courier New"/>
                                <w:i/>
                                <w:iCs/>
                                <w:color w:val="A6A6A6" w:themeColor="background1" w:themeShade="A6"/>
                                <w:sz w:val="18"/>
                                <w:szCs w:val="18"/>
                              </w:rPr>
                              <w:t xml:space="preserve">    """</w:t>
                            </w:r>
                          </w:p>
                          <w:p w14:paraId="5F62162E" w14:textId="77777777" w:rsidR="004826FF" w:rsidRPr="00F867FE" w:rsidRDefault="004826FF" w:rsidP="001B67A3">
                            <w:pPr>
                              <w:spacing w:line="276" w:lineRule="auto"/>
                              <w:ind w:firstLine="0"/>
                              <w:rPr>
                                <w:rFonts w:ascii="Consolas" w:eastAsia="Times New Roman" w:hAnsi="Consolas" w:cs="Courier New"/>
                                <w:sz w:val="18"/>
                                <w:szCs w:val="18"/>
                              </w:rPr>
                            </w:pPr>
                            <w:r w:rsidRPr="00F867FE">
                              <w:rPr>
                                <w:rFonts w:ascii="Consolas" w:eastAsia="Times New Roman" w:hAnsi="Consolas" w:cs="Courier New"/>
                                <w:sz w:val="18"/>
                                <w:szCs w:val="18"/>
                              </w:rPr>
                              <w:t xml:space="preserve">    sport, tp_array = </w:t>
                            </w:r>
                            <w:r w:rsidRPr="001B6B07">
                              <w:rPr>
                                <w:rFonts w:ascii="Consolas" w:eastAsia="Times New Roman" w:hAnsi="Consolas" w:cs="Courier New"/>
                                <w:b/>
                                <w:bCs/>
                                <w:sz w:val="18"/>
                                <w:szCs w:val="18"/>
                              </w:rPr>
                              <w:t>tcx_trackpoints_to_numpy</w:t>
                            </w:r>
                            <w:r w:rsidRPr="00F867FE">
                              <w:rPr>
                                <w:rFonts w:ascii="Consolas" w:eastAsia="Times New Roman" w:hAnsi="Consolas" w:cs="Courier New"/>
                                <w:sz w:val="18"/>
                                <w:szCs w:val="18"/>
                              </w:rPr>
                              <w:t>(read, types)</w:t>
                            </w:r>
                          </w:p>
                          <w:p w14:paraId="50F9C457" w14:textId="77777777" w:rsidR="004826FF" w:rsidRPr="00F867FE" w:rsidRDefault="004826FF" w:rsidP="001B67A3">
                            <w:pPr>
                              <w:spacing w:line="276" w:lineRule="auto"/>
                              <w:ind w:firstLine="0"/>
                              <w:rPr>
                                <w:rFonts w:ascii="Consolas" w:eastAsia="Times New Roman" w:hAnsi="Consolas" w:cs="Courier New"/>
                                <w:sz w:val="18"/>
                                <w:szCs w:val="18"/>
                              </w:rPr>
                            </w:pPr>
                            <w:r w:rsidRPr="00F867FE">
                              <w:rPr>
                                <w:rFonts w:ascii="Consolas" w:eastAsia="Times New Roman" w:hAnsi="Consolas" w:cs="Courier New"/>
                                <w:sz w:val="18"/>
                                <w:szCs w:val="18"/>
                              </w:rPr>
                              <w:t xml:space="preserve">    write = </w:t>
                            </w:r>
                            <w:r w:rsidRPr="001B6B07">
                              <w:rPr>
                                <w:rFonts w:ascii="Consolas" w:eastAsia="Times New Roman" w:hAnsi="Consolas" w:cs="Courier New"/>
                                <w:color w:val="0070C0"/>
                                <w:sz w:val="18"/>
                                <w:szCs w:val="18"/>
                              </w:rPr>
                              <w:t>str</w:t>
                            </w:r>
                            <w:r w:rsidRPr="00F867FE">
                              <w:rPr>
                                <w:rFonts w:ascii="Consolas" w:eastAsia="Times New Roman" w:hAnsi="Consolas" w:cs="Courier New"/>
                                <w:sz w:val="18"/>
                                <w:szCs w:val="18"/>
                              </w:rPr>
                              <w:t>(</w:t>
                            </w:r>
                            <w:r w:rsidRPr="001B6B07">
                              <w:rPr>
                                <w:rFonts w:ascii="Consolas" w:eastAsia="Times New Roman" w:hAnsi="Consolas" w:cs="Courier New"/>
                                <w:b/>
                                <w:bCs/>
                                <w:sz w:val="18"/>
                                <w:szCs w:val="18"/>
                              </w:rPr>
                              <w:t>Path</w:t>
                            </w:r>
                            <w:r w:rsidRPr="00F867FE">
                              <w:rPr>
                                <w:rFonts w:ascii="Consolas" w:eastAsia="Times New Roman" w:hAnsi="Consolas" w:cs="Courier New"/>
                                <w:sz w:val="18"/>
                                <w:szCs w:val="18"/>
                              </w:rPr>
                              <w:t>(write).with_suffix(</w:t>
                            </w:r>
                            <w:r w:rsidRPr="008D7ECF">
                              <w:rPr>
                                <w:rFonts w:ascii="Consolas" w:eastAsia="Times New Roman" w:hAnsi="Consolas" w:cs="Courier New"/>
                                <w:color w:val="C00000"/>
                                <w:sz w:val="18"/>
                                <w:szCs w:val="18"/>
                              </w:rPr>
                              <w:t>'.csv'</w:t>
                            </w:r>
                            <w:r w:rsidRPr="00F867FE">
                              <w:rPr>
                                <w:rFonts w:ascii="Consolas" w:eastAsia="Times New Roman" w:hAnsi="Consolas" w:cs="Courier New"/>
                                <w:sz w:val="18"/>
                                <w:szCs w:val="18"/>
                              </w:rPr>
                              <w:t>))</w:t>
                            </w:r>
                          </w:p>
                          <w:p w14:paraId="18EE3173" w14:textId="42B37E5F" w:rsidR="004826FF" w:rsidRPr="00F867FE" w:rsidRDefault="004826FF" w:rsidP="001B67A3">
                            <w:pPr>
                              <w:spacing w:line="276" w:lineRule="auto"/>
                              <w:ind w:firstLine="0"/>
                              <w:rPr>
                                <w:rFonts w:ascii="Consolas" w:eastAsia="Times New Roman" w:hAnsi="Consolas" w:cs="Courier New"/>
                                <w:sz w:val="18"/>
                                <w:szCs w:val="18"/>
                              </w:rPr>
                            </w:pPr>
                            <w:r w:rsidRPr="00F867FE">
                              <w:rPr>
                                <w:rFonts w:ascii="Consolas" w:eastAsia="Times New Roman" w:hAnsi="Consolas" w:cs="Courier New"/>
                                <w:sz w:val="18"/>
                                <w:szCs w:val="18"/>
                              </w:rPr>
                              <w:t xml:space="preserve">    </w:t>
                            </w:r>
                            <w:r w:rsidRPr="001B6B07">
                              <w:rPr>
                                <w:rFonts w:ascii="Consolas" w:eastAsia="Times New Roman" w:hAnsi="Consolas" w:cs="Courier New"/>
                                <w:color w:val="0070C0"/>
                                <w:sz w:val="18"/>
                                <w:szCs w:val="18"/>
                              </w:rPr>
                              <w:t>print</w:t>
                            </w:r>
                            <w:r w:rsidRPr="00F867FE">
                              <w:rPr>
                                <w:rFonts w:ascii="Consolas" w:eastAsia="Times New Roman" w:hAnsi="Consolas" w:cs="Courier New"/>
                                <w:sz w:val="18"/>
                                <w:szCs w:val="18"/>
                              </w:rPr>
                              <w:t>(</w:t>
                            </w:r>
                            <w:r w:rsidRPr="008D7ECF">
                              <w:rPr>
                                <w:rFonts w:ascii="Consolas" w:eastAsia="Times New Roman" w:hAnsi="Consolas" w:cs="Courier New"/>
                                <w:color w:val="C00000"/>
                                <w:sz w:val="18"/>
                                <w:szCs w:val="18"/>
                              </w:rPr>
                              <w:t xml:space="preserve">'Read from: </w:t>
                            </w:r>
                            <w:r w:rsidRPr="00FB0098">
                              <w:rPr>
                                <w:rFonts w:ascii="Consolas" w:eastAsia="Times New Roman" w:hAnsi="Consolas" w:cs="Courier New"/>
                                <w:color w:val="C00000"/>
                                <w:sz w:val="18"/>
                                <w:szCs w:val="18"/>
                              </w:rPr>
                              <w:t>'</w:t>
                            </w:r>
                            <w:r w:rsidRPr="001B6B07">
                              <w:rPr>
                                <w:rFonts w:ascii="Consolas" w:eastAsia="Times New Roman" w:hAnsi="Consolas" w:cs="Courier New"/>
                                <w:color w:val="393939" w:themeColor="accent6" w:themeShade="BF"/>
                                <w:sz w:val="18"/>
                                <w:szCs w:val="18"/>
                              </w:rPr>
                              <w:t xml:space="preserve"> </w:t>
                            </w:r>
                            <w:r w:rsidRPr="00F867FE">
                              <w:rPr>
                                <w:rFonts w:ascii="Consolas" w:eastAsia="Times New Roman" w:hAnsi="Consolas" w:cs="Courier New"/>
                                <w:sz w:val="18"/>
                                <w:szCs w:val="18"/>
                              </w:rPr>
                              <w:t xml:space="preserve">+ read + </w:t>
                            </w:r>
                            <w:r w:rsidRPr="00FB0098">
                              <w:rPr>
                                <w:rFonts w:ascii="Consolas" w:eastAsia="Times New Roman" w:hAnsi="Consolas" w:cs="Courier New"/>
                                <w:color w:val="C00000"/>
                                <w:sz w:val="18"/>
                                <w:szCs w:val="18"/>
                              </w:rPr>
                              <w:t>'</w:t>
                            </w:r>
                            <w:r w:rsidRPr="008D7ECF">
                              <w:rPr>
                                <w:rFonts w:ascii="Consolas" w:eastAsia="Times New Roman" w:hAnsi="Consolas" w:cs="Courier New"/>
                                <w:color w:val="C00000"/>
                                <w:sz w:val="18"/>
                                <w:szCs w:val="18"/>
                              </w:rPr>
                              <w:t xml:space="preserve">\nWrite to: </w:t>
                            </w:r>
                            <w:r w:rsidRPr="00FB0098">
                              <w:rPr>
                                <w:rFonts w:ascii="Consolas" w:eastAsia="Times New Roman" w:hAnsi="Consolas" w:cs="Courier New"/>
                                <w:color w:val="C00000"/>
                                <w:sz w:val="18"/>
                                <w:szCs w:val="18"/>
                              </w:rPr>
                              <w:t>'</w:t>
                            </w:r>
                            <w:r w:rsidRPr="001B6B07">
                              <w:rPr>
                                <w:rFonts w:ascii="Consolas" w:eastAsia="Times New Roman" w:hAnsi="Consolas" w:cs="Courier New"/>
                                <w:color w:val="393939" w:themeColor="accent6" w:themeShade="BF"/>
                                <w:sz w:val="18"/>
                                <w:szCs w:val="18"/>
                              </w:rPr>
                              <w:t xml:space="preserve"> </w:t>
                            </w:r>
                            <w:r w:rsidRPr="00F867FE">
                              <w:rPr>
                                <w:rFonts w:ascii="Consolas" w:eastAsia="Times New Roman" w:hAnsi="Consolas" w:cs="Courier New"/>
                                <w:sz w:val="18"/>
                                <w:szCs w:val="18"/>
                              </w:rPr>
                              <w:t>+ write)</w:t>
                            </w:r>
                          </w:p>
                          <w:p w14:paraId="04EBB537" w14:textId="24A32707" w:rsidR="004826FF" w:rsidRPr="00F867FE" w:rsidRDefault="004826FF" w:rsidP="001B67A3">
                            <w:pPr>
                              <w:spacing w:line="276" w:lineRule="auto"/>
                              <w:ind w:firstLine="0"/>
                              <w:rPr>
                                <w:rFonts w:ascii="Consolas" w:eastAsia="Times New Roman" w:hAnsi="Consolas" w:cs="Courier New"/>
                                <w:sz w:val="18"/>
                                <w:szCs w:val="18"/>
                              </w:rPr>
                            </w:pPr>
                            <w:r w:rsidRPr="00F867FE">
                              <w:rPr>
                                <w:rFonts w:ascii="Consolas" w:eastAsia="Times New Roman" w:hAnsi="Consolas" w:cs="Courier New"/>
                                <w:sz w:val="18"/>
                                <w:szCs w:val="18"/>
                              </w:rPr>
                              <w:t xml:space="preserve">    </w:t>
                            </w:r>
                            <w:r w:rsidRPr="001B6B07">
                              <w:rPr>
                                <w:rFonts w:ascii="Consolas" w:eastAsia="Times New Roman" w:hAnsi="Consolas" w:cs="Courier New"/>
                                <w:b/>
                                <w:bCs/>
                                <w:sz w:val="18"/>
                                <w:szCs w:val="18"/>
                              </w:rPr>
                              <w:t>np</w:t>
                            </w:r>
                            <w:r w:rsidRPr="00F867FE">
                              <w:rPr>
                                <w:rFonts w:ascii="Consolas" w:eastAsia="Times New Roman" w:hAnsi="Consolas" w:cs="Courier New"/>
                                <w:sz w:val="18"/>
                                <w:szCs w:val="18"/>
                              </w:rPr>
                              <w:t>.savetxt(write, tp_array, delimiter=</w:t>
                            </w:r>
                            <w:r w:rsidRPr="00FB0098">
                              <w:rPr>
                                <w:rFonts w:ascii="Consolas" w:eastAsia="Times New Roman" w:hAnsi="Consolas" w:cs="Courier New"/>
                                <w:color w:val="C00000"/>
                                <w:sz w:val="18"/>
                                <w:szCs w:val="18"/>
                              </w:rPr>
                              <w:t>'</w:t>
                            </w:r>
                            <w:r>
                              <w:rPr>
                                <w:rFonts w:ascii="Consolas" w:eastAsia="Times New Roman" w:hAnsi="Consolas" w:cs="Courier New"/>
                                <w:color w:val="C00000"/>
                                <w:sz w:val="18"/>
                                <w:szCs w:val="18"/>
                              </w:rPr>
                              <w:t>;</w:t>
                            </w:r>
                            <w:r w:rsidRPr="00FB0098">
                              <w:rPr>
                                <w:rFonts w:ascii="Consolas" w:eastAsia="Times New Roman" w:hAnsi="Consolas" w:cs="Courier New"/>
                                <w:color w:val="C00000"/>
                                <w:sz w:val="18"/>
                                <w:szCs w:val="18"/>
                              </w:rPr>
                              <w:t>'</w:t>
                            </w:r>
                            <w:r w:rsidRPr="00F867FE">
                              <w:rPr>
                                <w:rFonts w:ascii="Consolas" w:eastAsia="Times New Roman" w:hAnsi="Consolas" w:cs="Courier New"/>
                                <w:sz w:val="18"/>
                                <w:szCs w:val="18"/>
                              </w:rPr>
                              <w:t>, fmt=</w:t>
                            </w:r>
                            <w:r w:rsidRPr="008D7ECF">
                              <w:rPr>
                                <w:rFonts w:ascii="Consolas" w:eastAsia="Times New Roman" w:hAnsi="Consolas" w:cs="Courier New"/>
                                <w:color w:val="C00000"/>
                                <w:sz w:val="18"/>
                                <w:szCs w:val="18"/>
                              </w:rPr>
                              <w:t>'% s'</w:t>
                            </w:r>
                            <w:r w:rsidRPr="00F867FE">
                              <w:rPr>
                                <w:rFonts w:ascii="Consolas" w:eastAsia="Times New Roman" w:hAnsi="Consolas" w:cs="Courier New"/>
                                <w:sz w:val="18"/>
                                <w:szCs w:val="18"/>
                              </w:rPr>
                              <w:t>, header=names, comments=</w:t>
                            </w:r>
                            <w:r w:rsidRPr="00FB0098">
                              <w:rPr>
                                <w:rFonts w:ascii="Consolas" w:eastAsia="Times New Roman" w:hAnsi="Consolas" w:cs="Courier New"/>
                                <w:color w:val="C00000"/>
                                <w:sz w:val="18"/>
                                <w:szCs w:val="18"/>
                              </w:rPr>
                              <w:t>''</w:t>
                            </w:r>
                            <w:r w:rsidRPr="00F867FE">
                              <w:rPr>
                                <w:rFonts w:ascii="Consolas" w:eastAsia="Times New Roman" w:hAnsi="Consolas" w:cs="Courier New"/>
                                <w:sz w:val="18"/>
                                <w:szCs w:val="18"/>
                              </w:rPr>
                              <w:t>)</w:t>
                            </w:r>
                          </w:p>
                          <w:p w14:paraId="6193A771" w14:textId="77777777" w:rsidR="004826FF" w:rsidRPr="00F867FE" w:rsidRDefault="004826FF" w:rsidP="001B67A3">
                            <w:pPr>
                              <w:spacing w:line="276" w:lineRule="auto"/>
                              <w:ind w:firstLine="0"/>
                              <w:rPr>
                                <w:rFonts w:ascii="Consolas" w:eastAsia="Times New Roman" w:hAnsi="Consolas" w:cs="Courier New"/>
                                <w:sz w:val="18"/>
                                <w:szCs w:val="18"/>
                              </w:rPr>
                            </w:pPr>
                          </w:p>
                          <w:p w14:paraId="788B772F" w14:textId="77777777" w:rsidR="004826FF" w:rsidRPr="007B073D" w:rsidRDefault="004826FF" w:rsidP="001B67A3">
                            <w:pPr>
                              <w:spacing w:line="276" w:lineRule="auto"/>
                              <w:ind w:firstLine="0"/>
                              <w:rPr>
                                <w:rFonts w:ascii="Consolas" w:eastAsia="Times New Roman" w:hAnsi="Consolas" w:cs="Courier New"/>
                                <w:i/>
                                <w:iCs/>
                                <w:color w:val="A6A6A6" w:themeColor="background1" w:themeShade="A6"/>
                                <w:sz w:val="18"/>
                                <w:szCs w:val="18"/>
                              </w:rPr>
                            </w:pPr>
                            <w:r w:rsidRPr="007B073D">
                              <w:rPr>
                                <w:rFonts w:ascii="Consolas" w:eastAsia="Times New Roman" w:hAnsi="Consolas" w:cs="Courier New"/>
                                <w:color w:val="A6A6A6" w:themeColor="background1" w:themeShade="A6"/>
                                <w:sz w:val="18"/>
                                <w:szCs w:val="18"/>
                              </w:rPr>
                              <w:t xml:space="preserve">    </w:t>
                            </w:r>
                            <w:r w:rsidRPr="007B073D">
                              <w:rPr>
                                <w:rFonts w:ascii="Consolas" w:eastAsia="Times New Roman" w:hAnsi="Consolas" w:cs="Courier New"/>
                                <w:i/>
                                <w:iCs/>
                                <w:color w:val="A6A6A6" w:themeColor="background1" w:themeShade="A6"/>
                                <w:sz w:val="18"/>
                                <w:szCs w:val="18"/>
                              </w:rPr>
                              <w:t># Let's return activity type since we won't handle it here</w:t>
                            </w:r>
                          </w:p>
                          <w:p w14:paraId="19683DD0" w14:textId="77777777" w:rsidR="004826FF" w:rsidRPr="00F867FE" w:rsidRDefault="004826FF" w:rsidP="001B67A3">
                            <w:pPr>
                              <w:spacing w:line="276" w:lineRule="auto"/>
                              <w:ind w:firstLine="0"/>
                              <w:rPr>
                                <w:rFonts w:ascii="Consolas" w:eastAsia="Times New Roman" w:hAnsi="Consolas" w:cs="Courier New"/>
                                <w:sz w:val="18"/>
                                <w:szCs w:val="18"/>
                              </w:rPr>
                            </w:pPr>
                            <w:r w:rsidRPr="00F867FE">
                              <w:rPr>
                                <w:rFonts w:ascii="Consolas" w:eastAsia="Times New Roman" w:hAnsi="Consolas" w:cs="Courier New"/>
                                <w:sz w:val="18"/>
                                <w:szCs w:val="18"/>
                              </w:rPr>
                              <w:t xml:space="preserve">    </w:t>
                            </w:r>
                            <w:r w:rsidRPr="002F68B5">
                              <w:rPr>
                                <w:rFonts w:ascii="Consolas" w:eastAsia="Times New Roman" w:hAnsi="Consolas" w:cs="Courier New"/>
                                <w:color w:val="0070C0"/>
                                <w:sz w:val="18"/>
                                <w:szCs w:val="18"/>
                              </w:rPr>
                              <w:t xml:space="preserve">return </w:t>
                            </w:r>
                            <w:r w:rsidRPr="00F867FE">
                              <w:rPr>
                                <w:rFonts w:ascii="Consolas" w:eastAsia="Times New Roman" w:hAnsi="Consolas" w:cs="Courier New"/>
                                <w:sz w:val="18"/>
                                <w:szCs w:val="18"/>
                              </w:rPr>
                              <w:t>sport</w:t>
                            </w:r>
                          </w:p>
                          <w:p w14:paraId="4F18123A" w14:textId="77777777" w:rsidR="004826FF" w:rsidRPr="00F867FE" w:rsidRDefault="004826FF" w:rsidP="001B67A3">
                            <w:pPr>
                              <w:spacing w:line="276" w:lineRule="auto"/>
                              <w:ind w:firstLine="0"/>
                              <w:rPr>
                                <w:rFonts w:ascii="Consolas" w:eastAsia="Times New Roman" w:hAnsi="Consolas" w:cs="Courier New"/>
                                <w:sz w:val="18"/>
                                <w:szCs w:val="18"/>
                              </w:rPr>
                            </w:pPr>
                          </w:p>
                          <w:p w14:paraId="698027B7" w14:textId="77777777" w:rsidR="004826FF" w:rsidRPr="00F867FE" w:rsidRDefault="004826FF" w:rsidP="001B67A3">
                            <w:pPr>
                              <w:spacing w:line="276" w:lineRule="auto"/>
                              <w:ind w:firstLine="0"/>
                              <w:rPr>
                                <w:rFonts w:ascii="Consolas" w:eastAsia="Times New Roman" w:hAnsi="Consolas" w:cs="Courier New"/>
                                <w:sz w:val="18"/>
                                <w:szCs w:val="18"/>
                              </w:rPr>
                            </w:pPr>
                          </w:p>
                          <w:p w14:paraId="74807FDA" w14:textId="77777777" w:rsidR="004826FF" w:rsidRDefault="004826FF" w:rsidP="001B67A3">
                            <w:pPr>
                              <w:spacing w:line="276" w:lineRule="auto"/>
                              <w:ind w:firstLine="0"/>
                              <w:rPr>
                                <w:rFonts w:ascii="Consolas" w:eastAsia="Times New Roman" w:hAnsi="Consolas" w:cs="Courier New"/>
                                <w:sz w:val="18"/>
                                <w:szCs w:val="18"/>
                              </w:rPr>
                            </w:pPr>
                            <w:r w:rsidRPr="001B6B07">
                              <w:rPr>
                                <w:rFonts w:ascii="Consolas" w:eastAsia="Times New Roman" w:hAnsi="Consolas" w:cs="Courier New"/>
                                <w:color w:val="0070C0"/>
                                <w:sz w:val="18"/>
                                <w:szCs w:val="18"/>
                              </w:rPr>
                              <w:t xml:space="preserve">def </w:t>
                            </w:r>
                            <w:r w:rsidRPr="001B6B07">
                              <w:rPr>
                                <w:rFonts w:ascii="Consolas" w:eastAsia="Times New Roman" w:hAnsi="Consolas" w:cs="Courier New"/>
                                <w:b/>
                                <w:bCs/>
                                <w:sz w:val="18"/>
                                <w:szCs w:val="18"/>
                              </w:rPr>
                              <w:t>save_tcxset_to_csv</w:t>
                            </w:r>
                            <w:r w:rsidRPr="00F867FE">
                              <w:rPr>
                                <w:rFonts w:ascii="Consolas" w:eastAsia="Times New Roman" w:hAnsi="Consolas" w:cs="Courier New"/>
                                <w:sz w:val="18"/>
                                <w:szCs w:val="18"/>
                              </w:rPr>
                              <w:t xml:space="preserve">(root: </w:t>
                            </w:r>
                            <w:r w:rsidRPr="001B6B07">
                              <w:rPr>
                                <w:rFonts w:ascii="Consolas" w:eastAsia="Times New Roman" w:hAnsi="Consolas" w:cs="Courier New"/>
                                <w:color w:val="0070C0"/>
                                <w:sz w:val="18"/>
                                <w:szCs w:val="18"/>
                              </w:rPr>
                              <w:t>str</w:t>
                            </w:r>
                            <w:r w:rsidRPr="00F867FE">
                              <w:rPr>
                                <w:rFonts w:ascii="Consolas" w:eastAsia="Times New Roman" w:hAnsi="Consolas" w:cs="Courier New"/>
                                <w:sz w:val="18"/>
                                <w:szCs w:val="18"/>
                              </w:rPr>
                              <w:t xml:space="preserve">, read: </w:t>
                            </w:r>
                            <w:r w:rsidRPr="001B6B07">
                              <w:rPr>
                                <w:rFonts w:ascii="Consolas" w:eastAsia="Times New Roman" w:hAnsi="Consolas" w:cs="Courier New"/>
                                <w:color w:val="0070C0"/>
                                <w:sz w:val="18"/>
                                <w:szCs w:val="18"/>
                              </w:rPr>
                              <w:t>str</w:t>
                            </w:r>
                            <w:r w:rsidRPr="00F867FE">
                              <w:rPr>
                                <w:rFonts w:ascii="Consolas" w:eastAsia="Times New Roman" w:hAnsi="Consolas" w:cs="Courier New"/>
                                <w:sz w:val="18"/>
                                <w:szCs w:val="18"/>
                              </w:rPr>
                              <w:t xml:space="preserve">, write: </w:t>
                            </w:r>
                            <w:r w:rsidRPr="001B6B07">
                              <w:rPr>
                                <w:rFonts w:ascii="Consolas" w:eastAsia="Times New Roman" w:hAnsi="Consolas" w:cs="Courier New"/>
                                <w:color w:val="0070C0"/>
                                <w:sz w:val="18"/>
                                <w:szCs w:val="18"/>
                              </w:rPr>
                              <w:t>str</w:t>
                            </w:r>
                            <w:r w:rsidRPr="00F867FE">
                              <w:rPr>
                                <w:rFonts w:ascii="Consolas" w:eastAsia="Times New Roman" w:hAnsi="Consolas" w:cs="Courier New"/>
                                <w:sz w:val="18"/>
                                <w:szCs w:val="18"/>
                              </w:rPr>
                              <w:t>, types: [(</w:t>
                            </w:r>
                            <w:r w:rsidRPr="001B6B07">
                              <w:rPr>
                                <w:rFonts w:ascii="Consolas" w:eastAsia="Times New Roman" w:hAnsi="Consolas" w:cs="Courier New"/>
                                <w:color w:val="0070C0"/>
                                <w:sz w:val="18"/>
                                <w:szCs w:val="18"/>
                              </w:rPr>
                              <w:t>str</w:t>
                            </w:r>
                            <w:r w:rsidRPr="00F867FE">
                              <w:rPr>
                                <w:rFonts w:ascii="Consolas" w:eastAsia="Times New Roman" w:hAnsi="Consolas" w:cs="Courier New"/>
                                <w:sz w:val="18"/>
                                <w:szCs w:val="18"/>
                              </w:rPr>
                              <w:t>,</w:t>
                            </w:r>
                            <w:r w:rsidRPr="001B6B07">
                              <w:rPr>
                                <w:rFonts w:ascii="Consolas" w:eastAsia="Times New Roman" w:hAnsi="Consolas" w:cs="Courier New"/>
                                <w:color w:val="0070C0"/>
                                <w:sz w:val="18"/>
                                <w:szCs w:val="18"/>
                              </w:rPr>
                              <w:t>type</w:t>
                            </w:r>
                            <w:r w:rsidRPr="00F867FE">
                              <w:rPr>
                                <w:rFonts w:ascii="Consolas" w:eastAsia="Times New Roman" w:hAnsi="Consolas" w:cs="Courier New"/>
                                <w:sz w:val="18"/>
                                <w:szCs w:val="18"/>
                              </w:rPr>
                              <w:t xml:space="preserve">)], names: </w:t>
                            </w:r>
                            <w:r w:rsidRPr="001B6B07">
                              <w:rPr>
                                <w:rFonts w:ascii="Consolas" w:eastAsia="Times New Roman" w:hAnsi="Consolas" w:cs="Courier New"/>
                                <w:color w:val="0070C0"/>
                                <w:sz w:val="18"/>
                                <w:szCs w:val="18"/>
                              </w:rPr>
                              <w:t>str</w:t>
                            </w:r>
                            <w:r w:rsidRPr="00F867FE">
                              <w:rPr>
                                <w:rFonts w:ascii="Consolas" w:eastAsia="Times New Roman" w:hAnsi="Consolas" w:cs="Courier New"/>
                                <w:sz w:val="18"/>
                                <w:szCs w:val="18"/>
                              </w:rPr>
                              <w:t xml:space="preserve">, </w:t>
                            </w:r>
                          </w:p>
                          <w:p w14:paraId="00B5CF60" w14:textId="77777777" w:rsidR="004826FF" w:rsidRPr="00F867FE" w:rsidRDefault="004826FF" w:rsidP="001B67A3">
                            <w:pPr>
                              <w:spacing w:line="276" w:lineRule="auto"/>
                              <w:ind w:firstLine="0"/>
                              <w:rPr>
                                <w:rFonts w:ascii="Consolas" w:eastAsia="Times New Roman" w:hAnsi="Consolas" w:cs="Courier New"/>
                                <w:sz w:val="18"/>
                                <w:szCs w:val="18"/>
                              </w:rPr>
                            </w:pPr>
                            <w:r>
                              <w:rPr>
                                <w:rFonts w:ascii="Consolas" w:eastAsia="Times New Roman" w:hAnsi="Consolas" w:cs="Courier New"/>
                                <w:sz w:val="18"/>
                                <w:szCs w:val="18"/>
                              </w:rPr>
                              <w:t xml:space="preserve">                       </w:t>
                            </w:r>
                            <w:r w:rsidRPr="00F867FE">
                              <w:rPr>
                                <w:rFonts w:ascii="Consolas" w:eastAsia="Times New Roman" w:hAnsi="Consolas" w:cs="Courier New"/>
                                <w:sz w:val="18"/>
                                <w:szCs w:val="18"/>
                              </w:rPr>
                              <w:t xml:space="preserve">exers: </w:t>
                            </w:r>
                            <w:r w:rsidRPr="001B6B07">
                              <w:rPr>
                                <w:rFonts w:ascii="Consolas" w:eastAsia="Times New Roman" w:hAnsi="Consolas" w:cs="Courier New"/>
                                <w:color w:val="0070C0"/>
                                <w:sz w:val="18"/>
                                <w:szCs w:val="18"/>
                              </w:rPr>
                              <w:t>int</w:t>
                            </w:r>
                            <w:r w:rsidRPr="00F867FE">
                              <w:rPr>
                                <w:rFonts w:ascii="Consolas" w:eastAsia="Times New Roman" w:hAnsi="Consolas" w:cs="Courier New"/>
                                <w:sz w:val="18"/>
                                <w:szCs w:val="18"/>
                              </w:rPr>
                              <w:t>=</w:t>
                            </w:r>
                            <w:r w:rsidRPr="001B6B07">
                              <w:rPr>
                                <w:rFonts w:ascii="Consolas" w:eastAsia="Times New Roman" w:hAnsi="Consolas" w:cs="Courier New"/>
                                <w:color w:val="00B0F0"/>
                                <w:sz w:val="18"/>
                                <w:szCs w:val="18"/>
                              </w:rPr>
                              <w:t>0</w:t>
                            </w:r>
                            <w:r w:rsidRPr="00F867FE">
                              <w:rPr>
                                <w:rFonts w:ascii="Consolas" w:eastAsia="Times New Roman" w:hAnsi="Consolas" w:cs="Courier New"/>
                                <w:sz w:val="18"/>
                                <w:szCs w:val="18"/>
                              </w:rPr>
                              <w:t xml:space="preserve">) -&gt; </w:t>
                            </w:r>
                            <w:r w:rsidRPr="001B6B07">
                              <w:rPr>
                                <w:rFonts w:ascii="Consolas" w:eastAsia="Times New Roman" w:hAnsi="Consolas" w:cs="Courier New"/>
                                <w:color w:val="0070C0"/>
                                <w:sz w:val="18"/>
                                <w:szCs w:val="18"/>
                              </w:rPr>
                              <w:t>object</w:t>
                            </w:r>
                            <w:r w:rsidRPr="00F867FE">
                              <w:rPr>
                                <w:rFonts w:ascii="Consolas" w:eastAsia="Times New Roman" w:hAnsi="Consolas" w:cs="Courier New"/>
                                <w:sz w:val="18"/>
                                <w:szCs w:val="18"/>
                              </w:rPr>
                              <w:t>:</w:t>
                            </w:r>
                          </w:p>
                          <w:p w14:paraId="59E14F0B" w14:textId="77777777" w:rsidR="004826FF" w:rsidRPr="008D7ECF" w:rsidRDefault="004826FF" w:rsidP="001B67A3">
                            <w:pPr>
                              <w:spacing w:line="276" w:lineRule="auto"/>
                              <w:ind w:firstLine="0"/>
                              <w:rPr>
                                <w:rFonts w:ascii="Consolas" w:eastAsia="Times New Roman" w:hAnsi="Consolas" w:cs="Courier New"/>
                                <w:i/>
                                <w:iCs/>
                                <w:color w:val="A6A6A6" w:themeColor="background1" w:themeShade="A6"/>
                                <w:sz w:val="18"/>
                                <w:szCs w:val="18"/>
                              </w:rPr>
                            </w:pPr>
                            <w:r w:rsidRPr="00F867FE">
                              <w:rPr>
                                <w:rFonts w:ascii="Consolas" w:eastAsia="Times New Roman" w:hAnsi="Consolas" w:cs="Courier New"/>
                                <w:sz w:val="18"/>
                                <w:szCs w:val="18"/>
                              </w:rPr>
                              <w:t xml:space="preserve">    </w:t>
                            </w:r>
                            <w:r w:rsidRPr="008D7ECF">
                              <w:rPr>
                                <w:rFonts w:ascii="Consolas" w:eastAsia="Times New Roman" w:hAnsi="Consolas" w:cs="Courier New"/>
                                <w:i/>
                                <w:iCs/>
                                <w:color w:val="A6A6A6" w:themeColor="background1" w:themeShade="A6"/>
                                <w:sz w:val="18"/>
                                <w:szCs w:val="18"/>
                              </w:rPr>
                              <w:t>"""</w:t>
                            </w:r>
                          </w:p>
                          <w:p w14:paraId="33A2498A" w14:textId="77777777" w:rsidR="004826FF" w:rsidRPr="008D7ECF" w:rsidRDefault="004826FF" w:rsidP="001B67A3">
                            <w:pPr>
                              <w:spacing w:line="276" w:lineRule="auto"/>
                              <w:ind w:firstLine="0"/>
                              <w:rPr>
                                <w:rFonts w:ascii="Consolas" w:eastAsia="Times New Roman" w:hAnsi="Consolas" w:cs="Courier New"/>
                                <w:i/>
                                <w:iCs/>
                                <w:color w:val="A6A6A6" w:themeColor="background1" w:themeShade="A6"/>
                                <w:sz w:val="18"/>
                                <w:szCs w:val="18"/>
                              </w:rPr>
                            </w:pPr>
                            <w:r w:rsidRPr="008D7ECF">
                              <w:rPr>
                                <w:rFonts w:ascii="Consolas" w:eastAsia="Times New Roman" w:hAnsi="Consolas" w:cs="Courier New"/>
                                <w:i/>
                                <w:iCs/>
                                <w:color w:val="A6A6A6" w:themeColor="background1" w:themeShade="A6"/>
                                <w:sz w:val="18"/>
                                <w:szCs w:val="18"/>
                              </w:rPr>
                              <w:t xml:space="preserve">    Converts set of garmin .tcx files to one single .csv file.</w:t>
                            </w:r>
                          </w:p>
                          <w:p w14:paraId="73EC11B1" w14:textId="77777777" w:rsidR="004826FF" w:rsidRPr="008D7ECF" w:rsidRDefault="004826FF" w:rsidP="001B67A3">
                            <w:pPr>
                              <w:spacing w:line="276" w:lineRule="auto"/>
                              <w:ind w:firstLine="0"/>
                              <w:rPr>
                                <w:rFonts w:ascii="Consolas" w:eastAsia="Times New Roman" w:hAnsi="Consolas" w:cs="Courier New"/>
                                <w:i/>
                                <w:iCs/>
                                <w:color w:val="A6A6A6" w:themeColor="background1" w:themeShade="A6"/>
                                <w:sz w:val="18"/>
                                <w:szCs w:val="18"/>
                              </w:rPr>
                            </w:pPr>
                            <w:r w:rsidRPr="008D7ECF">
                              <w:rPr>
                                <w:rFonts w:ascii="Consolas" w:eastAsia="Times New Roman" w:hAnsi="Consolas" w:cs="Courier New"/>
                                <w:i/>
                                <w:iCs/>
                                <w:color w:val="A6A6A6" w:themeColor="background1" w:themeShade="A6"/>
                                <w:sz w:val="18"/>
                                <w:szCs w:val="18"/>
                              </w:rPr>
                              <w:t xml:space="preserve">    @param root: Root folder for all the data (read and write)</w:t>
                            </w:r>
                          </w:p>
                          <w:p w14:paraId="426F95FB" w14:textId="77777777" w:rsidR="004826FF" w:rsidRPr="008D7ECF" w:rsidRDefault="004826FF" w:rsidP="001B67A3">
                            <w:pPr>
                              <w:spacing w:line="276" w:lineRule="auto"/>
                              <w:ind w:firstLine="0"/>
                              <w:rPr>
                                <w:rFonts w:ascii="Consolas" w:eastAsia="Times New Roman" w:hAnsi="Consolas" w:cs="Courier New"/>
                                <w:i/>
                                <w:iCs/>
                                <w:color w:val="A6A6A6" w:themeColor="background1" w:themeShade="A6"/>
                                <w:sz w:val="18"/>
                                <w:szCs w:val="18"/>
                              </w:rPr>
                            </w:pPr>
                            <w:r w:rsidRPr="008D7ECF">
                              <w:rPr>
                                <w:rFonts w:ascii="Consolas" w:eastAsia="Times New Roman" w:hAnsi="Consolas" w:cs="Courier New"/>
                                <w:i/>
                                <w:iCs/>
                                <w:color w:val="A6A6A6" w:themeColor="background1" w:themeShade="A6"/>
                                <w:sz w:val="18"/>
                                <w:szCs w:val="18"/>
                              </w:rPr>
                              <w:t xml:space="preserve">    @param read: Tcx folder path to read</w:t>
                            </w:r>
                          </w:p>
                          <w:p w14:paraId="4DD9A090" w14:textId="77777777" w:rsidR="004826FF" w:rsidRPr="008D7ECF" w:rsidRDefault="004826FF" w:rsidP="001B67A3">
                            <w:pPr>
                              <w:spacing w:line="276" w:lineRule="auto"/>
                              <w:ind w:firstLine="0"/>
                              <w:rPr>
                                <w:rFonts w:ascii="Consolas" w:eastAsia="Times New Roman" w:hAnsi="Consolas" w:cs="Courier New"/>
                                <w:i/>
                                <w:iCs/>
                                <w:color w:val="A6A6A6" w:themeColor="background1" w:themeShade="A6"/>
                                <w:sz w:val="18"/>
                                <w:szCs w:val="18"/>
                              </w:rPr>
                            </w:pPr>
                            <w:r w:rsidRPr="008D7ECF">
                              <w:rPr>
                                <w:rFonts w:ascii="Consolas" w:eastAsia="Times New Roman" w:hAnsi="Consolas" w:cs="Courier New"/>
                                <w:i/>
                                <w:iCs/>
                                <w:color w:val="A6A6A6" w:themeColor="background1" w:themeShade="A6"/>
                                <w:sz w:val="18"/>
                                <w:szCs w:val="18"/>
                              </w:rPr>
                              <w:t xml:space="preserve">    @param write: Csv file path/name to write</w:t>
                            </w:r>
                          </w:p>
                          <w:p w14:paraId="30F1A11C" w14:textId="77777777" w:rsidR="004826FF" w:rsidRPr="008D7ECF" w:rsidRDefault="004826FF" w:rsidP="001B67A3">
                            <w:pPr>
                              <w:spacing w:line="276" w:lineRule="auto"/>
                              <w:ind w:firstLine="0"/>
                              <w:rPr>
                                <w:rFonts w:ascii="Consolas" w:eastAsia="Times New Roman" w:hAnsi="Consolas" w:cs="Courier New"/>
                                <w:i/>
                                <w:iCs/>
                                <w:color w:val="A6A6A6" w:themeColor="background1" w:themeShade="A6"/>
                                <w:sz w:val="18"/>
                                <w:szCs w:val="18"/>
                              </w:rPr>
                            </w:pPr>
                            <w:r w:rsidRPr="008D7ECF">
                              <w:rPr>
                                <w:rFonts w:ascii="Consolas" w:eastAsia="Times New Roman" w:hAnsi="Consolas" w:cs="Courier New"/>
                                <w:i/>
                                <w:iCs/>
                                <w:color w:val="A6A6A6" w:themeColor="background1" w:themeShade="A6"/>
                                <w:sz w:val="18"/>
                                <w:szCs w:val="18"/>
                              </w:rPr>
                              <w:t xml:space="preserve">    @param types: Data variable types (float, int, datetime, str).</w:t>
                            </w:r>
                          </w:p>
                          <w:p w14:paraId="40BE7F1F" w14:textId="77777777" w:rsidR="004826FF" w:rsidRPr="008D7ECF" w:rsidRDefault="004826FF" w:rsidP="001B67A3">
                            <w:pPr>
                              <w:spacing w:line="276" w:lineRule="auto"/>
                              <w:ind w:firstLine="0"/>
                              <w:rPr>
                                <w:rFonts w:ascii="Consolas" w:eastAsia="Times New Roman" w:hAnsi="Consolas" w:cs="Courier New"/>
                                <w:i/>
                                <w:iCs/>
                                <w:color w:val="A6A6A6" w:themeColor="background1" w:themeShade="A6"/>
                                <w:sz w:val="18"/>
                                <w:szCs w:val="18"/>
                              </w:rPr>
                            </w:pPr>
                            <w:r w:rsidRPr="008D7ECF">
                              <w:rPr>
                                <w:rFonts w:ascii="Consolas" w:eastAsia="Times New Roman" w:hAnsi="Consolas" w:cs="Courier New"/>
                                <w:i/>
                                <w:iCs/>
                                <w:color w:val="A6A6A6" w:themeColor="background1" w:themeShade="A6"/>
                                <w:sz w:val="18"/>
                                <w:szCs w:val="18"/>
                              </w:rPr>
                              <w:t xml:space="preserve">    @param names: Data variable names for .csv header row. Values separated by semicolon.</w:t>
                            </w:r>
                          </w:p>
                          <w:p w14:paraId="671F9AD5" w14:textId="77777777" w:rsidR="004826FF" w:rsidRPr="008D7ECF" w:rsidRDefault="004826FF" w:rsidP="001B67A3">
                            <w:pPr>
                              <w:spacing w:line="276" w:lineRule="auto"/>
                              <w:ind w:firstLine="0"/>
                              <w:rPr>
                                <w:rFonts w:ascii="Consolas" w:eastAsia="Times New Roman" w:hAnsi="Consolas" w:cs="Courier New"/>
                                <w:i/>
                                <w:iCs/>
                                <w:color w:val="A6A6A6" w:themeColor="background1" w:themeShade="A6"/>
                                <w:sz w:val="18"/>
                                <w:szCs w:val="18"/>
                              </w:rPr>
                            </w:pPr>
                            <w:r w:rsidRPr="008D7ECF">
                              <w:rPr>
                                <w:rFonts w:ascii="Consolas" w:eastAsia="Times New Roman" w:hAnsi="Consolas" w:cs="Courier New"/>
                                <w:i/>
                                <w:iCs/>
                                <w:color w:val="A6A6A6" w:themeColor="background1" w:themeShade="A6"/>
                                <w:sz w:val="18"/>
                                <w:szCs w:val="18"/>
                              </w:rPr>
                              <w:t xml:space="preserve">    @param exers: Number of activities to read from .tcx set</w:t>
                            </w:r>
                          </w:p>
                          <w:p w14:paraId="4283BDA9" w14:textId="77777777" w:rsidR="004826FF" w:rsidRPr="008D7ECF" w:rsidRDefault="004826FF" w:rsidP="001B67A3">
                            <w:pPr>
                              <w:spacing w:line="276" w:lineRule="auto"/>
                              <w:ind w:firstLine="0"/>
                              <w:rPr>
                                <w:rFonts w:ascii="Consolas" w:eastAsia="Times New Roman" w:hAnsi="Consolas" w:cs="Courier New"/>
                                <w:i/>
                                <w:iCs/>
                                <w:color w:val="A6A6A6" w:themeColor="background1" w:themeShade="A6"/>
                                <w:sz w:val="18"/>
                                <w:szCs w:val="18"/>
                              </w:rPr>
                            </w:pPr>
                            <w:r w:rsidRPr="008D7ECF">
                              <w:rPr>
                                <w:rFonts w:ascii="Consolas" w:eastAsia="Times New Roman" w:hAnsi="Consolas" w:cs="Courier New"/>
                                <w:i/>
                                <w:iCs/>
                                <w:color w:val="A6A6A6" w:themeColor="background1" w:themeShade="A6"/>
                                <w:sz w:val="18"/>
                                <w:szCs w:val="18"/>
                              </w:rPr>
                              <w:t xml:space="preserve">    """</w:t>
                            </w:r>
                          </w:p>
                          <w:p w14:paraId="530FE5E5" w14:textId="77777777" w:rsidR="004826FF" w:rsidRPr="00F867FE" w:rsidRDefault="004826FF" w:rsidP="001B67A3">
                            <w:pPr>
                              <w:spacing w:line="276" w:lineRule="auto"/>
                              <w:ind w:firstLine="0"/>
                              <w:rPr>
                                <w:rFonts w:ascii="Consolas" w:eastAsia="Times New Roman" w:hAnsi="Consolas" w:cs="Courier New"/>
                                <w:sz w:val="18"/>
                                <w:szCs w:val="18"/>
                              </w:rPr>
                            </w:pPr>
                            <w:r w:rsidRPr="00F867FE">
                              <w:rPr>
                                <w:rFonts w:ascii="Consolas" w:eastAsia="Times New Roman" w:hAnsi="Consolas" w:cs="Courier New"/>
                                <w:sz w:val="18"/>
                                <w:szCs w:val="18"/>
                              </w:rPr>
                              <w:t xml:space="preserve">    activity_types = </w:t>
                            </w:r>
                            <w:r w:rsidRPr="001B6B07">
                              <w:rPr>
                                <w:rFonts w:ascii="Consolas" w:eastAsia="Times New Roman" w:hAnsi="Consolas" w:cs="Courier New"/>
                                <w:b/>
                                <w:bCs/>
                                <w:sz w:val="18"/>
                                <w:szCs w:val="18"/>
                              </w:rPr>
                              <w:t>tcx_exercises_to_csv</w:t>
                            </w:r>
                            <w:r w:rsidRPr="00F867FE">
                              <w:rPr>
                                <w:rFonts w:ascii="Consolas" w:eastAsia="Times New Roman" w:hAnsi="Consolas" w:cs="Courier New"/>
                                <w:sz w:val="18"/>
                                <w:szCs w:val="18"/>
                              </w:rPr>
                              <w:t>(root + read, root + write, types, names, exers)</w:t>
                            </w:r>
                          </w:p>
                          <w:p w14:paraId="23F35271" w14:textId="77777777" w:rsidR="004826FF" w:rsidRPr="00F867FE" w:rsidRDefault="004826FF" w:rsidP="001B67A3">
                            <w:pPr>
                              <w:spacing w:line="276" w:lineRule="auto"/>
                              <w:ind w:firstLine="0"/>
                              <w:rPr>
                                <w:rFonts w:ascii="Consolas" w:eastAsia="Times New Roman" w:hAnsi="Consolas" w:cs="Courier New"/>
                                <w:sz w:val="18"/>
                                <w:szCs w:val="18"/>
                              </w:rPr>
                            </w:pPr>
                            <w:r w:rsidRPr="00F867FE">
                              <w:rPr>
                                <w:rFonts w:ascii="Consolas" w:eastAsia="Times New Roman" w:hAnsi="Consolas" w:cs="Courier New"/>
                                <w:sz w:val="18"/>
                                <w:szCs w:val="18"/>
                              </w:rPr>
                              <w:t xml:space="preserve">    </w:t>
                            </w:r>
                            <w:r w:rsidRPr="008E44EA">
                              <w:rPr>
                                <w:rFonts w:ascii="Consolas" w:eastAsia="Times New Roman" w:hAnsi="Consolas" w:cs="Courier New"/>
                                <w:color w:val="0070C0"/>
                                <w:sz w:val="18"/>
                                <w:szCs w:val="18"/>
                              </w:rPr>
                              <w:t>print</w:t>
                            </w:r>
                            <w:r w:rsidRPr="00F867FE">
                              <w:rPr>
                                <w:rFonts w:ascii="Consolas" w:eastAsia="Times New Roman" w:hAnsi="Consolas" w:cs="Courier New"/>
                                <w:sz w:val="18"/>
                                <w:szCs w:val="18"/>
                              </w:rPr>
                              <w:t>(activity_types)</w:t>
                            </w:r>
                          </w:p>
                          <w:p w14:paraId="48AE8122" w14:textId="7D614842" w:rsidR="004826FF" w:rsidRPr="00F867FE" w:rsidRDefault="004826FF" w:rsidP="001B67A3">
                            <w:pPr>
                              <w:spacing w:line="276" w:lineRule="auto"/>
                              <w:ind w:firstLine="0"/>
                              <w:rPr>
                                <w:rFonts w:ascii="Consolas" w:eastAsia="Times New Roman" w:hAnsi="Consolas" w:cs="Courier New"/>
                                <w:sz w:val="18"/>
                                <w:szCs w:val="18"/>
                              </w:rPr>
                            </w:pPr>
                            <w:r w:rsidRPr="00F867FE">
                              <w:rPr>
                                <w:rFonts w:ascii="Consolas" w:eastAsia="Times New Roman" w:hAnsi="Consolas" w:cs="Courier New"/>
                                <w:sz w:val="18"/>
                                <w:szCs w:val="18"/>
                              </w:rPr>
                              <w:t xml:space="preserve">    write = </w:t>
                            </w:r>
                            <w:r w:rsidRPr="001B6B07">
                              <w:rPr>
                                <w:rFonts w:ascii="Consolas" w:eastAsia="Times New Roman" w:hAnsi="Consolas" w:cs="Courier New"/>
                                <w:color w:val="0070C0"/>
                                <w:sz w:val="18"/>
                                <w:szCs w:val="18"/>
                              </w:rPr>
                              <w:t>str</w:t>
                            </w:r>
                            <w:r w:rsidRPr="00F867FE">
                              <w:rPr>
                                <w:rFonts w:ascii="Consolas" w:eastAsia="Times New Roman" w:hAnsi="Consolas" w:cs="Courier New"/>
                                <w:sz w:val="18"/>
                                <w:szCs w:val="18"/>
                              </w:rPr>
                              <w:t>(</w:t>
                            </w:r>
                            <w:r w:rsidRPr="008E44EA">
                              <w:rPr>
                                <w:rFonts w:ascii="Consolas" w:eastAsia="Times New Roman" w:hAnsi="Consolas" w:cs="Courier New"/>
                                <w:b/>
                                <w:bCs/>
                                <w:sz w:val="18"/>
                                <w:szCs w:val="18"/>
                              </w:rPr>
                              <w:t>Path</w:t>
                            </w:r>
                            <w:r w:rsidRPr="00F867FE">
                              <w:rPr>
                                <w:rFonts w:ascii="Consolas" w:eastAsia="Times New Roman" w:hAnsi="Consolas" w:cs="Courier New"/>
                                <w:sz w:val="18"/>
                                <w:szCs w:val="18"/>
                              </w:rPr>
                              <w:t xml:space="preserve">(root + write + </w:t>
                            </w:r>
                            <w:r w:rsidRPr="00FB0098">
                              <w:rPr>
                                <w:rFonts w:ascii="Consolas" w:eastAsia="Times New Roman" w:hAnsi="Consolas" w:cs="Courier New"/>
                                <w:color w:val="C00000"/>
                                <w:sz w:val="18"/>
                                <w:szCs w:val="18"/>
                              </w:rPr>
                              <w:t>'</w:t>
                            </w:r>
                            <w:r>
                              <w:rPr>
                                <w:rFonts w:ascii="Consolas" w:eastAsia="Times New Roman" w:hAnsi="Consolas" w:cs="Courier New"/>
                                <w:color w:val="C00000"/>
                                <w:sz w:val="18"/>
                                <w:szCs w:val="18"/>
                              </w:rPr>
                              <w:t>activity_types.csv</w:t>
                            </w:r>
                            <w:r w:rsidRPr="00FB0098">
                              <w:rPr>
                                <w:rFonts w:ascii="Consolas" w:eastAsia="Times New Roman" w:hAnsi="Consolas" w:cs="Courier New"/>
                                <w:color w:val="C00000"/>
                                <w:sz w:val="18"/>
                                <w:szCs w:val="18"/>
                              </w:rPr>
                              <w:t>'</w:t>
                            </w:r>
                            <w:r w:rsidRPr="00F867FE">
                              <w:rPr>
                                <w:rFonts w:ascii="Consolas" w:eastAsia="Times New Roman" w:hAnsi="Consolas" w:cs="Courier New"/>
                                <w:sz w:val="18"/>
                                <w:szCs w:val="18"/>
                              </w:rPr>
                              <w:t>))</w:t>
                            </w:r>
                          </w:p>
                          <w:p w14:paraId="699CC526" w14:textId="602540BB" w:rsidR="004826FF" w:rsidRPr="00F867FE" w:rsidRDefault="004826FF" w:rsidP="001B67A3">
                            <w:pPr>
                              <w:spacing w:line="276" w:lineRule="auto"/>
                              <w:ind w:firstLine="0"/>
                              <w:rPr>
                                <w:rFonts w:ascii="Consolas" w:eastAsia="Times New Roman" w:hAnsi="Consolas" w:cs="Courier New"/>
                                <w:sz w:val="18"/>
                                <w:szCs w:val="18"/>
                              </w:rPr>
                            </w:pPr>
                            <w:r w:rsidRPr="00F867FE">
                              <w:rPr>
                                <w:rFonts w:ascii="Consolas" w:eastAsia="Times New Roman" w:hAnsi="Consolas" w:cs="Courier New"/>
                                <w:sz w:val="18"/>
                                <w:szCs w:val="18"/>
                              </w:rPr>
                              <w:t xml:space="preserve">    </w:t>
                            </w:r>
                            <w:r w:rsidRPr="001B6B07">
                              <w:rPr>
                                <w:rFonts w:ascii="Consolas" w:eastAsia="Times New Roman" w:hAnsi="Consolas" w:cs="Courier New"/>
                                <w:color w:val="0070C0"/>
                                <w:sz w:val="18"/>
                                <w:szCs w:val="18"/>
                              </w:rPr>
                              <w:t>print</w:t>
                            </w:r>
                            <w:r w:rsidRPr="00F867FE">
                              <w:rPr>
                                <w:rFonts w:ascii="Consolas" w:eastAsia="Times New Roman" w:hAnsi="Consolas" w:cs="Courier New"/>
                                <w:sz w:val="18"/>
                                <w:szCs w:val="18"/>
                              </w:rPr>
                              <w:t>(</w:t>
                            </w:r>
                            <w:r w:rsidRPr="00FB0098">
                              <w:rPr>
                                <w:rFonts w:ascii="Consolas" w:eastAsia="Times New Roman" w:hAnsi="Consolas" w:cs="Courier New"/>
                                <w:color w:val="C00000"/>
                                <w:sz w:val="18"/>
                                <w:szCs w:val="18"/>
                              </w:rPr>
                              <w:t>'</w:t>
                            </w:r>
                            <w:r w:rsidRPr="008D7ECF">
                              <w:rPr>
                                <w:rFonts w:ascii="Consolas" w:eastAsia="Times New Roman" w:hAnsi="Consolas" w:cs="Courier New"/>
                                <w:color w:val="C00000"/>
                                <w:sz w:val="18"/>
                                <w:szCs w:val="18"/>
                              </w:rPr>
                              <w:t xml:space="preserve">\nSaving activity types to: </w:t>
                            </w:r>
                            <w:r w:rsidRPr="00FB0098">
                              <w:rPr>
                                <w:rFonts w:ascii="Consolas" w:eastAsia="Times New Roman" w:hAnsi="Consolas" w:cs="Courier New"/>
                                <w:color w:val="C00000"/>
                                <w:sz w:val="18"/>
                                <w:szCs w:val="18"/>
                              </w:rPr>
                              <w:t>'</w:t>
                            </w:r>
                            <w:r w:rsidRPr="001B6B07">
                              <w:rPr>
                                <w:rFonts w:ascii="Consolas" w:eastAsia="Times New Roman" w:hAnsi="Consolas" w:cs="Courier New"/>
                                <w:color w:val="393939" w:themeColor="accent6" w:themeShade="BF"/>
                                <w:sz w:val="18"/>
                                <w:szCs w:val="18"/>
                              </w:rPr>
                              <w:t xml:space="preserve"> </w:t>
                            </w:r>
                            <w:r w:rsidRPr="00F867FE">
                              <w:rPr>
                                <w:rFonts w:ascii="Consolas" w:eastAsia="Times New Roman" w:hAnsi="Consolas" w:cs="Courier New"/>
                                <w:sz w:val="18"/>
                                <w:szCs w:val="18"/>
                              </w:rPr>
                              <w:t>+ write)</w:t>
                            </w:r>
                          </w:p>
                          <w:p w14:paraId="3E442DCD" w14:textId="1C55DD22" w:rsidR="004826FF" w:rsidRDefault="004826FF" w:rsidP="001B67A3">
                            <w:pPr>
                              <w:spacing w:line="276" w:lineRule="auto"/>
                              <w:ind w:firstLine="0"/>
                              <w:rPr>
                                <w:rFonts w:ascii="Consolas" w:eastAsia="Times New Roman" w:hAnsi="Consolas" w:cs="Courier New"/>
                                <w:sz w:val="18"/>
                                <w:szCs w:val="18"/>
                              </w:rPr>
                            </w:pPr>
                            <w:r w:rsidRPr="00F867FE">
                              <w:rPr>
                                <w:rFonts w:ascii="Consolas" w:eastAsia="Times New Roman" w:hAnsi="Consolas" w:cs="Courier New"/>
                                <w:sz w:val="18"/>
                                <w:szCs w:val="18"/>
                              </w:rPr>
                              <w:t xml:space="preserve">    </w:t>
                            </w:r>
                            <w:r w:rsidRPr="001B6B07">
                              <w:rPr>
                                <w:rFonts w:ascii="Consolas" w:eastAsia="Times New Roman" w:hAnsi="Consolas" w:cs="Courier New"/>
                                <w:b/>
                                <w:bCs/>
                                <w:sz w:val="18"/>
                                <w:szCs w:val="18"/>
                              </w:rPr>
                              <w:t>np</w:t>
                            </w:r>
                            <w:r w:rsidRPr="00F867FE">
                              <w:rPr>
                                <w:rFonts w:ascii="Consolas" w:eastAsia="Times New Roman" w:hAnsi="Consolas" w:cs="Courier New"/>
                                <w:sz w:val="18"/>
                                <w:szCs w:val="18"/>
                              </w:rPr>
                              <w:t>.savetxt(write, activity_types, delimiter=</w:t>
                            </w:r>
                            <w:r w:rsidRPr="00FB0098">
                              <w:rPr>
                                <w:rFonts w:ascii="Consolas" w:eastAsia="Times New Roman" w:hAnsi="Consolas" w:cs="Courier New"/>
                                <w:color w:val="C00000"/>
                                <w:sz w:val="18"/>
                                <w:szCs w:val="18"/>
                              </w:rPr>
                              <w:t>'</w:t>
                            </w:r>
                            <w:r>
                              <w:rPr>
                                <w:rFonts w:ascii="Consolas" w:eastAsia="Times New Roman" w:hAnsi="Consolas" w:cs="Courier New"/>
                                <w:color w:val="C00000"/>
                                <w:sz w:val="18"/>
                                <w:szCs w:val="18"/>
                              </w:rPr>
                              <w:t>;</w:t>
                            </w:r>
                            <w:r w:rsidRPr="00FB0098">
                              <w:rPr>
                                <w:rFonts w:ascii="Consolas" w:eastAsia="Times New Roman" w:hAnsi="Consolas" w:cs="Courier New"/>
                                <w:color w:val="C00000"/>
                                <w:sz w:val="18"/>
                                <w:szCs w:val="18"/>
                              </w:rPr>
                              <w:t>'</w:t>
                            </w:r>
                            <w:r w:rsidRPr="00F867FE">
                              <w:rPr>
                                <w:rFonts w:ascii="Consolas" w:eastAsia="Times New Roman" w:hAnsi="Consolas" w:cs="Courier New"/>
                                <w:sz w:val="18"/>
                                <w:szCs w:val="18"/>
                              </w:rPr>
                              <w:t>, fmt=</w:t>
                            </w:r>
                            <w:r w:rsidRPr="00FB0098">
                              <w:rPr>
                                <w:rFonts w:ascii="Consolas" w:eastAsia="Times New Roman" w:hAnsi="Consolas" w:cs="Courier New"/>
                                <w:color w:val="C00000"/>
                                <w:sz w:val="18"/>
                                <w:szCs w:val="18"/>
                              </w:rPr>
                              <w:t>'% s'</w:t>
                            </w:r>
                            <w:r w:rsidRPr="00F867FE">
                              <w:rPr>
                                <w:rFonts w:ascii="Consolas" w:eastAsia="Times New Roman" w:hAnsi="Consolas" w:cs="Courier New"/>
                                <w:sz w:val="18"/>
                                <w:szCs w:val="18"/>
                              </w:rPr>
                              <w:t xml:space="preserve">, </w:t>
                            </w:r>
                          </w:p>
                          <w:p w14:paraId="589DF9FF" w14:textId="1E470B0C" w:rsidR="004826FF" w:rsidRPr="0004580F" w:rsidRDefault="004826FF" w:rsidP="001B67A3">
                            <w:pPr>
                              <w:spacing w:line="276" w:lineRule="auto"/>
                              <w:ind w:firstLine="0"/>
                              <w:rPr>
                                <w:rFonts w:ascii="Consolas" w:eastAsia="Times New Roman" w:hAnsi="Consolas" w:cs="Courier New"/>
                                <w:sz w:val="18"/>
                                <w:szCs w:val="18"/>
                              </w:rPr>
                            </w:pPr>
                            <w:r w:rsidRPr="002C042D">
                              <w:rPr>
                                <w:rFonts w:ascii="Consolas" w:eastAsia="Times New Roman" w:hAnsi="Consolas" w:cs="Courier New"/>
                                <w:sz w:val="18"/>
                                <w:szCs w:val="18"/>
                              </w:rPr>
                              <w:t xml:space="preserve">               </w:t>
                            </w:r>
                            <w:r w:rsidRPr="00F867FE">
                              <w:rPr>
                                <w:rFonts w:ascii="Consolas" w:eastAsia="Times New Roman" w:hAnsi="Consolas" w:cs="Courier New"/>
                                <w:sz w:val="18"/>
                                <w:szCs w:val="18"/>
                              </w:rPr>
                              <w:t>header</w:t>
                            </w:r>
                            <w:r w:rsidRPr="001B6B07">
                              <w:rPr>
                                <w:rFonts w:ascii="Consolas" w:eastAsia="Times New Roman" w:hAnsi="Consolas" w:cs="Courier New"/>
                                <w:sz w:val="18"/>
                                <w:szCs w:val="18"/>
                              </w:rPr>
                              <w:t>=</w:t>
                            </w:r>
                            <w:r w:rsidRPr="00FB0098">
                              <w:rPr>
                                <w:rFonts w:ascii="Consolas" w:eastAsia="Times New Roman" w:hAnsi="Consolas" w:cs="Courier New"/>
                                <w:color w:val="C00000"/>
                                <w:sz w:val="18"/>
                                <w:szCs w:val="18"/>
                              </w:rPr>
                              <w:t>'</w:t>
                            </w:r>
                            <w:r>
                              <w:rPr>
                                <w:rFonts w:ascii="Consolas" w:eastAsia="Times New Roman" w:hAnsi="Consolas" w:cs="Courier New"/>
                                <w:color w:val="C00000"/>
                                <w:sz w:val="18"/>
                                <w:szCs w:val="18"/>
                              </w:rPr>
                              <w:t>activity_name</w:t>
                            </w:r>
                            <w:r w:rsidRPr="00FB0098">
                              <w:rPr>
                                <w:rFonts w:ascii="Consolas" w:eastAsia="Times New Roman" w:hAnsi="Consolas" w:cs="Courier New"/>
                                <w:color w:val="C00000"/>
                                <w:sz w:val="18"/>
                                <w:szCs w:val="18"/>
                              </w:rPr>
                              <w:t>'</w:t>
                            </w:r>
                            <w:r w:rsidRPr="00F867FE">
                              <w:rPr>
                                <w:rFonts w:ascii="Consolas" w:eastAsia="Times New Roman" w:hAnsi="Consolas" w:cs="Courier New"/>
                                <w:sz w:val="18"/>
                                <w:szCs w:val="18"/>
                              </w:rPr>
                              <w:t>,</w:t>
                            </w:r>
                            <w:r w:rsidRPr="0004580F">
                              <w:rPr>
                                <w:rFonts w:ascii="Consolas" w:eastAsia="Times New Roman" w:hAnsi="Consolas" w:cs="Courier New"/>
                                <w:sz w:val="18"/>
                                <w:szCs w:val="18"/>
                              </w:rPr>
                              <w:t xml:space="preserve"> </w:t>
                            </w:r>
                            <w:r w:rsidRPr="00F867FE">
                              <w:rPr>
                                <w:rFonts w:ascii="Consolas" w:eastAsia="Times New Roman" w:hAnsi="Consolas" w:cs="Courier New"/>
                                <w:sz w:val="18"/>
                                <w:szCs w:val="18"/>
                              </w:rPr>
                              <w:t>comments=</w:t>
                            </w:r>
                            <w:r w:rsidRPr="00FB0098">
                              <w:rPr>
                                <w:rFonts w:ascii="Consolas" w:eastAsia="Times New Roman" w:hAnsi="Consolas" w:cs="Courier New"/>
                                <w:color w:val="C00000"/>
                                <w:sz w:val="18"/>
                                <w:szCs w:val="18"/>
                              </w:rPr>
                              <w:t>''</w:t>
                            </w:r>
                            <w:r w:rsidRPr="00F867FE">
                              <w:rPr>
                                <w:rFonts w:ascii="Consolas" w:eastAsia="Times New Roman" w:hAnsi="Consolas" w:cs="Courier New"/>
                                <w:sz w:val="18"/>
                                <w:szCs w:val="18"/>
                              </w:rPr>
                              <w:t>)</w:t>
                            </w:r>
                          </w:p>
                        </w:txbxContent>
                      </wps:txbx>
                      <wps:bodyPr rot="0" vert="horz" wrap="square" lIns="91440" tIns="45720" rIns="91440" bIns="45720" anchor="t" anchorCtr="0">
                        <a:noAutofit/>
                      </wps:bodyPr>
                    </wps:wsp>
                  </a:graphicData>
                </a:graphic>
              </wp:inline>
            </w:drawing>
          </mc:Choice>
          <mc:Fallback>
            <w:pict>
              <v:shape w14:anchorId="7300386D" id="Text Box 229" o:spid="_x0000_s1030" type="#_x0000_t202" style="width:466.65pt;height:448.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" stroked="f">
                <v:textbox>
                  <w:txbxContent>
                    <w:p w14:paraId="54DBB45F" w14:textId="77777777" w:rsidR="004826FF" w:rsidRPr="00F867FE" w:rsidRDefault="004826FF" w:rsidP="001B67A3">
                      <w:pPr>
                        <w:spacing w:line="276" w:lineRule="auto"/>
                        <w:ind w:firstLine="0"/>
                        <w:rPr>
                          <w:rFonts w:ascii="Consolas" w:eastAsia="Times New Roman" w:hAnsi="Consolas" w:cs="Courier New"/>
                          <w:sz w:val="18"/>
                          <w:szCs w:val="18"/>
                        </w:rPr>
                      </w:pPr>
                      <w:r w:rsidRPr="00F867FE">
                        <w:rPr>
                          <w:rFonts w:ascii="Consolas" w:eastAsia="Times New Roman" w:hAnsi="Consolas" w:cs="Courier New"/>
                          <w:color w:val="0070C0"/>
                          <w:sz w:val="18"/>
                          <w:szCs w:val="18"/>
                        </w:rPr>
                        <w:t xml:space="preserve">def </w:t>
                      </w:r>
                      <w:r w:rsidRPr="001B6B07">
                        <w:rPr>
                          <w:rFonts w:ascii="Consolas" w:eastAsia="Times New Roman" w:hAnsi="Consolas" w:cs="Courier New"/>
                          <w:b/>
                          <w:bCs/>
                          <w:sz w:val="18"/>
                          <w:szCs w:val="18"/>
                        </w:rPr>
                        <w:t>save_tcx_to_csv</w:t>
                      </w:r>
                      <w:r w:rsidRPr="00F867FE">
                        <w:rPr>
                          <w:rFonts w:ascii="Consolas" w:eastAsia="Times New Roman" w:hAnsi="Consolas" w:cs="Courier New"/>
                          <w:sz w:val="18"/>
                          <w:szCs w:val="18"/>
                        </w:rPr>
                        <w:t xml:space="preserve">(read: </w:t>
                      </w:r>
                      <w:r w:rsidRPr="00F867FE">
                        <w:rPr>
                          <w:rFonts w:ascii="Consolas" w:eastAsia="Times New Roman" w:hAnsi="Consolas" w:cs="Courier New"/>
                          <w:color w:val="0070C0"/>
                          <w:sz w:val="18"/>
                          <w:szCs w:val="18"/>
                        </w:rPr>
                        <w:t>str</w:t>
                      </w:r>
                      <w:r w:rsidRPr="00F867FE">
                        <w:rPr>
                          <w:rFonts w:ascii="Consolas" w:eastAsia="Times New Roman" w:hAnsi="Consolas" w:cs="Courier New"/>
                          <w:sz w:val="18"/>
                          <w:szCs w:val="18"/>
                        </w:rPr>
                        <w:t xml:space="preserve">, write: </w:t>
                      </w:r>
                      <w:r w:rsidRPr="00F867FE">
                        <w:rPr>
                          <w:rFonts w:ascii="Consolas" w:eastAsia="Times New Roman" w:hAnsi="Consolas" w:cs="Courier New"/>
                          <w:color w:val="0070C0"/>
                          <w:sz w:val="18"/>
                          <w:szCs w:val="18"/>
                        </w:rPr>
                        <w:t>str</w:t>
                      </w:r>
                      <w:r w:rsidRPr="00F867FE">
                        <w:rPr>
                          <w:rFonts w:ascii="Consolas" w:eastAsia="Times New Roman" w:hAnsi="Consolas" w:cs="Courier New"/>
                          <w:sz w:val="18"/>
                          <w:szCs w:val="18"/>
                        </w:rPr>
                        <w:t>, types: [(</w:t>
                      </w:r>
                      <w:r w:rsidRPr="00F867FE">
                        <w:rPr>
                          <w:rFonts w:ascii="Consolas" w:eastAsia="Times New Roman" w:hAnsi="Consolas" w:cs="Courier New"/>
                          <w:color w:val="0070C0"/>
                          <w:sz w:val="18"/>
                          <w:szCs w:val="18"/>
                        </w:rPr>
                        <w:t>str</w:t>
                      </w:r>
                      <w:r w:rsidRPr="00F867FE">
                        <w:rPr>
                          <w:rFonts w:ascii="Consolas" w:eastAsia="Times New Roman" w:hAnsi="Consolas" w:cs="Courier New"/>
                          <w:sz w:val="18"/>
                          <w:szCs w:val="18"/>
                        </w:rPr>
                        <w:t>,</w:t>
                      </w:r>
                      <w:r w:rsidRPr="00F867FE">
                        <w:rPr>
                          <w:rFonts w:ascii="Consolas" w:eastAsia="Times New Roman" w:hAnsi="Consolas" w:cs="Courier New"/>
                          <w:color w:val="0070C0"/>
                          <w:sz w:val="18"/>
                          <w:szCs w:val="18"/>
                        </w:rPr>
                        <w:t>type</w:t>
                      </w:r>
                      <w:r w:rsidRPr="00F867FE">
                        <w:rPr>
                          <w:rFonts w:ascii="Consolas" w:eastAsia="Times New Roman" w:hAnsi="Consolas" w:cs="Courier New"/>
                          <w:sz w:val="18"/>
                          <w:szCs w:val="18"/>
                        </w:rPr>
                        <w:t xml:space="preserve">)], names: </w:t>
                      </w:r>
                      <w:r w:rsidRPr="00F867FE">
                        <w:rPr>
                          <w:rFonts w:ascii="Consolas" w:eastAsia="Times New Roman" w:hAnsi="Consolas" w:cs="Courier New"/>
                          <w:color w:val="0070C0"/>
                          <w:sz w:val="18"/>
                          <w:szCs w:val="18"/>
                        </w:rPr>
                        <w:t>str</w:t>
                      </w:r>
                      <w:r w:rsidRPr="00F867FE">
                        <w:rPr>
                          <w:rFonts w:ascii="Consolas" w:eastAsia="Times New Roman" w:hAnsi="Consolas" w:cs="Courier New"/>
                          <w:sz w:val="18"/>
                          <w:szCs w:val="18"/>
                        </w:rPr>
                        <w:t xml:space="preserve">) -&gt; </w:t>
                      </w:r>
                      <w:r w:rsidRPr="00F867FE">
                        <w:rPr>
                          <w:rFonts w:ascii="Consolas" w:eastAsia="Times New Roman" w:hAnsi="Consolas" w:cs="Courier New"/>
                          <w:color w:val="0070C0"/>
                          <w:sz w:val="18"/>
                          <w:szCs w:val="18"/>
                        </w:rPr>
                        <w:t>str</w:t>
                      </w:r>
                      <w:r w:rsidRPr="00F867FE">
                        <w:rPr>
                          <w:rFonts w:ascii="Consolas" w:eastAsia="Times New Roman" w:hAnsi="Consolas" w:cs="Courier New"/>
                          <w:sz w:val="18"/>
                          <w:szCs w:val="18"/>
                        </w:rPr>
                        <w:t>:</w:t>
                      </w:r>
                    </w:p>
                    <w:p w14:paraId="0BA382D2" w14:textId="77777777" w:rsidR="004826FF" w:rsidRPr="008D7ECF" w:rsidRDefault="004826FF" w:rsidP="001B67A3">
                      <w:pPr>
                        <w:spacing w:line="276" w:lineRule="auto"/>
                        <w:ind w:firstLine="0"/>
                        <w:rPr>
                          <w:rFonts w:ascii="Consolas" w:eastAsia="Times New Roman" w:hAnsi="Consolas" w:cs="Courier New"/>
                          <w:i/>
                          <w:iCs/>
                          <w:color w:val="A6A6A6" w:themeColor="background1" w:themeShade="A6"/>
                          <w:sz w:val="18"/>
                          <w:szCs w:val="18"/>
                        </w:rPr>
                      </w:pPr>
                      <w:r w:rsidRPr="00F867FE">
                        <w:rPr>
                          <w:rFonts w:ascii="Consolas" w:eastAsia="Times New Roman" w:hAnsi="Consolas" w:cs="Courier New"/>
                          <w:sz w:val="18"/>
                          <w:szCs w:val="18"/>
                        </w:rPr>
                        <w:t xml:space="preserve">    </w:t>
                      </w:r>
                      <w:r w:rsidRPr="008D7ECF">
                        <w:rPr>
                          <w:rFonts w:ascii="Consolas" w:eastAsia="Times New Roman" w:hAnsi="Consolas" w:cs="Courier New"/>
                          <w:i/>
                          <w:iCs/>
                          <w:color w:val="A6A6A6" w:themeColor="background1" w:themeShade="A6"/>
                          <w:sz w:val="18"/>
                          <w:szCs w:val="18"/>
                        </w:rPr>
                        <w:t>"""</w:t>
                      </w:r>
                    </w:p>
                    <w:p w14:paraId="1ADE71C2" w14:textId="77777777" w:rsidR="004826FF" w:rsidRPr="008D7ECF" w:rsidRDefault="004826FF" w:rsidP="001B67A3">
                      <w:pPr>
                        <w:spacing w:line="276" w:lineRule="auto"/>
                        <w:ind w:firstLine="0"/>
                        <w:rPr>
                          <w:rFonts w:ascii="Consolas" w:eastAsia="Times New Roman" w:hAnsi="Consolas" w:cs="Courier New"/>
                          <w:i/>
                          <w:iCs/>
                          <w:color w:val="A6A6A6" w:themeColor="background1" w:themeShade="A6"/>
                          <w:sz w:val="18"/>
                          <w:szCs w:val="18"/>
                        </w:rPr>
                      </w:pPr>
                      <w:r w:rsidRPr="008D7ECF">
                        <w:rPr>
                          <w:rFonts w:ascii="Consolas" w:eastAsia="Times New Roman" w:hAnsi="Consolas" w:cs="Courier New"/>
                          <w:i/>
                          <w:iCs/>
                          <w:color w:val="A6A6A6" w:themeColor="background1" w:themeShade="A6"/>
                          <w:sz w:val="18"/>
                          <w:szCs w:val="18"/>
                        </w:rPr>
                        <w:t xml:space="preserve">    Converts garmin .tcx file to .csv.</w:t>
                      </w:r>
                    </w:p>
                    <w:p w14:paraId="62BECD2E" w14:textId="77777777" w:rsidR="004826FF" w:rsidRPr="008D7ECF" w:rsidRDefault="004826FF" w:rsidP="001B67A3">
                      <w:pPr>
                        <w:spacing w:line="276" w:lineRule="auto"/>
                        <w:ind w:firstLine="0"/>
                        <w:rPr>
                          <w:rFonts w:ascii="Consolas" w:eastAsia="Times New Roman" w:hAnsi="Consolas" w:cs="Courier New"/>
                          <w:i/>
                          <w:iCs/>
                          <w:color w:val="A6A6A6" w:themeColor="background1" w:themeShade="A6"/>
                          <w:sz w:val="18"/>
                          <w:szCs w:val="18"/>
                        </w:rPr>
                      </w:pPr>
                      <w:r w:rsidRPr="008D7ECF">
                        <w:rPr>
                          <w:rFonts w:ascii="Consolas" w:eastAsia="Times New Roman" w:hAnsi="Consolas" w:cs="Courier New"/>
                          <w:i/>
                          <w:iCs/>
                          <w:color w:val="A6A6A6" w:themeColor="background1" w:themeShade="A6"/>
                          <w:sz w:val="18"/>
                          <w:szCs w:val="18"/>
                        </w:rPr>
                        <w:t xml:space="preserve">    @param read: Tcx file path to read from</w:t>
                      </w:r>
                    </w:p>
                    <w:p w14:paraId="4CD25645" w14:textId="77777777" w:rsidR="004826FF" w:rsidRPr="008D7ECF" w:rsidRDefault="004826FF" w:rsidP="001B67A3">
                      <w:pPr>
                        <w:spacing w:line="276" w:lineRule="auto"/>
                        <w:ind w:firstLine="0"/>
                        <w:rPr>
                          <w:rFonts w:ascii="Consolas" w:eastAsia="Times New Roman" w:hAnsi="Consolas" w:cs="Courier New"/>
                          <w:i/>
                          <w:iCs/>
                          <w:color w:val="A6A6A6" w:themeColor="background1" w:themeShade="A6"/>
                          <w:sz w:val="18"/>
                          <w:szCs w:val="18"/>
                        </w:rPr>
                      </w:pPr>
                      <w:r w:rsidRPr="008D7ECF">
                        <w:rPr>
                          <w:rFonts w:ascii="Consolas" w:eastAsia="Times New Roman" w:hAnsi="Consolas" w:cs="Courier New"/>
                          <w:i/>
                          <w:iCs/>
                          <w:color w:val="A6A6A6" w:themeColor="background1" w:themeShade="A6"/>
                          <w:sz w:val="18"/>
                          <w:szCs w:val="18"/>
                        </w:rPr>
                        <w:t xml:space="preserve">    @param write: Csv file path to write to</w:t>
                      </w:r>
                    </w:p>
                    <w:p w14:paraId="3C4478DF" w14:textId="77777777" w:rsidR="004826FF" w:rsidRPr="008D7ECF" w:rsidRDefault="004826FF" w:rsidP="001B67A3">
                      <w:pPr>
                        <w:spacing w:line="276" w:lineRule="auto"/>
                        <w:ind w:firstLine="0"/>
                        <w:rPr>
                          <w:rFonts w:ascii="Consolas" w:eastAsia="Times New Roman" w:hAnsi="Consolas" w:cs="Courier New"/>
                          <w:i/>
                          <w:iCs/>
                          <w:color w:val="A6A6A6" w:themeColor="background1" w:themeShade="A6"/>
                          <w:sz w:val="18"/>
                          <w:szCs w:val="18"/>
                        </w:rPr>
                      </w:pPr>
                      <w:r w:rsidRPr="008D7ECF">
                        <w:rPr>
                          <w:rFonts w:ascii="Consolas" w:eastAsia="Times New Roman" w:hAnsi="Consolas" w:cs="Courier New"/>
                          <w:i/>
                          <w:iCs/>
                          <w:color w:val="A6A6A6" w:themeColor="background1" w:themeShade="A6"/>
                          <w:sz w:val="18"/>
                          <w:szCs w:val="18"/>
                        </w:rPr>
                        <w:t xml:space="preserve">    @param types: Data variable types (float, int, datetime, str).</w:t>
                      </w:r>
                    </w:p>
                    <w:p w14:paraId="29DDDAC1" w14:textId="77777777" w:rsidR="004826FF" w:rsidRPr="008D7ECF" w:rsidRDefault="004826FF" w:rsidP="001B67A3">
                      <w:pPr>
                        <w:spacing w:line="276" w:lineRule="auto"/>
                        <w:ind w:firstLine="0"/>
                        <w:rPr>
                          <w:rFonts w:ascii="Consolas" w:eastAsia="Times New Roman" w:hAnsi="Consolas" w:cs="Courier New"/>
                          <w:i/>
                          <w:iCs/>
                          <w:color w:val="A6A6A6" w:themeColor="background1" w:themeShade="A6"/>
                          <w:sz w:val="18"/>
                          <w:szCs w:val="18"/>
                        </w:rPr>
                      </w:pPr>
                      <w:r w:rsidRPr="008D7ECF">
                        <w:rPr>
                          <w:rFonts w:ascii="Consolas" w:eastAsia="Times New Roman" w:hAnsi="Consolas" w:cs="Courier New"/>
                          <w:i/>
                          <w:iCs/>
                          <w:color w:val="A6A6A6" w:themeColor="background1" w:themeShade="A6"/>
                          <w:sz w:val="18"/>
                          <w:szCs w:val="18"/>
                        </w:rPr>
                        <w:t xml:space="preserve">    @param names: Data variable names for .csv header row. Values separated by semicolon.</w:t>
                      </w:r>
                    </w:p>
                    <w:p w14:paraId="3F1DEC7D" w14:textId="77777777" w:rsidR="004826FF" w:rsidRPr="008D7ECF" w:rsidRDefault="004826FF" w:rsidP="001B67A3">
                      <w:pPr>
                        <w:spacing w:line="276" w:lineRule="auto"/>
                        <w:ind w:firstLine="0"/>
                        <w:rPr>
                          <w:rFonts w:ascii="Consolas" w:eastAsia="Times New Roman" w:hAnsi="Consolas" w:cs="Courier New"/>
                          <w:i/>
                          <w:iCs/>
                          <w:color w:val="A6A6A6" w:themeColor="background1" w:themeShade="A6"/>
                          <w:sz w:val="18"/>
                          <w:szCs w:val="18"/>
                        </w:rPr>
                      </w:pPr>
                      <w:r w:rsidRPr="008D7ECF">
                        <w:rPr>
                          <w:rFonts w:ascii="Consolas" w:eastAsia="Times New Roman" w:hAnsi="Consolas" w:cs="Courier New"/>
                          <w:i/>
                          <w:iCs/>
                          <w:color w:val="A6A6A6" w:themeColor="background1" w:themeShade="A6"/>
                          <w:sz w:val="18"/>
                          <w:szCs w:val="18"/>
                        </w:rPr>
                        <w:t xml:space="preserve">    @return: String/Name of the saved sport activity</w:t>
                      </w:r>
                    </w:p>
                    <w:p w14:paraId="7A065119" w14:textId="77777777" w:rsidR="004826FF" w:rsidRPr="008D7ECF" w:rsidRDefault="004826FF" w:rsidP="001B67A3">
                      <w:pPr>
                        <w:spacing w:line="276" w:lineRule="auto"/>
                        <w:ind w:firstLine="0"/>
                        <w:rPr>
                          <w:rFonts w:ascii="Consolas" w:eastAsia="Times New Roman" w:hAnsi="Consolas" w:cs="Courier New"/>
                          <w:i/>
                          <w:iCs/>
                          <w:color w:val="A6A6A6" w:themeColor="background1" w:themeShade="A6"/>
                          <w:sz w:val="18"/>
                          <w:szCs w:val="18"/>
                        </w:rPr>
                      </w:pPr>
                      <w:r w:rsidRPr="008D7ECF">
                        <w:rPr>
                          <w:rFonts w:ascii="Consolas" w:eastAsia="Times New Roman" w:hAnsi="Consolas" w:cs="Courier New"/>
                          <w:i/>
                          <w:iCs/>
                          <w:color w:val="A6A6A6" w:themeColor="background1" w:themeShade="A6"/>
                          <w:sz w:val="18"/>
                          <w:szCs w:val="18"/>
                        </w:rPr>
                        <w:t xml:space="preserve">    """</w:t>
                      </w:r>
                    </w:p>
                    <w:p w14:paraId="5F62162E" w14:textId="77777777" w:rsidR="004826FF" w:rsidRPr="00F867FE" w:rsidRDefault="004826FF" w:rsidP="001B67A3">
                      <w:pPr>
                        <w:spacing w:line="276" w:lineRule="auto"/>
                        <w:ind w:firstLine="0"/>
                        <w:rPr>
                          <w:rFonts w:ascii="Consolas" w:eastAsia="Times New Roman" w:hAnsi="Consolas" w:cs="Courier New"/>
                          <w:sz w:val="18"/>
                          <w:szCs w:val="18"/>
                        </w:rPr>
                      </w:pPr>
                      <w:r w:rsidRPr="00F867FE">
                        <w:rPr>
                          <w:rFonts w:ascii="Consolas" w:eastAsia="Times New Roman" w:hAnsi="Consolas" w:cs="Courier New"/>
                          <w:sz w:val="18"/>
                          <w:szCs w:val="18"/>
                        </w:rPr>
                        <w:t xml:space="preserve">    sport, tp_array = </w:t>
                      </w:r>
                      <w:r w:rsidRPr="001B6B07">
                        <w:rPr>
                          <w:rFonts w:ascii="Consolas" w:eastAsia="Times New Roman" w:hAnsi="Consolas" w:cs="Courier New"/>
                          <w:b/>
                          <w:bCs/>
                          <w:sz w:val="18"/>
                          <w:szCs w:val="18"/>
                        </w:rPr>
                        <w:t>tcx_trackpoints_to_numpy</w:t>
                      </w:r>
                      <w:r w:rsidRPr="00F867FE">
                        <w:rPr>
                          <w:rFonts w:ascii="Consolas" w:eastAsia="Times New Roman" w:hAnsi="Consolas" w:cs="Courier New"/>
                          <w:sz w:val="18"/>
                          <w:szCs w:val="18"/>
                        </w:rPr>
                        <w:t>(read, types)</w:t>
                      </w:r>
                    </w:p>
                    <w:p w14:paraId="50F9C457" w14:textId="77777777" w:rsidR="004826FF" w:rsidRPr="00F867FE" w:rsidRDefault="004826FF" w:rsidP="001B67A3">
                      <w:pPr>
                        <w:spacing w:line="276" w:lineRule="auto"/>
                        <w:ind w:firstLine="0"/>
                        <w:rPr>
                          <w:rFonts w:ascii="Consolas" w:eastAsia="Times New Roman" w:hAnsi="Consolas" w:cs="Courier New"/>
                          <w:sz w:val="18"/>
                          <w:szCs w:val="18"/>
                        </w:rPr>
                      </w:pPr>
                      <w:r w:rsidRPr="00F867FE">
                        <w:rPr>
                          <w:rFonts w:ascii="Consolas" w:eastAsia="Times New Roman" w:hAnsi="Consolas" w:cs="Courier New"/>
                          <w:sz w:val="18"/>
                          <w:szCs w:val="18"/>
                        </w:rPr>
                        <w:t xml:space="preserve">    write = </w:t>
                      </w:r>
                      <w:r w:rsidRPr="001B6B07">
                        <w:rPr>
                          <w:rFonts w:ascii="Consolas" w:eastAsia="Times New Roman" w:hAnsi="Consolas" w:cs="Courier New"/>
                          <w:color w:val="0070C0"/>
                          <w:sz w:val="18"/>
                          <w:szCs w:val="18"/>
                        </w:rPr>
                        <w:t>str</w:t>
                      </w:r>
                      <w:r w:rsidRPr="00F867FE">
                        <w:rPr>
                          <w:rFonts w:ascii="Consolas" w:eastAsia="Times New Roman" w:hAnsi="Consolas" w:cs="Courier New"/>
                          <w:sz w:val="18"/>
                          <w:szCs w:val="18"/>
                        </w:rPr>
                        <w:t>(</w:t>
                      </w:r>
                      <w:r w:rsidRPr="001B6B07">
                        <w:rPr>
                          <w:rFonts w:ascii="Consolas" w:eastAsia="Times New Roman" w:hAnsi="Consolas" w:cs="Courier New"/>
                          <w:b/>
                          <w:bCs/>
                          <w:sz w:val="18"/>
                          <w:szCs w:val="18"/>
                        </w:rPr>
                        <w:t>Path</w:t>
                      </w:r>
                      <w:r w:rsidRPr="00F867FE">
                        <w:rPr>
                          <w:rFonts w:ascii="Consolas" w:eastAsia="Times New Roman" w:hAnsi="Consolas" w:cs="Courier New"/>
                          <w:sz w:val="18"/>
                          <w:szCs w:val="18"/>
                        </w:rPr>
                        <w:t>(write).with_suffix(</w:t>
                      </w:r>
                      <w:r w:rsidRPr="008D7ECF">
                        <w:rPr>
                          <w:rFonts w:ascii="Consolas" w:eastAsia="Times New Roman" w:hAnsi="Consolas" w:cs="Courier New"/>
                          <w:color w:val="C00000"/>
                          <w:sz w:val="18"/>
                          <w:szCs w:val="18"/>
                        </w:rPr>
                        <w:t>'.csv'</w:t>
                      </w:r>
                      <w:r w:rsidRPr="00F867FE">
                        <w:rPr>
                          <w:rFonts w:ascii="Consolas" w:eastAsia="Times New Roman" w:hAnsi="Consolas" w:cs="Courier New"/>
                          <w:sz w:val="18"/>
                          <w:szCs w:val="18"/>
                        </w:rPr>
                        <w:t>))</w:t>
                      </w:r>
                    </w:p>
                    <w:p w14:paraId="18EE3173" w14:textId="42B37E5F" w:rsidR="004826FF" w:rsidRPr="00F867FE" w:rsidRDefault="004826FF" w:rsidP="001B67A3">
                      <w:pPr>
                        <w:spacing w:line="276" w:lineRule="auto"/>
                        <w:ind w:firstLine="0"/>
                        <w:rPr>
                          <w:rFonts w:ascii="Consolas" w:eastAsia="Times New Roman" w:hAnsi="Consolas" w:cs="Courier New"/>
                          <w:sz w:val="18"/>
                          <w:szCs w:val="18"/>
                        </w:rPr>
                      </w:pPr>
                      <w:r w:rsidRPr="00F867FE">
                        <w:rPr>
                          <w:rFonts w:ascii="Consolas" w:eastAsia="Times New Roman" w:hAnsi="Consolas" w:cs="Courier New"/>
                          <w:sz w:val="18"/>
                          <w:szCs w:val="18"/>
                        </w:rPr>
                        <w:t xml:space="preserve">    </w:t>
                      </w:r>
                      <w:r w:rsidRPr="001B6B07">
                        <w:rPr>
                          <w:rFonts w:ascii="Consolas" w:eastAsia="Times New Roman" w:hAnsi="Consolas" w:cs="Courier New"/>
                          <w:color w:val="0070C0"/>
                          <w:sz w:val="18"/>
                          <w:szCs w:val="18"/>
                        </w:rPr>
                        <w:t>print</w:t>
                      </w:r>
                      <w:r w:rsidRPr="00F867FE">
                        <w:rPr>
                          <w:rFonts w:ascii="Consolas" w:eastAsia="Times New Roman" w:hAnsi="Consolas" w:cs="Courier New"/>
                          <w:sz w:val="18"/>
                          <w:szCs w:val="18"/>
                        </w:rPr>
                        <w:t>(</w:t>
                      </w:r>
                      <w:r w:rsidRPr="008D7ECF">
                        <w:rPr>
                          <w:rFonts w:ascii="Consolas" w:eastAsia="Times New Roman" w:hAnsi="Consolas" w:cs="Courier New"/>
                          <w:color w:val="C00000"/>
                          <w:sz w:val="18"/>
                          <w:szCs w:val="18"/>
                        </w:rPr>
                        <w:t xml:space="preserve">'Read from: </w:t>
                      </w:r>
                      <w:r w:rsidRPr="00FB0098">
                        <w:rPr>
                          <w:rFonts w:ascii="Consolas" w:eastAsia="Times New Roman" w:hAnsi="Consolas" w:cs="Courier New"/>
                          <w:color w:val="C00000"/>
                          <w:sz w:val="18"/>
                          <w:szCs w:val="18"/>
                        </w:rPr>
                        <w:t>'</w:t>
                      </w:r>
                      <w:r w:rsidRPr="001B6B07">
                        <w:rPr>
                          <w:rFonts w:ascii="Consolas" w:eastAsia="Times New Roman" w:hAnsi="Consolas" w:cs="Courier New"/>
                          <w:color w:val="393939" w:themeColor="accent6" w:themeShade="BF"/>
                          <w:sz w:val="18"/>
                          <w:szCs w:val="18"/>
                        </w:rPr>
                        <w:t xml:space="preserve"> </w:t>
                      </w:r>
                      <w:r w:rsidRPr="00F867FE">
                        <w:rPr>
                          <w:rFonts w:ascii="Consolas" w:eastAsia="Times New Roman" w:hAnsi="Consolas" w:cs="Courier New"/>
                          <w:sz w:val="18"/>
                          <w:szCs w:val="18"/>
                        </w:rPr>
                        <w:t xml:space="preserve">+ read + </w:t>
                      </w:r>
                      <w:r w:rsidRPr="00FB0098">
                        <w:rPr>
                          <w:rFonts w:ascii="Consolas" w:eastAsia="Times New Roman" w:hAnsi="Consolas" w:cs="Courier New"/>
                          <w:color w:val="C00000"/>
                          <w:sz w:val="18"/>
                          <w:szCs w:val="18"/>
                        </w:rPr>
                        <w:t>'</w:t>
                      </w:r>
                      <w:r w:rsidRPr="008D7ECF">
                        <w:rPr>
                          <w:rFonts w:ascii="Consolas" w:eastAsia="Times New Roman" w:hAnsi="Consolas" w:cs="Courier New"/>
                          <w:color w:val="C00000"/>
                          <w:sz w:val="18"/>
                          <w:szCs w:val="18"/>
                        </w:rPr>
                        <w:t xml:space="preserve">\nWrite to: </w:t>
                      </w:r>
                      <w:r w:rsidRPr="00FB0098">
                        <w:rPr>
                          <w:rFonts w:ascii="Consolas" w:eastAsia="Times New Roman" w:hAnsi="Consolas" w:cs="Courier New"/>
                          <w:color w:val="C00000"/>
                          <w:sz w:val="18"/>
                          <w:szCs w:val="18"/>
                        </w:rPr>
                        <w:t>'</w:t>
                      </w:r>
                      <w:r w:rsidRPr="001B6B07">
                        <w:rPr>
                          <w:rFonts w:ascii="Consolas" w:eastAsia="Times New Roman" w:hAnsi="Consolas" w:cs="Courier New"/>
                          <w:color w:val="393939" w:themeColor="accent6" w:themeShade="BF"/>
                          <w:sz w:val="18"/>
                          <w:szCs w:val="18"/>
                        </w:rPr>
                        <w:t xml:space="preserve"> </w:t>
                      </w:r>
                      <w:r w:rsidRPr="00F867FE">
                        <w:rPr>
                          <w:rFonts w:ascii="Consolas" w:eastAsia="Times New Roman" w:hAnsi="Consolas" w:cs="Courier New"/>
                          <w:sz w:val="18"/>
                          <w:szCs w:val="18"/>
                        </w:rPr>
                        <w:t>+ write)</w:t>
                      </w:r>
                    </w:p>
                    <w:p w14:paraId="04EBB537" w14:textId="24A32707" w:rsidR="004826FF" w:rsidRPr="00F867FE" w:rsidRDefault="004826FF" w:rsidP="001B67A3">
                      <w:pPr>
                        <w:spacing w:line="276" w:lineRule="auto"/>
                        <w:ind w:firstLine="0"/>
                        <w:rPr>
                          <w:rFonts w:ascii="Consolas" w:eastAsia="Times New Roman" w:hAnsi="Consolas" w:cs="Courier New"/>
                          <w:sz w:val="18"/>
                          <w:szCs w:val="18"/>
                        </w:rPr>
                      </w:pPr>
                      <w:r w:rsidRPr="00F867FE">
                        <w:rPr>
                          <w:rFonts w:ascii="Consolas" w:eastAsia="Times New Roman" w:hAnsi="Consolas" w:cs="Courier New"/>
                          <w:sz w:val="18"/>
                          <w:szCs w:val="18"/>
                        </w:rPr>
                        <w:t xml:space="preserve">    </w:t>
                      </w:r>
                      <w:r w:rsidRPr="001B6B07">
                        <w:rPr>
                          <w:rFonts w:ascii="Consolas" w:eastAsia="Times New Roman" w:hAnsi="Consolas" w:cs="Courier New"/>
                          <w:b/>
                          <w:bCs/>
                          <w:sz w:val="18"/>
                          <w:szCs w:val="18"/>
                        </w:rPr>
                        <w:t>np</w:t>
                      </w:r>
                      <w:r w:rsidRPr="00F867FE">
                        <w:rPr>
                          <w:rFonts w:ascii="Consolas" w:eastAsia="Times New Roman" w:hAnsi="Consolas" w:cs="Courier New"/>
                          <w:sz w:val="18"/>
                          <w:szCs w:val="18"/>
                        </w:rPr>
                        <w:t>.savetxt(write, tp_array, delimiter=</w:t>
                      </w:r>
                      <w:r w:rsidRPr="00FB0098">
                        <w:rPr>
                          <w:rFonts w:ascii="Consolas" w:eastAsia="Times New Roman" w:hAnsi="Consolas" w:cs="Courier New"/>
                          <w:color w:val="C00000"/>
                          <w:sz w:val="18"/>
                          <w:szCs w:val="18"/>
                        </w:rPr>
                        <w:t>'</w:t>
                      </w:r>
                      <w:r>
                        <w:rPr>
                          <w:rFonts w:ascii="Consolas" w:eastAsia="Times New Roman" w:hAnsi="Consolas" w:cs="Courier New"/>
                          <w:color w:val="C00000"/>
                          <w:sz w:val="18"/>
                          <w:szCs w:val="18"/>
                        </w:rPr>
                        <w:t>;</w:t>
                      </w:r>
                      <w:r w:rsidRPr="00FB0098">
                        <w:rPr>
                          <w:rFonts w:ascii="Consolas" w:eastAsia="Times New Roman" w:hAnsi="Consolas" w:cs="Courier New"/>
                          <w:color w:val="C00000"/>
                          <w:sz w:val="18"/>
                          <w:szCs w:val="18"/>
                        </w:rPr>
                        <w:t>'</w:t>
                      </w:r>
                      <w:r w:rsidRPr="00F867FE">
                        <w:rPr>
                          <w:rFonts w:ascii="Consolas" w:eastAsia="Times New Roman" w:hAnsi="Consolas" w:cs="Courier New"/>
                          <w:sz w:val="18"/>
                          <w:szCs w:val="18"/>
                        </w:rPr>
                        <w:t>, fmt=</w:t>
                      </w:r>
                      <w:r w:rsidRPr="008D7ECF">
                        <w:rPr>
                          <w:rFonts w:ascii="Consolas" w:eastAsia="Times New Roman" w:hAnsi="Consolas" w:cs="Courier New"/>
                          <w:color w:val="C00000"/>
                          <w:sz w:val="18"/>
                          <w:szCs w:val="18"/>
                        </w:rPr>
                        <w:t>'% s'</w:t>
                      </w:r>
                      <w:r w:rsidRPr="00F867FE">
                        <w:rPr>
                          <w:rFonts w:ascii="Consolas" w:eastAsia="Times New Roman" w:hAnsi="Consolas" w:cs="Courier New"/>
                          <w:sz w:val="18"/>
                          <w:szCs w:val="18"/>
                        </w:rPr>
                        <w:t>, header=names, comments=</w:t>
                      </w:r>
                      <w:r w:rsidRPr="00FB0098">
                        <w:rPr>
                          <w:rFonts w:ascii="Consolas" w:eastAsia="Times New Roman" w:hAnsi="Consolas" w:cs="Courier New"/>
                          <w:color w:val="C00000"/>
                          <w:sz w:val="18"/>
                          <w:szCs w:val="18"/>
                        </w:rPr>
                        <w:t>''</w:t>
                      </w:r>
                      <w:r w:rsidRPr="00F867FE">
                        <w:rPr>
                          <w:rFonts w:ascii="Consolas" w:eastAsia="Times New Roman" w:hAnsi="Consolas" w:cs="Courier New"/>
                          <w:sz w:val="18"/>
                          <w:szCs w:val="18"/>
                        </w:rPr>
                        <w:t>)</w:t>
                      </w:r>
                    </w:p>
                    <w:p w14:paraId="6193A771" w14:textId="77777777" w:rsidR="004826FF" w:rsidRPr="00F867FE" w:rsidRDefault="004826FF" w:rsidP="001B67A3">
                      <w:pPr>
                        <w:spacing w:line="276" w:lineRule="auto"/>
                        <w:ind w:firstLine="0"/>
                        <w:rPr>
                          <w:rFonts w:ascii="Consolas" w:eastAsia="Times New Roman" w:hAnsi="Consolas" w:cs="Courier New"/>
                          <w:sz w:val="18"/>
                          <w:szCs w:val="18"/>
                        </w:rPr>
                      </w:pPr>
                    </w:p>
                    <w:p w14:paraId="788B772F" w14:textId="77777777" w:rsidR="004826FF" w:rsidRPr="007B073D" w:rsidRDefault="004826FF" w:rsidP="001B67A3">
                      <w:pPr>
                        <w:spacing w:line="276" w:lineRule="auto"/>
                        <w:ind w:firstLine="0"/>
                        <w:rPr>
                          <w:rFonts w:ascii="Consolas" w:eastAsia="Times New Roman" w:hAnsi="Consolas" w:cs="Courier New"/>
                          <w:i/>
                          <w:iCs/>
                          <w:color w:val="A6A6A6" w:themeColor="background1" w:themeShade="A6"/>
                          <w:sz w:val="18"/>
                          <w:szCs w:val="18"/>
                        </w:rPr>
                      </w:pPr>
                      <w:r w:rsidRPr="007B073D">
                        <w:rPr>
                          <w:rFonts w:ascii="Consolas" w:eastAsia="Times New Roman" w:hAnsi="Consolas" w:cs="Courier New"/>
                          <w:color w:val="A6A6A6" w:themeColor="background1" w:themeShade="A6"/>
                          <w:sz w:val="18"/>
                          <w:szCs w:val="18"/>
                        </w:rPr>
                        <w:t xml:space="preserve">    </w:t>
                      </w:r>
                      <w:r w:rsidRPr="007B073D">
                        <w:rPr>
                          <w:rFonts w:ascii="Consolas" w:eastAsia="Times New Roman" w:hAnsi="Consolas" w:cs="Courier New"/>
                          <w:i/>
                          <w:iCs/>
                          <w:color w:val="A6A6A6" w:themeColor="background1" w:themeShade="A6"/>
                          <w:sz w:val="18"/>
                          <w:szCs w:val="18"/>
                        </w:rPr>
                        <w:t># Let's return activity type since we won't handle it here</w:t>
                      </w:r>
                    </w:p>
                    <w:p w14:paraId="19683DD0" w14:textId="77777777" w:rsidR="004826FF" w:rsidRPr="00F867FE" w:rsidRDefault="004826FF" w:rsidP="001B67A3">
                      <w:pPr>
                        <w:spacing w:line="276" w:lineRule="auto"/>
                        <w:ind w:firstLine="0"/>
                        <w:rPr>
                          <w:rFonts w:ascii="Consolas" w:eastAsia="Times New Roman" w:hAnsi="Consolas" w:cs="Courier New"/>
                          <w:sz w:val="18"/>
                          <w:szCs w:val="18"/>
                        </w:rPr>
                      </w:pPr>
                      <w:r w:rsidRPr="00F867FE">
                        <w:rPr>
                          <w:rFonts w:ascii="Consolas" w:eastAsia="Times New Roman" w:hAnsi="Consolas" w:cs="Courier New"/>
                          <w:sz w:val="18"/>
                          <w:szCs w:val="18"/>
                        </w:rPr>
                        <w:t xml:space="preserve">    </w:t>
                      </w:r>
                      <w:r w:rsidRPr="002F68B5">
                        <w:rPr>
                          <w:rFonts w:ascii="Consolas" w:eastAsia="Times New Roman" w:hAnsi="Consolas" w:cs="Courier New"/>
                          <w:color w:val="0070C0"/>
                          <w:sz w:val="18"/>
                          <w:szCs w:val="18"/>
                        </w:rPr>
                        <w:t xml:space="preserve">return </w:t>
                      </w:r>
                      <w:r w:rsidRPr="00F867FE">
                        <w:rPr>
                          <w:rFonts w:ascii="Consolas" w:eastAsia="Times New Roman" w:hAnsi="Consolas" w:cs="Courier New"/>
                          <w:sz w:val="18"/>
                          <w:szCs w:val="18"/>
                        </w:rPr>
                        <w:t>sport</w:t>
                      </w:r>
                    </w:p>
                    <w:p w14:paraId="4F18123A" w14:textId="77777777" w:rsidR="004826FF" w:rsidRPr="00F867FE" w:rsidRDefault="004826FF" w:rsidP="001B67A3">
                      <w:pPr>
                        <w:spacing w:line="276" w:lineRule="auto"/>
                        <w:ind w:firstLine="0"/>
                        <w:rPr>
                          <w:rFonts w:ascii="Consolas" w:eastAsia="Times New Roman" w:hAnsi="Consolas" w:cs="Courier New"/>
                          <w:sz w:val="18"/>
                          <w:szCs w:val="18"/>
                        </w:rPr>
                      </w:pPr>
                    </w:p>
                    <w:p w14:paraId="698027B7" w14:textId="77777777" w:rsidR="004826FF" w:rsidRPr="00F867FE" w:rsidRDefault="004826FF" w:rsidP="001B67A3">
                      <w:pPr>
                        <w:spacing w:line="276" w:lineRule="auto"/>
                        <w:ind w:firstLine="0"/>
                        <w:rPr>
                          <w:rFonts w:ascii="Consolas" w:eastAsia="Times New Roman" w:hAnsi="Consolas" w:cs="Courier New"/>
                          <w:sz w:val="18"/>
                          <w:szCs w:val="18"/>
                        </w:rPr>
                      </w:pPr>
                    </w:p>
                    <w:p w14:paraId="74807FDA" w14:textId="77777777" w:rsidR="004826FF" w:rsidRDefault="004826FF" w:rsidP="001B67A3">
                      <w:pPr>
                        <w:spacing w:line="276" w:lineRule="auto"/>
                        <w:ind w:firstLine="0"/>
                        <w:rPr>
                          <w:rFonts w:ascii="Consolas" w:eastAsia="Times New Roman" w:hAnsi="Consolas" w:cs="Courier New"/>
                          <w:sz w:val="18"/>
                          <w:szCs w:val="18"/>
                        </w:rPr>
                      </w:pPr>
                      <w:r w:rsidRPr="001B6B07">
                        <w:rPr>
                          <w:rFonts w:ascii="Consolas" w:eastAsia="Times New Roman" w:hAnsi="Consolas" w:cs="Courier New"/>
                          <w:color w:val="0070C0"/>
                          <w:sz w:val="18"/>
                          <w:szCs w:val="18"/>
                        </w:rPr>
                        <w:t xml:space="preserve">def </w:t>
                      </w:r>
                      <w:r w:rsidRPr="001B6B07">
                        <w:rPr>
                          <w:rFonts w:ascii="Consolas" w:eastAsia="Times New Roman" w:hAnsi="Consolas" w:cs="Courier New"/>
                          <w:b/>
                          <w:bCs/>
                          <w:sz w:val="18"/>
                          <w:szCs w:val="18"/>
                        </w:rPr>
                        <w:t>save_tcxset_to_csv</w:t>
                      </w:r>
                      <w:r w:rsidRPr="00F867FE">
                        <w:rPr>
                          <w:rFonts w:ascii="Consolas" w:eastAsia="Times New Roman" w:hAnsi="Consolas" w:cs="Courier New"/>
                          <w:sz w:val="18"/>
                          <w:szCs w:val="18"/>
                        </w:rPr>
                        <w:t xml:space="preserve">(root: </w:t>
                      </w:r>
                      <w:r w:rsidRPr="001B6B07">
                        <w:rPr>
                          <w:rFonts w:ascii="Consolas" w:eastAsia="Times New Roman" w:hAnsi="Consolas" w:cs="Courier New"/>
                          <w:color w:val="0070C0"/>
                          <w:sz w:val="18"/>
                          <w:szCs w:val="18"/>
                        </w:rPr>
                        <w:t>str</w:t>
                      </w:r>
                      <w:r w:rsidRPr="00F867FE">
                        <w:rPr>
                          <w:rFonts w:ascii="Consolas" w:eastAsia="Times New Roman" w:hAnsi="Consolas" w:cs="Courier New"/>
                          <w:sz w:val="18"/>
                          <w:szCs w:val="18"/>
                        </w:rPr>
                        <w:t xml:space="preserve">, read: </w:t>
                      </w:r>
                      <w:r w:rsidRPr="001B6B07">
                        <w:rPr>
                          <w:rFonts w:ascii="Consolas" w:eastAsia="Times New Roman" w:hAnsi="Consolas" w:cs="Courier New"/>
                          <w:color w:val="0070C0"/>
                          <w:sz w:val="18"/>
                          <w:szCs w:val="18"/>
                        </w:rPr>
                        <w:t>str</w:t>
                      </w:r>
                      <w:r w:rsidRPr="00F867FE">
                        <w:rPr>
                          <w:rFonts w:ascii="Consolas" w:eastAsia="Times New Roman" w:hAnsi="Consolas" w:cs="Courier New"/>
                          <w:sz w:val="18"/>
                          <w:szCs w:val="18"/>
                        </w:rPr>
                        <w:t xml:space="preserve">, write: </w:t>
                      </w:r>
                      <w:r w:rsidRPr="001B6B07">
                        <w:rPr>
                          <w:rFonts w:ascii="Consolas" w:eastAsia="Times New Roman" w:hAnsi="Consolas" w:cs="Courier New"/>
                          <w:color w:val="0070C0"/>
                          <w:sz w:val="18"/>
                          <w:szCs w:val="18"/>
                        </w:rPr>
                        <w:t>str</w:t>
                      </w:r>
                      <w:r w:rsidRPr="00F867FE">
                        <w:rPr>
                          <w:rFonts w:ascii="Consolas" w:eastAsia="Times New Roman" w:hAnsi="Consolas" w:cs="Courier New"/>
                          <w:sz w:val="18"/>
                          <w:szCs w:val="18"/>
                        </w:rPr>
                        <w:t>, types: [(</w:t>
                      </w:r>
                      <w:r w:rsidRPr="001B6B07">
                        <w:rPr>
                          <w:rFonts w:ascii="Consolas" w:eastAsia="Times New Roman" w:hAnsi="Consolas" w:cs="Courier New"/>
                          <w:color w:val="0070C0"/>
                          <w:sz w:val="18"/>
                          <w:szCs w:val="18"/>
                        </w:rPr>
                        <w:t>str</w:t>
                      </w:r>
                      <w:r w:rsidRPr="00F867FE">
                        <w:rPr>
                          <w:rFonts w:ascii="Consolas" w:eastAsia="Times New Roman" w:hAnsi="Consolas" w:cs="Courier New"/>
                          <w:sz w:val="18"/>
                          <w:szCs w:val="18"/>
                        </w:rPr>
                        <w:t>,</w:t>
                      </w:r>
                      <w:r w:rsidRPr="001B6B07">
                        <w:rPr>
                          <w:rFonts w:ascii="Consolas" w:eastAsia="Times New Roman" w:hAnsi="Consolas" w:cs="Courier New"/>
                          <w:color w:val="0070C0"/>
                          <w:sz w:val="18"/>
                          <w:szCs w:val="18"/>
                        </w:rPr>
                        <w:t>type</w:t>
                      </w:r>
                      <w:r w:rsidRPr="00F867FE">
                        <w:rPr>
                          <w:rFonts w:ascii="Consolas" w:eastAsia="Times New Roman" w:hAnsi="Consolas" w:cs="Courier New"/>
                          <w:sz w:val="18"/>
                          <w:szCs w:val="18"/>
                        </w:rPr>
                        <w:t xml:space="preserve">)], names: </w:t>
                      </w:r>
                      <w:r w:rsidRPr="001B6B07">
                        <w:rPr>
                          <w:rFonts w:ascii="Consolas" w:eastAsia="Times New Roman" w:hAnsi="Consolas" w:cs="Courier New"/>
                          <w:color w:val="0070C0"/>
                          <w:sz w:val="18"/>
                          <w:szCs w:val="18"/>
                        </w:rPr>
                        <w:t>str</w:t>
                      </w:r>
                      <w:r w:rsidRPr="00F867FE">
                        <w:rPr>
                          <w:rFonts w:ascii="Consolas" w:eastAsia="Times New Roman" w:hAnsi="Consolas" w:cs="Courier New"/>
                          <w:sz w:val="18"/>
                          <w:szCs w:val="18"/>
                        </w:rPr>
                        <w:t xml:space="preserve">, </w:t>
                      </w:r>
                    </w:p>
                    <w:p w14:paraId="00B5CF60" w14:textId="77777777" w:rsidR="004826FF" w:rsidRPr="00F867FE" w:rsidRDefault="004826FF" w:rsidP="001B67A3">
                      <w:pPr>
                        <w:spacing w:line="276" w:lineRule="auto"/>
                        <w:ind w:firstLine="0"/>
                        <w:rPr>
                          <w:rFonts w:ascii="Consolas" w:eastAsia="Times New Roman" w:hAnsi="Consolas" w:cs="Courier New"/>
                          <w:sz w:val="18"/>
                          <w:szCs w:val="18"/>
                        </w:rPr>
                      </w:pPr>
                      <w:r>
                        <w:rPr>
                          <w:rFonts w:ascii="Consolas" w:eastAsia="Times New Roman" w:hAnsi="Consolas" w:cs="Courier New"/>
                          <w:sz w:val="18"/>
                          <w:szCs w:val="18"/>
                        </w:rPr>
                        <w:t xml:space="preserve">                       </w:t>
                      </w:r>
                      <w:r w:rsidRPr="00F867FE">
                        <w:rPr>
                          <w:rFonts w:ascii="Consolas" w:eastAsia="Times New Roman" w:hAnsi="Consolas" w:cs="Courier New"/>
                          <w:sz w:val="18"/>
                          <w:szCs w:val="18"/>
                        </w:rPr>
                        <w:t xml:space="preserve">exers: </w:t>
                      </w:r>
                      <w:r w:rsidRPr="001B6B07">
                        <w:rPr>
                          <w:rFonts w:ascii="Consolas" w:eastAsia="Times New Roman" w:hAnsi="Consolas" w:cs="Courier New"/>
                          <w:color w:val="0070C0"/>
                          <w:sz w:val="18"/>
                          <w:szCs w:val="18"/>
                        </w:rPr>
                        <w:t>int</w:t>
                      </w:r>
                      <w:r w:rsidRPr="00F867FE">
                        <w:rPr>
                          <w:rFonts w:ascii="Consolas" w:eastAsia="Times New Roman" w:hAnsi="Consolas" w:cs="Courier New"/>
                          <w:sz w:val="18"/>
                          <w:szCs w:val="18"/>
                        </w:rPr>
                        <w:t>=</w:t>
                      </w:r>
                      <w:r w:rsidRPr="001B6B07">
                        <w:rPr>
                          <w:rFonts w:ascii="Consolas" w:eastAsia="Times New Roman" w:hAnsi="Consolas" w:cs="Courier New"/>
                          <w:color w:val="00B0F0"/>
                          <w:sz w:val="18"/>
                          <w:szCs w:val="18"/>
                        </w:rPr>
                        <w:t>0</w:t>
                      </w:r>
                      <w:r w:rsidRPr="00F867FE">
                        <w:rPr>
                          <w:rFonts w:ascii="Consolas" w:eastAsia="Times New Roman" w:hAnsi="Consolas" w:cs="Courier New"/>
                          <w:sz w:val="18"/>
                          <w:szCs w:val="18"/>
                        </w:rPr>
                        <w:t xml:space="preserve">) -&gt; </w:t>
                      </w:r>
                      <w:r w:rsidRPr="001B6B07">
                        <w:rPr>
                          <w:rFonts w:ascii="Consolas" w:eastAsia="Times New Roman" w:hAnsi="Consolas" w:cs="Courier New"/>
                          <w:color w:val="0070C0"/>
                          <w:sz w:val="18"/>
                          <w:szCs w:val="18"/>
                        </w:rPr>
                        <w:t>object</w:t>
                      </w:r>
                      <w:r w:rsidRPr="00F867FE">
                        <w:rPr>
                          <w:rFonts w:ascii="Consolas" w:eastAsia="Times New Roman" w:hAnsi="Consolas" w:cs="Courier New"/>
                          <w:sz w:val="18"/>
                          <w:szCs w:val="18"/>
                        </w:rPr>
                        <w:t>:</w:t>
                      </w:r>
                    </w:p>
                    <w:p w14:paraId="59E14F0B" w14:textId="77777777" w:rsidR="004826FF" w:rsidRPr="008D7ECF" w:rsidRDefault="004826FF" w:rsidP="001B67A3">
                      <w:pPr>
                        <w:spacing w:line="276" w:lineRule="auto"/>
                        <w:ind w:firstLine="0"/>
                        <w:rPr>
                          <w:rFonts w:ascii="Consolas" w:eastAsia="Times New Roman" w:hAnsi="Consolas" w:cs="Courier New"/>
                          <w:i/>
                          <w:iCs/>
                          <w:color w:val="A6A6A6" w:themeColor="background1" w:themeShade="A6"/>
                          <w:sz w:val="18"/>
                          <w:szCs w:val="18"/>
                        </w:rPr>
                      </w:pPr>
                      <w:r w:rsidRPr="00F867FE">
                        <w:rPr>
                          <w:rFonts w:ascii="Consolas" w:eastAsia="Times New Roman" w:hAnsi="Consolas" w:cs="Courier New"/>
                          <w:sz w:val="18"/>
                          <w:szCs w:val="18"/>
                        </w:rPr>
                        <w:t xml:space="preserve">    </w:t>
                      </w:r>
                      <w:r w:rsidRPr="008D7ECF">
                        <w:rPr>
                          <w:rFonts w:ascii="Consolas" w:eastAsia="Times New Roman" w:hAnsi="Consolas" w:cs="Courier New"/>
                          <w:i/>
                          <w:iCs/>
                          <w:color w:val="A6A6A6" w:themeColor="background1" w:themeShade="A6"/>
                          <w:sz w:val="18"/>
                          <w:szCs w:val="18"/>
                        </w:rPr>
                        <w:t>"""</w:t>
                      </w:r>
                    </w:p>
                    <w:p w14:paraId="33A2498A" w14:textId="77777777" w:rsidR="004826FF" w:rsidRPr="008D7ECF" w:rsidRDefault="004826FF" w:rsidP="001B67A3">
                      <w:pPr>
                        <w:spacing w:line="276" w:lineRule="auto"/>
                        <w:ind w:firstLine="0"/>
                        <w:rPr>
                          <w:rFonts w:ascii="Consolas" w:eastAsia="Times New Roman" w:hAnsi="Consolas" w:cs="Courier New"/>
                          <w:i/>
                          <w:iCs/>
                          <w:color w:val="A6A6A6" w:themeColor="background1" w:themeShade="A6"/>
                          <w:sz w:val="18"/>
                          <w:szCs w:val="18"/>
                        </w:rPr>
                      </w:pPr>
                      <w:r w:rsidRPr="008D7ECF">
                        <w:rPr>
                          <w:rFonts w:ascii="Consolas" w:eastAsia="Times New Roman" w:hAnsi="Consolas" w:cs="Courier New"/>
                          <w:i/>
                          <w:iCs/>
                          <w:color w:val="A6A6A6" w:themeColor="background1" w:themeShade="A6"/>
                          <w:sz w:val="18"/>
                          <w:szCs w:val="18"/>
                        </w:rPr>
                        <w:t xml:space="preserve">    Converts set of garmin .tcx files to one single .csv file.</w:t>
                      </w:r>
                    </w:p>
                    <w:p w14:paraId="73EC11B1" w14:textId="77777777" w:rsidR="004826FF" w:rsidRPr="008D7ECF" w:rsidRDefault="004826FF" w:rsidP="001B67A3">
                      <w:pPr>
                        <w:spacing w:line="276" w:lineRule="auto"/>
                        <w:ind w:firstLine="0"/>
                        <w:rPr>
                          <w:rFonts w:ascii="Consolas" w:eastAsia="Times New Roman" w:hAnsi="Consolas" w:cs="Courier New"/>
                          <w:i/>
                          <w:iCs/>
                          <w:color w:val="A6A6A6" w:themeColor="background1" w:themeShade="A6"/>
                          <w:sz w:val="18"/>
                          <w:szCs w:val="18"/>
                        </w:rPr>
                      </w:pPr>
                      <w:r w:rsidRPr="008D7ECF">
                        <w:rPr>
                          <w:rFonts w:ascii="Consolas" w:eastAsia="Times New Roman" w:hAnsi="Consolas" w:cs="Courier New"/>
                          <w:i/>
                          <w:iCs/>
                          <w:color w:val="A6A6A6" w:themeColor="background1" w:themeShade="A6"/>
                          <w:sz w:val="18"/>
                          <w:szCs w:val="18"/>
                        </w:rPr>
                        <w:t xml:space="preserve">    @param root: Root folder for all the data (read and write)</w:t>
                      </w:r>
                    </w:p>
                    <w:p w14:paraId="426F95FB" w14:textId="77777777" w:rsidR="004826FF" w:rsidRPr="008D7ECF" w:rsidRDefault="004826FF" w:rsidP="001B67A3">
                      <w:pPr>
                        <w:spacing w:line="276" w:lineRule="auto"/>
                        <w:ind w:firstLine="0"/>
                        <w:rPr>
                          <w:rFonts w:ascii="Consolas" w:eastAsia="Times New Roman" w:hAnsi="Consolas" w:cs="Courier New"/>
                          <w:i/>
                          <w:iCs/>
                          <w:color w:val="A6A6A6" w:themeColor="background1" w:themeShade="A6"/>
                          <w:sz w:val="18"/>
                          <w:szCs w:val="18"/>
                        </w:rPr>
                      </w:pPr>
                      <w:r w:rsidRPr="008D7ECF">
                        <w:rPr>
                          <w:rFonts w:ascii="Consolas" w:eastAsia="Times New Roman" w:hAnsi="Consolas" w:cs="Courier New"/>
                          <w:i/>
                          <w:iCs/>
                          <w:color w:val="A6A6A6" w:themeColor="background1" w:themeShade="A6"/>
                          <w:sz w:val="18"/>
                          <w:szCs w:val="18"/>
                        </w:rPr>
                        <w:t xml:space="preserve">    @param read: Tcx folder path to read</w:t>
                      </w:r>
                    </w:p>
                    <w:p w14:paraId="4DD9A090" w14:textId="77777777" w:rsidR="004826FF" w:rsidRPr="008D7ECF" w:rsidRDefault="004826FF" w:rsidP="001B67A3">
                      <w:pPr>
                        <w:spacing w:line="276" w:lineRule="auto"/>
                        <w:ind w:firstLine="0"/>
                        <w:rPr>
                          <w:rFonts w:ascii="Consolas" w:eastAsia="Times New Roman" w:hAnsi="Consolas" w:cs="Courier New"/>
                          <w:i/>
                          <w:iCs/>
                          <w:color w:val="A6A6A6" w:themeColor="background1" w:themeShade="A6"/>
                          <w:sz w:val="18"/>
                          <w:szCs w:val="18"/>
                        </w:rPr>
                      </w:pPr>
                      <w:r w:rsidRPr="008D7ECF">
                        <w:rPr>
                          <w:rFonts w:ascii="Consolas" w:eastAsia="Times New Roman" w:hAnsi="Consolas" w:cs="Courier New"/>
                          <w:i/>
                          <w:iCs/>
                          <w:color w:val="A6A6A6" w:themeColor="background1" w:themeShade="A6"/>
                          <w:sz w:val="18"/>
                          <w:szCs w:val="18"/>
                        </w:rPr>
                        <w:t xml:space="preserve">    @param write: Csv file path/name to write</w:t>
                      </w:r>
                    </w:p>
                    <w:p w14:paraId="30F1A11C" w14:textId="77777777" w:rsidR="004826FF" w:rsidRPr="008D7ECF" w:rsidRDefault="004826FF" w:rsidP="001B67A3">
                      <w:pPr>
                        <w:spacing w:line="276" w:lineRule="auto"/>
                        <w:ind w:firstLine="0"/>
                        <w:rPr>
                          <w:rFonts w:ascii="Consolas" w:eastAsia="Times New Roman" w:hAnsi="Consolas" w:cs="Courier New"/>
                          <w:i/>
                          <w:iCs/>
                          <w:color w:val="A6A6A6" w:themeColor="background1" w:themeShade="A6"/>
                          <w:sz w:val="18"/>
                          <w:szCs w:val="18"/>
                        </w:rPr>
                      </w:pPr>
                      <w:r w:rsidRPr="008D7ECF">
                        <w:rPr>
                          <w:rFonts w:ascii="Consolas" w:eastAsia="Times New Roman" w:hAnsi="Consolas" w:cs="Courier New"/>
                          <w:i/>
                          <w:iCs/>
                          <w:color w:val="A6A6A6" w:themeColor="background1" w:themeShade="A6"/>
                          <w:sz w:val="18"/>
                          <w:szCs w:val="18"/>
                        </w:rPr>
                        <w:t xml:space="preserve">    @param types: Data variable types (float, int, datetime, str).</w:t>
                      </w:r>
                    </w:p>
                    <w:p w14:paraId="40BE7F1F" w14:textId="77777777" w:rsidR="004826FF" w:rsidRPr="008D7ECF" w:rsidRDefault="004826FF" w:rsidP="001B67A3">
                      <w:pPr>
                        <w:spacing w:line="276" w:lineRule="auto"/>
                        <w:ind w:firstLine="0"/>
                        <w:rPr>
                          <w:rFonts w:ascii="Consolas" w:eastAsia="Times New Roman" w:hAnsi="Consolas" w:cs="Courier New"/>
                          <w:i/>
                          <w:iCs/>
                          <w:color w:val="A6A6A6" w:themeColor="background1" w:themeShade="A6"/>
                          <w:sz w:val="18"/>
                          <w:szCs w:val="18"/>
                        </w:rPr>
                      </w:pPr>
                      <w:r w:rsidRPr="008D7ECF">
                        <w:rPr>
                          <w:rFonts w:ascii="Consolas" w:eastAsia="Times New Roman" w:hAnsi="Consolas" w:cs="Courier New"/>
                          <w:i/>
                          <w:iCs/>
                          <w:color w:val="A6A6A6" w:themeColor="background1" w:themeShade="A6"/>
                          <w:sz w:val="18"/>
                          <w:szCs w:val="18"/>
                        </w:rPr>
                        <w:t xml:space="preserve">    @param names: Data variable names for .csv header row. Values separated by semicolon.</w:t>
                      </w:r>
                    </w:p>
                    <w:p w14:paraId="671F9AD5" w14:textId="77777777" w:rsidR="004826FF" w:rsidRPr="008D7ECF" w:rsidRDefault="004826FF" w:rsidP="001B67A3">
                      <w:pPr>
                        <w:spacing w:line="276" w:lineRule="auto"/>
                        <w:ind w:firstLine="0"/>
                        <w:rPr>
                          <w:rFonts w:ascii="Consolas" w:eastAsia="Times New Roman" w:hAnsi="Consolas" w:cs="Courier New"/>
                          <w:i/>
                          <w:iCs/>
                          <w:color w:val="A6A6A6" w:themeColor="background1" w:themeShade="A6"/>
                          <w:sz w:val="18"/>
                          <w:szCs w:val="18"/>
                        </w:rPr>
                      </w:pPr>
                      <w:r w:rsidRPr="008D7ECF">
                        <w:rPr>
                          <w:rFonts w:ascii="Consolas" w:eastAsia="Times New Roman" w:hAnsi="Consolas" w:cs="Courier New"/>
                          <w:i/>
                          <w:iCs/>
                          <w:color w:val="A6A6A6" w:themeColor="background1" w:themeShade="A6"/>
                          <w:sz w:val="18"/>
                          <w:szCs w:val="18"/>
                        </w:rPr>
                        <w:t xml:space="preserve">    @param exers: Number of activities to read from .tcx set</w:t>
                      </w:r>
                    </w:p>
                    <w:p w14:paraId="4283BDA9" w14:textId="77777777" w:rsidR="004826FF" w:rsidRPr="008D7ECF" w:rsidRDefault="004826FF" w:rsidP="001B67A3">
                      <w:pPr>
                        <w:spacing w:line="276" w:lineRule="auto"/>
                        <w:ind w:firstLine="0"/>
                        <w:rPr>
                          <w:rFonts w:ascii="Consolas" w:eastAsia="Times New Roman" w:hAnsi="Consolas" w:cs="Courier New"/>
                          <w:i/>
                          <w:iCs/>
                          <w:color w:val="A6A6A6" w:themeColor="background1" w:themeShade="A6"/>
                          <w:sz w:val="18"/>
                          <w:szCs w:val="18"/>
                        </w:rPr>
                      </w:pPr>
                      <w:r w:rsidRPr="008D7ECF">
                        <w:rPr>
                          <w:rFonts w:ascii="Consolas" w:eastAsia="Times New Roman" w:hAnsi="Consolas" w:cs="Courier New"/>
                          <w:i/>
                          <w:iCs/>
                          <w:color w:val="A6A6A6" w:themeColor="background1" w:themeShade="A6"/>
                          <w:sz w:val="18"/>
                          <w:szCs w:val="18"/>
                        </w:rPr>
                        <w:t xml:space="preserve">    """</w:t>
                      </w:r>
                    </w:p>
                    <w:p w14:paraId="530FE5E5" w14:textId="77777777" w:rsidR="004826FF" w:rsidRPr="00F867FE" w:rsidRDefault="004826FF" w:rsidP="001B67A3">
                      <w:pPr>
                        <w:spacing w:line="276" w:lineRule="auto"/>
                        <w:ind w:firstLine="0"/>
                        <w:rPr>
                          <w:rFonts w:ascii="Consolas" w:eastAsia="Times New Roman" w:hAnsi="Consolas" w:cs="Courier New"/>
                          <w:sz w:val="18"/>
                          <w:szCs w:val="18"/>
                        </w:rPr>
                      </w:pPr>
                      <w:r w:rsidRPr="00F867FE">
                        <w:rPr>
                          <w:rFonts w:ascii="Consolas" w:eastAsia="Times New Roman" w:hAnsi="Consolas" w:cs="Courier New"/>
                          <w:sz w:val="18"/>
                          <w:szCs w:val="18"/>
                        </w:rPr>
                        <w:t xml:space="preserve">    activity_types = </w:t>
                      </w:r>
                      <w:r w:rsidRPr="001B6B07">
                        <w:rPr>
                          <w:rFonts w:ascii="Consolas" w:eastAsia="Times New Roman" w:hAnsi="Consolas" w:cs="Courier New"/>
                          <w:b/>
                          <w:bCs/>
                          <w:sz w:val="18"/>
                          <w:szCs w:val="18"/>
                        </w:rPr>
                        <w:t>tcx_exercises_to_csv</w:t>
                      </w:r>
                      <w:r w:rsidRPr="00F867FE">
                        <w:rPr>
                          <w:rFonts w:ascii="Consolas" w:eastAsia="Times New Roman" w:hAnsi="Consolas" w:cs="Courier New"/>
                          <w:sz w:val="18"/>
                          <w:szCs w:val="18"/>
                        </w:rPr>
                        <w:t>(root + read, root + write, types, names, exers)</w:t>
                      </w:r>
                    </w:p>
                    <w:p w14:paraId="23F35271" w14:textId="77777777" w:rsidR="004826FF" w:rsidRPr="00F867FE" w:rsidRDefault="004826FF" w:rsidP="001B67A3">
                      <w:pPr>
                        <w:spacing w:line="276" w:lineRule="auto"/>
                        <w:ind w:firstLine="0"/>
                        <w:rPr>
                          <w:rFonts w:ascii="Consolas" w:eastAsia="Times New Roman" w:hAnsi="Consolas" w:cs="Courier New"/>
                          <w:sz w:val="18"/>
                          <w:szCs w:val="18"/>
                        </w:rPr>
                      </w:pPr>
                      <w:r w:rsidRPr="00F867FE">
                        <w:rPr>
                          <w:rFonts w:ascii="Consolas" w:eastAsia="Times New Roman" w:hAnsi="Consolas" w:cs="Courier New"/>
                          <w:sz w:val="18"/>
                          <w:szCs w:val="18"/>
                        </w:rPr>
                        <w:t xml:space="preserve">    </w:t>
                      </w:r>
                      <w:r w:rsidRPr="008E44EA">
                        <w:rPr>
                          <w:rFonts w:ascii="Consolas" w:eastAsia="Times New Roman" w:hAnsi="Consolas" w:cs="Courier New"/>
                          <w:color w:val="0070C0"/>
                          <w:sz w:val="18"/>
                          <w:szCs w:val="18"/>
                        </w:rPr>
                        <w:t>print</w:t>
                      </w:r>
                      <w:r w:rsidRPr="00F867FE">
                        <w:rPr>
                          <w:rFonts w:ascii="Consolas" w:eastAsia="Times New Roman" w:hAnsi="Consolas" w:cs="Courier New"/>
                          <w:sz w:val="18"/>
                          <w:szCs w:val="18"/>
                        </w:rPr>
                        <w:t>(activity_types)</w:t>
                      </w:r>
                    </w:p>
                    <w:p w14:paraId="48AE8122" w14:textId="7D614842" w:rsidR="004826FF" w:rsidRPr="00F867FE" w:rsidRDefault="004826FF" w:rsidP="001B67A3">
                      <w:pPr>
                        <w:spacing w:line="276" w:lineRule="auto"/>
                        <w:ind w:firstLine="0"/>
                        <w:rPr>
                          <w:rFonts w:ascii="Consolas" w:eastAsia="Times New Roman" w:hAnsi="Consolas" w:cs="Courier New"/>
                          <w:sz w:val="18"/>
                          <w:szCs w:val="18"/>
                        </w:rPr>
                      </w:pPr>
                      <w:r w:rsidRPr="00F867FE">
                        <w:rPr>
                          <w:rFonts w:ascii="Consolas" w:eastAsia="Times New Roman" w:hAnsi="Consolas" w:cs="Courier New"/>
                          <w:sz w:val="18"/>
                          <w:szCs w:val="18"/>
                        </w:rPr>
                        <w:t xml:space="preserve">    write = </w:t>
                      </w:r>
                      <w:r w:rsidRPr="001B6B07">
                        <w:rPr>
                          <w:rFonts w:ascii="Consolas" w:eastAsia="Times New Roman" w:hAnsi="Consolas" w:cs="Courier New"/>
                          <w:color w:val="0070C0"/>
                          <w:sz w:val="18"/>
                          <w:szCs w:val="18"/>
                        </w:rPr>
                        <w:t>str</w:t>
                      </w:r>
                      <w:r w:rsidRPr="00F867FE">
                        <w:rPr>
                          <w:rFonts w:ascii="Consolas" w:eastAsia="Times New Roman" w:hAnsi="Consolas" w:cs="Courier New"/>
                          <w:sz w:val="18"/>
                          <w:szCs w:val="18"/>
                        </w:rPr>
                        <w:t>(</w:t>
                      </w:r>
                      <w:r w:rsidRPr="008E44EA">
                        <w:rPr>
                          <w:rFonts w:ascii="Consolas" w:eastAsia="Times New Roman" w:hAnsi="Consolas" w:cs="Courier New"/>
                          <w:b/>
                          <w:bCs/>
                          <w:sz w:val="18"/>
                          <w:szCs w:val="18"/>
                        </w:rPr>
                        <w:t>Path</w:t>
                      </w:r>
                      <w:r w:rsidRPr="00F867FE">
                        <w:rPr>
                          <w:rFonts w:ascii="Consolas" w:eastAsia="Times New Roman" w:hAnsi="Consolas" w:cs="Courier New"/>
                          <w:sz w:val="18"/>
                          <w:szCs w:val="18"/>
                        </w:rPr>
                        <w:t xml:space="preserve">(root + write + </w:t>
                      </w:r>
                      <w:r w:rsidRPr="00FB0098">
                        <w:rPr>
                          <w:rFonts w:ascii="Consolas" w:eastAsia="Times New Roman" w:hAnsi="Consolas" w:cs="Courier New"/>
                          <w:color w:val="C00000"/>
                          <w:sz w:val="18"/>
                          <w:szCs w:val="18"/>
                        </w:rPr>
                        <w:t>'</w:t>
                      </w:r>
                      <w:r>
                        <w:rPr>
                          <w:rFonts w:ascii="Consolas" w:eastAsia="Times New Roman" w:hAnsi="Consolas" w:cs="Courier New"/>
                          <w:color w:val="C00000"/>
                          <w:sz w:val="18"/>
                          <w:szCs w:val="18"/>
                        </w:rPr>
                        <w:t>activity_types.csv</w:t>
                      </w:r>
                      <w:r w:rsidRPr="00FB0098">
                        <w:rPr>
                          <w:rFonts w:ascii="Consolas" w:eastAsia="Times New Roman" w:hAnsi="Consolas" w:cs="Courier New"/>
                          <w:color w:val="C00000"/>
                          <w:sz w:val="18"/>
                          <w:szCs w:val="18"/>
                        </w:rPr>
                        <w:t>'</w:t>
                      </w:r>
                      <w:r w:rsidRPr="00F867FE">
                        <w:rPr>
                          <w:rFonts w:ascii="Consolas" w:eastAsia="Times New Roman" w:hAnsi="Consolas" w:cs="Courier New"/>
                          <w:sz w:val="18"/>
                          <w:szCs w:val="18"/>
                        </w:rPr>
                        <w:t>))</w:t>
                      </w:r>
                    </w:p>
                    <w:p w14:paraId="699CC526" w14:textId="602540BB" w:rsidR="004826FF" w:rsidRPr="00F867FE" w:rsidRDefault="004826FF" w:rsidP="001B67A3">
                      <w:pPr>
                        <w:spacing w:line="276" w:lineRule="auto"/>
                        <w:ind w:firstLine="0"/>
                        <w:rPr>
                          <w:rFonts w:ascii="Consolas" w:eastAsia="Times New Roman" w:hAnsi="Consolas" w:cs="Courier New"/>
                          <w:sz w:val="18"/>
                          <w:szCs w:val="18"/>
                        </w:rPr>
                      </w:pPr>
                      <w:r w:rsidRPr="00F867FE">
                        <w:rPr>
                          <w:rFonts w:ascii="Consolas" w:eastAsia="Times New Roman" w:hAnsi="Consolas" w:cs="Courier New"/>
                          <w:sz w:val="18"/>
                          <w:szCs w:val="18"/>
                        </w:rPr>
                        <w:t xml:space="preserve">    </w:t>
                      </w:r>
                      <w:r w:rsidRPr="001B6B07">
                        <w:rPr>
                          <w:rFonts w:ascii="Consolas" w:eastAsia="Times New Roman" w:hAnsi="Consolas" w:cs="Courier New"/>
                          <w:color w:val="0070C0"/>
                          <w:sz w:val="18"/>
                          <w:szCs w:val="18"/>
                        </w:rPr>
                        <w:t>print</w:t>
                      </w:r>
                      <w:r w:rsidRPr="00F867FE">
                        <w:rPr>
                          <w:rFonts w:ascii="Consolas" w:eastAsia="Times New Roman" w:hAnsi="Consolas" w:cs="Courier New"/>
                          <w:sz w:val="18"/>
                          <w:szCs w:val="18"/>
                        </w:rPr>
                        <w:t>(</w:t>
                      </w:r>
                      <w:r w:rsidRPr="00FB0098">
                        <w:rPr>
                          <w:rFonts w:ascii="Consolas" w:eastAsia="Times New Roman" w:hAnsi="Consolas" w:cs="Courier New"/>
                          <w:color w:val="C00000"/>
                          <w:sz w:val="18"/>
                          <w:szCs w:val="18"/>
                        </w:rPr>
                        <w:t>'</w:t>
                      </w:r>
                      <w:r w:rsidRPr="008D7ECF">
                        <w:rPr>
                          <w:rFonts w:ascii="Consolas" w:eastAsia="Times New Roman" w:hAnsi="Consolas" w:cs="Courier New"/>
                          <w:color w:val="C00000"/>
                          <w:sz w:val="18"/>
                          <w:szCs w:val="18"/>
                        </w:rPr>
                        <w:t xml:space="preserve">\nSaving activity types to: </w:t>
                      </w:r>
                      <w:r w:rsidRPr="00FB0098">
                        <w:rPr>
                          <w:rFonts w:ascii="Consolas" w:eastAsia="Times New Roman" w:hAnsi="Consolas" w:cs="Courier New"/>
                          <w:color w:val="C00000"/>
                          <w:sz w:val="18"/>
                          <w:szCs w:val="18"/>
                        </w:rPr>
                        <w:t>'</w:t>
                      </w:r>
                      <w:r w:rsidRPr="001B6B07">
                        <w:rPr>
                          <w:rFonts w:ascii="Consolas" w:eastAsia="Times New Roman" w:hAnsi="Consolas" w:cs="Courier New"/>
                          <w:color w:val="393939" w:themeColor="accent6" w:themeShade="BF"/>
                          <w:sz w:val="18"/>
                          <w:szCs w:val="18"/>
                        </w:rPr>
                        <w:t xml:space="preserve"> </w:t>
                      </w:r>
                      <w:r w:rsidRPr="00F867FE">
                        <w:rPr>
                          <w:rFonts w:ascii="Consolas" w:eastAsia="Times New Roman" w:hAnsi="Consolas" w:cs="Courier New"/>
                          <w:sz w:val="18"/>
                          <w:szCs w:val="18"/>
                        </w:rPr>
                        <w:t>+ write)</w:t>
                      </w:r>
                    </w:p>
                    <w:p w14:paraId="3E442DCD" w14:textId="1C55DD22" w:rsidR="004826FF" w:rsidRDefault="004826FF" w:rsidP="001B67A3">
                      <w:pPr>
                        <w:spacing w:line="276" w:lineRule="auto"/>
                        <w:ind w:firstLine="0"/>
                        <w:rPr>
                          <w:rFonts w:ascii="Consolas" w:eastAsia="Times New Roman" w:hAnsi="Consolas" w:cs="Courier New"/>
                          <w:sz w:val="18"/>
                          <w:szCs w:val="18"/>
                        </w:rPr>
                      </w:pPr>
                      <w:r w:rsidRPr="00F867FE">
                        <w:rPr>
                          <w:rFonts w:ascii="Consolas" w:eastAsia="Times New Roman" w:hAnsi="Consolas" w:cs="Courier New"/>
                          <w:sz w:val="18"/>
                          <w:szCs w:val="18"/>
                        </w:rPr>
                        <w:t xml:space="preserve">    </w:t>
                      </w:r>
                      <w:r w:rsidRPr="001B6B07">
                        <w:rPr>
                          <w:rFonts w:ascii="Consolas" w:eastAsia="Times New Roman" w:hAnsi="Consolas" w:cs="Courier New"/>
                          <w:b/>
                          <w:bCs/>
                          <w:sz w:val="18"/>
                          <w:szCs w:val="18"/>
                        </w:rPr>
                        <w:t>np</w:t>
                      </w:r>
                      <w:r w:rsidRPr="00F867FE">
                        <w:rPr>
                          <w:rFonts w:ascii="Consolas" w:eastAsia="Times New Roman" w:hAnsi="Consolas" w:cs="Courier New"/>
                          <w:sz w:val="18"/>
                          <w:szCs w:val="18"/>
                        </w:rPr>
                        <w:t>.savetxt(write, activity_types, delimiter=</w:t>
                      </w:r>
                      <w:r w:rsidRPr="00FB0098">
                        <w:rPr>
                          <w:rFonts w:ascii="Consolas" w:eastAsia="Times New Roman" w:hAnsi="Consolas" w:cs="Courier New"/>
                          <w:color w:val="C00000"/>
                          <w:sz w:val="18"/>
                          <w:szCs w:val="18"/>
                        </w:rPr>
                        <w:t>'</w:t>
                      </w:r>
                      <w:r>
                        <w:rPr>
                          <w:rFonts w:ascii="Consolas" w:eastAsia="Times New Roman" w:hAnsi="Consolas" w:cs="Courier New"/>
                          <w:color w:val="C00000"/>
                          <w:sz w:val="18"/>
                          <w:szCs w:val="18"/>
                        </w:rPr>
                        <w:t>;</w:t>
                      </w:r>
                      <w:r w:rsidRPr="00FB0098">
                        <w:rPr>
                          <w:rFonts w:ascii="Consolas" w:eastAsia="Times New Roman" w:hAnsi="Consolas" w:cs="Courier New"/>
                          <w:color w:val="C00000"/>
                          <w:sz w:val="18"/>
                          <w:szCs w:val="18"/>
                        </w:rPr>
                        <w:t>'</w:t>
                      </w:r>
                      <w:r w:rsidRPr="00F867FE">
                        <w:rPr>
                          <w:rFonts w:ascii="Consolas" w:eastAsia="Times New Roman" w:hAnsi="Consolas" w:cs="Courier New"/>
                          <w:sz w:val="18"/>
                          <w:szCs w:val="18"/>
                        </w:rPr>
                        <w:t>, fmt=</w:t>
                      </w:r>
                      <w:r w:rsidRPr="00FB0098">
                        <w:rPr>
                          <w:rFonts w:ascii="Consolas" w:eastAsia="Times New Roman" w:hAnsi="Consolas" w:cs="Courier New"/>
                          <w:color w:val="C00000"/>
                          <w:sz w:val="18"/>
                          <w:szCs w:val="18"/>
                        </w:rPr>
                        <w:t>'% s'</w:t>
                      </w:r>
                      <w:r w:rsidRPr="00F867FE">
                        <w:rPr>
                          <w:rFonts w:ascii="Consolas" w:eastAsia="Times New Roman" w:hAnsi="Consolas" w:cs="Courier New"/>
                          <w:sz w:val="18"/>
                          <w:szCs w:val="18"/>
                        </w:rPr>
                        <w:t xml:space="preserve">, </w:t>
                      </w:r>
                    </w:p>
                    <w:p w14:paraId="589DF9FF" w14:textId="1E470B0C" w:rsidR="004826FF" w:rsidRPr="0004580F" w:rsidRDefault="004826FF" w:rsidP="001B67A3">
                      <w:pPr>
                        <w:spacing w:line="276" w:lineRule="auto"/>
                        <w:ind w:firstLine="0"/>
                        <w:rPr>
                          <w:rFonts w:ascii="Consolas" w:eastAsia="Times New Roman" w:hAnsi="Consolas" w:cs="Courier New"/>
                          <w:sz w:val="18"/>
                          <w:szCs w:val="18"/>
                        </w:rPr>
                      </w:pPr>
                      <w:r w:rsidRPr="002C042D">
                        <w:rPr>
                          <w:rFonts w:ascii="Consolas" w:eastAsia="Times New Roman" w:hAnsi="Consolas" w:cs="Courier New"/>
                          <w:sz w:val="18"/>
                          <w:szCs w:val="18"/>
                        </w:rPr>
                        <w:t xml:space="preserve">               </w:t>
                      </w:r>
                      <w:r w:rsidRPr="00F867FE">
                        <w:rPr>
                          <w:rFonts w:ascii="Consolas" w:eastAsia="Times New Roman" w:hAnsi="Consolas" w:cs="Courier New"/>
                          <w:sz w:val="18"/>
                          <w:szCs w:val="18"/>
                        </w:rPr>
                        <w:t>header</w:t>
                      </w:r>
                      <w:r w:rsidRPr="001B6B07">
                        <w:rPr>
                          <w:rFonts w:ascii="Consolas" w:eastAsia="Times New Roman" w:hAnsi="Consolas" w:cs="Courier New"/>
                          <w:sz w:val="18"/>
                          <w:szCs w:val="18"/>
                        </w:rPr>
                        <w:t>=</w:t>
                      </w:r>
                      <w:r w:rsidRPr="00FB0098">
                        <w:rPr>
                          <w:rFonts w:ascii="Consolas" w:eastAsia="Times New Roman" w:hAnsi="Consolas" w:cs="Courier New"/>
                          <w:color w:val="C00000"/>
                          <w:sz w:val="18"/>
                          <w:szCs w:val="18"/>
                        </w:rPr>
                        <w:t>'</w:t>
                      </w:r>
                      <w:r>
                        <w:rPr>
                          <w:rFonts w:ascii="Consolas" w:eastAsia="Times New Roman" w:hAnsi="Consolas" w:cs="Courier New"/>
                          <w:color w:val="C00000"/>
                          <w:sz w:val="18"/>
                          <w:szCs w:val="18"/>
                        </w:rPr>
                        <w:t>activity_name</w:t>
                      </w:r>
                      <w:r w:rsidRPr="00FB0098">
                        <w:rPr>
                          <w:rFonts w:ascii="Consolas" w:eastAsia="Times New Roman" w:hAnsi="Consolas" w:cs="Courier New"/>
                          <w:color w:val="C00000"/>
                          <w:sz w:val="18"/>
                          <w:szCs w:val="18"/>
                        </w:rPr>
                        <w:t>'</w:t>
                      </w:r>
                      <w:r w:rsidRPr="00F867FE">
                        <w:rPr>
                          <w:rFonts w:ascii="Consolas" w:eastAsia="Times New Roman" w:hAnsi="Consolas" w:cs="Courier New"/>
                          <w:sz w:val="18"/>
                          <w:szCs w:val="18"/>
                        </w:rPr>
                        <w:t>,</w:t>
                      </w:r>
                      <w:r w:rsidRPr="0004580F">
                        <w:rPr>
                          <w:rFonts w:ascii="Consolas" w:eastAsia="Times New Roman" w:hAnsi="Consolas" w:cs="Courier New"/>
                          <w:sz w:val="18"/>
                          <w:szCs w:val="18"/>
                        </w:rPr>
                        <w:t xml:space="preserve"> </w:t>
                      </w:r>
                      <w:r w:rsidRPr="00F867FE">
                        <w:rPr>
                          <w:rFonts w:ascii="Consolas" w:eastAsia="Times New Roman" w:hAnsi="Consolas" w:cs="Courier New"/>
                          <w:sz w:val="18"/>
                          <w:szCs w:val="18"/>
                        </w:rPr>
                        <w:t>comments=</w:t>
                      </w:r>
                      <w:r w:rsidRPr="00FB0098">
                        <w:rPr>
                          <w:rFonts w:ascii="Consolas" w:eastAsia="Times New Roman" w:hAnsi="Consolas" w:cs="Courier New"/>
                          <w:color w:val="C00000"/>
                          <w:sz w:val="18"/>
                          <w:szCs w:val="18"/>
                        </w:rPr>
                        <w:t>''</w:t>
                      </w:r>
                      <w:r w:rsidRPr="00F867FE">
                        <w:rPr>
                          <w:rFonts w:ascii="Consolas" w:eastAsia="Times New Roman" w:hAnsi="Consolas" w:cs="Courier New"/>
                          <w:sz w:val="18"/>
                          <w:szCs w:val="18"/>
                        </w:rPr>
                        <w:t>)</w:t>
                      </w:r>
                    </w:p>
                  </w:txbxContent>
                </v:textbox>
                <w10:anchorlock/>
              </v:shape>
            </w:pict>
          </mc:Fallback>
        </mc:AlternateContent>
      </w:r>
    </w:p>
    <w:p w14:paraId="4B81892C" w14:textId="77777777" w:rsidR="001B67A3" w:rsidRDefault="001B67A3" w:rsidP="001B67A3">
      <w:pPr>
        <w:spacing w:after="160"/>
      </w:pPr>
      <w:r>
        <w:br w:type="page"/>
      </w:r>
    </w:p>
    <w:p w14:paraId="4378394C" w14:textId="77777777" w:rsidR="001B67A3" w:rsidRDefault="001B67A3" w:rsidP="00BA0E29">
      <w:pPr>
        <w:spacing w:after="160"/>
        <w:ind w:firstLine="0"/>
      </w:pPr>
      <w:r>
        <w:rPr>
          <w:noProof/>
          <w:lang w:eastAsia="en-US"/>
        </w:rPr>
        <w:lastRenderedPageBreak/>
        <mc:AlternateContent>
          <mc:Choice Requires="wps">
            <w:drawing>
              <wp:inline distT="0" distB="0" distL="0" distR="0" wp14:anchorId="0A4ED629" wp14:editId="2F402770">
                <wp:extent cx="6021238" cy="6918385"/>
                <wp:effectExtent l="0" t="0" r="0" b="0"/>
                <wp:docPr id="230" name="Text Box 2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21238" cy="6918385"/>
                        </a:xfrm>
                        <a:prstGeom prst="rect">
                          <a:avLst/>
                        </a:prstGeom>
                        <a:solidFill>
                          <a:srgbClr val="FFFFFF"/>
                        </a:solidFill>
                        <a:ln w="9525">
                          <a:noFill/>
                          <a:miter lim="800000"/>
                          <a:headEnd/>
                          <a:tailEnd/>
                        </a:ln>
                      </wps:spPr>
                      <wps:txbx>
                        <w:txbxContent>
                          <w:p w14:paraId="3F8C9463" w14:textId="77777777" w:rsidR="004826FF" w:rsidRPr="00C8300F" w:rsidRDefault="004826FF" w:rsidP="001B67A3">
                            <w:pPr>
                              <w:spacing w:line="276" w:lineRule="auto"/>
                              <w:ind w:firstLine="0"/>
                              <w:rPr>
                                <w:rFonts w:ascii="Consolas" w:hAnsi="Consolas"/>
                                <w:sz w:val="18"/>
                                <w:szCs w:val="18"/>
                              </w:rPr>
                            </w:pPr>
                            <w:r w:rsidRPr="00A05206">
                              <w:rPr>
                                <w:rFonts w:ascii="Consolas" w:hAnsi="Consolas"/>
                                <w:color w:val="858585" w:themeColor="accent2" w:themeShade="BF"/>
                                <w:sz w:val="18"/>
                                <w:szCs w:val="18"/>
                              </w:rPr>
                              <w:t xml:space="preserve">from </w:t>
                            </w:r>
                            <w:r w:rsidRPr="00C8300F">
                              <w:rPr>
                                <w:rFonts w:ascii="Consolas" w:hAnsi="Consolas"/>
                                <w:sz w:val="18"/>
                                <w:szCs w:val="18"/>
                              </w:rPr>
                              <w:t xml:space="preserve">filelocations </w:t>
                            </w:r>
                            <w:r w:rsidRPr="00A05206">
                              <w:rPr>
                                <w:rFonts w:ascii="Consolas" w:hAnsi="Consolas"/>
                                <w:color w:val="858585" w:themeColor="accent2" w:themeShade="BF"/>
                                <w:sz w:val="18"/>
                                <w:szCs w:val="18"/>
                              </w:rPr>
                              <w:t xml:space="preserve">import </w:t>
                            </w:r>
                            <w:r w:rsidRPr="00CF4937">
                              <w:rPr>
                                <w:rFonts w:ascii="Consolas" w:hAnsi="Consolas"/>
                                <w:b/>
                                <w:bCs/>
                                <w:sz w:val="18"/>
                                <w:szCs w:val="18"/>
                              </w:rPr>
                              <w:t>Dir</w:t>
                            </w:r>
                          </w:p>
                          <w:p w14:paraId="0F257142" w14:textId="77777777" w:rsidR="004826FF" w:rsidRPr="00C8300F" w:rsidRDefault="004826FF" w:rsidP="001B67A3">
                            <w:pPr>
                              <w:spacing w:line="276" w:lineRule="auto"/>
                              <w:ind w:firstLine="0"/>
                              <w:rPr>
                                <w:rFonts w:ascii="Consolas" w:hAnsi="Consolas"/>
                                <w:sz w:val="18"/>
                                <w:szCs w:val="18"/>
                              </w:rPr>
                            </w:pPr>
                            <w:r w:rsidRPr="00A05206">
                              <w:rPr>
                                <w:rFonts w:ascii="Consolas" w:hAnsi="Consolas"/>
                                <w:color w:val="858585" w:themeColor="accent2" w:themeShade="BF"/>
                                <w:sz w:val="18"/>
                                <w:szCs w:val="18"/>
                              </w:rPr>
                              <w:t xml:space="preserve">from </w:t>
                            </w:r>
                            <w:r w:rsidRPr="00C8300F">
                              <w:rPr>
                                <w:rFonts w:ascii="Consolas" w:hAnsi="Consolas"/>
                                <w:sz w:val="18"/>
                                <w:szCs w:val="18"/>
                              </w:rPr>
                              <w:t xml:space="preserve">datetime </w:t>
                            </w:r>
                            <w:r w:rsidRPr="00A05206">
                              <w:rPr>
                                <w:rFonts w:ascii="Consolas" w:hAnsi="Consolas"/>
                                <w:color w:val="858585" w:themeColor="accent2" w:themeShade="BF"/>
                                <w:sz w:val="18"/>
                                <w:szCs w:val="18"/>
                              </w:rPr>
                              <w:t xml:space="preserve">import </w:t>
                            </w:r>
                            <w:r w:rsidRPr="00CF4937">
                              <w:rPr>
                                <w:rFonts w:ascii="Consolas" w:hAnsi="Consolas"/>
                                <w:b/>
                                <w:bCs/>
                                <w:sz w:val="18"/>
                                <w:szCs w:val="18"/>
                              </w:rPr>
                              <w:t>datetime</w:t>
                            </w:r>
                          </w:p>
                          <w:p w14:paraId="2A76BBE8" w14:textId="77777777" w:rsidR="004826FF" w:rsidRPr="00C8300F" w:rsidRDefault="004826FF" w:rsidP="001B67A3">
                            <w:pPr>
                              <w:spacing w:line="276" w:lineRule="auto"/>
                              <w:ind w:firstLine="0"/>
                              <w:rPr>
                                <w:rFonts w:ascii="Consolas" w:hAnsi="Consolas"/>
                                <w:sz w:val="18"/>
                                <w:szCs w:val="18"/>
                              </w:rPr>
                            </w:pPr>
                            <w:r w:rsidRPr="00A05206">
                              <w:rPr>
                                <w:rFonts w:ascii="Consolas" w:hAnsi="Consolas"/>
                                <w:color w:val="858585" w:themeColor="accent2" w:themeShade="BF"/>
                                <w:sz w:val="18"/>
                                <w:szCs w:val="18"/>
                              </w:rPr>
                              <w:t xml:space="preserve">from </w:t>
                            </w:r>
                            <w:r w:rsidRPr="00C8300F">
                              <w:rPr>
                                <w:rFonts w:ascii="Consolas" w:hAnsi="Consolas"/>
                                <w:sz w:val="18"/>
                                <w:szCs w:val="18"/>
                              </w:rPr>
                              <w:t xml:space="preserve">activityparser </w:t>
                            </w:r>
                            <w:r w:rsidRPr="00A05206">
                              <w:rPr>
                                <w:rFonts w:ascii="Consolas" w:hAnsi="Consolas"/>
                                <w:color w:val="858585" w:themeColor="accent2" w:themeShade="BF"/>
                                <w:sz w:val="18"/>
                                <w:szCs w:val="18"/>
                              </w:rPr>
                              <w:t xml:space="preserve">import </w:t>
                            </w:r>
                            <w:r w:rsidRPr="00CF4937">
                              <w:rPr>
                                <w:rFonts w:ascii="Consolas" w:hAnsi="Consolas"/>
                                <w:b/>
                                <w:bCs/>
                                <w:sz w:val="18"/>
                                <w:szCs w:val="18"/>
                              </w:rPr>
                              <w:t>save_tcx_to_csv</w:t>
                            </w:r>
                            <w:r w:rsidRPr="00C8300F">
                              <w:rPr>
                                <w:rFonts w:ascii="Consolas" w:hAnsi="Consolas"/>
                                <w:sz w:val="18"/>
                                <w:szCs w:val="18"/>
                              </w:rPr>
                              <w:t xml:space="preserve">, </w:t>
                            </w:r>
                            <w:r w:rsidRPr="00CF4937">
                              <w:rPr>
                                <w:rFonts w:ascii="Consolas" w:hAnsi="Consolas"/>
                                <w:b/>
                                <w:bCs/>
                                <w:sz w:val="18"/>
                                <w:szCs w:val="18"/>
                              </w:rPr>
                              <w:t>save_tcxset_to_csv</w:t>
                            </w:r>
                          </w:p>
                          <w:p w14:paraId="28137F56" w14:textId="77777777" w:rsidR="004826FF" w:rsidRPr="00C8300F" w:rsidRDefault="004826FF" w:rsidP="001B67A3">
                            <w:pPr>
                              <w:spacing w:line="276" w:lineRule="auto"/>
                              <w:ind w:firstLine="0"/>
                              <w:rPr>
                                <w:rFonts w:ascii="Consolas" w:hAnsi="Consolas"/>
                                <w:sz w:val="18"/>
                                <w:szCs w:val="18"/>
                              </w:rPr>
                            </w:pPr>
                            <w:r w:rsidRPr="00A05206">
                              <w:rPr>
                                <w:rFonts w:ascii="Consolas" w:hAnsi="Consolas"/>
                                <w:color w:val="858585" w:themeColor="accent2" w:themeShade="BF"/>
                                <w:sz w:val="18"/>
                                <w:szCs w:val="18"/>
                              </w:rPr>
                              <w:t xml:space="preserve">import </w:t>
                            </w:r>
                            <w:r w:rsidRPr="00CF4937">
                              <w:rPr>
                                <w:rFonts w:ascii="Consolas" w:hAnsi="Consolas"/>
                                <w:b/>
                                <w:bCs/>
                                <w:sz w:val="18"/>
                                <w:szCs w:val="18"/>
                              </w:rPr>
                              <w:t>sys</w:t>
                            </w:r>
                          </w:p>
                          <w:p w14:paraId="0F08C7BC" w14:textId="77777777" w:rsidR="004826FF" w:rsidRDefault="004826FF" w:rsidP="001B67A3">
                            <w:pPr>
                              <w:spacing w:line="276" w:lineRule="auto"/>
                              <w:ind w:firstLine="0"/>
                              <w:rPr>
                                <w:rFonts w:ascii="Consolas" w:hAnsi="Consolas"/>
                                <w:sz w:val="18"/>
                                <w:szCs w:val="18"/>
                              </w:rPr>
                            </w:pPr>
                          </w:p>
                          <w:p w14:paraId="5EE32155" w14:textId="77777777" w:rsidR="004826FF" w:rsidRPr="00235871" w:rsidRDefault="004826FF" w:rsidP="001B67A3">
                            <w:pPr>
                              <w:spacing w:line="276" w:lineRule="auto"/>
                              <w:ind w:firstLine="0"/>
                              <w:rPr>
                                <w:rFonts w:ascii="Consolas" w:hAnsi="Consolas"/>
                                <w:sz w:val="18"/>
                                <w:szCs w:val="18"/>
                              </w:rPr>
                            </w:pPr>
                            <w:r w:rsidRPr="00A05206">
                              <w:rPr>
                                <w:rFonts w:ascii="Consolas" w:hAnsi="Consolas"/>
                                <w:color w:val="0070C0"/>
                                <w:sz w:val="18"/>
                                <w:szCs w:val="18"/>
                              </w:rPr>
                              <w:t xml:space="preserve">def </w:t>
                            </w:r>
                            <w:r w:rsidRPr="00A05206">
                              <w:rPr>
                                <w:rFonts w:ascii="Consolas" w:hAnsi="Consolas"/>
                                <w:b/>
                                <w:bCs/>
                                <w:sz w:val="18"/>
                                <w:szCs w:val="18"/>
                              </w:rPr>
                              <w:t>main</w:t>
                            </w:r>
                            <w:r w:rsidRPr="00235871">
                              <w:rPr>
                                <w:rFonts w:ascii="Consolas" w:hAnsi="Consolas"/>
                                <w:sz w:val="18"/>
                                <w:szCs w:val="18"/>
                              </w:rPr>
                              <w:t>():</w:t>
                            </w:r>
                          </w:p>
                          <w:p w14:paraId="4A828FE5" w14:textId="77777777" w:rsidR="004826FF" w:rsidRPr="00235871" w:rsidRDefault="004826FF" w:rsidP="001B67A3">
                            <w:pPr>
                              <w:spacing w:line="276" w:lineRule="auto"/>
                              <w:ind w:firstLine="0"/>
                              <w:rPr>
                                <w:rFonts w:ascii="Consolas" w:hAnsi="Consolas"/>
                                <w:sz w:val="18"/>
                                <w:szCs w:val="18"/>
                              </w:rPr>
                            </w:pPr>
                            <w:r w:rsidRPr="00235871">
                              <w:rPr>
                                <w:rFonts w:ascii="Consolas" w:hAnsi="Consolas"/>
                                <w:sz w:val="18"/>
                                <w:szCs w:val="18"/>
                              </w:rPr>
                              <w:t xml:space="preserve">    args = </w:t>
                            </w:r>
                            <w:r w:rsidRPr="00CF4937">
                              <w:rPr>
                                <w:rFonts w:ascii="Consolas" w:hAnsi="Consolas"/>
                                <w:b/>
                                <w:bCs/>
                                <w:sz w:val="18"/>
                                <w:szCs w:val="18"/>
                              </w:rPr>
                              <w:t>sys</w:t>
                            </w:r>
                            <w:r w:rsidRPr="00235871">
                              <w:rPr>
                                <w:rFonts w:ascii="Consolas" w:hAnsi="Consolas"/>
                                <w:sz w:val="18"/>
                                <w:szCs w:val="18"/>
                              </w:rPr>
                              <w:t>.argv</w:t>
                            </w:r>
                          </w:p>
                          <w:p w14:paraId="0DD7321D" w14:textId="77777777" w:rsidR="004826FF" w:rsidRPr="00B354F5" w:rsidRDefault="004826FF" w:rsidP="001B67A3">
                            <w:pPr>
                              <w:spacing w:line="276" w:lineRule="auto"/>
                              <w:ind w:firstLine="0"/>
                              <w:rPr>
                                <w:rFonts w:ascii="Consolas" w:hAnsi="Consolas"/>
                                <w:color w:val="A6A6A6" w:themeColor="background1" w:themeShade="A6"/>
                                <w:sz w:val="18"/>
                                <w:szCs w:val="18"/>
                              </w:rPr>
                            </w:pPr>
                            <w:r w:rsidRPr="00235871">
                              <w:rPr>
                                <w:rFonts w:ascii="Consolas" w:hAnsi="Consolas"/>
                                <w:sz w:val="18"/>
                                <w:szCs w:val="18"/>
                              </w:rPr>
                              <w:t xml:space="preserve">    args = args[</w:t>
                            </w:r>
                            <w:r w:rsidRPr="00CF4937">
                              <w:rPr>
                                <w:rFonts w:ascii="Consolas" w:hAnsi="Consolas"/>
                                <w:color w:val="00B0F0"/>
                                <w:sz w:val="18"/>
                                <w:szCs w:val="18"/>
                              </w:rPr>
                              <w:t>1</w:t>
                            </w:r>
                            <w:r w:rsidRPr="00235871">
                              <w:rPr>
                                <w:rFonts w:ascii="Consolas" w:hAnsi="Consolas"/>
                                <w:sz w:val="18"/>
                                <w:szCs w:val="18"/>
                              </w:rPr>
                              <w:t xml:space="preserve">:]  </w:t>
                            </w:r>
                            <w:r w:rsidRPr="00B354F5">
                              <w:rPr>
                                <w:rFonts w:ascii="Consolas" w:hAnsi="Consolas"/>
                                <w:i/>
                                <w:iCs/>
                                <w:color w:val="A6A6A6" w:themeColor="background1" w:themeShade="A6"/>
                                <w:sz w:val="18"/>
                                <w:szCs w:val="18"/>
                              </w:rPr>
                              <w:t># First element of args is the python.py file name to run</w:t>
                            </w:r>
                          </w:p>
                          <w:p w14:paraId="13AA47EC" w14:textId="77777777" w:rsidR="004826FF" w:rsidRPr="00235871" w:rsidRDefault="004826FF" w:rsidP="001B67A3">
                            <w:pPr>
                              <w:spacing w:line="276" w:lineRule="auto"/>
                              <w:ind w:firstLine="0"/>
                              <w:rPr>
                                <w:rFonts w:ascii="Consolas" w:hAnsi="Consolas"/>
                                <w:sz w:val="18"/>
                                <w:szCs w:val="18"/>
                              </w:rPr>
                            </w:pPr>
                            <w:r w:rsidRPr="00235871">
                              <w:rPr>
                                <w:rFonts w:ascii="Consolas" w:hAnsi="Consolas"/>
                                <w:sz w:val="18"/>
                                <w:szCs w:val="18"/>
                              </w:rPr>
                              <w:t xml:space="preserve">    </w:t>
                            </w:r>
                            <w:r w:rsidRPr="00A05206">
                              <w:rPr>
                                <w:rFonts w:ascii="Consolas" w:hAnsi="Consolas"/>
                                <w:color w:val="0070C0"/>
                                <w:sz w:val="18"/>
                                <w:szCs w:val="18"/>
                              </w:rPr>
                              <w:t>print</w:t>
                            </w:r>
                            <w:r w:rsidRPr="00235871">
                              <w:rPr>
                                <w:rFonts w:ascii="Consolas" w:hAnsi="Consolas"/>
                                <w:sz w:val="18"/>
                                <w:szCs w:val="18"/>
                              </w:rPr>
                              <w:t>(args)</w:t>
                            </w:r>
                          </w:p>
                          <w:p w14:paraId="0695E3DB" w14:textId="77777777" w:rsidR="004826FF" w:rsidRPr="00235871" w:rsidRDefault="004826FF" w:rsidP="001B67A3">
                            <w:pPr>
                              <w:spacing w:line="276" w:lineRule="auto"/>
                              <w:ind w:firstLine="0"/>
                              <w:rPr>
                                <w:rFonts w:ascii="Consolas" w:hAnsi="Consolas"/>
                                <w:sz w:val="18"/>
                                <w:szCs w:val="18"/>
                              </w:rPr>
                            </w:pPr>
                          </w:p>
                          <w:p w14:paraId="3F530819" w14:textId="77777777" w:rsidR="004826FF" w:rsidRPr="00235871" w:rsidRDefault="004826FF" w:rsidP="001B67A3">
                            <w:pPr>
                              <w:spacing w:line="276" w:lineRule="auto"/>
                              <w:ind w:firstLine="0"/>
                              <w:rPr>
                                <w:rFonts w:ascii="Consolas" w:hAnsi="Consolas"/>
                                <w:sz w:val="18"/>
                                <w:szCs w:val="18"/>
                              </w:rPr>
                            </w:pPr>
                            <w:r w:rsidRPr="00235871">
                              <w:rPr>
                                <w:rFonts w:ascii="Consolas" w:hAnsi="Consolas"/>
                                <w:sz w:val="18"/>
                                <w:szCs w:val="18"/>
                              </w:rPr>
                              <w:t xml:space="preserve">    </w:t>
                            </w:r>
                            <w:r w:rsidRPr="00A05206">
                              <w:rPr>
                                <w:rFonts w:ascii="Consolas" w:hAnsi="Consolas"/>
                                <w:color w:val="0070C0"/>
                                <w:sz w:val="18"/>
                                <w:szCs w:val="18"/>
                              </w:rPr>
                              <w:t>if len</w:t>
                            </w:r>
                            <w:r w:rsidRPr="00235871">
                              <w:rPr>
                                <w:rFonts w:ascii="Consolas" w:hAnsi="Consolas"/>
                                <w:sz w:val="18"/>
                                <w:szCs w:val="18"/>
                              </w:rPr>
                              <w:t xml:space="preserve">(args) &lt; </w:t>
                            </w:r>
                            <w:r w:rsidRPr="00CF4937">
                              <w:rPr>
                                <w:rFonts w:ascii="Consolas" w:hAnsi="Consolas"/>
                                <w:color w:val="00B0F0"/>
                                <w:sz w:val="18"/>
                                <w:szCs w:val="18"/>
                              </w:rPr>
                              <w:t>1</w:t>
                            </w:r>
                            <w:r w:rsidRPr="00235871">
                              <w:rPr>
                                <w:rFonts w:ascii="Consolas" w:hAnsi="Consolas"/>
                                <w:sz w:val="18"/>
                                <w:szCs w:val="18"/>
                              </w:rPr>
                              <w:t>:</w:t>
                            </w:r>
                          </w:p>
                          <w:p w14:paraId="6F6A821E" w14:textId="77777777" w:rsidR="004826FF" w:rsidRPr="00235871" w:rsidRDefault="004826FF" w:rsidP="001B67A3">
                            <w:pPr>
                              <w:spacing w:line="276" w:lineRule="auto"/>
                              <w:ind w:firstLine="0"/>
                              <w:rPr>
                                <w:rFonts w:ascii="Consolas" w:hAnsi="Consolas"/>
                                <w:sz w:val="18"/>
                                <w:szCs w:val="18"/>
                              </w:rPr>
                            </w:pPr>
                            <w:r w:rsidRPr="00235871">
                              <w:rPr>
                                <w:rFonts w:ascii="Consolas" w:hAnsi="Consolas"/>
                                <w:sz w:val="18"/>
                                <w:szCs w:val="18"/>
                              </w:rPr>
                              <w:t xml:space="preserve">        </w:t>
                            </w:r>
                            <w:r w:rsidRPr="00A05206">
                              <w:rPr>
                                <w:rFonts w:ascii="Consolas" w:hAnsi="Consolas"/>
                                <w:color w:val="0070C0"/>
                                <w:sz w:val="18"/>
                                <w:szCs w:val="18"/>
                              </w:rPr>
                              <w:t>print</w:t>
                            </w:r>
                            <w:r w:rsidRPr="00235871">
                              <w:rPr>
                                <w:rFonts w:ascii="Consolas" w:hAnsi="Consolas"/>
                                <w:sz w:val="18"/>
                                <w:szCs w:val="18"/>
                              </w:rPr>
                              <w:t>(</w:t>
                            </w:r>
                            <w:r w:rsidRPr="00B354F5">
                              <w:rPr>
                                <w:rFonts w:ascii="Consolas" w:hAnsi="Consolas"/>
                                <w:color w:val="C00000"/>
                                <w:sz w:val="18"/>
                                <w:szCs w:val="18"/>
                              </w:rPr>
                              <w:t>'Exactly two command line arguments or "--help" are required!'</w:t>
                            </w:r>
                            <w:r w:rsidRPr="00235871">
                              <w:rPr>
                                <w:rFonts w:ascii="Consolas" w:hAnsi="Consolas"/>
                                <w:sz w:val="18"/>
                                <w:szCs w:val="18"/>
                              </w:rPr>
                              <w:t>)</w:t>
                            </w:r>
                          </w:p>
                          <w:p w14:paraId="640EAD56" w14:textId="563EDA5C" w:rsidR="004826FF" w:rsidRPr="00235871" w:rsidRDefault="004826FF" w:rsidP="001B67A3">
                            <w:pPr>
                              <w:spacing w:line="276" w:lineRule="auto"/>
                              <w:ind w:firstLine="0"/>
                              <w:rPr>
                                <w:rFonts w:ascii="Consolas" w:hAnsi="Consolas"/>
                                <w:sz w:val="18"/>
                                <w:szCs w:val="18"/>
                              </w:rPr>
                            </w:pPr>
                            <w:r w:rsidRPr="00235871">
                              <w:rPr>
                                <w:rFonts w:ascii="Consolas" w:hAnsi="Consolas"/>
                                <w:sz w:val="18"/>
                                <w:szCs w:val="18"/>
                              </w:rPr>
                              <w:t xml:space="preserve">        </w:t>
                            </w:r>
                            <w:r w:rsidRPr="00A05206">
                              <w:rPr>
                                <w:rFonts w:ascii="Consolas" w:hAnsi="Consolas"/>
                                <w:color w:val="0070C0"/>
                                <w:sz w:val="18"/>
                                <w:szCs w:val="18"/>
                              </w:rPr>
                              <w:t>print</w:t>
                            </w:r>
                            <w:r w:rsidRPr="00235871">
                              <w:rPr>
                                <w:rFonts w:ascii="Consolas" w:hAnsi="Consolas"/>
                                <w:sz w:val="18"/>
                                <w:szCs w:val="18"/>
                              </w:rPr>
                              <w:t>(</w:t>
                            </w:r>
                            <w:r w:rsidRPr="00FB0098">
                              <w:rPr>
                                <w:rFonts w:ascii="Consolas" w:eastAsia="Times New Roman" w:hAnsi="Consolas" w:cs="Courier New"/>
                                <w:color w:val="C00000"/>
                                <w:sz w:val="18"/>
                                <w:szCs w:val="18"/>
                              </w:rPr>
                              <w:t>'</w:t>
                            </w:r>
                            <w:r w:rsidRPr="00B354F5">
                              <w:rPr>
                                <w:rFonts w:ascii="Consolas" w:hAnsi="Consolas"/>
                                <w:color w:val="C00000"/>
                                <w:sz w:val="18"/>
                                <w:szCs w:val="18"/>
                              </w:rPr>
                              <w:t>--Also, only two first arguments are noticed, others are ignored</w:t>
                            </w:r>
                            <w:r w:rsidRPr="00B354F5">
                              <w:rPr>
                                <w:rFonts w:ascii="Consolas" w:eastAsia="Times New Roman" w:hAnsi="Consolas" w:cs="Courier New"/>
                                <w:color w:val="C00000"/>
                                <w:sz w:val="18"/>
                                <w:szCs w:val="18"/>
                              </w:rPr>
                              <w:t>'</w:t>
                            </w:r>
                            <w:r w:rsidRPr="00CF4937">
                              <w:rPr>
                                <w:rFonts w:ascii="Consolas" w:hAnsi="Consolas"/>
                                <w:sz w:val="18"/>
                                <w:szCs w:val="18"/>
                              </w:rPr>
                              <w:t>)</w:t>
                            </w:r>
                          </w:p>
                          <w:p w14:paraId="221CA093" w14:textId="77777777" w:rsidR="004826FF" w:rsidRPr="00235871" w:rsidRDefault="004826FF" w:rsidP="001B67A3">
                            <w:pPr>
                              <w:spacing w:line="276" w:lineRule="auto"/>
                              <w:ind w:firstLine="0"/>
                              <w:rPr>
                                <w:rFonts w:ascii="Consolas" w:hAnsi="Consolas"/>
                                <w:sz w:val="18"/>
                                <w:szCs w:val="18"/>
                              </w:rPr>
                            </w:pPr>
                            <w:r w:rsidRPr="00235871">
                              <w:rPr>
                                <w:rFonts w:ascii="Consolas" w:hAnsi="Consolas"/>
                                <w:sz w:val="18"/>
                                <w:szCs w:val="18"/>
                              </w:rPr>
                              <w:t xml:space="preserve">    </w:t>
                            </w:r>
                            <w:r w:rsidRPr="00A05206">
                              <w:rPr>
                                <w:rFonts w:ascii="Consolas" w:hAnsi="Consolas"/>
                                <w:color w:val="0070C0"/>
                                <w:sz w:val="18"/>
                                <w:szCs w:val="18"/>
                              </w:rPr>
                              <w:t>elif len</w:t>
                            </w:r>
                            <w:r w:rsidRPr="00235871">
                              <w:rPr>
                                <w:rFonts w:ascii="Consolas" w:hAnsi="Consolas"/>
                                <w:sz w:val="18"/>
                                <w:szCs w:val="18"/>
                              </w:rPr>
                              <w:t xml:space="preserve">(args) == </w:t>
                            </w:r>
                            <w:r w:rsidRPr="000C059C">
                              <w:rPr>
                                <w:rFonts w:ascii="Consolas" w:hAnsi="Consolas"/>
                                <w:color w:val="00B0F0"/>
                                <w:sz w:val="18"/>
                                <w:szCs w:val="18"/>
                              </w:rPr>
                              <w:t>1</w:t>
                            </w:r>
                            <w:r w:rsidRPr="00235871">
                              <w:rPr>
                                <w:rFonts w:ascii="Consolas" w:hAnsi="Consolas"/>
                                <w:sz w:val="18"/>
                                <w:szCs w:val="18"/>
                              </w:rPr>
                              <w:t>:</w:t>
                            </w:r>
                          </w:p>
                          <w:p w14:paraId="3F48E332" w14:textId="77777777" w:rsidR="004826FF" w:rsidRPr="00235871" w:rsidRDefault="004826FF" w:rsidP="001B67A3">
                            <w:pPr>
                              <w:spacing w:line="276" w:lineRule="auto"/>
                              <w:ind w:firstLine="0"/>
                              <w:rPr>
                                <w:rFonts w:ascii="Consolas" w:hAnsi="Consolas"/>
                                <w:sz w:val="18"/>
                                <w:szCs w:val="18"/>
                              </w:rPr>
                            </w:pPr>
                            <w:r w:rsidRPr="00235871">
                              <w:rPr>
                                <w:rFonts w:ascii="Consolas" w:hAnsi="Consolas"/>
                                <w:sz w:val="18"/>
                                <w:szCs w:val="18"/>
                              </w:rPr>
                              <w:t xml:space="preserve">        </w:t>
                            </w:r>
                            <w:r w:rsidRPr="00A05206">
                              <w:rPr>
                                <w:rFonts w:ascii="Consolas" w:hAnsi="Consolas"/>
                                <w:color w:val="0070C0"/>
                                <w:sz w:val="18"/>
                                <w:szCs w:val="18"/>
                              </w:rPr>
                              <w:t xml:space="preserve">if </w:t>
                            </w:r>
                            <w:r w:rsidRPr="00235871">
                              <w:rPr>
                                <w:rFonts w:ascii="Consolas" w:hAnsi="Consolas"/>
                                <w:sz w:val="18"/>
                                <w:szCs w:val="18"/>
                              </w:rPr>
                              <w:t>args[</w:t>
                            </w:r>
                            <w:r w:rsidRPr="000C059C">
                              <w:rPr>
                                <w:rFonts w:ascii="Consolas" w:hAnsi="Consolas"/>
                                <w:color w:val="00B0F0"/>
                                <w:sz w:val="18"/>
                                <w:szCs w:val="18"/>
                              </w:rPr>
                              <w:t>0</w:t>
                            </w:r>
                            <w:r w:rsidRPr="00235871">
                              <w:rPr>
                                <w:rFonts w:ascii="Consolas" w:hAnsi="Consolas"/>
                                <w:sz w:val="18"/>
                                <w:szCs w:val="18"/>
                              </w:rPr>
                              <w:t xml:space="preserve">] == </w:t>
                            </w:r>
                            <w:r w:rsidRPr="00B354F5">
                              <w:rPr>
                                <w:rFonts w:ascii="Consolas" w:hAnsi="Consolas"/>
                                <w:color w:val="C00000"/>
                                <w:sz w:val="18"/>
                                <w:szCs w:val="18"/>
                              </w:rPr>
                              <w:t>'--help'</w:t>
                            </w:r>
                            <w:r w:rsidRPr="00235871">
                              <w:rPr>
                                <w:rFonts w:ascii="Consolas" w:hAnsi="Consolas"/>
                                <w:sz w:val="18"/>
                                <w:szCs w:val="18"/>
                              </w:rPr>
                              <w:t>:</w:t>
                            </w:r>
                          </w:p>
                          <w:p w14:paraId="6A40CD0D" w14:textId="77777777" w:rsidR="004826FF" w:rsidRPr="00235871" w:rsidRDefault="004826FF" w:rsidP="001B67A3">
                            <w:pPr>
                              <w:spacing w:line="276" w:lineRule="auto"/>
                              <w:ind w:firstLine="0"/>
                              <w:rPr>
                                <w:rFonts w:ascii="Consolas" w:hAnsi="Consolas"/>
                                <w:sz w:val="18"/>
                                <w:szCs w:val="18"/>
                              </w:rPr>
                            </w:pPr>
                            <w:r w:rsidRPr="00235871">
                              <w:rPr>
                                <w:rFonts w:ascii="Consolas" w:hAnsi="Consolas"/>
                                <w:sz w:val="18"/>
                                <w:szCs w:val="18"/>
                              </w:rPr>
                              <w:t xml:space="preserve">            </w:t>
                            </w:r>
                            <w:r w:rsidRPr="00A05206">
                              <w:rPr>
                                <w:rFonts w:ascii="Consolas" w:hAnsi="Consolas"/>
                                <w:b/>
                                <w:bCs/>
                                <w:sz w:val="18"/>
                                <w:szCs w:val="18"/>
                              </w:rPr>
                              <w:t>printInfo</w:t>
                            </w:r>
                            <w:r w:rsidRPr="00235871">
                              <w:rPr>
                                <w:rFonts w:ascii="Consolas" w:hAnsi="Consolas"/>
                                <w:sz w:val="18"/>
                                <w:szCs w:val="18"/>
                              </w:rPr>
                              <w:t>()</w:t>
                            </w:r>
                          </w:p>
                          <w:p w14:paraId="53076E66" w14:textId="77777777" w:rsidR="004826FF" w:rsidRPr="00235871" w:rsidRDefault="004826FF" w:rsidP="001B67A3">
                            <w:pPr>
                              <w:spacing w:line="276" w:lineRule="auto"/>
                              <w:ind w:firstLine="0"/>
                              <w:rPr>
                                <w:rFonts w:ascii="Consolas" w:hAnsi="Consolas"/>
                                <w:sz w:val="18"/>
                                <w:szCs w:val="18"/>
                              </w:rPr>
                            </w:pPr>
                            <w:r w:rsidRPr="00235871">
                              <w:rPr>
                                <w:rFonts w:ascii="Consolas" w:hAnsi="Consolas"/>
                                <w:sz w:val="18"/>
                                <w:szCs w:val="18"/>
                              </w:rPr>
                              <w:t xml:space="preserve">        </w:t>
                            </w:r>
                            <w:r w:rsidRPr="000C059C">
                              <w:rPr>
                                <w:rFonts w:ascii="Consolas" w:hAnsi="Consolas"/>
                                <w:color w:val="0070C0"/>
                                <w:sz w:val="18"/>
                                <w:szCs w:val="18"/>
                              </w:rPr>
                              <w:t>else</w:t>
                            </w:r>
                            <w:r w:rsidRPr="00235871">
                              <w:rPr>
                                <w:rFonts w:ascii="Consolas" w:hAnsi="Consolas"/>
                                <w:sz w:val="18"/>
                                <w:szCs w:val="18"/>
                              </w:rPr>
                              <w:t>:</w:t>
                            </w:r>
                          </w:p>
                          <w:p w14:paraId="5F231080" w14:textId="3846A10E" w:rsidR="004826FF" w:rsidRPr="00235871" w:rsidRDefault="004826FF" w:rsidP="001B67A3">
                            <w:pPr>
                              <w:spacing w:line="276" w:lineRule="auto"/>
                              <w:ind w:firstLine="0"/>
                              <w:rPr>
                                <w:rFonts w:ascii="Consolas" w:hAnsi="Consolas"/>
                                <w:sz w:val="18"/>
                                <w:szCs w:val="18"/>
                              </w:rPr>
                            </w:pPr>
                            <w:r w:rsidRPr="00235871">
                              <w:rPr>
                                <w:rFonts w:ascii="Consolas" w:hAnsi="Consolas"/>
                                <w:sz w:val="18"/>
                                <w:szCs w:val="18"/>
                              </w:rPr>
                              <w:t xml:space="preserve">            </w:t>
                            </w:r>
                            <w:r w:rsidRPr="00A05206">
                              <w:rPr>
                                <w:rFonts w:ascii="Consolas" w:hAnsi="Consolas"/>
                                <w:color w:val="0070C0"/>
                                <w:sz w:val="18"/>
                                <w:szCs w:val="18"/>
                              </w:rPr>
                              <w:t>print</w:t>
                            </w:r>
                            <w:r w:rsidRPr="00235871">
                              <w:rPr>
                                <w:rFonts w:ascii="Consolas" w:hAnsi="Consolas"/>
                                <w:sz w:val="18"/>
                                <w:szCs w:val="18"/>
                              </w:rPr>
                              <w:t>(</w:t>
                            </w:r>
                            <w:r w:rsidRPr="00B354F5">
                              <w:rPr>
                                <w:rFonts w:ascii="Consolas" w:eastAsia="Times New Roman" w:hAnsi="Consolas" w:cs="Courier New"/>
                                <w:color w:val="C00000"/>
                                <w:sz w:val="18"/>
                                <w:szCs w:val="18"/>
                              </w:rPr>
                              <w:t>'</w:t>
                            </w:r>
                            <w:r w:rsidRPr="00B354F5">
                              <w:rPr>
                                <w:rFonts w:ascii="Consolas" w:hAnsi="Consolas"/>
                                <w:color w:val="C00000"/>
                                <w:sz w:val="18"/>
                                <w:szCs w:val="18"/>
                              </w:rPr>
                              <w:t>Unknown command!</w:t>
                            </w:r>
                            <w:r w:rsidRPr="00B354F5">
                              <w:rPr>
                                <w:rFonts w:ascii="Consolas" w:eastAsia="Times New Roman" w:hAnsi="Consolas" w:cs="Courier New"/>
                                <w:color w:val="C00000"/>
                                <w:sz w:val="18"/>
                                <w:szCs w:val="18"/>
                              </w:rPr>
                              <w:t>'</w:t>
                            </w:r>
                            <w:r w:rsidRPr="00726828">
                              <w:rPr>
                                <w:rFonts w:ascii="Consolas" w:hAnsi="Consolas"/>
                                <w:sz w:val="18"/>
                                <w:szCs w:val="18"/>
                              </w:rPr>
                              <w:t>)</w:t>
                            </w:r>
                          </w:p>
                          <w:p w14:paraId="5F3CE959" w14:textId="77777777" w:rsidR="004826FF" w:rsidRPr="00235871" w:rsidRDefault="004826FF" w:rsidP="001B67A3">
                            <w:pPr>
                              <w:spacing w:line="276" w:lineRule="auto"/>
                              <w:ind w:firstLine="0"/>
                              <w:rPr>
                                <w:rFonts w:ascii="Consolas" w:hAnsi="Consolas"/>
                                <w:sz w:val="18"/>
                                <w:szCs w:val="18"/>
                              </w:rPr>
                            </w:pPr>
                            <w:r w:rsidRPr="00235871">
                              <w:rPr>
                                <w:rFonts w:ascii="Consolas" w:hAnsi="Consolas"/>
                                <w:sz w:val="18"/>
                                <w:szCs w:val="18"/>
                              </w:rPr>
                              <w:t xml:space="preserve">    </w:t>
                            </w:r>
                            <w:r w:rsidRPr="00A05206">
                              <w:rPr>
                                <w:rFonts w:ascii="Consolas" w:hAnsi="Consolas"/>
                                <w:color w:val="0070C0"/>
                                <w:sz w:val="18"/>
                                <w:szCs w:val="18"/>
                              </w:rPr>
                              <w:t>elif len</w:t>
                            </w:r>
                            <w:r w:rsidRPr="00235871">
                              <w:rPr>
                                <w:rFonts w:ascii="Consolas" w:hAnsi="Consolas"/>
                                <w:sz w:val="18"/>
                                <w:szCs w:val="18"/>
                              </w:rPr>
                              <w:t xml:space="preserve">(args) &gt;= </w:t>
                            </w:r>
                            <w:r w:rsidRPr="000C059C">
                              <w:rPr>
                                <w:rFonts w:ascii="Consolas" w:hAnsi="Consolas"/>
                                <w:color w:val="00B0F0"/>
                                <w:sz w:val="18"/>
                                <w:szCs w:val="18"/>
                              </w:rPr>
                              <w:t>2</w:t>
                            </w:r>
                            <w:r w:rsidRPr="00235871">
                              <w:rPr>
                                <w:rFonts w:ascii="Consolas" w:hAnsi="Consolas"/>
                                <w:sz w:val="18"/>
                                <w:szCs w:val="18"/>
                              </w:rPr>
                              <w:t>:</w:t>
                            </w:r>
                          </w:p>
                          <w:p w14:paraId="3ED0D5EC" w14:textId="77777777" w:rsidR="004826FF" w:rsidRPr="00235871" w:rsidRDefault="004826FF" w:rsidP="001B67A3">
                            <w:pPr>
                              <w:spacing w:line="276" w:lineRule="auto"/>
                              <w:ind w:firstLine="0"/>
                              <w:rPr>
                                <w:rFonts w:ascii="Consolas" w:hAnsi="Consolas"/>
                                <w:sz w:val="18"/>
                                <w:szCs w:val="18"/>
                              </w:rPr>
                            </w:pPr>
                            <w:r w:rsidRPr="00235871">
                              <w:rPr>
                                <w:rFonts w:ascii="Consolas" w:hAnsi="Consolas"/>
                                <w:sz w:val="18"/>
                                <w:szCs w:val="18"/>
                              </w:rPr>
                              <w:t xml:space="preserve">        c_type = args[</w:t>
                            </w:r>
                            <w:r w:rsidRPr="000C059C">
                              <w:rPr>
                                <w:rFonts w:ascii="Consolas" w:hAnsi="Consolas"/>
                                <w:color w:val="00B0F0"/>
                                <w:sz w:val="18"/>
                                <w:szCs w:val="18"/>
                              </w:rPr>
                              <w:t>0</w:t>
                            </w:r>
                            <w:r w:rsidRPr="00235871">
                              <w:rPr>
                                <w:rFonts w:ascii="Consolas" w:hAnsi="Consolas"/>
                                <w:sz w:val="18"/>
                                <w:szCs w:val="18"/>
                              </w:rPr>
                              <w:t>]</w:t>
                            </w:r>
                          </w:p>
                          <w:p w14:paraId="6CAB895C" w14:textId="77777777" w:rsidR="004826FF" w:rsidRPr="00235871" w:rsidRDefault="004826FF" w:rsidP="001B67A3">
                            <w:pPr>
                              <w:spacing w:line="276" w:lineRule="auto"/>
                              <w:ind w:firstLine="0"/>
                              <w:rPr>
                                <w:rFonts w:ascii="Consolas" w:hAnsi="Consolas"/>
                                <w:sz w:val="18"/>
                                <w:szCs w:val="18"/>
                              </w:rPr>
                            </w:pPr>
                            <w:r w:rsidRPr="00235871">
                              <w:rPr>
                                <w:rFonts w:ascii="Consolas" w:hAnsi="Consolas"/>
                                <w:sz w:val="18"/>
                                <w:szCs w:val="18"/>
                              </w:rPr>
                              <w:t xml:space="preserve">        </w:t>
                            </w:r>
                            <w:r w:rsidRPr="00A05206">
                              <w:rPr>
                                <w:rFonts w:ascii="Consolas" w:hAnsi="Consolas"/>
                                <w:color w:val="0070C0"/>
                                <w:sz w:val="18"/>
                                <w:szCs w:val="18"/>
                              </w:rPr>
                              <w:t xml:space="preserve">if </w:t>
                            </w:r>
                            <w:r w:rsidRPr="00235871">
                              <w:rPr>
                                <w:rFonts w:ascii="Consolas" w:hAnsi="Consolas"/>
                                <w:sz w:val="18"/>
                                <w:szCs w:val="18"/>
                              </w:rPr>
                              <w:t xml:space="preserve">c_type == </w:t>
                            </w:r>
                            <w:r w:rsidRPr="00B354F5">
                              <w:rPr>
                                <w:rFonts w:ascii="Consolas" w:hAnsi="Consolas"/>
                                <w:color w:val="C00000"/>
                                <w:sz w:val="18"/>
                                <w:szCs w:val="18"/>
                              </w:rPr>
                              <w:t>'s'</w:t>
                            </w:r>
                            <w:r w:rsidRPr="00235871">
                              <w:rPr>
                                <w:rFonts w:ascii="Consolas" w:hAnsi="Consolas"/>
                                <w:sz w:val="18"/>
                                <w:szCs w:val="18"/>
                              </w:rPr>
                              <w:t>:</w:t>
                            </w:r>
                          </w:p>
                          <w:p w14:paraId="0BC18B55" w14:textId="77777777" w:rsidR="004826FF" w:rsidRPr="00B354F5" w:rsidRDefault="004826FF" w:rsidP="001B67A3">
                            <w:pPr>
                              <w:spacing w:line="276" w:lineRule="auto"/>
                              <w:ind w:firstLine="0"/>
                              <w:rPr>
                                <w:rFonts w:ascii="Consolas" w:hAnsi="Consolas"/>
                                <w:i/>
                                <w:iCs/>
                                <w:color w:val="A6A6A6" w:themeColor="background1" w:themeShade="A6"/>
                                <w:sz w:val="18"/>
                                <w:szCs w:val="18"/>
                              </w:rPr>
                            </w:pPr>
                            <w:r w:rsidRPr="00B354F5">
                              <w:rPr>
                                <w:rFonts w:ascii="Consolas" w:hAnsi="Consolas"/>
                                <w:i/>
                                <w:iCs/>
                                <w:color w:val="A6A6A6" w:themeColor="background1" w:themeShade="A6"/>
                                <w:sz w:val="18"/>
                                <w:szCs w:val="18"/>
                              </w:rPr>
                              <w:t xml:space="preserve">            # Saving single TCX activity to CSV file</w:t>
                            </w:r>
                          </w:p>
                          <w:p w14:paraId="1B0AE791" w14:textId="77777777" w:rsidR="004826FF" w:rsidRPr="00235871" w:rsidRDefault="004826FF" w:rsidP="001B67A3">
                            <w:pPr>
                              <w:spacing w:line="276" w:lineRule="auto"/>
                              <w:ind w:firstLine="0"/>
                              <w:rPr>
                                <w:rFonts w:ascii="Consolas" w:hAnsi="Consolas"/>
                                <w:sz w:val="18"/>
                                <w:szCs w:val="18"/>
                              </w:rPr>
                            </w:pPr>
                            <w:r w:rsidRPr="00235871">
                              <w:rPr>
                                <w:rFonts w:ascii="Consolas" w:hAnsi="Consolas"/>
                                <w:sz w:val="18"/>
                                <w:szCs w:val="18"/>
                              </w:rPr>
                              <w:t xml:space="preserve">            filename = args[</w:t>
                            </w:r>
                            <w:r w:rsidRPr="000C059C">
                              <w:rPr>
                                <w:rFonts w:ascii="Consolas" w:hAnsi="Consolas"/>
                                <w:color w:val="00B0F0"/>
                                <w:sz w:val="18"/>
                                <w:szCs w:val="18"/>
                              </w:rPr>
                              <w:t>1</w:t>
                            </w:r>
                            <w:r w:rsidRPr="00235871">
                              <w:rPr>
                                <w:rFonts w:ascii="Consolas" w:hAnsi="Consolas"/>
                                <w:sz w:val="18"/>
                                <w:szCs w:val="18"/>
                              </w:rPr>
                              <w:t>]</w:t>
                            </w:r>
                          </w:p>
                          <w:p w14:paraId="0C62552F" w14:textId="77777777" w:rsidR="004826FF" w:rsidRPr="00235871" w:rsidRDefault="004826FF" w:rsidP="001B67A3">
                            <w:pPr>
                              <w:spacing w:line="276" w:lineRule="auto"/>
                              <w:ind w:firstLine="0"/>
                              <w:rPr>
                                <w:rFonts w:ascii="Consolas" w:hAnsi="Consolas"/>
                                <w:sz w:val="18"/>
                                <w:szCs w:val="18"/>
                              </w:rPr>
                            </w:pPr>
                            <w:r w:rsidRPr="00235871">
                              <w:rPr>
                                <w:rFonts w:ascii="Consolas" w:hAnsi="Consolas"/>
                                <w:sz w:val="18"/>
                                <w:szCs w:val="18"/>
                              </w:rPr>
                              <w:t xml:space="preserve">            time_stamp = </w:t>
                            </w:r>
                            <w:r w:rsidRPr="00A05206">
                              <w:rPr>
                                <w:rFonts w:ascii="Consolas" w:hAnsi="Consolas"/>
                                <w:b/>
                                <w:bCs/>
                                <w:sz w:val="18"/>
                                <w:szCs w:val="18"/>
                              </w:rPr>
                              <w:t>datetime</w:t>
                            </w:r>
                            <w:r w:rsidRPr="00235871">
                              <w:rPr>
                                <w:rFonts w:ascii="Consolas" w:hAnsi="Consolas"/>
                                <w:sz w:val="18"/>
                                <w:szCs w:val="18"/>
                              </w:rPr>
                              <w:t>.now()</w:t>
                            </w:r>
                          </w:p>
                          <w:p w14:paraId="336AA5B2" w14:textId="02E6E69B" w:rsidR="004826FF" w:rsidRDefault="004826FF" w:rsidP="001B67A3">
                            <w:pPr>
                              <w:spacing w:line="276" w:lineRule="auto"/>
                              <w:ind w:firstLine="0"/>
                              <w:rPr>
                                <w:rFonts w:ascii="Consolas" w:hAnsi="Consolas"/>
                                <w:sz w:val="18"/>
                                <w:szCs w:val="18"/>
                              </w:rPr>
                            </w:pPr>
                            <w:r w:rsidRPr="00235871">
                              <w:rPr>
                                <w:rFonts w:ascii="Consolas" w:hAnsi="Consolas"/>
                                <w:sz w:val="18"/>
                                <w:szCs w:val="18"/>
                              </w:rPr>
                              <w:t xml:space="preserve">            </w:t>
                            </w:r>
                            <w:r w:rsidRPr="00A05206">
                              <w:rPr>
                                <w:rFonts w:ascii="Consolas" w:hAnsi="Consolas"/>
                                <w:b/>
                                <w:bCs/>
                                <w:sz w:val="18"/>
                                <w:szCs w:val="18"/>
                              </w:rPr>
                              <w:t>save_tcx_to_csv</w:t>
                            </w:r>
                            <w:r w:rsidRPr="00235871">
                              <w:rPr>
                                <w:rFonts w:ascii="Consolas" w:hAnsi="Consolas"/>
                                <w:sz w:val="18"/>
                                <w:szCs w:val="18"/>
                              </w:rPr>
                              <w:t>(</w:t>
                            </w:r>
                            <w:r w:rsidRPr="00FB0098">
                              <w:rPr>
                                <w:rFonts w:ascii="Consolas" w:eastAsia="Times New Roman" w:hAnsi="Consolas" w:cs="Courier New"/>
                                <w:color w:val="C00000"/>
                                <w:sz w:val="18"/>
                                <w:szCs w:val="18"/>
                              </w:rPr>
                              <w:t>'</w:t>
                            </w:r>
                            <w:r w:rsidRPr="00B354F5">
                              <w:rPr>
                                <w:rFonts w:ascii="Consolas" w:hAnsi="Consolas"/>
                                <w:color w:val="C00000"/>
                                <w:sz w:val="18"/>
                                <w:szCs w:val="18"/>
                              </w:rPr>
                              <w:t>.</w:t>
                            </w:r>
                            <w:r w:rsidRPr="00FB0098">
                              <w:rPr>
                                <w:rFonts w:ascii="Consolas" w:eastAsia="Times New Roman" w:hAnsi="Consolas" w:cs="Courier New"/>
                                <w:color w:val="C00000"/>
                                <w:sz w:val="18"/>
                                <w:szCs w:val="18"/>
                              </w:rPr>
                              <w:t>'</w:t>
                            </w:r>
                            <w:r w:rsidRPr="00235871">
                              <w:rPr>
                                <w:rFonts w:ascii="Consolas" w:hAnsi="Consolas"/>
                                <w:sz w:val="18"/>
                                <w:szCs w:val="18"/>
                              </w:rPr>
                              <w:t xml:space="preserve"> + </w:t>
                            </w:r>
                            <w:r w:rsidRPr="00A05206">
                              <w:rPr>
                                <w:rFonts w:ascii="Consolas" w:hAnsi="Consolas"/>
                                <w:b/>
                                <w:bCs/>
                                <w:sz w:val="18"/>
                                <w:szCs w:val="18"/>
                              </w:rPr>
                              <w:t>Dir</w:t>
                            </w:r>
                            <w:r w:rsidRPr="00235871">
                              <w:rPr>
                                <w:rFonts w:ascii="Consolas" w:hAnsi="Consolas"/>
                                <w:sz w:val="18"/>
                                <w:szCs w:val="18"/>
                              </w:rPr>
                              <w:t xml:space="preserve">.TCX_PATH.value + filename, </w:t>
                            </w:r>
                          </w:p>
                          <w:p w14:paraId="1D636B4B" w14:textId="77777777" w:rsidR="004826FF" w:rsidRPr="00235871" w:rsidRDefault="004826FF" w:rsidP="001B67A3">
                            <w:pPr>
                              <w:spacing w:line="276" w:lineRule="auto"/>
                              <w:ind w:firstLine="0"/>
                              <w:rPr>
                                <w:rFonts w:ascii="Consolas" w:hAnsi="Consolas"/>
                                <w:sz w:val="18"/>
                                <w:szCs w:val="18"/>
                              </w:rPr>
                            </w:pPr>
                            <w:r w:rsidRPr="00BD6F77">
                              <w:rPr>
                                <w:rFonts w:ascii="Consolas" w:hAnsi="Consolas"/>
                                <w:sz w:val="18"/>
                                <w:szCs w:val="18"/>
                              </w:rPr>
                              <w:t xml:space="preserve"> </w:t>
                            </w:r>
                            <w:r>
                              <w:rPr>
                                <w:rFonts w:ascii="Consolas" w:hAnsi="Consolas"/>
                                <w:sz w:val="18"/>
                                <w:szCs w:val="18"/>
                              </w:rPr>
                              <w:t xml:space="preserve">                                 </w:t>
                            </w:r>
                            <w:r w:rsidRPr="00A05206">
                              <w:rPr>
                                <w:rFonts w:ascii="Consolas" w:hAnsi="Consolas"/>
                                <w:b/>
                                <w:bCs/>
                                <w:sz w:val="18"/>
                                <w:szCs w:val="18"/>
                              </w:rPr>
                              <w:t>Dir</w:t>
                            </w:r>
                            <w:r w:rsidRPr="00235871">
                              <w:rPr>
                                <w:rFonts w:ascii="Consolas" w:hAnsi="Consolas"/>
                                <w:sz w:val="18"/>
                                <w:szCs w:val="18"/>
                              </w:rPr>
                              <w:t>.CSV_PATH.value + filename,</w:t>
                            </w:r>
                          </w:p>
                          <w:p w14:paraId="0A17D69E" w14:textId="77777777" w:rsidR="004826FF" w:rsidRPr="00235871" w:rsidRDefault="004826FF" w:rsidP="001B67A3">
                            <w:pPr>
                              <w:spacing w:line="276" w:lineRule="auto"/>
                              <w:ind w:firstLine="0"/>
                              <w:rPr>
                                <w:rFonts w:ascii="Consolas" w:hAnsi="Consolas"/>
                                <w:sz w:val="18"/>
                                <w:szCs w:val="18"/>
                              </w:rPr>
                            </w:pPr>
                            <w:r w:rsidRPr="00235871">
                              <w:rPr>
                                <w:rFonts w:ascii="Consolas" w:hAnsi="Consolas"/>
                                <w:sz w:val="18"/>
                                <w:szCs w:val="18"/>
                              </w:rPr>
                              <w:t xml:space="preserve">                            </w:t>
                            </w:r>
                            <w:r w:rsidRPr="00CF4937">
                              <w:rPr>
                                <w:rFonts w:ascii="Consolas" w:hAnsi="Consolas"/>
                                <w:sz w:val="18"/>
                                <w:szCs w:val="18"/>
                              </w:rPr>
                              <w:t xml:space="preserve"> </w:t>
                            </w:r>
                            <w:r>
                              <w:rPr>
                                <w:rFonts w:ascii="Consolas" w:hAnsi="Consolas"/>
                                <w:sz w:val="18"/>
                                <w:szCs w:val="18"/>
                              </w:rPr>
                              <w:t xml:space="preserve">     </w:t>
                            </w:r>
                            <w:r w:rsidRPr="00A05206">
                              <w:rPr>
                                <w:rFonts w:ascii="Consolas" w:hAnsi="Consolas"/>
                                <w:b/>
                                <w:bCs/>
                                <w:sz w:val="18"/>
                                <w:szCs w:val="18"/>
                              </w:rPr>
                              <w:t>Dir</w:t>
                            </w:r>
                            <w:r w:rsidRPr="00235871">
                              <w:rPr>
                                <w:rFonts w:ascii="Consolas" w:hAnsi="Consolas"/>
                                <w:sz w:val="18"/>
                                <w:szCs w:val="18"/>
                              </w:rPr>
                              <w:t xml:space="preserve">.COLUMN_TYPES_SINGLE.value, </w:t>
                            </w:r>
                            <w:r w:rsidRPr="00A05206">
                              <w:rPr>
                                <w:rFonts w:ascii="Consolas" w:hAnsi="Consolas"/>
                                <w:b/>
                                <w:bCs/>
                                <w:sz w:val="18"/>
                                <w:szCs w:val="18"/>
                              </w:rPr>
                              <w:t>Dir</w:t>
                            </w:r>
                            <w:r w:rsidRPr="00235871">
                              <w:rPr>
                                <w:rFonts w:ascii="Consolas" w:hAnsi="Consolas"/>
                                <w:sz w:val="18"/>
                                <w:szCs w:val="18"/>
                              </w:rPr>
                              <w:t>.NAMES_SINGLE.value)</w:t>
                            </w:r>
                          </w:p>
                          <w:p w14:paraId="4F9131FB" w14:textId="57497BC4" w:rsidR="004826FF" w:rsidRPr="00235871" w:rsidRDefault="004826FF" w:rsidP="001B67A3">
                            <w:pPr>
                              <w:spacing w:line="276" w:lineRule="auto"/>
                              <w:ind w:firstLine="0"/>
                              <w:rPr>
                                <w:rFonts w:ascii="Consolas" w:hAnsi="Consolas"/>
                                <w:sz w:val="18"/>
                                <w:szCs w:val="18"/>
                              </w:rPr>
                            </w:pPr>
                            <w:r w:rsidRPr="00235871">
                              <w:rPr>
                                <w:rFonts w:ascii="Consolas" w:hAnsi="Consolas"/>
                                <w:sz w:val="18"/>
                                <w:szCs w:val="18"/>
                              </w:rPr>
                              <w:t xml:space="preserve">            </w:t>
                            </w:r>
                            <w:r w:rsidRPr="00A05206">
                              <w:rPr>
                                <w:rFonts w:ascii="Consolas" w:hAnsi="Consolas"/>
                                <w:color w:val="0070C0"/>
                                <w:sz w:val="18"/>
                                <w:szCs w:val="18"/>
                              </w:rPr>
                              <w:t>print</w:t>
                            </w:r>
                            <w:r w:rsidRPr="00235871">
                              <w:rPr>
                                <w:rFonts w:ascii="Consolas" w:hAnsi="Consolas"/>
                                <w:sz w:val="18"/>
                                <w:szCs w:val="18"/>
                              </w:rPr>
                              <w:t>(</w:t>
                            </w:r>
                            <w:r w:rsidRPr="00B354F5">
                              <w:rPr>
                                <w:rFonts w:ascii="Consolas" w:eastAsia="Times New Roman" w:hAnsi="Consolas" w:cs="Courier New"/>
                                <w:color w:val="C00000"/>
                                <w:sz w:val="18"/>
                                <w:szCs w:val="18"/>
                              </w:rPr>
                              <w:t>'</w:t>
                            </w:r>
                            <w:r w:rsidRPr="00B354F5">
                              <w:rPr>
                                <w:rFonts w:ascii="Consolas" w:hAnsi="Consolas"/>
                                <w:color w:val="C00000"/>
                                <w:sz w:val="18"/>
                                <w:szCs w:val="18"/>
                              </w:rPr>
                              <w:t xml:space="preserve">Single TCXExercise processing time: </w:t>
                            </w:r>
                            <w:r w:rsidRPr="00FB0098">
                              <w:rPr>
                                <w:rFonts w:ascii="Consolas" w:eastAsia="Times New Roman" w:hAnsi="Consolas" w:cs="Courier New"/>
                                <w:color w:val="C00000"/>
                                <w:sz w:val="18"/>
                                <w:szCs w:val="18"/>
                              </w:rPr>
                              <w:t>'</w:t>
                            </w:r>
                            <w:r w:rsidRPr="000C059C">
                              <w:rPr>
                                <w:rFonts w:ascii="Consolas" w:hAnsi="Consolas"/>
                                <w:color w:val="393939" w:themeColor="accent6" w:themeShade="BF"/>
                                <w:sz w:val="18"/>
                                <w:szCs w:val="18"/>
                              </w:rPr>
                              <w:t xml:space="preserve"> </w:t>
                            </w:r>
                            <w:r w:rsidRPr="00235871">
                              <w:rPr>
                                <w:rFonts w:ascii="Consolas" w:hAnsi="Consolas"/>
                                <w:sz w:val="18"/>
                                <w:szCs w:val="18"/>
                              </w:rPr>
                              <w:t xml:space="preserve">+ </w:t>
                            </w:r>
                            <w:r w:rsidRPr="00A05206">
                              <w:rPr>
                                <w:rFonts w:ascii="Consolas" w:hAnsi="Consolas"/>
                                <w:color w:val="0070C0"/>
                                <w:sz w:val="18"/>
                                <w:szCs w:val="18"/>
                              </w:rPr>
                              <w:t>str</w:t>
                            </w:r>
                            <w:r w:rsidRPr="00235871">
                              <w:rPr>
                                <w:rFonts w:ascii="Consolas" w:hAnsi="Consolas"/>
                                <w:sz w:val="18"/>
                                <w:szCs w:val="18"/>
                              </w:rPr>
                              <w:t>(</w:t>
                            </w:r>
                            <w:r w:rsidRPr="00A05206">
                              <w:rPr>
                                <w:rFonts w:ascii="Consolas" w:hAnsi="Consolas"/>
                                <w:b/>
                                <w:bCs/>
                                <w:sz w:val="18"/>
                                <w:szCs w:val="18"/>
                              </w:rPr>
                              <w:t>datetime</w:t>
                            </w:r>
                            <w:r w:rsidRPr="00235871">
                              <w:rPr>
                                <w:rFonts w:ascii="Consolas" w:hAnsi="Consolas"/>
                                <w:sz w:val="18"/>
                                <w:szCs w:val="18"/>
                              </w:rPr>
                              <w:t>.now() - time_stamp))</w:t>
                            </w:r>
                          </w:p>
                          <w:p w14:paraId="10374812" w14:textId="77777777" w:rsidR="004826FF" w:rsidRPr="00235871" w:rsidRDefault="004826FF" w:rsidP="001B67A3">
                            <w:pPr>
                              <w:spacing w:line="276" w:lineRule="auto"/>
                              <w:ind w:firstLine="0"/>
                              <w:rPr>
                                <w:rFonts w:ascii="Consolas" w:hAnsi="Consolas"/>
                                <w:sz w:val="18"/>
                                <w:szCs w:val="18"/>
                              </w:rPr>
                            </w:pPr>
                            <w:r w:rsidRPr="00235871">
                              <w:rPr>
                                <w:rFonts w:ascii="Consolas" w:hAnsi="Consolas"/>
                                <w:sz w:val="18"/>
                                <w:szCs w:val="18"/>
                              </w:rPr>
                              <w:t xml:space="preserve">        </w:t>
                            </w:r>
                            <w:r w:rsidRPr="00A05206">
                              <w:rPr>
                                <w:rFonts w:ascii="Consolas" w:hAnsi="Consolas"/>
                                <w:color w:val="0070C0"/>
                                <w:sz w:val="18"/>
                                <w:szCs w:val="18"/>
                              </w:rPr>
                              <w:t xml:space="preserve">elif </w:t>
                            </w:r>
                            <w:r w:rsidRPr="00235871">
                              <w:rPr>
                                <w:rFonts w:ascii="Consolas" w:hAnsi="Consolas"/>
                                <w:sz w:val="18"/>
                                <w:szCs w:val="18"/>
                              </w:rPr>
                              <w:t xml:space="preserve">c_type == </w:t>
                            </w:r>
                            <w:r w:rsidRPr="00B354F5">
                              <w:rPr>
                                <w:rFonts w:ascii="Consolas" w:hAnsi="Consolas"/>
                                <w:color w:val="C00000"/>
                                <w:sz w:val="18"/>
                                <w:szCs w:val="18"/>
                              </w:rPr>
                              <w:t>'m'</w:t>
                            </w:r>
                            <w:r w:rsidRPr="00235871">
                              <w:rPr>
                                <w:rFonts w:ascii="Consolas" w:hAnsi="Consolas"/>
                                <w:sz w:val="18"/>
                                <w:szCs w:val="18"/>
                              </w:rPr>
                              <w:t>:</w:t>
                            </w:r>
                          </w:p>
                          <w:p w14:paraId="33D4A4DE" w14:textId="77777777" w:rsidR="004826FF" w:rsidRPr="00235871" w:rsidRDefault="004826FF" w:rsidP="001B67A3">
                            <w:pPr>
                              <w:spacing w:line="276" w:lineRule="auto"/>
                              <w:ind w:firstLine="0"/>
                              <w:rPr>
                                <w:rFonts w:ascii="Consolas" w:hAnsi="Consolas"/>
                                <w:sz w:val="18"/>
                                <w:szCs w:val="18"/>
                              </w:rPr>
                            </w:pPr>
                            <w:r w:rsidRPr="00235871">
                              <w:rPr>
                                <w:rFonts w:ascii="Consolas" w:hAnsi="Consolas"/>
                                <w:sz w:val="18"/>
                                <w:szCs w:val="18"/>
                              </w:rPr>
                              <w:t xml:space="preserve">            activity_number = </w:t>
                            </w:r>
                            <w:r w:rsidRPr="00A05206">
                              <w:rPr>
                                <w:rFonts w:ascii="Consolas" w:hAnsi="Consolas"/>
                                <w:color w:val="0070C0"/>
                                <w:sz w:val="18"/>
                                <w:szCs w:val="18"/>
                              </w:rPr>
                              <w:t>int</w:t>
                            </w:r>
                            <w:r w:rsidRPr="00235871">
                              <w:rPr>
                                <w:rFonts w:ascii="Consolas" w:hAnsi="Consolas"/>
                                <w:sz w:val="18"/>
                                <w:szCs w:val="18"/>
                              </w:rPr>
                              <w:t>(args[</w:t>
                            </w:r>
                            <w:r w:rsidRPr="000C059C">
                              <w:rPr>
                                <w:rFonts w:ascii="Consolas" w:hAnsi="Consolas"/>
                                <w:color w:val="00B0F0"/>
                                <w:sz w:val="18"/>
                                <w:szCs w:val="18"/>
                              </w:rPr>
                              <w:t>1</w:t>
                            </w:r>
                            <w:r w:rsidRPr="00235871">
                              <w:rPr>
                                <w:rFonts w:ascii="Consolas" w:hAnsi="Consolas"/>
                                <w:sz w:val="18"/>
                                <w:szCs w:val="18"/>
                              </w:rPr>
                              <w:t>])</w:t>
                            </w:r>
                          </w:p>
                          <w:p w14:paraId="7FC5B9AD" w14:textId="77777777" w:rsidR="004826FF" w:rsidRPr="00235871" w:rsidRDefault="004826FF" w:rsidP="001B67A3">
                            <w:pPr>
                              <w:spacing w:line="276" w:lineRule="auto"/>
                              <w:ind w:firstLine="0"/>
                              <w:rPr>
                                <w:rFonts w:ascii="Consolas" w:hAnsi="Consolas"/>
                                <w:sz w:val="18"/>
                                <w:szCs w:val="18"/>
                              </w:rPr>
                            </w:pPr>
                            <w:r w:rsidRPr="00235871">
                              <w:rPr>
                                <w:rFonts w:ascii="Consolas" w:hAnsi="Consolas"/>
                                <w:sz w:val="18"/>
                                <w:szCs w:val="18"/>
                              </w:rPr>
                              <w:t xml:space="preserve">            </w:t>
                            </w:r>
                            <w:r w:rsidRPr="00A05206">
                              <w:rPr>
                                <w:rFonts w:ascii="Consolas" w:hAnsi="Consolas"/>
                                <w:color w:val="0070C0"/>
                                <w:sz w:val="18"/>
                                <w:szCs w:val="18"/>
                              </w:rPr>
                              <w:t>print</w:t>
                            </w:r>
                            <w:r w:rsidRPr="00235871">
                              <w:rPr>
                                <w:rFonts w:ascii="Consolas" w:hAnsi="Consolas"/>
                                <w:sz w:val="18"/>
                                <w:szCs w:val="18"/>
                              </w:rPr>
                              <w:t>(activity_number)</w:t>
                            </w:r>
                          </w:p>
                          <w:p w14:paraId="5F712AAA" w14:textId="77777777" w:rsidR="004826FF" w:rsidRPr="00B354F5" w:rsidRDefault="004826FF" w:rsidP="001B67A3">
                            <w:pPr>
                              <w:spacing w:line="276" w:lineRule="auto"/>
                              <w:ind w:firstLine="0"/>
                              <w:rPr>
                                <w:rFonts w:ascii="Consolas" w:hAnsi="Consolas"/>
                                <w:i/>
                                <w:iCs/>
                                <w:color w:val="A6A6A6" w:themeColor="background1" w:themeShade="A6"/>
                                <w:sz w:val="18"/>
                                <w:szCs w:val="18"/>
                              </w:rPr>
                            </w:pPr>
                            <w:r w:rsidRPr="00B354F5">
                              <w:rPr>
                                <w:rFonts w:ascii="Consolas" w:hAnsi="Consolas"/>
                                <w:color w:val="A6A6A6" w:themeColor="background1" w:themeShade="A6"/>
                                <w:sz w:val="18"/>
                                <w:szCs w:val="18"/>
                              </w:rPr>
                              <w:t xml:space="preserve">            </w:t>
                            </w:r>
                            <w:r w:rsidRPr="00B354F5">
                              <w:rPr>
                                <w:rFonts w:ascii="Consolas" w:hAnsi="Consolas"/>
                                <w:i/>
                                <w:iCs/>
                                <w:color w:val="A6A6A6" w:themeColor="background1" w:themeShade="A6"/>
                                <w:sz w:val="18"/>
                                <w:szCs w:val="18"/>
                              </w:rPr>
                              <w:t># Saving set of TCX activities to CSV file</w:t>
                            </w:r>
                          </w:p>
                          <w:p w14:paraId="137EAFAD" w14:textId="77777777" w:rsidR="004826FF" w:rsidRPr="00235871" w:rsidRDefault="004826FF" w:rsidP="001B67A3">
                            <w:pPr>
                              <w:spacing w:line="276" w:lineRule="auto"/>
                              <w:ind w:firstLine="0"/>
                              <w:rPr>
                                <w:rFonts w:ascii="Consolas" w:hAnsi="Consolas"/>
                                <w:sz w:val="18"/>
                                <w:szCs w:val="18"/>
                              </w:rPr>
                            </w:pPr>
                            <w:r w:rsidRPr="00235871">
                              <w:rPr>
                                <w:rFonts w:ascii="Consolas" w:hAnsi="Consolas"/>
                                <w:sz w:val="18"/>
                                <w:szCs w:val="18"/>
                              </w:rPr>
                              <w:t xml:space="preserve">            root_path = args[</w:t>
                            </w:r>
                            <w:r w:rsidRPr="000C059C">
                              <w:rPr>
                                <w:rFonts w:ascii="Consolas" w:hAnsi="Consolas"/>
                                <w:color w:val="00B0F0"/>
                                <w:sz w:val="18"/>
                                <w:szCs w:val="18"/>
                              </w:rPr>
                              <w:t>2</w:t>
                            </w:r>
                            <w:r w:rsidRPr="00235871">
                              <w:rPr>
                                <w:rFonts w:ascii="Consolas" w:hAnsi="Consolas"/>
                                <w:sz w:val="18"/>
                                <w:szCs w:val="18"/>
                              </w:rPr>
                              <w:t>]</w:t>
                            </w:r>
                          </w:p>
                          <w:p w14:paraId="7E26333F" w14:textId="77777777" w:rsidR="004826FF" w:rsidRPr="00235871" w:rsidRDefault="004826FF" w:rsidP="001B67A3">
                            <w:pPr>
                              <w:spacing w:line="276" w:lineRule="auto"/>
                              <w:ind w:firstLine="0"/>
                              <w:rPr>
                                <w:rFonts w:ascii="Consolas" w:hAnsi="Consolas"/>
                                <w:sz w:val="18"/>
                                <w:szCs w:val="18"/>
                              </w:rPr>
                            </w:pPr>
                            <w:r w:rsidRPr="00235871">
                              <w:rPr>
                                <w:rFonts w:ascii="Consolas" w:hAnsi="Consolas"/>
                                <w:sz w:val="18"/>
                                <w:szCs w:val="18"/>
                              </w:rPr>
                              <w:t xml:space="preserve">            time_stamp = </w:t>
                            </w:r>
                            <w:r w:rsidRPr="00A05206">
                              <w:rPr>
                                <w:rFonts w:ascii="Consolas" w:hAnsi="Consolas"/>
                                <w:b/>
                                <w:bCs/>
                                <w:sz w:val="18"/>
                                <w:szCs w:val="18"/>
                              </w:rPr>
                              <w:t>datetime</w:t>
                            </w:r>
                            <w:r w:rsidRPr="00235871">
                              <w:rPr>
                                <w:rFonts w:ascii="Consolas" w:hAnsi="Consolas"/>
                                <w:sz w:val="18"/>
                                <w:szCs w:val="18"/>
                              </w:rPr>
                              <w:t>.now()</w:t>
                            </w:r>
                          </w:p>
                          <w:p w14:paraId="1A88E8F5" w14:textId="77777777" w:rsidR="004826FF" w:rsidRPr="00BD6F77" w:rsidRDefault="004826FF" w:rsidP="001B67A3">
                            <w:pPr>
                              <w:spacing w:line="276" w:lineRule="auto"/>
                              <w:ind w:firstLine="0"/>
                              <w:rPr>
                                <w:rFonts w:ascii="Consolas" w:hAnsi="Consolas"/>
                                <w:i/>
                                <w:iCs/>
                                <w:color w:val="393939" w:themeColor="accent6" w:themeShade="BF"/>
                                <w:sz w:val="18"/>
                                <w:szCs w:val="18"/>
                              </w:rPr>
                            </w:pPr>
                            <w:r w:rsidRPr="00235871">
                              <w:rPr>
                                <w:rFonts w:ascii="Consolas" w:hAnsi="Consolas"/>
                                <w:sz w:val="18"/>
                                <w:szCs w:val="18"/>
                              </w:rPr>
                              <w:t xml:space="preserve">            </w:t>
                            </w:r>
                            <w:r w:rsidRPr="00B354F5">
                              <w:rPr>
                                <w:rFonts w:ascii="Consolas" w:hAnsi="Consolas"/>
                                <w:i/>
                                <w:iCs/>
                                <w:color w:val="A6A6A6" w:themeColor="background1" w:themeShade="A6"/>
                                <w:sz w:val="18"/>
                                <w:szCs w:val="18"/>
                              </w:rPr>
                              <w:t># File paths</w:t>
                            </w:r>
                          </w:p>
                          <w:p w14:paraId="115DB63B" w14:textId="77777777" w:rsidR="004826FF" w:rsidRPr="00235871" w:rsidRDefault="004826FF" w:rsidP="001B67A3">
                            <w:pPr>
                              <w:spacing w:line="276" w:lineRule="auto"/>
                              <w:ind w:firstLine="0"/>
                              <w:rPr>
                                <w:rFonts w:ascii="Consolas" w:hAnsi="Consolas"/>
                                <w:sz w:val="18"/>
                                <w:szCs w:val="18"/>
                              </w:rPr>
                            </w:pPr>
                            <w:r w:rsidRPr="00235871">
                              <w:rPr>
                                <w:rFonts w:ascii="Consolas" w:hAnsi="Consolas"/>
                                <w:sz w:val="18"/>
                                <w:szCs w:val="18"/>
                              </w:rPr>
                              <w:t xml:space="preserve">            </w:t>
                            </w:r>
                            <w:r w:rsidRPr="00A05206">
                              <w:rPr>
                                <w:rFonts w:ascii="Consolas" w:hAnsi="Consolas"/>
                                <w:color w:val="0070C0"/>
                                <w:sz w:val="18"/>
                                <w:szCs w:val="18"/>
                              </w:rPr>
                              <w:t>print</w:t>
                            </w:r>
                            <w:r w:rsidRPr="00235871">
                              <w:rPr>
                                <w:rFonts w:ascii="Consolas" w:hAnsi="Consolas"/>
                                <w:sz w:val="18"/>
                                <w:szCs w:val="18"/>
                              </w:rPr>
                              <w:t>(root_path)</w:t>
                            </w:r>
                          </w:p>
                          <w:p w14:paraId="5324A3E3" w14:textId="77777777" w:rsidR="004826FF" w:rsidRPr="00235871" w:rsidRDefault="004826FF" w:rsidP="001B67A3">
                            <w:pPr>
                              <w:spacing w:line="276" w:lineRule="auto"/>
                              <w:ind w:firstLine="0"/>
                              <w:rPr>
                                <w:rFonts w:ascii="Consolas" w:hAnsi="Consolas"/>
                                <w:sz w:val="18"/>
                                <w:szCs w:val="18"/>
                              </w:rPr>
                            </w:pPr>
                            <w:r w:rsidRPr="00235871">
                              <w:rPr>
                                <w:rFonts w:ascii="Consolas" w:hAnsi="Consolas"/>
                                <w:sz w:val="18"/>
                                <w:szCs w:val="18"/>
                              </w:rPr>
                              <w:t xml:space="preserve">            </w:t>
                            </w:r>
                            <w:r w:rsidRPr="00A05206">
                              <w:rPr>
                                <w:rFonts w:ascii="Consolas" w:hAnsi="Consolas"/>
                                <w:color w:val="0070C0"/>
                                <w:sz w:val="18"/>
                                <w:szCs w:val="18"/>
                              </w:rPr>
                              <w:t>print</w:t>
                            </w:r>
                            <w:r w:rsidRPr="00235871">
                              <w:rPr>
                                <w:rFonts w:ascii="Consolas" w:hAnsi="Consolas"/>
                                <w:sz w:val="18"/>
                                <w:szCs w:val="18"/>
                              </w:rPr>
                              <w:t>(</w:t>
                            </w:r>
                            <w:r w:rsidRPr="00A05206">
                              <w:rPr>
                                <w:rFonts w:ascii="Consolas" w:hAnsi="Consolas"/>
                                <w:b/>
                                <w:bCs/>
                                <w:sz w:val="18"/>
                                <w:szCs w:val="18"/>
                              </w:rPr>
                              <w:t>Dir</w:t>
                            </w:r>
                            <w:r w:rsidRPr="00235871">
                              <w:rPr>
                                <w:rFonts w:ascii="Consolas" w:hAnsi="Consolas"/>
                                <w:sz w:val="18"/>
                                <w:szCs w:val="18"/>
                              </w:rPr>
                              <w:t>.TCX_PATH_SET1.value)</w:t>
                            </w:r>
                          </w:p>
                          <w:p w14:paraId="3FB02CFB" w14:textId="77777777" w:rsidR="004826FF" w:rsidRPr="00235871" w:rsidRDefault="004826FF" w:rsidP="001B67A3">
                            <w:pPr>
                              <w:spacing w:line="276" w:lineRule="auto"/>
                              <w:ind w:firstLine="0"/>
                              <w:rPr>
                                <w:rFonts w:ascii="Consolas" w:hAnsi="Consolas"/>
                                <w:sz w:val="18"/>
                                <w:szCs w:val="18"/>
                              </w:rPr>
                            </w:pPr>
                            <w:r w:rsidRPr="00235871">
                              <w:rPr>
                                <w:rFonts w:ascii="Consolas" w:hAnsi="Consolas"/>
                                <w:sz w:val="18"/>
                                <w:szCs w:val="18"/>
                              </w:rPr>
                              <w:t xml:space="preserve">            </w:t>
                            </w:r>
                            <w:r w:rsidRPr="00A05206">
                              <w:rPr>
                                <w:rFonts w:ascii="Consolas" w:hAnsi="Consolas"/>
                                <w:color w:val="0070C0"/>
                                <w:sz w:val="18"/>
                                <w:szCs w:val="18"/>
                              </w:rPr>
                              <w:t>print</w:t>
                            </w:r>
                            <w:r w:rsidRPr="00235871">
                              <w:rPr>
                                <w:rFonts w:ascii="Consolas" w:hAnsi="Consolas"/>
                                <w:sz w:val="18"/>
                                <w:szCs w:val="18"/>
                              </w:rPr>
                              <w:t>(</w:t>
                            </w:r>
                            <w:r w:rsidRPr="00A05206">
                              <w:rPr>
                                <w:rFonts w:ascii="Consolas" w:hAnsi="Consolas"/>
                                <w:b/>
                                <w:bCs/>
                                <w:sz w:val="18"/>
                                <w:szCs w:val="18"/>
                              </w:rPr>
                              <w:t>Dir</w:t>
                            </w:r>
                            <w:r w:rsidRPr="00235871">
                              <w:rPr>
                                <w:rFonts w:ascii="Consolas" w:hAnsi="Consolas"/>
                                <w:sz w:val="18"/>
                                <w:szCs w:val="18"/>
                              </w:rPr>
                              <w:t>.CSV_PATH_SET1.value)</w:t>
                            </w:r>
                          </w:p>
                          <w:p w14:paraId="64BA7A24" w14:textId="77777777" w:rsidR="004826FF" w:rsidRDefault="004826FF" w:rsidP="001B67A3">
                            <w:pPr>
                              <w:spacing w:line="276" w:lineRule="auto"/>
                              <w:ind w:firstLine="0"/>
                              <w:rPr>
                                <w:rFonts w:ascii="Consolas" w:hAnsi="Consolas"/>
                                <w:sz w:val="18"/>
                                <w:szCs w:val="18"/>
                              </w:rPr>
                            </w:pPr>
                            <w:r w:rsidRPr="00235871">
                              <w:rPr>
                                <w:rFonts w:ascii="Consolas" w:hAnsi="Consolas"/>
                                <w:sz w:val="18"/>
                                <w:szCs w:val="18"/>
                              </w:rPr>
                              <w:t xml:space="preserve">            </w:t>
                            </w:r>
                            <w:r w:rsidRPr="00A05206">
                              <w:rPr>
                                <w:rFonts w:ascii="Consolas" w:hAnsi="Consolas"/>
                                <w:b/>
                                <w:bCs/>
                                <w:sz w:val="18"/>
                                <w:szCs w:val="18"/>
                              </w:rPr>
                              <w:t>save_tcxset_to_csv</w:t>
                            </w:r>
                            <w:r w:rsidRPr="00235871">
                              <w:rPr>
                                <w:rFonts w:ascii="Consolas" w:hAnsi="Consolas"/>
                                <w:sz w:val="18"/>
                                <w:szCs w:val="18"/>
                              </w:rPr>
                              <w:t xml:space="preserve">(root_path, </w:t>
                            </w:r>
                            <w:r w:rsidRPr="00A05206">
                              <w:rPr>
                                <w:rFonts w:ascii="Consolas" w:hAnsi="Consolas"/>
                                <w:b/>
                                <w:bCs/>
                                <w:sz w:val="18"/>
                                <w:szCs w:val="18"/>
                              </w:rPr>
                              <w:t>Dir</w:t>
                            </w:r>
                            <w:r w:rsidRPr="00235871">
                              <w:rPr>
                                <w:rFonts w:ascii="Consolas" w:hAnsi="Consolas"/>
                                <w:sz w:val="18"/>
                                <w:szCs w:val="18"/>
                              </w:rPr>
                              <w:t xml:space="preserve">.TCX_PATH_SET1.value, </w:t>
                            </w:r>
                          </w:p>
                          <w:p w14:paraId="60EC9290" w14:textId="77777777" w:rsidR="004826FF" w:rsidRDefault="004826FF" w:rsidP="001B67A3">
                            <w:pPr>
                              <w:spacing w:line="276" w:lineRule="auto"/>
                              <w:ind w:firstLine="0"/>
                              <w:rPr>
                                <w:rFonts w:ascii="Consolas" w:hAnsi="Consolas"/>
                                <w:sz w:val="18"/>
                                <w:szCs w:val="18"/>
                              </w:rPr>
                            </w:pPr>
                            <w:r w:rsidRPr="00447A0E">
                              <w:rPr>
                                <w:rFonts w:ascii="Consolas" w:hAnsi="Consolas"/>
                                <w:sz w:val="18"/>
                                <w:szCs w:val="18"/>
                              </w:rPr>
                              <w:t xml:space="preserve"> </w:t>
                            </w:r>
                            <w:r>
                              <w:rPr>
                                <w:rFonts w:ascii="Consolas" w:hAnsi="Consolas"/>
                                <w:sz w:val="18"/>
                                <w:szCs w:val="18"/>
                              </w:rPr>
                              <w:t xml:space="preserve">                              </w:t>
                            </w:r>
                            <w:r w:rsidRPr="00A05206">
                              <w:rPr>
                                <w:rFonts w:ascii="Consolas" w:hAnsi="Consolas"/>
                                <w:b/>
                                <w:bCs/>
                                <w:sz w:val="18"/>
                                <w:szCs w:val="18"/>
                              </w:rPr>
                              <w:t>Dir</w:t>
                            </w:r>
                            <w:r w:rsidRPr="00235871">
                              <w:rPr>
                                <w:rFonts w:ascii="Consolas" w:hAnsi="Consolas"/>
                                <w:sz w:val="18"/>
                                <w:szCs w:val="18"/>
                              </w:rPr>
                              <w:t>.CSV_PATH_SET1.value,</w:t>
                            </w:r>
                            <w:r w:rsidRPr="00447A0E">
                              <w:rPr>
                                <w:rFonts w:ascii="Consolas" w:hAnsi="Consolas"/>
                                <w:sz w:val="18"/>
                                <w:szCs w:val="18"/>
                              </w:rPr>
                              <w:t xml:space="preserve"> </w:t>
                            </w:r>
                            <w:r w:rsidRPr="00A05206">
                              <w:rPr>
                                <w:rFonts w:ascii="Consolas" w:hAnsi="Consolas"/>
                                <w:b/>
                                <w:bCs/>
                                <w:sz w:val="18"/>
                                <w:szCs w:val="18"/>
                              </w:rPr>
                              <w:t>Dir</w:t>
                            </w:r>
                            <w:r w:rsidRPr="00235871">
                              <w:rPr>
                                <w:rFonts w:ascii="Consolas" w:hAnsi="Consolas"/>
                                <w:sz w:val="18"/>
                                <w:szCs w:val="18"/>
                              </w:rPr>
                              <w:t xml:space="preserve">.COLUMN_TYPES_SET.value, </w:t>
                            </w:r>
                          </w:p>
                          <w:p w14:paraId="6EBF9632" w14:textId="77777777" w:rsidR="004826FF" w:rsidRPr="00235871" w:rsidRDefault="004826FF" w:rsidP="001B67A3">
                            <w:pPr>
                              <w:spacing w:line="276" w:lineRule="auto"/>
                              <w:ind w:firstLine="0"/>
                              <w:rPr>
                                <w:rFonts w:ascii="Consolas" w:hAnsi="Consolas"/>
                                <w:sz w:val="18"/>
                                <w:szCs w:val="18"/>
                              </w:rPr>
                            </w:pPr>
                            <w:r w:rsidRPr="00447A0E">
                              <w:rPr>
                                <w:rFonts w:ascii="Consolas" w:hAnsi="Consolas"/>
                                <w:sz w:val="18"/>
                                <w:szCs w:val="18"/>
                              </w:rPr>
                              <w:t xml:space="preserve"> </w:t>
                            </w:r>
                            <w:r>
                              <w:rPr>
                                <w:rFonts w:ascii="Consolas" w:hAnsi="Consolas"/>
                                <w:sz w:val="18"/>
                                <w:szCs w:val="18"/>
                              </w:rPr>
                              <w:t xml:space="preserve">                              </w:t>
                            </w:r>
                            <w:r w:rsidRPr="00A05206">
                              <w:rPr>
                                <w:rFonts w:ascii="Consolas" w:hAnsi="Consolas"/>
                                <w:b/>
                                <w:bCs/>
                                <w:sz w:val="18"/>
                                <w:szCs w:val="18"/>
                              </w:rPr>
                              <w:t>Dir</w:t>
                            </w:r>
                            <w:r w:rsidRPr="00235871">
                              <w:rPr>
                                <w:rFonts w:ascii="Consolas" w:hAnsi="Consolas"/>
                                <w:sz w:val="18"/>
                                <w:szCs w:val="18"/>
                              </w:rPr>
                              <w:t>.NAMES_SET.value, activity_number)</w:t>
                            </w:r>
                          </w:p>
                          <w:p w14:paraId="46F1EDFB" w14:textId="257DF174" w:rsidR="004826FF" w:rsidRDefault="004826FF" w:rsidP="001B67A3">
                            <w:pPr>
                              <w:spacing w:line="276" w:lineRule="auto"/>
                              <w:ind w:firstLine="0"/>
                              <w:rPr>
                                <w:rFonts w:ascii="Consolas" w:hAnsi="Consolas"/>
                                <w:sz w:val="18"/>
                                <w:szCs w:val="18"/>
                              </w:rPr>
                            </w:pPr>
                            <w:r w:rsidRPr="00235871">
                              <w:rPr>
                                <w:rFonts w:ascii="Consolas" w:hAnsi="Consolas"/>
                                <w:sz w:val="18"/>
                                <w:szCs w:val="18"/>
                              </w:rPr>
                              <w:t xml:space="preserve">            </w:t>
                            </w:r>
                            <w:r w:rsidRPr="00A05206">
                              <w:rPr>
                                <w:rFonts w:ascii="Consolas" w:hAnsi="Consolas"/>
                                <w:color w:val="0070C0"/>
                                <w:sz w:val="18"/>
                                <w:szCs w:val="18"/>
                              </w:rPr>
                              <w:t>print</w:t>
                            </w:r>
                            <w:r w:rsidRPr="00235871">
                              <w:rPr>
                                <w:rFonts w:ascii="Consolas" w:hAnsi="Consolas"/>
                                <w:sz w:val="18"/>
                                <w:szCs w:val="18"/>
                              </w:rPr>
                              <w:t>(</w:t>
                            </w:r>
                            <w:r w:rsidRPr="00FB0098">
                              <w:rPr>
                                <w:rFonts w:ascii="Consolas" w:eastAsia="Times New Roman" w:hAnsi="Consolas" w:cs="Courier New"/>
                                <w:color w:val="C00000"/>
                                <w:sz w:val="18"/>
                                <w:szCs w:val="18"/>
                              </w:rPr>
                              <w:t>'</w:t>
                            </w:r>
                            <w:r w:rsidRPr="00B354F5">
                              <w:rPr>
                                <w:rFonts w:ascii="Consolas" w:hAnsi="Consolas"/>
                                <w:color w:val="C00000"/>
                                <w:sz w:val="18"/>
                                <w:szCs w:val="18"/>
                              </w:rPr>
                              <w:t xml:space="preserve">\nSet of TCXExercises processing time: </w:t>
                            </w:r>
                            <w:r w:rsidRPr="00FB0098">
                              <w:rPr>
                                <w:rFonts w:ascii="Consolas" w:eastAsia="Times New Roman" w:hAnsi="Consolas" w:cs="Courier New"/>
                                <w:color w:val="C00000"/>
                                <w:sz w:val="18"/>
                                <w:szCs w:val="18"/>
                              </w:rPr>
                              <w:t>'</w:t>
                            </w:r>
                            <w:r w:rsidRPr="00A05206">
                              <w:rPr>
                                <w:rFonts w:ascii="Consolas" w:hAnsi="Consolas"/>
                                <w:color w:val="393939" w:themeColor="accent6" w:themeShade="BF"/>
                                <w:sz w:val="18"/>
                                <w:szCs w:val="18"/>
                              </w:rPr>
                              <w:t xml:space="preserve"> </w:t>
                            </w:r>
                          </w:p>
                          <w:p w14:paraId="4A438CBA" w14:textId="77777777" w:rsidR="004826FF" w:rsidRPr="00235871" w:rsidRDefault="004826FF" w:rsidP="001B67A3">
                            <w:pPr>
                              <w:spacing w:line="276" w:lineRule="auto"/>
                              <w:ind w:firstLine="0"/>
                              <w:rPr>
                                <w:rFonts w:ascii="Consolas" w:hAnsi="Consolas"/>
                                <w:sz w:val="18"/>
                                <w:szCs w:val="18"/>
                              </w:rPr>
                            </w:pPr>
                            <w:r w:rsidRPr="00A05206">
                              <w:rPr>
                                <w:rFonts w:ascii="Consolas" w:hAnsi="Consolas"/>
                                <w:sz w:val="18"/>
                                <w:szCs w:val="18"/>
                              </w:rPr>
                              <w:t xml:space="preserve"> </w:t>
                            </w:r>
                            <w:r>
                              <w:rPr>
                                <w:rFonts w:ascii="Consolas" w:hAnsi="Consolas"/>
                                <w:sz w:val="18"/>
                                <w:szCs w:val="18"/>
                              </w:rPr>
                              <w:t xml:space="preserve">                 </w:t>
                            </w:r>
                            <w:r w:rsidRPr="00235871">
                              <w:rPr>
                                <w:rFonts w:ascii="Consolas" w:hAnsi="Consolas"/>
                                <w:sz w:val="18"/>
                                <w:szCs w:val="18"/>
                              </w:rPr>
                              <w:t xml:space="preserve">+ </w:t>
                            </w:r>
                            <w:r w:rsidRPr="00A05206">
                              <w:rPr>
                                <w:rFonts w:ascii="Consolas" w:hAnsi="Consolas"/>
                                <w:color w:val="0070C0"/>
                                <w:sz w:val="18"/>
                                <w:szCs w:val="18"/>
                              </w:rPr>
                              <w:t>str</w:t>
                            </w:r>
                            <w:r w:rsidRPr="00235871">
                              <w:rPr>
                                <w:rFonts w:ascii="Consolas" w:hAnsi="Consolas"/>
                                <w:sz w:val="18"/>
                                <w:szCs w:val="18"/>
                              </w:rPr>
                              <w:t>(</w:t>
                            </w:r>
                            <w:r w:rsidRPr="00A05206">
                              <w:rPr>
                                <w:rFonts w:ascii="Consolas" w:hAnsi="Consolas"/>
                                <w:b/>
                                <w:bCs/>
                                <w:sz w:val="18"/>
                                <w:szCs w:val="18"/>
                              </w:rPr>
                              <w:t>datetime</w:t>
                            </w:r>
                            <w:r w:rsidRPr="00235871">
                              <w:rPr>
                                <w:rFonts w:ascii="Consolas" w:hAnsi="Consolas"/>
                                <w:sz w:val="18"/>
                                <w:szCs w:val="18"/>
                              </w:rPr>
                              <w:t>.now() - time_stamp))</w:t>
                            </w:r>
                          </w:p>
                        </w:txbxContent>
                      </wps:txbx>
                      <wps:bodyPr rot="0" vert="horz" wrap="square" lIns="91440" tIns="45720" rIns="91440" bIns="45720" anchor="t" anchorCtr="0">
                        <a:noAutofit/>
                      </wps:bodyPr>
                    </wps:wsp>
                  </a:graphicData>
                </a:graphic>
              </wp:inline>
            </w:drawing>
          </mc:Choice>
          <mc:Fallback>
            <w:pict>
              <v:shape w14:anchorId="0A4ED629" id="Text Box 230" o:spid="_x0000_s1031" type="#_x0000_t202" style="width:474.1pt;height:544.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" stroked="f">
                <v:textbox>
                  <w:txbxContent>
                    <w:p w14:paraId="3F8C9463" w14:textId="77777777" w:rsidR="004826FF" w:rsidRPr="00C8300F" w:rsidRDefault="004826FF" w:rsidP="001B67A3">
                      <w:pPr>
                        <w:spacing w:line="276" w:lineRule="auto"/>
                        <w:ind w:firstLine="0"/>
                        <w:rPr>
                          <w:rFonts w:ascii="Consolas" w:hAnsi="Consolas"/>
                          <w:sz w:val="18"/>
                          <w:szCs w:val="18"/>
                        </w:rPr>
                      </w:pPr>
                      <w:r w:rsidRPr="00A05206">
                        <w:rPr>
                          <w:rFonts w:ascii="Consolas" w:hAnsi="Consolas"/>
                          <w:color w:val="858585" w:themeColor="accent2" w:themeShade="BF"/>
                          <w:sz w:val="18"/>
                          <w:szCs w:val="18"/>
                        </w:rPr>
                        <w:t xml:space="preserve">from </w:t>
                      </w:r>
                      <w:r w:rsidRPr="00C8300F">
                        <w:rPr>
                          <w:rFonts w:ascii="Consolas" w:hAnsi="Consolas"/>
                          <w:sz w:val="18"/>
                          <w:szCs w:val="18"/>
                        </w:rPr>
                        <w:t xml:space="preserve">filelocations </w:t>
                      </w:r>
                      <w:r w:rsidRPr="00A05206">
                        <w:rPr>
                          <w:rFonts w:ascii="Consolas" w:hAnsi="Consolas"/>
                          <w:color w:val="858585" w:themeColor="accent2" w:themeShade="BF"/>
                          <w:sz w:val="18"/>
                          <w:szCs w:val="18"/>
                        </w:rPr>
                        <w:t xml:space="preserve">import </w:t>
                      </w:r>
                      <w:r w:rsidRPr="00CF4937">
                        <w:rPr>
                          <w:rFonts w:ascii="Consolas" w:hAnsi="Consolas"/>
                          <w:b/>
                          <w:bCs/>
                          <w:sz w:val="18"/>
                          <w:szCs w:val="18"/>
                        </w:rPr>
                        <w:t>Dir</w:t>
                      </w:r>
                    </w:p>
                    <w:p w14:paraId="0F257142" w14:textId="77777777" w:rsidR="004826FF" w:rsidRPr="00C8300F" w:rsidRDefault="004826FF" w:rsidP="001B67A3">
                      <w:pPr>
                        <w:spacing w:line="276" w:lineRule="auto"/>
                        <w:ind w:firstLine="0"/>
                        <w:rPr>
                          <w:rFonts w:ascii="Consolas" w:hAnsi="Consolas"/>
                          <w:sz w:val="18"/>
                          <w:szCs w:val="18"/>
                        </w:rPr>
                      </w:pPr>
                      <w:r w:rsidRPr="00A05206">
                        <w:rPr>
                          <w:rFonts w:ascii="Consolas" w:hAnsi="Consolas"/>
                          <w:color w:val="858585" w:themeColor="accent2" w:themeShade="BF"/>
                          <w:sz w:val="18"/>
                          <w:szCs w:val="18"/>
                        </w:rPr>
                        <w:t xml:space="preserve">from </w:t>
                      </w:r>
                      <w:r w:rsidRPr="00C8300F">
                        <w:rPr>
                          <w:rFonts w:ascii="Consolas" w:hAnsi="Consolas"/>
                          <w:sz w:val="18"/>
                          <w:szCs w:val="18"/>
                        </w:rPr>
                        <w:t xml:space="preserve">datetime </w:t>
                      </w:r>
                      <w:r w:rsidRPr="00A05206">
                        <w:rPr>
                          <w:rFonts w:ascii="Consolas" w:hAnsi="Consolas"/>
                          <w:color w:val="858585" w:themeColor="accent2" w:themeShade="BF"/>
                          <w:sz w:val="18"/>
                          <w:szCs w:val="18"/>
                        </w:rPr>
                        <w:t xml:space="preserve">import </w:t>
                      </w:r>
                      <w:r w:rsidRPr="00CF4937">
                        <w:rPr>
                          <w:rFonts w:ascii="Consolas" w:hAnsi="Consolas"/>
                          <w:b/>
                          <w:bCs/>
                          <w:sz w:val="18"/>
                          <w:szCs w:val="18"/>
                        </w:rPr>
                        <w:t>datetime</w:t>
                      </w:r>
                    </w:p>
                    <w:p w14:paraId="2A76BBE8" w14:textId="77777777" w:rsidR="004826FF" w:rsidRPr="00C8300F" w:rsidRDefault="004826FF" w:rsidP="001B67A3">
                      <w:pPr>
                        <w:spacing w:line="276" w:lineRule="auto"/>
                        <w:ind w:firstLine="0"/>
                        <w:rPr>
                          <w:rFonts w:ascii="Consolas" w:hAnsi="Consolas"/>
                          <w:sz w:val="18"/>
                          <w:szCs w:val="18"/>
                        </w:rPr>
                      </w:pPr>
                      <w:r w:rsidRPr="00A05206">
                        <w:rPr>
                          <w:rFonts w:ascii="Consolas" w:hAnsi="Consolas"/>
                          <w:color w:val="858585" w:themeColor="accent2" w:themeShade="BF"/>
                          <w:sz w:val="18"/>
                          <w:szCs w:val="18"/>
                        </w:rPr>
                        <w:t xml:space="preserve">from </w:t>
                      </w:r>
                      <w:r w:rsidRPr="00C8300F">
                        <w:rPr>
                          <w:rFonts w:ascii="Consolas" w:hAnsi="Consolas"/>
                          <w:sz w:val="18"/>
                          <w:szCs w:val="18"/>
                        </w:rPr>
                        <w:t xml:space="preserve">activityparser </w:t>
                      </w:r>
                      <w:r w:rsidRPr="00A05206">
                        <w:rPr>
                          <w:rFonts w:ascii="Consolas" w:hAnsi="Consolas"/>
                          <w:color w:val="858585" w:themeColor="accent2" w:themeShade="BF"/>
                          <w:sz w:val="18"/>
                          <w:szCs w:val="18"/>
                        </w:rPr>
                        <w:t xml:space="preserve">import </w:t>
                      </w:r>
                      <w:r w:rsidRPr="00CF4937">
                        <w:rPr>
                          <w:rFonts w:ascii="Consolas" w:hAnsi="Consolas"/>
                          <w:b/>
                          <w:bCs/>
                          <w:sz w:val="18"/>
                          <w:szCs w:val="18"/>
                        </w:rPr>
                        <w:t>save_tcx_to_csv</w:t>
                      </w:r>
                      <w:r w:rsidRPr="00C8300F">
                        <w:rPr>
                          <w:rFonts w:ascii="Consolas" w:hAnsi="Consolas"/>
                          <w:sz w:val="18"/>
                          <w:szCs w:val="18"/>
                        </w:rPr>
                        <w:t xml:space="preserve">, </w:t>
                      </w:r>
                      <w:r w:rsidRPr="00CF4937">
                        <w:rPr>
                          <w:rFonts w:ascii="Consolas" w:hAnsi="Consolas"/>
                          <w:b/>
                          <w:bCs/>
                          <w:sz w:val="18"/>
                          <w:szCs w:val="18"/>
                        </w:rPr>
                        <w:t>save_tcxset_to_csv</w:t>
                      </w:r>
                    </w:p>
                    <w:p w14:paraId="28137F56" w14:textId="77777777" w:rsidR="004826FF" w:rsidRPr="00C8300F" w:rsidRDefault="004826FF" w:rsidP="001B67A3">
                      <w:pPr>
                        <w:spacing w:line="276" w:lineRule="auto"/>
                        <w:ind w:firstLine="0"/>
                        <w:rPr>
                          <w:rFonts w:ascii="Consolas" w:hAnsi="Consolas"/>
                          <w:sz w:val="18"/>
                          <w:szCs w:val="18"/>
                        </w:rPr>
                      </w:pPr>
                      <w:r w:rsidRPr="00A05206">
                        <w:rPr>
                          <w:rFonts w:ascii="Consolas" w:hAnsi="Consolas"/>
                          <w:color w:val="858585" w:themeColor="accent2" w:themeShade="BF"/>
                          <w:sz w:val="18"/>
                          <w:szCs w:val="18"/>
                        </w:rPr>
                        <w:t xml:space="preserve">import </w:t>
                      </w:r>
                      <w:r w:rsidRPr="00CF4937">
                        <w:rPr>
                          <w:rFonts w:ascii="Consolas" w:hAnsi="Consolas"/>
                          <w:b/>
                          <w:bCs/>
                          <w:sz w:val="18"/>
                          <w:szCs w:val="18"/>
                        </w:rPr>
                        <w:t>sys</w:t>
                      </w:r>
                    </w:p>
                    <w:p w14:paraId="0F08C7BC" w14:textId="77777777" w:rsidR="004826FF" w:rsidRDefault="004826FF" w:rsidP="001B67A3">
                      <w:pPr>
                        <w:spacing w:line="276" w:lineRule="auto"/>
                        <w:ind w:firstLine="0"/>
                        <w:rPr>
                          <w:rFonts w:ascii="Consolas" w:hAnsi="Consolas"/>
                          <w:sz w:val="18"/>
                          <w:szCs w:val="18"/>
                        </w:rPr>
                      </w:pPr>
                    </w:p>
                    <w:p w14:paraId="5EE32155" w14:textId="77777777" w:rsidR="004826FF" w:rsidRPr="00235871" w:rsidRDefault="004826FF" w:rsidP="001B67A3">
                      <w:pPr>
                        <w:spacing w:line="276" w:lineRule="auto"/>
                        <w:ind w:firstLine="0"/>
                        <w:rPr>
                          <w:rFonts w:ascii="Consolas" w:hAnsi="Consolas"/>
                          <w:sz w:val="18"/>
                          <w:szCs w:val="18"/>
                        </w:rPr>
                      </w:pPr>
                      <w:r w:rsidRPr="00A05206">
                        <w:rPr>
                          <w:rFonts w:ascii="Consolas" w:hAnsi="Consolas"/>
                          <w:color w:val="0070C0"/>
                          <w:sz w:val="18"/>
                          <w:szCs w:val="18"/>
                        </w:rPr>
                        <w:t xml:space="preserve">def </w:t>
                      </w:r>
                      <w:r w:rsidRPr="00A05206">
                        <w:rPr>
                          <w:rFonts w:ascii="Consolas" w:hAnsi="Consolas"/>
                          <w:b/>
                          <w:bCs/>
                          <w:sz w:val="18"/>
                          <w:szCs w:val="18"/>
                        </w:rPr>
                        <w:t>main</w:t>
                      </w:r>
                      <w:r w:rsidRPr="00235871">
                        <w:rPr>
                          <w:rFonts w:ascii="Consolas" w:hAnsi="Consolas"/>
                          <w:sz w:val="18"/>
                          <w:szCs w:val="18"/>
                        </w:rPr>
                        <w:t>():</w:t>
                      </w:r>
                    </w:p>
                    <w:p w14:paraId="4A828FE5" w14:textId="77777777" w:rsidR="004826FF" w:rsidRPr="00235871" w:rsidRDefault="004826FF" w:rsidP="001B67A3">
                      <w:pPr>
                        <w:spacing w:line="276" w:lineRule="auto"/>
                        <w:ind w:firstLine="0"/>
                        <w:rPr>
                          <w:rFonts w:ascii="Consolas" w:hAnsi="Consolas"/>
                          <w:sz w:val="18"/>
                          <w:szCs w:val="18"/>
                        </w:rPr>
                      </w:pPr>
                      <w:r w:rsidRPr="00235871">
                        <w:rPr>
                          <w:rFonts w:ascii="Consolas" w:hAnsi="Consolas"/>
                          <w:sz w:val="18"/>
                          <w:szCs w:val="18"/>
                        </w:rPr>
                        <w:t xml:space="preserve">    args = </w:t>
                      </w:r>
                      <w:r w:rsidRPr="00CF4937">
                        <w:rPr>
                          <w:rFonts w:ascii="Consolas" w:hAnsi="Consolas"/>
                          <w:b/>
                          <w:bCs/>
                          <w:sz w:val="18"/>
                          <w:szCs w:val="18"/>
                        </w:rPr>
                        <w:t>sys</w:t>
                      </w:r>
                      <w:r w:rsidRPr="00235871">
                        <w:rPr>
                          <w:rFonts w:ascii="Consolas" w:hAnsi="Consolas"/>
                          <w:sz w:val="18"/>
                          <w:szCs w:val="18"/>
                        </w:rPr>
                        <w:t>.argv</w:t>
                      </w:r>
                    </w:p>
                    <w:p w14:paraId="0DD7321D" w14:textId="77777777" w:rsidR="004826FF" w:rsidRPr="00B354F5" w:rsidRDefault="004826FF" w:rsidP="001B67A3">
                      <w:pPr>
                        <w:spacing w:line="276" w:lineRule="auto"/>
                        <w:ind w:firstLine="0"/>
                        <w:rPr>
                          <w:rFonts w:ascii="Consolas" w:hAnsi="Consolas"/>
                          <w:color w:val="A6A6A6" w:themeColor="background1" w:themeShade="A6"/>
                          <w:sz w:val="18"/>
                          <w:szCs w:val="18"/>
                        </w:rPr>
                      </w:pPr>
                      <w:r w:rsidRPr="00235871">
                        <w:rPr>
                          <w:rFonts w:ascii="Consolas" w:hAnsi="Consolas"/>
                          <w:sz w:val="18"/>
                          <w:szCs w:val="18"/>
                        </w:rPr>
                        <w:t xml:space="preserve">    args = args[</w:t>
                      </w:r>
                      <w:r w:rsidRPr="00CF4937">
                        <w:rPr>
                          <w:rFonts w:ascii="Consolas" w:hAnsi="Consolas"/>
                          <w:color w:val="00B0F0"/>
                          <w:sz w:val="18"/>
                          <w:szCs w:val="18"/>
                        </w:rPr>
                        <w:t>1</w:t>
                      </w:r>
                      <w:r w:rsidRPr="00235871">
                        <w:rPr>
                          <w:rFonts w:ascii="Consolas" w:hAnsi="Consolas"/>
                          <w:sz w:val="18"/>
                          <w:szCs w:val="18"/>
                        </w:rPr>
                        <w:t xml:space="preserve">:]  </w:t>
                      </w:r>
                      <w:r w:rsidRPr="00B354F5">
                        <w:rPr>
                          <w:rFonts w:ascii="Consolas" w:hAnsi="Consolas"/>
                          <w:i/>
                          <w:iCs/>
                          <w:color w:val="A6A6A6" w:themeColor="background1" w:themeShade="A6"/>
                          <w:sz w:val="18"/>
                          <w:szCs w:val="18"/>
                        </w:rPr>
                        <w:t># First element of args is the python.py file name to run</w:t>
                      </w:r>
                    </w:p>
                    <w:p w14:paraId="13AA47EC" w14:textId="77777777" w:rsidR="004826FF" w:rsidRPr="00235871" w:rsidRDefault="004826FF" w:rsidP="001B67A3">
                      <w:pPr>
                        <w:spacing w:line="276" w:lineRule="auto"/>
                        <w:ind w:firstLine="0"/>
                        <w:rPr>
                          <w:rFonts w:ascii="Consolas" w:hAnsi="Consolas"/>
                          <w:sz w:val="18"/>
                          <w:szCs w:val="18"/>
                        </w:rPr>
                      </w:pPr>
                      <w:r w:rsidRPr="00235871">
                        <w:rPr>
                          <w:rFonts w:ascii="Consolas" w:hAnsi="Consolas"/>
                          <w:sz w:val="18"/>
                          <w:szCs w:val="18"/>
                        </w:rPr>
                        <w:t xml:space="preserve">    </w:t>
                      </w:r>
                      <w:r w:rsidRPr="00A05206">
                        <w:rPr>
                          <w:rFonts w:ascii="Consolas" w:hAnsi="Consolas"/>
                          <w:color w:val="0070C0"/>
                          <w:sz w:val="18"/>
                          <w:szCs w:val="18"/>
                        </w:rPr>
                        <w:t>print</w:t>
                      </w:r>
                      <w:r w:rsidRPr="00235871">
                        <w:rPr>
                          <w:rFonts w:ascii="Consolas" w:hAnsi="Consolas"/>
                          <w:sz w:val="18"/>
                          <w:szCs w:val="18"/>
                        </w:rPr>
                        <w:t>(args)</w:t>
                      </w:r>
                    </w:p>
                    <w:p w14:paraId="0695E3DB" w14:textId="77777777" w:rsidR="004826FF" w:rsidRPr="00235871" w:rsidRDefault="004826FF" w:rsidP="001B67A3">
                      <w:pPr>
                        <w:spacing w:line="276" w:lineRule="auto"/>
                        <w:ind w:firstLine="0"/>
                        <w:rPr>
                          <w:rFonts w:ascii="Consolas" w:hAnsi="Consolas"/>
                          <w:sz w:val="18"/>
                          <w:szCs w:val="18"/>
                        </w:rPr>
                      </w:pPr>
                    </w:p>
                    <w:p w14:paraId="3F530819" w14:textId="77777777" w:rsidR="004826FF" w:rsidRPr="00235871" w:rsidRDefault="004826FF" w:rsidP="001B67A3">
                      <w:pPr>
                        <w:spacing w:line="276" w:lineRule="auto"/>
                        <w:ind w:firstLine="0"/>
                        <w:rPr>
                          <w:rFonts w:ascii="Consolas" w:hAnsi="Consolas"/>
                          <w:sz w:val="18"/>
                          <w:szCs w:val="18"/>
                        </w:rPr>
                      </w:pPr>
                      <w:r w:rsidRPr="00235871">
                        <w:rPr>
                          <w:rFonts w:ascii="Consolas" w:hAnsi="Consolas"/>
                          <w:sz w:val="18"/>
                          <w:szCs w:val="18"/>
                        </w:rPr>
                        <w:t xml:space="preserve">    </w:t>
                      </w:r>
                      <w:r w:rsidRPr="00A05206">
                        <w:rPr>
                          <w:rFonts w:ascii="Consolas" w:hAnsi="Consolas"/>
                          <w:color w:val="0070C0"/>
                          <w:sz w:val="18"/>
                          <w:szCs w:val="18"/>
                        </w:rPr>
                        <w:t>if len</w:t>
                      </w:r>
                      <w:r w:rsidRPr="00235871">
                        <w:rPr>
                          <w:rFonts w:ascii="Consolas" w:hAnsi="Consolas"/>
                          <w:sz w:val="18"/>
                          <w:szCs w:val="18"/>
                        </w:rPr>
                        <w:t xml:space="preserve">(args) &lt; </w:t>
                      </w:r>
                      <w:r w:rsidRPr="00CF4937">
                        <w:rPr>
                          <w:rFonts w:ascii="Consolas" w:hAnsi="Consolas"/>
                          <w:color w:val="00B0F0"/>
                          <w:sz w:val="18"/>
                          <w:szCs w:val="18"/>
                        </w:rPr>
                        <w:t>1</w:t>
                      </w:r>
                      <w:r w:rsidRPr="00235871">
                        <w:rPr>
                          <w:rFonts w:ascii="Consolas" w:hAnsi="Consolas"/>
                          <w:sz w:val="18"/>
                          <w:szCs w:val="18"/>
                        </w:rPr>
                        <w:t>:</w:t>
                      </w:r>
                    </w:p>
                    <w:p w14:paraId="6F6A821E" w14:textId="77777777" w:rsidR="004826FF" w:rsidRPr="00235871" w:rsidRDefault="004826FF" w:rsidP="001B67A3">
                      <w:pPr>
                        <w:spacing w:line="276" w:lineRule="auto"/>
                        <w:ind w:firstLine="0"/>
                        <w:rPr>
                          <w:rFonts w:ascii="Consolas" w:hAnsi="Consolas"/>
                          <w:sz w:val="18"/>
                          <w:szCs w:val="18"/>
                        </w:rPr>
                      </w:pPr>
                      <w:r w:rsidRPr="00235871">
                        <w:rPr>
                          <w:rFonts w:ascii="Consolas" w:hAnsi="Consolas"/>
                          <w:sz w:val="18"/>
                          <w:szCs w:val="18"/>
                        </w:rPr>
                        <w:t xml:space="preserve">        </w:t>
                      </w:r>
                      <w:r w:rsidRPr="00A05206">
                        <w:rPr>
                          <w:rFonts w:ascii="Consolas" w:hAnsi="Consolas"/>
                          <w:color w:val="0070C0"/>
                          <w:sz w:val="18"/>
                          <w:szCs w:val="18"/>
                        </w:rPr>
                        <w:t>print</w:t>
                      </w:r>
                      <w:r w:rsidRPr="00235871">
                        <w:rPr>
                          <w:rFonts w:ascii="Consolas" w:hAnsi="Consolas"/>
                          <w:sz w:val="18"/>
                          <w:szCs w:val="18"/>
                        </w:rPr>
                        <w:t>(</w:t>
                      </w:r>
                      <w:r w:rsidRPr="00B354F5">
                        <w:rPr>
                          <w:rFonts w:ascii="Consolas" w:hAnsi="Consolas"/>
                          <w:color w:val="C00000"/>
                          <w:sz w:val="18"/>
                          <w:szCs w:val="18"/>
                        </w:rPr>
                        <w:t>'Exactly two command line arguments or "--help" are required!'</w:t>
                      </w:r>
                      <w:r w:rsidRPr="00235871">
                        <w:rPr>
                          <w:rFonts w:ascii="Consolas" w:hAnsi="Consolas"/>
                          <w:sz w:val="18"/>
                          <w:szCs w:val="18"/>
                        </w:rPr>
                        <w:t>)</w:t>
                      </w:r>
                    </w:p>
                    <w:p w14:paraId="640EAD56" w14:textId="563EDA5C" w:rsidR="004826FF" w:rsidRPr="00235871" w:rsidRDefault="004826FF" w:rsidP="001B67A3">
                      <w:pPr>
                        <w:spacing w:line="276" w:lineRule="auto"/>
                        <w:ind w:firstLine="0"/>
                        <w:rPr>
                          <w:rFonts w:ascii="Consolas" w:hAnsi="Consolas"/>
                          <w:sz w:val="18"/>
                          <w:szCs w:val="18"/>
                        </w:rPr>
                      </w:pPr>
                      <w:r w:rsidRPr="00235871">
                        <w:rPr>
                          <w:rFonts w:ascii="Consolas" w:hAnsi="Consolas"/>
                          <w:sz w:val="18"/>
                          <w:szCs w:val="18"/>
                        </w:rPr>
                        <w:t xml:space="preserve">        </w:t>
                      </w:r>
                      <w:r w:rsidRPr="00A05206">
                        <w:rPr>
                          <w:rFonts w:ascii="Consolas" w:hAnsi="Consolas"/>
                          <w:color w:val="0070C0"/>
                          <w:sz w:val="18"/>
                          <w:szCs w:val="18"/>
                        </w:rPr>
                        <w:t>print</w:t>
                      </w:r>
                      <w:r w:rsidRPr="00235871">
                        <w:rPr>
                          <w:rFonts w:ascii="Consolas" w:hAnsi="Consolas"/>
                          <w:sz w:val="18"/>
                          <w:szCs w:val="18"/>
                        </w:rPr>
                        <w:t>(</w:t>
                      </w:r>
                      <w:r w:rsidRPr="00FB0098">
                        <w:rPr>
                          <w:rFonts w:ascii="Consolas" w:eastAsia="Times New Roman" w:hAnsi="Consolas" w:cs="Courier New"/>
                          <w:color w:val="C00000"/>
                          <w:sz w:val="18"/>
                          <w:szCs w:val="18"/>
                        </w:rPr>
                        <w:t>'</w:t>
                      </w:r>
                      <w:r w:rsidRPr="00B354F5">
                        <w:rPr>
                          <w:rFonts w:ascii="Consolas" w:hAnsi="Consolas"/>
                          <w:color w:val="C00000"/>
                          <w:sz w:val="18"/>
                          <w:szCs w:val="18"/>
                        </w:rPr>
                        <w:t>--Also, only two first arguments are noticed, others are ignored</w:t>
                      </w:r>
                      <w:r w:rsidRPr="00B354F5">
                        <w:rPr>
                          <w:rFonts w:ascii="Consolas" w:eastAsia="Times New Roman" w:hAnsi="Consolas" w:cs="Courier New"/>
                          <w:color w:val="C00000"/>
                          <w:sz w:val="18"/>
                          <w:szCs w:val="18"/>
                        </w:rPr>
                        <w:t>'</w:t>
                      </w:r>
                      <w:r w:rsidRPr="00CF4937">
                        <w:rPr>
                          <w:rFonts w:ascii="Consolas" w:hAnsi="Consolas"/>
                          <w:sz w:val="18"/>
                          <w:szCs w:val="18"/>
                        </w:rPr>
                        <w:t>)</w:t>
                      </w:r>
                    </w:p>
                    <w:p w14:paraId="221CA093" w14:textId="77777777" w:rsidR="004826FF" w:rsidRPr="00235871" w:rsidRDefault="004826FF" w:rsidP="001B67A3">
                      <w:pPr>
                        <w:spacing w:line="276" w:lineRule="auto"/>
                        <w:ind w:firstLine="0"/>
                        <w:rPr>
                          <w:rFonts w:ascii="Consolas" w:hAnsi="Consolas"/>
                          <w:sz w:val="18"/>
                          <w:szCs w:val="18"/>
                        </w:rPr>
                      </w:pPr>
                      <w:r w:rsidRPr="00235871">
                        <w:rPr>
                          <w:rFonts w:ascii="Consolas" w:hAnsi="Consolas"/>
                          <w:sz w:val="18"/>
                          <w:szCs w:val="18"/>
                        </w:rPr>
                        <w:t xml:space="preserve">    </w:t>
                      </w:r>
                      <w:r w:rsidRPr="00A05206">
                        <w:rPr>
                          <w:rFonts w:ascii="Consolas" w:hAnsi="Consolas"/>
                          <w:color w:val="0070C0"/>
                          <w:sz w:val="18"/>
                          <w:szCs w:val="18"/>
                        </w:rPr>
                        <w:t>elif len</w:t>
                      </w:r>
                      <w:r w:rsidRPr="00235871">
                        <w:rPr>
                          <w:rFonts w:ascii="Consolas" w:hAnsi="Consolas"/>
                          <w:sz w:val="18"/>
                          <w:szCs w:val="18"/>
                        </w:rPr>
                        <w:t xml:space="preserve">(args) == </w:t>
                      </w:r>
                      <w:r w:rsidRPr="000C059C">
                        <w:rPr>
                          <w:rFonts w:ascii="Consolas" w:hAnsi="Consolas"/>
                          <w:color w:val="00B0F0"/>
                          <w:sz w:val="18"/>
                          <w:szCs w:val="18"/>
                        </w:rPr>
                        <w:t>1</w:t>
                      </w:r>
                      <w:r w:rsidRPr="00235871">
                        <w:rPr>
                          <w:rFonts w:ascii="Consolas" w:hAnsi="Consolas"/>
                          <w:sz w:val="18"/>
                          <w:szCs w:val="18"/>
                        </w:rPr>
                        <w:t>:</w:t>
                      </w:r>
                    </w:p>
                    <w:p w14:paraId="3F48E332" w14:textId="77777777" w:rsidR="004826FF" w:rsidRPr="00235871" w:rsidRDefault="004826FF" w:rsidP="001B67A3">
                      <w:pPr>
                        <w:spacing w:line="276" w:lineRule="auto"/>
                        <w:ind w:firstLine="0"/>
                        <w:rPr>
                          <w:rFonts w:ascii="Consolas" w:hAnsi="Consolas"/>
                          <w:sz w:val="18"/>
                          <w:szCs w:val="18"/>
                        </w:rPr>
                      </w:pPr>
                      <w:r w:rsidRPr="00235871">
                        <w:rPr>
                          <w:rFonts w:ascii="Consolas" w:hAnsi="Consolas"/>
                          <w:sz w:val="18"/>
                          <w:szCs w:val="18"/>
                        </w:rPr>
                        <w:t xml:space="preserve">        </w:t>
                      </w:r>
                      <w:r w:rsidRPr="00A05206">
                        <w:rPr>
                          <w:rFonts w:ascii="Consolas" w:hAnsi="Consolas"/>
                          <w:color w:val="0070C0"/>
                          <w:sz w:val="18"/>
                          <w:szCs w:val="18"/>
                        </w:rPr>
                        <w:t xml:space="preserve">if </w:t>
                      </w:r>
                      <w:r w:rsidRPr="00235871">
                        <w:rPr>
                          <w:rFonts w:ascii="Consolas" w:hAnsi="Consolas"/>
                          <w:sz w:val="18"/>
                          <w:szCs w:val="18"/>
                        </w:rPr>
                        <w:t>args[</w:t>
                      </w:r>
                      <w:r w:rsidRPr="000C059C">
                        <w:rPr>
                          <w:rFonts w:ascii="Consolas" w:hAnsi="Consolas"/>
                          <w:color w:val="00B0F0"/>
                          <w:sz w:val="18"/>
                          <w:szCs w:val="18"/>
                        </w:rPr>
                        <w:t>0</w:t>
                      </w:r>
                      <w:r w:rsidRPr="00235871">
                        <w:rPr>
                          <w:rFonts w:ascii="Consolas" w:hAnsi="Consolas"/>
                          <w:sz w:val="18"/>
                          <w:szCs w:val="18"/>
                        </w:rPr>
                        <w:t xml:space="preserve">] == </w:t>
                      </w:r>
                      <w:r w:rsidRPr="00B354F5">
                        <w:rPr>
                          <w:rFonts w:ascii="Consolas" w:hAnsi="Consolas"/>
                          <w:color w:val="C00000"/>
                          <w:sz w:val="18"/>
                          <w:szCs w:val="18"/>
                        </w:rPr>
                        <w:t>'--help'</w:t>
                      </w:r>
                      <w:r w:rsidRPr="00235871">
                        <w:rPr>
                          <w:rFonts w:ascii="Consolas" w:hAnsi="Consolas"/>
                          <w:sz w:val="18"/>
                          <w:szCs w:val="18"/>
                        </w:rPr>
                        <w:t>:</w:t>
                      </w:r>
                    </w:p>
                    <w:p w14:paraId="6A40CD0D" w14:textId="77777777" w:rsidR="004826FF" w:rsidRPr="00235871" w:rsidRDefault="004826FF" w:rsidP="001B67A3">
                      <w:pPr>
                        <w:spacing w:line="276" w:lineRule="auto"/>
                        <w:ind w:firstLine="0"/>
                        <w:rPr>
                          <w:rFonts w:ascii="Consolas" w:hAnsi="Consolas"/>
                          <w:sz w:val="18"/>
                          <w:szCs w:val="18"/>
                        </w:rPr>
                      </w:pPr>
                      <w:r w:rsidRPr="00235871">
                        <w:rPr>
                          <w:rFonts w:ascii="Consolas" w:hAnsi="Consolas"/>
                          <w:sz w:val="18"/>
                          <w:szCs w:val="18"/>
                        </w:rPr>
                        <w:t xml:space="preserve">            </w:t>
                      </w:r>
                      <w:r w:rsidRPr="00A05206">
                        <w:rPr>
                          <w:rFonts w:ascii="Consolas" w:hAnsi="Consolas"/>
                          <w:b/>
                          <w:bCs/>
                          <w:sz w:val="18"/>
                          <w:szCs w:val="18"/>
                        </w:rPr>
                        <w:t>printInfo</w:t>
                      </w:r>
                      <w:r w:rsidRPr="00235871">
                        <w:rPr>
                          <w:rFonts w:ascii="Consolas" w:hAnsi="Consolas"/>
                          <w:sz w:val="18"/>
                          <w:szCs w:val="18"/>
                        </w:rPr>
                        <w:t>()</w:t>
                      </w:r>
                    </w:p>
                    <w:p w14:paraId="53076E66" w14:textId="77777777" w:rsidR="004826FF" w:rsidRPr="00235871" w:rsidRDefault="004826FF" w:rsidP="001B67A3">
                      <w:pPr>
                        <w:spacing w:line="276" w:lineRule="auto"/>
                        <w:ind w:firstLine="0"/>
                        <w:rPr>
                          <w:rFonts w:ascii="Consolas" w:hAnsi="Consolas"/>
                          <w:sz w:val="18"/>
                          <w:szCs w:val="18"/>
                        </w:rPr>
                      </w:pPr>
                      <w:r w:rsidRPr="00235871">
                        <w:rPr>
                          <w:rFonts w:ascii="Consolas" w:hAnsi="Consolas"/>
                          <w:sz w:val="18"/>
                          <w:szCs w:val="18"/>
                        </w:rPr>
                        <w:t xml:space="preserve">        </w:t>
                      </w:r>
                      <w:r w:rsidRPr="000C059C">
                        <w:rPr>
                          <w:rFonts w:ascii="Consolas" w:hAnsi="Consolas"/>
                          <w:color w:val="0070C0"/>
                          <w:sz w:val="18"/>
                          <w:szCs w:val="18"/>
                        </w:rPr>
                        <w:t>else</w:t>
                      </w:r>
                      <w:r w:rsidRPr="00235871">
                        <w:rPr>
                          <w:rFonts w:ascii="Consolas" w:hAnsi="Consolas"/>
                          <w:sz w:val="18"/>
                          <w:szCs w:val="18"/>
                        </w:rPr>
                        <w:t>:</w:t>
                      </w:r>
                    </w:p>
                    <w:p w14:paraId="5F231080" w14:textId="3846A10E" w:rsidR="004826FF" w:rsidRPr="00235871" w:rsidRDefault="004826FF" w:rsidP="001B67A3">
                      <w:pPr>
                        <w:spacing w:line="276" w:lineRule="auto"/>
                        <w:ind w:firstLine="0"/>
                        <w:rPr>
                          <w:rFonts w:ascii="Consolas" w:hAnsi="Consolas"/>
                          <w:sz w:val="18"/>
                          <w:szCs w:val="18"/>
                        </w:rPr>
                      </w:pPr>
                      <w:r w:rsidRPr="00235871">
                        <w:rPr>
                          <w:rFonts w:ascii="Consolas" w:hAnsi="Consolas"/>
                          <w:sz w:val="18"/>
                          <w:szCs w:val="18"/>
                        </w:rPr>
                        <w:t xml:space="preserve">            </w:t>
                      </w:r>
                      <w:r w:rsidRPr="00A05206">
                        <w:rPr>
                          <w:rFonts w:ascii="Consolas" w:hAnsi="Consolas"/>
                          <w:color w:val="0070C0"/>
                          <w:sz w:val="18"/>
                          <w:szCs w:val="18"/>
                        </w:rPr>
                        <w:t>print</w:t>
                      </w:r>
                      <w:r w:rsidRPr="00235871">
                        <w:rPr>
                          <w:rFonts w:ascii="Consolas" w:hAnsi="Consolas"/>
                          <w:sz w:val="18"/>
                          <w:szCs w:val="18"/>
                        </w:rPr>
                        <w:t>(</w:t>
                      </w:r>
                      <w:r w:rsidRPr="00B354F5">
                        <w:rPr>
                          <w:rFonts w:ascii="Consolas" w:eastAsia="Times New Roman" w:hAnsi="Consolas" w:cs="Courier New"/>
                          <w:color w:val="C00000"/>
                          <w:sz w:val="18"/>
                          <w:szCs w:val="18"/>
                        </w:rPr>
                        <w:t>'</w:t>
                      </w:r>
                      <w:r w:rsidRPr="00B354F5">
                        <w:rPr>
                          <w:rFonts w:ascii="Consolas" w:hAnsi="Consolas"/>
                          <w:color w:val="C00000"/>
                          <w:sz w:val="18"/>
                          <w:szCs w:val="18"/>
                        </w:rPr>
                        <w:t>Unknown command!</w:t>
                      </w:r>
                      <w:r w:rsidRPr="00B354F5">
                        <w:rPr>
                          <w:rFonts w:ascii="Consolas" w:eastAsia="Times New Roman" w:hAnsi="Consolas" w:cs="Courier New"/>
                          <w:color w:val="C00000"/>
                          <w:sz w:val="18"/>
                          <w:szCs w:val="18"/>
                        </w:rPr>
                        <w:t>'</w:t>
                      </w:r>
                      <w:r w:rsidRPr="00726828">
                        <w:rPr>
                          <w:rFonts w:ascii="Consolas" w:hAnsi="Consolas"/>
                          <w:sz w:val="18"/>
                          <w:szCs w:val="18"/>
                        </w:rPr>
                        <w:t>)</w:t>
                      </w:r>
                    </w:p>
                    <w:p w14:paraId="5F3CE959" w14:textId="77777777" w:rsidR="004826FF" w:rsidRPr="00235871" w:rsidRDefault="004826FF" w:rsidP="001B67A3">
                      <w:pPr>
                        <w:spacing w:line="276" w:lineRule="auto"/>
                        <w:ind w:firstLine="0"/>
                        <w:rPr>
                          <w:rFonts w:ascii="Consolas" w:hAnsi="Consolas"/>
                          <w:sz w:val="18"/>
                          <w:szCs w:val="18"/>
                        </w:rPr>
                      </w:pPr>
                      <w:r w:rsidRPr="00235871">
                        <w:rPr>
                          <w:rFonts w:ascii="Consolas" w:hAnsi="Consolas"/>
                          <w:sz w:val="18"/>
                          <w:szCs w:val="18"/>
                        </w:rPr>
                        <w:t xml:space="preserve">    </w:t>
                      </w:r>
                      <w:r w:rsidRPr="00A05206">
                        <w:rPr>
                          <w:rFonts w:ascii="Consolas" w:hAnsi="Consolas"/>
                          <w:color w:val="0070C0"/>
                          <w:sz w:val="18"/>
                          <w:szCs w:val="18"/>
                        </w:rPr>
                        <w:t>elif len</w:t>
                      </w:r>
                      <w:r w:rsidRPr="00235871">
                        <w:rPr>
                          <w:rFonts w:ascii="Consolas" w:hAnsi="Consolas"/>
                          <w:sz w:val="18"/>
                          <w:szCs w:val="18"/>
                        </w:rPr>
                        <w:t xml:space="preserve">(args) &gt;= </w:t>
                      </w:r>
                      <w:r w:rsidRPr="000C059C">
                        <w:rPr>
                          <w:rFonts w:ascii="Consolas" w:hAnsi="Consolas"/>
                          <w:color w:val="00B0F0"/>
                          <w:sz w:val="18"/>
                          <w:szCs w:val="18"/>
                        </w:rPr>
                        <w:t>2</w:t>
                      </w:r>
                      <w:r w:rsidRPr="00235871">
                        <w:rPr>
                          <w:rFonts w:ascii="Consolas" w:hAnsi="Consolas"/>
                          <w:sz w:val="18"/>
                          <w:szCs w:val="18"/>
                        </w:rPr>
                        <w:t>:</w:t>
                      </w:r>
                    </w:p>
                    <w:p w14:paraId="3ED0D5EC" w14:textId="77777777" w:rsidR="004826FF" w:rsidRPr="00235871" w:rsidRDefault="004826FF" w:rsidP="001B67A3">
                      <w:pPr>
                        <w:spacing w:line="276" w:lineRule="auto"/>
                        <w:ind w:firstLine="0"/>
                        <w:rPr>
                          <w:rFonts w:ascii="Consolas" w:hAnsi="Consolas"/>
                          <w:sz w:val="18"/>
                          <w:szCs w:val="18"/>
                        </w:rPr>
                      </w:pPr>
                      <w:r w:rsidRPr="00235871">
                        <w:rPr>
                          <w:rFonts w:ascii="Consolas" w:hAnsi="Consolas"/>
                          <w:sz w:val="18"/>
                          <w:szCs w:val="18"/>
                        </w:rPr>
                        <w:t xml:space="preserve">        c_type = args[</w:t>
                      </w:r>
                      <w:r w:rsidRPr="000C059C">
                        <w:rPr>
                          <w:rFonts w:ascii="Consolas" w:hAnsi="Consolas"/>
                          <w:color w:val="00B0F0"/>
                          <w:sz w:val="18"/>
                          <w:szCs w:val="18"/>
                        </w:rPr>
                        <w:t>0</w:t>
                      </w:r>
                      <w:r w:rsidRPr="00235871">
                        <w:rPr>
                          <w:rFonts w:ascii="Consolas" w:hAnsi="Consolas"/>
                          <w:sz w:val="18"/>
                          <w:szCs w:val="18"/>
                        </w:rPr>
                        <w:t>]</w:t>
                      </w:r>
                    </w:p>
                    <w:p w14:paraId="6CAB895C" w14:textId="77777777" w:rsidR="004826FF" w:rsidRPr="00235871" w:rsidRDefault="004826FF" w:rsidP="001B67A3">
                      <w:pPr>
                        <w:spacing w:line="276" w:lineRule="auto"/>
                        <w:ind w:firstLine="0"/>
                        <w:rPr>
                          <w:rFonts w:ascii="Consolas" w:hAnsi="Consolas"/>
                          <w:sz w:val="18"/>
                          <w:szCs w:val="18"/>
                        </w:rPr>
                      </w:pPr>
                      <w:r w:rsidRPr="00235871">
                        <w:rPr>
                          <w:rFonts w:ascii="Consolas" w:hAnsi="Consolas"/>
                          <w:sz w:val="18"/>
                          <w:szCs w:val="18"/>
                        </w:rPr>
                        <w:t xml:space="preserve">        </w:t>
                      </w:r>
                      <w:r w:rsidRPr="00A05206">
                        <w:rPr>
                          <w:rFonts w:ascii="Consolas" w:hAnsi="Consolas"/>
                          <w:color w:val="0070C0"/>
                          <w:sz w:val="18"/>
                          <w:szCs w:val="18"/>
                        </w:rPr>
                        <w:t xml:space="preserve">if </w:t>
                      </w:r>
                      <w:r w:rsidRPr="00235871">
                        <w:rPr>
                          <w:rFonts w:ascii="Consolas" w:hAnsi="Consolas"/>
                          <w:sz w:val="18"/>
                          <w:szCs w:val="18"/>
                        </w:rPr>
                        <w:t xml:space="preserve">c_type == </w:t>
                      </w:r>
                      <w:r w:rsidRPr="00B354F5">
                        <w:rPr>
                          <w:rFonts w:ascii="Consolas" w:hAnsi="Consolas"/>
                          <w:color w:val="C00000"/>
                          <w:sz w:val="18"/>
                          <w:szCs w:val="18"/>
                        </w:rPr>
                        <w:t>'s'</w:t>
                      </w:r>
                      <w:r w:rsidRPr="00235871">
                        <w:rPr>
                          <w:rFonts w:ascii="Consolas" w:hAnsi="Consolas"/>
                          <w:sz w:val="18"/>
                          <w:szCs w:val="18"/>
                        </w:rPr>
                        <w:t>:</w:t>
                      </w:r>
                    </w:p>
                    <w:p w14:paraId="0BC18B55" w14:textId="77777777" w:rsidR="004826FF" w:rsidRPr="00B354F5" w:rsidRDefault="004826FF" w:rsidP="001B67A3">
                      <w:pPr>
                        <w:spacing w:line="276" w:lineRule="auto"/>
                        <w:ind w:firstLine="0"/>
                        <w:rPr>
                          <w:rFonts w:ascii="Consolas" w:hAnsi="Consolas"/>
                          <w:i/>
                          <w:iCs/>
                          <w:color w:val="A6A6A6" w:themeColor="background1" w:themeShade="A6"/>
                          <w:sz w:val="18"/>
                          <w:szCs w:val="18"/>
                        </w:rPr>
                      </w:pPr>
                      <w:r w:rsidRPr="00B354F5">
                        <w:rPr>
                          <w:rFonts w:ascii="Consolas" w:hAnsi="Consolas"/>
                          <w:i/>
                          <w:iCs/>
                          <w:color w:val="A6A6A6" w:themeColor="background1" w:themeShade="A6"/>
                          <w:sz w:val="18"/>
                          <w:szCs w:val="18"/>
                        </w:rPr>
                        <w:t xml:space="preserve">            # Saving single TCX activity to CSV file</w:t>
                      </w:r>
                    </w:p>
                    <w:p w14:paraId="1B0AE791" w14:textId="77777777" w:rsidR="004826FF" w:rsidRPr="00235871" w:rsidRDefault="004826FF" w:rsidP="001B67A3">
                      <w:pPr>
                        <w:spacing w:line="276" w:lineRule="auto"/>
                        <w:ind w:firstLine="0"/>
                        <w:rPr>
                          <w:rFonts w:ascii="Consolas" w:hAnsi="Consolas"/>
                          <w:sz w:val="18"/>
                          <w:szCs w:val="18"/>
                        </w:rPr>
                      </w:pPr>
                      <w:r w:rsidRPr="00235871">
                        <w:rPr>
                          <w:rFonts w:ascii="Consolas" w:hAnsi="Consolas"/>
                          <w:sz w:val="18"/>
                          <w:szCs w:val="18"/>
                        </w:rPr>
                        <w:t xml:space="preserve">            filename = args[</w:t>
                      </w:r>
                      <w:r w:rsidRPr="000C059C">
                        <w:rPr>
                          <w:rFonts w:ascii="Consolas" w:hAnsi="Consolas"/>
                          <w:color w:val="00B0F0"/>
                          <w:sz w:val="18"/>
                          <w:szCs w:val="18"/>
                        </w:rPr>
                        <w:t>1</w:t>
                      </w:r>
                      <w:r w:rsidRPr="00235871">
                        <w:rPr>
                          <w:rFonts w:ascii="Consolas" w:hAnsi="Consolas"/>
                          <w:sz w:val="18"/>
                          <w:szCs w:val="18"/>
                        </w:rPr>
                        <w:t>]</w:t>
                      </w:r>
                    </w:p>
                    <w:p w14:paraId="0C62552F" w14:textId="77777777" w:rsidR="004826FF" w:rsidRPr="00235871" w:rsidRDefault="004826FF" w:rsidP="001B67A3">
                      <w:pPr>
                        <w:spacing w:line="276" w:lineRule="auto"/>
                        <w:ind w:firstLine="0"/>
                        <w:rPr>
                          <w:rFonts w:ascii="Consolas" w:hAnsi="Consolas"/>
                          <w:sz w:val="18"/>
                          <w:szCs w:val="18"/>
                        </w:rPr>
                      </w:pPr>
                      <w:r w:rsidRPr="00235871">
                        <w:rPr>
                          <w:rFonts w:ascii="Consolas" w:hAnsi="Consolas"/>
                          <w:sz w:val="18"/>
                          <w:szCs w:val="18"/>
                        </w:rPr>
                        <w:t xml:space="preserve">            time_stamp = </w:t>
                      </w:r>
                      <w:r w:rsidRPr="00A05206">
                        <w:rPr>
                          <w:rFonts w:ascii="Consolas" w:hAnsi="Consolas"/>
                          <w:b/>
                          <w:bCs/>
                          <w:sz w:val="18"/>
                          <w:szCs w:val="18"/>
                        </w:rPr>
                        <w:t>datetime</w:t>
                      </w:r>
                      <w:r w:rsidRPr="00235871">
                        <w:rPr>
                          <w:rFonts w:ascii="Consolas" w:hAnsi="Consolas"/>
                          <w:sz w:val="18"/>
                          <w:szCs w:val="18"/>
                        </w:rPr>
                        <w:t>.now()</w:t>
                      </w:r>
                    </w:p>
                    <w:p w14:paraId="336AA5B2" w14:textId="02E6E69B" w:rsidR="004826FF" w:rsidRDefault="004826FF" w:rsidP="001B67A3">
                      <w:pPr>
                        <w:spacing w:line="276" w:lineRule="auto"/>
                        <w:ind w:firstLine="0"/>
                        <w:rPr>
                          <w:rFonts w:ascii="Consolas" w:hAnsi="Consolas"/>
                          <w:sz w:val="18"/>
                          <w:szCs w:val="18"/>
                        </w:rPr>
                      </w:pPr>
                      <w:r w:rsidRPr="00235871">
                        <w:rPr>
                          <w:rFonts w:ascii="Consolas" w:hAnsi="Consolas"/>
                          <w:sz w:val="18"/>
                          <w:szCs w:val="18"/>
                        </w:rPr>
                        <w:t xml:space="preserve">            </w:t>
                      </w:r>
                      <w:r w:rsidRPr="00A05206">
                        <w:rPr>
                          <w:rFonts w:ascii="Consolas" w:hAnsi="Consolas"/>
                          <w:b/>
                          <w:bCs/>
                          <w:sz w:val="18"/>
                          <w:szCs w:val="18"/>
                        </w:rPr>
                        <w:t>save_tcx_to_csv</w:t>
                      </w:r>
                      <w:r w:rsidRPr="00235871">
                        <w:rPr>
                          <w:rFonts w:ascii="Consolas" w:hAnsi="Consolas"/>
                          <w:sz w:val="18"/>
                          <w:szCs w:val="18"/>
                        </w:rPr>
                        <w:t>(</w:t>
                      </w:r>
                      <w:r w:rsidRPr="00FB0098">
                        <w:rPr>
                          <w:rFonts w:ascii="Consolas" w:eastAsia="Times New Roman" w:hAnsi="Consolas" w:cs="Courier New"/>
                          <w:color w:val="C00000"/>
                          <w:sz w:val="18"/>
                          <w:szCs w:val="18"/>
                        </w:rPr>
                        <w:t>'</w:t>
                      </w:r>
                      <w:r w:rsidRPr="00B354F5">
                        <w:rPr>
                          <w:rFonts w:ascii="Consolas" w:hAnsi="Consolas"/>
                          <w:color w:val="C00000"/>
                          <w:sz w:val="18"/>
                          <w:szCs w:val="18"/>
                        </w:rPr>
                        <w:t>.</w:t>
                      </w:r>
                      <w:r w:rsidRPr="00FB0098">
                        <w:rPr>
                          <w:rFonts w:ascii="Consolas" w:eastAsia="Times New Roman" w:hAnsi="Consolas" w:cs="Courier New"/>
                          <w:color w:val="C00000"/>
                          <w:sz w:val="18"/>
                          <w:szCs w:val="18"/>
                        </w:rPr>
                        <w:t>'</w:t>
                      </w:r>
                      <w:r w:rsidRPr="00235871">
                        <w:rPr>
                          <w:rFonts w:ascii="Consolas" w:hAnsi="Consolas"/>
                          <w:sz w:val="18"/>
                          <w:szCs w:val="18"/>
                        </w:rPr>
                        <w:t xml:space="preserve"> + </w:t>
                      </w:r>
                      <w:r w:rsidRPr="00A05206">
                        <w:rPr>
                          <w:rFonts w:ascii="Consolas" w:hAnsi="Consolas"/>
                          <w:b/>
                          <w:bCs/>
                          <w:sz w:val="18"/>
                          <w:szCs w:val="18"/>
                        </w:rPr>
                        <w:t>Dir</w:t>
                      </w:r>
                      <w:r w:rsidRPr="00235871">
                        <w:rPr>
                          <w:rFonts w:ascii="Consolas" w:hAnsi="Consolas"/>
                          <w:sz w:val="18"/>
                          <w:szCs w:val="18"/>
                        </w:rPr>
                        <w:t xml:space="preserve">.TCX_PATH.value + filename, </w:t>
                      </w:r>
                    </w:p>
                    <w:p w14:paraId="1D636B4B" w14:textId="77777777" w:rsidR="004826FF" w:rsidRPr="00235871" w:rsidRDefault="004826FF" w:rsidP="001B67A3">
                      <w:pPr>
                        <w:spacing w:line="276" w:lineRule="auto"/>
                        <w:ind w:firstLine="0"/>
                        <w:rPr>
                          <w:rFonts w:ascii="Consolas" w:hAnsi="Consolas"/>
                          <w:sz w:val="18"/>
                          <w:szCs w:val="18"/>
                        </w:rPr>
                      </w:pPr>
                      <w:r w:rsidRPr="00BD6F77">
                        <w:rPr>
                          <w:rFonts w:ascii="Consolas" w:hAnsi="Consolas"/>
                          <w:sz w:val="18"/>
                          <w:szCs w:val="18"/>
                        </w:rPr>
                        <w:t xml:space="preserve"> </w:t>
                      </w:r>
                      <w:r>
                        <w:rPr>
                          <w:rFonts w:ascii="Consolas" w:hAnsi="Consolas"/>
                          <w:sz w:val="18"/>
                          <w:szCs w:val="18"/>
                        </w:rPr>
                        <w:t xml:space="preserve">                                 </w:t>
                      </w:r>
                      <w:r w:rsidRPr="00A05206">
                        <w:rPr>
                          <w:rFonts w:ascii="Consolas" w:hAnsi="Consolas"/>
                          <w:b/>
                          <w:bCs/>
                          <w:sz w:val="18"/>
                          <w:szCs w:val="18"/>
                        </w:rPr>
                        <w:t>Dir</w:t>
                      </w:r>
                      <w:r w:rsidRPr="00235871">
                        <w:rPr>
                          <w:rFonts w:ascii="Consolas" w:hAnsi="Consolas"/>
                          <w:sz w:val="18"/>
                          <w:szCs w:val="18"/>
                        </w:rPr>
                        <w:t>.CSV_PATH.value + filename,</w:t>
                      </w:r>
                    </w:p>
                    <w:p w14:paraId="0A17D69E" w14:textId="77777777" w:rsidR="004826FF" w:rsidRPr="00235871" w:rsidRDefault="004826FF" w:rsidP="001B67A3">
                      <w:pPr>
                        <w:spacing w:line="276" w:lineRule="auto"/>
                        <w:ind w:firstLine="0"/>
                        <w:rPr>
                          <w:rFonts w:ascii="Consolas" w:hAnsi="Consolas"/>
                          <w:sz w:val="18"/>
                          <w:szCs w:val="18"/>
                        </w:rPr>
                      </w:pPr>
                      <w:r w:rsidRPr="00235871">
                        <w:rPr>
                          <w:rFonts w:ascii="Consolas" w:hAnsi="Consolas"/>
                          <w:sz w:val="18"/>
                          <w:szCs w:val="18"/>
                        </w:rPr>
                        <w:t xml:space="preserve">                            </w:t>
                      </w:r>
                      <w:r w:rsidRPr="00CF4937">
                        <w:rPr>
                          <w:rFonts w:ascii="Consolas" w:hAnsi="Consolas"/>
                          <w:sz w:val="18"/>
                          <w:szCs w:val="18"/>
                        </w:rPr>
                        <w:t xml:space="preserve"> </w:t>
                      </w:r>
                      <w:r>
                        <w:rPr>
                          <w:rFonts w:ascii="Consolas" w:hAnsi="Consolas"/>
                          <w:sz w:val="18"/>
                          <w:szCs w:val="18"/>
                        </w:rPr>
                        <w:t xml:space="preserve">     </w:t>
                      </w:r>
                      <w:r w:rsidRPr="00A05206">
                        <w:rPr>
                          <w:rFonts w:ascii="Consolas" w:hAnsi="Consolas"/>
                          <w:b/>
                          <w:bCs/>
                          <w:sz w:val="18"/>
                          <w:szCs w:val="18"/>
                        </w:rPr>
                        <w:t>Dir</w:t>
                      </w:r>
                      <w:r w:rsidRPr="00235871">
                        <w:rPr>
                          <w:rFonts w:ascii="Consolas" w:hAnsi="Consolas"/>
                          <w:sz w:val="18"/>
                          <w:szCs w:val="18"/>
                        </w:rPr>
                        <w:t xml:space="preserve">.COLUMN_TYPES_SINGLE.value, </w:t>
                      </w:r>
                      <w:r w:rsidRPr="00A05206">
                        <w:rPr>
                          <w:rFonts w:ascii="Consolas" w:hAnsi="Consolas"/>
                          <w:b/>
                          <w:bCs/>
                          <w:sz w:val="18"/>
                          <w:szCs w:val="18"/>
                        </w:rPr>
                        <w:t>Dir</w:t>
                      </w:r>
                      <w:r w:rsidRPr="00235871">
                        <w:rPr>
                          <w:rFonts w:ascii="Consolas" w:hAnsi="Consolas"/>
                          <w:sz w:val="18"/>
                          <w:szCs w:val="18"/>
                        </w:rPr>
                        <w:t>.NAMES_SINGLE.value)</w:t>
                      </w:r>
                    </w:p>
                    <w:p w14:paraId="4F9131FB" w14:textId="57497BC4" w:rsidR="004826FF" w:rsidRPr="00235871" w:rsidRDefault="004826FF" w:rsidP="001B67A3">
                      <w:pPr>
                        <w:spacing w:line="276" w:lineRule="auto"/>
                        <w:ind w:firstLine="0"/>
                        <w:rPr>
                          <w:rFonts w:ascii="Consolas" w:hAnsi="Consolas"/>
                          <w:sz w:val="18"/>
                          <w:szCs w:val="18"/>
                        </w:rPr>
                      </w:pPr>
                      <w:r w:rsidRPr="00235871">
                        <w:rPr>
                          <w:rFonts w:ascii="Consolas" w:hAnsi="Consolas"/>
                          <w:sz w:val="18"/>
                          <w:szCs w:val="18"/>
                        </w:rPr>
                        <w:t xml:space="preserve">            </w:t>
                      </w:r>
                      <w:r w:rsidRPr="00A05206">
                        <w:rPr>
                          <w:rFonts w:ascii="Consolas" w:hAnsi="Consolas"/>
                          <w:color w:val="0070C0"/>
                          <w:sz w:val="18"/>
                          <w:szCs w:val="18"/>
                        </w:rPr>
                        <w:t>print</w:t>
                      </w:r>
                      <w:r w:rsidRPr="00235871">
                        <w:rPr>
                          <w:rFonts w:ascii="Consolas" w:hAnsi="Consolas"/>
                          <w:sz w:val="18"/>
                          <w:szCs w:val="18"/>
                        </w:rPr>
                        <w:t>(</w:t>
                      </w:r>
                      <w:r w:rsidRPr="00B354F5">
                        <w:rPr>
                          <w:rFonts w:ascii="Consolas" w:eastAsia="Times New Roman" w:hAnsi="Consolas" w:cs="Courier New"/>
                          <w:color w:val="C00000"/>
                          <w:sz w:val="18"/>
                          <w:szCs w:val="18"/>
                        </w:rPr>
                        <w:t>'</w:t>
                      </w:r>
                      <w:r w:rsidRPr="00B354F5">
                        <w:rPr>
                          <w:rFonts w:ascii="Consolas" w:hAnsi="Consolas"/>
                          <w:color w:val="C00000"/>
                          <w:sz w:val="18"/>
                          <w:szCs w:val="18"/>
                        </w:rPr>
                        <w:t xml:space="preserve">Single TCXExercise processing time: </w:t>
                      </w:r>
                      <w:r w:rsidRPr="00FB0098">
                        <w:rPr>
                          <w:rFonts w:ascii="Consolas" w:eastAsia="Times New Roman" w:hAnsi="Consolas" w:cs="Courier New"/>
                          <w:color w:val="C00000"/>
                          <w:sz w:val="18"/>
                          <w:szCs w:val="18"/>
                        </w:rPr>
                        <w:t>'</w:t>
                      </w:r>
                      <w:r w:rsidRPr="000C059C">
                        <w:rPr>
                          <w:rFonts w:ascii="Consolas" w:hAnsi="Consolas"/>
                          <w:color w:val="393939" w:themeColor="accent6" w:themeShade="BF"/>
                          <w:sz w:val="18"/>
                          <w:szCs w:val="18"/>
                        </w:rPr>
                        <w:t xml:space="preserve"> </w:t>
                      </w:r>
                      <w:r w:rsidRPr="00235871">
                        <w:rPr>
                          <w:rFonts w:ascii="Consolas" w:hAnsi="Consolas"/>
                          <w:sz w:val="18"/>
                          <w:szCs w:val="18"/>
                        </w:rPr>
                        <w:t xml:space="preserve">+ </w:t>
                      </w:r>
                      <w:r w:rsidRPr="00A05206">
                        <w:rPr>
                          <w:rFonts w:ascii="Consolas" w:hAnsi="Consolas"/>
                          <w:color w:val="0070C0"/>
                          <w:sz w:val="18"/>
                          <w:szCs w:val="18"/>
                        </w:rPr>
                        <w:t>str</w:t>
                      </w:r>
                      <w:r w:rsidRPr="00235871">
                        <w:rPr>
                          <w:rFonts w:ascii="Consolas" w:hAnsi="Consolas"/>
                          <w:sz w:val="18"/>
                          <w:szCs w:val="18"/>
                        </w:rPr>
                        <w:t>(</w:t>
                      </w:r>
                      <w:r w:rsidRPr="00A05206">
                        <w:rPr>
                          <w:rFonts w:ascii="Consolas" w:hAnsi="Consolas"/>
                          <w:b/>
                          <w:bCs/>
                          <w:sz w:val="18"/>
                          <w:szCs w:val="18"/>
                        </w:rPr>
                        <w:t>datetime</w:t>
                      </w:r>
                      <w:r w:rsidRPr="00235871">
                        <w:rPr>
                          <w:rFonts w:ascii="Consolas" w:hAnsi="Consolas"/>
                          <w:sz w:val="18"/>
                          <w:szCs w:val="18"/>
                        </w:rPr>
                        <w:t>.now() - time_stamp))</w:t>
                      </w:r>
                    </w:p>
                    <w:p w14:paraId="10374812" w14:textId="77777777" w:rsidR="004826FF" w:rsidRPr="00235871" w:rsidRDefault="004826FF" w:rsidP="001B67A3">
                      <w:pPr>
                        <w:spacing w:line="276" w:lineRule="auto"/>
                        <w:ind w:firstLine="0"/>
                        <w:rPr>
                          <w:rFonts w:ascii="Consolas" w:hAnsi="Consolas"/>
                          <w:sz w:val="18"/>
                          <w:szCs w:val="18"/>
                        </w:rPr>
                      </w:pPr>
                      <w:r w:rsidRPr="00235871">
                        <w:rPr>
                          <w:rFonts w:ascii="Consolas" w:hAnsi="Consolas"/>
                          <w:sz w:val="18"/>
                          <w:szCs w:val="18"/>
                        </w:rPr>
                        <w:t xml:space="preserve">        </w:t>
                      </w:r>
                      <w:r w:rsidRPr="00A05206">
                        <w:rPr>
                          <w:rFonts w:ascii="Consolas" w:hAnsi="Consolas"/>
                          <w:color w:val="0070C0"/>
                          <w:sz w:val="18"/>
                          <w:szCs w:val="18"/>
                        </w:rPr>
                        <w:t xml:space="preserve">elif </w:t>
                      </w:r>
                      <w:r w:rsidRPr="00235871">
                        <w:rPr>
                          <w:rFonts w:ascii="Consolas" w:hAnsi="Consolas"/>
                          <w:sz w:val="18"/>
                          <w:szCs w:val="18"/>
                        </w:rPr>
                        <w:t xml:space="preserve">c_type == </w:t>
                      </w:r>
                      <w:r w:rsidRPr="00B354F5">
                        <w:rPr>
                          <w:rFonts w:ascii="Consolas" w:hAnsi="Consolas"/>
                          <w:color w:val="C00000"/>
                          <w:sz w:val="18"/>
                          <w:szCs w:val="18"/>
                        </w:rPr>
                        <w:t>'m'</w:t>
                      </w:r>
                      <w:r w:rsidRPr="00235871">
                        <w:rPr>
                          <w:rFonts w:ascii="Consolas" w:hAnsi="Consolas"/>
                          <w:sz w:val="18"/>
                          <w:szCs w:val="18"/>
                        </w:rPr>
                        <w:t>:</w:t>
                      </w:r>
                    </w:p>
                    <w:p w14:paraId="33D4A4DE" w14:textId="77777777" w:rsidR="004826FF" w:rsidRPr="00235871" w:rsidRDefault="004826FF" w:rsidP="001B67A3">
                      <w:pPr>
                        <w:spacing w:line="276" w:lineRule="auto"/>
                        <w:ind w:firstLine="0"/>
                        <w:rPr>
                          <w:rFonts w:ascii="Consolas" w:hAnsi="Consolas"/>
                          <w:sz w:val="18"/>
                          <w:szCs w:val="18"/>
                        </w:rPr>
                      </w:pPr>
                      <w:r w:rsidRPr="00235871">
                        <w:rPr>
                          <w:rFonts w:ascii="Consolas" w:hAnsi="Consolas"/>
                          <w:sz w:val="18"/>
                          <w:szCs w:val="18"/>
                        </w:rPr>
                        <w:t xml:space="preserve">            activity_number = </w:t>
                      </w:r>
                      <w:r w:rsidRPr="00A05206">
                        <w:rPr>
                          <w:rFonts w:ascii="Consolas" w:hAnsi="Consolas"/>
                          <w:color w:val="0070C0"/>
                          <w:sz w:val="18"/>
                          <w:szCs w:val="18"/>
                        </w:rPr>
                        <w:t>int</w:t>
                      </w:r>
                      <w:r w:rsidRPr="00235871">
                        <w:rPr>
                          <w:rFonts w:ascii="Consolas" w:hAnsi="Consolas"/>
                          <w:sz w:val="18"/>
                          <w:szCs w:val="18"/>
                        </w:rPr>
                        <w:t>(args[</w:t>
                      </w:r>
                      <w:r w:rsidRPr="000C059C">
                        <w:rPr>
                          <w:rFonts w:ascii="Consolas" w:hAnsi="Consolas"/>
                          <w:color w:val="00B0F0"/>
                          <w:sz w:val="18"/>
                          <w:szCs w:val="18"/>
                        </w:rPr>
                        <w:t>1</w:t>
                      </w:r>
                      <w:r w:rsidRPr="00235871">
                        <w:rPr>
                          <w:rFonts w:ascii="Consolas" w:hAnsi="Consolas"/>
                          <w:sz w:val="18"/>
                          <w:szCs w:val="18"/>
                        </w:rPr>
                        <w:t>])</w:t>
                      </w:r>
                    </w:p>
                    <w:p w14:paraId="7FC5B9AD" w14:textId="77777777" w:rsidR="004826FF" w:rsidRPr="00235871" w:rsidRDefault="004826FF" w:rsidP="001B67A3">
                      <w:pPr>
                        <w:spacing w:line="276" w:lineRule="auto"/>
                        <w:ind w:firstLine="0"/>
                        <w:rPr>
                          <w:rFonts w:ascii="Consolas" w:hAnsi="Consolas"/>
                          <w:sz w:val="18"/>
                          <w:szCs w:val="18"/>
                        </w:rPr>
                      </w:pPr>
                      <w:r w:rsidRPr="00235871">
                        <w:rPr>
                          <w:rFonts w:ascii="Consolas" w:hAnsi="Consolas"/>
                          <w:sz w:val="18"/>
                          <w:szCs w:val="18"/>
                        </w:rPr>
                        <w:t xml:space="preserve">            </w:t>
                      </w:r>
                      <w:r w:rsidRPr="00A05206">
                        <w:rPr>
                          <w:rFonts w:ascii="Consolas" w:hAnsi="Consolas"/>
                          <w:color w:val="0070C0"/>
                          <w:sz w:val="18"/>
                          <w:szCs w:val="18"/>
                        </w:rPr>
                        <w:t>print</w:t>
                      </w:r>
                      <w:r w:rsidRPr="00235871">
                        <w:rPr>
                          <w:rFonts w:ascii="Consolas" w:hAnsi="Consolas"/>
                          <w:sz w:val="18"/>
                          <w:szCs w:val="18"/>
                        </w:rPr>
                        <w:t>(activity_number)</w:t>
                      </w:r>
                    </w:p>
                    <w:p w14:paraId="5F712AAA" w14:textId="77777777" w:rsidR="004826FF" w:rsidRPr="00B354F5" w:rsidRDefault="004826FF" w:rsidP="001B67A3">
                      <w:pPr>
                        <w:spacing w:line="276" w:lineRule="auto"/>
                        <w:ind w:firstLine="0"/>
                        <w:rPr>
                          <w:rFonts w:ascii="Consolas" w:hAnsi="Consolas"/>
                          <w:i/>
                          <w:iCs/>
                          <w:color w:val="A6A6A6" w:themeColor="background1" w:themeShade="A6"/>
                          <w:sz w:val="18"/>
                          <w:szCs w:val="18"/>
                        </w:rPr>
                      </w:pPr>
                      <w:r w:rsidRPr="00B354F5">
                        <w:rPr>
                          <w:rFonts w:ascii="Consolas" w:hAnsi="Consolas"/>
                          <w:color w:val="A6A6A6" w:themeColor="background1" w:themeShade="A6"/>
                          <w:sz w:val="18"/>
                          <w:szCs w:val="18"/>
                        </w:rPr>
                        <w:t xml:space="preserve">            </w:t>
                      </w:r>
                      <w:r w:rsidRPr="00B354F5">
                        <w:rPr>
                          <w:rFonts w:ascii="Consolas" w:hAnsi="Consolas"/>
                          <w:i/>
                          <w:iCs/>
                          <w:color w:val="A6A6A6" w:themeColor="background1" w:themeShade="A6"/>
                          <w:sz w:val="18"/>
                          <w:szCs w:val="18"/>
                        </w:rPr>
                        <w:t># Saving set of TCX activities to CSV file</w:t>
                      </w:r>
                    </w:p>
                    <w:p w14:paraId="137EAFAD" w14:textId="77777777" w:rsidR="004826FF" w:rsidRPr="00235871" w:rsidRDefault="004826FF" w:rsidP="001B67A3">
                      <w:pPr>
                        <w:spacing w:line="276" w:lineRule="auto"/>
                        <w:ind w:firstLine="0"/>
                        <w:rPr>
                          <w:rFonts w:ascii="Consolas" w:hAnsi="Consolas"/>
                          <w:sz w:val="18"/>
                          <w:szCs w:val="18"/>
                        </w:rPr>
                      </w:pPr>
                      <w:r w:rsidRPr="00235871">
                        <w:rPr>
                          <w:rFonts w:ascii="Consolas" w:hAnsi="Consolas"/>
                          <w:sz w:val="18"/>
                          <w:szCs w:val="18"/>
                        </w:rPr>
                        <w:t xml:space="preserve">            root_path = args[</w:t>
                      </w:r>
                      <w:r w:rsidRPr="000C059C">
                        <w:rPr>
                          <w:rFonts w:ascii="Consolas" w:hAnsi="Consolas"/>
                          <w:color w:val="00B0F0"/>
                          <w:sz w:val="18"/>
                          <w:szCs w:val="18"/>
                        </w:rPr>
                        <w:t>2</w:t>
                      </w:r>
                      <w:r w:rsidRPr="00235871">
                        <w:rPr>
                          <w:rFonts w:ascii="Consolas" w:hAnsi="Consolas"/>
                          <w:sz w:val="18"/>
                          <w:szCs w:val="18"/>
                        </w:rPr>
                        <w:t>]</w:t>
                      </w:r>
                    </w:p>
                    <w:p w14:paraId="7E26333F" w14:textId="77777777" w:rsidR="004826FF" w:rsidRPr="00235871" w:rsidRDefault="004826FF" w:rsidP="001B67A3">
                      <w:pPr>
                        <w:spacing w:line="276" w:lineRule="auto"/>
                        <w:ind w:firstLine="0"/>
                        <w:rPr>
                          <w:rFonts w:ascii="Consolas" w:hAnsi="Consolas"/>
                          <w:sz w:val="18"/>
                          <w:szCs w:val="18"/>
                        </w:rPr>
                      </w:pPr>
                      <w:r w:rsidRPr="00235871">
                        <w:rPr>
                          <w:rFonts w:ascii="Consolas" w:hAnsi="Consolas"/>
                          <w:sz w:val="18"/>
                          <w:szCs w:val="18"/>
                        </w:rPr>
                        <w:t xml:space="preserve">            time_stamp = </w:t>
                      </w:r>
                      <w:r w:rsidRPr="00A05206">
                        <w:rPr>
                          <w:rFonts w:ascii="Consolas" w:hAnsi="Consolas"/>
                          <w:b/>
                          <w:bCs/>
                          <w:sz w:val="18"/>
                          <w:szCs w:val="18"/>
                        </w:rPr>
                        <w:t>datetime</w:t>
                      </w:r>
                      <w:r w:rsidRPr="00235871">
                        <w:rPr>
                          <w:rFonts w:ascii="Consolas" w:hAnsi="Consolas"/>
                          <w:sz w:val="18"/>
                          <w:szCs w:val="18"/>
                        </w:rPr>
                        <w:t>.now()</w:t>
                      </w:r>
                    </w:p>
                    <w:p w14:paraId="1A88E8F5" w14:textId="77777777" w:rsidR="004826FF" w:rsidRPr="00BD6F77" w:rsidRDefault="004826FF" w:rsidP="001B67A3">
                      <w:pPr>
                        <w:spacing w:line="276" w:lineRule="auto"/>
                        <w:ind w:firstLine="0"/>
                        <w:rPr>
                          <w:rFonts w:ascii="Consolas" w:hAnsi="Consolas"/>
                          <w:i/>
                          <w:iCs/>
                          <w:color w:val="393939" w:themeColor="accent6" w:themeShade="BF"/>
                          <w:sz w:val="18"/>
                          <w:szCs w:val="18"/>
                        </w:rPr>
                      </w:pPr>
                      <w:r w:rsidRPr="00235871">
                        <w:rPr>
                          <w:rFonts w:ascii="Consolas" w:hAnsi="Consolas"/>
                          <w:sz w:val="18"/>
                          <w:szCs w:val="18"/>
                        </w:rPr>
                        <w:t xml:space="preserve">            </w:t>
                      </w:r>
                      <w:r w:rsidRPr="00B354F5">
                        <w:rPr>
                          <w:rFonts w:ascii="Consolas" w:hAnsi="Consolas"/>
                          <w:i/>
                          <w:iCs/>
                          <w:color w:val="A6A6A6" w:themeColor="background1" w:themeShade="A6"/>
                          <w:sz w:val="18"/>
                          <w:szCs w:val="18"/>
                        </w:rPr>
                        <w:t># File paths</w:t>
                      </w:r>
                    </w:p>
                    <w:p w14:paraId="115DB63B" w14:textId="77777777" w:rsidR="004826FF" w:rsidRPr="00235871" w:rsidRDefault="004826FF" w:rsidP="001B67A3">
                      <w:pPr>
                        <w:spacing w:line="276" w:lineRule="auto"/>
                        <w:ind w:firstLine="0"/>
                        <w:rPr>
                          <w:rFonts w:ascii="Consolas" w:hAnsi="Consolas"/>
                          <w:sz w:val="18"/>
                          <w:szCs w:val="18"/>
                        </w:rPr>
                      </w:pPr>
                      <w:r w:rsidRPr="00235871">
                        <w:rPr>
                          <w:rFonts w:ascii="Consolas" w:hAnsi="Consolas"/>
                          <w:sz w:val="18"/>
                          <w:szCs w:val="18"/>
                        </w:rPr>
                        <w:t xml:space="preserve">            </w:t>
                      </w:r>
                      <w:r w:rsidRPr="00A05206">
                        <w:rPr>
                          <w:rFonts w:ascii="Consolas" w:hAnsi="Consolas"/>
                          <w:color w:val="0070C0"/>
                          <w:sz w:val="18"/>
                          <w:szCs w:val="18"/>
                        </w:rPr>
                        <w:t>print</w:t>
                      </w:r>
                      <w:r w:rsidRPr="00235871">
                        <w:rPr>
                          <w:rFonts w:ascii="Consolas" w:hAnsi="Consolas"/>
                          <w:sz w:val="18"/>
                          <w:szCs w:val="18"/>
                        </w:rPr>
                        <w:t>(root_path)</w:t>
                      </w:r>
                    </w:p>
                    <w:p w14:paraId="5324A3E3" w14:textId="77777777" w:rsidR="004826FF" w:rsidRPr="00235871" w:rsidRDefault="004826FF" w:rsidP="001B67A3">
                      <w:pPr>
                        <w:spacing w:line="276" w:lineRule="auto"/>
                        <w:ind w:firstLine="0"/>
                        <w:rPr>
                          <w:rFonts w:ascii="Consolas" w:hAnsi="Consolas"/>
                          <w:sz w:val="18"/>
                          <w:szCs w:val="18"/>
                        </w:rPr>
                      </w:pPr>
                      <w:r w:rsidRPr="00235871">
                        <w:rPr>
                          <w:rFonts w:ascii="Consolas" w:hAnsi="Consolas"/>
                          <w:sz w:val="18"/>
                          <w:szCs w:val="18"/>
                        </w:rPr>
                        <w:t xml:space="preserve">            </w:t>
                      </w:r>
                      <w:r w:rsidRPr="00A05206">
                        <w:rPr>
                          <w:rFonts w:ascii="Consolas" w:hAnsi="Consolas"/>
                          <w:color w:val="0070C0"/>
                          <w:sz w:val="18"/>
                          <w:szCs w:val="18"/>
                        </w:rPr>
                        <w:t>print</w:t>
                      </w:r>
                      <w:r w:rsidRPr="00235871">
                        <w:rPr>
                          <w:rFonts w:ascii="Consolas" w:hAnsi="Consolas"/>
                          <w:sz w:val="18"/>
                          <w:szCs w:val="18"/>
                        </w:rPr>
                        <w:t>(</w:t>
                      </w:r>
                      <w:r w:rsidRPr="00A05206">
                        <w:rPr>
                          <w:rFonts w:ascii="Consolas" w:hAnsi="Consolas"/>
                          <w:b/>
                          <w:bCs/>
                          <w:sz w:val="18"/>
                          <w:szCs w:val="18"/>
                        </w:rPr>
                        <w:t>Dir</w:t>
                      </w:r>
                      <w:r w:rsidRPr="00235871">
                        <w:rPr>
                          <w:rFonts w:ascii="Consolas" w:hAnsi="Consolas"/>
                          <w:sz w:val="18"/>
                          <w:szCs w:val="18"/>
                        </w:rPr>
                        <w:t>.TCX_PATH_SET1.value)</w:t>
                      </w:r>
                    </w:p>
                    <w:p w14:paraId="3FB02CFB" w14:textId="77777777" w:rsidR="004826FF" w:rsidRPr="00235871" w:rsidRDefault="004826FF" w:rsidP="001B67A3">
                      <w:pPr>
                        <w:spacing w:line="276" w:lineRule="auto"/>
                        <w:ind w:firstLine="0"/>
                        <w:rPr>
                          <w:rFonts w:ascii="Consolas" w:hAnsi="Consolas"/>
                          <w:sz w:val="18"/>
                          <w:szCs w:val="18"/>
                        </w:rPr>
                      </w:pPr>
                      <w:r w:rsidRPr="00235871">
                        <w:rPr>
                          <w:rFonts w:ascii="Consolas" w:hAnsi="Consolas"/>
                          <w:sz w:val="18"/>
                          <w:szCs w:val="18"/>
                        </w:rPr>
                        <w:t xml:space="preserve">            </w:t>
                      </w:r>
                      <w:r w:rsidRPr="00A05206">
                        <w:rPr>
                          <w:rFonts w:ascii="Consolas" w:hAnsi="Consolas"/>
                          <w:color w:val="0070C0"/>
                          <w:sz w:val="18"/>
                          <w:szCs w:val="18"/>
                        </w:rPr>
                        <w:t>print</w:t>
                      </w:r>
                      <w:r w:rsidRPr="00235871">
                        <w:rPr>
                          <w:rFonts w:ascii="Consolas" w:hAnsi="Consolas"/>
                          <w:sz w:val="18"/>
                          <w:szCs w:val="18"/>
                        </w:rPr>
                        <w:t>(</w:t>
                      </w:r>
                      <w:r w:rsidRPr="00A05206">
                        <w:rPr>
                          <w:rFonts w:ascii="Consolas" w:hAnsi="Consolas"/>
                          <w:b/>
                          <w:bCs/>
                          <w:sz w:val="18"/>
                          <w:szCs w:val="18"/>
                        </w:rPr>
                        <w:t>Dir</w:t>
                      </w:r>
                      <w:r w:rsidRPr="00235871">
                        <w:rPr>
                          <w:rFonts w:ascii="Consolas" w:hAnsi="Consolas"/>
                          <w:sz w:val="18"/>
                          <w:szCs w:val="18"/>
                        </w:rPr>
                        <w:t>.CSV_PATH_SET1.value)</w:t>
                      </w:r>
                    </w:p>
                    <w:p w14:paraId="64BA7A24" w14:textId="77777777" w:rsidR="004826FF" w:rsidRDefault="004826FF" w:rsidP="001B67A3">
                      <w:pPr>
                        <w:spacing w:line="276" w:lineRule="auto"/>
                        <w:ind w:firstLine="0"/>
                        <w:rPr>
                          <w:rFonts w:ascii="Consolas" w:hAnsi="Consolas"/>
                          <w:sz w:val="18"/>
                          <w:szCs w:val="18"/>
                        </w:rPr>
                      </w:pPr>
                      <w:r w:rsidRPr="00235871">
                        <w:rPr>
                          <w:rFonts w:ascii="Consolas" w:hAnsi="Consolas"/>
                          <w:sz w:val="18"/>
                          <w:szCs w:val="18"/>
                        </w:rPr>
                        <w:t xml:space="preserve">            </w:t>
                      </w:r>
                      <w:r w:rsidRPr="00A05206">
                        <w:rPr>
                          <w:rFonts w:ascii="Consolas" w:hAnsi="Consolas"/>
                          <w:b/>
                          <w:bCs/>
                          <w:sz w:val="18"/>
                          <w:szCs w:val="18"/>
                        </w:rPr>
                        <w:t>save_tcxset_to_csv</w:t>
                      </w:r>
                      <w:r w:rsidRPr="00235871">
                        <w:rPr>
                          <w:rFonts w:ascii="Consolas" w:hAnsi="Consolas"/>
                          <w:sz w:val="18"/>
                          <w:szCs w:val="18"/>
                        </w:rPr>
                        <w:t xml:space="preserve">(root_path, </w:t>
                      </w:r>
                      <w:r w:rsidRPr="00A05206">
                        <w:rPr>
                          <w:rFonts w:ascii="Consolas" w:hAnsi="Consolas"/>
                          <w:b/>
                          <w:bCs/>
                          <w:sz w:val="18"/>
                          <w:szCs w:val="18"/>
                        </w:rPr>
                        <w:t>Dir</w:t>
                      </w:r>
                      <w:r w:rsidRPr="00235871">
                        <w:rPr>
                          <w:rFonts w:ascii="Consolas" w:hAnsi="Consolas"/>
                          <w:sz w:val="18"/>
                          <w:szCs w:val="18"/>
                        </w:rPr>
                        <w:t xml:space="preserve">.TCX_PATH_SET1.value, </w:t>
                      </w:r>
                    </w:p>
                    <w:p w14:paraId="60EC9290" w14:textId="77777777" w:rsidR="004826FF" w:rsidRDefault="004826FF" w:rsidP="001B67A3">
                      <w:pPr>
                        <w:spacing w:line="276" w:lineRule="auto"/>
                        <w:ind w:firstLine="0"/>
                        <w:rPr>
                          <w:rFonts w:ascii="Consolas" w:hAnsi="Consolas"/>
                          <w:sz w:val="18"/>
                          <w:szCs w:val="18"/>
                        </w:rPr>
                      </w:pPr>
                      <w:r w:rsidRPr="00447A0E">
                        <w:rPr>
                          <w:rFonts w:ascii="Consolas" w:hAnsi="Consolas"/>
                          <w:sz w:val="18"/>
                          <w:szCs w:val="18"/>
                        </w:rPr>
                        <w:t xml:space="preserve"> </w:t>
                      </w:r>
                      <w:r>
                        <w:rPr>
                          <w:rFonts w:ascii="Consolas" w:hAnsi="Consolas"/>
                          <w:sz w:val="18"/>
                          <w:szCs w:val="18"/>
                        </w:rPr>
                        <w:t xml:space="preserve">                              </w:t>
                      </w:r>
                      <w:r w:rsidRPr="00A05206">
                        <w:rPr>
                          <w:rFonts w:ascii="Consolas" w:hAnsi="Consolas"/>
                          <w:b/>
                          <w:bCs/>
                          <w:sz w:val="18"/>
                          <w:szCs w:val="18"/>
                        </w:rPr>
                        <w:t>Dir</w:t>
                      </w:r>
                      <w:r w:rsidRPr="00235871">
                        <w:rPr>
                          <w:rFonts w:ascii="Consolas" w:hAnsi="Consolas"/>
                          <w:sz w:val="18"/>
                          <w:szCs w:val="18"/>
                        </w:rPr>
                        <w:t>.CSV_PATH_SET1.value,</w:t>
                      </w:r>
                      <w:r w:rsidRPr="00447A0E">
                        <w:rPr>
                          <w:rFonts w:ascii="Consolas" w:hAnsi="Consolas"/>
                          <w:sz w:val="18"/>
                          <w:szCs w:val="18"/>
                        </w:rPr>
                        <w:t xml:space="preserve"> </w:t>
                      </w:r>
                      <w:r w:rsidRPr="00A05206">
                        <w:rPr>
                          <w:rFonts w:ascii="Consolas" w:hAnsi="Consolas"/>
                          <w:b/>
                          <w:bCs/>
                          <w:sz w:val="18"/>
                          <w:szCs w:val="18"/>
                        </w:rPr>
                        <w:t>Dir</w:t>
                      </w:r>
                      <w:r w:rsidRPr="00235871">
                        <w:rPr>
                          <w:rFonts w:ascii="Consolas" w:hAnsi="Consolas"/>
                          <w:sz w:val="18"/>
                          <w:szCs w:val="18"/>
                        </w:rPr>
                        <w:t xml:space="preserve">.COLUMN_TYPES_SET.value, </w:t>
                      </w:r>
                    </w:p>
                    <w:p w14:paraId="6EBF9632" w14:textId="77777777" w:rsidR="004826FF" w:rsidRPr="00235871" w:rsidRDefault="004826FF" w:rsidP="001B67A3">
                      <w:pPr>
                        <w:spacing w:line="276" w:lineRule="auto"/>
                        <w:ind w:firstLine="0"/>
                        <w:rPr>
                          <w:rFonts w:ascii="Consolas" w:hAnsi="Consolas"/>
                          <w:sz w:val="18"/>
                          <w:szCs w:val="18"/>
                        </w:rPr>
                      </w:pPr>
                      <w:r w:rsidRPr="00447A0E">
                        <w:rPr>
                          <w:rFonts w:ascii="Consolas" w:hAnsi="Consolas"/>
                          <w:sz w:val="18"/>
                          <w:szCs w:val="18"/>
                        </w:rPr>
                        <w:t xml:space="preserve"> </w:t>
                      </w:r>
                      <w:r>
                        <w:rPr>
                          <w:rFonts w:ascii="Consolas" w:hAnsi="Consolas"/>
                          <w:sz w:val="18"/>
                          <w:szCs w:val="18"/>
                        </w:rPr>
                        <w:t xml:space="preserve">                              </w:t>
                      </w:r>
                      <w:r w:rsidRPr="00A05206">
                        <w:rPr>
                          <w:rFonts w:ascii="Consolas" w:hAnsi="Consolas"/>
                          <w:b/>
                          <w:bCs/>
                          <w:sz w:val="18"/>
                          <w:szCs w:val="18"/>
                        </w:rPr>
                        <w:t>Dir</w:t>
                      </w:r>
                      <w:r w:rsidRPr="00235871">
                        <w:rPr>
                          <w:rFonts w:ascii="Consolas" w:hAnsi="Consolas"/>
                          <w:sz w:val="18"/>
                          <w:szCs w:val="18"/>
                        </w:rPr>
                        <w:t>.NAMES_SET.value, activity_number)</w:t>
                      </w:r>
                    </w:p>
                    <w:p w14:paraId="46F1EDFB" w14:textId="257DF174" w:rsidR="004826FF" w:rsidRDefault="004826FF" w:rsidP="001B67A3">
                      <w:pPr>
                        <w:spacing w:line="276" w:lineRule="auto"/>
                        <w:ind w:firstLine="0"/>
                        <w:rPr>
                          <w:rFonts w:ascii="Consolas" w:hAnsi="Consolas"/>
                          <w:sz w:val="18"/>
                          <w:szCs w:val="18"/>
                        </w:rPr>
                      </w:pPr>
                      <w:r w:rsidRPr="00235871">
                        <w:rPr>
                          <w:rFonts w:ascii="Consolas" w:hAnsi="Consolas"/>
                          <w:sz w:val="18"/>
                          <w:szCs w:val="18"/>
                        </w:rPr>
                        <w:t xml:space="preserve">            </w:t>
                      </w:r>
                      <w:r w:rsidRPr="00A05206">
                        <w:rPr>
                          <w:rFonts w:ascii="Consolas" w:hAnsi="Consolas"/>
                          <w:color w:val="0070C0"/>
                          <w:sz w:val="18"/>
                          <w:szCs w:val="18"/>
                        </w:rPr>
                        <w:t>print</w:t>
                      </w:r>
                      <w:r w:rsidRPr="00235871">
                        <w:rPr>
                          <w:rFonts w:ascii="Consolas" w:hAnsi="Consolas"/>
                          <w:sz w:val="18"/>
                          <w:szCs w:val="18"/>
                        </w:rPr>
                        <w:t>(</w:t>
                      </w:r>
                      <w:r w:rsidRPr="00FB0098">
                        <w:rPr>
                          <w:rFonts w:ascii="Consolas" w:eastAsia="Times New Roman" w:hAnsi="Consolas" w:cs="Courier New"/>
                          <w:color w:val="C00000"/>
                          <w:sz w:val="18"/>
                          <w:szCs w:val="18"/>
                        </w:rPr>
                        <w:t>'</w:t>
                      </w:r>
                      <w:r w:rsidRPr="00B354F5">
                        <w:rPr>
                          <w:rFonts w:ascii="Consolas" w:hAnsi="Consolas"/>
                          <w:color w:val="C00000"/>
                          <w:sz w:val="18"/>
                          <w:szCs w:val="18"/>
                        </w:rPr>
                        <w:t xml:space="preserve">\nSet of TCXExercises processing time: </w:t>
                      </w:r>
                      <w:r w:rsidRPr="00FB0098">
                        <w:rPr>
                          <w:rFonts w:ascii="Consolas" w:eastAsia="Times New Roman" w:hAnsi="Consolas" w:cs="Courier New"/>
                          <w:color w:val="C00000"/>
                          <w:sz w:val="18"/>
                          <w:szCs w:val="18"/>
                        </w:rPr>
                        <w:t>'</w:t>
                      </w:r>
                      <w:r w:rsidRPr="00A05206">
                        <w:rPr>
                          <w:rFonts w:ascii="Consolas" w:hAnsi="Consolas"/>
                          <w:color w:val="393939" w:themeColor="accent6" w:themeShade="BF"/>
                          <w:sz w:val="18"/>
                          <w:szCs w:val="18"/>
                        </w:rPr>
                        <w:t xml:space="preserve"> </w:t>
                      </w:r>
                    </w:p>
                    <w:p w14:paraId="4A438CBA" w14:textId="77777777" w:rsidR="004826FF" w:rsidRPr="00235871" w:rsidRDefault="004826FF" w:rsidP="001B67A3">
                      <w:pPr>
                        <w:spacing w:line="276" w:lineRule="auto"/>
                        <w:ind w:firstLine="0"/>
                        <w:rPr>
                          <w:rFonts w:ascii="Consolas" w:hAnsi="Consolas"/>
                          <w:sz w:val="18"/>
                          <w:szCs w:val="18"/>
                        </w:rPr>
                      </w:pPr>
                      <w:r w:rsidRPr="00A05206">
                        <w:rPr>
                          <w:rFonts w:ascii="Consolas" w:hAnsi="Consolas"/>
                          <w:sz w:val="18"/>
                          <w:szCs w:val="18"/>
                        </w:rPr>
                        <w:t xml:space="preserve"> </w:t>
                      </w:r>
                      <w:r>
                        <w:rPr>
                          <w:rFonts w:ascii="Consolas" w:hAnsi="Consolas"/>
                          <w:sz w:val="18"/>
                          <w:szCs w:val="18"/>
                        </w:rPr>
                        <w:t xml:space="preserve">                 </w:t>
                      </w:r>
                      <w:r w:rsidRPr="00235871">
                        <w:rPr>
                          <w:rFonts w:ascii="Consolas" w:hAnsi="Consolas"/>
                          <w:sz w:val="18"/>
                          <w:szCs w:val="18"/>
                        </w:rPr>
                        <w:t xml:space="preserve">+ </w:t>
                      </w:r>
                      <w:r w:rsidRPr="00A05206">
                        <w:rPr>
                          <w:rFonts w:ascii="Consolas" w:hAnsi="Consolas"/>
                          <w:color w:val="0070C0"/>
                          <w:sz w:val="18"/>
                          <w:szCs w:val="18"/>
                        </w:rPr>
                        <w:t>str</w:t>
                      </w:r>
                      <w:r w:rsidRPr="00235871">
                        <w:rPr>
                          <w:rFonts w:ascii="Consolas" w:hAnsi="Consolas"/>
                          <w:sz w:val="18"/>
                          <w:szCs w:val="18"/>
                        </w:rPr>
                        <w:t>(</w:t>
                      </w:r>
                      <w:r w:rsidRPr="00A05206">
                        <w:rPr>
                          <w:rFonts w:ascii="Consolas" w:hAnsi="Consolas"/>
                          <w:b/>
                          <w:bCs/>
                          <w:sz w:val="18"/>
                          <w:szCs w:val="18"/>
                        </w:rPr>
                        <w:t>datetime</w:t>
                      </w:r>
                      <w:r w:rsidRPr="00235871">
                        <w:rPr>
                          <w:rFonts w:ascii="Consolas" w:hAnsi="Consolas"/>
                          <w:sz w:val="18"/>
                          <w:szCs w:val="18"/>
                        </w:rPr>
                        <w:t>.now() - time_stamp))</w:t>
                      </w:r>
                    </w:p>
                  </w:txbxContent>
                </v:textbox>
                <w10:anchorlock/>
              </v:shape>
            </w:pict>
          </mc:Fallback>
        </mc:AlternateContent>
      </w:r>
    </w:p>
    <w:p w14:paraId="367B1D0D" w14:textId="77777777" w:rsidR="00286C6D" w:rsidRDefault="00286C6D" w:rsidP="00BA0E29">
      <w:pPr>
        <w:spacing w:after="160"/>
        <w:ind w:firstLine="0"/>
      </w:pPr>
    </w:p>
    <w:p w14:paraId="5413D507" w14:textId="77777777" w:rsidR="00286C6D" w:rsidRDefault="00286C6D" w:rsidP="00286C6D">
      <w:pPr>
        <w:ind w:firstLine="0"/>
        <w:sectPr w:rsidR="00286C6D" w:rsidSect="00286C6D">
          <w:headerReference w:type="default" r:id="rId65"/>
          <w:footerReference w:type="default" r:id="rId66"/>
          <w:footerReference w:type="first" r:id="rId67"/>
          <w:footnotePr>
            <w:pos w:val="beneathText"/>
          </w:footnotePr>
          <w:pgSz w:w="12240" w:h="15840" w:code="1"/>
          <w:pgMar w:top="1134" w:right="851" w:bottom="1134" w:left="1701" w:header="720" w:footer="720" w:gutter="0"/>
          <w:pgNumType w:start="1"/>
          <w:cols w:space="720"/>
          <w:docGrid w:linePitch="360"/>
          <w15:footnoteColumns w:val="1"/>
        </w:sectPr>
      </w:pPr>
    </w:p>
    <w:p w14:paraId="4FB87ABA" w14:textId="77777777" w:rsidR="001B67A3" w:rsidRPr="00BF0845" w:rsidRDefault="004826FF" w:rsidP="00BF0845">
      <w:pPr>
        <w:pStyle w:val="AppendixHeader"/>
        <w:rPr>
          <w:rStyle w:val="a8"/>
          <w:caps/>
        </w:rPr>
      </w:pPr>
      <w:hyperlink w:anchor="_Dataset_preview_2" w:history="1">
        <w:bookmarkStart w:id="204" w:name="_Toc125580519"/>
        <w:bookmarkStart w:id="205" w:name="_Toc134628356"/>
        <w:r w:rsidR="001B67A3" w:rsidRPr="00BF0845">
          <w:rPr>
            <w:rStyle w:val="a8"/>
            <w:caps/>
          </w:rPr>
          <w:t>[A-2.2B]</w:t>
        </w:r>
      </w:hyperlink>
      <w:r w:rsidR="001B67A3" w:rsidRPr="00BF0845">
        <w:rPr>
          <w:rStyle w:val="a8"/>
          <w:caps/>
        </w:rPr>
        <w:t xml:space="preserve"> 3D visualization of sport activi</w:t>
      </w:r>
      <w:bookmarkEnd w:id="204"/>
      <w:r w:rsidR="001B67A3" w:rsidRPr="00BF0845">
        <w:rPr>
          <w:rStyle w:val="a8"/>
          <w:caps/>
        </w:rPr>
        <w:t>ty sample</w:t>
      </w:r>
      <w:bookmarkEnd w:id="205"/>
    </w:p>
    <w:p w14:paraId="73491B84" w14:textId="77777777" w:rsidR="001B67A3" w:rsidRDefault="001B67A3" w:rsidP="001B67A3">
      <w:pPr>
        <w:pStyle w:val="Picture"/>
      </w:pPr>
      <w:r>
        <w:rPr>
          <w:lang w:eastAsia="en-US"/>
        </w:rPr>
        <w:drawing>
          <wp:inline distT="0" distB="0" distL="0" distR="0" wp14:anchorId="1B8928A6" wp14:editId="77E9224C">
            <wp:extent cx="5731510" cy="2603500"/>
            <wp:effectExtent l="0" t="0" r="2540" b="6350"/>
            <wp:docPr id="233" name="Picture 23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scatter chart&#10;&#10;Description automatically generated"/>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31510" cy="2603500"/>
                    </a:xfrm>
                    <a:prstGeom prst="rect">
                      <a:avLst/>
                    </a:prstGeom>
                  </pic:spPr>
                </pic:pic>
              </a:graphicData>
            </a:graphic>
          </wp:inline>
        </w:drawing>
      </w:r>
    </w:p>
    <w:p w14:paraId="56B19103" w14:textId="77777777" w:rsidR="001B67A3" w:rsidRPr="00BD2F28" w:rsidRDefault="001B67A3" w:rsidP="0081796A">
      <w:pPr>
        <w:pStyle w:val="Figurecaption-Appendix"/>
      </w:pPr>
      <w:r>
        <w:t>Sample: 3D visualization of random sport activity using coordinates in (x,y) axis. Left: z=altitude, right: z=speed</w:t>
      </w:r>
    </w:p>
    <w:p w14:paraId="7514F5E1" w14:textId="77777777" w:rsidR="001B67A3" w:rsidRPr="00565EE7" w:rsidRDefault="001B67A3" w:rsidP="001B67A3"/>
    <w:p w14:paraId="4029B81E" w14:textId="77777777" w:rsidR="001B67A3" w:rsidRDefault="001B67A3" w:rsidP="001B67A3">
      <w:pPr>
        <w:spacing w:after="160"/>
        <w:rPr>
          <w:color w:val="0070C0"/>
          <w:sz w:val="28"/>
        </w:rPr>
      </w:pPr>
      <w:bookmarkStart w:id="206" w:name="_[A-1.1]_Original_dataset"/>
      <w:bookmarkEnd w:id="206"/>
      <w:r>
        <w:br w:type="page"/>
      </w:r>
    </w:p>
    <w:p w14:paraId="60A254F2" w14:textId="6ED80964" w:rsidR="001B67A3" w:rsidRPr="00BF0845" w:rsidRDefault="001B67A3" w:rsidP="00BF0845">
      <w:pPr>
        <w:pStyle w:val="AppendixHeader"/>
        <w:rPr>
          <w:rStyle w:val="a8"/>
          <w:caps/>
        </w:rPr>
      </w:pPr>
      <w:bookmarkStart w:id="207" w:name="_Toc125580520"/>
      <w:bookmarkStart w:id="208" w:name="_Toc134628357"/>
      <w:r w:rsidRPr="00BF0845">
        <w:rPr>
          <w:rStyle w:val="a8"/>
          <w:caps/>
        </w:rPr>
        <w:lastRenderedPageBreak/>
        <w:t>[</w:t>
      </w:r>
      <w:hyperlink w:anchor="_Data_Sequencing" w:history="1">
        <w:r w:rsidRPr="00BF0845">
          <w:rPr>
            <w:rStyle w:val="a8"/>
            <w:caps/>
          </w:rPr>
          <w:t>A-2.2</w:t>
        </w:r>
      </w:hyperlink>
      <w:r w:rsidRPr="00BF0845">
        <w:rPr>
          <w:rStyle w:val="a8"/>
          <w:caps/>
        </w:rPr>
        <w:t>C] sequence</w:t>
      </w:r>
      <w:r w:rsidR="00E54FE0" w:rsidRPr="00BF0845">
        <w:rPr>
          <w:rStyle w:val="a8"/>
          <w:caps/>
        </w:rPr>
        <w:t xml:space="preserve"> Generator</w:t>
      </w:r>
      <w:r w:rsidRPr="00BF0845">
        <w:rPr>
          <w:rStyle w:val="a8"/>
          <w:caps/>
        </w:rPr>
        <w:t xml:space="preserve"> </w:t>
      </w:r>
      <w:r w:rsidR="00E54FE0" w:rsidRPr="00BF0845">
        <w:rPr>
          <w:rStyle w:val="a8"/>
          <w:caps/>
        </w:rPr>
        <w:t>function</w:t>
      </w:r>
      <w:bookmarkEnd w:id="207"/>
      <w:bookmarkEnd w:id="208"/>
    </w:p>
    <w:p w14:paraId="1CF58069" w14:textId="33AD7414" w:rsidR="008172E8" w:rsidRDefault="00DE3C5C" w:rsidP="00DE3C5C">
      <w:pPr>
        <w:ind w:firstLine="0"/>
      </w:pPr>
      <w:r>
        <w:rPr>
          <w:noProof/>
          <w:lang w:eastAsia="en-US"/>
        </w:rPr>
        <mc:AlternateContent>
          <mc:Choice Requires="wps">
            <w:drawing>
              <wp:inline distT="0" distB="0" distL="0" distR="0" wp14:anchorId="29629F50" wp14:editId="69335C5C">
                <wp:extent cx="6004560" cy="4450715"/>
                <wp:effectExtent l="0" t="0" r="0" b="6985"/>
                <wp:docPr id="231" name="Text Box 2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04560" cy="4450715"/>
                        </a:xfrm>
                        <a:prstGeom prst="rect">
                          <a:avLst/>
                        </a:prstGeom>
                        <a:solidFill>
                          <a:srgbClr val="FFFFFF"/>
                        </a:solidFill>
                        <a:ln w="9525">
                          <a:noFill/>
                          <a:miter lim="800000"/>
                          <a:headEnd/>
                          <a:tailEnd/>
                        </a:ln>
                      </wps:spPr>
                      <wps:txbx>
                        <w:txbxContent>
                          <w:p w14:paraId="05578082" w14:textId="1D0C4848" w:rsidR="004826FF" w:rsidRDefault="004826FF" w:rsidP="001B67A3">
                            <w:pPr>
                              <w:shd w:val="clear" w:color="auto" w:fill="FFFFFF"/>
                              <w:spacing w:line="240" w:lineRule="auto"/>
                              <w:ind w:firstLine="0"/>
                              <w:jc w:val="left"/>
                              <w:rPr>
                                <w:rFonts w:ascii="Consolas" w:eastAsia="Times New Roman" w:hAnsi="Consolas" w:cs="Times New Roman"/>
                                <w:b/>
                                <w:bCs/>
                                <w:sz w:val="18"/>
                                <w:szCs w:val="18"/>
                              </w:rPr>
                            </w:pPr>
                            <w:r w:rsidRPr="00CF2B02">
                              <w:rPr>
                                <w:rFonts w:ascii="Consolas" w:eastAsia="Times New Roman" w:hAnsi="Consolas" w:cs="Times New Roman"/>
                                <w:color w:val="858585" w:themeColor="accent2" w:themeShade="BF"/>
                                <w:sz w:val="18"/>
                                <w:szCs w:val="18"/>
                              </w:rPr>
                              <w:t>import</w:t>
                            </w:r>
                            <w:r>
                              <w:rPr>
                                <w:rFonts w:ascii="Consolas" w:eastAsia="Times New Roman" w:hAnsi="Consolas" w:cs="Times New Roman"/>
                                <w:color w:val="0070C0"/>
                                <w:sz w:val="18"/>
                                <w:szCs w:val="18"/>
                              </w:rPr>
                              <w:t xml:space="preserve"> </w:t>
                            </w:r>
                            <w:r w:rsidRPr="00271302">
                              <w:rPr>
                                <w:rFonts w:ascii="Consolas" w:eastAsia="Times New Roman" w:hAnsi="Consolas" w:cs="Times New Roman"/>
                                <w:sz w:val="18"/>
                                <w:szCs w:val="18"/>
                              </w:rPr>
                              <w:t>pandas</w:t>
                            </w:r>
                            <w:r>
                              <w:rPr>
                                <w:rFonts w:ascii="Consolas" w:eastAsia="Times New Roman" w:hAnsi="Consolas" w:cs="Times New Roman"/>
                                <w:color w:val="0070C0"/>
                                <w:sz w:val="18"/>
                                <w:szCs w:val="18"/>
                              </w:rPr>
                              <w:t xml:space="preserve"> </w:t>
                            </w:r>
                            <w:r w:rsidRPr="00CF2B02">
                              <w:rPr>
                                <w:rFonts w:ascii="Consolas" w:eastAsia="Times New Roman" w:hAnsi="Consolas" w:cs="Times New Roman"/>
                                <w:color w:val="858585" w:themeColor="accent2" w:themeShade="BF"/>
                                <w:sz w:val="18"/>
                                <w:szCs w:val="18"/>
                              </w:rPr>
                              <w:t>as</w:t>
                            </w:r>
                            <w:r>
                              <w:rPr>
                                <w:rFonts w:ascii="Consolas" w:eastAsia="Times New Roman" w:hAnsi="Consolas" w:cs="Times New Roman"/>
                                <w:color w:val="0070C0"/>
                                <w:sz w:val="18"/>
                                <w:szCs w:val="18"/>
                              </w:rPr>
                              <w:t xml:space="preserve"> </w:t>
                            </w:r>
                            <w:r w:rsidRPr="00271302">
                              <w:rPr>
                                <w:rFonts w:ascii="Consolas" w:eastAsia="Times New Roman" w:hAnsi="Consolas" w:cs="Times New Roman"/>
                                <w:b/>
                                <w:bCs/>
                                <w:sz w:val="18"/>
                                <w:szCs w:val="18"/>
                              </w:rPr>
                              <w:t>pd</w:t>
                            </w:r>
                          </w:p>
                          <w:p w14:paraId="788A37CE" w14:textId="57F88BFB" w:rsidR="004826FF" w:rsidRPr="00271302" w:rsidRDefault="004826FF" w:rsidP="001B67A3">
                            <w:pPr>
                              <w:shd w:val="clear" w:color="auto" w:fill="FFFFFF"/>
                              <w:spacing w:line="240" w:lineRule="auto"/>
                              <w:ind w:firstLine="0"/>
                              <w:jc w:val="left"/>
                              <w:rPr>
                                <w:rFonts w:ascii="Consolas" w:eastAsia="Times New Roman" w:hAnsi="Consolas" w:cs="Times New Roman"/>
                                <w:color w:val="0070C0"/>
                                <w:sz w:val="18"/>
                                <w:szCs w:val="18"/>
                              </w:rPr>
                            </w:pPr>
                            <w:r w:rsidRPr="00CF2B02">
                              <w:rPr>
                                <w:rFonts w:ascii="Consolas" w:eastAsia="Times New Roman" w:hAnsi="Consolas" w:cs="Times New Roman"/>
                                <w:color w:val="858585" w:themeColor="accent2" w:themeShade="BF"/>
                                <w:sz w:val="18"/>
                                <w:szCs w:val="18"/>
                              </w:rPr>
                              <w:t>import</w:t>
                            </w:r>
                            <w:r w:rsidRPr="00271302">
                              <w:rPr>
                                <w:rFonts w:ascii="Consolas" w:eastAsia="Times New Roman" w:hAnsi="Consolas" w:cs="Times New Roman"/>
                                <w:sz w:val="18"/>
                                <w:szCs w:val="18"/>
                              </w:rPr>
                              <w:t xml:space="preserve"> numpy </w:t>
                            </w:r>
                            <w:r w:rsidRPr="00CF2B02">
                              <w:rPr>
                                <w:rFonts w:ascii="Consolas" w:eastAsia="Times New Roman" w:hAnsi="Consolas" w:cs="Times New Roman"/>
                                <w:color w:val="858585" w:themeColor="accent2" w:themeShade="BF"/>
                                <w:sz w:val="18"/>
                                <w:szCs w:val="18"/>
                              </w:rPr>
                              <w:t>as</w:t>
                            </w:r>
                            <w:r w:rsidRPr="00271302">
                              <w:rPr>
                                <w:rFonts w:ascii="Consolas" w:eastAsia="Times New Roman" w:hAnsi="Consolas" w:cs="Times New Roman"/>
                                <w:sz w:val="18"/>
                                <w:szCs w:val="18"/>
                              </w:rPr>
                              <w:t xml:space="preserve"> </w:t>
                            </w:r>
                            <w:r w:rsidRPr="00271302">
                              <w:rPr>
                                <w:rFonts w:ascii="Consolas" w:eastAsia="Times New Roman" w:hAnsi="Consolas" w:cs="Times New Roman"/>
                                <w:b/>
                                <w:bCs/>
                                <w:sz w:val="18"/>
                                <w:szCs w:val="18"/>
                              </w:rPr>
                              <w:t>np</w:t>
                            </w:r>
                          </w:p>
                          <w:p w14:paraId="065ED265" w14:textId="77777777" w:rsidR="004826FF" w:rsidRDefault="004826FF" w:rsidP="001B67A3">
                            <w:pPr>
                              <w:shd w:val="clear" w:color="auto" w:fill="FFFFFF"/>
                              <w:spacing w:line="240" w:lineRule="auto"/>
                              <w:ind w:firstLine="0"/>
                              <w:jc w:val="left"/>
                              <w:rPr>
                                <w:rFonts w:ascii="Consolas" w:eastAsia="Times New Roman" w:hAnsi="Consolas" w:cs="Times New Roman"/>
                                <w:color w:val="0070C0"/>
                                <w:sz w:val="18"/>
                                <w:szCs w:val="18"/>
                              </w:rPr>
                            </w:pPr>
                          </w:p>
                          <w:p w14:paraId="17034E1D" w14:textId="08E9A4AA" w:rsidR="004826FF" w:rsidRPr="00CE13D1" w:rsidRDefault="004826FF" w:rsidP="001B67A3">
                            <w:pPr>
                              <w:shd w:val="clear" w:color="auto" w:fill="FFFFFF"/>
                              <w:spacing w:line="240" w:lineRule="auto"/>
                              <w:ind w:firstLine="0"/>
                              <w:jc w:val="left"/>
                              <w:rPr>
                                <w:rFonts w:ascii="Consolas" w:eastAsia="Times New Roman" w:hAnsi="Consolas" w:cs="Times New Roman"/>
                                <w:color w:val="000000"/>
                                <w:sz w:val="18"/>
                                <w:szCs w:val="18"/>
                              </w:rPr>
                            </w:pPr>
                            <w:r w:rsidRPr="00F826AE">
                              <w:rPr>
                                <w:rFonts w:ascii="Consolas" w:eastAsia="Times New Roman" w:hAnsi="Consolas" w:cs="Times New Roman"/>
                                <w:color w:val="0070C0"/>
                                <w:sz w:val="18"/>
                                <w:szCs w:val="18"/>
                              </w:rPr>
                              <w:t>def</w:t>
                            </w:r>
                            <w:r w:rsidRPr="00CE13D1">
                              <w:rPr>
                                <w:rFonts w:ascii="Consolas" w:eastAsia="Times New Roman" w:hAnsi="Consolas" w:cs="Times New Roman"/>
                                <w:color w:val="000000"/>
                                <w:sz w:val="18"/>
                                <w:szCs w:val="18"/>
                              </w:rPr>
                              <w:t xml:space="preserve"> get_sequences(data_path, entries, features):</w:t>
                            </w:r>
                          </w:p>
                          <w:p w14:paraId="74D872CB" w14:textId="77777777" w:rsidR="004826FF" w:rsidRPr="00CE13D1" w:rsidRDefault="004826FF" w:rsidP="001B67A3">
                            <w:pPr>
                              <w:shd w:val="clear" w:color="auto" w:fill="FFFFFF"/>
                              <w:spacing w:line="240" w:lineRule="auto"/>
                              <w:ind w:firstLine="0"/>
                              <w:jc w:val="left"/>
                              <w:rPr>
                                <w:rFonts w:ascii="Consolas" w:eastAsia="Times New Roman" w:hAnsi="Consolas" w:cs="Times New Roman"/>
                                <w:color w:val="000000"/>
                                <w:sz w:val="18"/>
                                <w:szCs w:val="18"/>
                              </w:rPr>
                            </w:pPr>
                          </w:p>
                          <w:p w14:paraId="2EB8C1CB" w14:textId="77777777" w:rsidR="004826FF" w:rsidRPr="00CE13D1" w:rsidRDefault="004826FF" w:rsidP="001B67A3">
                            <w:pPr>
                              <w:shd w:val="clear" w:color="auto" w:fill="FFFFFF"/>
                              <w:spacing w:line="240" w:lineRule="auto"/>
                              <w:ind w:firstLine="0"/>
                              <w:jc w:val="left"/>
                              <w:rPr>
                                <w:rFonts w:ascii="Consolas" w:eastAsia="Times New Roman" w:hAnsi="Consolas" w:cs="Times New Roman"/>
                                <w:color w:val="000000"/>
                                <w:sz w:val="18"/>
                                <w:szCs w:val="18"/>
                              </w:rPr>
                            </w:pPr>
                            <w:r w:rsidRPr="00CE13D1">
                              <w:rPr>
                                <w:rFonts w:ascii="Consolas" w:eastAsia="Times New Roman" w:hAnsi="Consolas" w:cs="Times New Roman"/>
                                <w:color w:val="000000"/>
                                <w:sz w:val="18"/>
                                <w:szCs w:val="18"/>
                              </w:rPr>
                              <w:t>    sequences = list()</w:t>
                            </w:r>
                          </w:p>
                          <w:p w14:paraId="00EF5FE4" w14:textId="77777777" w:rsidR="004826FF" w:rsidRPr="00CE13D1" w:rsidRDefault="004826FF" w:rsidP="001B67A3">
                            <w:pPr>
                              <w:shd w:val="clear" w:color="auto" w:fill="FFFFFF"/>
                              <w:spacing w:line="240" w:lineRule="auto"/>
                              <w:ind w:firstLine="0"/>
                              <w:jc w:val="left"/>
                              <w:rPr>
                                <w:rFonts w:ascii="Consolas" w:eastAsia="Times New Roman" w:hAnsi="Consolas" w:cs="Times New Roman"/>
                                <w:color w:val="000000"/>
                                <w:sz w:val="18"/>
                                <w:szCs w:val="18"/>
                              </w:rPr>
                            </w:pPr>
                          </w:p>
                          <w:p w14:paraId="7A3E6AD1" w14:textId="77777777" w:rsidR="004826FF" w:rsidRPr="00CE13D1" w:rsidRDefault="004826FF" w:rsidP="001B67A3">
                            <w:pPr>
                              <w:shd w:val="clear" w:color="auto" w:fill="FFFFFF"/>
                              <w:spacing w:line="240" w:lineRule="auto"/>
                              <w:ind w:firstLine="0"/>
                              <w:jc w:val="left"/>
                              <w:rPr>
                                <w:rFonts w:ascii="Consolas" w:eastAsia="Times New Roman" w:hAnsi="Consolas" w:cs="Times New Roman"/>
                                <w:color w:val="000000"/>
                                <w:sz w:val="18"/>
                                <w:szCs w:val="18"/>
                              </w:rPr>
                            </w:pPr>
                            <w:r w:rsidRPr="00CE13D1">
                              <w:rPr>
                                <w:rFonts w:ascii="Consolas" w:eastAsia="Times New Roman" w:hAnsi="Consolas" w:cs="Times New Roman"/>
                                <w:color w:val="000000"/>
                                <w:sz w:val="18"/>
                                <w:szCs w:val="18"/>
                              </w:rPr>
                              <w:t xml:space="preserve">    </w:t>
                            </w:r>
                            <w:r w:rsidRPr="00F826AE">
                              <w:rPr>
                                <w:rFonts w:ascii="Consolas" w:eastAsia="Times New Roman" w:hAnsi="Consolas" w:cs="Times New Roman"/>
                                <w:color w:val="0070C0"/>
                                <w:sz w:val="18"/>
                                <w:szCs w:val="18"/>
                              </w:rPr>
                              <w:t>for</w:t>
                            </w:r>
                            <w:r w:rsidRPr="00CE13D1">
                              <w:rPr>
                                <w:rFonts w:ascii="Consolas" w:eastAsia="Times New Roman" w:hAnsi="Consolas" w:cs="Times New Roman"/>
                                <w:color w:val="000000"/>
                                <w:sz w:val="18"/>
                                <w:szCs w:val="18"/>
                              </w:rPr>
                              <w:t xml:space="preserve"> entry </w:t>
                            </w:r>
                            <w:r w:rsidRPr="00F826AE">
                              <w:rPr>
                                <w:rFonts w:ascii="Consolas" w:eastAsia="Times New Roman" w:hAnsi="Consolas" w:cs="Times New Roman"/>
                                <w:color w:val="0070C0"/>
                                <w:sz w:val="18"/>
                                <w:szCs w:val="18"/>
                              </w:rPr>
                              <w:t>in</w:t>
                            </w:r>
                            <w:r w:rsidRPr="00CE13D1">
                              <w:rPr>
                                <w:rFonts w:ascii="Consolas" w:eastAsia="Times New Roman" w:hAnsi="Consolas" w:cs="Times New Roman"/>
                                <w:color w:val="000000"/>
                                <w:sz w:val="18"/>
                                <w:szCs w:val="18"/>
                              </w:rPr>
                              <w:t xml:space="preserve"> entries:</w:t>
                            </w:r>
                          </w:p>
                          <w:p w14:paraId="4794CE96" w14:textId="77777777" w:rsidR="004826FF" w:rsidRPr="0033732D" w:rsidRDefault="004826FF" w:rsidP="001B67A3">
                            <w:pPr>
                              <w:shd w:val="clear" w:color="auto" w:fill="FFFFFF"/>
                              <w:spacing w:line="240" w:lineRule="auto"/>
                              <w:ind w:firstLine="0"/>
                              <w:jc w:val="left"/>
                              <w:rPr>
                                <w:rFonts w:ascii="Consolas" w:eastAsia="Times New Roman" w:hAnsi="Consolas" w:cs="Times New Roman"/>
                                <w:i/>
                                <w:iCs/>
                                <w:color w:val="A6A6A6" w:themeColor="background1" w:themeShade="A6"/>
                                <w:sz w:val="18"/>
                                <w:szCs w:val="18"/>
                              </w:rPr>
                            </w:pPr>
                            <w:r w:rsidRPr="0033732D">
                              <w:rPr>
                                <w:rFonts w:ascii="Consolas" w:eastAsia="Times New Roman" w:hAnsi="Consolas" w:cs="Times New Roman"/>
                                <w:i/>
                                <w:iCs/>
                                <w:color w:val="A6A6A6" w:themeColor="background1" w:themeShade="A6"/>
                                <w:sz w:val="18"/>
                                <w:szCs w:val="18"/>
                              </w:rPr>
                              <w:t>        # Read entry (csv file) to pandas dataframe for data processing</w:t>
                            </w:r>
                          </w:p>
                          <w:p w14:paraId="32C61CD8" w14:textId="77777777" w:rsidR="004826FF" w:rsidRPr="00CE13D1" w:rsidRDefault="004826FF" w:rsidP="001B67A3">
                            <w:pPr>
                              <w:shd w:val="clear" w:color="auto" w:fill="FFFFFF"/>
                              <w:spacing w:line="240" w:lineRule="auto"/>
                              <w:ind w:firstLine="0"/>
                              <w:jc w:val="left"/>
                              <w:rPr>
                                <w:rFonts w:ascii="Consolas" w:eastAsia="Times New Roman" w:hAnsi="Consolas" w:cs="Times New Roman"/>
                                <w:color w:val="000000"/>
                                <w:sz w:val="18"/>
                                <w:szCs w:val="18"/>
                              </w:rPr>
                            </w:pPr>
                            <w:r w:rsidRPr="00CE13D1">
                              <w:rPr>
                                <w:rFonts w:ascii="Consolas" w:eastAsia="Times New Roman" w:hAnsi="Consolas" w:cs="Times New Roman"/>
                                <w:color w:val="000000"/>
                                <w:sz w:val="18"/>
                                <w:szCs w:val="18"/>
                              </w:rPr>
                              <w:t xml:space="preserve">        df_data = </w:t>
                            </w:r>
                            <w:r w:rsidRPr="00271302">
                              <w:rPr>
                                <w:rFonts w:ascii="Consolas" w:eastAsia="Times New Roman" w:hAnsi="Consolas" w:cs="Times New Roman"/>
                                <w:b/>
                                <w:bCs/>
                                <w:color w:val="000000"/>
                                <w:sz w:val="18"/>
                                <w:szCs w:val="18"/>
                              </w:rPr>
                              <w:t>pd</w:t>
                            </w:r>
                            <w:r w:rsidRPr="00CE13D1">
                              <w:rPr>
                                <w:rFonts w:ascii="Consolas" w:eastAsia="Times New Roman" w:hAnsi="Consolas" w:cs="Times New Roman"/>
                                <w:color w:val="000000"/>
                                <w:sz w:val="18"/>
                                <w:szCs w:val="18"/>
                              </w:rPr>
                              <w:t>.read_csv(data_path + entry, delimiter=</w:t>
                            </w:r>
                            <w:r w:rsidRPr="00CE13D1">
                              <w:rPr>
                                <w:rFonts w:ascii="Consolas" w:eastAsia="Times New Roman" w:hAnsi="Consolas" w:cs="Times New Roman"/>
                                <w:color w:val="A31515"/>
                                <w:sz w:val="18"/>
                                <w:szCs w:val="18"/>
                              </w:rPr>
                              <w:t>';'</w:t>
                            </w:r>
                            <w:r w:rsidRPr="00CE13D1">
                              <w:rPr>
                                <w:rFonts w:ascii="Consolas" w:eastAsia="Times New Roman" w:hAnsi="Consolas" w:cs="Times New Roman"/>
                                <w:color w:val="000000"/>
                                <w:sz w:val="18"/>
                                <w:szCs w:val="18"/>
                              </w:rPr>
                              <w:t>)</w:t>
                            </w:r>
                          </w:p>
                          <w:p w14:paraId="754D67D4" w14:textId="77777777" w:rsidR="004826FF" w:rsidRPr="00CE13D1" w:rsidRDefault="004826FF" w:rsidP="001B67A3">
                            <w:pPr>
                              <w:shd w:val="clear" w:color="auto" w:fill="FFFFFF"/>
                              <w:spacing w:line="240" w:lineRule="auto"/>
                              <w:ind w:firstLine="0"/>
                              <w:jc w:val="left"/>
                              <w:rPr>
                                <w:rFonts w:ascii="Consolas" w:eastAsia="Times New Roman" w:hAnsi="Consolas" w:cs="Times New Roman"/>
                                <w:color w:val="000000"/>
                                <w:sz w:val="18"/>
                                <w:szCs w:val="18"/>
                              </w:rPr>
                            </w:pPr>
                            <w:r w:rsidRPr="00CE13D1">
                              <w:rPr>
                                <w:rFonts w:ascii="Consolas" w:eastAsia="Times New Roman" w:hAnsi="Consolas" w:cs="Times New Roman"/>
                                <w:color w:val="000000"/>
                                <w:sz w:val="18"/>
                                <w:szCs w:val="18"/>
                              </w:rPr>
                              <w:t xml:space="preserve">        </w:t>
                            </w:r>
                          </w:p>
                          <w:p w14:paraId="3595164B" w14:textId="77777777" w:rsidR="004826FF" w:rsidRPr="0033732D" w:rsidRDefault="004826FF" w:rsidP="001B67A3">
                            <w:pPr>
                              <w:shd w:val="clear" w:color="auto" w:fill="FFFFFF"/>
                              <w:spacing w:line="240" w:lineRule="auto"/>
                              <w:ind w:firstLine="0"/>
                              <w:jc w:val="left"/>
                              <w:rPr>
                                <w:rFonts w:ascii="Consolas" w:eastAsia="Times New Roman" w:hAnsi="Consolas" w:cs="Times New Roman"/>
                                <w:i/>
                                <w:iCs/>
                                <w:color w:val="A6A6A6" w:themeColor="background1" w:themeShade="A6"/>
                                <w:sz w:val="18"/>
                                <w:szCs w:val="18"/>
                              </w:rPr>
                            </w:pPr>
                            <w:r w:rsidRPr="0033732D">
                              <w:rPr>
                                <w:rFonts w:ascii="Consolas" w:eastAsia="Times New Roman" w:hAnsi="Consolas" w:cs="Times New Roman"/>
                                <w:i/>
                                <w:iCs/>
                                <w:color w:val="A6A6A6" w:themeColor="background1" w:themeShade="A6"/>
                                <w:sz w:val="18"/>
                                <w:szCs w:val="18"/>
                              </w:rPr>
                              <w:t>        # Set index to datatime object (one second intervals)</w:t>
                            </w:r>
                          </w:p>
                          <w:p w14:paraId="338512D7" w14:textId="77777777" w:rsidR="004826FF" w:rsidRPr="00CE13D1" w:rsidRDefault="004826FF" w:rsidP="001B67A3">
                            <w:pPr>
                              <w:shd w:val="clear" w:color="auto" w:fill="FFFFFF"/>
                              <w:spacing w:line="240" w:lineRule="auto"/>
                              <w:ind w:firstLine="0"/>
                              <w:jc w:val="left"/>
                              <w:rPr>
                                <w:rFonts w:ascii="Consolas" w:eastAsia="Times New Roman" w:hAnsi="Consolas" w:cs="Times New Roman"/>
                                <w:color w:val="000000"/>
                                <w:sz w:val="18"/>
                                <w:szCs w:val="18"/>
                              </w:rPr>
                            </w:pPr>
                            <w:r w:rsidRPr="00CE13D1">
                              <w:rPr>
                                <w:rFonts w:ascii="Consolas" w:eastAsia="Times New Roman" w:hAnsi="Consolas" w:cs="Times New Roman"/>
                                <w:color w:val="000000"/>
                                <w:sz w:val="18"/>
                                <w:szCs w:val="18"/>
                              </w:rPr>
                              <w:t xml:space="preserve">        df_data.index = </w:t>
                            </w:r>
                            <w:r w:rsidRPr="00271302">
                              <w:rPr>
                                <w:rFonts w:ascii="Consolas" w:eastAsia="Times New Roman" w:hAnsi="Consolas" w:cs="Times New Roman"/>
                                <w:b/>
                                <w:bCs/>
                                <w:color w:val="000000"/>
                                <w:sz w:val="18"/>
                                <w:szCs w:val="18"/>
                              </w:rPr>
                              <w:t>pd</w:t>
                            </w:r>
                            <w:r w:rsidRPr="00CE13D1">
                              <w:rPr>
                                <w:rFonts w:ascii="Consolas" w:eastAsia="Times New Roman" w:hAnsi="Consolas" w:cs="Times New Roman"/>
                                <w:color w:val="000000"/>
                                <w:sz w:val="18"/>
                                <w:szCs w:val="18"/>
                              </w:rPr>
                              <w:t>.to_datetime(pd.Series(df_data.index))</w:t>
                            </w:r>
                          </w:p>
                          <w:p w14:paraId="1330828C" w14:textId="77777777" w:rsidR="004826FF" w:rsidRPr="00CE13D1" w:rsidRDefault="004826FF" w:rsidP="001B67A3">
                            <w:pPr>
                              <w:shd w:val="clear" w:color="auto" w:fill="FFFFFF"/>
                              <w:spacing w:line="240" w:lineRule="auto"/>
                              <w:ind w:firstLine="0"/>
                              <w:jc w:val="left"/>
                              <w:rPr>
                                <w:rFonts w:ascii="Consolas" w:eastAsia="Times New Roman" w:hAnsi="Consolas" w:cs="Times New Roman"/>
                                <w:color w:val="000000"/>
                                <w:sz w:val="18"/>
                                <w:szCs w:val="18"/>
                              </w:rPr>
                            </w:pPr>
                            <w:r w:rsidRPr="00CE13D1">
                              <w:rPr>
                                <w:rFonts w:ascii="Consolas" w:eastAsia="Times New Roman" w:hAnsi="Consolas" w:cs="Times New Roman"/>
                                <w:color w:val="000000"/>
                                <w:sz w:val="18"/>
                                <w:szCs w:val="18"/>
                              </w:rPr>
                              <w:t xml:space="preserve">        </w:t>
                            </w:r>
                          </w:p>
                          <w:p w14:paraId="470CF06D" w14:textId="77777777" w:rsidR="004826FF" w:rsidRPr="0033732D" w:rsidRDefault="004826FF" w:rsidP="001B67A3">
                            <w:pPr>
                              <w:shd w:val="clear" w:color="auto" w:fill="FFFFFF"/>
                              <w:spacing w:line="240" w:lineRule="auto"/>
                              <w:ind w:firstLine="0"/>
                              <w:jc w:val="left"/>
                              <w:rPr>
                                <w:rFonts w:ascii="Consolas" w:eastAsia="Times New Roman" w:hAnsi="Consolas" w:cs="Times New Roman"/>
                                <w:i/>
                                <w:iCs/>
                                <w:color w:val="A6A6A6" w:themeColor="background1" w:themeShade="A6"/>
                                <w:sz w:val="18"/>
                                <w:szCs w:val="18"/>
                              </w:rPr>
                            </w:pPr>
                            <w:r w:rsidRPr="0033732D">
                              <w:rPr>
                                <w:rFonts w:ascii="Consolas" w:eastAsia="Times New Roman" w:hAnsi="Consolas" w:cs="Times New Roman"/>
                                <w:i/>
                                <w:iCs/>
                                <w:color w:val="A6A6A6" w:themeColor="background1" w:themeShade="A6"/>
                                <w:sz w:val="18"/>
                                <w:szCs w:val="18"/>
                              </w:rPr>
                              <w:t>        # Select features (given as function parameter)</w:t>
                            </w:r>
                          </w:p>
                          <w:p w14:paraId="56706EF2" w14:textId="77777777" w:rsidR="004826FF" w:rsidRPr="00CE13D1" w:rsidRDefault="004826FF" w:rsidP="001B67A3">
                            <w:pPr>
                              <w:shd w:val="clear" w:color="auto" w:fill="FFFFFF"/>
                              <w:spacing w:line="240" w:lineRule="auto"/>
                              <w:ind w:firstLine="0"/>
                              <w:jc w:val="left"/>
                              <w:rPr>
                                <w:rFonts w:ascii="Consolas" w:eastAsia="Times New Roman" w:hAnsi="Consolas" w:cs="Times New Roman"/>
                                <w:color w:val="000000"/>
                                <w:sz w:val="18"/>
                                <w:szCs w:val="18"/>
                              </w:rPr>
                            </w:pPr>
                            <w:r w:rsidRPr="00CE13D1">
                              <w:rPr>
                                <w:rFonts w:ascii="Consolas" w:eastAsia="Times New Roman" w:hAnsi="Consolas" w:cs="Times New Roman"/>
                                <w:color w:val="000000"/>
                                <w:sz w:val="18"/>
                                <w:szCs w:val="18"/>
                              </w:rPr>
                              <w:t>        df_data = df_data[features].copy()</w:t>
                            </w:r>
                          </w:p>
                          <w:p w14:paraId="325D2297" w14:textId="77777777" w:rsidR="004826FF" w:rsidRPr="00CE13D1" w:rsidRDefault="004826FF" w:rsidP="001B67A3">
                            <w:pPr>
                              <w:shd w:val="clear" w:color="auto" w:fill="FFFFFF"/>
                              <w:spacing w:line="240" w:lineRule="auto"/>
                              <w:ind w:firstLine="0"/>
                              <w:jc w:val="left"/>
                              <w:rPr>
                                <w:rFonts w:ascii="Consolas" w:eastAsia="Times New Roman" w:hAnsi="Consolas" w:cs="Times New Roman"/>
                                <w:color w:val="000000"/>
                                <w:sz w:val="18"/>
                                <w:szCs w:val="18"/>
                              </w:rPr>
                            </w:pPr>
                            <w:r w:rsidRPr="00CE13D1">
                              <w:rPr>
                                <w:rFonts w:ascii="Consolas" w:eastAsia="Times New Roman" w:hAnsi="Consolas" w:cs="Times New Roman"/>
                                <w:color w:val="000000"/>
                                <w:sz w:val="18"/>
                                <w:szCs w:val="18"/>
                              </w:rPr>
                              <w:t xml:space="preserve">        </w:t>
                            </w:r>
                          </w:p>
                          <w:p w14:paraId="3A04CB2E" w14:textId="77777777" w:rsidR="004826FF" w:rsidRPr="0033732D" w:rsidRDefault="004826FF" w:rsidP="001B67A3">
                            <w:pPr>
                              <w:shd w:val="clear" w:color="auto" w:fill="FFFFFF"/>
                              <w:spacing w:line="240" w:lineRule="auto"/>
                              <w:ind w:firstLine="0"/>
                              <w:jc w:val="left"/>
                              <w:rPr>
                                <w:rFonts w:ascii="Consolas" w:eastAsia="Times New Roman" w:hAnsi="Consolas" w:cs="Times New Roman"/>
                                <w:i/>
                                <w:iCs/>
                                <w:color w:val="A6A6A6" w:themeColor="background1" w:themeShade="A6"/>
                                <w:sz w:val="18"/>
                                <w:szCs w:val="18"/>
                              </w:rPr>
                            </w:pPr>
                            <w:r w:rsidRPr="0033732D">
                              <w:rPr>
                                <w:rFonts w:ascii="Consolas" w:eastAsia="Times New Roman" w:hAnsi="Consolas" w:cs="Times New Roman"/>
                                <w:i/>
                                <w:iCs/>
                                <w:color w:val="A6A6A6" w:themeColor="background1" w:themeShade="A6"/>
                                <w:sz w:val="18"/>
                                <w:szCs w:val="18"/>
                              </w:rPr>
                              <w:t>        # Replace string type of 'None' to np.nan</w:t>
                            </w:r>
                          </w:p>
                          <w:p w14:paraId="64F372C2" w14:textId="77777777" w:rsidR="004826FF" w:rsidRPr="00CE13D1" w:rsidRDefault="004826FF" w:rsidP="001B67A3">
                            <w:pPr>
                              <w:shd w:val="clear" w:color="auto" w:fill="FFFFFF"/>
                              <w:spacing w:line="240" w:lineRule="auto"/>
                              <w:ind w:firstLine="0"/>
                              <w:jc w:val="left"/>
                              <w:rPr>
                                <w:rFonts w:ascii="Consolas" w:eastAsia="Times New Roman" w:hAnsi="Consolas" w:cs="Times New Roman"/>
                                <w:color w:val="000000"/>
                                <w:sz w:val="18"/>
                                <w:szCs w:val="18"/>
                              </w:rPr>
                            </w:pPr>
                            <w:r w:rsidRPr="00CE13D1">
                              <w:rPr>
                                <w:rFonts w:ascii="Consolas" w:eastAsia="Times New Roman" w:hAnsi="Consolas" w:cs="Times New Roman"/>
                                <w:color w:val="000000"/>
                                <w:sz w:val="18"/>
                                <w:szCs w:val="18"/>
                              </w:rPr>
                              <w:t>        df_data.replace(</w:t>
                            </w:r>
                            <w:r w:rsidRPr="00CE13D1">
                              <w:rPr>
                                <w:rFonts w:ascii="Consolas" w:eastAsia="Times New Roman" w:hAnsi="Consolas" w:cs="Times New Roman"/>
                                <w:color w:val="A31515"/>
                                <w:sz w:val="18"/>
                                <w:szCs w:val="18"/>
                              </w:rPr>
                              <w:t>'None'</w:t>
                            </w:r>
                            <w:r w:rsidRPr="00CE13D1">
                              <w:rPr>
                                <w:rFonts w:ascii="Consolas" w:eastAsia="Times New Roman" w:hAnsi="Consolas" w:cs="Times New Roman"/>
                                <w:color w:val="000000"/>
                                <w:sz w:val="18"/>
                                <w:szCs w:val="18"/>
                              </w:rPr>
                              <w:t xml:space="preserve">, </w:t>
                            </w:r>
                            <w:r w:rsidRPr="00271302">
                              <w:rPr>
                                <w:rFonts w:ascii="Consolas" w:eastAsia="Times New Roman" w:hAnsi="Consolas" w:cs="Times New Roman"/>
                                <w:b/>
                                <w:bCs/>
                                <w:color w:val="000000"/>
                                <w:sz w:val="18"/>
                                <w:szCs w:val="18"/>
                              </w:rPr>
                              <w:t>np</w:t>
                            </w:r>
                            <w:r w:rsidRPr="00CE13D1">
                              <w:rPr>
                                <w:rFonts w:ascii="Consolas" w:eastAsia="Times New Roman" w:hAnsi="Consolas" w:cs="Times New Roman"/>
                                <w:color w:val="000000"/>
                                <w:sz w:val="18"/>
                                <w:szCs w:val="18"/>
                              </w:rPr>
                              <w:t>.nan, inplace=</w:t>
                            </w:r>
                            <w:r w:rsidRPr="0033732D">
                              <w:rPr>
                                <w:rFonts w:ascii="Consolas" w:eastAsia="Times New Roman" w:hAnsi="Consolas" w:cs="Times New Roman"/>
                                <w:color w:val="00B0F0"/>
                                <w:sz w:val="18"/>
                                <w:szCs w:val="18"/>
                              </w:rPr>
                              <w:t>True</w:t>
                            </w:r>
                            <w:r w:rsidRPr="00CE13D1">
                              <w:rPr>
                                <w:rFonts w:ascii="Consolas" w:eastAsia="Times New Roman" w:hAnsi="Consolas" w:cs="Times New Roman"/>
                                <w:color w:val="000000"/>
                                <w:sz w:val="18"/>
                                <w:szCs w:val="18"/>
                              </w:rPr>
                              <w:t>)</w:t>
                            </w:r>
                          </w:p>
                          <w:p w14:paraId="6A866E84" w14:textId="77777777" w:rsidR="004826FF" w:rsidRPr="00CE13D1" w:rsidRDefault="004826FF" w:rsidP="001B67A3">
                            <w:pPr>
                              <w:shd w:val="clear" w:color="auto" w:fill="FFFFFF"/>
                              <w:spacing w:line="240" w:lineRule="auto"/>
                              <w:ind w:firstLine="0"/>
                              <w:jc w:val="left"/>
                              <w:rPr>
                                <w:rFonts w:ascii="Consolas" w:eastAsia="Times New Roman" w:hAnsi="Consolas" w:cs="Times New Roman"/>
                                <w:color w:val="000000"/>
                                <w:sz w:val="18"/>
                                <w:szCs w:val="18"/>
                              </w:rPr>
                            </w:pPr>
                          </w:p>
                          <w:p w14:paraId="424AA953" w14:textId="77777777" w:rsidR="004826FF" w:rsidRPr="0033732D" w:rsidRDefault="004826FF" w:rsidP="001B67A3">
                            <w:pPr>
                              <w:shd w:val="clear" w:color="auto" w:fill="FFFFFF"/>
                              <w:spacing w:line="240" w:lineRule="auto"/>
                              <w:ind w:firstLine="0"/>
                              <w:jc w:val="left"/>
                              <w:rPr>
                                <w:rFonts w:ascii="Consolas" w:eastAsia="Times New Roman" w:hAnsi="Consolas" w:cs="Times New Roman"/>
                                <w:i/>
                                <w:iCs/>
                                <w:color w:val="A6A6A6" w:themeColor="background1" w:themeShade="A6"/>
                                <w:sz w:val="18"/>
                                <w:szCs w:val="18"/>
                              </w:rPr>
                            </w:pPr>
                            <w:r w:rsidRPr="0033732D">
                              <w:rPr>
                                <w:rFonts w:ascii="Consolas" w:eastAsia="Times New Roman" w:hAnsi="Consolas" w:cs="Times New Roman"/>
                                <w:i/>
                                <w:iCs/>
                                <w:color w:val="A6A6A6" w:themeColor="background1" w:themeShade="A6"/>
                                <w:sz w:val="18"/>
                                <w:szCs w:val="18"/>
                              </w:rPr>
                              <w:t>        # Transform values to numeric format</w:t>
                            </w:r>
                          </w:p>
                          <w:p w14:paraId="454EBA28" w14:textId="77777777" w:rsidR="004826FF" w:rsidRPr="00CE13D1" w:rsidRDefault="004826FF" w:rsidP="001B67A3">
                            <w:pPr>
                              <w:shd w:val="clear" w:color="auto" w:fill="FFFFFF"/>
                              <w:spacing w:line="240" w:lineRule="auto"/>
                              <w:ind w:firstLine="0"/>
                              <w:jc w:val="left"/>
                              <w:rPr>
                                <w:rFonts w:ascii="Consolas" w:eastAsia="Times New Roman" w:hAnsi="Consolas" w:cs="Times New Roman"/>
                                <w:color w:val="000000"/>
                                <w:sz w:val="18"/>
                                <w:szCs w:val="18"/>
                              </w:rPr>
                            </w:pPr>
                            <w:r w:rsidRPr="00CE13D1">
                              <w:rPr>
                                <w:rFonts w:ascii="Consolas" w:eastAsia="Times New Roman" w:hAnsi="Consolas" w:cs="Times New Roman"/>
                                <w:color w:val="000000"/>
                                <w:sz w:val="18"/>
                                <w:szCs w:val="18"/>
                              </w:rPr>
                              <w:t>        df_data = df_data.apply(</w:t>
                            </w:r>
                            <w:r w:rsidRPr="00271302">
                              <w:rPr>
                                <w:rFonts w:ascii="Consolas" w:eastAsia="Times New Roman" w:hAnsi="Consolas" w:cs="Times New Roman"/>
                                <w:b/>
                                <w:bCs/>
                                <w:color w:val="000000"/>
                                <w:sz w:val="18"/>
                                <w:szCs w:val="18"/>
                              </w:rPr>
                              <w:t>pd</w:t>
                            </w:r>
                            <w:r w:rsidRPr="00CE13D1">
                              <w:rPr>
                                <w:rFonts w:ascii="Consolas" w:eastAsia="Times New Roman" w:hAnsi="Consolas" w:cs="Times New Roman"/>
                                <w:color w:val="000000"/>
                                <w:sz w:val="18"/>
                                <w:szCs w:val="18"/>
                              </w:rPr>
                              <w:t>.to_numeric, errors=</w:t>
                            </w:r>
                            <w:r w:rsidRPr="00CE13D1">
                              <w:rPr>
                                <w:rFonts w:ascii="Consolas" w:eastAsia="Times New Roman" w:hAnsi="Consolas" w:cs="Times New Roman"/>
                                <w:color w:val="A31515"/>
                                <w:sz w:val="18"/>
                                <w:szCs w:val="18"/>
                              </w:rPr>
                              <w:t>'ignore'</w:t>
                            </w:r>
                            <w:r w:rsidRPr="00CE13D1">
                              <w:rPr>
                                <w:rFonts w:ascii="Consolas" w:eastAsia="Times New Roman" w:hAnsi="Consolas" w:cs="Times New Roman"/>
                                <w:color w:val="000000"/>
                                <w:sz w:val="18"/>
                                <w:szCs w:val="18"/>
                              </w:rPr>
                              <w:t>)</w:t>
                            </w:r>
                          </w:p>
                          <w:p w14:paraId="784864AC" w14:textId="77777777" w:rsidR="004826FF" w:rsidRPr="00CE13D1" w:rsidRDefault="004826FF" w:rsidP="001B67A3">
                            <w:pPr>
                              <w:shd w:val="clear" w:color="auto" w:fill="FFFFFF"/>
                              <w:spacing w:line="240" w:lineRule="auto"/>
                              <w:ind w:firstLine="0"/>
                              <w:jc w:val="left"/>
                              <w:rPr>
                                <w:rFonts w:ascii="Consolas" w:eastAsia="Times New Roman" w:hAnsi="Consolas" w:cs="Times New Roman"/>
                                <w:color w:val="000000"/>
                                <w:sz w:val="18"/>
                                <w:szCs w:val="18"/>
                              </w:rPr>
                            </w:pPr>
                            <w:r w:rsidRPr="00CE13D1">
                              <w:rPr>
                                <w:rFonts w:ascii="Consolas" w:eastAsia="Times New Roman" w:hAnsi="Consolas" w:cs="Times New Roman"/>
                                <w:color w:val="000000"/>
                                <w:sz w:val="18"/>
                                <w:szCs w:val="18"/>
                              </w:rPr>
                              <w:t xml:space="preserve">        </w:t>
                            </w:r>
                          </w:p>
                          <w:p w14:paraId="0C4B1A04" w14:textId="77777777" w:rsidR="004826FF" w:rsidRPr="0033732D" w:rsidRDefault="004826FF" w:rsidP="001B67A3">
                            <w:pPr>
                              <w:shd w:val="clear" w:color="auto" w:fill="FFFFFF"/>
                              <w:spacing w:line="240" w:lineRule="auto"/>
                              <w:ind w:firstLine="0"/>
                              <w:jc w:val="left"/>
                              <w:rPr>
                                <w:rFonts w:ascii="Consolas" w:eastAsia="Times New Roman" w:hAnsi="Consolas" w:cs="Times New Roman"/>
                                <w:i/>
                                <w:iCs/>
                                <w:color w:val="A6A6A6" w:themeColor="background1" w:themeShade="A6"/>
                                <w:sz w:val="18"/>
                                <w:szCs w:val="18"/>
                              </w:rPr>
                            </w:pPr>
                            <w:r w:rsidRPr="0033732D">
                              <w:rPr>
                                <w:rFonts w:ascii="Consolas" w:eastAsia="Times New Roman" w:hAnsi="Consolas" w:cs="Times New Roman"/>
                                <w:i/>
                                <w:iCs/>
                                <w:color w:val="A6A6A6" w:themeColor="background1" w:themeShade="A6"/>
                                <w:sz w:val="18"/>
                                <w:szCs w:val="18"/>
                              </w:rPr>
                              <w:t>        # Fills nan values linearly by context values use bidirectional method</w:t>
                            </w:r>
                          </w:p>
                          <w:p w14:paraId="3831C4ED" w14:textId="77777777" w:rsidR="004826FF" w:rsidRPr="00CE13D1" w:rsidRDefault="004826FF" w:rsidP="001B67A3">
                            <w:pPr>
                              <w:shd w:val="clear" w:color="auto" w:fill="FFFFFF"/>
                              <w:spacing w:line="240" w:lineRule="auto"/>
                              <w:ind w:firstLine="0"/>
                              <w:jc w:val="left"/>
                              <w:rPr>
                                <w:rFonts w:ascii="Consolas" w:eastAsia="Times New Roman" w:hAnsi="Consolas" w:cs="Times New Roman"/>
                                <w:color w:val="000000"/>
                                <w:sz w:val="18"/>
                                <w:szCs w:val="18"/>
                              </w:rPr>
                            </w:pPr>
                            <w:r w:rsidRPr="00CE13D1">
                              <w:rPr>
                                <w:rFonts w:ascii="Consolas" w:eastAsia="Times New Roman" w:hAnsi="Consolas" w:cs="Times New Roman"/>
                                <w:color w:val="000000"/>
                                <w:sz w:val="18"/>
                                <w:szCs w:val="18"/>
                              </w:rPr>
                              <w:t>        df_data.interpolate(method=</w:t>
                            </w:r>
                            <w:r w:rsidRPr="00CE13D1">
                              <w:rPr>
                                <w:rFonts w:ascii="Consolas" w:eastAsia="Times New Roman" w:hAnsi="Consolas" w:cs="Times New Roman"/>
                                <w:color w:val="A31515"/>
                                <w:sz w:val="18"/>
                                <w:szCs w:val="18"/>
                              </w:rPr>
                              <w:t>'linear'</w:t>
                            </w:r>
                            <w:r w:rsidRPr="00CE13D1">
                              <w:rPr>
                                <w:rFonts w:ascii="Consolas" w:eastAsia="Times New Roman" w:hAnsi="Consolas" w:cs="Times New Roman"/>
                                <w:color w:val="000000"/>
                                <w:sz w:val="18"/>
                                <w:szCs w:val="18"/>
                              </w:rPr>
                              <w:t xml:space="preserve">, </w:t>
                            </w:r>
                          </w:p>
                          <w:p w14:paraId="685C77C9" w14:textId="539C7D88" w:rsidR="004826FF" w:rsidRPr="00CE13D1" w:rsidRDefault="004826FF" w:rsidP="001B67A3">
                            <w:pPr>
                              <w:shd w:val="clear" w:color="auto" w:fill="FFFFFF"/>
                              <w:spacing w:line="240" w:lineRule="auto"/>
                              <w:jc w:val="left"/>
                              <w:rPr>
                                <w:rFonts w:ascii="Consolas" w:eastAsia="Times New Roman" w:hAnsi="Consolas" w:cs="Times New Roman"/>
                                <w:color w:val="000000"/>
                                <w:sz w:val="18"/>
                                <w:szCs w:val="18"/>
                              </w:rPr>
                            </w:pPr>
                            <w:r w:rsidRPr="00CE13D1">
                              <w:rPr>
                                <w:rFonts w:ascii="Consolas" w:eastAsia="Times New Roman" w:hAnsi="Consolas" w:cs="Times New Roman"/>
                                <w:color w:val="000000"/>
                                <w:sz w:val="18"/>
                                <w:szCs w:val="18"/>
                              </w:rPr>
                              <w:t xml:space="preserve">  </w:t>
                            </w:r>
                            <w:r>
                              <w:rPr>
                                <w:rFonts w:ascii="Consolas" w:eastAsia="Times New Roman" w:hAnsi="Consolas" w:cs="Times New Roman"/>
                                <w:color w:val="000000"/>
                                <w:sz w:val="18"/>
                                <w:szCs w:val="18"/>
                              </w:rPr>
                              <w:tab/>
                            </w:r>
                            <w:r>
                              <w:rPr>
                                <w:rFonts w:ascii="Consolas" w:eastAsia="Times New Roman" w:hAnsi="Consolas" w:cs="Times New Roman"/>
                                <w:color w:val="000000"/>
                                <w:sz w:val="18"/>
                                <w:szCs w:val="18"/>
                              </w:rPr>
                              <w:tab/>
                              <w:t xml:space="preserve">      </w:t>
                            </w:r>
                            <w:r w:rsidRPr="00CE13D1">
                              <w:rPr>
                                <w:rFonts w:ascii="Consolas" w:eastAsia="Times New Roman" w:hAnsi="Consolas" w:cs="Times New Roman"/>
                                <w:color w:val="000000"/>
                                <w:sz w:val="18"/>
                                <w:szCs w:val="18"/>
                              </w:rPr>
                              <w:t>limit_direction=</w:t>
                            </w:r>
                            <w:r w:rsidRPr="00CE13D1">
                              <w:rPr>
                                <w:rFonts w:ascii="Consolas" w:eastAsia="Times New Roman" w:hAnsi="Consolas" w:cs="Times New Roman"/>
                                <w:color w:val="A31515"/>
                                <w:sz w:val="18"/>
                                <w:szCs w:val="18"/>
                              </w:rPr>
                              <w:t>'both'</w:t>
                            </w:r>
                            <w:r w:rsidRPr="00CE13D1">
                              <w:rPr>
                                <w:rFonts w:ascii="Consolas" w:eastAsia="Times New Roman" w:hAnsi="Consolas" w:cs="Times New Roman"/>
                                <w:color w:val="000000"/>
                                <w:sz w:val="18"/>
                                <w:szCs w:val="18"/>
                              </w:rPr>
                              <w:t xml:space="preserve">, </w:t>
                            </w:r>
                          </w:p>
                          <w:p w14:paraId="3E6C42FF" w14:textId="73DF6C07" w:rsidR="004826FF" w:rsidRPr="00CE13D1" w:rsidRDefault="004826FF" w:rsidP="001B67A3">
                            <w:pPr>
                              <w:shd w:val="clear" w:color="auto" w:fill="FFFFFF"/>
                              <w:spacing w:line="240" w:lineRule="auto"/>
                              <w:jc w:val="left"/>
                              <w:rPr>
                                <w:rFonts w:ascii="Consolas" w:eastAsia="Times New Roman" w:hAnsi="Consolas" w:cs="Times New Roman"/>
                                <w:color w:val="000000"/>
                                <w:sz w:val="18"/>
                                <w:szCs w:val="18"/>
                              </w:rPr>
                            </w:pPr>
                            <w:r w:rsidRPr="00CE13D1">
                              <w:rPr>
                                <w:rFonts w:ascii="Consolas" w:eastAsia="Times New Roman" w:hAnsi="Consolas" w:cs="Times New Roman"/>
                                <w:color w:val="000000"/>
                                <w:sz w:val="18"/>
                                <w:szCs w:val="18"/>
                              </w:rPr>
                              <w:t xml:space="preserve">  </w:t>
                            </w:r>
                            <w:r>
                              <w:rPr>
                                <w:rFonts w:ascii="Consolas" w:eastAsia="Times New Roman" w:hAnsi="Consolas" w:cs="Times New Roman"/>
                                <w:color w:val="000000"/>
                                <w:sz w:val="18"/>
                                <w:szCs w:val="18"/>
                              </w:rPr>
                              <w:tab/>
                            </w:r>
                            <w:r>
                              <w:rPr>
                                <w:rFonts w:ascii="Consolas" w:eastAsia="Times New Roman" w:hAnsi="Consolas" w:cs="Times New Roman"/>
                                <w:color w:val="000000"/>
                                <w:sz w:val="18"/>
                                <w:szCs w:val="18"/>
                              </w:rPr>
                              <w:tab/>
                              <w:t xml:space="preserve">      </w:t>
                            </w:r>
                            <w:r w:rsidRPr="00CE13D1">
                              <w:rPr>
                                <w:rFonts w:ascii="Consolas" w:eastAsia="Times New Roman" w:hAnsi="Consolas" w:cs="Times New Roman"/>
                                <w:color w:val="000000"/>
                                <w:sz w:val="18"/>
                                <w:szCs w:val="18"/>
                              </w:rPr>
                              <w:t>axis=</w:t>
                            </w:r>
                            <w:r w:rsidRPr="0033732D">
                              <w:rPr>
                                <w:rFonts w:ascii="Consolas" w:eastAsia="Times New Roman" w:hAnsi="Consolas" w:cs="Times New Roman"/>
                                <w:color w:val="00B0F0"/>
                                <w:sz w:val="18"/>
                                <w:szCs w:val="18"/>
                              </w:rPr>
                              <w:t>0</w:t>
                            </w:r>
                            <w:r w:rsidRPr="00CE13D1">
                              <w:rPr>
                                <w:rFonts w:ascii="Consolas" w:eastAsia="Times New Roman" w:hAnsi="Consolas" w:cs="Times New Roman"/>
                                <w:color w:val="000000"/>
                                <w:sz w:val="18"/>
                                <w:szCs w:val="18"/>
                              </w:rPr>
                              <w:t>, inplace=</w:t>
                            </w:r>
                            <w:r w:rsidRPr="0033732D">
                              <w:rPr>
                                <w:rFonts w:ascii="Consolas" w:eastAsia="Times New Roman" w:hAnsi="Consolas" w:cs="Times New Roman"/>
                                <w:color w:val="00B0F0"/>
                                <w:sz w:val="18"/>
                                <w:szCs w:val="18"/>
                              </w:rPr>
                              <w:t>True</w:t>
                            </w:r>
                            <w:r w:rsidRPr="00CE13D1">
                              <w:rPr>
                                <w:rFonts w:ascii="Consolas" w:eastAsia="Times New Roman" w:hAnsi="Consolas" w:cs="Times New Roman"/>
                                <w:color w:val="000000"/>
                                <w:sz w:val="18"/>
                                <w:szCs w:val="18"/>
                              </w:rPr>
                              <w:t>)</w:t>
                            </w:r>
                          </w:p>
                          <w:p w14:paraId="5A52F678" w14:textId="77777777" w:rsidR="004826FF" w:rsidRPr="0033732D" w:rsidRDefault="004826FF" w:rsidP="001B67A3">
                            <w:pPr>
                              <w:shd w:val="clear" w:color="auto" w:fill="FFFFFF"/>
                              <w:spacing w:line="240" w:lineRule="auto"/>
                              <w:ind w:firstLine="0"/>
                              <w:jc w:val="left"/>
                              <w:rPr>
                                <w:rFonts w:ascii="Consolas" w:eastAsia="Times New Roman" w:hAnsi="Consolas" w:cs="Times New Roman"/>
                                <w:i/>
                                <w:iCs/>
                                <w:color w:val="A6A6A6" w:themeColor="background1" w:themeShade="A6"/>
                                <w:sz w:val="18"/>
                                <w:szCs w:val="18"/>
                              </w:rPr>
                            </w:pPr>
                            <w:r w:rsidRPr="0033732D">
                              <w:rPr>
                                <w:rFonts w:ascii="Consolas" w:eastAsia="Times New Roman" w:hAnsi="Consolas" w:cs="Times New Roman"/>
                                <w:i/>
                                <w:iCs/>
                                <w:color w:val="A6A6A6" w:themeColor="background1" w:themeShade="A6"/>
                                <w:sz w:val="18"/>
                                <w:szCs w:val="18"/>
                              </w:rPr>
                              <w:t>        # Removes all the rest of nan values where intepolate is not applicable</w:t>
                            </w:r>
                          </w:p>
                          <w:p w14:paraId="3BC63E86" w14:textId="77777777" w:rsidR="004826FF" w:rsidRPr="00CE13D1" w:rsidRDefault="004826FF" w:rsidP="001B67A3">
                            <w:pPr>
                              <w:shd w:val="clear" w:color="auto" w:fill="FFFFFF"/>
                              <w:spacing w:line="240" w:lineRule="auto"/>
                              <w:ind w:firstLine="0"/>
                              <w:jc w:val="left"/>
                              <w:rPr>
                                <w:rFonts w:ascii="Consolas" w:eastAsia="Times New Roman" w:hAnsi="Consolas" w:cs="Times New Roman"/>
                                <w:color w:val="000000"/>
                                <w:sz w:val="18"/>
                                <w:szCs w:val="18"/>
                              </w:rPr>
                            </w:pPr>
                            <w:r w:rsidRPr="00CE13D1">
                              <w:rPr>
                                <w:rFonts w:ascii="Consolas" w:eastAsia="Times New Roman" w:hAnsi="Consolas" w:cs="Times New Roman"/>
                                <w:color w:val="000000"/>
                                <w:sz w:val="18"/>
                                <w:szCs w:val="18"/>
                              </w:rPr>
                              <w:t>        df_data.fillna(</w:t>
                            </w:r>
                            <w:r w:rsidRPr="0033732D">
                              <w:rPr>
                                <w:rFonts w:ascii="Consolas" w:eastAsia="Times New Roman" w:hAnsi="Consolas" w:cs="Times New Roman"/>
                                <w:color w:val="00B0F0"/>
                                <w:sz w:val="18"/>
                                <w:szCs w:val="18"/>
                              </w:rPr>
                              <w:t>0</w:t>
                            </w:r>
                            <w:r w:rsidRPr="00CE13D1">
                              <w:rPr>
                                <w:rFonts w:ascii="Consolas" w:eastAsia="Times New Roman" w:hAnsi="Consolas" w:cs="Times New Roman"/>
                                <w:color w:val="000000"/>
                                <w:sz w:val="18"/>
                                <w:szCs w:val="18"/>
                              </w:rPr>
                              <w:t>, inplace=</w:t>
                            </w:r>
                            <w:r w:rsidRPr="0033732D">
                              <w:rPr>
                                <w:rFonts w:ascii="Consolas" w:eastAsia="Times New Roman" w:hAnsi="Consolas" w:cs="Times New Roman"/>
                                <w:color w:val="00B0F0"/>
                                <w:sz w:val="18"/>
                                <w:szCs w:val="18"/>
                              </w:rPr>
                              <w:t>True</w:t>
                            </w:r>
                            <w:r w:rsidRPr="00CE13D1">
                              <w:rPr>
                                <w:rFonts w:ascii="Consolas" w:eastAsia="Times New Roman" w:hAnsi="Consolas" w:cs="Times New Roman"/>
                                <w:color w:val="000000"/>
                                <w:sz w:val="18"/>
                                <w:szCs w:val="18"/>
                              </w:rPr>
                              <w:t>)</w:t>
                            </w:r>
                          </w:p>
                          <w:p w14:paraId="3F5967DB" w14:textId="77777777" w:rsidR="004826FF" w:rsidRPr="00CE13D1" w:rsidRDefault="004826FF" w:rsidP="001B67A3">
                            <w:pPr>
                              <w:shd w:val="clear" w:color="auto" w:fill="FFFFFF"/>
                              <w:spacing w:line="240" w:lineRule="auto"/>
                              <w:ind w:firstLine="0"/>
                              <w:jc w:val="left"/>
                              <w:rPr>
                                <w:rFonts w:ascii="Consolas" w:eastAsia="Times New Roman" w:hAnsi="Consolas" w:cs="Times New Roman"/>
                                <w:color w:val="000000"/>
                                <w:sz w:val="18"/>
                                <w:szCs w:val="18"/>
                              </w:rPr>
                            </w:pPr>
                            <w:r w:rsidRPr="00CE13D1">
                              <w:rPr>
                                <w:rFonts w:ascii="Consolas" w:eastAsia="Times New Roman" w:hAnsi="Consolas" w:cs="Times New Roman"/>
                                <w:color w:val="000000"/>
                                <w:sz w:val="18"/>
                                <w:szCs w:val="18"/>
                              </w:rPr>
                              <w:t xml:space="preserve">        </w:t>
                            </w:r>
                          </w:p>
                          <w:p w14:paraId="63F219D8" w14:textId="77777777" w:rsidR="004826FF" w:rsidRPr="0033732D" w:rsidRDefault="004826FF" w:rsidP="001B67A3">
                            <w:pPr>
                              <w:shd w:val="clear" w:color="auto" w:fill="FFFFFF"/>
                              <w:spacing w:line="240" w:lineRule="auto"/>
                              <w:ind w:firstLine="0"/>
                              <w:jc w:val="left"/>
                              <w:rPr>
                                <w:rFonts w:ascii="Consolas" w:eastAsia="Times New Roman" w:hAnsi="Consolas" w:cs="Times New Roman"/>
                                <w:i/>
                                <w:iCs/>
                                <w:color w:val="A6A6A6" w:themeColor="background1" w:themeShade="A6"/>
                                <w:sz w:val="18"/>
                                <w:szCs w:val="18"/>
                              </w:rPr>
                            </w:pPr>
                            <w:r w:rsidRPr="0033732D">
                              <w:rPr>
                                <w:rFonts w:ascii="Consolas" w:eastAsia="Times New Roman" w:hAnsi="Consolas" w:cs="Times New Roman"/>
                                <w:i/>
                                <w:iCs/>
                                <w:color w:val="A6A6A6" w:themeColor="background1" w:themeShade="A6"/>
                                <w:sz w:val="18"/>
                                <w:szCs w:val="18"/>
                              </w:rPr>
                              <w:t>        # Take values and add them to the sequence list</w:t>
                            </w:r>
                          </w:p>
                          <w:p w14:paraId="59D652C7" w14:textId="77777777" w:rsidR="004826FF" w:rsidRPr="00CE13D1" w:rsidRDefault="004826FF" w:rsidP="001B67A3">
                            <w:pPr>
                              <w:shd w:val="clear" w:color="auto" w:fill="FFFFFF"/>
                              <w:spacing w:line="240" w:lineRule="auto"/>
                              <w:ind w:firstLine="0"/>
                              <w:jc w:val="left"/>
                              <w:rPr>
                                <w:rFonts w:ascii="Consolas" w:eastAsia="Times New Roman" w:hAnsi="Consolas" w:cs="Times New Roman"/>
                                <w:color w:val="000000"/>
                                <w:sz w:val="18"/>
                                <w:szCs w:val="18"/>
                              </w:rPr>
                            </w:pPr>
                            <w:r w:rsidRPr="00CE13D1">
                              <w:rPr>
                                <w:rFonts w:ascii="Consolas" w:eastAsia="Times New Roman" w:hAnsi="Consolas" w:cs="Times New Roman"/>
                                <w:color w:val="000000"/>
                                <w:sz w:val="18"/>
                                <w:szCs w:val="18"/>
                              </w:rPr>
                              <w:t>        sequences.append(df_data.values.astype(</w:t>
                            </w:r>
                            <w:r w:rsidRPr="0033732D">
                              <w:rPr>
                                <w:rFonts w:ascii="Consolas" w:eastAsia="Times New Roman" w:hAnsi="Consolas" w:cs="Times New Roman"/>
                                <w:color w:val="00B0F0"/>
                                <w:sz w:val="18"/>
                                <w:szCs w:val="18"/>
                              </w:rPr>
                              <w:t>float</w:t>
                            </w:r>
                            <w:r w:rsidRPr="00CE13D1">
                              <w:rPr>
                                <w:rFonts w:ascii="Consolas" w:eastAsia="Times New Roman" w:hAnsi="Consolas" w:cs="Times New Roman"/>
                                <w:color w:val="000000"/>
                                <w:sz w:val="18"/>
                                <w:szCs w:val="18"/>
                              </w:rPr>
                              <w:t>))</w:t>
                            </w:r>
                          </w:p>
                          <w:p w14:paraId="0E3277EF" w14:textId="77777777" w:rsidR="004826FF" w:rsidRPr="00CE13D1" w:rsidRDefault="004826FF" w:rsidP="001B67A3">
                            <w:pPr>
                              <w:shd w:val="clear" w:color="auto" w:fill="FFFFFF"/>
                              <w:spacing w:line="240" w:lineRule="auto"/>
                              <w:ind w:firstLine="0"/>
                              <w:jc w:val="left"/>
                              <w:rPr>
                                <w:rFonts w:ascii="Consolas" w:eastAsia="Times New Roman" w:hAnsi="Consolas" w:cs="Times New Roman"/>
                                <w:color w:val="000000"/>
                                <w:sz w:val="18"/>
                                <w:szCs w:val="18"/>
                              </w:rPr>
                            </w:pPr>
                          </w:p>
                          <w:p w14:paraId="412FC4EB" w14:textId="77777777" w:rsidR="004826FF" w:rsidRPr="00CE13D1" w:rsidRDefault="004826FF" w:rsidP="001B67A3">
                            <w:pPr>
                              <w:shd w:val="clear" w:color="auto" w:fill="FFFFFF"/>
                              <w:spacing w:line="240" w:lineRule="auto"/>
                              <w:ind w:firstLine="0"/>
                              <w:jc w:val="left"/>
                              <w:rPr>
                                <w:rFonts w:ascii="Consolas" w:eastAsia="Times New Roman" w:hAnsi="Consolas" w:cs="Times New Roman"/>
                                <w:color w:val="000000"/>
                                <w:sz w:val="18"/>
                                <w:szCs w:val="18"/>
                              </w:rPr>
                            </w:pPr>
                            <w:r w:rsidRPr="00CE13D1">
                              <w:rPr>
                                <w:rFonts w:ascii="Consolas" w:eastAsia="Times New Roman" w:hAnsi="Consolas" w:cs="Times New Roman"/>
                                <w:color w:val="000000"/>
                                <w:sz w:val="18"/>
                                <w:szCs w:val="18"/>
                              </w:rPr>
                              <w:t xml:space="preserve">    </w:t>
                            </w:r>
                            <w:r w:rsidRPr="00F826AE">
                              <w:rPr>
                                <w:rFonts w:ascii="Consolas" w:eastAsia="Times New Roman" w:hAnsi="Consolas" w:cs="Times New Roman"/>
                                <w:color w:val="0070C0"/>
                                <w:sz w:val="18"/>
                                <w:szCs w:val="18"/>
                              </w:rPr>
                              <w:t>return</w:t>
                            </w:r>
                            <w:r w:rsidRPr="00CE13D1">
                              <w:rPr>
                                <w:rFonts w:ascii="Consolas" w:eastAsia="Times New Roman" w:hAnsi="Consolas" w:cs="Times New Roman"/>
                                <w:color w:val="000000"/>
                                <w:sz w:val="18"/>
                                <w:szCs w:val="18"/>
                              </w:rPr>
                              <w:t xml:space="preserve"> np.asarray(sequences, dtype=object)</w:t>
                            </w:r>
                          </w:p>
                        </w:txbxContent>
                      </wps:txbx>
                      <wps:bodyPr rot="0" vert="horz" wrap="square" lIns="91440" tIns="45720" rIns="91440" bIns="45720" anchor="t" anchorCtr="0">
                        <a:noAutofit/>
                      </wps:bodyPr>
                    </wps:wsp>
                  </a:graphicData>
                </a:graphic>
              </wp:inline>
            </w:drawing>
          </mc:Choice>
          <mc:Fallback>
            <w:pict>
              <v:shape w14:anchorId="29629F50" id="Text Box 231" o:spid="_x0000_s1032" type="#_x0000_t202" style="width:472.8pt;height:350.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" stroked="f">
                <v:textbox>
                  <w:txbxContent>
                    <w:p w14:paraId="05578082" w14:textId="1D0C4848" w:rsidR="004826FF" w:rsidRDefault="004826FF" w:rsidP="001B67A3">
                      <w:pPr>
                        <w:shd w:val="clear" w:color="auto" w:fill="FFFFFF"/>
                        <w:spacing w:line="240" w:lineRule="auto"/>
                        <w:ind w:firstLine="0"/>
                        <w:jc w:val="left"/>
                        <w:rPr>
                          <w:rFonts w:ascii="Consolas" w:eastAsia="Times New Roman" w:hAnsi="Consolas" w:cs="Times New Roman"/>
                          <w:b/>
                          <w:bCs/>
                          <w:sz w:val="18"/>
                          <w:szCs w:val="18"/>
                        </w:rPr>
                      </w:pPr>
                      <w:r w:rsidRPr="00CF2B02">
                        <w:rPr>
                          <w:rFonts w:ascii="Consolas" w:eastAsia="Times New Roman" w:hAnsi="Consolas" w:cs="Times New Roman"/>
                          <w:color w:val="858585" w:themeColor="accent2" w:themeShade="BF"/>
                          <w:sz w:val="18"/>
                          <w:szCs w:val="18"/>
                        </w:rPr>
                        <w:t>import</w:t>
                      </w:r>
                      <w:r>
                        <w:rPr>
                          <w:rFonts w:ascii="Consolas" w:eastAsia="Times New Roman" w:hAnsi="Consolas" w:cs="Times New Roman"/>
                          <w:color w:val="0070C0"/>
                          <w:sz w:val="18"/>
                          <w:szCs w:val="18"/>
                        </w:rPr>
                        <w:t xml:space="preserve"> </w:t>
                      </w:r>
                      <w:r w:rsidRPr="00271302">
                        <w:rPr>
                          <w:rFonts w:ascii="Consolas" w:eastAsia="Times New Roman" w:hAnsi="Consolas" w:cs="Times New Roman"/>
                          <w:sz w:val="18"/>
                          <w:szCs w:val="18"/>
                        </w:rPr>
                        <w:t>pandas</w:t>
                      </w:r>
                      <w:r>
                        <w:rPr>
                          <w:rFonts w:ascii="Consolas" w:eastAsia="Times New Roman" w:hAnsi="Consolas" w:cs="Times New Roman"/>
                          <w:color w:val="0070C0"/>
                          <w:sz w:val="18"/>
                          <w:szCs w:val="18"/>
                        </w:rPr>
                        <w:t xml:space="preserve"> </w:t>
                      </w:r>
                      <w:r w:rsidRPr="00CF2B02">
                        <w:rPr>
                          <w:rFonts w:ascii="Consolas" w:eastAsia="Times New Roman" w:hAnsi="Consolas" w:cs="Times New Roman"/>
                          <w:color w:val="858585" w:themeColor="accent2" w:themeShade="BF"/>
                          <w:sz w:val="18"/>
                          <w:szCs w:val="18"/>
                        </w:rPr>
                        <w:t>as</w:t>
                      </w:r>
                      <w:r>
                        <w:rPr>
                          <w:rFonts w:ascii="Consolas" w:eastAsia="Times New Roman" w:hAnsi="Consolas" w:cs="Times New Roman"/>
                          <w:color w:val="0070C0"/>
                          <w:sz w:val="18"/>
                          <w:szCs w:val="18"/>
                        </w:rPr>
                        <w:t xml:space="preserve"> </w:t>
                      </w:r>
                      <w:r w:rsidRPr="00271302">
                        <w:rPr>
                          <w:rFonts w:ascii="Consolas" w:eastAsia="Times New Roman" w:hAnsi="Consolas" w:cs="Times New Roman"/>
                          <w:b/>
                          <w:bCs/>
                          <w:sz w:val="18"/>
                          <w:szCs w:val="18"/>
                        </w:rPr>
                        <w:t>pd</w:t>
                      </w:r>
                    </w:p>
                    <w:p w14:paraId="788A37CE" w14:textId="57F88BFB" w:rsidR="004826FF" w:rsidRPr="00271302" w:rsidRDefault="004826FF" w:rsidP="001B67A3">
                      <w:pPr>
                        <w:shd w:val="clear" w:color="auto" w:fill="FFFFFF"/>
                        <w:spacing w:line="240" w:lineRule="auto"/>
                        <w:ind w:firstLine="0"/>
                        <w:jc w:val="left"/>
                        <w:rPr>
                          <w:rFonts w:ascii="Consolas" w:eastAsia="Times New Roman" w:hAnsi="Consolas" w:cs="Times New Roman"/>
                          <w:color w:val="0070C0"/>
                          <w:sz w:val="18"/>
                          <w:szCs w:val="18"/>
                        </w:rPr>
                      </w:pPr>
                      <w:r w:rsidRPr="00CF2B02">
                        <w:rPr>
                          <w:rFonts w:ascii="Consolas" w:eastAsia="Times New Roman" w:hAnsi="Consolas" w:cs="Times New Roman"/>
                          <w:color w:val="858585" w:themeColor="accent2" w:themeShade="BF"/>
                          <w:sz w:val="18"/>
                          <w:szCs w:val="18"/>
                        </w:rPr>
                        <w:t>import</w:t>
                      </w:r>
                      <w:r w:rsidRPr="00271302">
                        <w:rPr>
                          <w:rFonts w:ascii="Consolas" w:eastAsia="Times New Roman" w:hAnsi="Consolas" w:cs="Times New Roman"/>
                          <w:sz w:val="18"/>
                          <w:szCs w:val="18"/>
                        </w:rPr>
                        <w:t xml:space="preserve"> numpy </w:t>
                      </w:r>
                      <w:r w:rsidRPr="00CF2B02">
                        <w:rPr>
                          <w:rFonts w:ascii="Consolas" w:eastAsia="Times New Roman" w:hAnsi="Consolas" w:cs="Times New Roman"/>
                          <w:color w:val="858585" w:themeColor="accent2" w:themeShade="BF"/>
                          <w:sz w:val="18"/>
                          <w:szCs w:val="18"/>
                        </w:rPr>
                        <w:t>as</w:t>
                      </w:r>
                      <w:r w:rsidRPr="00271302">
                        <w:rPr>
                          <w:rFonts w:ascii="Consolas" w:eastAsia="Times New Roman" w:hAnsi="Consolas" w:cs="Times New Roman"/>
                          <w:sz w:val="18"/>
                          <w:szCs w:val="18"/>
                        </w:rPr>
                        <w:t xml:space="preserve"> </w:t>
                      </w:r>
                      <w:r w:rsidRPr="00271302">
                        <w:rPr>
                          <w:rFonts w:ascii="Consolas" w:eastAsia="Times New Roman" w:hAnsi="Consolas" w:cs="Times New Roman"/>
                          <w:b/>
                          <w:bCs/>
                          <w:sz w:val="18"/>
                          <w:szCs w:val="18"/>
                        </w:rPr>
                        <w:t>np</w:t>
                      </w:r>
                    </w:p>
                    <w:p w14:paraId="065ED265" w14:textId="77777777" w:rsidR="004826FF" w:rsidRDefault="004826FF" w:rsidP="001B67A3">
                      <w:pPr>
                        <w:shd w:val="clear" w:color="auto" w:fill="FFFFFF"/>
                        <w:spacing w:line="240" w:lineRule="auto"/>
                        <w:ind w:firstLine="0"/>
                        <w:jc w:val="left"/>
                        <w:rPr>
                          <w:rFonts w:ascii="Consolas" w:eastAsia="Times New Roman" w:hAnsi="Consolas" w:cs="Times New Roman"/>
                          <w:color w:val="0070C0"/>
                          <w:sz w:val="18"/>
                          <w:szCs w:val="18"/>
                        </w:rPr>
                      </w:pPr>
                    </w:p>
                    <w:p w14:paraId="17034E1D" w14:textId="08E9A4AA" w:rsidR="004826FF" w:rsidRPr="00CE13D1" w:rsidRDefault="004826FF" w:rsidP="001B67A3">
                      <w:pPr>
                        <w:shd w:val="clear" w:color="auto" w:fill="FFFFFF"/>
                        <w:spacing w:line="240" w:lineRule="auto"/>
                        <w:ind w:firstLine="0"/>
                        <w:jc w:val="left"/>
                        <w:rPr>
                          <w:rFonts w:ascii="Consolas" w:eastAsia="Times New Roman" w:hAnsi="Consolas" w:cs="Times New Roman"/>
                          <w:color w:val="000000"/>
                          <w:sz w:val="18"/>
                          <w:szCs w:val="18"/>
                        </w:rPr>
                      </w:pPr>
                      <w:r w:rsidRPr="00F826AE">
                        <w:rPr>
                          <w:rFonts w:ascii="Consolas" w:eastAsia="Times New Roman" w:hAnsi="Consolas" w:cs="Times New Roman"/>
                          <w:color w:val="0070C0"/>
                          <w:sz w:val="18"/>
                          <w:szCs w:val="18"/>
                        </w:rPr>
                        <w:t>def</w:t>
                      </w:r>
                      <w:r w:rsidRPr="00CE13D1">
                        <w:rPr>
                          <w:rFonts w:ascii="Consolas" w:eastAsia="Times New Roman" w:hAnsi="Consolas" w:cs="Times New Roman"/>
                          <w:color w:val="000000"/>
                          <w:sz w:val="18"/>
                          <w:szCs w:val="18"/>
                        </w:rPr>
                        <w:t xml:space="preserve"> get_sequences(data_path, entries, features):</w:t>
                      </w:r>
                    </w:p>
                    <w:p w14:paraId="74D872CB" w14:textId="77777777" w:rsidR="004826FF" w:rsidRPr="00CE13D1" w:rsidRDefault="004826FF" w:rsidP="001B67A3">
                      <w:pPr>
                        <w:shd w:val="clear" w:color="auto" w:fill="FFFFFF"/>
                        <w:spacing w:line="240" w:lineRule="auto"/>
                        <w:ind w:firstLine="0"/>
                        <w:jc w:val="left"/>
                        <w:rPr>
                          <w:rFonts w:ascii="Consolas" w:eastAsia="Times New Roman" w:hAnsi="Consolas" w:cs="Times New Roman"/>
                          <w:color w:val="000000"/>
                          <w:sz w:val="18"/>
                          <w:szCs w:val="18"/>
                        </w:rPr>
                      </w:pPr>
                    </w:p>
                    <w:p w14:paraId="2EB8C1CB" w14:textId="77777777" w:rsidR="004826FF" w:rsidRPr="00CE13D1" w:rsidRDefault="004826FF" w:rsidP="001B67A3">
                      <w:pPr>
                        <w:shd w:val="clear" w:color="auto" w:fill="FFFFFF"/>
                        <w:spacing w:line="240" w:lineRule="auto"/>
                        <w:ind w:firstLine="0"/>
                        <w:jc w:val="left"/>
                        <w:rPr>
                          <w:rFonts w:ascii="Consolas" w:eastAsia="Times New Roman" w:hAnsi="Consolas" w:cs="Times New Roman"/>
                          <w:color w:val="000000"/>
                          <w:sz w:val="18"/>
                          <w:szCs w:val="18"/>
                        </w:rPr>
                      </w:pPr>
                      <w:r w:rsidRPr="00CE13D1">
                        <w:rPr>
                          <w:rFonts w:ascii="Consolas" w:eastAsia="Times New Roman" w:hAnsi="Consolas" w:cs="Times New Roman"/>
                          <w:color w:val="000000"/>
                          <w:sz w:val="18"/>
                          <w:szCs w:val="18"/>
                        </w:rPr>
                        <w:t>    sequences = list()</w:t>
                      </w:r>
                    </w:p>
                    <w:p w14:paraId="00EF5FE4" w14:textId="77777777" w:rsidR="004826FF" w:rsidRPr="00CE13D1" w:rsidRDefault="004826FF" w:rsidP="001B67A3">
                      <w:pPr>
                        <w:shd w:val="clear" w:color="auto" w:fill="FFFFFF"/>
                        <w:spacing w:line="240" w:lineRule="auto"/>
                        <w:ind w:firstLine="0"/>
                        <w:jc w:val="left"/>
                        <w:rPr>
                          <w:rFonts w:ascii="Consolas" w:eastAsia="Times New Roman" w:hAnsi="Consolas" w:cs="Times New Roman"/>
                          <w:color w:val="000000"/>
                          <w:sz w:val="18"/>
                          <w:szCs w:val="18"/>
                        </w:rPr>
                      </w:pPr>
                    </w:p>
                    <w:p w14:paraId="7A3E6AD1" w14:textId="77777777" w:rsidR="004826FF" w:rsidRPr="00CE13D1" w:rsidRDefault="004826FF" w:rsidP="001B67A3">
                      <w:pPr>
                        <w:shd w:val="clear" w:color="auto" w:fill="FFFFFF"/>
                        <w:spacing w:line="240" w:lineRule="auto"/>
                        <w:ind w:firstLine="0"/>
                        <w:jc w:val="left"/>
                        <w:rPr>
                          <w:rFonts w:ascii="Consolas" w:eastAsia="Times New Roman" w:hAnsi="Consolas" w:cs="Times New Roman"/>
                          <w:color w:val="000000"/>
                          <w:sz w:val="18"/>
                          <w:szCs w:val="18"/>
                        </w:rPr>
                      </w:pPr>
                      <w:r w:rsidRPr="00CE13D1">
                        <w:rPr>
                          <w:rFonts w:ascii="Consolas" w:eastAsia="Times New Roman" w:hAnsi="Consolas" w:cs="Times New Roman"/>
                          <w:color w:val="000000"/>
                          <w:sz w:val="18"/>
                          <w:szCs w:val="18"/>
                        </w:rPr>
                        <w:t xml:space="preserve">    </w:t>
                      </w:r>
                      <w:r w:rsidRPr="00F826AE">
                        <w:rPr>
                          <w:rFonts w:ascii="Consolas" w:eastAsia="Times New Roman" w:hAnsi="Consolas" w:cs="Times New Roman"/>
                          <w:color w:val="0070C0"/>
                          <w:sz w:val="18"/>
                          <w:szCs w:val="18"/>
                        </w:rPr>
                        <w:t>for</w:t>
                      </w:r>
                      <w:r w:rsidRPr="00CE13D1">
                        <w:rPr>
                          <w:rFonts w:ascii="Consolas" w:eastAsia="Times New Roman" w:hAnsi="Consolas" w:cs="Times New Roman"/>
                          <w:color w:val="000000"/>
                          <w:sz w:val="18"/>
                          <w:szCs w:val="18"/>
                        </w:rPr>
                        <w:t xml:space="preserve"> entry </w:t>
                      </w:r>
                      <w:r w:rsidRPr="00F826AE">
                        <w:rPr>
                          <w:rFonts w:ascii="Consolas" w:eastAsia="Times New Roman" w:hAnsi="Consolas" w:cs="Times New Roman"/>
                          <w:color w:val="0070C0"/>
                          <w:sz w:val="18"/>
                          <w:szCs w:val="18"/>
                        </w:rPr>
                        <w:t>in</w:t>
                      </w:r>
                      <w:r w:rsidRPr="00CE13D1">
                        <w:rPr>
                          <w:rFonts w:ascii="Consolas" w:eastAsia="Times New Roman" w:hAnsi="Consolas" w:cs="Times New Roman"/>
                          <w:color w:val="000000"/>
                          <w:sz w:val="18"/>
                          <w:szCs w:val="18"/>
                        </w:rPr>
                        <w:t xml:space="preserve"> entries:</w:t>
                      </w:r>
                    </w:p>
                    <w:p w14:paraId="4794CE96" w14:textId="77777777" w:rsidR="004826FF" w:rsidRPr="0033732D" w:rsidRDefault="004826FF" w:rsidP="001B67A3">
                      <w:pPr>
                        <w:shd w:val="clear" w:color="auto" w:fill="FFFFFF"/>
                        <w:spacing w:line="240" w:lineRule="auto"/>
                        <w:ind w:firstLine="0"/>
                        <w:jc w:val="left"/>
                        <w:rPr>
                          <w:rFonts w:ascii="Consolas" w:eastAsia="Times New Roman" w:hAnsi="Consolas" w:cs="Times New Roman"/>
                          <w:i/>
                          <w:iCs/>
                          <w:color w:val="A6A6A6" w:themeColor="background1" w:themeShade="A6"/>
                          <w:sz w:val="18"/>
                          <w:szCs w:val="18"/>
                        </w:rPr>
                      </w:pPr>
                      <w:r w:rsidRPr="0033732D">
                        <w:rPr>
                          <w:rFonts w:ascii="Consolas" w:eastAsia="Times New Roman" w:hAnsi="Consolas" w:cs="Times New Roman"/>
                          <w:i/>
                          <w:iCs/>
                          <w:color w:val="A6A6A6" w:themeColor="background1" w:themeShade="A6"/>
                          <w:sz w:val="18"/>
                          <w:szCs w:val="18"/>
                        </w:rPr>
                        <w:t>        # Read entry (csv file) to pandas dataframe for data processing</w:t>
                      </w:r>
                    </w:p>
                    <w:p w14:paraId="32C61CD8" w14:textId="77777777" w:rsidR="004826FF" w:rsidRPr="00CE13D1" w:rsidRDefault="004826FF" w:rsidP="001B67A3">
                      <w:pPr>
                        <w:shd w:val="clear" w:color="auto" w:fill="FFFFFF"/>
                        <w:spacing w:line="240" w:lineRule="auto"/>
                        <w:ind w:firstLine="0"/>
                        <w:jc w:val="left"/>
                        <w:rPr>
                          <w:rFonts w:ascii="Consolas" w:eastAsia="Times New Roman" w:hAnsi="Consolas" w:cs="Times New Roman"/>
                          <w:color w:val="000000"/>
                          <w:sz w:val="18"/>
                          <w:szCs w:val="18"/>
                        </w:rPr>
                      </w:pPr>
                      <w:r w:rsidRPr="00CE13D1">
                        <w:rPr>
                          <w:rFonts w:ascii="Consolas" w:eastAsia="Times New Roman" w:hAnsi="Consolas" w:cs="Times New Roman"/>
                          <w:color w:val="000000"/>
                          <w:sz w:val="18"/>
                          <w:szCs w:val="18"/>
                        </w:rPr>
                        <w:t xml:space="preserve">        df_data = </w:t>
                      </w:r>
                      <w:r w:rsidRPr="00271302">
                        <w:rPr>
                          <w:rFonts w:ascii="Consolas" w:eastAsia="Times New Roman" w:hAnsi="Consolas" w:cs="Times New Roman"/>
                          <w:b/>
                          <w:bCs/>
                          <w:color w:val="000000"/>
                          <w:sz w:val="18"/>
                          <w:szCs w:val="18"/>
                        </w:rPr>
                        <w:t>pd</w:t>
                      </w:r>
                      <w:r w:rsidRPr="00CE13D1">
                        <w:rPr>
                          <w:rFonts w:ascii="Consolas" w:eastAsia="Times New Roman" w:hAnsi="Consolas" w:cs="Times New Roman"/>
                          <w:color w:val="000000"/>
                          <w:sz w:val="18"/>
                          <w:szCs w:val="18"/>
                        </w:rPr>
                        <w:t>.read_csv(data_path + entry, delimiter=</w:t>
                      </w:r>
                      <w:r w:rsidRPr="00CE13D1">
                        <w:rPr>
                          <w:rFonts w:ascii="Consolas" w:eastAsia="Times New Roman" w:hAnsi="Consolas" w:cs="Times New Roman"/>
                          <w:color w:val="A31515"/>
                          <w:sz w:val="18"/>
                          <w:szCs w:val="18"/>
                        </w:rPr>
                        <w:t>';'</w:t>
                      </w:r>
                      <w:r w:rsidRPr="00CE13D1">
                        <w:rPr>
                          <w:rFonts w:ascii="Consolas" w:eastAsia="Times New Roman" w:hAnsi="Consolas" w:cs="Times New Roman"/>
                          <w:color w:val="000000"/>
                          <w:sz w:val="18"/>
                          <w:szCs w:val="18"/>
                        </w:rPr>
                        <w:t>)</w:t>
                      </w:r>
                    </w:p>
                    <w:p w14:paraId="754D67D4" w14:textId="77777777" w:rsidR="004826FF" w:rsidRPr="00CE13D1" w:rsidRDefault="004826FF" w:rsidP="001B67A3">
                      <w:pPr>
                        <w:shd w:val="clear" w:color="auto" w:fill="FFFFFF"/>
                        <w:spacing w:line="240" w:lineRule="auto"/>
                        <w:ind w:firstLine="0"/>
                        <w:jc w:val="left"/>
                        <w:rPr>
                          <w:rFonts w:ascii="Consolas" w:eastAsia="Times New Roman" w:hAnsi="Consolas" w:cs="Times New Roman"/>
                          <w:color w:val="000000"/>
                          <w:sz w:val="18"/>
                          <w:szCs w:val="18"/>
                        </w:rPr>
                      </w:pPr>
                      <w:r w:rsidRPr="00CE13D1">
                        <w:rPr>
                          <w:rFonts w:ascii="Consolas" w:eastAsia="Times New Roman" w:hAnsi="Consolas" w:cs="Times New Roman"/>
                          <w:color w:val="000000"/>
                          <w:sz w:val="18"/>
                          <w:szCs w:val="18"/>
                        </w:rPr>
                        <w:t xml:space="preserve">        </w:t>
                      </w:r>
                    </w:p>
                    <w:p w14:paraId="3595164B" w14:textId="77777777" w:rsidR="004826FF" w:rsidRPr="0033732D" w:rsidRDefault="004826FF" w:rsidP="001B67A3">
                      <w:pPr>
                        <w:shd w:val="clear" w:color="auto" w:fill="FFFFFF"/>
                        <w:spacing w:line="240" w:lineRule="auto"/>
                        <w:ind w:firstLine="0"/>
                        <w:jc w:val="left"/>
                        <w:rPr>
                          <w:rFonts w:ascii="Consolas" w:eastAsia="Times New Roman" w:hAnsi="Consolas" w:cs="Times New Roman"/>
                          <w:i/>
                          <w:iCs/>
                          <w:color w:val="A6A6A6" w:themeColor="background1" w:themeShade="A6"/>
                          <w:sz w:val="18"/>
                          <w:szCs w:val="18"/>
                        </w:rPr>
                      </w:pPr>
                      <w:r w:rsidRPr="0033732D">
                        <w:rPr>
                          <w:rFonts w:ascii="Consolas" w:eastAsia="Times New Roman" w:hAnsi="Consolas" w:cs="Times New Roman"/>
                          <w:i/>
                          <w:iCs/>
                          <w:color w:val="A6A6A6" w:themeColor="background1" w:themeShade="A6"/>
                          <w:sz w:val="18"/>
                          <w:szCs w:val="18"/>
                        </w:rPr>
                        <w:t>        # Set index to datatime object (one second intervals)</w:t>
                      </w:r>
                    </w:p>
                    <w:p w14:paraId="338512D7" w14:textId="77777777" w:rsidR="004826FF" w:rsidRPr="00CE13D1" w:rsidRDefault="004826FF" w:rsidP="001B67A3">
                      <w:pPr>
                        <w:shd w:val="clear" w:color="auto" w:fill="FFFFFF"/>
                        <w:spacing w:line="240" w:lineRule="auto"/>
                        <w:ind w:firstLine="0"/>
                        <w:jc w:val="left"/>
                        <w:rPr>
                          <w:rFonts w:ascii="Consolas" w:eastAsia="Times New Roman" w:hAnsi="Consolas" w:cs="Times New Roman"/>
                          <w:color w:val="000000"/>
                          <w:sz w:val="18"/>
                          <w:szCs w:val="18"/>
                        </w:rPr>
                      </w:pPr>
                      <w:r w:rsidRPr="00CE13D1">
                        <w:rPr>
                          <w:rFonts w:ascii="Consolas" w:eastAsia="Times New Roman" w:hAnsi="Consolas" w:cs="Times New Roman"/>
                          <w:color w:val="000000"/>
                          <w:sz w:val="18"/>
                          <w:szCs w:val="18"/>
                        </w:rPr>
                        <w:t xml:space="preserve">        df_data.index = </w:t>
                      </w:r>
                      <w:r w:rsidRPr="00271302">
                        <w:rPr>
                          <w:rFonts w:ascii="Consolas" w:eastAsia="Times New Roman" w:hAnsi="Consolas" w:cs="Times New Roman"/>
                          <w:b/>
                          <w:bCs/>
                          <w:color w:val="000000"/>
                          <w:sz w:val="18"/>
                          <w:szCs w:val="18"/>
                        </w:rPr>
                        <w:t>pd</w:t>
                      </w:r>
                      <w:r w:rsidRPr="00CE13D1">
                        <w:rPr>
                          <w:rFonts w:ascii="Consolas" w:eastAsia="Times New Roman" w:hAnsi="Consolas" w:cs="Times New Roman"/>
                          <w:color w:val="000000"/>
                          <w:sz w:val="18"/>
                          <w:szCs w:val="18"/>
                        </w:rPr>
                        <w:t>.to_datetime(pd.Series(df_data.index))</w:t>
                      </w:r>
                    </w:p>
                    <w:p w14:paraId="1330828C" w14:textId="77777777" w:rsidR="004826FF" w:rsidRPr="00CE13D1" w:rsidRDefault="004826FF" w:rsidP="001B67A3">
                      <w:pPr>
                        <w:shd w:val="clear" w:color="auto" w:fill="FFFFFF"/>
                        <w:spacing w:line="240" w:lineRule="auto"/>
                        <w:ind w:firstLine="0"/>
                        <w:jc w:val="left"/>
                        <w:rPr>
                          <w:rFonts w:ascii="Consolas" w:eastAsia="Times New Roman" w:hAnsi="Consolas" w:cs="Times New Roman"/>
                          <w:color w:val="000000"/>
                          <w:sz w:val="18"/>
                          <w:szCs w:val="18"/>
                        </w:rPr>
                      </w:pPr>
                      <w:r w:rsidRPr="00CE13D1">
                        <w:rPr>
                          <w:rFonts w:ascii="Consolas" w:eastAsia="Times New Roman" w:hAnsi="Consolas" w:cs="Times New Roman"/>
                          <w:color w:val="000000"/>
                          <w:sz w:val="18"/>
                          <w:szCs w:val="18"/>
                        </w:rPr>
                        <w:t xml:space="preserve">        </w:t>
                      </w:r>
                    </w:p>
                    <w:p w14:paraId="470CF06D" w14:textId="77777777" w:rsidR="004826FF" w:rsidRPr="0033732D" w:rsidRDefault="004826FF" w:rsidP="001B67A3">
                      <w:pPr>
                        <w:shd w:val="clear" w:color="auto" w:fill="FFFFFF"/>
                        <w:spacing w:line="240" w:lineRule="auto"/>
                        <w:ind w:firstLine="0"/>
                        <w:jc w:val="left"/>
                        <w:rPr>
                          <w:rFonts w:ascii="Consolas" w:eastAsia="Times New Roman" w:hAnsi="Consolas" w:cs="Times New Roman"/>
                          <w:i/>
                          <w:iCs/>
                          <w:color w:val="A6A6A6" w:themeColor="background1" w:themeShade="A6"/>
                          <w:sz w:val="18"/>
                          <w:szCs w:val="18"/>
                        </w:rPr>
                      </w:pPr>
                      <w:r w:rsidRPr="0033732D">
                        <w:rPr>
                          <w:rFonts w:ascii="Consolas" w:eastAsia="Times New Roman" w:hAnsi="Consolas" w:cs="Times New Roman"/>
                          <w:i/>
                          <w:iCs/>
                          <w:color w:val="A6A6A6" w:themeColor="background1" w:themeShade="A6"/>
                          <w:sz w:val="18"/>
                          <w:szCs w:val="18"/>
                        </w:rPr>
                        <w:t>        # Select features (given as function parameter)</w:t>
                      </w:r>
                    </w:p>
                    <w:p w14:paraId="56706EF2" w14:textId="77777777" w:rsidR="004826FF" w:rsidRPr="00CE13D1" w:rsidRDefault="004826FF" w:rsidP="001B67A3">
                      <w:pPr>
                        <w:shd w:val="clear" w:color="auto" w:fill="FFFFFF"/>
                        <w:spacing w:line="240" w:lineRule="auto"/>
                        <w:ind w:firstLine="0"/>
                        <w:jc w:val="left"/>
                        <w:rPr>
                          <w:rFonts w:ascii="Consolas" w:eastAsia="Times New Roman" w:hAnsi="Consolas" w:cs="Times New Roman"/>
                          <w:color w:val="000000"/>
                          <w:sz w:val="18"/>
                          <w:szCs w:val="18"/>
                        </w:rPr>
                      </w:pPr>
                      <w:r w:rsidRPr="00CE13D1">
                        <w:rPr>
                          <w:rFonts w:ascii="Consolas" w:eastAsia="Times New Roman" w:hAnsi="Consolas" w:cs="Times New Roman"/>
                          <w:color w:val="000000"/>
                          <w:sz w:val="18"/>
                          <w:szCs w:val="18"/>
                        </w:rPr>
                        <w:t>        df_data = df_data[features].copy()</w:t>
                      </w:r>
                    </w:p>
                    <w:p w14:paraId="325D2297" w14:textId="77777777" w:rsidR="004826FF" w:rsidRPr="00CE13D1" w:rsidRDefault="004826FF" w:rsidP="001B67A3">
                      <w:pPr>
                        <w:shd w:val="clear" w:color="auto" w:fill="FFFFFF"/>
                        <w:spacing w:line="240" w:lineRule="auto"/>
                        <w:ind w:firstLine="0"/>
                        <w:jc w:val="left"/>
                        <w:rPr>
                          <w:rFonts w:ascii="Consolas" w:eastAsia="Times New Roman" w:hAnsi="Consolas" w:cs="Times New Roman"/>
                          <w:color w:val="000000"/>
                          <w:sz w:val="18"/>
                          <w:szCs w:val="18"/>
                        </w:rPr>
                      </w:pPr>
                      <w:r w:rsidRPr="00CE13D1">
                        <w:rPr>
                          <w:rFonts w:ascii="Consolas" w:eastAsia="Times New Roman" w:hAnsi="Consolas" w:cs="Times New Roman"/>
                          <w:color w:val="000000"/>
                          <w:sz w:val="18"/>
                          <w:szCs w:val="18"/>
                        </w:rPr>
                        <w:t xml:space="preserve">        </w:t>
                      </w:r>
                    </w:p>
                    <w:p w14:paraId="3A04CB2E" w14:textId="77777777" w:rsidR="004826FF" w:rsidRPr="0033732D" w:rsidRDefault="004826FF" w:rsidP="001B67A3">
                      <w:pPr>
                        <w:shd w:val="clear" w:color="auto" w:fill="FFFFFF"/>
                        <w:spacing w:line="240" w:lineRule="auto"/>
                        <w:ind w:firstLine="0"/>
                        <w:jc w:val="left"/>
                        <w:rPr>
                          <w:rFonts w:ascii="Consolas" w:eastAsia="Times New Roman" w:hAnsi="Consolas" w:cs="Times New Roman"/>
                          <w:i/>
                          <w:iCs/>
                          <w:color w:val="A6A6A6" w:themeColor="background1" w:themeShade="A6"/>
                          <w:sz w:val="18"/>
                          <w:szCs w:val="18"/>
                        </w:rPr>
                      </w:pPr>
                      <w:r w:rsidRPr="0033732D">
                        <w:rPr>
                          <w:rFonts w:ascii="Consolas" w:eastAsia="Times New Roman" w:hAnsi="Consolas" w:cs="Times New Roman"/>
                          <w:i/>
                          <w:iCs/>
                          <w:color w:val="A6A6A6" w:themeColor="background1" w:themeShade="A6"/>
                          <w:sz w:val="18"/>
                          <w:szCs w:val="18"/>
                        </w:rPr>
                        <w:t>        # Replace string type of 'None' to np.nan</w:t>
                      </w:r>
                    </w:p>
                    <w:p w14:paraId="64F372C2" w14:textId="77777777" w:rsidR="004826FF" w:rsidRPr="00CE13D1" w:rsidRDefault="004826FF" w:rsidP="001B67A3">
                      <w:pPr>
                        <w:shd w:val="clear" w:color="auto" w:fill="FFFFFF"/>
                        <w:spacing w:line="240" w:lineRule="auto"/>
                        <w:ind w:firstLine="0"/>
                        <w:jc w:val="left"/>
                        <w:rPr>
                          <w:rFonts w:ascii="Consolas" w:eastAsia="Times New Roman" w:hAnsi="Consolas" w:cs="Times New Roman"/>
                          <w:color w:val="000000"/>
                          <w:sz w:val="18"/>
                          <w:szCs w:val="18"/>
                        </w:rPr>
                      </w:pPr>
                      <w:r w:rsidRPr="00CE13D1">
                        <w:rPr>
                          <w:rFonts w:ascii="Consolas" w:eastAsia="Times New Roman" w:hAnsi="Consolas" w:cs="Times New Roman"/>
                          <w:color w:val="000000"/>
                          <w:sz w:val="18"/>
                          <w:szCs w:val="18"/>
                        </w:rPr>
                        <w:t>        df_data.replace(</w:t>
                      </w:r>
                      <w:r w:rsidRPr="00CE13D1">
                        <w:rPr>
                          <w:rFonts w:ascii="Consolas" w:eastAsia="Times New Roman" w:hAnsi="Consolas" w:cs="Times New Roman"/>
                          <w:color w:val="A31515"/>
                          <w:sz w:val="18"/>
                          <w:szCs w:val="18"/>
                        </w:rPr>
                        <w:t>'None'</w:t>
                      </w:r>
                      <w:r w:rsidRPr="00CE13D1">
                        <w:rPr>
                          <w:rFonts w:ascii="Consolas" w:eastAsia="Times New Roman" w:hAnsi="Consolas" w:cs="Times New Roman"/>
                          <w:color w:val="000000"/>
                          <w:sz w:val="18"/>
                          <w:szCs w:val="18"/>
                        </w:rPr>
                        <w:t xml:space="preserve">, </w:t>
                      </w:r>
                      <w:r w:rsidRPr="00271302">
                        <w:rPr>
                          <w:rFonts w:ascii="Consolas" w:eastAsia="Times New Roman" w:hAnsi="Consolas" w:cs="Times New Roman"/>
                          <w:b/>
                          <w:bCs/>
                          <w:color w:val="000000"/>
                          <w:sz w:val="18"/>
                          <w:szCs w:val="18"/>
                        </w:rPr>
                        <w:t>np</w:t>
                      </w:r>
                      <w:r w:rsidRPr="00CE13D1">
                        <w:rPr>
                          <w:rFonts w:ascii="Consolas" w:eastAsia="Times New Roman" w:hAnsi="Consolas" w:cs="Times New Roman"/>
                          <w:color w:val="000000"/>
                          <w:sz w:val="18"/>
                          <w:szCs w:val="18"/>
                        </w:rPr>
                        <w:t>.nan, inplace=</w:t>
                      </w:r>
                      <w:r w:rsidRPr="0033732D">
                        <w:rPr>
                          <w:rFonts w:ascii="Consolas" w:eastAsia="Times New Roman" w:hAnsi="Consolas" w:cs="Times New Roman"/>
                          <w:color w:val="00B0F0"/>
                          <w:sz w:val="18"/>
                          <w:szCs w:val="18"/>
                        </w:rPr>
                        <w:t>True</w:t>
                      </w:r>
                      <w:r w:rsidRPr="00CE13D1">
                        <w:rPr>
                          <w:rFonts w:ascii="Consolas" w:eastAsia="Times New Roman" w:hAnsi="Consolas" w:cs="Times New Roman"/>
                          <w:color w:val="000000"/>
                          <w:sz w:val="18"/>
                          <w:szCs w:val="18"/>
                        </w:rPr>
                        <w:t>)</w:t>
                      </w:r>
                    </w:p>
                    <w:p w14:paraId="6A866E84" w14:textId="77777777" w:rsidR="004826FF" w:rsidRPr="00CE13D1" w:rsidRDefault="004826FF" w:rsidP="001B67A3">
                      <w:pPr>
                        <w:shd w:val="clear" w:color="auto" w:fill="FFFFFF"/>
                        <w:spacing w:line="240" w:lineRule="auto"/>
                        <w:ind w:firstLine="0"/>
                        <w:jc w:val="left"/>
                        <w:rPr>
                          <w:rFonts w:ascii="Consolas" w:eastAsia="Times New Roman" w:hAnsi="Consolas" w:cs="Times New Roman"/>
                          <w:color w:val="000000"/>
                          <w:sz w:val="18"/>
                          <w:szCs w:val="18"/>
                        </w:rPr>
                      </w:pPr>
                    </w:p>
                    <w:p w14:paraId="424AA953" w14:textId="77777777" w:rsidR="004826FF" w:rsidRPr="0033732D" w:rsidRDefault="004826FF" w:rsidP="001B67A3">
                      <w:pPr>
                        <w:shd w:val="clear" w:color="auto" w:fill="FFFFFF"/>
                        <w:spacing w:line="240" w:lineRule="auto"/>
                        <w:ind w:firstLine="0"/>
                        <w:jc w:val="left"/>
                        <w:rPr>
                          <w:rFonts w:ascii="Consolas" w:eastAsia="Times New Roman" w:hAnsi="Consolas" w:cs="Times New Roman"/>
                          <w:i/>
                          <w:iCs/>
                          <w:color w:val="A6A6A6" w:themeColor="background1" w:themeShade="A6"/>
                          <w:sz w:val="18"/>
                          <w:szCs w:val="18"/>
                        </w:rPr>
                      </w:pPr>
                      <w:r w:rsidRPr="0033732D">
                        <w:rPr>
                          <w:rFonts w:ascii="Consolas" w:eastAsia="Times New Roman" w:hAnsi="Consolas" w:cs="Times New Roman"/>
                          <w:i/>
                          <w:iCs/>
                          <w:color w:val="A6A6A6" w:themeColor="background1" w:themeShade="A6"/>
                          <w:sz w:val="18"/>
                          <w:szCs w:val="18"/>
                        </w:rPr>
                        <w:t>        # Transform values to numeric format</w:t>
                      </w:r>
                    </w:p>
                    <w:p w14:paraId="454EBA28" w14:textId="77777777" w:rsidR="004826FF" w:rsidRPr="00CE13D1" w:rsidRDefault="004826FF" w:rsidP="001B67A3">
                      <w:pPr>
                        <w:shd w:val="clear" w:color="auto" w:fill="FFFFFF"/>
                        <w:spacing w:line="240" w:lineRule="auto"/>
                        <w:ind w:firstLine="0"/>
                        <w:jc w:val="left"/>
                        <w:rPr>
                          <w:rFonts w:ascii="Consolas" w:eastAsia="Times New Roman" w:hAnsi="Consolas" w:cs="Times New Roman"/>
                          <w:color w:val="000000"/>
                          <w:sz w:val="18"/>
                          <w:szCs w:val="18"/>
                        </w:rPr>
                      </w:pPr>
                      <w:r w:rsidRPr="00CE13D1">
                        <w:rPr>
                          <w:rFonts w:ascii="Consolas" w:eastAsia="Times New Roman" w:hAnsi="Consolas" w:cs="Times New Roman"/>
                          <w:color w:val="000000"/>
                          <w:sz w:val="18"/>
                          <w:szCs w:val="18"/>
                        </w:rPr>
                        <w:t>        df_data = df_data.apply(</w:t>
                      </w:r>
                      <w:r w:rsidRPr="00271302">
                        <w:rPr>
                          <w:rFonts w:ascii="Consolas" w:eastAsia="Times New Roman" w:hAnsi="Consolas" w:cs="Times New Roman"/>
                          <w:b/>
                          <w:bCs/>
                          <w:color w:val="000000"/>
                          <w:sz w:val="18"/>
                          <w:szCs w:val="18"/>
                        </w:rPr>
                        <w:t>pd</w:t>
                      </w:r>
                      <w:r w:rsidRPr="00CE13D1">
                        <w:rPr>
                          <w:rFonts w:ascii="Consolas" w:eastAsia="Times New Roman" w:hAnsi="Consolas" w:cs="Times New Roman"/>
                          <w:color w:val="000000"/>
                          <w:sz w:val="18"/>
                          <w:szCs w:val="18"/>
                        </w:rPr>
                        <w:t>.to_numeric, errors=</w:t>
                      </w:r>
                      <w:r w:rsidRPr="00CE13D1">
                        <w:rPr>
                          <w:rFonts w:ascii="Consolas" w:eastAsia="Times New Roman" w:hAnsi="Consolas" w:cs="Times New Roman"/>
                          <w:color w:val="A31515"/>
                          <w:sz w:val="18"/>
                          <w:szCs w:val="18"/>
                        </w:rPr>
                        <w:t>'ignore'</w:t>
                      </w:r>
                      <w:r w:rsidRPr="00CE13D1">
                        <w:rPr>
                          <w:rFonts w:ascii="Consolas" w:eastAsia="Times New Roman" w:hAnsi="Consolas" w:cs="Times New Roman"/>
                          <w:color w:val="000000"/>
                          <w:sz w:val="18"/>
                          <w:szCs w:val="18"/>
                        </w:rPr>
                        <w:t>)</w:t>
                      </w:r>
                    </w:p>
                    <w:p w14:paraId="784864AC" w14:textId="77777777" w:rsidR="004826FF" w:rsidRPr="00CE13D1" w:rsidRDefault="004826FF" w:rsidP="001B67A3">
                      <w:pPr>
                        <w:shd w:val="clear" w:color="auto" w:fill="FFFFFF"/>
                        <w:spacing w:line="240" w:lineRule="auto"/>
                        <w:ind w:firstLine="0"/>
                        <w:jc w:val="left"/>
                        <w:rPr>
                          <w:rFonts w:ascii="Consolas" w:eastAsia="Times New Roman" w:hAnsi="Consolas" w:cs="Times New Roman"/>
                          <w:color w:val="000000"/>
                          <w:sz w:val="18"/>
                          <w:szCs w:val="18"/>
                        </w:rPr>
                      </w:pPr>
                      <w:r w:rsidRPr="00CE13D1">
                        <w:rPr>
                          <w:rFonts w:ascii="Consolas" w:eastAsia="Times New Roman" w:hAnsi="Consolas" w:cs="Times New Roman"/>
                          <w:color w:val="000000"/>
                          <w:sz w:val="18"/>
                          <w:szCs w:val="18"/>
                        </w:rPr>
                        <w:t xml:space="preserve">        </w:t>
                      </w:r>
                    </w:p>
                    <w:p w14:paraId="0C4B1A04" w14:textId="77777777" w:rsidR="004826FF" w:rsidRPr="0033732D" w:rsidRDefault="004826FF" w:rsidP="001B67A3">
                      <w:pPr>
                        <w:shd w:val="clear" w:color="auto" w:fill="FFFFFF"/>
                        <w:spacing w:line="240" w:lineRule="auto"/>
                        <w:ind w:firstLine="0"/>
                        <w:jc w:val="left"/>
                        <w:rPr>
                          <w:rFonts w:ascii="Consolas" w:eastAsia="Times New Roman" w:hAnsi="Consolas" w:cs="Times New Roman"/>
                          <w:i/>
                          <w:iCs/>
                          <w:color w:val="A6A6A6" w:themeColor="background1" w:themeShade="A6"/>
                          <w:sz w:val="18"/>
                          <w:szCs w:val="18"/>
                        </w:rPr>
                      </w:pPr>
                      <w:r w:rsidRPr="0033732D">
                        <w:rPr>
                          <w:rFonts w:ascii="Consolas" w:eastAsia="Times New Roman" w:hAnsi="Consolas" w:cs="Times New Roman"/>
                          <w:i/>
                          <w:iCs/>
                          <w:color w:val="A6A6A6" w:themeColor="background1" w:themeShade="A6"/>
                          <w:sz w:val="18"/>
                          <w:szCs w:val="18"/>
                        </w:rPr>
                        <w:t>        # Fills nan values linearly by context values use bidirectional method</w:t>
                      </w:r>
                    </w:p>
                    <w:p w14:paraId="3831C4ED" w14:textId="77777777" w:rsidR="004826FF" w:rsidRPr="00CE13D1" w:rsidRDefault="004826FF" w:rsidP="001B67A3">
                      <w:pPr>
                        <w:shd w:val="clear" w:color="auto" w:fill="FFFFFF"/>
                        <w:spacing w:line="240" w:lineRule="auto"/>
                        <w:ind w:firstLine="0"/>
                        <w:jc w:val="left"/>
                        <w:rPr>
                          <w:rFonts w:ascii="Consolas" w:eastAsia="Times New Roman" w:hAnsi="Consolas" w:cs="Times New Roman"/>
                          <w:color w:val="000000"/>
                          <w:sz w:val="18"/>
                          <w:szCs w:val="18"/>
                        </w:rPr>
                      </w:pPr>
                      <w:r w:rsidRPr="00CE13D1">
                        <w:rPr>
                          <w:rFonts w:ascii="Consolas" w:eastAsia="Times New Roman" w:hAnsi="Consolas" w:cs="Times New Roman"/>
                          <w:color w:val="000000"/>
                          <w:sz w:val="18"/>
                          <w:szCs w:val="18"/>
                        </w:rPr>
                        <w:t>        df_data.interpolate(method=</w:t>
                      </w:r>
                      <w:r w:rsidRPr="00CE13D1">
                        <w:rPr>
                          <w:rFonts w:ascii="Consolas" w:eastAsia="Times New Roman" w:hAnsi="Consolas" w:cs="Times New Roman"/>
                          <w:color w:val="A31515"/>
                          <w:sz w:val="18"/>
                          <w:szCs w:val="18"/>
                        </w:rPr>
                        <w:t>'linear'</w:t>
                      </w:r>
                      <w:r w:rsidRPr="00CE13D1">
                        <w:rPr>
                          <w:rFonts w:ascii="Consolas" w:eastAsia="Times New Roman" w:hAnsi="Consolas" w:cs="Times New Roman"/>
                          <w:color w:val="000000"/>
                          <w:sz w:val="18"/>
                          <w:szCs w:val="18"/>
                        </w:rPr>
                        <w:t xml:space="preserve">, </w:t>
                      </w:r>
                    </w:p>
                    <w:p w14:paraId="685C77C9" w14:textId="539C7D88" w:rsidR="004826FF" w:rsidRPr="00CE13D1" w:rsidRDefault="004826FF" w:rsidP="001B67A3">
                      <w:pPr>
                        <w:shd w:val="clear" w:color="auto" w:fill="FFFFFF"/>
                        <w:spacing w:line="240" w:lineRule="auto"/>
                        <w:jc w:val="left"/>
                        <w:rPr>
                          <w:rFonts w:ascii="Consolas" w:eastAsia="Times New Roman" w:hAnsi="Consolas" w:cs="Times New Roman"/>
                          <w:color w:val="000000"/>
                          <w:sz w:val="18"/>
                          <w:szCs w:val="18"/>
                        </w:rPr>
                      </w:pPr>
                      <w:r w:rsidRPr="00CE13D1">
                        <w:rPr>
                          <w:rFonts w:ascii="Consolas" w:eastAsia="Times New Roman" w:hAnsi="Consolas" w:cs="Times New Roman"/>
                          <w:color w:val="000000"/>
                          <w:sz w:val="18"/>
                          <w:szCs w:val="18"/>
                        </w:rPr>
                        <w:t xml:space="preserve">  </w:t>
                      </w:r>
                      <w:r>
                        <w:rPr>
                          <w:rFonts w:ascii="Consolas" w:eastAsia="Times New Roman" w:hAnsi="Consolas" w:cs="Times New Roman"/>
                          <w:color w:val="000000"/>
                          <w:sz w:val="18"/>
                          <w:szCs w:val="18"/>
                        </w:rPr>
                        <w:tab/>
                      </w:r>
                      <w:r>
                        <w:rPr>
                          <w:rFonts w:ascii="Consolas" w:eastAsia="Times New Roman" w:hAnsi="Consolas" w:cs="Times New Roman"/>
                          <w:color w:val="000000"/>
                          <w:sz w:val="18"/>
                          <w:szCs w:val="18"/>
                        </w:rPr>
                        <w:tab/>
                        <w:t xml:space="preserve">      </w:t>
                      </w:r>
                      <w:r w:rsidRPr="00CE13D1">
                        <w:rPr>
                          <w:rFonts w:ascii="Consolas" w:eastAsia="Times New Roman" w:hAnsi="Consolas" w:cs="Times New Roman"/>
                          <w:color w:val="000000"/>
                          <w:sz w:val="18"/>
                          <w:szCs w:val="18"/>
                        </w:rPr>
                        <w:t>limit_direction=</w:t>
                      </w:r>
                      <w:r w:rsidRPr="00CE13D1">
                        <w:rPr>
                          <w:rFonts w:ascii="Consolas" w:eastAsia="Times New Roman" w:hAnsi="Consolas" w:cs="Times New Roman"/>
                          <w:color w:val="A31515"/>
                          <w:sz w:val="18"/>
                          <w:szCs w:val="18"/>
                        </w:rPr>
                        <w:t>'both'</w:t>
                      </w:r>
                      <w:r w:rsidRPr="00CE13D1">
                        <w:rPr>
                          <w:rFonts w:ascii="Consolas" w:eastAsia="Times New Roman" w:hAnsi="Consolas" w:cs="Times New Roman"/>
                          <w:color w:val="000000"/>
                          <w:sz w:val="18"/>
                          <w:szCs w:val="18"/>
                        </w:rPr>
                        <w:t xml:space="preserve">, </w:t>
                      </w:r>
                    </w:p>
                    <w:p w14:paraId="3E6C42FF" w14:textId="73DF6C07" w:rsidR="004826FF" w:rsidRPr="00CE13D1" w:rsidRDefault="004826FF" w:rsidP="001B67A3">
                      <w:pPr>
                        <w:shd w:val="clear" w:color="auto" w:fill="FFFFFF"/>
                        <w:spacing w:line="240" w:lineRule="auto"/>
                        <w:jc w:val="left"/>
                        <w:rPr>
                          <w:rFonts w:ascii="Consolas" w:eastAsia="Times New Roman" w:hAnsi="Consolas" w:cs="Times New Roman"/>
                          <w:color w:val="000000"/>
                          <w:sz w:val="18"/>
                          <w:szCs w:val="18"/>
                        </w:rPr>
                      </w:pPr>
                      <w:r w:rsidRPr="00CE13D1">
                        <w:rPr>
                          <w:rFonts w:ascii="Consolas" w:eastAsia="Times New Roman" w:hAnsi="Consolas" w:cs="Times New Roman"/>
                          <w:color w:val="000000"/>
                          <w:sz w:val="18"/>
                          <w:szCs w:val="18"/>
                        </w:rPr>
                        <w:t xml:space="preserve">  </w:t>
                      </w:r>
                      <w:r>
                        <w:rPr>
                          <w:rFonts w:ascii="Consolas" w:eastAsia="Times New Roman" w:hAnsi="Consolas" w:cs="Times New Roman"/>
                          <w:color w:val="000000"/>
                          <w:sz w:val="18"/>
                          <w:szCs w:val="18"/>
                        </w:rPr>
                        <w:tab/>
                      </w:r>
                      <w:r>
                        <w:rPr>
                          <w:rFonts w:ascii="Consolas" w:eastAsia="Times New Roman" w:hAnsi="Consolas" w:cs="Times New Roman"/>
                          <w:color w:val="000000"/>
                          <w:sz w:val="18"/>
                          <w:szCs w:val="18"/>
                        </w:rPr>
                        <w:tab/>
                        <w:t xml:space="preserve">      </w:t>
                      </w:r>
                      <w:r w:rsidRPr="00CE13D1">
                        <w:rPr>
                          <w:rFonts w:ascii="Consolas" w:eastAsia="Times New Roman" w:hAnsi="Consolas" w:cs="Times New Roman"/>
                          <w:color w:val="000000"/>
                          <w:sz w:val="18"/>
                          <w:szCs w:val="18"/>
                        </w:rPr>
                        <w:t>axis=</w:t>
                      </w:r>
                      <w:r w:rsidRPr="0033732D">
                        <w:rPr>
                          <w:rFonts w:ascii="Consolas" w:eastAsia="Times New Roman" w:hAnsi="Consolas" w:cs="Times New Roman"/>
                          <w:color w:val="00B0F0"/>
                          <w:sz w:val="18"/>
                          <w:szCs w:val="18"/>
                        </w:rPr>
                        <w:t>0</w:t>
                      </w:r>
                      <w:r w:rsidRPr="00CE13D1">
                        <w:rPr>
                          <w:rFonts w:ascii="Consolas" w:eastAsia="Times New Roman" w:hAnsi="Consolas" w:cs="Times New Roman"/>
                          <w:color w:val="000000"/>
                          <w:sz w:val="18"/>
                          <w:szCs w:val="18"/>
                        </w:rPr>
                        <w:t>, inplace=</w:t>
                      </w:r>
                      <w:r w:rsidRPr="0033732D">
                        <w:rPr>
                          <w:rFonts w:ascii="Consolas" w:eastAsia="Times New Roman" w:hAnsi="Consolas" w:cs="Times New Roman"/>
                          <w:color w:val="00B0F0"/>
                          <w:sz w:val="18"/>
                          <w:szCs w:val="18"/>
                        </w:rPr>
                        <w:t>True</w:t>
                      </w:r>
                      <w:r w:rsidRPr="00CE13D1">
                        <w:rPr>
                          <w:rFonts w:ascii="Consolas" w:eastAsia="Times New Roman" w:hAnsi="Consolas" w:cs="Times New Roman"/>
                          <w:color w:val="000000"/>
                          <w:sz w:val="18"/>
                          <w:szCs w:val="18"/>
                        </w:rPr>
                        <w:t>)</w:t>
                      </w:r>
                    </w:p>
                    <w:p w14:paraId="5A52F678" w14:textId="77777777" w:rsidR="004826FF" w:rsidRPr="0033732D" w:rsidRDefault="004826FF" w:rsidP="001B67A3">
                      <w:pPr>
                        <w:shd w:val="clear" w:color="auto" w:fill="FFFFFF"/>
                        <w:spacing w:line="240" w:lineRule="auto"/>
                        <w:ind w:firstLine="0"/>
                        <w:jc w:val="left"/>
                        <w:rPr>
                          <w:rFonts w:ascii="Consolas" w:eastAsia="Times New Roman" w:hAnsi="Consolas" w:cs="Times New Roman"/>
                          <w:i/>
                          <w:iCs/>
                          <w:color w:val="A6A6A6" w:themeColor="background1" w:themeShade="A6"/>
                          <w:sz w:val="18"/>
                          <w:szCs w:val="18"/>
                        </w:rPr>
                      </w:pPr>
                      <w:r w:rsidRPr="0033732D">
                        <w:rPr>
                          <w:rFonts w:ascii="Consolas" w:eastAsia="Times New Roman" w:hAnsi="Consolas" w:cs="Times New Roman"/>
                          <w:i/>
                          <w:iCs/>
                          <w:color w:val="A6A6A6" w:themeColor="background1" w:themeShade="A6"/>
                          <w:sz w:val="18"/>
                          <w:szCs w:val="18"/>
                        </w:rPr>
                        <w:t>        # Removes all the rest of nan values where intepolate is not applicable</w:t>
                      </w:r>
                    </w:p>
                    <w:p w14:paraId="3BC63E86" w14:textId="77777777" w:rsidR="004826FF" w:rsidRPr="00CE13D1" w:rsidRDefault="004826FF" w:rsidP="001B67A3">
                      <w:pPr>
                        <w:shd w:val="clear" w:color="auto" w:fill="FFFFFF"/>
                        <w:spacing w:line="240" w:lineRule="auto"/>
                        <w:ind w:firstLine="0"/>
                        <w:jc w:val="left"/>
                        <w:rPr>
                          <w:rFonts w:ascii="Consolas" w:eastAsia="Times New Roman" w:hAnsi="Consolas" w:cs="Times New Roman"/>
                          <w:color w:val="000000"/>
                          <w:sz w:val="18"/>
                          <w:szCs w:val="18"/>
                        </w:rPr>
                      </w:pPr>
                      <w:r w:rsidRPr="00CE13D1">
                        <w:rPr>
                          <w:rFonts w:ascii="Consolas" w:eastAsia="Times New Roman" w:hAnsi="Consolas" w:cs="Times New Roman"/>
                          <w:color w:val="000000"/>
                          <w:sz w:val="18"/>
                          <w:szCs w:val="18"/>
                        </w:rPr>
                        <w:t>        df_data.fillna(</w:t>
                      </w:r>
                      <w:r w:rsidRPr="0033732D">
                        <w:rPr>
                          <w:rFonts w:ascii="Consolas" w:eastAsia="Times New Roman" w:hAnsi="Consolas" w:cs="Times New Roman"/>
                          <w:color w:val="00B0F0"/>
                          <w:sz w:val="18"/>
                          <w:szCs w:val="18"/>
                        </w:rPr>
                        <w:t>0</w:t>
                      </w:r>
                      <w:r w:rsidRPr="00CE13D1">
                        <w:rPr>
                          <w:rFonts w:ascii="Consolas" w:eastAsia="Times New Roman" w:hAnsi="Consolas" w:cs="Times New Roman"/>
                          <w:color w:val="000000"/>
                          <w:sz w:val="18"/>
                          <w:szCs w:val="18"/>
                        </w:rPr>
                        <w:t>, inplace=</w:t>
                      </w:r>
                      <w:r w:rsidRPr="0033732D">
                        <w:rPr>
                          <w:rFonts w:ascii="Consolas" w:eastAsia="Times New Roman" w:hAnsi="Consolas" w:cs="Times New Roman"/>
                          <w:color w:val="00B0F0"/>
                          <w:sz w:val="18"/>
                          <w:szCs w:val="18"/>
                        </w:rPr>
                        <w:t>True</w:t>
                      </w:r>
                      <w:r w:rsidRPr="00CE13D1">
                        <w:rPr>
                          <w:rFonts w:ascii="Consolas" w:eastAsia="Times New Roman" w:hAnsi="Consolas" w:cs="Times New Roman"/>
                          <w:color w:val="000000"/>
                          <w:sz w:val="18"/>
                          <w:szCs w:val="18"/>
                        </w:rPr>
                        <w:t>)</w:t>
                      </w:r>
                    </w:p>
                    <w:p w14:paraId="3F5967DB" w14:textId="77777777" w:rsidR="004826FF" w:rsidRPr="00CE13D1" w:rsidRDefault="004826FF" w:rsidP="001B67A3">
                      <w:pPr>
                        <w:shd w:val="clear" w:color="auto" w:fill="FFFFFF"/>
                        <w:spacing w:line="240" w:lineRule="auto"/>
                        <w:ind w:firstLine="0"/>
                        <w:jc w:val="left"/>
                        <w:rPr>
                          <w:rFonts w:ascii="Consolas" w:eastAsia="Times New Roman" w:hAnsi="Consolas" w:cs="Times New Roman"/>
                          <w:color w:val="000000"/>
                          <w:sz w:val="18"/>
                          <w:szCs w:val="18"/>
                        </w:rPr>
                      </w:pPr>
                      <w:r w:rsidRPr="00CE13D1">
                        <w:rPr>
                          <w:rFonts w:ascii="Consolas" w:eastAsia="Times New Roman" w:hAnsi="Consolas" w:cs="Times New Roman"/>
                          <w:color w:val="000000"/>
                          <w:sz w:val="18"/>
                          <w:szCs w:val="18"/>
                        </w:rPr>
                        <w:t xml:space="preserve">        </w:t>
                      </w:r>
                    </w:p>
                    <w:p w14:paraId="63F219D8" w14:textId="77777777" w:rsidR="004826FF" w:rsidRPr="0033732D" w:rsidRDefault="004826FF" w:rsidP="001B67A3">
                      <w:pPr>
                        <w:shd w:val="clear" w:color="auto" w:fill="FFFFFF"/>
                        <w:spacing w:line="240" w:lineRule="auto"/>
                        <w:ind w:firstLine="0"/>
                        <w:jc w:val="left"/>
                        <w:rPr>
                          <w:rFonts w:ascii="Consolas" w:eastAsia="Times New Roman" w:hAnsi="Consolas" w:cs="Times New Roman"/>
                          <w:i/>
                          <w:iCs/>
                          <w:color w:val="A6A6A6" w:themeColor="background1" w:themeShade="A6"/>
                          <w:sz w:val="18"/>
                          <w:szCs w:val="18"/>
                        </w:rPr>
                      </w:pPr>
                      <w:r w:rsidRPr="0033732D">
                        <w:rPr>
                          <w:rFonts w:ascii="Consolas" w:eastAsia="Times New Roman" w:hAnsi="Consolas" w:cs="Times New Roman"/>
                          <w:i/>
                          <w:iCs/>
                          <w:color w:val="A6A6A6" w:themeColor="background1" w:themeShade="A6"/>
                          <w:sz w:val="18"/>
                          <w:szCs w:val="18"/>
                        </w:rPr>
                        <w:t>        # Take values and add them to the sequence list</w:t>
                      </w:r>
                    </w:p>
                    <w:p w14:paraId="59D652C7" w14:textId="77777777" w:rsidR="004826FF" w:rsidRPr="00CE13D1" w:rsidRDefault="004826FF" w:rsidP="001B67A3">
                      <w:pPr>
                        <w:shd w:val="clear" w:color="auto" w:fill="FFFFFF"/>
                        <w:spacing w:line="240" w:lineRule="auto"/>
                        <w:ind w:firstLine="0"/>
                        <w:jc w:val="left"/>
                        <w:rPr>
                          <w:rFonts w:ascii="Consolas" w:eastAsia="Times New Roman" w:hAnsi="Consolas" w:cs="Times New Roman"/>
                          <w:color w:val="000000"/>
                          <w:sz w:val="18"/>
                          <w:szCs w:val="18"/>
                        </w:rPr>
                      </w:pPr>
                      <w:r w:rsidRPr="00CE13D1">
                        <w:rPr>
                          <w:rFonts w:ascii="Consolas" w:eastAsia="Times New Roman" w:hAnsi="Consolas" w:cs="Times New Roman"/>
                          <w:color w:val="000000"/>
                          <w:sz w:val="18"/>
                          <w:szCs w:val="18"/>
                        </w:rPr>
                        <w:t>        sequences.append(df_data.values.astype(</w:t>
                      </w:r>
                      <w:r w:rsidRPr="0033732D">
                        <w:rPr>
                          <w:rFonts w:ascii="Consolas" w:eastAsia="Times New Roman" w:hAnsi="Consolas" w:cs="Times New Roman"/>
                          <w:color w:val="00B0F0"/>
                          <w:sz w:val="18"/>
                          <w:szCs w:val="18"/>
                        </w:rPr>
                        <w:t>float</w:t>
                      </w:r>
                      <w:r w:rsidRPr="00CE13D1">
                        <w:rPr>
                          <w:rFonts w:ascii="Consolas" w:eastAsia="Times New Roman" w:hAnsi="Consolas" w:cs="Times New Roman"/>
                          <w:color w:val="000000"/>
                          <w:sz w:val="18"/>
                          <w:szCs w:val="18"/>
                        </w:rPr>
                        <w:t>))</w:t>
                      </w:r>
                    </w:p>
                    <w:p w14:paraId="0E3277EF" w14:textId="77777777" w:rsidR="004826FF" w:rsidRPr="00CE13D1" w:rsidRDefault="004826FF" w:rsidP="001B67A3">
                      <w:pPr>
                        <w:shd w:val="clear" w:color="auto" w:fill="FFFFFF"/>
                        <w:spacing w:line="240" w:lineRule="auto"/>
                        <w:ind w:firstLine="0"/>
                        <w:jc w:val="left"/>
                        <w:rPr>
                          <w:rFonts w:ascii="Consolas" w:eastAsia="Times New Roman" w:hAnsi="Consolas" w:cs="Times New Roman"/>
                          <w:color w:val="000000"/>
                          <w:sz w:val="18"/>
                          <w:szCs w:val="18"/>
                        </w:rPr>
                      </w:pPr>
                    </w:p>
                    <w:p w14:paraId="412FC4EB" w14:textId="77777777" w:rsidR="004826FF" w:rsidRPr="00CE13D1" w:rsidRDefault="004826FF" w:rsidP="001B67A3">
                      <w:pPr>
                        <w:shd w:val="clear" w:color="auto" w:fill="FFFFFF"/>
                        <w:spacing w:line="240" w:lineRule="auto"/>
                        <w:ind w:firstLine="0"/>
                        <w:jc w:val="left"/>
                        <w:rPr>
                          <w:rFonts w:ascii="Consolas" w:eastAsia="Times New Roman" w:hAnsi="Consolas" w:cs="Times New Roman"/>
                          <w:color w:val="000000"/>
                          <w:sz w:val="18"/>
                          <w:szCs w:val="18"/>
                        </w:rPr>
                      </w:pPr>
                      <w:r w:rsidRPr="00CE13D1">
                        <w:rPr>
                          <w:rFonts w:ascii="Consolas" w:eastAsia="Times New Roman" w:hAnsi="Consolas" w:cs="Times New Roman"/>
                          <w:color w:val="000000"/>
                          <w:sz w:val="18"/>
                          <w:szCs w:val="18"/>
                        </w:rPr>
                        <w:t xml:space="preserve">    </w:t>
                      </w:r>
                      <w:r w:rsidRPr="00F826AE">
                        <w:rPr>
                          <w:rFonts w:ascii="Consolas" w:eastAsia="Times New Roman" w:hAnsi="Consolas" w:cs="Times New Roman"/>
                          <w:color w:val="0070C0"/>
                          <w:sz w:val="18"/>
                          <w:szCs w:val="18"/>
                        </w:rPr>
                        <w:t>return</w:t>
                      </w:r>
                      <w:r w:rsidRPr="00CE13D1">
                        <w:rPr>
                          <w:rFonts w:ascii="Consolas" w:eastAsia="Times New Roman" w:hAnsi="Consolas" w:cs="Times New Roman"/>
                          <w:color w:val="000000"/>
                          <w:sz w:val="18"/>
                          <w:szCs w:val="18"/>
                        </w:rPr>
                        <w:t xml:space="preserve"> np.asarray(sequences, dtype=object)</w:t>
                      </w:r>
                    </w:p>
                  </w:txbxContent>
                </v:textbox>
                <w10:anchorlock/>
              </v:shape>
            </w:pict>
          </mc:Fallback>
        </mc:AlternateContent>
      </w:r>
    </w:p>
    <w:p w14:paraId="1D605FF0" w14:textId="38232130" w:rsidR="00DE3C5C" w:rsidRPr="008172E8" w:rsidRDefault="00DE3C5C" w:rsidP="00B873AD">
      <w:pPr>
        <w:pStyle w:val="Figurecaption-Appendix"/>
      </w:pPr>
      <w:r>
        <w:t xml:space="preserve">Code for generating sequences from the raw </w:t>
      </w:r>
      <w:r w:rsidR="003B5670">
        <w:t>data.</w:t>
      </w:r>
    </w:p>
    <w:p w14:paraId="4EA19F21" w14:textId="77777777" w:rsidR="001B67A3" w:rsidRDefault="001B67A3" w:rsidP="001B67A3">
      <w:pPr>
        <w:spacing w:line="480" w:lineRule="auto"/>
        <w:jc w:val="left"/>
      </w:pPr>
      <w:r>
        <w:br w:type="page"/>
      </w:r>
    </w:p>
    <w:p w14:paraId="192F963D" w14:textId="4CED3DA2" w:rsidR="00A64C25" w:rsidRPr="00BF0845" w:rsidRDefault="00A64C25" w:rsidP="00BF0845">
      <w:pPr>
        <w:pStyle w:val="AppendixHeader"/>
        <w:rPr>
          <w:rStyle w:val="a8"/>
          <w:caps/>
        </w:rPr>
      </w:pPr>
      <w:bookmarkStart w:id="209" w:name="_[A-3.1A]_Holdout_validation"/>
      <w:bookmarkStart w:id="210" w:name="_Toc104289437"/>
      <w:bookmarkStart w:id="211" w:name="_Toc134628358"/>
      <w:bookmarkEnd w:id="209"/>
      <w:r w:rsidRPr="00BF0845">
        <w:rPr>
          <w:rStyle w:val="a8"/>
          <w:caps/>
        </w:rPr>
        <w:lastRenderedPageBreak/>
        <w:t>[</w:t>
      </w:r>
      <w:hyperlink w:anchor="_Model_selection" w:history="1">
        <w:r w:rsidRPr="00BF0845">
          <w:rPr>
            <w:rStyle w:val="a8"/>
            <w:caps/>
          </w:rPr>
          <w:t>A-3.1A</w:t>
        </w:r>
      </w:hyperlink>
      <w:r w:rsidRPr="00BF0845">
        <w:rPr>
          <w:rStyle w:val="a8"/>
          <w:caps/>
        </w:rPr>
        <w:t>] Holdout validation method</w:t>
      </w:r>
      <w:bookmarkEnd w:id="210"/>
      <w:bookmarkEnd w:id="211"/>
    </w:p>
    <w:p w14:paraId="048EA391" w14:textId="77777777" w:rsidR="00A64C25" w:rsidRDefault="00A64C25" w:rsidP="00E64C05">
      <w:pPr>
        <w:pStyle w:val="Picture"/>
      </w:pPr>
      <w:r>
        <w:rPr>
          <w:lang w:eastAsia="en-US"/>
        </w:rPr>
        <w:drawing>
          <wp:inline distT="0" distB="0" distL="0" distR="0" wp14:anchorId="6E81362E" wp14:editId="12DAEFDE">
            <wp:extent cx="4982437" cy="5196840"/>
            <wp:effectExtent l="0" t="0" r="8890" b="3810"/>
            <wp:docPr id="221" name="Picture 2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pic:cNvPicPr/>
                  </pic:nvPicPr>
                  <pic:blipFill rotWithShape="1">
                    <a:blip r:embed="rId69">
                      <a:extLst>
                        <a:ext uri="{BEBA8EAE-BF5A-486C-A8C5-ECC9F3942E4B}">
                          <a14:imgProps xmlns:a14="http://schemas.microsoft.com/office/drawing/2010/main">
                            <a14:imgLayer r:embed="rId70">
                              <a14:imgEffect>
                                <a14:saturation sat="0"/>
                              </a14:imgEffect>
                            </a14:imgLayer>
                          </a14:imgProps>
                        </a:ext>
                        <a:ext uri="{28A0092B-C50C-407E-A947-70E740481C1C}">
                          <a14:useLocalDpi xmlns:a14="http://schemas.microsoft.com/office/drawing/2010/main" val="0"/>
                        </a:ext>
                      </a:extLst>
                    </a:blip>
                    <a:srcRect b="6501"/>
                    <a:stretch/>
                  </pic:blipFill>
                  <pic:spPr bwMode="auto">
                    <a:xfrm>
                      <a:off x="0" y="0"/>
                      <a:ext cx="5005397" cy="5220788"/>
                    </a:xfrm>
                    <a:prstGeom prst="rect">
                      <a:avLst/>
                    </a:prstGeom>
                    <a:ln>
                      <a:noFill/>
                    </a:ln>
                    <a:extLst>
                      <a:ext uri="{53640926-AAD7-44D8-BBD7-CCE9431645EC}">
                        <a14:shadowObscured xmlns:a14="http://schemas.microsoft.com/office/drawing/2010/main"/>
                      </a:ext>
                    </a:extLst>
                  </pic:spPr>
                </pic:pic>
              </a:graphicData>
            </a:graphic>
          </wp:inline>
        </w:drawing>
      </w:r>
    </w:p>
    <w:p w14:paraId="7F8BB4B2" w14:textId="333C1158" w:rsidR="00E64C05" w:rsidRDefault="00DE3C5C" w:rsidP="00DE3C5C">
      <w:pPr>
        <w:pStyle w:val="Figurecaption-Appendix"/>
      </w:pPr>
      <w:bookmarkStart w:id="212" w:name="_[A-3.1]_Confusion_Matrixes"/>
      <w:bookmarkEnd w:id="212"/>
      <w:r>
        <w:t>Holdout validation method (Raschka, 2018</w:t>
      </w:r>
      <w:r w:rsidR="005F0177">
        <w:t xml:space="preserve">) </w:t>
      </w:r>
    </w:p>
    <w:p w14:paraId="12D016F9" w14:textId="540E1C3B" w:rsidR="00DE1BD6" w:rsidRDefault="00DE1BD6">
      <w:pPr>
        <w:spacing w:line="480" w:lineRule="auto"/>
        <w:ind w:firstLine="720"/>
        <w:jc w:val="left"/>
      </w:pPr>
      <w:r>
        <w:br w:type="page"/>
      </w:r>
    </w:p>
    <w:p w14:paraId="23490675" w14:textId="3C1946B4" w:rsidR="00A64C25" w:rsidRPr="00BF0845" w:rsidRDefault="00A64C25" w:rsidP="00BF0845">
      <w:pPr>
        <w:pStyle w:val="AppendixHeader"/>
        <w:rPr>
          <w:rStyle w:val="a8"/>
          <w:caps/>
        </w:rPr>
      </w:pPr>
      <w:bookmarkStart w:id="213" w:name="_[A-3.2A]_K-fold_cross-validation"/>
      <w:bookmarkStart w:id="214" w:name="_Toc104289439"/>
      <w:bookmarkStart w:id="215" w:name="_Toc134628359"/>
      <w:bookmarkEnd w:id="213"/>
      <w:r w:rsidRPr="00BF0845">
        <w:rPr>
          <w:rStyle w:val="a8"/>
          <w:caps/>
        </w:rPr>
        <w:lastRenderedPageBreak/>
        <w:t>[</w:t>
      </w:r>
      <w:hyperlink w:anchor="_Model_hyperparameter_optimization" w:history="1">
        <w:r w:rsidRPr="00BF0845">
          <w:rPr>
            <w:rStyle w:val="a8"/>
            <w:caps/>
          </w:rPr>
          <w:t>A-3.</w:t>
        </w:r>
        <w:r w:rsidR="00EA0C14" w:rsidRPr="00BF0845">
          <w:rPr>
            <w:rStyle w:val="a8"/>
            <w:caps/>
          </w:rPr>
          <w:t>1B</w:t>
        </w:r>
      </w:hyperlink>
      <w:r w:rsidRPr="00BF0845">
        <w:rPr>
          <w:rStyle w:val="a8"/>
          <w:caps/>
        </w:rPr>
        <w:t>] K-fold cross-validation algorithm</w:t>
      </w:r>
      <w:bookmarkEnd w:id="214"/>
      <w:bookmarkEnd w:id="215"/>
      <w:r w:rsidR="00B873AD" w:rsidRPr="00BF0845">
        <w:rPr>
          <w:rStyle w:val="a8"/>
          <w:caps/>
        </w:rPr>
        <w:t xml:space="preserve"> </w:t>
      </w:r>
    </w:p>
    <w:p w14:paraId="43897106" w14:textId="77777777" w:rsidR="00A64C25" w:rsidRDefault="00A64C25" w:rsidP="00E64C05">
      <w:pPr>
        <w:pStyle w:val="Picture"/>
      </w:pPr>
      <w:r>
        <w:rPr>
          <w:lang w:eastAsia="en-US"/>
        </w:rPr>
        <w:drawing>
          <wp:inline distT="0" distB="0" distL="0" distR="0" wp14:anchorId="72506AAC" wp14:editId="0FD14243">
            <wp:extent cx="4699221" cy="5039479"/>
            <wp:effectExtent l="0" t="0" r="6350" b="8890"/>
            <wp:docPr id="225" name="Picture 22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71">
                      <a:extLst>
                        <a:ext uri="{BEBA8EAE-BF5A-486C-A8C5-ECC9F3942E4B}">
                          <a14:imgProps xmlns:a14="http://schemas.microsoft.com/office/drawing/2010/main">
                            <a14:imgLayer r:embed="rId72">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4713235" cy="5054507"/>
                    </a:xfrm>
                    <a:prstGeom prst="rect">
                      <a:avLst/>
                    </a:prstGeom>
                  </pic:spPr>
                </pic:pic>
              </a:graphicData>
            </a:graphic>
          </wp:inline>
        </w:drawing>
      </w:r>
    </w:p>
    <w:p w14:paraId="43015DDF" w14:textId="3930C7A8" w:rsidR="00B873AD" w:rsidRDefault="00B873AD" w:rsidP="00B873AD">
      <w:pPr>
        <w:pStyle w:val="Figurecaption-Appendix"/>
      </w:pPr>
      <w:r>
        <w:t>K-fold cross-validation algorithm (Raschka, 2018)</w:t>
      </w:r>
      <w:r w:rsidR="005F0177">
        <w:t xml:space="preserve"> </w:t>
      </w:r>
    </w:p>
    <w:p w14:paraId="4716F3AC" w14:textId="77777777" w:rsidR="00A64C25" w:rsidRDefault="00A64C25" w:rsidP="003F1EA9">
      <w:pPr>
        <w:spacing w:after="160"/>
      </w:pPr>
      <w:r>
        <w:br w:type="page"/>
      </w:r>
    </w:p>
    <w:p w14:paraId="568ED890" w14:textId="28351CF5" w:rsidR="00A64C25" w:rsidRPr="00C777FC" w:rsidRDefault="00A64C25" w:rsidP="00C777FC">
      <w:pPr>
        <w:pStyle w:val="AppendixHeader"/>
        <w:rPr>
          <w:rStyle w:val="a8"/>
          <w:caps/>
        </w:rPr>
      </w:pPr>
      <w:bookmarkStart w:id="216" w:name="_[A-3.2B]_Tuned_hyperparameters"/>
      <w:bookmarkStart w:id="217" w:name="_[A-3.1C]_Optimal_hyperparameters"/>
      <w:bookmarkStart w:id="218" w:name="_Toc104289440"/>
      <w:bookmarkStart w:id="219" w:name="_Toc134628360"/>
      <w:bookmarkEnd w:id="216"/>
      <w:bookmarkEnd w:id="217"/>
      <w:r w:rsidRPr="00C777FC">
        <w:rPr>
          <w:rStyle w:val="a8"/>
          <w:caps/>
        </w:rPr>
        <w:lastRenderedPageBreak/>
        <w:t>[</w:t>
      </w:r>
      <w:hyperlink w:anchor="_Hyperparameter_values" w:history="1">
        <w:r w:rsidRPr="00C777FC">
          <w:rPr>
            <w:rStyle w:val="a8"/>
            <w:caps/>
          </w:rPr>
          <w:t>A-3.</w:t>
        </w:r>
        <w:r w:rsidR="00FA220B" w:rsidRPr="00C777FC">
          <w:rPr>
            <w:rStyle w:val="a8"/>
            <w:caps/>
          </w:rPr>
          <w:t>1C</w:t>
        </w:r>
      </w:hyperlink>
      <w:r w:rsidRPr="00C777FC">
        <w:rPr>
          <w:rStyle w:val="a8"/>
          <w:caps/>
        </w:rPr>
        <w:t>] Optimal hyperparameters</w:t>
      </w:r>
      <w:bookmarkEnd w:id="218"/>
      <w:r w:rsidR="00170677" w:rsidRPr="00C777FC">
        <w:rPr>
          <w:rStyle w:val="a8"/>
          <w:caps/>
        </w:rPr>
        <w:t xml:space="preserve"> for S-CML</w:t>
      </w:r>
      <w:bookmarkEnd w:id="219"/>
    </w:p>
    <w:p w14:paraId="268DF795" w14:textId="535A441C" w:rsidR="00A64C25" w:rsidRDefault="00213DF5" w:rsidP="0066042B">
      <w:pPr>
        <w:pStyle w:val="Picture"/>
        <w:jc w:val="left"/>
      </w:pPr>
      <w:r>
        <w:rPr>
          <w:lang w:eastAsia="en-US"/>
        </w:rPr>
        <w:drawing>
          <wp:inline distT="0" distB="0" distL="0" distR="0" wp14:anchorId="48F3C1BC" wp14:editId="7CC801E1">
            <wp:extent cx="5733743" cy="5924550"/>
            <wp:effectExtent l="0" t="0" r="635" b="0"/>
            <wp:docPr id="1197662179" name="Picture 1197662179"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662179" name="Picture 2" descr="A screenshot of a computer&#10;&#10;Description automatically generated with low confidence"/>
                    <pic:cNvPicPr/>
                  </pic:nvPicPr>
                  <pic:blipFill>
                    <a:blip r:embed="rId73">
                      <a:extLst>
                        <a:ext uri="{28A0092B-C50C-407E-A947-70E740481C1C}">
                          <a14:useLocalDpi xmlns:a14="http://schemas.microsoft.com/office/drawing/2010/main" val="0"/>
                        </a:ext>
                      </a:extLst>
                    </a:blip>
                    <a:stretch>
                      <a:fillRect/>
                    </a:stretch>
                  </pic:blipFill>
                  <pic:spPr>
                    <a:xfrm>
                      <a:off x="0" y="0"/>
                      <a:ext cx="5746549" cy="5937782"/>
                    </a:xfrm>
                    <a:prstGeom prst="rect">
                      <a:avLst/>
                    </a:prstGeom>
                  </pic:spPr>
                </pic:pic>
              </a:graphicData>
            </a:graphic>
          </wp:inline>
        </w:drawing>
      </w:r>
    </w:p>
    <w:p w14:paraId="5230ED9F" w14:textId="73E14119" w:rsidR="00FD165A" w:rsidRDefault="00FD165A" w:rsidP="0081796A">
      <w:pPr>
        <w:pStyle w:val="Figurecaption-Appendix"/>
      </w:pPr>
      <w:r>
        <w:t>Mode combinations of the best hyperparameters among 20 iterations by models.</w:t>
      </w:r>
      <w:r w:rsidR="00213DF5">
        <w:t xml:space="preserve"> “Mode” means the most </w:t>
      </w:r>
      <w:r w:rsidR="004C7302">
        <w:t>commonly</w:t>
      </w:r>
      <w:r w:rsidR="00213DF5">
        <w:t xml:space="preserve"> appearing combination of parameters</w:t>
      </w:r>
      <w:r w:rsidR="006E6B02">
        <w:t xml:space="preserve"> when conducting iterative hyperparameter optimization with different random state </w:t>
      </w:r>
      <w:r w:rsidR="0083329C">
        <w:t>of the data division among train and test splits.</w:t>
      </w:r>
    </w:p>
    <w:p w14:paraId="5A14F919" w14:textId="77777777" w:rsidR="00B623DF" w:rsidRPr="00B623DF" w:rsidRDefault="00B623DF" w:rsidP="00B623DF">
      <w:pPr>
        <w:ind w:firstLine="0"/>
      </w:pPr>
    </w:p>
    <w:p w14:paraId="548F229B" w14:textId="77777777" w:rsidR="00B623DF" w:rsidRDefault="00B623DF" w:rsidP="00E64C05">
      <w:pPr>
        <w:ind w:firstLine="0"/>
        <w:rPr>
          <w:rFonts w:cs="Times New Roman"/>
        </w:rPr>
        <w:sectPr w:rsidR="00B623DF" w:rsidSect="00B16909">
          <w:headerReference w:type="default" r:id="rId74"/>
          <w:footerReference w:type="default" r:id="rId75"/>
          <w:footerReference w:type="first" r:id="rId76"/>
          <w:footnotePr>
            <w:pos w:val="beneathText"/>
          </w:footnotePr>
          <w:pgSz w:w="12240" w:h="15840" w:code="1"/>
          <w:pgMar w:top="1134" w:right="851" w:bottom="1134" w:left="1701" w:header="720" w:footer="720" w:gutter="0"/>
          <w:pgNumType w:start="1"/>
          <w:cols w:space="720"/>
          <w:titlePg/>
          <w:docGrid w:linePitch="360"/>
          <w15:footnoteColumns w:val="1"/>
        </w:sectPr>
      </w:pPr>
    </w:p>
    <w:p w14:paraId="7BB334E9" w14:textId="296AEA0F" w:rsidR="00C65283" w:rsidRPr="00C777FC" w:rsidRDefault="00C65283" w:rsidP="00C777FC">
      <w:pPr>
        <w:pStyle w:val="AppendixHeader"/>
        <w:rPr>
          <w:rStyle w:val="a8"/>
          <w:caps/>
        </w:rPr>
      </w:pPr>
      <w:bookmarkStart w:id="220" w:name="_[A-3.2A]_HIVE-COTEv1.0_pseudo"/>
      <w:bookmarkStart w:id="221" w:name="_Toc134628361"/>
      <w:bookmarkEnd w:id="220"/>
      <w:r w:rsidRPr="00C777FC">
        <w:rPr>
          <w:rStyle w:val="a8"/>
          <w:caps/>
        </w:rPr>
        <w:lastRenderedPageBreak/>
        <w:t>[</w:t>
      </w:r>
      <w:hyperlink w:anchor="_Sktime_API" w:history="1">
        <w:r w:rsidRPr="00C777FC">
          <w:rPr>
            <w:rStyle w:val="a8"/>
            <w:caps/>
          </w:rPr>
          <w:t>A-3.2A</w:t>
        </w:r>
      </w:hyperlink>
      <w:r w:rsidRPr="00C777FC">
        <w:rPr>
          <w:rStyle w:val="a8"/>
          <w:caps/>
        </w:rPr>
        <w:t xml:space="preserve">] </w:t>
      </w:r>
      <w:bookmarkEnd w:id="221"/>
      <w:r w:rsidR="003575C7" w:rsidRPr="00C777FC">
        <w:rPr>
          <w:rStyle w:val="a8"/>
          <w:caps/>
        </w:rPr>
        <w:t>TSC Algorithm Pseudo Codes</w:t>
      </w:r>
    </w:p>
    <w:p w14:paraId="651051B3" w14:textId="7A8CC914" w:rsidR="00B623DF" w:rsidRDefault="00202447" w:rsidP="00202447">
      <w:pPr>
        <w:pStyle w:val="Picture"/>
      </w:pPr>
      <w:r w:rsidRPr="00202447">
        <w:rPr>
          <w:lang w:eastAsia="en-US"/>
        </w:rPr>
        <w:drawing>
          <wp:inline distT="0" distB="0" distL="0" distR="0" wp14:anchorId="060AF6FC" wp14:editId="7D3375E0">
            <wp:extent cx="5046980" cy="2675603"/>
            <wp:effectExtent l="0" t="0" r="1270" b="0"/>
            <wp:docPr id="833749715" name="Picture 7"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749715" name="Picture 7" descr="A picture containing text, screenshot, font, number&#10;&#10;Description automatically generated"/>
                    <pic:cNvPicPr/>
                  </pic:nvPicPr>
                  <pic:blipFill rotWithShape="1">
                    <a:blip r:embed="rId77">
                      <a:extLst>
                        <a:ext uri="{28A0092B-C50C-407E-A947-70E740481C1C}">
                          <a14:useLocalDpi xmlns:a14="http://schemas.microsoft.com/office/drawing/2010/main" val="0"/>
                        </a:ext>
                      </a:extLst>
                    </a:blip>
                    <a:srcRect l="-188" r="1196"/>
                    <a:stretch/>
                  </pic:blipFill>
                  <pic:spPr bwMode="auto">
                    <a:xfrm>
                      <a:off x="0" y="0"/>
                      <a:ext cx="5058182" cy="2681542"/>
                    </a:xfrm>
                    <a:prstGeom prst="rect">
                      <a:avLst/>
                    </a:prstGeom>
                    <a:ln>
                      <a:noFill/>
                    </a:ln>
                    <a:extLst>
                      <a:ext uri="{53640926-AAD7-44D8-BBD7-CCE9431645EC}">
                        <a14:shadowObscured xmlns:a14="http://schemas.microsoft.com/office/drawing/2010/main"/>
                      </a:ext>
                    </a:extLst>
                  </pic:spPr>
                </pic:pic>
              </a:graphicData>
            </a:graphic>
          </wp:inline>
        </w:drawing>
      </w:r>
    </w:p>
    <w:p w14:paraId="75632706" w14:textId="77777777" w:rsidR="0001379B" w:rsidRDefault="009A5802" w:rsidP="0001379B">
      <w:pPr>
        <w:pStyle w:val="Figurecaption-Appendix"/>
      </w:pPr>
      <w:r>
        <w:t>Algorithm</w:t>
      </w:r>
      <w:r w:rsidR="00B623DF">
        <w:t xml:space="preserve"> </w:t>
      </w:r>
      <w:r>
        <w:t>1</w:t>
      </w:r>
      <w:r w:rsidR="00B623DF">
        <w:t>: Time Series Forest (TSF)</w:t>
      </w:r>
    </w:p>
    <w:p w14:paraId="0C8A0DEB" w14:textId="5A61CF86" w:rsidR="00B623DF" w:rsidRDefault="009A5802" w:rsidP="0001379B">
      <w:pPr>
        <w:pStyle w:val="Picture"/>
      </w:pPr>
      <w:r w:rsidRPr="009A5802">
        <w:rPr>
          <w:lang w:eastAsia="en-US"/>
        </w:rPr>
        <w:drawing>
          <wp:inline distT="0" distB="0" distL="0" distR="0" wp14:anchorId="3DF818C0" wp14:editId="6A763A8A">
            <wp:extent cx="5079237" cy="3105150"/>
            <wp:effectExtent l="0" t="0" r="7620" b="0"/>
            <wp:docPr id="1516495103" name="Picture 8"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495103" name="Picture 8" descr="A screenshot of a computer program&#10;&#10;Description automatically generated with low confidence"/>
                    <pic:cNvPicPr/>
                  </pic:nvPicPr>
                  <pic:blipFill>
                    <a:blip r:embed="rId78">
                      <a:extLst>
                        <a:ext uri="{28A0092B-C50C-407E-A947-70E740481C1C}">
                          <a14:useLocalDpi xmlns:a14="http://schemas.microsoft.com/office/drawing/2010/main" val="0"/>
                        </a:ext>
                      </a:extLst>
                    </a:blip>
                    <a:stretch>
                      <a:fillRect/>
                    </a:stretch>
                  </pic:blipFill>
                  <pic:spPr>
                    <a:xfrm>
                      <a:off x="0" y="0"/>
                      <a:ext cx="5098536" cy="3116948"/>
                    </a:xfrm>
                    <a:prstGeom prst="rect">
                      <a:avLst/>
                    </a:prstGeom>
                  </pic:spPr>
                </pic:pic>
              </a:graphicData>
            </a:graphic>
          </wp:inline>
        </w:drawing>
      </w:r>
    </w:p>
    <w:p w14:paraId="2744B5E8" w14:textId="7CEEF8F8" w:rsidR="00B623DF" w:rsidRDefault="009A5802" w:rsidP="00B623DF">
      <w:pPr>
        <w:pStyle w:val="Figurecaption-Appendix"/>
      </w:pPr>
      <w:r>
        <w:t>Algorithm</w:t>
      </w:r>
      <w:r w:rsidR="00B623DF">
        <w:t xml:space="preserve"> </w:t>
      </w:r>
      <w:r>
        <w:t>2</w:t>
      </w:r>
      <w:r w:rsidR="00B623DF">
        <w:t xml:space="preserve">: </w:t>
      </w:r>
      <w:r>
        <w:t>Random Interval Spectral Ensemble (</w:t>
      </w:r>
      <w:r w:rsidR="00B623DF">
        <w:t>RISE</w:t>
      </w:r>
      <w:r>
        <w:t>)</w:t>
      </w:r>
      <w:r w:rsidR="00B623DF">
        <w:t xml:space="preserve"> </w:t>
      </w:r>
    </w:p>
    <w:p w14:paraId="285F24B7" w14:textId="77777777" w:rsidR="00B623DF" w:rsidRPr="00BF0845" w:rsidRDefault="00B623DF" w:rsidP="00BF0845">
      <w:pPr>
        <w:pStyle w:val="AppendixHeader"/>
        <w:rPr>
          <w:rStyle w:val="a8"/>
          <w:caps/>
        </w:rPr>
      </w:pPr>
    </w:p>
    <w:p w14:paraId="39705C14" w14:textId="564528BF" w:rsidR="00B623DF" w:rsidRDefault="009D6CC3" w:rsidP="00B623DF">
      <w:pPr>
        <w:pStyle w:val="Picture"/>
      </w:pPr>
      <w:r>
        <w:rPr>
          <w:lang w:eastAsia="en-US"/>
        </w:rPr>
        <w:lastRenderedPageBreak/>
        <w:drawing>
          <wp:inline distT="0" distB="0" distL="0" distR="0" wp14:anchorId="3638FE87" wp14:editId="24B05E5D">
            <wp:extent cx="5029200" cy="2668905"/>
            <wp:effectExtent l="0" t="0" r="0" b="0"/>
            <wp:docPr id="1801796473" name="Picture 9"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796473" name="Picture 9" descr="A picture containing text, screenshot, font, number&#10;&#10;Description automatically generated"/>
                    <pic:cNvPicPr/>
                  </pic:nvPicPr>
                  <pic:blipFill rotWithShape="1">
                    <a:blip r:embed="rId77">
                      <a:extLst>
                        <a:ext uri="{28A0092B-C50C-407E-A947-70E740481C1C}">
                          <a14:useLocalDpi xmlns:a14="http://schemas.microsoft.com/office/drawing/2010/main" val="0"/>
                        </a:ext>
                      </a:extLst>
                    </a:blip>
                    <a:srcRect r="1110"/>
                    <a:stretch/>
                  </pic:blipFill>
                  <pic:spPr bwMode="auto">
                    <a:xfrm>
                      <a:off x="0" y="0"/>
                      <a:ext cx="5055527" cy="2682876"/>
                    </a:xfrm>
                    <a:prstGeom prst="rect">
                      <a:avLst/>
                    </a:prstGeom>
                    <a:ln>
                      <a:noFill/>
                    </a:ln>
                    <a:extLst>
                      <a:ext uri="{53640926-AAD7-44D8-BBD7-CCE9431645EC}">
                        <a14:shadowObscured xmlns:a14="http://schemas.microsoft.com/office/drawing/2010/main"/>
                      </a:ext>
                    </a:extLst>
                  </pic:spPr>
                </pic:pic>
              </a:graphicData>
            </a:graphic>
          </wp:inline>
        </w:drawing>
      </w:r>
    </w:p>
    <w:p w14:paraId="26892D48" w14:textId="37C2159D" w:rsidR="00B623DF" w:rsidRDefault="009D6CC3" w:rsidP="00686F24">
      <w:pPr>
        <w:pStyle w:val="Figurecaption-Appendix"/>
      </w:pPr>
      <w:r>
        <w:t>Algorithm</w:t>
      </w:r>
      <w:r w:rsidR="00B623DF">
        <w:t xml:space="preserve"> </w:t>
      </w:r>
      <w:r>
        <w:t>3</w:t>
      </w:r>
      <w:r w:rsidR="00B623DF">
        <w:t>: Shapelet Transfo</w:t>
      </w:r>
      <w:r w:rsidR="00D508E7">
        <w:t>r</w:t>
      </w:r>
      <w:r w:rsidR="00B623DF">
        <w:t>m Classifier (STC)</w:t>
      </w:r>
    </w:p>
    <w:p w14:paraId="34CE8F57" w14:textId="615D326B" w:rsidR="00C47D5F" w:rsidRDefault="009D6CC3" w:rsidP="001675A3">
      <w:pPr>
        <w:pStyle w:val="Picture"/>
      </w:pPr>
      <w:r>
        <w:rPr>
          <w:lang w:eastAsia="en-US"/>
        </w:rPr>
        <w:drawing>
          <wp:inline distT="0" distB="0" distL="0" distR="0" wp14:anchorId="4F64298F" wp14:editId="0E304C86">
            <wp:extent cx="5019675" cy="1869176"/>
            <wp:effectExtent l="0" t="0" r="0" b="0"/>
            <wp:docPr id="118119458" name="Picture 10"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19458" name="Picture 10" descr="A picture containing text, screenshot, font, line&#10;&#10;Description automatically generated"/>
                    <pic:cNvPicPr/>
                  </pic:nvPicPr>
                  <pic:blipFill rotWithShape="1">
                    <a:blip r:embed="rId79">
                      <a:extLst>
                        <a:ext uri="{28A0092B-C50C-407E-A947-70E740481C1C}">
                          <a14:useLocalDpi xmlns:a14="http://schemas.microsoft.com/office/drawing/2010/main" val="0"/>
                        </a:ext>
                      </a:extLst>
                    </a:blip>
                    <a:srcRect l="930" t="3451" r="1278"/>
                    <a:stretch/>
                  </pic:blipFill>
                  <pic:spPr bwMode="auto">
                    <a:xfrm>
                      <a:off x="0" y="0"/>
                      <a:ext cx="5063938" cy="1885658"/>
                    </a:xfrm>
                    <a:prstGeom prst="rect">
                      <a:avLst/>
                    </a:prstGeom>
                    <a:ln>
                      <a:noFill/>
                    </a:ln>
                    <a:extLst>
                      <a:ext uri="{53640926-AAD7-44D8-BBD7-CCE9431645EC}">
                        <a14:shadowObscured xmlns:a14="http://schemas.microsoft.com/office/drawing/2010/main"/>
                      </a:ext>
                    </a:extLst>
                  </pic:spPr>
                </pic:pic>
              </a:graphicData>
            </a:graphic>
          </wp:inline>
        </w:drawing>
      </w:r>
    </w:p>
    <w:p w14:paraId="1C48B825" w14:textId="29C30DDB" w:rsidR="001675A3" w:rsidRDefault="009D6CC3" w:rsidP="00B623DF">
      <w:pPr>
        <w:pStyle w:val="Figurecaption-Appendix"/>
      </w:pPr>
      <w:r>
        <w:t>Algorithm</w:t>
      </w:r>
      <w:r w:rsidR="001F5FD5">
        <w:t xml:space="preserve"> </w:t>
      </w:r>
      <w:r>
        <w:t>4</w:t>
      </w:r>
      <w:r w:rsidR="001F5FD5">
        <w:t>: HIVE-COTE</w:t>
      </w:r>
      <w:r w:rsidR="005B4D2F">
        <w:t>v1.0</w:t>
      </w:r>
      <w:r w:rsidR="001F5FD5">
        <w:t xml:space="preserve"> </w:t>
      </w:r>
    </w:p>
    <w:p w14:paraId="6A324BAC" w14:textId="1C626B88" w:rsidR="00EF3C18" w:rsidRDefault="00D508E7" w:rsidP="00D508E7">
      <w:pPr>
        <w:pStyle w:val="Picture"/>
        <w:keepNext/>
        <w:keepLines/>
      </w:pPr>
      <w:r w:rsidRPr="00D508E7">
        <w:rPr>
          <w:lang w:eastAsia="en-US"/>
        </w:rPr>
        <w:lastRenderedPageBreak/>
        <w:drawing>
          <wp:inline distT="0" distB="0" distL="0" distR="0" wp14:anchorId="06C3FE73" wp14:editId="461B921C">
            <wp:extent cx="5041418" cy="2790825"/>
            <wp:effectExtent l="0" t="0" r="6985" b="0"/>
            <wp:docPr id="969522562" name="Picture 11"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522562" name="Picture 11" descr="A picture containing text, screenshot, font, number&#10;&#10;Description automatically generated"/>
                    <pic:cNvPicPr/>
                  </pic:nvPicPr>
                  <pic:blipFill rotWithShape="1">
                    <a:blip r:embed="rId80">
                      <a:extLst>
                        <a:ext uri="{28A0092B-C50C-407E-A947-70E740481C1C}">
                          <a14:useLocalDpi xmlns:a14="http://schemas.microsoft.com/office/drawing/2010/main" val="0"/>
                        </a:ext>
                      </a:extLst>
                    </a:blip>
                    <a:srcRect l="837" t="2515" r="1201" b="4454"/>
                    <a:stretch/>
                  </pic:blipFill>
                  <pic:spPr bwMode="auto">
                    <a:xfrm>
                      <a:off x="0" y="0"/>
                      <a:ext cx="5055238" cy="2798476"/>
                    </a:xfrm>
                    <a:prstGeom prst="rect">
                      <a:avLst/>
                    </a:prstGeom>
                    <a:ln>
                      <a:noFill/>
                    </a:ln>
                    <a:extLst>
                      <a:ext uri="{53640926-AAD7-44D8-BBD7-CCE9431645EC}">
                        <a14:shadowObscured xmlns:a14="http://schemas.microsoft.com/office/drawing/2010/main"/>
                      </a:ext>
                    </a:extLst>
                  </pic:spPr>
                </pic:pic>
              </a:graphicData>
            </a:graphic>
          </wp:inline>
        </w:drawing>
      </w:r>
    </w:p>
    <w:p w14:paraId="70C9C4E2" w14:textId="21DA8D08" w:rsidR="00C47D5F" w:rsidRPr="00625424" w:rsidRDefault="00D508E7" w:rsidP="00686F24">
      <w:pPr>
        <w:pStyle w:val="Figurecaption-Appendix"/>
      </w:pPr>
      <w:bookmarkStart w:id="222" w:name="_Toc136271776"/>
      <w:r w:rsidRPr="00625424">
        <w:t>Algorithm 5</w:t>
      </w:r>
      <w:r w:rsidR="00241A53" w:rsidRPr="00625424">
        <w:t>: WEASEL-MUSE (MUSE)</w:t>
      </w:r>
      <w:bookmarkEnd w:id="222"/>
      <w:r w:rsidR="00241A53" w:rsidRPr="00625424">
        <w:t xml:space="preserve"> </w:t>
      </w:r>
    </w:p>
    <w:p w14:paraId="432FF6CA" w14:textId="77777777" w:rsidR="00B623DF" w:rsidRPr="00625424" w:rsidRDefault="00B623DF" w:rsidP="00241A53">
      <w:pPr>
        <w:pStyle w:val="Figurecaption"/>
      </w:pPr>
    </w:p>
    <w:p w14:paraId="57A7D92A" w14:textId="77777777" w:rsidR="00B623DF" w:rsidRPr="00625424" w:rsidRDefault="00B623DF" w:rsidP="00B623DF">
      <w:pPr>
        <w:spacing w:line="480" w:lineRule="auto"/>
        <w:ind w:firstLine="0"/>
        <w:jc w:val="left"/>
        <w:rPr>
          <w:noProof/>
          <w:sz w:val="20"/>
        </w:rPr>
        <w:sectPr w:rsidR="00B623DF" w:rsidRPr="00625424" w:rsidSect="00015BAC">
          <w:footerReference w:type="default" r:id="rId81"/>
          <w:headerReference w:type="first" r:id="rId82"/>
          <w:footerReference w:type="first" r:id="rId83"/>
          <w:footnotePr>
            <w:pos w:val="beneathText"/>
          </w:footnotePr>
          <w:pgSz w:w="12240" w:h="15840" w:code="1"/>
          <w:pgMar w:top="1134" w:right="851" w:bottom="1134" w:left="1701" w:header="720" w:footer="720" w:gutter="0"/>
          <w:pgNumType w:start="1"/>
          <w:cols w:space="720"/>
          <w:docGrid w:linePitch="360"/>
          <w15:footnoteColumns w:val="1"/>
        </w:sectPr>
      </w:pPr>
    </w:p>
    <w:p w14:paraId="51C7EF54" w14:textId="5514FBB8" w:rsidR="00AF3C4B" w:rsidRPr="00BF0845" w:rsidRDefault="006C0219" w:rsidP="00BF0845">
      <w:pPr>
        <w:pStyle w:val="AppendixHeader"/>
        <w:rPr>
          <w:rStyle w:val="a8"/>
          <w:caps/>
        </w:rPr>
      </w:pPr>
      <w:bookmarkStart w:id="223" w:name="_[A-3.2A]_Default_model"/>
      <w:bookmarkStart w:id="224" w:name="_Toc134628362"/>
      <w:bookmarkEnd w:id="223"/>
      <w:r w:rsidRPr="00BF0845">
        <w:rPr>
          <w:rStyle w:val="a8"/>
          <w:caps/>
        </w:rPr>
        <w:lastRenderedPageBreak/>
        <w:t>[</w:t>
      </w:r>
      <w:hyperlink w:anchor="_Model_hyperparameters" w:history="1">
        <w:r w:rsidRPr="00BF0845">
          <w:rPr>
            <w:rStyle w:val="a8"/>
            <w:caps/>
          </w:rPr>
          <w:t>A-3.2</w:t>
        </w:r>
        <w:r w:rsidR="00C47D5F" w:rsidRPr="00BF0845">
          <w:rPr>
            <w:rStyle w:val="a8"/>
            <w:caps/>
          </w:rPr>
          <w:t>B</w:t>
        </w:r>
      </w:hyperlink>
      <w:r w:rsidRPr="00BF0845">
        <w:rPr>
          <w:rStyle w:val="a8"/>
          <w:caps/>
        </w:rPr>
        <w:t xml:space="preserve">] </w:t>
      </w:r>
      <w:r w:rsidR="005C3F92" w:rsidRPr="00BF0845">
        <w:rPr>
          <w:rStyle w:val="a8"/>
          <w:caps/>
        </w:rPr>
        <w:t>Parameter</w:t>
      </w:r>
      <w:r w:rsidR="00FD4AF8" w:rsidRPr="00BF0845">
        <w:rPr>
          <w:rStyle w:val="a8"/>
          <w:caps/>
        </w:rPr>
        <w:t xml:space="preserve"> setup for TSC </w:t>
      </w:r>
      <w:r w:rsidR="005C3F92" w:rsidRPr="00BF0845">
        <w:rPr>
          <w:rStyle w:val="a8"/>
          <w:caps/>
        </w:rPr>
        <w:t>models</w:t>
      </w:r>
      <w:bookmarkEnd w:id="224"/>
    </w:p>
    <w:tbl>
      <w:tblPr>
        <w:tblStyle w:val="12"/>
        <w:tblpPr w:leftFromText="180" w:rightFromText="180" w:vertAnchor="text" w:horzAnchor="margin" w:tblpY="-29"/>
        <w:tblOverlap w:val="never"/>
        <w:tblW w:w="9744" w:type="dxa"/>
        <w:tblLook w:val="04A0" w:firstRow="1" w:lastRow="0" w:firstColumn="1" w:lastColumn="0" w:noHBand="0" w:noVBand="1"/>
      </w:tblPr>
      <w:tblGrid>
        <w:gridCol w:w="2381"/>
        <w:gridCol w:w="737"/>
        <w:gridCol w:w="737"/>
        <w:gridCol w:w="737"/>
        <w:gridCol w:w="737"/>
        <w:gridCol w:w="737"/>
        <w:gridCol w:w="803"/>
        <w:gridCol w:w="737"/>
        <w:gridCol w:w="1474"/>
        <w:gridCol w:w="664"/>
      </w:tblGrid>
      <w:tr w:rsidR="00EA781E" w:rsidRPr="00317037" w14:paraId="4989E6FA" w14:textId="77777777" w:rsidTr="00F35703">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381" w:type="dxa"/>
            <w:noWrap/>
            <w:vAlign w:val="center"/>
            <w:hideMark/>
          </w:tcPr>
          <w:p w14:paraId="4605B370" w14:textId="77777777" w:rsidR="00510B9D" w:rsidRPr="00510B9D" w:rsidRDefault="00510B9D" w:rsidP="00F35703">
            <w:pPr>
              <w:spacing w:line="240" w:lineRule="auto"/>
              <w:ind w:firstLine="0"/>
              <w:jc w:val="left"/>
              <w:rPr>
                <w:rFonts w:ascii="Calibri" w:eastAsia="Times New Roman" w:hAnsi="Calibri" w:cs="Calibri"/>
                <w:color w:val="000000"/>
                <w:kern w:val="0"/>
                <w:sz w:val="18"/>
                <w:szCs w:val="18"/>
                <w:lang/>
              </w:rPr>
            </w:pPr>
            <w:r w:rsidRPr="00510B9D">
              <w:rPr>
                <w:rFonts w:ascii="Calibri" w:eastAsia="Times New Roman" w:hAnsi="Calibri" w:cs="Calibri"/>
                <w:color w:val="000000"/>
                <w:kern w:val="0"/>
                <w:sz w:val="18"/>
                <w:szCs w:val="18"/>
                <w:lang/>
              </w:rPr>
              <w:t>Parameter name</w:t>
            </w:r>
          </w:p>
        </w:tc>
        <w:tc>
          <w:tcPr>
            <w:tcW w:w="737" w:type="dxa"/>
            <w:noWrap/>
            <w:vAlign w:val="center"/>
            <w:hideMark/>
          </w:tcPr>
          <w:p w14:paraId="63C1A43E" w14:textId="77777777" w:rsidR="00510B9D" w:rsidRPr="00510B9D" w:rsidRDefault="00510B9D" w:rsidP="00F35703">
            <w:pPr>
              <w:spacing w:line="240" w:lineRule="auto"/>
              <w:ind w:firstLine="0"/>
              <w:jc w:val="left"/>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18"/>
                <w:szCs w:val="18"/>
                <w:lang/>
              </w:rPr>
            </w:pPr>
            <w:r w:rsidRPr="00510B9D">
              <w:rPr>
                <w:rFonts w:ascii="Calibri" w:eastAsia="Times New Roman" w:hAnsi="Calibri" w:cs="Calibri"/>
                <w:color w:val="000000"/>
                <w:kern w:val="0"/>
                <w:sz w:val="18"/>
                <w:szCs w:val="18"/>
                <w:lang/>
              </w:rPr>
              <w:t>TSF</w:t>
            </w:r>
          </w:p>
        </w:tc>
        <w:tc>
          <w:tcPr>
            <w:tcW w:w="737" w:type="dxa"/>
            <w:noWrap/>
            <w:vAlign w:val="center"/>
            <w:hideMark/>
          </w:tcPr>
          <w:p w14:paraId="16C6CADF" w14:textId="77777777" w:rsidR="00510B9D" w:rsidRPr="00510B9D" w:rsidRDefault="00510B9D" w:rsidP="00F35703">
            <w:pPr>
              <w:spacing w:line="240" w:lineRule="auto"/>
              <w:ind w:firstLine="0"/>
              <w:jc w:val="left"/>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18"/>
                <w:szCs w:val="18"/>
                <w:lang/>
              </w:rPr>
            </w:pPr>
            <w:r w:rsidRPr="00510B9D">
              <w:rPr>
                <w:rFonts w:ascii="Calibri" w:eastAsia="Times New Roman" w:hAnsi="Calibri" w:cs="Calibri"/>
                <w:color w:val="000000"/>
                <w:kern w:val="0"/>
                <w:sz w:val="18"/>
                <w:szCs w:val="18"/>
                <w:lang/>
              </w:rPr>
              <w:t>STSF</w:t>
            </w:r>
          </w:p>
        </w:tc>
        <w:tc>
          <w:tcPr>
            <w:tcW w:w="737" w:type="dxa"/>
            <w:noWrap/>
            <w:vAlign w:val="center"/>
            <w:hideMark/>
          </w:tcPr>
          <w:p w14:paraId="63619983" w14:textId="77777777" w:rsidR="00510B9D" w:rsidRPr="00510B9D" w:rsidRDefault="00510B9D" w:rsidP="00F35703">
            <w:pPr>
              <w:spacing w:line="240" w:lineRule="auto"/>
              <w:ind w:firstLine="0"/>
              <w:jc w:val="left"/>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18"/>
                <w:szCs w:val="18"/>
                <w:lang/>
              </w:rPr>
            </w:pPr>
            <w:r w:rsidRPr="00510B9D">
              <w:rPr>
                <w:rFonts w:ascii="Calibri" w:eastAsia="Times New Roman" w:hAnsi="Calibri" w:cs="Calibri"/>
                <w:color w:val="000000"/>
                <w:kern w:val="0"/>
                <w:sz w:val="18"/>
                <w:szCs w:val="18"/>
                <w:lang/>
              </w:rPr>
              <w:t>RISE</w:t>
            </w:r>
          </w:p>
        </w:tc>
        <w:tc>
          <w:tcPr>
            <w:tcW w:w="737" w:type="dxa"/>
            <w:noWrap/>
            <w:vAlign w:val="center"/>
            <w:hideMark/>
          </w:tcPr>
          <w:p w14:paraId="324B21E3" w14:textId="77777777" w:rsidR="00510B9D" w:rsidRPr="00510B9D" w:rsidRDefault="00510B9D" w:rsidP="00F35703">
            <w:pPr>
              <w:spacing w:line="240" w:lineRule="auto"/>
              <w:ind w:firstLine="0"/>
              <w:jc w:val="left"/>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18"/>
                <w:szCs w:val="18"/>
                <w:lang/>
              </w:rPr>
            </w:pPr>
            <w:r w:rsidRPr="00510B9D">
              <w:rPr>
                <w:rFonts w:ascii="Calibri" w:eastAsia="Times New Roman" w:hAnsi="Calibri" w:cs="Calibri"/>
                <w:color w:val="000000"/>
                <w:kern w:val="0"/>
                <w:sz w:val="18"/>
                <w:szCs w:val="18"/>
                <w:lang/>
              </w:rPr>
              <w:t>RIC</w:t>
            </w:r>
          </w:p>
        </w:tc>
        <w:tc>
          <w:tcPr>
            <w:tcW w:w="737" w:type="dxa"/>
            <w:noWrap/>
            <w:vAlign w:val="center"/>
            <w:hideMark/>
          </w:tcPr>
          <w:p w14:paraId="075FDF81" w14:textId="77777777" w:rsidR="00510B9D" w:rsidRPr="00510B9D" w:rsidRDefault="00510B9D" w:rsidP="00F35703">
            <w:pPr>
              <w:spacing w:line="240" w:lineRule="auto"/>
              <w:ind w:firstLine="0"/>
              <w:jc w:val="left"/>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18"/>
                <w:szCs w:val="18"/>
                <w:lang/>
              </w:rPr>
            </w:pPr>
            <w:r w:rsidRPr="00510B9D">
              <w:rPr>
                <w:rFonts w:ascii="Calibri" w:eastAsia="Times New Roman" w:hAnsi="Calibri" w:cs="Calibri"/>
                <w:color w:val="000000"/>
                <w:kern w:val="0"/>
                <w:sz w:val="18"/>
                <w:szCs w:val="18"/>
                <w:lang/>
              </w:rPr>
              <w:t>STC</w:t>
            </w:r>
          </w:p>
        </w:tc>
        <w:tc>
          <w:tcPr>
            <w:tcW w:w="803" w:type="dxa"/>
            <w:noWrap/>
            <w:vAlign w:val="center"/>
            <w:hideMark/>
          </w:tcPr>
          <w:p w14:paraId="040E09C5" w14:textId="77777777" w:rsidR="00510B9D" w:rsidRPr="00510B9D" w:rsidRDefault="00510B9D" w:rsidP="00F35703">
            <w:pPr>
              <w:spacing w:line="240" w:lineRule="auto"/>
              <w:ind w:firstLine="0"/>
              <w:jc w:val="left"/>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18"/>
                <w:szCs w:val="18"/>
                <w:lang/>
              </w:rPr>
            </w:pPr>
            <w:r w:rsidRPr="00510B9D">
              <w:rPr>
                <w:rFonts w:ascii="Calibri" w:eastAsia="Times New Roman" w:hAnsi="Calibri" w:cs="Calibri"/>
                <w:color w:val="000000"/>
                <w:kern w:val="0"/>
                <w:sz w:val="18"/>
                <w:szCs w:val="18"/>
                <w:lang/>
              </w:rPr>
              <w:t>kNN-TS</w:t>
            </w:r>
          </w:p>
        </w:tc>
        <w:tc>
          <w:tcPr>
            <w:tcW w:w="737" w:type="dxa"/>
            <w:noWrap/>
            <w:vAlign w:val="center"/>
            <w:hideMark/>
          </w:tcPr>
          <w:p w14:paraId="29997CFF" w14:textId="77777777" w:rsidR="00510B9D" w:rsidRPr="00510B9D" w:rsidRDefault="00510B9D" w:rsidP="00F35703">
            <w:pPr>
              <w:spacing w:line="240" w:lineRule="auto"/>
              <w:ind w:firstLine="0"/>
              <w:jc w:val="left"/>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18"/>
                <w:szCs w:val="18"/>
                <w:lang/>
              </w:rPr>
            </w:pPr>
            <w:r w:rsidRPr="00510B9D">
              <w:rPr>
                <w:rFonts w:ascii="Calibri" w:eastAsia="Times New Roman" w:hAnsi="Calibri" w:cs="Calibri"/>
                <w:color w:val="000000"/>
                <w:kern w:val="0"/>
                <w:sz w:val="18"/>
                <w:szCs w:val="18"/>
                <w:lang/>
              </w:rPr>
              <w:t>CTSF</w:t>
            </w:r>
          </w:p>
        </w:tc>
        <w:tc>
          <w:tcPr>
            <w:tcW w:w="1474" w:type="dxa"/>
            <w:noWrap/>
            <w:vAlign w:val="center"/>
            <w:hideMark/>
          </w:tcPr>
          <w:p w14:paraId="005CFF7C" w14:textId="77777777" w:rsidR="00510B9D" w:rsidRPr="00510B9D" w:rsidRDefault="00510B9D" w:rsidP="00F35703">
            <w:pPr>
              <w:spacing w:line="240" w:lineRule="auto"/>
              <w:ind w:firstLine="0"/>
              <w:jc w:val="left"/>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18"/>
                <w:szCs w:val="18"/>
                <w:lang/>
              </w:rPr>
            </w:pPr>
            <w:r w:rsidRPr="00510B9D">
              <w:rPr>
                <w:rFonts w:ascii="Calibri" w:eastAsia="Times New Roman" w:hAnsi="Calibri" w:cs="Calibri"/>
                <w:color w:val="000000"/>
                <w:kern w:val="0"/>
                <w:sz w:val="18"/>
                <w:szCs w:val="18"/>
                <w:lang/>
              </w:rPr>
              <w:t>WEASEL</w:t>
            </w:r>
          </w:p>
        </w:tc>
        <w:tc>
          <w:tcPr>
            <w:tcW w:w="664" w:type="dxa"/>
            <w:noWrap/>
            <w:vAlign w:val="center"/>
            <w:hideMark/>
          </w:tcPr>
          <w:p w14:paraId="0AC1D80B" w14:textId="77777777" w:rsidR="00510B9D" w:rsidRPr="00510B9D" w:rsidRDefault="00510B9D" w:rsidP="00F35703">
            <w:pPr>
              <w:spacing w:line="240" w:lineRule="auto"/>
              <w:ind w:firstLine="0"/>
              <w:jc w:val="left"/>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18"/>
                <w:szCs w:val="18"/>
                <w:lang/>
              </w:rPr>
            </w:pPr>
            <w:r w:rsidRPr="00510B9D">
              <w:rPr>
                <w:rFonts w:ascii="Calibri" w:eastAsia="Times New Roman" w:hAnsi="Calibri" w:cs="Calibri"/>
                <w:color w:val="000000"/>
                <w:kern w:val="0"/>
                <w:sz w:val="18"/>
                <w:szCs w:val="18"/>
                <w:lang/>
              </w:rPr>
              <w:t>MUSE</w:t>
            </w:r>
          </w:p>
        </w:tc>
      </w:tr>
      <w:tr w:rsidR="00C81DBD" w:rsidRPr="00510B9D" w14:paraId="1A8C5846" w14:textId="77777777" w:rsidTr="00F35703">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381" w:type="dxa"/>
            <w:noWrap/>
            <w:vAlign w:val="center"/>
            <w:hideMark/>
          </w:tcPr>
          <w:p w14:paraId="4A6EE9E4" w14:textId="77777777" w:rsidR="00510B9D" w:rsidRPr="00510B9D" w:rsidRDefault="00510B9D" w:rsidP="00F35703">
            <w:pPr>
              <w:spacing w:line="240" w:lineRule="auto"/>
              <w:ind w:firstLine="0"/>
              <w:jc w:val="left"/>
              <w:rPr>
                <w:rFonts w:ascii="Calibri" w:eastAsia="Times New Roman" w:hAnsi="Calibri" w:cs="Calibri"/>
                <w:color w:val="000000"/>
                <w:kern w:val="0"/>
                <w:sz w:val="18"/>
                <w:szCs w:val="18"/>
                <w:lang/>
              </w:rPr>
            </w:pPr>
            <w:r w:rsidRPr="00510B9D">
              <w:rPr>
                <w:rFonts w:ascii="Calibri" w:eastAsia="Times New Roman" w:hAnsi="Calibri" w:cs="Calibri"/>
                <w:color w:val="000000"/>
                <w:kern w:val="0"/>
                <w:sz w:val="18"/>
                <w:szCs w:val="18"/>
                <w:lang/>
              </w:rPr>
              <w:t>min_interval</w:t>
            </w:r>
          </w:p>
        </w:tc>
        <w:tc>
          <w:tcPr>
            <w:tcW w:w="737" w:type="dxa"/>
            <w:noWrap/>
            <w:vAlign w:val="center"/>
            <w:hideMark/>
          </w:tcPr>
          <w:p w14:paraId="1C0F9BA8"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8"/>
                <w:szCs w:val="18"/>
                <w:lang/>
              </w:rPr>
            </w:pPr>
            <w:r w:rsidRPr="00510B9D">
              <w:rPr>
                <w:rFonts w:ascii="Calibri" w:eastAsia="Times New Roman" w:hAnsi="Calibri" w:cs="Calibri"/>
                <w:color w:val="000000"/>
                <w:kern w:val="0"/>
                <w:sz w:val="18"/>
                <w:szCs w:val="18"/>
                <w:lang/>
              </w:rPr>
              <w:t>3</w:t>
            </w:r>
          </w:p>
        </w:tc>
        <w:tc>
          <w:tcPr>
            <w:tcW w:w="737" w:type="dxa"/>
            <w:noWrap/>
            <w:vAlign w:val="center"/>
            <w:hideMark/>
          </w:tcPr>
          <w:p w14:paraId="1DD34EFB"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8"/>
                <w:szCs w:val="18"/>
                <w:lang/>
              </w:rPr>
            </w:pPr>
          </w:p>
        </w:tc>
        <w:tc>
          <w:tcPr>
            <w:tcW w:w="737" w:type="dxa"/>
            <w:noWrap/>
            <w:vAlign w:val="center"/>
            <w:hideMark/>
          </w:tcPr>
          <w:p w14:paraId="4E89A995"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8"/>
                <w:szCs w:val="18"/>
                <w:lang/>
              </w:rPr>
            </w:pPr>
            <w:r w:rsidRPr="00510B9D">
              <w:rPr>
                <w:rFonts w:ascii="Calibri" w:eastAsia="Times New Roman" w:hAnsi="Calibri" w:cs="Calibri"/>
                <w:color w:val="000000"/>
                <w:kern w:val="0"/>
                <w:sz w:val="18"/>
                <w:szCs w:val="18"/>
                <w:lang/>
              </w:rPr>
              <w:t>16</w:t>
            </w:r>
          </w:p>
        </w:tc>
        <w:tc>
          <w:tcPr>
            <w:tcW w:w="737" w:type="dxa"/>
            <w:noWrap/>
            <w:vAlign w:val="center"/>
            <w:hideMark/>
          </w:tcPr>
          <w:p w14:paraId="123B8E07"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8"/>
                <w:szCs w:val="18"/>
                <w:lang/>
              </w:rPr>
            </w:pPr>
          </w:p>
        </w:tc>
        <w:tc>
          <w:tcPr>
            <w:tcW w:w="737" w:type="dxa"/>
            <w:noWrap/>
            <w:vAlign w:val="center"/>
            <w:hideMark/>
          </w:tcPr>
          <w:p w14:paraId="11C44E4E"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rPr>
            </w:pPr>
          </w:p>
        </w:tc>
        <w:tc>
          <w:tcPr>
            <w:tcW w:w="803" w:type="dxa"/>
            <w:noWrap/>
            <w:vAlign w:val="center"/>
            <w:hideMark/>
          </w:tcPr>
          <w:p w14:paraId="32FCBCCF"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rPr>
            </w:pPr>
          </w:p>
        </w:tc>
        <w:tc>
          <w:tcPr>
            <w:tcW w:w="737" w:type="dxa"/>
            <w:noWrap/>
            <w:vAlign w:val="center"/>
            <w:hideMark/>
          </w:tcPr>
          <w:p w14:paraId="24E42D10"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rPr>
            </w:pPr>
          </w:p>
        </w:tc>
        <w:tc>
          <w:tcPr>
            <w:tcW w:w="1474" w:type="dxa"/>
            <w:noWrap/>
            <w:vAlign w:val="center"/>
            <w:hideMark/>
          </w:tcPr>
          <w:p w14:paraId="60A18CD0"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rPr>
            </w:pPr>
          </w:p>
        </w:tc>
        <w:tc>
          <w:tcPr>
            <w:tcW w:w="664" w:type="dxa"/>
            <w:noWrap/>
            <w:vAlign w:val="center"/>
            <w:hideMark/>
          </w:tcPr>
          <w:p w14:paraId="30A3E4C6"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rPr>
            </w:pPr>
          </w:p>
        </w:tc>
      </w:tr>
      <w:tr w:rsidR="00EA781E" w:rsidRPr="00510B9D" w14:paraId="3C5E30E6" w14:textId="77777777" w:rsidTr="00F35703">
        <w:trPr>
          <w:trHeight w:val="288"/>
        </w:trPr>
        <w:tc>
          <w:tcPr>
            <w:cnfStyle w:val="001000000000" w:firstRow="0" w:lastRow="0" w:firstColumn="1" w:lastColumn="0" w:oddVBand="0" w:evenVBand="0" w:oddHBand="0" w:evenHBand="0" w:firstRowFirstColumn="0" w:firstRowLastColumn="0" w:lastRowFirstColumn="0" w:lastRowLastColumn="0"/>
            <w:tcW w:w="2381" w:type="dxa"/>
            <w:noWrap/>
            <w:vAlign w:val="center"/>
            <w:hideMark/>
          </w:tcPr>
          <w:p w14:paraId="15232ED4" w14:textId="77777777" w:rsidR="00510B9D" w:rsidRPr="00510B9D" w:rsidRDefault="00510B9D" w:rsidP="00F35703">
            <w:pPr>
              <w:spacing w:line="240" w:lineRule="auto"/>
              <w:ind w:firstLine="0"/>
              <w:jc w:val="left"/>
              <w:rPr>
                <w:rFonts w:ascii="Calibri" w:eastAsia="Times New Roman" w:hAnsi="Calibri" w:cs="Calibri"/>
                <w:color w:val="000000"/>
                <w:kern w:val="0"/>
                <w:sz w:val="18"/>
                <w:szCs w:val="18"/>
                <w:lang/>
              </w:rPr>
            </w:pPr>
            <w:r w:rsidRPr="00510B9D">
              <w:rPr>
                <w:rFonts w:ascii="Calibri" w:eastAsia="Times New Roman" w:hAnsi="Calibri" w:cs="Calibri"/>
                <w:color w:val="000000"/>
                <w:kern w:val="0"/>
                <w:sz w:val="18"/>
                <w:szCs w:val="18"/>
                <w:lang/>
              </w:rPr>
              <w:t>n_estimators</w:t>
            </w:r>
          </w:p>
        </w:tc>
        <w:tc>
          <w:tcPr>
            <w:tcW w:w="737" w:type="dxa"/>
            <w:noWrap/>
            <w:vAlign w:val="center"/>
            <w:hideMark/>
          </w:tcPr>
          <w:p w14:paraId="01C833BE"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18"/>
                <w:szCs w:val="18"/>
                <w:lang/>
              </w:rPr>
            </w:pPr>
            <w:r w:rsidRPr="00510B9D">
              <w:rPr>
                <w:rFonts w:ascii="Calibri" w:eastAsia="Times New Roman" w:hAnsi="Calibri" w:cs="Calibri"/>
                <w:color w:val="000000"/>
                <w:kern w:val="0"/>
                <w:sz w:val="18"/>
                <w:szCs w:val="18"/>
                <w:lang/>
              </w:rPr>
              <w:t>200</w:t>
            </w:r>
          </w:p>
        </w:tc>
        <w:tc>
          <w:tcPr>
            <w:tcW w:w="737" w:type="dxa"/>
            <w:noWrap/>
            <w:vAlign w:val="center"/>
            <w:hideMark/>
          </w:tcPr>
          <w:p w14:paraId="7875A064"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18"/>
                <w:szCs w:val="18"/>
                <w:lang/>
              </w:rPr>
            </w:pPr>
            <w:r w:rsidRPr="00510B9D">
              <w:rPr>
                <w:rFonts w:ascii="Calibri" w:eastAsia="Times New Roman" w:hAnsi="Calibri" w:cs="Calibri"/>
                <w:color w:val="000000"/>
                <w:kern w:val="0"/>
                <w:sz w:val="18"/>
                <w:szCs w:val="18"/>
                <w:lang/>
              </w:rPr>
              <w:t>200</w:t>
            </w:r>
          </w:p>
        </w:tc>
        <w:tc>
          <w:tcPr>
            <w:tcW w:w="737" w:type="dxa"/>
            <w:noWrap/>
            <w:vAlign w:val="center"/>
            <w:hideMark/>
          </w:tcPr>
          <w:p w14:paraId="53970827"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18"/>
                <w:szCs w:val="18"/>
                <w:lang/>
              </w:rPr>
            </w:pPr>
            <w:r w:rsidRPr="00510B9D">
              <w:rPr>
                <w:rFonts w:ascii="Calibri" w:eastAsia="Times New Roman" w:hAnsi="Calibri" w:cs="Calibri"/>
                <w:color w:val="000000"/>
                <w:kern w:val="0"/>
                <w:sz w:val="18"/>
                <w:szCs w:val="18"/>
                <w:lang/>
              </w:rPr>
              <w:t>500</w:t>
            </w:r>
          </w:p>
        </w:tc>
        <w:tc>
          <w:tcPr>
            <w:tcW w:w="737" w:type="dxa"/>
            <w:noWrap/>
            <w:vAlign w:val="center"/>
            <w:hideMark/>
          </w:tcPr>
          <w:p w14:paraId="64209941"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18"/>
                <w:szCs w:val="18"/>
                <w:lang/>
              </w:rPr>
            </w:pPr>
          </w:p>
        </w:tc>
        <w:tc>
          <w:tcPr>
            <w:tcW w:w="737" w:type="dxa"/>
            <w:noWrap/>
            <w:vAlign w:val="center"/>
            <w:hideMark/>
          </w:tcPr>
          <w:p w14:paraId="51A451B1"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rPr>
            </w:pPr>
          </w:p>
        </w:tc>
        <w:tc>
          <w:tcPr>
            <w:tcW w:w="803" w:type="dxa"/>
            <w:noWrap/>
            <w:vAlign w:val="center"/>
            <w:hideMark/>
          </w:tcPr>
          <w:p w14:paraId="27DECF8A"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rPr>
            </w:pPr>
          </w:p>
        </w:tc>
        <w:tc>
          <w:tcPr>
            <w:tcW w:w="737" w:type="dxa"/>
            <w:noWrap/>
            <w:vAlign w:val="center"/>
            <w:hideMark/>
          </w:tcPr>
          <w:p w14:paraId="29CCAB9D"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18"/>
                <w:szCs w:val="18"/>
                <w:lang/>
              </w:rPr>
            </w:pPr>
            <w:r w:rsidRPr="00510B9D">
              <w:rPr>
                <w:rFonts w:ascii="Calibri" w:eastAsia="Times New Roman" w:hAnsi="Calibri" w:cs="Calibri"/>
                <w:color w:val="000000"/>
                <w:kern w:val="0"/>
                <w:sz w:val="18"/>
                <w:szCs w:val="18"/>
                <w:lang/>
              </w:rPr>
              <w:t>100</w:t>
            </w:r>
          </w:p>
        </w:tc>
        <w:tc>
          <w:tcPr>
            <w:tcW w:w="1474" w:type="dxa"/>
            <w:noWrap/>
            <w:vAlign w:val="center"/>
            <w:hideMark/>
          </w:tcPr>
          <w:p w14:paraId="2BE06EA4"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18"/>
                <w:szCs w:val="18"/>
                <w:lang/>
              </w:rPr>
            </w:pPr>
          </w:p>
        </w:tc>
        <w:tc>
          <w:tcPr>
            <w:tcW w:w="664" w:type="dxa"/>
            <w:noWrap/>
            <w:vAlign w:val="center"/>
            <w:hideMark/>
          </w:tcPr>
          <w:p w14:paraId="5C0163CA"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rPr>
            </w:pPr>
          </w:p>
        </w:tc>
      </w:tr>
      <w:tr w:rsidR="00C81DBD" w:rsidRPr="00510B9D" w14:paraId="0F5D336E" w14:textId="77777777" w:rsidTr="00F35703">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381" w:type="dxa"/>
            <w:noWrap/>
            <w:vAlign w:val="center"/>
            <w:hideMark/>
          </w:tcPr>
          <w:p w14:paraId="0486AC58" w14:textId="77777777" w:rsidR="00510B9D" w:rsidRPr="00510B9D" w:rsidRDefault="00510B9D" w:rsidP="00F35703">
            <w:pPr>
              <w:spacing w:line="240" w:lineRule="auto"/>
              <w:ind w:firstLine="0"/>
              <w:jc w:val="left"/>
              <w:rPr>
                <w:rFonts w:ascii="Calibri" w:eastAsia="Times New Roman" w:hAnsi="Calibri" w:cs="Calibri"/>
                <w:color w:val="000000"/>
                <w:kern w:val="0"/>
                <w:sz w:val="18"/>
                <w:szCs w:val="18"/>
                <w:lang/>
              </w:rPr>
            </w:pPr>
            <w:r w:rsidRPr="00510B9D">
              <w:rPr>
                <w:rFonts w:ascii="Calibri" w:eastAsia="Times New Roman" w:hAnsi="Calibri" w:cs="Calibri"/>
                <w:color w:val="000000"/>
                <w:kern w:val="0"/>
                <w:sz w:val="18"/>
                <w:szCs w:val="18"/>
                <w:lang/>
              </w:rPr>
              <w:t>n_jobs</w:t>
            </w:r>
          </w:p>
        </w:tc>
        <w:tc>
          <w:tcPr>
            <w:tcW w:w="737" w:type="dxa"/>
            <w:noWrap/>
            <w:vAlign w:val="center"/>
            <w:hideMark/>
          </w:tcPr>
          <w:p w14:paraId="3D8E55B4"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8"/>
                <w:szCs w:val="18"/>
                <w:lang/>
              </w:rPr>
            </w:pPr>
            <w:r w:rsidRPr="00510B9D">
              <w:rPr>
                <w:rFonts w:ascii="Calibri" w:eastAsia="Times New Roman" w:hAnsi="Calibri" w:cs="Calibri"/>
                <w:color w:val="000000"/>
                <w:kern w:val="0"/>
                <w:sz w:val="18"/>
                <w:szCs w:val="18"/>
                <w:lang/>
              </w:rPr>
              <w:t>1</w:t>
            </w:r>
          </w:p>
        </w:tc>
        <w:tc>
          <w:tcPr>
            <w:tcW w:w="737" w:type="dxa"/>
            <w:noWrap/>
            <w:vAlign w:val="center"/>
            <w:hideMark/>
          </w:tcPr>
          <w:p w14:paraId="187ABAE7"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8"/>
                <w:szCs w:val="18"/>
                <w:lang/>
              </w:rPr>
            </w:pPr>
            <w:r w:rsidRPr="00510B9D">
              <w:rPr>
                <w:rFonts w:ascii="Calibri" w:eastAsia="Times New Roman" w:hAnsi="Calibri" w:cs="Calibri"/>
                <w:color w:val="000000"/>
                <w:kern w:val="0"/>
                <w:sz w:val="18"/>
                <w:szCs w:val="18"/>
                <w:lang/>
              </w:rPr>
              <w:t>1</w:t>
            </w:r>
          </w:p>
        </w:tc>
        <w:tc>
          <w:tcPr>
            <w:tcW w:w="737" w:type="dxa"/>
            <w:noWrap/>
            <w:vAlign w:val="center"/>
            <w:hideMark/>
          </w:tcPr>
          <w:p w14:paraId="3760E199"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8"/>
                <w:szCs w:val="18"/>
                <w:lang/>
              </w:rPr>
            </w:pPr>
            <w:r w:rsidRPr="00510B9D">
              <w:rPr>
                <w:rFonts w:ascii="Calibri" w:eastAsia="Times New Roman" w:hAnsi="Calibri" w:cs="Calibri"/>
                <w:color w:val="000000"/>
                <w:kern w:val="0"/>
                <w:sz w:val="18"/>
                <w:szCs w:val="18"/>
                <w:lang/>
              </w:rPr>
              <w:t>1</w:t>
            </w:r>
          </w:p>
        </w:tc>
        <w:tc>
          <w:tcPr>
            <w:tcW w:w="737" w:type="dxa"/>
            <w:noWrap/>
            <w:vAlign w:val="center"/>
            <w:hideMark/>
          </w:tcPr>
          <w:p w14:paraId="1ABB6E78"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8"/>
                <w:szCs w:val="18"/>
                <w:lang/>
              </w:rPr>
            </w:pPr>
            <w:r w:rsidRPr="00510B9D">
              <w:rPr>
                <w:rFonts w:ascii="Calibri" w:eastAsia="Times New Roman" w:hAnsi="Calibri" w:cs="Calibri"/>
                <w:color w:val="000000"/>
                <w:kern w:val="0"/>
                <w:sz w:val="18"/>
                <w:szCs w:val="18"/>
                <w:lang/>
              </w:rPr>
              <w:t>1</w:t>
            </w:r>
          </w:p>
        </w:tc>
        <w:tc>
          <w:tcPr>
            <w:tcW w:w="737" w:type="dxa"/>
            <w:noWrap/>
            <w:vAlign w:val="center"/>
            <w:hideMark/>
          </w:tcPr>
          <w:p w14:paraId="2389BACD"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8"/>
                <w:szCs w:val="18"/>
                <w:lang/>
              </w:rPr>
            </w:pPr>
            <w:r w:rsidRPr="00510B9D">
              <w:rPr>
                <w:rFonts w:ascii="Calibri" w:eastAsia="Times New Roman" w:hAnsi="Calibri" w:cs="Calibri"/>
                <w:color w:val="000000"/>
                <w:kern w:val="0"/>
                <w:sz w:val="18"/>
                <w:szCs w:val="18"/>
                <w:lang/>
              </w:rPr>
              <w:t>1</w:t>
            </w:r>
          </w:p>
        </w:tc>
        <w:tc>
          <w:tcPr>
            <w:tcW w:w="803" w:type="dxa"/>
            <w:noWrap/>
            <w:vAlign w:val="center"/>
            <w:hideMark/>
          </w:tcPr>
          <w:p w14:paraId="75D00FB4"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8"/>
                <w:szCs w:val="18"/>
                <w:lang/>
              </w:rPr>
            </w:pPr>
          </w:p>
        </w:tc>
        <w:tc>
          <w:tcPr>
            <w:tcW w:w="737" w:type="dxa"/>
            <w:noWrap/>
            <w:vAlign w:val="center"/>
            <w:hideMark/>
          </w:tcPr>
          <w:p w14:paraId="49F7664C"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rPr>
            </w:pPr>
          </w:p>
        </w:tc>
        <w:tc>
          <w:tcPr>
            <w:tcW w:w="1474" w:type="dxa"/>
            <w:noWrap/>
            <w:vAlign w:val="center"/>
            <w:hideMark/>
          </w:tcPr>
          <w:p w14:paraId="331C5FD4"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8"/>
                <w:szCs w:val="18"/>
                <w:lang/>
              </w:rPr>
            </w:pPr>
            <w:r w:rsidRPr="00510B9D">
              <w:rPr>
                <w:rFonts w:ascii="Calibri" w:eastAsia="Times New Roman" w:hAnsi="Calibri" w:cs="Calibri"/>
                <w:color w:val="000000"/>
                <w:kern w:val="0"/>
                <w:sz w:val="18"/>
                <w:szCs w:val="18"/>
                <w:lang/>
              </w:rPr>
              <w:t>1</w:t>
            </w:r>
          </w:p>
        </w:tc>
        <w:tc>
          <w:tcPr>
            <w:tcW w:w="664" w:type="dxa"/>
            <w:noWrap/>
            <w:vAlign w:val="center"/>
            <w:hideMark/>
          </w:tcPr>
          <w:p w14:paraId="62952945"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8"/>
                <w:szCs w:val="18"/>
                <w:lang/>
              </w:rPr>
            </w:pPr>
            <w:r w:rsidRPr="00510B9D">
              <w:rPr>
                <w:rFonts w:ascii="Calibri" w:eastAsia="Times New Roman" w:hAnsi="Calibri" w:cs="Calibri"/>
                <w:color w:val="000000"/>
                <w:kern w:val="0"/>
                <w:sz w:val="18"/>
                <w:szCs w:val="18"/>
                <w:lang/>
              </w:rPr>
              <w:t>1</w:t>
            </w:r>
          </w:p>
        </w:tc>
      </w:tr>
      <w:tr w:rsidR="00EA781E" w:rsidRPr="00510B9D" w14:paraId="5C61672E" w14:textId="77777777" w:rsidTr="00F35703">
        <w:trPr>
          <w:trHeight w:val="288"/>
        </w:trPr>
        <w:tc>
          <w:tcPr>
            <w:cnfStyle w:val="001000000000" w:firstRow="0" w:lastRow="0" w:firstColumn="1" w:lastColumn="0" w:oddVBand="0" w:evenVBand="0" w:oddHBand="0" w:evenHBand="0" w:firstRowFirstColumn="0" w:firstRowLastColumn="0" w:lastRowFirstColumn="0" w:lastRowLastColumn="0"/>
            <w:tcW w:w="2381" w:type="dxa"/>
            <w:noWrap/>
            <w:vAlign w:val="center"/>
            <w:hideMark/>
          </w:tcPr>
          <w:p w14:paraId="058AC401" w14:textId="77777777" w:rsidR="00510B9D" w:rsidRPr="00510B9D" w:rsidRDefault="00510B9D" w:rsidP="00F35703">
            <w:pPr>
              <w:spacing w:line="240" w:lineRule="auto"/>
              <w:ind w:firstLine="0"/>
              <w:jc w:val="left"/>
              <w:rPr>
                <w:rFonts w:ascii="Calibri" w:eastAsia="Times New Roman" w:hAnsi="Calibri" w:cs="Calibri"/>
                <w:color w:val="000000"/>
                <w:kern w:val="0"/>
                <w:sz w:val="18"/>
                <w:szCs w:val="18"/>
                <w:lang/>
              </w:rPr>
            </w:pPr>
            <w:r w:rsidRPr="00510B9D">
              <w:rPr>
                <w:rFonts w:ascii="Calibri" w:eastAsia="Times New Roman" w:hAnsi="Calibri" w:cs="Calibri"/>
                <w:color w:val="000000"/>
                <w:kern w:val="0"/>
                <w:sz w:val="18"/>
                <w:szCs w:val="18"/>
                <w:lang/>
              </w:rPr>
              <w:t>acf_lag</w:t>
            </w:r>
          </w:p>
        </w:tc>
        <w:tc>
          <w:tcPr>
            <w:tcW w:w="737" w:type="dxa"/>
            <w:noWrap/>
            <w:vAlign w:val="center"/>
            <w:hideMark/>
          </w:tcPr>
          <w:p w14:paraId="378E00F4"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18"/>
                <w:szCs w:val="18"/>
                <w:lang/>
              </w:rPr>
            </w:pPr>
          </w:p>
        </w:tc>
        <w:tc>
          <w:tcPr>
            <w:tcW w:w="737" w:type="dxa"/>
            <w:noWrap/>
            <w:vAlign w:val="center"/>
            <w:hideMark/>
          </w:tcPr>
          <w:p w14:paraId="5DC75905"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rPr>
            </w:pPr>
          </w:p>
        </w:tc>
        <w:tc>
          <w:tcPr>
            <w:tcW w:w="737" w:type="dxa"/>
            <w:noWrap/>
            <w:vAlign w:val="center"/>
            <w:hideMark/>
          </w:tcPr>
          <w:p w14:paraId="43AF007D"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18"/>
                <w:szCs w:val="18"/>
                <w:lang/>
              </w:rPr>
            </w:pPr>
            <w:r w:rsidRPr="00510B9D">
              <w:rPr>
                <w:rFonts w:ascii="Calibri" w:eastAsia="Times New Roman" w:hAnsi="Calibri" w:cs="Calibri"/>
                <w:color w:val="000000"/>
                <w:kern w:val="0"/>
                <w:sz w:val="18"/>
                <w:szCs w:val="18"/>
                <w:lang/>
              </w:rPr>
              <w:t>100</w:t>
            </w:r>
          </w:p>
        </w:tc>
        <w:tc>
          <w:tcPr>
            <w:tcW w:w="737" w:type="dxa"/>
            <w:noWrap/>
            <w:vAlign w:val="center"/>
            <w:hideMark/>
          </w:tcPr>
          <w:p w14:paraId="2BB295ED"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18"/>
                <w:szCs w:val="18"/>
                <w:lang/>
              </w:rPr>
            </w:pPr>
          </w:p>
        </w:tc>
        <w:tc>
          <w:tcPr>
            <w:tcW w:w="737" w:type="dxa"/>
            <w:noWrap/>
            <w:vAlign w:val="center"/>
            <w:hideMark/>
          </w:tcPr>
          <w:p w14:paraId="7D2E68C1"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rPr>
            </w:pPr>
          </w:p>
        </w:tc>
        <w:tc>
          <w:tcPr>
            <w:tcW w:w="803" w:type="dxa"/>
            <w:noWrap/>
            <w:vAlign w:val="center"/>
            <w:hideMark/>
          </w:tcPr>
          <w:p w14:paraId="7875B523"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rPr>
            </w:pPr>
          </w:p>
        </w:tc>
        <w:tc>
          <w:tcPr>
            <w:tcW w:w="737" w:type="dxa"/>
            <w:noWrap/>
            <w:vAlign w:val="center"/>
            <w:hideMark/>
          </w:tcPr>
          <w:p w14:paraId="56B2F7D3"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rPr>
            </w:pPr>
          </w:p>
        </w:tc>
        <w:tc>
          <w:tcPr>
            <w:tcW w:w="1474" w:type="dxa"/>
            <w:noWrap/>
            <w:vAlign w:val="center"/>
            <w:hideMark/>
          </w:tcPr>
          <w:p w14:paraId="2ADA3A16"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rPr>
            </w:pPr>
          </w:p>
        </w:tc>
        <w:tc>
          <w:tcPr>
            <w:tcW w:w="664" w:type="dxa"/>
            <w:noWrap/>
            <w:vAlign w:val="center"/>
            <w:hideMark/>
          </w:tcPr>
          <w:p w14:paraId="10F32F11"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rPr>
            </w:pPr>
          </w:p>
        </w:tc>
      </w:tr>
      <w:tr w:rsidR="00C81DBD" w:rsidRPr="00510B9D" w14:paraId="6B681AC9" w14:textId="77777777" w:rsidTr="00F35703">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381" w:type="dxa"/>
            <w:noWrap/>
            <w:vAlign w:val="center"/>
            <w:hideMark/>
          </w:tcPr>
          <w:p w14:paraId="1FC03EE8" w14:textId="77777777" w:rsidR="00510B9D" w:rsidRPr="00510B9D" w:rsidRDefault="00510B9D" w:rsidP="00F35703">
            <w:pPr>
              <w:spacing w:line="240" w:lineRule="auto"/>
              <w:ind w:firstLine="0"/>
              <w:jc w:val="left"/>
              <w:rPr>
                <w:rFonts w:ascii="Calibri" w:eastAsia="Times New Roman" w:hAnsi="Calibri" w:cs="Calibri"/>
                <w:color w:val="000000"/>
                <w:kern w:val="0"/>
                <w:sz w:val="18"/>
                <w:szCs w:val="18"/>
                <w:lang/>
              </w:rPr>
            </w:pPr>
            <w:r w:rsidRPr="00510B9D">
              <w:rPr>
                <w:rFonts w:ascii="Calibri" w:eastAsia="Times New Roman" w:hAnsi="Calibri" w:cs="Calibri"/>
                <w:color w:val="000000"/>
                <w:kern w:val="0"/>
                <w:sz w:val="18"/>
                <w:szCs w:val="18"/>
                <w:lang/>
              </w:rPr>
              <w:t>acf_min_values</w:t>
            </w:r>
          </w:p>
        </w:tc>
        <w:tc>
          <w:tcPr>
            <w:tcW w:w="737" w:type="dxa"/>
            <w:noWrap/>
            <w:vAlign w:val="center"/>
            <w:hideMark/>
          </w:tcPr>
          <w:p w14:paraId="2D3A130A"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8"/>
                <w:szCs w:val="18"/>
                <w:lang/>
              </w:rPr>
            </w:pPr>
          </w:p>
        </w:tc>
        <w:tc>
          <w:tcPr>
            <w:tcW w:w="737" w:type="dxa"/>
            <w:noWrap/>
            <w:vAlign w:val="center"/>
            <w:hideMark/>
          </w:tcPr>
          <w:p w14:paraId="27F9286C"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rPr>
            </w:pPr>
          </w:p>
        </w:tc>
        <w:tc>
          <w:tcPr>
            <w:tcW w:w="737" w:type="dxa"/>
            <w:noWrap/>
            <w:vAlign w:val="center"/>
            <w:hideMark/>
          </w:tcPr>
          <w:p w14:paraId="1C907D25"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8"/>
                <w:szCs w:val="18"/>
                <w:lang/>
              </w:rPr>
            </w:pPr>
            <w:r w:rsidRPr="00510B9D">
              <w:rPr>
                <w:rFonts w:ascii="Calibri" w:eastAsia="Times New Roman" w:hAnsi="Calibri" w:cs="Calibri"/>
                <w:color w:val="000000"/>
                <w:kern w:val="0"/>
                <w:sz w:val="18"/>
                <w:szCs w:val="18"/>
                <w:lang/>
              </w:rPr>
              <w:t>4</w:t>
            </w:r>
          </w:p>
        </w:tc>
        <w:tc>
          <w:tcPr>
            <w:tcW w:w="737" w:type="dxa"/>
            <w:noWrap/>
            <w:vAlign w:val="center"/>
            <w:hideMark/>
          </w:tcPr>
          <w:p w14:paraId="6E1DB9F9"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8"/>
                <w:szCs w:val="18"/>
                <w:lang/>
              </w:rPr>
            </w:pPr>
          </w:p>
        </w:tc>
        <w:tc>
          <w:tcPr>
            <w:tcW w:w="737" w:type="dxa"/>
            <w:noWrap/>
            <w:vAlign w:val="center"/>
            <w:hideMark/>
          </w:tcPr>
          <w:p w14:paraId="057474E1"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rPr>
            </w:pPr>
          </w:p>
        </w:tc>
        <w:tc>
          <w:tcPr>
            <w:tcW w:w="803" w:type="dxa"/>
            <w:noWrap/>
            <w:vAlign w:val="center"/>
            <w:hideMark/>
          </w:tcPr>
          <w:p w14:paraId="5FB4931C"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rPr>
            </w:pPr>
          </w:p>
        </w:tc>
        <w:tc>
          <w:tcPr>
            <w:tcW w:w="737" w:type="dxa"/>
            <w:noWrap/>
            <w:vAlign w:val="center"/>
            <w:hideMark/>
          </w:tcPr>
          <w:p w14:paraId="2D7C7BEE"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rPr>
            </w:pPr>
          </w:p>
        </w:tc>
        <w:tc>
          <w:tcPr>
            <w:tcW w:w="1474" w:type="dxa"/>
            <w:noWrap/>
            <w:vAlign w:val="center"/>
            <w:hideMark/>
          </w:tcPr>
          <w:p w14:paraId="1BAB1C60"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rPr>
            </w:pPr>
          </w:p>
        </w:tc>
        <w:tc>
          <w:tcPr>
            <w:tcW w:w="664" w:type="dxa"/>
            <w:noWrap/>
            <w:vAlign w:val="center"/>
            <w:hideMark/>
          </w:tcPr>
          <w:p w14:paraId="0E6C4A39"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rPr>
            </w:pPr>
          </w:p>
        </w:tc>
      </w:tr>
      <w:tr w:rsidR="00EA781E" w:rsidRPr="00510B9D" w14:paraId="181C1B1A" w14:textId="77777777" w:rsidTr="00F35703">
        <w:trPr>
          <w:trHeight w:val="288"/>
        </w:trPr>
        <w:tc>
          <w:tcPr>
            <w:cnfStyle w:val="001000000000" w:firstRow="0" w:lastRow="0" w:firstColumn="1" w:lastColumn="0" w:oddVBand="0" w:evenVBand="0" w:oddHBand="0" w:evenHBand="0" w:firstRowFirstColumn="0" w:firstRowLastColumn="0" w:lastRowFirstColumn="0" w:lastRowLastColumn="0"/>
            <w:tcW w:w="2381" w:type="dxa"/>
            <w:noWrap/>
            <w:vAlign w:val="center"/>
            <w:hideMark/>
          </w:tcPr>
          <w:p w14:paraId="13D88610" w14:textId="77777777" w:rsidR="00510B9D" w:rsidRPr="00510B9D" w:rsidRDefault="00510B9D" w:rsidP="00F35703">
            <w:pPr>
              <w:spacing w:line="240" w:lineRule="auto"/>
              <w:ind w:firstLine="0"/>
              <w:jc w:val="left"/>
              <w:rPr>
                <w:rFonts w:ascii="Calibri" w:eastAsia="Times New Roman" w:hAnsi="Calibri" w:cs="Calibri"/>
                <w:color w:val="000000"/>
                <w:kern w:val="0"/>
                <w:sz w:val="18"/>
                <w:szCs w:val="18"/>
                <w:lang/>
              </w:rPr>
            </w:pPr>
            <w:r w:rsidRPr="00510B9D">
              <w:rPr>
                <w:rFonts w:ascii="Calibri" w:eastAsia="Times New Roman" w:hAnsi="Calibri" w:cs="Calibri"/>
                <w:color w:val="000000"/>
                <w:kern w:val="0"/>
                <w:sz w:val="18"/>
                <w:szCs w:val="18"/>
                <w:lang/>
              </w:rPr>
              <w:t>max_interval</w:t>
            </w:r>
          </w:p>
        </w:tc>
        <w:tc>
          <w:tcPr>
            <w:tcW w:w="737" w:type="dxa"/>
            <w:noWrap/>
            <w:vAlign w:val="center"/>
            <w:hideMark/>
          </w:tcPr>
          <w:p w14:paraId="749BBCCC"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18"/>
                <w:szCs w:val="18"/>
                <w:lang/>
              </w:rPr>
            </w:pPr>
          </w:p>
        </w:tc>
        <w:tc>
          <w:tcPr>
            <w:tcW w:w="737" w:type="dxa"/>
            <w:noWrap/>
            <w:vAlign w:val="center"/>
            <w:hideMark/>
          </w:tcPr>
          <w:p w14:paraId="15A6C5AA"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rPr>
            </w:pPr>
          </w:p>
        </w:tc>
        <w:tc>
          <w:tcPr>
            <w:tcW w:w="737" w:type="dxa"/>
            <w:noWrap/>
            <w:vAlign w:val="center"/>
            <w:hideMark/>
          </w:tcPr>
          <w:p w14:paraId="39F9BF6F"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18"/>
                <w:szCs w:val="18"/>
                <w:lang/>
              </w:rPr>
            </w:pPr>
            <w:r w:rsidRPr="00510B9D">
              <w:rPr>
                <w:rFonts w:ascii="Calibri" w:eastAsia="Times New Roman" w:hAnsi="Calibri" w:cs="Calibri"/>
                <w:color w:val="000000"/>
                <w:kern w:val="0"/>
                <w:sz w:val="18"/>
                <w:szCs w:val="18"/>
                <w:lang/>
              </w:rPr>
              <w:t>0</w:t>
            </w:r>
          </w:p>
        </w:tc>
        <w:tc>
          <w:tcPr>
            <w:tcW w:w="737" w:type="dxa"/>
            <w:noWrap/>
            <w:vAlign w:val="center"/>
            <w:hideMark/>
          </w:tcPr>
          <w:p w14:paraId="3D31D366"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18"/>
                <w:szCs w:val="18"/>
                <w:lang/>
              </w:rPr>
            </w:pPr>
          </w:p>
        </w:tc>
        <w:tc>
          <w:tcPr>
            <w:tcW w:w="737" w:type="dxa"/>
            <w:noWrap/>
            <w:vAlign w:val="center"/>
            <w:hideMark/>
          </w:tcPr>
          <w:p w14:paraId="3B87D43C"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rPr>
            </w:pPr>
          </w:p>
        </w:tc>
        <w:tc>
          <w:tcPr>
            <w:tcW w:w="803" w:type="dxa"/>
            <w:noWrap/>
            <w:vAlign w:val="center"/>
            <w:hideMark/>
          </w:tcPr>
          <w:p w14:paraId="64E5D604"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rPr>
            </w:pPr>
          </w:p>
        </w:tc>
        <w:tc>
          <w:tcPr>
            <w:tcW w:w="737" w:type="dxa"/>
            <w:noWrap/>
            <w:vAlign w:val="center"/>
            <w:hideMark/>
          </w:tcPr>
          <w:p w14:paraId="60503796"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rPr>
            </w:pPr>
          </w:p>
        </w:tc>
        <w:tc>
          <w:tcPr>
            <w:tcW w:w="1474" w:type="dxa"/>
            <w:noWrap/>
            <w:vAlign w:val="center"/>
            <w:hideMark/>
          </w:tcPr>
          <w:p w14:paraId="0071510F"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rPr>
            </w:pPr>
          </w:p>
        </w:tc>
        <w:tc>
          <w:tcPr>
            <w:tcW w:w="664" w:type="dxa"/>
            <w:noWrap/>
            <w:vAlign w:val="center"/>
            <w:hideMark/>
          </w:tcPr>
          <w:p w14:paraId="163F5E94"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rPr>
            </w:pPr>
          </w:p>
        </w:tc>
      </w:tr>
      <w:tr w:rsidR="00C81DBD" w:rsidRPr="00510B9D" w14:paraId="7CFC0490" w14:textId="77777777" w:rsidTr="00F35703">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381" w:type="dxa"/>
            <w:noWrap/>
            <w:vAlign w:val="center"/>
            <w:hideMark/>
          </w:tcPr>
          <w:p w14:paraId="0948706E" w14:textId="77777777" w:rsidR="00510B9D" w:rsidRPr="00510B9D" w:rsidRDefault="00510B9D" w:rsidP="00F35703">
            <w:pPr>
              <w:spacing w:line="240" w:lineRule="auto"/>
              <w:ind w:firstLine="0"/>
              <w:jc w:val="left"/>
              <w:rPr>
                <w:rFonts w:ascii="Calibri" w:eastAsia="Times New Roman" w:hAnsi="Calibri" w:cs="Calibri"/>
                <w:color w:val="000000"/>
                <w:kern w:val="0"/>
                <w:sz w:val="18"/>
                <w:szCs w:val="18"/>
                <w:lang/>
              </w:rPr>
            </w:pPr>
            <w:r w:rsidRPr="00510B9D">
              <w:rPr>
                <w:rFonts w:ascii="Calibri" w:eastAsia="Times New Roman" w:hAnsi="Calibri" w:cs="Calibri"/>
                <w:color w:val="000000"/>
                <w:kern w:val="0"/>
                <w:sz w:val="18"/>
                <w:szCs w:val="18"/>
                <w:lang/>
              </w:rPr>
              <w:t>n_intervals</w:t>
            </w:r>
          </w:p>
        </w:tc>
        <w:tc>
          <w:tcPr>
            <w:tcW w:w="737" w:type="dxa"/>
            <w:noWrap/>
            <w:vAlign w:val="center"/>
            <w:hideMark/>
          </w:tcPr>
          <w:p w14:paraId="3B0DDBBA"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8"/>
                <w:szCs w:val="18"/>
                <w:lang/>
              </w:rPr>
            </w:pPr>
          </w:p>
        </w:tc>
        <w:tc>
          <w:tcPr>
            <w:tcW w:w="737" w:type="dxa"/>
            <w:noWrap/>
            <w:vAlign w:val="center"/>
            <w:hideMark/>
          </w:tcPr>
          <w:p w14:paraId="1DB353C3"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rPr>
            </w:pPr>
          </w:p>
        </w:tc>
        <w:tc>
          <w:tcPr>
            <w:tcW w:w="737" w:type="dxa"/>
            <w:noWrap/>
            <w:vAlign w:val="center"/>
            <w:hideMark/>
          </w:tcPr>
          <w:p w14:paraId="03A13244"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rPr>
            </w:pPr>
          </w:p>
        </w:tc>
        <w:tc>
          <w:tcPr>
            <w:tcW w:w="737" w:type="dxa"/>
            <w:noWrap/>
            <w:vAlign w:val="center"/>
            <w:hideMark/>
          </w:tcPr>
          <w:p w14:paraId="5A1206AF"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8"/>
                <w:szCs w:val="18"/>
                <w:lang/>
              </w:rPr>
            </w:pPr>
            <w:r w:rsidRPr="00510B9D">
              <w:rPr>
                <w:rFonts w:ascii="Calibri" w:eastAsia="Times New Roman" w:hAnsi="Calibri" w:cs="Calibri"/>
                <w:color w:val="000000"/>
                <w:kern w:val="0"/>
                <w:sz w:val="18"/>
                <w:szCs w:val="18"/>
                <w:lang/>
              </w:rPr>
              <w:t>100</w:t>
            </w:r>
          </w:p>
        </w:tc>
        <w:tc>
          <w:tcPr>
            <w:tcW w:w="737" w:type="dxa"/>
            <w:noWrap/>
            <w:vAlign w:val="center"/>
            <w:hideMark/>
          </w:tcPr>
          <w:p w14:paraId="00975952"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8"/>
                <w:szCs w:val="18"/>
                <w:lang/>
              </w:rPr>
            </w:pPr>
          </w:p>
        </w:tc>
        <w:tc>
          <w:tcPr>
            <w:tcW w:w="803" w:type="dxa"/>
            <w:noWrap/>
            <w:vAlign w:val="center"/>
            <w:hideMark/>
          </w:tcPr>
          <w:p w14:paraId="494A47ED"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rPr>
            </w:pPr>
          </w:p>
        </w:tc>
        <w:tc>
          <w:tcPr>
            <w:tcW w:w="737" w:type="dxa"/>
            <w:noWrap/>
            <w:vAlign w:val="center"/>
            <w:hideMark/>
          </w:tcPr>
          <w:p w14:paraId="41B61E39"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rPr>
            </w:pPr>
          </w:p>
        </w:tc>
        <w:tc>
          <w:tcPr>
            <w:tcW w:w="1474" w:type="dxa"/>
            <w:noWrap/>
            <w:vAlign w:val="center"/>
            <w:hideMark/>
          </w:tcPr>
          <w:p w14:paraId="02B24ED2"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rPr>
            </w:pPr>
          </w:p>
        </w:tc>
        <w:tc>
          <w:tcPr>
            <w:tcW w:w="664" w:type="dxa"/>
            <w:noWrap/>
            <w:vAlign w:val="center"/>
            <w:hideMark/>
          </w:tcPr>
          <w:p w14:paraId="0D86872A"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rPr>
            </w:pPr>
          </w:p>
        </w:tc>
      </w:tr>
      <w:tr w:rsidR="00EA781E" w:rsidRPr="00510B9D" w14:paraId="0C5C35D7" w14:textId="77777777" w:rsidTr="00F35703">
        <w:trPr>
          <w:trHeight w:val="288"/>
        </w:trPr>
        <w:tc>
          <w:tcPr>
            <w:cnfStyle w:val="001000000000" w:firstRow="0" w:lastRow="0" w:firstColumn="1" w:lastColumn="0" w:oddVBand="0" w:evenVBand="0" w:oddHBand="0" w:evenHBand="0" w:firstRowFirstColumn="0" w:firstRowLastColumn="0" w:lastRowFirstColumn="0" w:lastRowLastColumn="0"/>
            <w:tcW w:w="2381" w:type="dxa"/>
            <w:noWrap/>
            <w:vAlign w:val="center"/>
            <w:hideMark/>
          </w:tcPr>
          <w:p w14:paraId="6B4802E5" w14:textId="77777777" w:rsidR="00510B9D" w:rsidRPr="00510B9D" w:rsidRDefault="00510B9D" w:rsidP="00F35703">
            <w:pPr>
              <w:spacing w:line="240" w:lineRule="auto"/>
              <w:ind w:firstLine="0"/>
              <w:jc w:val="left"/>
              <w:rPr>
                <w:rFonts w:ascii="Calibri" w:eastAsia="Times New Roman" w:hAnsi="Calibri" w:cs="Calibri"/>
                <w:color w:val="000000"/>
                <w:kern w:val="0"/>
                <w:sz w:val="18"/>
                <w:szCs w:val="18"/>
                <w:lang/>
              </w:rPr>
            </w:pPr>
            <w:r w:rsidRPr="00510B9D">
              <w:rPr>
                <w:rFonts w:ascii="Calibri" w:eastAsia="Times New Roman" w:hAnsi="Calibri" w:cs="Calibri"/>
                <w:color w:val="000000"/>
                <w:kern w:val="0"/>
                <w:sz w:val="18"/>
                <w:szCs w:val="18"/>
                <w:lang/>
              </w:rPr>
              <w:t>batch_size</w:t>
            </w:r>
          </w:p>
        </w:tc>
        <w:tc>
          <w:tcPr>
            <w:tcW w:w="737" w:type="dxa"/>
            <w:noWrap/>
            <w:vAlign w:val="center"/>
            <w:hideMark/>
          </w:tcPr>
          <w:p w14:paraId="44A3EB53"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18"/>
                <w:szCs w:val="18"/>
                <w:lang/>
              </w:rPr>
            </w:pPr>
          </w:p>
        </w:tc>
        <w:tc>
          <w:tcPr>
            <w:tcW w:w="737" w:type="dxa"/>
            <w:noWrap/>
            <w:vAlign w:val="center"/>
            <w:hideMark/>
          </w:tcPr>
          <w:p w14:paraId="5F87AACA"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rPr>
            </w:pPr>
          </w:p>
        </w:tc>
        <w:tc>
          <w:tcPr>
            <w:tcW w:w="737" w:type="dxa"/>
            <w:noWrap/>
            <w:vAlign w:val="center"/>
            <w:hideMark/>
          </w:tcPr>
          <w:p w14:paraId="72AFE6D7"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rPr>
            </w:pPr>
          </w:p>
        </w:tc>
        <w:tc>
          <w:tcPr>
            <w:tcW w:w="737" w:type="dxa"/>
            <w:noWrap/>
            <w:vAlign w:val="center"/>
            <w:hideMark/>
          </w:tcPr>
          <w:p w14:paraId="6137AFAE"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rPr>
            </w:pPr>
          </w:p>
        </w:tc>
        <w:tc>
          <w:tcPr>
            <w:tcW w:w="737" w:type="dxa"/>
            <w:noWrap/>
            <w:vAlign w:val="center"/>
            <w:hideMark/>
          </w:tcPr>
          <w:p w14:paraId="305B7D81"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18"/>
                <w:szCs w:val="18"/>
                <w:lang/>
              </w:rPr>
            </w:pPr>
            <w:r w:rsidRPr="00510B9D">
              <w:rPr>
                <w:rFonts w:ascii="Calibri" w:eastAsia="Times New Roman" w:hAnsi="Calibri" w:cs="Calibri"/>
                <w:color w:val="000000"/>
                <w:kern w:val="0"/>
                <w:sz w:val="18"/>
                <w:szCs w:val="18"/>
                <w:lang/>
              </w:rPr>
              <w:t>100</w:t>
            </w:r>
          </w:p>
        </w:tc>
        <w:tc>
          <w:tcPr>
            <w:tcW w:w="803" w:type="dxa"/>
            <w:noWrap/>
            <w:vAlign w:val="center"/>
            <w:hideMark/>
          </w:tcPr>
          <w:p w14:paraId="40EA88CB"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18"/>
                <w:szCs w:val="18"/>
                <w:lang/>
              </w:rPr>
            </w:pPr>
          </w:p>
        </w:tc>
        <w:tc>
          <w:tcPr>
            <w:tcW w:w="737" w:type="dxa"/>
            <w:noWrap/>
            <w:vAlign w:val="center"/>
            <w:hideMark/>
          </w:tcPr>
          <w:p w14:paraId="008E9FCD"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rPr>
            </w:pPr>
          </w:p>
        </w:tc>
        <w:tc>
          <w:tcPr>
            <w:tcW w:w="1474" w:type="dxa"/>
            <w:noWrap/>
            <w:vAlign w:val="center"/>
            <w:hideMark/>
          </w:tcPr>
          <w:p w14:paraId="7A953CF5"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rPr>
            </w:pPr>
          </w:p>
        </w:tc>
        <w:tc>
          <w:tcPr>
            <w:tcW w:w="664" w:type="dxa"/>
            <w:noWrap/>
            <w:vAlign w:val="center"/>
            <w:hideMark/>
          </w:tcPr>
          <w:p w14:paraId="4A5079C4"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rPr>
            </w:pPr>
          </w:p>
        </w:tc>
      </w:tr>
      <w:tr w:rsidR="00C81DBD" w:rsidRPr="00510B9D" w14:paraId="78E8E43C" w14:textId="77777777" w:rsidTr="00F35703">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381" w:type="dxa"/>
            <w:noWrap/>
            <w:vAlign w:val="center"/>
            <w:hideMark/>
          </w:tcPr>
          <w:p w14:paraId="488A2038" w14:textId="07B7F5A1" w:rsidR="00510B9D" w:rsidRPr="005F5346" w:rsidRDefault="00510B9D" w:rsidP="00F35703">
            <w:pPr>
              <w:spacing w:line="240" w:lineRule="auto"/>
              <w:ind w:firstLine="0"/>
              <w:jc w:val="left"/>
              <w:rPr>
                <w:rFonts w:ascii="Calibri" w:eastAsia="Times New Roman" w:hAnsi="Calibri" w:cs="Calibri"/>
                <w:color w:val="000000"/>
                <w:kern w:val="0"/>
                <w:sz w:val="18"/>
                <w:szCs w:val="18"/>
                <w:lang w:val="en-GB"/>
              </w:rPr>
            </w:pPr>
            <w:r w:rsidRPr="00510B9D">
              <w:rPr>
                <w:rFonts w:ascii="Calibri" w:eastAsia="Times New Roman" w:hAnsi="Calibri" w:cs="Calibri"/>
                <w:color w:val="000000"/>
                <w:kern w:val="0"/>
                <w:sz w:val="18"/>
                <w:szCs w:val="18"/>
                <w:lang/>
              </w:rPr>
              <w:t>contract_max_n_shapelet</w:t>
            </w:r>
            <w:r w:rsidR="005F5346">
              <w:rPr>
                <w:rFonts w:ascii="Calibri" w:eastAsia="Times New Roman" w:hAnsi="Calibri" w:cs="Calibri"/>
                <w:color w:val="000000"/>
                <w:kern w:val="0"/>
                <w:sz w:val="18"/>
                <w:szCs w:val="18"/>
                <w:lang w:val="en-GB"/>
              </w:rPr>
              <w:t>…</w:t>
            </w:r>
          </w:p>
        </w:tc>
        <w:tc>
          <w:tcPr>
            <w:tcW w:w="737" w:type="dxa"/>
            <w:noWrap/>
            <w:vAlign w:val="center"/>
            <w:hideMark/>
          </w:tcPr>
          <w:p w14:paraId="7602D723"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8"/>
                <w:szCs w:val="18"/>
                <w:lang/>
              </w:rPr>
            </w:pPr>
          </w:p>
        </w:tc>
        <w:tc>
          <w:tcPr>
            <w:tcW w:w="737" w:type="dxa"/>
            <w:noWrap/>
            <w:vAlign w:val="center"/>
            <w:hideMark/>
          </w:tcPr>
          <w:p w14:paraId="66044EE7"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rPr>
            </w:pPr>
          </w:p>
        </w:tc>
        <w:tc>
          <w:tcPr>
            <w:tcW w:w="737" w:type="dxa"/>
            <w:noWrap/>
            <w:vAlign w:val="center"/>
            <w:hideMark/>
          </w:tcPr>
          <w:p w14:paraId="4E53D10E"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rPr>
            </w:pPr>
          </w:p>
        </w:tc>
        <w:tc>
          <w:tcPr>
            <w:tcW w:w="737" w:type="dxa"/>
            <w:noWrap/>
            <w:vAlign w:val="center"/>
            <w:hideMark/>
          </w:tcPr>
          <w:p w14:paraId="0087D776"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rPr>
            </w:pPr>
          </w:p>
        </w:tc>
        <w:tc>
          <w:tcPr>
            <w:tcW w:w="737" w:type="dxa"/>
            <w:noWrap/>
            <w:vAlign w:val="center"/>
            <w:hideMark/>
          </w:tcPr>
          <w:p w14:paraId="76618761"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8"/>
                <w:szCs w:val="18"/>
                <w:lang/>
              </w:rPr>
            </w:pPr>
            <w:r w:rsidRPr="00510B9D">
              <w:rPr>
                <w:rFonts w:ascii="Calibri" w:eastAsia="Times New Roman" w:hAnsi="Calibri" w:cs="Calibri"/>
                <w:color w:val="000000"/>
                <w:kern w:val="0"/>
                <w:sz w:val="18"/>
                <w:szCs w:val="18"/>
                <w:lang/>
              </w:rPr>
              <w:t>inf</w:t>
            </w:r>
          </w:p>
        </w:tc>
        <w:tc>
          <w:tcPr>
            <w:tcW w:w="803" w:type="dxa"/>
            <w:noWrap/>
            <w:vAlign w:val="center"/>
            <w:hideMark/>
          </w:tcPr>
          <w:p w14:paraId="16939951"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8"/>
                <w:szCs w:val="18"/>
                <w:lang/>
              </w:rPr>
            </w:pPr>
          </w:p>
        </w:tc>
        <w:tc>
          <w:tcPr>
            <w:tcW w:w="737" w:type="dxa"/>
            <w:noWrap/>
            <w:vAlign w:val="center"/>
            <w:hideMark/>
          </w:tcPr>
          <w:p w14:paraId="376D67DB"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rPr>
            </w:pPr>
          </w:p>
        </w:tc>
        <w:tc>
          <w:tcPr>
            <w:tcW w:w="1474" w:type="dxa"/>
            <w:noWrap/>
            <w:vAlign w:val="center"/>
            <w:hideMark/>
          </w:tcPr>
          <w:p w14:paraId="7B361592"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rPr>
            </w:pPr>
          </w:p>
        </w:tc>
        <w:tc>
          <w:tcPr>
            <w:tcW w:w="664" w:type="dxa"/>
            <w:noWrap/>
            <w:vAlign w:val="center"/>
            <w:hideMark/>
          </w:tcPr>
          <w:p w14:paraId="64E67A26"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rPr>
            </w:pPr>
          </w:p>
        </w:tc>
      </w:tr>
      <w:tr w:rsidR="00EA781E" w:rsidRPr="00510B9D" w14:paraId="42575812" w14:textId="77777777" w:rsidTr="00F35703">
        <w:trPr>
          <w:trHeight w:val="288"/>
        </w:trPr>
        <w:tc>
          <w:tcPr>
            <w:cnfStyle w:val="001000000000" w:firstRow="0" w:lastRow="0" w:firstColumn="1" w:lastColumn="0" w:oddVBand="0" w:evenVBand="0" w:oddHBand="0" w:evenHBand="0" w:firstRowFirstColumn="0" w:firstRowLastColumn="0" w:lastRowFirstColumn="0" w:lastRowLastColumn="0"/>
            <w:tcW w:w="2381" w:type="dxa"/>
            <w:noWrap/>
            <w:vAlign w:val="center"/>
            <w:hideMark/>
          </w:tcPr>
          <w:p w14:paraId="1988C93C" w14:textId="77777777" w:rsidR="00510B9D" w:rsidRPr="00510B9D" w:rsidRDefault="00510B9D" w:rsidP="00F35703">
            <w:pPr>
              <w:spacing w:line="240" w:lineRule="auto"/>
              <w:ind w:firstLine="0"/>
              <w:jc w:val="left"/>
              <w:rPr>
                <w:rFonts w:ascii="Calibri" w:eastAsia="Times New Roman" w:hAnsi="Calibri" w:cs="Calibri"/>
                <w:color w:val="000000"/>
                <w:kern w:val="0"/>
                <w:sz w:val="18"/>
                <w:szCs w:val="18"/>
                <w:lang/>
              </w:rPr>
            </w:pPr>
            <w:r w:rsidRPr="00510B9D">
              <w:rPr>
                <w:rFonts w:ascii="Calibri" w:eastAsia="Times New Roman" w:hAnsi="Calibri" w:cs="Calibri"/>
                <w:color w:val="000000"/>
                <w:kern w:val="0"/>
                <w:sz w:val="18"/>
                <w:szCs w:val="18"/>
                <w:lang/>
              </w:rPr>
              <w:t>n_shapelet_samples</w:t>
            </w:r>
          </w:p>
        </w:tc>
        <w:tc>
          <w:tcPr>
            <w:tcW w:w="737" w:type="dxa"/>
            <w:noWrap/>
            <w:vAlign w:val="center"/>
            <w:hideMark/>
          </w:tcPr>
          <w:p w14:paraId="2F9CCAF4"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18"/>
                <w:szCs w:val="18"/>
                <w:lang/>
              </w:rPr>
            </w:pPr>
          </w:p>
        </w:tc>
        <w:tc>
          <w:tcPr>
            <w:tcW w:w="737" w:type="dxa"/>
            <w:noWrap/>
            <w:vAlign w:val="center"/>
            <w:hideMark/>
          </w:tcPr>
          <w:p w14:paraId="2D22C969"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rPr>
            </w:pPr>
          </w:p>
        </w:tc>
        <w:tc>
          <w:tcPr>
            <w:tcW w:w="737" w:type="dxa"/>
            <w:noWrap/>
            <w:vAlign w:val="center"/>
            <w:hideMark/>
          </w:tcPr>
          <w:p w14:paraId="2A9581A9"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rPr>
            </w:pPr>
          </w:p>
        </w:tc>
        <w:tc>
          <w:tcPr>
            <w:tcW w:w="737" w:type="dxa"/>
            <w:noWrap/>
            <w:vAlign w:val="center"/>
            <w:hideMark/>
          </w:tcPr>
          <w:p w14:paraId="449BF2EE"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rPr>
            </w:pPr>
          </w:p>
        </w:tc>
        <w:tc>
          <w:tcPr>
            <w:tcW w:w="737" w:type="dxa"/>
            <w:noWrap/>
            <w:vAlign w:val="center"/>
            <w:hideMark/>
          </w:tcPr>
          <w:p w14:paraId="2DC379B1"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18"/>
                <w:szCs w:val="18"/>
                <w:lang/>
              </w:rPr>
            </w:pPr>
            <w:r w:rsidRPr="00510B9D">
              <w:rPr>
                <w:rFonts w:ascii="Calibri" w:eastAsia="Times New Roman" w:hAnsi="Calibri" w:cs="Calibri"/>
                <w:color w:val="000000"/>
                <w:kern w:val="0"/>
                <w:sz w:val="18"/>
                <w:szCs w:val="18"/>
                <w:lang/>
              </w:rPr>
              <w:t>10000</w:t>
            </w:r>
          </w:p>
        </w:tc>
        <w:tc>
          <w:tcPr>
            <w:tcW w:w="803" w:type="dxa"/>
            <w:noWrap/>
            <w:vAlign w:val="center"/>
            <w:hideMark/>
          </w:tcPr>
          <w:p w14:paraId="3F203DFD"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18"/>
                <w:szCs w:val="18"/>
                <w:lang/>
              </w:rPr>
            </w:pPr>
          </w:p>
        </w:tc>
        <w:tc>
          <w:tcPr>
            <w:tcW w:w="737" w:type="dxa"/>
            <w:noWrap/>
            <w:vAlign w:val="center"/>
            <w:hideMark/>
          </w:tcPr>
          <w:p w14:paraId="52F6DFB6"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rPr>
            </w:pPr>
          </w:p>
        </w:tc>
        <w:tc>
          <w:tcPr>
            <w:tcW w:w="1474" w:type="dxa"/>
            <w:noWrap/>
            <w:vAlign w:val="center"/>
            <w:hideMark/>
          </w:tcPr>
          <w:p w14:paraId="63F129EC"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rPr>
            </w:pPr>
          </w:p>
        </w:tc>
        <w:tc>
          <w:tcPr>
            <w:tcW w:w="664" w:type="dxa"/>
            <w:noWrap/>
            <w:vAlign w:val="center"/>
            <w:hideMark/>
          </w:tcPr>
          <w:p w14:paraId="35E236A6"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rPr>
            </w:pPr>
          </w:p>
        </w:tc>
      </w:tr>
      <w:tr w:rsidR="00C81DBD" w:rsidRPr="00510B9D" w14:paraId="06094C45" w14:textId="77777777" w:rsidTr="00F35703">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381" w:type="dxa"/>
            <w:noWrap/>
            <w:vAlign w:val="center"/>
            <w:hideMark/>
          </w:tcPr>
          <w:p w14:paraId="2BDA753E" w14:textId="77777777" w:rsidR="00510B9D" w:rsidRPr="00510B9D" w:rsidRDefault="00510B9D" w:rsidP="00F35703">
            <w:pPr>
              <w:spacing w:line="240" w:lineRule="auto"/>
              <w:ind w:firstLine="0"/>
              <w:jc w:val="left"/>
              <w:rPr>
                <w:rFonts w:ascii="Calibri" w:eastAsia="Times New Roman" w:hAnsi="Calibri" w:cs="Calibri"/>
                <w:color w:val="000000"/>
                <w:kern w:val="0"/>
                <w:sz w:val="18"/>
                <w:szCs w:val="18"/>
                <w:lang/>
              </w:rPr>
            </w:pPr>
            <w:r w:rsidRPr="00510B9D">
              <w:rPr>
                <w:rFonts w:ascii="Calibri" w:eastAsia="Times New Roman" w:hAnsi="Calibri" w:cs="Calibri"/>
                <w:color w:val="000000"/>
                <w:kern w:val="0"/>
                <w:sz w:val="18"/>
                <w:szCs w:val="18"/>
                <w:lang/>
              </w:rPr>
              <w:t>save_transformed_data</w:t>
            </w:r>
          </w:p>
        </w:tc>
        <w:tc>
          <w:tcPr>
            <w:tcW w:w="737" w:type="dxa"/>
            <w:noWrap/>
            <w:vAlign w:val="center"/>
            <w:hideMark/>
          </w:tcPr>
          <w:p w14:paraId="76D0A908"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8"/>
                <w:szCs w:val="18"/>
                <w:lang/>
              </w:rPr>
            </w:pPr>
          </w:p>
        </w:tc>
        <w:tc>
          <w:tcPr>
            <w:tcW w:w="737" w:type="dxa"/>
            <w:noWrap/>
            <w:vAlign w:val="center"/>
            <w:hideMark/>
          </w:tcPr>
          <w:p w14:paraId="3DF18C1F"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rPr>
            </w:pPr>
          </w:p>
        </w:tc>
        <w:tc>
          <w:tcPr>
            <w:tcW w:w="737" w:type="dxa"/>
            <w:noWrap/>
            <w:vAlign w:val="center"/>
            <w:hideMark/>
          </w:tcPr>
          <w:p w14:paraId="7699509C"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rPr>
            </w:pPr>
          </w:p>
        </w:tc>
        <w:tc>
          <w:tcPr>
            <w:tcW w:w="737" w:type="dxa"/>
            <w:noWrap/>
            <w:vAlign w:val="center"/>
            <w:hideMark/>
          </w:tcPr>
          <w:p w14:paraId="72B65838"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rPr>
            </w:pPr>
          </w:p>
        </w:tc>
        <w:tc>
          <w:tcPr>
            <w:tcW w:w="737" w:type="dxa"/>
            <w:noWrap/>
            <w:vAlign w:val="center"/>
            <w:hideMark/>
          </w:tcPr>
          <w:p w14:paraId="58635DBE"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8"/>
                <w:szCs w:val="18"/>
                <w:lang/>
              </w:rPr>
            </w:pPr>
            <w:r w:rsidRPr="00510B9D">
              <w:rPr>
                <w:rFonts w:ascii="Calibri" w:eastAsia="Times New Roman" w:hAnsi="Calibri" w:cs="Calibri"/>
                <w:color w:val="000000"/>
                <w:kern w:val="0"/>
                <w:sz w:val="18"/>
                <w:szCs w:val="18"/>
                <w:lang/>
              </w:rPr>
              <w:t>FALSE</w:t>
            </w:r>
          </w:p>
        </w:tc>
        <w:tc>
          <w:tcPr>
            <w:tcW w:w="803" w:type="dxa"/>
            <w:noWrap/>
            <w:vAlign w:val="center"/>
            <w:hideMark/>
          </w:tcPr>
          <w:p w14:paraId="77103689"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8"/>
                <w:szCs w:val="18"/>
                <w:lang/>
              </w:rPr>
            </w:pPr>
          </w:p>
        </w:tc>
        <w:tc>
          <w:tcPr>
            <w:tcW w:w="737" w:type="dxa"/>
            <w:noWrap/>
            <w:vAlign w:val="center"/>
            <w:hideMark/>
          </w:tcPr>
          <w:p w14:paraId="440910EB"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rPr>
            </w:pPr>
          </w:p>
        </w:tc>
        <w:tc>
          <w:tcPr>
            <w:tcW w:w="1474" w:type="dxa"/>
            <w:noWrap/>
            <w:vAlign w:val="center"/>
            <w:hideMark/>
          </w:tcPr>
          <w:p w14:paraId="2ADAD79F"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rPr>
            </w:pPr>
          </w:p>
        </w:tc>
        <w:tc>
          <w:tcPr>
            <w:tcW w:w="664" w:type="dxa"/>
            <w:noWrap/>
            <w:vAlign w:val="center"/>
            <w:hideMark/>
          </w:tcPr>
          <w:p w14:paraId="288EB6D8"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rPr>
            </w:pPr>
          </w:p>
        </w:tc>
      </w:tr>
      <w:tr w:rsidR="00EA781E" w:rsidRPr="00510B9D" w14:paraId="5BCB2954" w14:textId="77777777" w:rsidTr="00F35703">
        <w:trPr>
          <w:trHeight w:val="288"/>
        </w:trPr>
        <w:tc>
          <w:tcPr>
            <w:cnfStyle w:val="001000000000" w:firstRow="0" w:lastRow="0" w:firstColumn="1" w:lastColumn="0" w:oddVBand="0" w:evenVBand="0" w:oddHBand="0" w:evenHBand="0" w:firstRowFirstColumn="0" w:firstRowLastColumn="0" w:lastRowFirstColumn="0" w:lastRowLastColumn="0"/>
            <w:tcW w:w="2381" w:type="dxa"/>
            <w:noWrap/>
            <w:vAlign w:val="center"/>
            <w:hideMark/>
          </w:tcPr>
          <w:p w14:paraId="2DBFB7B4" w14:textId="77777777" w:rsidR="00510B9D" w:rsidRPr="00510B9D" w:rsidRDefault="00510B9D" w:rsidP="00F35703">
            <w:pPr>
              <w:spacing w:line="240" w:lineRule="auto"/>
              <w:ind w:firstLine="0"/>
              <w:jc w:val="left"/>
              <w:rPr>
                <w:rFonts w:ascii="Calibri" w:eastAsia="Times New Roman" w:hAnsi="Calibri" w:cs="Calibri"/>
                <w:color w:val="000000"/>
                <w:kern w:val="0"/>
                <w:sz w:val="18"/>
                <w:szCs w:val="18"/>
                <w:lang/>
              </w:rPr>
            </w:pPr>
            <w:r w:rsidRPr="00510B9D">
              <w:rPr>
                <w:rFonts w:ascii="Calibri" w:eastAsia="Times New Roman" w:hAnsi="Calibri" w:cs="Calibri"/>
                <w:color w:val="000000"/>
                <w:kern w:val="0"/>
                <w:sz w:val="18"/>
                <w:szCs w:val="18"/>
                <w:lang/>
              </w:rPr>
              <w:t>time_limit_in_minutes</w:t>
            </w:r>
          </w:p>
        </w:tc>
        <w:tc>
          <w:tcPr>
            <w:tcW w:w="737" w:type="dxa"/>
            <w:noWrap/>
            <w:vAlign w:val="center"/>
            <w:hideMark/>
          </w:tcPr>
          <w:p w14:paraId="2EF7368E"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18"/>
                <w:szCs w:val="18"/>
                <w:lang/>
              </w:rPr>
            </w:pPr>
          </w:p>
        </w:tc>
        <w:tc>
          <w:tcPr>
            <w:tcW w:w="737" w:type="dxa"/>
            <w:noWrap/>
            <w:vAlign w:val="center"/>
            <w:hideMark/>
          </w:tcPr>
          <w:p w14:paraId="5CF4A7F9"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rPr>
            </w:pPr>
          </w:p>
        </w:tc>
        <w:tc>
          <w:tcPr>
            <w:tcW w:w="737" w:type="dxa"/>
            <w:noWrap/>
            <w:vAlign w:val="center"/>
            <w:hideMark/>
          </w:tcPr>
          <w:p w14:paraId="30DCD2C0"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rPr>
            </w:pPr>
          </w:p>
        </w:tc>
        <w:tc>
          <w:tcPr>
            <w:tcW w:w="737" w:type="dxa"/>
            <w:noWrap/>
            <w:vAlign w:val="center"/>
            <w:hideMark/>
          </w:tcPr>
          <w:p w14:paraId="228DDAAE"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rPr>
            </w:pPr>
          </w:p>
        </w:tc>
        <w:tc>
          <w:tcPr>
            <w:tcW w:w="737" w:type="dxa"/>
            <w:noWrap/>
            <w:vAlign w:val="center"/>
            <w:hideMark/>
          </w:tcPr>
          <w:p w14:paraId="370B1144"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18"/>
                <w:szCs w:val="18"/>
                <w:lang/>
              </w:rPr>
            </w:pPr>
            <w:r w:rsidRPr="00510B9D">
              <w:rPr>
                <w:rFonts w:ascii="Calibri" w:eastAsia="Times New Roman" w:hAnsi="Calibri" w:cs="Calibri"/>
                <w:color w:val="000000"/>
                <w:kern w:val="0"/>
                <w:sz w:val="18"/>
                <w:szCs w:val="18"/>
                <w:lang/>
              </w:rPr>
              <w:t>0</w:t>
            </w:r>
          </w:p>
        </w:tc>
        <w:tc>
          <w:tcPr>
            <w:tcW w:w="803" w:type="dxa"/>
            <w:noWrap/>
            <w:vAlign w:val="center"/>
            <w:hideMark/>
          </w:tcPr>
          <w:p w14:paraId="3EA21F31"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18"/>
                <w:szCs w:val="18"/>
                <w:lang/>
              </w:rPr>
            </w:pPr>
          </w:p>
        </w:tc>
        <w:tc>
          <w:tcPr>
            <w:tcW w:w="737" w:type="dxa"/>
            <w:noWrap/>
            <w:vAlign w:val="center"/>
            <w:hideMark/>
          </w:tcPr>
          <w:p w14:paraId="6C936B32"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rPr>
            </w:pPr>
          </w:p>
        </w:tc>
        <w:tc>
          <w:tcPr>
            <w:tcW w:w="1474" w:type="dxa"/>
            <w:noWrap/>
            <w:vAlign w:val="center"/>
            <w:hideMark/>
          </w:tcPr>
          <w:p w14:paraId="6E84598B"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rPr>
            </w:pPr>
          </w:p>
        </w:tc>
        <w:tc>
          <w:tcPr>
            <w:tcW w:w="664" w:type="dxa"/>
            <w:noWrap/>
            <w:vAlign w:val="center"/>
            <w:hideMark/>
          </w:tcPr>
          <w:p w14:paraId="666C176A"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rPr>
            </w:pPr>
          </w:p>
        </w:tc>
      </w:tr>
      <w:tr w:rsidR="00C81DBD" w:rsidRPr="00510B9D" w14:paraId="7782002B" w14:textId="77777777" w:rsidTr="00F35703">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381" w:type="dxa"/>
            <w:noWrap/>
            <w:vAlign w:val="center"/>
            <w:hideMark/>
          </w:tcPr>
          <w:p w14:paraId="1BFD63F8" w14:textId="77777777" w:rsidR="00510B9D" w:rsidRPr="00510B9D" w:rsidRDefault="00510B9D" w:rsidP="00F35703">
            <w:pPr>
              <w:spacing w:line="240" w:lineRule="auto"/>
              <w:ind w:firstLine="0"/>
              <w:jc w:val="left"/>
              <w:rPr>
                <w:rFonts w:ascii="Calibri" w:eastAsia="Times New Roman" w:hAnsi="Calibri" w:cs="Calibri"/>
                <w:color w:val="000000"/>
                <w:kern w:val="0"/>
                <w:sz w:val="18"/>
                <w:szCs w:val="18"/>
                <w:lang/>
              </w:rPr>
            </w:pPr>
            <w:r w:rsidRPr="00510B9D">
              <w:rPr>
                <w:rFonts w:ascii="Calibri" w:eastAsia="Times New Roman" w:hAnsi="Calibri" w:cs="Calibri"/>
                <w:color w:val="000000"/>
                <w:kern w:val="0"/>
                <w:sz w:val="18"/>
                <w:szCs w:val="18"/>
                <w:lang/>
              </w:rPr>
              <w:t>transform_limit_in_minutes</w:t>
            </w:r>
          </w:p>
        </w:tc>
        <w:tc>
          <w:tcPr>
            <w:tcW w:w="737" w:type="dxa"/>
            <w:noWrap/>
            <w:vAlign w:val="center"/>
            <w:hideMark/>
          </w:tcPr>
          <w:p w14:paraId="62F0DC83"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8"/>
                <w:szCs w:val="18"/>
                <w:lang/>
              </w:rPr>
            </w:pPr>
          </w:p>
        </w:tc>
        <w:tc>
          <w:tcPr>
            <w:tcW w:w="737" w:type="dxa"/>
            <w:noWrap/>
            <w:vAlign w:val="center"/>
            <w:hideMark/>
          </w:tcPr>
          <w:p w14:paraId="4D486900"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rPr>
            </w:pPr>
          </w:p>
        </w:tc>
        <w:tc>
          <w:tcPr>
            <w:tcW w:w="737" w:type="dxa"/>
            <w:noWrap/>
            <w:vAlign w:val="center"/>
            <w:hideMark/>
          </w:tcPr>
          <w:p w14:paraId="6DF115EA"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rPr>
            </w:pPr>
          </w:p>
        </w:tc>
        <w:tc>
          <w:tcPr>
            <w:tcW w:w="737" w:type="dxa"/>
            <w:noWrap/>
            <w:vAlign w:val="center"/>
            <w:hideMark/>
          </w:tcPr>
          <w:p w14:paraId="54E2A7F2"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rPr>
            </w:pPr>
          </w:p>
        </w:tc>
        <w:tc>
          <w:tcPr>
            <w:tcW w:w="737" w:type="dxa"/>
            <w:noWrap/>
            <w:vAlign w:val="center"/>
            <w:hideMark/>
          </w:tcPr>
          <w:p w14:paraId="1651C529"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8"/>
                <w:szCs w:val="18"/>
                <w:lang/>
              </w:rPr>
            </w:pPr>
            <w:r w:rsidRPr="00510B9D">
              <w:rPr>
                <w:rFonts w:ascii="Calibri" w:eastAsia="Times New Roman" w:hAnsi="Calibri" w:cs="Calibri"/>
                <w:color w:val="000000"/>
                <w:kern w:val="0"/>
                <w:sz w:val="18"/>
                <w:szCs w:val="18"/>
                <w:lang/>
              </w:rPr>
              <w:t>0</w:t>
            </w:r>
          </w:p>
        </w:tc>
        <w:tc>
          <w:tcPr>
            <w:tcW w:w="803" w:type="dxa"/>
            <w:noWrap/>
            <w:vAlign w:val="center"/>
            <w:hideMark/>
          </w:tcPr>
          <w:p w14:paraId="5A056BFE"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8"/>
                <w:szCs w:val="18"/>
                <w:lang/>
              </w:rPr>
            </w:pPr>
          </w:p>
        </w:tc>
        <w:tc>
          <w:tcPr>
            <w:tcW w:w="737" w:type="dxa"/>
            <w:noWrap/>
            <w:vAlign w:val="center"/>
            <w:hideMark/>
          </w:tcPr>
          <w:p w14:paraId="1D0CCEA9"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rPr>
            </w:pPr>
          </w:p>
        </w:tc>
        <w:tc>
          <w:tcPr>
            <w:tcW w:w="1474" w:type="dxa"/>
            <w:noWrap/>
            <w:vAlign w:val="center"/>
            <w:hideMark/>
          </w:tcPr>
          <w:p w14:paraId="0F60E5A4"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rPr>
            </w:pPr>
          </w:p>
        </w:tc>
        <w:tc>
          <w:tcPr>
            <w:tcW w:w="664" w:type="dxa"/>
            <w:noWrap/>
            <w:vAlign w:val="center"/>
            <w:hideMark/>
          </w:tcPr>
          <w:p w14:paraId="1356798E"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rPr>
            </w:pPr>
          </w:p>
        </w:tc>
      </w:tr>
      <w:tr w:rsidR="00EA781E" w:rsidRPr="00510B9D" w14:paraId="2B05D3A2" w14:textId="77777777" w:rsidTr="00F35703">
        <w:trPr>
          <w:trHeight w:val="288"/>
        </w:trPr>
        <w:tc>
          <w:tcPr>
            <w:cnfStyle w:val="001000000000" w:firstRow="0" w:lastRow="0" w:firstColumn="1" w:lastColumn="0" w:oddVBand="0" w:evenVBand="0" w:oddHBand="0" w:evenHBand="0" w:firstRowFirstColumn="0" w:firstRowLastColumn="0" w:lastRowFirstColumn="0" w:lastRowLastColumn="0"/>
            <w:tcW w:w="2381" w:type="dxa"/>
            <w:noWrap/>
            <w:vAlign w:val="center"/>
            <w:hideMark/>
          </w:tcPr>
          <w:p w14:paraId="514D6BAE" w14:textId="77777777" w:rsidR="00510B9D" w:rsidRPr="00510B9D" w:rsidRDefault="00510B9D" w:rsidP="00F35703">
            <w:pPr>
              <w:spacing w:line="240" w:lineRule="auto"/>
              <w:ind w:firstLine="0"/>
              <w:jc w:val="left"/>
              <w:rPr>
                <w:rFonts w:ascii="Calibri" w:eastAsia="Times New Roman" w:hAnsi="Calibri" w:cs="Calibri"/>
                <w:color w:val="000000"/>
                <w:kern w:val="0"/>
                <w:sz w:val="18"/>
                <w:szCs w:val="18"/>
                <w:lang/>
              </w:rPr>
            </w:pPr>
            <w:r w:rsidRPr="00510B9D">
              <w:rPr>
                <w:rFonts w:ascii="Calibri" w:eastAsia="Times New Roman" w:hAnsi="Calibri" w:cs="Calibri"/>
                <w:color w:val="000000"/>
                <w:kern w:val="0"/>
                <w:sz w:val="18"/>
                <w:szCs w:val="18"/>
                <w:lang/>
              </w:rPr>
              <w:t>algorithm</w:t>
            </w:r>
          </w:p>
        </w:tc>
        <w:tc>
          <w:tcPr>
            <w:tcW w:w="737" w:type="dxa"/>
            <w:noWrap/>
            <w:vAlign w:val="center"/>
            <w:hideMark/>
          </w:tcPr>
          <w:p w14:paraId="2228C802"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18"/>
                <w:szCs w:val="18"/>
                <w:lang/>
              </w:rPr>
            </w:pPr>
          </w:p>
        </w:tc>
        <w:tc>
          <w:tcPr>
            <w:tcW w:w="737" w:type="dxa"/>
            <w:noWrap/>
            <w:vAlign w:val="center"/>
            <w:hideMark/>
          </w:tcPr>
          <w:p w14:paraId="118DA762"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rPr>
            </w:pPr>
          </w:p>
        </w:tc>
        <w:tc>
          <w:tcPr>
            <w:tcW w:w="737" w:type="dxa"/>
            <w:noWrap/>
            <w:vAlign w:val="center"/>
            <w:hideMark/>
          </w:tcPr>
          <w:p w14:paraId="025B05FD"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rPr>
            </w:pPr>
          </w:p>
        </w:tc>
        <w:tc>
          <w:tcPr>
            <w:tcW w:w="737" w:type="dxa"/>
            <w:noWrap/>
            <w:vAlign w:val="center"/>
            <w:hideMark/>
          </w:tcPr>
          <w:p w14:paraId="790174E7"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rPr>
            </w:pPr>
          </w:p>
        </w:tc>
        <w:tc>
          <w:tcPr>
            <w:tcW w:w="737" w:type="dxa"/>
            <w:noWrap/>
            <w:vAlign w:val="center"/>
            <w:hideMark/>
          </w:tcPr>
          <w:p w14:paraId="47EEB263"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rPr>
            </w:pPr>
          </w:p>
        </w:tc>
        <w:tc>
          <w:tcPr>
            <w:tcW w:w="803" w:type="dxa"/>
            <w:noWrap/>
            <w:vAlign w:val="center"/>
            <w:hideMark/>
          </w:tcPr>
          <w:p w14:paraId="2B3E6319"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18"/>
                <w:szCs w:val="18"/>
                <w:lang/>
              </w:rPr>
            </w:pPr>
            <w:r w:rsidRPr="00510B9D">
              <w:rPr>
                <w:rFonts w:ascii="Calibri" w:eastAsia="Times New Roman" w:hAnsi="Calibri" w:cs="Calibri"/>
                <w:color w:val="000000"/>
                <w:kern w:val="0"/>
                <w:sz w:val="18"/>
                <w:szCs w:val="18"/>
                <w:lang/>
              </w:rPr>
              <w:t>brute</w:t>
            </w:r>
          </w:p>
        </w:tc>
        <w:tc>
          <w:tcPr>
            <w:tcW w:w="737" w:type="dxa"/>
            <w:noWrap/>
            <w:vAlign w:val="center"/>
            <w:hideMark/>
          </w:tcPr>
          <w:p w14:paraId="136C7579"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18"/>
                <w:szCs w:val="18"/>
                <w:lang/>
              </w:rPr>
            </w:pPr>
          </w:p>
        </w:tc>
        <w:tc>
          <w:tcPr>
            <w:tcW w:w="1474" w:type="dxa"/>
            <w:noWrap/>
            <w:vAlign w:val="center"/>
            <w:hideMark/>
          </w:tcPr>
          <w:p w14:paraId="42E3700F"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rPr>
            </w:pPr>
          </w:p>
        </w:tc>
        <w:tc>
          <w:tcPr>
            <w:tcW w:w="664" w:type="dxa"/>
            <w:noWrap/>
            <w:vAlign w:val="center"/>
            <w:hideMark/>
          </w:tcPr>
          <w:p w14:paraId="2A4EC5C5"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rPr>
            </w:pPr>
          </w:p>
        </w:tc>
      </w:tr>
      <w:tr w:rsidR="00C81DBD" w:rsidRPr="00510B9D" w14:paraId="03643A72" w14:textId="77777777" w:rsidTr="00F35703">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381" w:type="dxa"/>
            <w:noWrap/>
            <w:vAlign w:val="center"/>
            <w:hideMark/>
          </w:tcPr>
          <w:p w14:paraId="1994C91E" w14:textId="77777777" w:rsidR="00510B9D" w:rsidRPr="00510B9D" w:rsidRDefault="00510B9D" w:rsidP="00F35703">
            <w:pPr>
              <w:spacing w:line="240" w:lineRule="auto"/>
              <w:ind w:firstLine="0"/>
              <w:jc w:val="left"/>
              <w:rPr>
                <w:rFonts w:ascii="Calibri" w:eastAsia="Times New Roman" w:hAnsi="Calibri" w:cs="Calibri"/>
                <w:color w:val="000000"/>
                <w:kern w:val="0"/>
                <w:sz w:val="18"/>
                <w:szCs w:val="18"/>
                <w:lang/>
              </w:rPr>
            </w:pPr>
            <w:r w:rsidRPr="00510B9D">
              <w:rPr>
                <w:rFonts w:ascii="Calibri" w:eastAsia="Times New Roman" w:hAnsi="Calibri" w:cs="Calibri"/>
                <w:color w:val="000000"/>
                <w:kern w:val="0"/>
                <w:sz w:val="18"/>
                <w:szCs w:val="18"/>
                <w:lang/>
              </w:rPr>
              <w:t>distance</w:t>
            </w:r>
          </w:p>
        </w:tc>
        <w:tc>
          <w:tcPr>
            <w:tcW w:w="737" w:type="dxa"/>
            <w:noWrap/>
            <w:vAlign w:val="center"/>
            <w:hideMark/>
          </w:tcPr>
          <w:p w14:paraId="7BF44083"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8"/>
                <w:szCs w:val="18"/>
                <w:lang/>
              </w:rPr>
            </w:pPr>
          </w:p>
        </w:tc>
        <w:tc>
          <w:tcPr>
            <w:tcW w:w="737" w:type="dxa"/>
            <w:noWrap/>
            <w:vAlign w:val="center"/>
            <w:hideMark/>
          </w:tcPr>
          <w:p w14:paraId="645BDFC4"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rPr>
            </w:pPr>
          </w:p>
        </w:tc>
        <w:tc>
          <w:tcPr>
            <w:tcW w:w="737" w:type="dxa"/>
            <w:noWrap/>
            <w:vAlign w:val="center"/>
            <w:hideMark/>
          </w:tcPr>
          <w:p w14:paraId="33A45DE9"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rPr>
            </w:pPr>
          </w:p>
        </w:tc>
        <w:tc>
          <w:tcPr>
            <w:tcW w:w="737" w:type="dxa"/>
            <w:noWrap/>
            <w:vAlign w:val="center"/>
            <w:hideMark/>
          </w:tcPr>
          <w:p w14:paraId="43B38936"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rPr>
            </w:pPr>
          </w:p>
        </w:tc>
        <w:tc>
          <w:tcPr>
            <w:tcW w:w="737" w:type="dxa"/>
            <w:noWrap/>
            <w:vAlign w:val="center"/>
            <w:hideMark/>
          </w:tcPr>
          <w:p w14:paraId="59A3C717"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rPr>
            </w:pPr>
          </w:p>
        </w:tc>
        <w:tc>
          <w:tcPr>
            <w:tcW w:w="803" w:type="dxa"/>
            <w:noWrap/>
            <w:vAlign w:val="center"/>
            <w:hideMark/>
          </w:tcPr>
          <w:p w14:paraId="7B199B76"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8"/>
                <w:szCs w:val="18"/>
                <w:lang/>
              </w:rPr>
            </w:pPr>
            <w:r w:rsidRPr="00510B9D">
              <w:rPr>
                <w:rFonts w:ascii="Calibri" w:eastAsia="Times New Roman" w:hAnsi="Calibri" w:cs="Calibri"/>
                <w:color w:val="000000"/>
                <w:kern w:val="0"/>
                <w:sz w:val="18"/>
                <w:szCs w:val="18"/>
                <w:lang/>
              </w:rPr>
              <w:t>dtw</w:t>
            </w:r>
          </w:p>
        </w:tc>
        <w:tc>
          <w:tcPr>
            <w:tcW w:w="737" w:type="dxa"/>
            <w:noWrap/>
            <w:vAlign w:val="center"/>
            <w:hideMark/>
          </w:tcPr>
          <w:p w14:paraId="206E0377"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8"/>
                <w:szCs w:val="18"/>
                <w:lang/>
              </w:rPr>
            </w:pPr>
          </w:p>
        </w:tc>
        <w:tc>
          <w:tcPr>
            <w:tcW w:w="1474" w:type="dxa"/>
            <w:noWrap/>
            <w:vAlign w:val="center"/>
            <w:hideMark/>
          </w:tcPr>
          <w:p w14:paraId="3787C0FA"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rPr>
            </w:pPr>
          </w:p>
        </w:tc>
        <w:tc>
          <w:tcPr>
            <w:tcW w:w="664" w:type="dxa"/>
            <w:noWrap/>
            <w:vAlign w:val="center"/>
            <w:hideMark/>
          </w:tcPr>
          <w:p w14:paraId="6E02FB01"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rPr>
            </w:pPr>
          </w:p>
        </w:tc>
      </w:tr>
      <w:tr w:rsidR="00EA781E" w:rsidRPr="00510B9D" w14:paraId="7B5E6D68" w14:textId="77777777" w:rsidTr="00F35703">
        <w:trPr>
          <w:trHeight w:val="288"/>
        </w:trPr>
        <w:tc>
          <w:tcPr>
            <w:cnfStyle w:val="001000000000" w:firstRow="0" w:lastRow="0" w:firstColumn="1" w:lastColumn="0" w:oddVBand="0" w:evenVBand="0" w:oddHBand="0" w:evenHBand="0" w:firstRowFirstColumn="0" w:firstRowLastColumn="0" w:lastRowFirstColumn="0" w:lastRowLastColumn="0"/>
            <w:tcW w:w="2381" w:type="dxa"/>
            <w:noWrap/>
            <w:vAlign w:val="center"/>
            <w:hideMark/>
          </w:tcPr>
          <w:p w14:paraId="3722DC3D" w14:textId="77777777" w:rsidR="00510B9D" w:rsidRPr="00510B9D" w:rsidRDefault="00510B9D" w:rsidP="00F35703">
            <w:pPr>
              <w:spacing w:line="240" w:lineRule="auto"/>
              <w:ind w:firstLine="0"/>
              <w:jc w:val="left"/>
              <w:rPr>
                <w:rFonts w:ascii="Calibri" w:eastAsia="Times New Roman" w:hAnsi="Calibri" w:cs="Calibri"/>
                <w:color w:val="000000"/>
                <w:kern w:val="0"/>
                <w:sz w:val="18"/>
                <w:szCs w:val="18"/>
                <w:lang/>
              </w:rPr>
            </w:pPr>
            <w:r w:rsidRPr="00510B9D">
              <w:rPr>
                <w:rFonts w:ascii="Calibri" w:eastAsia="Times New Roman" w:hAnsi="Calibri" w:cs="Calibri"/>
                <w:color w:val="000000"/>
                <w:kern w:val="0"/>
                <w:sz w:val="18"/>
                <w:szCs w:val="18"/>
                <w:lang/>
              </w:rPr>
              <w:t>leaf_size</w:t>
            </w:r>
          </w:p>
        </w:tc>
        <w:tc>
          <w:tcPr>
            <w:tcW w:w="737" w:type="dxa"/>
            <w:noWrap/>
            <w:vAlign w:val="center"/>
            <w:hideMark/>
          </w:tcPr>
          <w:p w14:paraId="4F67EC2C"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18"/>
                <w:szCs w:val="18"/>
                <w:lang/>
              </w:rPr>
            </w:pPr>
          </w:p>
        </w:tc>
        <w:tc>
          <w:tcPr>
            <w:tcW w:w="737" w:type="dxa"/>
            <w:noWrap/>
            <w:vAlign w:val="center"/>
            <w:hideMark/>
          </w:tcPr>
          <w:p w14:paraId="60DC2FEB"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rPr>
            </w:pPr>
          </w:p>
        </w:tc>
        <w:tc>
          <w:tcPr>
            <w:tcW w:w="737" w:type="dxa"/>
            <w:noWrap/>
            <w:vAlign w:val="center"/>
            <w:hideMark/>
          </w:tcPr>
          <w:p w14:paraId="7A2745B3"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rPr>
            </w:pPr>
          </w:p>
        </w:tc>
        <w:tc>
          <w:tcPr>
            <w:tcW w:w="737" w:type="dxa"/>
            <w:noWrap/>
            <w:vAlign w:val="center"/>
            <w:hideMark/>
          </w:tcPr>
          <w:p w14:paraId="4FA9E37B"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rPr>
            </w:pPr>
          </w:p>
        </w:tc>
        <w:tc>
          <w:tcPr>
            <w:tcW w:w="737" w:type="dxa"/>
            <w:noWrap/>
            <w:vAlign w:val="center"/>
            <w:hideMark/>
          </w:tcPr>
          <w:p w14:paraId="4388BE79"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rPr>
            </w:pPr>
          </w:p>
        </w:tc>
        <w:tc>
          <w:tcPr>
            <w:tcW w:w="803" w:type="dxa"/>
            <w:noWrap/>
            <w:vAlign w:val="center"/>
            <w:hideMark/>
          </w:tcPr>
          <w:p w14:paraId="70000B29"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18"/>
                <w:szCs w:val="18"/>
                <w:lang/>
              </w:rPr>
            </w:pPr>
            <w:r w:rsidRPr="00510B9D">
              <w:rPr>
                <w:rFonts w:ascii="Calibri" w:eastAsia="Times New Roman" w:hAnsi="Calibri" w:cs="Calibri"/>
                <w:color w:val="000000"/>
                <w:kern w:val="0"/>
                <w:sz w:val="18"/>
                <w:szCs w:val="18"/>
                <w:lang/>
              </w:rPr>
              <w:t>30</w:t>
            </w:r>
          </w:p>
        </w:tc>
        <w:tc>
          <w:tcPr>
            <w:tcW w:w="737" w:type="dxa"/>
            <w:noWrap/>
            <w:vAlign w:val="center"/>
            <w:hideMark/>
          </w:tcPr>
          <w:p w14:paraId="4CB9109D"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18"/>
                <w:szCs w:val="18"/>
                <w:lang/>
              </w:rPr>
            </w:pPr>
          </w:p>
        </w:tc>
        <w:tc>
          <w:tcPr>
            <w:tcW w:w="1474" w:type="dxa"/>
            <w:noWrap/>
            <w:vAlign w:val="center"/>
            <w:hideMark/>
          </w:tcPr>
          <w:p w14:paraId="72BF4673"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rPr>
            </w:pPr>
          </w:p>
        </w:tc>
        <w:tc>
          <w:tcPr>
            <w:tcW w:w="664" w:type="dxa"/>
            <w:noWrap/>
            <w:vAlign w:val="center"/>
            <w:hideMark/>
          </w:tcPr>
          <w:p w14:paraId="2EFEADCD"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rPr>
            </w:pPr>
          </w:p>
        </w:tc>
      </w:tr>
      <w:tr w:rsidR="00C81DBD" w:rsidRPr="00510B9D" w14:paraId="3DB8EC74" w14:textId="77777777" w:rsidTr="00F35703">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381" w:type="dxa"/>
            <w:noWrap/>
            <w:vAlign w:val="center"/>
            <w:hideMark/>
          </w:tcPr>
          <w:p w14:paraId="70982A1C" w14:textId="77777777" w:rsidR="00510B9D" w:rsidRPr="00510B9D" w:rsidRDefault="00510B9D" w:rsidP="00F35703">
            <w:pPr>
              <w:spacing w:line="240" w:lineRule="auto"/>
              <w:ind w:firstLine="0"/>
              <w:jc w:val="left"/>
              <w:rPr>
                <w:rFonts w:ascii="Calibri" w:eastAsia="Times New Roman" w:hAnsi="Calibri" w:cs="Calibri"/>
                <w:color w:val="000000"/>
                <w:kern w:val="0"/>
                <w:sz w:val="18"/>
                <w:szCs w:val="18"/>
                <w:lang/>
              </w:rPr>
            </w:pPr>
            <w:r w:rsidRPr="00510B9D">
              <w:rPr>
                <w:rFonts w:ascii="Calibri" w:eastAsia="Times New Roman" w:hAnsi="Calibri" w:cs="Calibri"/>
                <w:color w:val="000000"/>
                <w:kern w:val="0"/>
                <w:sz w:val="18"/>
                <w:szCs w:val="18"/>
                <w:lang/>
              </w:rPr>
              <w:t>n_neighbors</w:t>
            </w:r>
          </w:p>
        </w:tc>
        <w:tc>
          <w:tcPr>
            <w:tcW w:w="737" w:type="dxa"/>
            <w:noWrap/>
            <w:vAlign w:val="center"/>
            <w:hideMark/>
          </w:tcPr>
          <w:p w14:paraId="189473C7"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8"/>
                <w:szCs w:val="18"/>
                <w:lang/>
              </w:rPr>
            </w:pPr>
          </w:p>
        </w:tc>
        <w:tc>
          <w:tcPr>
            <w:tcW w:w="737" w:type="dxa"/>
            <w:noWrap/>
            <w:vAlign w:val="center"/>
            <w:hideMark/>
          </w:tcPr>
          <w:p w14:paraId="122A59A9"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rPr>
            </w:pPr>
          </w:p>
        </w:tc>
        <w:tc>
          <w:tcPr>
            <w:tcW w:w="737" w:type="dxa"/>
            <w:noWrap/>
            <w:vAlign w:val="center"/>
            <w:hideMark/>
          </w:tcPr>
          <w:p w14:paraId="7DBE5CFE"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rPr>
            </w:pPr>
          </w:p>
        </w:tc>
        <w:tc>
          <w:tcPr>
            <w:tcW w:w="737" w:type="dxa"/>
            <w:noWrap/>
            <w:vAlign w:val="center"/>
            <w:hideMark/>
          </w:tcPr>
          <w:p w14:paraId="0B0269BF"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rPr>
            </w:pPr>
          </w:p>
        </w:tc>
        <w:tc>
          <w:tcPr>
            <w:tcW w:w="737" w:type="dxa"/>
            <w:noWrap/>
            <w:vAlign w:val="center"/>
            <w:hideMark/>
          </w:tcPr>
          <w:p w14:paraId="769F8665"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rPr>
            </w:pPr>
          </w:p>
        </w:tc>
        <w:tc>
          <w:tcPr>
            <w:tcW w:w="803" w:type="dxa"/>
            <w:noWrap/>
            <w:vAlign w:val="center"/>
            <w:hideMark/>
          </w:tcPr>
          <w:p w14:paraId="60F3D1DE"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8"/>
                <w:szCs w:val="18"/>
                <w:lang/>
              </w:rPr>
            </w:pPr>
            <w:r w:rsidRPr="00510B9D">
              <w:rPr>
                <w:rFonts w:ascii="Calibri" w:eastAsia="Times New Roman" w:hAnsi="Calibri" w:cs="Calibri"/>
                <w:color w:val="000000"/>
                <w:kern w:val="0"/>
                <w:sz w:val="18"/>
                <w:szCs w:val="18"/>
                <w:lang/>
              </w:rPr>
              <w:t>1</w:t>
            </w:r>
          </w:p>
        </w:tc>
        <w:tc>
          <w:tcPr>
            <w:tcW w:w="737" w:type="dxa"/>
            <w:noWrap/>
            <w:vAlign w:val="center"/>
            <w:hideMark/>
          </w:tcPr>
          <w:p w14:paraId="04C71130"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8"/>
                <w:szCs w:val="18"/>
                <w:lang/>
              </w:rPr>
            </w:pPr>
          </w:p>
        </w:tc>
        <w:tc>
          <w:tcPr>
            <w:tcW w:w="1474" w:type="dxa"/>
            <w:noWrap/>
            <w:vAlign w:val="center"/>
            <w:hideMark/>
          </w:tcPr>
          <w:p w14:paraId="63EB0240"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rPr>
            </w:pPr>
          </w:p>
        </w:tc>
        <w:tc>
          <w:tcPr>
            <w:tcW w:w="664" w:type="dxa"/>
            <w:noWrap/>
            <w:vAlign w:val="center"/>
            <w:hideMark/>
          </w:tcPr>
          <w:p w14:paraId="49C24AB5"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rPr>
            </w:pPr>
          </w:p>
        </w:tc>
      </w:tr>
      <w:tr w:rsidR="00EA781E" w:rsidRPr="00510B9D" w14:paraId="747ED9D3" w14:textId="77777777" w:rsidTr="00F35703">
        <w:trPr>
          <w:trHeight w:val="288"/>
        </w:trPr>
        <w:tc>
          <w:tcPr>
            <w:cnfStyle w:val="001000000000" w:firstRow="0" w:lastRow="0" w:firstColumn="1" w:lastColumn="0" w:oddVBand="0" w:evenVBand="0" w:oddHBand="0" w:evenHBand="0" w:firstRowFirstColumn="0" w:firstRowLastColumn="0" w:lastRowFirstColumn="0" w:lastRowLastColumn="0"/>
            <w:tcW w:w="2381" w:type="dxa"/>
            <w:noWrap/>
            <w:vAlign w:val="center"/>
            <w:hideMark/>
          </w:tcPr>
          <w:p w14:paraId="7A53EACA" w14:textId="77777777" w:rsidR="00510B9D" w:rsidRPr="00510B9D" w:rsidRDefault="00510B9D" w:rsidP="00F35703">
            <w:pPr>
              <w:spacing w:line="240" w:lineRule="auto"/>
              <w:ind w:firstLine="0"/>
              <w:jc w:val="left"/>
              <w:rPr>
                <w:rFonts w:ascii="Calibri" w:eastAsia="Times New Roman" w:hAnsi="Calibri" w:cs="Calibri"/>
                <w:color w:val="000000"/>
                <w:kern w:val="0"/>
                <w:sz w:val="18"/>
                <w:szCs w:val="18"/>
                <w:lang/>
              </w:rPr>
            </w:pPr>
            <w:r w:rsidRPr="00510B9D">
              <w:rPr>
                <w:rFonts w:ascii="Calibri" w:eastAsia="Times New Roman" w:hAnsi="Calibri" w:cs="Calibri"/>
                <w:color w:val="000000"/>
                <w:kern w:val="0"/>
                <w:sz w:val="18"/>
                <w:szCs w:val="18"/>
                <w:lang/>
              </w:rPr>
              <w:t>pass_train_distances</w:t>
            </w:r>
          </w:p>
        </w:tc>
        <w:tc>
          <w:tcPr>
            <w:tcW w:w="737" w:type="dxa"/>
            <w:noWrap/>
            <w:vAlign w:val="center"/>
            <w:hideMark/>
          </w:tcPr>
          <w:p w14:paraId="0063409F"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18"/>
                <w:szCs w:val="18"/>
                <w:lang/>
              </w:rPr>
            </w:pPr>
          </w:p>
        </w:tc>
        <w:tc>
          <w:tcPr>
            <w:tcW w:w="737" w:type="dxa"/>
            <w:noWrap/>
            <w:vAlign w:val="center"/>
            <w:hideMark/>
          </w:tcPr>
          <w:p w14:paraId="7AB2C357"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rPr>
            </w:pPr>
          </w:p>
        </w:tc>
        <w:tc>
          <w:tcPr>
            <w:tcW w:w="737" w:type="dxa"/>
            <w:noWrap/>
            <w:vAlign w:val="center"/>
            <w:hideMark/>
          </w:tcPr>
          <w:p w14:paraId="36FCC78F"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rPr>
            </w:pPr>
          </w:p>
        </w:tc>
        <w:tc>
          <w:tcPr>
            <w:tcW w:w="737" w:type="dxa"/>
            <w:noWrap/>
            <w:vAlign w:val="center"/>
            <w:hideMark/>
          </w:tcPr>
          <w:p w14:paraId="1A8090D8"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rPr>
            </w:pPr>
          </w:p>
        </w:tc>
        <w:tc>
          <w:tcPr>
            <w:tcW w:w="737" w:type="dxa"/>
            <w:noWrap/>
            <w:vAlign w:val="center"/>
            <w:hideMark/>
          </w:tcPr>
          <w:p w14:paraId="5141646B"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rPr>
            </w:pPr>
          </w:p>
        </w:tc>
        <w:tc>
          <w:tcPr>
            <w:tcW w:w="803" w:type="dxa"/>
            <w:noWrap/>
            <w:vAlign w:val="center"/>
            <w:hideMark/>
          </w:tcPr>
          <w:p w14:paraId="54B62E51"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18"/>
                <w:szCs w:val="18"/>
                <w:lang/>
              </w:rPr>
            </w:pPr>
            <w:r w:rsidRPr="00510B9D">
              <w:rPr>
                <w:rFonts w:ascii="Calibri" w:eastAsia="Times New Roman" w:hAnsi="Calibri" w:cs="Calibri"/>
                <w:color w:val="000000"/>
                <w:kern w:val="0"/>
                <w:sz w:val="18"/>
                <w:szCs w:val="18"/>
                <w:lang/>
              </w:rPr>
              <w:t>FALSE</w:t>
            </w:r>
          </w:p>
        </w:tc>
        <w:tc>
          <w:tcPr>
            <w:tcW w:w="737" w:type="dxa"/>
            <w:noWrap/>
            <w:vAlign w:val="center"/>
            <w:hideMark/>
          </w:tcPr>
          <w:p w14:paraId="6C1BC445"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18"/>
                <w:szCs w:val="18"/>
                <w:lang/>
              </w:rPr>
            </w:pPr>
          </w:p>
        </w:tc>
        <w:tc>
          <w:tcPr>
            <w:tcW w:w="1474" w:type="dxa"/>
            <w:noWrap/>
            <w:vAlign w:val="center"/>
            <w:hideMark/>
          </w:tcPr>
          <w:p w14:paraId="00458C06"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rPr>
            </w:pPr>
          </w:p>
        </w:tc>
        <w:tc>
          <w:tcPr>
            <w:tcW w:w="664" w:type="dxa"/>
            <w:noWrap/>
            <w:vAlign w:val="center"/>
            <w:hideMark/>
          </w:tcPr>
          <w:p w14:paraId="07196686"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rPr>
            </w:pPr>
          </w:p>
        </w:tc>
      </w:tr>
      <w:tr w:rsidR="00C81DBD" w:rsidRPr="00510B9D" w14:paraId="7890C59A" w14:textId="77777777" w:rsidTr="00F35703">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381" w:type="dxa"/>
            <w:noWrap/>
            <w:vAlign w:val="center"/>
            <w:hideMark/>
          </w:tcPr>
          <w:p w14:paraId="4177763E" w14:textId="77777777" w:rsidR="00510B9D" w:rsidRPr="00510B9D" w:rsidRDefault="00510B9D" w:rsidP="00F35703">
            <w:pPr>
              <w:spacing w:line="240" w:lineRule="auto"/>
              <w:ind w:firstLine="0"/>
              <w:jc w:val="left"/>
              <w:rPr>
                <w:rFonts w:ascii="Calibri" w:eastAsia="Times New Roman" w:hAnsi="Calibri" w:cs="Calibri"/>
                <w:color w:val="000000"/>
                <w:kern w:val="0"/>
                <w:sz w:val="18"/>
                <w:szCs w:val="18"/>
                <w:lang/>
              </w:rPr>
            </w:pPr>
            <w:r w:rsidRPr="00510B9D">
              <w:rPr>
                <w:rFonts w:ascii="Calibri" w:eastAsia="Times New Roman" w:hAnsi="Calibri" w:cs="Calibri"/>
                <w:color w:val="000000"/>
                <w:kern w:val="0"/>
                <w:sz w:val="18"/>
                <w:szCs w:val="18"/>
                <w:lang/>
              </w:rPr>
              <w:t>weights</w:t>
            </w:r>
          </w:p>
        </w:tc>
        <w:tc>
          <w:tcPr>
            <w:tcW w:w="737" w:type="dxa"/>
            <w:noWrap/>
            <w:vAlign w:val="center"/>
            <w:hideMark/>
          </w:tcPr>
          <w:p w14:paraId="1F000A28"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8"/>
                <w:szCs w:val="18"/>
                <w:lang/>
              </w:rPr>
            </w:pPr>
          </w:p>
        </w:tc>
        <w:tc>
          <w:tcPr>
            <w:tcW w:w="737" w:type="dxa"/>
            <w:noWrap/>
            <w:vAlign w:val="center"/>
            <w:hideMark/>
          </w:tcPr>
          <w:p w14:paraId="5F926E01"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rPr>
            </w:pPr>
          </w:p>
        </w:tc>
        <w:tc>
          <w:tcPr>
            <w:tcW w:w="737" w:type="dxa"/>
            <w:noWrap/>
            <w:vAlign w:val="center"/>
            <w:hideMark/>
          </w:tcPr>
          <w:p w14:paraId="0F931587"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rPr>
            </w:pPr>
          </w:p>
        </w:tc>
        <w:tc>
          <w:tcPr>
            <w:tcW w:w="737" w:type="dxa"/>
            <w:noWrap/>
            <w:vAlign w:val="center"/>
            <w:hideMark/>
          </w:tcPr>
          <w:p w14:paraId="18AD8482"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rPr>
            </w:pPr>
          </w:p>
        </w:tc>
        <w:tc>
          <w:tcPr>
            <w:tcW w:w="737" w:type="dxa"/>
            <w:noWrap/>
            <w:vAlign w:val="center"/>
            <w:hideMark/>
          </w:tcPr>
          <w:p w14:paraId="53C12600"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rPr>
            </w:pPr>
          </w:p>
        </w:tc>
        <w:tc>
          <w:tcPr>
            <w:tcW w:w="803" w:type="dxa"/>
            <w:noWrap/>
            <w:vAlign w:val="center"/>
            <w:hideMark/>
          </w:tcPr>
          <w:p w14:paraId="33DB9F60"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8"/>
                <w:szCs w:val="18"/>
                <w:lang/>
              </w:rPr>
            </w:pPr>
            <w:r w:rsidRPr="00510B9D">
              <w:rPr>
                <w:rFonts w:ascii="Calibri" w:eastAsia="Times New Roman" w:hAnsi="Calibri" w:cs="Calibri"/>
                <w:color w:val="000000"/>
                <w:kern w:val="0"/>
                <w:sz w:val="18"/>
                <w:szCs w:val="18"/>
                <w:lang/>
              </w:rPr>
              <w:t>uniform</w:t>
            </w:r>
          </w:p>
        </w:tc>
        <w:tc>
          <w:tcPr>
            <w:tcW w:w="737" w:type="dxa"/>
            <w:noWrap/>
            <w:vAlign w:val="center"/>
            <w:hideMark/>
          </w:tcPr>
          <w:p w14:paraId="0B7DE365"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8"/>
                <w:szCs w:val="18"/>
                <w:lang/>
              </w:rPr>
            </w:pPr>
          </w:p>
        </w:tc>
        <w:tc>
          <w:tcPr>
            <w:tcW w:w="1474" w:type="dxa"/>
            <w:noWrap/>
            <w:vAlign w:val="center"/>
            <w:hideMark/>
          </w:tcPr>
          <w:p w14:paraId="77895209"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rPr>
            </w:pPr>
          </w:p>
        </w:tc>
        <w:tc>
          <w:tcPr>
            <w:tcW w:w="664" w:type="dxa"/>
            <w:noWrap/>
            <w:vAlign w:val="center"/>
            <w:hideMark/>
          </w:tcPr>
          <w:p w14:paraId="6A1D13E2"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rPr>
            </w:pPr>
          </w:p>
        </w:tc>
      </w:tr>
      <w:tr w:rsidR="00EA781E" w:rsidRPr="00510B9D" w14:paraId="1E211FEC" w14:textId="77777777" w:rsidTr="00F35703">
        <w:trPr>
          <w:trHeight w:val="288"/>
        </w:trPr>
        <w:tc>
          <w:tcPr>
            <w:cnfStyle w:val="001000000000" w:firstRow="0" w:lastRow="0" w:firstColumn="1" w:lastColumn="0" w:oddVBand="0" w:evenVBand="0" w:oddHBand="0" w:evenHBand="0" w:firstRowFirstColumn="0" w:firstRowLastColumn="0" w:lastRowFirstColumn="0" w:lastRowLastColumn="0"/>
            <w:tcW w:w="2381" w:type="dxa"/>
            <w:noWrap/>
            <w:vAlign w:val="center"/>
            <w:hideMark/>
          </w:tcPr>
          <w:p w14:paraId="64F9927D" w14:textId="77777777" w:rsidR="00510B9D" w:rsidRPr="00510B9D" w:rsidRDefault="00510B9D" w:rsidP="00F35703">
            <w:pPr>
              <w:spacing w:line="240" w:lineRule="auto"/>
              <w:ind w:firstLine="0"/>
              <w:jc w:val="left"/>
              <w:rPr>
                <w:rFonts w:ascii="Calibri" w:eastAsia="Times New Roman" w:hAnsi="Calibri" w:cs="Calibri"/>
                <w:color w:val="000000"/>
                <w:kern w:val="0"/>
                <w:sz w:val="18"/>
                <w:szCs w:val="18"/>
                <w:lang/>
              </w:rPr>
            </w:pPr>
            <w:r w:rsidRPr="00510B9D">
              <w:rPr>
                <w:rFonts w:ascii="Calibri" w:eastAsia="Times New Roman" w:hAnsi="Calibri" w:cs="Calibri"/>
                <w:color w:val="000000"/>
                <w:kern w:val="0"/>
                <w:sz w:val="18"/>
                <w:szCs w:val="18"/>
                <w:lang/>
              </w:rPr>
              <w:t>bootstrap</w:t>
            </w:r>
          </w:p>
        </w:tc>
        <w:tc>
          <w:tcPr>
            <w:tcW w:w="737" w:type="dxa"/>
            <w:noWrap/>
            <w:vAlign w:val="center"/>
            <w:hideMark/>
          </w:tcPr>
          <w:p w14:paraId="5575B4D4"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18"/>
                <w:szCs w:val="18"/>
                <w:lang/>
              </w:rPr>
            </w:pPr>
          </w:p>
        </w:tc>
        <w:tc>
          <w:tcPr>
            <w:tcW w:w="737" w:type="dxa"/>
            <w:noWrap/>
            <w:vAlign w:val="center"/>
            <w:hideMark/>
          </w:tcPr>
          <w:p w14:paraId="1FA706AE"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rPr>
            </w:pPr>
          </w:p>
        </w:tc>
        <w:tc>
          <w:tcPr>
            <w:tcW w:w="737" w:type="dxa"/>
            <w:noWrap/>
            <w:vAlign w:val="center"/>
            <w:hideMark/>
          </w:tcPr>
          <w:p w14:paraId="65B7F6A2"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rPr>
            </w:pPr>
          </w:p>
        </w:tc>
        <w:tc>
          <w:tcPr>
            <w:tcW w:w="737" w:type="dxa"/>
            <w:noWrap/>
            <w:vAlign w:val="center"/>
            <w:hideMark/>
          </w:tcPr>
          <w:p w14:paraId="5D7D923F"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rPr>
            </w:pPr>
          </w:p>
        </w:tc>
        <w:tc>
          <w:tcPr>
            <w:tcW w:w="737" w:type="dxa"/>
            <w:noWrap/>
            <w:vAlign w:val="center"/>
            <w:hideMark/>
          </w:tcPr>
          <w:p w14:paraId="35605C38"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rPr>
            </w:pPr>
          </w:p>
        </w:tc>
        <w:tc>
          <w:tcPr>
            <w:tcW w:w="803" w:type="dxa"/>
            <w:noWrap/>
            <w:vAlign w:val="center"/>
            <w:hideMark/>
          </w:tcPr>
          <w:p w14:paraId="4CBEA84F"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rPr>
            </w:pPr>
          </w:p>
        </w:tc>
        <w:tc>
          <w:tcPr>
            <w:tcW w:w="737" w:type="dxa"/>
            <w:noWrap/>
            <w:vAlign w:val="center"/>
            <w:hideMark/>
          </w:tcPr>
          <w:p w14:paraId="494BC1FB"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18"/>
                <w:szCs w:val="18"/>
                <w:lang/>
              </w:rPr>
            </w:pPr>
            <w:r w:rsidRPr="00510B9D">
              <w:rPr>
                <w:rFonts w:ascii="Calibri" w:eastAsia="Times New Roman" w:hAnsi="Calibri" w:cs="Calibri"/>
                <w:color w:val="000000"/>
                <w:kern w:val="0"/>
                <w:sz w:val="18"/>
                <w:szCs w:val="18"/>
                <w:lang/>
              </w:rPr>
              <w:t>FALSE</w:t>
            </w:r>
          </w:p>
        </w:tc>
        <w:tc>
          <w:tcPr>
            <w:tcW w:w="1474" w:type="dxa"/>
            <w:noWrap/>
            <w:vAlign w:val="center"/>
            <w:hideMark/>
          </w:tcPr>
          <w:p w14:paraId="7A5D8782"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18"/>
                <w:szCs w:val="18"/>
                <w:lang/>
              </w:rPr>
            </w:pPr>
          </w:p>
        </w:tc>
        <w:tc>
          <w:tcPr>
            <w:tcW w:w="664" w:type="dxa"/>
            <w:noWrap/>
            <w:vAlign w:val="center"/>
            <w:hideMark/>
          </w:tcPr>
          <w:p w14:paraId="71247172"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rPr>
            </w:pPr>
          </w:p>
        </w:tc>
      </w:tr>
      <w:tr w:rsidR="00C81DBD" w:rsidRPr="00510B9D" w14:paraId="0F9F7350" w14:textId="77777777" w:rsidTr="00F35703">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381" w:type="dxa"/>
            <w:noWrap/>
            <w:vAlign w:val="center"/>
            <w:hideMark/>
          </w:tcPr>
          <w:p w14:paraId="77D25DCC" w14:textId="77777777" w:rsidR="00510B9D" w:rsidRPr="00510B9D" w:rsidRDefault="00510B9D" w:rsidP="00F35703">
            <w:pPr>
              <w:spacing w:line="240" w:lineRule="auto"/>
              <w:ind w:firstLine="0"/>
              <w:jc w:val="left"/>
              <w:rPr>
                <w:rFonts w:ascii="Calibri" w:eastAsia="Times New Roman" w:hAnsi="Calibri" w:cs="Calibri"/>
                <w:color w:val="000000"/>
                <w:kern w:val="0"/>
                <w:sz w:val="18"/>
                <w:szCs w:val="18"/>
                <w:lang/>
              </w:rPr>
            </w:pPr>
            <w:r w:rsidRPr="00510B9D">
              <w:rPr>
                <w:rFonts w:ascii="Calibri" w:eastAsia="Times New Roman" w:hAnsi="Calibri" w:cs="Calibri"/>
                <w:color w:val="000000"/>
                <w:kern w:val="0"/>
                <w:sz w:val="18"/>
                <w:szCs w:val="18"/>
                <w:lang/>
              </w:rPr>
              <w:t>min_impurity_decrease</w:t>
            </w:r>
          </w:p>
        </w:tc>
        <w:tc>
          <w:tcPr>
            <w:tcW w:w="737" w:type="dxa"/>
            <w:noWrap/>
            <w:vAlign w:val="center"/>
            <w:hideMark/>
          </w:tcPr>
          <w:p w14:paraId="5C655CBC"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8"/>
                <w:szCs w:val="18"/>
                <w:lang/>
              </w:rPr>
            </w:pPr>
          </w:p>
        </w:tc>
        <w:tc>
          <w:tcPr>
            <w:tcW w:w="737" w:type="dxa"/>
            <w:noWrap/>
            <w:vAlign w:val="center"/>
            <w:hideMark/>
          </w:tcPr>
          <w:p w14:paraId="37A37B6E"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rPr>
            </w:pPr>
          </w:p>
        </w:tc>
        <w:tc>
          <w:tcPr>
            <w:tcW w:w="737" w:type="dxa"/>
            <w:noWrap/>
            <w:vAlign w:val="center"/>
            <w:hideMark/>
          </w:tcPr>
          <w:p w14:paraId="15C2EA5A"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rPr>
            </w:pPr>
          </w:p>
        </w:tc>
        <w:tc>
          <w:tcPr>
            <w:tcW w:w="737" w:type="dxa"/>
            <w:noWrap/>
            <w:vAlign w:val="center"/>
            <w:hideMark/>
          </w:tcPr>
          <w:p w14:paraId="71A54BCB"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rPr>
            </w:pPr>
          </w:p>
        </w:tc>
        <w:tc>
          <w:tcPr>
            <w:tcW w:w="737" w:type="dxa"/>
            <w:noWrap/>
            <w:vAlign w:val="center"/>
            <w:hideMark/>
          </w:tcPr>
          <w:p w14:paraId="6D59A76D"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rPr>
            </w:pPr>
          </w:p>
        </w:tc>
        <w:tc>
          <w:tcPr>
            <w:tcW w:w="803" w:type="dxa"/>
            <w:noWrap/>
            <w:vAlign w:val="center"/>
            <w:hideMark/>
          </w:tcPr>
          <w:p w14:paraId="2378E408"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rPr>
            </w:pPr>
          </w:p>
        </w:tc>
        <w:tc>
          <w:tcPr>
            <w:tcW w:w="737" w:type="dxa"/>
            <w:noWrap/>
            <w:vAlign w:val="center"/>
            <w:hideMark/>
          </w:tcPr>
          <w:p w14:paraId="6FD0BBE1"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8"/>
                <w:szCs w:val="18"/>
                <w:lang/>
              </w:rPr>
            </w:pPr>
            <w:r w:rsidRPr="00510B9D">
              <w:rPr>
                <w:rFonts w:ascii="Calibri" w:eastAsia="Times New Roman" w:hAnsi="Calibri" w:cs="Calibri"/>
                <w:color w:val="000000"/>
                <w:kern w:val="0"/>
                <w:sz w:val="18"/>
                <w:szCs w:val="18"/>
                <w:lang/>
              </w:rPr>
              <w:t>0</w:t>
            </w:r>
          </w:p>
        </w:tc>
        <w:tc>
          <w:tcPr>
            <w:tcW w:w="1474" w:type="dxa"/>
            <w:noWrap/>
            <w:vAlign w:val="center"/>
            <w:hideMark/>
          </w:tcPr>
          <w:p w14:paraId="35C490B0"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8"/>
                <w:szCs w:val="18"/>
                <w:lang/>
              </w:rPr>
            </w:pPr>
          </w:p>
        </w:tc>
        <w:tc>
          <w:tcPr>
            <w:tcW w:w="664" w:type="dxa"/>
            <w:noWrap/>
            <w:vAlign w:val="center"/>
            <w:hideMark/>
          </w:tcPr>
          <w:p w14:paraId="50EF83C8"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rPr>
            </w:pPr>
          </w:p>
        </w:tc>
      </w:tr>
      <w:tr w:rsidR="00EA781E" w:rsidRPr="00510B9D" w14:paraId="1970EC45" w14:textId="77777777" w:rsidTr="00F35703">
        <w:trPr>
          <w:trHeight w:val="288"/>
        </w:trPr>
        <w:tc>
          <w:tcPr>
            <w:cnfStyle w:val="001000000000" w:firstRow="0" w:lastRow="0" w:firstColumn="1" w:lastColumn="0" w:oddVBand="0" w:evenVBand="0" w:oddHBand="0" w:evenHBand="0" w:firstRowFirstColumn="0" w:firstRowLastColumn="0" w:lastRowFirstColumn="0" w:lastRowLastColumn="0"/>
            <w:tcW w:w="2381" w:type="dxa"/>
            <w:noWrap/>
            <w:vAlign w:val="center"/>
            <w:hideMark/>
          </w:tcPr>
          <w:p w14:paraId="73178DDD" w14:textId="77777777" w:rsidR="00510B9D" w:rsidRPr="00510B9D" w:rsidRDefault="00510B9D" w:rsidP="00F35703">
            <w:pPr>
              <w:spacing w:line="240" w:lineRule="auto"/>
              <w:ind w:firstLine="0"/>
              <w:jc w:val="left"/>
              <w:rPr>
                <w:rFonts w:ascii="Calibri" w:eastAsia="Times New Roman" w:hAnsi="Calibri" w:cs="Calibri"/>
                <w:color w:val="000000"/>
                <w:kern w:val="0"/>
                <w:sz w:val="18"/>
                <w:szCs w:val="18"/>
                <w:lang/>
              </w:rPr>
            </w:pPr>
            <w:r w:rsidRPr="00510B9D">
              <w:rPr>
                <w:rFonts w:ascii="Calibri" w:eastAsia="Times New Roman" w:hAnsi="Calibri" w:cs="Calibri"/>
                <w:color w:val="000000"/>
                <w:kern w:val="0"/>
                <w:sz w:val="18"/>
                <w:szCs w:val="18"/>
                <w:lang/>
              </w:rPr>
              <w:t>min_samples_leaf</w:t>
            </w:r>
          </w:p>
        </w:tc>
        <w:tc>
          <w:tcPr>
            <w:tcW w:w="737" w:type="dxa"/>
            <w:noWrap/>
            <w:vAlign w:val="center"/>
            <w:hideMark/>
          </w:tcPr>
          <w:p w14:paraId="69AA5443"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18"/>
                <w:szCs w:val="18"/>
                <w:lang/>
              </w:rPr>
            </w:pPr>
          </w:p>
        </w:tc>
        <w:tc>
          <w:tcPr>
            <w:tcW w:w="737" w:type="dxa"/>
            <w:noWrap/>
            <w:vAlign w:val="center"/>
            <w:hideMark/>
          </w:tcPr>
          <w:p w14:paraId="466F8DA5"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rPr>
            </w:pPr>
          </w:p>
        </w:tc>
        <w:tc>
          <w:tcPr>
            <w:tcW w:w="737" w:type="dxa"/>
            <w:noWrap/>
            <w:vAlign w:val="center"/>
            <w:hideMark/>
          </w:tcPr>
          <w:p w14:paraId="4099BDB8"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rPr>
            </w:pPr>
          </w:p>
        </w:tc>
        <w:tc>
          <w:tcPr>
            <w:tcW w:w="737" w:type="dxa"/>
            <w:noWrap/>
            <w:vAlign w:val="center"/>
            <w:hideMark/>
          </w:tcPr>
          <w:p w14:paraId="65102052"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rPr>
            </w:pPr>
          </w:p>
        </w:tc>
        <w:tc>
          <w:tcPr>
            <w:tcW w:w="737" w:type="dxa"/>
            <w:noWrap/>
            <w:vAlign w:val="center"/>
            <w:hideMark/>
          </w:tcPr>
          <w:p w14:paraId="36B4D9E2"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rPr>
            </w:pPr>
          </w:p>
        </w:tc>
        <w:tc>
          <w:tcPr>
            <w:tcW w:w="803" w:type="dxa"/>
            <w:noWrap/>
            <w:vAlign w:val="center"/>
            <w:hideMark/>
          </w:tcPr>
          <w:p w14:paraId="531782C0"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rPr>
            </w:pPr>
          </w:p>
        </w:tc>
        <w:tc>
          <w:tcPr>
            <w:tcW w:w="737" w:type="dxa"/>
            <w:noWrap/>
            <w:vAlign w:val="center"/>
            <w:hideMark/>
          </w:tcPr>
          <w:p w14:paraId="47FFDCD0"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18"/>
                <w:szCs w:val="18"/>
                <w:lang/>
              </w:rPr>
            </w:pPr>
            <w:r w:rsidRPr="00510B9D">
              <w:rPr>
                <w:rFonts w:ascii="Calibri" w:eastAsia="Times New Roman" w:hAnsi="Calibri" w:cs="Calibri"/>
                <w:color w:val="000000"/>
                <w:kern w:val="0"/>
                <w:sz w:val="18"/>
                <w:szCs w:val="18"/>
                <w:lang/>
              </w:rPr>
              <w:t>1</w:t>
            </w:r>
          </w:p>
        </w:tc>
        <w:tc>
          <w:tcPr>
            <w:tcW w:w="1474" w:type="dxa"/>
            <w:noWrap/>
            <w:vAlign w:val="center"/>
            <w:hideMark/>
          </w:tcPr>
          <w:p w14:paraId="3DC6E1F7"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18"/>
                <w:szCs w:val="18"/>
                <w:lang/>
              </w:rPr>
            </w:pPr>
          </w:p>
        </w:tc>
        <w:tc>
          <w:tcPr>
            <w:tcW w:w="664" w:type="dxa"/>
            <w:noWrap/>
            <w:vAlign w:val="center"/>
            <w:hideMark/>
          </w:tcPr>
          <w:p w14:paraId="11D7A8BC"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rPr>
            </w:pPr>
          </w:p>
        </w:tc>
      </w:tr>
      <w:tr w:rsidR="00C81DBD" w:rsidRPr="00510B9D" w14:paraId="3D66FDD7" w14:textId="77777777" w:rsidTr="00F35703">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381" w:type="dxa"/>
            <w:noWrap/>
            <w:vAlign w:val="center"/>
            <w:hideMark/>
          </w:tcPr>
          <w:p w14:paraId="1C24E0D8" w14:textId="77777777" w:rsidR="00510B9D" w:rsidRPr="00510B9D" w:rsidRDefault="00510B9D" w:rsidP="00F35703">
            <w:pPr>
              <w:spacing w:line="240" w:lineRule="auto"/>
              <w:ind w:firstLine="0"/>
              <w:jc w:val="left"/>
              <w:rPr>
                <w:rFonts w:ascii="Calibri" w:eastAsia="Times New Roman" w:hAnsi="Calibri" w:cs="Calibri"/>
                <w:color w:val="000000"/>
                <w:kern w:val="0"/>
                <w:sz w:val="18"/>
                <w:szCs w:val="18"/>
                <w:lang/>
              </w:rPr>
            </w:pPr>
            <w:r w:rsidRPr="00510B9D">
              <w:rPr>
                <w:rFonts w:ascii="Calibri" w:eastAsia="Times New Roman" w:hAnsi="Calibri" w:cs="Calibri"/>
                <w:color w:val="000000"/>
                <w:kern w:val="0"/>
                <w:sz w:val="18"/>
                <w:szCs w:val="18"/>
                <w:lang/>
              </w:rPr>
              <w:t>min_samples_split</w:t>
            </w:r>
          </w:p>
        </w:tc>
        <w:tc>
          <w:tcPr>
            <w:tcW w:w="737" w:type="dxa"/>
            <w:noWrap/>
            <w:vAlign w:val="center"/>
            <w:hideMark/>
          </w:tcPr>
          <w:p w14:paraId="4DD286C6"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8"/>
                <w:szCs w:val="18"/>
                <w:lang/>
              </w:rPr>
            </w:pPr>
          </w:p>
        </w:tc>
        <w:tc>
          <w:tcPr>
            <w:tcW w:w="737" w:type="dxa"/>
            <w:noWrap/>
            <w:vAlign w:val="center"/>
            <w:hideMark/>
          </w:tcPr>
          <w:p w14:paraId="20893EA3"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rPr>
            </w:pPr>
          </w:p>
        </w:tc>
        <w:tc>
          <w:tcPr>
            <w:tcW w:w="737" w:type="dxa"/>
            <w:noWrap/>
            <w:vAlign w:val="center"/>
            <w:hideMark/>
          </w:tcPr>
          <w:p w14:paraId="4C34AB7C"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rPr>
            </w:pPr>
          </w:p>
        </w:tc>
        <w:tc>
          <w:tcPr>
            <w:tcW w:w="737" w:type="dxa"/>
            <w:noWrap/>
            <w:vAlign w:val="center"/>
            <w:hideMark/>
          </w:tcPr>
          <w:p w14:paraId="1BA39DB3"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rPr>
            </w:pPr>
          </w:p>
        </w:tc>
        <w:tc>
          <w:tcPr>
            <w:tcW w:w="737" w:type="dxa"/>
            <w:noWrap/>
            <w:vAlign w:val="center"/>
            <w:hideMark/>
          </w:tcPr>
          <w:p w14:paraId="6EE593D9"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rPr>
            </w:pPr>
          </w:p>
        </w:tc>
        <w:tc>
          <w:tcPr>
            <w:tcW w:w="803" w:type="dxa"/>
            <w:noWrap/>
            <w:vAlign w:val="center"/>
            <w:hideMark/>
          </w:tcPr>
          <w:p w14:paraId="7865D208"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rPr>
            </w:pPr>
          </w:p>
        </w:tc>
        <w:tc>
          <w:tcPr>
            <w:tcW w:w="737" w:type="dxa"/>
            <w:noWrap/>
            <w:vAlign w:val="center"/>
            <w:hideMark/>
          </w:tcPr>
          <w:p w14:paraId="753773D1"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8"/>
                <w:szCs w:val="18"/>
                <w:lang/>
              </w:rPr>
            </w:pPr>
            <w:r w:rsidRPr="00510B9D">
              <w:rPr>
                <w:rFonts w:ascii="Calibri" w:eastAsia="Times New Roman" w:hAnsi="Calibri" w:cs="Calibri"/>
                <w:color w:val="000000"/>
                <w:kern w:val="0"/>
                <w:sz w:val="18"/>
                <w:szCs w:val="18"/>
                <w:lang/>
              </w:rPr>
              <w:t>2</w:t>
            </w:r>
          </w:p>
        </w:tc>
        <w:tc>
          <w:tcPr>
            <w:tcW w:w="1474" w:type="dxa"/>
            <w:noWrap/>
            <w:vAlign w:val="center"/>
            <w:hideMark/>
          </w:tcPr>
          <w:p w14:paraId="6B62FCF4"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8"/>
                <w:szCs w:val="18"/>
                <w:lang/>
              </w:rPr>
            </w:pPr>
          </w:p>
        </w:tc>
        <w:tc>
          <w:tcPr>
            <w:tcW w:w="664" w:type="dxa"/>
            <w:noWrap/>
            <w:vAlign w:val="center"/>
            <w:hideMark/>
          </w:tcPr>
          <w:p w14:paraId="4F8F095C"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rPr>
            </w:pPr>
          </w:p>
        </w:tc>
      </w:tr>
      <w:tr w:rsidR="00EA781E" w:rsidRPr="00510B9D" w14:paraId="2C33134D" w14:textId="77777777" w:rsidTr="00F35703">
        <w:trPr>
          <w:trHeight w:val="288"/>
        </w:trPr>
        <w:tc>
          <w:tcPr>
            <w:cnfStyle w:val="001000000000" w:firstRow="0" w:lastRow="0" w:firstColumn="1" w:lastColumn="0" w:oddVBand="0" w:evenVBand="0" w:oddHBand="0" w:evenHBand="0" w:firstRowFirstColumn="0" w:firstRowLastColumn="0" w:lastRowFirstColumn="0" w:lastRowLastColumn="0"/>
            <w:tcW w:w="2381" w:type="dxa"/>
            <w:noWrap/>
            <w:vAlign w:val="center"/>
            <w:hideMark/>
          </w:tcPr>
          <w:p w14:paraId="3324FEC4" w14:textId="77777777" w:rsidR="00510B9D" w:rsidRPr="00510B9D" w:rsidRDefault="00510B9D" w:rsidP="00F35703">
            <w:pPr>
              <w:spacing w:line="240" w:lineRule="auto"/>
              <w:ind w:firstLine="0"/>
              <w:jc w:val="left"/>
              <w:rPr>
                <w:rFonts w:ascii="Calibri" w:eastAsia="Times New Roman" w:hAnsi="Calibri" w:cs="Calibri"/>
                <w:color w:val="000000"/>
                <w:kern w:val="0"/>
                <w:sz w:val="18"/>
                <w:szCs w:val="18"/>
                <w:lang/>
              </w:rPr>
            </w:pPr>
            <w:r w:rsidRPr="00510B9D">
              <w:rPr>
                <w:rFonts w:ascii="Calibri" w:eastAsia="Times New Roman" w:hAnsi="Calibri" w:cs="Calibri"/>
                <w:color w:val="000000"/>
                <w:kern w:val="0"/>
                <w:sz w:val="18"/>
                <w:szCs w:val="18"/>
                <w:lang/>
              </w:rPr>
              <w:t>min_weight_fraction_leaf</w:t>
            </w:r>
          </w:p>
        </w:tc>
        <w:tc>
          <w:tcPr>
            <w:tcW w:w="737" w:type="dxa"/>
            <w:noWrap/>
            <w:vAlign w:val="center"/>
            <w:hideMark/>
          </w:tcPr>
          <w:p w14:paraId="2D4E80FE"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18"/>
                <w:szCs w:val="18"/>
                <w:lang/>
              </w:rPr>
            </w:pPr>
          </w:p>
        </w:tc>
        <w:tc>
          <w:tcPr>
            <w:tcW w:w="737" w:type="dxa"/>
            <w:noWrap/>
            <w:vAlign w:val="center"/>
            <w:hideMark/>
          </w:tcPr>
          <w:p w14:paraId="37B7574E"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rPr>
            </w:pPr>
          </w:p>
        </w:tc>
        <w:tc>
          <w:tcPr>
            <w:tcW w:w="737" w:type="dxa"/>
            <w:noWrap/>
            <w:vAlign w:val="center"/>
            <w:hideMark/>
          </w:tcPr>
          <w:p w14:paraId="0F9D2CAC"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rPr>
            </w:pPr>
          </w:p>
        </w:tc>
        <w:tc>
          <w:tcPr>
            <w:tcW w:w="737" w:type="dxa"/>
            <w:noWrap/>
            <w:vAlign w:val="center"/>
            <w:hideMark/>
          </w:tcPr>
          <w:p w14:paraId="1BC77417"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rPr>
            </w:pPr>
          </w:p>
        </w:tc>
        <w:tc>
          <w:tcPr>
            <w:tcW w:w="737" w:type="dxa"/>
            <w:noWrap/>
            <w:vAlign w:val="center"/>
            <w:hideMark/>
          </w:tcPr>
          <w:p w14:paraId="4DBD5346"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rPr>
            </w:pPr>
          </w:p>
        </w:tc>
        <w:tc>
          <w:tcPr>
            <w:tcW w:w="803" w:type="dxa"/>
            <w:noWrap/>
            <w:vAlign w:val="center"/>
            <w:hideMark/>
          </w:tcPr>
          <w:p w14:paraId="733071C1"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rPr>
            </w:pPr>
          </w:p>
        </w:tc>
        <w:tc>
          <w:tcPr>
            <w:tcW w:w="737" w:type="dxa"/>
            <w:noWrap/>
            <w:vAlign w:val="center"/>
            <w:hideMark/>
          </w:tcPr>
          <w:p w14:paraId="2488E456"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18"/>
                <w:szCs w:val="18"/>
                <w:lang/>
              </w:rPr>
            </w:pPr>
            <w:r w:rsidRPr="00510B9D">
              <w:rPr>
                <w:rFonts w:ascii="Calibri" w:eastAsia="Times New Roman" w:hAnsi="Calibri" w:cs="Calibri"/>
                <w:color w:val="000000"/>
                <w:kern w:val="0"/>
                <w:sz w:val="18"/>
                <w:szCs w:val="18"/>
                <w:lang/>
              </w:rPr>
              <w:t>0</w:t>
            </w:r>
          </w:p>
        </w:tc>
        <w:tc>
          <w:tcPr>
            <w:tcW w:w="1474" w:type="dxa"/>
            <w:noWrap/>
            <w:vAlign w:val="center"/>
            <w:hideMark/>
          </w:tcPr>
          <w:p w14:paraId="32AC8E63"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18"/>
                <w:szCs w:val="18"/>
                <w:lang/>
              </w:rPr>
            </w:pPr>
          </w:p>
        </w:tc>
        <w:tc>
          <w:tcPr>
            <w:tcW w:w="664" w:type="dxa"/>
            <w:noWrap/>
            <w:vAlign w:val="center"/>
            <w:hideMark/>
          </w:tcPr>
          <w:p w14:paraId="20DF28F5"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rPr>
            </w:pPr>
          </w:p>
        </w:tc>
      </w:tr>
      <w:tr w:rsidR="00C81DBD" w:rsidRPr="00510B9D" w14:paraId="00E49180" w14:textId="77777777" w:rsidTr="00F35703">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381" w:type="dxa"/>
            <w:noWrap/>
            <w:vAlign w:val="center"/>
            <w:hideMark/>
          </w:tcPr>
          <w:p w14:paraId="3E7831B6" w14:textId="77777777" w:rsidR="00510B9D" w:rsidRPr="00510B9D" w:rsidRDefault="00510B9D" w:rsidP="00F35703">
            <w:pPr>
              <w:spacing w:line="240" w:lineRule="auto"/>
              <w:ind w:firstLine="0"/>
              <w:jc w:val="left"/>
              <w:rPr>
                <w:rFonts w:ascii="Calibri" w:eastAsia="Times New Roman" w:hAnsi="Calibri" w:cs="Calibri"/>
                <w:color w:val="000000"/>
                <w:kern w:val="0"/>
                <w:sz w:val="18"/>
                <w:szCs w:val="18"/>
                <w:lang/>
              </w:rPr>
            </w:pPr>
            <w:r w:rsidRPr="00510B9D">
              <w:rPr>
                <w:rFonts w:ascii="Calibri" w:eastAsia="Times New Roman" w:hAnsi="Calibri" w:cs="Calibri"/>
                <w:color w:val="000000"/>
                <w:kern w:val="0"/>
                <w:sz w:val="18"/>
                <w:szCs w:val="18"/>
                <w:lang/>
              </w:rPr>
              <w:t>oob_score</w:t>
            </w:r>
          </w:p>
        </w:tc>
        <w:tc>
          <w:tcPr>
            <w:tcW w:w="737" w:type="dxa"/>
            <w:noWrap/>
            <w:vAlign w:val="center"/>
            <w:hideMark/>
          </w:tcPr>
          <w:p w14:paraId="2417EA8F"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8"/>
                <w:szCs w:val="18"/>
                <w:lang/>
              </w:rPr>
            </w:pPr>
          </w:p>
        </w:tc>
        <w:tc>
          <w:tcPr>
            <w:tcW w:w="737" w:type="dxa"/>
            <w:noWrap/>
            <w:vAlign w:val="center"/>
            <w:hideMark/>
          </w:tcPr>
          <w:p w14:paraId="448E48D0"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rPr>
            </w:pPr>
          </w:p>
        </w:tc>
        <w:tc>
          <w:tcPr>
            <w:tcW w:w="737" w:type="dxa"/>
            <w:noWrap/>
            <w:vAlign w:val="center"/>
            <w:hideMark/>
          </w:tcPr>
          <w:p w14:paraId="218C3DBD"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rPr>
            </w:pPr>
          </w:p>
        </w:tc>
        <w:tc>
          <w:tcPr>
            <w:tcW w:w="737" w:type="dxa"/>
            <w:noWrap/>
            <w:vAlign w:val="center"/>
            <w:hideMark/>
          </w:tcPr>
          <w:p w14:paraId="1C293DE6"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rPr>
            </w:pPr>
          </w:p>
        </w:tc>
        <w:tc>
          <w:tcPr>
            <w:tcW w:w="737" w:type="dxa"/>
            <w:noWrap/>
            <w:vAlign w:val="center"/>
            <w:hideMark/>
          </w:tcPr>
          <w:p w14:paraId="753869E8"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rPr>
            </w:pPr>
          </w:p>
        </w:tc>
        <w:tc>
          <w:tcPr>
            <w:tcW w:w="803" w:type="dxa"/>
            <w:noWrap/>
            <w:vAlign w:val="center"/>
            <w:hideMark/>
          </w:tcPr>
          <w:p w14:paraId="1043E2D1"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rPr>
            </w:pPr>
          </w:p>
        </w:tc>
        <w:tc>
          <w:tcPr>
            <w:tcW w:w="737" w:type="dxa"/>
            <w:noWrap/>
            <w:vAlign w:val="center"/>
            <w:hideMark/>
          </w:tcPr>
          <w:p w14:paraId="17613762"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8"/>
                <w:szCs w:val="18"/>
                <w:lang/>
              </w:rPr>
            </w:pPr>
            <w:r w:rsidRPr="00510B9D">
              <w:rPr>
                <w:rFonts w:ascii="Calibri" w:eastAsia="Times New Roman" w:hAnsi="Calibri" w:cs="Calibri"/>
                <w:color w:val="000000"/>
                <w:kern w:val="0"/>
                <w:sz w:val="18"/>
                <w:szCs w:val="18"/>
                <w:lang/>
              </w:rPr>
              <w:t>FALSE</w:t>
            </w:r>
          </w:p>
        </w:tc>
        <w:tc>
          <w:tcPr>
            <w:tcW w:w="1474" w:type="dxa"/>
            <w:noWrap/>
            <w:vAlign w:val="center"/>
            <w:hideMark/>
          </w:tcPr>
          <w:p w14:paraId="07965AB6"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8"/>
                <w:szCs w:val="18"/>
                <w:lang/>
              </w:rPr>
            </w:pPr>
          </w:p>
        </w:tc>
        <w:tc>
          <w:tcPr>
            <w:tcW w:w="664" w:type="dxa"/>
            <w:noWrap/>
            <w:vAlign w:val="center"/>
            <w:hideMark/>
          </w:tcPr>
          <w:p w14:paraId="2E229CC2"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rPr>
            </w:pPr>
          </w:p>
        </w:tc>
      </w:tr>
      <w:tr w:rsidR="00EA781E" w:rsidRPr="00510B9D" w14:paraId="09627955" w14:textId="77777777" w:rsidTr="00F35703">
        <w:trPr>
          <w:trHeight w:val="288"/>
        </w:trPr>
        <w:tc>
          <w:tcPr>
            <w:cnfStyle w:val="001000000000" w:firstRow="0" w:lastRow="0" w:firstColumn="1" w:lastColumn="0" w:oddVBand="0" w:evenVBand="0" w:oddHBand="0" w:evenHBand="0" w:firstRowFirstColumn="0" w:firstRowLastColumn="0" w:lastRowFirstColumn="0" w:lastRowLastColumn="0"/>
            <w:tcW w:w="2381" w:type="dxa"/>
            <w:noWrap/>
            <w:vAlign w:val="center"/>
            <w:hideMark/>
          </w:tcPr>
          <w:p w14:paraId="5BAE98DD" w14:textId="77777777" w:rsidR="00510B9D" w:rsidRPr="00510B9D" w:rsidRDefault="00510B9D" w:rsidP="00F35703">
            <w:pPr>
              <w:spacing w:line="240" w:lineRule="auto"/>
              <w:ind w:firstLine="0"/>
              <w:jc w:val="left"/>
              <w:rPr>
                <w:rFonts w:ascii="Calibri" w:eastAsia="Times New Roman" w:hAnsi="Calibri" w:cs="Calibri"/>
                <w:color w:val="000000"/>
                <w:kern w:val="0"/>
                <w:sz w:val="18"/>
                <w:szCs w:val="18"/>
                <w:lang/>
              </w:rPr>
            </w:pPr>
            <w:r w:rsidRPr="00510B9D">
              <w:rPr>
                <w:rFonts w:ascii="Calibri" w:eastAsia="Times New Roman" w:hAnsi="Calibri" w:cs="Calibri"/>
                <w:color w:val="000000"/>
                <w:kern w:val="0"/>
                <w:sz w:val="18"/>
                <w:szCs w:val="18"/>
                <w:lang/>
              </w:rPr>
              <w:t>verbose</w:t>
            </w:r>
          </w:p>
        </w:tc>
        <w:tc>
          <w:tcPr>
            <w:tcW w:w="737" w:type="dxa"/>
            <w:noWrap/>
            <w:vAlign w:val="center"/>
            <w:hideMark/>
          </w:tcPr>
          <w:p w14:paraId="542B4D6C"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18"/>
                <w:szCs w:val="18"/>
                <w:lang/>
              </w:rPr>
            </w:pPr>
          </w:p>
        </w:tc>
        <w:tc>
          <w:tcPr>
            <w:tcW w:w="737" w:type="dxa"/>
            <w:noWrap/>
            <w:vAlign w:val="center"/>
            <w:hideMark/>
          </w:tcPr>
          <w:p w14:paraId="1C460632"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rPr>
            </w:pPr>
          </w:p>
        </w:tc>
        <w:tc>
          <w:tcPr>
            <w:tcW w:w="737" w:type="dxa"/>
            <w:noWrap/>
            <w:vAlign w:val="center"/>
            <w:hideMark/>
          </w:tcPr>
          <w:p w14:paraId="45687D76"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rPr>
            </w:pPr>
          </w:p>
        </w:tc>
        <w:tc>
          <w:tcPr>
            <w:tcW w:w="737" w:type="dxa"/>
            <w:noWrap/>
            <w:vAlign w:val="center"/>
            <w:hideMark/>
          </w:tcPr>
          <w:p w14:paraId="54A1F4C7"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rPr>
            </w:pPr>
          </w:p>
        </w:tc>
        <w:tc>
          <w:tcPr>
            <w:tcW w:w="737" w:type="dxa"/>
            <w:noWrap/>
            <w:vAlign w:val="center"/>
            <w:hideMark/>
          </w:tcPr>
          <w:p w14:paraId="6438591F"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rPr>
            </w:pPr>
          </w:p>
        </w:tc>
        <w:tc>
          <w:tcPr>
            <w:tcW w:w="803" w:type="dxa"/>
            <w:noWrap/>
            <w:vAlign w:val="center"/>
            <w:hideMark/>
          </w:tcPr>
          <w:p w14:paraId="60BFEA81"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rPr>
            </w:pPr>
          </w:p>
        </w:tc>
        <w:tc>
          <w:tcPr>
            <w:tcW w:w="737" w:type="dxa"/>
            <w:noWrap/>
            <w:vAlign w:val="center"/>
            <w:hideMark/>
          </w:tcPr>
          <w:p w14:paraId="3D943473"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18"/>
                <w:szCs w:val="18"/>
                <w:lang/>
              </w:rPr>
            </w:pPr>
            <w:r w:rsidRPr="00510B9D">
              <w:rPr>
                <w:rFonts w:ascii="Calibri" w:eastAsia="Times New Roman" w:hAnsi="Calibri" w:cs="Calibri"/>
                <w:color w:val="000000"/>
                <w:kern w:val="0"/>
                <w:sz w:val="18"/>
                <w:szCs w:val="18"/>
                <w:lang/>
              </w:rPr>
              <w:t>0</w:t>
            </w:r>
          </w:p>
        </w:tc>
        <w:tc>
          <w:tcPr>
            <w:tcW w:w="1474" w:type="dxa"/>
            <w:noWrap/>
            <w:vAlign w:val="center"/>
            <w:hideMark/>
          </w:tcPr>
          <w:p w14:paraId="79ACF498"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18"/>
                <w:szCs w:val="18"/>
                <w:lang/>
              </w:rPr>
            </w:pPr>
          </w:p>
        </w:tc>
        <w:tc>
          <w:tcPr>
            <w:tcW w:w="664" w:type="dxa"/>
            <w:noWrap/>
            <w:vAlign w:val="center"/>
            <w:hideMark/>
          </w:tcPr>
          <w:p w14:paraId="7B305CBB"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rPr>
            </w:pPr>
          </w:p>
        </w:tc>
      </w:tr>
      <w:tr w:rsidR="00C81DBD" w:rsidRPr="00510B9D" w14:paraId="442EB086" w14:textId="77777777" w:rsidTr="00F35703">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381" w:type="dxa"/>
            <w:noWrap/>
            <w:vAlign w:val="center"/>
            <w:hideMark/>
          </w:tcPr>
          <w:p w14:paraId="21D56E0C" w14:textId="77777777" w:rsidR="00510B9D" w:rsidRPr="00510B9D" w:rsidRDefault="00510B9D" w:rsidP="00F35703">
            <w:pPr>
              <w:spacing w:line="240" w:lineRule="auto"/>
              <w:ind w:firstLine="0"/>
              <w:jc w:val="left"/>
              <w:rPr>
                <w:rFonts w:ascii="Calibri" w:eastAsia="Times New Roman" w:hAnsi="Calibri" w:cs="Calibri"/>
                <w:color w:val="000000"/>
                <w:kern w:val="0"/>
                <w:sz w:val="18"/>
                <w:szCs w:val="18"/>
                <w:lang/>
              </w:rPr>
            </w:pPr>
            <w:r w:rsidRPr="00510B9D">
              <w:rPr>
                <w:rFonts w:ascii="Calibri" w:eastAsia="Times New Roman" w:hAnsi="Calibri" w:cs="Calibri"/>
                <w:color w:val="000000"/>
                <w:kern w:val="0"/>
                <w:sz w:val="18"/>
                <w:szCs w:val="18"/>
                <w:lang/>
              </w:rPr>
              <w:t>warm_start</w:t>
            </w:r>
          </w:p>
        </w:tc>
        <w:tc>
          <w:tcPr>
            <w:tcW w:w="737" w:type="dxa"/>
            <w:noWrap/>
            <w:vAlign w:val="center"/>
            <w:hideMark/>
          </w:tcPr>
          <w:p w14:paraId="13EB96BB"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8"/>
                <w:szCs w:val="18"/>
                <w:lang/>
              </w:rPr>
            </w:pPr>
          </w:p>
        </w:tc>
        <w:tc>
          <w:tcPr>
            <w:tcW w:w="737" w:type="dxa"/>
            <w:noWrap/>
            <w:vAlign w:val="center"/>
            <w:hideMark/>
          </w:tcPr>
          <w:p w14:paraId="50024BA4"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rPr>
            </w:pPr>
          </w:p>
        </w:tc>
        <w:tc>
          <w:tcPr>
            <w:tcW w:w="737" w:type="dxa"/>
            <w:noWrap/>
            <w:vAlign w:val="center"/>
            <w:hideMark/>
          </w:tcPr>
          <w:p w14:paraId="031CA5E7"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rPr>
            </w:pPr>
          </w:p>
        </w:tc>
        <w:tc>
          <w:tcPr>
            <w:tcW w:w="737" w:type="dxa"/>
            <w:noWrap/>
            <w:vAlign w:val="center"/>
            <w:hideMark/>
          </w:tcPr>
          <w:p w14:paraId="7D1541CA"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rPr>
            </w:pPr>
          </w:p>
        </w:tc>
        <w:tc>
          <w:tcPr>
            <w:tcW w:w="737" w:type="dxa"/>
            <w:noWrap/>
            <w:vAlign w:val="center"/>
            <w:hideMark/>
          </w:tcPr>
          <w:p w14:paraId="3389EF67"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rPr>
            </w:pPr>
          </w:p>
        </w:tc>
        <w:tc>
          <w:tcPr>
            <w:tcW w:w="803" w:type="dxa"/>
            <w:noWrap/>
            <w:vAlign w:val="center"/>
            <w:hideMark/>
          </w:tcPr>
          <w:p w14:paraId="4DB20720"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rPr>
            </w:pPr>
          </w:p>
        </w:tc>
        <w:tc>
          <w:tcPr>
            <w:tcW w:w="737" w:type="dxa"/>
            <w:noWrap/>
            <w:vAlign w:val="center"/>
            <w:hideMark/>
          </w:tcPr>
          <w:p w14:paraId="41C8461E"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8"/>
                <w:szCs w:val="18"/>
                <w:lang/>
              </w:rPr>
            </w:pPr>
            <w:r w:rsidRPr="00510B9D">
              <w:rPr>
                <w:rFonts w:ascii="Calibri" w:eastAsia="Times New Roman" w:hAnsi="Calibri" w:cs="Calibri"/>
                <w:color w:val="000000"/>
                <w:kern w:val="0"/>
                <w:sz w:val="18"/>
                <w:szCs w:val="18"/>
                <w:lang/>
              </w:rPr>
              <w:t>FALSE</w:t>
            </w:r>
          </w:p>
        </w:tc>
        <w:tc>
          <w:tcPr>
            <w:tcW w:w="1474" w:type="dxa"/>
            <w:noWrap/>
            <w:vAlign w:val="center"/>
            <w:hideMark/>
          </w:tcPr>
          <w:p w14:paraId="3B36D187"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8"/>
                <w:szCs w:val="18"/>
                <w:lang/>
              </w:rPr>
            </w:pPr>
          </w:p>
        </w:tc>
        <w:tc>
          <w:tcPr>
            <w:tcW w:w="664" w:type="dxa"/>
            <w:noWrap/>
            <w:vAlign w:val="center"/>
            <w:hideMark/>
          </w:tcPr>
          <w:p w14:paraId="4110FFB6"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rPr>
            </w:pPr>
          </w:p>
        </w:tc>
      </w:tr>
      <w:tr w:rsidR="00EA781E" w:rsidRPr="00510B9D" w14:paraId="3923E6DD" w14:textId="77777777" w:rsidTr="00F35703">
        <w:trPr>
          <w:trHeight w:val="288"/>
        </w:trPr>
        <w:tc>
          <w:tcPr>
            <w:cnfStyle w:val="001000000000" w:firstRow="0" w:lastRow="0" w:firstColumn="1" w:lastColumn="0" w:oddVBand="0" w:evenVBand="0" w:oddHBand="0" w:evenHBand="0" w:firstRowFirstColumn="0" w:firstRowLastColumn="0" w:lastRowFirstColumn="0" w:lastRowLastColumn="0"/>
            <w:tcW w:w="2381" w:type="dxa"/>
            <w:noWrap/>
            <w:vAlign w:val="center"/>
            <w:hideMark/>
          </w:tcPr>
          <w:p w14:paraId="4E36E27D" w14:textId="77777777" w:rsidR="00510B9D" w:rsidRPr="00510B9D" w:rsidRDefault="00510B9D" w:rsidP="00F35703">
            <w:pPr>
              <w:spacing w:line="240" w:lineRule="auto"/>
              <w:ind w:firstLine="0"/>
              <w:jc w:val="left"/>
              <w:rPr>
                <w:rFonts w:ascii="Calibri" w:eastAsia="Times New Roman" w:hAnsi="Calibri" w:cs="Calibri"/>
                <w:color w:val="000000"/>
                <w:kern w:val="0"/>
                <w:sz w:val="18"/>
                <w:szCs w:val="18"/>
                <w:lang/>
              </w:rPr>
            </w:pPr>
            <w:r w:rsidRPr="00510B9D">
              <w:rPr>
                <w:rFonts w:ascii="Calibri" w:eastAsia="Times New Roman" w:hAnsi="Calibri" w:cs="Calibri"/>
                <w:color w:val="000000"/>
                <w:kern w:val="0"/>
                <w:sz w:val="18"/>
                <w:szCs w:val="18"/>
                <w:lang/>
              </w:rPr>
              <w:t>alphabet_size</w:t>
            </w:r>
          </w:p>
        </w:tc>
        <w:tc>
          <w:tcPr>
            <w:tcW w:w="737" w:type="dxa"/>
            <w:noWrap/>
            <w:vAlign w:val="center"/>
            <w:hideMark/>
          </w:tcPr>
          <w:p w14:paraId="2A9BBF23"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18"/>
                <w:szCs w:val="18"/>
                <w:lang/>
              </w:rPr>
            </w:pPr>
          </w:p>
        </w:tc>
        <w:tc>
          <w:tcPr>
            <w:tcW w:w="737" w:type="dxa"/>
            <w:noWrap/>
            <w:vAlign w:val="center"/>
            <w:hideMark/>
          </w:tcPr>
          <w:p w14:paraId="34006081"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rPr>
            </w:pPr>
          </w:p>
        </w:tc>
        <w:tc>
          <w:tcPr>
            <w:tcW w:w="737" w:type="dxa"/>
            <w:noWrap/>
            <w:vAlign w:val="center"/>
            <w:hideMark/>
          </w:tcPr>
          <w:p w14:paraId="0D8316F3"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rPr>
            </w:pPr>
          </w:p>
        </w:tc>
        <w:tc>
          <w:tcPr>
            <w:tcW w:w="737" w:type="dxa"/>
            <w:noWrap/>
            <w:vAlign w:val="center"/>
            <w:hideMark/>
          </w:tcPr>
          <w:p w14:paraId="791412D5"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rPr>
            </w:pPr>
          </w:p>
        </w:tc>
        <w:tc>
          <w:tcPr>
            <w:tcW w:w="737" w:type="dxa"/>
            <w:noWrap/>
            <w:vAlign w:val="center"/>
            <w:hideMark/>
          </w:tcPr>
          <w:p w14:paraId="12237C2E"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rPr>
            </w:pPr>
          </w:p>
        </w:tc>
        <w:tc>
          <w:tcPr>
            <w:tcW w:w="803" w:type="dxa"/>
            <w:noWrap/>
            <w:vAlign w:val="center"/>
            <w:hideMark/>
          </w:tcPr>
          <w:p w14:paraId="765F9B7E"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rPr>
            </w:pPr>
          </w:p>
        </w:tc>
        <w:tc>
          <w:tcPr>
            <w:tcW w:w="737" w:type="dxa"/>
            <w:noWrap/>
            <w:vAlign w:val="center"/>
            <w:hideMark/>
          </w:tcPr>
          <w:p w14:paraId="4CDD261C"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rPr>
            </w:pPr>
          </w:p>
        </w:tc>
        <w:tc>
          <w:tcPr>
            <w:tcW w:w="1474" w:type="dxa"/>
            <w:noWrap/>
            <w:vAlign w:val="center"/>
            <w:hideMark/>
          </w:tcPr>
          <w:p w14:paraId="5B0BEB65"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18"/>
                <w:szCs w:val="18"/>
                <w:lang/>
              </w:rPr>
            </w:pPr>
            <w:r w:rsidRPr="00510B9D">
              <w:rPr>
                <w:rFonts w:ascii="Calibri" w:eastAsia="Times New Roman" w:hAnsi="Calibri" w:cs="Calibri"/>
                <w:color w:val="000000"/>
                <w:kern w:val="0"/>
                <w:sz w:val="18"/>
                <w:szCs w:val="18"/>
                <w:lang/>
              </w:rPr>
              <w:t>2</w:t>
            </w:r>
          </w:p>
        </w:tc>
        <w:tc>
          <w:tcPr>
            <w:tcW w:w="664" w:type="dxa"/>
            <w:noWrap/>
            <w:vAlign w:val="center"/>
            <w:hideMark/>
          </w:tcPr>
          <w:p w14:paraId="735258C1"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18"/>
                <w:szCs w:val="18"/>
                <w:lang/>
              </w:rPr>
            </w:pPr>
            <w:r w:rsidRPr="00510B9D">
              <w:rPr>
                <w:rFonts w:ascii="Calibri" w:eastAsia="Times New Roman" w:hAnsi="Calibri" w:cs="Calibri"/>
                <w:color w:val="000000"/>
                <w:kern w:val="0"/>
                <w:sz w:val="18"/>
                <w:szCs w:val="18"/>
                <w:lang/>
              </w:rPr>
              <w:t>4</w:t>
            </w:r>
          </w:p>
        </w:tc>
      </w:tr>
      <w:tr w:rsidR="00C81DBD" w:rsidRPr="00510B9D" w14:paraId="304A6BDA" w14:textId="77777777" w:rsidTr="00F35703">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381" w:type="dxa"/>
            <w:noWrap/>
            <w:vAlign w:val="center"/>
            <w:hideMark/>
          </w:tcPr>
          <w:p w14:paraId="315C84C7" w14:textId="77777777" w:rsidR="00510B9D" w:rsidRPr="00510B9D" w:rsidRDefault="00510B9D" w:rsidP="00F35703">
            <w:pPr>
              <w:spacing w:line="240" w:lineRule="auto"/>
              <w:ind w:firstLine="0"/>
              <w:jc w:val="left"/>
              <w:rPr>
                <w:rFonts w:ascii="Calibri" w:eastAsia="Times New Roman" w:hAnsi="Calibri" w:cs="Calibri"/>
                <w:color w:val="000000"/>
                <w:kern w:val="0"/>
                <w:sz w:val="18"/>
                <w:szCs w:val="18"/>
                <w:lang/>
              </w:rPr>
            </w:pPr>
            <w:r w:rsidRPr="00510B9D">
              <w:rPr>
                <w:rFonts w:ascii="Calibri" w:eastAsia="Times New Roman" w:hAnsi="Calibri" w:cs="Calibri"/>
                <w:color w:val="000000"/>
                <w:kern w:val="0"/>
                <w:sz w:val="18"/>
                <w:szCs w:val="18"/>
                <w:lang/>
              </w:rPr>
              <w:t>anova</w:t>
            </w:r>
          </w:p>
        </w:tc>
        <w:tc>
          <w:tcPr>
            <w:tcW w:w="737" w:type="dxa"/>
            <w:noWrap/>
            <w:vAlign w:val="center"/>
            <w:hideMark/>
          </w:tcPr>
          <w:p w14:paraId="455E8DA0"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8"/>
                <w:szCs w:val="18"/>
                <w:lang/>
              </w:rPr>
            </w:pPr>
          </w:p>
        </w:tc>
        <w:tc>
          <w:tcPr>
            <w:tcW w:w="737" w:type="dxa"/>
            <w:noWrap/>
            <w:vAlign w:val="center"/>
            <w:hideMark/>
          </w:tcPr>
          <w:p w14:paraId="576C09F7"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rPr>
            </w:pPr>
          </w:p>
        </w:tc>
        <w:tc>
          <w:tcPr>
            <w:tcW w:w="737" w:type="dxa"/>
            <w:noWrap/>
            <w:vAlign w:val="center"/>
            <w:hideMark/>
          </w:tcPr>
          <w:p w14:paraId="66C73693"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rPr>
            </w:pPr>
          </w:p>
        </w:tc>
        <w:tc>
          <w:tcPr>
            <w:tcW w:w="737" w:type="dxa"/>
            <w:noWrap/>
            <w:vAlign w:val="center"/>
            <w:hideMark/>
          </w:tcPr>
          <w:p w14:paraId="03858A2F"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rPr>
            </w:pPr>
          </w:p>
        </w:tc>
        <w:tc>
          <w:tcPr>
            <w:tcW w:w="737" w:type="dxa"/>
            <w:noWrap/>
            <w:vAlign w:val="center"/>
            <w:hideMark/>
          </w:tcPr>
          <w:p w14:paraId="3512EC51"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rPr>
            </w:pPr>
          </w:p>
        </w:tc>
        <w:tc>
          <w:tcPr>
            <w:tcW w:w="803" w:type="dxa"/>
            <w:noWrap/>
            <w:vAlign w:val="center"/>
            <w:hideMark/>
          </w:tcPr>
          <w:p w14:paraId="32009E97"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rPr>
            </w:pPr>
          </w:p>
        </w:tc>
        <w:tc>
          <w:tcPr>
            <w:tcW w:w="737" w:type="dxa"/>
            <w:noWrap/>
            <w:vAlign w:val="center"/>
            <w:hideMark/>
          </w:tcPr>
          <w:p w14:paraId="5CD0E56A"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rPr>
            </w:pPr>
          </w:p>
        </w:tc>
        <w:tc>
          <w:tcPr>
            <w:tcW w:w="1474" w:type="dxa"/>
            <w:noWrap/>
            <w:vAlign w:val="center"/>
            <w:hideMark/>
          </w:tcPr>
          <w:p w14:paraId="54FDF630"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8"/>
                <w:szCs w:val="18"/>
                <w:lang/>
              </w:rPr>
            </w:pPr>
            <w:r w:rsidRPr="00510B9D">
              <w:rPr>
                <w:rFonts w:ascii="Calibri" w:eastAsia="Times New Roman" w:hAnsi="Calibri" w:cs="Calibri"/>
                <w:color w:val="000000"/>
                <w:kern w:val="0"/>
                <w:sz w:val="18"/>
                <w:szCs w:val="18"/>
                <w:lang/>
              </w:rPr>
              <w:t>TRUE</w:t>
            </w:r>
          </w:p>
        </w:tc>
        <w:tc>
          <w:tcPr>
            <w:tcW w:w="664" w:type="dxa"/>
            <w:noWrap/>
            <w:vAlign w:val="center"/>
            <w:hideMark/>
          </w:tcPr>
          <w:p w14:paraId="2DDA71BF"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8"/>
                <w:szCs w:val="18"/>
                <w:lang/>
              </w:rPr>
            </w:pPr>
            <w:r w:rsidRPr="00510B9D">
              <w:rPr>
                <w:rFonts w:ascii="Calibri" w:eastAsia="Times New Roman" w:hAnsi="Calibri" w:cs="Calibri"/>
                <w:color w:val="000000"/>
                <w:kern w:val="0"/>
                <w:sz w:val="18"/>
                <w:szCs w:val="18"/>
                <w:lang/>
              </w:rPr>
              <w:t>TRUE</w:t>
            </w:r>
          </w:p>
        </w:tc>
      </w:tr>
      <w:tr w:rsidR="00EA781E" w:rsidRPr="00510B9D" w14:paraId="1B36E445" w14:textId="77777777" w:rsidTr="00F35703">
        <w:trPr>
          <w:trHeight w:val="288"/>
        </w:trPr>
        <w:tc>
          <w:tcPr>
            <w:cnfStyle w:val="001000000000" w:firstRow="0" w:lastRow="0" w:firstColumn="1" w:lastColumn="0" w:oddVBand="0" w:evenVBand="0" w:oddHBand="0" w:evenHBand="0" w:firstRowFirstColumn="0" w:firstRowLastColumn="0" w:lastRowFirstColumn="0" w:lastRowLastColumn="0"/>
            <w:tcW w:w="2381" w:type="dxa"/>
            <w:noWrap/>
            <w:vAlign w:val="center"/>
            <w:hideMark/>
          </w:tcPr>
          <w:p w14:paraId="32185E44" w14:textId="77777777" w:rsidR="00510B9D" w:rsidRPr="00510B9D" w:rsidRDefault="00510B9D" w:rsidP="00F35703">
            <w:pPr>
              <w:spacing w:line="240" w:lineRule="auto"/>
              <w:ind w:firstLine="0"/>
              <w:jc w:val="left"/>
              <w:rPr>
                <w:rFonts w:ascii="Calibri" w:eastAsia="Times New Roman" w:hAnsi="Calibri" w:cs="Calibri"/>
                <w:color w:val="000000"/>
                <w:kern w:val="0"/>
                <w:sz w:val="18"/>
                <w:szCs w:val="18"/>
                <w:lang/>
              </w:rPr>
            </w:pPr>
            <w:r w:rsidRPr="00510B9D">
              <w:rPr>
                <w:rFonts w:ascii="Calibri" w:eastAsia="Times New Roman" w:hAnsi="Calibri" w:cs="Calibri"/>
                <w:color w:val="000000"/>
                <w:kern w:val="0"/>
                <w:sz w:val="18"/>
                <w:szCs w:val="18"/>
                <w:lang/>
              </w:rPr>
              <w:t>bigrams</w:t>
            </w:r>
          </w:p>
        </w:tc>
        <w:tc>
          <w:tcPr>
            <w:tcW w:w="737" w:type="dxa"/>
            <w:noWrap/>
            <w:vAlign w:val="center"/>
            <w:hideMark/>
          </w:tcPr>
          <w:p w14:paraId="6BE528E6"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18"/>
                <w:szCs w:val="18"/>
                <w:lang/>
              </w:rPr>
            </w:pPr>
          </w:p>
        </w:tc>
        <w:tc>
          <w:tcPr>
            <w:tcW w:w="737" w:type="dxa"/>
            <w:noWrap/>
            <w:vAlign w:val="center"/>
            <w:hideMark/>
          </w:tcPr>
          <w:p w14:paraId="515EE35C"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rPr>
            </w:pPr>
          </w:p>
        </w:tc>
        <w:tc>
          <w:tcPr>
            <w:tcW w:w="737" w:type="dxa"/>
            <w:noWrap/>
            <w:vAlign w:val="center"/>
            <w:hideMark/>
          </w:tcPr>
          <w:p w14:paraId="4045182A"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rPr>
            </w:pPr>
          </w:p>
        </w:tc>
        <w:tc>
          <w:tcPr>
            <w:tcW w:w="737" w:type="dxa"/>
            <w:noWrap/>
            <w:vAlign w:val="center"/>
            <w:hideMark/>
          </w:tcPr>
          <w:p w14:paraId="35BCD1A2"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rPr>
            </w:pPr>
          </w:p>
        </w:tc>
        <w:tc>
          <w:tcPr>
            <w:tcW w:w="737" w:type="dxa"/>
            <w:noWrap/>
            <w:vAlign w:val="center"/>
            <w:hideMark/>
          </w:tcPr>
          <w:p w14:paraId="27C30D8B"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rPr>
            </w:pPr>
          </w:p>
        </w:tc>
        <w:tc>
          <w:tcPr>
            <w:tcW w:w="803" w:type="dxa"/>
            <w:noWrap/>
            <w:vAlign w:val="center"/>
            <w:hideMark/>
          </w:tcPr>
          <w:p w14:paraId="00EB513C"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rPr>
            </w:pPr>
          </w:p>
        </w:tc>
        <w:tc>
          <w:tcPr>
            <w:tcW w:w="737" w:type="dxa"/>
            <w:noWrap/>
            <w:vAlign w:val="center"/>
            <w:hideMark/>
          </w:tcPr>
          <w:p w14:paraId="5E982610"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rPr>
            </w:pPr>
          </w:p>
        </w:tc>
        <w:tc>
          <w:tcPr>
            <w:tcW w:w="1474" w:type="dxa"/>
            <w:noWrap/>
            <w:vAlign w:val="center"/>
            <w:hideMark/>
          </w:tcPr>
          <w:p w14:paraId="0DF927A8"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18"/>
                <w:szCs w:val="18"/>
                <w:lang/>
              </w:rPr>
            </w:pPr>
            <w:r w:rsidRPr="00510B9D">
              <w:rPr>
                <w:rFonts w:ascii="Calibri" w:eastAsia="Times New Roman" w:hAnsi="Calibri" w:cs="Calibri"/>
                <w:color w:val="000000"/>
                <w:kern w:val="0"/>
                <w:sz w:val="18"/>
                <w:szCs w:val="18"/>
                <w:lang/>
              </w:rPr>
              <w:t>TRUE</w:t>
            </w:r>
          </w:p>
        </w:tc>
        <w:tc>
          <w:tcPr>
            <w:tcW w:w="664" w:type="dxa"/>
            <w:noWrap/>
            <w:vAlign w:val="center"/>
            <w:hideMark/>
          </w:tcPr>
          <w:p w14:paraId="2A730FEE"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18"/>
                <w:szCs w:val="18"/>
                <w:lang/>
              </w:rPr>
            </w:pPr>
            <w:r w:rsidRPr="00510B9D">
              <w:rPr>
                <w:rFonts w:ascii="Calibri" w:eastAsia="Times New Roman" w:hAnsi="Calibri" w:cs="Calibri"/>
                <w:color w:val="000000"/>
                <w:kern w:val="0"/>
                <w:sz w:val="18"/>
                <w:szCs w:val="18"/>
                <w:lang/>
              </w:rPr>
              <w:t>TRUE</w:t>
            </w:r>
          </w:p>
        </w:tc>
      </w:tr>
      <w:tr w:rsidR="00C81DBD" w:rsidRPr="00510B9D" w14:paraId="771E8381" w14:textId="77777777" w:rsidTr="00F35703">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381" w:type="dxa"/>
            <w:noWrap/>
            <w:vAlign w:val="center"/>
            <w:hideMark/>
          </w:tcPr>
          <w:p w14:paraId="23DFF77F" w14:textId="77777777" w:rsidR="00C81DBD" w:rsidRPr="00510B9D" w:rsidRDefault="00C81DBD" w:rsidP="00F35703">
            <w:pPr>
              <w:spacing w:line="240" w:lineRule="auto"/>
              <w:ind w:firstLine="0"/>
              <w:jc w:val="left"/>
              <w:rPr>
                <w:rFonts w:ascii="Calibri" w:eastAsia="Times New Roman" w:hAnsi="Calibri" w:cs="Calibri"/>
                <w:color w:val="000000"/>
                <w:kern w:val="0"/>
                <w:sz w:val="18"/>
                <w:szCs w:val="18"/>
                <w:lang/>
              </w:rPr>
            </w:pPr>
            <w:r w:rsidRPr="00510B9D">
              <w:rPr>
                <w:rFonts w:ascii="Calibri" w:eastAsia="Times New Roman" w:hAnsi="Calibri" w:cs="Calibri"/>
                <w:color w:val="000000"/>
                <w:kern w:val="0"/>
                <w:sz w:val="18"/>
                <w:szCs w:val="18"/>
                <w:lang/>
              </w:rPr>
              <w:t>binning_strategy</w:t>
            </w:r>
          </w:p>
        </w:tc>
        <w:tc>
          <w:tcPr>
            <w:tcW w:w="737" w:type="dxa"/>
            <w:noWrap/>
            <w:vAlign w:val="center"/>
            <w:hideMark/>
          </w:tcPr>
          <w:p w14:paraId="6226811A" w14:textId="77777777" w:rsidR="00C81DBD" w:rsidRPr="00510B9D" w:rsidRDefault="00C81DB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8"/>
                <w:szCs w:val="18"/>
                <w:lang/>
              </w:rPr>
            </w:pPr>
          </w:p>
        </w:tc>
        <w:tc>
          <w:tcPr>
            <w:tcW w:w="737" w:type="dxa"/>
            <w:noWrap/>
            <w:vAlign w:val="center"/>
            <w:hideMark/>
          </w:tcPr>
          <w:p w14:paraId="7A33A499" w14:textId="77777777" w:rsidR="00C81DBD" w:rsidRPr="00510B9D" w:rsidRDefault="00C81DB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rPr>
            </w:pPr>
          </w:p>
        </w:tc>
        <w:tc>
          <w:tcPr>
            <w:tcW w:w="737" w:type="dxa"/>
            <w:noWrap/>
            <w:vAlign w:val="center"/>
            <w:hideMark/>
          </w:tcPr>
          <w:p w14:paraId="2A3E7FD6" w14:textId="77777777" w:rsidR="00C81DBD" w:rsidRPr="00510B9D" w:rsidRDefault="00C81DB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rPr>
            </w:pPr>
          </w:p>
        </w:tc>
        <w:tc>
          <w:tcPr>
            <w:tcW w:w="737" w:type="dxa"/>
            <w:noWrap/>
            <w:vAlign w:val="center"/>
            <w:hideMark/>
          </w:tcPr>
          <w:p w14:paraId="3ABB1121" w14:textId="77777777" w:rsidR="00C81DBD" w:rsidRPr="00510B9D" w:rsidRDefault="00C81DB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rPr>
            </w:pPr>
          </w:p>
        </w:tc>
        <w:tc>
          <w:tcPr>
            <w:tcW w:w="737" w:type="dxa"/>
            <w:noWrap/>
            <w:vAlign w:val="center"/>
            <w:hideMark/>
          </w:tcPr>
          <w:p w14:paraId="358CF768" w14:textId="77777777" w:rsidR="00C81DBD" w:rsidRPr="00510B9D" w:rsidRDefault="00C81DB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rPr>
            </w:pPr>
          </w:p>
        </w:tc>
        <w:tc>
          <w:tcPr>
            <w:tcW w:w="803" w:type="dxa"/>
            <w:noWrap/>
            <w:vAlign w:val="center"/>
            <w:hideMark/>
          </w:tcPr>
          <w:p w14:paraId="7BFC1124" w14:textId="77777777" w:rsidR="00C81DBD" w:rsidRPr="00510B9D" w:rsidRDefault="00C81DB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rPr>
            </w:pPr>
          </w:p>
        </w:tc>
        <w:tc>
          <w:tcPr>
            <w:tcW w:w="737" w:type="dxa"/>
            <w:noWrap/>
            <w:vAlign w:val="center"/>
            <w:hideMark/>
          </w:tcPr>
          <w:p w14:paraId="102A9368" w14:textId="77777777" w:rsidR="00C81DBD" w:rsidRPr="00510B9D" w:rsidRDefault="00C81DB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rPr>
            </w:pPr>
          </w:p>
        </w:tc>
        <w:tc>
          <w:tcPr>
            <w:tcW w:w="1474" w:type="dxa"/>
          </w:tcPr>
          <w:p w14:paraId="4E749903" w14:textId="1B2CB81C" w:rsidR="00C81DBD" w:rsidRPr="00510B9D" w:rsidRDefault="00C81DB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8"/>
                <w:szCs w:val="18"/>
                <w:lang/>
              </w:rPr>
            </w:pPr>
            <w:r w:rsidRPr="00510B9D">
              <w:rPr>
                <w:rFonts w:ascii="Calibri" w:eastAsia="Times New Roman" w:hAnsi="Calibri" w:cs="Calibri"/>
                <w:color w:val="000000"/>
                <w:kern w:val="0"/>
                <w:sz w:val="18"/>
                <w:szCs w:val="18"/>
                <w:lang/>
              </w:rPr>
              <w:t>information-gain</w:t>
            </w:r>
          </w:p>
        </w:tc>
        <w:tc>
          <w:tcPr>
            <w:tcW w:w="664" w:type="dxa"/>
            <w:noWrap/>
            <w:vAlign w:val="center"/>
            <w:hideMark/>
          </w:tcPr>
          <w:p w14:paraId="4C65C40A" w14:textId="0C90F356" w:rsidR="00C81DBD" w:rsidRPr="00510B9D" w:rsidRDefault="00C81DB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8"/>
                <w:szCs w:val="18"/>
                <w:lang/>
              </w:rPr>
            </w:pPr>
          </w:p>
        </w:tc>
      </w:tr>
      <w:tr w:rsidR="00EA781E" w:rsidRPr="00510B9D" w14:paraId="0A81EDD3" w14:textId="77777777" w:rsidTr="00F35703">
        <w:trPr>
          <w:trHeight w:val="288"/>
        </w:trPr>
        <w:tc>
          <w:tcPr>
            <w:cnfStyle w:val="001000000000" w:firstRow="0" w:lastRow="0" w:firstColumn="1" w:lastColumn="0" w:oddVBand="0" w:evenVBand="0" w:oddHBand="0" w:evenHBand="0" w:firstRowFirstColumn="0" w:firstRowLastColumn="0" w:lastRowFirstColumn="0" w:lastRowLastColumn="0"/>
            <w:tcW w:w="2381" w:type="dxa"/>
            <w:noWrap/>
            <w:vAlign w:val="center"/>
            <w:hideMark/>
          </w:tcPr>
          <w:p w14:paraId="68A7DDD4" w14:textId="77777777" w:rsidR="00510B9D" w:rsidRPr="00510B9D" w:rsidRDefault="00510B9D" w:rsidP="00F35703">
            <w:pPr>
              <w:spacing w:line="240" w:lineRule="auto"/>
              <w:ind w:firstLine="0"/>
              <w:jc w:val="left"/>
              <w:rPr>
                <w:rFonts w:ascii="Calibri" w:eastAsia="Times New Roman" w:hAnsi="Calibri" w:cs="Calibri"/>
                <w:color w:val="000000"/>
                <w:kern w:val="0"/>
                <w:sz w:val="18"/>
                <w:szCs w:val="18"/>
                <w:lang/>
              </w:rPr>
            </w:pPr>
            <w:r w:rsidRPr="00510B9D">
              <w:rPr>
                <w:rFonts w:ascii="Calibri" w:eastAsia="Times New Roman" w:hAnsi="Calibri" w:cs="Calibri"/>
                <w:color w:val="000000"/>
                <w:kern w:val="0"/>
                <w:sz w:val="18"/>
                <w:szCs w:val="18"/>
                <w:lang/>
              </w:rPr>
              <w:t>feature_selection</w:t>
            </w:r>
          </w:p>
        </w:tc>
        <w:tc>
          <w:tcPr>
            <w:tcW w:w="737" w:type="dxa"/>
            <w:noWrap/>
            <w:vAlign w:val="center"/>
            <w:hideMark/>
          </w:tcPr>
          <w:p w14:paraId="0AF5F27F"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18"/>
                <w:szCs w:val="18"/>
                <w:lang/>
              </w:rPr>
            </w:pPr>
          </w:p>
        </w:tc>
        <w:tc>
          <w:tcPr>
            <w:tcW w:w="737" w:type="dxa"/>
            <w:noWrap/>
            <w:vAlign w:val="center"/>
            <w:hideMark/>
          </w:tcPr>
          <w:p w14:paraId="1864BBDE"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rPr>
            </w:pPr>
          </w:p>
        </w:tc>
        <w:tc>
          <w:tcPr>
            <w:tcW w:w="737" w:type="dxa"/>
            <w:noWrap/>
            <w:vAlign w:val="center"/>
            <w:hideMark/>
          </w:tcPr>
          <w:p w14:paraId="6B88034B"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rPr>
            </w:pPr>
          </w:p>
        </w:tc>
        <w:tc>
          <w:tcPr>
            <w:tcW w:w="737" w:type="dxa"/>
            <w:noWrap/>
            <w:vAlign w:val="center"/>
            <w:hideMark/>
          </w:tcPr>
          <w:p w14:paraId="5BF357AB"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rPr>
            </w:pPr>
          </w:p>
        </w:tc>
        <w:tc>
          <w:tcPr>
            <w:tcW w:w="737" w:type="dxa"/>
            <w:noWrap/>
            <w:vAlign w:val="center"/>
            <w:hideMark/>
          </w:tcPr>
          <w:p w14:paraId="21772C0A"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rPr>
            </w:pPr>
          </w:p>
        </w:tc>
        <w:tc>
          <w:tcPr>
            <w:tcW w:w="803" w:type="dxa"/>
            <w:noWrap/>
            <w:vAlign w:val="center"/>
            <w:hideMark/>
          </w:tcPr>
          <w:p w14:paraId="73E14B34"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rPr>
            </w:pPr>
          </w:p>
        </w:tc>
        <w:tc>
          <w:tcPr>
            <w:tcW w:w="737" w:type="dxa"/>
            <w:noWrap/>
            <w:vAlign w:val="center"/>
            <w:hideMark/>
          </w:tcPr>
          <w:p w14:paraId="250F0659"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rPr>
            </w:pPr>
          </w:p>
        </w:tc>
        <w:tc>
          <w:tcPr>
            <w:tcW w:w="1474" w:type="dxa"/>
            <w:noWrap/>
            <w:vAlign w:val="center"/>
            <w:hideMark/>
          </w:tcPr>
          <w:p w14:paraId="4C7352EE"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18"/>
                <w:szCs w:val="18"/>
                <w:lang/>
              </w:rPr>
            </w:pPr>
            <w:r w:rsidRPr="00510B9D">
              <w:rPr>
                <w:rFonts w:ascii="Calibri" w:eastAsia="Times New Roman" w:hAnsi="Calibri" w:cs="Calibri"/>
                <w:color w:val="000000"/>
                <w:kern w:val="0"/>
                <w:sz w:val="18"/>
                <w:szCs w:val="18"/>
                <w:lang/>
              </w:rPr>
              <w:t>chi2</w:t>
            </w:r>
          </w:p>
        </w:tc>
        <w:tc>
          <w:tcPr>
            <w:tcW w:w="664" w:type="dxa"/>
            <w:noWrap/>
            <w:vAlign w:val="center"/>
            <w:hideMark/>
          </w:tcPr>
          <w:p w14:paraId="7F41630D"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18"/>
                <w:szCs w:val="18"/>
                <w:lang/>
              </w:rPr>
            </w:pPr>
            <w:r w:rsidRPr="00510B9D">
              <w:rPr>
                <w:rFonts w:ascii="Calibri" w:eastAsia="Times New Roman" w:hAnsi="Calibri" w:cs="Calibri"/>
                <w:color w:val="000000"/>
                <w:kern w:val="0"/>
                <w:sz w:val="18"/>
                <w:szCs w:val="18"/>
                <w:lang/>
              </w:rPr>
              <w:t>chi2</w:t>
            </w:r>
          </w:p>
        </w:tc>
      </w:tr>
      <w:tr w:rsidR="00C81DBD" w:rsidRPr="00510B9D" w14:paraId="1493E113" w14:textId="77777777" w:rsidTr="00F35703">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381" w:type="dxa"/>
            <w:noWrap/>
            <w:vAlign w:val="center"/>
            <w:hideMark/>
          </w:tcPr>
          <w:p w14:paraId="358D741F" w14:textId="77777777" w:rsidR="00510B9D" w:rsidRPr="00510B9D" w:rsidRDefault="00510B9D" w:rsidP="00F35703">
            <w:pPr>
              <w:spacing w:line="240" w:lineRule="auto"/>
              <w:ind w:firstLine="0"/>
              <w:jc w:val="left"/>
              <w:rPr>
                <w:rFonts w:ascii="Calibri" w:eastAsia="Times New Roman" w:hAnsi="Calibri" w:cs="Calibri"/>
                <w:color w:val="000000"/>
                <w:kern w:val="0"/>
                <w:sz w:val="18"/>
                <w:szCs w:val="18"/>
                <w:lang/>
              </w:rPr>
            </w:pPr>
            <w:r w:rsidRPr="00510B9D">
              <w:rPr>
                <w:rFonts w:ascii="Calibri" w:eastAsia="Times New Roman" w:hAnsi="Calibri" w:cs="Calibri"/>
                <w:color w:val="000000"/>
                <w:kern w:val="0"/>
                <w:sz w:val="18"/>
                <w:szCs w:val="18"/>
                <w:lang/>
              </w:rPr>
              <w:t>p_threshold</w:t>
            </w:r>
          </w:p>
        </w:tc>
        <w:tc>
          <w:tcPr>
            <w:tcW w:w="737" w:type="dxa"/>
            <w:noWrap/>
            <w:vAlign w:val="center"/>
            <w:hideMark/>
          </w:tcPr>
          <w:p w14:paraId="0EAC9325"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8"/>
                <w:szCs w:val="18"/>
                <w:lang/>
              </w:rPr>
            </w:pPr>
          </w:p>
        </w:tc>
        <w:tc>
          <w:tcPr>
            <w:tcW w:w="737" w:type="dxa"/>
            <w:noWrap/>
            <w:vAlign w:val="center"/>
            <w:hideMark/>
          </w:tcPr>
          <w:p w14:paraId="0D95A9AB"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rPr>
            </w:pPr>
          </w:p>
        </w:tc>
        <w:tc>
          <w:tcPr>
            <w:tcW w:w="737" w:type="dxa"/>
            <w:noWrap/>
            <w:vAlign w:val="center"/>
            <w:hideMark/>
          </w:tcPr>
          <w:p w14:paraId="419AB394"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rPr>
            </w:pPr>
          </w:p>
        </w:tc>
        <w:tc>
          <w:tcPr>
            <w:tcW w:w="737" w:type="dxa"/>
            <w:noWrap/>
            <w:vAlign w:val="center"/>
            <w:hideMark/>
          </w:tcPr>
          <w:p w14:paraId="66E7FFEB"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rPr>
            </w:pPr>
          </w:p>
        </w:tc>
        <w:tc>
          <w:tcPr>
            <w:tcW w:w="737" w:type="dxa"/>
            <w:noWrap/>
            <w:vAlign w:val="center"/>
            <w:hideMark/>
          </w:tcPr>
          <w:p w14:paraId="6D51BB53"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rPr>
            </w:pPr>
          </w:p>
        </w:tc>
        <w:tc>
          <w:tcPr>
            <w:tcW w:w="803" w:type="dxa"/>
            <w:noWrap/>
            <w:vAlign w:val="center"/>
            <w:hideMark/>
          </w:tcPr>
          <w:p w14:paraId="738C6100"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rPr>
            </w:pPr>
          </w:p>
        </w:tc>
        <w:tc>
          <w:tcPr>
            <w:tcW w:w="737" w:type="dxa"/>
            <w:noWrap/>
            <w:vAlign w:val="center"/>
            <w:hideMark/>
          </w:tcPr>
          <w:p w14:paraId="6B7234F5"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rPr>
            </w:pPr>
          </w:p>
        </w:tc>
        <w:tc>
          <w:tcPr>
            <w:tcW w:w="1474" w:type="dxa"/>
            <w:noWrap/>
            <w:vAlign w:val="center"/>
            <w:hideMark/>
          </w:tcPr>
          <w:p w14:paraId="176693DE"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8"/>
                <w:szCs w:val="18"/>
                <w:lang/>
              </w:rPr>
            </w:pPr>
            <w:r w:rsidRPr="00510B9D">
              <w:rPr>
                <w:rFonts w:ascii="Calibri" w:eastAsia="Times New Roman" w:hAnsi="Calibri" w:cs="Calibri"/>
                <w:color w:val="000000"/>
                <w:kern w:val="0"/>
                <w:sz w:val="18"/>
                <w:szCs w:val="18"/>
                <w:lang/>
              </w:rPr>
              <w:t>0.05</w:t>
            </w:r>
          </w:p>
        </w:tc>
        <w:tc>
          <w:tcPr>
            <w:tcW w:w="664" w:type="dxa"/>
            <w:noWrap/>
            <w:vAlign w:val="center"/>
            <w:hideMark/>
          </w:tcPr>
          <w:p w14:paraId="55435EAC"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8"/>
                <w:szCs w:val="18"/>
                <w:lang/>
              </w:rPr>
            </w:pPr>
            <w:r w:rsidRPr="00510B9D">
              <w:rPr>
                <w:rFonts w:ascii="Calibri" w:eastAsia="Times New Roman" w:hAnsi="Calibri" w:cs="Calibri"/>
                <w:color w:val="000000"/>
                <w:kern w:val="0"/>
                <w:sz w:val="18"/>
                <w:szCs w:val="18"/>
                <w:lang/>
              </w:rPr>
              <w:t>0.05</w:t>
            </w:r>
          </w:p>
        </w:tc>
      </w:tr>
      <w:tr w:rsidR="00EA781E" w:rsidRPr="00510B9D" w14:paraId="7E8369F0" w14:textId="77777777" w:rsidTr="00F35703">
        <w:trPr>
          <w:trHeight w:val="288"/>
        </w:trPr>
        <w:tc>
          <w:tcPr>
            <w:cnfStyle w:val="001000000000" w:firstRow="0" w:lastRow="0" w:firstColumn="1" w:lastColumn="0" w:oddVBand="0" w:evenVBand="0" w:oddHBand="0" w:evenHBand="0" w:firstRowFirstColumn="0" w:firstRowLastColumn="0" w:lastRowFirstColumn="0" w:lastRowLastColumn="0"/>
            <w:tcW w:w="2381" w:type="dxa"/>
            <w:noWrap/>
            <w:vAlign w:val="center"/>
            <w:hideMark/>
          </w:tcPr>
          <w:p w14:paraId="082E61A9" w14:textId="77777777" w:rsidR="00510B9D" w:rsidRPr="00510B9D" w:rsidRDefault="00510B9D" w:rsidP="00F35703">
            <w:pPr>
              <w:spacing w:line="240" w:lineRule="auto"/>
              <w:ind w:firstLine="0"/>
              <w:jc w:val="left"/>
              <w:rPr>
                <w:rFonts w:ascii="Calibri" w:eastAsia="Times New Roman" w:hAnsi="Calibri" w:cs="Calibri"/>
                <w:color w:val="000000"/>
                <w:kern w:val="0"/>
                <w:sz w:val="18"/>
                <w:szCs w:val="18"/>
                <w:lang/>
              </w:rPr>
            </w:pPr>
            <w:r w:rsidRPr="00510B9D">
              <w:rPr>
                <w:rFonts w:ascii="Calibri" w:eastAsia="Times New Roman" w:hAnsi="Calibri" w:cs="Calibri"/>
                <w:color w:val="000000"/>
                <w:kern w:val="0"/>
                <w:sz w:val="18"/>
                <w:szCs w:val="18"/>
                <w:lang/>
              </w:rPr>
              <w:t>support_probabilities</w:t>
            </w:r>
          </w:p>
        </w:tc>
        <w:tc>
          <w:tcPr>
            <w:tcW w:w="737" w:type="dxa"/>
            <w:noWrap/>
            <w:vAlign w:val="center"/>
            <w:hideMark/>
          </w:tcPr>
          <w:p w14:paraId="76653601"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18"/>
                <w:szCs w:val="18"/>
                <w:lang/>
              </w:rPr>
            </w:pPr>
          </w:p>
        </w:tc>
        <w:tc>
          <w:tcPr>
            <w:tcW w:w="737" w:type="dxa"/>
            <w:noWrap/>
            <w:vAlign w:val="center"/>
            <w:hideMark/>
          </w:tcPr>
          <w:p w14:paraId="23D5CB9C"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rPr>
            </w:pPr>
          </w:p>
        </w:tc>
        <w:tc>
          <w:tcPr>
            <w:tcW w:w="737" w:type="dxa"/>
            <w:noWrap/>
            <w:vAlign w:val="center"/>
            <w:hideMark/>
          </w:tcPr>
          <w:p w14:paraId="5BF0F444"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rPr>
            </w:pPr>
          </w:p>
        </w:tc>
        <w:tc>
          <w:tcPr>
            <w:tcW w:w="737" w:type="dxa"/>
            <w:noWrap/>
            <w:vAlign w:val="center"/>
            <w:hideMark/>
          </w:tcPr>
          <w:p w14:paraId="45D7B151"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rPr>
            </w:pPr>
          </w:p>
        </w:tc>
        <w:tc>
          <w:tcPr>
            <w:tcW w:w="737" w:type="dxa"/>
            <w:noWrap/>
            <w:vAlign w:val="center"/>
            <w:hideMark/>
          </w:tcPr>
          <w:p w14:paraId="7EBA3761"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rPr>
            </w:pPr>
          </w:p>
        </w:tc>
        <w:tc>
          <w:tcPr>
            <w:tcW w:w="803" w:type="dxa"/>
            <w:noWrap/>
            <w:vAlign w:val="center"/>
            <w:hideMark/>
          </w:tcPr>
          <w:p w14:paraId="48EB84F7"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rPr>
            </w:pPr>
          </w:p>
        </w:tc>
        <w:tc>
          <w:tcPr>
            <w:tcW w:w="737" w:type="dxa"/>
            <w:noWrap/>
            <w:vAlign w:val="center"/>
            <w:hideMark/>
          </w:tcPr>
          <w:p w14:paraId="0E58D3F8"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rPr>
            </w:pPr>
          </w:p>
        </w:tc>
        <w:tc>
          <w:tcPr>
            <w:tcW w:w="1474" w:type="dxa"/>
            <w:noWrap/>
            <w:vAlign w:val="center"/>
            <w:hideMark/>
          </w:tcPr>
          <w:p w14:paraId="00C89B94"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18"/>
                <w:szCs w:val="18"/>
                <w:lang/>
              </w:rPr>
            </w:pPr>
            <w:r w:rsidRPr="00510B9D">
              <w:rPr>
                <w:rFonts w:ascii="Calibri" w:eastAsia="Times New Roman" w:hAnsi="Calibri" w:cs="Calibri"/>
                <w:color w:val="000000"/>
                <w:kern w:val="0"/>
                <w:sz w:val="18"/>
                <w:szCs w:val="18"/>
                <w:lang/>
              </w:rPr>
              <w:t>TRUE</w:t>
            </w:r>
          </w:p>
        </w:tc>
        <w:tc>
          <w:tcPr>
            <w:tcW w:w="664" w:type="dxa"/>
            <w:noWrap/>
            <w:vAlign w:val="center"/>
            <w:hideMark/>
          </w:tcPr>
          <w:p w14:paraId="2B051F02"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18"/>
                <w:szCs w:val="18"/>
                <w:lang/>
              </w:rPr>
            </w:pPr>
            <w:r w:rsidRPr="00510B9D">
              <w:rPr>
                <w:rFonts w:ascii="Calibri" w:eastAsia="Times New Roman" w:hAnsi="Calibri" w:cs="Calibri"/>
                <w:color w:val="000000"/>
                <w:kern w:val="0"/>
                <w:sz w:val="18"/>
                <w:szCs w:val="18"/>
                <w:lang/>
              </w:rPr>
              <w:t>TRUE</w:t>
            </w:r>
          </w:p>
        </w:tc>
      </w:tr>
      <w:tr w:rsidR="00C81DBD" w:rsidRPr="00510B9D" w14:paraId="58234A0D" w14:textId="77777777" w:rsidTr="00F35703">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381" w:type="dxa"/>
            <w:noWrap/>
            <w:vAlign w:val="center"/>
            <w:hideMark/>
          </w:tcPr>
          <w:p w14:paraId="12841C35" w14:textId="77777777" w:rsidR="00510B9D" w:rsidRPr="00510B9D" w:rsidRDefault="00510B9D" w:rsidP="00F35703">
            <w:pPr>
              <w:spacing w:line="240" w:lineRule="auto"/>
              <w:ind w:firstLine="0"/>
              <w:jc w:val="left"/>
              <w:rPr>
                <w:rFonts w:ascii="Calibri" w:eastAsia="Times New Roman" w:hAnsi="Calibri" w:cs="Calibri"/>
                <w:color w:val="000000"/>
                <w:kern w:val="0"/>
                <w:sz w:val="18"/>
                <w:szCs w:val="18"/>
                <w:lang/>
              </w:rPr>
            </w:pPr>
            <w:r w:rsidRPr="00510B9D">
              <w:rPr>
                <w:rFonts w:ascii="Calibri" w:eastAsia="Times New Roman" w:hAnsi="Calibri" w:cs="Calibri"/>
                <w:color w:val="000000"/>
                <w:kern w:val="0"/>
                <w:sz w:val="18"/>
                <w:szCs w:val="18"/>
                <w:lang/>
              </w:rPr>
              <w:t>window_inc</w:t>
            </w:r>
          </w:p>
        </w:tc>
        <w:tc>
          <w:tcPr>
            <w:tcW w:w="737" w:type="dxa"/>
            <w:noWrap/>
            <w:vAlign w:val="center"/>
            <w:hideMark/>
          </w:tcPr>
          <w:p w14:paraId="713ACA6F"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8"/>
                <w:szCs w:val="18"/>
                <w:lang/>
              </w:rPr>
            </w:pPr>
          </w:p>
        </w:tc>
        <w:tc>
          <w:tcPr>
            <w:tcW w:w="737" w:type="dxa"/>
            <w:noWrap/>
            <w:vAlign w:val="center"/>
            <w:hideMark/>
          </w:tcPr>
          <w:p w14:paraId="7774F277"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rPr>
            </w:pPr>
          </w:p>
        </w:tc>
        <w:tc>
          <w:tcPr>
            <w:tcW w:w="737" w:type="dxa"/>
            <w:noWrap/>
            <w:vAlign w:val="center"/>
            <w:hideMark/>
          </w:tcPr>
          <w:p w14:paraId="5C86C008"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rPr>
            </w:pPr>
          </w:p>
        </w:tc>
        <w:tc>
          <w:tcPr>
            <w:tcW w:w="737" w:type="dxa"/>
            <w:noWrap/>
            <w:vAlign w:val="center"/>
            <w:hideMark/>
          </w:tcPr>
          <w:p w14:paraId="3881D60A"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rPr>
            </w:pPr>
          </w:p>
        </w:tc>
        <w:tc>
          <w:tcPr>
            <w:tcW w:w="737" w:type="dxa"/>
            <w:noWrap/>
            <w:vAlign w:val="center"/>
            <w:hideMark/>
          </w:tcPr>
          <w:p w14:paraId="67FCFD05"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rPr>
            </w:pPr>
          </w:p>
        </w:tc>
        <w:tc>
          <w:tcPr>
            <w:tcW w:w="803" w:type="dxa"/>
            <w:noWrap/>
            <w:vAlign w:val="center"/>
            <w:hideMark/>
          </w:tcPr>
          <w:p w14:paraId="6F839C47"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rPr>
            </w:pPr>
          </w:p>
        </w:tc>
        <w:tc>
          <w:tcPr>
            <w:tcW w:w="737" w:type="dxa"/>
            <w:noWrap/>
            <w:vAlign w:val="center"/>
            <w:hideMark/>
          </w:tcPr>
          <w:p w14:paraId="270F4C7A"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rPr>
            </w:pPr>
          </w:p>
        </w:tc>
        <w:tc>
          <w:tcPr>
            <w:tcW w:w="1474" w:type="dxa"/>
            <w:noWrap/>
            <w:vAlign w:val="center"/>
            <w:hideMark/>
          </w:tcPr>
          <w:p w14:paraId="10F5A164"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8"/>
                <w:szCs w:val="18"/>
                <w:lang/>
              </w:rPr>
            </w:pPr>
            <w:r w:rsidRPr="00510B9D">
              <w:rPr>
                <w:rFonts w:ascii="Calibri" w:eastAsia="Times New Roman" w:hAnsi="Calibri" w:cs="Calibri"/>
                <w:color w:val="000000"/>
                <w:kern w:val="0"/>
                <w:sz w:val="18"/>
                <w:szCs w:val="18"/>
                <w:lang/>
              </w:rPr>
              <w:t>2</w:t>
            </w:r>
          </w:p>
        </w:tc>
        <w:tc>
          <w:tcPr>
            <w:tcW w:w="664" w:type="dxa"/>
            <w:noWrap/>
            <w:vAlign w:val="center"/>
            <w:hideMark/>
          </w:tcPr>
          <w:p w14:paraId="3A3D2E3A"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8"/>
                <w:szCs w:val="18"/>
                <w:lang/>
              </w:rPr>
            </w:pPr>
            <w:r w:rsidRPr="00510B9D">
              <w:rPr>
                <w:rFonts w:ascii="Calibri" w:eastAsia="Times New Roman" w:hAnsi="Calibri" w:cs="Calibri"/>
                <w:color w:val="000000"/>
                <w:kern w:val="0"/>
                <w:sz w:val="18"/>
                <w:szCs w:val="18"/>
                <w:lang/>
              </w:rPr>
              <w:t>4</w:t>
            </w:r>
          </w:p>
        </w:tc>
      </w:tr>
      <w:tr w:rsidR="00EA781E" w:rsidRPr="00510B9D" w14:paraId="68427D38" w14:textId="77777777" w:rsidTr="00F35703">
        <w:trPr>
          <w:trHeight w:val="288"/>
        </w:trPr>
        <w:tc>
          <w:tcPr>
            <w:cnfStyle w:val="001000000000" w:firstRow="0" w:lastRow="0" w:firstColumn="1" w:lastColumn="0" w:oddVBand="0" w:evenVBand="0" w:oddHBand="0" w:evenHBand="0" w:firstRowFirstColumn="0" w:firstRowLastColumn="0" w:lastRowFirstColumn="0" w:lastRowLastColumn="0"/>
            <w:tcW w:w="2381" w:type="dxa"/>
            <w:noWrap/>
            <w:vAlign w:val="center"/>
            <w:hideMark/>
          </w:tcPr>
          <w:p w14:paraId="5CDCAC8A" w14:textId="77777777" w:rsidR="00510B9D" w:rsidRPr="00510B9D" w:rsidRDefault="00510B9D" w:rsidP="00F35703">
            <w:pPr>
              <w:spacing w:line="240" w:lineRule="auto"/>
              <w:ind w:firstLine="0"/>
              <w:jc w:val="left"/>
              <w:rPr>
                <w:rFonts w:ascii="Calibri" w:eastAsia="Times New Roman" w:hAnsi="Calibri" w:cs="Calibri"/>
                <w:color w:val="000000"/>
                <w:kern w:val="0"/>
                <w:sz w:val="18"/>
                <w:szCs w:val="18"/>
                <w:lang/>
              </w:rPr>
            </w:pPr>
            <w:r w:rsidRPr="00510B9D">
              <w:rPr>
                <w:rFonts w:ascii="Calibri" w:eastAsia="Times New Roman" w:hAnsi="Calibri" w:cs="Calibri"/>
                <w:color w:val="000000"/>
                <w:kern w:val="0"/>
                <w:sz w:val="18"/>
                <w:szCs w:val="18"/>
                <w:lang/>
              </w:rPr>
              <w:t>use_first_order_differences</w:t>
            </w:r>
          </w:p>
        </w:tc>
        <w:tc>
          <w:tcPr>
            <w:tcW w:w="737" w:type="dxa"/>
            <w:noWrap/>
            <w:vAlign w:val="center"/>
            <w:hideMark/>
          </w:tcPr>
          <w:p w14:paraId="18D3FF7B"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18"/>
                <w:szCs w:val="18"/>
                <w:lang/>
              </w:rPr>
            </w:pPr>
          </w:p>
        </w:tc>
        <w:tc>
          <w:tcPr>
            <w:tcW w:w="737" w:type="dxa"/>
            <w:noWrap/>
            <w:vAlign w:val="center"/>
            <w:hideMark/>
          </w:tcPr>
          <w:p w14:paraId="17FCC0E4"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rPr>
            </w:pPr>
          </w:p>
        </w:tc>
        <w:tc>
          <w:tcPr>
            <w:tcW w:w="737" w:type="dxa"/>
            <w:noWrap/>
            <w:vAlign w:val="center"/>
            <w:hideMark/>
          </w:tcPr>
          <w:p w14:paraId="5680AEF0"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rPr>
            </w:pPr>
          </w:p>
        </w:tc>
        <w:tc>
          <w:tcPr>
            <w:tcW w:w="737" w:type="dxa"/>
            <w:noWrap/>
            <w:vAlign w:val="center"/>
            <w:hideMark/>
          </w:tcPr>
          <w:p w14:paraId="21C40B4D"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rPr>
            </w:pPr>
          </w:p>
        </w:tc>
        <w:tc>
          <w:tcPr>
            <w:tcW w:w="737" w:type="dxa"/>
            <w:noWrap/>
            <w:vAlign w:val="center"/>
            <w:hideMark/>
          </w:tcPr>
          <w:p w14:paraId="78F241D7"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rPr>
            </w:pPr>
          </w:p>
        </w:tc>
        <w:tc>
          <w:tcPr>
            <w:tcW w:w="803" w:type="dxa"/>
            <w:noWrap/>
            <w:vAlign w:val="center"/>
            <w:hideMark/>
          </w:tcPr>
          <w:p w14:paraId="00D4D024"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rPr>
            </w:pPr>
          </w:p>
        </w:tc>
        <w:tc>
          <w:tcPr>
            <w:tcW w:w="737" w:type="dxa"/>
            <w:noWrap/>
            <w:vAlign w:val="center"/>
            <w:hideMark/>
          </w:tcPr>
          <w:p w14:paraId="7F41B271"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rPr>
            </w:pPr>
          </w:p>
        </w:tc>
        <w:tc>
          <w:tcPr>
            <w:tcW w:w="1474" w:type="dxa"/>
            <w:noWrap/>
            <w:vAlign w:val="center"/>
            <w:hideMark/>
          </w:tcPr>
          <w:p w14:paraId="16679031"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rPr>
            </w:pPr>
          </w:p>
        </w:tc>
        <w:tc>
          <w:tcPr>
            <w:tcW w:w="664" w:type="dxa"/>
            <w:noWrap/>
            <w:vAlign w:val="center"/>
            <w:hideMark/>
          </w:tcPr>
          <w:p w14:paraId="1E135F7A"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18"/>
                <w:szCs w:val="18"/>
                <w:lang/>
              </w:rPr>
            </w:pPr>
            <w:r w:rsidRPr="00510B9D">
              <w:rPr>
                <w:rFonts w:ascii="Calibri" w:eastAsia="Times New Roman" w:hAnsi="Calibri" w:cs="Calibri"/>
                <w:color w:val="000000"/>
                <w:kern w:val="0"/>
                <w:sz w:val="18"/>
                <w:szCs w:val="18"/>
                <w:lang/>
              </w:rPr>
              <w:t>TRUE</w:t>
            </w:r>
          </w:p>
        </w:tc>
      </w:tr>
      <w:tr w:rsidR="00C81DBD" w:rsidRPr="00510B9D" w14:paraId="2C3E9F2D" w14:textId="77777777" w:rsidTr="00F35703">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381" w:type="dxa"/>
            <w:noWrap/>
            <w:vAlign w:val="center"/>
            <w:hideMark/>
          </w:tcPr>
          <w:p w14:paraId="59CACC7F" w14:textId="77777777" w:rsidR="00510B9D" w:rsidRPr="00510B9D" w:rsidRDefault="00510B9D" w:rsidP="00F35703">
            <w:pPr>
              <w:spacing w:line="240" w:lineRule="auto"/>
              <w:ind w:firstLine="0"/>
              <w:jc w:val="left"/>
              <w:rPr>
                <w:rFonts w:ascii="Calibri" w:eastAsia="Times New Roman" w:hAnsi="Calibri" w:cs="Calibri"/>
                <w:color w:val="000000"/>
                <w:kern w:val="0"/>
                <w:sz w:val="18"/>
                <w:szCs w:val="18"/>
                <w:lang/>
              </w:rPr>
            </w:pPr>
            <w:r w:rsidRPr="00510B9D">
              <w:rPr>
                <w:rFonts w:ascii="Calibri" w:eastAsia="Times New Roman" w:hAnsi="Calibri" w:cs="Calibri"/>
                <w:color w:val="000000"/>
                <w:kern w:val="0"/>
                <w:sz w:val="18"/>
                <w:szCs w:val="18"/>
                <w:lang/>
              </w:rPr>
              <w:t>variance</w:t>
            </w:r>
          </w:p>
        </w:tc>
        <w:tc>
          <w:tcPr>
            <w:tcW w:w="737" w:type="dxa"/>
            <w:noWrap/>
            <w:vAlign w:val="center"/>
            <w:hideMark/>
          </w:tcPr>
          <w:p w14:paraId="54140757"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8"/>
                <w:szCs w:val="18"/>
                <w:lang/>
              </w:rPr>
            </w:pPr>
          </w:p>
        </w:tc>
        <w:tc>
          <w:tcPr>
            <w:tcW w:w="737" w:type="dxa"/>
            <w:noWrap/>
            <w:vAlign w:val="center"/>
            <w:hideMark/>
          </w:tcPr>
          <w:p w14:paraId="1F6A8154"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rPr>
            </w:pPr>
          </w:p>
        </w:tc>
        <w:tc>
          <w:tcPr>
            <w:tcW w:w="737" w:type="dxa"/>
            <w:noWrap/>
            <w:vAlign w:val="center"/>
            <w:hideMark/>
          </w:tcPr>
          <w:p w14:paraId="53F03C7F"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rPr>
            </w:pPr>
          </w:p>
        </w:tc>
        <w:tc>
          <w:tcPr>
            <w:tcW w:w="737" w:type="dxa"/>
            <w:noWrap/>
            <w:vAlign w:val="center"/>
            <w:hideMark/>
          </w:tcPr>
          <w:p w14:paraId="424DAAD4"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rPr>
            </w:pPr>
          </w:p>
        </w:tc>
        <w:tc>
          <w:tcPr>
            <w:tcW w:w="737" w:type="dxa"/>
            <w:noWrap/>
            <w:vAlign w:val="center"/>
            <w:hideMark/>
          </w:tcPr>
          <w:p w14:paraId="389F66ED"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rPr>
            </w:pPr>
          </w:p>
        </w:tc>
        <w:tc>
          <w:tcPr>
            <w:tcW w:w="803" w:type="dxa"/>
            <w:noWrap/>
            <w:vAlign w:val="center"/>
            <w:hideMark/>
          </w:tcPr>
          <w:p w14:paraId="563C58C1"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rPr>
            </w:pPr>
          </w:p>
        </w:tc>
        <w:tc>
          <w:tcPr>
            <w:tcW w:w="737" w:type="dxa"/>
            <w:noWrap/>
            <w:vAlign w:val="center"/>
            <w:hideMark/>
          </w:tcPr>
          <w:p w14:paraId="6425C8F7"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rPr>
            </w:pPr>
          </w:p>
        </w:tc>
        <w:tc>
          <w:tcPr>
            <w:tcW w:w="1474" w:type="dxa"/>
            <w:noWrap/>
            <w:vAlign w:val="center"/>
            <w:hideMark/>
          </w:tcPr>
          <w:p w14:paraId="189B984E"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rPr>
            </w:pPr>
          </w:p>
        </w:tc>
        <w:tc>
          <w:tcPr>
            <w:tcW w:w="664" w:type="dxa"/>
            <w:noWrap/>
            <w:vAlign w:val="center"/>
            <w:hideMark/>
          </w:tcPr>
          <w:p w14:paraId="242EA362"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8"/>
                <w:szCs w:val="18"/>
                <w:lang/>
              </w:rPr>
            </w:pPr>
            <w:r w:rsidRPr="00510B9D">
              <w:rPr>
                <w:rFonts w:ascii="Calibri" w:eastAsia="Times New Roman" w:hAnsi="Calibri" w:cs="Calibri"/>
                <w:color w:val="000000"/>
                <w:kern w:val="0"/>
                <w:sz w:val="18"/>
                <w:szCs w:val="18"/>
                <w:lang/>
              </w:rPr>
              <w:t>FALSE</w:t>
            </w:r>
          </w:p>
        </w:tc>
      </w:tr>
    </w:tbl>
    <w:p w14:paraId="31A302B4" w14:textId="2CF4F1C9" w:rsidR="00853DE9" w:rsidRDefault="00853DE9" w:rsidP="006316CE">
      <w:pPr>
        <w:pStyle w:val="Figurecaption-Appendix"/>
      </w:pPr>
      <w:r>
        <w:t>Default model hyperparameter setup</w:t>
      </w:r>
      <w:r w:rsidR="006316CE">
        <w:t xml:space="preserve"> for U-TSC and M-TSC</w:t>
      </w:r>
    </w:p>
    <w:p w14:paraId="1B25FAA2" w14:textId="51174CBA" w:rsidR="006C0219" w:rsidRDefault="006C0219">
      <w:pPr>
        <w:spacing w:line="480" w:lineRule="auto"/>
        <w:jc w:val="left"/>
        <w:rPr>
          <w:rFonts w:cs="Times New Roman"/>
        </w:rPr>
      </w:pPr>
      <w:r>
        <w:rPr>
          <w:rFonts w:cs="Times New Roman"/>
        </w:rPr>
        <w:br w:type="page"/>
      </w:r>
    </w:p>
    <w:p w14:paraId="189A69A4" w14:textId="03A70594" w:rsidR="008529C3" w:rsidRPr="00BF0845" w:rsidRDefault="008529C3" w:rsidP="00BF0845">
      <w:pPr>
        <w:pStyle w:val="AppendixHeader"/>
        <w:rPr>
          <w:rStyle w:val="a8"/>
          <w:caps/>
        </w:rPr>
      </w:pPr>
      <w:bookmarkStart w:id="225" w:name="_[A-3.3A]_Classification_function"/>
      <w:bookmarkStart w:id="226" w:name="_[A-3.4A]_Classification_function"/>
      <w:bookmarkStart w:id="227" w:name="_Toc134628363"/>
      <w:bookmarkEnd w:id="225"/>
      <w:bookmarkEnd w:id="226"/>
      <w:r w:rsidRPr="00BF0845">
        <w:rPr>
          <w:rStyle w:val="a8"/>
          <w:caps/>
        </w:rPr>
        <w:lastRenderedPageBreak/>
        <w:t>[</w:t>
      </w:r>
      <w:hyperlink w:anchor="_Project_code" w:history="1">
        <w:r w:rsidRPr="00BF0845">
          <w:rPr>
            <w:rStyle w:val="a8"/>
            <w:caps/>
          </w:rPr>
          <w:t>A-3.</w:t>
        </w:r>
        <w:r w:rsidR="00E3688E" w:rsidRPr="00BF0845">
          <w:rPr>
            <w:rStyle w:val="a8"/>
            <w:caps/>
          </w:rPr>
          <w:t>4</w:t>
        </w:r>
        <w:r w:rsidRPr="00BF0845">
          <w:rPr>
            <w:rStyle w:val="a8"/>
            <w:caps/>
          </w:rPr>
          <w:t>A</w:t>
        </w:r>
      </w:hyperlink>
      <w:r w:rsidRPr="00BF0845">
        <w:rPr>
          <w:rStyle w:val="a8"/>
          <w:caps/>
        </w:rPr>
        <w:t>] Classification function</w:t>
      </w:r>
      <w:bookmarkEnd w:id="227"/>
    </w:p>
    <w:p w14:paraId="76D37F02" w14:textId="77777777" w:rsidR="008529C3" w:rsidRDefault="008529C3" w:rsidP="008529C3">
      <w:pPr>
        <w:spacing w:line="240" w:lineRule="auto"/>
        <w:ind w:firstLine="0"/>
      </w:pPr>
      <w:r>
        <w:rPr>
          <w:noProof/>
          <w:lang w:eastAsia="en-US"/>
        </w:rPr>
        <mc:AlternateContent>
          <mc:Choice Requires="wps">
            <w:drawing>
              <wp:inline distT="0" distB="0" distL="0" distR="0" wp14:anchorId="2ABC660A" wp14:editId="1E72C1D1">
                <wp:extent cx="6124755" cy="7660257"/>
                <wp:effectExtent l="0" t="0" r="9525" b="0"/>
                <wp:docPr id="217" name="Text Box 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4755" cy="7660257"/>
                        </a:xfrm>
                        <a:prstGeom prst="rect">
                          <a:avLst/>
                        </a:prstGeom>
                        <a:solidFill>
                          <a:srgbClr val="FFFFFF"/>
                        </a:solidFill>
                        <a:ln w="9525">
                          <a:noFill/>
                          <a:miter lim="800000"/>
                          <a:headEnd/>
                          <a:tailEnd/>
                        </a:ln>
                      </wps:spPr>
                      <wps:txbx>
                        <w:txbxContent>
                          <w:p w14:paraId="7E775EE9" w14:textId="77777777" w:rsidR="004826FF" w:rsidRPr="00A2709F" w:rsidRDefault="004826FF" w:rsidP="008529C3">
                            <w:pPr>
                              <w:shd w:val="clear" w:color="auto" w:fill="FFFFFF"/>
                              <w:spacing w:line="240" w:lineRule="auto"/>
                              <w:ind w:firstLine="0"/>
                              <w:jc w:val="left"/>
                              <w:rPr>
                                <w:rFonts w:ascii="Consolas" w:eastAsia="Times New Roman" w:hAnsi="Consolas" w:cs="Times New Roman"/>
                                <w:color w:val="000000"/>
                                <w:kern w:val="0"/>
                                <w:sz w:val="18"/>
                                <w:szCs w:val="18"/>
                                <w:lang/>
                              </w:rPr>
                            </w:pPr>
                            <w:r w:rsidRPr="00E608FC">
                              <w:rPr>
                                <w:rFonts w:ascii="Consolas" w:eastAsia="Times New Roman" w:hAnsi="Consolas" w:cs="Times New Roman"/>
                                <w:color w:val="0070C0"/>
                                <w:kern w:val="0"/>
                                <w:sz w:val="18"/>
                                <w:szCs w:val="18"/>
                                <w:lang/>
                              </w:rPr>
                              <w:t>def</w:t>
                            </w:r>
                            <w:r w:rsidRPr="00A2709F">
                              <w:rPr>
                                <w:rFonts w:ascii="Consolas" w:eastAsia="Times New Roman" w:hAnsi="Consolas" w:cs="Times New Roman"/>
                                <w:color w:val="000000"/>
                                <w:kern w:val="0"/>
                                <w:sz w:val="18"/>
                                <w:szCs w:val="18"/>
                                <w:lang/>
                              </w:rPr>
                              <w:t xml:space="preserve"> classify(classifiers, clf_type, X_train, X_test, y_train, y_test, results, preds, iters):</w:t>
                            </w:r>
                          </w:p>
                          <w:p w14:paraId="44810A1A" w14:textId="77777777" w:rsidR="004826FF" w:rsidRPr="000217A2" w:rsidRDefault="004826FF" w:rsidP="008529C3">
                            <w:pPr>
                              <w:shd w:val="clear" w:color="auto" w:fill="FFFFFF"/>
                              <w:spacing w:line="240" w:lineRule="auto"/>
                              <w:ind w:firstLine="0"/>
                              <w:jc w:val="left"/>
                              <w:rPr>
                                <w:rFonts w:ascii="Consolas" w:eastAsia="Times New Roman" w:hAnsi="Consolas" w:cs="Times New Roman"/>
                                <w:i/>
                                <w:iCs/>
                                <w:color w:val="000000"/>
                                <w:kern w:val="0"/>
                                <w:sz w:val="18"/>
                                <w:szCs w:val="18"/>
                                <w:lang/>
                              </w:rPr>
                            </w:pPr>
                            <w:r w:rsidRPr="00A2709F">
                              <w:rPr>
                                <w:rFonts w:ascii="Consolas" w:eastAsia="Times New Roman" w:hAnsi="Consolas" w:cs="Times New Roman"/>
                                <w:color w:val="000000"/>
                                <w:kern w:val="0"/>
                                <w:sz w:val="18"/>
                                <w:szCs w:val="18"/>
                                <w:lang/>
                              </w:rPr>
                              <w:t xml:space="preserve">    </w:t>
                            </w:r>
                            <w:r w:rsidRPr="00CF2B02">
                              <w:rPr>
                                <w:rFonts w:ascii="Consolas" w:eastAsia="Times New Roman" w:hAnsi="Consolas" w:cs="Times New Roman"/>
                                <w:i/>
                                <w:iCs/>
                                <w:color w:val="A6A6A6" w:themeColor="background1" w:themeShade="A6"/>
                                <w:kern w:val="0"/>
                                <w:sz w:val="18"/>
                                <w:szCs w:val="18"/>
                                <w:lang/>
                              </w:rPr>
                              <w:t># Pandas dataframe for results</w:t>
                            </w:r>
                          </w:p>
                          <w:p w14:paraId="256D7238" w14:textId="77777777" w:rsidR="004826FF" w:rsidRPr="00A2709F" w:rsidRDefault="004826FF" w:rsidP="008529C3">
                            <w:pPr>
                              <w:shd w:val="clear" w:color="auto" w:fill="FFFFFF"/>
                              <w:spacing w:line="240" w:lineRule="auto"/>
                              <w:ind w:firstLine="0"/>
                              <w:jc w:val="left"/>
                              <w:rPr>
                                <w:rFonts w:ascii="Consolas" w:eastAsia="Times New Roman" w:hAnsi="Consolas" w:cs="Times New Roman"/>
                                <w:color w:val="000000"/>
                                <w:kern w:val="0"/>
                                <w:sz w:val="18"/>
                                <w:szCs w:val="18"/>
                                <w:lang/>
                              </w:rPr>
                            </w:pPr>
                            <w:r w:rsidRPr="00A2709F">
                              <w:rPr>
                                <w:rFonts w:ascii="Consolas" w:eastAsia="Times New Roman" w:hAnsi="Consolas" w:cs="Times New Roman"/>
                                <w:color w:val="000000"/>
                                <w:kern w:val="0"/>
                                <w:sz w:val="18"/>
                                <w:szCs w:val="18"/>
                                <w:lang/>
                              </w:rPr>
                              <w:t xml:space="preserve">    </w:t>
                            </w:r>
                            <w:r w:rsidRPr="00E608FC">
                              <w:rPr>
                                <w:rFonts w:ascii="Consolas" w:eastAsia="Times New Roman" w:hAnsi="Consolas" w:cs="Times New Roman"/>
                                <w:color w:val="0070C0"/>
                                <w:kern w:val="0"/>
                                <w:sz w:val="18"/>
                                <w:szCs w:val="18"/>
                                <w:lang/>
                              </w:rPr>
                              <w:t>if</w:t>
                            </w:r>
                            <w:r w:rsidRPr="00A2709F">
                              <w:rPr>
                                <w:rFonts w:ascii="Consolas" w:eastAsia="Times New Roman" w:hAnsi="Consolas" w:cs="Times New Roman"/>
                                <w:color w:val="000000"/>
                                <w:kern w:val="0"/>
                                <w:sz w:val="18"/>
                                <w:szCs w:val="18"/>
                                <w:lang/>
                              </w:rPr>
                              <w:t xml:space="preserve"> results </w:t>
                            </w:r>
                            <w:r w:rsidRPr="00E608FC">
                              <w:rPr>
                                <w:rFonts w:ascii="Consolas" w:eastAsia="Times New Roman" w:hAnsi="Consolas" w:cs="Times New Roman"/>
                                <w:color w:val="0070C0"/>
                                <w:kern w:val="0"/>
                                <w:sz w:val="18"/>
                                <w:szCs w:val="18"/>
                                <w:lang/>
                              </w:rPr>
                              <w:t>is</w:t>
                            </w:r>
                            <w:r w:rsidRPr="00A2709F">
                              <w:rPr>
                                <w:rFonts w:ascii="Consolas" w:eastAsia="Times New Roman" w:hAnsi="Consolas" w:cs="Times New Roman"/>
                                <w:color w:val="000000"/>
                                <w:kern w:val="0"/>
                                <w:sz w:val="18"/>
                                <w:szCs w:val="18"/>
                                <w:lang/>
                              </w:rPr>
                              <w:t xml:space="preserve"> </w:t>
                            </w:r>
                            <w:r w:rsidRPr="008C66AD">
                              <w:rPr>
                                <w:rFonts w:ascii="Consolas" w:eastAsia="Times New Roman" w:hAnsi="Consolas" w:cs="Times New Roman"/>
                                <w:color w:val="0070C0"/>
                                <w:kern w:val="0"/>
                                <w:sz w:val="18"/>
                                <w:szCs w:val="18"/>
                                <w:lang/>
                              </w:rPr>
                              <w:t>None</w:t>
                            </w:r>
                            <w:r w:rsidRPr="00A2709F">
                              <w:rPr>
                                <w:rFonts w:ascii="Consolas" w:eastAsia="Times New Roman" w:hAnsi="Consolas" w:cs="Times New Roman"/>
                                <w:color w:val="000000"/>
                                <w:kern w:val="0"/>
                                <w:sz w:val="18"/>
                                <w:szCs w:val="18"/>
                                <w:lang/>
                              </w:rPr>
                              <w:t>:</w:t>
                            </w:r>
                          </w:p>
                          <w:p w14:paraId="72C3A1F6" w14:textId="77777777" w:rsidR="004826FF" w:rsidRPr="00A2709F" w:rsidRDefault="004826FF" w:rsidP="008529C3">
                            <w:pPr>
                              <w:shd w:val="clear" w:color="auto" w:fill="FFFFFF"/>
                              <w:spacing w:line="240" w:lineRule="auto"/>
                              <w:ind w:firstLine="0"/>
                              <w:jc w:val="left"/>
                              <w:rPr>
                                <w:rFonts w:ascii="Consolas" w:eastAsia="Times New Roman" w:hAnsi="Consolas" w:cs="Times New Roman"/>
                                <w:color w:val="000000"/>
                                <w:kern w:val="0"/>
                                <w:sz w:val="18"/>
                                <w:szCs w:val="18"/>
                                <w:lang/>
                              </w:rPr>
                            </w:pPr>
                            <w:r w:rsidRPr="00A2709F">
                              <w:rPr>
                                <w:rFonts w:ascii="Consolas" w:eastAsia="Times New Roman" w:hAnsi="Consolas" w:cs="Times New Roman"/>
                                <w:color w:val="000000"/>
                                <w:kern w:val="0"/>
                                <w:sz w:val="18"/>
                                <w:szCs w:val="18"/>
                                <w:lang/>
                              </w:rPr>
                              <w:t xml:space="preserve">        results = </w:t>
                            </w:r>
                            <w:r w:rsidRPr="0015164B">
                              <w:rPr>
                                <w:rFonts w:ascii="Consolas" w:eastAsia="Times New Roman" w:hAnsi="Consolas" w:cs="Times New Roman"/>
                                <w:b/>
                                <w:bCs/>
                                <w:color w:val="000000"/>
                                <w:kern w:val="0"/>
                                <w:sz w:val="18"/>
                                <w:szCs w:val="18"/>
                                <w:lang/>
                              </w:rPr>
                              <w:t>pd</w:t>
                            </w:r>
                            <w:r w:rsidRPr="00A2709F">
                              <w:rPr>
                                <w:rFonts w:ascii="Consolas" w:eastAsia="Times New Roman" w:hAnsi="Consolas" w:cs="Times New Roman"/>
                                <w:color w:val="000000"/>
                                <w:kern w:val="0"/>
                                <w:sz w:val="18"/>
                                <w:szCs w:val="18"/>
                                <w:lang/>
                              </w:rPr>
                              <w:t>.DataFrame(columns=[</w:t>
                            </w:r>
                            <w:r w:rsidRPr="00A2709F">
                              <w:rPr>
                                <w:rFonts w:ascii="Consolas" w:eastAsia="Times New Roman" w:hAnsi="Consolas" w:cs="Times New Roman"/>
                                <w:color w:val="A31515"/>
                                <w:kern w:val="0"/>
                                <w:sz w:val="18"/>
                                <w:szCs w:val="18"/>
                                <w:lang/>
                              </w:rPr>
                              <w:t>'Classifier'</w:t>
                            </w:r>
                            <w:r w:rsidRPr="00A2709F">
                              <w:rPr>
                                <w:rFonts w:ascii="Consolas" w:eastAsia="Times New Roman" w:hAnsi="Consolas" w:cs="Times New Roman"/>
                                <w:color w:val="000000"/>
                                <w:kern w:val="0"/>
                                <w:sz w:val="18"/>
                                <w:szCs w:val="18"/>
                                <w:lang/>
                              </w:rPr>
                              <w:t>,</w:t>
                            </w:r>
                            <w:r w:rsidRPr="00A2709F">
                              <w:rPr>
                                <w:rFonts w:ascii="Consolas" w:eastAsia="Times New Roman" w:hAnsi="Consolas" w:cs="Times New Roman"/>
                                <w:color w:val="A31515"/>
                                <w:kern w:val="0"/>
                                <w:sz w:val="18"/>
                                <w:szCs w:val="18"/>
                                <w:lang/>
                              </w:rPr>
                              <w:t>'Type'</w:t>
                            </w:r>
                            <w:r w:rsidRPr="00A2709F">
                              <w:rPr>
                                <w:rFonts w:ascii="Consolas" w:eastAsia="Times New Roman" w:hAnsi="Consolas" w:cs="Times New Roman"/>
                                <w:color w:val="000000"/>
                                <w:kern w:val="0"/>
                                <w:sz w:val="18"/>
                                <w:szCs w:val="18"/>
                                <w:lang/>
                              </w:rPr>
                              <w:t>,</w:t>
                            </w:r>
                            <w:r w:rsidRPr="00A2709F">
                              <w:rPr>
                                <w:rFonts w:ascii="Consolas" w:eastAsia="Times New Roman" w:hAnsi="Consolas" w:cs="Times New Roman"/>
                                <w:color w:val="A31515"/>
                                <w:kern w:val="0"/>
                                <w:sz w:val="18"/>
                                <w:szCs w:val="18"/>
                                <w:lang/>
                              </w:rPr>
                              <w:t>'Train(t)'</w:t>
                            </w:r>
                            <w:r w:rsidRPr="00A2709F">
                              <w:rPr>
                                <w:rFonts w:ascii="Consolas" w:eastAsia="Times New Roman" w:hAnsi="Consolas" w:cs="Times New Roman"/>
                                <w:color w:val="000000"/>
                                <w:kern w:val="0"/>
                                <w:sz w:val="18"/>
                                <w:szCs w:val="18"/>
                                <w:lang/>
                              </w:rPr>
                              <w:t>,</w:t>
                            </w:r>
                            <w:r w:rsidRPr="00A2709F">
                              <w:rPr>
                                <w:rFonts w:ascii="Consolas" w:eastAsia="Times New Roman" w:hAnsi="Consolas" w:cs="Times New Roman"/>
                                <w:color w:val="A31515"/>
                                <w:kern w:val="0"/>
                                <w:sz w:val="18"/>
                                <w:szCs w:val="18"/>
                                <w:lang/>
                              </w:rPr>
                              <w:t>'Test(t)'</w:t>
                            </w:r>
                            <w:r w:rsidRPr="00A2709F">
                              <w:rPr>
                                <w:rFonts w:ascii="Consolas" w:eastAsia="Times New Roman" w:hAnsi="Consolas" w:cs="Times New Roman"/>
                                <w:color w:val="000000"/>
                                <w:kern w:val="0"/>
                                <w:sz w:val="18"/>
                                <w:szCs w:val="18"/>
                                <w:lang/>
                              </w:rPr>
                              <w:t>])</w:t>
                            </w:r>
                          </w:p>
                          <w:p w14:paraId="56294F7B" w14:textId="77777777" w:rsidR="004826FF" w:rsidRPr="00A2709F" w:rsidRDefault="004826FF" w:rsidP="008529C3">
                            <w:pPr>
                              <w:shd w:val="clear" w:color="auto" w:fill="FFFFFF"/>
                              <w:spacing w:line="240" w:lineRule="auto"/>
                              <w:ind w:firstLine="0"/>
                              <w:jc w:val="left"/>
                              <w:rPr>
                                <w:rFonts w:ascii="Consolas" w:eastAsia="Times New Roman" w:hAnsi="Consolas" w:cs="Times New Roman"/>
                                <w:color w:val="000000"/>
                                <w:kern w:val="0"/>
                                <w:sz w:val="18"/>
                                <w:szCs w:val="18"/>
                                <w:lang/>
                              </w:rPr>
                            </w:pPr>
                            <w:r w:rsidRPr="00A2709F">
                              <w:rPr>
                                <w:rFonts w:ascii="Consolas" w:eastAsia="Times New Roman" w:hAnsi="Consolas" w:cs="Times New Roman"/>
                                <w:color w:val="000000"/>
                                <w:kern w:val="0"/>
                                <w:sz w:val="18"/>
                                <w:szCs w:val="18"/>
                                <w:lang/>
                              </w:rPr>
                              <w:t>        pred</w:t>
                            </w:r>
                            <w:r>
                              <w:rPr>
                                <w:rFonts w:ascii="Consolas" w:eastAsia="Times New Roman" w:hAnsi="Consolas" w:cs="Times New Roman"/>
                                <w:color w:val="000000"/>
                                <w:kern w:val="0"/>
                                <w:sz w:val="18"/>
                                <w:szCs w:val="18"/>
                                <w:lang w:val="en-GB"/>
                              </w:rPr>
                              <w:t>iction</w:t>
                            </w:r>
                            <w:r w:rsidRPr="00A2709F">
                              <w:rPr>
                                <w:rFonts w:ascii="Consolas" w:eastAsia="Times New Roman" w:hAnsi="Consolas" w:cs="Times New Roman"/>
                                <w:color w:val="000000"/>
                                <w:kern w:val="0"/>
                                <w:sz w:val="18"/>
                                <w:szCs w:val="18"/>
                                <w:lang/>
                              </w:rPr>
                              <w:t xml:space="preserve">s = </w:t>
                            </w:r>
                            <w:r w:rsidRPr="008C66AD">
                              <w:rPr>
                                <w:rFonts w:ascii="Consolas" w:eastAsia="Times New Roman" w:hAnsi="Consolas" w:cs="Times New Roman"/>
                                <w:b/>
                                <w:bCs/>
                                <w:color w:val="000000"/>
                                <w:kern w:val="0"/>
                                <w:sz w:val="18"/>
                                <w:szCs w:val="18"/>
                                <w:lang/>
                              </w:rPr>
                              <w:t>pd</w:t>
                            </w:r>
                            <w:r w:rsidRPr="00A2709F">
                              <w:rPr>
                                <w:rFonts w:ascii="Consolas" w:eastAsia="Times New Roman" w:hAnsi="Consolas" w:cs="Times New Roman"/>
                                <w:color w:val="000000"/>
                                <w:kern w:val="0"/>
                                <w:sz w:val="18"/>
                                <w:szCs w:val="18"/>
                                <w:lang/>
                              </w:rPr>
                              <w:t>.DataFrame()</w:t>
                            </w:r>
                          </w:p>
                          <w:p w14:paraId="09DAF7EE" w14:textId="77777777" w:rsidR="004826FF" w:rsidRPr="00373453" w:rsidRDefault="004826FF" w:rsidP="008529C3">
                            <w:pPr>
                              <w:shd w:val="clear" w:color="auto" w:fill="FFFFFF"/>
                              <w:spacing w:line="240" w:lineRule="auto"/>
                              <w:ind w:firstLine="0"/>
                              <w:jc w:val="left"/>
                              <w:rPr>
                                <w:rFonts w:ascii="Consolas" w:eastAsia="Times New Roman" w:hAnsi="Consolas" w:cs="Times New Roman"/>
                                <w:i/>
                                <w:iCs/>
                                <w:color w:val="000000"/>
                                <w:kern w:val="0"/>
                                <w:sz w:val="18"/>
                                <w:szCs w:val="18"/>
                                <w:lang w:val="en-GB"/>
                              </w:rPr>
                            </w:pPr>
                            <w:r w:rsidRPr="00A2709F">
                              <w:rPr>
                                <w:rFonts w:ascii="Consolas" w:eastAsia="Times New Roman" w:hAnsi="Consolas" w:cs="Times New Roman"/>
                                <w:color w:val="000000"/>
                                <w:kern w:val="0"/>
                                <w:sz w:val="18"/>
                                <w:szCs w:val="18"/>
                                <w:lang/>
                              </w:rPr>
                              <w:t xml:space="preserve">    </w:t>
                            </w:r>
                            <w:r w:rsidRPr="00373453">
                              <w:rPr>
                                <w:rFonts w:ascii="Consolas" w:eastAsia="Times New Roman" w:hAnsi="Consolas" w:cs="Times New Roman"/>
                                <w:i/>
                                <w:iCs/>
                                <w:color w:val="A6A6A6" w:themeColor="background1" w:themeShade="A6"/>
                                <w:kern w:val="0"/>
                                <w:sz w:val="18"/>
                                <w:szCs w:val="18"/>
                                <w:lang/>
                              </w:rPr>
                              <w:t># Create column names for scores according to the number of iterations</w:t>
                            </w:r>
                            <w:r w:rsidRPr="00373453">
                              <w:rPr>
                                <w:rFonts w:ascii="Consolas" w:eastAsia="Times New Roman" w:hAnsi="Consolas" w:cs="Times New Roman"/>
                                <w:i/>
                                <w:iCs/>
                                <w:color w:val="A6A6A6" w:themeColor="background1" w:themeShade="A6"/>
                                <w:kern w:val="0"/>
                                <w:sz w:val="18"/>
                                <w:szCs w:val="18"/>
                                <w:lang w:val="en-GB"/>
                              </w:rPr>
                              <w:t>.</w:t>
                            </w:r>
                          </w:p>
                          <w:p w14:paraId="30661B8F" w14:textId="77777777" w:rsidR="004826FF" w:rsidRPr="00A2709F" w:rsidRDefault="004826FF" w:rsidP="008529C3">
                            <w:pPr>
                              <w:shd w:val="clear" w:color="auto" w:fill="FFFFFF"/>
                              <w:spacing w:line="240" w:lineRule="auto"/>
                              <w:ind w:firstLine="0"/>
                              <w:jc w:val="left"/>
                              <w:rPr>
                                <w:rFonts w:ascii="Consolas" w:eastAsia="Times New Roman" w:hAnsi="Consolas" w:cs="Times New Roman"/>
                                <w:color w:val="000000"/>
                                <w:kern w:val="0"/>
                                <w:sz w:val="18"/>
                                <w:szCs w:val="18"/>
                                <w:lang/>
                              </w:rPr>
                            </w:pPr>
                            <w:r w:rsidRPr="00A2709F">
                              <w:rPr>
                                <w:rFonts w:ascii="Consolas" w:eastAsia="Times New Roman" w:hAnsi="Consolas" w:cs="Times New Roman"/>
                                <w:color w:val="000000"/>
                                <w:kern w:val="0"/>
                                <w:sz w:val="18"/>
                                <w:szCs w:val="18"/>
                                <w:lang/>
                              </w:rPr>
                              <w:t>    score_col_names = create_col_names(</w:t>
                            </w:r>
                            <w:r w:rsidRPr="00A2709F">
                              <w:rPr>
                                <w:rFonts w:ascii="Consolas" w:eastAsia="Times New Roman" w:hAnsi="Consolas" w:cs="Times New Roman"/>
                                <w:color w:val="A31515"/>
                                <w:kern w:val="0"/>
                                <w:sz w:val="18"/>
                                <w:szCs w:val="18"/>
                                <w:lang/>
                              </w:rPr>
                              <w:t>'Score_'</w:t>
                            </w:r>
                            <w:r w:rsidRPr="00A2709F">
                              <w:rPr>
                                <w:rFonts w:ascii="Consolas" w:eastAsia="Times New Roman" w:hAnsi="Consolas" w:cs="Times New Roman"/>
                                <w:color w:val="000000"/>
                                <w:kern w:val="0"/>
                                <w:sz w:val="18"/>
                                <w:szCs w:val="18"/>
                                <w:lang/>
                              </w:rPr>
                              <w:t>, iters)</w:t>
                            </w:r>
                          </w:p>
                          <w:p w14:paraId="583C1C55" w14:textId="77777777" w:rsidR="004826FF" w:rsidRPr="00373453" w:rsidRDefault="004826FF" w:rsidP="008529C3">
                            <w:pPr>
                              <w:shd w:val="clear" w:color="auto" w:fill="FFFFFF"/>
                              <w:spacing w:line="240" w:lineRule="auto"/>
                              <w:ind w:firstLine="0"/>
                              <w:jc w:val="left"/>
                              <w:rPr>
                                <w:rFonts w:ascii="Consolas" w:eastAsia="Times New Roman" w:hAnsi="Consolas" w:cs="Times New Roman"/>
                                <w:i/>
                                <w:iCs/>
                                <w:color w:val="A6A6A6" w:themeColor="background1" w:themeShade="A6"/>
                                <w:kern w:val="0"/>
                                <w:sz w:val="18"/>
                                <w:szCs w:val="18"/>
                                <w:lang/>
                              </w:rPr>
                            </w:pPr>
                            <w:r w:rsidRPr="00A2709F">
                              <w:rPr>
                                <w:rFonts w:ascii="Consolas" w:eastAsia="Times New Roman" w:hAnsi="Consolas" w:cs="Times New Roman"/>
                                <w:color w:val="000000"/>
                                <w:kern w:val="0"/>
                                <w:sz w:val="18"/>
                                <w:szCs w:val="18"/>
                                <w:lang/>
                              </w:rPr>
                              <w:t xml:space="preserve">    </w:t>
                            </w:r>
                            <w:r w:rsidRPr="00373453">
                              <w:rPr>
                                <w:rFonts w:ascii="Consolas" w:eastAsia="Times New Roman" w:hAnsi="Consolas" w:cs="Times New Roman"/>
                                <w:i/>
                                <w:iCs/>
                                <w:color w:val="A6A6A6" w:themeColor="background1" w:themeShade="A6"/>
                                <w:kern w:val="0"/>
                                <w:sz w:val="18"/>
                                <w:szCs w:val="18"/>
                                <w:lang/>
                              </w:rPr>
                              <w:t># Create progress bar with non-default styles</w:t>
                            </w:r>
                          </w:p>
                          <w:p w14:paraId="1517CB7D" w14:textId="77777777" w:rsidR="004826FF" w:rsidRPr="00A2709F" w:rsidRDefault="004826FF" w:rsidP="008529C3">
                            <w:pPr>
                              <w:shd w:val="clear" w:color="auto" w:fill="FFFFFF"/>
                              <w:spacing w:line="240" w:lineRule="auto"/>
                              <w:ind w:firstLine="0"/>
                              <w:jc w:val="left"/>
                              <w:rPr>
                                <w:rFonts w:ascii="Consolas" w:eastAsia="Times New Roman" w:hAnsi="Consolas" w:cs="Times New Roman"/>
                                <w:color w:val="000000"/>
                                <w:kern w:val="0"/>
                                <w:sz w:val="18"/>
                                <w:szCs w:val="18"/>
                                <w:lang/>
                              </w:rPr>
                            </w:pPr>
                            <w:r w:rsidRPr="00A2709F">
                              <w:rPr>
                                <w:rFonts w:ascii="Consolas" w:eastAsia="Times New Roman" w:hAnsi="Consolas" w:cs="Times New Roman"/>
                                <w:color w:val="000000"/>
                                <w:kern w:val="0"/>
                                <w:sz w:val="18"/>
                                <w:szCs w:val="18"/>
                                <w:lang/>
                              </w:rPr>
                              <w:t xml:space="preserve">    progress_bar = </w:t>
                            </w:r>
                            <w:r w:rsidRPr="008C66AD">
                              <w:rPr>
                                <w:rFonts w:ascii="Consolas" w:eastAsia="Times New Roman" w:hAnsi="Consolas" w:cs="Times New Roman"/>
                                <w:b/>
                                <w:bCs/>
                                <w:color w:val="000000"/>
                                <w:kern w:val="0"/>
                                <w:sz w:val="18"/>
                                <w:szCs w:val="18"/>
                                <w:lang/>
                              </w:rPr>
                              <w:t>tqdm</w:t>
                            </w:r>
                            <w:r w:rsidRPr="00A2709F">
                              <w:rPr>
                                <w:rFonts w:ascii="Consolas" w:eastAsia="Times New Roman" w:hAnsi="Consolas" w:cs="Times New Roman"/>
                                <w:color w:val="000000"/>
                                <w:kern w:val="0"/>
                                <w:sz w:val="18"/>
                                <w:szCs w:val="18"/>
                                <w:lang/>
                              </w:rPr>
                              <w:t>(classifiers.items(), ncols=</w:t>
                            </w:r>
                            <w:r w:rsidRPr="00373453">
                              <w:rPr>
                                <w:rFonts w:ascii="Consolas" w:eastAsia="Times New Roman" w:hAnsi="Consolas" w:cs="Times New Roman"/>
                                <w:color w:val="00B0F0"/>
                                <w:kern w:val="0"/>
                                <w:sz w:val="18"/>
                                <w:szCs w:val="18"/>
                                <w:lang/>
                              </w:rPr>
                              <w:t>100</w:t>
                            </w:r>
                            <w:r w:rsidRPr="00A2709F">
                              <w:rPr>
                                <w:rFonts w:ascii="Consolas" w:eastAsia="Times New Roman" w:hAnsi="Consolas" w:cs="Times New Roman"/>
                                <w:color w:val="000000"/>
                                <w:kern w:val="0"/>
                                <w:sz w:val="18"/>
                                <w:szCs w:val="18"/>
                                <w:lang/>
                              </w:rPr>
                              <w:t>, colour=</w:t>
                            </w:r>
                            <w:r w:rsidRPr="00A2709F">
                              <w:rPr>
                                <w:rFonts w:ascii="Consolas" w:eastAsia="Times New Roman" w:hAnsi="Consolas" w:cs="Times New Roman"/>
                                <w:color w:val="A31515"/>
                                <w:kern w:val="0"/>
                                <w:sz w:val="18"/>
                                <w:szCs w:val="18"/>
                                <w:lang/>
                              </w:rPr>
                              <w:t>'#87ceeb'</w:t>
                            </w:r>
                            <w:r w:rsidRPr="00A2709F">
                              <w:rPr>
                                <w:rFonts w:ascii="Consolas" w:eastAsia="Times New Roman" w:hAnsi="Consolas" w:cs="Times New Roman"/>
                                <w:color w:val="000000"/>
                                <w:kern w:val="0"/>
                                <w:sz w:val="18"/>
                                <w:szCs w:val="18"/>
                                <w:lang/>
                              </w:rPr>
                              <w:t>, file=sys.stdout)</w:t>
                            </w:r>
                          </w:p>
                          <w:p w14:paraId="4CE62F62" w14:textId="77777777" w:rsidR="004826FF" w:rsidRPr="00373453" w:rsidRDefault="004826FF" w:rsidP="008529C3">
                            <w:pPr>
                              <w:shd w:val="clear" w:color="auto" w:fill="FFFFFF"/>
                              <w:spacing w:line="240" w:lineRule="auto"/>
                              <w:ind w:firstLine="0"/>
                              <w:jc w:val="left"/>
                              <w:rPr>
                                <w:rFonts w:ascii="Consolas" w:eastAsia="Times New Roman" w:hAnsi="Consolas" w:cs="Times New Roman"/>
                                <w:i/>
                                <w:iCs/>
                                <w:color w:val="A6A6A6" w:themeColor="background1" w:themeShade="A6"/>
                                <w:kern w:val="0"/>
                                <w:sz w:val="18"/>
                                <w:szCs w:val="18"/>
                                <w:lang w:val="en-GB"/>
                              </w:rPr>
                            </w:pPr>
                            <w:r w:rsidRPr="00A2709F">
                              <w:rPr>
                                <w:rFonts w:ascii="Consolas" w:eastAsia="Times New Roman" w:hAnsi="Consolas" w:cs="Times New Roman"/>
                                <w:color w:val="000000"/>
                                <w:kern w:val="0"/>
                                <w:sz w:val="18"/>
                                <w:szCs w:val="18"/>
                                <w:lang/>
                              </w:rPr>
                              <w:t xml:space="preserve">    </w:t>
                            </w:r>
                            <w:r w:rsidRPr="00373453">
                              <w:rPr>
                                <w:rFonts w:ascii="Consolas" w:eastAsia="Times New Roman" w:hAnsi="Consolas" w:cs="Times New Roman"/>
                                <w:i/>
                                <w:iCs/>
                                <w:color w:val="A6A6A6" w:themeColor="background1" w:themeShade="A6"/>
                                <w:kern w:val="0"/>
                                <w:sz w:val="18"/>
                                <w:szCs w:val="18"/>
                                <w:lang w:val="en-GB"/>
                              </w:rPr>
                              <w:t># Iterate for each TSC models.</w:t>
                            </w:r>
                          </w:p>
                          <w:p w14:paraId="35B4AC8D" w14:textId="77777777" w:rsidR="004826FF" w:rsidRDefault="004826FF" w:rsidP="008529C3">
                            <w:pPr>
                              <w:shd w:val="clear" w:color="auto" w:fill="FFFFFF"/>
                              <w:spacing w:line="240" w:lineRule="auto"/>
                              <w:ind w:firstLine="0"/>
                              <w:jc w:val="left"/>
                              <w:rPr>
                                <w:rFonts w:ascii="Consolas" w:eastAsia="Times New Roman" w:hAnsi="Consolas" w:cs="Times New Roman"/>
                                <w:color w:val="000000"/>
                                <w:kern w:val="0"/>
                                <w:sz w:val="18"/>
                                <w:szCs w:val="18"/>
                                <w:lang/>
                              </w:rPr>
                            </w:pPr>
                            <w:r w:rsidRPr="00A2709F">
                              <w:rPr>
                                <w:rFonts w:ascii="Consolas" w:eastAsia="Times New Roman" w:hAnsi="Consolas" w:cs="Times New Roman"/>
                                <w:color w:val="000000"/>
                                <w:kern w:val="0"/>
                                <w:sz w:val="18"/>
                                <w:szCs w:val="18"/>
                                <w:lang/>
                              </w:rPr>
                              <w:t xml:space="preserve">    </w:t>
                            </w:r>
                            <w:r w:rsidRPr="00E608FC">
                              <w:rPr>
                                <w:rFonts w:ascii="Consolas" w:eastAsia="Times New Roman" w:hAnsi="Consolas" w:cs="Times New Roman"/>
                                <w:color w:val="0070C0"/>
                                <w:kern w:val="0"/>
                                <w:sz w:val="18"/>
                                <w:szCs w:val="18"/>
                                <w:lang/>
                              </w:rPr>
                              <w:t>for</w:t>
                            </w:r>
                            <w:r w:rsidRPr="00A2709F">
                              <w:rPr>
                                <w:rFonts w:ascii="Consolas" w:eastAsia="Times New Roman" w:hAnsi="Consolas" w:cs="Times New Roman"/>
                                <w:color w:val="000000"/>
                                <w:kern w:val="0"/>
                                <w:sz w:val="18"/>
                                <w:szCs w:val="18"/>
                                <w:lang/>
                              </w:rPr>
                              <w:t xml:space="preserve"> name, clf </w:t>
                            </w:r>
                            <w:r w:rsidRPr="00E608FC">
                              <w:rPr>
                                <w:rFonts w:ascii="Consolas" w:eastAsia="Times New Roman" w:hAnsi="Consolas" w:cs="Times New Roman"/>
                                <w:color w:val="0070C0"/>
                                <w:kern w:val="0"/>
                                <w:sz w:val="18"/>
                                <w:szCs w:val="18"/>
                                <w:lang/>
                              </w:rPr>
                              <w:t>in</w:t>
                            </w:r>
                            <w:r w:rsidRPr="00A2709F">
                              <w:rPr>
                                <w:rFonts w:ascii="Consolas" w:eastAsia="Times New Roman" w:hAnsi="Consolas" w:cs="Times New Roman"/>
                                <w:color w:val="000000"/>
                                <w:kern w:val="0"/>
                                <w:sz w:val="18"/>
                                <w:szCs w:val="18"/>
                                <w:lang/>
                              </w:rPr>
                              <w:t xml:space="preserve"> progress_bar:</w:t>
                            </w:r>
                          </w:p>
                          <w:p w14:paraId="6F4C70EA" w14:textId="77777777" w:rsidR="004826FF" w:rsidRPr="00373453" w:rsidRDefault="004826FF" w:rsidP="008529C3">
                            <w:pPr>
                              <w:shd w:val="clear" w:color="auto" w:fill="FFFFFF"/>
                              <w:spacing w:line="240" w:lineRule="auto"/>
                              <w:ind w:firstLine="0"/>
                              <w:jc w:val="left"/>
                              <w:rPr>
                                <w:rFonts w:ascii="Consolas" w:eastAsia="Times New Roman" w:hAnsi="Consolas" w:cs="Times New Roman"/>
                                <w:i/>
                                <w:iCs/>
                                <w:color w:val="A6A6A6" w:themeColor="background1" w:themeShade="A6"/>
                                <w:kern w:val="0"/>
                                <w:sz w:val="18"/>
                                <w:szCs w:val="18"/>
                                <w:lang/>
                              </w:rPr>
                            </w:pPr>
                            <w:r>
                              <w:rPr>
                                <w:rFonts w:ascii="Consolas" w:eastAsia="Times New Roman" w:hAnsi="Consolas" w:cs="Times New Roman"/>
                                <w:color w:val="008000"/>
                                <w:kern w:val="0"/>
                                <w:sz w:val="18"/>
                                <w:szCs w:val="18"/>
                                <w:lang w:val="en-GB"/>
                              </w:rPr>
                              <w:t xml:space="preserve">        </w:t>
                            </w:r>
                            <w:r w:rsidRPr="00373453">
                              <w:rPr>
                                <w:rFonts w:ascii="Consolas" w:eastAsia="Times New Roman" w:hAnsi="Consolas" w:cs="Times New Roman"/>
                                <w:i/>
                                <w:iCs/>
                                <w:color w:val="A6A6A6" w:themeColor="background1" w:themeShade="A6"/>
                                <w:kern w:val="0"/>
                                <w:sz w:val="18"/>
                                <w:szCs w:val="18"/>
                                <w:lang/>
                              </w:rPr>
                              <w:t># Includes bold text printing</w:t>
                            </w:r>
                            <w:r w:rsidRPr="00373453">
                              <w:rPr>
                                <w:rFonts w:ascii="Consolas" w:eastAsia="Times New Roman" w:hAnsi="Consolas" w:cs="Times New Roman"/>
                                <w:i/>
                                <w:iCs/>
                                <w:color w:val="A6A6A6" w:themeColor="background1" w:themeShade="A6"/>
                                <w:kern w:val="0"/>
                                <w:sz w:val="18"/>
                                <w:szCs w:val="18"/>
                                <w:lang w:val="en-GB"/>
                              </w:rPr>
                              <w:t>.</w:t>
                            </w:r>
                          </w:p>
                          <w:p w14:paraId="6294BD16" w14:textId="26A3ABC7" w:rsidR="004826FF" w:rsidRPr="00A2709F" w:rsidRDefault="004826FF" w:rsidP="008529C3">
                            <w:pPr>
                              <w:shd w:val="clear" w:color="auto" w:fill="FFFFFF"/>
                              <w:spacing w:line="240" w:lineRule="auto"/>
                              <w:ind w:firstLine="0"/>
                              <w:jc w:val="left"/>
                              <w:rPr>
                                <w:rFonts w:ascii="Consolas" w:eastAsia="Times New Roman" w:hAnsi="Consolas" w:cs="Times New Roman"/>
                                <w:color w:val="000000"/>
                                <w:kern w:val="0"/>
                                <w:sz w:val="18"/>
                                <w:szCs w:val="18"/>
                                <w:lang w:val="en-GB"/>
                              </w:rPr>
                            </w:pPr>
                            <w:r w:rsidRPr="00A2709F">
                              <w:rPr>
                                <w:rFonts w:ascii="Consolas" w:eastAsia="Times New Roman" w:hAnsi="Consolas" w:cs="Times New Roman"/>
                                <w:color w:val="000000"/>
                                <w:kern w:val="0"/>
                                <w:sz w:val="18"/>
                                <w:szCs w:val="18"/>
                                <w:lang/>
                              </w:rPr>
                              <w:t>        progress_bar.set_description(</w:t>
                            </w:r>
                            <w:r w:rsidRPr="00A2709F">
                              <w:rPr>
                                <w:rFonts w:ascii="Consolas" w:eastAsia="Times New Roman" w:hAnsi="Consolas" w:cs="Times New Roman"/>
                                <w:color w:val="A31515"/>
                                <w:kern w:val="0"/>
                                <w:sz w:val="18"/>
                                <w:szCs w:val="18"/>
                                <w:lang/>
                              </w:rPr>
                              <w:t xml:space="preserve">'Processing \033[1m </w:t>
                            </w:r>
                            <w:r w:rsidRPr="00A2709F">
                              <w:rPr>
                                <w:rFonts w:ascii="Segoe UI Symbol" w:eastAsia="Times New Roman" w:hAnsi="Segoe UI Symbol" w:cs="Segoe UI Symbol"/>
                                <w:color w:val="A31515"/>
                                <w:kern w:val="0"/>
                                <w:sz w:val="18"/>
                                <w:szCs w:val="18"/>
                                <w:lang/>
                              </w:rPr>
                              <w:t>➥</w:t>
                            </w:r>
                            <w:r w:rsidRPr="00A2709F">
                              <w:rPr>
                                <w:rFonts w:ascii="Consolas" w:eastAsia="Times New Roman" w:hAnsi="Consolas" w:cs="Times New Roman"/>
                                <w:color w:val="A31515"/>
                                <w:kern w:val="0"/>
                                <w:sz w:val="18"/>
                                <w:szCs w:val="18"/>
                                <w:lang/>
                              </w:rPr>
                              <w:t>%s \033[0m'</w:t>
                            </w:r>
                            <w:r w:rsidRPr="00A2709F">
                              <w:rPr>
                                <w:rFonts w:ascii="Consolas" w:eastAsia="Times New Roman" w:hAnsi="Consolas" w:cs="Times New Roman"/>
                                <w:color w:val="000000"/>
                                <w:kern w:val="0"/>
                                <w:sz w:val="18"/>
                                <w:szCs w:val="18"/>
                                <w:lang/>
                              </w:rPr>
                              <w:t xml:space="preserve"> % str(clf)) </w:t>
                            </w:r>
                          </w:p>
                          <w:p w14:paraId="7F26ED66" w14:textId="77777777" w:rsidR="004826FF" w:rsidRDefault="004826FF" w:rsidP="008529C3">
                            <w:pPr>
                              <w:shd w:val="clear" w:color="auto" w:fill="FFFFFF"/>
                              <w:spacing w:line="240" w:lineRule="auto"/>
                              <w:ind w:firstLine="0"/>
                              <w:jc w:val="left"/>
                              <w:rPr>
                                <w:rFonts w:ascii="Consolas" w:eastAsia="Times New Roman" w:hAnsi="Consolas" w:cs="Times New Roman"/>
                                <w:color w:val="000000"/>
                                <w:kern w:val="0"/>
                                <w:sz w:val="18"/>
                                <w:szCs w:val="18"/>
                                <w:lang/>
                              </w:rPr>
                            </w:pPr>
                            <w:r w:rsidRPr="00A2709F">
                              <w:rPr>
                                <w:rFonts w:ascii="Consolas" w:eastAsia="Times New Roman" w:hAnsi="Consolas" w:cs="Times New Roman"/>
                                <w:color w:val="000000"/>
                                <w:kern w:val="0"/>
                                <w:sz w:val="18"/>
                                <w:szCs w:val="18"/>
                                <w:lang/>
                              </w:rPr>
                              <w:t xml:space="preserve">        score_row = </w:t>
                            </w:r>
                            <w:r w:rsidRPr="008C66AD">
                              <w:rPr>
                                <w:rFonts w:ascii="Consolas" w:eastAsia="Times New Roman" w:hAnsi="Consolas" w:cs="Times New Roman"/>
                                <w:b/>
                                <w:bCs/>
                                <w:color w:val="000000"/>
                                <w:kern w:val="0"/>
                                <w:sz w:val="18"/>
                                <w:szCs w:val="18"/>
                                <w:lang/>
                              </w:rPr>
                              <w:t>pd</w:t>
                            </w:r>
                            <w:r w:rsidRPr="00A2709F">
                              <w:rPr>
                                <w:rFonts w:ascii="Consolas" w:eastAsia="Times New Roman" w:hAnsi="Consolas" w:cs="Times New Roman"/>
                                <w:color w:val="000000"/>
                                <w:kern w:val="0"/>
                                <w:sz w:val="18"/>
                                <w:szCs w:val="18"/>
                                <w:lang/>
                              </w:rPr>
                              <w:t>.DataFrame(data={</w:t>
                            </w:r>
                            <w:r w:rsidRPr="00A2709F">
                              <w:rPr>
                                <w:rFonts w:ascii="Consolas" w:eastAsia="Times New Roman" w:hAnsi="Consolas" w:cs="Times New Roman"/>
                                <w:color w:val="A31515"/>
                                <w:kern w:val="0"/>
                                <w:sz w:val="18"/>
                                <w:szCs w:val="18"/>
                                <w:lang/>
                              </w:rPr>
                              <w:t>'Classifier'</w:t>
                            </w:r>
                            <w:r w:rsidRPr="00A2709F">
                              <w:rPr>
                                <w:rFonts w:ascii="Consolas" w:eastAsia="Times New Roman" w:hAnsi="Consolas" w:cs="Times New Roman"/>
                                <w:color w:val="000000"/>
                                <w:kern w:val="0"/>
                                <w:sz w:val="18"/>
                                <w:szCs w:val="18"/>
                                <w:lang/>
                              </w:rPr>
                              <w:t>:name,</w:t>
                            </w:r>
                            <w:r w:rsidRPr="00A2709F">
                              <w:rPr>
                                <w:rFonts w:ascii="Consolas" w:eastAsia="Times New Roman" w:hAnsi="Consolas" w:cs="Times New Roman"/>
                                <w:color w:val="A31515"/>
                                <w:kern w:val="0"/>
                                <w:sz w:val="18"/>
                                <w:szCs w:val="18"/>
                                <w:lang/>
                              </w:rPr>
                              <w:t>'Type'</w:t>
                            </w:r>
                            <w:r w:rsidRPr="00A2709F">
                              <w:rPr>
                                <w:rFonts w:ascii="Consolas" w:eastAsia="Times New Roman" w:hAnsi="Consolas" w:cs="Times New Roman"/>
                                <w:color w:val="000000"/>
                                <w:kern w:val="0"/>
                                <w:sz w:val="18"/>
                                <w:szCs w:val="18"/>
                                <w:lang/>
                              </w:rPr>
                              <w:t>:clf_type,}, index=[</w:t>
                            </w:r>
                            <w:r w:rsidRPr="00373453">
                              <w:rPr>
                                <w:rFonts w:ascii="Consolas" w:eastAsia="Times New Roman" w:hAnsi="Consolas" w:cs="Times New Roman"/>
                                <w:color w:val="00B0F0"/>
                                <w:kern w:val="0"/>
                                <w:sz w:val="18"/>
                                <w:szCs w:val="18"/>
                                <w:lang/>
                              </w:rPr>
                              <w:t>0</w:t>
                            </w:r>
                            <w:r w:rsidRPr="00A2709F">
                              <w:rPr>
                                <w:rFonts w:ascii="Consolas" w:eastAsia="Times New Roman" w:hAnsi="Consolas" w:cs="Times New Roman"/>
                                <w:color w:val="000000"/>
                                <w:kern w:val="0"/>
                                <w:sz w:val="18"/>
                                <w:szCs w:val="18"/>
                                <w:lang/>
                              </w:rPr>
                              <w:t>])</w:t>
                            </w:r>
                          </w:p>
                          <w:p w14:paraId="136E5E4A" w14:textId="77777777" w:rsidR="004826FF" w:rsidRPr="00373453" w:rsidRDefault="004826FF" w:rsidP="008529C3">
                            <w:pPr>
                              <w:shd w:val="clear" w:color="auto" w:fill="FFFFFF"/>
                              <w:spacing w:line="240" w:lineRule="auto"/>
                              <w:ind w:firstLine="0"/>
                              <w:jc w:val="left"/>
                              <w:rPr>
                                <w:rFonts w:ascii="Consolas" w:eastAsia="Times New Roman" w:hAnsi="Consolas" w:cs="Times New Roman"/>
                                <w:i/>
                                <w:iCs/>
                                <w:color w:val="A6A6A6" w:themeColor="background1" w:themeShade="A6"/>
                                <w:kern w:val="0"/>
                                <w:sz w:val="18"/>
                                <w:szCs w:val="18"/>
                                <w:lang w:val="en-GB"/>
                              </w:rPr>
                            </w:pPr>
                            <w:r>
                              <w:rPr>
                                <w:rFonts w:ascii="Consolas" w:eastAsia="Times New Roman" w:hAnsi="Consolas" w:cs="Times New Roman"/>
                                <w:color w:val="008000"/>
                                <w:kern w:val="0"/>
                                <w:sz w:val="18"/>
                                <w:szCs w:val="18"/>
                                <w:lang w:val="en-GB"/>
                              </w:rPr>
                              <w:t xml:space="preserve">        </w:t>
                            </w:r>
                            <w:r w:rsidRPr="00373453">
                              <w:rPr>
                                <w:rFonts w:ascii="Consolas" w:eastAsia="Times New Roman" w:hAnsi="Consolas" w:cs="Times New Roman"/>
                                <w:i/>
                                <w:iCs/>
                                <w:color w:val="A6A6A6" w:themeColor="background1" w:themeShade="A6"/>
                                <w:kern w:val="0"/>
                                <w:sz w:val="18"/>
                                <w:szCs w:val="18"/>
                                <w:lang/>
                              </w:rPr>
                              <w:t># Insert score colums for each iteration</w:t>
                            </w:r>
                            <w:r w:rsidRPr="00373453">
                              <w:rPr>
                                <w:rFonts w:ascii="Consolas" w:eastAsia="Times New Roman" w:hAnsi="Consolas" w:cs="Times New Roman"/>
                                <w:i/>
                                <w:iCs/>
                                <w:color w:val="A6A6A6" w:themeColor="background1" w:themeShade="A6"/>
                                <w:kern w:val="0"/>
                                <w:sz w:val="18"/>
                                <w:szCs w:val="18"/>
                                <w:lang w:val="en-GB"/>
                              </w:rPr>
                              <w:t>.</w:t>
                            </w:r>
                          </w:p>
                          <w:p w14:paraId="0C23F6A8" w14:textId="77777777" w:rsidR="004826FF" w:rsidRPr="00A2709F" w:rsidRDefault="004826FF" w:rsidP="008529C3">
                            <w:pPr>
                              <w:shd w:val="clear" w:color="auto" w:fill="FFFFFF"/>
                              <w:spacing w:line="240" w:lineRule="auto"/>
                              <w:ind w:firstLine="0"/>
                              <w:jc w:val="left"/>
                              <w:rPr>
                                <w:rFonts w:ascii="Consolas" w:eastAsia="Times New Roman" w:hAnsi="Consolas" w:cs="Times New Roman"/>
                                <w:color w:val="000000"/>
                                <w:kern w:val="0"/>
                                <w:sz w:val="18"/>
                                <w:szCs w:val="18"/>
                                <w:lang/>
                              </w:rPr>
                            </w:pPr>
                            <w:r w:rsidRPr="00A2709F">
                              <w:rPr>
                                <w:rFonts w:ascii="Consolas" w:eastAsia="Times New Roman" w:hAnsi="Consolas" w:cs="Times New Roman"/>
                                <w:color w:val="000000"/>
                                <w:kern w:val="0"/>
                                <w:sz w:val="18"/>
                                <w:szCs w:val="18"/>
                                <w:lang/>
                              </w:rPr>
                              <w:t xml:space="preserve">        </w:t>
                            </w:r>
                            <w:r w:rsidRPr="00E608FC">
                              <w:rPr>
                                <w:rFonts w:ascii="Consolas" w:eastAsia="Times New Roman" w:hAnsi="Consolas" w:cs="Times New Roman"/>
                                <w:color w:val="0070C0"/>
                                <w:kern w:val="0"/>
                                <w:sz w:val="18"/>
                                <w:szCs w:val="18"/>
                                <w:lang/>
                              </w:rPr>
                              <w:t>for</w:t>
                            </w:r>
                            <w:r w:rsidRPr="00A2709F">
                              <w:rPr>
                                <w:rFonts w:ascii="Consolas" w:eastAsia="Times New Roman" w:hAnsi="Consolas" w:cs="Times New Roman"/>
                                <w:color w:val="000000"/>
                                <w:kern w:val="0"/>
                                <w:sz w:val="18"/>
                                <w:szCs w:val="18"/>
                                <w:lang/>
                              </w:rPr>
                              <w:t xml:space="preserve"> i </w:t>
                            </w:r>
                            <w:r w:rsidRPr="00E608FC">
                              <w:rPr>
                                <w:rFonts w:ascii="Consolas" w:eastAsia="Times New Roman" w:hAnsi="Consolas" w:cs="Times New Roman"/>
                                <w:color w:val="0070C0"/>
                                <w:kern w:val="0"/>
                                <w:sz w:val="18"/>
                                <w:szCs w:val="18"/>
                                <w:lang/>
                              </w:rPr>
                              <w:t>in</w:t>
                            </w:r>
                            <w:r w:rsidRPr="00A2709F">
                              <w:rPr>
                                <w:rFonts w:ascii="Consolas" w:eastAsia="Times New Roman" w:hAnsi="Consolas" w:cs="Times New Roman"/>
                                <w:color w:val="000000"/>
                                <w:kern w:val="0"/>
                                <w:sz w:val="18"/>
                                <w:szCs w:val="18"/>
                                <w:lang/>
                              </w:rPr>
                              <w:t xml:space="preserve"> range(</w:t>
                            </w:r>
                            <w:r w:rsidRPr="00A2709F">
                              <w:rPr>
                                <w:rFonts w:ascii="Consolas" w:eastAsia="Times New Roman" w:hAnsi="Consolas" w:cs="Times New Roman"/>
                                <w:color w:val="098658"/>
                                <w:kern w:val="0"/>
                                <w:sz w:val="18"/>
                                <w:szCs w:val="18"/>
                                <w:lang/>
                              </w:rPr>
                              <w:t>1</w:t>
                            </w:r>
                            <w:r w:rsidRPr="00A2709F">
                              <w:rPr>
                                <w:rFonts w:ascii="Consolas" w:eastAsia="Times New Roman" w:hAnsi="Consolas" w:cs="Times New Roman"/>
                                <w:color w:val="000000"/>
                                <w:kern w:val="0"/>
                                <w:sz w:val="18"/>
                                <w:szCs w:val="18"/>
                                <w:lang/>
                              </w:rPr>
                              <w:t>,iters+</w:t>
                            </w:r>
                            <w:r w:rsidRPr="00A2709F">
                              <w:rPr>
                                <w:rFonts w:ascii="Consolas" w:eastAsia="Times New Roman" w:hAnsi="Consolas" w:cs="Times New Roman"/>
                                <w:color w:val="098658"/>
                                <w:kern w:val="0"/>
                                <w:sz w:val="18"/>
                                <w:szCs w:val="18"/>
                                <w:lang/>
                              </w:rPr>
                              <w:t>1</w:t>
                            </w:r>
                            <w:r w:rsidRPr="00A2709F">
                              <w:rPr>
                                <w:rFonts w:ascii="Consolas" w:eastAsia="Times New Roman" w:hAnsi="Consolas" w:cs="Times New Roman"/>
                                <w:color w:val="000000"/>
                                <w:kern w:val="0"/>
                                <w:sz w:val="18"/>
                                <w:szCs w:val="18"/>
                                <w:lang/>
                              </w:rPr>
                              <w:t>):</w:t>
                            </w:r>
                          </w:p>
                          <w:p w14:paraId="5ABA403B" w14:textId="77777777" w:rsidR="004826FF" w:rsidRPr="00A2709F" w:rsidRDefault="004826FF" w:rsidP="008529C3">
                            <w:pPr>
                              <w:shd w:val="clear" w:color="auto" w:fill="FFFFFF"/>
                              <w:spacing w:line="240" w:lineRule="auto"/>
                              <w:ind w:firstLine="0"/>
                              <w:jc w:val="left"/>
                              <w:rPr>
                                <w:rFonts w:ascii="Consolas" w:eastAsia="Times New Roman" w:hAnsi="Consolas" w:cs="Times New Roman"/>
                                <w:color w:val="000000"/>
                                <w:kern w:val="0"/>
                                <w:sz w:val="18"/>
                                <w:szCs w:val="18"/>
                                <w:lang/>
                              </w:rPr>
                            </w:pPr>
                            <w:r w:rsidRPr="00A2709F">
                              <w:rPr>
                                <w:rFonts w:ascii="Consolas" w:eastAsia="Times New Roman" w:hAnsi="Consolas" w:cs="Times New Roman"/>
                                <w:color w:val="000000"/>
                                <w:kern w:val="0"/>
                                <w:sz w:val="18"/>
                                <w:szCs w:val="18"/>
                                <w:lang/>
                              </w:rPr>
                              <w:t xml:space="preserve">            score_row[score_col_names] = </w:t>
                            </w:r>
                            <w:r w:rsidRPr="00373453">
                              <w:rPr>
                                <w:rFonts w:ascii="Consolas" w:eastAsia="Times New Roman" w:hAnsi="Consolas" w:cs="Times New Roman"/>
                                <w:color w:val="00B0F0"/>
                                <w:kern w:val="0"/>
                                <w:sz w:val="18"/>
                                <w:szCs w:val="18"/>
                                <w:lang/>
                              </w:rPr>
                              <w:t>0</w:t>
                            </w:r>
                          </w:p>
                          <w:p w14:paraId="363EEFED" w14:textId="77777777" w:rsidR="004826FF" w:rsidRPr="00373453" w:rsidRDefault="004826FF" w:rsidP="008529C3">
                            <w:pPr>
                              <w:shd w:val="clear" w:color="auto" w:fill="FFFFFF"/>
                              <w:spacing w:line="240" w:lineRule="auto"/>
                              <w:ind w:firstLine="0"/>
                              <w:jc w:val="left"/>
                              <w:rPr>
                                <w:rFonts w:ascii="Consolas" w:eastAsia="Times New Roman" w:hAnsi="Consolas" w:cs="Times New Roman"/>
                                <w:i/>
                                <w:iCs/>
                                <w:color w:val="A6A6A6" w:themeColor="background1" w:themeShade="A6"/>
                                <w:kern w:val="0"/>
                                <w:sz w:val="18"/>
                                <w:szCs w:val="18"/>
                                <w:lang/>
                              </w:rPr>
                            </w:pPr>
                            <w:r w:rsidRPr="00A2709F">
                              <w:rPr>
                                <w:rFonts w:ascii="Consolas" w:eastAsia="Times New Roman" w:hAnsi="Consolas" w:cs="Times New Roman"/>
                                <w:color w:val="000000"/>
                                <w:kern w:val="0"/>
                                <w:sz w:val="18"/>
                                <w:szCs w:val="18"/>
                                <w:lang/>
                              </w:rPr>
                              <w:t xml:space="preserve">        </w:t>
                            </w:r>
                            <w:r w:rsidRPr="00373453">
                              <w:rPr>
                                <w:rFonts w:ascii="Consolas" w:eastAsia="Times New Roman" w:hAnsi="Consolas" w:cs="Times New Roman"/>
                                <w:i/>
                                <w:iCs/>
                                <w:color w:val="A6A6A6" w:themeColor="background1" w:themeShade="A6"/>
                                <w:kern w:val="0"/>
                                <w:sz w:val="18"/>
                                <w:szCs w:val="18"/>
                                <w:lang w:val="en-GB"/>
                              </w:rPr>
                              <w:t># Initialize best score variable</w:t>
                            </w:r>
                          </w:p>
                          <w:p w14:paraId="27871E6E" w14:textId="77777777" w:rsidR="004826FF" w:rsidRPr="00A2709F" w:rsidRDefault="004826FF" w:rsidP="008529C3">
                            <w:pPr>
                              <w:shd w:val="clear" w:color="auto" w:fill="FFFFFF"/>
                              <w:spacing w:line="240" w:lineRule="auto"/>
                              <w:ind w:firstLine="0"/>
                              <w:jc w:val="left"/>
                              <w:rPr>
                                <w:rFonts w:ascii="Consolas" w:eastAsia="Times New Roman" w:hAnsi="Consolas" w:cs="Times New Roman"/>
                                <w:color w:val="000000"/>
                                <w:kern w:val="0"/>
                                <w:sz w:val="18"/>
                                <w:szCs w:val="18"/>
                                <w:lang w:val="en-GB"/>
                              </w:rPr>
                            </w:pPr>
                            <w:r w:rsidRPr="00A2709F">
                              <w:rPr>
                                <w:rFonts w:ascii="Consolas" w:eastAsia="Times New Roman" w:hAnsi="Consolas" w:cs="Times New Roman"/>
                                <w:color w:val="000000"/>
                                <w:kern w:val="0"/>
                                <w:sz w:val="18"/>
                                <w:szCs w:val="18"/>
                                <w:lang/>
                              </w:rPr>
                              <w:t xml:space="preserve">        best_score = </w:t>
                            </w:r>
                            <w:r w:rsidRPr="00373453">
                              <w:rPr>
                                <w:rFonts w:ascii="Consolas" w:eastAsia="Times New Roman" w:hAnsi="Consolas" w:cs="Times New Roman"/>
                                <w:color w:val="00B0F0"/>
                                <w:kern w:val="0"/>
                                <w:sz w:val="18"/>
                                <w:szCs w:val="18"/>
                                <w:lang/>
                              </w:rPr>
                              <w:t>0</w:t>
                            </w:r>
                            <w:r>
                              <w:rPr>
                                <w:rFonts w:ascii="Consolas" w:eastAsia="Times New Roman" w:hAnsi="Consolas" w:cs="Times New Roman"/>
                                <w:color w:val="098658"/>
                                <w:kern w:val="0"/>
                                <w:sz w:val="18"/>
                                <w:szCs w:val="18"/>
                                <w:lang w:val="en-GB"/>
                              </w:rPr>
                              <w:t xml:space="preserve">                             </w:t>
                            </w:r>
                          </w:p>
                          <w:p w14:paraId="05A738CF" w14:textId="77777777" w:rsidR="004826FF" w:rsidRPr="00373453" w:rsidRDefault="004826FF" w:rsidP="008529C3">
                            <w:pPr>
                              <w:shd w:val="clear" w:color="auto" w:fill="FFFFFF"/>
                              <w:spacing w:line="240" w:lineRule="auto"/>
                              <w:ind w:firstLine="0"/>
                              <w:jc w:val="left"/>
                              <w:rPr>
                                <w:rFonts w:ascii="Consolas" w:eastAsia="Times New Roman" w:hAnsi="Consolas" w:cs="Times New Roman"/>
                                <w:i/>
                                <w:iCs/>
                                <w:color w:val="A6A6A6" w:themeColor="background1" w:themeShade="A6"/>
                                <w:kern w:val="0"/>
                                <w:sz w:val="18"/>
                                <w:szCs w:val="18"/>
                                <w:lang w:val="en-GB"/>
                              </w:rPr>
                            </w:pPr>
                            <w:r>
                              <w:rPr>
                                <w:rFonts w:ascii="Consolas" w:eastAsia="Times New Roman" w:hAnsi="Consolas" w:cs="Times New Roman"/>
                                <w:color w:val="000000"/>
                                <w:kern w:val="0"/>
                                <w:sz w:val="18"/>
                                <w:szCs w:val="18"/>
                                <w:lang w:val="en-GB"/>
                              </w:rPr>
                              <w:t xml:space="preserve">        </w:t>
                            </w:r>
                            <w:r w:rsidRPr="00373453">
                              <w:rPr>
                                <w:rFonts w:ascii="Consolas" w:eastAsia="Times New Roman" w:hAnsi="Consolas" w:cs="Times New Roman"/>
                                <w:i/>
                                <w:iCs/>
                                <w:color w:val="A6A6A6" w:themeColor="background1" w:themeShade="A6"/>
                                <w:kern w:val="0"/>
                                <w:sz w:val="18"/>
                                <w:szCs w:val="18"/>
                                <w:lang w:val="en-GB"/>
                              </w:rPr>
                              <w:t># Iterate classification block ‘iters’ time</w:t>
                            </w:r>
                          </w:p>
                          <w:p w14:paraId="7B3AFE50" w14:textId="77777777" w:rsidR="004826FF" w:rsidRPr="00A2709F" w:rsidRDefault="004826FF" w:rsidP="008529C3">
                            <w:pPr>
                              <w:shd w:val="clear" w:color="auto" w:fill="FFFFFF"/>
                              <w:spacing w:line="240" w:lineRule="auto"/>
                              <w:ind w:firstLine="0"/>
                              <w:jc w:val="left"/>
                              <w:rPr>
                                <w:rFonts w:ascii="Consolas" w:eastAsia="Times New Roman" w:hAnsi="Consolas" w:cs="Times New Roman"/>
                                <w:color w:val="000000"/>
                                <w:kern w:val="0"/>
                                <w:sz w:val="18"/>
                                <w:szCs w:val="18"/>
                                <w:lang/>
                              </w:rPr>
                            </w:pPr>
                            <w:r w:rsidRPr="00A2709F">
                              <w:rPr>
                                <w:rFonts w:ascii="Consolas" w:eastAsia="Times New Roman" w:hAnsi="Consolas" w:cs="Times New Roman"/>
                                <w:color w:val="000000"/>
                                <w:kern w:val="0"/>
                                <w:sz w:val="18"/>
                                <w:szCs w:val="18"/>
                                <w:lang/>
                              </w:rPr>
                              <w:t xml:space="preserve">        </w:t>
                            </w:r>
                            <w:r w:rsidRPr="00E608FC">
                              <w:rPr>
                                <w:rFonts w:ascii="Consolas" w:eastAsia="Times New Roman" w:hAnsi="Consolas" w:cs="Times New Roman"/>
                                <w:color w:val="0070C0"/>
                                <w:kern w:val="0"/>
                                <w:sz w:val="18"/>
                                <w:szCs w:val="18"/>
                                <w:lang/>
                              </w:rPr>
                              <w:t>for</w:t>
                            </w:r>
                            <w:r w:rsidRPr="00A2709F">
                              <w:rPr>
                                <w:rFonts w:ascii="Consolas" w:eastAsia="Times New Roman" w:hAnsi="Consolas" w:cs="Times New Roman"/>
                                <w:color w:val="000000"/>
                                <w:kern w:val="0"/>
                                <w:sz w:val="18"/>
                                <w:szCs w:val="18"/>
                                <w:lang/>
                              </w:rPr>
                              <w:t xml:space="preserve"> iter </w:t>
                            </w:r>
                            <w:r w:rsidRPr="00E608FC">
                              <w:rPr>
                                <w:rFonts w:ascii="Consolas" w:eastAsia="Times New Roman" w:hAnsi="Consolas" w:cs="Times New Roman"/>
                                <w:color w:val="0070C0"/>
                                <w:kern w:val="0"/>
                                <w:sz w:val="18"/>
                                <w:szCs w:val="18"/>
                                <w:lang/>
                              </w:rPr>
                              <w:t>in</w:t>
                            </w:r>
                            <w:r w:rsidRPr="00A2709F">
                              <w:rPr>
                                <w:rFonts w:ascii="Consolas" w:eastAsia="Times New Roman" w:hAnsi="Consolas" w:cs="Times New Roman"/>
                                <w:color w:val="000000"/>
                                <w:kern w:val="0"/>
                                <w:sz w:val="18"/>
                                <w:szCs w:val="18"/>
                                <w:lang/>
                              </w:rPr>
                              <w:t xml:space="preserve"> range(</w:t>
                            </w:r>
                            <w:r w:rsidRPr="00373453">
                              <w:rPr>
                                <w:rFonts w:ascii="Consolas" w:eastAsia="Times New Roman" w:hAnsi="Consolas" w:cs="Times New Roman"/>
                                <w:color w:val="00B0F0"/>
                                <w:kern w:val="0"/>
                                <w:sz w:val="18"/>
                                <w:szCs w:val="18"/>
                                <w:lang/>
                              </w:rPr>
                              <w:t>1</w:t>
                            </w:r>
                            <w:r w:rsidRPr="00A2709F">
                              <w:rPr>
                                <w:rFonts w:ascii="Consolas" w:eastAsia="Times New Roman" w:hAnsi="Consolas" w:cs="Times New Roman"/>
                                <w:color w:val="000000"/>
                                <w:kern w:val="0"/>
                                <w:sz w:val="18"/>
                                <w:szCs w:val="18"/>
                                <w:lang/>
                              </w:rPr>
                              <w:t>,iters+</w:t>
                            </w:r>
                            <w:r w:rsidRPr="00373453">
                              <w:rPr>
                                <w:rFonts w:ascii="Consolas" w:eastAsia="Times New Roman" w:hAnsi="Consolas" w:cs="Times New Roman"/>
                                <w:color w:val="00B0F0"/>
                                <w:kern w:val="0"/>
                                <w:sz w:val="18"/>
                                <w:szCs w:val="18"/>
                                <w:lang/>
                              </w:rPr>
                              <w:t>1</w:t>
                            </w:r>
                            <w:r w:rsidRPr="00A2709F">
                              <w:rPr>
                                <w:rFonts w:ascii="Consolas" w:eastAsia="Times New Roman" w:hAnsi="Consolas" w:cs="Times New Roman"/>
                                <w:color w:val="000000"/>
                                <w:kern w:val="0"/>
                                <w:sz w:val="18"/>
                                <w:szCs w:val="18"/>
                                <w:lang/>
                              </w:rPr>
                              <w:t>):</w:t>
                            </w:r>
                          </w:p>
                          <w:p w14:paraId="213B4E35" w14:textId="77777777" w:rsidR="004826FF" w:rsidRPr="00A2709F" w:rsidRDefault="004826FF" w:rsidP="008529C3">
                            <w:pPr>
                              <w:shd w:val="clear" w:color="auto" w:fill="FFFFFF"/>
                              <w:spacing w:line="240" w:lineRule="auto"/>
                              <w:ind w:firstLine="0"/>
                              <w:jc w:val="left"/>
                              <w:rPr>
                                <w:rFonts w:ascii="Consolas" w:eastAsia="Times New Roman" w:hAnsi="Consolas" w:cs="Times New Roman"/>
                                <w:color w:val="000000"/>
                                <w:kern w:val="0"/>
                                <w:sz w:val="18"/>
                                <w:szCs w:val="18"/>
                                <w:lang/>
                              </w:rPr>
                            </w:pPr>
                            <w:r w:rsidRPr="00A2709F">
                              <w:rPr>
                                <w:rFonts w:ascii="Consolas" w:eastAsia="Times New Roman" w:hAnsi="Consolas" w:cs="Times New Roman"/>
                                <w:color w:val="000000"/>
                                <w:kern w:val="0"/>
                                <w:sz w:val="18"/>
                                <w:szCs w:val="18"/>
                                <w:lang/>
                              </w:rPr>
                              <w:t xml:space="preserve">            start = time() </w:t>
                            </w:r>
                            <w:r>
                              <w:rPr>
                                <w:rFonts w:ascii="Consolas" w:eastAsia="Times New Roman" w:hAnsi="Consolas" w:cs="Times New Roman"/>
                                <w:color w:val="000000"/>
                                <w:kern w:val="0"/>
                                <w:sz w:val="18"/>
                                <w:szCs w:val="18"/>
                                <w:lang w:val="en-GB"/>
                              </w:rPr>
                              <w:t xml:space="preserve">                        </w:t>
                            </w:r>
                            <w:r w:rsidRPr="00373453">
                              <w:rPr>
                                <w:rFonts w:ascii="Consolas" w:eastAsia="Times New Roman" w:hAnsi="Consolas" w:cs="Times New Roman"/>
                                <w:i/>
                                <w:iCs/>
                                <w:color w:val="A6A6A6" w:themeColor="background1" w:themeShade="A6"/>
                                <w:kern w:val="0"/>
                                <w:sz w:val="18"/>
                                <w:szCs w:val="18"/>
                                <w:lang/>
                              </w:rPr>
                              <w:t># Start timing the model</w:t>
                            </w:r>
                          </w:p>
                          <w:p w14:paraId="7B340691" w14:textId="77777777" w:rsidR="004826FF" w:rsidRPr="00A2709F" w:rsidRDefault="004826FF" w:rsidP="008529C3">
                            <w:pPr>
                              <w:shd w:val="clear" w:color="auto" w:fill="FFFFFF"/>
                              <w:spacing w:line="240" w:lineRule="auto"/>
                              <w:ind w:firstLine="0"/>
                              <w:jc w:val="left"/>
                              <w:rPr>
                                <w:rFonts w:ascii="Consolas" w:eastAsia="Times New Roman" w:hAnsi="Consolas" w:cs="Times New Roman"/>
                                <w:color w:val="000000"/>
                                <w:kern w:val="0"/>
                                <w:sz w:val="18"/>
                                <w:szCs w:val="18"/>
                                <w:lang w:val="en-GB"/>
                              </w:rPr>
                            </w:pPr>
                            <w:r w:rsidRPr="00A2709F">
                              <w:rPr>
                                <w:rFonts w:ascii="Consolas" w:eastAsia="Times New Roman" w:hAnsi="Consolas" w:cs="Times New Roman"/>
                                <w:color w:val="000000"/>
                                <w:kern w:val="0"/>
                                <w:sz w:val="18"/>
                                <w:szCs w:val="18"/>
                                <w:lang/>
                              </w:rPr>
                              <w:t>            clf.fit(X_train, y_train)</w:t>
                            </w:r>
                            <w:r>
                              <w:rPr>
                                <w:rFonts w:ascii="Consolas" w:eastAsia="Times New Roman" w:hAnsi="Consolas" w:cs="Times New Roman"/>
                                <w:color w:val="000000"/>
                                <w:kern w:val="0"/>
                                <w:sz w:val="18"/>
                                <w:szCs w:val="18"/>
                                <w:lang w:val="en-GB"/>
                              </w:rPr>
                              <w:t xml:space="preserve">              </w:t>
                            </w:r>
                            <w:r w:rsidRPr="00373453">
                              <w:rPr>
                                <w:rFonts w:ascii="Consolas" w:eastAsia="Times New Roman" w:hAnsi="Consolas" w:cs="Times New Roman"/>
                                <w:i/>
                                <w:iCs/>
                                <w:color w:val="A6A6A6" w:themeColor="background1" w:themeShade="A6"/>
                                <w:kern w:val="0"/>
                                <w:sz w:val="18"/>
                                <w:szCs w:val="18"/>
                                <w:lang w:val="en-GB"/>
                              </w:rPr>
                              <w:t># Fit the data</w:t>
                            </w:r>
                          </w:p>
                          <w:p w14:paraId="15ECD52D" w14:textId="77777777" w:rsidR="004826FF" w:rsidRPr="00A2709F" w:rsidRDefault="004826FF" w:rsidP="008529C3">
                            <w:pPr>
                              <w:shd w:val="clear" w:color="auto" w:fill="FFFFFF"/>
                              <w:spacing w:line="240" w:lineRule="auto"/>
                              <w:ind w:firstLine="0"/>
                              <w:jc w:val="left"/>
                              <w:rPr>
                                <w:rFonts w:ascii="Consolas" w:eastAsia="Times New Roman" w:hAnsi="Consolas" w:cs="Times New Roman"/>
                                <w:color w:val="000000"/>
                                <w:kern w:val="0"/>
                                <w:sz w:val="18"/>
                                <w:szCs w:val="18"/>
                                <w:lang w:val="en-GB"/>
                              </w:rPr>
                            </w:pPr>
                            <w:r w:rsidRPr="00A2709F">
                              <w:rPr>
                                <w:rFonts w:ascii="Consolas" w:eastAsia="Times New Roman" w:hAnsi="Consolas" w:cs="Times New Roman"/>
                                <w:color w:val="000000"/>
                                <w:kern w:val="0"/>
                                <w:sz w:val="18"/>
                                <w:szCs w:val="18"/>
                                <w:lang/>
                              </w:rPr>
                              <w:t xml:space="preserve">            train_time = time() - start </w:t>
                            </w:r>
                            <w:r>
                              <w:rPr>
                                <w:rFonts w:ascii="Consolas" w:eastAsia="Times New Roman" w:hAnsi="Consolas" w:cs="Times New Roman"/>
                                <w:color w:val="000000"/>
                                <w:kern w:val="0"/>
                                <w:sz w:val="18"/>
                                <w:szCs w:val="18"/>
                                <w:lang w:val="en-GB"/>
                              </w:rPr>
                              <w:t xml:space="preserve">           </w:t>
                            </w:r>
                            <w:r w:rsidRPr="00373453">
                              <w:rPr>
                                <w:rFonts w:ascii="Consolas" w:eastAsia="Times New Roman" w:hAnsi="Consolas" w:cs="Times New Roman"/>
                                <w:i/>
                                <w:iCs/>
                                <w:color w:val="A6A6A6" w:themeColor="background1" w:themeShade="A6"/>
                                <w:kern w:val="0"/>
                                <w:sz w:val="18"/>
                                <w:szCs w:val="18"/>
                                <w:lang/>
                              </w:rPr>
                              <w:t># Stop train timer</w:t>
                            </w:r>
                            <w:r w:rsidRPr="00373453">
                              <w:rPr>
                                <w:rFonts w:ascii="Consolas" w:eastAsia="Times New Roman" w:hAnsi="Consolas" w:cs="Times New Roman"/>
                                <w:i/>
                                <w:iCs/>
                                <w:color w:val="A6A6A6" w:themeColor="background1" w:themeShade="A6"/>
                                <w:kern w:val="0"/>
                                <w:sz w:val="18"/>
                                <w:szCs w:val="18"/>
                                <w:lang w:val="en-GB"/>
                              </w:rPr>
                              <w:t>, save value</w:t>
                            </w:r>
                          </w:p>
                          <w:p w14:paraId="39BAD36C" w14:textId="77777777" w:rsidR="004826FF" w:rsidRPr="00A2709F" w:rsidRDefault="004826FF" w:rsidP="008529C3">
                            <w:pPr>
                              <w:shd w:val="clear" w:color="auto" w:fill="FFFFFF"/>
                              <w:spacing w:line="240" w:lineRule="auto"/>
                              <w:ind w:firstLine="0"/>
                              <w:jc w:val="left"/>
                              <w:rPr>
                                <w:rFonts w:ascii="Consolas" w:eastAsia="Times New Roman" w:hAnsi="Consolas" w:cs="Times New Roman"/>
                                <w:color w:val="000000"/>
                                <w:kern w:val="0"/>
                                <w:sz w:val="18"/>
                                <w:szCs w:val="18"/>
                                <w:lang/>
                              </w:rPr>
                            </w:pPr>
                            <w:r w:rsidRPr="00A2709F">
                              <w:rPr>
                                <w:rFonts w:ascii="Consolas" w:eastAsia="Times New Roman" w:hAnsi="Consolas" w:cs="Times New Roman"/>
                                <w:color w:val="000000"/>
                                <w:kern w:val="0"/>
                                <w:sz w:val="18"/>
                                <w:szCs w:val="18"/>
                                <w:lang/>
                              </w:rPr>
                              <w:t>            start = time()              </w:t>
                            </w:r>
                            <w:r>
                              <w:rPr>
                                <w:rFonts w:ascii="Consolas" w:eastAsia="Times New Roman" w:hAnsi="Consolas" w:cs="Times New Roman"/>
                                <w:color w:val="000000"/>
                                <w:kern w:val="0"/>
                                <w:sz w:val="18"/>
                                <w:szCs w:val="18"/>
                                <w:lang w:val="en-GB"/>
                              </w:rPr>
                              <w:t xml:space="preserve">           </w:t>
                            </w:r>
                            <w:r w:rsidRPr="00373453">
                              <w:rPr>
                                <w:rFonts w:ascii="Consolas" w:eastAsia="Times New Roman" w:hAnsi="Consolas" w:cs="Times New Roman"/>
                                <w:i/>
                                <w:iCs/>
                                <w:color w:val="A6A6A6" w:themeColor="background1" w:themeShade="A6"/>
                                <w:kern w:val="0"/>
                                <w:sz w:val="18"/>
                                <w:szCs w:val="18"/>
                                <w:lang/>
                              </w:rPr>
                              <w:t># Start test timer</w:t>
                            </w:r>
                          </w:p>
                          <w:p w14:paraId="4F4DB94A" w14:textId="77777777" w:rsidR="004826FF" w:rsidRPr="00A2709F" w:rsidRDefault="004826FF" w:rsidP="008529C3">
                            <w:pPr>
                              <w:shd w:val="clear" w:color="auto" w:fill="FFFFFF"/>
                              <w:spacing w:line="240" w:lineRule="auto"/>
                              <w:ind w:firstLine="0"/>
                              <w:jc w:val="left"/>
                              <w:rPr>
                                <w:rFonts w:ascii="Consolas" w:eastAsia="Times New Roman" w:hAnsi="Consolas" w:cs="Times New Roman"/>
                                <w:color w:val="000000"/>
                                <w:kern w:val="0"/>
                                <w:sz w:val="18"/>
                                <w:szCs w:val="18"/>
                                <w:lang w:val="en-GB"/>
                              </w:rPr>
                            </w:pPr>
                            <w:r w:rsidRPr="00A2709F">
                              <w:rPr>
                                <w:rFonts w:ascii="Consolas" w:eastAsia="Times New Roman" w:hAnsi="Consolas" w:cs="Times New Roman"/>
                                <w:color w:val="000000"/>
                                <w:kern w:val="0"/>
                                <w:sz w:val="18"/>
                                <w:szCs w:val="18"/>
                                <w:lang/>
                              </w:rPr>
                              <w:t>            y_pred = clf.predict(X_test)</w:t>
                            </w:r>
                            <w:r>
                              <w:rPr>
                                <w:rFonts w:ascii="Consolas" w:eastAsia="Times New Roman" w:hAnsi="Consolas" w:cs="Times New Roman"/>
                                <w:color w:val="000000"/>
                                <w:kern w:val="0"/>
                                <w:sz w:val="18"/>
                                <w:szCs w:val="18"/>
                                <w:lang w:val="en-GB"/>
                              </w:rPr>
                              <w:t xml:space="preserve">           </w:t>
                            </w:r>
                            <w:r w:rsidRPr="00373453">
                              <w:rPr>
                                <w:rFonts w:ascii="Consolas" w:eastAsia="Times New Roman" w:hAnsi="Consolas" w:cs="Times New Roman"/>
                                <w:i/>
                                <w:iCs/>
                                <w:color w:val="A6A6A6" w:themeColor="background1" w:themeShade="A6"/>
                                <w:kern w:val="0"/>
                                <w:sz w:val="18"/>
                                <w:szCs w:val="18"/>
                                <w:lang/>
                              </w:rPr>
                              <w:t># Predictions</w:t>
                            </w:r>
                          </w:p>
                          <w:p w14:paraId="73CA2AAA" w14:textId="77777777" w:rsidR="004826FF" w:rsidRPr="00A2709F" w:rsidRDefault="004826FF" w:rsidP="008529C3">
                            <w:pPr>
                              <w:shd w:val="clear" w:color="auto" w:fill="FFFFFF"/>
                              <w:spacing w:line="240" w:lineRule="auto"/>
                              <w:ind w:firstLine="0"/>
                              <w:jc w:val="left"/>
                              <w:rPr>
                                <w:rFonts w:ascii="Consolas" w:eastAsia="Times New Roman" w:hAnsi="Consolas" w:cs="Times New Roman"/>
                                <w:color w:val="000000"/>
                                <w:kern w:val="0"/>
                                <w:sz w:val="18"/>
                                <w:szCs w:val="18"/>
                                <w:lang w:val="en-GB"/>
                              </w:rPr>
                            </w:pPr>
                            <w:r w:rsidRPr="00A2709F">
                              <w:rPr>
                                <w:rFonts w:ascii="Consolas" w:eastAsia="Times New Roman" w:hAnsi="Consolas" w:cs="Times New Roman"/>
                                <w:color w:val="000000"/>
                                <w:kern w:val="0"/>
                                <w:sz w:val="18"/>
                                <w:szCs w:val="18"/>
                                <w:lang/>
                              </w:rPr>
                              <w:t>            score = accuracy_score(y_test, y_pred)</w:t>
                            </w:r>
                            <w:r>
                              <w:rPr>
                                <w:rFonts w:ascii="Consolas" w:eastAsia="Times New Roman" w:hAnsi="Consolas" w:cs="Times New Roman"/>
                                <w:color w:val="000000"/>
                                <w:kern w:val="0"/>
                                <w:sz w:val="18"/>
                                <w:szCs w:val="18"/>
                                <w:lang w:val="en-GB"/>
                              </w:rPr>
                              <w:t xml:space="preserve"> </w:t>
                            </w:r>
                            <w:r w:rsidRPr="00373453">
                              <w:rPr>
                                <w:rFonts w:ascii="Consolas" w:eastAsia="Times New Roman" w:hAnsi="Consolas" w:cs="Times New Roman"/>
                                <w:i/>
                                <w:iCs/>
                                <w:color w:val="A6A6A6" w:themeColor="background1" w:themeShade="A6"/>
                                <w:kern w:val="0"/>
                                <w:sz w:val="18"/>
                                <w:szCs w:val="18"/>
                                <w:lang/>
                              </w:rPr>
                              <w:t># Model scores</w:t>
                            </w:r>
                          </w:p>
                          <w:p w14:paraId="2DD3B358" w14:textId="77777777" w:rsidR="004826FF" w:rsidRPr="00A2709F" w:rsidRDefault="004826FF" w:rsidP="008529C3">
                            <w:pPr>
                              <w:shd w:val="clear" w:color="auto" w:fill="FFFFFF"/>
                              <w:spacing w:line="240" w:lineRule="auto"/>
                              <w:ind w:firstLine="0"/>
                              <w:jc w:val="left"/>
                              <w:rPr>
                                <w:rFonts w:ascii="Consolas" w:eastAsia="Times New Roman" w:hAnsi="Consolas" w:cs="Times New Roman"/>
                                <w:color w:val="000000"/>
                                <w:kern w:val="0"/>
                                <w:sz w:val="18"/>
                                <w:szCs w:val="18"/>
                                <w:lang w:val="en-GB"/>
                              </w:rPr>
                            </w:pPr>
                            <w:r w:rsidRPr="00A2709F">
                              <w:rPr>
                                <w:rFonts w:ascii="Consolas" w:eastAsia="Times New Roman" w:hAnsi="Consolas" w:cs="Times New Roman"/>
                                <w:color w:val="000000"/>
                                <w:kern w:val="0"/>
                                <w:sz w:val="18"/>
                                <w:szCs w:val="18"/>
                                <w:lang/>
                              </w:rPr>
                              <w:t>            score_time = time()-start</w:t>
                            </w:r>
                            <w:r>
                              <w:rPr>
                                <w:rFonts w:ascii="Consolas" w:eastAsia="Times New Roman" w:hAnsi="Consolas" w:cs="Times New Roman"/>
                                <w:color w:val="000000"/>
                                <w:kern w:val="0"/>
                                <w:sz w:val="18"/>
                                <w:szCs w:val="18"/>
                                <w:lang w:val="en-GB"/>
                              </w:rPr>
                              <w:t xml:space="preserve">              </w:t>
                            </w:r>
                            <w:r w:rsidRPr="00373453">
                              <w:rPr>
                                <w:rFonts w:ascii="Consolas" w:eastAsia="Times New Roman" w:hAnsi="Consolas" w:cs="Times New Roman"/>
                                <w:i/>
                                <w:iCs/>
                                <w:color w:val="A6A6A6" w:themeColor="background1" w:themeShade="A6"/>
                                <w:kern w:val="0"/>
                                <w:sz w:val="18"/>
                                <w:szCs w:val="18"/>
                                <w:lang/>
                              </w:rPr>
                              <w:t xml:space="preserve"># </w:t>
                            </w:r>
                            <w:r w:rsidRPr="00373453">
                              <w:rPr>
                                <w:rFonts w:ascii="Consolas" w:eastAsia="Times New Roman" w:hAnsi="Consolas" w:cs="Times New Roman"/>
                                <w:i/>
                                <w:iCs/>
                                <w:color w:val="A6A6A6" w:themeColor="background1" w:themeShade="A6"/>
                                <w:kern w:val="0"/>
                                <w:sz w:val="18"/>
                                <w:szCs w:val="18"/>
                                <w:lang w:val="en-GB"/>
                              </w:rPr>
                              <w:t>Stop test timer, save value</w:t>
                            </w:r>
                          </w:p>
                          <w:p w14:paraId="2D940CEA" w14:textId="77777777" w:rsidR="004826FF" w:rsidRPr="00373453" w:rsidRDefault="004826FF" w:rsidP="008529C3">
                            <w:pPr>
                              <w:shd w:val="clear" w:color="auto" w:fill="FFFFFF"/>
                              <w:spacing w:line="240" w:lineRule="auto"/>
                              <w:ind w:firstLine="0"/>
                              <w:jc w:val="left"/>
                              <w:rPr>
                                <w:rFonts w:ascii="Consolas" w:eastAsia="Times New Roman" w:hAnsi="Consolas" w:cs="Times New Roman"/>
                                <w:i/>
                                <w:iCs/>
                                <w:color w:val="000000"/>
                                <w:kern w:val="0"/>
                                <w:sz w:val="18"/>
                                <w:szCs w:val="18"/>
                                <w:lang/>
                              </w:rPr>
                            </w:pPr>
                            <w:r w:rsidRPr="00A2709F">
                              <w:rPr>
                                <w:rFonts w:ascii="Consolas" w:eastAsia="Times New Roman" w:hAnsi="Consolas" w:cs="Times New Roman"/>
                                <w:color w:val="000000"/>
                                <w:kern w:val="0"/>
                                <w:sz w:val="18"/>
                                <w:szCs w:val="18"/>
                                <w:lang/>
                              </w:rPr>
                              <w:t xml:space="preserve">            </w:t>
                            </w:r>
                            <w:r w:rsidRPr="00373453">
                              <w:rPr>
                                <w:rFonts w:ascii="Consolas" w:eastAsia="Times New Roman" w:hAnsi="Consolas" w:cs="Times New Roman"/>
                                <w:i/>
                                <w:iCs/>
                                <w:color w:val="A6A6A6" w:themeColor="background1" w:themeShade="A6"/>
                                <w:kern w:val="0"/>
                                <w:sz w:val="18"/>
                                <w:szCs w:val="18"/>
                                <w:lang/>
                              </w:rPr>
                              <w:t># Set values (note: time data will be overwritten in each iteration)</w:t>
                            </w:r>
                          </w:p>
                          <w:p w14:paraId="23C02D99" w14:textId="77777777" w:rsidR="004826FF" w:rsidRPr="00A2709F" w:rsidRDefault="004826FF" w:rsidP="008529C3">
                            <w:pPr>
                              <w:shd w:val="clear" w:color="auto" w:fill="FFFFFF"/>
                              <w:spacing w:line="240" w:lineRule="auto"/>
                              <w:ind w:firstLine="0"/>
                              <w:jc w:val="left"/>
                              <w:rPr>
                                <w:rFonts w:ascii="Consolas" w:eastAsia="Times New Roman" w:hAnsi="Consolas" w:cs="Times New Roman"/>
                                <w:color w:val="000000"/>
                                <w:kern w:val="0"/>
                                <w:sz w:val="18"/>
                                <w:szCs w:val="18"/>
                                <w:lang/>
                              </w:rPr>
                            </w:pPr>
                            <w:r w:rsidRPr="00A2709F">
                              <w:rPr>
                                <w:rFonts w:ascii="Consolas" w:eastAsia="Times New Roman" w:hAnsi="Consolas" w:cs="Times New Roman"/>
                                <w:color w:val="000000"/>
                                <w:kern w:val="0"/>
                                <w:sz w:val="18"/>
                                <w:szCs w:val="18"/>
                                <w:lang/>
                              </w:rPr>
                              <w:t>            score_row[</w:t>
                            </w:r>
                            <w:r w:rsidRPr="00A2709F">
                              <w:rPr>
                                <w:rFonts w:ascii="Consolas" w:eastAsia="Times New Roman" w:hAnsi="Consolas" w:cs="Times New Roman"/>
                                <w:color w:val="A31515"/>
                                <w:kern w:val="0"/>
                                <w:sz w:val="18"/>
                                <w:szCs w:val="18"/>
                                <w:lang/>
                              </w:rPr>
                              <w:t>'Train(t)'</w:t>
                            </w:r>
                            <w:r w:rsidRPr="00A2709F">
                              <w:rPr>
                                <w:rFonts w:ascii="Consolas" w:eastAsia="Times New Roman" w:hAnsi="Consolas" w:cs="Times New Roman"/>
                                <w:color w:val="000000"/>
                                <w:kern w:val="0"/>
                                <w:sz w:val="18"/>
                                <w:szCs w:val="18"/>
                                <w:lang/>
                              </w:rPr>
                              <w:t>] = train_time</w:t>
                            </w:r>
                          </w:p>
                          <w:p w14:paraId="1EA21017" w14:textId="77777777" w:rsidR="004826FF" w:rsidRPr="00A2709F" w:rsidRDefault="004826FF" w:rsidP="008529C3">
                            <w:pPr>
                              <w:shd w:val="clear" w:color="auto" w:fill="FFFFFF"/>
                              <w:spacing w:line="240" w:lineRule="auto"/>
                              <w:ind w:firstLine="0"/>
                              <w:jc w:val="left"/>
                              <w:rPr>
                                <w:rFonts w:ascii="Consolas" w:eastAsia="Times New Roman" w:hAnsi="Consolas" w:cs="Times New Roman"/>
                                <w:color w:val="000000"/>
                                <w:kern w:val="0"/>
                                <w:sz w:val="18"/>
                                <w:szCs w:val="18"/>
                                <w:lang/>
                              </w:rPr>
                            </w:pPr>
                            <w:r w:rsidRPr="00A2709F">
                              <w:rPr>
                                <w:rFonts w:ascii="Consolas" w:eastAsia="Times New Roman" w:hAnsi="Consolas" w:cs="Times New Roman"/>
                                <w:color w:val="000000"/>
                                <w:kern w:val="0"/>
                                <w:sz w:val="18"/>
                                <w:szCs w:val="18"/>
                                <w:lang/>
                              </w:rPr>
                              <w:t>            score_row[</w:t>
                            </w:r>
                            <w:r w:rsidRPr="00A2709F">
                              <w:rPr>
                                <w:rFonts w:ascii="Consolas" w:eastAsia="Times New Roman" w:hAnsi="Consolas" w:cs="Times New Roman"/>
                                <w:color w:val="A31515"/>
                                <w:kern w:val="0"/>
                                <w:sz w:val="18"/>
                                <w:szCs w:val="18"/>
                                <w:lang/>
                              </w:rPr>
                              <w:t>'Test(t)'</w:t>
                            </w:r>
                            <w:r w:rsidRPr="00A2709F">
                              <w:rPr>
                                <w:rFonts w:ascii="Consolas" w:eastAsia="Times New Roman" w:hAnsi="Consolas" w:cs="Times New Roman"/>
                                <w:color w:val="000000"/>
                                <w:kern w:val="0"/>
                                <w:sz w:val="18"/>
                                <w:szCs w:val="18"/>
                                <w:lang/>
                              </w:rPr>
                              <w:t>] = score_time</w:t>
                            </w:r>
                          </w:p>
                          <w:p w14:paraId="4A4FFD19" w14:textId="77777777" w:rsidR="004826FF" w:rsidRPr="00A2709F" w:rsidRDefault="004826FF" w:rsidP="008529C3">
                            <w:pPr>
                              <w:shd w:val="clear" w:color="auto" w:fill="FFFFFF"/>
                              <w:spacing w:line="240" w:lineRule="auto"/>
                              <w:ind w:firstLine="0"/>
                              <w:jc w:val="left"/>
                              <w:rPr>
                                <w:rFonts w:ascii="Consolas" w:eastAsia="Times New Roman" w:hAnsi="Consolas" w:cs="Times New Roman"/>
                                <w:color w:val="000000"/>
                                <w:kern w:val="0"/>
                                <w:sz w:val="18"/>
                                <w:szCs w:val="18"/>
                                <w:lang/>
                              </w:rPr>
                            </w:pPr>
                            <w:r w:rsidRPr="00A2709F">
                              <w:rPr>
                                <w:rFonts w:ascii="Consolas" w:eastAsia="Times New Roman" w:hAnsi="Consolas" w:cs="Times New Roman"/>
                                <w:color w:val="000000"/>
                                <w:kern w:val="0"/>
                                <w:sz w:val="18"/>
                                <w:szCs w:val="18"/>
                                <w:lang/>
                              </w:rPr>
                              <w:t>            score_row[score_col_names[iter-</w:t>
                            </w:r>
                            <w:r w:rsidRPr="00373453">
                              <w:rPr>
                                <w:rFonts w:ascii="Consolas" w:eastAsia="Times New Roman" w:hAnsi="Consolas" w:cs="Times New Roman"/>
                                <w:color w:val="00B0F0"/>
                                <w:kern w:val="0"/>
                                <w:sz w:val="18"/>
                                <w:szCs w:val="18"/>
                                <w:lang/>
                              </w:rPr>
                              <w:t>1</w:t>
                            </w:r>
                            <w:r w:rsidRPr="00A2709F">
                              <w:rPr>
                                <w:rFonts w:ascii="Consolas" w:eastAsia="Times New Roman" w:hAnsi="Consolas" w:cs="Times New Roman"/>
                                <w:color w:val="000000"/>
                                <w:kern w:val="0"/>
                                <w:sz w:val="18"/>
                                <w:szCs w:val="18"/>
                                <w:lang/>
                              </w:rPr>
                              <w:t>]] = score</w:t>
                            </w:r>
                          </w:p>
                          <w:p w14:paraId="79AD9181" w14:textId="77777777" w:rsidR="004826FF" w:rsidRPr="00373453" w:rsidRDefault="004826FF" w:rsidP="008529C3">
                            <w:pPr>
                              <w:shd w:val="clear" w:color="auto" w:fill="FFFFFF"/>
                              <w:spacing w:line="240" w:lineRule="auto"/>
                              <w:ind w:firstLine="0"/>
                              <w:jc w:val="left"/>
                              <w:rPr>
                                <w:rFonts w:ascii="Consolas" w:eastAsia="Times New Roman" w:hAnsi="Consolas" w:cs="Times New Roman"/>
                                <w:i/>
                                <w:iCs/>
                                <w:color w:val="A6A6A6" w:themeColor="background1" w:themeShade="A6"/>
                                <w:kern w:val="0"/>
                                <w:sz w:val="18"/>
                                <w:szCs w:val="18"/>
                                <w:lang/>
                              </w:rPr>
                            </w:pPr>
                            <w:r w:rsidRPr="00A2709F">
                              <w:rPr>
                                <w:rFonts w:ascii="Consolas" w:eastAsia="Times New Roman" w:hAnsi="Consolas" w:cs="Times New Roman"/>
                                <w:color w:val="000000"/>
                                <w:kern w:val="0"/>
                                <w:sz w:val="18"/>
                                <w:szCs w:val="18"/>
                                <w:lang/>
                              </w:rPr>
                              <w:t xml:space="preserve">            </w:t>
                            </w:r>
                            <w:r w:rsidRPr="00373453">
                              <w:rPr>
                                <w:rFonts w:ascii="Consolas" w:eastAsia="Times New Roman" w:hAnsi="Consolas" w:cs="Times New Roman"/>
                                <w:i/>
                                <w:iCs/>
                                <w:color w:val="A6A6A6" w:themeColor="background1" w:themeShade="A6"/>
                                <w:kern w:val="0"/>
                                <w:sz w:val="18"/>
                                <w:szCs w:val="18"/>
                                <w:lang/>
                              </w:rPr>
                              <w:t xml:space="preserve"># Among iterations, we could take only one f1 and roc. </w:t>
                            </w:r>
                          </w:p>
                          <w:p w14:paraId="12B3F182" w14:textId="77777777" w:rsidR="004826FF" w:rsidRPr="00373453" w:rsidRDefault="004826FF" w:rsidP="008529C3">
                            <w:pPr>
                              <w:shd w:val="clear" w:color="auto" w:fill="FFFFFF"/>
                              <w:spacing w:line="240" w:lineRule="auto"/>
                              <w:ind w:firstLine="0"/>
                              <w:jc w:val="left"/>
                              <w:rPr>
                                <w:rFonts w:ascii="Consolas" w:eastAsia="Times New Roman" w:hAnsi="Consolas" w:cs="Times New Roman"/>
                                <w:i/>
                                <w:iCs/>
                                <w:color w:val="A6A6A6" w:themeColor="background1" w:themeShade="A6"/>
                                <w:kern w:val="0"/>
                                <w:sz w:val="18"/>
                                <w:szCs w:val="18"/>
                                <w:lang w:val="en-GB"/>
                              </w:rPr>
                            </w:pPr>
                            <w:r w:rsidRPr="00373453">
                              <w:rPr>
                                <w:rFonts w:ascii="Consolas" w:eastAsia="Times New Roman" w:hAnsi="Consolas" w:cs="Times New Roman"/>
                                <w:i/>
                                <w:iCs/>
                                <w:color w:val="A6A6A6" w:themeColor="background1" w:themeShade="A6"/>
                                <w:kern w:val="0"/>
                                <w:sz w:val="18"/>
                                <w:szCs w:val="18"/>
                                <w:lang w:val="en-GB"/>
                              </w:rPr>
                              <w:t xml:space="preserve">            # </w:t>
                            </w:r>
                            <w:r w:rsidRPr="00373453">
                              <w:rPr>
                                <w:rFonts w:ascii="Consolas" w:eastAsia="Times New Roman" w:hAnsi="Consolas" w:cs="Times New Roman"/>
                                <w:i/>
                                <w:iCs/>
                                <w:color w:val="A6A6A6" w:themeColor="background1" w:themeShade="A6"/>
                                <w:kern w:val="0"/>
                                <w:sz w:val="18"/>
                                <w:szCs w:val="18"/>
                                <w:lang/>
                              </w:rPr>
                              <w:t>We store them for the best accuracy</w:t>
                            </w:r>
                            <w:r w:rsidRPr="00373453">
                              <w:rPr>
                                <w:rFonts w:ascii="Consolas" w:eastAsia="Times New Roman" w:hAnsi="Consolas" w:cs="Times New Roman"/>
                                <w:i/>
                                <w:iCs/>
                                <w:color w:val="A6A6A6" w:themeColor="background1" w:themeShade="A6"/>
                                <w:kern w:val="0"/>
                                <w:sz w:val="18"/>
                                <w:szCs w:val="18"/>
                                <w:lang w:val="en-GB"/>
                              </w:rPr>
                              <w:t xml:space="preserve"> execution on the following code block:</w:t>
                            </w:r>
                          </w:p>
                          <w:p w14:paraId="1C44D495" w14:textId="77777777" w:rsidR="004826FF" w:rsidRPr="00A2709F" w:rsidRDefault="004826FF" w:rsidP="008529C3">
                            <w:pPr>
                              <w:shd w:val="clear" w:color="auto" w:fill="FFFFFF"/>
                              <w:spacing w:line="240" w:lineRule="auto"/>
                              <w:ind w:firstLine="0"/>
                              <w:jc w:val="left"/>
                              <w:rPr>
                                <w:rFonts w:ascii="Consolas" w:eastAsia="Times New Roman" w:hAnsi="Consolas" w:cs="Times New Roman"/>
                                <w:color w:val="000000"/>
                                <w:kern w:val="0"/>
                                <w:sz w:val="18"/>
                                <w:szCs w:val="18"/>
                                <w:lang/>
                              </w:rPr>
                            </w:pPr>
                            <w:r w:rsidRPr="00A2709F">
                              <w:rPr>
                                <w:rFonts w:ascii="Consolas" w:eastAsia="Times New Roman" w:hAnsi="Consolas" w:cs="Times New Roman"/>
                                <w:color w:val="000000"/>
                                <w:kern w:val="0"/>
                                <w:sz w:val="18"/>
                                <w:szCs w:val="18"/>
                                <w:lang/>
                              </w:rPr>
                              <w:t xml:space="preserve">            </w:t>
                            </w:r>
                            <w:r w:rsidRPr="00E608FC">
                              <w:rPr>
                                <w:rFonts w:ascii="Consolas" w:eastAsia="Times New Roman" w:hAnsi="Consolas" w:cs="Times New Roman"/>
                                <w:color w:val="0070C0"/>
                                <w:kern w:val="0"/>
                                <w:sz w:val="18"/>
                                <w:szCs w:val="18"/>
                                <w:lang/>
                              </w:rPr>
                              <w:t>if</w:t>
                            </w:r>
                            <w:r w:rsidRPr="00A2709F">
                              <w:rPr>
                                <w:rFonts w:ascii="Consolas" w:eastAsia="Times New Roman" w:hAnsi="Consolas" w:cs="Times New Roman"/>
                                <w:color w:val="000000"/>
                                <w:kern w:val="0"/>
                                <w:sz w:val="18"/>
                                <w:szCs w:val="18"/>
                                <w:lang/>
                              </w:rPr>
                              <w:t xml:space="preserve"> score </w:t>
                            </w:r>
                            <w:r w:rsidRPr="000217A2">
                              <w:rPr>
                                <w:rFonts w:ascii="Consolas" w:eastAsia="Times New Roman" w:hAnsi="Consolas" w:cs="Times New Roman"/>
                                <w:kern w:val="0"/>
                                <w:sz w:val="18"/>
                                <w:szCs w:val="18"/>
                                <w:lang/>
                              </w:rPr>
                              <w:t>&gt;</w:t>
                            </w:r>
                            <w:r w:rsidRPr="00A2709F">
                              <w:rPr>
                                <w:rFonts w:ascii="Consolas" w:eastAsia="Times New Roman" w:hAnsi="Consolas" w:cs="Times New Roman"/>
                                <w:color w:val="000000"/>
                                <w:kern w:val="0"/>
                                <w:sz w:val="18"/>
                                <w:szCs w:val="18"/>
                                <w:lang/>
                              </w:rPr>
                              <w:t xml:space="preserve"> best_score:</w:t>
                            </w:r>
                          </w:p>
                          <w:p w14:paraId="179C0F21" w14:textId="77777777" w:rsidR="004826FF" w:rsidRPr="00373453" w:rsidRDefault="004826FF" w:rsidP="008529C3">
                            <w:pPr>
                              <w:shd w:val="clear" w:color="auto" w:fill="FFFFFF"/>
                              <w:spacing w:line="240" w:lineRule="auto"/>
                              <w:ind w:firstLine="0"/>
                              <w:jc w:val="left"/>
                              <w:rPr>
                                <w:rFonts w:ascii="Consolas" w:eastAsia="Times New Roman" w:hAnsi="Consolas" w:cs="Times New Roman"/>
                                <w:i/>
                                <w:iCs/>
                                <w:color w:val="A6A6A6" w:themeColor="background1" w:themeShade="A6"/>
                                <w:kern w:val="0"/>
                                <w:sz w:val="18"/>
                                <w:szCs w:val="18"/>
                                <w:lang w:val="en-GB"/>
                              </w:rPr>
                            </w:pPr>
                            <w:r w:rsidRPr="00A2709F">
                              <w:rPr>
                                <w:rFonts w:ascii="Consolas" w:eastAsia="Times New Roman" w:hAnsi="Consolas" w:cs="Times New Roman"/>
                                <w:color w:val="000000"/>
                                <w:kern w:val="0"/>
                                <w:sz w:val="18"/>
                                <w:szCs w:val="18"/>
                                <w:lang/>
                              </w:rPr>
                              <w:t xml:space="preserve">                </w:t>
                            </w:r>
                            <w:r w:rsidRPr="00373453">
                              <w:rPr>
                                <w:rFonts w:ascii="Consolas" w:eastAsia="Times New Roman" w:hAnsi="Consolas" w:cs="Times New Roman"/>
                                <w:i/>
                                <w:iCs/>
                                <w:color w:val="A6A6A6" w:themeColor="background1" w:themeShade="A6"/>
                                <w:kern w:val="0"/>
                                <w:sz w:val="18"/>
                                <w:szCs w:val="18"/>
                                <w:lang w:val="en-GB"/>
                              </w:rPr>
                              <w:t># Store predictions for other than multivariate models</w:t>
                            </w:r>
                          </w:p>
                          <w:p w14:paraId="027D8970" w14:textId="4F241AA0" w:rsidR="004826FF" w:rsidRPr="00A2709F" w:rsidRDefault="004826FF" w:rsidP="008529C3">
                            <w:pPr>
                              <w:shd w:val="clear" w:color="auto" w:fill="FFFFFF"/>
                              <w:spacing w:line="240" w:lineRule="auto"/>
                              <w:ind w:firstLine="0"/>
                              <w:jc w:val="left"/>
                              <w:rPr>
                                <w:rFonts w:ascii="Consolas" w:eastAsia="Times New Roman" w:hAnsi="Consolas" w:cs="Times New Roman"/>
                                <w:color w:val="000000"/>
                                <w:kern w:val="0"/>
                                <w:sz w:val="18"/>
                                <w:szCs w:val="18"/>
                                <w:lang/>
                              </w:rPr>
                            </w:pPr>
                            <w:r w:rsidRPr="00A2709F">
                              <w:rPr>
                                <w:rFonts w:ascii="Consolas" w:eastAsia="Times New Roman" w:hAnsi="Consolas" w:cs="Times New Roman"/>
                                <w:color w:val="000000"/>
                                <w:kern w:val="0"/>
                                <w:sz w:val="18"/>
                                <w:szCs w:val="18"/>
                                <w:lang/>
                              </w:rPr>
                              <w:t>                pred</w:t>
                            </w:r>
                            <w:r>
                              <w:rPr>
                                <w:rFonts w:ascii="Consolas" w:eastAsia="Times New Roman" w:hAnsi="Consolas" w:cs="Times New Roman"/>
                                <w:color w:val="000000"/>
                                <w:kern w:val="0"/>
                                <w:sz w:val="18"/>
                                <w:szCs w:val="18"/>
                                <w:lang w:val="en-GB"/>
                              </w:rPr>
                              <w:t>iction</w:t>
                            </w:r>
                            <w:r w:rsidRPr="00A2709F">
                              <w:rPr>
                                <w:rFonts w:ascii="Consolas" w:eastAsia="Times New Roman" w:hAnsi="Consolas" w:cs="Times New Roman"/>
                                <w:color w:val="000000"/>
                                <w:kern w:val="0"/>
                                <w:sz w:val="18"/>
                                <w:szCs w:val="18"/>
                                <w:lang/>
                              </w:rPr>
                              <w:t>s[name] = y_pred</w:t>
                            </w:r>
                          </w:p>
                          <w:p w14:paraId="250E4729" w14:textId="77777777" w:rsidR="004826FF" w:rsidRPr="00373453" w:rsidRDefault="004826FF" w:rsidP="008529C3">
                            <w:pPr>
                              <w:shd w:val="clear" w:color="auto" w:fill="FFFFFF"/>
                              <w:spacing w:line="240" w:lineRule="auto"/>
                              <w:ind w:firstLine="0"/>
                              <w:jc w:val="left"/>
                              <w:rPr>
                                <w:rFonts w:ascii="Consolas" w:eastAsia="Times New Roman" w:hAnsi="Consolas" w:cs="Times New Roman"/>
                                <w:i/>
                                <w:iCs/>
                                <w:color w:val="A6A6A6" w:themeColor="background1" w:themeShade="A6"/>
                                <w:kern w:val="0"/>
                                <w:sz w:val="18"/>
                                <w:szCs w:val="18"/>
                                <w:lang/>
                              </w:rPr>
                            </w:pPr>
                            <w:r w:rsidRPr="00A2709F">
                              <w:rPr>
                                <w:rFonts w:ascii="Consolas" w:eastAsia="Times New Roman" w:hAnsi="Consolas" w:cs="Times New Roman"/>
                                <w:color w:val="000000"/>
                                <w:kern w:val="0"/>
                                <w:sz w:val="18"/>
                                <w:szCs w:val="18"/>
                                <w:lang/>
                              </w:rPr>
                              <w:t xml:space="preserve">                </w:t>
                            </w:r>
                            <w:r w:rsidRPr="00373453">
                              <w:rPr>
                                <w:rFonts w:ascii="Consolas" w:eastAsia="Times New Roman" w:hAnsi="Consolas" w:cs="Times New Roman"/>
                                <w:i/>
                                <w:iCs/>
                                <w:color w:val="A6A6A6" w:themeColor="background1" w:themeShade="A6"/>
                                <w:kern w:val="0"/>
                                <w:sz w:val="18"/>
                                <w:szCs w:val="18"/>
                                <w:lang/>
                              </w:rPr>
                              <w:t># F1 and ROC-AUC scores</w:t>
                            </w:r>
                          </w:p>
                          <w:p w14:paraId="2FCCAF96" w14:textId="77777777" w:rsidR="004826FF" w:rsidRPr="00A2709F" w:rsidRDefault="004826FF" w:rsidP="008529C3">
                            <w:pPr>
                              <w:shd w:val="clear" w:color="auto" w:fill="FFFFFF"/>
                              <w:spacing w:line="240" w:lineRule="auto"/>
                              <w:ind w:firstLine="0"/>
                              <w:jc w:val="left"/>
                              <w:rPr>
                                <w:rFonts w:ascii="Consolas" w:eastAsia="Times New Roman" w:hAnsi="Consolas" w:cs="Times New Roman"/>
                                <w:color w:val="000000"/>
                                <w:kern w:val="0"/>
                                <w:sz w:val="18"/>
                                <w:szCs w:val="18"/>
                                <w:lang/>
                              </w:rPr>
                            </w:pPr>
                            <w:r w:rsidRPr="00A2709F">
                              <w:rPr>
                                <w:rFonts w:ascii="Consolas" w:eastAsia="Times New Roman" w:hAnsi="Consolas" w:cs="Times New Roman"/>
                                <w:color w:val="000000"/>
                                <w:kern w:val="0"/>
                                <w:sz w:val="18"/>
                                <w:szCs w:val="18"/>
                                <w:lang/>
                              </w:rPr>
                              <w:t>                score_row[</w:t>
                            </w:r>
                            <w:r w:rsidRPr="00A2709F">
                              <w:rPr>
                                <w:rFonts w:ascii="Consolas" w:eastAsia="Times New Roman" w:hAnsi="Consolas" w:cs="Times New Roman"/>
                                <w:color w:val="A31515"/>
                                <w:kern w:val="0"/>
                                <w:sz w:val="18"/>
                                <w:szCs w:val="18"/>
                                <w:lang/>
                              </w:rPr>
                              <w:t>'f1'</w:t>
                            </w:r>
                            <w:r w:rsidRPr="00A2709F">
                              <w:rPr>
                                <w:rFonts w:ascii="Consolas" w:eastAsia="Times New Roman" w:hAnsi="Consolas" w:cs="Times New Roman"/>
                                <w:color w:val="000000"/>
                                <w:kern w:val="0"/>
                                <w:sz w:val="18"/>
                                <w:szCs w:val="18"/>
                                <w:lang/>
                              </w:rPr>
                              <w:t xml:space="preserve">] = </w:t>
                            </w:r>
                            <w:r w:rsidRPr="00CF2B02">
                              <w:rPr>
                                <w:rFonts w:ascii="Consolas" w:eastAsia="Times New Roman" w:hAnsi="Consolas" w:cs="Times New Roman"/>
                                <w:b/>
                                <w:bCs/>
                                <w:color w:val="000000"/>
                                <w:kern w:val="0"/>
                                <w:sz w:val="18"/>
                                <w:szCs w:val="18"/>
                                <w:lang/>
                              </w:rPr>
                              <w:t>f1_score</w:t>
                            </w:r>
                            <w:r w:rsidRPr="00A2709F">
                              <w:rPr>
                                <w:rFonts w:ascii="Consolas" w:eastAsia="Times New Roman" w:hAnsi="Consolas" w:cs="Times New Roman"/>
                                <w:color w:val="000000"/>
                                <w:kern w:val="0"/>
                                <w:sz w:val="18"/>
                                <w:szCs w:val="18"/>
                                <w:lang/>
                              </w:rPr>
                              <w:t>(y_test, y_pred, average=</w:t>
                            </w:r>
                            <w:r w:rsidRPr="00A2709F">
                              <w:rPr>
                                <w:rFonts w:ascii="Consolas" w:eastAsia="Times New Roman" w:hAnsi="Consolas" w:cs="Times New Roman"/>
                                <w:color w:val="A31515"/>
                                <w:kern w:val="0"/>
                                <w:sz w:val="18"/>
                                <w:szCs w:val="18"/>
                                <w:lang/>
                              </w:rPr>
                              <w:t>'micro'</w:t>
                            </w:r>
                            <w:r w:rsidRPr="00A2709F">
                              <w:rPr>
                                <w:rFonts w:ascii="Consolas" w:eastAsia="Times New Roman" w:hAnsi="Consolas" w:cs="Times New Roman"/>
                                <w:color w:val="000000"/>
                                <w:kern w:val="0"/>
                                <w:sz w:val="18"/>
                                <w:szCs w:val="18"/>
                                <w:lang/>
                              </w:rPr>
                              <w:t>)</w:t>
                            </w:r>
                          </w:p>
                          <w:p w14:paraId="5A78E71B" w14:textId="50DCBDD2" w:rsidR="004826FF" w:rsidRPr="00373453" w:rsidRDefault="004826FF" w:rsidP="008529C3">
                            <w:pPr>
                              <w:shd w:val="clear" w:color="auto" w:fill="FFFFFF"/>
                              <w:spacing w:line="240" w:lineRule="auto"/>
                              <w:ind w:firstLine="0"/>
                              <w:jc w:val="left"/>
                              <w:rPr>
                                <w:rFonts w:ascii="Consolas" w:eastAsia="Times New Roman" w:hAnsi="Consolas" w:cs="Times New Roman"/>
                                <w:i/>
                                <w:iCs/>
                                <w:color w:val="A6A6A6" w:themeColor="background1" w:themeShade="A6"/>
                                <w:kern w:val="0"/>
                                <w:sz w:val="18"/>
                                <w:szCs w:val="18"/>
                                <w:lang w:val="en-GB"/>
                              </w:rPr>
                            </w:pPr>
                            <w:r w:rsidRPr="00373453">
                              <w:rPr>
                                <w:rFonts w:ascii="Consolas" w:eastAsia="Times New Roman" w:hAnsi="Consolas" w:cs="Times New Roman"/>
                                <w:i/>
                                <w:iCs/>
                                <w:color w:val="A6A6A6" w:themeColor="background1" w:themeShade="A6"/>
                                <w:kern w:val="0"/>
                                <w:sz w:val="18"/>
                                <w:szCs w:val="18"/>
                                <w:lang/>
                              </w:rPr>
                              <w:t xml:space="preserve">                </w:t>
                            </w:r>
                            <w:r w:rsidRPr="00373453">
                              <w:rPr>
                                <w:rFonts w:ascii="Consolas" w:eastAsia="Times New Roman" w:hAnsi="Consolas" w:cs="Times New Roman"/>
                                <w:i/>
                                <w:iCs/>
                                <w:color w:val="A6A6A6" w:themeColor="background1" w:themeShade="A6"/>
                                <w:kern w:val="0"/>
                                <w:sz w:val="18"/>
                                <w:szCs w:val="18"/>
                                <w:lang w:val="en-GB"/>
                              </w:rPr>
                              <w:t># Propabilities are not available for sklearn models except tree models</w:t>
                            </w:r>
                          </w:p>
                          <w:p w14:paraId="6B46D9F0" w14:textId="3372D35A" w:rsidR="004826FF" w:rsidRPr="00373453" w:rsidRDefault="004826FF" w:rsidP="008529C3">
                            <w:pPr>
                              <w:shd w:val="clear" w:color="auto" w:fill="FFFFFF"/>
                              <w:spacing w:line="240" w:lineRule="auto"/>
                              <w:ind w:firstLine="0"/>
                              <w:jc w:val="left"/>
                              <w:rPr>
                                <w:rFonts w:ascii="Consolas" w:eastAsia="Times New Roman" w:hAnsi="Consolas" w:cs="Times New Roman"/>
                                <w:i/>
                                <w:iCs/>
                                <w:color w:val="A6A6A6" w:themeColor="background1" w:themeShade="A6"/>
                                <w:kern w:val="0"/>
                                <w:sz w:val="18"/>
                                <w:szCs w:val="18"/>
                                <w:lang w:val="en-GB"/>
                              </w:rPr>
                            </w:pPr>
                            <w:r w:rsidRPr="00373453">
                              <w:rPr>
                                <w:rFonts w:ascii="Consolas" w:eastAsia="Times New Roman" w:hAnsi="Consolas" w:cs="Times New Roman"/>
                                <w:i/>
                                <w:iCs/>
                                <w:color w:val="A6A6A6" w:themeColor="background1" w:themeShade="A6"/>
                                <w:kern w:val="0"/>
                                <w:sz w:val="18"/>
                                <w:szCs w:val="18"/>
                                <w:lang w:val="en-GB"/>
                              </w:rPr>
                              <w:t xml:space="preserve">                # Therefore, ROC-AUC is not calculated for those</w:t>
                            </w:r>
                          </w:p>
                          <w:p w14:paraId="1823B1F1" w14:textId="1D3D1789" w:rsidR="004826FF" w:rsidRPr="00A2709F" w:rsidRDefault="004826FF" w:rsidP="008529C3">
                            <w:pPr>
                              <w:shd w:val="clear" w:color="auto" w:fill="FFFFFF"/>
                              <w:spacing w:line="240" w:lineRule="auto"/>
                              <w:ind w:firstLine="0"/>
                              <w:jc w:val="left"/>
                              <w:rPr>
                                <w:rFonts w:ascii="Consolas" w:eastAsia="Times New Roman" w:hAnsi="Consolas" w:cs="Times New Roman"/>
                                <w:color w:val="000000"/>
                                <w:kern w:val="0"/>
                                <w:sz w:val="18"/>
                                <w:szCs w:val="18"/>
                                <w:lang/>
                              </w:rPr>
                            </w:pPr>
                            <w:r>
                              <w:rPr>
                                <w:rFonts w:ascii="Consolas" w:eastAsia="Times New Roman" w:hAnsi="Consolas" w:cs="Times New Roman"/>
                                <w:color w:val="000000"/>
                                <w:kern w:val="0"/>
                                <w:sz w:val="18"/>
                                <w:szCs w:val="18"/>
                                <w:lang w:val="en-GB"/>
                              </w:rPr>
                              <w:t xml:space="preserve">                </w:t>
                            </w:r>
                            <w:r w:rsidRPr="00E608FC">
                              <w:rPr>
                                <w:rFonts w:ascii="Consolas" w:eastAsia="Times New Roman" w:hAnsi="Consolas" w:cs="Times New Roman"/>
                                <w:color w:val="0070C0"/>
                                <w:kern w:val="0"/>
                                <w:sz w:val="18"/>
                                <w:szCs w:val="18"/>
                                <w:lang/>
                              </w:rPr>
                              <w:t>if</w:t>
                            </w:r>
                            <w:r w:rsidRPr="00A2709F">
                              <w:rPr>
                                <w:rFonts w:ascii="Consolas" w:eastAsia="Times New Roman" w:hAnsi="Consolas" w:cs="Times New Roman"/>
                                <w:color w:val="000000"/>
                                <w:kern w:val="0"/>
                                <w:sz w:val="18"/>
                                <w:szCs w:val="18"/>
                                <w:lang/>
                              </w:rPr>
                              <w:t xml:space="preserve"> clf_type </w:t>
                            </w:r>
                            <w:r w:rsidRPr="00E608FC">
                              <w:rPr>
                                <w:rFonts w:ascii="Consolas" w:eastAsia="Times New Roman" w:hAnsi="Consolas" w:cs="Times New Roman"/>
                                <w:color w:val="0070C0"/>
                                <w:kern w:val="0"/>
                                <w:sz w:val="18"/>
                                <w:szCs w:val="18"/>
                                <w:lang w:val="en-GB"/>
                              </w:rPr>
                              <w:t>not i</w:t>
                            </w:r>
                            <w:r w:rsidRPr="00E608FC">
                              <w:rPr>
                                <w:rFonts w:ascii="Consolas" w:eastAsia="Times New Roman" w:hAnsi="Consolas" w:cs="Times New Roman"/>
                                <w:color w:val="0070C0"/>
                                <w:kern w:val="0"/>
                                <w:sz w:val="18"/>
                                <w:szCs w:val="18"/>
                                <w:lang/>
                              </w:rPr>
                              <w:t xml:space="preserve">n </w:t>
                            </w:r>
                            <w:r w:rsidRPr="00A2709F">
                              <w:rPr>
                                <w:rFonts w:ascii="Consolas" w:eastAsia="Times New Roman" w:hAnsi="Consolas" w:cs="Times New Roman"/>
                                <w:color w:val="000000"/>
                                <w:kern w:val="0"/>
                                <w:sz w:val="18"/>
                                <w:szCs w:val="18"/>
                                <w:lang/>
                              </w:rPr>
                              <w:t>[</w:t>
                            </w:r>
                            <w:r w:rsidRPr="00A2709F">
                              <w:rPr>
                                <w:rFonts w:ascii="Consolas" w:eastAsia="Times New Roman" w:hAnsi="Consolas" w:cs="Times New Roman"/>
                                <w:color w:val="A31515"/>
                                <w:kern w:val="0"/>
                                <w:sz w:val="18"/>
                                <w:szCs w:val="18"/>
                                <w:lang/>
                              </w:rPr>
                              <w:t>'sklearn'</w:t>
                            </w:r>
                            <w:r w:rsidRPr="00A2709F">
                              <w:rPr>
                                <w:rFonts w:ascii="Consolas" w:eastAsia="Times New Roman" w:hAnsi="Consolas" w:cs="Times New Roman"/>
                                <w:color w:val="000000"/>
                                <w:kern w:val="0"/>
                                <w:sz w:val="18"/>
                                <w:szCs w:val="18"/>
                                <w:lang/>
                              </w:rPr>
                              <w:t>]:</w:t>
                            </w:r>
                          </w:p>
                          <w:p w14:paraId="2C6E37CE" w14:textId="77777777" w:rsidR="004826FF" w:rsidRPr="00A2709F" w:rsidRDefault="004826FF" w:rsidP="008529C3">
                            <w:pPr>
                              <w:shd w:val="clear" w:color="auto" w:fill="FFFFFF"/>
                              <w:spacing w:line="240" w:lineRule="auto"/>
                              <w:ind w:firstLine="0"/>
                              <w:jc w:val="left"/>
                              <w:rPr>
                                <w:rFonts w:ascii="Consolas" w:eastAsia="Times New Roman" w:hAnsi="Consolas" w:cs="Times New Roman"/>
                                <w:color w:val="000000"/>
                                <w:kern w:val="0"/>
                                <w:sz w:val="18"/>
                                <w:szCs w:val="18"/>
                                <w:lang w:val="en-GB"/>
                              </w:rPr>
                            </w:pPr>
                            <w:r w:rsidRPr="00A2709F">
                              <w:rPr>
                                <w:rFonts w:ascii="Consolas" w:eastAsia="Times New Roman" w:hAnsi="Consolas" w:cs="Times New Roman"/>
                                <w:color w:val="000000"/>
                                <w:kern w:val="0"/>
                                <w:sz w:val="18"/>
                                <w:szCs w:val="18"/>
                                <w:lang/>
                              </w:rPr>
                              <w:t>                    y_pred_proba = clf.predict_proba(X_test)</w:t>
                            </w:r>
                          </w:p>
                          <w:p w14:paraId="1B5F97BB" w14:textId="77777777" w:rsidR="004826FF" w:rsidRDefault="004826FF" w:rsidP="008529C3">
                            <w:pPr>
                              <w:shd w:val="clear" w:color="auto" w:fill="FFFFFF"/>
                              <w:spacing w:line="240" w:lineRule="auto"/>
                              <w:ind w:firstLine="0"/>
                              <w:jc w:val="left"/>
                              <w:rPr>
                                <w:rFonts w:ascii="Consolas" w:eastAsia="Times New Roman" w:hAnsi="Consolas" w:cs="Times New Roman"/>
                                <w:color w:val="000000"/>
                                <w:kern w:val="0"/>
                                <w:sz w:val="18"/>
                                <w:szCs w:val="18"/>
                                <w:lang w:val="en-GB"/>
                              </w:rPr>
                            </w:pPr>
                            <w:r w:rsidRPr="00A2709F">
                              <w:rPr>
                                <w:rFonts w:ascii="Consolas" w:eastAsia="Times New Roman" w:hAnsi="Consolas" w:cs="Times New Roman"/>
                                <w:color w:val="000000"/>
                                <w:kern w:val="0"/>
                                <w:sz w:val="18"/>
                                <w:szCs w:val="18"/>
                                <w:lang/>
                              </w:rPr>
                              <w:t>                    score_row[</w:t>
                            </w:r>
                            <w:r w:rsidRPr="00A2709F">
                              <w:rPr>
                                <w:rFonts w:ascii="Consolas" w:eastAsia="Times New Roman" w:hAnsi="Consolas" w:cs="Times New Roman"/>
                                <w:color w:val="A31515"/>
                                <w:kern w:val="0"/>
                                <w:sz w:val="18"/>
                                <w:szCs w:val="18"/>
                                <w:lang/>
                              </w:rPr>
                              <w:t>'roc-auc'</w:t>
                            </w:r>
                            <w:r w:rsidRPr="00A2709F">
                              <w:rPr>
                                <w:rFonts w:ascii="Consolas" w:eastAsia="Times New Roman" w:hAnsi="Consolas" w:cs="Times New Roman"/>
                                <w:color w:val="000000"/>
                                <w:kern w:val="0"/>
                                <w:sz w:val="18"/>
                                <w:szCs w:val="18"/>
                                <w:lang/>
                              </w:rPr>
                              <w:t xml:space="preserve">] = </w:t>
                            </w:r>
                            <w:r w:rsidRPr="00CF2B02">
                              <w:rPr>
                                <w:rFonts w:ascii="Consolas" w:eastAsia="Times New Roman" w:hAnsi="Consolas" w:cs="Times New Roman"/>
                                <w:b/>
                                <w:bCs/>
                                <w:color w:val="000000"/>
                                <w:kern w:val="0"/>
                                <w:sz w:val="18"/>
                                <w:szCs w:val="18"/>
                                <w:lang/>
                              </w:rPr>
                              <w:t>roc_auc_score</w:t>
                            </w:r>
                            <w:r w:rsidRPr="00A2709F">
                              <w:rPr>
                                <w:rFonts w:ascii="Consolas" w:eastAsia="Times New Roman" w:hAnsi="Consolas" w:cs="Times New Roman"/>
                                <w:color w:val="000000"/>
                                <w:kern w:val="0"/>
                                <w:sz w:val="18"/>
                                <w:szCs w:val="18"/>
                                <w:lang/>
                              </w:rPr>
                              <w:t>(y_test, y_pred_proba,</w:t>
                            </w:r>
                            <w:r>
                              <w:rPr>
                                <w:rFonts w:ascii="Consolas" w:eastAsia="Times New Roman" w:hAnsi="Consolas" w:cs="Times New Roman"/>
                                <w:color w:val="000000"/>
                                <w:kern w:val="0"/>
                                <w:sz w:val="18"/>
                                <w:szCs w:val="18"/>
                                <w:lang w:val="en-GB"/>
                              </w:rPr>
                              <w:t xml:space="preserve"> </w:t>
                            </w:r>
                          </w:p>
                          <w:p w14:paraId="3D4C95C2" w14:textId="63CB3B18" w:rsidR="004826FF" w:rsidRDefault="004826FF" w:rsidP="008529C3">
                            <w:pPr>
                              <w:shd w:val="clear" w:color="auto" w:fill="FFFFFF"/>
                              <w:spacing w:line="240" w:lineRule="auto"/>
                              <w:ind w:firstLine="0"/>
                              <w:jc w:val="left"/>
                              <w:rPr>
                                <w:rFonts w:ascii="Consolas" w:eastAsia="Times New Roman" w:hAnsi="Consolas" w:cs="Times New Roman"/>
                                <w:color w:val="000000"/>
                                <w:kern w:val="0"/>
                                <w:sz w:val="18"/>
                                <w:szCs w:val="18"/>
                                <w:lang/>
                              </w:rPr>
                            </w:pPr>
                            <w:r>
                              <w:rPr>
                                <w:rFonts w:ascii="Consolas" w:eastAsia="Times New Roman" w:hAnsi="Consolas" w:cs="Times New Roman"/>
                                <w:color w:val="000000"/>
                                <w:kern w:val="0"/>
                                <w:sz w:val="18"/>
                                <w:szCs w:val="18"/>
                                <w:lang w:val="en-GB"/>
                              </w:rPr>
                              <w:t xml:space="preserve">                                                         </w:t>
                            </w:r>
                            <w:r w:rsidRPr="00A2709F">
                              <w:rPr>
                                <w:rFonts w:ascii="Consolas" w:eastAsia="Times New Roman" w:hAnsi="Consolas" w:cs="Times New Roman"/>
                                <w:color w:val="000000"/>
                                <w:kern w:val="0"/>
                                <w:sz w:val="18"/>
                                <w:szCs w:val="18"/>
                                <w:lang/>
                              </w:rPr>
                              <w:t>average=</w:t>
                            </w:r>
                            <w:r w:rsidRPr="00A2709F">
                              <w:rPr>
                                <w:rFonts w:ascii="Consolas" w:eastAsia="Times New Roman" w:hAnsi="Consolas" w:cs="Times New Roman"/>
                                <w:color w:val="A31515"/>
                                <w:kern w:val="0"/>
                                <w:sz w:val="18"/>
                                <w:szCs w:val="18"/>
                                <w:lang/>
                              </w:rPr>
                              <w:t>'weighted'</w:t>
                            </w:r>
                            <w:r w:rsidRPr="00A2709F">
                              <w:rPr>
                                <w:rFonts w:ascii="Consolas" w:eastAsia="Times New Roman" w:hAnsi="Consolas" w:cs="Times New Roman"/>
                                <w:color w:val="000000"/>
                                <w:kern w:val="0"/>
                                <w:sz w:val="18"/>
                                <w:szCs w:val="18"/>
                                <w:lang/>
                              </w:rPr>
                              <w:t xml:space="preserve">, </w:t>
                            </w:r>
                          </w:p>
                          <w:p w14:paraId="3E1A0F7D" w14:textId="57EAC0B8" w:rsidR="004826FF" w:rsidRPr="00A2709F" w:rsidRDefault="004826FF" w:rsidP="008529C3">
                            <w:pPr>
                              <w:shd w:val="clear" w:color="auto" w:fill="FFFFFF"/>
                              <w:spacing w:line="240" w:lineRule="auto"/>
                              <w:ind w:firstLine="0"/>
                              <w:jc w:val="left"/>
                              <w:rPr>
                                <w:rFonts w:ascii="Consolas" w:eastAsia="Times New Roman" w:hAnsi="Consolas" w:cs="Times New Roman"/>
                                <w:color w:val="000000"/>
                                <w:kern w:val="0"/>
                                <w:sz w:val="18"/>
                                <w:szCs w:val="18"/>
                                <w:lang/>
                              </w:rPr>
                            </w:pPr>
                            <w:r>
                              <w:rPr>
                                <w:rFonts w:ascii="Consolas" w:eastAsia="Times New Roman" w:hAnsi="Consolas" w:cs="Times New Roman"/>
                                <w:color w:val="000000"/>
                                <w:kern w:val="0"/>
                                <w:sz w:val="18"/>
                                <w:szCs w:val="18"/>
                                <w:lang w:val="en-GB"/>
                              </w:rPr>
                              <w:t xml:space="preserve">                                                         </w:t>
                            </w:r>
                            <w:r w:rsidRPr="00A2709F">
                              <w:rPr>
                                <w:rFonts w:ascii="Consolas" w:eastAsia="Times New Roman" w:hAnsi="Consolas" w:cs="Times New Roman"/>
                                <w:color w:val="000000"/>
                                <w:kern w:val="0"/>
                                <w:sz w:val="18"/>
                                <w:szCs w:val="18"/>
                                <w:lang/>
                              </w:rPr>
                              <w:t>multi_class=</w:t>
                            </w:r>
                            <w:r w:rsidRPr="00A2709F">
                              <w:rPr>
                                <w:rFonts w:ascii="Consolas" w:eastAsia="Times New Roman" w:hAnsi="Consolas" w:cs="Times New Roman"/>
                                <w:color w:val="A31515"/>
                                <w:kern w:val="0"/>
                                <w:sz w:val="18"/>
                                <w:szCs w:val="18"/>
                                <w:lang/>
                              </w:rPr>
                              <w:t>'ovr'</w:t>
                            </w:r>
                            <w:r w:rsidRPr="00A2709F">
                              <w:rPr>
                                <w:rFonts w:ascii="Consolas" w:eastAsia="Times New Roman" w:hAnsi="Consolas" w:cs="Times New Roman"/>
                                <w:color w:val="000000"/>
                                <w:kern w:val="0"/>
                                <w:sz w:val="18"/>
                                <w:szCs w:val="18"/>
                                <w:lang/>
                              </w:rPr>
                              <w:t>)</w:t>
                            </w:r>
                          </w:p>
                          <w:p w14:paraId="08D10A5A" w14:textId="77777777" w:rsidR="004826FF" w:rsidRPr="00A2709F" w:rsidRDefault="004826FF" w:rsidP="008529C3">
                            <w:pPr>
                              <w:shd w:val="clear" w:color="auto" w:fill="FFFFFF"/>
                              <w:spacing w:line="240" w:lineRule="auto"/>
                              <w:ind w:firstLine="0"/>
                              <w:jc w:val="left"/>
                              <w:rPr>
                                <w:rFonts w:ascii="Consolas" w:eastAsia="Times New Roman" w:hAnsi="Consolas" w:cs="Times New Roman"/>
                                <w:color w:val="000000"/>
                                <w:kern w:val="0"/>
                                <w:sz w:val="18"/>
                                <w:szCs w:val="18"/>
                                <w:lang/>
                              </w:rPr>
                            </w:pPr>
                            <w:r w:rsidRPr="00A2709F">
                              <w:rPr>
                                <w:rFonts w:ascii="Consolas" w:eastAsia="Times New Roman" w:hAnsi="Consolas" w:cs="Times New Roman"/>
                                <w:color w:val="000000"/>
                                <w:kern w:val="0"/>
                                <w:sz w:val="18"/>
                                <w:szCs w:val="18"/>
                                <w:lang/>
                              </w:rPr>
                              <w:t xml:space="preserve">                </w:t>
                            </w:r>
                            <w:r w:rsidRPr="00E608FC">
                              <w:rPr>
                                <w:rFonts w:ascii="Consolas" w:eastAsia="Times New Roman" w:hAnsi="Consolas" w:cs="Times New Roman"/>
                                <w:color w:val="0070C0"/>
                                <w:kern w:val="0"/>
                                <w:sz w:val="18"/>
                                <w:szCs w:val="18"/>
                                <w:lang/>
                              </w:rPr>
                              <w:t>else</w:t>
                            </w:r>
                            <w:r w:rsidRPr="00A2709F">
                              <w:rPr>
                                <w:rFonts w:ascii="Consolas" w:eastAsia="Times New Roman" w:hAnsi="Consolas" w:cs="Times New Roman"/>
                                <w:color w:val="000000"/>
                                <w:kern w:val="0"/>
                                <w:sz w:val="18"/>
                                <w:szCs w:val="18"/>
                                <w:lang/>
                              </w:rPr>
                              <w:t>:</w:t>
                            </w:r>
                          </w:p>
                          <w:p w14:paraId="5686CD4D" w14:textId="77777777" w:rsidR="004826FF" w:rsidRDefault="004826FF" w:rsidP="008529C3">
                            <w:pPr>
                              <w:shd w:val="clear" w:color="auto" w:fill="FFFFFF"/>
                              <w:spacing w:line="240" w:lineRule="auto"/>
                              <w:ind w:firstLine="0"/>
                              <w:jc w:val="left"/>
                              <w:rPr>
                                <w:rFonts w:ascii="Consolas" w:eastAsia="Times New Roman" w:hAnsi="Consolas" w:cs="Times New Roman"/>
                                <w:color w:val="000000"/>
                                <w:kern w:val="0"/>
                                <w:sz w:val="18"/>
                                <w:szCs w:val="18"/>
                                <w:lang/>
                              </w:rPr>
                            </w:pPr>
                            <w:r w:rsidRPr="00A2709F">
                              <w:rPr>
                                <w:rFonts w:ascii="Consolas" w:eastAsia="Times New Roman" w:hAnsi="Consolas" w:cs="Times New Roman"/>
                                <w:color w:val="000000"/>
                                <w:kern w:val="0"/>
                                <w:sz w:val="18"/>
                                <w:szCs w:val="18"/>
                                <w:lang/>
                              </w:rPr>
                              <w:t>                    score_row[</w:t>
                            </w:r>
                            <w:r w:rsidRPr="00A2709F">
                              <w:rPr>
                                <w:rFonts w:ascii="Consolas" w:eastAsia="Times New Roman" w:hAnsi="Consolas" w:cs="Times New Roman"/>
                                <w:color w:val="A31515"/>
                                <w:kern w:val="0"/>
                                <w:sz w:val="18"/>
                                <w:szCs w:val="18"/>
                                <w:lang/>
                              </w:rPr>
                              <w:t>'roc-auc'</w:t>
                            </w:r>
                            <w:r w:rsidRPr="00A2709F">
                              <w:rPr>
                                <w:rFonts w:ascii="Consolas" w:eastAsia="Times New Roman" w:hAnsi="Consolas" w:cs="Times New Roman"/>
                                <w:color w:val="000000"/>
                                <w:kern w:val="0"/>
                                <w:sz w:val="18"/>
                                <w:szCs w:val="18"/>
                                <w:lang/>
                              </w:rPr>
                              <w:t xml:space="preserve">] = </w:t>
                            </w:r>
                            <w:r w:rsidRPr="00CF2B02">
                              <w:rPr>
                                <w:rFonts w:ascii="Consolas" w:eastAsia="Times New Roman" w:hAnsi="Consolas" w:cs="Times New Roman"/>
                                <w:b/>
                                <w:bCs/>
                                <w:color w:val="000000"/>
                                <w:kern w:val="0"/>
                                <w:sz w:val="18"/>
                                <w:szCs w:val="18"/>
                                <w:lang/>
                              </w:rPr>
                              <w:t>np</w:t>
                            </w:r>
                            <w:r w:rsidRPr="00A2709F">
                              <w:rPr>
                                <w:rFonts w:ascii="Consolas" w:eastAsia="Times New Roman" w:hAnsi="Consolas" w:cs="Times New Roman"/>
                                <w:color w:val="000000"/>
                                <w:kern w:val="0"/>
                                <w:sz w:val="18"/>
                                <w:szCs w:val="18"/>
                                <w:lang/>
                              </w:rPr>
                              <w:t>.nan</w:t>
                            </w:r>
                          </w:p>
                          <w:p w14:paraId="0C7EDC11" w14:textId="77777777" w:rsidR="004826FF" w:rsidRPr="00373453" w:rsidRDefault="004826FF" w:rsidP="008529C3">
                            <w:pPr>
                              <w:shd w:val="clear" w:color="auto" w:fill="FFFFFF"/>
                              <w:spacing w:line="240" w:lineRule="auto"/>
                              <w:ind w:firstLine="0"/>
                              <w:jc w:val="left"/>
                              <w:rPr>
                                <w:rFonts w:ascii="Consolas" w:eastAsia="Times New Roman" w:hAnsi="Consolas" w:cs="Times New Roman"/>
                                <w:i/>
                                <w:iCs/>
                                <w:color w:val="A6A6A6" w:themeColor="background1" w:themeShade="A6"/>
                                <w:kern w:val="0"/>
                                <w:sz w:val="18"/>
                                <w:szCs w:val="18"/>
                                <w:lang w:val="en-GB"/>
                              </w:rPr>
                            </w:pPr>
                            <w:r w:rsidRPr="00373453">
                              <w:rPr>
                                <w:rFonts w:ascii="Consolas" w:eastAsia="Times New Roman" w:hAnsi="Consolas" w:cs="Times New Roman"/>
                                <w:i/>
                                <w:iCs/>
                                <w:color w:val="A6A6A6" w:themeColor="background1" w:themeShade="A6"/>
                                <w:kern w:val="0"/>
                                <w:sz w:val="18"/>
                                <w:szCs w:val="18"/>
                                <w:lang w:val="en-GB"/>
                              </w:rPr>
                              <w:t xml:space="preserve">                # Update best score variable</w:t>
                            </w:r>
                          </w:p>
                          <w:p w14:paraId="79CD2A86" w14:textId="77777777" w:rsidR="004826FF" w:rsidRPr="00A2709F" w:rsidRDefault="004826FF" w:rsidP="008529C3">
                            <w:pPr>
                              <w:shd w:val="clear" w:color="auto" w:fill="FFFFFF"/>
                              <w:spacing w:line="240" w:lineRule="auto"/>
                              <w:ind w:firstLine="0"/>
                              <w:jc w:val="left"/>
                              <w:rPr>
                                <w:rFonts w:ascii="Consolas" w:eastAsia="Times New Roman" w:hAnsi="Consolas" w:cs="Times New Roman"/>
                                <w:color w:val="000000"/>
                                <w:kern w:val="0"/>
                                <w:sz w:val="18"/>
                                <w:szCs w:val="18"/>
                                <w:lang w:val="en-GB"/>
                              </w:rPr>
                            </w:pPr>
                            <w:r w:rsidRPr="00A2709F">
                              <w:rPr>
                                <w:rFonts w:ascii="Consolas" w:eastAsia="Times New Roman" w:hAnsi="Consolas" w:cs="Times New Roman"/>
                                <w:color w:val="000000"/>
                                <w:kern w:val="0"/>
                                <w:sz w:val="18"/>
                                <w:szCs w:val="18"/>
                                <w:lang/>
                              </w:rPr>
                              <w:t>                best_score = score</w:t>
                            </w:r>
                          </w:p>
                          <w:p w14:paraId="4EE55947" w14:textId="77777777" w:rsidR="004826FF" w:rsidRPr="00373453" w:rsidRDefault="004826FF" w:rsidP="008529C3">
                            <w:pPr>
                              <w:shd w:val="clear" w:color="auto" w:fill="FFFFFF"/>
                              <w:spacing w:line="240" w:lineRule="auto"/>
                              <w:ind w:firstLine="0"/>
                              <w:jc w:val="left"/>
                              <w:rPr>
                                <w:rFonts w:ascii="Consolas" w:eastAsia="Times New Roman" w:hAnsi="Consolas" w:cs="Times New Roman"/>
                                <w:i/>
                                <w:iCs/>
                                <w:color w:val="A6A6A6" w:themeColor="background1" w:themeShade="A6"/>
                                <w:kern w:val="0"/>
                                <w:sz w:val="18"/>
                                <w:szCs w:val="18"/>
                                <w:lang w:val="en-GB"/>
                              </w:rPr>
                            </w:pPr>
                            <w:r w:rsidRPr="00373453">
                              <w:rPr>
                                <w:rFonts w:ascii="Consolas" w:eastAsia="Times New Roman" w:hAnsi="Consolas" w:cs="Times New Roman"/>
                                <w:i/>
                                <w:iCs/>
                                <w:color w:val="A6A6A6" w:themeColor="background1" w:themeShade="A6"/>
                                <w:kern w:val="0"/>
                                <w:sz w:val="18"/>
                                <w:szCs w:val="18"/>
                                <w:lang/>
                              </w:rPr>
                              <w:t xml:space="preserve">        </w:t>
                            </w:r>
                            <w:r w:rsidRPr="00373453">
                              <w:rPr>
                                <w:rFonts w:ascii="Consolas" w:eastAsia="Times New Roman" w:hAnsi="Consolas" w:cs="Times New Roman"/>
                                <w:i/>
                                <w:iCs/>
                                <w:color w:val="A6A6A6" w:themeColor="background1" w:themeShade="A6"/>
                                <w:kern w:val="0"/>
                                <w:sz w:val="18"/>
                                <w:szCs w:val="18"/>
                                <w:lang w:val="en-GB"/>
                              </w:rPr>
                              <w:t># Save model scores to the result table</w:t>
                            </w:r>
                          </w:p>
                          <w:p w14:paraId="4F9EE9B6" w14:textId="77777777" w:rsidR="004826FF" w:rsidRPr="00A2709F" w:rsidRDefault="004826FF" w:rsidP="008529C3">
                            <w:pPr>
                              <w:shd w:val="clear" w:color="auto" w:fill="FFFFFF"/>
                              <w:spacing w:line="240" w:lineRule="auto"/>
                              <w:ind w:firstLine="0"/>
                              <w:jc w:val="left"/>
                              <w:rPr>
                                <w:rFonts w:ascii="Consolas" w:eastAsia="Times New Roman" w:hAnsi="Consolas" w:cs="Times New Roman"/>
                                <w:color w:val="000000"/>
                                <w:kern w:val="0"/>
                                <w:sz w:val="18"/>
                                <w:szCs w:val="18"/>
                                <w:lang/>
                              </w:rPr>
                            </w:pPr>
                            <w:r w:rsidRPr="00A2709F">
                              <w:rPr>
                                <w:rFonts w:ascii="Consolas" w:eastAsia="Times New Roman" w:hAnsi="Consolas" w:cs="Times New Roman"/>
                                <w:color w:val="000000"/>
                                <w:kern w:val="0"/>
                                <w:sz w:val="18"/>
                                <w:szCs w:val="18"/>
                                <w:lang/>
                              </w:rPr>
                              <w:t xml:space="preserve">        results = </w:t>
                            </w:r>
                            <w:r w:rsidRPr="00CF2B02">
                              <w:rPr>
                                <w:rFonts w:ascii="Consolas" w:eastAsia="Times New Roman" w:hAnsi="Consolas" w:cs="Times New Roman"/>
                                <w:b/>
                                <w:bCs/>
                                <w:color w:val="000000"/>
                                <w:kern w:val="0"/>
                                <w:sz w:val="18"/>
                                <w:szCs w:val="18"/>
                                <w:lang/>
                              </w:rPr>
                              <w:t>pd</w:t>
                            </w:r>
                            <w:r w:rsidRPr="00A2709F">
                              <w:rPr>
                                <w:rFonts w:ascii="Consolas" w:eastAsia="Times New Roman" w:hAnsi="Consolas" w:cs="Times New Roman"/>
                                <w:color w:val="000000"/>
                                <w:kern w:val="0"/>
                                <w:sz w:val="18"/>
                                <w:szCs w:val="18"/>
                                <w:lang/>
                              </w:rPr>
                              <w:t>.concat((results, score_row), axis=</w:t>
                            </w:r>
                            <w:r w:rsidRPr="00373453">
                              <w:rPr>
                                <w:rFonts w:ascii="Consolas" w:eastAsia="Times New Roman" w:hAnsi="Consolas" w:cs="Times New Roman"/>
                                <w:color w:val="00B0F0"/>
                                <w:kern w:val="0"/>
                                <w:sz w:val="18"/>
                                <w:szCs w:val="18"/>
                                <w:lang/>
                              </w:rPr>
                              <w:t>0</w:t>
                            </w:r>
                            <w:r w:rsidRPr="00A2709F">
                              <w:rPr>
                                <w:rFonts w:ascii="Consolas" w:eastAsia="Times New Roman" w:hAnsi="Consolas" w:cs="Times New Roman"/>
                                <w:color w:val="000000"/>
                                <w:kern w:val="0"/>
                                <w:sz w:val="18"/>
                                <w:szCs w:val="18"/>
                                <w:lang/>
                              </w:rPr>
                              <w:t>, ignore_index=</w:t>
                            </w:r>
                            <w:r w:rsidRPr="00A2709F">
                              <w:rPr>
                                <w:rFonts w:ascii="Consolas" w:eastAsia="Times New Roman" w:hAnsi="Consolas" w:cs="Times New Roman"/>
                                <w:color w:val="0000FF"/>
                                <w:kern w:val="0"/>
                                <w:sz w:val="18"/>
                                <w:szCs w:val="18"/>
                                <w:lang/>
                              </w:rPr>
                              <w:t>True</w:t>
                            </w:r>
                            <w:r w:rsidRPr="00A2709F">
                              <w:rPr>
                                <w:rFonts w:ascii="Consolas" w:eastAsia="Times New Roman" w:hAnsi="Consolas" w:cs="Times New Roman"/>
                                <w:color w:val="000000"/>
                                <w:kern w:val="0"/>
                                <w:sz w:val="18"/>
                                <w:szCs w:val="18"/>
                                <w:lang/>
                              </w:rPr>
                              <w:t>)</w:t>
                            </w:r>
                          </w:p>
                          <w:p w14:paraId="1E78BAB2" w14:textId="77777777" w:rsidR="004826FF" w:rsidRPr="00A2709F" w:rsidRDefault="004826FF" w:rsidP="008529C3">
                            <w:pPr>
                              <w:shd w:val="clear" w:color="auto" w:fill="FFFFFF"/>
                              <w:spacing w:line="240" w:lineRule="auto"/>
                              <w:ind w:firstLine="0"/>
                              <w:jc w:val="left"/>
                              <w:rPr>
                                <w:rFonts w:ascii="Consolas" w:eastAsia="Times New Roman" w:hAnsi="Consolas" w:cs="Times New Roman"/>
                                <w:color w:val="000000"/>
                                <w:kern w:val="0"/>
                                <w:sz w:val="18"/>
                                <w:szCs w:val="18"/>
                                <w:lang/>
                              </w:rPr>
                            </w:pPr>
                            <w:r w:rsidRPr="00A2709F">
                              <w:rPr>
                                <w:rFonts w:ascii="Consolas" w:eastAsia="Times New Roman" w:hAnsi="Consolas" w:cs="Times New Roman"/>
                                <w:color w:val="000000"/>
                                <w:kern w:val="0"/>
                                <w:sz w:val="18"/>
                                <w:szCs w:val="18"/>
                                <w:lang/>
                              </w:rPr>
                              <w:t xml:space="preserve">        </w:t>
                            </w:r>
                          </w:p>
                          <w:p w14:paraId="189EEE65" w14:textId="77777777" w:rsidR="004826FF" w:rsidRPr="00A2709F" w:rsidRDefault="004826FF" w:rsidP="008529C3">
                            <w:pPr>
                              <w:shd w:val="clear" w:color="auto" w:fill="FFFFFF"/>
                              <w:spacing w:line="240" w:lineRule="auto"/>
                              <w:ind w:firstLine="0"/>
                              <w:jc w:val="left"/>
                              <w:rPr>
                                <w:rFonts w:ascii="Consolas" w:eastAsia="Times New Roman" w:hAnsi="Consolas" w:cs="Times New Roman"/>
                                <w:color w:val="000000"/>
                                <w:kern w:val="0"/>
                                <w:sz w:val="18"/>
                                <w:szCs w:val="18"/>
                                <w:lang/>
                              </w:rPr>
                            </w:pPr>
                            <w:r w:rsidRPr="00A2709F">
                              <w:rPr>
                                <w:rFonts w:ascii="Consolas" w:eastAsia="Times New Roman" w:hAnsi="Consolas" w:cs="Times New Roman"/>
                                <w:color w:val="000000"/>
                                <w:kern w:val="0"/>
                                <w:sz w:val="18"/>
                                <w:szCs w:val="18"/>
                                <w:lang/>
                              </w:rPr>
                              <w:t>    print(</w:t>
                            </w:r>
                            <w:r w:rsidRPr="00A2709F">
                              <w:rPr>
                                <w:rFonts w:ascii="Consolas" w:eastAsia="Times New Roman" w:hAnsi="Consolas" w:cs="Times New Roman"/>
                                <w:color w:val="A31515"/>
                                <w:kern w:val="0"/>
                                <w:sz w:val="18"/>
                                <w:szCs w:val="18"/>
                                <w:lang/>
                              </w:rPr>
                              <w:t>'Classification done for '</w:t>
                            </w:r>
                            <w:r w:rsidRPr="00A2709F">
                              <w:rPr>
                                <w:rFonts w:ascii="Consolas" w:eastAsia="Times New Roman" w:hAnsi="Consolas" w:cs="Times New Roman"/>
                                <w:color w:val="000000"/>
                                <w:kern w:val="0"/>
                                <w:sz w:val="18"/>
                                <w:szCs w:val="18"/>
                                <w:lang/>
                              </w:rPr>
                              <w:t xml:space="preserve"> + clf_type + </w:t>
                            </w:r>
                            <w:r w:rsidRPr="00A2709F">
                              <w:rPr>
                                <w:rFonts w:ascii="Consolas" w:eastAsia="Times New Roman" w:hAnsi="Consolas" w:cs="Times New Roman"/>
                                <w:color w:val="A31515"/>
                                <w:kern w:val="0"/>
                                <w:sz w:val="18"/>
                                <w:szCs w:val="18"/>
                                <w:lang/>
                              </w:rPr>
                              <w:t>'\n'</w:t>
                            </w:r>
                            <w:r w:rsidRPr="00A2709F">
                              <w:rPr>
                                <w:rFonts w:ascii="Consolas" w:eastAsia="Times New Roman" w:hAnsi="Consolas" w:cs="Times New Roman"/>
                                <w:color w:val="000000"/>
                                <w:kern w:val="0"/>
                                <w:sz w:val="18"/>
                                <w:szCs w:val="18"/>
                                <w:lang/>
                              </w:rPr>
                              <w:t>)</w:t>
                            </w:r>
                          </w:p>
                          <w:p w14:paraId="242C6738" w14:textId="77777777" w:rsidR="004826FF" w:rsidRPr="00A2709F" w:rsidRDefault="004826FF" w:rsidP="008529C3">
                            <w:pPr>
                              <w:shd w:val="clear" w:color="auto" w:fill="FFFFFF"/>
                              <w:spacing w:line="240" w:lineRule="auto"/>
                              <w:ind w:firstLine="0"/>
                              <w:jc w:val="left"/>
                              <w:rPr>
                                <w:rFonts w:ascii="Consolas" w:eastAsia="Times New Roman" w:hAnsi="Consolas" w:cs="Times New Roman"/>
                                <w:color w:val="000000"/>
                                <w:kern w:val="0"/>
                                <w:sz w:val="18"/>
                                <w:szCs w:val="18"/>
                                <w:lang/>
                              </w:rPr>
                            </w:pPr>
                            <w:r w:rsidRPr="00A2709F">
                              <w:rPr>
                                <w:rFonts w:ascii="Consolas" w:eastAsia="Times New Roman" w:hAnsi="Consolas" w:cs="Times New Roman"/>
                                <w:color w:val="000000"/>
                                <w:kern w:val="0"/>
                                <w:sz w:val="18"/>
                                <w:szCs w:val="18"/>
                                <w:lang/>
                              </w:rPr>
                              <w:t xml:space="preserve">    </w:t>
                            </w:r>
                          </w:p>
                          <w:p w14:paraId="5680909B" w14:textId="77777777" w:rsidR="004826FF" w:rsidRPr="00A2709F" w:rsidRDefault="004826FF" w:rsidP="008529C3">
                            <w:pPr>
                              <w:shd w:val="clear" w:color="auto" w:fill="FFFFFF"/>
                              <w:spacing w:line="240" w:lineRule="auto"/>
                              <w:ind w:firstLine="0"/>
                              <w:jc w:val="left"/>
                              <w:rPr>
                                <w:rFonts w:ascii="Consolas" w:eastAsia="Times New Roman" w:hAnsi="Consolas" w:cs="Times New Roman"/>
                                <w:color w:val="000000"/>
                                <w:kern w:val="0"/>
                                <w:sz w:val="18"/>
                                <w:szCs w:val="18"/>
                                <w:lang w:val="en-GB"/>
                              </w:rPr>
                            </w:pPr>
                            <w:r w:rsidRPr="00A2709F">
                              <w:rPr>
                                <w:rFonts w:ascii="Consolas" w:eastAsia="Times New Roman" w:hAnsi="Consolas" w:cs="Times New Roman"/>
                                <w:color w:val="000000"/>
                                <w:kern w:val="0"/>
                                <w:sz w:val="18"/>
                                <w:szCs w:val="18"/>
                                <w:lang/>
                              </w:rPr>
                              <w:t xml:space="preserve">    </w:t>
                            </w:r>
                            <w:r w:rsidRPr="00E608FC">
                              <w:rPr>
                                <w:rFonts w:ascii="Consolas" w:eastAsia="Times New Roman" w:hAnsi="Consolas" w:cs="Times New Roman"/>
                                <w:color w:val="0070C0"/>
                                <w:kern w:val="0"/>
                                <w:sz w:val="18"/>
                                <w:szCs w:val="18"/>
                                <w:lang/>
                              </w:rPr>
                              <w:t>return</w:t>
                            </w:r>
                            <w:r w:rsidRPr="00A2709F">
                              <w:rPr>
                                <w:rFonts w:ascii="Consolas" w:eastAsia="Times New Roman" w:hAnsi="Consolas" w:cs="Times New Roman"/>
                                <w:color w:val="000000"/>
                                <w:kern w:val="0"/>
                                <w:sz w:val="18"/>
                                <w:szCs w:val="18"/>
                                <w:lang/>
                              </w:rPr>
                              <w:t xml:space="preserve"> </w:t>
                            </w:r>
                            <w:r>
                              <w:rPr>
                                <w:rFonts w:ascii="Consolas" w:eastAsia="Times New Roman" w:hAnsi="Consolas" w:cs="Times New Roman"/>
                                <w:color w:val="000000"/>
                                <w:kern w:val="0"/>
                                <w:sz w:val="18"/>
                                <w:szCs w:val="18"/>
                                <w:lang w:val="en-GB"/>
                              </w:rPr>
                              <w:t>(</w:t>
                            </w:r>
                            <w:r w:rsidRPr="00A2709F">
                              <w:rPr>
                                <w:rFonts w:ascii="Consolas" w:eastAsia="Times New Roman" w:hAnsi="Consolas" w:cs="Times New Roman"/>
                                <w:color w:val="000000"/>
                                <w:kern w:val="0"/>
                                <w:sz w:val="18"/>
                                <w:szCs w:val="18"/>
                                <w:lang/>
                              </w:rPr>
                              <w:t>results, pred</w:t>
                            </w:r>
                            <w:r>
                              <w:rPr>
                                <w:rFonts w:ascii="Consolas" w:eastAsia="Times New Roman" w:hAnsi="Consolas" w:cs="Times New Roman"/>
                                <w:color w:val="000000"/>
                                <w:kern w:val="0"/>
                                <w:sz w:val="18"/>
                                <w:szCs w:val="18"/>
                                <w:lang w:val="en-GB"/>
                              </w:rPr>
                              <w:t>iction</w:t>
                            </w:r>
                            <w:r w:rsidRPr="00A2709F">
                              <w:rPr>
                                <w:rFonts w:ascii="Consolas" w:eastAsia="Times New Roman" w:hAnsi="Consolas" w:cs="Times New Roman"/>
                                <w:color w:val="000000"/>
                                <w:kern w:val="0"/>
                                <w:sz w:val="18"/>
                                <w:szCs w:val="18"/>
                                <w:lang/>
                              </w:rPr>
                              <w:t>s</w:t>
                            </w:r>
                            <w:r>
                              <w:rPr>
                                <w:rFonts w:ascii="Consolas" w:eastAsia="Times New Roman" w:hAnsi="Consolas" w:cs="Times New Roman"/>
                                <w:color w:val="000000"/>
                                <w:kern w:val="0"/>
                                <w:sz w:val="18"/>
                                <w:szCs w:val="18"/>
                                <w:lang w:val="en-GB"/>
                              </w:rPr>
                              <w:t>)</w:t>
                            </w:r>
                          </w:p>
                          <w:p w14:paraId="1D386C2B" w14:textId="77777777" w:rsidR="004826FF" w:rsidRPr="002C3F92" w:rsidRDefault="004826FF" w:rsidP="008529C3">
                            <w:pPr>
                              <w:ind w:firstLine="0"/>
                              <w:rPr>
                                <w:rFonts w:ascii="Consolas" w:hAnsi="Consolas"/>
                                <w:sz w:val="18"/>
                                <w:szCs w:val="18"/>
                              </w:rPr>
                            </w:pPr>
                          </w:p>
                        </w:txbxContent>
                      </wps:txbx>
                      <wps:bodyPr rot="0" vert="horz" wrap="square" lIns="91440" tIns="45720" rIns="91440" bIns="45720" anchor="t" anchorCtr="0">
                        <a:noAutofit/>
                      </wps:bodyPr>
                    </wps:wsp>
                  </a:graphicData>
                </a:graphic>
              </wp:inline>
            </w:drawing>
          </mc:Choice>
          <mc:Fallback>
            <w:pict>
              <v:shape w14:anchorId="2ABC660A" id="Text Box 217" o:spid="_x0000_s1033" type="#_x0000_t202" style="width:482.25pt;height:603.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" stroked="f">
                <v:textbox>
                  <w:txbxContent>
                    <w:p w14:paraId="7E775EE9" w14:textId="77777777" w:rsidR="004826FF" w:rsidRPr="00A2709F" w:rsidRDefault="004826FF" w:rsidP="008529C3">
                      <w:pPr>
                        <w:shd w:val="clear" w:color="auto" w:fill="FFFFFF"/>
                        <w:spacing w:line="240" w:lineRule="auto"/>
                        <w:ind w:firstLine="0"/>
                        <w:jc w:val="left"/>
                        <w:rPr>
                          <w:rFonts w:ascii="Consolas" w:eastAsia="Times New Roman" w:hAnsi="Consolas" w:cs="Times New Roman"/>
                          <w:color w:val="000000"/>
                          <w:kern w:val="0"/>
                          <w:sz w:val="18"/>
                          <w:szCs w:val="18"/>
                          <w:lang/>
                        </w:rPr>
                      </w:pPr>
                      <w:r w:rsidRPr="00E608FC">
                        <w:rPr>
                          <w:rFonts w:ascii="Consolas" w:eastAsia="Times New Roman" w:hAnsi="Consolas" w:cs="Times New Roman"/>
                          <w:color w:val="0070C0"/>
                          <w:kern w:val="0"/>
                          <w:sz w:val="18"/>
                          <w:szCs w:val="18"/>
                          <w:lang/>
                        </w:rPr>
                        <w:t>def</w:t>
                      </w:r>
                      <w:r w:rsidRPr="00A2709F">
                        <w:rPr>
                          <w:rFonts w:ascii="Consolas" w:eastAsia="Times New Roman" w:hAnsi="Consolas" w:cs="Times New Roman"/>
                          <w:color w:val="000000"/>
                          <w:kern w:val="0"/>
                          <w:sz w:val="18"/>
                          <w:szCs w:val="18"/>
                          <w:lang/>
                        </w:rPr>
                        <w:t xml:space="preserve"> classify(classifiers, clf_type, X_train, X_test, y_train, y_test, results, preds, iters):</w:t>
                      </w:r>
                    </w:p>
                    <w:p w14:paraId="44810A1A" w14:textId="77777777" w:rsidR="004826FF" w:rsidRPr="000217A2" w:rsidRDefault="004826FF" w:rsidP="008529C3">
                      <w:pPr>
                        <w:shd w:val="clear" w:color="auto" w:fill="FFFFFF"/>
                        <w:spacing w:line="240" w:lineRule="auto"/>
                        <w:ind w:firstLine="0"/>
                        <w:jc w:val="left"/>
                        <w:rPr>
                          <w:rFonts w:ascii="Consolas" w:eastAsia="Times New Roman" w:hAnsi="Consolas" w:cs="Times New Roman"/>
                          <w:i/>
                          <w:iCs/>
                          <w:color w:val="000000"/>
                          <w:kern w:val="0"/>
                          <w:sz w:val="18"/>
                          <w:szCs w:val="18"/>
                          <w:lang/>
                        </w:rPr>
                      </w:pPr>
                      <w:r w:rsidRPr="00A2709F">
                        <w:rPr>
                          <w:rFonts w:ascii="Consolas" w:eastAsia="Times New Roman" w:hAnsi="Consolas" w:cs="Times New Roman"/>
                          <w:color w:val="000000"/>
                          <w:kern w:val="0"/>
                          <w:sz w:val="18"/>
                          <w:szCs w:val="18"/>
                          <w:lang/>
                        </w:rPr>
                        <w:t xml:space="preserve">    </w:t>
                      </w:r>
                      <w:r w:rsidRPr="00CF2B02">
                        <w:rPr>
                          <w:rFonts w:ascii="Consolas" w:eastAsia="Times New Roman" w:hAnsi="Consolas" w:cs="Times New Roman"/>
                          <w:i/>
                          <w:iCs/>
                          <w:color w:val="A6A6A6" w:themeColor="background1" w:themeShade="A6"/>
                          <w:kern w:val="0"/>
                          <w:sz w:val="18"/>
                          <w:szCs w:val="18"/>
                          <w:lang/>
                        </w:rPr>
                        <w:t># Pandas dataframe for results</w:t>
                      </w:r>
                    </w:p>
                    <w:p w14:paraId="256D7238" w14:textId="77777777" w:rsidR="004826FF" w:rsidRPr="00A2709F" w:rsidRDefault="004826FF" w:rsidP="008529C3">
                      <w:pPr>
                        <w:shd w:val="clear" w:color="auto" w:fill="FFFFFF"/>
                        <w:spacing w:line="240" w:lineRule="auto"/>
                        <w:ind w:firstLine="0"/>
                        <w:jc w:val="left"/>
                        <w:rPr>
                          <w:rFonts w:ascii="Consolas" w:eastAsia="Times New Roman" w:hAnsi="Consolas" w:cs="Times New Roman"/>
                          <w:color w:val="000000"/>
                          <w:kern w:val="0"/>
                          <w:sz w:val="18"/>
                          <w:szCs w:val="18"/>
                          <w:lang/>
                        </w:rPr>
                      </w:pPr>
                      <w:r w:rsidRPr="00A2709F">
                        <w:rPr>
                          <w:rFonts w:ascii="Consolas" w:eastAsia="Times New Roman" w:hAnsi="Consolas" w:cs="Times New Roman"/>
                          <w:color w:val="000000"/>
                          <w:kern w:val="0"/>
                          <w:sz w:val="18"/>
                          <w:szCs w:val="18"/>
                          <w:lang/>
                        </w:rPr>
                        <w:t xml:space="preserve">    </w:t>
                      </w:r>
                      <w:r w:rsidRPr="00E608FC">
                        <w:rPr>
                          <w:rFonts w:ascii="Consolas" w:eastAsia="Times New Roman" w:hAnsi="Consolas" w:cs="Times New Roman"/>
                          <w:color w:val="0070C0"/>
                          <w:kern w:val="0"/>
                          <w:sz w:val="18"/>
                          <w:szCs w:val="18"/>
                          <w:lang/>
                        </w:rPr>
                        <w:t>if</w:t>
                      </w:r>
                      <w:r w:rsidRPr="00A2709F">
                        <w:rPr>
                          <w:rFonts w:ascii="Consolas" w:eastAsia="Times New Roman" w:hAnsi="Consolas" w:cs="Times New Roman"/>
                          <w:color w:val="000000"/>
                          <w:kern w:val="0"/>
                          <w:sz w:val="18"/>
                          <w:szCs w:val="18"/>
                          <w:lang/>
                        </w:rPr>
                        <w:t xml:space="preserve"> results </w:t>
                      </w:r>
                      <w:r w:rsidRPr="00E608FC">
                        <w:rPr>
                          <w:rFonts w:ascii="Consolas" w:eastAsia="Times New Roman" w:hAnsi="Consolas" w:cs="Times New Roman"/>
                          <w:color w:val="0070C0"/>
                          <w:kern w:val="0"/>
                          <w:sz w:val="18"/>
                          <w:szCs w:val="18"/>
                          <w:lang/>
                        </w:rPr>
                        <w:t>is</w:t>
                      </w:r>
                      <w:r w:rsidRPr="00A2709F">
                        <w:rPr>
                          <w:rFonts w:ascii="Consolas" w:eastAsia="Times New Roman" w:hAnsi="Consolas" w:cs="Times New Roman"/>
                          <w:color w:val="000000"/>
                          <w:kern w:val="0"/>
                          <w:sz w:val="18"/>
                          <w:szCs w:val="18"/>
                          <w:lang/>
                        </w:rPr>
                        <w:t xml:space="preserve"> </w:t>
                      </w:r>
                      <w:r w:rsidRPr="008C66AD">
                        <w:rPr>
                          <w:rFonts w:ascii="Consolas" w:eastAsia="Times New Roman" w:hAnsi="Consolas" w:cs="Times New Roman"/>
                          <w:color w:val="0070C0"/>
                          <w:kern w:val="0"/>
                          <w:sz w:val="18"/>
                          <w:szCs w:val="18"/>
                          <w:lang/>
                        </w:rPr>
                        <w:t>None</w:t>
                      </w:r>
                      <w:r w:rsidRPr="00A2709F">
                        <w:rPr>
                          <w:rFonts w:ascii="Consolas" w:eastAsia="Times New Roman" w:hAnsi="Consolas" w:cs="Times New Roman"/>
                          <w:color w:val="000000"/>
                          <w:kern w:val="0"/>
                          <w:sz w:val="18"/>
                          <w:szCs w:val="18"/>
                          <w:lang/>
                        </w:rPr>
                        <w:t>:</w:t>
                      </w:r>
                    </w:p>
                    <w:p w14:paraId="72C3A1F6" w14:textId="77777777" w:rsidR="004826FF" w:rsidRPr="00A2709F" w:rsidRDefault="004826FF" w:rsidP="008529C3">
                      <w:pPr>
                        <w:shd w:val="clear" w:color="auto" w:fill="FFFFFF"/>
                        <w:spacing w:line="240" w:lineRule="auto"/>
                        <w:ind w:firstLine="0"/>
                        <w:jc w:val="left"/>
                        <w:rPr>
                          <w:rFonts w:ascii="Consolas" w:eastAsia="Times New Roman" w:hAnsi="Consolas" w:cs="Times New Roman"/>
                          <w:color w:val="000000"/>
                          <w:kern w:val="0"/>
                          <w:sz w:val="18"/>
                          <w:szCs w:val="18"/>
                          <w:lang/>
                        </w:rPr>
                      </w:pPr>
                      <w:r w:rsidRPr="00A2709F">
                        <w:rPr>
                          <w:rFonts w:ascii="Consolas" w:eastAsia="Times New Roman" w:hAnsi="Consolas" w:cs="Times New Roman"/>
                          <w:color w:val="000000"/>
                          <w:kern w:val="0"/>
                          <w:sz w:val="18"/>
                          <w:szCs w:val="18"/>
                          <w:lang/>
                        </w:rPr>
                        <w:t xml:space="preserve">        results = </w:t>
                      </w:r>
                      <w:r w:rsidRPr="0015164B">
                        <w:rPr>
                          <w:rFonts w:ascii="Consolas" w:eastAsia="Times New Roman" w:hAnsi="Consolas" w:cs="Times New Roman"/>
                          <w:b/>
                          <w:bCs/>
                          <w:color w:val="000000"/>
                          <w:kern w:val="0"/>
                          <w:sz w:val="18"/>
                          <w:szCs w:val="18"/>
                          <w:lang/>
                        </w:rPr>
                        <w:t>pd</w:t>
                      </w:r>
                      <w:r w:rsidRPr="00A2709F">
                        <w:rPr>
                          <w:rFonts w:ascii="Consolas" w:eastAsia="Times New Roman" w:hAnsi="Consolas" w:cs="Times New Roman"/>
                          <w:color w:val="000000"/>
                          <w:kern w:val="0"/>
                          <w:sz w:val="18"/>
                          <w:szCs w:val="18"/>
                          <w:lang/>
                        </w:rPr>
                        <w:t>.DataFrame(columns=[</w:t>
                      </w:r>
                      <w:r w:rsidRPr="00A2709F">
                        <w:rPr>
                          <w:rFonts w:ascii="Consolas" w:eastAsia="Times New Roman" w:hAnsi="Consolas" w:cs="Times New Roman"/>
                          <w:color w:val="A31515"/>
                          <w:kern w:val="0"/>
                          <w:sz w:val="18"/>
                          <w:szCs w:val="18"/>
                          <w:lang/>
                        </w:rPr>
                        <w:t>'Classifier'</w:t>
                      </w:r>
                      <w:r w:rsidRPr="00A2709F">
                        <w:rPr>
                          <w:rFonts w:ascii="Consolas" w:eastAsia="Times New Roman" w:hAnsi="Consolas" w:cs="Times New Roman"/>
                          <w:color w:val="000000"/>
                          <w:kern w:val="0"/>
                          <w:sz w:val="18"/>
                          <w:szCs w:val="18"/>
                          <w:lang/>
                        </w:rPr>
                        <w:t>,</w:t>
                      </w:r>
                      <w:r w:rsidRPr="00A2709F">
                        <w:rPr>
                          <w:rFonts w:ascii="Consolas" w:eastAsia="Times New Roman" w:hAnsi="Consolas" w:cs="Times New Roman"/>
                          <w:color w:val="A31515"/>
                          <w:kern w:val="0"/>
                          <w:sz w:val="18"/>
                          <w:szCs w:val="18"/>
                          <w:lang/>
                        </w:rPr>
                        <w:t>'Type'</w:t>
                      </w:r>
                      <w:r w:rsidRPr="00A2709F">
                        <w:rPr>
                          <w:rFonts w:ascii="Consolas" w:eastAsia="Times New Roman" w:hAnsi="Consolas" w:cs="Times New Roman"/>
                          <w:color w:val="000000"/>
                          <w:kern w:val="0"/>
                          <w:sz w:val="18"/>
                          <w:szCs w:val="18"/>
                          <w:lang/>
                        </w:rPr>
                        <w:t>,</w:t>
                      </w:r>
                      <w:r w:rsidRPr="00A2709F">
                        <w:rPr>
                          <w:rFonts w:ascii="Consolas" w:eastAsia="Times New Roman" w:hAnsi="Consolas" w:cs="Times New Roman"/>
                          <w:color w:val="A31515"/>
                          <w:kern w:val="0"/>
                          <w:sz w:val="18"/>
                          <w:szCs w:val="18"/>
                          <w:lang/>
                        </w:rPr>
                        <w:t>'Train(t)'</w:t>
                      </w:r>
                      <w:r w:rsidRPr="00A2709F">
                        <w:rPr>
                          <w:rFonts w:ascii="Consolas" w:eastAsia="Times New Roman" w:hAnsi="Consolas" w:cs="Times New Roman"/>
                          <w:color w:val="000000"/>
                          <w:kern w:val="0"/>
                          <w:sz w:val="18"/>
                          <w:szCs w:val="18"/>
                          <w:lang/>
                        </w:rPr>
                        <w:t>,</w:t>
                      </w:r>
                      <w:r w:rsidRPr="00A2709F">
                        <w:rPr>
                          <w:rFonts w:ascii="Consolas" w:eastAsia="Times New Roman" w:hAnsi="Consolas" w:cs="Times New Roman"/>
                          <w:color w:val="A31515"/>
                          <w:kern w:val="0"/>
                          <w:sz w:val="18"/>
                          <w:szCs w:val="18"/>
                          <w:lang/>
                        </w:rPr>
                        <w:t>'Test(t)'</w:t>
                      </w:r>
                      <w:r w:rsidRPr="00A2709F">
                        <w:rPr>
                          <w:rFonts w:ascii="Consolas" w:eastAsia="Times New Roman" w:hAnsi="Consolas" w:cs="Times New Roman"/>
                          <w:color w:val="000000"/>
                          <w:kern w:val="0"/>
                          <w:sz w:val="18"/>
                          <w:szCs w:val="18"/>
                          <w:lang/>
                        </w:rPr>
                        <w:t>])</w:t>
                      </w:r>
                    </w:p>
                    <w:p w14:paraId="56294F7B" w14:textId="77777777" w:rsidR="004826FF" w:rsidRPr="00A2709F" w:rsidRDefault="004826FF" w:rsidP="008529C3">
                      <w:pPr>
                        <w:shd w:val="clear" w:color="auto" w:fill="FFFFFF"/>
                        <w:spacing w:line="240" w:lineRule="auto"/>
                        <w:ind w:firstLine="0"/>
                        <w:jc w:val="left"/>
                        <w:rPr>
                          <w:rFonts w:ascii="Consolas" w:eastAsia="Times New Roman" w:hAnsi="Consolas" w:cs="Times New Roman"/>
                          <w:color w:val="000000"/>
                          <w:kern w:val="0"/>
                          <w:sz w:val="18"/>
                          <w:szCs w:val="18"/>
                          <w:lang/>
                        </w:rPr>
                      </w:pPr>
                      <w:r w:rsidRPr="00A2709F">
                        <w:rPr>
                          <w:rFonts w:ascii="Consolas" w:eastAsia="Times New Roman" w:hAnsi="Consolas" w:cs="Times New Roman"/>
                          <w:color w:val="000000"/>
                          <w:kern w:val="0"/>
                          <w:sz w:val="18"/>
                          <w:szCs w:val="18"/>
                          <w:lang/>
                        </w:rPr>
                        <w:t>        pred</w:t>
                      </w:r>
                      <w:r>
                        <w:rPr>
                          <w:rFonts w:ascii="Consolas" w:eastAsia="Times New Roman" w:hAnsi="Consolas" w:cs="Times New Roman"/>
                          <w:color w:val="000000"/>
                          <w:kern w:val="0"/>
                          <w:sz w:val="18"/>
                          <w:szCs w:val="18"/>
                          <w:lang w:val="en-GB"/>
                        </w:rPr>
                        <w:t>iction</w:t>
                      </w:r>
                      <w:r w:rsidRPr="00A2709F">
                        <w:rPr>
                          <w:rFonts w:ascii="Consolas" w:eastAsia="Times New Roman" w:hAnsi="Consolas" w:cs="Times New Roman"/>
                          <w:color w:val="000000"/>
                          <w:kern w:val="0"/>
                          <w:sz w:val="18"/>
                          <w:szCs w:val="18"/>
                          <w:lang/>
                        </w:rPr>
                        <w:t xml:space="preserve">s = </w:t>
                      </w:r>
                      <w:r w:rsidRPr="008C66AD">
                        <w:rPr>
                          <w:rFonts w:ascii="Consolas" w:eastAsia="Times New Roman" w:hAnsi="Consolas" w:cs="Times New Roman"/>
                          <w:b/>
                          <w:bCs/>
                          <w:color w:val="000000"/>
                          <w:kern w:val="0"/>
                          <w:sz w:val="18"/>
                          <w:szCs w:val="18"/>
                          <w:lang/>
                        </w:rPr>
                        <w:t>pd</w:t>
                      </w:r>
                      <w:r w:rsidRPr="00A2709F">
                        <w:rPr>
                          <w:rFonts w:ascii="Consolas" w:eastAsia="Times New Roman" w:hAnsi="Consolas" w:cs="Times New Roman"/>
                          <w:color w:val="000000"/>
                          <w:kern w:val="0"/>
                          <w:sz w:val="18"/>
                          <w:szCs w:val="18"/>
                          <w:lang/>
                        </w:rPr>
                        <w:t>.DataFrame()</w:t>
                      </w:r>
                    </w:p>
                    <w:p w14:paraId="09DAF7EE" w14:textId="77777777" w:rsidR="004826FF" w:rsidRPr="00373453" w:rsidRDefault="004826FF" w:rsidP="008529C3">
                      <w:pPr>
                        <w:shd w:val="clear" w:color="auto" w:fill="FFFFFF"/>
                        <w:spacing w:line="240" w:lineRule="auto"/>
                        <w:ind w:firstLine="0"/>
                        <w:jc w:val="left"/>
                        <w:rPr>
                          <w:rFonts w:ascii="Consolas" w:eastAsia="Times New Roman" w:hAnsi="Consolas" w:cs="Times New Roman"/>
                          <w:i/>
                          <w:iCs/>
                          <w:color w:val="000000"/>
                          <w:kern w:val="0"/>
                          <w:sz w:val="18"/>
                          <w:szCs w:val="18"/>
                          <w:lang w:val="en-GB"/>
                        </w:rPr>
                      </w:pPr>
                      <w:r w:rsidRPr="00A2709F">
                        <w:rPr>
                          <w:rFonts w:ascii="Consolas" w:eastAsia="Times New Roman" w:hAnsi="Consolas" w:cs="Times New Roman"/>
                          <w:color w:val="000000"/>
                          <w:kern w:val="0"/>
                          <w:sz w:val="18"/>
                          <w:szCs w:val="18"/>
                          <w:lang/>
                        </w:rPr>
                        <w:t xml:space="preserve">    </w:t>
                      </w:r>
                      <w:r w:rsidRPr="00373453">
                        <w:rPr>
                          <w:rFonts w:ascii="Consolas" w:eastAsia="Times New Roman" w:hAnsi="Consolas" w:cs="Times New Roman"/>
                          <w:i/>
                          <w:iCs/>
                          <w:color w:val="A6A6A6" w:themeColor="background1" w:themeShade="A6"/>
                          <w:kern w:val="0"/>
                          <w:sz w:val="18"/>
                          <w:szCs w:val="18"/>
                          <w:lang/>
                        </w:rPr>
                        <w:t># Create column names for scores according to the number of iterations</w:t>
                      </w:r>
                      <w:r w:rsidRPr="00373453">
                        <w:rPr>
                          <w:rFonts w:ascii="Consolas" w:eastAsia="Times New Roman" w:hAnsi="Consolas" w:cs="Times New Roman"/>
                          <w:i/>
                          <w:iCs/>
                          <w:color w:val="A6A6A6" w:themeColor="background1" w:themeShade="A6"/>
                          <w:kern w:val="0"/>
                          <w:sz w:val="18"/>
                          <w:szCs w:val="18"/>
                          <w:lang w:val="en-GB"/>
                        </w:rPr>
                        <w:t>.</w:t>
                      </w:r>
                    </w:p>
                    <w:p w14:paraId="30661B8F" w14:textId="77777777" w:rsidR="004826FF" w:rsidRPr="00A2709F" w:rsidRDefault="004826FF" w:rsidP="008529C3">
                      <w:pPr>
                        <w:shd w:val="clear" w:color="auto" w:fill="FFFFFF"/>
                        <w:spacing w:line="240" w:lineRule="auto"/>
                        <w:ind w:firstLine="0"/>
                        <w:jc w:val="left"/>
                        <w:rPr>
                          <w:rFonts w:ascii="Consolas" w:eastAsia="Times New Roman" w:hAnsi="Consolas" w:cs="Times New Roman"/>
                          <w:color w:val="000000"/>
                          <w:kern w:val="0"/>
                          <w:sz w:val="18"/>
                          <w:szCs w:val="18"/>
                          <w:lang/>
                        </w:rPr>
                      </w:pPr>
                      <w:r w:rsidRPr="00A2709F">
                        <w:rPr>
                          <w:rFonts w:ascii="Consolas" w:eastAsia="Times New Roman" w:hAnsi="Consolas" w:cs="Times New Roman"/>
                          <w:color w:val="000000"/>
                          <w:kern w:val="0"/>
                          <w:sz w:val="18"/>
                          <w:szCs w:val="18"/>
                          <w:lang/>
                        </w:rPr>
                        <w:t>    score_col_names = create_col_names(</w:t>
                      </w:r>
                      <w:r w:rsidRPr="00A2709F">
                        <w:rPr>
                          <w:rFonts w:ascii="Consolas" w:eastAsia="Times New Roman" w:hAnsi="Consolas" w:cs="Times New Roman"/>
                          <w:color w:val="A31515"/>
                          <w:kern w:val="0"/>
                          <w:sz w:val="18"/>
                          <w:szCs w:val="18"/>
                          <w:lang/>
                        </w:rPr>
                        <w:t>'Score_'</w:t>
                      </w:r>
                      <w:r w:rsidRPr="00A2709F">
                        <w:rPr>
                          <w:rFonts w:ascii="Consolas" w:eastAsia="Times New Roman" w:hAnsi="Consolas" w:cs="Times New Roman"/>
                          <w:color w:val="000000"/>
                          <w:kern w:val="0"/>
                          <w:sz w:val="18"/>
                          <w:szCs w:val="18"/>
                          <w:lang/>
                        </w:rPr>
                        <w:t>, iters)</w:t>
                      </w:r>
                    </w:p>
                    <w:p w14:paraId="583C1C55" w14:textId="77777777" w:rsidR="004826FF" w:rsidRPr="00373453" w:rsidRDefault="004826FF" w:rsidP="008529C3">
                      <w:pPr>
                        <w:shd w:val="clear" w:color="auto" w:fill="FFFFFF"/>
                        <w:spacing w:line="240" w:lineRule="auto"/>
                        <w:ind w:firstLine="0"/>
                        <w:jc w:val="left"/>
                        <w:rPr>
                          <w:rFonts w:ascii="Consolas" w:eastAsia="Times New Roman" w:hAnsi="Consolas" w:cs="Times New Roman"/>
                          <w:i/>
                          <w:iCs/>
                          <w:color w:val="A6A6A6" w:themeColor="background1" w:themeShade="A6"/>
                          <w:kern w:val="0"/>
                          <w:sz w:val="18"/>
                          <w:szCs w:val="18"/>
                          <w:lang/>
                        </w:rPr>
                      </w:pPr>
                      <w:r w:rsidRPr="00A2709F">
                        <w:rPr>
                          <w:rFonts w:ascii="Consolas" w:eastAsia="Times New Roman" w:hAnsi="Consolas" w:cs="Times New Roman"/>
                          <w:color w:val="000000"/>
                          <w:kern w:val="0"/>
                          <w:sz w:val="18"/>
                          <w:szCs w:val="18"/>
                          <w:lang/>
                        </w:rPr>
                        <w:t xml:space="preserve">    </w:t>
                      </w:r>
                      <w:r w:rsidRPr="00373453">
                        <w:rPr>
                          <w:rFonts w:ascii="Consolas" w:eastAsia="Times New Roman" w:hAnsi="Consolas" w:cs="Times New Roman"/>
                          <w:i/>
                          <w:iCs/>
                          <w:color w:val="A6A6A6" w:themeColor="background1" w:themeShade="A6"/>
                          <w:kern w:val="0"/>
                          <w:sz w:val="18"/>
                          <w:szCs w:val="18"/>
                          <w:lang/>
                        </w:rPr>
                        <w:t># Create progress bar with non-default styles</w:t>
                      </w:r>
                    </w:p>
                    <w:p w14:paraId="1517CB7D" w14:textId="77777777" w:rsidR="004826FF" w:rsidRPr="00A2709F" w:rsidRDefault="004826FF" w:rsidP="008529C3">
                      <w:pPr>
                        <w:shd w:val="clear" w:color="auto" w:fill="FFFFFF"/>
                        <w:spacing w:line="240" w:lineRule="auto"/>
                        <w:ind w:firstLine="0"/>
                        <w:jc w:val="left"/>
                        <w:rPr>
                          <w:rFonts w:ascii="Consolas" w:eastAsia="Times New Roman" w:hAnsi="Consolas" w:cs="Times New Roman"/>
                          <w:color w:val="000000"/>
                          <w:kern w:val="0"/>
                          <w:sz w:val="18"/>
                          <w:szCs w:val="18"/>
                          <w:lang/>
                        </w:rPr>
                      </w:pPr>
                      <w:r w:rsidRPr="00A2709F">
                        <w:rPr>
                          <w:rFonts w:ascii="Consolas" w:eastAsia="Times New Roman" w:hAnsi="Consolas" w:cs="Times New Roman"/>
                          <w:color w:val="000000"/>
                          <w:kern w:val="0"/>
                          <w:sz w:val="18"/>
                          <w:szCs w:val="18"/>
                          <w:lang/>
                        </w:rPr>
                        <w:t xml:space="preserve">    progress_bar = </w:t>
                      </w:r>
                      <w:r w:rsidRPr="008C66AD">
                        <w:rPr>
                          <w:rFonts w:ascii="Consolas" w:eastAsia="Times New Roman" w:hAnsi="Consolas" w:cs="Times New Roman"/>
                          <w:b/>
                          <w:bCs/>
                          <w:color w:val="000000"/>
                          <w:kern w:val="0"/>
                          <w:sz w:val="18"/>
                          <w:szCs w:val="18"/>
                          <w:lang/>
                        </w:rPr>
                        <w:t>tqdm</w:t>
                      </w:r>
                      <w:r w:rsidRPr="00A2709F">
                        <w:rPr>
                          <w:rFonts w:ascii="Consolas" w:eastAsia="Times New Roman" w:hAnsi="Consolas" w:cs="Times New Roman"/>
                          <w:color w:val="000000"/>
                          <w:kern w:val="0"/>
                          <w:sz w:val="18"/>
                          <w:szCs w:val="18"/>
                          <w:lang/>
                        </w:rPr>
                        <w:t>(classifiers.items(), ncols=</w:t>
                      </w:r>
                      <w:r w:rsidRPr="00373453">
                        <w:rPr>
                          <w:rFonts w:ascii="Consolas" w:eastAsia="Times New Roman" w:hAnsi="Consolas" w:cs="Times New Roman"/>
                          <w:color w:val="00B0F0"/>
                          <w:kern w:val="0"/>
                          <w:sz w:val="18"/>
                          <w:szCs w:val="18"/>
                          <w:lang/>
                        </w:rPr>
                        <w:t>100</w:t>
                      </w:r>
                      <w:r w:rsidRPr="00A2709F">
                        <w:rPr>
                          <w:rFonts w:ascii="Consolas" w:eastAsia="Times New Roman" w:hAnsi="Consolas" w:cs="Times New Roman"/>
                          <w:color w:val="000000"/>
                          <w:kern w:val="0"/>
                          <w:sz w:val="18"/>
                          <w:szCs w:val="18"/>
                          <w:lang/>
                        </w:rPr>
                        <w:t>, colour=</w:t>
                      </w:r>
                      <w:r w:rsidRPr="00A2709F">
                        <w:rPr>
                          <w:rFonts w:ascii="Consolas" w:eastAsia="Times New Roman" w:hAnsi="Consolas" w:cs="Times New Roman"/>
                          <w:color w:val="A31515"/>
                          <w:kern w:val="0"/>
                          <w:sz w:val="18"/>
                          <w:szCs w:val="18"/>
                          <w:lang/>
                        </w:rPr>
                        <w:t>'#87ceeb'</w:t>
                      </w:r>
                      <w:r w:rsidRPr="00A2709F">
                        <w:rPr>
                          <w:rFonts w:ascii="Consolas" w:eastAsia="Times New Roman" w:hAnsi="Consolas" w:cs="Times New Roman"/>
                          <w:color w:val="000000"/>
                          <w:kern w:val="0"/>
                          <w:sz w:val="18"/>
                          <w:szCs w:val="18"/>
                          <w:lang/>
                        </w:rPr>
                        <w:t>, file=sys.stdout)</w:t>
                      </w:r>
                    </w:p>
                    <w:p w14:paraId="4CE62F62" w14:textId="77777777" w:rsidR="004826FF" w:rsidRPr="00373453" w:rsidRDefault="004826FF" w:rsidP="008529C3">
                      <w:pPr>
                        <w:shd w:val="clear" w:color="auto" w:fill="FFFFFF"/>
                        <w:spacing w:line="240" w:lineRule="auto"/>
                        <w:ind w:firstLine="0"/>
                        <w:jc w:val="left"/>
                        <w:rPr>
                          <w:rFonts w:ascii="Consolas" w:eastAsia="Times New Roman" w:hAnsi="Consolas" w:cs="Times New Roman"/>
                          <w:i/>
                          <w:iCs/>
                          <w:color w:val="A6A6A6" w:themeColor="background1" w:themeShade="A6"/>
                          <w:kern w:val="0"/>
                          <w:sz w:val="18"/>
                          <w:szCs w:val="18"/>
                          <w:lang w:val="en-GB"/>
                        </w:rPr>
                      </w:pPr>
                      <w:r w:rsidRPr="00A2709F">
                        <w:rPr>
                          <w:rFonts w:ascii="Consolas" w:eastAsia="Times New Roman" w:hAnsi="Consolas" w:cs="Times New Roman"/>
                          <w:color w:val="000000"/>
                          <w:kern w:val="0"/>
                          <w:sz w:val="18"/>
                          <w:szCs w:val="18"/>
                          <w:lang/>
                        </w:rPr>
                        <w:t xml:space="preserve">    </w:t>
                      </w:r>
                      <w:r w:rsidRPr="00373453">
                        <w:rPr>
                          <w:rFonts w:ascii="Consolas" w:eastAsia="Times New Roman" w:hAnsi="Consolas" w:cs="Times New Roman"/>
                          <w:i/>
                          <w:iCs/>
                          <w:color w:val="A6A6A6" w:themeColor="background1" w:themeShade="A6"/>
                          <w:kern w:val="0"/>
                          <w:sz w:val="18"/>
                          <w:szCs w:val="18"/>
                          <w:lang w:val="en-GB"/>
                        </w:rPr>
                        <w:t># Iterate for each TSC models.</w:t>
                      </w:r>
                    </w:p>
                    <w:p w14:paraId="35B4AC8D" w14:textId="77777777" w:rsidR="004826FF" w:rsidRDefault="004826FF" w:rsidP="008529C3">
                      <w:pPr>
                        <w:shd w:val="clear" w:color="auto" w:fill="FFFFFF"/>
                        <w:spacing w:line="240" w:lineRule="auto"/>
                        <w:ind w:firstLine="0"/>
                        <w:jc w:val="left"/>
                        <w:rPr>
                          <w:rFonts w:ascii="Consolas" w:eastAsia="Times New Roman" w:hAnsi="Consolas" w:cs="Times New Roman"/>
                          <w:color w:val="000000"/>
                          <w:kern w:val="0"/>
                          <w:sz w:val="18"/>
                          <w:szCs w:val="18"/>
                          <w:lang/>
                        </w:rPr>
                      </w:pPr>
                      <w:r w:rsidRPr="00A2709F">
                        <w:rPr>
                          <w:rFonts w:ascii="Consolas" w:eastAsia="Times New Roman" w:hAnsi="Consolas" w:cs="Times New Roman"/>
                          <w:color w:val="000000"/>
                          <w:kern w:val="0"/>
                          <w:sz w:val="18"/>
                          <w:szCs w:val="18"/>
                          <w:lang/>
                        </w:rPr>
                        <w:t xml:space="preserve">    </w:t>
                      </w:r>
                      <w:r w:rsidRPr="00E608FC">
                        <w:rPr>
                          <w:rFonts w:ascii="Consolas" w:eastAsia="Times New Roman" w:hAnsi="Consolas" w:cs="Times New Roman"/>
                          <w:color w:val="0070C0"/>
                          <w:kern w:val="0"/>
                          <w:sz w:val="18"/>
                          <w:szCs w:val="18"/>
                          <w:lang/>
                        </w:rPr>
                        <w:t>for</w:t>
                      </w:r>
                      <w:r w:rsidRPr="00A2709F">
                        <w:rPr>
                          <w:rFonts w:ascii="Consolas" w:eastAsia="Times New Roman" w:hAnsi="Consolas" w:cs="Times New Roman"/>
                          <w:color w:val="000000"/>
                          <w:kern w:val="0"/>
                          <w:sz w:val="18"/>
                          <w:szCs w:val="18"/>
                          <w:lang/>
                        </w:rPr>
                        <w:t xml:space="preserve"> name, clf </w:t>
                      </w:r>
                      <w:r w:rsidRPr="00E608FC">
                        <w:rPr>
                          <w:rFonts w:ascii="Consolas" w:eastAsia="Times New Roman" w:hAnsi="Consolas" w:cs="Times New Roman"/>
                          <w:color w:val="0070C0"/>
                          <w:kern w:val="0"/>
                          <w:sz w:val="18"/>
                          <w:szCs w:val="18"/>
                          <w:lang/>
                        </w:rPr>
                        <w:t>in</w:t>
                      </w:r>
                      <w:r w:rsidRPr="00A2709F">
                        <w:rPr>
                          <w:rFonts w:ascii="Consolas" w:eastAsia="Times New Roman" w:hAnsi="Consolas" w:cs="Times New Roman"/>
                          <w:color w:val="000000"/>
                          <w:kern w:val="0"/>
                          <w:sz w:val="18"/>
                          <w:szCs w:val="18"/>
                          <w:lang/>
                        </w:rPr>
                        <w:t xml:space="preserve"> progress_bar:</w:t>
                      </w:r>
                    </w:p>
                    <w:p w14:paraId="6F4C70EA" w14:textId="77777777" w:rsidR="004826FF" w:rsidRPr="00373453" w:rsidRDefault="004826FF" w:rsidP="008529C3">
                      <w:pPr>
                        <w:shd w:val="clear" w:color="auto" w:fill="FFFFFF"/>
                        <w:spacing w:line="240" w:lineRule="auto"/>
                        <w:ind w:firstLine="0"/>
                        <w:jc w:val="left"/>
                        <w:rPr>
                          <w:rFonts w:ascii="Consolas" w:eastAsia="Times New Roman" w:hAnsi="Consolas" w:cs="Times New Roman"/>
                          <w:i/>
                          <w:iCs/>
                          <w:color w:val="A6A6A6" w:themeColor="background1" w:themeShade="A6"/>
                          <w:kern w:val="0"/>
                          <w:sz w:val="18"/>
                          <w:szCs w:val="18"/>
                          <w:lang/>
                        </w:rPr>
                      </w:pPr>
                      <w:r>
                        <w:rPr>
                          <w:rFonts w:ascii="Consolas" w:eastAsia="Times New Roman" w:hAnsi="Consolas" w:cs="Times New Roman"/>
                          <w:color w:val="008000"/>
                          <w:kern w:val="0"/>
                          <w:sz w:val="18"/>
                          <w:szCs w:val="18"/>
                          <w:lang w:val="en-GB"/>
                        </w:rPr>
                        <w:t xml:space="preserve">        </w:t>
                      </w:r>
                      <w:r w:rsidRPr="00373453">
                        <w:rPr>
                          <w:rFonts w:ascii="Consolas" w:eastAsia="Times New Roman" w:hAnsi="Consolas" w:cs="Times New Roman"/>
                          <w:i/>
                          <w:iCs/>
                          <w:color w:val="A6A6A6" w:themeColor="background1" w:themeShade="A6"/>
                          <w:kern w:val="0"/>
                          <w:sz w:val="18"/>
                          <w:szCs w:val="18"/>
                          <w:lang/>
                        </w:rPr>
                        <w:t># Includes bold text printing</w:t>
                      </w:r>
                      <w:r w:rsidRPr="00373453">
                        <w:rPr>
                          <w:rFonts w:ascii="Consolas" w:eastAsia="Times New Roman" w:hAnsi="Consolas" w:cs="Times New Roman"/>
                          <w:i/>
                          <w:iCs/>
                          <w:color w:val="A6A6A6" w:themeColor="background1" w:themeShade="A6"/>
                          <w:kern w:val="0"/>
                          <w:sz w:val="18"/>
                          <w:szCs w:val="18"/>
                          <w:lang w:val="en-GB"/>
                        </w:rPr>
                        <w:t>.</w:t>
                      </w:r>
                    </w:p>
                    <w:p w14:paraId="6294BD16" w14:textId="26A3ABC7" w:rsidR="004826FF" w:rsidRPr="00A2709F" w:rsidRDefault="004826FF" w:rsidP="008529C3">
                      <w:pPr>
                        <w:shd w:val="clear" w:color="auto" w:fill="FFFFFF"/>
                        <w:spacing w:line="240" w:lineRule="auto"/>
                        <w:ind w:firstLine="0"/>
                        <w:jc w:val="left"/>
                        <w:rPr>
                          <w:rFonts w:ascii="Consolas" w:eastAsia="Times New Roman" w:hAnsi="Consolas" w:cs="Times New Roman"/>
                          <w:color w:val="000000"/>
                          <w:kern w:val="0"/>
                          <w:sz w:val="18"/>
                          <w:szCs w:val="18"/>
                          <w:lang w:val="en-GB"/>
                        </w:rPr>
                      </w:pPr>
                      <w:r w:rsidRPr="00A2709F">
                        <w:rPr>
                          <w:rFonts w:ascii="Consolas" w:eastAsia="Times New Roman" w:hAnsi="Consolas" w:cs="Times New Roman"/>
                          <w:color w:val="000000"/>
                          <w:kern w:val="0"/>
                          <w:sz w:val="18"/>
                          <w:szCs w:val="18"/>
                          <w:lang/>
                        </w:rPr>
                        <w:t>        progress_bar.set_description(</w:t>
                      </w:r>
                      <w:r w:rsidRPr="00A2709F">
                        <w:rPr>
                          <w:rFonts w:ascii="Consolas" w:eastAsia="Times New Roman" w:hAnsi="Consolas" w:cs="Times New Roman"/>
                          <w:color w:val="A31515"/>
                          <w:kern w:val="0"/>
                          <w:sz w:val="18"/>
                          <w:szCs w:val="18"/>
                          <w:lang/>
                        </w:rPr>
                        <w:t xml:space="preserve">'Processing \033[1m </w:t>
                      </w:r>
                      <w:r w:rsidRPr="00A2709F">
                        <w:rPr>
                          <w:rFonts w:ascii="Segoe UI Symbol" w:eastAsia="Times New Roman" w:hAnsi="Segoe UI Symbol" w:cs="Segoe UI Symbol"/>
                          <w:color w:val="A31515"/>
                          <w:kern w:val="0"/>
                          <w:sz w:val="18"/>
                          <w:szCs w:val="18"/>
                          <w:lang/>
                        </w:rPr>
                        <w:t>➥</w:t>
                      </w:r>
                      <w:r w:rsidRPr="00A2709F">
                        <w:rPr>
                          <w:rFonts w:ascii="Consolas" w:eastAsia="Times New Roman" w:hAnsi="Consolas" w:cs="Times New Roman"/>
                          <w:color w:val="A31515"/>
                          <w:kern w:val="0"/>
                          <w:sz w:val="18"/>
                          <w:szCs w:val="18"/>
                          <w:lang/>
                        </w:rPr>
                        <w:t>%s \033[0m'</w:t>
                      </w:r>
                      <w:r w:rsidRPr="00A2709F">
                        <w:rPr>
                          <w:rFonts w:ascii="Consolas" w:eastAsia="Times New Roman" w:hAnsi="Consolas" w:cs="Times New Roman"/>
                          <w:color w:val="000000"/>
                          <w:kern w:val="0"/>
                          <w:sz w:val="18"/>
                          <w:szCs w:val="18"/>
                          <w:lang/>
                        </w:rPr>
                        <w:t xml:space="preserve"> % str(clf)) </w:t>
                      </w:r>
                    </w:p>
                    <w:p w14:paraId="7F26ED66" w14:textId="77777777" w:rsidR="004826FF" w:rsidRDefault="004826FF" w:rsidP="008529C3">
                      <w:pPr>
                        <w:shd w:val="clear" w:color="auto" w:fill="FFFFFF"/>
                        <w:spacing w:line="240" w:lineRule="auto"/>
                        <w:ind w:firstLine="0"/>
                        <w:jc w:val="left"/>
                        <w:rPr>
                          <w:rFonts w:ascii="Consolas" w:eastAsia="Times New Roman" w:hAnsi="Consolas" w:cs="Times New Roman"/>
                          <w:color w:val="000000"/>
                          <w:kern w:val="0"/>
                          <w:sz w:val="18"/>
                          <w:szCs w:val="18"/>
                          <w:lang/>
                        </w:rPr>
                      </w:pPr>
                      <w:r w:rsidRPr="00A2709F">
                        <w:rPr>
                          <w:rFonts w:ascii="Consolas" w:eastAsia="Times New Roman" w:hAnsi="Consolas" w:cs="Times New Roman"/>
                          <w:color w:val="000000"/>
                          <w:kern w:val="0"/>
                          <w:sz w:val="18"/>
                          <w:szCs w:val="18"/>
                          <w:lang/>
                        </w:rPr>
                        <w:t xml:space="preserve">        score_row = </w:t>
                      </w:r>
                      <w:r w:rsidRPr="008C66AD">
                        <w:rPr>
                          <w:rFonts w:ascii="Consolas" w:eastAsia="Times New Roman" w:hAnsi="Consolas" w:cs="Times New Roman"/>
                          <w:b/>
                          <w:bCs/>
                          <w:color w:val="000000"/>
                          <w:kern w:val="0"/>
                          <w:sz w:val="18"/>
                          <w:szCs w:val="18"/>
                          <w:lang/>
                        </w:rPr>
                        <w:t>pd</w:t>
                      </w:r>
                      <w:r w:rsidRPr="00A2709F">
                        <w:rPr>
                          <w:rFonts w:ascii="Consolas" w:eastAsia="Times New Roman" w:hAnsi="Consolas" w:cs="Times New Roman"/>
                          <w:color w:val="000000"/>
                          <w:kern w:val="0"/>
                          <w:sz w:val="18"/>
                          <w:szCs w:val="18"/>
                          <w:lang/>
                        </w:rPr>
                        <w:t>.DataFrame(data={</w:t>
                      </w:r>
                      <w:r w:rsidRPr="00A2709F">
                        <w:rPr>
                          <w:rFonts w:ascii="Consolas" w:eastAsia="Times New Roman" w:hAnsi="Consolas" w:cs="Times New Roman"/>
                          <w:color w:val="A31515"/>
                          <w:kern w:val="0"/>
                          <w:sz w:val="18"/>
                          <w:szCs w:val="18"/>
                          <w:lang/>
                        </w:rPr>
                        <w:t>'Classifier'</w:t>
                      </w:r>
                      <w:r w:rsidRPr="00A2709F">
                        <w:rPr>
                          <w:rFonts w:ascii="Consolas" w:eastAsia="Times New Roman" w:hAnsi="Consolas" w:cs="Times New Roman"/>
                          <w:color w:val="000000"/>
                          <w:kern w:val="0"/>
                          <w:sz w:val="18"/>
                          <w:szCs w:val="18"/>
                          <w:lang/>
                        </w:rPr>
                        <w:t>:name,</w:t>
                      </w:r>
                      <w:r w:rsidRPr="00A2709F">
                        <w:rPr>
                          <w:rFonts w:ascii="Consolas" w:eastAsia="Times New Roman" w:hAnsi="Consolas" w:cs="Times New Roman"/>
                          <w:color w:val="A31515"/>
                          <w:kern w:val="0"/>
                          <w:sz w:val="18"/>
                          <w:szCs w:val="18"/>
                          <w:lang/>
                        </w:rPr>
                        <w:t>'Type'</w:t>
                      </w:r>
                      <w:r w:rsidRPr="00A2709F">
                        <w:rPr>
                          <w:rFonts w:ascii="Consolas" w:eastAsia="Times New Roman" w:hAnsi="Consolas" w:cs="Times New Roman"/>
                          <w:color w:val="000000"/>
                          <w:kern w:val="0"/>
                          <w:sz w:val="18"/>
                          <w:szCs w:val="18"/>
                          <w:lang/>
                        </w:rPr>
                        <w:t>:clf_type,}, index=[</w:t>
                      </w:r>
                      <w:r w:rsidRPr="00373453">
                        <w:rPr>
                          <w:rFonts w:ascii="Consolas" w:eastAsia="Times New Roman" w:hAnsi="Consolas" w:cs="Times New Roman"/>
                          <w:color w:val="00B0F0"/>
                          <w:kern w:val="0"/>
                          <w:sz w:val="18"/>
                          <w:szCs w:val="18"/>
                          <w:lang/>
                        </w:rPr>
                        <w:t>0</w:t>
                      </w:r>
                      <w:r w:rsidRPr="00A2709F">
                        <w:rPr>
                          <w:rFonts w:ascii="Consolas" w:eastAsia="Times New Roman" w:hAnsi="Consolas" w:cs="Times New Roman"/>
                          <w:color w:val="000000"/>
                          <w:kern w:val="0"/>
                          <w:sz w:val="18"/>
                          <w:szCs w:val="18"/>
                          <w:lang/>
                        </w:rPr>
                        <w:t>])</w:t>
                      </w:r>
                    </w:p>
                    <w:p w14:paraId="136E5E4A" w14:textId="77777777" w:rsidR="004826FF" w:rsidRPr="00373453" w:rsidRDefault="004826FF" w:rsidP="008529C3">
                      <w:pPr>
                        <w:shd w:val="clear" w:color="auto" w:fill="FFFFFF"/>
                        <w:spacing w:line="240" w:lineRule="auto"/>
                        <w:ind w:firstLine="0"/>
                        <w:jc w:val="left"/>
                        <w:rPr>
                          <w:rFonts w:ascii="Consolas" w:eastAsia="Times New Roman" w:hAnsi="Consolas" w:cs="Times New Roman"/>
                          <w:i/>
                          <w:iCs/>
                          <w:color w:val="A6A6A6" w:themeColor="background1" w:themeShade="A6"/>
                          <w:kern w:val="0"/>
                          <w:sz w:val="18"/>
                          <w:szCs w:val="18"/>
                          <w:lang w:val="en-GB"/>
                        </w:rPr>
                      </w:pPr>
                      <w:r>
                        <w:rPr>
                          <w:rFonts w:ascii="Consolas" w:eastAsia="Times New Roman" w:hAnsi="Consolas" w:cs="Times New Roman"/>
                          <w:color w:val="008000"/>
                          <w:kern w:val="0"/>
                          <w:sz w:val="18"/>
                          <w:szCs w:val="18"/>
                          <w:lang w:val="en-GB"/>
                        </w:rPr>
                        <w:t xml:space="preserve">        </w:t>
                      </w:r>
                      <w:r w:rsidRPr="00373453">
                        <w:rPr>
                          <w:rFonts w:ascii="Consolas" w:eastAsia="Times New Roman" w:hAnsi="Consolas" w:cs="Times New Roman"/>
                          <w:i/>
                          <w:iCs/>
                          <w:color w:val="A6A6A6" w:themeColor="background1" w:themeShade="A6"/>
                          <w:kern w:val="0"/>
                          <w:sz w:val="18"/>
                          <w:szCs w:val="18"/>
                          <w:lang/>
                        </w:rPr>
                        <w:t># Insert score colums for each iteration</w:t>
                      </w:r>
                      <w:r w:rsidRPr="00373453">
                        <w:rPr>
                          <w:rFonts w:ascii="Consolas" w:eastAsia="Times New Roman" w:hAnsi="Consolas" w:cs="Times New Roman"/>
                          <w:i/>
                          <w:iCs/>
                          <w:color w:val="A6A6A6" w:themeColor="background1" w:themeShade="A6"/>
                          <w:kern w:val="0"/>
                          <w:sz w:val="18"/>
                          <w:szCs w:val="18"/>
                          <w:lang w:val="en-GB"/>
                        </w:rPr>
                        <w:t>.</w:t>
                      </w:r>
                    </w:p>
                    <w:p w14:paraId="0C23F6A8" w14:textId="77777777" w:rsidR="004826FF" w:rsidRPr="00A2709F" w:rsidRDefault="004826FF" w:rsidP="008529C3">
                      <w:pPr>
                        <w:shd w:val="clear" w:color="auto" w:fill="FFFFFF"/>
                        <w:spacing w:line="240" w:lineRule="auto"/>
                        <w:ind w:firstLine="0"/>
                        <w:jc w:val="left"/>
                        <w:rPr>
                          <w:rFonts w:ascii="Consolas" w:eastAsia="Times New Roman" w:hAnsi="Consolas" w:cs="Times New Roman"/>
                          <w:color w:val="000000"/>
                          <w:kern w:val="0"/>
                          <w:sz w:val="18"/>
                          <w:szCs w:val="18"/>
                          <w:lang/>
                        </w:rPr>
                      </w:pPr>
                      <w:r w:rsidRPr="00A2709F">
                        <w:rPr>
                          <w:rFonts w:ascii="Consolas" w:eastAsia="Times New Roman" w:hAnsi="Consolas" w:cs="Times New Roman"/>
                          <w:color w:val="000000"/>
                          <w:kern w:val="0"/>
                          <w:sz w:val="18"/>
                          <w:szCs w:val="18"/>
                          <w:lang/>
                        </w:rPr>
                        <w:t xml:space="preserve">        </w:t>
                      </w:r>
                      <w:r w:rsidRPr="00E608FC">
                        <w:rPr>
                          <w:rFonts w:ascii="Consolas" w:eastAsia="Times New Roman" w:hAnsi="Consolas" w:cs="Times New Roman"/>
                          <w:color w:val="0070C0"/>
                          <w:kern w:val="0"/>
                          <w:sz w:val="18"/>
                          <w:szCs w:val="18"/>
                          <w:lang/>
                        </w:rPr>
                        <w:t>for</w:t>
                      </w:r>
                      <w:r w:rsidRPr="00A2709F">
                        <w:rPr>
                          <w:rFonts w:ascii="Consolas" w:eastAsia="Times New Roman" w:hAnsi="Consolas" w:cs="Times New Roman"/>
                          <w:color w:val="000000"/>
                          <w:kern w:val="0"/>
                          <w:sz w:val="18"/>
                          <w:szCs w:val="18"/>
                          <w:lang/>
                        </w:rPr>
                        <w:t xml:space="preserve"> i </w:t>
                      </w:r>
                      <w:r w:rsidRPr="00E608FC">
                        <w:rPr>
                          <w:rFonts w:ascii="Consolas" w:eastAsia="Times New Roman" w:hAnsi="Consolas" w:cs="Times New Roman"/>
                          <w:color w:val="0070C0"/>
                          <w:kern w:val="0"/>
                          <w:sz w:val="18"/>
                          <w:szCs w:val="18"/>
                          <w:lang/>
                        </w:rPr>
                        <w:t>in</w:t>
                      </w:r>
                      <w:r w:rsidRPr="00A2709F">
                        <w:rPr>
                          <w:rFonts w:ascii="Consolas" w:eastAsia="Times New Roman" w:hAnsi="Consolas" w:cs="Times New Roman"/>
                          <w:color w:val="000000"/>
                          <w:kern w:val="0"/>
                          <w:sz w:val="18"/>
                          <w:szCs w:val="18"/>
                          <w:lang/>
                        </w:rPr>
                        <w:t xml:space="preserve"> range(</w:t>
                      </w:r>
                      <w:r w:rsidRPr="00A2709F">
                        <w:rPr>
                          <w:rFonts w:ascii="Consolas" w:eastAsia="Times New Roman" w:hAnsi="Consolas" w:cs="Times New Roman"/>
                          <w:color w:val="098658"/>
                          <w:kern w:val="0"/>
                          <w:sz w:val="18"/>
                          <w:szCs w:val="18"/>
                          <w:lang/>
                        </w:rPr>
                        <w:t>1</w:t>
                      </w:r>
                      <w:r w:rsidRPr="00A2709F">
                        <w:rPr>
                          <w:rFonts w:ascii="Consolas" w:eastAsia="Times New Roman" w:hAnsi="Consolas" w:cs="Times New Roman"/>
                          <w:color w:val="000000"/>
                          <w:kern w:val="0"/>
                          <w:sz w:val="18"/>
                          <w:szCs w:val="18"/>
                          <w:lang/>
                        </w:rPr>
                        <w:t>,iters+</w:t>
                      </w:r>
                      <w:r w:rsidRPr="00A2709F">
                        <w:rPr>
                          <w:rFonts w:ascii="Consolas" w:eastAsia="Times New Roman" w:hAnsi="Consolas" w:cs="Times New Roman"/>
                          <w:color w:val="098658"/>
                          <w:kern w:val="0"/>
                          <w:sz w:val="18"/>
                          <w:szCs w:val="18"/>
                          <w:lang/>
                        </w:rPr>
                        <w:t>1</w:t>
                      </w:r>
                      <w:r w:rsidRPr="00A2709F">
                        <w:rPr>
                          <w:rFonts w:ascii="Consolas" w:eastAsia="Times New Roman" w:hAnsi="Consolas" w:cs="Times New Roman"/>
                          <w:color w:val="000000"/>
                          <w:kern w:val="0"/>
                          <w:sz w:val="18"/>
                          <w:szCs w:val="18"/>
                          <w:lang/>
                        </w:rPr>
                        <w:t>):</w:t>
                      </w:r>
                    </w:p>
                    <w:p w14:paraId="5ABA403B" w14:textId="77777777" w:rsidR="004826FF" w:rsidRPr="00A2709F" w:rsidRDefault="004826FF" w:rsidP="008529C3">
                      <w:pPr>
                        <w:shd w:val="clear" w:color="auto" w:fill="FFFFFF"/>
                        <w:spacing w:line="240" w:lineRule="auto"/>
                        <w:ind w:firstLine="0"/>
                        <w:jc w:val="left"/>
                        <w:rPr>
                          <w:rFonts w:ascii="Consolas" w:eastAsia="Times New Roman" w:hAnsi="Consolas" w:cs="Times New Roman"/>
                          <w:color w:val="000000"/>
                          <w:kern w:val="0"/>
                          <w:sz w:val="18"/>
                          <w:szCs w:val="18"/>
                          <w:lang/>
                        </w:rPr>
                      </w:pPr>
                      <w:r w:rsidRPr="00A2709F">
                        <w:rPr>
                          <w:rFonts w:ascii="Consolas" w:eastAsia="Times New Roman" w:hAnsi="Consolas" w:cs="Times New Roman"/>
                          <w:color w:val="000000"/>
                          <w:kern w:val="0"/>
                          <w:sz w:val="18"/>
                          <w:szCs w:val="18"/>
                          <w:lang/>
                        </w:rPr>
                        <w:t xml:space="preserve">            score_row[score_col_names] = </w:t>
                      </w:r>
                      <w:r w:rsidRPr="00373453">
                        <w:rPr>
                          <w:rFonts w:ascii="Consolas" w:eastAsia="Times New Roman" w:hAnsi="Consolas" w:cs="Times New Roman"/>
                          <w:color w:val="00B0F0"/>
                          <w:kern w:val="0"/>
                          <w:sz w:val="18"/>
                          <w:szCs w:val="18"/>
                          <w:lang/>
                        </w:rPr>
                        <w:t>0</w:t>
                      </w:r>
                    </w:p>
                    <w:p w14:paraId="363EEFED" w14:textId="77777777" w:rsidR="004826FF" w:rsidRPr="00373453" w:rsidRDefault="004826FF" w:rsidP="008529C3">
                      <w:pPr>
                        <w:shd w:val="clear" w:color="auto" w:fill="FFFFFF"/>
                        <w:spacing w:line="240" w:lineRule="auto"/>
                        <w:ind w:firstLine="0"/>
                        <w:jc w:val="left"/>
                        <w:rPr>
                          <w:rFonts w:ascii="Consolas" w:eastAsia="Times New Roman" w:hAnsi="Consolas" w:cs="Times New Roman"/>
                          <w:i/>
                          <w:iCs/>
                          <w:color w:val="A6A6A6" w:themeColor="background1" w:themeShade="A6"/>
                          <w:kern w:val="0"/>
                          <w:sz w:val="18"/>
                          <w:szCs w:val="18"/>
                          <w:lang/>
                        </w:rPr>
                      </w:pPr>
                      <w:r w:rsidRPr="00A2709F">
                        <w:rPr>
                          <w:rFonts w:ascii="Consolas" w:eastAsia="Times New Roman" w:hAnsi="Consolas" w:cs="Times New Roman"/>
                          <w:color w:val="000000"/>
                          <w:kern w:val="0"/>
                          <w:sz w:val="18"/>
                          <w:szCs w:val="18"/>
                          <w:lang/>
                        </w:rPr>
                        <w:t xml:space="preserve">        </w:t>
                      </w:r>
                      <w:r w:rsidRPr="00373453">
                        <w:rPr>
                          <w:rFonts w:ascii="Consolas" w:eastAsia="Times New Roman" w:hAnsi="Consolas" w:cs="Times New Roman"/>
                          <w:i/>
                          <w:iCs/>
                          <w:color w:val="A6A6A6" w:themeColor="background1" w:themeShade="A6"/>
                          <w:kern w:val="0"/>
                          <w:sz w:val="18"/>
                          <w:szCs w:val="18"/>
                          <w:lang w:val="en-GB"/>
                        </w:rPr>
                        <w:t># Initialize best score variable</w:t>
                      </w:r>
                    </w:p>
                    <w:p w14:paraId="27871E6E" w14:textId="77777777" w:rsidR="004826FF" w:rsidRPr="00A2709F" w:rsidRDefault="004826FF" w:rsidP="008529C3">
                      <w:pPr>
                        <w:shd w:val="clear" w:color="auto" w:fill="FFFFFF"/>
                        <w:spacing w:line="240" w:lineRule="auto"/>
                        <w:ind w:firstLine="0"/>
                        <w:jc w:val="left"/>
                        <w:rPr>
                          <w:rFonts w:ascii="Consolas" w:eastAsia="Times New Roman" w:hAnsi="Consolas" w:cs="Times New Roman"/>
                          <w:color w:val="000000"/>
                          <w:kern w:val="0"/>
                          <w:sz w:val="18"/>
                          <w:szCs w:val="18"/>
                          <w:lang w:val="en-GB"/>
                        </w:rPr>
                      </w:pPr>
                      <w:r w:rsidRPr="00A2709F">
                        <w:rPr>
                          <w:rFonts w:ascii="Consolas" w:eastAsia="Times New Roman" w:hAnsi="Consolas" w:cs="Times New Roman"/>
                          <w:color w:val="000000"/>
                          <w:kern w:val="0"/>
                          <w:sz w:val="18"/>
                          <w:szCs w:val="18"/>
                          <w:lang/>
                        </w:rPr>
                        <w:t xml:space="preserve">        best_score = </w:t>
                      </w:r>
                      <w:r w:rsidRPr="00373453">
                        <w:rPr>
                          <w:rFonts w:ascii="Consolas" w:eastAsia="Times New Roman" w:hAnsi="Consolas" w:cs="Times New Roman"/>
                          <w:color w:val="00B0F0"/>
                          <w:kern w:val="0"/>
                          <w:sz w:val="18"/>
                          <w:szCs w:val="18"/>
                          <w:lang/>
                        </w:rPr>
                        <w:t>0</w:t>
                      </w:r>
                      <w:r>
                        <w:rPr>
                          <w:rFonts w:ascii="Consolas" w:eastAsia="Times New Roman" w:hAnsi="Consolas" w:cs="Times New Roman"/>
                          <w:color w:val="098658"/>
                          <w:kern w:val="0"/>
                          <w:sz w:val="18"/>
                          <w:szCs w:val="18"/>
                          <w:lang w:val="en-GB"/>
                        </w:rPr>
                        <w:t xml:space="preserve">                             </w:t>
                      </w:r>
                    </w:p>
                    <w:p w14:paraId="05A738CF" w14:textId="77777777" w:rsidR="004826FF" w:rsidRPr="00373453" w:rsidRDefault="004826FF" w:rsidP="008529C3">
                      <w:pPr>
                        <w:shd w:val="clear" w:color="auto" w:fill="FFFFFF"/>
                        <w:spacing w:line="240" w:lineRule="auto"/>
                        <w:ind w:firstLine="0"/>
                        <w:jc w:val="left"/>
                        <w:rPr>
                          <w:rFonts w:ascii="Consolas" w:eastAsia="Times New Roman" w:hAnsi="Consolas" w:cs="Times New Roman"/>
                          <w:i/>
                          <w:iCs/>
                          <w:color w:val="A6A6A6" w:themeColor="background1" w:themeShade="A6"/>
                          <w:kern w:val="0"/>
                          <w:sz w:val="18"/>
                          <w:szCs w:val="18"/>
                          <w:lang w:val="en-GB"/>
                        </w:rPr>
                      </w:pPr>
                      <w:r>
                        <w:rPr>
                          <w:rFonts w:ascii="Consolas" w:eastAsia="Times New Roman" w:hAnsi="Consolas" w:cs="Times New Roman"/>
                          <w:color w:val="000000"/>
                          <w:kern w:val="0"/>
                          <w:sz w:val="18"/>
                          <w:szCs w:val="18"/>
                          <w:lang w:val="en-GB"/>
                        </w:rPr>
                        <w:t xml:space="preserve">        </w:t>
                      </w:r>
                      <w:r w:rsidRPr="00373453">
                        <w:rPr>
                          <w:rFonts w:ascii="Consolas" w:eastAsia="Times New Roman" w:hAnsi="Consolas" w:cs="Times New Roman"/>
                          <w:i/>
                          <w:iCs/>
                          <w:color w:val="A6A6A6" w:themeColor="background1" w:themeShade="A6"/>
                          <w:kern w:val="0"/>
                          <w:sz w:val="18"/>
                          <w:szCs w:val="18"/>
                          <w:lang w:val="en-GB"/>
                        </w:rPr>
                        <w:t># Iterate classification block ‘iters’ time</w:t>
                      </w:r>
                    </w:p>
                    <w:p w14:paraId="7B3AFE50" w14:textId="77777777" w:rsidR="004826FF" w:rsidRPr="00A2709F" w:rsidRDefault="004826FF" w:rsidP="008529C3">
                      <w:pPr>
                        <w:shd w:val="clear" w:color="auto" w:fill="FFFFFF"/>
                        <w:spacing w:line="240" w:lineRule="auto"/>
                        <w:ind w:firstLine="0"/>
                        <w:jc w:val="left"/>
                        <w:rPr>
                          <w:rFonts w:ascii="Consolas" w:eastAsia="Times New Roman" w:hAnsi="Consolas" w:cs="Times New Roman"/>
                          <w:color w:val="000000"/>
                          <w:kern w:val="0"/>
                          <w:sz w:val="18"/>
                          <w:szCs w:val="18"/>
                          <w:lang/>
                        </w:rPr>
                      </w:pPr>
                      <w:r w:rsidRPr="00A2709F">
                        <w:rPr>
                          <w:rFonts w:ascii="Consolas" w:eastAsia="Times New Roman" w:hAnsi="Consolas" w:cs="Times New Roman"/>
                          <w:color w:val="000000"/>
                          <w:kern w:val="0"/>
                          <w:sz w:val="18"/>
                          <w:szCs w:val="18"/>
                          <w:lang/>
                        </w:rPr>
                        <w:t xml:space="preserve">        </w:t>
                      </w:r>
                      <w:r w:rsidRPr="00E608FC">
                        <w:rPr>
                          <w:rFonts w:ascii="Consolas" w:eastAsia="Times New Roman" w:hAnsi="Consolas" w:cs="Times New Roman"/>
                          <w:color w:val="0070C0"/>
                          <w:kern w:val="0"/>
                          <w:sz w:val="18"/>
                          <w:szCs w:val="18"/>
                          <w:lang/>
                        </w:rPr>
                        <w:t>for</w:t>
                      </w:r>
                      <w:r w:rsidRPr="00A2709F">
                        <w:rPr>
                          <w:rFonts w:ascii="Consolas" w:eastAsia="Times New Roman" w:hAnsi="Consolas" w:cs="Times New Roman"/>
                          <w:color w:val="000000"/>
                          <w:kern w:val="0"/>
                          <w:sz w:val="18"/>
                          <w:szCs w:val="18"/>
                          <w:lang/>
                        </w:rPr>
                        <w:t xml:space="preserve"> iter </w:t>
                      </w:r>
                      <w:r w:rsidRPr="00E608FC">
                        <w:rPr>
                          <w:rFonts w:ascii="Consolas" w:eastAsia="Times New Roman" w:hAnsi="Consolas" w:cs="Times New Roman"/>
                          <w:color w:val="0070C0"/>
                          <w:kern w:val="0"/>
                          <w:sz w:val="18"/>
                          <w:szCs w:val="18"/>
                          <w:lang/>
                        </w:rPr>
                        <w:t>in</w:t>
                      </w:r>
                      <w:r w:rsidRPr="00A2709F">
                        <w:rPr>
                          <w:rFonts w:ascii="Consolas" w:eastAsia="Times New Roman" w:hAnsi="Consolas" w:cs="Times New Roman"/>
                          <w:color w:val="000000"/>
                          <w:kern w:val="0"/>
                          <w:sz w:val="18"/>
                          <w:szCs w:val="18"/>
                          <w:lang/>
                        </w:rPr>
                        <w:t xml:space="preserve"> range(</w:t>
                      </w:r>
                      <w:r w:rsidRPr="00373453">
                        <w:rPr>
                          <w:rFonts w:ascii="Consolas" w:eastAsia="Times New Roman" w:hAnsi="Consolas" w:cs="Times New Roman"/>
                          <w:color w:val="00B0F0"/>
                          <w:kern w:val="0"/>
                          <w:sz w:val="18"/>
                          <w:szCs w:val="18"/>
                          <w:lang/>
                        </w:rPr>
                        <w:t>1</w:t>
                      </w:r>
                      <w:r w:rsidRPr="00A2709F">
                        <w:rPr>
                          <w:rFonts w:ascii="Consolas" w:eastAsia="Times New Roman" w:hAnsi="Consolas" w:cs="Times New Roman"/>
                          <w:color w:val="000000"/>
                          <w:kern w:val="0"/>
                          <w:sz w:val="18"/>
                          <w:szCs w:val="18"/>
                          <w:lang/>
                        </w:rPr>
                        <w:t>,iters+</w:t>
                      </w:r>
                      <w:r w:rsidRPr="00373453">
                        <w:rPr>
                          <w:rFonts w:ascii="Consolas" w:eastAsia="Times New Roman" w:hAnsi="Consolas" w:cs="Times New Roman"/>
                          <w:color w:val="00B0F0"/>
                          <w:kern w:val="0"/>
                          <w:sz w:val="18"/>
                          <w:szCs w:val="18"/>
                          <w:lang/>
                        </w:rPr>
                        <w:t>1</w:t>
                      </w:r>
                      <w:r w:rsidRPr="00A2709F">
                        <w:rPr>
                          <w:rFonts w:ascii="Consolas" w:eastAsia="Times New Roman" w:hAnsi="Consolas" w:cs="Times New Roman"/>
                          <w:color w:val="000000"/>
                          <w:kern w:val="0"/>
                          <w:sz w:val="18"/>
                          <w:szCs w:val="18"/>
                          <w:lang/>
                        </w:rPr>
                        <w:t>):</w:t>
                      </w:r>
                    </w:p>
                    <w:p w14:paraId="213B4E35" w14:textId="77777777" w:rsidR="004826FF" w:rsidRPr="00A2709F" w:rsidRDefault="004826FF" w:rsidP="008529C3">
                      <w:pPr>
                        <w:shd w:val="clear" w:color="auto" w:fill="FFFFFF"/>
                        <w:spacing w:line="240" w:lineRule="auto"/>
                        <w:ind w:firstLine="0"/>
                        <w:jc w:val="left"/>
                        <w:rPr>
                          <w:rFonts w:ascii="Consolas" w:eastAsia="Times New Roman" w:hAnsi="Consolas" w:cs="Times New Roman"/>
                          <w:color w:val="000000"/>
                          <w:kern w:val="0"/>
                          <w:sz w:val="18"/>
                          <w:szCs w:val="18"/>
                          <w:lang/>
                        </w:rPr>
                      </w:pPr>
                      <w:r w:rsidRPr="00A2709F">
                        <w:rPr>
                          <w:rFonts w:ascii="Consolas" w:eastAsia="Times New Roman" w:hAnsi="Consolas" w:cs="Times New Roman"/>
                          <w:color w:val="000000"/>
                          <w:kern w:val="0"/>
                          <w:sz w:val="18"/>
                          <w:szCs w:val="18"/>
                          <w:lang/>
                        </w:rPr>
                        <w:t xml:space="preserve">            start = time() </w:t>
                      </w:r>
                      <w:r>
                        <w:rPr>
                          <w:rFonts w:ascii="Consolas" w:eastAsia="Times New Roman" w:hAnsi="Consolas" w:cs="Times New Roman"/>
                          <w:color w:val="000000"/>
                          <w:kern w:val="0"/>
                          <w:sz w:val="18"/>
                          <w:szCs w:val="18"/>
                          <w:lang w:val="en-GB"/>
                        </w:rPr>
                        <w:t xml:space="preserve">                        </w:t>
                      </w:r>
                      <w:r w:rsidRPr="00373453">
                        <w:rPr>
                          <w:rFonts w:ascii="Consolas" w:eastAsia="Times New Roman" w:hAnsi="Consolas" w:cs="Times New Roman"/>
                          <w:i/>
                          <w:iCs/>
                          <w:color w:val="A6A6A6" w:themeColor="background1" w:themeShade="A6"/>
                          <w:kern w:val="0"/>
                          <w:sz w:val="18"/>
                          <w:szCs w:val="18"/>
                          <w:lang/>
                        </w:rPr>
                        <w:t># Start timing the model</w:t>
                      </w:r>
                    </w:p>
                    <w:p w14:paraId="7B340691" w14:textId="77777777" w:rsidR="004826FF" w:rsidRPr="00A2709F" w:rsidRDefault="004826FF" w:rsidP="008529C3">
                      <w:pPr>
                        <w:shd w:val="clear" w:color="auto" w:fill="FFFFFF"/>
                        <w:spacing w:line="240" w:lineRule="auto"/>
                        <w:ind w:firstLine="0"/>
                        <w:jc w:val="left"/>
                        <w:rPr>
                          <w:rFonts w:ascii="Consolas" w:eastAsia="Times New Roman" w:hAnsi="Consolas" w:cs="Times New Roman"/>
                          <w:color w:val="000000"/>
                          <w:kern w:val="0"/>
                          <w:sz w:val="18"/>
                          <w:szCs w:val="18"/>
                          <w:lang w:val="en-GB"/>
                        </w:rPr>
                      </w:pPr>
                      <w:r w:rsidRPr="00A2709F">
                        <w:rPr>
                          <w:rFonts w:ascii="Consolas" w:eastAsia="Times New Roman" w:hAnsi="Consolas" w:cs="Times New Roman"/>
                          <w:color w:val="000000"/>
                          <w:kern w:val="0"/>
                          <w:sz w:val="18"/>
                          <w:szCs w:val="18"/>
                          <w:lang/>
                        </w:rPr>
                        <w:t>            clf.fit(X_train, y_train)</w:t>
                      </w:r>
                      <w:r>
                        <w:rPr>
                          <w:rFonts w:ascii="Consolas" w:eastAsia="Times New Roman" w:hAnsi="Consolas" w:cs="Times New Roman"/>
                          <w:color w:val="000000"/>
                          <w:kern w:val="0"/>
                          <w:sz w:val="18"/>
                          <w:szCs w:val="18"/>
                          <w:lang w:val="en-GB"/>
                        </w:rPr>
                        <w:t xml:space="preserve">              </w:t>
                      </w:r>
                      <w:r w:rsidRPr="00373453">
                        <w:rPr>
                          <w:rFonts w:ascii="Consolas" w:eastAsia="Times New Roman" w:hAnsi="Consolas" w:cs="Times New Roman"/>
                          <w:i/>
                          <w:iCs/>
                          <w:color w:val="A6A6A6" w:themeColor="background1" w:themeShade="A6"/>
                          <w:kern w:val="0"/>
                          <w:sz w:val="18"/>
                          <w:szCs w:val="18"/>
                          <w:lang w:val="en-GB"/>
                        </w:rPr>
                        <w:t># Fit the data</w:t>
                      </w:r>
                    </w:p>
                    <w:p w14:paraId="15ECD52D" w14:textId="77777777" w:rsidR="004826FF" w:rsidRPr="00A2709F" w:rsidRDefault="004826FF" w:rsidP="008529C3">
                      <w:pPr>
                        <w:shd w:val="clear" w:color="auto" w:fill="FFFFFF"/>
                        <w:spacing w:line="240" w:lineRule="auto"/>
                        <w:ind w:firstLine="0"/>
                        <w:jc w:val="left"/>
                        <w:rPr>
                          <w:rFonts w:ascii="Consolas" w:eastAsia="Times New Roman" w:hAnsi="Consolas" w:cs="Times New Roman"/>
                          <w:color w:val="000000"/>
                          <w:kern w:val="0"/>
                          <w:sz w:val="18"/>
                          <w:szCs w:val="18"/>
                          <w:lang w:val="en-GB"/>
                        </w:rPr>
                      </w:pPr>
                      <w:r w:rsidRPr="00A2709F">
                        <w:rPr>
                          <w:rFonts w:ascii="Consolas" w:eastAsia="Times New Roman" w:hAnsi="Consolas" w:cs="Times New Roman"/>
                          <w:color w:val="000000"/>
                          <w:kern w:val="0"/>
                          <w:sz w:val="18"/>
                          <w:szCs w:val="18"/>
                          <w:lang/>
                        </w:rPr>
                        <w:t xml:space="preserve">            train_time = time() - start </w:t>
                      </w:r>
                      <w:r>
                        <w:rPr>
                          <w:rFonts w:ascii="Consolas" w:eastAsia="Times New Roman" w:hAnsi="Consolas" w:cs="Times New Roman"/>
                          <w:color w:val="000000"/>
                          <w:kern w:val="0"/>
                          <w:sz w:val="18"/>
                          <w:szCs w:val="18"/>
                          <w:lang w:val="en-GB"/>
                        </w:rPr>
                        <w:t xml:space="preserve">           </w:t>
                      </w:r>
                      <w:r w:rsidRPr="00373453">
                        <w:rPr>
                          <w:rFonts w:ascii="Consolas" w:eastAsia="Times New Roman" w:hAnsi="Consolas" w:cs="Times New Roman"/>
                          <w:i/>
                          <w:iCs/>
                          <w:color w:val="A6A6A6" w:themeColor="background1" w:themeShade="A6"/>
                          <w:kern w:val="0"/>
                          <w:sz w:val="18"/>
                          <w:szCs w:val="18"/>
                          <w:lang/>
                        </w:rPr>
                        <w:t># Stop train timer</w:t>
                      </w:r>
                      <w:r w:rsidRPr="00373453">
                        <w:rPr>
                          <w:rFonts w:ascii="Consolas" w:eastAsia="Times New Roman" w:hAnsi="Consolas" w:cs="Times New Roman"/>
                          <w:i/>
                          <w:iCs/>
                          <w:color w:val="A6A6A6" w:themeColor="background1" w:themeShade="A6"/>
                          <w:kern w:val="0"/>
                          <w:sz w:val="18"/>
                          <w:szCs w:val="18"/>
                          <w:lang w:val="en-GB"/>
                        </w:rPr>
                        <w:t>, save value</w:t>
                      </w:r>
                    </w:p>
                    <w:p w14:paraId="39BAD36C" w14:textId="77777777" w:rsidR="004826FF" w:rsidRPr="00A2709F" w:rsidRDefault="004826FF" w:rsidP="008529C3">
                      <w:pPr>
                        <w:shd w:val="clear" w:color="auto" w:fill="FFFFFF"/>
                        <w:spacing w:line="240" w:lineRule="auto"/>
                        <w:ind w:firstLine="0"/>
                        <w:jc w:val="left"/>
                        <w:rPr>
                          <w:rFonts w:ascii="Consolas" w:eastAsia="Times New Roman" w:hAnsi="Consolas" w:cs="Times New Roman"/>
                          <w:color w:val="000000"/>
                          <w:kern w:val="0"/>
                          <w:sz w:val="18"/>
                          <w:szCs w:val="18"/>
                          <w:lang/>
                        </w:rPr>
                      </w:pPr>
                      <w:r w:rsidRPr="00A2709F">
                        <w:rPr>
                          <w:rFonts w:ascii="Consolas" w:eastAsia="Times New Roman" w:hAnsi="Consolas" w:cs="Times New Roman"/>
                          <w:color w:val="000000"/>
                          <w:kern w:val="0"/>
                          <w:sz w:val="18"/>
                          <w:szCs w:val="18"/>
                          <w:lang/>
                        </w:rPr>
                        <w:t>            start = time()              </w:t>
                      </w:r>
                      <w:r>
                        <w:rPr>
                          <w:rFonts w:ascii="Consolas" w:eastAsia="Times New Roman" w:hAnsi="Consolas" w:cs="Times New Roman"/>
                          <w:color w:val="000000"/>
                          <w:kern w:val="0"/>
                          <w:sz w:val="18"/>
                          <w:szCs w:val="18"/>
                          <w:lang w:val="en-GB"/>
                        </w:rPr>
                        <w:t xml:space="preserve">           </w:t>
                      </w:r>
                      <w:r w:rsidRPr="00373453">
                        <w:rPr>
                          <w:rFonts w:ascii="Consolas" w:eastAsia="Times New Roman" w:hAnsi="Consolas" w:cs="Times New Roman"/>
                          <w:i/>
                          <w:iCs/>
                          <w:color w:val="A6A6A6" w:themeColor="background1" w:themeShade="A6"/>
                          <w:kern w:val="0"/>
                          <w:sz w:val="18"/>
                          <w:szCs w:val="18"/>
                          <w:lang/>
                        </w:rPr>
                        <w:t># Start test timer</w:t>
                      </w:r>
                    </w:p>
                    <w:p w14:paraId="4F4DB94A" w14:textId="77777777" w:rsidR="004826FF" w:rsidRPr="00A2709F" w:rsidRDefault="004826FF" w:rsidP="008529C3">
                      <w:pPr>
                        <w:shd w:val="clear" w:color="auto" w:fill="FFFFFF"/>
                        <w:spacing w:line="240" w:lineRule="auto"/>
                        <w:ind w:firstLine="0"/>
                        <w:jc w:val="left"/>
                        <w:rPr>
                          <w:rFonts w:ascii="Consolas" w:eastAsia="Times New Roman" w:hAnsi="Consolas" w:cs="Times New Roman"/>
                          <w:color w:val="000000"/>
                          <w:kern w:val="0"/>
                          <w:sz w:val="18"/>
                          <w:szCs w:val="18"/>
                          <w:lang w:val="en-GB"/>
                        </w:rPr>
                      </w:pPr>
                      <w:r w:rsidRPr="00A2709F">
                        <w:rPr>
                          <w:rFonts w:ascii="Consolas" w:eastAsia="Times New Roman" w:hAnsi="Consolas" w:cs="Times New Roman"/>
                          <w:color w:val="000000"/>
                          <w:kern w:val="0"/>
                          <w:sz w:val="18"/>
                          <w:szCs w:val="18"/>
                          <w:lang/>
                        </w:rPr>
                        <w:t>            y_pred = clf.predict(X_test)</w:t>
                      </w:r>
                      <w:r>
                        <w:rPr>
                          <w:rFonts w:ascii="Consolas" w:eastAsia="Times New Roman" w:hAnsi="Consolas" w:cs="Times New Roman"/>
                          <w:color w:val="000000"/>
                          <w:kern w:val="0"/>
                          <w:sz w:val="18"/>
                          <w:szCs w:val="18"/>
                          <w:lang w:val="en-GB"/>
                        </w:rPr>
                        <w:t xml:space="preserve">           </w:t>
                      </w:r>
                      <w:r w:rsidRPr="00373453">
                        <w:rPr>
                          <w:rFonts w:ascii="Consolas" w:eastAsia="Times New Roman" w:hAnsi="Consolas" w:cs="Times New Roman"/>
                          <w:i/>
                          <w:iCs/>
                          <w:color w:val="A6A6A6" w:themeColor="background1" w:themeShade="A6"/>
                          <w:kern w:val="0"/>
                          <w:sz w:val="18"/>
                          <w:szCs w:val="18"/>
                          <w:lang/>
                        </w:rPr>
                        <w:t># Predictions</w:t>
                      </w:r>
                    </w:p>
                    <w:p w14:paraId="73CA2AAA" w14:textId="77777777" w:rsidR="004826FF" w:rsidRPr="00A2709F" w:rsidRDefault="004826FF" w:rsidP="008529C3">
                      <w:pPr>
                        <w:shd w:val="clear" w:color="auto" w:fill="FFFFFF"/>
                        <w:spacing w:line="240" w:lineRule="auto"/>
                        <w:ind w:firstLine="0"/>
                        <w:jc w:val="left"/>
                        <w:rPr>
                          <w:rFonts w:ascii="Consolas" w:eastAsia="Times New Roman" w:hAnsi="Consolas" w:cs="Times New Roman"/>
                          <w:color w:val="000000"/>
                          <w:kern w:val="0"/>
                          <w:sz w:val="18"/>
                          <w:szCs w:val="18"/>
                          <w:lang w:val="en-GB"/>
                        </w:rPr>
                      </w:pPr>
                      <w:r w:rsidRPr="00A2709F">
                        <w:rPr>
                          <w:rFonts w:ascii="Consolas" w:eastAsia="Times New Roman" w:hAnsi="Consolas" w:cs="Times New Roman"/>
                          <w:color w:val="000000"/>
                          <w:kern w:val="0"/>
                          <w:sz w:val="18"/>
                          <w:szCs w:val="18"/>
                          <w:lang/>
                        </w:rPr>
                        <w:t>            score = accuracy_score(y_test, y_pred)</w:t>
                      </w:r>
                      <w:r>
                        <w:rPr>
                          <w:rFonts w:ascii="Consolas" w:eastAsia="Times New Roman" w:hAnsi="Consolas" w:cs="Times New Roman"/>
                          <w:color w:val="000000"/>
                          <w:kern w:val="0"/>
                          <w:sz w:val="18"/>
                          <w:szCs w:val="18"/>
                          <w:lang w:val="en-GB"/>
                        </w:rPr>
                        <w:t xml:space="preserve"> </w:t>
                      </w:r>
                      <w:r w:rsidRPr="00373453">
                        <w:rPr>
                          <w:rFonts w:ascii="Consolas" w:eastAsia="Times New Roman" w:hAnsi="Consolas" w:cs="Times New Roman"/>
                          <w:i/>
                          <w:iCs/>
                          <w:color w:val="A6A6A6" w:themeColor="background1" w:themeShade="A6"/>
                          <w:kern w:val="0"/>
                          <w:sz w:val="18"/>
                          <w:szCs w:val="18"/>
                          <w:lang/>
                        </w:rPr>
                        <w:t># Model scores</w:t>
                      </w:r>
                    </w:p>
                    <w:p w14:paraId="2DD3B358" w14:textId="77777777" w:rsidR="004826FF" w:rsidRPr="00A2709F" w:rsidRDefault="004826FF" w:rsidP="008529C3">
                      <w:pPr>
                        <w:shd w:val="clear" w:color="auto" w:fill="FFFFFF"/>
                        <w:spacing w:line="240" w:lineRule="auto"/>
                        <w:ind w:firstLine="0"/>
                        <w:jc w:val="left"/>
                        <w:rPr>
                          <w:rFonts w:ascii="Consolas" w:eastAsia="Times New Roman" w:hAnsi="Consolas" w:cs="Times New Roman"/>
                          <w:color w:val="000000"/>
                          <w:kern w:val="0"/>
                          <w:sz w:val="18"/>
                          <w:szCs w:val="18"/>
                          <w:lang w:val="en-GB"/>
                        </w:rPr>
                      </w:pPr>
                      <w:r w:rsidRPr="00A2709F">
                        <w:rPr>
                          <w:rFonts w:ascii="Consolas" w:eastAsia="Times New Roman" w:hAnsi="Consolas" w:cs="Times New Roman"/>
                          <w:color w:val="000000"/>
                          <w:kern w:val="0"/>
                          <w:sz w:val="18"/>
                          <w:szCs w:val="18"/>
                          <w:lang/>
                        </w:rPr>
                        <w:t>            score_time = time()-start</w:t>
                      </w:r>
                      <w:r>
                        <w:rPr>
                          <w:rFonts w:ascii="Consolas" w:eastAsia="Times New Roman" w:hAnsi="Consolas" w:cs="Times New Roman"/>
                          <w:color w:val="000000"/>
                          <w:kern w:val="0"/>
                          <w:sz w:val="18"/>
                          <w:szCs w:val="18"/>
                          <w:lang w:val="en-GB"/>
                        </w:rPr>
                        <w:t xml:space="preserve">              </w:t>
                      </w:r>
                      <w:r w:rsidRPr="00373453">
                        <w:rPr>
                          <w:rFonts w:ascii="Consolas" w:eastAsia="Times New Roman" w:hAnsi="Consolas" w:cs="Times New Roman"/>
                          <w:i/>
                          <w:iCs/>
                          <w:color w:val="A6A6A6" w:themeColor="background1" w:themeShade="A6"/>
                          <w:kern w:val="0"/>
                          <w:sz w:val="18"/>
                          <w:szCs w:val="18"/>
                          <w:lang/>
                        </w:rPr>
                        <w:t xml:space="preserve"># </w:t>
                      </w:r>
                      <w:r w:rsidRPr="00373453">
                        <w:rPr>
                          <w:rFonts w:ascii="Consolas" w:eastAsia="Times New Roman" w:hAnsi="Consolas" w:cs="Times New Roman"/>
                          <w:i/>
                          <w:iCs/>
                          <w:color w:val="A6A6A6" w:themeColor="background1" w:themeShade="A6"/>
                          <w:kern w:val="0"/>
                          <w:sz w:val="18"/>
                          <w:szCs w:val="18"/>
                          <w:lang w:val="en-GB"/>
                        </w:rPr>
                        <w:t>Stop test timer, save value</w:t>
                      </w:r>
                    </w:p>
                    <w:p w14:paraId="2D940CEA" w14:textId="77777777" w:rsidR="004826FF" w:rsidRPr="00373453" w:rsidRDefault="004826FF" w:rsidP="008529C3">
                      <w:pPr>
                        <w:shd w:val="clear" w:color="auto" w:fill="FFFFFF"/>
                        <w:spacing w:line="240" w:lineRule="auto"/>
                        <w:ind w:firstLine="0"/>
                        <w:jc w:val="left"/>
                        <w:rPr>
                          <w:rFonts w:ascii="Consolas" w:eastAsia="Times New Roman" w:hAnsi="Consolas" w:cs="Times New Roman"/>
                          <w:i/>
                          <w:iCs/>
                          <w:color w:val="000000"/>
                          <w:kern w:val="0"/>
                          <w:sz w:val="18"/>
                          <w:szCs w:val="18"/>
                          <w:lang/>
                        </w:rPr>
                      </w:pPr>
                      <w:r w:rsidRPr="00A2709F">
                        <w:rPr>
                          <w:rFonts w:ascii="Consolas" w:eastAsia="Times New Roman" w:hAnsi="Consolas" w:cs="Times New Roman"/>
                          <w:color w:val="000000"/>
                          <w:kern w:val="0"/>
                          <w:sz w:val="18"/>
                          <w:szCs w:val="18"/>
                          <w:lang/>
                        </w:rPr>
                        <w:t xml:space="preserve">            </w:t>
                      </w:r>
                      <w:r w:rsidRPr="00373453">
                        <w:rPr>
                          <w:rFonts w:ascii="Consolas" w:eastAsia="Times New Roman" w:hAnsi="Consolas" w:cs="Times New Roman"/>
                          <w:i/>
                          <w:iCs/>
                          <w:color w:val="A6A6A6" w:themeColor="background1" w:themeShade="A6"/>
                          <w:kern w:val="0"/>
                          <w:sz w:val="18"/>
                          <w:szCs w:val="18"/>
                          <w:lang/>
                        </w:rPr>
                        <w:t># Set values (note: time data will be overwritten in each iteration)</w:t>
                      </w:r>
                    </w:p>
                    <w:p w14:paraId="23C02D99" w14:textId="77777777" w:rsidR="004826FF" w:rsidRPr="00A2709F" w:rsidRDefault="004826FF" w:rsidP="008529C3">
                      <w:pPr>
                        <w:shd w:val="clear" w:color="auto" w:fill="FFFFFF"/>
                        <w:spacing w:line="240" w:lineRule="auto"/>
                        <w:ind w:firstLine="0"/>
                        <w:jc w:val="left"/>
                        <w:rPr>
                          <w:rFonts w:ascii="Consolas" w:eastAsia="Times New Roman" w:hAnsi="Consolas" w:cs="Times New Roman"/>
                          <w:color w:val="000000"/>
                          <w:kern w:val="0"/>
                          <w:sz w:val="18"/>
                          <w:szCs w:val="18"/>
                          <w:lang/>
                        </w:rPr>
                      </w:pPr>
                      <w:r w:rsidRPr="00A2709F">
                        <w:rPr>
                          <w:rFonts w:ascii="Consolas" w:eastAsia="Times New Roman" w:hAnsi="Consolas" w:cs="Times New Roman"/>
                          <w:color w:val="000000"/>
                          <w:kern w:val="0"/>
                          <w:sz w:val="18"/>
                          <w:szCs w:val="18"/>
                          <w:lang/>
                        </w:rPr>
                        <w:t>            score_row[</w:t>
                      </w:r>
                      <w:r w:rsidRPr="00A2709F">
                        <w:rPr>
                          <w:rFonts w:ascii="Consolas" w:eastAsia="Times New Roman" w:hAnsi="Consolas" w:cs="Times New Roman"/>
                          <w:color w:val="A31515"/>
                          <w:kern w:val="0"/>
                          <w:sz w:val="18"/>
                          <w:szCs w:val="18"/>
                          <w:lang/>
                        </w:rPr>
                        <w:t>'Train(t)'</w:t>
                      </w:r>
                      <w:r w:rsidRPr="00A2709F">
                        <w:rPr>
                          <w:rFonts w:ascii="Consolas" w:eastAsia="Times New Roman" w:hAnsi="Consolas" w:cs="Times New Roman"/>
                          <w:color w:val="000000"/>
                          <w:kern w:val="0"/>
                          <w:sz w:val="18"/>
                          <w:szCs w:val="18"/>
                          <w:lang/>
                        </w:rPr>
                        <w:t>] = train_time</w:t>
                      </w:r>
                    </w:p>
                    <w:p w14:paraId="1EA21017" w14:textId="77777777" w:rsidR="004826FF" w:rsidRPr="00A2709F" w:rsidRDefault="004826FF" w:rsidP="008529C3">
                      <w:pPr>
                        <w:shd w:val="clear" w:color="auto" w:fill="FFFFFF"/>
                        <w:spacing w:line="240" w:lineRule="auto"/>
                        <w:ind w:firstLine="0"/>
                        <w:jc w:val="left"/>
                        <w:rPr>
                          <w:rFonts w:ascii="Consolas" w:eastAsia="Times New Roman" w:hAnsi="Consolas" w:cs="Times New Roman"/>
                          <w:color w:val="000000"/>
                          <w:kern w:val="0"/>
                          <w:sz w:val="18"/>
                          <w:szCs w:val="18"/>
                          <w:lang/>
                        </w:rPr>
                      </w:pPr>
                      <w:r w:rsidRPr="00A2709F">
                        <w:rPr>
                          <w:rFonts w:ascii="Consolas" w:eastAsia="Times New Roman" w:hAnsi="Consolas" w:cs="Times New Roman"/>
                          <w:color w:val="000000"/>
                          <w:kern w:val="0"/>
                          <w:sz w:val="18"/>
                          <w:szCs w:val="18"/>
                          <w:lang/>
                        </w:rPr>
                        <w:t>            score_row[</w:t>
                      </w:r>
                      <w:r w:rsidRPr="00A2709F">
                        <w:rPr>
                          <w:rFonts w:ascii="Consolas" w:eastAsia="Times New Roman" w:hAnsi="Consolas" w:cs="Times New Roman"/>
                          <w:color w:val="A31515"/>
                          <w:kern w:val="0"/>
                          <w:sz w:val="18"/>
                          <w:szCs w:val="18"/>
                          <w:lang/>
                        </w:rPr>
                        <w:t>'Test(t)'</w:t>
                      </w:r>
                      <w:r w:rsidRPr="00A2709F">
                        <w:rPr>
                          <w:rFonts w:ascii="Consolas" w:eastAsia="Times New Roman" w:hAnsi="Consolas" w:cs="Times New Roman"/>
                          <w:color w:val="000000"/>
                          <w:kern w:val="0"/>
                          <w:sz w:val="18"/>
                          <w:szCs w:val="18"/>
                          <w:lang/>
                        </w:rPr>
                        <w:t>] = score_time</w:t>
                      </w:r>
                    </w:p>
                    <w:p w14:paraId="4A4FFD19" w14:textId="77777777" w:rsidR="004826FF" w:rsidRPr="00A2709F" w:rsidRDefault="004826FF" w:rsidP="008529C3">
                      <w:pPr>
                        <w:shd w:val="clear" w:color="auto" w:fill="FFFFFF"/>
                        <w:spacing w:line="240" w:lineRule="auto"/>
                        <w:ind w:firstLine="0"/>
                        <w:jc w:val="left"/>
                        <w:rPr>
                          <w:rFonts w:ascii="Consolas" w:eastAsia="Times New Roman" w:hAnsi="Consolas" w:cs="Times New Roman"/>
                          <w:color w:val="000000"/>
                          <w:kern w:val="0"/>
                          <w:sz w:val="18"/>
                          <w:szCs w:val="18"/>
                          <w:lang/>
                        </w:rPr>
                      </w:pPr>
                      <w:r w:rsidRPr="00A2709F">
                        <w:rPr>
                          <w:rFonts w:ascii="Consolas" w:eastAsia="Times New Roman" w:hAnsi="Consolas" w:cs="Times New Roman"/>
                          <w:color w:val="000000"/>
                          <w:kern w:val="0"/>
                          <w:sz w:val="18"/>
                          <w:szCs w:val="18"/>
                          <w:lang/>
                        </w:rPr>
                        <w:t>            score_row[score_col_names[iter-</w:t>
                      </w:r>
                      <w:r w:rsidRPr="00373453">
                        <w:rPr>
                          <w:rFonts w:ascii="Consolas" w:eastAsia="Times New Roman" w:hAnsi="Consolas" w:cs="Times New Roman"/>
                          <w:color w:val="00B0F0"/>
                          <w:kern w:val="0"/>
                          <w:sz w:val="18"/>
                          <w:szCs w:val="18"/>
                          <w:lang/>
                        </w:rPr>
                        <w:t>1</w:t>
                      </w:r>
                      <w:r w:rsidRPr="00A2709F">
                        <w:rPr>
                          <w:rFonts w:ascii="Consolas" w:eastAsia="Times New Roman" w:hAnsi="Consolas" w:cs="Times New Roman"/>
                          <w:color w:val="000000"/>
                          <w:kern w:val="0"/>
                          <w:sz w:val="18"/>
                          <w:szCs w:val="18"/>
                          <w:lang/>
                        </w:rPr>
                        <w:t>]] = score</w:t>
                      </w:r>
                    </w:p>
                    <w:p w14:paraId="79AD9181" w14:textId="77777777" w:rsidR="004826FF" w:rsidRPr="00373453" w:rsidRDefault="004826FF" w:rsidP="008529C3">
                      <w:pPr>
                        <w:shd w:val="clear" w:color="auto" w:fill="FFFFFF"/>
                        <w:spacing w:line="240" w:lineRule="auto"/>
                        <w:ind w:firstLine="0"/>
                        <w:jc w:val="left"/>
                        <w:rPr>
                          <w:rFonts w:ascii="Consolas" w:eastAsia="Times New Roman" w:hAnsi="Consolas" w:cs="Times New Roman"/>
                          <w:i/>
                          <w:iCs/>
                          <w:color w:val="A6A6A6" w:themeColor="background1" w:themeShade="A6"/>
                          <w:kern w:val="0"/>
                          <w:sz w:val="18"/>
                          <w:szCs w:val="18"/>
                          <w:lang/>
                        </w:rPr>
                      </w:pPr>
                      <w:r w:rsidRPr="00A2709F">
                        <w:rPr>
                          <w:rFonts w:ascii="Consolas" w:eastAsia="Times New Roman" w:hAnsi="Consolas" w:cs="Times New Roman"/>
                          <w:color w:val="000000"/>
                          <w:kern w:val="0"/>
                          <w:sz w:val="18"/>
                          <w:szCs w:val="18"/>
                          <w:lang/>
                        </w:rPr>
                        <w:t xml:space="preserve">            </w:t>
                      </w:r>
                      <w:r w:rsidRPr="00373453">
                        <w:rPr>
                          <w:rFonts w:ascii="Consolas" w:eastAsia="Times New Roman" w:hAnsi="Consolas" w:cs="Times New Roman"/>
                          <w:i/>
                          <w:iCs/>
                          <w:color w:val="A6A6A6" w:themeColor="background1" w:themeShade="A6"/>
                          <w:kern w:val="0"/>
                          <w:sz w:val="18"/>
                          <w:szCs w:val="18"/>
                          <w:lang/>
                        </w:rPr>
                        <w:t xml:space="preserve"># Among iterations, we could take only one f1 and roc. </w:t>
                      </w:r>
                    </w:p>
                    <w:p w14:paraId="12B3F182" w14:textId="77777777" w:rsidR="004826FF" w:rsidRPr="00373453" w:rsidRDefault="004826FF" w:rsidP="008529C3">
                      <w:pPr>
                        <w:shd w:val="clear" w:color="auto" w:fill="FFFFFF"/>
                        <w:spacing w:line="240" w:lineRule="auto"/>
                        <w:ind w:firstLine="0"/>
                        <w:jc w:val="left"/>
                        <w:rPr>
                          <w:rFonts w:ascii="Consolas" w:eastAsia="Times New Roman" w:hAnsi="Consolas" w:cs="Times New Roman"/>
                          <w:i/>
                          <w:iCs/>
                          <w:color w:val="A6A6A6" w:themeColor="background1" w:themeShade="A6"/>
                          <w:kern w:val="0"/>
                          <w:sz w:val="18"/>
                          <w:szCs w:val="18"/>
                          <w:lang w:val="en-GB"/>
                        </w:rPr>
                      </w:pPr>
                      <w:r w:rsidRPr="00373453">
                        <w:rPr>
                          <w:rFonts w:ascii="Consolas" w:eastAsia="Times New Roman" w:hAnsi="Consolas" w:cs="Times New Roman"/>
                          <w:i/>
                          <w:iCs/>
                          <w:color w:val="A6A6A6" w:themeColor="background1" w:themeShade="A6"/>
                          <w:kern w:val="0"/>
                          <w:sz w:val="18"/>
                          <w:szCs w:val="18"/>
                          <w:lang w:val="en-GB"/>
                        </w:rPr>
                        <w:t xml:space="preserve">            # </w:t>
                      </w:r>
                      <w:r w:rsidRPr="00373453">
                        <w:rPr>
                          <w:rFonts w:ascii="Consolas" w:eastAsia="Times New Roman" w:hAnsi="Consolas" w:cs="Times New Roman"/>
                          <w:i/>
                          <w:iCs/>
                          <w:color w:val="A6A6A6" w:themeColor="background1" w:themeShade="A6"/>
                          <w:kern w:val="0"/>
                          <w:sz w:val="18"/>
                          <w:szCs w:val="18"/>
                          <w:lang/>
                        </w:rPr>
                        <w:t>We store them for the best accuracy</w:t>
                      </w:r>
                      <w:r w:rsidRPr="00373453">
                        <w:rPr>
                          <w:rFonts w:ascii="Consolas" w:eastAsia="Times New Roman" w:hAnsi="Consolas" w:cs="Times New Roman"/>
                          <w:i/>
                          <w:iCs/>
                          <w:color w:val="A6A6A6" w:themeColor="background1" w:themeShade="A6"/>
                          <w:kern w:val="0"/>
                          <w:sz w:val="18"/>
                          <w:szCs w:val="18"/>
                          <w:lang w:val="en-GB"/>
                        </w:rPr>
                        <w:t xml:space="preserve"> execution on the following code block:</w:t>
                      </w:r>
                    </w:p>
                    <w:p w14:paraId="1C44D495" w14:textId="77777777" w:rsidR="004826FF" w:rsidRPr="00A2709F" w:rsidRDefault="004826FF" w:rsidP="008529C3">
                      <w:pPr>
                        <w:shd w:val="clear" w:color="auto" w:fill="FFFFFF"/>
                        <w:spacing w:line="240" w:lineRule="auto"/>
                        <w:ind w:firstLine="0"/>
                        <w:jc w:val="left"/>
                        <w:rPr>
                          <w:rFonts w:ascii="Consolas" w:eastAsia="Times New Roman" w:hAnsi="Consolas" w:cs="Times New Roman"/>
                          <w:color w:val="000000"/>
                          <w:kern w:val="0"/>
                          <w:sz w:val="18"/>
                          <w:szCs w:val="18"/>
                          <w:lang/>
                        </w:rPr>
                      </w:pPr>
                      <w:r w:rsidRPr="00A2709F">
                        <w:rPr>
                          <w:rFonts w:ascii="Consolas" w:eastAsia="Times New Roman" w:hAnsi="Consolas" w:cs="Times New Roman"/>
                          <w:color w:val="000000"/>
                          <w:kern w:val="0"/>
                          <w:sz w:val="18"/>
                          <w:szCs w:val="18"/>
                          <w:lang/>
                        </w:rPr>
                        <w:t xml:space="preserve">            </w:t>
                      </w:r>
                      <w:r w:rsidRPr="00E608FC">
                        <w:rPr>
                          <w:rFonts w:ascii="Consolas" w:eastAsia="Times New Roman" w:hAnsi="Consolas" w:cs="Times New Roman"/>
                          <w:color w:val="0070C0"/>
                          <w:kern w:val="0"/>
                          <w:sz w:val="18"/>
                          <w:szCs w:val="18"/>
                          <w:lang/>
                        </w:rPr>
                        <w:t>if</w:t>
                      </w:r>
                      <w:r w:rsidRPr="00A2709F">
                        <w:rPr>
                          <w:rFonts w:ascii="Consolas" w:eastAsia="Times New Roman" w:hAnsi="Consolas" w:cs="Times New Roman"/>
                          <w:color w:val="000000"/>
                          <w:kern w:val="0"/>
                          <w:sz w:val="18"/>
                          <w:szCs w:val="18"/>
                          <w:lang/>
                        </w:rPr>
                        <w:t xml:space="preserve"> score </w:t>
                      </w:r>
                      <w:r w:rsidRPr="000217A2">
                        <w:rPr>
                          <w:rFonts w:ascii="Consolas" w:eastAsia="Times New Roman" w:hAnsi="Consolas" w:cs="Times New Roman"/>
                          <w:kern w:val="0"/>
                          <w:sz w:val="18"/>
                          <w:szCs w:val="18"/>
                          <w:lang/>
                        </w:rPr>
                        <w:t>&gt;</w:t>
                      </w:r>
                      <w:r w:rsidRPr="00A2709F">
                        <w:rPr>
                          <w:rFonts w:ascii="Consolas" w:eastAsia="Times New Roman" w:hAnsi="Consolas" w:cs="Times New Roman"/>
                          <w:color w:val="000000"/>
                          <w:kern w:val="0"/>
                          <w:sz w:val="18"/>
                          <w:szCs w:val="18"/>
                          <w:lang/>
                        </w:rPr>
                        <w:t xml:space="preserve"> best_score:</w:t>
                      </w:r>
                    </w:p>
                    <w:p w14:paraId="179C0F21" w14:textId="77777777" w:rsidR="004826FF" w:rsidRPr="00373453" w:rsidRDefault="004826FF" w:rsidP="008529C3">
                      <w:pPr>
                        <w:shd w:val="clear" w:color="auto" w:fill="FFFFFF"/>
                        <w:spacing w:line="240" w:lineRule="auto"/>
                        <w:ind w:firstLine="0"/>
                        <w:jc w:val="left"/>
                        <w:rPr>
                          <w:rFonts w:ascii="Consolas" w:eastAsia="Times New Roman" w:hAnsi="Consolas" w:cs="Times New Roman"/>
                          <w:i/>
                          <w:iCs/>
                          <w:color w:val="A6A6A6" w:themeColor="background1" w:themeShade="A6"/>
                          <w:kern w:val="0"/>
                          <w:sz w:val="18"/>
                          <w:szCs w:val="18"/>
                          <w:lang w:val="en-GB"/>
                        </w:rPr>
                      </w:pPr>
                      <w:r w:rsidRPr="00A2709F">
                        <w:rPr>
                          <w:rFonts w:ascii="Consolas" w:eastAsia="Times New Roman" w:hAnsi="Consolas" w:cs="Times New Roman"/>
                          <w:color w:val="000000"/>
                          <w:kern w:val="0"/>
                          <w:sz w:val="18"/>
                          <w:szCs w:val="18"/>
                          <w:lang/>
                        </w:rPr>
                        <w:t xml:space="preserve">                </w:t>
                      </w:r>
                      <w:r w:rsidRPr="00373453">
                        <w:rPr>
                          <w:rFonts w:ascii="Consolas" w:eastAsia="Times New Roman" w:hAnsi="Consolas" w:cs="Times New Roman"/>
                          <w:i/>
                          <w:iCs/>
                          <w:color w:val="A6A6A6" w:themeColor="background1" w:themeShade="A6"/>
                          <w:kern w:val="0"/>
                          <w:sz w:val="18"/>
                          <w:szCs w:val="18"/>
                          <w:lang w:val="en-GB"/>
                        </w:rPr>
                        <w:t># Store predictions for other than multivariate models</w:t>
                      </w:r>
                    </w:p>
                    <w:p w14:paraId="027D8970" w14:textId="4F241AA0" w:rsidR="004826FF" w:rsidRPr="00A2709F" w:rsidRDefault="004826FF" w:rsidP="008529C3">
                      <w:pPr>
                        <w:shd w:val="clear" w:color="auto" w:fill="FFFFFF"/>
                        <w:spacing w:line="240" w:lineRule="auto"/>
                        <w:ind w:firstLine="0"/>
                        <w:jc w:val="left"/>
                        <w:rPr>
                          <w:rFonts w:ascii="Consolas" w:eastAsia="Times New Roman" w:hAnsi="Consolas" w:cs="Times New Roman"/>
                          <w:color w:val="000000"/>
                          <w:kern w:val="0"/>
                          <w:sz w:val="18"/>
                          <w:szCs w:val="18"/>
                          <w:lang/>
                        </w:rPr>
                      </w:pPr>
                      <w:r w:rsidRPr="00A2709F">
                        <w:rPr>
                          <w:rFonts w:ascii="Consolas" w:eastAsia="Times New Roman" w:hAnsi="Consolas" w:cs="Times New Roman"/>
                          <w:color w:val="000000"/>
                          <w:kern w:val="0"/>
                          <w:sz w:val="18"/>
                          <w:szCs w:val="18"/>
                          <w:lang/>
                        </w:rPr>
                        <w:t>                pred</w:t>
                      </w:r>
                      <w:r>
                        <w:rPr>
                          <w:rFonts w:ascii="Consolas" w:eastAsia="Times New Roman" w:hAnsi="Consolas" w:cs="Times New Roman"/>
                          <w:color w:val="000000"/>
                          <w:kern w:val="0"/>
                          <w:sz w:val="18"/>
                          <w:szCs w:val="18"/>
                          <w:lang w:val="en-GB"/>
                        </w:rPr>
                        <w:t>iction</w:t>
                      </w:r>
                      <w:r w:rsidRPr="00A2709F">
                        <w:rPr>
                          <w:rFonts w:ascii="Consolas" w:eastAsia="Times New Roman" w:hAnsi="Consolas" w:cs="Times New Roman"/>
                          <w:color w:val="000000"/>
                          <w:kern w:val="0"/>
                          <w:sz w:val="18"/>
                          <w:szCs w:val="18"/>
                          <w:lang/>
                        </w:rPr>
                        <w:t>s[name] = y_pred</w:t>
                      </w:r>
                    </w:p>
                    <w:p w14:paraId="250E4729" w14:textId="77777777" w:rsidR="004826FF" w:rsidRPr="00373453" w:rsidRDefault="004826FF" w:rsidP="008529C3">
                      <w:pPr>
                        <w:shd w:val="clear" w:color="auto" w:fill="FFFFFF"/>
                        <w:spacing w:line="240" w:lineRule="auto"/>
                        <w:ind w:firstLine="0"/>
                        <w:jc w:val="left"/>
                        <w:rPr>
                          <w:rFonts w:ascii="Consolas" w:eastAsia="Times New Roman" w:hAnsi="Consolas" w:cs="Times New Roman"/>
                          <w:i/>
                          <w:iCs/>
                          <w:color w:val="A6A6A6" w:themeColor="background1" w:themeShade="A6"/>
                          <w:kern w:val="0"/>
                          <w:sz w:val="18"/>
                          <w:szCs w:val="18"/>
                          <w:lang/>
                        </w:rPr>
                      </w:pPr>
                      <w:r w:rsidRPr="00A2709F">
                        <w:rPr>
                          <w:rFonts w:ascii="Consolas" w:eastAsia="Times New Roman" w:hAnsi="Consolas" w:cs="Times New Roman"/>
                          <w:color w:val="000000"/>
                          <w:kern w:val="0"/>
                          <w:sz w:val="18"/>
                          <w:szCs w:val="18"/>
                          <w:lang/>
                        </w:rPr>
                        <w:t xml:space="preserve">                </w:t>
                      </w:r>
                      <w:r w:rsidRPr="00373453">
                        <w:rPr>
                          <w:rFonts w:ascii="Consolas" w:eastAsia="Times New Roman" w:hAnsi="Consolas" w:cs="Times New Roman"/>
                          <w:i/>
                          <w:iCs/>
                          <w:color w:val="A6A6A6" w:themeColor="background1" w:themeShade="A6"/>
                          <w:kern w:val="0"/>
                          <w:sz w:val="18"/>
                          <w:szCs w:val="18"/>
                          <w:lang/>
                        </w:rPr>
                        <w:t># F1 and ROC-AUC scores</w:t>
                      </w:r>
                    </w:p>
                    <w:p w14:paraId="2FCCAF96" w14:textId="77777777" w:rsidR="004826FF" w:rsidRPr="00A2709F" w:rsidRDefault="004826FF" w:rsidP="008529C3">
                      <w:pPr>
                        <w:shd w:val="clear" w:color="auto" w:fill="FFFFFF"/>
                        <w:spacing w:line="240" w:lineRule="auto"/>
                        <w:ind w:firstLine="0"/>
                        <w:jc w:val="left"/>
                        <w:rPr>
                          <w:rFonts w:ascii="Consolas" w:eastAsia="Times New Roman" w:hAnsi="Consolas" w:cs="Times New Roman"/>
                          <w:color w:val="000000"/>
                          <w:kern w:val="0"/>
                          <w:sz w:val="18"/>
                          <w:szCs w:val="18"/>
                          <w:lang/>
                        </w:rPr>
                      </w:pPr>
                      <w:r w:rsidRPr="00A2709F">
                        <w:rPr>
                          <w:rFonts w:ascii="Consolas" w:eastAsia="Times New Roman" w:hAnsi="Consolas" w:cs="Times New Roman"/>
                          <w:color w:val="000000"/>
                          <w:kern w:val="0"/>
                          <w:sz w:val="18"/>
                          <w:szCs w:val="18"/>
                          <w:lang/>
                        </w:rPr>
                        <w:t>                score_row[</w:t>
                      </w:r>
                      <w:r w:rsidRPr="00A2709F">
                        <w:rPr>
                          <w:rFonts w:ascii="Consolas" w:eastAsia="Times New Roman" w:hAnsi="Consolas" w:cs="Times New Roman"/>
                          <w:color w:val="A31515"/>
                          <w:kern w:val="0"/>
                          <w:sz w:val="18"/>
                          <w:szCs w:val="18"/>
                          <w:lang/>
                        </w:rPr>
                        <w:t>'f1'</w:t>
                      </w:r>
                      <w:r w:rsidRPr="00A2709F">
                        <w:rPr>
                          <w:rFonts w:ascii="Consolas" w:eastAsia="Times New Roman" w:hAnsi="Consolas" w:cs="Times New Roman"/>
                          <w:color w:val="000000"/>
                          <w:kern w:val="0"/>
                          <w:sz w:val="18"/>
                          <w:szCs w:val="18"/>
                          <w:lang/>
                        </w:rPr>
                        <w:t xml:space="preserve">] = </w:t>
                      </w:r>
                      <w:r w:rsidRPr="00CF2B02">
                        <w:rPr>
                          <w:rFonts w:ascii="Consolas" w:eastAsia="Times New Roman" w:hAnsi="Consolas" w:cs="Times New Roman"/>
                          <w:b/>
                          <w:bCs/>
                          <w:color w:val="000000"/>
                          <w:kern w:val="0"/>
                          <w:sz w:val="18"/>
                          <w:szCs w:val="18"/>
                          <w:lang/>
                        </w:rPr>
                        <w:t>f1_score</w:t>
                      </w:r>
                      <w:r w:rsidRPr="00A2709F">
                        <w:rPr>
                          <w:rFonts w:ascii="Consolas" w:eastAsia="Times New Roman" w:hAnsi="Consolas" w:cs="Times New Roman"/>
                          <w:color w:val="000000"/>
                          <w:kern w:val="0"/>
                          <w:sz w:val="18"/>
                          <w:szCs w:val="18"/>
                          <w:lang/>
                        </w:rPr>
                        <w:t>(y_test, y_pred, average=</w:t>
                      </w:r>
                      <w:r w:rsidRPr="00A2709F">
                        <w:rPr>
                          <w:rFonts w:ascii="Consolas" w:eastAsia="Times New Roman" w:hAnsi="Consolas" w:cs="Times New Roman"/>
                          <w:color w:val="A31515"/>
                          <w:kern w:val="0"/>
                          <w:sz w:val="18"/>
                          <w:szCs w:val="18"/>
                          <w:lang/>
                        </w:rPr>
                        <w:t>'micro'</w:t>
                      </w:r>
                      <w:r w:rsidRPr="00A2709F">
                        <w:rPr>
                          <w:rFonts w:ascii="Consolas" w:eastAsia="Times New Roman" w:hAnsi="Consolas" w:cs="Times New Roman"/>
                          <w:color w:val="000000"/>
                          <w:kern w:val="0"/>
                          <w:sz w:val="18"/>
                          <w:szCs w:val="18"/>
                          <w:lang/>
                        </w:rPr>
                        <w:t>)</w:t>
                      </w:r>
                    </w:p>
                    <w:p w14:paraId="5A78E71B" w14:textId="50DCBDD2" w:rsidR="004826FF" w:rsidRPr="00373453" w:rsidRDefault="004826FF" w:rsidP="008529C3">
                      <w:pPr>
                        <w:shd w:val="clear" w:color="auto" w:fill="FFFFFF"/>
                        <w:spacing w:line="240" w:lineRule="auto"/>
                        <w:ind w:firstLine="0"/>
                        <w:jc w:val="left"/>
                        <w:rPr>
                          <w:rFonts w:ascii="Consolas" w:eastAsia="Times New Roman" w:hAnsi="Consolas" w:cs="Times New Roman"/>
                          <w:i/>
                          <w:iCs/>
                          <w:color w:val="A6A6A6" w:themeColor="background1" w:themeShade="A6"/>
                          <w:kern w:val="0"/>
                          <w:sz w:val="18"/>
                          <w:szCs w:val="18"/>
                          <w:lang w:val="en-GB"/>
                        </w:rPr>
                      </w:pPr>
                      <w:r w:rsidRPr="00373453">
                        <w:rPr>
                          <w:rFonts w:ascii="Consolas" w:eastAsia="Times New Roman" w:hAnsi="Consolas" w:cs="Times New Roman"/>
                          <w:i/>
                          <w:iCs/>
                          <w:color w:val="A6A6A6" w:themeColor="background1" w:themeShade="A6"/>
                          <w:kern w:val="0"/>
                          <w:sz w:val="18"/>
                          <w:szCs w:val="18"/>
                          <w:lang/>
                        </w:rPr>
                        <w:t xml:space="preserve">                </w:t>
                      </w:r>
                      <w:r w:rsidRPr="00373453">
                        <w:rPr>
                          <w:rFonts w:ascii="Consolas" w:eastAsia="Times New Roman" w:hAnsi="Consolas" w:cs="Times New Roman"/>
                          <w:i/>
                          <w:iCs/>
                          <w:color w:val="A6A6A6" w:themeColor="background1" w:themeShade="A6"/>
                          <w:kern w:val="0"/>
                          <w:sz w:val="18"/>
                          <w:szCs w:val="18"/>
                          <w:lang w:val="en-GB"/>
                        </w:rPr>
                        <w:t># Propabilities are not available for sklearn models except tree models</w:t>
                      </w:r>
                    </w:p>
                    <w:p w14:paraId="6B46D9F0" w14:textId="3372D35A" w:rsidR="004826FF" w:rsidRPr="00373453" w:rsidRDefault="004826FF" w:rsidP="008529C3">
                      <w:pPr>
                        <w:shd w:val="clear" w:color="auto" w:fill="FFFFFF"/>
                        <w:spacing w:line="240" w:lineRule="auto"/>
                        <w:ind w:firstLine="0"/>
                        <w:jc w:val="left"/>
                        <w:rPr>
                          <w:rFonts w:ascii="Consolas" w:eastAsia="Times New Roman" w:hAnsi="Consolas" w:cs="Times New Roman"/>
                          <w:i/>
                          <w:iCs/>
                          <w:color w:val="A6A6A6" w:themeColor="background1" w:themeShade="A6"/>
                          <w:kern w:val="0"/>
                          <w:sz w:val="18"/>
                          <w:szCs w:val="18"/>
                          <w:lang w:val="en-GB"/>
                        </w:rPr>
                      </w:pPr>
                      <w:r w:rsidRPr="00373453">
                        <w:rPr>
                          <w:rFonts w:ascii="Consolas" w:eastAsia="Times New Roman" w:hAnsi="Consolas" w:cs="Times New Roman"/>
                          <w:i/>
                          <w:iCs/>
                          <w:color w:val="A6A6A6" w:themeColor="background1" w:themeShade="A6"/>
                          <w:kern w:val="0"/>
                          <w:sz w:val="18"/>
                          <w:szCs w:val="18"/>
                          <w:lang w:val="en-GB"/>
                        </w:rPr>
                        <w:t xml:space="preserve">                # Therefore, ROC-AUC is not calculated for those</w:t>
                      </w:r>
                    </w:p>
                    <w:p w14:paraId="1823B1F1" w14:textId="1D3D1789" w:rsidR="004826FF" w:rsidRPr="00A2709F" w:rsidRDefault="004826FF" w:rsidP="008529C3">
                      <w:pPr>
                        <w:shd w:val="clear" w:color="auto" w:fill="FFFFFF"/>
                        <w:spacing w:line="240" w:lineRule="auto"/>
                        <w:ind w:firstLine="0"/>
                        <w:jc w:val="left"/>
                        <w:rPr>
                          <w:rFonts w:ascii="Consolas" w:eastAsia="Times New Roman" w:hAnsi="Consolas" w:cs="Times New Roman"/>
                          <w:color w:val="000000"/>
                          <w:kern w:val="0"/>
                          <w:sz w:val="18"/>
                          <w:szCs w:val="18"/>
                          <w:lang/>
                        </w:rPr>
                      </w:pPr>
                      <w:r>
                        <w:rPr>
                          <w:rFonts w:ascii="Consolas" w:eastAsia="Times New Roman" w:hAnsi="Consolas" w:cs="Times New Roman"/>
                          <w:color w:val="000000"/>
                          <w:kern w:val="0"/>
                          <w:sz w:val="18"/>
                          <w:szCs w:val="18"/>
                          <w:lang w:val="en-GB"/>
                        </w:rPr>
                        <w:t xml:space="preserve">                </w:t>
                      </w:r>
                      <w:r w:rsidRPr="00E608FC">
                        <w:rPr>
                          <w:rFonts w:ascii="Consolas" w:eastAsia="Times New Roman" w:hAnsi="Consolas" w:cs="Times New Roman"/>
                          <w:color w:val="0070C0"/>
                          <w:kern w:val="0"/>
                          <w:sz w:val="18"/>
                          <w:szCs w:val="18"/>
                          <w:lang/>
                        </w:rPr>
                        <w:t>if</w:t>
                      </w:r>
                      <w:r w:rsidRPr="00A2709F">
                        <w:rPr>
                          <w:rFonts w:ascii="Consolas" w:eastAsia="Times New Roman" w:hAnsi="Consolas" w:cs="Times New Roman"/>
                          <w:color w:val="000000"/>
                          <w:kern w:val="0"/>
                          <w:sz w:val="18"/>
                          <w:szCs w:val="18"/>
                          <w:lang/>
                        </w:rPr>
                        <w:t xml:space="preserve"> clf_type </w:t>
                      </w:r>
                      <w:r w:rsidRPr="00E608FC">
                        <w:rPr>
                          <w:rFonts w:ascii="Consolas" w:eastAsia="Times New Roman" w:hAnsi="Consolas" w:cs="Times New Roman"/>
                          <w:color w:val="0070C0"/>
                          <w:kern w:val="0"/>
                          <w:sz w:val="18"/>
                          <w:szCs w:val="18"/>
                          <w:lang w:val="en-GB"/>
                        </w:rPr>
                        <w:t>not i</w:t>
                      </w:r>
                      <w:r w:rsidRPr="00E608FC">
                        <w:rPr>
                          <w:rFonts w:ascii="Consolas" w:eastAsia="Times New Roman" w:hAnsi="Consolas" w:cs="Times New Roman"/>
                          <w:color w:val="0070C0"/>
                          <w:kern w:val="0"/>
                          <w:sz w:val="18"/>
                          <w:szCs w:val="18"/>
                          <w:lang/>
                        </w:rPr>
                        <w:t xml:space="preserve">n </w:t>
                      </w:r>
                      <w:r w:rsidRPr="00A2709F">
                        <w:rPr>
                          <w:rFonts w:ascii="Consolas" w:eastAsia="Times New Roman" w:hAnsi="Consolas" w:cs="Times New Roman"/>
                          <w:color w:val="000000"/>
                          <w:kern w:val="0"/>
                          <w:sz w:val="18"/>
                          <w:szCs w:val="18"/>
                          <w:lang/>
                        </w:rPr>
                        <w:t>[</w:t>
                      </w:r>
                      <w:r w:rsidRPr="00A2709F">
                        <w:rPr>
                          <w:rFonts w:ascii="Consolas" w:eastAsia="Times New Roman" w:hAnsi="Consolas" w:cs="Times New Roman"/>
                          <w:color w:val="A31515"/>
                          <w:kern w:val="0"/>
                          <w:sz w:val="18"/>
                          <w:szCs w:val="18"/>
                          <w:lang/>
                        </w:rPr>
                        <w:t>'sklearn'</w:t>
                      </w:r>
                      <w:r w:rsidRPr="00A2709F">
                        <w:rPr>
                          <w:rFonts w:ascii="Consolas" w:eastAsia="Times New Roman" w:hAnsi="Consolas" w:cs="Times New Roman"/>
                          <w:color w:val="000000"/>
                          <w:kern w:val="0"/>
                          <w:sz w:val="18"/>
                          <w:szCs w:val="18"/>
                          <w:lang/>
                        </w:rPr>
                        <w:t>]:</w:t>
                      </w:r>
                    </w:p>
                    <w:p w14:paraId="2C6E37CE" w14:textId="77777777" w:rsidR="004826FF" w:rsidRPr="00A2709F" w:rsidRDefault="004826FF" w:rsidP="008529C3">
                      <w:pPr>
                        <w:shd w:val="clear" w:color="auto" w:fill="FFFFFF"/>
                        <w:spacing w:line="240" w:lineRule="auto"/>
                        <w:ind w:firstLine="0"/>
                        <w:jc w:val="left"/>
                        <w:rPr>
                          <w:rFonts w:ascii="Consolas" w:eastAsia="Times New Roman" w:hAnsi="Consolas" w:cs="Times New Roman"/>
                          <w:color w:val="000000"/>
                          <w:kern w:val="0"/>
                          <w:sz w:val="18"/>
                          <w:szCs w:val="18"/>
                          <w:lang w:val="en-GB"/>
                        </w:rPr>
                      </w:pPr>
                      <w:r w:rsidRPr="00A2709F">
                        <w:rPr>
                          <w:rFonts w:ascii="Consolas" w:eastAsia="Times New Roman" w:hAnsi="Consolas" w:cs="Times New Roman"/>
                          <w:color w:val="000000"/>
                          <w:kern w:val="0"/>
                          <w:sz w:val="18"/>
                          <w:szCs w:val="18"/>
                          <w:lang/>
                        </w:rPr>
                        <w:t>                    y_pred_proba = clf.predict_proba(X_test)</w:t>
                      </w:r>
                    </w:p>
                    <w:p w14:paraId="1B5F97BB" w14:textId="77777777" w:rsidR="004826FF" w:rsidRDefault="004826FF" w:rsidP="008529C3">
                      <w:pPr>
                        <w:shd w:val="clear" w:color="auto" w:fill="FFFFFF"/>
                        <w:spacing w:line="240" w:lineRule="auto"/>
                        <w:ind w:firstLine="0"/>
                        <w:jc w:val="left"/>
                        <w:rPr>
                          <w:rFonts w:ascii="Consolas" w:eastAsia="Times New Roman" w:hAnsi="Consolas" w:cs="Times New Roman"/>
                          <w:color w:val="000000"/>
                          <w:kern w:val="0"/>
                          <w:sz w:val="18"/>
                          <w:szCs w:val="18"/>
                          <w:lang w:val="en-GB"/>
                        </w:rPr>
                      </w:pPr>
                      <w:r w:rsidRPr="00A2709F">
                        <w:rPr>
                          <w:rFonts w:ascii="Consolas" w:eastAsia="Times New Roman" w:hAnsi="Consolas" w:cs="Times New Roman"/>
                          <w:color w:val="000000"/>
                          <w:kern w:val="0"/>
                          <w:sz w:val="18"/>
                          <w:szCs w:val="18"/>
                          <w:lang/>
                        </w:rPr>
                        <w:t>                    score_row[</w:t>
                      </w:r>
                      <w:r w:rsidRPr="00A2709F">
                        <w:rPr>
                          <w:rFonts w:ascii="Consolas" w:eastAsia="Times New Roman" w:hAnsi="Consolas" w:cs="Times New Roman"/>
                          <w:color w:val="A31515"/>
                          <w:kern w:val="0"/>
                          <w:sz w:val="18"/>
                          <w:szCs w:val="18"/>
                          <w:lang/>
                        </w:rPr>
                        <w:t>'roc-auc'</w:t>
                      </w:r>
                      <w:r w:rsidRPr="00A2709F">
                        <w:rPr>
                          <w:rFonts w:ascii="Consolas" w:eastAsia="Times New Roman" w:hAnsi="Consolas" w:cs="Times New Roman"/>
                          <w:color w:val="000000"/>
                          <w:kern w:val="0"/>
                          <w:sz w:val="18"/>
                          <w:szCs w:val="18"/>
                          <w:lang/>
                        </w:rPr>
                        <w:t xml:space="preserve">] = </w:t>
                      </w:r>
                      <w:r w:rsidRPr="00CF2B02">
                        <w:rPr>
                          <w:rFonts w:ascii="Consolas" w:eastAsia="Times New Roman" w:hAnsi="Consolas" w:cs="Times New Roman"/>
                          <w:b/>
                          <w:bCs/>
                          <w:color w:val="000000"/>
                          <w:kern w:val="0"/>
                          <w:sz w:val="18"/>
                          <w:szCs w:val="18"/>
                          <w:lang/>
                        </w:rPr>
                        <w:t>roc_auc_score</w:t>
                      </w:r>
                      <w:r w:rsidRPr="00A2709F">
                        <w:rPr>
                          <w:rFonts w:ascii="Consolas" w:eastAsia="Times New Roman" w:hAnsi="Consolas" w:cs="Times New Roman"/>
                          <w:color w:val="000000"/>
                          <w:kern w:val="0"/>
                          <w:sz w:val="18"/>
                          <w:szCs w:val="18"/>
                          <w:lang/>
                        </w:rPr>
                        <w:t>(y_test, y_pred_proba,</w:t>
                      </w:r>
                      <w:r>
                        <w:rPr>
                          <w:rFonts w:ascii="Consolas" w:eastAsia="Times New Roman" w:hAnsi="Consolas" w:cs="Times New Roman"/>
                          <w:color w:val="000000"/>
                          <w:kern w:val="0"/>
                          <w:sz w:val="18"/>
                          <w:szCs w:val="18"/>
                          <w:lang w:val="en-GB"/>
                        </w:rPr>
                        <w:t xml:space="preserve"> </w:t>
                      </w:r>
                    </w:p>
                    <w:p w14:paraId="3D4C95C2" w14:textId="63CB3B18" w:rsidR="004826FF" w:rsidRDefault="004826FF" w:rsidP="008529C3">
                      <w:pPr>
                        <w:shd w:val="clear" w:color="auto" w:fill="FFFFFF"/>
                        <w:spacing w:line="240" w:lineRule="auto"/>
                        <w:ind w:firstLine="0"/>
                        <w:jc w:val="left"/>
                        <w:rPr>
                          <w:rFonts w:ascii="Consolas" w:eastAsia="Times New Roman" w:hAnsi="Consolas" w:cs="Times New Roman"/>
                          <w:color w:val="000000"/>
                          <w:kern w:val="0"/>
                          <w:sz w:val="18"/>
                          <w:szCs w:val="18"/>
                          <w:lang/>
                        </w:rPr>
                      </w:pPr>
                      <w:r>
                        <w:rPr>
                          <w:rFonts w:ascii="Consolas" w:eastAsia="Times New Roman" w:hAnsi="Consolas" w:cs="Times New Roman"/>
                          <w:color w:val="000000"/>
                          <w:kern w:val="0"/>
                          <w:sz w:val="18"/>
                          <w:szCs w:val="18"/>
                          <w:lang w:val="en-GB"/>
                        </w:rPr>
                        <w:t xml:space="preserve">                                                         </w:t>
                      </w:r>
                      <w:r w:rsidRPr="00A2709F">
                        <w:rPr>
                          <w:rFonts w:ascii="Consolas" w:eastAsia="Times New Roman" w:hAnsi="Consolas" w:cs="Times New Roman"/>
                          <w:color w:val="000000"/>
                          <w:kern w:val="0"/>
                          <w:sz w:val="18"/>
                          <w:szCs w:val="18"/>
                          <w:lang/>
                        </w:rPr>
                        <w:t>average=</w:t>
                      </w:r>
                      <w:r w:rsidRPr="00A2709F">
                        <w:rPr>
                          <w:rFonts w:ascii="Consolas" w:eastAsia="Times New Roman" w:hAnsi="Consolas" w:cs="Times New Roman"/>
                          <w:color w:val="A31515"/>
                          <w:kern w:val="0"/>
                          <w:sz w:val="18"/>
                          <w:szCs w:val="18"/>
                          <w:lang/>
                        </w:rPr>
                        <w:t>'weighted'</w:t>
                      </w:r>
                      <w:r w:rsidRPr="00A2709F">
                        <w:rPr>
                          <w:rFonts w:ascii="Consolas" w:eastAsia="Times New Roman" w:hAnsi="Consolas" w:cs="Times New Roman"/>
                          <w:color w:val="000000"/>
                          <w:kern w:val="0"/>
                          <w:sz w:val="18"/>
                          <w:szCs w:val="18"/>
                          <w:lang/>
                        </w:rPr>
                        <w:t xml:space="preserve">, </w:t>
                      </w:r>
                    </w:p>
                    <w:p w14:paraId="3E1A0F7D" w14:textId="57EAC0B8" w:rsidR="004826FF" w:rsidRPr="00A2709F" w:rsidRDefault="004826FF" w:rsidP="008529C3">
                      <w:pPr>
                        <w:shd w:val="clear" w:color="auto" w:fill="FFFFFF"/>
                        <w:spacing w:line="240" w:lineRule="auto"/>
                        <w:ind w:firstLine="0"/>
                        <w:jc w:val="left"/>
                        <w:rPr>
                          <w:rFonts w:ascii="Consolas" w:eastAsia="Times New Roman" w:hAnsi="Consolas" w:cs="Times New Roman"/>
                          <w:color w:val="000000"/>
                          <w:kern w:val="0"/>
                          <w:sz w:val="18"/>
                          <w:szCs w:val="18"/>
                          <w:lang/>
                        </w:rPr>
                      </w:pPr>
                      <w:r>
                        <w:rPr>
                          <w:rFonts w:ascii="Consolas" w:eastAsia="Times New Roman" w:hAnsi="Consolas" w:cs="Times New Roman"/>
                          <w:color w:val="000000"/>
                          <w:kern w:val="0"/>
                          <w:sz w:val="18"/>
                          <w:szCs w:val="18"/>
                          <w:lang w:val="en-GB"/>
                        </w:rPr>
                        <w:t xml:space="preserve">                                                         </w:t>
                      </w:r>
                      <w:r w:rsidRPr="00A2709F">
                        <w:rPr>
                          <w:rFonts w:ascii="Consolas" w:eastAsia="Times New Roman" w:hAnsi="Consolas" w:cs="Times New Roman"/>
                          <w:color w:val="000000"/>
                          <w:kern w:val="0"/>
                          <w:sz w:val="18"/>
                          <w:szCs w:val="18"/>
                          <w:lang/>
                        </w:rPr>
                        <w:t>multi_class=</w:t>
                      </w:r>
                      <w:r w:rsidRPr="00A2709F">
                        <w:rPr>
                          <w:rFonts w:ascii="Consolas" w:eastAsia="Times New Roman" w:hAnsi="Consolas" w:cs="Times New Roman"/>
                          <w:color w:val="A31515"/>
                          <w:kern w:val="0"/>
                          <w:sz w:val="18"/>
                          <w:szCs w:val="18"/>
                          <w:lang/>
                        </w:rPr>
                        <w:t>'ovr'</w:t>
                      </w:r>
                      <w:r w:rsidRPr="00A2709F">
                        <w:rPr>
                          <w:rFonts w:ascii="Consolas" w:eastAsia="Times New Roman" w:hAnsi="Consolas" w:cs="Times New Roman"/>
                          <w:color w:val="000000"/>
                          <w:kern w:val="0"/>
                          <w:sz w:val="18"/>
                          <w:szCs w:val="18"/>
                          <w:lang/>
                        </w:rPr>
                        <w:t>)</w:t>
                      </w:r>
                    </w:p>
                    <w:p w14:paraId="08D10A5A" w14:textId="77777777" w:rsidR="004826FF" w:rsidRPr="00A2709F" w:rsidRDefault="004826FF" w:rsidP="008529C3">
                      <w:pPr>
                        <w:shd w:val="clear" w:color="auto" w:fill="FFFFFF"/>
                        <w:spacing w:line="240" w:lineRule="auto"/>
                        <w:ind w:firstLine="0"/>
                        <w:jc w:val="left"/>
                        <w:rPr>
                          <w:rFonts w:ascii="Consolas" w:eastAsia="Times New Roman" w:hAnsi="Consolas" w:cs="Times New Roman"/>
                          <w:color w:val="000000"/>
                          <w:kern w:val="0"/>
                          <w:sz w:val="18"/>
                          <w:szCs w:val="18"/>
                          <w:lang/>
                        </w:rPr>
                      </w:pPr>
                      <w:r w:rsidRPr="00A2709F">
                        <w:rPr>
                          <w:rFonts w:ascii="Consolas" w:eastAsia="Times New Roman" w:hAnsi="Consolas" w:cs="Times New Roman"/>
                          <w:color w:val="000000"/>
                          <w:kern w:val="0"/>
                          <w:sz w:val="18"/>
                          <w:szCs w:val="18"/>
                          <w:lang/>
                        </w:rPr>
                        <w:t xml:space="preserve">                </w:t>
                      </w:r>
                      <w:r w:rsidRPr="00E608FC">
                        <w:rPr>
                          <w:rFonts w:ascii="Consolas" w:eastAsia="Times New Roman" w:hAnsi="Consolas" w:cs="Times New Roman"/>
                          <w:color w:val="0070C0"/>
                          <w:kern w:val="0"/>
                          <w:sz w:val="18"/>
                          <w:szCs w:val="18"/>
                          <w:lang/>
                        </w:rPr>
                        <w:t>else</w:t>
                      </w:r>
                      <w:r w:rsidRPr="00A2709F">
                        <w:rPr>
                          <w:rFonts w:ascii="Consolas" w:eastAsia="Times New Roman" w:hAnsi="Consolas" w:cs="Times New Roman"/>
                          <w:color w:val="000000"/>
                          <w:kern w:val="0"/>
                          <w:sz w:val="18"/>
                          <w:szCs w:val="18"/>
                          <w:lang/>
                        </w:rPr>
                        <w:t>:</w:t>
                      </w:r>
                    </w:p>
                    <w:p w14:paraId="5686CD4D" w14:textId="77777777" w:rsidR="004826FF" w:rsidRDefault="004826FF" w:rsidP="008529C3">
                      <w:pPr>
                        <w:shd w:val="clear" w:color="auto" w:fill="FFFFFF"/>
                        <w:spacing w:line="240" w:lineRule="auto"/>
                        <w:ind w:firstLine="0"/>
                        <w:jc w:val="left"/>
                        <w:rPr>
                          <w:rFonts w:ascii="Consolas" w:eastAsia="Times New Roman" w:hAnsi="Consolas" w:cs="Times New Roman"/>
                          <w:color w:val="000000"/>
                          <w:kern w:val="0"/>
                          <w:sz w:val="18"/>
                          <w:szCs w:val="18"/>
                          <w:lang/>
                        </w:rPr>
                      </w:pPr>
                      <w:r w:rsidRPr="00A2709F">
                        <w:rPr>
                          <w:rFonts w:ascii="Consolas" w:eastAsia="Times New Roman" w:hAnsi="Consolas" w:cs="Times New Roman"/>
                          <w:color w:val="000000"/>
                          <w:kern w:val="0"/>
                          <w:sz w:val="18"/>
                          <w:szCs w:val="18"/>
                          <w:lang/>
                        </w:rPr>
                        <w:t>                    score_row[</w:t>
                      </w:r>
                      <w:r w:rsidRPr="00A2709F">
                        <w:rPr>
                          <w:rFonts w:ascii="Consolas" w:eastAsia="Times New Roman" w:hAnsi="Consolas" w:cs="Times New Roman"/>
                          <w:color w:val="A31515"/>
                          <w:kern w:val="0"/>
                          <w:sz w:val="18"/>
                          <w:szCs w:val="18"/>
                          <w:lang/>
                        </w:rPr>
                        <w:t>'roc-auc'</w:t>
                      </w:r>
                      <w:r w:rsidRPr="00A2709F">
                        <w:rPr>
                          <w:rFonts w:ascii="Consolas" w:eastAsia="Times New Roman" w:hAnsi="Consolas" w:cs="Times New Roman"/>
                          <w:color w:val="000000"/>
                          <w:kern w:val="0"/>
                          <w:sz w:val="18"/>
                          <w:szCs w:val="18"/>
                          <w:lang/>
                        </w:rPr>
                        <w:t xml:space="preserve">] = </w:t>
                      </w:r>
                      <w:r w:rsidRPr="00CF2B02">
                        <w:rPr>
                          <w:rFonts w:ascii="Consolas" w:eastAsia="Times New Roman" w:hAnsi="Consolas" w:cs="Times New Roman"/>
                          <w:b/>
                          <w:bCs/>
                          <w:color w:val="000000"/>
                          <w:kern w:val="0"/>
                          <w:sz w:val="18"/>
                          <w:szCs w:val="18"/>
                          <w:lang/>
                        </w:rPr>
                        <w:t>np</w:t>
                      </w:r>
                      <w:r w:rsidRPr="00A2709F">
                        <w:rPr>
                          <w:rFonts w:ascii="Consolas" w:eastAsia="Times New Roman" w:hAnsi="Consolas" w:cs="Times New Roman"/>
                          <w:color w:val="000000"/>
                          <w:kern w:val="0"/>
                          <w:sz w:val="18"/>
                          <w:szCs w:val="18"/>
                          <w:lang/>
                        </w:rPr>
                        <w:t>.nan</w:t>
                      </w:r>
                    </w:p>
                    <w:p w14:paraId="0C7EDC11" w14:textId="77777777" w:rsidR="004826FF" w:rsidRPr="00373453" w:rsidRDefault="004826FF" w:rsidP="008529C3">
                      <w:pPr>
                        <w:shd w:val="clear" w:color="auto" w:fill="FFFFFF"/>
                        <w:spacing w:line="240" w:lineRule="auto"/>
                        <w:ind w:firstLine="0"/>
                        <w:jc w:val="left"/>
                        <w:rPr>
                          <w:rFonts w:ascii="Consolas" w:eastAsia="Times New Roman" w:hAnsi="Consolas" w:cs="Times New Roman"/>
                          <w:i/>
                          <w:iCs/>
                          <w:color w:val="A6A6A6" w:themeColor="background1" w:themeShade="A6"/>
                          <w:kern w:val="0"/>
                          <w:sz w:val="18"/>
                          <w:szCs w:val="18"/>
                          <w:lang w:val="en-GB"/>
                        </w:rPr>
                      </w:pPr>
                      <w:r w:rsidRPr="00373453">
                        <w:rPr>
                          <w:rFonts w:ascii="Consolas" w:eastAsia="Times New Roman" w:hAnsi="Consolas" w:cs="Times New Roman"/>
                          <w:i/>
                          <w:iCs/>
                          <w:color w:val="A6A6A6" w:themeColor="background1" w:themeShade="A6"/>
                          <w:kern w:val="0"/>
                          <w:sz w:val="18"/>
                          <w:szCs w:val="18"/>
                          <w:lang w:val="en-GB"/>
                        </w:rPr>
                        <w:t xml:space="preserve">                # Update best score variable</w:t>
                      </w:r>
                    </w:p>
                    <w:p w14:paraId="79CD2A86" w14:textId="77777777" w:rsidR="004826FF" w:rsidRPr="00A2709F" w:rsidRDefault="004826FF" w:rsidP="008529C3">
                      <w:pPr>
                        <w:shd w:val="clear" w:color="auto" w:fill="FFFFFF"/>
                        <w:spacing w:line="240" w:lineRule="auto"/>
                        <w:ind w:firstLine="0"/>
                        <w:jc w:val="left"/>
                        <w:rPr>
                          <w:rFonts w:ascii="Consolas" w:eastAsia="Times New Roman" w:hAnsi="Consolas" w:cs="Times New Roman"/>
                          <w:color w:val="000000"/>
                          <w:kern w:val="0"/>
                          <w:sz w:val="18"/>
                          <w:szCs w:val="18"/>
                          <w:lang w:val="en-GB"/>
                        </w:rPr>
                      </w:pPr>
                      <w:r w:rsidRPr="00A2709F">
                        <w:rPr>
                          <w:rFonts w:ascii="Consolas" w:eastAsia="Times New Roman" w:hAnsi="Consolas" w:cs="Times New Roman"/>
                          <w:color w:val="000000"/>
                          <w:kern w:val="0"/>
                          <w:sz w:val="18"/>
                          <w:szCs w:val="18"/>
                          <w:lang/>
                        </w:rPr>
                        <w:t>                best_score = score</w:t>
                      </w:r>
                    </w:p>
                    <w:p w14:paraId="4EE55947" w14:textId="77777777" w:rsidR="004826FF" w:rsidRPr="00373453" w:rsidRDefault="004826FF" w:rsidP="008529C3">
                      <w:pPr>
                        <w:shd w:val="clear" w:color="auto" w:fill="FFFFFF"/>
                        <w:spacing w:line="240" w:lineRule="auto"/>
                        <w:ind w:firstLine="0"/>
                        <w:jc w:val="left"/>
                        <w:rPr>
                          <w:rFonts w:ascii="Consolas" w:eastAsia="Times New Roman" w:hAnsi="Consolas" w:cs="Times New Roman"/>
                          <w:i/>
                          <w:iCs/>
                          <w:color w:val="A6A6A6" w:themeColor="background1" w:themeShade="A6"/>
                          <w:kern w:val="0"/>
                          <w:sz w:val="18"/>
                          <w:szCs w:val="18"/>
                          <w:lang w:val="en-GB"/>
                        </w:rPr>
                      </w:pPr>
                      <w:r w:rsidRPr="00373453">
                        <w:rPr>
                          <w:rFonts w:ascii="Consolas" w:eastAsia="Times New Roman" w:hAnsi="Consolas" w:cs="Times New Roman"/>
                          <w:i/>
                          <w:iCs/>
                          <w:color w:val="A6A6A6" w:themeColor="background1" w:themeShade="A6"/>
                          <w:kern w:val="0"/>
                          <w:sz w:val="18"/>
                          <w:szCs w:val="18"/>
                          <w:lang/>
                        </w:rPr>
                        <w:t xml:space="preserve">        </w:t>
                      </w:r>
                      <w:r w:rsidRPr="00373453">
                        <w:rPr>
                          <w:rFonts w:ascii="Consolas" w:eastAsia="Times New Roman" w:hAnsi="Consolas" w:cs="Times New Roman"/>
                          <w:i/>
                          <w:iCs/>
                          <w:color w:val="A6A6A6" w:themeColor="background1" w:themeShade="A6"/>
                          <w:kern w:val="0"/>
                          <w:sz w:val="18"/>
                          <w:szCs w:val="18"/>
                          <w:lang w:val="en-GB"/>
                        </w:rPr>
                        <w:t># Save model scores to the result table</w:t>
                      </w:r>
                    </w:p>
                    <w:p w14:paraId="4F9EE9B6" w14:textId="77777777" w:rsidR="004826FF" w:rsidRPr="00A2709F" w:rsidRDefault="004826FF" w:rsidP="008529C3">
                      <w:pPr>
                        <w:shd w:val="clear" w:color="auto" w:fill="FFFFFF"/>
                        <w:spacing w:line="240" w:lineRule="auto"/>
                        <w:ind w:firstLine="0"/>
                        <w:jc w:val="left"/>
                        <w:rPr>
                          <w:rFonts w:ascii="Consolas" w:eastAsia="Times New Roman" w:hAnsi="Consolas" w:cs="Times New Roman"/>
                          <w:color w:val="000000"/>
                          <w:kern w:val="0"/>
                          <w:sz w:val="18"/>
                          <w:szCs w:val="18"/>
                          <w:lang/>
                        </w:rPr>
                      </w:pPr>
                      <w:r w:rsidRPr="00A2709F">
                        <w:rPr>
                          <w:rFonts w:ascii="Consolas" w:eastAsia="Times New Roman" w:hAnsi="Consolas" w:cs="Times New Roman"/>
                          <w:color w:val="000000"/>
                          <w:kern w:val="0"/>
                          <w:sz w:val="18"/>
                          <w:szCs w:val="18"/>
                          <w:lang/>
                        </w:rPr>
                        <w:t xml:space="preserve">        results = </w:t>
                      </w:r>
                      <w:r w:rsidRPr="00CF2B02">
                        <w:rPr>
                          <w:rFonts w:ascii="Consolas" w:eastAsia="Times New Roman" w:hAnsi="Consolas" w:cs="Times New Roman"/>
                          <w:b/>
                          <w:bCs/>
                          <w:color w:val="000000"/>
                          <w:kern w:val="0"/>
                          <w:sz w:val="18"/>
                          <w:szCs w:val="18"/>
                          <w:lang/>
                        </w:rPr>
                        <w:t>pd</w:t>
                      </w:r>
                      <w:r w:rsidRPr="00A2709F">
                        <w:rPr>
                          <w:rFonts w:ascii="Consolas" w:eastAsia="Times New Roman" w:hAnsi="Consolas" w:cs="Times New Roman"/>
                          <w:color w:val="000000"/>
                          <w:kern w:val="0"/>
                          <w:sz w:val="18"/>
                          <w:szCs w:val="18"/>
                          <w:lang/>
                        </w:rPr>
                        <w:t>.concat((results, score_row), axis=</w:t>
                      </w:r>
                      <w:r w:rsidRPr="00373453">
                        <w:rPr>
                          <w:rFonts w:ascii="Consolas" w:eastAsia="Times New Roman" w:hAnsi="Consolas" w:cs="Times New Roman"/>
                          <w:color w:val="00B0F0"/>
                          <w:kern w:val="0"/>
                          <w:sz w:val="18"/>
                          <w:szCs w:val="18"/>
                          <w:lang/>
                        </w:rPr>
                        <w:t>0</w:t>
                      </w:r>
                      <w:r w:rsidRPr="00A2709F">
                        <w:rPr>
                          <w:rFonts w:ascii="Consolas" w:eastAsia="Times New Roman" w:hAnsi="Consolas" w:cs="Times New Roman"/>
                          <w:color w:val="000000"/>
                          <w:kern w:val="0"/>
                          <w:sz w:val="18"/>
                          <w:szCs w:val="18"/>
                          <w:lang/>
                        </w:rPr>
                        <w:t>, ignore_index=</w:t>
                      </w:r>
                      <w:r w:rsidRPr="00A2709F">
                        <w:rPr>
                          <w:rFonts w:ascii="Consolas" w:eastAsia="Times New Roman" w:hAnsi="Consolas" w:cs="Times New Roman"/>
                          <w:color w:val="0000FF"/>
                          <w:kern w:val="0"/>
                          <w:sz w:val="18"/>
                          <w:szCs w:val="18"/>
                          <w:lang/>
                        </w:rPr>
                        <w:t>True</w:t>
                      </w:r>
                      <w:r w:rsidRPr="00A2709F">
                        <w:rPr>
                          <w:rFonts w:ascii="Consolas" w:eastAsia="Times New Roman" w:hAnsi="Consolas" w:cs="Times New Roman"/>
                          <w:color w:val="000000"/>
                          <w:kern w:val="0"/>
                          <w:sz w:val="18"/>
                          <w:szCs w:val="18"/>
                          <w:lang/>
                        </w:rPr>
                        <w:t>)</w:t>
                      </w:r>
                    </w:p>
                    <w:p w14:paraId="1E78BAB2" w14:textId="77777777" w:rsidR="004826FF" w:rsidRPr="00A2709F" w:rsidRDefault="004826FF" w:rsidP="008529C3">
                      <w:pPr>
                        <w:shd w:val="clear" w:color="auto" w:fill="FFFFFF"/>
                        <w:spacing w:line="240" w:lineRule="auto"/>
                        <w:ind w:firstLine="0"/>
                        <w:jc w:val="left"/>
                        <w:rPr>
                          <w:rFonts w:ascii="Consolas" w:eastAsia="Times New Roman" w:hAnsi="Consolas" w:cs="Times New Roman"/>
                          <w:color w:val="000000"/>
                          <w:kern w:val="0"/>
                          <w:sz w:val="18"/>
                          <w:szCs w:val="18"/>
                          <w:lang/>
                        </w:rPr>
                      </w:pPr>
                      <w:r w:rsidRPr="00A2709F">
                        <w:rPr>
                          <w:rFonts w:ascii="Consolas" w:eastAsia="Times New Roman" w:hAnsi="Consolas" w:cs="Times New Roman"/>
                          <w:color w:val="000000"/>
                          <w:kern w:val="0"/>
                          <w:sz w:val="18"/>
                          <w:szCs w:val="18"/>
                          <w:lang/>
                        </w:rPr>
                        <w:t xml:space="preserve">        </w:t>
                      </w:r>
                    </w:p>
                    <w:p w14:paraId="189EEE65" w14:textId="77777777" w:rsidR="004826FF" w:rsidRPr="00A2709F" w:rsidRDefault="004826FF" w:rsidP="008529C3">
                      <w:pPr>
                        <w:shd w:val="clear" w:color="auto" w:fill="FFFFFF"/>
                        <w:spacing w:line="240" w:lineRule="auto"/>
                        <w:ind w:firstLine="0"/>
                        <w:jc w:val="left"/>
                        <w:rPr>
                          <w:rFonts w:ascii="Consolas" w:eastAsia="Times New Roman" w:hAnsi="Consolas" w:cs="Times New Roman"/>
                          <w:color w:val="000000"/>
                          <w:kern w:val="0"/>
                          <w:sz w:val="18"/>
                          <w:szCs w:val="18"/>
                          <w:lang/>
                        </w:rPr>
                      </w:pPr>
                      <w:r w:rsidRPr="00A2709F">
                        <w:rPr>
                          <w:rFonts w:ascii="Consolas" w:eastAsia="Times New Roman" w:hAnsi="Consolas" w:cs="Times New Roman"/>
                          <w:color w:val="000000"/>
                          <w:kern w:val="0"/>
                          <w:sz w:val="18"/>
                          <w:szCs w:val="18"/>
                          <w:lang/>
                        </w:rPr>
                        <w:t>    print(</w:t>
                      </w:r>
                      <w:r w:rsidRPr="00A2709F">
                        <w:rPr>
                          <w:rFonts w:ascii="Consolas" w:eastAsia="Times New Roman" w:hAnsi="Consolas" w:cs="Times New Roman"/>
                          <w:color w:val="A31515"/>
                          <w:kern w:val="0"/>
                          <w:sz w:val="18"/>
                          <w:szCs w:val="18"/>
                          <w:lang/>
                        </w:rPr>
                        <w:t>'Classification done for '</w:t>
                      </w:r>
                      <w:r w:rsidRPr="00A2709F">
                        <w:rPr>
                          <w:rFonts w:ascii="Consolas" w:eastAsia="Times New Roman" w:hAnsi="Consolas" w:cs="Times New Roman"/>
                          <w:color w:val="000000"/>
                          <w:kern w:val="0"/>
                          <w:sz w:val="18"/>
                          <w:szCs w:val="18"/>
                          <w:lang/>
                        </w:rPr>
                        <w:t xml:space="preserve"> + clf_type + </w:t>
                      </w:r>
                      <w:r w:rsidRPr="00A2709F">
                        <w:rPr>
                          <w:rFonts w:ascii="Consolas" w:eastAsia="Times New Roman" w:hAnsi="Consolas" w:cs="Times New Roman"/>
                          <w:color w:val="A31515"/>
                          <w:kern w:val="0"/>
                          <w:sz w:val="18"/>
                          <w:szCs w:val="18"/>
                          <w:lang/>
                        </w:rPr>
                        <w:t>'\n'</w:t>
                      </w:r>
                      <w:r w:rsidRPr="00A2709F">
                        <w:rPr>
                          <w:rFonts w:ascii="Consolas" w:eastAsia="Times New Roman" w:hAnsi="Consolas" w:cs="Times New Roman"/>
                          <w:color w:val="000000"/>
                          <w:kern w:val="0"/>
                          <w:sz w:val="18"/>
                          <w:szCs w:val="18"/>
                          <w:lang/>
                        </w:rPr>
                        <w:t>)</w:t>
                      </w:r>
                    </w:p>
                    <w:p w14:paraId="242C6738" w14:textId="77777777" w:rsidR="004826FF" w:rsidRPr="00A2709F" w:rsidRDefault="004826FF" w:rsidP="008529C3">
                      <w:pPr>
                        <w:shd w:val="clear" w:color="auto" w:fill="FFFFFF"/>
                        <w:spacing w:line="240" w:lineRule="auto"/>
                        <w:ind w:firstLine="0"/>
                        <w:jc w:val="left"/>
                        <w:rPr>
                          <w:rFonts w:ascii="Consolas" w:eastAsia="Times New Roman" w:hAnsi="Consolas" w:cs="Times New Roman"/>
                          <w:color w:val="000000"/>
                          <w:kern w:val="0"/>
                          <w:sz w:val="18"/>
                          <w:szCs w:val="18"/>
                          <w:lang/>
                        </w:rPr>
                      </w:pPr>
                      <w:r w:rsidRPr="00A2709F">
                        <w:rPr>
                          <w:rFonts w:ascii="Consolas" w:eastAsia="Times New Roman" w:hAnsi="Consolas" w:cs="Times New Roman"/>
                          <w:color w:val="000000"/>
                          <w:kern w:val="0"/>
                          <w:sz w:val="18"/>
                          <w:szCs w:val="18"/>
                          <w:lang/>
                        </w:rPr>
                        <w:t xml:space="preserve">    </w:t>
                      </w:r>
                    </w:p>
                    <w:p w14:paraId="5680909B" w14:textId="77777777" w:rsidR="004826FF" w:rsidRPr="00A2709F" w:rsidRDefault="004826FF" w:rsidP="008529C3">
                      <w:pPr>
                        <w:shd w:val="clear" w:color="auto" w:fill="FFFFFF"/>
                        <w:spacing w:line="240" w:lineRule="auto"/>
                        <w:ind w:firstLine="0"/>
                        <w:jc w:val="left"/>
                        <w:rPr>
                          <w:rFonts w:ascii="Consolas" w:eastAsia="Times New Roman" w:hAnsi="Consolas" w:cs="Times New Roman"/>
                          <w:color w:val="000000"/>
                          <w:kern w:val="0"/>
                          <w:sz w:val="18"/>
                          <w:szCs w:val="18"/>
                          <w:lang w:val="en-GB"/>
                        </w:rPr>
                      </w:pPr>
                      <w:r w:rsidRPr="00A2709F">
                        <w:rPr>
                          <w:rFonts w:ascii="Consolas" w:eastAsia="Times New Roman" w:hAnsi="Consolas" w:cs="Times New Roman"/>
                          <w:color w:val="000000"/>
                          <w:kern w:val="0"/>
                          <w:sz w:val="18"/>
                          <w:szCs w:val="18"/>
                          <w:lang/>
                        </w:rPr>
                        <w:t xml:space="preserve">    </w:t>
                      </w:r>
                      <w:r w:rsidRPr="00E608FC">
                        <w:rPr>
                          <w:rFonts w:ascii="Consolas" w:eastAsia="Times New Roman" w:hAnsi="Consolas" w:cs="Times New Roman"/>
                          <w:color w:val="0070C0"/>
                          <w:kern w:val="0"/>
                          <w:sz w:val="18"/>
                          <w:szCs w:val="18"/>
                          <w:lang/>
                        </w:rPr>
                        <w:t>return</w:t>
                      </w:r>
                      <w:r w:rsidRPr="00A2709F">
                        <w:rPr>
                          <w:rFonts w:ascii="Consolas" w:eastAsia="Times New Roman" w:hAnsi="Consolas" w:cs="Times New Roman"/>
                          <w:color w:val="000000"/>
                          <w:kern w:val="0"/>
                          <w:sz w:val="18"/>
                          <w:szCs w:val="18"/>
                          <w:lang/>
                        </w:rPr>
                        <w:t xml:space="preserve"> </w:t>
                      </w:r>
                      <w:r>
                        <w:rPr>
                          <w:rFonts w:ascii="Consolas" w:eastAsia="Times New Roman" w:hAnsi="Consolas" w:cs="Times New Roman"/>
                          <w:color w:val="000000"/>
                          <w:kern w:val="0"/>
                          <w:sz w:val="18"/>
                          <w:szCs w:val="18"/>
                          <w:lang w:val="en-GB"/>
                        </w:rPr>
                        <w:t>(</w:t>
                      </w:r>
                      <w:r w:rsidRPr="00A2709F">
                        <w:rPr>
                          <w:rFonts w:ascii="Consolas" w:eastAsia="Times New Roman" w:hAnsi="Consolas" w:cs="Times New Roman"/>
                          <w:color w:val="000000"/>
                          <w:kern w:val="0"/>
                          <w:sz w:val="18"/>
                          <w:szCs w:val="18"/>
                          <w:lang/>
                        </w:rPr>
                        <w:t>results, pred</w:t>
                      </w:r>
                      <w:r>
                        <w:rPr>
                          <w:rFonts w:ascii="Consolas" w:eastAsia="Times New Roman" w:hAnsi="Consolas" w:cs="Times New Roman"/>
                          <w:color w:val="000000"/>
                          <w:kern w:val="0"/>
                          <w:sz w:val="18"/>
                          <w:szCs w:val="18"/>
                          <w:lang w:val="en-GB"/>
                        </w:rPr>
                        <w:t>iction</w:t>
                      </w:r>
                      <w:r w:rsidRPr="00A2709F">
                        <w:rPr>
                          <w:rFonts w:ascii="Consolas" w:eastAsia="Times New Roman" w:hAnsi="Consolas" w:cs="Times New Roman"/>
                          <w:color w:val="000000"/>
                          <w:kern w:val="0"/>
                          <w:sz w:val="18"/>
                          <w:szCs w:val="18"/>
                          <w:lang/>
                        </w:rPr>
                        <w:t>s</w:t>
                      </w:r>
                      <w:r>
                        <w:rPr>
                          <w:rFonts w:ascii="Consolas" w:eastAsia="Times New Roman" w:hAnsi="Consolas" w:cs="Times New Roman"/>
                          <w:color w:val="000000"/>
                          <w:kern w:val="0"/>
                          <w:sz w:val="18"/>
                          <w:szCs w:val="18"/>
                          <w:lang w:val="en-GB"/>
                        </w:rPr>
                        <w:t>)</w:t>
                      </w:r>
                    </w:p>
                    <w:p w14:paraId="1D386C2B" w14:textId="77777777" w:rsidR="004826FF" w:rsidRPr="002C3F92" w:rsidRDefault="004826FF" w:rsidP="008529C3">
                      <w:pPr>
                        <w:ind w:firstLine="0"/>
                        <w:rPr>
                          <w:rFonts w:ascii="Consolas" w:hAnsi="Consolas"/>
                          <w:sz w:val="18"/>
                          <w:szCs w:val="18"/>
                        </w:rPr>
                      </w:pPr>
                    </w:p>
                  </w:txbxContent>
                </v:textbox>
                <w10:anchorlock/>
              </v:shape>
            </w:pict>
          </mc:Fallback>
        </mc:AlternateContent>
      </w:r>
    </w:p>
    <w:p w14:paraId="008ED32F" w14:textId="02F127A4" w:rsidR="00DE1BD6" w:rsidRDefault="00DE1BD6" w:rsidP="00DE1BD6">
      <w:pPr>
        <w:spacing w:line="480" w:lineRule="auto"/>
        <w:ind w:firstLine="720"/>
        <w:jc w:val="left"/>
      </w:pPr>
      <w:r>
        <w:br w:type="page"/>
      </w:r>
    </w:p>
    <w:p w14:paraId="47C4ED15" w14:textId="33C2914C" w:rsidR="00F6583A" w:rsidRPr="00BF0845" w:rsidRDefault="00F6583A" w:rsidP="00BF0845">
      <w:pPr>
        <w:pStyle w:val="AppendixHeader"/>
        <w:rPr>
          <w:rStyle w:val="a8"/>
          <w:caps/>
        </w:rPr>
      </w:pPr>
      <w:bookmarkStart w:id="228" w:name="_[A-4.1A]_Confusion_matrixes"/>
      <w:bookmarkStart w:id="229" w:name="_[A-4.1A]_Confusion_matrices"/>
      <w:bookmarkStart w:id="230" w:name="_Toc104289438"/>
      <w:bookmarkStart w:id="231" w:name="_Toc134628364"/>
      <w:bookmarkEnd w:id="228"/>
      <w:bookmarkEnd w:id="229"/>
      <w:r w:rsidRPr="00BF0845">
        <w:rPr>
          <w:rStyle w:val="a8"/>
          <w:caps/>
        </w:rPr>
        <w:lastRenderedPageBreak/>
        <w:t>[</w:t>
      </w:r>
      <w:hyperlink w:anchor="_Preliminary_results" w:history="1">
        <w:r w:rsidRPr="00BF0845">
          <w:rPr>
            <w:rStyle w:val="a8"/>
            <w:caps/>
          </w:rPr>
          <w:t>A-4.1A</w:t>
        </w:r>
      </w:hyperlink>
      <w:r w:rsidRPr="00BF0845">
        <w:rPr>
          <w:rStyle w:val="a8"/>
          <w:caps/>
        </w:rPr>
        <w:t xml:space="preserve">] Confusion </w:t>
      </w:r>
      <w:r w:rsidR="00B41C1B" w:rsidRPr="00BF0845">
        <w:rPr>
          <w:rStyle w:val="a8"/>
          <w:caps/>
        </w:rPr>
        <w:t>m</w:t>
      </w:r>
      <w:r w:rsidRPr="00BF0845">
        <w:rPr>
          <w:rStyle w:val="a8"/>
          <w:caps/>
        </w:rPr>
        <w:t>atri</w:t>
      </w:r>
      <w:r w:rsidR="004A6649" w:rsidRPr="00BF0845">
        <w:rPr>
          <w:rStyle w:val="a8"/>
          <w:caps/>
        </w:rPr>
        <w:t>c</w:t>
      </w:r>
      <w:r w:rsidRPr="00BF0845">
        <w:rPr>
          <w:rStyle w:val="a8"/>
          <w:caps/>
        </w:rPr>
        <w:t>es</w:t>
      </w:r>
      <w:bookmarkEnd w:id="230"/>
      <w:r w:rsidR="005C3F92" w:rsidRPr="00BF0845">
        <w:rPr>
          <w:rStyle w:val="a8"/>
          <w:caps/>
        </w:rPr>
        <w:t xml:space="preserve"> (default)</w:t>
      </w:r>
      <w:bookmarkEnd w:id="231"/>
    </w:p>
    <w:p w14:paraId="2373D138" w14:textId="19167C52" w:rsidR="009B10AD" w:rsidRDefault="00C23BFC" w:rsidP="001B1071">
      <w:pPr>
        <w:pStyle w:val="Picture"/>
      </w:pPr>
      <w:r w:rsidRPr="001B1071">
        <w:rPr>
          <w:lang w:eastAsia="en-US"/>
        </w:rPr>
        <w:drawing>
          <wp:inline distT="0" distB="0" distL="0" distR="0" wp14:anchorId="54707E46" wp14:editId="20E987F0">
            <wp:extent cx="5943600" cy="5420360"/>
            <wp:effectExtent l="0" t="0" r="0" b="8890"/>
            <wp:docPr id="515439518" name="Picture 515439518"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439518" name="Picture 9" descr="Timeline&#10;&#10;Description automatically generated"/>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943600" cy="5420360"/>
                    </a:xfrm>
                    <a:prstGeom prst="rect">
                      <a:avLst/>
                    </a:prstGeom>
                  </pic:spPr>
                </pic:pic>
              </a:graphicData>
            </a:graphic>
          </wp:inline>
        </w:drawing>
      </w:r>
    </w:p>
    <w:p w14:paraId="3617405B" w14:textId="3A75E71C" w:rsidR="00F533FA" w:rsidRPr="00F533FA" w:rsidRDefault="00F533FA" w:rsidP="0081796A">
      <w:pPr>
        <w:pStyle w:val="Figurecaption-Appendix"/>
      </w:pPr>
      <w:r>
        <w:t xml:space="preserve">Appendix 4.1A: Confusion matrixes </w:t>
      </w:r>
      <w:r w:rsidR="009B10AD">
        <w:t>of classification with default hyperparameters in standard data.</w:t>
      </w:r>
    </w:p>
    <w:p w14:paraId="0EAA4B4B" w14:textId="77777777" w:rsidR="00F533FA" w:rsidRDefault="00F533FA" w:rsidP="00EA61D0">
      <w:pPr>
        <w:pStyle w:val="Picture"/>
        <w:jc w:val="both"/>
      </w:pPr>
    </w:p>
    <w:p w14:paraId="13BFFFCC" w14:textId="3831F61D" w:rsidR="00F6583A" w:rsidRDefault="00F6583A">
      <w:pPr>
        <w:spacing w:line="480" w:lineRule="auto"/>
        <w:jc w:val="left"/>
      </w:pPr>
      <w:r>
        <w:br w:type="page"/>
      </w:r>
    </w:p>
    <w:p w14:paraId="6818AC0C" w14:textId="35361C54" w:rsidR="00B503CF" w:rsidRPr="00BF0845" w:rsidRDefault="00B503CF" w:rsidP="00BF0845">
      <w:pPr>
        <w:pStyle w:val="AppendixHeader"/>
        <w:rPr>
          <w:rStyle w:val="a8"/>
          <w:caps/>
        </w:rPr>
      </w:pPr>
      <w:bookmarkStart w:id="232" w:name="_[A-4.1B]_Violin_plots"/>
      <w:bookmarkStart w:id="233" w:name="_Toc134628365"/>
      <w:bookmarkEnd w:id="232"/>
      <w:r w:rsidRPr="00BF0845">
        <w:rPr>
          <w:rStyle w:val="a8"/>
          <w:caps/>
        </w:rPr>
        <w:lastRenderedPageBreak/>
        <w:t>[</w:t>
      </w:r>
      <w:hyperlink w:anchor="_Preliminary_results" w:history="1">
        <w:r w:rsidRPr="00BF0845">
          <w:rPr>
            <w:rStyle w:val="a8"/>
            <w:caps/>
          </w:rPr>
          <w:t>A-4.1B</w:t>
        </w:r>
      </w:hyperlink>
      <w:r w:rsidRPr="00BF0845">
        <w:rPr>
          <w:rStyle w:val="a8"/>
          <w:caps/>
        </w:rPr>
        <w:t>] Violin plots</w:t>
      </w:r>
      <w:r w:rsidR="00BA0BA0" w:rsidRPr="00BF0845">
        <w:rPr>
          <w:rStyle w:val="a8"/>
          <w:caps/>
        </w:rPr>
        <w:t xml:space="preserve"> of the classification results</w:t>
      </w:r>
      <w:r w:rsidR="00D52215" w:rsidRPr="00BF0845">
        <w:rPr>
          <w:rStyle w:val="a8"/>
          <w:caps/>
        </w:rPr>
        <w:t xml:space="preserve"> (optimal)</w:t>
      </w:r>
      <w:bookmarkEnd w:id="233"/>
    </w:p>
    <w:p w14:paraId="5392D350" w14:textId="19C038D2" w:rsidR="00BA0BA0" w:rsidRDefault="00261837" w:rsidP="00D52215">
      <w:pPr>
        <w:pStyle w:val="Picture"/>
      </w:pPr>
      <w:r>
        <w:rPr>
          <w:lang w:eastAsia="en-US"/>
        </w:rPr>
        <w:drawing>
          <wp:inline distT="0" distB="0" distL="0" distR="0" wp14:anchorId="4089A7C2" wp14:editId="2822A75B">
            <wp:extent cx="5270740" cy="3576895"/>
            <wp:effectExtent l="0" t="0" r="6350" b="5080"/>
            <wp:docPr id="1690851068" name="Picture 169085106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851068" name="Picture 7" descr="Chart&#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5282284" cy="3584729"/>
                    </a:xfrm>
                    <a:prstGeom prst="rect">
                      <a:avLst/>
                    </a:prstGeom>
                  </pic:spPr>
                </pic:pic>
              </a:graphicData>
            </a:graphic>
          </wp:inline>
        </w:drawing>
      </w:r>
      <w:r w:rsidRPr="00D52215">
        <w:rPr>
          <w:lang w:eastAsia="en-US"/>
        </w:rPr>
        <w:drawing>
          <wp:inline distT="0" distB="0" distL="0" distR="0" wp14:anchorId="7E509CF0" wp14:editId="7ED46C44">
            <wp:extent cx="5270500" cy="3601508"/>
            <wp:effectExtent l="0" t="0" r="6350" b="0"/>
            <wp:docPr id="1665019250" name="Picture 1665019250"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019250" name="Picture 8" descr="Chart, box and whisker chart&#10;&#10;Description automatically generated"/>
                    <pic:cNvPicPr/>
                  </pic:nvPicPr>
                  <pic:blipFill>
                    <a:blip r:embed="rId86">
                      <a:extLst>
                        <a:ext uri="{28A0092B-C50C-407E-A947-70E740481C1C}">
                          <a14:useLocalDpi xmlns:a14="http://schemas.microsoft.com/office/drawing/2010/main" val="0"/>
                        </a:ext>
                      </a:extLst>
                    </a:blip>
                    <a:stretch>
                      <a:fillRect/>
                    </a:stretch>
                  </pic:blipFill>
                  <pic:spPr>
                    <a:xfrm>
                      <a:off x="0" y="0"/>
                      <a:ext cx="5289244" cy="3614317"/>
                    </a:xfrm>
                    <a:prstGeom prst="rect">
                      <a:avLst/>
                    </a:prstGeom>
                  </pic:spPr>
                </pic:pic>
              </a:graphicData>
            </a:graphic>
          </wp:inline>
        </w:drawing>
      </w:r>
    </w:p>
    <w:p w14:paraId="733D89A3" w14:textId="3CC1AE0E" w:rsidR="00DE1BD6" w:rsidRDefault="00DE1BD6">
      <w:pPr>
        <w:spacing w:line="480" w:lineRule="auto"/>
        <w:ind w:firstLine="720"/>
        <w:jc w:val="left"/>
        <w:rPr>
          <w:noProof/>
          <w:sz w:val="20"/>
        </w:rPr>
      </w:pPr>
      <w:r>
        <w:br w:type="page"/>
      </w:r>
    </w:p>
    <w:p w14:paraId="561A9861" w14:textId="512434C7" w:rsidR="00B503CF" w:rsidRPr="00BF0845" w:rsidRDefault="006E1C3B" w:rsidP="00BF0845">
      <w:pPr>
        <w:pStyle w:val="AppendixHeader"/>
        <w:rPr>
          <w:rStyle w:val="a8"/>
          <w:caps/>
        </w:rPr>
      </w:pPr>
      <w:bookmarkStart w:id="234" w:name="_[A-4.1C]_Confusion_matrices"/>
      <w:bookmarkStart w:id="235" w:name="_Toc134628366"/>
      <w:bookmarkEnd w:id="234"/>
      <w:r w:rsidRPr="00BF0845">
        <w:rPr>
          <w:rStyle w:val="a8"/>
          <w:caps/>
        </w:rPr>
        <w:lastRenderedPageBreak/>
        <w:t>[</w:t>
      </w:r>
      <w:hyperlink w:anchor="_Prediction_results_with" w:history="1">
        <w:r w:rsidRPr="00BF0845">
          <w:rPr>
            <w:rStyle w:val="a8"/>
            <w:caps/>
          </w:rPr>
          <w:t>A-4.1C</w:t>
        </w:r>
      </w:hyperlink>
      <w:r w:rsidRPr="00BF0845">
        <w:rPr>
          <w:rStyle w:val="a8"/>
          <w:caps/>
        </w:rPr>
        <w:t>] Confusion matri</w:t>
      </w:r>
      <w:r w:rsidR="004A6649" w:rsidRPr="00BF0845">
        <w:rPr>
          <w:rStyle w:val="a8"/>
          <w:caps/>
        </w:rPr>
        <w:t>c</w:t>
      </w:r>
      <w:r w:rsidRPr="00BF0845">
        <w:rPr>
          <w:rStyle w:val="a8"/>
          <w:caps/>
        </w:rPr>
        <w:t>es</w:t>
      </w:r>
      <w:r w:rsidR="00D13745" w:rsidRPr="00BF0845">
        <w:rPr>
          <w:rStyle w:val="a8"/>
          <w:caps/>
        </w:rPr>
        <w:t xml:space="preserve"> </w:t>
      </w:r>
      <w:r w:rsidR="00160CEE" w:rsidRPr="00BF0845">
        <w:rPr>
          <w:rStyle w:val="a8"/>
          <w:caps/>
        </w:rPr>
        <w:t>(optimal)</w:t>
      </w:r>
      <w:bookmarkEnd w:id="235"/>
    </w:p>
    <w:p w14:paraId="2D5CFE04" w14:textId="44F374B4" w:rsidR="001B1071" w:rsidRPr="001B1071" w:rsidRDefault="00FA432A" w:rsidP="00D52215">
      <w:pPr>
        <w:pStyle w:val="Picture"/>
      </w:pPr>
      <w:r>
        <w:rPr>
          <w:lang w:eastAsia="en-US"/>
        </w:rPr>
        <w:drawing>
          <wp:inline distT="0" distB="0" distL="0" distR="0" wp14:anchorId="4AD0EB8A" wp14:editId="381D04EA">
            <wp:extent cx="5943600" cy="5420360"/>
            <wp:effectExtent l="0" t="0" r="0" b="8890"/>
            <wp:docPr id="1782090931" name="Picture 1782090931"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090931" name="Picture 10" descr="Timeline&#10;&#10;Description automatically generated"/>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943600" cy="5420360"/>
                    </a:xfrm>
                    <a:prstGeom prst="rect">
                      <a:avLst/>
                    </a:prstGeom>
                  </pic:spPr>
                </pic:pic>
              </a:graphicData>
            </a:graphic>
          </wp:inline>
        </w:drawing>
      </w:r>
    </w:p>
    <w:p w14:paraId="08D8D543" w14:textId="4BEDA618" w:rsidR="00B503CF" w:rsidRDefault="001B1071" w:rsidP="0081796A">
      <w:pPr>
        <w:pStyle w:val="Figurecaption-Appendix"/>
      </w:pPr>
      <w:r>
        <w:t>Appendix 4.1</w:t>
      </w:r>
      <w:r w:rsidR="00FA432A">
        <w:t>C</w:t>
      </w:r>
      <w:r>
        <w:t xml:space="preserve">: Confusion matrixes of classification with </w:t>
      </w:r>
      <w:r w:rsidR="00FA432A">
        <w:t>optimal</w:t>
      </w:r>
      <w:r>
        <w:t xml:space="preserve"> hyperparameters in standard data.</w:t>
      </w:r>
    </w:p>
    <w:p w14:paraId="0AC6CC3E" w14:textId="6124E075" w:rsidR="00160CEE" w:rsidRDefault="00160CEE">
      <w:pPr>
        <w:spacing w:line="480" w:lineRule="auto"/>
        <w:jc w:val="left"/>
      </w:pPr>
      <w:r>
        <w:br w:type="page"/>
      </w:r>
    </w:p>
    <w:p w14:paraId="0D729BF0" w14:textId="1A6D52B4" w:rsidR="0044371A" w:rsidRPr="00BF0845" w:rsidRDefault="0044371A" w:rsidP="00BF0845">
      <w:pPr>
        <w:pStyle w:val="AppendixHeader"/>
        <w:rPr>
          <w:rStyle w:val="a8"/>
          <w:caps/>
        </w:rPr>
      </w:pPr>
      <w:bookmarkStart w:id="236" w:name="_[A-2.0]_Python_source"/>
      <w:bookmarkStart w:id="237" w:name="_[A-2.1]_3D_visualizations"/>
      <w:bookmarkStart w:id="238" w:name="_[A-2.2]_Code_for"/>
      <w:bookmarkStart w:id="239" w:name="_[A-PC]_Project_codes"/>
      <w:bookmarkStart w:id="240" w:name="_Toc125580521"/>
      <w:bookmarkStart w:id="241" w:name="_Toc134628367"/>
      <w:bookmarkEnd w:id="236"/>
      <w:bookmarkEnd w:id="237"/>
      <w:bookmarkEnd w:id="238"/>
      <w:bookmarkEnd w:id="239"/>
      <w:r w:rsidRPr="00BF0845">
        <w:rPr>
          <w:rStyle w:val="a8"/>
          <w:caps/>
        </w:rPr>
        <w:lastRenderedPageBreak/>
        <w:t>[</w:t>
      </w:r>
      <w:hyperlink w:anchor="_Project_code" w:history="1">
        <w:r w:rsidRPr="00BF0845">
          <w:rPr>
            <w:rStyle w:val="a8"/>
            <w:caps/>
          </w:rPr>
          <w:t>A-PC</w:t>
        </w:r>
      </w:hyperlink>
      <w:r w:rsidRPr="00BF0845">
        <w:rPr>
          <w:rStyle w:val="a8"/>
          <w:caps/>
        </w:rPr>
        <w:t>] Project codes</w:t>
      </w:r>
      <w:bookmarkEnd w:id="240"/>
      <w:bookmarkEnd w:id="241"/>
      <w:r w:rsidR="00C85751">
        <w:rPr>
          <w:rStyle w:val="a8"/>
          <w:caps/>
        </w:rPr>
        <w:t xml:space="preserve"> AND datasets</w:t>
      </w:r>
    </w:p>
    <w:p w14:paraId="00D50428" w14:textId="77777777" w:rsidR="0044371A" w:rsidRPr="00FA618B" w:rsidRDefault="0044371A" w:rsidP="003F1EA9">
      <w:pPr>
        <w:ind w:firstLine="0"/>
        <w:rPr>
          <w:b/>
          <w:bCs/>
        </w:rPr>
      </w:pPr>
      <w:r w:rsidRPr="00FA618B">
        <w:rPr>
          <w:b/>
          <w:bCs/>
        </w:rPr>
        <w:t>Github</w:t>
      </w:r>
    </w:p>
    <w:p w14:paraId="070D2E54" w14:textId="70F2FF23" w:rsidR="0044371A" w:rsidRDefault="0044371A" w:rsidP="003F1EA9">
      <w:pPr>
        <w:ind w:firstLine="0"/>
      </w:pPr>
      <w:r>
        <w:t xml:space="preserve">SAC project </w:t>
      </w:r>
      <w:r w:rsidR="00304440">
        <w:t>repository</w:t>
      </w:r>
      <w:r>
        <w:t xml:space="preserve">: </w:t>
      </w:r>
      <w:hyperlink r:id="rId88" w:history="1">
        <w:r w:rsidR="00C44AF4" w:rsidRPr="00A64D97">
          <w:rPr>
            <w:rStyle w:val="affffc"/>
          </w:rPr>
          <w:t>https://github.com/JABE22/MasterProject</w:t>
        </w:r>
      </w:hyperlink>
      <w:r w:rsidR="00C44AF4">
        <w:t xml:space="preserve"> </w:t>
      </w:r>
    </w:p>
    <w:p w14:paraId="1FB6FE0C" w14:textId="77777777" w:rsidR="0044371A" w:rsidRDefault="0044371A" w:rsidP="003F1EA9">
      <w:pPr>
        <w:ind w:firstLine="0"/>
        <w:rPr>
          <w:rStyle w:val="affffc"/>
        </w:rPr>
      </w:pPr>
      <w:r>
        <w:t xml:space="preserve">TCX-CSV file converter: </w:t>
      </w:r>
      <w:hyperlink r:id="rId89" w:history="1">
        <w:r w:rsidRPr="00EE4779">
          <w:rPr>
            <w:rStyle w:val="affffc"/>
          </w:rPr>
          <w:t>https://github.com/JABE22/TCX-CSV_File_converter.git</w:t>
        </w:r>
      </w:hyperlink>
    </w:p>
    <w:p w14:paraId="28DD503D" w14:textId="5E385F4D" w:rsidR="00AA014A" w:rsidRDefault="00AA014A" w:rsidP="003F1EA9">
      <w:pPr>
        <w:ind w:firstLine="0"/>
        <w:rPr>
          <w:rStyle w:val="affffc"/>
          <w:b/>
          <w:bCs/>
          <w:color w:val="auto"/>
          <w:u w:val="none"/>
        </w:rPr>
      </w:pPr>
      <w:r w:rsidRPr="00AA014A">
        <w:rPr>
          <w:rStyle w:val="affffc"/>
          <w:b/>
          <w:bCs/>
          <w:color w:val="auto"/>
          <w:u w:val="none"/>
        </w:rPr>
        <w:t>Kaggle</w:t>
      </w:r>
    </w:p>
    <w:p w14:paraId="06BDFE43" w14:textId="1E34FCDB" w:rsidR="00CC2063" w:rsidRPr="00302FAD" w:rsidRDefault="00CC2063" w:rsidP="003F1EA9">
      <w:pPr>
        <w:ind w:firstLine="0"/>
        <w:rPr>
          <w:rStyle w:val="affffc"/>
          <w:color w:val="auto"/>
          <w:u w:val="none"/>
        </w:rPr>
      </w:pPr>
      <w:r w:rsidRPr="00302FAD">
        <w:rPr>
          <w:rStyle w:val="affffc"/>
          <w:color w:val="auto"/>
          <w:u w:val="none"/>
        </w:rPr>
        <w:t>Jupyter files</w:t>
      </w:r>
      <w:r>
        <w:rPr>
          <w:rStyle w:val="affffc"/>
          <w:color w:val="auto"/>
          <w:u w:val="none"/>
        </w:rPr>
        <w:t xml:space="preserve"> with preview:</w:t>
      </w:r>
    </w:p>
    <w:p w14:paraId="2E29C307" w14:textId="103BF532" w:rsidR="000A615B" w:rsidRDefault="000A615B" w:rsidP="003F1EA9">
      <w:pPr>
        <w:ind w:firstLine="0"/>
      </w:pPr>
      <w:r>
        <w:t xml:space="preserve">Part </w:t>
      </w:r>
      <w:r w:rsidR="00CC2063">
        <w:t>(</w:t>
      </w:r>
      <w:r w:rsidR="00623B63">
        <w:t>1</w:t>
      </w:r>
      <w:r w:rsidR="00CC2063">
        <w:t>/3):</w:t>
      </w:r>
      <w:r>
        <w:t xml:space="preserve"> </w:t>
      </w:r>
      <w:hyperlink r:id="rId90" w:history="1">
        <w:r w:rsidR="00623B63" w:rsidRPr="00A64D97">
          <w:rPr>
            <w:rStyle w:val="affffc"/>
          </w:rPr>
          <w:t>https://www.kaggle.com/code/jarnomatarmaa/masterprojectcode-cml</w:t>
        </w:r>
      </w:hyperlink>
    </w:p>
    <w:p w14:paraId="34B00656" w14:textId="41B03786" w:rsidR="00623B63" w:rsidRDefault="00623B63" w:rsidP="003F1EA9">
      <w:pPr>
        <w:ind w:firstLine="0"/>
      </w:pPr>
      <w:r>
        <w:t xml:space="preserve">Part </w:t>
      </w:r>
      <w:r w:rsidR="00CC2063">
        <w:t>(</w:t>
      </w:r>
      <w:r>
        <w:t>2</w:t>
      </w:r>
      <w:r w:rsidR="00CC2063">
        <w:t>/3):</w:t>
      </w:r>
      <w:r>
        <w:t xml:space="preserve"> </w:t>
      </w:r>
      <w:hyperlink r:id="rId91" w:history="1">
        <w:r w:rsidRPr="00A64D97">
          <w:rPr>
            <w:rStyle w:val="affffc"/>
          </w:rPr>
          <w:t>https://www.kaggle.com/code/jarnomatarmaa/masterprojectcode-tsc</w:t>
        </w:r>
      </w:hyperlink>
    </w:p>
    <w:p w14:paraId="3A4E4755" w14:textId="66C1F1FE" w:rsidR="000A615B" w:rsidRDefault="000A615B" w:rsidP="003F1EA9">
      <w:pPr>
        <w:ind w:firstLine="0"/>
      </w:pPr>
      <w:r>
        <w:t xml:space="preserve">Part </w:t>
      </w:r>
      <w:r w:rsidR="00CC2063">
        <w:t>(3/</w:t>
      </w:r>
      <w:r>
        <w:t>3</w:t>
      </w:r>
      <w:r w:rsidR="00CC2063">
        <w:t>):</w:t>
      </w:r>
      <w:r w:rsidR="00623B63">
        <w:t xml:space="preserve"> </w:t>
      </w:r>
      <w:hyperlink r:id="rId92" w:history="1">
        <w:r w:rsidR="00302FAD" w:rsidRPr="00A64D97">
          <w:rPr>
            <w:rStyle w:val="affffc"/>
          </w:rPr>
          <w:t>https://www.kaggle.com/code/jarnomatarmaa/masterprojectcode-sac-analysis</w:t>
        </w:r>
      </w:hyperlink>
    </w:p>
    <w:p w14:paraId="052FB7DB" w14:textId="14C97CA9" w:rsidR="00B84C3F" w:rsidRDefault="00B84C3F" w:rsidP="003F1EA9">
      <w:pPr>
        <w:ind w:firstLine="0"/>
        <w:rPr>
          <w:b/>
          <w:bCs/>
        </w:rPr>
      </w:pPr>
      <w:r w:rsidRPr="00B84C3F">
        <w:rPr>
          <w:b/>
          <w:bCs/>
        </w:rPr>
        <w:t>Dataset</w:t>
      </w:r>
    </w:p>
    <w:p w14:paraId="0442A02F" w14:textId="255D6B6C" w:rsidR="00D86CB9" w:rsidRPr="00D86CB9" w:rsidRDefault="00D86CB9" w:rsidP="003F1EA9">
      <w:pPr>
        <w:ind w:firstLine="0"/>
      </w:pPr>
      <w:r w:rsidRPr="00D86CB9">
        <w:t xml:space="preserve">Original data for SCM: </w:t>
      </w:r>
      <w:hyperlink r:id="rId93" w:history="1">
        <w:r w:rsidR="00EC742F" w:rsidRPr="00A64D97">
          <w:rPr>
            <w:rStyle w:val="affffc"/>
          </w:rPr>
          <w:t>https://data.world/jarnoma/activities</w:t>
        </w:r>
      </w:hyperlink>
      <w:r w:rsidR="00EC742F">
        <w:t xml:space="preserve"> </w:t>
      </w:r>
      <w:r>
        <w:t xml:space="preserve"> </w:t>
      </w:r>
    </w:p>
    <w:p w14:paraId="72EC2933" w14:textId="7738EBDC" w:rsidR="00C85751" w:rsidRPr="00C85751" w:rsidRDefault="00C85751" w:rsidP="003F1EA9">
      <w:pPr>
        <w:ind w:firstLine="0"/>
      </w:pPr>
      <w:r>
        <w:t>Original data</w:t>
      </w:r>
      <w:r w:rsidR="00D86CB9">
        <w:t xml:space="preserve"> for TSC</w:t>
      </w:r>
      <w:r>
        <w:t xml:space="preserve">: </w:t>
      </w:r>
      <w:hyperlink r:id="rId94" w:history="1">
        <w:r w:rsidRPr="00A64D97">
          <w:rPr>
            <w:rStyle w:val="affffc"/>
          </w:rPr>
          <w:t>https://www.kaggle.com/datasets/jarnomatarmaa/sportdata</w:t>
        </w:r>
      </w:hyperlink>
    </w:p>
    <w:p w14:paraId="5A7099EF" w14:textId="0454F3A4" w:rsidR="00F8058B" w:rsidRDefault="00C84958" w:rsidP="003F1EA9">
      <w:pPr>
        <w:ind w:firstLine="0"/>
      </w:pPr>
      <w:r>
        <w:t xml:space="preserve">Interlaced </w:t>
      </w:r>
      <w:r w:rsidR="00D86CB9">
        <w:t xml:space="preserve">TSC </w:t>
      </w:r>
      <w:r>
        <w:t>data</w:t>
      </w:r>
      <w:r w:rsidR="00F8058B">
        <w:t xml:space="preserve">: </w:t>
      </w:r>
      <w:hyperlink r:id="rId95" w:history="1">
        <w:r w:rsidR="00F8058B" w:rsidRPr="00A64D97">
          <w:rPr>
            <w:rStyle w:val="affffc"/>
          </w:rPr>
          <w:t>https://data.world/jamasoftwares/outdoor-sport-activities</w:t>
        </w:r>
      </w:hyperlink>
      <w:r w:rsidR="00F8058B">
        <w:t xml:space="preserve"> </w:t>
      </w:r>
    </w:p>
    <w:p w14:paraId="4A3CD3CF" w14:textId="7FCB3712" w:rsidR="0044371A" w:rsidRDefault="0044371A" w:rsidP="003F1EA9">
      <w:pPr>
        <w:ind w:firstLine="0"/>
        <w:rPr>
          <w:b/>
          <w:bCs/>
        </w:rPr>
      </w:pPr>
      <w:r w:rsidRPr="00956164">
        <w:rPr>
          <w:b/>
          <w:bCs/>
        </w:rPr>
        <w:t>Related dataset</w:t>
      </w:r>
    </w:p>
    <w:p w14:paraId="1A968C4C" w14:textId="0BCBB2E5" w:rsidR="0044371A" w:rsidRPr="003A77B7" w:rsidRDefault="0044371A" w:rsidP="003F1EA9">
      <w:pPr>
        <w:ind w:firstLine="0"/>
        <w:rPr>
          <w:b/>
          <w:bCs/>
          <w:i/>
          <w:iCs/>
        </w:rPr>
      </w:pPr>
      <w:r w:rsidRPr="003A77B7">
        <w:rPr>
          <w:i/>
          <w:iCs/>
        </w:rPr>
        <w:t>Important note: this is not the dataset used in this project, but as a reference material here.</w:t>
      </w:r>
    </w:p>
    <w:p w14:paraId="1C91048C" w14:textId="77777777" w:rsidR="0044371A" w:rsidRDefault="0044371A" w:rsidP="003F1EA9">
      <w:pPr>
        <w:ind w:firstLine="0"/>
      </w:pPr>
      <w:r w:rsidRPr="00956164">
        <w:t>UCI M</w:t>
      </w:r>
      <w:r>
        <w:t>L</w:t>
      </w:r>
      <w:r w:rsidRPr="00956164">
        <w:t xml:space="preserve"> </w:t>
      </w:r>
      <w:r>
        <w:t xml:space="preserve">Repository: </w:t>
      </w:r>
      <w:hyperlink r:id="rId96" w:history="1">
        <w:r w:rsidRPr="00EE4779">
          <w:rPr>
            <w:rStyle w:val="affffc"/>
          </w:rPr>
          <w:t>https://archive.ics.uci.edu/ml/datasets/Daily+and+Sports+Activities</w:t>
        </w:r>
      </w:hyperlink>
    </w:p>
    <w:p w14:paraId="709B07AB" w14:textId="661FFFBC" w:rsidR="0044371A" w:rsidRDefault="0044371A" w:rsidP="009B1DA2">
      <w:pPr>
        <w:ind w:firstLine="0"/>
        <w:rPr>
          <w:rStyle w:val="affffc"/>
        </w:rPr>
      </w:pPr>
      <w:r w:rsidRPr="001D5EED">
        <w:t xml:space="preserve">Project </w:t>
      </w:r>
      <w:r>
        <w:t>for</w:t>
      </w:r>
      <w:r w:rsidRPr="001D5EED">
        <w:t xml:space="preserve"> dataset:</w:t>
      </w:r>
      <w:r>
        <w:t xml:space="preserve"> </w:t>
      </w:r>
      <w:hyperlink r:id="rId97" w:history="1">
        <w:r w:rsidRPr="00EE4779">
          <w:rPr>
            <w:rStyle w:val="affffc"/>
          </w:rPr>
          <w:t>https://github.com/JABE22/sports_activities_dataset</w:t>
        </w:r>
      </w:hyperlink>
    </w:p>
    <w:p w14:paraId="6136310B" w14:textId="77777777" w:rsidR="00DE1BD6" w:rsidRPr="009B1DA2" w:rsidRDefault="00DE1BD6" w:rsidP="009B1DA2">
      <w:pPr>
        <w:ind w:firstLine="0"/>
        <w:rPr>
          <w:color w:val="5F5F5F" w:themeColor="hyperlink"/>
          <w:u w:val="single"/>
        </w:rPr>
      </w:pPr>
    </w:p>
    <w:p w14:paraId="4A9CB9A3" w14:textId="47A2B56A" w:rsidR="0044371A" w:rsidRPr="001F6959" w:rsidRDefault="0044371A" w:rsidP="001F6959">
      <w:pPr>
        <w:pStyle w:val="AppendixHeader"/>
        <w:rPr>
          <w:rStyle w:val="a8"/>
          <w:caps/>
        </w:rPr>
      </w:pPr>
      <w:bookmarkStart w:id="242" w:name="_[A-2.3]_Test_environment"/>
      <w:bookmarkStart w:id="243" w:name="_[A-TE]_Test_environment"/>
      <w:bookmarkStart w:id="244" w:name="_Toc125580522"/>
      <w:bookmarkStart w:id="245" w:name="_Toc134628368"/>
      <w:bookmarkEnd w:id="242"/>
      <w:bookmarkEnd w:id="243"/>
      <w:r w:rsidRPr="001F6959">
        <w:rPr>
          <w:rStyle w:val="a8"/>
          <w:caps/>
        </w:rPr>
        <w:t>[</w:t>
      </w:r>
      <w:hyperlink w:anchor="_Discussion" w:history="1">
        <w:r w:rsidRPr="001F6959">
          <w:rPr>
            <w:rStyle w:val="a8"/>
            <w:caps/>
          </w:rPr>
          <w:t>A-TE</w:t>
        </w:r>
      </w:hyperlink>
      <w:r w:rsidRPr="001F6959">
        <w:rPr>
          <w:rStyle w:val="a8"/>
          <w:caps/>
        </w:rPr>
        <w:t>] Test environment and device</w:t>
      </w:r>
      <w:bookmarkEnd w:id="244"/>
      <w:bookmarkEnd w:id="245"/>
    </w:p>
    <w:tbl>
      <w:tblPr>
        <w:tblStyle w:val="APAReport"/>
        <w:tblW w:w="9209" w:type="dxa"/>
        <w:tblLook w:val="04A0" w:firstRow="1" w:lastRow="0" w:firstColumn="1" w:lastColumn="0" w:noHBand="0" w:noVBand="1"/>
      </w:tblPr>
      <w:tblGrid>
        <w:gridCol w:w="3005"/>
        <w:gridCol w:w="6204"/>
      </w:tblGrid>
      <w:tr w:rsidR="0044371A" w14:paraId="43A0799E" w14:textId="77777777" w:rsidTr="00D07E51">
        <w:trPr>
          <w:cnfStyle w:val="100000000000" w:firstRow="1" w:lastRow="0" w:firstColumn="0" w:lastColumn="0" w:oddVBand="0" w:evenVBand="0" w:oddHBand="0" w:evenHBand="0" w:firstRowFirstColumn="0" w:firstRowLastColumn="0" w:lastRowFirstColumn="0" w:lastRowLastColumn="0"/>
          <w:trHeight w:val="340"/>
        </w:trPr>
        <w:tc>
          <w:tcPr>
            <w:tcW w:w="3005" w:type="dxa"/>
            <w:vAlign w:val="center"/>
          </w:tcPr>
          <w:p w14:paraId="798A85DE" w14:textId="77777777" w:rsidR="0044371A" w:rsidRDefault="0044371A" w:rsidP="00D07E51">
            <w:pPr>
              <w:pStyle w:val="Table"/>
            </w:pPr>
            <w:r>
              <w:t>Device</w:t>
            </w:r>
          </w:p>
        </w:tc>
        <w:tc>
          <w:tcPr>
            <w:tcW w:w="6204" w:type="dxa"/>
            <w:vAlign w:val="center"/>
          </w:tcPr>
          <w:p w14:paraId="523E85D1" w14:textId="77777777" w:rsidR="0044371A" w:rsidRPr="00FB768E" w:rsidRDefault="0044371A" w:rsidP="00D07E51">
            <w:pPr>
              <w:pStyle w:val="Table"/>
              <w:rPr>
                <w:b/>
                <w:bCs/>
              </w:rPr>
            </w:pPr>
            <w:r w:rsidRPr="00940F09">
              <w:rPr>
                <w:b/>
                <w:bCs/>
              </w:rPr>
              <w:t>Lenovo Yoga 920-13IKB</w:t>
            </w:r>
          </w:p>
        </w:tc>
      </w:tr>
      <w:tr w:rsidR="0044371A" w14:paraId="04CFA2FE" w14:textId="77777777" w:rsidTr="00D07E51">
        <w:trPr>
          <w:trHeight w:val="283"/>
        </w:trPr>
        <w:tc>
          <w:tcPr>
            <w:tcW w:w="3005" w:type="dxa"/>
          </w:tcPr>
          <w:p w14:paraId="7E66824E" w14:textId="77777777" w:rsidR="0044371A" w:rsidRPr="00D07E51" w:rsidRDefault="0044371A" w:rsidP="00D07E51">
            <w:pPr>
              <w:pStyle w:val="Table"/>
            </w:pPr>
            <w:r w:rsidRPr="00D07E51">
              <w:t>Processor</w:t>
            </w:r>
          </w:p>
        </w:tc>
        <w:tc>
          <w:tcPr>
            <w:tcW w:w="6204" w:type="dxa"/>
          </w:tcPr>
          <w:p w14:paraId="3DA1D75B" w14:textId="77777777" w:rsidR="0044371A" w:rsidRPr="00D07E51" w:rsidRDefault="0044371A" w:rsidP="00D07E51">
            <w:pPr>
              <w:pStyle w:val="Table"/>
            </w:pPr>
            <w:r w:rsidRPr="00D07E51">
              <w:t>Intel(R) Core(TM) i5-8250U CPU @ 1.60GHz  (1.80 GHz)</w:t>
            </w:r>
          </w:p>
        </w:tc>
      </w:tr>
      <w:tr w:rsidR="0044371A" w14:paraId="7F974119" w14:textId="77777777" w:rsidTr="00D07E51">
        <w:trPr>
          <w:trHeight w:val="283"/>
        </w:trPr>
        <w:tc>
          <w:tcPr>
            <w:tcW w:w="3005" w:type="dxa"/>
          </w:tcPr>
          <w:p w14:paraId="2CAC9116" w14:textId="77777777" w:rsidR="0044371A" w:rsidRPr="00D07E51" w:rsidRDefault="0044371A" w:rsidP="00D07E51">
            <w:pPr>
              <w:pStyle w:val="Table"/>
            </w:pPr>
            <w:r w:rsidRPr="00D07E51">
              <w:t>Installed RAM</w:t>
            </w:r>
            <w:r w:rsidRPr="00D07E51">
              <w:tab/>
            </w:r>
          </w:p>
        </w:tc>
        <w:tc>
          <w:tcPr>
            <w:tcW w:w="6204" w:type="dxa"/>
          </w:tcPr>
          <w:p w14:paraId="7346D646" w14:textId="77777777" w:rsidR="0044371A" w:rsidRPr="00D07E51" w:rsidRDefault="0044371A" w:rsidP="00D07E51">
            <w:pPr>
              <w:pStyle w:val="Table"/>
            </w:pPr>
            <w:r w:rsidRPr="00D07E51">
              <w:t>8,00 GB</w:t>
            </w:r>
          </w:p>
        </w:tc>
      </w:tr>
      <w:tr w:rsidR="0044371A" w14:paraId="2A03B470" w14:textId="77777777" w:rsidTr="00D07E51">
        <w:trPr>
          <w:trHeight w:val="283"/>
        </w:trPr>
        <w:tc>
          <w:tcPr>
            <w:tcW w:w="3005" w:type="dxa"/>
          </w:tcPr>
          <w:p w14:paraId="68A95E15" w14:textId="77777777" w:rsidR="0044371A" w:rsidRPr="00D07E51" w:rsidRDefault="0044371A" w:rsidP="00D07E51">
            <w:pPr>
              <w:pStyle w:val="Table"/>
            </w:pPr>
            <w:r w:rsidRPr="00D07E51">
              <w:t>System type</w:t>
            </w:r>
          </w:p>
        </w:tc>
        <w:tc>
          <w:tcPr>
            <w:tcW w:w="6204" w:type="dxa"/>
          </w:tcPr>
          <w:p w14:paraId="448B2B2A" w14:textId="77777777" w:rsidR="0044371A" w:rsidRPr="00D07E51" w:rsidRDefault="0044371A" w:rsidP="00D07E51">
            <w:pPr>
              <w:pStyle w:val="Table"/>
            </w:pPr>
            <w:r w:rsidRPr="00D07E51">
              <w:t>64-bit operating system, x64-based processor</w:t>
            </w:r>
          </w:p>
        </w:tc>
      </w:tr>
      <w:tr w:rsidR="0044371A" w14:paraId="6437158F" w14:textId="77777777" w:rsidTr="00D07E51">
        <w:trPr>
          <w:trHeight w:val="283"/>
        </w:trPr>
        <w:tc>
          <w:tcPr>
            <w:tcW w:w="3005" w:type="dxa"/>
          </w:tcPr>
          <w:p w14:paraId="6B2DFFC8" w14:textId="77777777" w:rsidR="0044371A" w:rsidRPr="00D07E51" w:rsidRDefault="0044371A" w:rsidP="00D07E51">
            <w:pPr>
              <w:pStyle w:val="Table"/>
            </w:pPr>
            <w:r w:rsidRPr="00D07E51">
              <w:t>Development environment</w:t>
            </w:r>
          </w:p>
        </w:tc>
        <w:tc>
          <w:tcPr>
            <w:tcW w:w="6204" w:type="dxa"/>
          </w:tcPr>
          <w:p w14:paraId="5EBA865A" w14:textId="77777777" w:rsidR="0044371A" w:rsidRPr="00D07E51" w:rsidRDefault="0044371A" w:rsidP="00D07E51">
            <w:pPr>
              <w:pStyle w:val="Table"/>
              <w:rPr>
                <w:b/>
                <w:bCs/>
              </w:rPr>
            </w:pPr>
            <w:r w:rsidRPr="00D07E51">
              <w:rPr>
                <w:b/>
                <w:bCs/>
              </w:rPr>
              <w:t>Visual Studio Code, Jupyter extension</w:t>
            </w:r>
          </w:p>
          <w:p w14:paraId="34C11DB6" w14:textId="77777777" w:rsidR="0044371A" w:rsidRPr="00D07E51" w:rsidRDefault="0044371A" w:rsidP="00D07E51">
            <w:pPr>
              <w:pStyle w:val="Table"/>
            </w:pPr>
            <w:r w:rsidRPr="00D07E51">
              <w:t>Version:       1.74.3 (user setup)</w:t>
            </w:r>
          </w:p>
          <w:p w14:paraId="6F9DA1FC" w14:textId="77777777" w:rsidR="0044371A" w:rsidRPr="00D07E51" w:rsidRDefault="0044371A" w:rsidP="00D07E51">
            <w:pPr>
              <w:pStyle w:val="Table"/>
            </w:pPr>
            <w:r w:rsidRPr="00D07E51">
              <w:t>Commit:       97dec172d3256f8ca4bfb2143f3f76b503ca0534</w:t>
            </w:r>
          </w:p>
          <w:p w14:paraId="0D5C3CB5" w14:textId="77777777" w:rsidR="0044371A" w:rsidRPr="00D07E51" w:rsidRDefault="0044371A" w:rsidP="00D07E51">
            <w:pPr>
              <w:pStyle w:val="Table"/>
            </w:pPr>
            <w:r w:rsidRPr="00D07E51">
              <w:t>Electron:      19.1.8</w:t>
            </w:r>
          </w:p>
          <w:p w14:paraId="26919E7B" w14:textId="77777777" w:rsidR="0044371A" w:rsidRPr="00D07E51" w:rsidRDefault="0044371A" w:rsidP="00D07E51">
            <w:pPr>
              <w:pStyle w:val="Table"/>
            </w:pPr>
            <w:r w:rsidRPr="00D07E51">
              <w:t>Chromium:  102.0.5005.167</w:t>
            </w:r>
          </w:p>
          <w:p w14:paraId="3B79AD66" w14:textId="77777777" w:rsidR="0044371A" w:rsidRPr="00D07E51" w:rsidRDefault="0044371A" w:rsidP="00D07E51">
            <w:pPr>
              <w:pStyle w:val="Table"/>
            </w:pPr>
            <w:r w:rsidRPr="00D07E51">
              <w:t>Node.js:       16.14.2</w:t>
            </w:r>
          </w:p>
          <w:p w14:paraId="45FDFE4B" w14:textId="77777777" w:rsidR="0044371A" w:rsidRPr="00D07E51" w:rsidRDefault="0044371A" w:rsidP="00D07E51">
            <w:pPr>
              <w:pStyle w:val="Table"/>
            </w:pPr>
            <w:r w:rsidRPr="00D07E51">
              <w:t>V8:              10.2.154.15-electron.0</w:t>
            </w:r>
          </w:p>
          <w:p w14:paraId="3C114DBA" w14:textId="77777777" w:rsidR="0044371A" w:rsidRPr="00D07E51" w:rsidRDefault="0044371A" w:rsidP="00D07E51">
            <w:pPr>
              <w:pStyle w:val="Table"/>
            </w:pPr>
            <w:r w:rsidRPr="00D07E51">
              <w:t>OS:              Windows_NT x64 10.0.22621</w:t>
            </w:r>
          </w:p>
          <w:p w14:paraId="7EDFA12C" w14:textId="77777777" w:rsidR="0044371A" w:rsidRPr="00D07E51" w:rsidRDefault="0044371A" w:rsidP="00D07E51">
            <w:pPr>
              <w:pStyle w:val="Table"/>
            </w:pPr>
            <w:r w:rsidRPr="00D07E51">
              <w:t>Sandboxed:  No</w:t>
            </w:r>
          </w:p>
        </w:tc>
      </w:tr>
    </w:tbl>
    <w:p w14:paraId="47369E73" w14:textId="77777777" w:rsidR="00C729EA" w:rsidRDefault="00C729EA" w:rsidP="00804837">
      <w:pPr>
        <w:spacing w:line="480" w:lineRule="auto"/>
        <w:ind w:firstLine="0"/>
        <w:jc w:val="left"/>
        <w:rPr>
          <w:rFonts w:cs="Times New Roman"/>
        </w:rPr>
      </w:pPr>
    </w:p>
    <w:p w14:paraId="78AAC8A1" w14:textId="77777777" w:rsidR="00E03062" w:rsidRDefault="00E03062">
      <w:pPr>
        <w:spacing w:line="480" w:lineRule="auto"/>
        <w:jc w:val="left"/>
        <w:rPr>
          <w:rFonts w:cs="Times New Roman"/>
        </w:rPr>
      </w:pPr>
      <w:r>
        <w:rPr>
          <w:rFonts w:cs="Times New Roman"/>
        </w:rPr>
        <w:br w:type="page"/>
      </w:r>
    </w:p>
    <w:p w14:paraId="097BFC4D" w14:textId="3312DD78" w:rsidR="00C729EA" w:rsidRPr="00BF0845" w:rsidRDefault="00C729EA" w:rsidP="00BF0845">
      <w:pPr>
        <w:pStyle w:val="AppendixHeader"/>
        <w:rPr>
          <w:rStyle w:val="a8"/>
          <w:caps/>
        </w:rPr>
      </w:pPr>
      <w:bookmarkStart w:id="246" w:name="_[A-DEVS]_Data_recording"/>
      <w:bookmarkStart w:id="247" w:name="_Toc134628369"/>
      <w:bookmarkEnd w:id="246"/>
      <w:r w:rsidRPr="00BF0845">
        <w:lastRenderedPageBreak/>
        <w:t>[</w:t>
      </w:r>
      <w:hyperlink w:anchor="_Dataset_construction_[12" w:history="1">
        <w:r w:rsidRPr="00BF0845">
          <w:t>A-DEVS</w:t>
        </w:r>
      </w:hyperlink>
      <w:r w:rsidRPr="00BF0845">
        <w:t>] Data recording devices</w:t>
      </w:r>
      <w:bookmarkEnd w:id="247"/>
    </w:p>
    <w:p w14:paraId="080C759D" w14:textId="4CDAF4A5" w:rsidR="00A5453C" w:rsidRPr="00A5453C" w:rsidRDefault="00A5453C" w:rsidP="00A5453C">
      <w:pPr>
        <w:ind w:firstLine="0"/>
      </w:pPr>
      <w:r>
        <w:t xml:space="preserve">Devices used in the recording of </w:t>
      </w:r>
      <w:r w:rsidR="00DB6436">
        <w:t>sport activities.</w:t>
      </w:r>
      <w:r w:rsidR="0040553A">
        <w:t xml:space="preserve"> All the has been collected by these </w:t>
      </w:r>
      <w:r w:rsidR="00537CDF">
        <w:t>two devices.</w:t>
      </w:r>
    </w:p>
    <w:p w14:paraId="47FD87D9" w14:textId="2D61D8BC" w:rsidR="00FF4D2E" w:rsidRDefault="00E03062" w:rsidP="00FF4D2E">
      <w:pPr>
        <w:pStyle w:val="Picture"/>
      </w:pPr>
      <w:r>
        <w:rPr>
          <w:lang w:eastAsia="en-US"/>
        </w:rPr>
        <w:drawing>
          <wp:inline distT="0" distB="0" distL="0" distR="0" wp14:anchorId="48871360" wp14:editId="3728A9C8">
            <wp:extent cx="1673696" cy="1880558"/>
            <wp:effectExtent l="0" t="0" r="3175" b="5715"/>
            <wp:docPr id="1168958763" name="Picture 1168958763" descr="A close-up of a watch&#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958763" name="Picture 5" descr="A close-up of a watch&#10;&#10;Description automatically generated with low confidence"/>
                    <pic:cNvPicPr/>
                  </pic:nvPicPr>
                  <pic:blipFill>
                    <a:blip r:embed="rId98">
                      <a:extLst>
                        <a:ext uri="{BEBA8EAE-BF5A-486C-A8C5-ECC9F3942E4B}">
                          <a14:imgProps xmlns:a14="http://schemas.microsoft.com/office/drawing/2010/main">
                            <a14:imgLayer r:embed="rId99">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1679918" cy="1887549"/>
                    </a:xfrm>
                    <a:prstGeom prst="rect">
                      <a:avLst/>
                    </a:prstGeom>
                  </pic:spPr>
                </pic:pic>
              </a:graphicData>
            </a:graphic>
          </wp:inline>
        </w:drawing>
      </w:r>
      <w:r w:rsidRPr="00FF4D2E">
        <w:rPr>
          <w:lang w:eastAsia="en-US"/>
        </w:rPr>
        <w:drawing>
          <wp:inline distT="0" distB="0" distL="0" distR="0" wp14:anchorId="1E491A1C" wp14:editId="2E06315A">
            <wp:extent cx="1751163" cy="1751163"/>
            <wp:effectExtent l="0" t="0" r="1905" b="1905"/>
            <wp:docPr id="2000305060" name="Picture 2000305060" descr="A garmin heart rate monito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305060" name="Picture 6" descr="A garmin heart rate monitor&#10;&#10;Description automatically generated with medium confidence"/>
                    <pic:cNvPicPr/>
                  </pic:nvPicPr>
                  <pic:blipFill>
                    <a:blip r:embed="rId100">
                      <a:extLst>
                        <a:ext uri="{BEBA8EAE-BF5A-486C-A8C5-ECC9F3942E4B}">
                          <a14:imgProps xmlns:a14="http://schemas.microsoft.com/office/drawing/2010/main">
                            <a14:imgLayer r:embed="rId101">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1767693" cy="1767693"/>
                    </a:xfrm>
                    <a:prstGeom prst="rect">
                      <a:avLst/>
                    </a:prstGeom>
                  </pic:spPr>
                </pic:pic>
              </a:graphicData>
            </a:graphic>
          </wp:inline>
        </w:drawing>
      </w:r>
      <w:r w:rsidR="00F20E1A">
        <w:rPr>
          <w:lang w:eastAsia="en-US"/>
        </w:rPr>
        <w:drawing>
          <wp:inline distT="0" distB="0" distL="0" distR="0" wp14:anchorId="1DC46FFA" wp14:editId="0996EC8C">
            <wp:extent cx="2072798" cy="1664898"/>
            <wp:effectExtent l="0" t="0" r="3810" b="0"/>
            <wp:docPr id="203196508" name="Picture 203196508" descr="A picture containing sketch, line art, drawing,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96508" name="Picture 8" descr="A picture containing sketch, line art, drawing, clipart&#10;&#10;Description automatically generated"/>
                    <pic:cNvPicPr/>
                  </pic:nvPicPr>
                  <pic:blipFill>
                    <a:blip r:embed="rId102" cstate="print">
                      <a:extLst>
                        <a:ext uri="{BEBA8EAE-BF5A-486C-A8C5-ECC9F3942E4B}">
                          <a14:imgProps xmlns:a14="http://schemas.microsoft.com/office/drawing/2010/main">
                            <a14:imgLayer r:embed="rId103">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2090254" cy="1678919"/>
                    </a:xfrm>
                    <a:prstGeom prst="rect">
                      <a:avLst/>
                    </a:prstGeom>
                  </pic:spPr>
                </pic:pic>
              </a:graphicData>
            </a:graphic>
          </wp:inline>
        </w:drawing>
      </w:r>
    </w:p>
    <w:p w14:paraId="36264383" w14:textId="694D5713" w:rsidR="00691290" w:rsidRDefault="00FF4D2E" w:rsidP="0081796A">
      <w:pPr>
        <w:pStyle w:val="Figurecaption-Appendix"/>
      </w:pPr>
      <w:r w:rsidRPr="006532D3">
        <w:rPr>
          <w:b/>
        </w:rPr>
        <w:t>Garmin Forerunner 920XT and HRM-Run</w:t>
      </w:r>
      <w:r w:rsidR="00897FAC" w:rsidRPr="006532D3">
        <w:rPr>
          <w:b/>
        </w:rPr>
        <w:t xml:space="preserve"> sensor</w:t>
      </w:r>
      <w:r w:rsidR="008140A6">
        <w:t>.</w:t>
      </w:r>
      <w:r w:rsidR="002A09A5">
        <w:t xml:space="preserve"> </w:t>
      </w:r>
      <w:r w:rsidR="002A09A5" w:rsidRPr="0081796A">
        <w:t>A chest strap features a module and contact patches that can detect and measure your pulse via electric signals emitted by your heart. This information is then transmitted to a connected device that records the data during an activity.</w:t>
      </w:r>
    </w:p>
    <w:p w14:paraId="7D53A667" w14:textId="77777777" w:rsidR="00DD3E4F" w:rsidRDefault="00DD3E4F" w:rsidP="00DD3E4F"/>
    <w:p w14:paraId="0E81D333" w14:textId="64517C54" w:rsidR="00FF4D2E" w:rsidRDefault="00E03062" w:rsidP="00FF4D2E">
      <w:pPr>
        <w:pStyle w:val="Picture"/>
      </w:pPr>
      <w:r>
        <w:rPr>
          <w:lang w:eastAsia="en-US"/>
        </w:rPr>
        <w:drawing>
          <wp:inline distT="0" distB="0" distL="0" distR="0" wp14:anchorId="7CD31E3F" wp14:editId="7DFD5FEB">
            <wp:extent cx="2173764" cy="1552755"/>
            <wp:effectExtent l="0" t="0" r="0" b="9525"/>
            <wp:docPr id="484417298" name="Picture 484417298" descr="A close up of a smart watch&#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417298" name="Picture 7" descr="A close up of a smart watch&#10;&#10;Description automatically generated with low confidence"/>
                    <pic:cNvPicPr/>
                  </pic:nvPicPr>
                  <pic:blipFill>
                    <a:blip r:embed="rId104" cstate="print">
                      <a:extLst>
                        <a:ext uri="{BEBA8EAE-BF5A-486C-A8C5-ECC9F3942E4B}">
                          <a14:imgProps xmlns:a14="http://schemas.microsoft.com/office/drawing/2010/main">
                            <a14:imgLayer r:embed="rId105">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2185227" cy="1560943"/>
                    </a:xfrm>
                    <a:prstGeom prst="rect">
                      <a:avLst/>
                    </a:prstGeom>
                  </pic:spPr>
                </pic:pic>
              </a:graphicData>
            </a:graphic>
          </wp:inline>
        </w:drawing>
      </w:r>
    </w:p>
    <w:p w14:paraId="26A21325" w14:textId="77777777" w:rsidR="00DD3E4F" w:rsidRPr="0081796A" w:rsidRDefault="00691290" w:rsidP="0081796A">
      <w:pPr>
        <w:pStyle w:val="Figurecaption-Appendix"/>
        <w:rPr>
          <w:b/>
          <w:bCs w:val="0"/>
        </w:rPr>
      </w:pPr>
      <w:r w:rsidRPr="0081796A">
        <w:rPr>
          <w:b/>
          <w:bCs w:val="0"/>
        </w:rPr>
        <w:t>Garmin vivosport</w:t>
      </w:r>
      <w:r w:rsidR="0091053C" w:rsidRPr="0081796A">
        <w:rPr>
          <w:b/>
          <w:bCs w:val="0"/>
        </w:rPr>
        <w:t>.</w:t>
      </w:r>
      <w:r w:rsidR="003C5E19" w:rsidRPr="0081796A">
        <w:rPr>
          <w:b/>
          <w:bCs w:val="0"/>
        </w:rPr>
        <w:t xml:space="preserve"> </w:t>
      </w:r>
      <w:r w:rsidR="0091053C" w:rsidRPr="0081796A">
        <w:t>O</w:t>
      </w:r>
      <w:r w:rsidR="003C5E19" w:rsidRPr="0081796A">
        <w:t>ptical sensor</w:t>
      </w:r>
      <w:r w:rsidR="0018043F" w:rsidRPr="0081796A">
        <w:t xml:space="preserve"> measures heart rate from </w:t>
      </w:r>
      <w:r w:rsidR="00BD1363" w:rsidRPr="0081796A">
        <w:t xml:space="preserve">the </w:t>
      </w:r>
      <w:r w:rsidR="0018043F" w:rsidRPr="0081796A">
        <w:t>wrist</w:t>
      </w:r>
      <w:r w:rsidR="0091053C" w:rsidRPr="0081796A">
        <w:t>.</w:t>
      </w:r>
      <w:r w:rsidR="0098481B" w:rsidRPr="0081796A">
        <w:t xml:space="preserve"> Optical heart rate sensors work by using lights that can measure small changes in blood volume in the capillary layer just below the epidermis (outermost of the three layers that make up the skin) as blood flows through the wrist area. This information is stored for either all-day heart rate analysis or recorded activity analysis on the watch.</w:t>
      </w:r>
      <w:r w:rsidR="00BD1363" w:rsidRPr="0081796A">
        <w:rPr>
          <w:b/>
          <w:bCs w:val="0"/>
        </w:rPr>
        <w:t xml:space="preserve"> </w:t>
      </w:r>
    </w:p>
    <w:p w14:paraId="1D623C26" w14:textId="5A3D5A3D" w:rsidR="008140A6" w:rsidRPr="00500249" w:rsidRDefault="008140A6" w:rsidP="00500249">
      <w:pPr>
        <w:ind w:firstLine="0"/>
        <w:jc w:val="left"/>
      </w:pPr>
      <w:r w:rsidRPr="00500249">
        <w:t>Garmin</w:t>
      </w:r>
      <w:r w:rsidR="00D75F74">
        <w:t>,</w:t>
      </w:r>
      <w:r w:rsidR="00500249" w:rsidRPr="00500249">
        <w:t xml:space="preserve"> </w:t>
      </w:r>
      <w:r w:rsidR="00D75F74">
        <w:t>a</w:t>
      </w:r>
      <w:r w:rsidR="00500249" w:rsidRPr="00500249">
        <w:t>vailabl</w:t>
      </w:r>
      <w:r w:rsidR="00500249">
        <w:t>e at</w:t>
      </w:r>
      <w:r w:rsidR="00DD3E4F" w:rsidRPr="00500249">
        <w:t xml:space="preserve"> </w:t>
      </w:r>
      <w:hyperlink r:id="rId106" w:history="1">
        <w:r w:rsidR="00DD3E4F" w:rsidRPr="00500249">
          <w:rPr>
            <w:rStyle w:val="affffc"/>
            <w:i/>
            <w:iCs/>
          </w:rPr>
          <w:t>https://support.garmin.com/en-US/?faq=2yWINctFF76LmTZ3aw2Wt9</w:t>
        </w:r>
      </w:hyperlink>
    </w:p>
    <w:p w14:paraId="018BD720" w14:textId="2FF82B72" w:rsidR="00FD165A" w:rsidRPr="00500249" w:rsidRDefault="00FD165A" w:rsidP="00804837">
      <w:pPr>
        <w:spacing w:line="480" w:lineRule="auto"/>
        <w:ind w:firstLine="0"/>
        <w:jc w:val="left"/>
        <w:rPr>
          <w:rFonts w:cs="Times New Roman"/>
        </w:rPr>
      </w:pPr>
    </w:p>
    <w:sectPr w:rsidR="00FD165A" w:rsidRPr="00500249" w:rsidSect="00B16909">
      <w:footerReference w:type="default" r:id="rId107"/>
      <w:footerReference w:type="first" r:id="rId108"/>
      <w:footnotePr>
        <w:pos w:val="beneathText"/>
      </w:footnotePr>
      <w:pgSz w:w="12240" w:h="15840" w:code="1"/>
      <w:pgMar w:top="1134" w:right="851" w:bottom="1134" w:left="1701" w:header="720" w:footer="720" w:gutter="0"/>
      <w:pgNumType w:start="1"/>
      <w:cols w:space="720"/>
      <w:titlePg/>
      <w:docGrid w:linePitch="360"/>
      <w15:footnoteColumns w:val="1"/>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A3647DC" w14:textId="77777777" w:rsidR="00EA1CE2" w:rsidRDefault="00EA1CE2">
      <w:pPr>
        <w:spacing w:line="240" w:lineRule="auto"/>
      </w:pPr>
      <w:r>
        <w:separator/>
      </w:r>
    </w:p>
    <w:p w14:paraId="3F6FC333" w14:textId="77777777" w:rsidR="00EA1CE2" w:rsidRDefault="00EA1CE2"/>
  </w:endnote>
  <w:endnote w:type="continuationSeparator" w:id="0">
    <w:p w14:paraId="4AC9CAE4" w14:textId="77777777" w:rsidR="00EA1CE2" w:rsidRDefault="00EA1CE2">
      <w:pPr>
        <w:spacing w:line="240" w:lineRule="auto"/>
      </w:pPr>
      <w:r>
        <w:continuationSeparator/>
      </w:r>
    </w:p>
    <w:p w14:paraId="3A795B6E" w14:textId="77777777" w:rsidR="00EA1CE2" w:rsidRDefault="00EA1CE2"/>
  </w:endnote>
  <w:endnote w:type="continuationNotice" w:id="1">
    <w:p w14:paraId="33455C8A" w14:textId="77777777" w:rsidR="00EA1CE2" w:rsidRDefault="00EA1CE2">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SimHei">
    <w:altName w:val="黑体"/>
    <w:panose1 w:val="02010600030101010101"/>
    <w:charset w:val="86"/>
    <w:family w:val="modern"/>
    <w:pitch w:val="fixed"/>
    <w:sig w:usb0="800002BF" w:usb1="38CF7CFA" w:usb2="00000016" w:usb3="00000000" w:csb0="00040001" w:csb1="00000000"/>
  </w:font>
  <w:font w:name="Segoe UI">
    <w:panose1 w:val="020B0502040204020203"/>
    <w:charset w:val="CC"/>
    <w:family w:val="swiss"/>
    <w:pitch w:val="variable"/>
    <w:sig w:usb0="E4002EFF" w:usb1="C000E47F" w:usb2="00000009" w:usb3="00000000" w:csb0="000001FF" w:csb1="00000000"/>
  </w:font>
  <w:font w:name="Consolas">
    <w:panose1 w:val="020B0609020204030204"/>
    <w:charset w:val="CC"/>
    <w:family w:val="modern"/>
    <w:pitch w:val="fixed"/>
    <w:sig w:usb0="E00006FF" w:usb1="0000FCFF" w:usb2="00000001" w:usb3="00000000" w:csb0="0000019F" w:csb1="00000000"/>
  </w:font>
  <w:font w:name="Cambria Math">
    <w:panose1 w:val="02040503050406030204"/>
    <w:charset w:val="CC"/>
    <w:family w:val="roman"/>
    <w:pitch w:val="variable"/>
    <w:sig w:usb0="E00006FF" w:usb1="420024FF" w:usb2="02000000" w:usb3="00000000" w:csb0="0000019F" w:csb1="00000000"/>
  </w:font>
  <w:font w:name="Calibri">
    <w:panose1 w:val="020F0502020204030204"/>
    <w:charset w:val="CC"/>
    <w:family w:val="swiss"/>
    <w:pitch w:val="variable"/>
    <w:sig w:usb0="E4002EFF" w:usb1="C0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94998668"/>
      <w:docPartObj>
        <w:docPartGallery w:val="Page Numbers (Bottom of Page)"/>
        <w:docPartUnique/>
      </w:docPartObj>
    </w:sdtPr>
    <w:sdtEndPr>
      <w:rPr>
        <w:noProof/>
      </w:rPr>
    </w:sdtEndPr>
    <w:sdtContent>
      <w:p w14:paraId="574CB054" w14:textId="2CAB1E64" w:rsidR="004826FF" w:rsidRDefault="004826FF">
        <w:pPr>
          <w:pStyle w:val="aff9"/>
          <w:jc w:val="center"/>
        </w:pPr>
        <w:r>
          <w:fldChar w:fldCharType="begin"/>
        </w:r>
        <w:r>
          <w:instrText xml:space="preserve"> PAGE   \* MERGEFORMAT </w:instrText>
        </w:r>
        <w:r>
          <w:fldChar w:fldCharType="separate"/>
        </w:r>
        <w:r w:rsidR="00846685">
          <w:rPr>
            <w:noProof/>
          </w:rPr>
          <w:t>12</w:t>
        </w:r>
        <w:r>
          <w:rPr>
            <w:noProof/>
          </w:rPr>
          <w:fldChar w:fldCharType="end"/>
        </w:r>
      </w:p>
    </w:sdtContent>
  </w:sdt>
  <w:p w14:paraId="1C5DBF12" w14:textId="77777777" w:rsidR="004826FF" w:rsidRDefault="004826FF">
    <w:pPr>
      <w:pStyle w:val="aff9"/>
    </w:pPr>
  </w:p>
</w:ftr>
</file>

<file path=word/footer10.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97864866"/>
      <w:docPartObj>
        <w:docPartGallery w:val="Page Numbers (Bottom of Page)"/>
        <w:docPartUnique/>
      </w:docPartObj>
    </w:sdtPr>
    <w:sdtEndPr>
      <w:rPr>
        <w:noProof/>
      </w:rPr>
    </w:sdtEndPr>
    <w:sdtContent>
      <w:p w14:paraId="31209B8D" w14:textId="4B6FFC75" w:rsidR="004826FF" w:rsidRDefault="004826FF">
        <w:pPr>
          <w:pStyle w:val="aff9"/>
          <w:jc w:val="center"/>
        </w:pPr>
      </w:p>
    </w:sdtContent>
  </w:sdt>
  <w:p w14:paraId="4AFC4857" w14:textId="77777777" w:rsidR="004826FF" w:rsidRDefault="004826FF">
    <w:pPr>
      <w:pStyle w:val="aff9"/>
    </w:pPr>
  </w:p>
</w:ftr>
</file>

<file path=word/footer1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30819309"/>
      <w:docPartObj>
        <w:docPartGallery w:val="Page Numbers (Bottom of Page)"/>
        <w:docPartUnique/>
      </w:docPartObj>
    </w:sdtPr>
    <w:sdtEndPr>
      <w:rPr>
        <w:noProof/>
      </w:rPr>
    </w:sdtEndPr>
    <w:sdtContent>
      <w:sdt>
        <w:sdtPr>
          <w:id w:val="-1069958810"/>
          <w:docPartObj>
            <w:docPartGallery w:val="Page Numbers (Bottom of Page)"/>
            <w:docPartUnique/>
          </w:docPartObj>
        </w:sdtPr>
        <w:sdtEndPr>
          <w:rPr>
            <w:noProof/>
          </w:rPr>
        </w:sdtEndPr>
        <w:sdtContent>
          <w:p w14:paraId="389D7831" w14:textId="7AECFE34" w:rsidR="004826FF" w:rsidRDefault="004826FF" w:rsidP="003A4A2F">
            <w:pPr>
              <w:pStyle w:val="aff9"/>
              <w:jc w:val="center"/>
            </w:pPr>
            <w:r>
              <w:fldChar w:fldCharType="begin"/>
            </w:r>
            <w:r>
              <w:instrText xml:space="preserve"> PAGE   \* MERGEFORMAT </w:instrText>
            </w:r>
            <w:r>
              <w:fldChar w:fldCharType="separate"/>
            </w:r>
            <w:r w:rsidR="00846685">
              <w:rPr>
                <w:noProof/>
              </w:rPr>
              <w:t>3</w:t>
            </w:r>
            <w:r>
              <w:rPr>
                <w:noProof/>
              </w:rPr>
              <w:fldChar w:fldCharType="end"/>
            </w:r>
            <w:r>
              <w:rPr>
                <w:noProof/>
              </w:rPr>
              <w:t xml:space="preserve"> (</w:t>
            </w:r>
            <w:r>
              <w:rPr>
                <w:noProof/>
              </w:rPr>
              <w:fldChar w:fldCharType="begin"/>
            </w:r>
            <w:r>
              <w:rPr>
                <w:noProof/>
              </w:rPr>
              <w:instrText xml:space="preserve"> SECTIONPAGES   \* MERGEFORMAT </w:instrText>
            </w:r>
            <w:r>
              <w:rPr>
                <w:noProof/>
              </w:rPr>
              <w:fldChar w:fldCharType="separate"/>
            </w:r>
            <w:r w:rsidR="00846685">
              <w:rPr>
                <w:noProof/>
              </w:rPr>
              <w:t>3</w:t>
            </w:r>
            <w:r>
              <w:rPr>
                <w:noProof/>
              </w:rPr>
              <w:fldChar w:fldCharType="end"/>
            </w:r>
            <w:r>
              <w:rPr>
                <w:noProof/>
              </w:rPr>
              <w:t>)</w:t>
            </w:r>
          </w:p>
        </w:sdtContent>
      </w:sdt>
    </w:sdtContent>
  </w:sdt>
</w:ftr>
</file>

<file path=word/footer1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132930369"/>
      <w:docPartObj>
        <w:docPartGallery w:val="Page Numbers (Bottom of Page)"/>
        <w:docPartUnique/>
      </w:docPartObj>
    </w:sdtPr>
    <w:sdtEndPr>
      <w:rPr>
        <w:noProof/>
      </w:rPr>
    </w:sdtEndPr>
    <w:sdtContent>
      <w:p w14:paraId="1DD38FA7" w14:textId="6647EF12" w:rsidR="004826FF" w:rsidRDefault="004826FF" w:rsidP="003A4A2F">
        <w:pPr>
          <w:pStyle w:val="aff9"/>
          <w:jc w:val="center"/>
        </w:pPr>
        <w:r>
          <w:fldChar w:fldCharType="begin"/>
        </w:r>
        <w:r>
          <w:instrText xml:space="preserve"> PAGE   \* MERGEFORMAT </w:instrText>
        </w:r>
        <w:r>
          <w:fldChar w:fldCharType="separate"/>
        </w:r>
        <w:r>
          <w:rPr>
            <w:noProof/>
          </w:rPr>
          <w:t>2</w:t>
        </w:r>
        <w:r>
          <w:rPr>
            <w:noProof/>
          </w:rPr>
          <w:fldChar w:fldCharType="end"/>
        </w:r>
        <w:r>
          <w:rPr>
            <w:noProof/>
          </w:rPr>
          <w:t xml:space="preserve"> (</w:t>
        </w:r>
        <w:r>
          <w:rPr>
            <w:noProof/>
          </w:rPr>
          <w:fldChar w:fldCharType="begin"/>
        </w:r>
        <w:r>
          <w:rPr>
            <w:noProof/>
          </w:rPr>
          <w:instrText xml:space="preserve"> SECTIONPAGES   \* MERGEFORMAT </w:instrText>
        </w:r>
        <w:r>
          <w:rPr>
            <w:noProof/>
          </w:rPr>
          <w:fldChar w:fldCharType="separate"/>
        </w:r>
        <w:r>
          <w:rPr>
            <w:noProof/>
          </w:rPr>
          <w:t>3</w:t>
        </w:r>
        <w:r>
          <w:rPr>
            <w:noProof/>
          </w:rPr>
          <w:fldChar w:fldCharType="end"/>
        </w:r>
        <w:r>
          <w:rPr>
            <w:noProof/>
          </w:rPr>
          <w:t>)</w:t>
        </w:r>
      </w:p>
    </w:sdtContent>
  </w:sdt>
</w:ftr>
</file>

<file path=word/footer1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B836FEF" w14:textId="3E9438CB" w:rsidR="004826FF" w:rsidRDefault="004826FF" w:rsidP="00015BAC">
    <w:pPr>
      <w:pStyle w:val="aff9"/>
      <w:jc w:val="center"/>
    </w:pPr>
  </w:p>
</w:ftr>
</file>

<file path=word/footer1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03759441"/>
      <w:docPartObj>
        <w:docPartGallery w:val="Page Numbers (Bottom of Page)"/>
        <w:docPartUnique/>
      </w:docPartObj>
    </w:sdtPr>
    <w:sdtEndPr>
      <w:rPr>
        <w:noProof/>
      </w:rPr>
    </w:sdtEndPr>
    <w:sdtContent>
      <w:p w14:paraId="452294F0" w14:textId="5AD7FEC1" w:rsidR="004826FF" w:rsidRDefault="004826FF" w:rsidP="00015BAC">
        <w:pPr>
          <w:pStyle w:val="aff9"/>
          <w:jc w:val="center"/>
        </w:pPr>
      </w:p>
    </w:sdtContent>
  </w:sdt>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55660425"/>
      <w:docPartObj>
        <w:docPartGallery w:val="Page Numbers (Bottom of Page)"/>
        <w:docPartUnique/>
      </w:docPartObj>
    </w:sdtPr>
    <w:sdtEndPr>
      <w:rPr>
        <w:noProof/>
      </w:rPr>
    </w:sdtEndPr>
    <w:sdtContent>
      <w:p w14:paraId="7F76129D" w14:textId="2DDD8109" w:rsidR="004826FF" w:rsidRDefault="004826FF">
        <w:pPr>
          <w:pStyle w:val="aff9"/>
          <w:jc w:val="center"/>
        </w:pPr>
      </w:p>
    </w:sdtContent>
  </w:sdt>
  <w:p w14:paraId="3755D9E2" w14:textId="77777777" w:rsidR="004826FF" w:rsidRDefault="004826FF">
    <w:pPr>
      <w:pStyle w:val="aff9"/>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82862741"/>
      <w:docPartObj>
        <w:docPartGallery w:val="Page Numbers (Bottom of Page)"/>
        <w:docPartUnique/>
      </w:docPartObj>
    </w:sdtPr>
    <w:sdtEndPr>
      <w:rPr>
        <w:noProof/>
      </w:rPr>
    </w:sdtEndPr>
    <w:sdtContent>
      <w:p w14:paraId="0750F87D" w14:textId="1DC3AB3C" w:rsidR="004826FF" w:rsidRDefault="004826FF">
        <w:pPr>
          <w:pStyle w:val="aff9"/>
          <w:jc w:val="center"/>
        </w:pPr>
        <w:r>
          <w:fldChar w:fldCharType="begin"/>
        </w:r>
        <w:r>
          <w:instrText xml:space="preserve"> PAGE   \* MERGEFORMAT </w:instrText>
        </w:r>
        <w:r>
          <w:fldChar w:fldCharType="separate"/>
        </w:r>
        <w:r w:rsidR="00846685">
          <w:rPr>
            <w:noProof/>
          </w:rPr>
          <w:t>2</w:t>
        </w:r>
        <w:r>
          <w:rPr>
            <w:noProof/>
          </w:rPr>
          <w:fldChar w:fldCharType="end"/>
        </w:r>
      </w:p>
    </w:sdtContent>
  </w:sdt>
  <w:p w14:paraId="485988AF" w14:textId="77777777" w:rsidR="004826FF" w:rsidRDefault="004826FF">
    <w:pPr>
      <w:pStyle w:val="aff9"/>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06757355"/>
      <w:docPartObj>
        <w:docPartGallery w:val="Page Numbers (Bottom of Page)"/>
        <w:docPartUnique/>
      </w:docPartObj>
    </w:sdtPr>
    <w:sdtEndPr>
      <w:rPr>
        <w:noProof/>
      </w:rPr>
    </w:sdtEndPr>
    <w:sdtContent>
      <w:p w14:paraId="7C0AA844" w14:textId="786BDE1A" w:rsidR="004826FF" w:rsidRDefault="004826FF">
        <w:pPr>
          <w:pStyle w:val="aff9"/>
          <w:jc w:val="center"/>
        </w:pPr>
        <w:r>
          <w:fldChar w:fldCharType="begin"/>
        </w:r>
        <w:r>
          <w:instrText xml:space="preserve"> PAGE   \* MERGEFORMAT </w:instrText>
        </w:r>
        <w:r>
          <w:fldChar w:fldCharType="separate"/>
        </w:r>
        <w:r w:rsidR="00846685">
          <w:rPr>
            <w:noProof/>
          </w:rPr>
          <w:t>7</w:t>
        </w:r>
        <w:r>
          <w:rPr>
            <w:noProof/>
          </w:rPr>
          <w:fldChar w:fldCharType="end"/>
        </w:r>
      </w:p>
    </w:sdtContent>
  </w:sdt>
  <w:p w14:paraId="72CEF988" w14:textId="77777777" w:rsidR="004826FF" w:rsidRDefault="004826FF">
    <w:pPr>
      <w:pStyle w:val="aff9"/>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46EF3BA" w14:textId="545AC3EF" w:rsidR="004826FF" w:rsidRDefault="004826FF">
    <w:pPr>
      <w:pStyle w:val="aff9"/>
      <w:jc w:val="center"/>
    </w:pPr>
  </w:p>
  <w:p w14:paraId="3F8912D8" w14:textId="77777777" w:rsidR="004826FF" w:rsidRDefault="004826FF">
    <w:pPr>
      <w:pStyle w:val="aff9"/>
    </w:pP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43B45B0" w14:textId="178C12A8" w:rsidR="004826FF" w:rsidRDefault="004826FF">
    <w:pPr>
      <w:pStyle w:val="aff9"/>
      <w:jc w:val="center"/>
    </w:pPr>
  </w:p>
  <w:p w14:paraId="7DDDC819" w14:textId="77777777" w:rsidR="004826FF" w:rsidRDefault="004826FF">
    <w:pPr>
      <w:pStyle w:val="aff9"/>
    </w:pPr>
  </w:p>
</w:ftr>
</file>

<file path=word/footer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89541839"/>
      <w:docPartObj>
        <w:docPartGallery w:val="Page Numbers (Bottom of Page)"/>
        <w:docPartUnique/>
      </w:docPartObj>
    </w:sdtPr>
    <w:sdtEndPr>
      <w:rPr>
        <w:noProof/>
      </w:rPr>
    </w:sdtEndPr>
    <w:sdtContent>
      <w:p w14:paraId="05C57357" w14:textId="547F9DBD" w:rsidR="004826FF" w:rsidRDefault="004826FF">
        <w:pPr>
          <w:pStyle w:val="aff9"/>
          <w:jc w:val="center"/>
        </w:pPr>
        <w:r>
          <w:fldChar w:fldCharType="begin"/>
        </w:r>
        <w:r>
          <w:instrText xml:space="preserve"> PAGE   \* MERGEFORMAT </w:instrText>
        </w:r>
        <w:r>
          <w:fldChar w:fldCharType="separate"/>
        </w:r>
        <w:r w:rsidR="00846685">
          <w:rPr>
            <w:noProof/>
          </w:rPr>
          <w:t>4</w:t>
        </w:r>
        <w:r>
          <w:rPr>
            <w:noProof/>
          </w:rPr>
          <w:fldChar w:fldCharType="end"/>
        </w:r>
        <w:r>
          <w:rPr>
            <w:noProof/>
          </w:rPr>
          <w:t>(</w:t>
        </w:r>
        <w:r>
          <w:rPr>
            <w:noProof/>
          </w:rPr>
          <w:fldChar w:fldCharType="begin"/>
        </w:r>
        <w:r>
          <w:rPr>
            <w:noProof/>
          </w:rPr>
          <w:instrText xml:space="preserve"> SECTIONPAGES   \* MERGEFORMAT </w:instrText>
        </w:r>
        <w:r>
          <w:rPr>
            <w:noProof/>
          </w:rPr>
          <w:fldChar w:fldCharType="separate"/>
        </w:r>
        <w:r w:rsidR="00846685">
          <w:rPr>
            <w:noProof/>
          </w:rPr>
          <w:t>4</w:t>
        </w:r>
        <w:r>
          <w:rPr>
            <w:noProof/>
          </w:rPr>
          <w:fldChar w:fldCharType="end"/>
        </w:r>
        <w:r>
          <w:rPr>
            <w:noProof/>
          </w:rPr>
          <w:t>)</w:t>
        </w:r>
      </w:p>
    </w:sdtContent>
  </w:sdt>
  <w:p w14:paraId="23886ADD" w14:textId="77777777" w:rsidR="004826FF" w:rsidRDefault="004826FF">
    <w:pPr>
      <w:pStyle w:val="aff9"/>
    </w:pPr>
  </w:p>
</w:ftr>
</file>

<file path=word/footer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48331710"/>
      <w:docPartObj>
        <w:docPartGallery w:val="Page Numbers (Bottom of Page)"/>
        <w:docPartUnique/>
      </w:docPartObj>
    </w:sdtPr>
    <w:sdtEndPr>
      <w:rPr>
        <w:noProof/>
      </w:rPr>
    </w:sdtEndPr>
    <w:sdtContent>
      <w:p w14:paraId="44E2978F" w14:textId="3A6C45A1" w:rsidR="004826FF" w:rsidRDefault="004826FF">
        <w:pPr>
          <w:pStyle w:val="aff9"/>
          <w:jc w:val="center"/>
        </w:pPr>
        <w:r>
          <w:fldChar w:fldCharType="begin"/>
        </w:r>
        <w:r>
          <w:instrText xml:space="preserve"> PAGE   \* MERGEFORMAT </w:instrText>
        </w:r>
        <w:r>
          <w:fldChar w:fldCharType="separate"/>
        </w:r>
        <w:r>
          <w:rPr>
            <w:noProof/>
          </w:rPr>
          <w:t>2</w:t>
        </w:r>
        <w:r>
          <w:rPr>
            <w:noProof/>
          </w:rPr>
          <w:fldChar w:fldCharType="end"/>
        </w:r>
      </w:p>
    </w:sdtContent>
  </w:sdt>
  <w:p w14:paraId="70AF684F" w14:textId="77777777" w:rsidR="004826FF" w:rsidRDefault="004826FF">
    <w:pPr>
      <w:pStyle w:val="aff9"/>
    </w:pPr>
  </w:p>
</w:ftr>
</file>

<file path=word/footer9.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6160042" w14:textId="77777777" w:rsidR="004826FF" w:rsidRDefault="004826FF">
    <w:pPr>
      <w:pStyle w:val="aff9"/>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C776956" w14:textId="77777777" w:rsidR="00EA1CE2" w:rsidRDefault="00EA1CE2">
      <w:pPr>
        <w:spacing w:line="240" w:lineRule="auto"/>
      </w:pPr>
      <w:r>
        <w:separator/>
      </w:r>
    </w:p>
    <w:p w14:paraId="1C10DC64" w14:textId="77777777" w:rsidR="00EA1CE2" w:rsidRDefault="00EA1CE2"/>
  </w:footnote>
  <w:footnote w:type="continuationSeparator" w:id="0">
    <w:p w14:paraId="2FC320AC" w14:textId="77777777" w:rsidR="00EA1CE2" w:rsidRDefault="00EA1CE2">
      <w:pPr>
        <w:spacing w:line="240" w:lineRule="auto"/>
      </w:pPr>
      <w:r>
        <w:continuationSeparator/>
      </w:r>
    </w:p>
    <w:p w14:paraId="6BC93E99" w14:textId="77777777" w:rsidR="00EA1CE2" w:rsidRDefault="00EA1CE2"/>
  </w:footnote>
  <w:footnote w:type="continuationNotice" w:id="1">
    <w:p w14:paraId="3FEED1A2" w14:textId="77777777" w:rsidR="00EA1CE2" w:rsidRDefault="00EA1CE2">
      <w:pPr>
        <w:spacing w:line="240" w:lineRule="auto"/>
      </w:pP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8D1E935" w14:textId="77777777" w:rsidR="004826FF" w:rsidRDefault="004826FF">
    <w:pPr>
      <w:pStyle w:val="a6"/>
    </w:pPr>
  </w:p>
</w:hdr>
</file>

<file path=word/header10.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4D0A964" w14:textId="4368C9D5" w:rsidR="004826FF" w:rsidRPr="00511206" w:rsidRDefault="004826FF" w:rsidP="00910A84">
    <w:pPr>
      <w:pStyle w:val="a6"/>
      <w:jc w:val="center"/>
      <w:rPr>
        <w:lang w:val="en-GB"/>
      </w:rPr>
    </w:pPr>
    <w:r>
      <w:rPr>
        <w:lang w:val="en-GB"/>
      </w:rPr>
      <w:t>APPENDICES</w:t>
    </w:r>
  </w:p>
</w:hdr>
</file>

<file path=word/header1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BDF9603" w14:textId="77777777" w:rsidR="004826FF" w:rsidRPr="00B90703" w:rsidRDefault="004826FF" w:rsidP="00B90703">
    <w:pPr>
      <w:pStyle w:val="a6"/>
      <w:jc w:val="center"/>
      <w:rPr>
        <w:lang w:val="en-GB"/>
      </w:rPr>
    </w:pPr>
    <w:r>
      <w:rPr>
        <w:lang w:val="en-GB"/>
      </w:rPr>
      <w:t>APPENDICES</w: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BFA6D03" w14:textId="77777777" w:rsidR="004826FF" w:rsidRDefault="004826FF">
    <w:pPr>
      <w:pStyle w:val="a6"/>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4E910C1" w14:textId="77777777" w:rsidR="004826FF" w:rsidRDefault="004826FF">
    <w:pPr>
      <w:pStyle w:val="a6"/>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3B5CD30" w14:textId="77777777" w:rsidR="004826FF" w:rsidRDefault="004826FF">
    <w:pPr>
      <w:pStyle w:val="a6"/>
    </w:pP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30B32AC" w14:textId="77777777" w:rsidR="004826FF" w:rsidRDefault="004826FF">
    <w:pPr>
      <w:pStyle w:val="a6"/>
    </w:pP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13D6E97" w14:textId="6DF96EA3" w:rsidR="004826FF" w:rsidRDefault="004826FF">
    <w:pPr>
      <w:pStyle w:val="a6"/>
    </w:pPr>
    <w:r>
      <w:t>SPORT ACTIVITY CLASSIFICATION</w:t>
    </w:r>
  </w:p>
  <w:p w14:paraId="3B23972C" w14:textId="032583C9" w:rsidR="004826FF" w:rsidRDefault="004826FF" w:rsidP="00910A84">
    <w:pPr>
      <w:pStyle w:val="a6"/>
      <w:jc w:val="center"/>
    </w:pPr>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222F9C0" w14:textId="5836B1C2" w:rsidR="004826FF" w:rsidRPr="004C7A21" w:rsidRDefault="004826FF" w:rsidP="00910A84">
    <w:pPr>
      <w:pStyle w:val="a6"/>
      <w:jc w:val="center"/>
      <w:rPr>
        <w:lang w:val="en-GB"/>
      </w:rPr>
    </w:pPr>
    <w:r>
      <w:rPr>
        <w:lang w:val="en-GB"/>
      </w:rPr>
      <w:t>APPENDICES</w:t>
    </w:r>
  </w:p>
</w:hdr>
</file>

<file path=word/header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D336456" w14:textId="3558BB2A" w:rsidR="004826FF" w:rsidRPr="00B90703" w:rsidRDefault="004826FF" w:rsidP="00B90703">
    <w:pPr>
      <w:pStyle w:val="a6"/>
      <w:jc w:val="center"/>
      <w:rPr>
        <w:lang w:val="en-GB"/>
      </w:rPr>
    </w:pPr>
    <w:r>
      <w:rPr>
        <w:lang w:val="en-GB"/>
      </w:rPr>
      <w:t>APPENDICES</w:t>
    </w:r>
  </w:p>
</w:hdr>
</file>

<file path=word/header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2402CC2" w14:textId="2DE38BF1" w:rsidR="004826FF" w:rsidRPr="004C7A21" w:rsidRDefault="004826FF" w:rsidP="00910A84">
    <w:pPr>
      <w:pStyle w:val="a6"/>
      <w:jc w:val="center"/>
      <w:rPr>
        <w:lang w:val="en-GB"/>
      </w:rPr>
    </w:pPr>
    <w:r>
      <w:rPr>
        <w:lang w:val="en-GB"/>
      </w:rPr>
      <w:t>APPENDICES</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6ED08D94"/>
    <w:lvl w:ilvl="0">
      <w:start w:val="1"/>
      <w:numFmt w:val="decimal"/>
      <w:pStyle w:val="5"/>
      <w:lvlText w:val="%1."/>
      <w:lvlJc w:val="left"/>
      <w:pPr>
        <w:tabs>
          <w:tab w:val="num" w:pos="1800"/>
        </w:tabs>
        <w:ind w:left="1800" w:hanging="360"/>
      </w:pPr>
    </w:lvl>
  </w:abstractNum>
  <w:abstractNum w:abstractNumId="1" w15:restartNumberingAfterBreak="0">
    <w:nsid w:val="FFFFFF7D"/>
    <w:multiLevelType w:val="singleLevel"/>
    <w:tmpl w:val="3D5203EE"/>
    <w:lvl w:ilvl="0">
      <w:start w:val="1"/>
      <w:numFmt w:val="decimal"/>
      <w:pStyle w:val="4"/>
      <w:lvlText w:val="%1."/>
      <w:lvlJc w:val="left"/>
      <w:pPr>
        <w:tabs>
          <w:tab w:val="num" w:pos="1440"/>
        </w:tabs>
        <w:ind w:left="1440" w:hanging="360"/>
      </w:pPr>
    </w:lvl>
  </w:abstractNum>
  <w:abstractNum w:abstractNumId="2" w15:restartNumberingAfterBreak="0">
    <w:nsid w:val="FFFFFF7E"/>
    <w:multiLevelType w:val="singleLevel"/>
    <w:tmpl w:val="F2DC96EC"/>
    <w:lvl w:ilvl="0">
      <w:start w:val="1"/>
      <w:numFmt w:val="decimal"/>
      <w:pStyle w:val="3"/>
      <w:lvlText w:val="%1."/>
      <w:lvlJc w:val="left"/>
      <w:pPr>
        <w:tabs>
          <w:tab w:val="num" w:pos="1080"/>
        </w:tabs>
        <w:ind w:left="1080" w:hanging="360"/>
      </w:pPr>
    </w:lvl>
  </w:abstractNum>
  <w:abstractNum w:abstractNumId="3" w15:restartNumberingAfterBreak="0">
    <w:nsid w:val="FFFFFF7F"/>
    <w:multiLevelType w:val="singleLevel"/>
    <w:tmpl w:val="94D2CA36"/>
    <w:lvl w:ilvl="0">
      <w:start w:val="1"/>
      <w:numFmt w:val="decimal"/>
      <w:pStyle w:val="2"/>
      <w:lvlText w:val="%1."/>
      <w:lvlJc w:val="left"/>
      <w:pPr>
        <w:tabs>
          <w:tab w:val="num" w:pos="720"/>
        </w:tabs>
        <w:ind w:left="720" w:hanging="360"/>
      </w:pPr>
    </w:lvl>
  </w:abstractNum>
  <w:abstractNum w:abstractNumId="4" w15:restartNumberingAfterBreak="0">
    <w:nsid w:val="FFFFFF80"/>
    <w:multiLevelType w:val="singleLevel"/>
    <w:tmpl w:val="17BCEBA6"/>
    <w:lvl w:ilvl="0">
      <w:start w:val="1"/>
      <w:numFmt w:val="bullet"/>
      <w:pStyle w:val="50"/>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7D386FFE"/>
    <w:lvl w:ilvl="0">
      <w:start w:val="1"/>
      <w:numFmt w:val="bullet"/>
      <w:pStyle w:val="40"/>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73A80FE"/>
    <w:lvl w:ilvl="0">
      <w:start w:val="1"/>
      <w:numFmt w:val="bullet"/>
      <w:pStyle w:val="30"/>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0AB08068"/>
    <w:lvl w:ilvl="0">
      <w:start w:val="1"/>
      <w:numFmt w:val="bullet"/>
      <w:pStyle w:val="20"/>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D6E00290"/>
    <w:lvl w:ilvl="0">
      <w:start w:val="1"/>
      <w:numFmt w:val="decimal"/>
      <w:pStyle w:val="a"/>
      <w:lvlText w:val="%1."/>
      <w:lvlJc w:val="left"/>
      <w:pPr>
        <w:tabs>
          <w:tab w:val="num" w:pos="1080"/>
        </w:tabs>
        <w:ind w:left="1080" w:hanging="360"/>
      </w:pPr>
      <w:rPr>
        <w:rFonts w:hint="default"/>
      </w:rPr>
    </w:lvl>
  </w:abstractNum>
  <w:abstractNum w:abstractNumId="9" w15:restartNumberingAfterBreak="0">
    <w:nsid w:val="FFFFFF89"/>
    <w:multiLevelType w:val="singleLevel"/>
    <w:tmpl w:val="D6FC344C"/>
    <w:lvl w:ilvl="0">
      <w:start w:val="1"/>
      <w:numFmt w:val="bullet"/>
      <w:pStyle w:val="a0"/>
      <w:lvlText w:val=""/>
      <w:lvlJc w:val="left"/>
      <w:pPr>
        <w:tabs>
          <w:tab w:val="num" w:pos="1080"/>
        </w:tabs>
        <w:ind w:left="1080" w:hanging="360"/>
      </w:pPr>
      <w:rPr>
        <w:rFonts w:ascii="Symbol" w:hAnsi="Symbol" w:hint="default"/>
      </w:rPr>
    </w:lvl>
  </w:abstractNum>
  <w:abstractNum w:abstractNumId="10" w15:restartNumberingAfterBreak="0">
    <w:nsid w:val="08E023C3"/>
    <w:multiLevelType w:val="hybridMultilevel"/>
    <w:tmpl w:val="76B0E15E"/>
    <w:lvl w:ilvl="0" w:tplc="5402206C">
      <w:start w:val="1"/>
      <w:numFmt w:val="upperRoman"/>
      <w:pStyle w:val="a1"/>
      <w:lvlText w:val="%1"/>
      <w:lvlJc w:val="left"/>
      <w:pPr>
        <w:ind w:left="720" w:hanging="360"/>
      </w:pPr>
      <w:rPr>
        <w:rFonts w:hint="default"/>
        <w:b/>
        <w:i w:val="0"/>
        <w:sz w:val="32"/>
      </w:r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1" w15:restartNumberingAfterBreak="0">
    <w:nsid w:val="0C5F5767"/>
    <w:multiLevelType w:val="hybridMultilevel"/>
    <w:tmpl w:val="45D8ED5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0EFD3BE7"/>
    <w:multiLevelType w:val="hybridMultilevel"/>
    <w:tmpl w:val="6DA008C2"/>
    <w:lvl w:ilvl="0" w:tplc="2000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3" w15:restartNumberingAfterBreak="0">
    <w:nsid w:val="139E4BD9"/>
    <w:multiLevelType w:val="multilevel"/>
    <w:tmpl w:val="E5EE8C68"/>
    <w:lvl w:ilvl="0">
      <w:start w:val="1"/>
      <w:numFmt w:val="decimal"/>
      <w:pStyle w:val="Otsikko1"/>
      <w:lvlText w:val="%1"/>
      <w:lvlJc w:val="left"/>
      <w:pPr>
        <w:ind w:left="432" w:hanging="432"/>
      </w:pPr>
      <w:rPr>
        <w:rFonts w:hint="default"/>
      </w:rPr>
    </w:lvl>
    <w:lvl w:ilvl="1">
      <w:start w:val="1"/>
      <w:numFmt w:val="decimal"/>
      <w:pStyle w:val="Otsikko1"/>
      <w:lvlText w:val="%1.%2"/>
      <w:lvlJc w:val="left"/>
      <w:pPr>
        <w:ind w:left="576" w:hanging="576"/>
      </w:pPr>
      <w:rPr>
        <w:rFonts w:hint="default"/>
        <w:sz w:val="28"/>
        <w:szCs w:val="28"/>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4" w15:restartNumberingAfterBreak="0">
    <w:nsid w:val="16BD09AF"/>
    <w:multiLevelType w:val="hybridMultilevel"/>
    <w:tmpl w:val="4678F57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5" w15:restartNumberingAfterBreak="0">
    <w:nsid w:val="181E7D0B"/>
    <w:multiLevelType w:val="hybridMultilevel"/>
    <w:tmpl w:val="C104417E"/>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6" w15:restartNumberingAfterBreak="0">
    <w:nsid w:val="21B30FFC"/>
    <w:multiLevelType w:val="hybridMultilevel"/>
    <w:tmpl w:val="DC2C1A28"/>
    <w:lvl w:ilvl="0" w:tplc="F4B679BE">
      <w:start w:val="1"/>
      <w:numFmt w:val="decimal"/>
      <w:lvlText w:val="%1)"/>
      <w:lvlJc w:val="left"/>
      <w:pPr>
        <w:ind w:left="1080" w:hanging="360"/>
      </w:pPr>
    </w:lvl>
    <w:lvl w:ilvl="1" w:tplc="F0F8F62C">
      <w:start w:val="1"/>
      <w:numFmt w:val="decimal"/>
      <w:lvlText w:val="%2)"/>
      <w:lvlJc w:val="left"/>
      <w:pPr>
        <w:ind w:left="1080" w:hanging="360"/>
      </w:pPr>
    </w:lvl>
    <w:lvl w:ilvl="2" w:tplc="C00E5B5C">
      <w:start w:val="1"/>
      <w:numFmt w:val="decimal"/>
      <w:lvlText w:val="%3)"/>
      <w:lvlJc w:val="left"/>
      <w:pPr>
        <w:ind w:left="1080" w:hanging="360"/>
      </w:pPr>
    </w:lvl>
    <w:lvl w:ilvl="3" w:tplc="38963F3C">
      <w:start w:val="1"/>
      <w:numFmt w:val="decimal"/>
      <w:lvlText w:val="%4)"/>
      <w:lvlJc w:val="left"/>
      <w:pPr>
        <w:ind w:left="1080" w:hanging="360"/>
      </w:pPr>
    </w:lvl>
    <w:lvl w:ilvl="4" w:tplc="506CBECA">
      <w:start w:val="1"/>
      <w:numFmt w:val="decimal"/>
      <w:lvlText w:val="%5)"/>
      <w:lvlJc w:val="left"/>
      <w:pPr>
        <w:ind w:left="1080" w:hanging="360"/>
      </w:pPr>
    </w:lvl>
    <w:lvl w:ilvl="5" w:tplc="E7A8C1B2">
      <w:start w:val="1"/>
      <w:numFmt w:val="decimal"/>
      <w:lvlText w:val="%6)"/>
      <w:lvlJc w:val="left"/>
      <w:pPr>
        <w:ind w:left="1080" w:hanging="360"/>
      </w:pPr>
    </w:lvl>
    <w:lvl w:ilvl="6" w:tplc="51F6ADD4">
      <w:start w:val="1"/>
      <w:numFmt w:val="decimal"/>
      <w:lvlText w:val="%7)"/>
      <w:lvlJc w:val="left"/>
      <w:pPr>
        <w:ind w:left="1080" w:hanging="360"/>
      </w:pPr>
    </w:lvl>
    <w:lvl w:ilvl="7" w:tplc="525E3E10">
      <w:start w:val="1"/>
      <w:numFmt w:val="decimal"/>
      <w:lvlText w:val="%8)"/>
      <w:lvlJc w:val="left"/>
      <w:pPr>
        <w:ind w:left="1080" w:hanging="360"/>
      </w:pPr>
    </w:lvl>
    <w:lvl w:ilvl="8" w:tplc="52782004">
      <w:start w:val="1"/>
      <w:numFmt w:val="decimal"/>
      <w:lvlText w:val="%9)"/>
      <w:lvlJc w:val="left"/>
      <w:pPr>
        <w:ind w:left="1080" w:hanging="360"/>
      </w:pPr>
    </w:lvl>
  </w:abstractNum>
  <w:abstractNum w:abstractNumId="17" w15:restartNumberingAfterBreak="0">
    <w:nsid w:val="3C361B2F"/>
    <w:multiLevelType w:val="hybridMultilevel"/>
    <w:tmpl w:val="11EE3A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7D67C57"/>
    <w:multiLevelType w:val="multilevel"/>
    <w:tmpl w:val="7660C264"/>
    <w:lvl w:ilvl="0">
      <w:start w:val="1"/>
      <w:numFmt w:val="decimal"/>
      <w:lvlText w:val="%1"/>
      <w:lvlJc w:val="left"/>
      <w:pPr>
        <w:ind w:left="3403" w:hanging="284"/>
      </w:pPr>
      <w:rPr>
        <w:rFonts w:hint="default"/>
        <w:b/>
        <w:i w:val="0"/>
        <w:sz w:val="32"/>
      </w:rPr>
    </w:lvl>
    <w:lvl w:ilvl="1">
      <w:start w:val="2"/>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9" w15:restartNumberingAfterBreak="0">
    <w:nsid w:val="5AB3468B"/>
    <w:multiLevelType w:val="hybridMultilevel"/>
    <w:tmpl w:val="28A249D4"/>
    <w:lvl w:ilvl="0" w:tplc="B0AEADF8">
      <w:start w:val="1"/>
      <w:numFmt w:val="decimal"/>
      <w:lvlText w:val="%1)"/>
      <w:lvlJc w:val="left"/>
      <w:pPr>
        <w:ind w:left="1080" w:hanging="360"/>
      </w:pPr>
    </w:lvl>
    <w:lvl w:ilvl="1" w:tplc="6F06B94C">
      <w:start w:val="1"/>
      <w:numFmt w:val="decimal"/>
      <w:lvlText w:val="%2)"/>
      <w:lvlJc w:val="left"/>
      <w:pPr>
        <w:ind w:left="1080" w:hanging="360"/>
      </w:pPr>
    </w:lvl>
    <w:lvl w:ilvl="2" w:tplc="22569BC6">
      <w:start w:val="1"/>
      <w:numFmt w:val="decimal"/>
      <w:lvlText w:val="%3)"/>
      <w:lvlJc w:val="left"/>
      <w:pPr>
        <w:ind w:left="1080" w:hanging="360"/>
      </w:pPr>
    </w:lvl>
    <w:lvl w:ilvl="3" w:tplc="62DACF02">
      <w:start w:val="1"/>
      <w:numFmt w:val="decimal"/>
      <w:lvlText w:val="%4)"/>
      <w:lvlJc w:val="left"/>
      <w:pPr>
        <w:ind w:left="1080" w:hanging="360"/>
      </w:pPr>
    </w:lvl>
    <w:lvl w:ilvl="4" w:tplc="407E9772">
      <w:start w:val="1"/>
      <w:numFmt w:val="decimal"/>
      <w:lvlText w:val="%5)"/>
      <w:lvlJc w:val="left"/>
      <w:pPr>
        <w:ind w:left="1080" w:hanging="360"/>
      </w:pPr>
    </w:lvl>
    <w:lvl w:ilvl="5" w:tplc="729C2EF8">
      <w:start w:val="1"/>
      <w:numFmt w:val="decimal"/>
      <w:lvlText w:val="%6)"/>
      <w:lvlJc w:val="left"/>
      <w:pPr>
        <w:ind w:left="1080" w:hanging="360"/>
      </w:pPr>
    </w:lvl>
    <w:lvl w:ilvl="6" w:tplc="4678CD12">
      <w:start w:val="1"/>
      <w:numFmt w:val="decimal"/>
      <w:lvlText w:val="%7)"/>
      <w:lvlJc w:val="left"/>
      <w:pPr>
        <w:ind w:left="1080" w:hanging="360"/>
      </w:pPr>
    </w:lvl>
    <w:lvl w:ilvl="7" w:tplc="E18443A2">
      <w:start w:val="1"/>
      <w:numFmt w:val="decimal"/>
      <w:lvlText w:val="%8)"/>
      <w:lvlJc w:val="left"/>
      <w:pPr>
        <w:ind w:left="1080" w:hanging="360"/>
      </w:pPr>
    </w:lvl>
    <w:lvl w:ilvl="8" w:tplc="2FF09240">
      <w:start w:val="1"/>
      <w:numFmt w:val="decimal"/>
      <w:lvlText w:val="%9)"/>
      <w:lvlJc w:val="left"/>
      <w:pPr>
        <w:ind w:left="1080" w:hanging="360"/>
      </w:pPr>
    </w:lvl>
  </w:abstractNum>
  <w:abstractNum w:abstractNumId="20" w15:restartNumberingAfterBreak="0">
    <w:nsid w:val="742D2C91"/>
    <w:multiLevelType w:val="multilevel"/>
    <w:tmpl w:val="747AE67C"/>
    <w:lvl w:ilvl="0">
      <w:start w:val="1"/>
      <w:numFmt w:val="decimal"/>
      <w:lvlText w:val="%1"/>
      <w:lvlJc w:val="left"/>
      <w:pPr>
        <w:ind w:left="284" w:hanging="284"/>
      </w:pPr>
      <w:rPr>
        <w:rFonts w:hint="default"/>
        <w:b/>
        <w:i w:val="0"/>
        <w:sz w:val="32"/>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1" w15:restartNumberingAfterBreak="0">
    <w:nsid w:val="79E066E5"/>
    <w:multiLevelType w:val="hybridMultilevel"/>
    <w:tmpl w:val="3B84833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2" w15:restartNumberingAfterBreak="0">
    <w:nsid w:val="7EA95D4D"/>
    <w:multiLevelType w:val="multilevel"/>
    <w:tmpl w:val="8BD86E94"/>
    <w:lvl w:ilvl="0">
      <w:start w:val="1"/>
      <w:numFmt w:val="decimal"/>
      <w:pStyle w:val="1"/>
      <w:lvlText w:val="%1"/>
      <w:lvlJc w:val="left"/>
      <w:pPr>
        <w:ind w:left="3403" w:hanging="284"/>
      </w:pPr>
      <w:rPr>
        <w:rFonts w:hint="default"/>
        <w:b/>
        <w:i w:val="0"/>
        <w:sz w:val="32"/>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3"/>
  </w:num>
  <w:num w:numId="12">
    <w:abstractNumId w:val="21"/>
  </w:num>
  <w:num w:numId="13">
    <w:abstractNumId w:val="14"/>
  </w:num>
  <w:num w:numId="14">
    <w:abstractNumId w:val="11"/>
  </w:num>
  <w:num w:numId="15">
    <w:abstractNumId w:val="17"/>
  </w:num>
  <w:num w:numId="16">
    <w:abstractNumId w:val="10"/>
  </w:num>
  <w:num w:numId="17">
    <w:abstractNumId w:val="12"/>
  </w:num>
  <w:num w:numId="18">
    <w:abstractNumId w:val="15"/>
  </w:num>
  <w:num w:numId="19">
    <w:abstractNumId w:val="18"/>
  </w:num>
  <w:num w:numId="20">
    <w:abstractNumId w:val="20"/>
  </w:num>
  <w:num w:numId="21">
    <w:abstractNumId w:val="22"/>
  </w:num>
  <w:num w:numId="22">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22"/>
    <w:lvlOverride w:ilvl="0">
      <w:startOverride w:val="1"/>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9"/>
  </w:num>
  <w:num w:numId="25">
    <w:abstractNumId w:val="16"/>
  </w:num>
  <w:num w:numId="26">
    <w:abstractNumId w:val="22"/>
    <w:lvlOverride w:ilvl="0">
      <w:startOverride w:val="1"/>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proofState w:spelling="clean"/>
  <w:attachedTemplate r:id="rId1"/>
  <w:defaultTabStop w:val="720"/>
  <w:autoHyphenation/>
  <w:characterSpacingControl w:val="doNotCompress"/>
  <w:hdrShapeDefaults>
    <o:shapedefaults v:ext="edit" spidmax="2049"/>
  </w:hdrShapeDefaults>
  <w:footnotePr>
    <w:pos w:val="beneathText"/>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F2A06"/>
    <w:rsid w:val="00000828"/>
    <w:rsid w:val="00001604"/>
    <w:rsid w:val="0000186D"/>
    <w:rsid w:val="00001D0C"/>
    <w:rsid w:val="0000230C"/>
    <w:rsid w:val="00002403"/>
    <w:rsid w:val="00002AA4"/>
    <w:rsid w:val="00002BEC"/>
    <w:rsid w:val="00002FBD"/>
    <w:rsid w:val="00003017"/>
    <w:rsid w:val="00003A61"/>
    <w:rsid w:val="00003F2B"/>
    <w:rsid w:val="000043E6"/>
    <w:rsid w:val="00004425"/>
    <w:rsid w:val="0000474B"/>
    <w:rsid w:val="000053A7"/>
    <w:rsid w:val="000061A1"/>
    <w:rsid w:val="000064F5"/>
    <w:rsid w:val="000070E4"/>
    <w:rsid w:val="000071C5"/>
    <w:rsid w:val="00007211"/>
    <w:rsid w:val="00007FF6"/>
    <w:rsid w:val="000103FA"/>
    <w:rsid w:val="00010A3B"/>
    <w:rsid w:val="00010C0C"/>
    <w:rsid w:val="00010EAF"/>
    <w:rsid w:val="000110C6"/>
    <w:rsid w:val="00011CFF"/>
    <w:rsid w:val="000125B4"/>
    <w:rsid w:val="0001379B"/>
    <w:rsid w:val="000138A3"/>
    <w:rsid w:val="00013CF2"/>
    <w:rsid w:val="0001423F"/>
    <w:rsid w:val="00014D7A"/>
    <w:rsid w:val="00015468"/>
    <w:rsid w:val="000155A9"/>
    <w:rsid w:val="000159CB"/>
    <w:rsid w:val="00015BAC"/>
    <w:rsid w:val="00016503"/>
    <w:rsid w:val="0001733A"/>
    <w:rsid w:val="00017379"/>
    <w:rsid w:val="00017667"/>
    <w:rsid w:val="00017696"/>
    <w:rsid w:val="0001793B"/>
    <w:rsid w:val="00017A2B"/>
    <w:rsid w:val="00017C2A"/>
    <w:rsid w:val="00020171"/>
    <w:rsid w:val="000209E6"/>
    <w:rsid w:val="00020FCB"/>
    <w:rsid w:val="00021103"/>
    <w:rsid w:val="0002161A"/>
    <w:rsid w:val="000217A2"/>
    <w:rsid w:val="00021D33"/>
    <w:rsid w:val="000220A9"/>
    <w:rsid w:val="000221B2"/>
    <w:rsid w:val="00022278"/>
    <w:rsid w:val="000224E0"/>
    <w:rsid w:val="000230A8"/>
    <w:rsid w:val="0002312B"/>
    <w:rsid w:val="000232AE"/>
    <w:rsid w:val="00023E51"/>
    <w:rsid w:val="00024EDD"/>
    <w:rsid w:val="00026238"/>
    <w:rsid w:val="0002632A"/>
    <w:rsid w:val="00027242"/>
    <w:rsid w:val="00027280"/>
    <w:rsid w:val="00027D7E"/>
    <w:rsid w:val="00027EC0"/>
    <w:rsid w:val="00027FE6"/>
    <w:rsid w:val="000302C8"/>
    <w:rsid w:val="000307DF"/>
    <w:rsid w:val="0003089C"/>
    <w:rsid w:val="00031095"/>
    <w:rsid w:val="000318E2"/>
    <w:rsid w:val="00031A7C"/>
    <w:rsid w:val="000323F9"/>
    <w:rsid w:val="000326AD"/>
    <w:rsid w:val="00032725"/>
    <w:rsid w:val="000341B0"/>
    <w:rsid w:val="000344CB"/>
    <w:rsid w:val="000346D7"/>
    <w:rsid w:val="00034BCB"/>
    <w:rsid w:val="00034CEE"/>
    <w:rsid w:val="00035086"/>
    <w:rsid w:val="000351AD"/>
    <w:rsid w:val="000355D5"/>
    <w:rsid w:val="00036237"/>
    <w:rsid w:val="000366F0"/>
    <w:rsid w:val="00036B5D"/>
    <w:rsid w:val="00036CC9"/>
    <w:rsid w:val="000370AD"/>
    <w:rsid w:val="000372CD"/>
    <w:rsid w:val="00037A24"/>
    <w:rsid w:val="000401A2"/>
    <w:rsid w:val="00040292"/>
    <w:rsid w:val="00040EBA"/>
    <w:rsid w:val="00041567"/>
    <w:rsid w:val="0004176C"/>
    <w:rsid w:val="000419B1"/>
    <w:rsid w:val="0004207D"/>
    <w:rsid w:val="000423A3"/>
    <w:rsid w:val="000424C2"/>
    <w:rsid w:val="00042C73"/>
    <w:rsid w:val="00043111"/>
    <w:rsid w:val="000432CD"/>
    <w:rsid w:val="00043AB4"/>
    <w:rsid w:val="00043B22"/>
    <w:rsid w:val="00043D81"/>
    <w:rsid w:val="00043F6C"/>
    <w:rsid w:val="00043FE3"/>
    <w:rsid w:val="00044546"/>
    <w:rsid w:val="00045441"/>
    <w:rsid w:val="0004600F"/>
    <w:rsid w:val="00046211"/>
    <w:rsid w:val="00046BD6"/>
    <w:rsid w:val="00047717"/>
    <w:rsid w:val="00047B9B"/>
    <w:rsid w:val="0005070A"/>
    <w:rsid w:val="000507E1"/>
    <w:rsid w:val="00050B1B"/>
    <w:rsid w:val="00051AAA"/>
    <w:rsid w:val="00052407"/>
    <w:rsid w:val="00052B07"/>
    <w:rsid w:val="00052C59"/>
    <w:rsid w:val="00052EE3"/>
    <w:rsid w:val="00052F5F"/>
    <w:rsid w:val="000541E2"/>
    <w:rsid w:val="000544FA"/>
    <w:rsid w:val="000545FE"/>
    <w:rsid w:val="00054819"/>
    <w:rsid w:val="00055020"/>
    <w:rsid w:val="000551E7"/>
    <w:rsid w:val="00055329"/>
    <w:rsid w:val="00055551"/>
    <w:rsid w:val="0005628F"/>
    <w:rsid w:val="00056739"/>
    <w:rsid w:val="000569FE"/>
    <w:rsid w:val="00056B29"/>
    <w:rsid w:val="00057C70"/>
    <w:rsid w:val="00057D3C"/>
    <w:rsid w:val="0006021C"/>
    <w:rsid w:val="0006034E"/>
    <w:rsid w:val="000607EA"/>
    <w:rsid w:val="00060A05"/>
    <w:rsid w:val="00061284"/>
    <w:rsid w:val="0006153D"/>
    <w:rsid w:val="000615C4"/>
    <w:rsid w:val="00061CFD"/>
    <w:rsid w:val="000624A1"/>
    <w:rsid w:val="00062A70"/>
    <w:rsid w:val="00062AAC"/>
    <w:rsid w:val="00063412"/>
    <w:rsid w:val="00063859"/>
    <w:rsid w:val="00063DEA"/>
    <w:rsid w:val="00063FF2"/>
    <w:rsid w:val="00064960"/>
    <w:rsid w:val="00065508"/>
    <w:rsid w:val="00066125"/>
    <w:rsid w:val="000672B5"/>
    <w:rsid w:val="000675C6"/>
    <w:rsid w:val="00067905"/>
    <w:rsid w:val="000704A3"/>
    <w:rsid w:val="00070A37"/>
    <w:rsid w:val="00070C01"/>
    <w:rsid w:val="00070DB7"/>
    <w:rsid w:val="000712DF"/>
    <w:rsid w:val="000718F4"/>
    <w:rsid w:val="00071B9C"/>
    <w:rsid w:val="000723EC"/>
    <w:rsid w:val="00073F3E"/>
    <w:rsid w:val="000747F7"/>
    <w:rsid w:val="0007501D"/>
    <w:rsid w:val="00075021"/>
    <w:rsid w:val="0007591E"/>
    <w:rsid w:val="00075988"/>
    <w:rsid w:val="00075A42"/>
    <w:rsid w:val="00075D4F"/>
    <w:rsid w:val="000765CB"/>
    <w:rsid w:val="000765E7"/>
    <w:rsid w:val="00076E7F"/>
    <w:rsid w:val="00077812"/>
    <w:rsid w:val="00080378"/>
    <w:rsid w:val="00080FEE"/>
    <w:rsid w:val="00081384"/>
    <w:rsid w:val="00082776"/>
    <w:rsid w:val="000829A8"/>
    <w:rsid w:val="00082E66"/>
    <w:rsid w:val="00083AF3"/>
    <w:rsid w:val="0008416E"/>
    <w:rsid w:val="000844D7"/>
    <w:rsid w:val="00084A57"/>
    <w:rsid w:val="00084F84"/>
    <w:rsid w:val="00085066"/>
    <w:rsid w:val="000856CC"/>
    <w:rsid w:val="0008632F"/>
    <w:rsid w:val="00086887"/>
    <w:rsid w:val="000875B9"/>
    <w:rsid w:val="00087F5C"/>
    <w:rsid w:val="00090D55"/>
    <w:rsid w:val="00090D8B"/>
    <w:rsid w:val="00090F09"/>
    <w:rsid w:val="00091886"/>
    <w:rsid w:val="000918BF"/>
    <w:rsid w:val="0009235E"/>
    <w:rsid w:val="0009289A"/>
    <w:rsid w:val="000928D1"/>
    <w:rsid w:val="000928F1"/>
    <w:rsid w:val="00093112"/>
    <w:rsid w:val="00093A76"/>
    <w:rsid w:val="0009414B"/>
    <w:rsid w:val="00094467"/>
    <w:rsid w:val="00094501"/>
    <w:rsid w:val="00094B1D"/>
    <w:rsid w:val="00094D9B"/>
    <w:rsid w:val="00094F0A"/>
    <w:rsid w:val="0009536C"/>
    <w:rsid w:val="00095511"/>
    <w:rsid w:val="00095616"/>
    <w:rsid w:val="0009625D"/>
    <w:rsid w:val="0009630E"/>
    <w:rsid w:val="0009670E"/>
    <w:rsid w:val="00096DCE"/>
    <w:rsid w:val="0009718D"/>
    <w:rsid w:val="000972AA"/>
    <w:rsid w:val="000976F6"/>
    <w:rsid w:val="000A04B6"/>
    <w:rsid w:val="000A0697"/>
    <w:rsid w:val="000A0923"/>
    <w:rsid w:val="000A0D2C"/>
    <w:rsid w:val="000A1449"/>
    <w:rsid w:val="000A173D"/>
    <w:rsid w:val="000A1B07"/>
    <w:rsid w:val="000A1EC4"/>
    <w:rsid w:val="000A2A84"/>
    <w:rsid w:val="000A35E8"/>
    <w:rsid w:val="000A4468"/>
    <w:rsid w:val="000A5834"/>
    <w:rsid w:val="000A615B"/>
    <w:rsid w:val="000A64FE"/>
    <w:rsid w:val="000A67F3"/>
    <w:rsid w:val="000A6B2E"/>
    <w:rsid w:val="000A6B7E"/>
    <w:rsid w:val="000A7562"/>
    <w:rsid w:val="000A7A74"/>
    <w:rsid w:val="000B023E"/>
    <w:rsid w:val="000B0EE7"/>
    <w:rsid w:val="000B10A1"/>
    <w:rsid w:val="000B1C8E"/>
    <w:rsid w:val="000B2892"/>
    <w:rsid w:val="000B3229"/>
    <w:rsid w:val="000B3762"/>
    <w:rsid w:val="000B3791"/>
    <w:rsid w:val="000B393C"/>
    <w:rsid w:val="000B3C0F"/>
    <w:rsid w:val="000B3E03"/>
    <w:rsid w:val="000B4BDA"/>
    <w:rsid w:val="000B4CBF"/>
    <w:rsid w:val="000B61FD"/>
    <w:rsid w:val="000B6507"/>
    <w:rsid w:val="000B660D"/>
    <w:rsid w:val="000B674F"/>
    <w:rsid w:val="000B7B76"/>
    <w:rsid w:val="000C000E"/>
    <w:rsid w:val="000C066D"/>
    <w:rsid w:val="000C1474"/>
    <w:rsid w:val="000C18DC"/>
    <w:rsid w:val="000C1A6A"/>
    <w:rsid w:val="000C1D40"/>
    <w:rsid w:val="000C1FAB"/>
    <w:rsid w:val="000C2B6A"/>
    <w:rsid w:val="000C32B4"/>
    <w:rsid w:val="000C47DF"/>
    <w:rsid w:val="000C4DB2"/>
    <w:rsid w:val="000C52BC"/>
    <w:rsid w:val="000C5403"/>
    <w:rsid w:val="000C5702"/>
    <w:rsid w:val="000C5911"/>
    <w:rsid w:val="000C6508"/>
    <w:rsid w:val="000C6559"/>
    <w:rsid w:val="000C7FFC"/>
    <w:rsid w:val="000D038F"/>
    <w:rsid w:val="000D11BE"/>
    <w:rsid w:val="000D1B13"/>
    <w:rsid w:val="000D1D3F"/>
    <w:rsid w:val="000D27CB"/>
    <w:rsid w:val="000D2CE9"/>
    <w:rsid w:val="000D2D6A"/>
    <w:rsid w:val="000D2F7B"/>
    <w:rsid w:val="000D3A8D"/>
    <w:rsid w:val="000D3B13"/>
    <w:rsid w:val="000D3F24"/>
    <w:rsid w:val="000D3F41"/>
    <w:rsid w:val="000D441C"/>
    <w:rsid w:val="000D4806"/>
    <w:rsid w:val="000D48F7"/>
    <w:rsid w:val="000D4E94"/>
    <w:rsid w:val="000D61CC"/>
    <w:rsid w:val="000D6C74"/>
    <w:rsid w:val="000D6CC3"/>
    <w:rsid w:val="000D752C"/>
    <w:rsid w:val="000D7C50"/>
    <w:rsid w:val="000D7F99"/>
    <w:rsid w:val="000E005E"/>
    <w:rsid w:val="000E006F"/>
    <w:rsid w:val="000E0267"/>
    <w:rsid w:val="000E088E"/>
    <w:rsid w:val="000E13CE"/>
    <w:rsid w:val="000E2504"/>
    <w:rsid w:val="000E259D"/>
    <w:rsid w:val="000E2F46"/>
    <w:rsid w:val="000E37CF"/>
    <w:rsid w:val="000E381C"/>
    <w:rsid w:val="000E3A65"/>
    <w:rsid w:val="000E4B92"/>
    <w:rsid w:val="000E4B95"/>
    <w:rsid w:val="000E4F1D"/>
    <w:rsid w:val="000E5692"/>
    <w:rsid w:val="000E6CB9"/>
    <w:rsid w:val="000E7045"/>
    <w:rsid w:val="000E7211"/>
    <w:rsid w:val="000E7851"/>
    <w:rsid w:val="000E790E"/>
    <w:rsid w:val="000E7A73"/>
    <w:rsid w:val="000E7D02"/>
    <w:rsid w:val="000E7E55"/>
    <w:rsid w:val="000E7E61"/>
    <w:rsid w:val="000F0598"/>
    <w:rsid w:val="000F0826"/>
    <w:rsid w:val="000F0A22"/>
    <w:rsid w:val="000F0BA9"/>
    <w:rsid w:val="000F0E1C"/>
    <w:rsid w:val="000F136F"/>
    <w:rsid w:val="000F1483"/>
    <w:rsid w:val="000F207F"/>
    <w:rsid w:val="000F2407"/>
    <w:rsid w:val="000F29A2"/>
    <w:rsid w:val="000F2A71"/>
    <w:rsid w:val="000F2BFB"/>
    <w:rsid w:val="000F3164"/>
    <w:rsid w:val="000F3179"/>
    <w:rsid w:val="000F3688"/>
    <w:rsid w:val="000F37A8"/>
    <w:rsid w:val="000F391C"/>
    <w:rsid w:val="000F440B"/>
    <w:rsid w:val="000F443D"/>
    <w:rsid w:val="000F4B3C"/>
    <w:rsid w:val="000F4DBA"/>
    <w:rsid w:val="000F4DDF"/>
    <w:rsid w:val="000F59C6"/>
    <w:rsid w:val="000F59E6"/>
    <w:rsid w:val="000F5ACC"/>
    <w:rsid w:val="000F6072"/>
    <w:rsid w:val="000F6220"/>
    <w:rsid w:val="000F66C2"/>
    <w:rsid w:val="000F6CA0"/>
    <w:rsid w:val="000F7067"/>
    <w:rsid w:val="000F7264"/>
    <w:rsid w:val="000F77E7"/>
    <w:rsid w:val="000F78BC"/>
    <w:rsid w:val="000F7BBF"/>
    <w:rsid w:val="001002A6"/>
    <w:rsid w:val="0010047E"/>
    <w:rsid w:val="001004F9"/>
    <w:rsid w:val="00100957"/>
    <w:rsid w:val="001018F4"/>
    <w:rsid w:val="0010228F"/>
    <w:rsid w:val="00102343"/>
    <w:rsid w:val="00103131"/>
    <w:rsid w:val="00103C9A"/>
    <w:rsid w:val="00104824"/>
    <w:rsid w:val="00105123"/>
    <w:rsid w:val="00105344"/>
    <w:rsid w:val="00105774"/>
    <w:rsid w:val="0010592E"/>
    <w:rsid w:val="00105E41"/>
    <w:rsid w:val="0010629E"/>
    <w:rsid w:val="001067F5"/>
    <w:rsid w:val="00106FC1"/>
    <w:rsid w:val="001106EB"/>
    <w:rsid w:val="001116DB"/>
    <w:rsid w:val="001124F9"/>
    <w:rsid w:val="00112EFF"/>
    <w:rsid w:val="001131CA"/>
    <w:rsid w:val="001140EE"/>
    <w:rsid w:val="00114281"/>
    <w:rsid w:val="001145D8"/>
    <w:rsid w:val="00114601"/>
    <w:rsid w:val="00115251"/>
    <w:rsid w:val="001163F2"/>
    <w:rsid w:val="001163F4"/>
    <w:rsid w:val="00116860"/>
    <w:rsid w:val="00116BA7"/>
    <w:rsid w:val="001174F7"/>
    <w:rsid w:val="00117990"/>
    <w:rsid w:val="001216AE"/>
    <w:rsid w:val="00122628"/>
    <w:rsid w:val="00122651"/>
    <w:rsid w:val="00122B2C"/>
    <w:rsid w:val="001230CE"/>
    <w:rsid w:val="0012358D"/>
    <w:rsid w:val="00123B85"/>
    <w:rsid w:val="00123C3F"/>
    <w:rsid w:val="00123D2D"/>
    <w:rsid w:val="0012543D"/>
    <w:rsid w:val="001258DC"/>
    <w:rsid w:val="00126731"/>
    <w:rsid w:val="00126B76"/>
    <w:rsid w:val="00126C90"/>
    <w:rsid w:val="00126DE0"/>
    <w:rsid w:val="00127B93"/>
    <w:rsid w:val="0013054E"/>
    <w:rsid w:val="00130839"/>
    <w:rsid w:val="00130F5E"/>
    <w:rsid w:val="0013137E"/>
    <w:rsid w:val="001313F0"/>
    <w:rsid w:val="00131BEF"/>
    <w:rsid w:val="001322E1"/>
    <w:rsid w:val="00133148"/>
    <w:rsid w:val="00133741"/>
    <w:rsid w:val="0013415C"/>
    <w:rsid w:val="00134224"/>
    <w:rsid w:val="00134A8C"/>
    <w:rsid w:val="00134D92"/>
    <w:rsid w:val="0013504D"/>
    <w:rsid w:val="001355D5"/>
    <w:rsid w:val="001356A1"/>
    <w:rsid w:val="001359AF"/>
    <w:rsid w:val="001359C4"/>
    <w:rsid w:val="00135EBC"/>
    <w:rsid w:val="0014030E"/>
    <w:rsid w:val="00141301"/>
    <w:rsid w:val="00141BAC"/>
    <w:rsid w:val="0014226C"/>
    <w:rsid w:val="001425C6"/>
    <w:rsid w:val="0014273C"/>
    <w:rsid w:val="0014298A"/>
    <w:rsid w:val="00142AC8"/>
    <w:rsid w:val="00142FF7"/>
    <w:rsid w:val="0014344D"/>
    <w:rsid w:val="001434DE"/>
    <w:rsid w:val="0014359E"/>
    <w:rsid w:val="0014523A"/>
    <w:rsid w:val="001452AE"/>
    <w:rsid w:val="00145DC9"/>
    <w:rsid w:val="001463E9"/>
    <w:rsid w:val="00146449"/>
    <w:rsid w:val="00146817"/>
    <w:rsid w:val="00146869"/>
    <w:rsid w:val="001508EF"/>
    <w:rsid w:val="00150BF5"/>
    <w:rsid w:val="001512C7"/>
    <w:rsid w:val="0015164B"/>
    <w:rsid w:val="00153079"/>
    <w:rsid w:val="0015362C"/>
    <w:rsid w:val="001538E0"/>
    <w:rsid w:val="001538F1"/>
    <w:rsid w:val="00153A03"/>
    <w:rsid w:val="001541D2"/>
    <w:rsid w:val="001544F4"/>
    <w:rsid w:val="001545EF"/>
    <w:rsid w:val="00155726"/>
    <w:rsid w:val="001566A3"/>
    <w:rsid w:val="00156877"/>
    <w:rsid w:val="00156879"/>
    <w:rsid w:val="00156C99"/>
    <w:rsid w:val="001576CA"/>
    <w:rsid w:val="00160200"/>
    <w:rsid w:val="00160CEE"/>
    <w:rsid w:val="0016130E"/>
    <w:rsid w:val="00161353"/>
    <w:rsid w:val="001613EF"/>
    <w:rsid w:val="00161614"/>
    <w:rsid w:val="00161698"/>
    <w:rsid w:val="00162327"/>
    <w:rsid w:val="001629BC"/>
    <w:rsid w:val="001634BC"/>
    <w:rsid w:val="001644EA"/>
    <w:rsid w:val="0016470F"/>
    <w:rsid w:val="00165418"/>
    <w:rsid w:val="001655D3"/>
    <w:rsid w:val="00165D23"/>
    <w:rsid w:val="0016640F"/>
    <w:rsid w:val="00166DA7"/>
    <w:rsid w:val="001675A3"/>
    <w:rsid w:val="00167645"/>
    <w:rsid w:val="00167839"/>
    <w:rsid w:val="00170677"/>
    <w:rsid w:val="001711FA"/>
    <w:rsid w:val="0017129A"/>
    <w:rsid w:val="00171A81"/>
    <w:rsid w:val="00171C8E"/>
    <w:rsid w:val="00171D7E"/>
    <w:rsid w:val="001720A2"/>
    <w:rsid w:val="001728F8"/>
    <w:rsid w:val="00172B83"/>
    <w:rsid w:val="00172D56"/>
    <w:rsid w:val="00173214"/>
    <w:rsid w:val="00173360"/>
    <w:rsid w:val="001733C1"/>
    <w:rsid w:val="00174404"/>
    <w:rsid w:val="00174BB5"/>
    <w:rsid w:val="00176584"/>
    <w:rsid w:val="001768CA"/>
    <w:rsid w:val="00177612"/>
    <w:rsid w:val="0018043F"/>
    <w:rsid w:val="0018055F"/>
    <w:rsid w:val="0018095F"/>
    <w:rsid w:val="00180F88"/>
    <w:rsid w:val="0018128A"/>
    <w:rsid w:val="001820FB"/>
    <w:rsid w:val="0018256E"/>
    <w:rsid w:val="00182B2D"/>
    <w:rsid w:val="00182FAE"/>
    <w:rsid w:val="001830AE"/>
    <w:rsid w:val="00183B16"/>
    <w:rsid w:val="00183C7D"/>
    <w:rsid w:val="001841F8"/>
    <w:rsid w:val="0018431F"/>
    <w:rsid w:val="00184623"/>
    <w:rsid w:val="00184BA9"/>
    <w:rsid w:val="001858B0"/>
    <w:rsid w:val="00185E07"/>
    <w:rsid w:val="00186505"/>
    <w:rsid w:val="00186651"/>
    <w:rsid w:val="0018723B"/>
    <w:rsid w:val="0018744C"/>
    <w:rsid w:val="00187FB5"/>
    <w:rsid w:val="00190445"/>
    <w:rsid w:val="001904F3"/>
    <w:rsid w:val="0019135C"/>
    <w:rsid w:val="00191C06"/>
    <w:rsid w:val="0019255E"/>
    <w:rsid w:val="00192C35"/>
    <w:rsid w:val="00193F05"/>
    <w:rsid w:val="001943AF"/>
    <w:rsid w:val="00194D05"/>
    <w:rsid w:val="001950D1"/>
    <w:rsid w:val="0019529A"/>
    <w:rsid w:val="00195EBA"/>
    <w:rsid w:val="0019664F"/>
    <w:rsid w:val="00196769"/>
    <w:rsid w:val="00196900"/>
    <w:rsid w:val="0019699F"/>
    <w:rsid w:val="00196C2B"/>
    <w:rsid w:val="00196DE7"/>
    <w:rsid w:val="00197B25"/>
    <w:rsid w:val="001A0B47"/>
    <w:rsid w:val="001A12FC"/>
    <w:rsid w:val="001A1640"/>
    <w:rsid w:val="001A1BBA"/>
    <w:rsid w:val="001A1E61"/>
    <w:rsid w:val="001A2C56"/>
    <w:rsid w:val="001A3589"/>
    <w:rsid w:val="001A3609"/>
    <w:rsid w:val="001A3778"/>
    <w:rsid w:val="001A3BC2"/>
    <w:rsid w:val="001A3D00"/>
    <w:rsid w:val="001A47BA"/>
    <w:rsid w:val="001A5031"/>
    <w:rsid w:val="001A5F57"/>
    <w:rsid w:val="001A669A"/>
    <w:rsid w:val="001A66CF"/>
    <w:rsid w:val="001A6827"/>
    <w:rsid w:val="001A736A"/>
    <w:rsid w:val="001A7CC5"/>
    <w:rsid w:val="001A7E10"/>
    <w:rsid w:val="001B0A1A"/>
    <w:rsid w:val="001B1071"/>
    <w:rsid w:val="001B1A99"/>
    <w:rsid w:val="001B1AC7"/>
    <w:rsid w:val="001B20F6"/>
    <w:rsid w:val="001B33BF"/>
    <w:rsid w:val="001B3409"/>
    <w:rsid w:val="001B3D9B"/>
    <w:rsid w:val="001B451F"/>
    <w:rsid w:val="001B49D9"/>
    <w:rsid w:val="001B4A00"/>
    <w:rsid w:val="001B4BB4"/>
    <w:rsid w:val="001B4C96"/>
    <w:rsid w:val="001B5C93"/>
    <w:rsid w:val="001B67A3"/>
    <w:rsid w:val="001B682C"/>
    <w:rsid w:val="001B73B1"/>
    <w:rsid w:val="001B7C9B"/>
    <w:rsid w:val="001B7F23"/>
    <w:rsid w:val="001B7F32"/>
    <w:rsid w:val="001C00A4"/>
    <w:rsid w:val="001C0D40"/>
    <w:rsid w:val="001C10C7"/>
    <w:rsid w:val="001C1512"/>
    <w:rsid w:val="001C2983"/>
    <w:rsid w:val="001C2D09"/>
    <w:rsid w:val="001C3146"/>
    <w:rsid w:val="001C3EAA"/>
    <w:rsid w:val="001C3FE6"/>
    <w:rsid w:val="001C4206"/>
    <w:rsid w:val="001C4288"/>
    <w:rsid w:val="001C460C"/>
    <w:rsid w:val="001C4A46"/>
    <w:rsid w:val="001C50C2"/>
    <w:rsid w:val="001C5531"/>
    <w:rsid w:val="001C579F"/>
    <w:rsid w:val="001C57C8"/>
    <w:rsid w:val="001C6001"/>
    <w:rsid w:val="001C69D5"/>
    <w:rsid w:val="001C6FDA"/>
    <w:rsid w:val="001C740C"/>
    <w:rsid w:val="001C7F40"/>
    <w:rsid w:val="001D004E"/>
    <w:rsid w:val="001D025D"/>
    <w:rsid w:val="001D0411"/>
    <w:rsid w:val="001D07A3"/>
    <w:rsid w:val="001D08B1"/>
    <w:rsid w:val="001D0AD9"/>
    <w:rsid w:val="001D0ED0"/>
    <w:rsid w:val="001D0F99"/>
    <w:rsid w:val="001D14B6"/>
    <w:rsid w:val="001D14DE"/>
    <w:rsid w:val="001D1B49"/>
    <w:rsid w:val="001D1DA6"/>
    <w:rsid w:val="001D1DE6"/>
    <w:rsid w:val="001D29B8"/>
    <w:rsid w:val="001D3334"/>
    <w:rsid w:val="001D3A13"/>
    <w:rsid w:val="001D4B56"/>
    <w:rsid w:val="001D53A2"/>
    <w:rsid w:val="001D5F27"/>
    <w:rsid w:val="001D6048"/>
    <w:rsid w:val="001D6570"/>
    <w:rsid w:val="001D6BC7"/>
    <w:rsid w:val="001D6C22"/>
    <w:rsid w:val="001D7443"/>
    <w:rsid w:val="001D775B"/>
    <w:rsid w:val="001D79FE"/>
    <w:rsid w:val="001D7EB0"/>
    <w:rsid w:val="001E0B6C"/>
    <w:rsid w:val="001E1191"/>
    <w:rsid w:val="001E280F"/>
    <w:rsid w:val="001E2A4A"/>
    <w:rsid w:val="001E2AF5"/>
    <w:rsid w:val="001E2D8C"/>
    <w:rsid w:val="001E35D4"/>
    <w:rsid w:val="001E38E2"/>
    <w:rsid w:val="001E4072"/>
    <w:rsid w:val="001E4327"/>
    <w:rsid w:val="001E4B1A"/>
    <w:rsid w:val="001E566A"/>
    <w:rsid w:val="001E5DBA"/>
    <w:rsid w:val="001E5EB3"/>
    <w:rsid w:val="001E5FF5"/>
    <w:rsid w:val="001E620E"/>
    <w:rsid w:val="001E6514"/>
    <w:rsid w:val="001E71D2"/>
    <w:rsid w:val="001E7369"/>
    <w:rsid w:val="001E7687"/>
    <w:rsid w:val="001E76BF"/>
    <w:rsid w:val="001E79BA"/>
    <w:rsid w:val="001E7C28"/>
    <w:rsid w:val="001F053E"/>
    <w:rsid w:val="001F0DE4"/>
    <w:rsid w:val="001F100D"/>
    <w:rsid w:val="001F1AC1"/>
    <w:rsid w:val="001F232F"/>
    <w:rsid w:val="001F254C"/>
    <w:rsid w:val="001F2987"/>
    <w:rsid w:val="001F31CE"/>
    <w:rsid w:val="001F38E7"/>
    <w:rsid w:val="001F3BAF"/>
    <w:rsid w:val="001F4177"/>
    <w:rsid w:val="001F4553"/>
    <w:rsid w:val="001F472A"/>
    <w:rsid w:val="001F4E0E"/>
    <w:rsid w:val="001F4FEF"/>
    <w:rsid w:val="001F569E"/>
    <w:rsid w:val="001F57CB"/>
    <w:rsid w:val="001F5BEB"/>
    <w:rsid w:val="001F5FD5"/>
    <w:rsid w:val="001F6959"/>
    <w:rsid w:val="001F6FFE"/>
    <w:rsid w:val="001F78DF"/>
    <w:rsid w:val="001F7FB1"/>
    <w:rsid w:val="00200C3A"/>
    <w:rsid w:val="00200E3A"/>
    <w:rsid w:val="0020179E"/>
    <w:rsid w:val="0020242B"/>
    <w:rsid w:val="00202447"/>
    <w:rsid w:val="0020257D"/>
    <w:rsid w:val="002032E7"/>
    <w:rsid w:val="0020402C"/>
    <w:rsid w:val="002042F3"/>
    <w:rsid w:val="002049EA"/>
    <w:rsid w:val="00204F5B"/>
    <w:rsid w:val="0020512D"/>
    <w:rsid w:val="002055A6"/>
    <w:rsid w:val="0020693F"/>
    <w:rsid w:val="00206BAF"/>
    <w:rsid w:val="00206E32"/>
    <w:rsid w:val="002075F0"/>
    <w:rsid w:val="002076C2"/>
    <w:rsid w:val="00210077"/>
    <w:rsid w:val="00210261"/>
    <w:rsid w:val="00210E13"/>
    <w:rsid w:val="00210F6C"/>
    <w:rsid w:val="00212A9B"/>
    <w:rsid w:val="00212C9C"/>
    <w:rsid w:val="00213531"/>
    <w:rsid w:val="00213905"/>
    <w:rsid w:val="00213BA5"/>
    <w:rsid w:val="00213DF5"/>
    <w:rsid w:val="00213EFB"/>
    <w:rsid w:val="00213F2D"/>
    <w:rsid w:val="00214282"/>
    <w:rsid w:val="00214294"/>
    <w:rsid w:val="00214703"/>
    <w:rsid w:val="00214921"/>
    <w:rsid w:val="00214C50"/>
    <w:rsid w:val="002160EC"/>
    <w:rsid w:val="002168AB"/>
    <w:rsid w:val="002168CF"/>
    <w:rsid w:val="00216976"/>
    <w:rsid w:val="00217619"/>
    <w:rsid w:val="00217659"/>
    <w:rsid w:val="0022126A"/>
    <w:rsid w:val="00221659"/>
    <w:rsid w:val="00221FB0"/>
    <w:rsid w:val="00222020"/>
    <w:rsid w:val="0022249E"/>
    <w:rsid w:val="0022272D"/>
    <w:rsid w:val="0022290D"/>
    <w:rsid w:val="00222981"/>
    <w:rsid w:val="00222CF8"/>
    <w:rsid w:val="00222E32"/>
    <w:rsid w:val="00223BBF"/>
    <w:rsid w:val="00224141"/>
    <w:rsid w:val="00224D39"/>
    <w:rsid w:val="0022515C"/>
    <w:rsid w:val="002251DC"/>
    <w:rsid w:val="00225FD3"/>
    <w:rsid w:val="0022624C"/>
    <w:rsid w:val="00226CF6"/>
    <w:rsid w:val="00227743"/>
    <w:rsid w:val="00227D7D"/>
    <w:rsid w:val="00227FE8"/>
    <w:rsid w:val="002301DC"/>
    <w:rsid w:val="002302AE"/>
    <w:rsid w:val="0023039C"/>
    <w:rsid w:val="00230434"/>
    <w:rsid w:val="00230998"/>
    <w:rsid w:val="00230D89"/>
    <w:rsid w:val="0023157D"/>
    <w:rsid w:val="00231B33"/>
    <w:rsid w:val="00231BDB"/>
    <w:rsid w:val="00231E76"/>
    <w:rsid w:val="00232251"/>
    <w:rsid w:val="0023226B"/>
    <w:rsid w:val="00232DED"/>
    <w:rsid w:val="00232E23"/>
    <w:rsid w:val="002342D0"/>
    <w:rsid w:val="002342DD"/>
    <w:rsid w:val="00234643"/>
    <w:rsid w:val="00234BB1"/>
    <w:rsid w:val="00235597"/>
    <w:rsid w:val="00235B40"/>
    <w:rsid w:val="002360ED"/>
    <w:rsid w:val="00236A29"/>
    <w:rsid w:val="00236B1C"/>
    <w:rsid w:val="00236C6B"/>
    <w:rsid w:val="00236FDA"/>
    <w:rsid w:val="00237062"/>
    <w:rsid w:val="00237090"/>
    <w:rsid w:val="00237CA3"/>
    <w:rsid w:val="00237D21"/>
    <w:rsid w:val="00237DF7"/>
    <w:rsid w:val="00237E63"/>
    <w:rsid w:val="002402A3"/>
    <w:rsid w:val="0024066C"/>
    <w:rsid w:val="002415F4"/>
    <w:rsid w:val="002418AB"/>
    <w:rsid w:val="00241A53"/>
    <w:rsid w:val="00241B91"/>
    <w:rsid w:val="00242A2A"/>
    <w:rsid w:val="00242F3D"/>
    <w:rsid w:val="002434D2"/>
    <w:rsid w:val="002434F2"/>
    <w:rsid w:val="00244C81"/>
    <w:rsid w:val="00244D0B"/>
    <w:rsid w:val="00244E70"/>
    <w:rsid w:val="002451BD"/>
    <w:rsid w:val="002459B1"/>
    <w:rsid w:val="00245AE2"/>
    <w:rsid w:val="00245B49"/>
    <w:rsid w:val="00246069"/>
    <w:rsid w:val="002465DE"/>
    <w:rsid w:val="00247048"/>
    <w:rsid w:val="00251064"/>
    <w:rsid w:val="002511D9"/>
    <w:rsid w:val="00251AD2"/>
    <w:rsid w:val="00252523"/>
    <w:rsid w:val="00252FB6"/>
    <w:rsid w:val="002531FA"/>
    <w:rsid w:val="00253528"/>
    <w:rsid w:val="0025376F"/>
    <w:rsid w:val="002538CF"/>
    <w:rsid w:val="0025493A"/>
    <w:rsid w:val="00254BBB"/>
    <w:rsid w:val="0025513C"/>
    <w:rsid w:val="00255E74"/>
    <w:rsid w:val="002566A3"/>
    <w:rsid w:val="00257035"/>
    <w:rsid w:val="00257768"/>
    <w:rsid w:val="00257C10"/>
    <w:rsid w:val="00257C8E"/>
    <w:rsid w:val="00257DD8"/>
    <w:rsid w:val="0026036C"/>
    <w:rsid w:val="002604CF"/>
    <w:rsid w:val="00260D16"/>
    <w:rsid w:val="00261837"/>
    <w:rsid w:val="00261D3F"/>
    <w:rsid w:val="002628D5"/>
    <w:rsid w:val="00262BC1"/>
    <w:rsid w:val="002630F7"/>
    <w:rsid w:val="002631D8"/>
    <w:rsid w:val="00263587"/>
    <w:rsid w:val="0026381C"/>
    <w:rsid w:val="00263C11"/>
    <w:rsid w:val="00264390"/>
    <w:rsid w:val="00264505"/>
    <w:rsid w:val="0026475D"/>
    <w:rsid w:val="00264DB4"/>
    <w:rsid w:val="00265379"/>
    <w:rsid w:val="002658C2"/>
    <w:rsid w:val="002662CC"/>
    <w:rsid w:val="0026668B"/>
    <w:rsid w:val="002666F7"/>
    <w:rsid w:val="0026672E"/>
    <w:rsid w:val="00266BD2"/>
    <w:rsid w:val="00266F80"/>
    <w:rsid w:val="002671A2"/>
    <w:rsid w:val="00267829"/>
    <w:rsid w:val="00267B50"/>
    <w:rsid w:val="00267EF0"/>
    <w:rsid w:val="00270357"/>
    <w:rsid w:val="00270BE0"/>
    <w:rsid w:val="00271302"/>
    <w:rsid w:val="002715BB"/>
    <w:rsid w:val="00271E8F"/>
    <w:rsid w:val="002721E5"/>
    <w:rsid w:val="0027246A"/>
    <w:rsid w:val="002725B6"/>
    <w:rsid w:val="00272B21"/>
    <w:rsid w:val="002731A5"/>
    <w:rsid w:val="0027341D"/>
    <w:rsid w:val="002737AF"/>
    <w:rsid w:val="002742AD"/>
    <w:rsid w:val="00274A1B"/>
    <w:rsid w:val="00275929"/>
    <w:rsid w:val="00275F0C"/>
    <w:rsid w:val="00276067"/>
    <w:rsid w:val="00276A85"/>
    <w:rsid w:val="00277B15"/>
    <w:rsid w:val="00280C3A"/>
    <w:rsid w:val="00280C7E"/>
    <w:rsid w:val="00280CE8"/>
    <w:rsid w:val="00281194"/>
    <w:rsid w:val="00281414"/>
    <w:rsid w:val="0028149C"/>
    <w:rsid w:val="00281755"/>
    <w:rsid w:val="00282100"/>
    <w:rsid w:val="00282645"/>
    <w:rsid w:val="00282F5D"/>
    <w:rsid w:val="00284306"/>
    <w:rsid w:val="00284911"/>
    <w:rsid w:val="00284DC7"/>
    <w:rsid w:val="002850C1"/>
    <w:rsid w:val="002854B4"/>
    <w:rsid w:val="00285B1E"/>
    <w:rsid w:val="00285BC4"/>
    <w:rsid w:val="00285C86"/>
    <w:rsid w:val="0028633C"/>
    <w:rsid w:val="0028655B"/>
    <w:rsid w:val="00286977"/>
    <w:rsid w:val="002869AB"/>
    <w:rsid w:val="00286C6D"/>
    <w:rsid w:val="00287420"/>
    <w:rsid w:val="002877E5"/>
    <w:rsid w:val="002911FE"/>
    <w:rsid w:val="002913C7"/>
    <w:rsid w:val="00291E26"/>
    <w:rsid w:val="00292455"/>
    <w:rsid w:val="0029305B"/>
    <w:rsid w:val="00293237"/>
    <w:rsid w:val="0029337B"/>
    <w:rsid w:val="00293719"/>
    <w:rsid w:val="00294AB5"/>
    <w:rsid w:val="00295578"/>
    <w:rsid w:val="00295DBD"/>
    <w:rsid w:val="002962B4"/>
    <w:rsid w:val="002970C0"/>
    <w:rsid w:val="002A0585"/>
    <w:rsid w:val="002A09A5"/>
    <w:rsid w:val="002A0BD1"/>
    <w:rsid w:val="002A0E3C"/>
    <w:rsid w:val="002A0E4B"/>
    <w:rsid w:val="002A15DC"/>
    <w:rsid w:val="002A1803"/>
    <w:rsid w:val="002A2537"/>
    <w:rsid w:val="002A260A"/>
    <w:rsid w:val="002A2C12"/>
    <w:rsid w:val="002A350A"/>
    <w:rsid w:val="002A365A"/>
    <w:rsid w:val="002A384A"/>
    <w:rsid w:val="002A417E"/>
    <w:rsid w:val="002A420F"/>
    <w:rsid w:val="002A45AC"/>
    <w:rsid w:val="002A4ACF"/>
    <w:rsid w:val="002A5156"/>
    <w:rsid w:val="002A55A4"/>
    <w:rsid w:val="002A5DBB"/>
    <w:rsid w:val="002A6A7C"/>
    <w:rsid w:val="002A6F21"/>
    <w:rsid w:val="002A73E1"/>
    <w:rsid w:val="002A7A94"/>
    <w:rsid w:val="002B03DB"/>
    <w:rsid w:val="002B1295"/>
    <w:rsid w:val="002B15D9"/>
    <w:rsid w:val="002B1689"/>
    <w:rsid w:val="002B210A"/>
    <w:rsid w:val="002B2292"/>
    <w:rsid w:val="002B27FD"/>
    <w:rsid w:val="002B2D90"/>
    <w:rsid w:val="002B3C26"/>
    <w:rsid w:val="002B43F7"/>
    <w:rsid w:val="002B45B0"/>
    <w:rsid w:val="002B4E32"/>
    <w:rsid w:val="002B5214"/>
    <w:rsid w:val="002B5801"/>
    <w:rsid w:val="002B5D63"/>
    <w:rsid w:val="002B64C6"/>
    <w:rsid w:val="002B68B8"/>
    <w:rsid w:val="002B6B0E"/>
    <w:rsid w:val="002B7AFE"/>
    <w:rsid w:val="002B7FE3"/>
    <w:rsid w:val="002C0DFC"/>
    <w:rsid w:val="002C0FA0"/>
    <w:rsid w:val="002C1361"/>
    <w:rsid w:val="002C15FC"/>
    <w:rsid w:val="002C1EE9"/>
    <w:rsid w:val="002C27DF"/>
    <w:rsid w:val="002C2AC8"/>
    <w:rsid w:val="002C327F"/>
    <w:rsid w:val="002C331A"/>
    <w:rsid w:val="002C335D"/>
    <w:rsid w:val="002C3557"/>
    <w:rsid w:val="002C3F92"/>
    <w:rsid w:val="002C48E0"/>
    <w:rsid w:val="002C4BD3"/>
    <w:rsid w:val="002C4E53"/>
    <w:rsid w:val="002C57DD"/>
    <w:rsid w:val="002C6169"/>
    <w:rsid w:val="002C65BD"/>
    <w:rsid w:val="002C66D5"/>
    <w:rsid w:val="002C6E20"/>
    <w:rsid w:val="002C7117"/>
    <w:rsid w:val="002C7801"/>
    <w:rsid w:val="002C7AB5"/>
    <w:rsid w:val="002C7ADB"/>
    <w:rsid w:val="002D080D"/>
    <w:rsid w:val="002D0FBF"/>
    <w:rsid w:val="002D1103"/>
    <w:rsid w:val="002D110F"/>
    <w:rsid w:val="002D14DE"/>
    <w:rsid w:val="002D15B9"/>
    <w:rsid w:val="002D1C3C"/>
    <w:rsid w:val="002D1DEF"/>
    <w:rsid w:val="002D2212"/>
    <w:rsid w:val="002D276A"/>
    <w:rsid w:val="002D2FD5"/>
    <w:rsid w:val="002D3110"/>
    <w:rsid w:val="002D39CA"/>
    <w:rsid w:val="002D4032"/>
    <w:rsid w:val="002D4068"/>
    <w:rsid w:val="002D4411"/>
    <w:rsid w:val="002D558C"/>
    <w:rsid w:val="002D5941"/>
    <w:rsid w:val="002D5B9A"/>
    <w:rsid w:val="002D5BCF"/>
    <w:rsid w:val="002D624F"/>
    <w:rsid w:val="002D68E7"/>
    <w:rsid w:val="002D6C1F"/>
    <w:rsid w:val="002D6C45"/>
    <w:rsid w:val="002D737B"/>
    <w:rsid w:val="002D7C7A"/>
    <w:rsid w:val="002D7E92"/>
    <w:rsid w:val="002E0341"/>
    <w:rsid w:val="002E07F6"/>
    <w:rsid w:val="002E0D32"/>
    <w:rsid w:val="002E1DC0"/>
    <w:rsid w:val="002E21AD"/>
    <w:rsid w:val="002E2552"/>
    <w:rsid w:val="002E2643"/>
    <w:rsid w:val="002E3383"/>
    <w:rsid w:val="002E3545"/>
    <w:rsid w:val="002E35BA"/>
    <w:rsid w:val="002E3726"/>
    <w:rsid w:val="002E3D85"/>
    <w:rsid w:val="002E3F02"/>
    <w:rsid w:val="002E421B"/>
    <w:rsid w:val="002E4230"/>
    <w:rsid w:val="002E45F8"/>
    <w:rsid w:val="002E5654"/>
    <w:rsid w:val="002E56AA"/>
    <w:rsid w:val="002E5845"/>
    <w:rsid w:val="002E5871"/>
    <w:rsid w:val="002E6EE5"/>
    <w:rsid w:val="002E70DA"/>
    <w:rsid w:val="002E7E0C"/>
    <w:rsid w:val="002F0B2A"/>
    <w:rsid w:val="002F1363"/>
    <w:rsid w:val="002F2434"/>
    <w:rsid w:val="002F2B12"/>
    <w:rsid w:val="002F2F7D"/>
    <w:rsid w:val="002F2FEF"/>
    <w:rsid w:val="002F4101"/>
    <w:rsid w:val="002F4242"/>
    <w:rsid w:val="002F42B5"/>
    <w:rsid w:val="002F4703"/>
    <w:rsid w:val="002F554B"/>
    <w:rsid w:val="002F55D3"/>
    <w:rsid w:val="002F68DE"/>
    <w:rsid w:val="002F74FE"/>
    <w:rsid w:val="00300205"/>
    <w:rsid w:val="0030033C"/>
    <w:rsid w:val="00300367"/>
    <w:rsid w:val="00300BBE"/>
    <w:rsid w:val="00300D3D"/>
    <w:rsid w:val="00300EB0"/>
    <w:rsid w:val="0030212B"/>
    <w:rsid w:val="003026CF"/>
    <w:rsid w:val="003029E1"/>
    <w:rsid w:val="00302FAD"/>
    <w:rsid w:val="00303AB9"/>
    <w:rsid w:val="00303BDD"/>
    <w:rsid w:val="00304440"/>
    <w:rsid w:val="00304D2D"/>
    <w:rsid w:val="003054A6"/>
    <w:rsid w:val="00305511"/>
    <w:rsid w:val="00305914"/>
    <w:rsid w:val="0030613A"/>
    <w:rsid w:val="003064B8"/>
    <w:rsid w:val="0030670A"/>
    <w:rsid w:val="0030684E"/>
    <w:rsid w:val="0030754C"/>
    <w:rsid w:val="00310D15"/>
    <w:rsid w:val="00310D4E"/>
    <w:rsid w:val="0031111B"/>
    <w:rsid w:val="003113F6"/>
    <w:rsid w:val="003118F6"/>
    <w:rsid w:val="00312E8C"/>
    <w:rsid w:val="00312FE2"/>
    <w:rsid w:val="003132D2"/>
    <w:rsid w:val="0031354D"/>
    <w:rsid w:val="0031368D"/>
    <w:rsid w:val="00313CC4"/>
    <w:rsid w:val="0031414A"/>
    <w:rsid w:val="00314404"/>
    <w:rsid w:val="0031499F"/>
    <w:rsid w:val="00314D4A"/>
    <w:rsid w:val="00315228"/>
    <w:rsid w:val="00315291"/>
    <w:rsid w:val="00315630"/>
    <w:rsid w:val="003159AC"/>
    <w:rsid w:val="00316192"/>
    <w:rsid w:val="00317037"/>
    <w:rsid w:val="003173BD"/>
    <w:rsid w:val="0031763F"/>
    <w:rsid w:val="0032066E"/>
    <w:rsid w:val="003208BC"/>
    <w:rsid w:val="00321739"/>
    <w:rsid w:val="003219A0"/>
    <w:rsid w:val="00322B55"/>
    <w:rsid w:val="00322C31"/>
    <w:rsid w:val="00323297"/>
    <w:rsid w:val="00323312"/>
    <w:rsid w:val="00323BAB"/>
    <w:rsid w:val="00323DAE"/>
    <w:rsid w:val="00323E39"/>
    <w:rsid w:val="00324565"/>
    <w:rsid w:val="00324687"/>
    <w:rsid w:val="003248EB"/>
    <w:rsid w:val="00326477"/>
    <w:rsid w:val="00326B25"/>
    <w:rsid w:val="00330804"/>
    <w:rsid w:val="00331746"/>
    <w:rsid w:val="003326E9"/>
    <w:rsid w:val="00333597"/>
    <w:rsid w:val="00333C71"/>
    <w:rsid w:val="0033437C"/>
    <w:rsid w:val="00334928"/>
    <w:rsid w:val="00334AE2"/>
    <w:rsid w:val="003351F7"/>
    <w:rsid w:val="00335AD3"/>
    <w:rsid w:val="00335D13"/>
    <w:rsid w:val="00336136"/>
    <w:rsid w:val="00336801"/>
    <w:rsid w:val="00336918"/>
    <w:rsid w:val="00336CDC"/>
    <w:rsid w:val="00336ECB"/>
    <w:rsid w:val="0033732D"/>
    <w:rsid w:val="00337376"/>
    <w:rsid w:val="00337DB6"/>
    <w:rsid w:val="0034103A"/>
    <w:rsid w:val="00341548"/>
    <w:rsid w:val="00341F40"/>
    <w:rsid w:val="00341FD5"/>
    <w:rsid w:val="00342CED"/>
    <w:rsid w:val="00342FAA"/>
    <w:rsid w:val="00343451"/>
    <w:rsid w:val="00344172"/>
    <w:rsid w:val="003443D0"/>
    <w:rsid w:val="00344A46"/>
    <w:rsid w:val="003450EC"/>
    <w:rsid w:val="00345385"/>
    <w:rsid w:val="003455BF"/>
    <w:rsid w:val="00346273"/>
    <w:rsid w:val="00346298"/>
    <w:rsid w:val="00346721"/>
    <w:rsid w:val="0034692C"/>
    <w:rsid w:val="00347428"/>
    <w:rsid w:val="00347E71"/>
    <w:rsid w:val="00350359"/>
    <w:rsid w:val="003507BD"/>
    <w:rsid w:val="003509C2"/>
    <w:rsid w:val="00350EAE"/>
    <w:rsid w:val="00350F70"/>
    <w:rsid w:val="003518AA"/>
    <w:rsid w:val="00351A0F"/>
    <w:rsid w:val="00352B89"/>
    <w:rsid w:val="00353767"/>
    <w:rsid w:val="00354120"/>
    <w:rsid w:val="003544C1"/>
    <w:rsid w:val="00354EDA"/>
    <w:rsid w:val="00354F1B"/>
    <w:rsid w:val="00355DC5"/>
    <w:rsid w:val="00355DCA"/>
    <w:rsid w:val="00356BB2"/>
    <w:rsid w:val="003575C7"/>
    <w:rsid w:val="00357719"/>
    <w:rsid w:val="00357C88"/>
    <w:rsid w:val="003602BB"/>
    <w:rsid w:val="003611C3"/>
    <w:rsid w:val="003616A3"/>
    <w:rsid w:val="00361809"/>
    <w:rsid w:val="0036285E"/>
    <w:rsid w:val="00362D9D"/>
    <w:rsid w:val="00363110"/>
    <w:rsid w:val="00363161"/>
    <w:rsid w:val="00363855"/>
    <w:rsid w:val="00363E3E"/>
    <w:rsid w:val="00364394"/>
    <w:rsid w:val="00364CF8"/>
    <w:rsid w:val="0036521C"/>
    <w:rsid w:val="0036574E"/>
    <w:rsid w:val="00365CCC"/>
    <w:rsid w:val="003662A2"/>
    <w:rsid w:val="00370983"/>
    <w:rsid w:val="00371638"/>
    <w:rsid w:val="003716CE"/>
    <w:rsid w:val="00371ECA"/>
    <w:rsid w:val="0037234A"/>
    <w:rsid w:val="00372838"/>
    <w:rsid w:val="00372ECF"/>
    <w:rsid w:val="00373252"/>
    <w:rsid w:val="00373453"/>
    <w:rsid w:val="00373663"/>
    <w:rsid w:val="00373BBB"/>
    <w:rsid w:val="00375750"/>
    <w:rsid w:val="003764A3"/>
    <w:rsid w:val="00376663"/>
    <w:rsid w:val="00376813"/>
    <w:rsid w:val="00376C4E"/>
    <w:rsid w:val="00377139"/>
    <w:rsid w:val="00377AAF"/>
    <w:rsid w:val="00377C07"/>
    <w:rsid w:val="00380B61"/>
    <w:rsid w:val="00381F42"/>
    <w:rsid w:val="00383452"/>
    <w:rsid w:val="00383BEA"/>
    <w:rsid w:val="00384FC0"/>
    <w:rsid w:val="00385210"/>
    <w:rsid w:val="00386419"/>
    <w:rsid w:val="0038661F"/>
    <w:rsid w:val="0038733F"/>
    <w:rsid w:val="0039006B"/>
    <w:rsid w:val="003902B7"/>
    <w:rsid w:val="003905CC"/>
    <w:rsid w:val="00390A80"/>
    <w:rsid w:val="00391AB2"/>
    <w:rsid w:val="00392154"/>
    <w:rsid w:val="003922D0"/>
    <w:rsid w:val="00392DC2"/>
    <w:rsid w:val="00392E2E"/>
    <w:rsid w:val="003932D8"/>
    <w:rsid w:val="00393EAC"/>
    <w:rsid w:val="00394330"/>
    <w:rsid w:val="00394D0A"/>
    <w:rsid w:val="00395AB9"/>
    <w:rsid w:val="0039633D"/>
    <w:rsid w:val="00396AE6"/>
    <w:rsid w:val="00397089"/>
    <w:rsid w:val="0039755C"/>
    <w:rsid w:val="003975B0"/>
    <w:rsid w:val="00397712"/>
    <w:rsid w:val="003A209E"/>
    <w:rsid w:val="003A26F6"/>
    <w:rsid w:val="003A2B48"/>
    <w:rsid w:val="003A37B3"/>
    <w:rsid w:val="003A3C22"/>
    <w:rsid w:val="003A3C8A"/>
    <w:rsid w:val="003A4716"/>
    <w:rsid w:val="003A4A2F"/>
    <w:rsid w:val="003A4C9F"/>
    <w:rsid w:val="003A5093"/>
    <w:rsid w:val="003A536A"/>
    <w:rsid w:val="003A5BE8"/>
    <w:rsid w:val="003A65F1"/>
    <w:rsid w:val="003A6831"/>
    <w:rsid w:val="003A690C"/>
    <w:rsid w:val="003A74FB"/>
    <w:rsid w:val="003A799C"/>
    <w:rsid w:val="003B08B2"/>
    <w:rsid w:val="003B1468"/>
    <w:rsid w:val="003B16CD"/>
    <w:rsid w:val="003B1BBE"/>
    <w:rsid w:val="003B1D6A"/>
    <w:rsid w:val="003B21B5"/>
    <w:rsid w:val="003B23E5"/>
    <w:rsid w:val="003B2E8D"/>
    <w:rsid w:val="003B3294"/>
    <w:rsid w:val="003B38AB"/>
    <w:rsid w:val="003B44DF"/>
    <w:rsid w:val="003B4618"/>
    <w:rsid w:val="003B4BC0"/>
    <w:rsid w:val="003B4E21"/>
    <w:rsid w:val="003B50A4"/>
    <w:rsid w:val="003B5670"/>
    <w:rsid w:val="003B5CB4"/>
    <w:rsid w:val="003B6095"/>
    <w:rsid w:val="003B6626"/>
    <w:rsid w:val="003B68FB"/>
    <w:rsid w:val="003B6F8D"/>
    <w:rsid w:val="003B71BD"/>
    <w:rsid w:val="003C08E9"/>
    <w:rsid w:val="003C0A04"/>
    <w:rsid w:val="003C0EAA"/>
    <w:rsid w:val="003C10F2"/>
    <w:rsid w:val="003C123B"/>
    <w:rsid w:val="003C190F"/>
    <w:rsid w:val="003C235F"/>
    <w:rsid w:val="003C2A2E"/>
    <w:rsid w:val="003C349E"/>
    <w:rsid w:val="003C35D8"/>
    <w:rsid w:val="003C3A71"/>
    <w:rsid w:val="003C3C0C"/>
    <w:rsid w:val="003C4782"/>
    <w:rsid w:val="003C49F4"/>
    <w:rsid w:val="003C5783"/>
    <w:rsid w:val="003C57AB"/>
    <w:rsid w:val="003C5839"/>
    <w:rsid w:val="003C58C2"/>
    <w:rsid w:val="003C599F"/>
    <w:rsid w:val="003C5E19"/>
    <w:rsid w:val="003C5EEA"/>
    <w:rsid w:val="003C5F1A"/>
    <w:rsid w:val="003C625A"/>
    <w:rsid w:val="003C6368"/>
    <w:rsid w:val="003C6459"/>
    <w:rsid w:val="003C6904"/>
    <w:rsid w:val="003C7D3D"/>
    <w:rsid w:val="003C7D70"/>
    <w:rsid w:val="003D08B4"/>
    <w:rsid w:val="003D0D46"/>
    <w:rsid w:val="003D234F"/>
    <w:rsid w:val="003D236E"/>
    <w:rsid w:val="003D281E"/>
    <w:rsid w:val="003D2D9B"/>
    <w:rsid w:val="003D31A2"/>
    <w:rsid w:val="003D31E0"/>
    <w:rsid w:val="003D32BE"/>
    <w:rsid w:val="003D439C"/>
    <w:rsid w:val="003D43F7"/>
    <w:rsid w:val="003D4728"/>
    <w:rsid w:val="003D564E"/>
    <w:rsid w:val="003D5A62"/>
    <w:rsid w:val="003D5D97"/>
    <w:rsid w:val="003D5DC6"/>
    <w:rsid w:val="003D6302"/>
    <w:rsid w:val="003D66C5"/>
    <w:rsid w:val="003D6EA0"/>
    <w:rsid w:val="003D72AD"/>
    <w:rsid w:val="003D7D59"/>
    <w:rsid w:val="003D7F10"/>
    <w:rsid w:val="003E00BA"/>
    <w:rsid w:val="003E0105"/>
    <w:rsid w:val="003E0764"/>
    <w:rsid w:val="003E0811"/>
    <w:rsid w:val="003E1554"/>
    <w:rsid w:val="003E293D"/>
    <w:rsid w:val="003E2BA3"/>
    <w:rsid w:val="003E3159"/>
    <w:rsid w:val="003E38A8"/>
    <w:rsid w:val="003E3A40"/>
    <w:rsid w:val="003E470E"/>
    <w:rsid w:val="003E4D7D"/>
    <w:rsid w:val="003E4EB0"/>
    <w:rsid w:val="003E53E6"/>
    <w:rsid w:val="003E5DE2"/>
    <w:rsid w:val="003E5E39"/>
    <w:rsid w:val="003E6255"/>
    <w:rsid w:val="003E6357"/>
    <w:rsid w:val="003E7442"/>
    <w:rsid w:val="003E7D56"/>
    <w:rsid w:val="003F01D2"/>
    <w:rsid w:val="003F0F21"/>
    <w:rsid w:val="003F1B3A"/>
    <w:rsid w:val="003F1EA9"/>
    <w:rsid w:val="003F2042"/>
    <w:rsid w:val="003F2215"/>
    <w:rsid w:val="003F2F97"/>
    <w:rsid w:val="003F3B1A"/>
    <w:rsid w:val="003F42A8"/>
    <w:rsid w:val="003F43F2"/>
    <w:rsid w:val="003F448C"/>
    <w:rsid w:val="003F48BA"/>
    <w:rsid w:val="003F4F60"/>
    <w:rsid w:val="003F5105"/>
    <w:rsid w:val="003F5AD4"/>
    <w:rsid w:val="003F6F9F"/>
    <w:rsid w:val="0040024D"/>
    <w:rsid w:val="00400FA1"/>
    <w:rsid w:val="00400FF0"/>
    <w:rsid w:val="004013BE"/>
    <w:rsid w:val="0040166A"/>
    <w:rsid w:val="0040235C"/>
    <w:rsid w:val="00403D35"/>
    <w:rsid w:val="0040440C"/>
    <w:rsid w:val="004046A2"/>
    <w:rsid w:val="004046F4"/>
    <w:rsid w:val="0040485C"/>
    <w:rsid w:val="00404925"/>
    <w:rsid w:val="004052AC"/>
    <w:rsid w:val="004052B0"/>
    <w:rsid w:val="0040553A"/>
    <w:rsid w:val="004060BB"/>
    <w:rsid w:val="0040684D"/>
    <w:rsid w:val="004069B8"/>
    <w:rsid w:val="004070CD"/>
    <w:rsid w:val="0040755F"/>
    <w:rsid w:val="00407DFF"/>
    <w:rsid w:val="00410374"/>
    <w:rsid w:val="00410BF7"/>
    <w:rsid w:val="0041144C"/>
    <w:rsid w:val="004115F9"/>
    <w:rsid w:val="00411796"/>
    <w:rsid w:val="00411C1F"/>
    <w:rsid w:val="00411CC7"/>
    <w:rsid w:val="00412275"/>
    <w:rsid w:val="0041249F"/>
    <w:rsid w:val="004124BB"/>
    <w:rsid w:val="00413827"/>
    <w:rsid w:val="00413A9B"/>
    <w:rsid w:val="004147FE"/>
    <w:rsid w:val="0041538B"/>
    <w:rsid w:val="00415D46"/>
    <w:rsid w:val="004175F6"/>
    <w:rsid w:val="0041766C"/>
    <w:rsid w:val="00417A83"/>
    <w:rsid w:val="00417BDA"/>
    <w:rsid w:val="0042092D"/>
    <w:rsid w:val="00421006"/>
    <w:rsid w:val="00421062"/>
    <w:rsid w:val="0042109B"/>
    <w:rsid w:val="00421366"/>
    <w:rsid w:val="00421513"/>
    <w:rsid w:val="004218F2"/>
    <w:rsid w:val="00422424"/>
    <w:rsid w:val="0042268B"/>
    <w:rsid w:val="00422A46"/>
    <w:rsid w:val="00422B54"/>
    <w:rsid w:val="00422CCD"/>
    <w:rsid w:val="004237A6"/>
    <w:rsid w:val="0042388F"/>
    <w:rsid w:val="00423B89"/>
    <w:rsid w:val="00424AAB"/>
    <w:rsid w:val="004255E7"/>
    <w:rsid w:val="004259EE"/>
    <w:rsid w:val="00425EB0"/>
    <w:rsid w:val="00425ED7"/>
    <w:rsid w:val="00426CC5"/>
    <w:rsid w:val="00431F92"/>
    <w:rsid w:val="0043227F"/>
    <w:rsid w:val="00432496"/>
    <w:rsid w:val="004326C9"/>
    <w:rsid w:val="004329B5"/>
    <w:rsid w:val="00433543"/>
    <w:rsid w:val="004345AC"/>
    <w:rsid w:val="00434F02"/>
    <w:rsid w:val="004352DB"/>
    <w:rsid w:val="004355DE"/>
    <w:rsid w:val="00435A4E"/>
    <w:rsid w:val="004360B2"/>
    <w:rsid w:val="00436617"/>
    <w:rsid w:val="00436B99"/>
    <w:rsid w:val="00436F20"/>
    <w:rsid w:val="00436FBE"/>
    <w:rsid w:val="00437196"/>
    <w:rsid w:val="00437453"/>
    <w:rsid w:val="0043791F"/>
    <w:rsid w:val="00437BDC"/>
    <w:rsid w:val="00437F3C"/>
    <w:rsid w:val="0044053B"/>
    <w:rsid w:val="00440C47"/>
    <w:rsid w:val="00441A74"/>
    <w:rsid w:val="00441B38"/>
    <w:rsid w:val="0044232F"/>
    <w:rsid w:val="004423E0"/>
    <w:rsid w:val="00442526"/>
    <w:rsid w:val="00442AC5"/>
    <w:rsid w:val="00442FAC"/>
    <w:rsid w:val="004432FB"/>
    <w:rsid w:val="0044371A"/>
    <w:rsid w:val="00443D54"/>
    <w:rsid w:val="0044412E"/>
    <w:rsid w:val="00444695"/>
    <w:rsid w:val="004446FE"/>
    <w:rsid w:val="00445F95"/>
    <w:rsid w:val="0044638C"/>
    <w:rsid w:val="004473D6"/>
    <w:rsid w:val="004477CA"/>
    <w:rsid w:val="00447854"/>
    <w:rsid w:val="00447F62"/>
    <w:rsid w:val="00451213"/>
    <w:rsid w:val="0045177A"/>
    <w:rsid w:val="0045227A"/>
    <w:rsid w:val="00452841"/>
    <w:rsid w:val="00453254"/>
    <w:rsid w:val="00453679"/>
    <w:rsid w:val="00453A50"/>
    <w:rsid w:val="00454086"/>
    <w:rsid w:val="00454701"/>
    <w:rsid w:val="004558FB"/>
    <w:rsid w:val="00456687"/>
    <w:rsid w:val="0046098A"/>
    <w:rsid w:val="00460A9E"/>
    <w:rsid w:val="00460AD5"/>
    <w:rsid w:val="0046129E"/>
    <w:rsid w:val="0046184E"/>
    <w:rsid w:val="0046281A"/>
    <w:rsid w:val="00462D70"/>
    <w:rsid w:val="004630A1"/>
    <w:rsid w:val="00463197"/>
    <w:rsid w:val="004635B2"/>
    <w:rsid w:val="004638C6"/>
    <w:rsid w:val="004639A6"/>
    <w:rsid w:val="00464908"/>
    <w:rsid w:val="00465A91"/>
    <w:rsid w:val="00465CCD"/>
    <w:rsid w:val="00465F87"/>
    <w:rsid w:val="00466268"/>
    <w:rsid w:val="00466C02"/>
    <w:rsid w:val="00466C31"/>
    <w:rsid w:val="0046756A"/>
    <w:rsid w:val="0047009D"/>
    <w:rsid w:val="00470639"/>
    <w:rsid w:val="004708E4"/>
    <w:rsid w:val="004709AC"/>
    <w:rsid w:val="00470A68"/>
    <w:rsid w:val="00470F51"/>
    <w:rsid w:val="00470F74"/>
    <w:rsid w:val="00470F76"/>
    <w:rsid w:val="00471D84"/>
    <w:rsid w:val="00472944"/>
    <w:rsid w:val="0047403A"/>
    <w:rsid w:val="0047466D"/>
    <w:rsid w:val="00475044"/>
    <w:rsid w:val="0047590C"/>
    <w:rsid w:val="00476222"/>
    <w:rsid w:val="0047648E"/>
    <w:rsid w:val="00476755"/>
    <w:rsid w:val="00477675"/>
    <w:rsid w:val="00477703"/>
    <w:rsid w:val="00477833"/>
    <w:rsid w:val="00480427"/>
    <w:rsid w:val="0048046A"/>
    <w:rsid w:val="0048066A"/>
    <w:rsid w:val="00480F9A"/>
    <w:rsid w:val="004812F3"/>
    <w:rsid w:val="00481379"/>
    <w:rsid w:val="004813A9"/>
    <w:rsid w:val="00481889"/>
    <w:rsid w:val="00481F71"/>
    <w:rsid w:val="004823AE"/>
    <w:rsid w:val="004826FF"/>
    <w:rsid w:val="00482F27"/>
    <w:rsid w:val="004845D6"/>
    <w:rsid w:val="00484C2E"/>
    <w:rsid w:val="00484CFC"/>
    <w:rsid w:val="00484D65"/>
    <w:rsid w:val="004851B3"/>
    <w:rsid w:val="004857AE"/>
    <w:rsid w:val="00486265"/>
    <w:rsid w:val="00486461"/>
    <w:rsid w:val="00486518"/>
    <w:rsid w:val="004869FA"/>
    <w:rsid w:val="00486C0F"/>
    <w:rsid w:val="00487724"/>
    <w:rsid w:val="0048783D"/>
    <w:rsid w:val="00487BDF"/>
    <w:rsid w:val="00487E01"/>
    <w:rsid w:val="00487E33"/>
    <w:rsid w:val="00487ED4"/>
    <w:rsid w:val="0049009D"/>
    <w:rsid w:val="00490E2F"/>
    <w:rsid w:val="00490F22"/>
    <w:rsid w:val="004918F7"/>
    <w:rsid w:val="00491908"/>
    <w:rsid w:val="00491919"/>
    <w:rsid w:val="00492A21"/>
    <w:rsid w:val="00492A9B"/>
    <w:rsid w:val="00492AB2"/>
    <w:rsid w:val="00492D18"/>
    <w:rsid w:val="00493443"/>
    <w:rsid w:val="00493BEE"/>
    <w:rsid w:val="00493E0F"/>
    <w:rsid w:val="00493FC4"/>
    <w:rsid w:val="00494010"/>
    <w:rsid w:val="00494298"/>
    <w:rsid w:val="0049469E"/>
    <w:rsid w:val="004948B3"/>
    <w:rsid w:val="00494AA0"/>
    <w:rsid w:val="0049542D"/>
    <w:rsid w:val="0049618D"/>
    <w:rsid w:val="0049644A"/>
    <w:rsid w:val="0049657C"/>
    <w:rsid w:val="0049678E"/>
    <w:rsid w:val="00497DD4"/>
    <w:rsid w:val="004A0334"/>
    <w:rsid w:val="004A07FB"/>
    <w:rsid w:val="004A0C36"/>
    <w:rsid w:val="004A11E7"/>
    <w:rsid w:val="004A1334"/>
    <w:rsid w:val="004A14BC"/>
    <w:rsid w:val="004A163B"/>
    <w:rsid w:val="004A16AD"/>
    <w:rsid w:val="004A24F0"/>
    <w:rsid w:val="004A254B"/>
    <w:rsid w:val="004A3041"/>
    <w:rsid w:val="004A3566"/>
    <w:rsid w:val="004A3856"/>
    <w:rsid w:val="004A39F5"/>
    <w:rsid w:val="004A491E"/>
    <w:rsid w:val="004A5636"/>
    <w:rsid w:val="004A5B4F"/>
    <w:rsid w:val="004A5DFA"/>
    <w:rsid w:val="004A6649"/>
    <w:rsid w:val="004A7196"/>
    <w:rsid w:val="004A7D3F"/>
    <w:rsid w:val="004B0B48"/>
    <w:rsid w:val="004B0CB3"/>
    <w:rsid w:val="004B1596"/>
    <w:rsid w:val="004B1676"/>
    <w:rsid w:val="004B1AA3"/>
    <w:rsid w:val="004B1B0C"/>
    <w:rsid w:val="004B1F27"/>
    <w:rsid w:val="004B248C"/>
    <w:rsid w:val="004B24DD"/>
    <w:rsid w:val="004B3DAC"/>
    <w:rsid w:val="004B43E0"/>
    <w:rsid w:val="004B466C"/>
    <w:rsid w:val="004B4A54"/>
    <w:rsid w:val="004B4CA5"/>
    <w:rsid w:val="004B4D9D"/>
    <w:rsid w:val="004B5CF9"/>
    <w:rsid w:val="004B625F"/>
    <w:rsid w:val="004B6757"/>
    <w:rsid w:val="004B7AC4"/>
    <w:rsid w:val="004B7C2C"/>
    <w:rsid w:val="004B7E1B"/>
    <w:rsid w:val="004B7F19"/>
    <w:rsid w:val="004C0535"/>
    <w:rsid w:val="004C0910"/>
    <w:rsid w:val="004C0B28"/>
    <w:rsid w:val="004C1922"/>
    <w:rsid w:val="004C2738"/>
    <w:rsid w:val="004C2B68"/>
    <w:rsid w:val="004C3194"/>
    <w:rsid w:val="004C375D"/>
    <w:rsid w:val="004C423F"/>
    <w:rsid w:val="004C5CD7"/>
    <w:rsid w:val="004C6782"/>
    <w:rsid w:val="004C6B3B"/>
    <w:rsid w:val="004C7302"/>
    <w:rsid w:val="004C7A21"/>
    <w:rsid w:val="004C7B2D"/>
    <w:rsid w:val="004D0830"/>
    <w:rsid w:val="004D11B3"/>
    <w:rsid w:val="004D17C3"/>
    <w:rsid w:val="004D1C48"/>
    <w:rsid w:val="004D22D3"/>
    <w:rsid w:val="004D2368"/>
    <w:rsid w:val="004D247A"/>
    <w:rsid w:val="004D27F1"/>
    <w:rsid w:val="004D362E"/>
    <w:rsid w:val="004D397A"/>
    <w:rsid w:val="004D39A5"/>
    <w:rsid w:val="004D3ACF"/>
    <w:rsid w:val="004D4611"/>
    <w:rsid w:val="004D4B4F"/>
    <w:rsid w:val="004D52B3"/>
    <w:rsid w:val="004D5588"/>
    <w:rsid w:val="004D59D4"/>
    <w:rsid w:val="004D64B3"/>
    <w:rsid w:val="004D68C2"/>
    <w:rsid w:val="004D714C"/>
    <w:rsid w:val="004D79A6"/>
    <w:rsid w:val="004D7D3F"/>
    <w:rsid w:val="004E0E33"/>
    <w:rsid w:val="004E1273"/>
    <w:rsid w:val="004E130C"/>
    <w:rsid w:val="004E2016"/>
    <w:rsid w:val="004E2421"/>
    <w:rsid w:val="004E27ED"/>
    <w:rsid w:val="004E2B7F"/>
    <w:rsid w:val="004E2BE8"/>
    <w:rsid w:val="004E30A1"/>
    <w:rsid w:val="004E3570"/>
    <w:rsid w:val="004E37AA"/>
    <w:rsid w:val="004E3940"/>
    <w:rsid w:val="004E39D2"/>
    <w:rsid w:val="004E42A5"/>
    <w:rsid w:val="004E452B"/>
    <w:rsid w:val="004E45EF"/>
    <w:rsid w:val="004E4B9E"/>
    <w:rsid w:val="004E5A3D"/>
    <w:rsid w:val="004E5C6C"/>
    <w:rsid w:val="004E5D7C"/>
    <w:rsid w:val="004E6C2D"/>
    <w:rsid w:val="004E7DD4"/>
    <w:rsid w:val="004F0078"/>
    <w:rsid w:val="004F016C"/>
    <w:rsid w:val="004F0268"/>
    <w:rsid w:val="004F095C"/>
    <w:rsid w:val="004F0B75"/>
    <w:rsid w:val="004F1CD1"/>
    <w:rsid w:val="004F1E91"/>
    <w:rsid w:val="004F1FE2"/>
    <w:rsid w:val="004F2062"/>
    <w:rsid w:val="004F2633"/>
    <w:rsid w:val="004F270B"/>
    <w:rsid w:val="004F287E"/>
    <w:rsid w:val="004F35F7"/>
    <w:rsid w:val="004F40F8"/>
    <w:rsid w:val="004F42A8"/>
    <w:rsid w:val="004F4B54"/>
    <w:rsid w:val="004F4BF8"/>
    <w:rsid w:val="004F591D"/>
    <w:rsid w:val="004F59E9"/>
    <w:rsid w:val="004F65B2"/>
    <w:rsid w:val="004F6813"/>
    <w:rsid w:val="004F6C26"/>
    <w:rsid w:val="004F6E33"/>
    <w:rsid w:val="004F6EDC"/>
    <w:rsid w:val="004F6FFA"/>
    <w:rsid w:val="004F709A"/>
    <w:rsid w:val="004F7C5F"/>
    <w:rsid w:val="00500249"/>
    <w:rsid w:val="0050033E"/>
    <w:rsid w:val="0050121C"/>
    <w:rsid w:val="0050181E"/>
    <w:rsid w:val="0050185D"/>
    <w:rsid w:val="005019F9"/>
    <w:rsid w:val="00501C15"/>
    <w:rsid w:val="00501EC7"/>
    <w:rsid w:val="00501F35"/>
    <w:rsid w:val="00502E44"/>
    <w:rsid w:val="00503B25"/>
    <w:rsid w:val="00505057"/>
    <w:rsid w:val="00505292"/>
    <w:rsid w:val="005052B8"/>
    <w:rsid w:val="00505650"/>
    <w:rsid w:val="00505ED2"/>
    <w:rsid w:val="00505FD1"/>
    <w:rsid w:val="00506366"/>
    <w:rsid w:val="00506891"/>
    <w:rsid w:val="00506F74"/>
    <w:rsid w:val="0050716D"/>
    <w:rsid w:val="0050721E"/>
    <w:rsid w:val="00507729"/>
    <w:rsid w:val="00507B00"/>
    <w:rsid w:val="0051002D"/>
    <w:rsid w:val="00510B9D"/>
    <w:rsid w:val="00511206"/>
    <w:rsid w:val="005117D1"/>
    <w:rsid w:val="005117E1"/>
    <w:rsid w:val="00511A5C"/>
    <w:rsid w:val="00511C34"/>
    <w:rsid w:val="00512A64"/>
    <w:rsid w:val="00512D43"/>
    <w:rsid w:val="00512DA5"/>
    <w:rsid w:val="0051305E"/>
    <w:rsid w:val="00513889"/>
    <w:rsid w:val="0051412A"/>
    <w:rsid w:val="0051452C"/>
    <w:rsid w:val="0051574E"/>
    <w:rsid w:val="005159B3"/>
    <w:rsid w:val="00515A68"/>
    <w:rsid w:val="00516402"/>
    <w:rsid w:val="005164DA"/>
    <w:rsid w:val="00516956"/>
    <w:rsid w:val="00516B49"/>
    <w:rsid w:val="00516BCE"/>
    <w:rsid w:val="00516E8B"/>
    <w:rsid w:val="00517038"/>
    <w:rsid w:val="005173B9"/>
    <w:rsid w:val="005174B0"/>
    <w:rsid w:val="00517F42"/>
    <w:rsid w:val="005212A5"/>
    <w:rsid w:val="005223B1"/>
    <w:rsid w:val="00522539"/>
    <w:rsid w:val="005225B8"/>
    <w:rsid w:val="005227FC"/>
    <w:rsid w:val="005229C2"/>
    <w:rsid w:val="00523384"/>
    <w:rsid w:val="00523A1D"/>
    <w:rsid w:val="00523AFB"/>
    <w:rsid w:val="00523D5E"/>
    <w:rsid w:val="00525913"/>
    <w:rsid w:val="00525FD7"/>
    <w:rsid w:val="00526602"/>
    <w:rsid w:val="0052662E"/>
    <w:rsid w:val="0052683C"/>
    <w:rsid w:val="0052685B"/>
    <w:rsid w:val="00527BDF"/>
    <w:rsid w:val="0053013E"/>
    <w:rsid w:val="00530C62"/>
    <w:rsid w:val="00531ED3"/>
    <w:rsid w:val="005322AA"/>
    <w:rsid w:val="0053249E"/>
    <w:rsid w:val="0053278F"/>
    <w:rsid w:val="005336FF"/>
    <w:rsid w:val="00534E78"/>
    <w:rsid w:val="005350F2"/>
    <w:rsid w:val="00535141"/>
    <w:rsid w:val="00535574"/>
    <w:rsid w:val="005363EA"/>
    <w:rsid w:val="00537395"/>
    <w:rsid w:val="005373C3"/>
    <w:rsid w:val="00537905"/>
    <w:rsid w:val="00537CDF"/>
    <w:rsid w:val="005408D7"/>
    <w:rsid w:val="00541C45"/>
    <w:rsid w:val="00541E1E"/>
    <w:rsid w:val="0054223F"/>
    <w:rsid w:val="0054290B"/>
    <w:rsid w:val="005432F5"/>
    <w:rsid w:val="00543308"/>
    <w:rsid w:val="0054330D"/>
    <w:rsid w:val="0054344B"/>
    <w:rsid w:val="00543571"/>
    <w:rsid w:val="005435C8"/>
    <w:rsid w:val="005436B2"/>
    <w:rsid w:val="0054381D"/>
    <w:rsid w:val="0054395D"/>
    <w:rsid w:val="00543A61"/>
    <w:rsid w:val="00544188"/>
    <w:rsid w:val="005444A2"/>
    <w:rsid w:val="00544C8C"/>
    <w:rsid w:val="00544EED"/>
    <w:rsid w:val="0054561C"/>
    <w:rsid w:val="00545837"/>
    <w:rsid w:val="005464B1"/>
    <w:rsid w:val="005466F0"/>
    <w:rsid w:val="0054678D"/>
    <w:rsid w:val="00546C4D"/>
    <w:rsid w:val="00547FFA"/>
    <w:rsid w:val="00551A02"/>
    <w:rsid w:val="00551EDD"/>
    <w:rsid w:val="00552B74"/>
    <w:rsid w:val="00553192"/>
    <w:rsid w:val="005534FA"/>
    <w:rsid w:val="00553637"/>
    <w:rsid w:val="00554612"/>
    <w:rsid w:val="0055465F"/>
    <w:rsid w:val="005548BA"/>
    <w:rsid w:val="00554F3E"/>
    <w:rsid w:val="00554FDB"/>
    <w:rsid w:val="0055514F"/>
    <w:rsid w:val="005554D6"/>
    <w:rsid w:val="005555A8"/>
    <w:rsid w:val="005556AA"/>
    <w:rsid w:val="005558C3"/>
    <w:rsid w:val="005567B1"/>
    <w:rsid w:val="00556D0F"/>
    <w:rsid w:val="00557787"/>
    <w:rsid w:val="0056052F"/>
    <w:rsid w:val="005606D7"/>
    <w:rsid w:val="0056077D"/>
    <w:rsid w:val="0056125B"/>
    <w:rsid w:val="00561EAD"/>
    <w:rsid w:val="00561EE8"/>
    <w:rsid w:val="0056214B"/>
    <w:rsid w:val="005622D0"/>
    <w:rsid w:val="005628C2"/>
    <w:rsid w:val="00562ACE"/>
    <w:rsid w:val="00562F52"/>
    <w:rsid w:val="00563D4E"/>
    <w:rsid w:val="00563EFA"/>
    <w:rsid w:val="00564032"/>
    <w:rsid w:val="00564227"/>
    <w:rsid w:val="00564245"/>
    <w:rsid w:val="00565945"/>
    <w:rsid w:val="005659D9"/>
    <w:rsid w:val="00565D32"/>
    <w:rsid w:val="00565E8B"/>
    <w:rsid w:val="0056618B"/>
    <w:rsid w:val="005665CB"/>
    <w:rsid w:val="00566F80"/>
    <w:rsid w:val="00570A71"/>
    <w:rsid w:val="00570A7C"/>
    <w:rsid w:val="00570C1B"/>
    <w:rsid w:val="00570FAB"/>
    <w:rsid w:val="005712CC"/>
    <w:rsid w:val="00571830"/>
    <w:rsid w:val="0057214B"/>
    <w:rsid w:val="00572284"/>
    <w:rsid w:val="005733C0"/>
    <w:rsid w:val="00573A42"/>
    <w:rsid w:val="005743BF"/>
    <w:rsid w:val="00574A73"/>
    <w:rsid w:val="00574B60"/>
    <w:rsid w:val="00574D55"/>
    <w:rsid w:val="00575250"/>
    <w:rsid w:val="0057560F"/>
    <w:rsid w:val="0057567E"/>
    <w:rsid w:val="005756F0"/>
    <w:rsid w:val="00575D68"/>
    <w:rsid w:val="005766D3"/>
    <w:rsid w:val="00576F90"/>
    <w:rsid w:val="00577773"/>
    <w:rsid w:val="00577DEF"/>
    <w:rsid w:val="0058092F"/>
    <w:rsid w:val="0058123B"/>
    <w:rsid w:val="00582035"/>
    <w:rsid w:val="0058239C"/>
    <w:rsid w:val="0058264C"/>
    <w:rsid w:val="0058305F"/>
    <w:rsid w:val="0058485B"/>
    <w:rsid w:val="005852FC"/>
    <w:rsid w:val="0058562D"/>
    <w:rsid w:val="00585D05"/>
    <w:rsid w:val="00585D13"/>
    <w:rsid w:val="00585EE9"/>
    <w:rsid w:val="0058652C"/>
    <w:rsid w:val="005865F6"/>
    <w:rsid w:val="00586691"/>
    <w:rsid w:val="00586DD7"/>
    <w:rsid w:val="00587750"/>
    <w:rsid w:val="0059016F"/>
    <w:rsid w:val="0059075D"/>
    <w:rsid w:val="005907FF"/>
    <w:rsid w:val="00590C88"/>
    <w:rsid w:val="00590FCE"/>
    <w:rsid w:val="0059217A"/>
    <w:rsid w:val="005922A5"/>
    <w:rsid w:val="00592E7B"/>
    <w:rsid w:val="00593584"/>
    <w:rsid w:val="00593A85"/>
    <w:rsid w:val="00593E69"/>
    <w:rsid w:val="005943C5"/>
    <w:rsid w:val="00595C90"/>
    <w:rsid w:val="00595CCD"/>
    <w:rsid w:val="005966A4"/>
    <w:rsid w:val="00597003"/>
    <w:rsid w:val="005970CA"/>
    <w:rsid w:val="005971D2"/>
    <w:rsid w:val="00597253"/>
    <w:rsid w:val="00597B4E"/>
    <w:rsid w:val="00597DA0"/>
    <w:rsid w:val="005A0051"/>
    <w:rsid w:val="005A0543"/>
    <w:rsid w:val="005A072B"/>
    <w:rsid w:val="005A078D"/>
    <w:rsid w:val="005A0B26"/>
    <w:rsid w:val="005A0F01"/>
    <w:rsid w:val="005A2220"/>
    <w:rsid w:val="005A24E2"/>
    <w:rsid w:val="005A2831"/>
    <w:rsid w:val="005A2E90"/>
    <w:rsid w:val="005A3909"/>
    <w:rsid w:val="005A4744"/>
    <w:rsid w:val="005A4C2B"/>
    <w:rsid w:val="005A4D71"/>
    <w:rsid w:val="005A55E3"/>
    <w:rsid w:val="005A5B6D"/>
    <w:rsid w:val="005A5E90"/>
    <w:rsid w:val="005A60B8"/>
    <w:rsid w:val="005A6292"/>
    <w:rsid w:val="005A6958"/>
    <w:rsid w:val="005A6BEA"/>
    <w:rsid w:val="005A6E25"/>
    <w:rsid w:val="005A71FD"/>
    <w:rsid w:val="005B0013"/>
    <w:rsid w:val="005B0F6F"/>
    <w:rsid w:val="005B107E"/>
    <w:rsid w:val="005B172A"/>
    <w:rsid w:val="005B1C22"/>
    <w:rsid w:val="005B2CD5"/>
    <w:rsid w:val="005B32E1"/>
    <w:rsid w:val="005B395C"/>
    <w:rsid w:val="005B46B0"/>
    <w:rsid w:val="005B4C6C"/>
    <w:rsid w:val="005B4D2F"/>
    <w:rsid w:val="005B582B"/>
    <w:rsid w:val="005B6383"/>
    <w:rsid w:val="005B642A"/>
    <w:rsid w:val="005B6C49"/>
    <w:rsid w:val="005B6C6F"/>
    <w:rsid w:val="005B6D4C"/>
    <w:rsid w:val="005B70DC"/>
    <w:rsid w:val="005B7730"/>
    <w:rsid w:val="005B77F6"/>
    <w:rsid w:val="005B7962"/>
    <w:rsid w:val="005C0B2F"/>
    <w:rsid w:val="005C0DD0"/>
    <w:rsid w:val="005C16FD"/>
    <w:rsid w:val="005C1C7C"/>
    <w:rsid w:val="005C2CC8"/>
    <w:rsid w:val="005C2EA4"/>
    <w:rsid w:val="005C2EC8"/>
    <w:rsid w:val="005C37CE"/>
    <w:rsid w:val="005C386A"/>
    <w:rsid w:val="005C3F92"/>
    <w:rsid w:val="005C4242"/>
    <w:rsid w:val="005C47F1"/>
    <w:rsid w:val="005C4E6D"/>
    <w:rsid w:val="005C55B6"/>
    <w:rsid w:val="005C6263"/>
    <w:rsid w:val="005C6FAA"/>
    <w:rsid w:val="005C76C2"/>
    <w:rsid w:val="005C7B0C"/>
    <w:rsid w:val="005D0340"/>
    <w:rsid w:val="005D0367"/>
    <w:rsid w:val="005D1341"/>
    <w:rsid w:val="005D1BCF"/>
    <w:rsid w:val="005D2B0A"/>
    <w:rsid w:val="005D2BC0"/>
    <w:rsid w:val="005D3276"/>
    <w:rsid w:val="005D357C"/>
    <w:rsid w:val="005D3720"/>
    <w:rsid w:val="005D3A03"/>
    <w:rsid w:val="005D3CD0"/>
    <w:rsid w:val="005D403F"/>
    <w:rsid w:val="005D45BD"/>
    <w:rsid w:val="005D5202"/>
    <w:rsid w:val="005D5294"/>
    <w:rsid w:val="005D5430"/>
    <w:rsid w:val="005D668A"/>
    <w:rsid w:val="005D685F"/>
    <w:rsid w:val="005D6FDE"/>
    <w:rsid w:val="005D745C"/>
    <w:rsid w:val="005D752F"/>
    <w:rsid w:val="005D7CBD"/>
    <w:rsid w:val="005E041F"/>
    <w:rsid w:val="005E0438"/>
    <w:rsid w:val="005E05F8"/>
    <w:rsid w:val="005E1465"/>
    <w:rsid w:val="005E14A1"/>
    <w:rsid w:val="005E1BAD"/>
    <w:rsid w:val="005E233E"/>
    <w:rsid w:val="005E23F3"/>
    <w:rsid w:val="005E24BC"/>
    <w:rsid w:val="005E2B7A"/>
    <w:rsid w:val="005E30F6"/>
    <w:rsid w:val="005E35E7"/>
    <w:rsid w:val="005E36BC"/>
    <w:rsid w:val="005E54CC"/>
    <w:rsid w:val="005E6AF5"/>
    <w:rsid w:val="005E7242"/>
    <w:rsid w:val="005E7390"/>
    <w:rsid w:val="005E73F8"/>
    <w:rsid w:val="005E786A"/>
    <w:rsid w:val="005E78FE"/>
    <w:rsid w:val="005F0177"/>
    <w:rsid w:val="005F03C4"/>
    <w:rsid w:val="005F04A6"/>
    <w:rsid w:val="005F0B21"/>
    <w:rsid w:val="005F109A"/>
    <w:rsid w:val="005F12FE"/>
    <w:rsid w:val="005F1990"/>
    <w:rsid w:val="005F2371"/>
    <w:rsid w:val="005F301F"/>
    <w:rsid w:val="005F36CE"/>
    <w:rsid w:val="005F3A02"/>
    <w:rsid w:val="005F3E8C"/>
    <w:rsid w:val="005F4345"/>
    <w:rsid w:val="005F463C"/>
    <w:rsid w:val="005F4821"/>
    <w:rsid w:val="005F5060"/>
    <w:rsid w:val="005F5346"/>
    <w:rsid w:val="005F569B"/>
    <w:rsid w:val="005F5943"/>
    <w:rsid w:val="005F5B0D"/>
    <w:rsid w:val="005F682E"/>
    <w:rsid w:val="005F6B5F"/>
    <w:rsid w:val="005F72C7"/>
    <w:rsid w:val="005F77FE"/>
    <w:rsid w:val="005F798E"/>
    <w:rsid w:val="005F7C60"/>
    <w:rsid w:val="0060051B"/>
    <w:rsid w:val="006009C5"/>
    <w:rsid w:val="00600D57"/>
    <w:rsid w:val="00600F65"/>
    <w:rsid w:val="006013DF"/>
    <w:rsid w:val="0060167C"/>
    <w:rsid w:val="00601A68"/>
    <w:rsid w:val="0060287F"/>
    <w:rsid w:val="00602A5E"/>
    <w:rsid w:val="00602C63"/>
    <w:rsid w:val="00602EAF"/>
    <w:rsid w:val="00602F22"/>
    <w:rsid w:val="00603456"/>
    <w:rsid w:val="00603A37"/>
    <w:rsid w:val="00603C23"/>
    <w:rsid w:val="00604CC9"/>
    <w:rsid w:val="006055ED"/>
    <w:rsid w:val="006061CF"/>
    <w:rsid w:val="00606269"/>
    <w:rsid w:val="00606389"/>
    <w:rsid w:val="00607373"/>
    <w:rsid w:val="00610D97"/>
    <w:rsid w:val="00610F6F"/>
    <w:rsid w:val="00611087"/>
    <w:rsid w:val="00611641"/>
    <w:rsid w:val="006119DE"/>
    <w:rsid w:val="00611FEF"/>
    <w:rsid w:val="00612632"/>
    <w:rsid w:val="00612FC3"/>
    <w:rsid w:val="0061317E"/>
    <w:rsid w:val="00614649"/>
    <w:rsid w:val="006148F4"/>
    <w:rsid w:val="00614B66"/>
    <w:rsid w:val="00614E9F"/>
    <w:rsid w:val="006151A8"/>
    <w:rsid w:val="00615727"/>
    <w:rsid w:val="00615A36"/>
    <w:rsid w:val="00615D33"/>
    <w:rsid w:val="00616207"/>
    <w:rsid w:val="00616CD8"/>
    <w:rsid w:val="00617216"/>
    <w:rsid w:val="00617AAC"/>
    <w:rsid w:val="006201E4"/>
    <w:rsid w:val="00620AA1"/>
    <w:rsid w:val="00621041"/>
    <w:rsid w:val="00621799"/>
    <w:rsid w:val="006226C3"/>
    <w:rsid w:val="006227A7"/>
    <w:rsid w:val="0062284A"/>
    <w:rsid w:val="00622AD2"/>
    <w:rsid w:val="00623B63"/>
    <w:rsid w:val="00624438"/>
    <w:rsid w:val="006245FF"/>
    <w:rsid w:val="00625424"/>
    <w:rsid w:val="00625D96"/>
    <w:rsid w:val="00625F53"/>
    <w:rsid w:val="0062607A"/>
    <w:rsid w:val="006261CF"/>
    <w:rsid w:val="00626693"/>
    <w:rsid w:val="006273EA"/>
    <w:rsid w:val="0062745E"/>
    <w:rsid w:val="00627B38"/>
    <w:rsid w:val="00627DEC"/>
    <w:rsid w:val="00630504"/>
    <w:rsid w:val="006305D4"/>
    <w:rsid w:val="0063061F"/>
    <w:rsid w:val="006316CE"/>
    <w:rsid w:val="00631823"/>
    <w:rsid w:val="00631CB2"/>
    <w:rsid w:val="00631DAE"/>
    <w:rsid w:val="00632895"/>
    <w:rsid w:val="00632F36"/>
    <w:rsid w:val="00633428"/>
    <w:rsid w:val="0063357B"/>
    <w:rsid w:val="00633F5B"/>
    <w:rsid w:val="00634BE4"/>
    <w:rsid w:val="00634DCF"/>
    <w:rsid w:val="00635B82"/>
    <w:rsid w:val="006362B9"/>
    <w:rsid w:val="006362ED"/>
    <w:rsid w:val="0063641B"/>
    <w:rsid w:val="0063665B"/>
    <w:rsid w:val="00636EF2"/>
    <w:rsid w:val="00637FC1"/>
    <w:rsid w:val="00640271"/>
    <w:rsid w:val="00640C26"/>
    <w:rsid w:val="0064143B"/>
    <w:rsid w:val="006415BA"/>
    <w:rsid w:val="00642CE2"/>
    <w:rsid w:val="006432BC"/>
    <w:rsid w:val="00643E82"/>
    <w:rsid w:val="00643F9F"/>
    <w:rsid w:val="0064433F"/>
    <w:rsid w:val="0064562D"/>
    <w:rsid w:val="00646436"/>
    <w:rsid w:val="00646438"/>
    <w:rsid w:val="00646680"/>
    <w:rsid w:val="00646A17"/>
    <w:rsid w:val="0064762F"/>
    <w:rsid w:val="0064799D"/>
    <w:rsid w:val="00647C3D"/>
    <w:rsid w:val="00647F78"/>
    <w:rsid w:val="00650466"/>
    <w:rsid w:val="006509F6"/>
    <w:rsid w:val="006514A5"/>
    <w:rsid w:val="00651DCE"/>
    <w:rsid w:val="00652053"/>
    <w:rsid w:val="0065272C"/>
    <w:rsid w:val="00652DCB"/>
    <w:rsid w:val="0065319B"/>
    <w:rsid w:val="006532D3"/>
    <w:rsid w:val="0065332C"/>
    <w:rsid w:val="00653A74"/>
    <w:rsid w:val="00653B2E"/>
    <w:rsid w:val="00653DE2"/>
    <w:rsid w:val="00654551"/>
    <w:rsid w:val="00654660"/>
    <w:rsid w:val="00654CC9"/>
    <w:rsid w:val="006557E2"/>
    <w:rsid w:val="00655A77"/>
    <w:rsid w:val="00656612"/>
    <w:rsid w:val="0065698E"/>
    <w:rsid w:val="00657701"/>
    <w:rsid w:val="00657846"/>
    <w:rsid w:val="00657974"/>
    <w:rsid w:val="006579DD"/>
    <w:rsid w:val="0066000D"/>
    <w:rsid w:val="0066042B"/>
    <w:rsid w:val="00660F17"/>
    <w:rsid w:val="00660F54"/>
    <w:rsid w:val="006613E5"/>
    <w:rsid w:val="006624A6"/>
    <w:rsid w:val="00662586"/>
    <w:rsid w:val="006627D2"/>
    <w:rsid w:val="00662DAD"/>
    <w:rsid w:val="00663736"/>
    <w:rsid w:val="00663B4E"/>
    <w:rsid w:val="00663D7A"/>
    <w:rsid w:val="00665B20"/>
    <w:rsid w:val="00666919"/>
    <w:rsid w:val="00666D12"/>
    <w:rsid w:val="00666FCB"/>
    <w:rsid w:val="00667524"/>
    <w:rsid w:val="006675B9"/>
    <w:rsid w:val="00667641"/>
    <w:rsid w:val="00667849"/>
    <w:rsid w:val="006678C5"/>
    <w:rsid w:val="006678D2"/>
    <w:rsid w:val="00667F12"/>
    <w:rsid w:val="00667FF6"/>
    <w:rsid w:val="00670EB9"/>
    <w:rsid w:val="00670F52"/>
    <w:rsid w:val="00671348"/>
    <w:rsid w:val="00671917"/>
    <w:rsid w:val="00672138"/>
    <w:rsid w:val="006735D6"/>
    <w:rsid w:val="006735F4"/>
    <w:rsid w:val="00674BFD"/>
    <w:rsid w:val="0067518B"/>
    <w:rsid w:val="0067540C"/>
    <w:rsid w:val="006757F1"/>
    <w:rsid w:val="006759A6"/>
    <w:rsid w:val="00675C6D"/>
    <w:rsid w:val="00676401"/>
    <w:rsid w:val="00676974"/>
    <w:rsid w:val="00676EC9"/>
    <w:rsid w:val="006779C7"/>
    <w:rsid w:val="00677A78"/>
    <w:rsid w:val="00677AF1"/>
    <w:rsid w:val="00680043"/>
    <w:rsid w:val="006806D5"/>
    <w:rsid w:val="006809A5"/>
    <w:rsid w:val="006813C6"/>
    <w:rsid w:val="00682BE8"/>
    <w:rsid w:val="006832F3"/>
    <w:rsid w:val="00683E3B"/>
    <w:rsid w:val="00683FC4"/>
    <w:rsid w:val="00683FDF"/>
    <w:rsid w:val="00684326"/>
    <w:rsid w:val="006844C8"/>
    <w:rsid w:val="00684523"/>
    <w:rsid w:val="00684649"/>
    <w:rsid w:val="00684779"/>
    <w:rsid w:val="006848E7"/>
    <w:rsid w:val="00684D57"/>
    <w:rsid w:val="00685687"/>
    <w:rsid w:val="00685B46"/>
    <w:rsid w:val="00686011"/>
    <w:rsid w:val="00686F24"/>
    <w:rsid w:val="00690722"/>
    <w:rsid w:val="00690746"/>
    <w:rsid w:val="006911E7"/>
    <w:rsid w:val="00691290"/>
    <w:rsid w:val="006926C7"/>
    <w:rsid w:val="00693656"/>
    <w:rsid w:val="006941D9"/>
    <w:rsid w:val="00694517"/>
    <w:rsid w:val="00694601"/>
    <w:rsid w:val="00694BC8"/>
    <w:rsid w:val="00695C21"/>
    <w:rsid w:val="00696785"/>
    <w:rsid w:val="006967A1"/>
    <w:rsid w:val="006968B1"/>
    <w:rsid w:val="00697164"/>
    <w:rsid w:val="0069746A"/>
    <w:rsid w:val="006974D3"/>
    <w:rsid w:val="00697F85"/>
    <w:rsid w:val="006A0143"/>
    <w:rsid w:val="006A01C2"/>
    <w:rsid w:val="006A09BE"/>
    <w:rsid w:val="006A1163"/>
    <w:rsid w:val="006A1775"/>
    <w:rsid w:val="006A1985"/>
    <w:rsid w:val="006A318F"/>
    <w:rsid w:val="006A3414"/>
    <w:rsid w:val="006A3B1B"/>
    <w:rsid w:val="006A4B1A"/>
    <w:rsid w:val="006A4D8E"/>
    <w:rsid w:val="006A4F6C"/>
    <w:rsid w:val="006A5379"/>
    <w:rsid w:val="006A58F9"/>
    <w:rsid w:val="006A5E7F"/>
    <w:rsid w:val="006A6B40"/>
    <w:rsid w:val="006A6D40"/>
    <w:rsid w:val="006A6F96"/>
    <w:rsid w:val="006A70E4"/>
    <w:rsid w:val="006A71BF"/>
    <w:rsid w:val="006A76C1"/>
    <w:rsid w:val="006A7700"/>
    <w:rsid w:val="006A77E7"/>
    <w:rsid w:val="006B043E"/>
    <w:rsid w:val="006B0AE2"/>
    <w:rsid w:val="006B0B0E"/>
    <w:rsid w:val="006B0E89"/>
    <w:rsid w:val="006B10D8"/>
    <w:rsid w:val="006B2158"/>
    <w:rsid w:val="006B241A"/>
    <w:rsid w:val="006B254B"/>
    <w:rsid w:val="006B28D7"/>
    <w:rsid w:val="006B2DCC"/>
    <w:rsid w:val="006B3B47"/>
    <w:rsid w:val="006B4283"/>
    <w:rsid w:val="006B49A4"/>
    <w:rsid w:val="006B504B"/>
    <w:rsid w:val="006B578E"/>
    <w:rsid w:val="006B6D59"/>
    <w:rsid w:val="006B6DF5"/>
    <w:rsid w:val="006B7D1C"/>
    <w:rsid w:val="006C01BD"/>
    <w:rsid w:val="006C0219"/>
    <w:rsid w:val="006C0293"/>
    <w:rsid w:val="006C17CC"/>
    <w:rsid w:val="006C19B1"/>
    <w:rsid w:val="006C1B58"/>
    <w:rsid w:val="006C2ECA"/>
    <w:rsid w:val="006C2F80"/>
    <w:rsid w:val="006C307E"/>
    <w:rsid w:val="006C3C8C"/>
    <w:rsid w:val="006C3C93"/>
    <w:rsid w:val="006C4968"/>
    <w:rsid w:val="006C4AA5"/>
    <w:rsid w:val="006C5168"/>
    <w:rsid w:val="006C5D5D"/>
    <w:rsid w:val="006C631A"/>
    <w:rsid w:val="006C65CD"/>
    <w:rsid w:val="006C678C"/>
    <w:rsid w:val="006C67AB"/>
    <w:rsid w:val="006C6902"/>
    <w:rsid w:val="006C6B16"/>
    <w:rsid w:val="006C6C66"/>
    <w:rsid w:val="006C6E16"/>
    <w:rsid w:val="006C706E"/>
    <w:rsid w:val="006C7560"/>
    <w:rsid w:val="006C769B"/>
    <w:rsid w:val="006C7954"/>
    <w:rsid w:val="006C7B26"/>
    <w:rsid w:val="006C7E6E"/>
    <w:rsid w:val="006D0146"/>
    <w:rsid w:val="006D03AB"/>
    <w:rsid w:val="006D0B3F"/>
    <w:rsid w:val="006D1045"/>
    <w:rsid w:val="006D13B7"/>
    <w:rsid w:val="006D15FB"/>
    <w:rsid w:val="006D1D39"/>
    <w:rsid w:val="006D242D"/>
    <w:rsid w:val="006D2573"/>
    <w:rsid w:val="006D2B06"/>
    <w:rsid w:val="006D2C14"/>
    <w:rsid w:val="006D40F5"/>
    <w:rsid w:val="006D45D5"/>
    <w:rsid w:val="006D48F1"/>
    <w:rsid w:val="006D4B7F"/>
    <w:rsid w:val="006D4DEB"/>
    <w:rsid w:val="006D5629"/>
    <w:rsid w:val="006D5817"/>
    <w:rsid w:val="006D706E"/>
    <w:rsid w:val="006D70C1"/>
    <w:rsid w:val="006E01F7"/>
    <w:rsid w:val="006E0407"/>
    <w:rsid w:val="006E0E79"/>
    <w:rsid w:val="006E1C3B"/>
    <w:rsid w:val="006E2DF8"/>
    <w:rsid w:val="006E399F"/>
    <w:rsid w:val="006E3CC7"/>
    <w:rsid w:val="006E414F"/>
    <w:rsid w:val="006E4414"/>
    <w:rsid w:val="006E4531"/>
    <w:rsid w:val="006E4592"/>
    <w:rsid w:val="006E4EC8"/>
    <w:rsid w:val="006E5C55"/>
    <w:rsid w:val="006E6B02"/>
    <w:rsid w:val="006E6E3C"/>
    <w:rsid w:val="006E7396"/>
    <w:rsid w:val="006E7CB5"/>
    <w:rsid w:val="006F0A9B"/>
    <w:rsid w:val="006F1220"/>
    <w:rsid w:val="006F12C5"/>
    <w:rsid w:val="006F1495"/>
    <w:rsid w:val="006F20A8"/>
    <w:rsid w:val="006F22CC"/>
    <w:rsid w:val="006F2804"/>
    <w:rsid w:val="006F2CD1"/>
    <w:rsid w:val="006F3576"/>
    <w:rsid w:val="006F3DD5"/>
    <w:rsid w:val="006F442C"/>
    <w:rsid w:val="006F4585"/>
    <w:rsid w:val="006F4A48"/>
    <w:rsid w:val="006F4F03"/>
    <w:rsid w:val="006F5BFE"/>
    <w:rsid w:val="006F5E18"/>
    <w:rsid w:val="006F61A8"/>
    <w:rsid w:val="006F624E"/>
    <w:rsid w:val="006F648E"/>
    <w:rsid w:val="006F70F8"/>
    <w:rsid w:val="006F714A"/>
    <w:rsid w:val="006F7478"/>
    <w:rsid w:val="006F7C96"/>
    <w:rsid w:val="0070061A"/>
    <w:rsid w:val="00700683"/>
    <w:rsid w:val="00701BF0"/>
    <w:rsid w:val="0070208A"/>
    <w:rsid w:val="0070217D"/>
    <w:rsid w:val="007021D7"/>
    <w:rsid w:val="0070240D"/>
    <w:rsid w:val="00702729"/>
    <w:rsid w:val="00702A44"/>
    <w:rsid w:val="00703316"/>
    <w:rsid w:val="007034C5"/>
    <w:rsid w:val="00703D1E"/>
    <w:rsid w:val="00704499"/>
    <w:rsid w:val="00704B11"/>
    <w:rsid w:val="00704C0C"/>
    <w:rsid w:val="007052E9"/>
    <w:rsid w:val="00706052"/>
    <w:rsid w:val="00706141"/>
    <w:rsid w:val="00706286"/>
    <w:rsid w:val="007063BC"/>
    <w:rsid w:val="00706830"/>
    <w:rsid w:val="007103AB"/>
    <w:rsid w:val="0071113D"/>
    <w:rsid w:val="00711250"/>
    <w:rsid w:val="00713559"/>
    <w:rsid w:val="00713B82"/>
    <w:rsid w:val="00713E52"/>
    <w:rsid w:val="00714060"/>
    <w:rsid w:val="0071463B"/>
    <w:rsid w:val="0071493F"/>
    <w:rsid w:val="007155BE"/>
    <w:rsid w:val="00715909"/>
    <w:rsid w:val="007169AC"/>
    <w:rsid w:val="00716D62"/>
    <w:rsid w:val="00717AC7"/>
    <w:rsid w:val="007207E0"/>
    <w:rsid w:val="0072168A"/>
    <w:rsid w:val="0072187A"/>
    <w:rsid w:val="00721C7B"/>
    <w:rsid w:val="0072248F"/>
    <w:rsid w:val="00722F20"/>
    <w:rsid w:val="007230FA"/>
    <w:rsid w:val="007231BC"/>
    <w:rsid w:val="00723B5F"/>
    <w:rsid w:val="00723F69"/>
    <w:rsid w:val="00724B65"/>
    <w:rsid w:val="00724BF5"/>
    <w:rsid w:val="00724D01"/>
    <w:rsid w:val="00725083"/>
    <w:rsid w:val="0072513C"/>
    <w:rsid w:val="0072566D"/>
    <w:rsid w:val="007262B9"/>
    <w:rsid w:val="00726680"/>
    <w:rsid w:val="00726826"/>
    <w:rsid w:val="00730ED6"/>
    <w:rsid w:val="0073120E"/>
    <w:rsid w:val="00731F79"/>
    <w:rsid w:val="00732039"/>
    <w:rsid w:val="00732F9B"/>
    <w:rsid w:val="00733288"/>
    <w:rsid w:val="00733582"/>
    <w:rsid w:val="00733618"/>
    <w:rsid w:val="00733D47"/>
    <w:rsid w:val="007340B2"/>
    <w:rsid w:val="00734CB5"/>
    <w:rsid w:val="00734E62"/>
    <w:rsid w:val="00734EB8"/>
    <w:rsid w:val="007355CF"/>
    <w:rsid w:val="007355F9"/>
    <w:rsid w:val="007368C2"/>
    <w:rsid w:val="00736E66"/>
    <w:rsid w:val="00737DD8"/>
    <w:rsid w:val="00737DE5"/>
    <w:rsid w:val="00740A65"/>
    <w:rsid w:val="00740F42"/>
    <w:rsid w:val="00741200"/>
    <w:rsid w:val="00742137"/>
    <w:rsid w:val="00742274"/>
    <w:rsid w:val="007433E1"/>
    <w:rsid w:val="00743580"/>
    <w:rsid w:val="00743757"/>
    <w:rsid w:val="007437FA"/>
    <w:rsid w:val="00743A9C"/>
    <w:rsid w:val="00743D26"/>
    <w:rsid w:val="007443AA"/>
    <w:rsid w:val="00744513"/>
    <w:rsid w:val="00745123"/>
    <w:rsid w:val="007451F5"/>
    <w:rsid w:val="0074529F"/>
    <w:rsid w:val="007464C5"/>
    <w:rsid w:val="007467AB"/>
    <w:rsid w:val="007468CA"/>
    <w:rsid w:val="00746E97"/>
    <w:rsid w:val="007470D1"/>
    <w:rsid w:val="00747152"/>
    <w:rsid w:val="00747700"/>
    <w:rsid w:val="00747721"/>
    <w:rsid w:val="00747913"/>
    <w:rsid w:val="00747B3E"/>
    <w:rsid w:val="00747F7D"/>
    <w:rsid w:val="00747FB9"/>
    <w:rsid w:val="00750103"/>
    <w:rsid w:val="00750B4B"/>
    <w:rsid w:val="0075159B"/>
    <w:rsid w:val="00751B66"/>
    <w:rsid w:val="00751D50"/>
    <w:rsid w:val="007530FD"/>
    <w:rsid w:val="007531F6"/>
    <w:rsid w:val="007535DB"/>
    <w:rsid w:val="00753AAC"/>
    <w:rsid w:val="00754240"/>
    <w:rsid w:val="007546EC"/>
    <w:rsid w:val="00754CF2"/>
    <w:rsid w:val="007551FC"/>
    <w:rsid w:val="0075594E"/>
    <w:rsid w:val="00755980"/>
    <w:rsid w:val="007566A2"/>
    <w:rsid w:val="007567C9"/>
    <w:rsid w:val="007571F8"/>
    <w:rsid w:val="0076032F"/>
    <w:rsid w:val="00760AD9"/>
    <w:rsid w:val="0076155C"/>
    <w:rsid w:val="007621A1"/>
    <w:rsid w:val="00762F9D"/>
    <w:rsid w:val="00763723"/>
    <w:rsid w:val="00763C16"/>
    <w:rsid w:val="00763DD1"/>
    <w:rsid w:val="00764201"/>
    <w:rsid w:val="0076450F"/>
    <w:rsid w:val="00765009"/>
    <w:rsid w:val="007654B3"/>
    <w:rsid w:val="007657CE"/>
    <w:rsid w:val="00766B22"/>
    <w:rsid w:val="00766B40"/>
    <w:rsid w:val="007671A0"/>
    <w:rsid w:val="0076776D"/>
    <w:rsid w:val="00767C1B"/>
    <w:rsid w:val="00767D6F"/>
    <w:rsid w:val="00767F8B"/>
    <w:rsid w:val="007701F5"/>
    <w:rsid w:val="0077080A"/>
    <w:rsid w:val="00770A08"/>
    <w:rsid w:val="00770A1C"/>
    <w:rsid w:val="00770FDA"/>
    <w:rsid w:val="007714E3"/>
    <w:rsid w:val="0077281E"/>
    <w:rsid w:val="00772935"/>
    <w:rsid w:val="00772F8D"/>
    <w:rsid w:val="007735FB"/>
    <w:rsid w:val="0077368B"/>
    <w:rsid w:val="00773812"/>
    <w:rsid w:val="007741C8"/>
    <w:rsid w:val="007744B2"/>
    <w:rsid w:val="00774657"/>
    <w:rsid w:val="007746B2"/>
    <w:rsid w:val="0077480A"/>
    <w:rsid w:val="007752C0"/>
    <w:rsid w:val="00775339"/>
    <w:rsid w:val="007754C5"/>
    <w:rsid w:val="007758AE"/>
    <w:rsid w:val="00775D2A"/>
    <w:rsid w:val="00776154"/>
    <w:rsid w:val="00776387"/>
    <w:rsid w:val="00776F84"/>
    <w:rsid w:val="00777326"/>
    <w:rsid w:val="00777426"/>
    <w:rsid w:val="0077760D"/>
    <w:rsid w:val="0077798A"/>
    <w:rsid w:val="00777A6A"/>
    <w:rsid w:val="00777C6A"/>
    <w:rsid w:val="00777ECB"/>
    <w:rsid w:val="007803A1"/>
    <w:rsid w:val="00781251"/>
    <w:rsid w:val="007819BE"/>
    <w:rsid w:val="00781C4E"/>
    <w:rsid w:val="00781C8E"/>
    <w:rsid w:val="00783E97"/>
    <w:rsid w:val="007845F2"/>
    <w:rsid w:val="00784A21"/>
    <w:rsid w:val="00784B5B"/>
    <w:rsid w:val="00785205"/>
    <w:rsid w:val="00785F96"/>
    <w:rsid w:val="0078633A"/>
    <w:rsid w:val="007863FE"/>
    <w:rsid w:val="007868A6"/>
    <w:rsid w:val="00786B7D"/>
    <w:rsid w:val="007879CA"/>
    <w:rsid w:val="00787EBC"/>
    <w:rsid w:val="00790370"/>
    <w:rsid w:val="00790EFC"/>
    <w:rsid w:val="00791E97"/>
    <w:rsid w:val="00792315"/>
    <w:rsid w:val="007925ED"/>
    <w:rsid w:val="00793047"/>
    <w:rsid w:val="00793347"/>
    <w:rsid w:val="007937DB"/>
    <w:rsid w:val="00794195"/>
    <w:rsid w:val="00794353"/>
    <w:rsid w:val="00794B38"/>
    <w:rsid w:val="007958E7"/>
    <w:rsid w:val="00796BA7"/>
    <w:rsid w:val="007970CD"/>
    <w:rsid w:val="007979B6"/>
    <w:rsid w:val="00797FBC"/>
    <w:rsid w:val="007A065A"/>
    <w:rsid w:val="007A101E"/>
    <w:rsid w:val="007A121B"/>
    <w:rsid w:val="007A13A5"/>
    <w:rsid w:val="007A1973"/>
    <w:rsid w:val="007A281F"/>
    <w:rsid w:val="007A293D"/>
    <w:rsid w:val="007A2CB1"/>
    <w:rsid w:val="007A35CC"/>
    <w:rsid w:val="007A3FD0"/>
    <w:rsid w:val="007A46B6"/>
    <w:rsid w:val="007A5123"/>
    <w:rsid w:val="007A5219"/>
    <w:rsid w:val="007A5503"/>
    <w:rsid w:val="007A56E5"/>
    <w:rsid w:val="007A582E"/>
    <w:rsid w:val="007A6DB8"/>
    <w:rsid w:val="007A6ED7"/>
    <w:rsid w:val="007A76DF"/>
    <w:rsid w:val="007A7C30"/>
    <w:rsid w:val="007A7CBC"/>
    <w:rsid w:val="007A7EEF"/>
    <w:rsid w:val="007B0583"/>
    <w:rsid w:val="007B073D"/>
    <w:rsid w:val="007B1125"/>
    <w:rsid w:val="007B1B1D"/>
    <w:rsid w:val="007B1B79"/>
    <w:rsid w:val="007B1CD0"/>
    <w:rsid w:val="007B2EED"/>
    <w:rsid w:val="007B34EC"/>
    <w:rsid w:val="007B3D8A"/>
    <w:rsid w:val="007B41D9"/>
    <w:rsid w:val="007B4D9E"/>
    <w:rsid w:val="007B5488"/>
    <w:rsid w:val="007B6087"/>
    <w:rsid w:val="007B6F79"/>
    <w:rsid w:val="007B75FA"/>
    <w:rsid w:val="007B78A8"/>
    <w:rsid w:val="007B7B6F"/>
    <w:rsid w:val="007B7CCB"/>
    <w:rsid w:val="007B7E7A"/>
    <w:rsid w:val="007B7ECC"/>
    <w:rsid w:val="007B7F74"/>
    <w:rsid w:val="007C04D9"/>
    <w:rsid w:val="007C1D30"/>
    <w:rsid w:val="007C1DB9"/>
    <w:rsid w:val="007C1ED3"/>
    <w:rsid w:val="007C245C"/>
    <w:rsid w:val="007C2C5D"/>
    <w:rsid w:val="007C307D"/>
    <w:rsid w:val="007C32C4"/>
    <w:rsid w:val="007C4A94"/>
    <w:rsid w:val="007C538B"/>
    <w:rsid w:val="007C57D2"/>
    <w:rsid w:val="007C5AEF"/>
    <w:rsid w:val="007C5DB0"/>
    <w:rsid w:val="007C640F"/>
    <w:rsid w:val="007C66BB"/>
    <w:rsid w:val="007C6DF4"/>
    <w:rsid w:val="007C743D"/>
    <w:rsid w:val="007C7595"/>
    <w:rsid w:val="007C78DD"/>
    <w:rsid w:val="007C7B6B"/>
    <w:rsid w:val="007D00B2"/>
    <w:rsid w:val="007D0142"/>
    <w:rsid w:val="007D0A4F"/>
    <w:rsid w:val="007D0A9E"/>
    <w:rsid w:val="007D0BD4"/>
    <w:rsid w:val="007D114D"/>
    <w:rsid w:val="007D1288"/>
    <w:rsid w:val="007D13D3"/>
    <w:rsid w:val="007D151A"/>
    <w:rsid w:val="007D1B25"/>
    <w:rsid w:val="007D2596"/>
    <w:rsid w:val="007D2C4E"/>
    <w:rsid w:val="007D2F9F"/>
    <w:rsid w:val="007D30AE"/>
    <w:rsid w:val="007D34B9"/>
    <w:rsid w:val="007D4102"/>
    <w:rsid w:val="007D42C8"/>
    <w:rsid w:val="007D48FB"/>
    <w:rsid w:val="007D56EA"/>
    <w:rsid w:val="007D5749"/>
    <w:rsid w:val="007D58CD"/>
    <w:rsid w:val="007D5910"/>
    <w:rsid w:val="007D69BC"/>
    <w:rsid w:val="007D7917"/>
    <w:rsid w:val="007D7EB4"/>
    <w:rsid w:val="007E1727"/>
    <w:rsid w:val="007E2085"/>
    <w:rsid w:val="007E31EB"/>
    <w:rsid w:val="007E3B98"/>
    <w:rsid w:val="007E3C2E"/>
    <w:rsid w:val="007E4BFA"/>
    <w:rsid w:val="007E5490"/>
    <w:rsid w:val="007E6226"/>
    <w:rsid w:val="007E731E"/>
    <w:rsid w:val="007E73D3"/>
    <w:rsid w:val="007E75C2"/>
    <w:rsid w:val="007F02DC"/>
    <w:rsid w:val="007F0C78"/>
    <w:rsid w:val="007F12BD"/>
    <w:rsid w:val="007F13FF"/>
    <w:rsid w:val="007F188C"/>
    <w:rsid w:val="007F1985"/>
    <w:rsid w:val="007F19CD"/>
    <w:rsid w:val="007F1D0A"/>
    <w:rsid w:val="007F2235"/>
    <w:rsid w:val="007F2367"/>
    <w:rsid w:val="007F23CF"/>
    <w:rsid w:val="007F258B"/>
    <w:rsid w:val="007F2859"/>
    <w:rsid w:val="007F2A06"/>
    <w:rsid w:val="007F337E"/>
    <w:rsid w:val="007F3884"/>
    <w:rsid w:val="007F394E"/>
    <w:rsid w:val="007F40A9"/>
    <w:rsid w:val="007F445E"/>
    <w:rsid w:val="007F4EFB"/>
    <w:rsid w:val="007F6CDC"/>
    <w:rsid w:val="007F70D8"/>
    <w:rsid w:val="007F7BD7"/>
    <w:rsid w:val="007F7D21"/>
    <w:rsid w:val="008002C0"/>
    <w:rsid w:val="008009D2"/>
    <w:rsid w:val="008012F4"/>
    <w:rsid w:val="00801782"/>
    <w:rsid w:val="00801C73"/>
    <w:rsid w:val="0080206C"/>
    <w:rsid w:val="0080226A"/>
    <w:rsid w:val="0080244C"/>
    <w:rsid w:val="00802949"/>
    <w:rsid w:val="00803AC5"/>
    <w:rsid w:val="00803F0A"/>
    <w:rsid w:val="00804837"/>
    <w:rsid w:val="00804903"/>
    <w:rsid w:val="00804DEA"/>
    <w:rsid w:val="0080614F"/>
    <w:rsid w:val="008061D1"/>
    <w:rsid w:val="00806517"/>
    <w:rsid w:val="00806526"/>
    <w:rsid w:val="008066EC"/>
    <w:rsid w:val="00806B61"/>
    <w:rsid w:val="008070BB"/>
    <w:rsid w:val="00807576"/>
    <w:rsid w:val="008077EE"/>
    <w:rsid w:val="00807800"/>
    <w:rsid w:val="00807DCF"/>
    <w:rsid w:val="00811998"/>
    <w:rsid w:val="00812188"/>
    <w:rsid w:val="0081280A"/>
    <w:rsid w:val="0081362B"/>
    <w:rsid w:val="00813F61"/>
    <w:rsid w:val="0081407F"/>
    <w:rsid w:val="008140A6"/>
    <w:rsid w:val="008145F0"/>
    <w:rsid w:val="00814807"/>
    <w:rsid w:val="00814824"/>
    <w:rsid w:val="00814A7F"/>
    <w:rsid w:val="008151B0"/>
    <w:rsid w:val="0081531A"/>
    <w:rsid w:val="00815941"/>
    <w:rsid w:val="00815C0E"/>
    <w:rsid w:val="00815C17"/>
    <w:rsid w:val="00816313"/>
    <w:rsid w:val="00816373"/>
    <w:rsid w:val="0081637D"/>
    <w:rsid w:val="00816B0B"/>
    <w:rsid w:val="00816C9F"/>
    <w:rsid w:val="00816ECF"/>
    <w:rsid w:val="008171F7"/>
    <w:rsid w:val="008172E8"/>
    <w:rsid w:val="0081796A"/>
    <w:rsid w:val="00817B64"/>
    <w:rsid w:val="00817E4A"/>
    <w:rsid w:val="00820402"/>
    <w:rsid w:val="00820593"/>
    <w:rsid w:val="008206BF"/>
    <w:rsid w:val="00820F31"/>
    <w:rsid w:val="00822357"/>
    <w:rsid w:val="0082291C"/>
    <w:rsid w:val="0082392F"/>
    <w:rsid w:val="008244C7"/>
    <w:rsid w:val="00825075"/>
    <w:rsid w:val="008254EB"/>
    <w:rsid w:val="00825BA1"/>
    <w:rsid w:val="0082600A"/>
    <w:rsid w:val="008264ED"/>
    <w:rsid w:val="00826B5C"/>
    <w:rsid w:val="00827234"/>
    <w:rsid w:val="00827B2E"/>
    <w:rsid w:val="00827FED"/>
    <w:rsid w:val="00830435"/>
    <w:rsid w:val="008304D1"/>
    <w:rsid w:val="008309C5"/>
    <w:rsid w:val="00830C2C"/>
    <w:rsid w:val="00831C09"/>
    <w:rsid w:val="008320D2"/>
    <w:rsid w:val="00832E4A"/>
    <w:rsid w:val="0083329C"/>
    <w:rsid w:val="008339FE"/>
    <w:rsid w:val="00834992"/>
    <w:rsid w:val="00834E1C"/>
    <w:rsid w:val="0083509C"/>
    <w:rsid w:val="00835EA4"/>
    <w:rsid w:val="00835EBB"/>
    <w:rsid w:val="0083683E"/>
    <w:rsid w:val="00836A73"/>
    <w:rsid w:val="00836BA5"/>
    <w:rsid w:val="00836E37"/>
    <w:rsid w:val="0083702E"/>
    <w:rsid w:val="00837941"/>
    <w:rsid w:val="00837A37"/>
    <w:rsid w:val="00837AA4"/>
    <w:rsid w:val="00840186"/>
    <w:rsid w:val="00840A97"/>
    <w:rsid w:val="00841475"/>
    <w:rsid w:val="008416A3"/>
    <w:rsid w:val="008417D8"/>
    <w:rsid w:val="00841886"/>
    <w:rsid w:val="0084275E"/>
    <w:rsid w:val="00842E34"/>
    <w:rsid w:val="00843046"/>
    <w:rsid w:val="00844406"/>
    <w:rsid w:val="00844692"/>
    <w:rsid w:val="00844B26"/>
    <w:rsid w:val="00844FDA"/>
    <w:rsid w:val="00845362"/>
    <w:rsid w:val="008457EB"/>
    <w:rsid w:val="00845A43"/>
    <w:rsid w:val="008462B2"/>
    <w:rsid w:val="00846685"/>
    <w:rsid w:val="00846A7F"/>
    <w:rsid w:val="00846BF6"/>
    <w:rsid w:val="008477F2"/>
    <w:rsid w:val="0085106E"/>
    <w:rsid w:val="00851A89"/>
    <w:rsid w:val="00851D94"/>
    <w:rsid w:val="00852043"/>
    <w:rsid w:val="00852093"/>
    <w:rsid w:val="008521B3"/>
    <w:rsid w:val="00852986"/>
    <w:rsid w:val="008529C3"/>
    <w:rsid w:val="00852ABB"/>
    <w:rsid w:val="00853859"/>
    <w:rsid w:val="00853DE9"/>
    <w:rsid w:val="00854468"/>
    <w:rsid w:val="00854B27"/>
    <w:rsid w:val="00855057"/>
    <w:rsid w:val="00855AA5"/>
    <w:rsid w:val="00855B30"/>
    <w:rsid w:val="00856DB0"/>
    <w:rsid w:val="0085751B"/>
    <w:rsid w:val="008575C6"/>
    <w:rsid w:val="0086067A"/>
    <w:rsid w:val="00860702"/>
    <w:rsid w:val="008608D5"/>
    <w:rsid w:val="0086094E"/>
    <w:rsid w:val="00861038"/>
    <w:rsid w:val="00861364"/>
    <w:rsid w:val="008619F9"/>
    <w:rsid w:val="00862428"/>
    <w:rsid w:val="0086248D"/>
    <w:rsid w:val="0086355D"/>
    <w:rsid w:val="008647F6"/>
    <w:rsid w:val="00864D0C"/>
    <w:rsid w:val="008652D6"/>
    <w:rsid w:val="00866055"/>
    <w:rsid w:val="0086695D"/>
    <w:rsid w:val="00867A8D"/>
    <w:rsid w:val="00867B63"/>
    <w:rsid w:val="00867CCD"/>
    <w:rsid w:val="00870DDF"/>
    <w:rsid w:val="00870F1C"/>
    <w:rsid w:val="00870F80"/>
    <w:rsid w:val="008711F3"/>
    <w:rsid w:val="0087171F"/>
    <w:rsid w:val="00871A80"/>
    <w:rsid w:val="00871B49"/>
    <w:rsid w:val="00872BF1"/>
    <w:rsid w:val="008736B8"/>
    <w:rsid w:val="00873C18"/>
    <w:rsid w:val="00874816"/>
    <w:rsid w:val="008755A2"/>
    <w:rsid w:val="008755BD"/>
    <w:rsid w:val="00875BA1"/>
    <w:rsid w:val="0087668A"/>
    <w:rsid w:val="008773D3"/>
    <w:rsid w:val="00877A9D"/>
    <w:rsid w:val="008801FB"/>
    <w:rsid w:val="00880770"/>
    <w:rsid w:val="00880D67"/>
    <w:rsid w:val="00881230"/>
    <w:rsid w:val="008825DB"/>
    <w:rsid w:val="00882DC2"/>
    <w:rsid w:val="00883224"/>
    <w:rsid w:val="0088363B"/>
    <w:rsid w:val="0088370E"/>
    <w:rsid w:val="00883F0C"/>
    <w:rsid w:val="008847DE"/>
    <w:rsid w:val="008848C3"/>
    <w:rsid w:val="00884B9E"/>
    <w:rsid w:val="00884E9F"/>
    <w:rsid w:val="008850B7"/>
    <w:rsid w:val="00886B75"/>
    <w:rsid w:val="008873C5"/>
    <w:rsid w:val="0088740A"/>
    <w:rsid w:val="00887565"/>
    <w:rsid w:val="008878B0"/>
    <w:rsid w:val="008878E9"/>
    <w:rsid w:val="00887B8D"/>
    <w:rsid w:val="00890D14"/>
    <w:rsid w:val="00890F70"/>
    <w:rsid w:val="008916F3"/>
    <w:rsid w:val="008919E8"/>
    <w:rsid w:val="00891B2B"/>
    <w:rsid w:val="00891F0D"/>
    <w:rsid w:val="00892BA3"/>
    <w:rsid w:val="008930FE"/>
    <w:rsid w:val="00893BED"/>
    <w:rsid w:val="00893C33"/>
    <w:rsid w:val="00893E12"/>
    <w:rsid w:val="0089480E"/>
    <w:rsid w:val="00894891"/>
    <w:rsid w:val="0089494E"/>
    <w:rsid w:val="00894DCA"/>
    <w:rsid w:val="0089504F"/>
    <w:rsid w:val="0089507D"/>
    <w:rsid w:val="0089513B"/>
    <w:rsid w:val="00895406"/>
    <w:rsid w:val="00896305"/>
    <w:rsid w:val="00896C75"/>
    <w:rsid w:val="008970B4"/>
    <w:rsid w:val="008974E3"/>
    <w:rsid w:val="0089770F"/>
    <w:rsid w:val="008977BF"/>
    <w:rsid w:val="0089792F"/>
    <w:rsid w:val="00897FAC"/>
    <w:rsid w:val="008A0583"/>
    <w:rsid w:val="008A0C49"/>
    <w:rsid w:val="008A0C95"/>
    <w:rsid w:val="008A14F8"/>
    <w:rsid w:val="008A17EB"/>
    <w:rsid w:val="008A1E31"/>
    <w:rsid w:val="008A2360"/>
    <w:rsid w:val="008A27DB"/>
    <w:rsid w:val="008A2915"/>
    <w:rsid w:val="008A2ACA"/>
    <w:rsid w:val="008A3126"/>
    <w:rsid w:val="008A3348"/>
    <w:rsid w:val="008A3685"/>
    <w:rsid w:val="008A3B47"/>
    <w:rsid w:val="008A4459"/>
    <w:rsid w:val="008A52AA"/>
    <w:rsid w:val="008A5777"/>
    <w:rsid w:val="008A5DF7"/>
    <w:rsid w:val="008A5EBF"/>
    <w:rsid w:val="008A6185"/>
    <w:rsid w:val="008A6479"/>
    <w:rsid w:val="008A65CF"/>
    <w:rsid w:val="008A6FEA"/>
    <w:rsid w:val="008A710D"/>
    <w:rsid w:val="008A7212"/>
    <w:rsid w:val="008A7582"/>
    <w:rsid w:val="008B00F5"/>
    <w:rsid w:val="008B07CD"/>
    <w:rsid w:val="008B0DDC"/>
    <w:rsid w:val="008B167F"/>
    <w:rsid w:val="008B1711"/>
    <w:rsid w:val="008B188C"/>
    <w:rsid w:val="008B1CEC"/>
    <w:rsid w:val="008B2726"/>
    <w:rsid w:val="008B2993"/>
    <w:rsid w:val="008B3BC5"/>
    <w:rsid w:val="008B3E8F"/>
    <w:rsid w:val="008B407B"/>
    <w:rsid w:val="008B4450"/>
    <w:rsid w:val="008B58FA"/>
    <w:rsid w:val="008B6657"/>
    <w:rsid w:val="008B6F20"/>
    <w:rsid w:val="008B7647"/>
    <w:rsid w:val="008C0B2E"/>
    <w:rsid w:val="008C0B35"/>
    <w:rsid w:val="008C0B55"/>
    <w:rsid w:val="008C1357"/>
    <w:rsid w:val="008C1766"/>
    <w:rsid w:val="008C1831"/>
    <w:rsid w:val="008C1846"/>
    <w:rsid w:val="008C1DC9"/>
    <w:rsid w:val="008C20BB"/>
    <w:rsid w:val="008C2684"/>
    <w:rsid w:val="008C2D03"/>
    <w:rsid w:val="008C3150"/>
    <w:rsid w:val="008C4032"/>
    <w:rsid w:val="008C417A"/>
    <w:rsid w:val="008C4BDD"/>
    <w:rsid w:val="008C4FBB"/>
    <w:rsid w:val="008C5072"/>
    <w:rsid w:val="008C5116"/>
    <w:rsid w:val="008C5323"/>
    <w:rsid w:val="008C5984"/>
    <w:rsid w:val="008C61C1"/>
    <w:rsid w:val="008C6590"/>
    <w:rsid w:val="008C66AD"/>
    <w:rsid w:val="008C6819"/>
    <w:rsid w:val="008C683B"/>
    <w:rsid w:val="008C6A30"/>
    <w:rsid w:val="008C6B71"/>
    <w:rsid w:val="008C74A4"/>
    <w:rsid w:val="008C771A"/>
    <w:rsid w:val="008C7C84"/>
    <w:rsid w:val="008C7E23"/>
    <w:rsid w:val="008D013F"/>
    <w:rsid w:val="008D0D57"/>
    <w:rsid w:val="008D0E87"/>
    <w:rsid w:val="008D0FDE"/>
    <w:rsid w:val="008D1DFF"/>
    <w:rsid w:val="008D23E7"/>
    <w:rsid w:val="008D2452"/>
    <w:rsid w:val="008D2498"/>
    <w:rsid w:val="008D25A6"/>
    <w:rsid w:val="008D2C4B"/>
    <w:rsid w:val="008D2C8F"/>
    <w:rsid w:val="008D3F91"/>
    <w:rsid w:val="008D4D6C"/>
    <w:rsid w:val="008D5D7A"/>
    <w:rsid w:val="008D5E46"/>
    <w:rsid w:val="008D5E54"/>
    <w:rsid w:val="008D60A5"/>
    <w:rsid w:val="008D60CF"/>
    <w:rsid w:val="008D60E4"/>
    <w:rsid w:val="008D7339"/>
    <w:rsid w:val="008D738D"/>
    <w:rsid w:val="008D759F"/>
    <w:rsid w:val="008D7ECF"/>
    <w:rsid w:val="008E0595"/>
    <w:rsid w:val="008E0817"/>
    <w:rsid w:val="008E0924"/>
    <w:rsid w:val="008E0A30"/>
    <w:rsid w:val="008E0E42"/>
    <w:rsid w:val="008E19E0"/>
    <w:rsid w:val="008E1EBD"/>
    <w:rsid w:val="008E24C9"/>
    <w:rsid w:val="008E254F"/>
    <w:rsid w:val="008E2D22"/>
    <w:rsid w:val="008E398D"/>
    <w:rsid w:val="008E4076"/>
    <w:rsid w:val="008E47A3"/>
    <w:rsid w:val="008E4B03"/>
    <w:rsid w:val="008E5738"/>
    <w:rsid w:val="008E64B6"/>
    <w:rsid w:val="008E65F4"/>
    <w:rsid w:val="008E6ACA"/>
    <w:rsid w:val="008E7404"/>
    <w:rsid w:val="008E7AEA"/>
    <w:rsid w:val="008E7F93"/>
    <w:rsid w:val="008F02AE"/>
    <w:rsid w:val="008F0A88"/>
    <w:rsid w:val="008F1502"/>
    <w:rsid w:val="008F153D"/>
    <w:rsid w:val="008F1E38"/>
    <w:rsid w:val="008F3215"/>
    <w:rsid w:val="008F3469"/>
    <w:rsid w:val="008F347A"/>
    <w:rsid w:val="008F38B5"/>
    <w:rsid w:val="008F38BB"/>
    <w:rsid w:val="008F3CA3"/>
    <w:rsid w:val="008F4643"/>
    <w:rsid w:val="008F499B"/>
    <w:rsid w:val="008F50B9"/>
    <w:rsid w:val="008F5269"/>
    <w:rsid w:val="008F62E0"/>
    <w:rsid w:val="008F6448"/>
    <w:rsid w:val="008F6B72"/>
    <w:rsid w:val="008F6B9B"/>
    <w:rsid w:val="008F6D1C"/>
    <w:rsid w:val="008F7AD1"/>
    <w:rsid w:val="008F7CE7"/>
    <w:rsid w:val="009005A4"/>
    <w:rsid w:val="00900650"/>
    <w:rsid w:val="009006F5"/>
    <w:rsid w:val="00900BE8"/>
    <w:rsid w:val="00901589"/>
    <w:rsid w:val="00901DF4"/>
    <w:rsid w:val="009021A3"/>
    <w:rsid w:val="00902456"/>
    <w:rsid w:val="00902DAB"/>
    <w:rsid w:val="009030C6"/>
    <w:rsid w:val="009030D3"/>
    <w:rsid w:val="009035AB"/>
    <w:rsid w:val="009036C3"/>
    <w:rsid w:val="00903820"/>
    <w:rsid w:val="00904352"/>
    <w:rsid w:val="00904E7C"/>
    <w:rsid w:val="00904FCF"/>
    <w:rsid w:val="00905848"/>
    <w:rsid w:val="0090599B"/>
    <w:rsid w:val="00905F05"/>
    <w:rsid w:val="00906627"/>
    <w:rsid w:val="00906761"/>
    <w:rsid w:val="009068D8"/>
    <w:rsid w:val="00906C06"/>
    <w:rsid w:val="00907D13"/>
    <w:rsid w:val="0091053C"/>
    <w:rsid w:val="0091078A"/>
    <w:rsid w:val="00910A84"/>
    <w:rsid w:val="00910FEF"/>
    <w:rsid w:val="009112CC"/>
    <w:rsid w:val="00911711"/>
    <w:rsid w:val="00911F3D"/>
    <w:rsid w:val="00911F7E"/>
    <w:rsid w:val="009120B6"/>
    <w:rsid w:val="00913213"/>
    <w:rsid w:val="00913587"/>
    <w:rsid w:val="00913661"/>
    <w:rsid w:val="00914160"/>
    <w:rsid w:val="00914633"/>
    <w:rsid w:val="00914F63"/>
    <w:rsid w:val="00915655"/>
    <w:rsid w:val="00915847"/>
    <w:rsid w:val="00915E0A"/>
    <w:rsid w:val="00915ED7"/>
    <w:rsid w:val="00916374"/>
    <w:rsid w:val="009167DD"/>
    <w:rsid w:val="00917253"/>
    <w:rsid w:val="009173F6"/>
    <w:rsid w:val="00917438"/>
    <w:rsid w:val="009176D6"/>
    <w:rsid w:val="00917E10"/>
    <w:rsid w:val="00920638"/>
    <w:rsid w:val="00920C13"/>
    <w:rsid w:val="00920EA3"/>
    <w:rsid w:val="00920FAE"/>
    <w:rsid w:val="0092131B"/>
    <w:rsid w:val="009215E2"/>
    <w:rsid w:val="0092198A"/>
    <w:rsid w:val="00922963"/>
    <w:rsid w:val="00923527"/>
    <w:rsid w:val="00923AAE"/>
    <w:rsid w:val="00923EF7"/>
    <w:rsid w:val="00924049"/>
    <w:rsid w:val="00925ECE"/>
    <w:rsid w:val="00925F15"/>
    <w:rsid w:val="009267E6"/>
    <w:rsid w:val="00926A47"/>
    <w:rsid w:val="0092713A"/>
    <w:rsid w:val="009273CA"/>
    <w:rsid w:val="009277C9"/>
    <w:rsid w:val="00927984"/>
    <w:rsid w:val="00927EC9"/>
    <w:rsid w:val="00930142"/>
    <w:rsid w:val="009307B6"/>
    <w:rsid w:val="00930DA4"/>
    <w:rsid w:val="0093135D"/>
    <w:rsid w:val="009314C4"/>
    <w:rsid w:val="0093196B"/>
    <w:rsid w:val="00932399"/>
    <w:rsid w:val="00932B4E"/>
    <w:rsid w:val="009336E1"/>
    <w:rsid w:val="00933CC5"/>
    <w:rsid w:val="00933EA0"/>
    <w:rsid w:val="0093479E"/>
    <w:rsid w:val="00935325"/>
    <w:rsid w:val="009354D1"/>
    <w:rsid w:val="00936479"/>
    <w:rsid w:val="00937573"/>
    <w:rsid w:val="009377D1"/>
    <w:rsid w:val="00937995"/>
    <w:rsid w:val="00941BB2"/>
    <w:rsid w:val="00941FAF"/>
    <w:rsid w:val="009430E7"/>
    <w:rsid w:val="009432F8"/>
    <w:rsid w:val="00944086"/>
    <w:rsid w:val="00944089"/>
    <w:rsid w:val="0094437B"/>
    <w:rsid w:val="009449BC"/>
    <w:rsid w:val="00944C26"/>
    <w:rsid w:val="00944D96"/>
    <w:rsid w:val="0094504C"/>
    <w:rsid w:val="009458A1"/>
    <w:rsid w:val="00945990"/>
    <w:rsid w:val="00946477"/>
    <w:rsid w:val="0094657C"/>
    <w:rsid w:val="009465B7"/>
    <w:rsid w:val="0094671C"/>
    <w:rsid w:val="009468BD"/>
    <w:rsid w:val="00946A05"/>
    <w:rsid w:val="00946B19"/>
    <w:rsid w:val="00947687"/>
    <w:rsid w:val="009477BF"/>
    <w:rsid w:val="009477FB"/>
    <w:rsid w:val="00947DA0"/>
    <w:rsid w:val="0095033F"/>
    <w:rsid w:val="0095035C"/>
    <w:rsid w:val="00950597"/>
    <w:rsid w:val="009507DA"/>
    <w:rsid w:val="00950973"/>
    <w:rsid w:val="00950EFB"/>
    <w:rsid w:val="00950F19"/>
    <w:rsid w:val="00951540"/>
    <w:rsid w:val="00951573"/>
    <w:rsid w:val="00951622"/>
    <w:rsid w:val="0095233A"/>
    <w:rsid w:val="00952427"/>
    <w:rsid w:val="009528E4"/>
    <w:rsid w:val="009535A8"/>
    <w:rsid w:val="00953AD1"/>
    <w:rsid w:val="00953BCA"/>
    <w:rsid w:val="00953D51"/>
    <w:rsid w:val="00953E2B"/>
    <w:rsid w:val="009541F3"/>
    <w:rsid w:val="009542EB"/>
    <w:rsid w:val="00954372"/>
    <w:rsid w:val="00954AA6"/>
    <w:rsid w:val="009550E2"/>
    <w:rsid w:val="00955181"/>
    <w:rsid w:val="00955254"/>
    <w:rsid w:val="009554A7"/>
    <w:rsid w:val="009556EC"/>
    <w:rsid w:val="0095580B"/>
    <w:rsid w:val="00955C08"/>
    <w:rsid w:val="0095601A"/>
    <w:rsid w:val="009567C6"/>
    <w:rsid w:val="00956870"/>
    <w:rsid w:val="009569B6"/>
    <w:rsid w:val="00960005"/>
    <w:rsid w:val="00960130"/>
    <w:rsid w:val="009603B2"/>
    <w:rsid w:val="00960690"/>
    <w:rsid w:val="00960AEA"/>
    <w:rsid w:val="00960B05"/>
    <w:rsid w:val="00961356"/>
    <w:rsid w:val="009627BC"/>
    <w:rsid w:val="009632E6"/>
    <w:rsid w:val="00963460"/>
    <w:rsid w:val="009634E0"/>
    <w:rsid w:val="0096386C"/>
    <w:rsid w:val="00963B73"/>
    <w:rsid w:val="0096407F"/>
    <w:rsid w:val="009643BC"/>
    <w:rsid w:val="00964AFB"/>
    <w:rsid w:val="00964B24"/>
    <w:rsid w:val="00965D86"/>
    <w:rsid w:val="0096649F"/>
    <w:rsid w:val="00966556"/>
    <w:rsid w:val="00966A32"/>
    <w:rsid w:val="0096775B"/>
    <w:rsid w:val="00967A31"/>
    <w:rsid w:val="00967BE9"/>
    <w:rsid w:val="00970365"/>
    <w:rsid w:val="009704B5"/>
    <w:rsid w:val="00970551"/>
    <w:rsid w:val="009708FB"/>
    <w:rsid w:val="009710B9"/>
    <w:rsid w:val="009711B8"/>
    <w:rsid w:val="00971613"/>
    <w:rsid w:val="009718CE"/>
    <w:rsid w:val="00971BF6"/>
    <w:rsid w:val="009722BF"/>
    <w:rsid w:val="009724F4"/>
    <w:rsid w:val="009729DE"/>
    <w:rsid w:val="0097386A"/>
    <w:rsid w:val="00973D08"/>
    <w:rsid w:val="00974EDB"/>
    <w:rsid w:val="0097512C"/>
    <w:rsid w:val="009753F7"/>
    <w:rsid w:val="009754BF"/>
    <w:rsid w:val="00975849"/>
    <w:rsid w:val="00975F12"/>
    <w:rsid w:val="009768A6"/>
    <w:rsid w:val="0097690B"/>
    <w:rsid w:val="00976A4D"/>
    <w:rsid w:val="009770AB"/>
    <w:rsid w:val="00977B01"/>
    <w:rsid w:val="00980AB2"/>
    <w:rsid w:val="00980C22"/>
    <w:rsid w:val="00980DA4"/>
    <w:rsid w:val="00980F03"/>
    <w:rsid w:val="00981CA8"/>
    <w:rsid w:val="00982F36"/>
    <w:rsid w:val="00984029"/>
    <w:rsid w:val="0098429C"/>
    <w:rsid w:val="009843A2"/>
    <w:rsid w:val="009843A8"/>
    <w:rsid w:val="00984485"/>
    <w:rsid w:val="00984610"/>
    <w:rsid w:val="0098481B"/>
    <w:rsid w:val="00985C9B"/>
    <w:rsid w:val="00985F98"/>
    <w:rsid w:val="009861D9"/>
    <w:rsid w:val="009861F7"/>
    <w:rsid w:val="00986A6E"/>
    <w:rsid w:val="00986AA9"/>
    <w:rsid w:val="00986B79"/>
    <w:rsid w:val="00986E87"/>
    <w:rsid w:val="009874A9"/>
    <w:rsid w:val="009901EC"/>
    <w:rsid w:val="0099030B"/>
    <w:rsid w:val="00990775"/>
    <w:rsid w:val="009911D4"/>
    <w:rsid w:val="0099163E"/>
    <w:rsid w:val="009917B9"/>
    <w:rsid w:val="00991ADB"/>
    <w:rsid w:val="00991CC9"/>
    <w:rsid w:val="00991E6D"/>
    <w:rsid w:val="00992229"/>
    <w:rsid w:val="00992B79"/>
    <w:rsid w:val="00993211"/>
    <w:rsid w:val="009944CA"/>
    <w:rsid w:val="00995C6C"/>
    <w:rsid w:val="009963F2"/>
    <w:rsid w:val="009975DE"/>
    <w:rsid w:val="00997A35"/>
    <w:rsid w:val="00997B36"/>
    <w:rsid w:val="009A04E9"/>
    <w:rsid w:val="009A17FC"/>
    <w:rsid w:val="009A18B1"/>
    <w:rsid w:val="009A18DC"/>
    <w:rsid w:val="009A1FD5"/>
    <w:rsid w:val="009A20F9"/>
    <w:rsid w:val="009A2FCC"/>
    <w:rsid w:val="009A3B81"/>
    <w:rsid w:val="009A44E0"/>
    <w:rsid w:val="009A4D44"/>
    <w:rsid w:val="009A4E30"/>
    <w:rsid w:val="009A57FD"/>
    <w:rsid w:val="009A5802"/>
    <w:rsid w:val="009A5BB1"/>
    <w:rsid w:val="009A5F6B"/>
    <w:rsid w:val="009A6144"/>
    <w:rsid w:val="009A6A3B"/>
    <w:rsid w:val="009A73B2"/>
    <w:rsid w:val="009A74E5"/>
    <w:rsid w:val="009B03DF"/>
    <w:rsid w:val="009B044E"/>
    <w:rsid w:val="009B0635"/>
    <w:rsid w:val="009B0BFD"/>
    <w:rsid w:val="009B0D2A"/>
    <w:rsid w:val="009B10AD"/>
    <w:rsid w:val="009B18EE"/>
    <w:rsid w:val="009B1DA2"/>
    <w:rsid w:val="009B2E5B"/>
    <w:rsid w:val="009B31B7"/>
    <w:rsid w:val="009B320B"/>
    <w:rsid w:val="009B3E95"/>
    <w:rsid w:val="009B3F84"/>
    <w:rsid w:val="009B3FCB"/>
    <w:rsid w:val="009B3FFC"/>
    <w:rsid w:val="009B447C"/>
    <w:rsid w:val="009B4532"/>
    <w:rsid w:val="009B4895"/>
    <w:rsid w:val="009B49CC"/>
    <w:rsid w:val="009B54AB"/>
    <w:rsid w:val="009B5872"/>
    <w:rsid w:val="009B59AC"/>
    <w:rsid w:val="009B625A"/>
    <w:rsid w:val="009B67E5"/>
    <w:rsid w:val="009B697E"/>
    <w:rsid w:val="009B6C6D"/>
    <w:rsid w:val="009B7265"/>
    <w:rsid w:val="009B7571"/>
    <w:rsid w:val="009B78A5"/>
    <w:rsid w:val="009B7C50"/>
    <w:rsid w:val="009B7E51"/>
    <w:rsid w:val="009C0051"/>
    <w:rsid w:val="009C00BF"/>
    <w:rsid w:val="009C04B2"/>
    <w:rsid w:val="009C094C"/>
    <w:rsid w:val="009C10EC"/>
    <w:rsid w:val="009C1579"/>
    <w:rsid w:val="009C19F0"/>
    <w:rsid w:val="009C1EF5"/>
    <w:rsid w:val="009C1FEF"/>
    <w:rsid w:val="009C20A0"/>
    <w:rsid w:val="009C2BF1"/>
    <w:rsid w:val="009C2E32"/>
    <w:rsid w:val="009C358B"/>
    <w:rsid w:val="009C404C"/>
    <w:rsid w:val="009C4463"/>
    <w:rsid w:val="009C517E"/>
    <w:rsid w:val="009C550E"/>
    <w:rsid w:val="009C5646"/>
    <w:rsid w:val="009C6161"/>
    <w:rsid w:val="009C6AE9"/>
    <w:rsid w:val="009C6DB6"/>
    <w:rsid w:val="009C6DFC"/>
    <w:rsid w:val="009C7685"/>
    <w:rsid w:val="009C7C90"/>
    <w:rsid w:val="009C7E69"/>
    <w:rsid w:val="009D03E4"/>
    <w:rsid w:val="009D0598"/>
    <w:rsid w:val="009D0B83"/>
    <w:rsid w:val="009D0D76"/>
    <w:rsid w:val="009D18EC"/>
    <w:rsid w:val="009D28E8"/>
    <w:rsid w:val="009D374B"/>
    <w:rsid w:val="009D3B54"/>
    <w:rsid w:val="009D3F78"/>
    <w:rsid w:val="009D4447"/>
    <w:rsid w:val="009D48F7"/>
    <w:rsid w:val="009D5073"/>
    <w:rsid w:val="009D6B33"/>
    <w:rsid w:val="009D6B62"/>
    <w:rsid w:val="009D6CC3"/>
    <w:rsid w:val="009D736D"/>
    <w:rsid w:val="009D77A6"/>
    <w:rsid w:val="009E10A0"/>
    <w:rsid w:val="009E10B5"/>
    <w:rsid w:val="009E11CE"/>
    <w:rsid w:val="009E141C"/>
    <w:rsid w:val="009E1699"/>
    <w:rsid w:val="009E1EA8"/>
    <w:rsid w:val="009E2902"/>
    <w:rsid w:val="009E29B9"/>
    <w:rsid w:val="009E3353"/>
    <w:rsid w:val="009E34CF"/>
    <w:rsid w:val="009E37F4"/>
    <w:rsid w:val="009E3C49"/>
    <w:rsid w:val="009E4A0C"/>
    <w:rsid w:val="009E4C34"/>
    <w:rsid w:val="009E52BB"/>
    <w:rsid w:val="009E5976"/>
    <w:rsid w:val="009E63DA"/>
    <w:rsid w:val="009E6E36"/>
    <w:rsid w:val="009E713E"/>
    <w:rsid w:val="009E7305"/>
    <w:rsid w:val="009E7364"/>
    <w:rsid w:val="009E7546"/>
    <w:rsid w:val="009E756E"/>
    <w:rsid w:val="009E76C8"/>
    <w:rsid w:val="009E7D58"/>
    <w:rsid w:val="009F06A6"/>
    <w:rsid w:val="009F0C5F"/>
    <w:rsid w:val="009F17D3"/>
    <w:rsid w:val="009F1B2F"/>
    <w:rsid w:val="009F2C58"/>
    <w:rsid w:val="009F33E7"/>
    <w:rsid w:val="009F362D"/>
    <w:rsid w:val="009F3890"/>
    <w:rsid w:val="009F3CF7"/>
    <w:rsid w:val="009F3E69"/>
    <w:rsid w:val="009F3FCA"/>
    <w:rsid w:val="009F40FA"/>
    <w:rsid w:val="009F4406"/>
    <w:rsid w:val="009F4E48"/>
    <w:rsid w:val="009F553D"/>
    <w:rsid w:val="009F55DD"/>
    <w:rsid w:val="009F5B1B"/>
    <w:rsid w:val="009F5D43"/>
    <w:rsid w:val="009F6ADF"/>
    <w:rsid w:val="009F6E6E"/>
    <w:rsid w:val="009F73D7"/>
    <w:rsid w:val="009F7AE9"/>
    <w:rsid w:val="00A00608"/>
    <w:rsid w:val="00A00942"/>
    <w:rsid w:val="00A00EF7"/>
    <w:rsid w:val="00A01FAE"/>
    <w:rsid w:val="00A027E5"/>
    <w:rsid w:val="00A02A1E"/>
    <w:rsid w:val="00A02E6E"/>
    <w:rsid w:val="00A032B4"/>
    <w:rsid w:val="00A03339"/>
    <w:rsid w:val="00A0355F"/>
    <w:rsid w:val="00A038C0"/>
    <w:rsid w:val="00A03B03"/>
    <w:rsid w:val="00A0401E"/>
    <w:rsid w:val="00A04472"/>
    <w:rsid w:val="00A0467B"/>
    <w:rsid w:val="00A04706"/>
    <w:rsid w:val="00A04729"/>
    <w:rsid w:val="00A04A51"/>
    <w:rsid w:val="00A04A52"/>
    <w:rsid w:val="00A04A68"/>
    <w:rsid w:val="00A04AD9"/>
    <w:rsid w:val="00A05BA3"/>
    <w:rsid w:val="00A05F99"/>
    <w:rsid w:val="00A06965"/>
    <w:rsid w:val="00A07560"/>
    <w:rsid w:val="00A077A3"/>
    <w:rsid w:val="00A07F38"/>
    <w:rsid w:val="00A1028C"/>
    <w:rsid w:val="00A109BA"/>
    <w:rsid w:val="00A1163B"/>
    <w:rsid w:val="00A116AA"/>
    <w:rsid w:val="00A11A8B"/>
    <w:rsid w:val="00A11E63"/>
    <w:rsid w:val="00A12622"/>
    <w:rsid w:val="00A12DC3"/>
    <w:rsid w:val="00A12EF2"/>
    <w:rsid w:val="00A132DF"/>
    <w:rsid w:val="00A133F4"/>
    <w:rsid w:val="00A13C1F"/>
    <w:rsid w:val="00A13F3B"/>
    <w:rsid w:val="00A140E5"/>
    <w:rsid w:val="00A14283"/>
    <w:rsid w:val="00A147D8"/>
    <w:rsid w:val="00A149E8"/>
    <w:rsid w:val="00A162B6"/>
    <w:rsid w:val="00A1635C"/>
    <w:rsid w:val="00A16513"/>
    <w:rsid w:val="00A169E0"/>
    <w:rsid w:val="00A1724F"/>
    <w:rsid w:val="00A17555"/>
    <w:rsid w:val="00A17A5C"/>
    <w:rsid w:val="00A201B0"/>
    <w:rsid w:val="00A201C8"/>
    <w:rsid w:val="00A202CB"/>
    <w:rsid w:val="00A20AC6"/>
    <w:rsid w:val="00A20C81"/>
    <w:rsid w:val="00A21019"/>
    <w:rsid w:val="00A21852"/>
    <w:rsid w:val="00A21B44"/>
    <w:rsid w:val="00A21F13"/>
    <w:rsid w:val="00A22008"/>
    <w:rsid w:val="00A22069"/>
    <w:rsid w:val="00A22930"/>
    <w:rsid w:val="00A22E6D"/>
    <w:rsid w:val="00A234C8"/>
    <w:rsid w:val="00A23503"/>
    <w:rsid w:val="00A239DA"/>
    <w:rsid w:val="00A23AF9"/>
    <w:rsid w:val="00A23D56"/>
    <w:rsid w:val="00A24DD0"/>
    <w:rsid w:val="00A25774"/>
    <w:rsid w:val="00A25884"/>
    <w:rsid w:val="00A258CD"/>
    <w:rsid w:val="00A26327"/>
    <w:rsid w:val="00A264D0"/>
    <w:rsid w:val="00A2657E"/>
    <w:rsid w:val="00A26A69"/>
    <w:rsid w:val="00A2709F"/>
    <w:rsid w:val="00A27664"/>
    <w:rsid w:val="00A27716"/>
    <w:rsid w:val="00A27F0F"/>
    <w:rsid w:val="00A30C25"/>
    <w:rsid w:val="00A30DC9"/>
    <w:rsid w:val="00A311D8"/>
    <w:rsid w:val="00A3180C"/>
    <w:rsid w:val="00A32155"/>
    <w:rsid w:val="00A32178"/>
    <w:rsid w:val="00A3351F"/>
    <w:rsid w:val="00A33BCC"/>
    <w:rsid w:val="00A3401F"/>
    <w:rsid w:val="00A343B0"/>
    <w:rsid w:val="00A345CC"/>
    <w:rsid w:val="00A34E5A"/>
    <w:rsid w:val="00A35C2C"/>
    <w:rsid w:val="00A364C6"/>
    <w:rsid w:val="00A36B72"/>
    <w:rsid w:val="00A374FF"/>
    <w:rsid w:val="00A37674"/>
    <w:rsid w:val="00A3782A"/>
    <w:rsid w:val="00A40021"/>
    <w:rsid w:val="00A4149C"/>
    <w:rsid w:val="00A42115"/>
    <w:rsid w:val="00A422D1"/>
    <w:rsid w:val="00A42BE3"/>
    <w:rsid w:val="00A43020"/>
    <w:rsid w:val="00A43377"/>
    <w:rsid w:val="00A4358B"/>
    <w:rsid w:val="00A43D97"/>
    <w:rsid w:val="00A44566"/>
    <w:rsid w:val="00A46681"/>
    <w:rsid w:val="00A472D1"/>
    <w:rsid w:val="00A47D27"/>
    <w:rsid w:val="00A47F85"/>
    <w:rsid w:val="00A51211"/>
    <w:rsid w:val="00A515D5"/>
    <w:rsid w:val="00A51E74"/>
    <w:rsid w:val="00A52612"/>
    <w:rsid w:val="00A52705"/>
    <w:rsid w:val="00A527A2"/>
    <w:rsid w:val="00A534BC"/>
    <w:rsid w:val="00A535DF"/>
    <w:rsid w:val="00A536EC"/>
    <w:rsid w:val="00A53E93"/>
    <w:rsid w:val="00A53FA9"/>
    <w:rsid w:val="00A5453C"/>
    <w:rsid w:val="00A54A34"/>
    <w:rsid w:val="00A54E3E"/>
    <w:rsid w:val="00A550AD"/>
    <w:rsid w:val="00A55149"/>
    <w:rsid w:val="00A55D75"/>
    <w:rsid w:val="00A57331"/>
    <w:rsid w:val="00A5757B"/>
    <w:rsid w:val="00A57867"/>
    <w:rsid w:val="00A57F26"/>
    <w:rsid w:val="00A60779"/>
    <w:rsid w:val="00A6106D"/>
    <w:rsid w:val="00A61670"/>
    <w:rsid w:val="00A6348A"/>
    <w:rsid w:val="00A635F4"/>
    <w:rsid w:val="00A63D8D"/>
    <w:rsid w:val="00A64C25"/>
    <w:rsid w:val="00A64D82"/>
    <w:rsid w:val="00A64FD2"/>
    <w:rsid w:val="00A652BE"/>
    <w:rsid w:val="00A65C48"/>
    <w:rsid w:val="00A65E9F"/>
    <w:rsid w:val="00A661AE"/>
    <w:rsid w:val="00A66270"/>
    <w:rsid w:val="00A66299"/>
    <w:rsid w:val="00A66A1C"/>
    <w:rsid w:val="00A66BD3"/>
    <w:rsid w:val="00A66F18"/>
    <w:rsid w:val="00A67499"/>
    <w:rsid w:val="00A67C56"/>
    <w:rsid w:val="00A67D99"/>
    <w:rsid w:val="00A70BDE"/>
    <w:rsid w:val="00A70D2B"/>
    <w:rsid w:val="00A70EA3"/>
    <w:rsid w:val="00A715A3"/>
    <w:rsid w:val="00A71E9C"/>
    <w:rsid w:val="00A71FD5"/>
    <w:rsid w:val="00A728B6"/>
    <w:rsid w:val="00A729AD"/>
    <w:rsid w:val="00A72C69"/>
    <w:rsid w:val="00A737F2"/>
    <w:rsid w:val="00A73A87"/>
    <w:rsid w:val="00A75CFF"/>
    <w:rsid w:val="00A765B2"/>
    <w:rsid w:val="00A7685C"/>
    <w:rsid w:val="00A769B7"/>
    <w:rsid w:val="00A7741E"/>
    <w:rsid w:val="00A802C3"/>
    <w:rsid w:val="00A8051A"/>
    <w:rsid w:val="00A807DB"/>
    <w:rsid w:val="00A81258"/>
    <w:rsid w:val="00A813EA"/>
    <w:rsid w:val="00A814BB"/>
    <w:rsid w:val="00A816DD"/>
    <w:rsid w:val="00A829D6"/>
    <w:rsid w:val="00A83F06"/>
    <w:rsid w:val="00A842FD"/>
    <w:rsid w:val="00A84488"/>
    <w:rsid w:val="00A844E5"/>
    <w:rsid w:val="00A84AD7"/>
    <w:rsid w:val="00A850EE"/>
    <w:rsid w:val="00A851CE"/>
    <w:rsid w:val="00A85954"/>
    <w:rsid w:val="00A85C6A"/>
    <w:rsid w:val="00A86169"/>
    <w:rsid w:val="00A864DC"/>
    <w:rsid w:val="00A868B5"/>
    <w:rsid w:val="00A86DA0"/>
    <w:rsid w:val="00A87125"/>
    <w:rsid w:val="00A87618"/>
    <w:rsid w:val="00A87691"/>
    <w:rsid w:val="00A87A2A"/>
    <w:rsid w:val="00A9106B"/>
    <w:rsid w:val="00A92212"/>
    <w:rsid w:val="00A9239F"/>
    <w:rsid w:val="00A93F62"/>
    <w:rsid w:val="00A93FD4"/>
    <w:rsid w:val="00A94945"/>
    <w:rsid w:val="00A949FC"/>
    <w:rsid w:val="00A94B89"/>
    <w:rsid w:val="00A95A0D"/>
    <w:rsid w:val="00A961E2"/>
    <w:rsid w:val="00A9675F"/>
    <w:rsid w:val="00A96877"/>
    <w:rsid w:val="00A96F19"/>
    <w:rsid w:val="00A97355"/>
    <w:rsid w:val="00A9757A"/>
    <w:rsid w:val="00A97945"/>
    <w:rsid w:val="00AA0091"/>
    <w:rsid w:val="00AA014A"/>
    <w:rsid w:val="00AA01B8"/>
    <w:rsid w:val="00AA04AF"/>
    <w:rsid w:val="00AA097B"/>
    <w:rsid w:val="00AA0AD0"/>
    <w:rsid w:val="00AA0ADC"/>
    <w:rsid w:val="00AA1734"/>
    <w:rsid w:val="00AA18D6"/>
    <w:rsid w:val="00AA279E"/>
    <w:rsid w:val="00AA27AE"/>
    <w:rsid w:val="00AA284A"/>
    <w:rsid w:val="00AA2BF6"/>
    <w:rsid w:val="00AA2F92"/>
    <w:rsid w:val="00AA374A"/>
    <w:rsid w:val="00AA3A16"/>
    <w:rsid w:val="00AA3E73"/>
    <w:rsid w:val="00AA4783"/>
    <w:rsid w:val="00AA567C"/>
    <w:rsid w:val="00AA5CAF"/>
    <w:rsid w:val="00AA5DA0"/>
    <w:rsid w:val="00AA63CD"/>
    <w:rsid w:val="00AA64DD"/>
    <w:rsid w:val="00AA65DA"/>
    <w:rsid w:val="00AA7AC5"/>
    <w:rsid w:val="00AA7C8C"/>
    <w:rsid w:val="00AA7EC4"/>
    <w:rsid w:val="00AB0ABD"/>
    <w:rsid w:val="00AB0EDE"/>
    <w:rsid w:val="00AB1B97"/>
    <w:rsid w:val="00AB1F69"/>
    <w:rsid w:val="00AB23DD"/>
    <w:rsid w:val="00AB3267"/>
    <w:rsid w:val="00AB3CE8"/>
    <w:rsid w:val="00AB3FEF"/>
    <w:rsid w:val="00AB4346"/>
    <w:rsid w:val="00AB4994"/>
    <w:rsid w:val="00AB50B6"/>
    <w:rsid w:val="00AB5321"/>
    <w:rsid w:val="00AB5363"/>
    <w:rsid w:val="00AB54E4"/>
    <w:rsid w:val="00AB5DD2"/>
    <w:rsid w:val="00AB5F41"/>
    <w:rsid w:val="00AB5F64"/>
    <w:rsid w:val="00AB60F8"/>
    <w:rsid w:val="00AB6238"/>
    <w:rsid w:val="00AB6D5A"/>
    <w:rsid w:val="00AB6FED"/>
    <w:rsid w:val="00AB7723"/>
    <w:rsid w:val="00AB7B9B"/>
    <w:rsid w:val="00AB7D7B"/>
    <w:rsid w:val="00AC0C51"/>
    <w:rsid w:val="00AC0E62"/>
    <w:rsid w:val="00AC0E88"/>
    <w:rsid w:val="00AC14B8"/>
    <w:rsid w:val="00AC212C"/>
    <w:rsid w:val="00AC22E9"/>
    <w:rsid w:val="00AC3143"/>
    <w:rsid w:val="00AC3BD0"/>
    <w:rsid w:val="00AC42A1"/>
    <w:rsid w:val="00AC4550"/>
    <w:rsid w:val="00AC4669"/>
    <w:rsid w:val="00AC4D5F"/>
    <w:rsid w:val="00AC4DF7"/>
    <w:rsid w:val="00AC5038"/>
    <w:rsid w:val="00AC5318"/>
    <w:rsid w:val="00AC6B9F"/>
    <w:rsid w:val="00AC6CEE"/>
    <w:rsid w:val="00AC73D5"/>
    <w:rsid w:val="00AC7547"/>
    <w:rsid w:val="00AC77A5"/>
    <w:rsid w:val="00AC794A"/>
    <w:rsid w:val="00AC7CF5"/>
    <w:rsid w:val="00AD0319"/>
    <w:rsid w:val="00AD04AB"/>
    <w:rsid w:val="00AD06B0"/>
    <w:rsid w:val="00AD0B4D"/>
    <w:rsid w:val="00AD0F40"/>
    <w:rsid w:val="00AD1EC9"/>
    <w:rsid w:val="00AD2DF9"/>
    <w:rsid w:val="00AD3C25"/>
    <w:rsid w:val="00AD3C56"/>
    <w:rsid w:val="00AD471F"/>
    <w:rsid w:val="00AD507B"/>
    <w:rsid w:val="00AD53F6"/>
    <w:rsid w:val="00AD56A1"/>
    <w:rsid w:val="00AD6BDB"/>
    <w:rsid w:val="00AD7235"/>
    <w:rsid w:val="00AD76D1"/>
    <w:rsid w:val="00AD7B89"/>
    <w:rsid w:val="00AD7FDA"/>
    <w:rsid w:val="00AE0518"/>
    <w:rsid w:val="00AE064D"/>
    <w:rsid w:val="00AE0A2E"/>
    <w:rsid w:val="00AE0EF2"/>
    <w:rsid w:val="00AE0F70"/>
    <w:rsid w:val="00AE106B"/>
    <w:rsid w:val="00AE12C8"/>
    <w:rsid w:val="00AE2792"/>
    <w:rsid w:val="00AE30DC"/>
    <w:rsid w:val="00AE313E"/>
    <w:rsid w:val="00AE422F"/>
    <w:rsid w:val="00AE43B6"/>
    <w:rsid w:val="00AE4C8F"/>
    <w:rsid w:val="00AE4DB0"/>
    <w:rsid w:val="00AE4F2A"/>
    <w:rsid w:val="00AE4FE6"/>
    <w:rsid w:val="00AE5285"/>
    <w:rsid w:val="00AE5336"/>
    <w:rsid w:val="00AE596F"/>
    <w:rsid w:val="00AE7864"/>
    <w:rsid w:val="00AE7ADC"/>
    <w:rsid w:val="00AF0519"/>
    <w:rsid w:val="00AF0C11"/>
    <w:rsid w:val="00AF1620"/>
    <w:rsid w:val="00AF2340"/>
    <w:rsid w:val="00AF2477"/>
    <w:rsid w:val="00AF27DC"/>
    <w:rsid w:val="00AF2953"/>
    <w:rsid w:val="00AF31F1"/>
    <w:rsid w:val="00AF32CC"/>
    <w:rsid w:val="00AF3555"/>
    <w:rsid w:val="00AF3A54"/>
    <w:rsid w:val="00AF3C4B"/>
    <w:rsid w:val="00AF3E39"/>
    <w:rsid w:val="00AF4520"/>
    <w:rsid w:val="00AF495B"/>
    <w:rsid w:val="00AF4F10"/>
    <w:rsid w:val="00AF519E"/>
    <w:rsid w:val="00AF56E8"/>
    <w:rsid w:val="00AF5E61"/>
    <w:rsid w:val="00AF6050"/>
    <w:rsid w:val="00AF60C4"/>
    <w:rsid w:val="00B0057D"/>
    <w:rsid w:val="00B00CA0"/>
    <w:rsid w:val="00B01DE8"/>
    <w:rsid w:val="00B02503"/>
    <w:rsid w:val="00B02E57"/>
    <w:rsid w:val="00B03161"/>
    <w:rsid w:val="00B0320D"/>
    <w:rsid w:val="00B032C2"/>
    <w:rsid w:val="00B03690"/>
    <w:rsid w:val="00B039E7"/>
    <w:rsid w:val="00B03CF4"/>
    <w:rsid w:val="00B05359"/>
    <w:rsid w:val="00B0600E"/>
    <w:rsid w:val="00B07544"/>
    <w:rsid w:val="00B10004"/>
    <w:rsid w:val="00B10AA6"/>
    <w:rsid w:val="00B11969"/>
    <w:rsid w:val="00B11A2C"/>
    <w:rsid w:val="00B11ED7"/>
    <w:rsid w:val="00B12F3A"/>
    <w:rsid w:val="00B13286"/>
    <w:rsid w:val="00B134D1"/>
    <w:rsid w:val="00B138E9"/>
    <w:rsid w:val="00B13D5E"/>
    <w:rsid w:val="00B13FA0"/>
    <w:rsid w:val="00B14566"/>
    <w:rsid w:val="00B1467A"/>
    <w:rsid w:val="00B15078"/>
    <w:rsid w:val="00B15683"/>
    <w:rsid w:val="00B15B2D"/>
    <w:rsid w:val="00B15D8E"/>
    <w:rsid w:val="00B164EC"/>
    <w:rsid w:val="00B1661A"/>
    <w:rsid w:val="00B16909"/>
    <w:rsid w:val="00B16A5D"/>
    <w:rsid w:val="00B170ED"/>
    <w:rsid w:val="00B1758C"/>
    <w:rsid w:val="00B17E62"/>
    <w:rsid w:val="00B205E9"/>
    <w:rsid w:val="00B2072B"/>
    <w:rsid w:val="00B21468"/>
    <w:rsid w:val="00B21B44"/>
    <w:rsid w:val="00B21D00"/>
    <w:rsid w:val="00B21D07"/>
    <w:rsid w:val="00B21F21"/>
    <w:rsid w:val="00B22250"/>
    <w:rsid w:val="00B22E85"/>
    <w:rsid w:val="00B22E95"/>
    <w:rsid w:val="00B231B0"/>
    <w:rsid w:val="00B23FA4"/>
    <w:rsid w:val="00B24246"/>
    <w:rsid w:val="00B24435"/>
    <w:rsid w:val="00B2595A"/>
    <w:rsid w:val="00B25ACD"/>
    <w:rsid w:val="00B27436"/>
    <w:rsid w:val="00B276BE"/>
    <w:rsid w:val="00B2793C"/>
    <w:rsid w:val="00B27988"/>
    <w:rsid w:val="00B27BD2"/>
    <w:rsid w:val="00B305FF"/>
    <w:rsid w:val="00B30661"/>
    <w:rsid w:val="00B30B3B"/>
    <w:rsid w:val="00B3135A"/>
    <w:rsid w:val="00B3137B"/>
    <w:rsid w:val="00B3176C"/>
    <w:rsid w:val="00B3189E"/>
    <w:rsid w:val="00B32FCE"/>
    <w:rsid w:val="00B336F2"/>
    <w:rsid w:val="00B34D0C"/>
    <w:rsid w:val="00B350BF"/>
    <w:rsid w:val="00B352F8"/>
    <w:rsid w:val="00B354F5"/>
    <w:rsid w:val="00B3556C"/>
    <w:rsid w:val="00B3570A"/>
    <w:rsid w:val="00B3574D"/>
    <w:rsid w:val="00B35A00"/>
    <w:rsid w:val="00B35A37"/>
    <w:rsid w:val="00B35B77"/>
    <w:rsid w:val="00B35F69"/>
    <w:rsid w:val="00B36CEC"/>
    <w:rsid w:val="00B36FD1"/>
    <w:rsid w:val="00B37349"/>
    <w:rsid w:val="00B403DF"/>
    <w:rsid w:val="00B40426"/>
    <w:rsid w:val="00B40798"/>
    <w:rsid w:val="00B40FCA"/>
    <w:rsid w:val="00B41C1B"/>
    <w:rsid w:val="00B41E5D"/>
    <w:rsid w:val="00B42007"/>
    <w:rsid w:val="00B4318A"/>
    <w:rsid w:val="00B449B2"/>
    <w:rsid w:val="00B4500A"/>
    <w:rsid w:val="00B4558B"/>
    <w:rsid w:val="00B45687"/>
    <w:rsid w:val="00B45C3F"/>
    <w:rsid w:val="00B460A6"/>
    <w:rsid w:val="00B46EE4"/>
    <w:rsid w:val="00B4754A"/>
    <w:rsid w:val="00B47A35"/>
    <w:rsid w:val="00B47A69"/>
    <w:rsid w:val="00B47DCF"/>
    <w:rsid w:val="00B47FEE"/>
    <w:rsid w:val="00B501E7"/>
    <w:rsid w:val="00B5033F"/>
    <w:rsid w:val="00B503CF"/>
    <w:rsid w:val="00B50444"/>
    <w:rsid w:val="00B5065E"/>
    <w:rsid w:val="00B5072B"/>
    <w:rsid w:val="00B50960"/>
    <w:rsid w:val="00B509E5"/>
    <w:rsid w:val="00B51E79"/>
    <w:rsid w:val="00B52724"/>
    <w:rsid w:val="00B52BB9"/>
    <w:rsid w:val="00B5305F"/>
    <w:rsid w:val="00B531F7"/>
    <w:rsid w:val="00B539EC"/>
    <w:rsid w:val="00B53CE8"/>
    <w:rsid w:val="00B5499D"/>
    <w:rsid w:val="00B5597D"/>
    <w:rsid w:val="00B559D2"/>
    <w:rsid w:val="00B55B99"/>
    <w:rsid w:val="00B55E91"/>
    <w:rsid w:val="00B56010"/>
    <w:rsid w:val="00B56C27"/>
    <w:rsid w:val="00B57306"/>
    <w:rsid w:val="00B5783E"/>
    <w:rsid w:val="00B5785D"/>
    <w:rsid w:val="00B57C5A"/>
    <w:rsid w:val="00B57E91"/>
    <w:rsid w:val="00B57EC7"/>
    <w:rsid w:val="00B60343"/>
    <w:rsid w:val="00B623DF"/>
    <w:rsid w:val="00B62FC1"/>
    <w:rsid w:val="00B6358D"/>
    <w:rsid w:val="00B63EC3"/>
    <w:rsid w:val="00B644C9"/>
    <w:rsid w:val="00B6465C"/>
    <w:rsid w:val="00B64A5D"/>
    <w:rsid w:val="00B64B99"/>
    <w:rsid w:val="00B6504B"/>
    <w:rsid w:val="00B6532B"/>
    <w:rsid w:val="00B6546C"/>
    <w:rsid w:val="00B65848"/>
    <w:rsid w:val="00B65D0C"/>
    <w:rsid w:val="00B667D2"/>
    <w:rsid w:val="00B678B6"/>
    <w:rsid w:val="00B679B2"/>
    <w:rsid w:val="00B702A7"/>
    <w:rsid w:val="00B708C7"/>
    <w:rsid w:val="00B713C2"/>
    <w:rsid w:val="00B73328"/>
    <w:rsid w:val="00B733A9"/>
    <w:rsid w:val="00B73B12"/>
    <w:rsid w:val="00B73E9F"/>
    <w:rsid w:val="00B74782"/>
    <w:rsid w:val="00B75309"/>
    <w:rsid w:val="00B75480"/>
    <w:rsid w:val="00B75B95"/>
    <w:rsid w:val="00B779A9"/>
    <w:rsid w:val="00B77E16"/>
    <w:rsid w:val="00B77E59"/>
    <w:rsid w:val="00B80871"/>
    <w:rsid w:val="00B80A8C"/>
    <w:rsid w:val="00B814FD"/>
    <w:rsid w:val="00B81A36"/>
    <w:rsid w:val="00B82383"/>
    <w:rsid w:val="00B823AA"/>
    <w:rsid w:val="00B8309C"/>
    <w:rsid w:val="00B83420"/>
    <w:rsid w:val="00B842BF"/>
    <w:rsid w:val="00B84842"/>
    <w:rsid w:val="00B84C3F"/>
    <w:rsid w:val="00B85B7B"/>
    <w:rsid w:val="00B85DFE"/>
    <w:rsid w:val="00B85E7D"/>
    <w:rsid w:val="00B86260"/>
    <w:rsid w:val="00B864C3"/>
    <w:rsid w:val="00B87246"/>
    <w:rsid w:val="00B873AD"/>
    <w:rsid w:val="00B90703"/>
    <w:rsid w:val="00B90CE6"/>
    <w:rsid w:val="00B90EE5"/>
    <w:rsid w:val="00B90F8E"/>
    <w:rsid w:val="00B91722"/>
    <w:rsid w:val="00B91A58"/>
    <w:rsid w:val="00B91E59"/>
    <w:rsid w:val="00B92869"/>
    <w:rsid w:val="00B92A63"/>
    <w:rsid w:val="00B92EEC"/>
    <w:rsid w:val="00B9343A"/>
    <w:rsid w:val="00B94900"/>
    <w:rsid w:val="00B949EA"/>
    <w:rsid w:val="00B94DD2"/>
    <w:rsid w:val="00B959E4"/>
    <w:rsid w:val="00B962B8"/>
    <w:rsid w:val="00B965B1"/>
    <w:rsid w:val="00B96970"/>
    <w:rsid w:val="00B9728F"/>
    <w:rsid w:val="00B973B8"/>
    <w:rsid w:val="00B97891"/>
    <w:rsid w:val="00BA04BF"/>
    <w:rsid w:val="00BA0535"/>
    <w:rsid w:val="00BA0779"/>
    <w:rsid w:val="00BA087D"/>
    <w:rsid w:val="00BA0BA0"/>
    <w:rsid w:val="00BA0E29"/>
    <w:rsid w:val="00BA1462"/>
    <w:rsid w:val="00BA1913"/>
    <w:rsid w:val="00BA1BE1"/>
    <w:rsid w:val="00BA1D4C"/>
    <w:rsid w:val="00BA1F7F"/>
    <w:rsid w:val="00BA2667"/>
    <w:rsid w:val="00BA2B31"/>
    <w:rsid w:val="00BA3723"/>
    <w:rsid w:val="00BA3AC6"/>
    <w:rsid w:val="00BA45DB"/>
    <w:rsid w:val="00BA4A54"/>
    <w:rsid w:val="00BA531B"/>
    <w:rsid w:val="00BA6553"/>
    <w:rsid w:val="00BA75A5"/>
    <w:rsid w:val="00BA7CC3"/>
    <w:rsid w:val="00BB1316"/>
    <w:rsid w:val="00BB15CC"/>
    <w:rsid w:val="00BB20BD"/>
    <w:rsid w:val="00BB2AEB"/>
    <w:rsid w:val="00BB2BA0"/>
    <w:rsid w:val="00BB3AF4"/>
    <w:rsid w:val="00BB3FAD"/>
    <w:rsid w:val="00BB44EF"/>
    <w:rsid w:val="00BB44F0"/>
    <w:rsid w:val="00BB47E1"/>
    <w:rsid w:val="00BB4B8D"/>
    <w:rsid w:val="00BB4DC2"/>
    <w:rsid w:val="00BB5219"/>
    <w:rsid w:val="00BB5653"/>
    <w:rsid w:val="00BB6693"/>
    <w:rsid w:val="00BB6BDA"/>
    <w:rsid w:val="00BB7090"/>
    <w:rsid w:val="00BB7480"/>
    <w:rsid w:val="00BB7AEF"/>
    <w:rsid w:val="00BB7B1A"/>
    <w:rsid w:val="00BC0675"/>
    <w:rsid w:val="00BC07D2"/>
    <w:rsid w:val="00BC0A1C"/>
    <w:rsid w:val="00BC0D00"/>
    <w:rsid w:val="00BC0E99"/>
    <w:rsid w:val="00BC12CF"/>
    <w:rsid w:val="00BC16EF"/>
    <w:rsid w:val="00BC17D1"/>
    <w:rsid w:val="00BC20B1"/>
    <w:rsid w:val="00BC2141"/>
    <w:rsid w:val="00BC228C"/>
    <w:rsid w:val="00BC272B"/>
    <w:rsid w:val="00BC28EB"/>
    <w:rsid w:val="00BC2D0F"/>
    <w:rsid w:val="00BC310E"/>
    <w:rsid w:val="00BC3C08"/>
    <w:rsid w:val="00BC402D"/>
    <w:rsid w:val="00BC4F9D"/>
    <w:rsid w:val="00BC524F"/>
    <w:rsid w:val="00BC5838"/>
    <w:rsid w:val="00BC58A9"/>
    <w:rsid w:val="00BC60B4"/>
    <w:rsid w:val="00BC69FD"/>
    <w:rsid w:val="00BC6DC8"/>
    <w:rsid w:val="00BC75E4"/>
    <w:rsid w:val="00BC75F0"/>
    <w:rsid w:val="00BC7944"/>
    <w:rsid w:val="00BD01B7"/>
    <w:rsid w:val="00BD01C3"/>
    <w:rsid w:val="00BD0520"/>
    <w:rsid w:val="00BD0DF9"/>
    <w:rsid w:val="00BD1332"/>
    <w:rsid w:val="00BD1363"/>
    <w:rsid w:val="00BD13C8"/>
    <w:rsid w:val="00BD1A74"/>
    <w:rsid w:val="00BD1D10"/>
    <w:rsid w:val="00BD24BD"/>
    <w:rsid w:val="00BD2690"/>
    <w:rsid w:val="00BD31C9"/>
    <w:rsid w:val="00BD33A1"/>
    <w:rsid w:val="00BD4D6C"/>
    <w:rsid w:val="00BD4F56"/>
    <w:rsid w:val="00BD4FCD"/>
    <w:rsid w:val="00BD53A4"/>
    <w:rsid w:val="00BD5842"/>
    <w:rsid w:val="00BD5DE4"/>
    <w:rsid w:val="00BD5F4B"/>
    <w:rsid w:val="00BD681D"/>
    <w:rsid w:val="00BD6BE9"/>
    <w:rsid w:val="00BD6DEF"/>
    <w:rsid w:val="00BD6E48"/>
    <w:rsid w:val="00BD740E"/>
    <w:rsid w:val="00BE038F"/>
    <w:rsid w:val="00BE0796"/>
    <w:rsid w:val="00BE08EC"/>
    <w:rsid w:val="00BE1049"/>
    <w:rsid w:val="00BE150A"/>
    <w:rsid w:val="00BE28D7"/>
    <w:rsid w:val="00BE2BD0"/>
    <w:rsid w:val="00BE2E13"/>
    <w:rsid w:val="00BE3223"/>
    <w:rsid w:val="00BE32D8"/>
    <w:rsid w:val="00BE344A"/>
    <w:rsid w:val="00BE3635"/>
    <w:rsid w:val="00BE3823"/>
    <w:rsid w:val="00BE41D0"/>
    <w:rsid w:val="00BE428B"/>
    <w:rsid w:val="00BE471F"/>
    <w:rsid w:val="00BE473D"/>
    <w:rsid w:val="00BE4A15"/>
    <w:rsid w:val="00BE4B89"/>
    <w:rsid w:val="00BE509E"/>
    <w:rsid w:val="00BE5A3F"/>
    <w:rsid w:val="00BE6A57"/>
    <w:rsid w:val="00BE7344"/>
    <w:rsid w:val="00BE7646"/>
    <w:rsid w:val="00BF01C5"/>
    <w:rsid w:val="00BF0845"/>
    <w:rsid w:val="00BF1586"/>
    <w:rsid w:val="00BF15E2"/>
    <w:rsid w:val="00BF241A"/>
    <w:rsid w:val="00BF2BC6"/>
    <w:rsid w:val="00BF306C"/>
    <w:rsid w:val="00BF361A"/>
    <w:rsid w:val="00BF3E09"/>
    <w:rsid w:val="00BF4184"/>
    <w:rsid w:val="00BF4B41"/>
    <w:rsid w:val="00BF5260"/>
    <w:rsid w:val="00BF52A7"/>
    <w:rsid w:val="00BF593A"/>
    <w:rsid w:val="00BF62D7"/>
    <w:rsid w:val="00BF64EA"/>
    <w:rsid w:val="00BF66B6"/>
    <w:rsid w:val="00BF6CF4"/>
    <w:rsid w:val="00BF7259"/>
    <w:rsid w:val="00BF7D47"/>
    <w:rsid w:val="00C000AD"/>
    <w:rsid w:val="00C002F3"/>
    <w:rsid w:val="00C0033F"/>
    <w:rsid w:val="00C00419"/>
    <w:rsid w:val="00C00ACC"/>
    <w:rsid w:val="00C0107A"/>
    <w:rsid w:val="00C01C67"/>
    <w:rsid w:val="00C02049"/>
    <w:rsid w:val="00C039E5"/>
    <w:rsid w:val="00C048C9"/>
    <w:rsid w:val="00C0601E"/>
    <w:rsid w:val="00C06587"/>
    <w:rsid w:val="00C0677A"/>
    <w:rsid w:val="00C068A7"/>
    <w:rsid w:val="00C07429"/>
    <w:rsid w:val="00C07A2D"/>
    <w:rsid w:val="00C10EAE"/>
    <w:rsid w:val="00C11416"/>
    <w:rsid w:val="00C11AB9"/>
    <w:rsid w:val="00C11AF1"/>
    <w:rsid w:val="00C11C46"/>
    <w:rsid w:val="00C12C05"/>
    <w:rsid w:val="00C12E97"/>
    <w:rsid w:val="00C13024"/>
    <w:rsid w:val="00C13570"/>
    <w:rsid w:val="00C137B6"/>
    <w:rsid w:val="00C13A29"/>
    <w:rsid w:val="00C13DE7"/>
    <w:rsid w:val="00C140E1"/>
    <w:rsid w:val="00C145AF"/>
    <w:rsid w:val="00C14E94"/>
    <w:rsid w:val="00C150C0"/>
    <w:rsid w:val="00C151D9"/>
    <w:rsid w:val="00C15AB0"/>
    <w:rsid w:val="00C163A8"/>
    <w:rsid w:val="00C170C6"/>
    <w:rsid w:val="00C1725D"/>
    <w:rsid w:val="00C17551"/>
    <w:rsid w:val="00C1794D"/>
    <w:rsid w:val="00C17A53"/>
    <w:rsid w:val="00C20176"/>
    <w:rsid w:val="00C201C4"/>
    <w:rsid w:val="00C20225"/>
    <w:rsid w:val="00C212A5"/>
    <w:rsid w:val="00C212DC"/>
    <w:rsid w:val="00C220B3"/>
    <w:rsid w:val="00C22485"/>
    <w:rsid w:val="00C22DCE"/>
    <w:rsid w:val="00C23BFC"/>
    <w:rsid w:val="00C243BE"/>
    <w:rsid w:val="00C247FE"/>
    <w:rsid w:val="00C24C89"/>
    <w:rsid w:val="00C24D51"/>
    <w:rsid w:val="00C25349"/>
    <w:rsid w:val="00C259D8"/>
    <w:rsid w:val="00C260B8"/>
    <w:rsid w:val="00C26413"/>
    <w:rsid w:val="00C26DDA"/>
    <w:rsid w:val="00C27FD2"/>
    <w:rsid w:val="00C27FF4"/>
    <w:rsid w:val="00C30B52"/>
    <w:rsid w:val="00C30CE8"/>
    <w:rsid w:val="00C310BC"/>
    <w:rsid w:val="00C3142D"/>
    <w:rsid w:val="00C3188C"/>
    <w:rsid w:val="00C31D30"/>
    <w:rsid w:val="00C32442"/>
    <w:rsid w:val="00C332ED"/>
    <w:rsid w:val="00C33B5C"/>
    <w:rsid w:val="00C34592"/>
    <w:rsid w:val="00C34792"/>
    <w:rsid w:val="00C347AB"/>
    <w:rsid w:val="00C35327"/>
    <w:rsid w:val="00C35B0F"/>
    <w:rsid w:val="00C3647E"/>
    <w:rsid w:val="00C36787"/>
    <w:rsid w:val="00C37BE3"/>
    <w:rsid w:val="00C4080F"/>
    <w:rsid w:val="00C40984"/>
    <w:rsid w:val="00C40A67"/>
    <w:rsid w:val="00C40E59"/>
    <w:rsid w:val="00C4105B"/>
    <w:rsid w:val="00C4137E"/>
    <w:rsid w:val="00C41A5E"/>
    <w:rsid w:val="00C41C69"/>
    <w:rsid w:val="00C41D63"/>
    <w:rsid w:val="00C4327E"/>
    <w:rsid w:val="00C436D0"/>
    <w:rsid w:val="00C436F7"/>
    <w:rsid w:val="00C43E36"/>
    <w:rsid w:val="00C441B7"/>
    <w:rsid w:val="00C44598"/>
    <w:rsid w:val="00C44AF4"/>
    <w:rsid w:val="00C45660"/>
    <w:rsid w:val="00C46A03"/>
    <w:rsid w:val="00C4737B"/>
    <w:rsid w:val="00C47A6F"/>
    <w:rsid w:val="00C47D5F"/>
    <w:rsid w:val="00C47DA9"/>
    <w:rsid w:val="00C50448"/>
    <w:rsid w:val="00C504F2"/>
    <w:rsid w:val="00C50E3E"/>
    <w:rsid w:val="00C50E81"/>
    <w:rsid w:val="00C5134F"/>
    <w:rsid w:val="00C51C67"/>
    <w:rsid w:val="00C52BCF"/>
    <w:rsid w:val="00C52C9F"/>
    <w:rsid w:val="00C52CB7"/>
    <w:rsid w:val="00C535C3"/>
    <w:rsid w:val="00C53710"/>
    <w:rsid w:val="00C538E7"/>
    <w:rsid w:val="00C53AC6"/>
    <w:rsid w:val="00C53C86"/>
    <w:rsid w:val="00C5526E"/>
    <w:rsid w:val="00C55954"/>
    <w:rsid w:val="00C55990"/>
    <w:rsid w:val="00C560A5"/>
    <w:rsid w:val="00C5629B"/>
    <w:rsid w:val="00C56D38"/>
    <w:rsid w:val="00C56DEF"/>
    <w:rsid w:val="00C57056"/>
    <w:rsid w:val="00C57ABB"/>
    <w:rsid w:val="00C57AD6"/>
    <w:rsid w:val="00C60A8C"/>
    <w:rsid w:val="00C61808"/>
    <w:rsid w:val="00C620BA"/>
    <w:rsid w:val="00C62187"/>
    <w:rsid w:val="00C621A8"/>
    <w:rsid w:val="00C621B1"/>
    <w:rsid w:val="00C621E7"/>
    <w:rsid w:val="00C623A5"/>
    <w:rsid w:val="00C62455"/>
    <w:rsid w:val="00C627DF"/>
    <w:rsid w:val="00C62838"/>
    <w:rsid w:val="00C62867"/>
    <w:rsid w:val="00C62969"/>
    <w:rsid w:val="00C62B69"/>
    <w:rsid w:val="00C62D96"/>
    <w:rsid w:val="00C62EB9"/>
    <w:rsid w:val="00C64352"/>
    <w:rsid w:val="00C6441B"/>
    <w:rsid w:val="00C647A2"/>
    <w:rsid w:val="00C65283"/>
    <w:rsid w:val="00C65631"/>
    <w:rsid w:val="00C65D4F"/>
    <w:rsid w:val="00C65EEE"/>
    <w:rsid w:val="00C65FC6"/>
    <w:rsid w:val="00C660A0"/>
    <w:rsid w:val="00C665DB"/>
    <w:rsid w:val="00C66A70"/>
    <w:rsid w:val="00C673E3"/>
    <w:rsid w:val="00C703EB"/>
    <w:rsid w:val="00C70407"/>
    <w:rsid w:val="00C704CE"/>
    <w:rsid w:val="00C70A02"/>
    <w:rsid w:val="00C722BF"/>
    <w:rsid w:val="00C729EA"/>
    <w:rsid w:val="00C731AD"/>
    <w:rsid w:val="00C73400"/>
    <w:rsid w:val="00C73BD5"/>
    <w:rsid w:val="00C73FA9"/>
    <w:rsid w:val="00C7401C"/>
    <w:rsid w:val="00C742FA"/>
    <w:rsid w:val="00C747C9"/>
    <w:rsid w:val="00C758D5"/>
    <w:rsid w:val="00C75961"/>
    <w:rsid w:val="00C75E4A"/>
    <w:rsid w:val="00C7714F"/>
    <w:rsid w:val="00C772CD"/>
    <w:rsid w:val="00C777FC"/>
    <w:rsid w:val="00C77B09"/>
    <w:rsid w:val="00C80276"/>
    <w:rsid w:val="00C802A5"/>
    <w:rsid w:val="00C80408"/>
    <w:rsid w:val="00C81DBD"/>
    <w:rsid w:val="00C82681"/>
    <w:rsid w:val="00C82C8B"/>
    <w:rsid w:val="00C835D5"/>
    <w:rsid w:val="00C83615"/>
    <w:rsid w:val="00C8379C"/>
    <w:rsid w:val="00C83CB8"/>
    <w:rsid w:val="00C83D55"/>
    <w:rsid w:val="00C83FA5"/>
    <w:rsid w:val="00C8437C"/>
    <w:rsid w:val="00C84653"/>
    <w:rsid w:val="00C84958"/>
    <w:rsid w:val="00C84D84"/>
    <w:rsid w:val="00C852DA"/>
    <w:rsid w:val="00C852FD"/>
    <w:rsid w:val="00C85397"/>
    <w:rsid w:val="00C855AF"/>
    <w:rsid w:val="00C85751"/>
    <w:rsid w:val="00C8589E"/>
    <w:rsid w:val="00C85DB0"/>
    <w:rsid w:val="00C864E1"/>
    <w:rsid w:val="00C865A2"/>
    <w:rsid w:val="00C866A9"/>
    <w:rsid w:val="00C868D3"/>
    <w:rsid w:val="00C86B51"/>
    <w:rsid w:val="00C86F7B"/>
    <w:rsid w:val="00C87843"/>
    <w:rsid w:val="00C87CED"/>
    <w:rsid w:val="00C90290"/>
    <w:rsid w:val="00C90430"/>
    <w:rsid w:val="00C9050F"/>
    <w:rsid w:val="00C9078D"/>
    <w:rsid w:val="00C90BC5"/>
    <w:rsid w:val="00C90C50"/>
    <w:rsid w:val="00C90E96"/>
    <w:rsid w:val="00C9104C"/>
    <w:rsid w:val="00C917BB"/>
    <w:rsid w:val="00C91981"/>
    <w:rsid w:val="00C91DB2"/>
    <w:rsid w:val="00C91DB3"/>
    <w:rsid w:val="00C92271"/>
    <w:rsid w:val="00C92607"/>
    <w:rsid w:val="00C935D2"/>
    <w:rsid w:val="00C94B0C"/>
    <w:rsid w:val="00C9637E"/>
    <w:rsid w:val="00C963A2"/>
    <w:rsid w:val="00C96B56"/>
    <w:rsid w:val="00C96B69"/>
    <w:rsid w:val="00C9746A"/>
    <w:rsid w:val="00CA02A7"/>
    <w:rsid w:val="00CA03E0"/>
    <w:rsid w:val="00CA0BAC"/>
    <w:rsid w:val="00CA1549"/>
    <w:rsid w:val="00CA18DD"/>
    <w:rsid w:val="00CA19BB"/>
    <w:rsid w:val="00CA1B73"/>
    <w:rsid w:val="00CA236D"/>
    <w:rsid w:val="00CA28C5"/>
    <w:rsid w:val="00CA2BA8"/>
    <w:rsid w:val="00CA3041"/>
    <w:rsid w:val="00CA32C0"/>
    <w:rsid w:val="00CA4029"/>
    <w:rsid w:val="00CA48D9"/>
    <w:rsid w:val="00CA4A2F"/>
    <w:rsid w:val="00CA509E"/>
    <w:rsid w:val="00CA5360"/>
    <w:rsid w:val="00CA54B1"/>
    <w:rsid w:val="00CA578B"/>
    <w:rsid w:val="00CA5CA8"/>
    <w:rsid w:val="00CA61E3"/>
    <w:rsid w:val="00CA633E"/>
    <w:rsid w:val="00CA67BE"/>
    <w:rsid w:val="00CA7462"/>
    <w:rsid w:val="00CB0C4F"/>
    <w:rsid w:val="00CB0CD7"/>
    <w:rsid w:val="00CB101A"/>
    <w:rsid w:val="00CB10F2"/>
    <w:rsid w:val="00CB15AE"/>
    <w:rsid w:val="00CB1CBB"/>
    <w:rsid w:val="00CB26C5"/>
    <w:rsid w:val="00CB2991"/>
    <w:rsid w:val="00CB2A86"/>
    <w:rsid w:val="00CB3655"/>
    <w:rsid w:val="00CB5047"/>
    <w:rsid w:val="00CB50BC"/>
    <w:rsid w:val="00CB525C"/>
    <w:rsid w:val="00CB5515"/>
    <w:rsid w:val="00CB57BB"/>
    <w:rsid w:val="00CB5D61"/>
    <w:rsid w:val="00CB5DDF"/>
    <w:rsid w:val="00CB5DE8"/>
    <w:rsid w:val="00CB641C"/>
    <w:rsid w:val="00CB65FC"/>
    <w:rsid w:val="00CB704B"/>
    <w:rsid w:val="00CB736A"/>
    <w:rsid w:val="00CB74F3"/>
    <w:rsid w:val="00CB7F8A"/>
    <w:rsid w:val="00CC06E9"/>
    <w:rsid w:val="00CC0812"/>
    <w:rsid w:val="00CC092F"/>
    <w:rsid w:val="00CC0D1D"/>
    <w:rsid w:val="00CC0EE4"/>
    <w:rsid w:val="00CC11A4"/>
    <w:rsid w:val="00CC1A13"/>
    <w:rsid w:val="00CC2063"/>
    <w:rsid w:val="00CC2065"/>
    <w:rsid w:val="00CC2462"/>
    <w:rsid w:val="00CC259B"/>
    <w:rsid w:val="00CC2A7E"/>
    <w:rsid w:val="00CC2D1D"/>
    <w:rsid w:val="00CC3652"/>
    <w:rsid w:val="00CC4096"/>
    <w:rsid w:val="00CC4948"/>
    <w:rsid w:val="00CC4A91"/>
    <w:rsid w:val="00CC4BD3"/>
    <w:rsid w:val="00CC4D1F"/>
    <w:rsid w:val="00CC5041"/>
    <w:rsid w:val="00CC5DCA"/>
    <w:rsid w:val="00CC5E08"/>
    <w:rsid w:val="00CC68A9"/>
    <w:rsid w:val="00CC6CC6"/>
    <w:rsid w:val="00CC6E2D"/>
    <w:rsid w:val="00CC6F1C"/>
    <w:rsid w:val="00CD0BAF"/>
    <w:rsid w:val="00CD0F5D"/>
    <w:rsid w:val="00CD1240"/>
    <w:rsid w:val="00CD23B0"/>
    <w:rsid w:val="00CD2AA0"/>
    <w:rsid w:val="00CD2D5B"/>
    <w:rsid w:val="00CD32E6"/>
    <w:rsid w:val="00CD3684"/>
    <w:rsid w:val="00CD3925"/>
    <w:rsid w:val="00CD3BF8"/>
    <w:rsid w:val="00CD3E7A"/>
    <w:rsid w:val="00CD429F"/>
    <w:rsid w:val="00CD4E20"/>
    <w:rsid w:val="00CD6907"/>
    <w:rsid w:val="00CD69A9"/>
    <w:rsid w:val="00CD6E39"/>
    <w:rsid w:val="00CD6E90"/>
    <w:rsid w:val="00CD73C7"/>
    <w:rsid w:val="00CD75E6"/>
    <w:rsid w:val="00CD7698"/>
    <w:rsid w:val="00CD780C"/>
    <w:rsid w:val="00CE0113"/>
    <w:rsid w:val="00CE05F5"/>
    <w:rsid w:val="00CE0712"/>
    <w:rsid w:val="00CE0781"/>
    <w:rsid w:val="00CE10C2"/>
    <w:rsid w:val="00CE1102"/>
    <w:rsid w:val="00CE16CF"/>
    <w:rsid w:val="00CE2796"/>
    <w:rsid w:val="00CE297C"/>
    <w:rsid w:val="00CE2D24"/>
    <w:rsid w:val="00CE3779"/>
    <w:rsid w:val="00CE41FD"/>
    <w:rsid w:val="00CE4C11"/>
    <w:rsid w:val="00CE57B1"/>
    <w:rsid w:val="00CE5C37"/>
    <w:rsid w:val="00CE5C3E"/>
    <w:rsid w:val="00CE68DC"/>
    <w:rsid w:val="00CE732E"/>
    <w:rsid w:val="00CE7B88"/>
    <w:rsid w:val="00CE7D67"/>
    <w:rsid w:val="00CE7D8B"/>
    <w:rsid w:val="00CE7DF0"/>
    <w:rsid w:val="00CF0081"/>
    <w:rsid w:val="00CF09CB"/>
    <w:rsid w:val="00CF11A3"/>
    <w:rsid w:val="00CF1455"/>
    <w:rsid w:val="00CF1D20"/>
    <w:rsid w:val="00CF1E93"/>
    <w:rsid w:val="00CF2346"/>
    <w:rsid w:val="00CF24DB"/>
    <w:rsid w:val="00CF27FB"/>
    <w:rsid w:val="00CF2B02"/>
    <w:rsid w:val="00CF2DC5"/>
    <w:rsid w:val="00CF3633"/>
    <w:rsid w:val="00CF3E29"/>
    <w:rsid w:val="00CF54F7"/>
    <w:rsid w:val="00CF5F68"/>
    <w:rsid w:val="00CF62CF"/>
    <w:rsid w:val="00CF636E"/>
    <w:rsid w:val="00CF6E43"/>
    <w:rsid w:val="00CF6E91"/>
    <w:rsid w:val="00CF6F35"/>
    <w:rsid w:val="00CF7BA8"/>
    <w:rsid w:val="00D0056F"/>
    <w:rsid w:val="00D00A98"/>
    <w:rsid w:val="00D00C78"/>
    <w:rsid w:val="00D00F02"/>
    <w:rsid w:val="00D01212"/>
    <w:rsid w:val="00D0186A"/>
    <w:rsid w:val="00D01AF9"/>
    <w:rsid w:val="00D01E0F"/>
    <w:rsid w:val="00D022D8"/>
    <w:rsid w:val="00D02CB0"/>
    <w:rsid w:val="00D02D57"/>
    <w:rsid w:val="00D032E5"/>
    <w:rsid w:val="00D0351B"/>
    <w:rsid w:val="00D038FB"/>
    <w:rsid w:val="00D060AD"/>
    <w:rsid w:val="00D070CD"/>
    <w:rsid w:val="00D07925"/>
    <w:rsid w:val="00D079FD"/>
    <w:rsid w:val="00D07AE8"/>
    <w:rsid w:val="00D07E51"/>
    <w:rsid w:val="00D104CD"/>
    <w:rsid w:val="00D10F75"/>
    <w:rsid w:val="00D11745"/>
    <w:rsid w:val="00D118BF"/>
    <w:rsid w:val="00D11A06"/>
    <w:rsid w:val="00D11F88"/>
    <w:rsid w:val="00D120E1"/>
    <w:rsid w:val="00D12756"/>
    <w:rsid w:val="00D1323E"/>
    <w:rsid w:val="00D1350D"/>
    <w:rsid w:val="00D13745"/>
    <w:rsid w:val="00D13788"/>
    <w:rsid w:val="00D13AB6"/>
    <w:rsid w:val="00D13AF2"/>
    <w:rsid w:val="00D13CE9"/>
    <w:rsid w:val="00D14811"/>
    <w:rsid w:val="00D14D4F"/>
    <w:rsid w:val="00D1538D"/>
    <w:rsid w:val="00D15753"/>
    <w:rsid w:val="00D15EA6"/>
    <w:rsid w:val="00D164F7"/>
    <w:rsid w:val="00D1710B"/>
    <w:rsid w:val="00D20134"/>
    <w:rsid w:val="00D20251"/>
    <w:rsid w:val="00D20473"/>
    <w:rsid w:val="00D214C1"/>
    <w:rsid w:val="00D2189E"/>
    <w:rsid w:val="00D21D06"/>
    <w:rsid w:val="00D21E28"/>
    <w:rsid w:val="00D22376"/>
    <w:rsid w:val="00D22AEC"/>
    <w:rsid w:val="00D23B94"/>
    <w:rsid w:val="00D23E02"/>
    <w:rsid w:val="00D24A3C"/>
    <w:rsid w:val="00D24B3B"/>
    <w:rsid w:val="00D25397"/>
    <w:rsid w:val="00D25F28"/>
    <w:rsid w:val="00D26332"/>
    <w:rsid w:val="00D263F6"/>
    <w:rsid w:val="00D26DD4"/>
    <w:rsid w:val="00D26F64"/>
    <w:rsid w:val="00D271ED"/>
    <w:rsid w:val="00D3042B"/>
    <w:rsid w:val="00D30819"/>
    <w:rsid w:val="00D30ACC"/>
    <w:rsid w:val="00D30B8F"/>
    <w:rsid w:val="00D31237"/>
    <w:rsid w:val="00D3136A"/>
    <w:rsid w:val="00D31C79"/>
    <w:rsid w:val="00D32E45"/>
    <w:rsid w:val="00D33388"/>
    <w:rsid w:val="00D337E1"/>
    <w:rsid w:val="00D33CE7"/>
    <w:rsid w:val="00D33E79"/>
    <w:rsid w:val="00D33F51"/>
    <w:rsid w:val="00D3413B"/>
    <w:rsid w:val="00D34164"/>
    <w:rsid w:val="00D346D6"/>
    <w:rsid w:val="00D34919"/>
    <w:rsid w:val="00D359F5"/>
    <w:rsid w:val="00D36043"/>
    <w:rsid w:val="00D36745"/>
    <w:rsid w:val="00D369B2"/>
    <w:rsid w:val="00D36C88"/>
    <w:rsid w:val="00D37391"/>
    <w:rsid w:val="00D4045E"/>
    <w:rsid w:val="00D40F0D"/>
    <w:rsid w:val="00D41257"/>
    <w:rsid w:val="00D4192E"/>
    <w:rsid w:val="00D41D01"/>
    <w:rsid w:val="00D420A3"/>
    <w:rsid w:val="00D42A7F"/>
    <w:rsid w:val="00D43784"/>
    <w:rsid w:val="00D43D89"/>
    <w:rsid w:val="00D444AD"/>
    <w:rsid w:val="00D44F9E"/>
    <w:rsid w:val="00D45080"/>
    <w:rsid w:val="00D45A43"/>
    <w:rsid w:val="00D45E1B"/>
    <w:rsid w:val="00D4605B"/>
    <w:rsid w:val="00D4633A"/>
    <w:rsid w:val="00D46814"/>
    <w:rsid w:val="00D46DF3"/>
    <w:rsid w:val="00D476C2"/>
    <w:rsid w:val="00D477A0"/>
    <w:rsid w:val="00D5011A"/>
    <w:rsid w:val="00D50644"/>
    <w:rsid w:val="00D508E7"/>
    <w:rsid w:val="00D50DCF"/>
    <w:rsid w:val="00D5119F"/>
    <w:rsid w:val="00D512B5"/>
    <w:rsid w:val="00D5139B"/>
    <w:rsid w:val="00D51465"/>
    <w:rsid w:val="00D51668"/>
    <w:rsid w:val="00D51B45"/>
    <w:rsid w:val="00D52215"/>
    <w:rsid w:val="00D52445"/>
    <w:rsid w:val="00D526BB"/>
    <w:rsid w:val="00D53E27"/>
    <w:rsid w:val="00D5450D"/>
    <w:rsid w:val="00D549FC"/>
    <w:rsid w:val="00D54AFF"/>
    <w:rsid w:val="00D552CA"/>
    <w:rsid w:val="00D55314"/>
    <w:rsid w:val="00D55839"/>
    <w:rsid w:val="00D55D03"/>
    <w:rsid w:val="00D565F7"/>
    <w:rsid w:val="00D569AE"/>
    <w:rsid w:val="00D56A6D"/>
    <w:rsid w:val="00D57257"/>
    <w:rsid w:val="00D57344"/>
    <w:rsid w:val="00D57C70"/>
    <w:rsid w:val="00D60050"/>
    <w:rsid w:val="00D600DD"/>
    <w:rsid w:val="00D60240"/>
    <w:rsid w:val="00D602EA"/>
    <w:rsid w:val="00D60CBF"/>
    <w:rsid w:val="00D611B7"/>
    <w:rsid w:val="00D6126D"/>
    <w:rsid w:val="00D614C5"/>
    <w:rsid w:val="00D62028"/>
    <w:rsid w:val="00D6277D"/>
    <w:rsid w:val="00D627BA"/>
    <w:rsid w:val="00D627C6"/>
    <w:rsid w:val="00D62A3A"/>
    <w:rsid w:val="00D62B05"/>
    <w:rsid w:val="00D63128"/>
    <w:rsid w:val="00D6323A"/>
    <w:rsid w:val="00D63287"/>
    <w:rsid w:val="00D6348D"/>
    <w:rsid w:val="00D6349A"/>
    <w:rsid w:val="00D637A6"/>
    <w:rsid w:val="00D637C5"/>
    <w:rsid w:val="00D651D5"/>
    <w:rsid w:val="00D65F3E"/>
    <w:rsid w:val="00D665A4"/>
    <w:rsid w:val="00D665ED"/>
    <w:rsid w:val="00D666B3"/>
    <w:rsid w:val="00D66B11"/>
    <w:rsid w:val="00D66B26"/>
    <w:rsid w:val="00D67049"/>
    <w:rsid w:val="00D67200"/>
    <w:rsid w:val="00D6747C"/>
    <w:rsid w:val="00D67485"/>
    <w:rsid w:val="00D67554"/>
    <w:rsid w:val="00D67633"/>
    <w:rsid w:val="00D67A31"/>
    <w:rsid w:val="00D67CD9"/>
    <w:rsid w:val="00D7090B"/>
    <w:rsid w:val="00D70D27"/>
    <w:rsid w:val="00D71846"/>
    <w:rsid w:val="00D735E2"/>
    <w:rsid w:val="00D73891"/>
    <w:rsid w:val="00D742BF"/>
    <w:rsid w:val="00D742EA"/>
    <w:rsid w:val="00D74787"/>
    <w:rsid w:val="00D74B62"/>
    <w:rsid w:val="00D75635"/>
    <w:rsid w:val="00D756D5"/>
    <w:rsid w:val="00D75850"/>
    <w:rsid w:val="00D759C3"/>
    <w:rsid w:val="00D75BBC"/>
    <w:rsid w:val="00D75F74"/>
    <w:rsid w:val="00D75F84"/>
    <w:rsid w:val="00D76E6B"/>
    <w:rsid w:val="00D76F4C"/>
    <w:rsid w:val="00D772D7"/>
    <w:rsid w:val="00D801AE"/>
    <w:rsid w:val="00D8094C"/>
    <w:rsid w:val="00D8112A"/>
    <w:rsid w:val="00D8146E"/>
    <w:rsid w:val="00D82445"/>
    <w:rsid w:val="00D82A9B"/>
    <w:rsid w:val="00D82EB7"/>
    <w:rsid w:val="00D83197"/>
    <w:rsid w:val="00D834E6"/>
    <w:rsid w:val="00D83505"/>
    <w:rsid w:val="00D8381E"/>
    <w:rsid w:val="00D84062"/>
    <w:rsid w:val="00D840F1"/>
    <w:rsid w:val="00D843CA"/>
    <w:rsid w:val="00D84904"/>
    <w:rsid w:val="00D84BCA"/>
    <w:rsid w:val="00D85389"/>
    <w:rsid w:val="00D854E0"/>
    <w:rsid w:val="00D858C1"/>
    <w:rsid w:val="00D859BE"/>
    <w:rsid w:val="00D859C1"/>
    <w:rsid w:val="00D85B68"/>
    <w:rsid w:val="00D86042"/>
    <w:rsid w:val="00D86678"/>
    <w:rsid w:val="00D86980"/>
    <w:rsid w:val="00D86CB9"/>
    <w:rsid w:val="00D86F24"/>
    <w:rsid w:val="00D8760D"/>
    <w:rsid w:val="00D87DF9"/>
    <w:rsid w:val="00D87FC3"/>
    <w:rsid w:val="00D90A31"/>
    <w:rsid w:val="00D90CC8"/>
    <w:rsid w:val="00D90F9D"/>
    <w:rsid w:val="00D9142C"/>
    <w:rsid w:val="00D91F42"/>
    <w:rsid w:val="00D91FD5"/>
    <w:rsid w:val="00D92009"/>
    <w:rsid w:val="00D926ED"/>
    <w:rsid w:val="00D92947"/>
    <w:rsid w:val="00D934CB"/>
    <w:rsid w:val="00D93969"/>
    <w:rsid w:val="00D93BA1"/>
    <w:rsid w:val="00D93D6E"/>
    <w:rsid w:val="00D944EB"/>
    <w:rsid w:val="00D948D2"/>
    <w:rsid w:val="00D95822"/>
    <w:rsid w:val="00D95859"/>
    <w:rsid w:val="00D95B2C"/>
    <w:rsid w:val="00D95EF1"/>
    <w:rsid w:val="00D961DB"/>
    <w:rsid w:val="00D9688D"/>
    <w:rsid w:val="00D96F0A"/>
    <w:rsid w:val="00D970C8"/>
    <w:rsid w:val="00D979D5"/>
    <w:rsid w:val="00DA0705"/>
    <w:rsid w:val="00DA0797"/>
    <w:rsid w:val="00DA0A1D"/>
    <w:rsid w:val="00DA0F7D"/>
    <w:rsid w:val="00DA0FC3"/>
    <w:rsid w:val="00DA163E"/>
    <w:rsid w:val="00DA17F6"/>
    <w:rsid w:val="00DA1B0E"/>
    <w:rsid w:val="00DA292C"/>
    <w:rsid w:val="00DA40E8"/>
    <w:rsid w:val="00DA4B5B"/>
    <w:rsid w:val="00DA4BF9"/>
    <w:rsid w:val="00DA547A"/>
    <w:rsid w:val="00DA5945"/>
    <w:rsid w:val="00DA6AA7"/>
    <w:rsid w:val="00DA7593"/>
    <w:rsid w:val="00DA7A39"/>
    <w:rsid w:val="00DA7D83"/>
    <w:rsid w:val="00DA7DA9"/>
    <w:rsid w:val="00DA7E07"/>
    <w:rsid w:val="00DA7E14"/>
    <w:rsid w:val="00DB257A"/>
    <w:rsid w:val="00DB30F0"/>
    <w:rsid w:val="00DB34B9"/>
    <w:rsid w:val="00DB381A"/>
    <w:rsid w:val="00DB3935"/>
    <w:rsid w:val="00DB404F"/>
    <w:rsid w:val="00DB4081"/>
    <w:rsid w:val="00DB47A7"/>
    <w:rsid w:val="00DB58EA"/>
    <w:rsid w:val="00DB5D61"/>
    <w:rsid w:val="00DB623D"/>
    <w:rsid w:val="00DB6436"/>
    <w:rsid w:val="00DB669F"/>
    <w:rsid w:val="00DB755D"/>
    <w:rsid w:val="00DB785E"/>
    <w:rsid w:val="00DB7C87"/>
    <w:rsid w:val="00DC00E9"/>
    <w:rsid w:val="00DC076C"/>
    <w:rsid w:val="00DC103D"/>
    <w:rsid w:val="00DC1611"/>
    <w:rsid w:val="00DC1F46"/>
    <w:rsid w:val="00DC28EE"/>
    <w:rsid w:val="00DC32F3"/>
    <w:rsid w:val="00DC34D1"/>
    <w:rsid w:val="00DC391A"/>
    <w:rsid w:val="00DC3F33"/>
    <w:rsid w:val="00DC4807"/>
    <w:rsid w:val="00DC4D09"/>
    <w:rsid w:val="00DC722B"/>
    <w:rsid w:val="00DC7E01"/>
    <w:rsid w:val="00DD0508"/>
    <w:rsid w:val="00DD0606"/>
    <w:rsid w:val="00DD0F49"/>
    <w:rsid w:val="00DD1E15"/>
    <w:rsid w:val="00DD1FDB"/>
    <w:rsid w:val="00DD305C"/>
    <w:rsid w:val="00DD36F7"/>
    <w:rsid w:val="00DD3B77"/>
    <w:rsid w:val="00DD3E4F"/>
    <w:rsid w:val="00DD4558"/>
    <w:rsid w:val="00DD4967"/>
    <w:rsid w:val="00DD52B1"/>
    <w:rsid w:val="00DD55B0"/>
    <w:rsid w:val="00DD6416"/>
    <w:rsid w:val="00DD651A"/>
    <w:rsid w:val="00DD6985"/>
    <w:rsid w:val="00DD6C06"/>
    <w:rsid w:val="00DD6C70"/>
    <w:rsid w:val="00DD6D3A"/>
    <w:rsid w:val="00DD73E0"/>
    <w:rsid w:val="00DD7E5A"/>
    <w:rsid w:val="00DE1230"/>
    <w:rsid w:val="00DE1BD6"/>
    <w:rsid w:val="00DE1C0E"/>
    <w:rsid w:val="00DE2787"/>
    <w:rsid w:val="00DE3C5C"/>
    <w:rsid w:val="00DE3F58"/>
    <w:rsid w:val="00DE4416"/>
    <w:rsid w:val="00DE4D85"/>
    <w:rsid w:val="00DE55FB"/>
    <w:rsid w:val="00DE571A"/>
    <w:rsid w:val="00DE577F"/>
    <w:rsid w:val="00DE6012"/>
    <w:rsid w:val="00DE64EE"/>
    <w:rsid w:val="00DE662B"/>
    <w:rsid w:val="00DE6665"/>
    <w:rsid w:val="00DE6AA3"/>
    <w:rsid w:val="00DE6BBE"/>
    <w:rsid w:val="00DF009F"/>
    <w:rsid w:val="00DF04EB"/>
    <w:rsid w:val="00DF0FC1"/>
    <w:rsid w:val="00DF1613"/>
    <w:rsid w:val="00DF1798"/>
    <w:rsid w:val="00DF1816"/>
    <w:rsid w:val="00DF1858"/>
    <w:rsid w:val="00DF1CC0"/>
    <w:rsid w:val="00DF254E"/>
    <w:rsid w:val="00DF2605"/>
    <w:rsid w:val="00DF3087"/>
    <w:rsid w:val="00DF327A"/>
    <w:rsid w:val="00DF344F"/>
    <w:rsid w:val="00DF361A"/>
    <w:rsid w:val="00DF3CF9"/>
    <w:rsid w:val="00DF4B16"/>
    <w:rsid w:val="00DF5435"/>
    <w:rsid w:val="00DF57B0"/>
    <w:rsid w:val="00DF6321"/>
    <w:rsid w:val="00DF79E4"/>
    <w:rsid w:val="00DF7F5E"/>
    <w:rsid w:val="00E01345"/>
    <w:rsid w:val="00E01692"/>
    <w:rsid w:val="00E0190B"/>
    <w:rsid w:val="00E03062"/>
    <w:rsid w:val="00E03586"/>
    <w:rsid w:val="00E03BA2"/>
    <w:rsid w:val="00E03C03"/>
    <w:rsid w:val="00E043FE"/>
    <w:rsid w:val="00E052A2"/>
    <w:rsid w:val="00E0559E"/>
    <w:rsid w:val="00E062E7"/>
    <w:rsid w:val="00E06568"/>
    <w:rsid w:val="00E06947"/>
    <w:rsid w:val="00E06EF3"/>
    <w:rsid w:val="00E07661"/>
    <w:rsid w:val="00E07D5C"/>
    <w:rsid w:val="00E10DC8"/>
    <w:rsid w:val="00E10F91"/>
    <w:rsid w:val="00E1134B"/>
    <w:rsid w:val="00E11476"/>
    <w:rsid w:val="00E11645"/>
    <w:rsid w:val="00E11AF0"/>
    <w:rsid w:val="00E12265"/>
    <w:rsid w:val="00E13287"/>
    <w:rsid w:val="00E135C2"/>
    <w:rsid w:val="00E135D9"/>
    <w:rsid w:val="00E13725"/>
    <w:rsid w:val="00E147BA"/>
    <w:rsid w:val="00E151B7"/>
    <w:rsid w:val="00E15C73"/>
    <w:rsid w:val="00E15E68"/>
    <w:rsid w:val="00E169C8"/>
    <w:rsid w:val="00E17191"/>
    <w:rsid w:val="00E17295"/>
    <w:rsid w:val="00E17461"/>
    <w:rsid w:val="00E178D6"/>
    <w:rsid w:val="00E20364"/>
    <w:rsid w:val="00E20DB2"/>
    <w:rsid w:val="00E21343"/>
    <w:rsid w:val="00E21392"/>
    <w:rsid w:val="00E2158D"/>
    <w:rsid w:val="00E2212C"/>
    <w:rsid w:val="00E22A73"/>
    <w:rsid w:val="00E2345B"/>
    <w:rsid w:val="00E2388C"/>
    <w:rsid w:val="00E24894"/>
    <w:rsid w:val="00E24C56"/>
    <w:rsid w:val="00E24E5E"/>
    <w:rsid w:val="00E25E7F"/>
    <w:rsid w:val="00E26033"/>
    <w:rsid w:val="00E262C1"/>
    <w:rsid w:val="00E26562"/>
    <w:rsid w:val="00E26EEA"/>
    <w:rsid w:val="00E27448"/>
    <w:rsid w:val="00E27CB8"/>
    <w:rsid w:val="00E27EA7"/>
    <w:rsid w:val="00E30064"/>
    <w:rsid w:val="00E306AA"/>
    <w:rsid w:val="00E310BD"/>
    <w:rsid w:val="00E3135F"/>
    <w:rsid w:val="00E31652"/>
    <w:rsid w:val="00E3277A"/>
    <w:rsid w:val="00E32999"/>
    <w:rsid w:val="00E32D4D"/>
    <w:rsid w:val="00E32E20"/>
    <w:rsid w:val="00E33299"/>
    <w:rsid w:val="00E341BA"/>
    <w:rsid w:val="00E35015"/>
    <w:rsid w:val="00E358C8"/>
    <w:rsid w:val="00E35CEB"/>
    <w:rsid w:val="00E3650A"/>
    <w:rsid w:val="00E36658"/>
    <w:rsid w:val="00E36816"/>
    <w:rsid w:val="00E3688E"/>
    <w:rsid w:val="00E36BFC"/>
    <w:rsid w:val="00E37A90"/>
    <w:rsid w:val="00E40215"/>
    <w:rsid w:val="00E4065A"/>
    <w:rsid w:val="00E408E3"/>
    <w:rsid w:val="00E40D98"/>
    <w:rsid w:val="00E4115C"/>
    <w:rsid w:val="00E415FB"/>
    <w:rsid w:val="00E416A1"/>
    <w:rsid w:val="00E417EA"/>
    <w:rsid w:val="00E4186D"/>
    <w:rsid w:val="00E4196D"/>
    <w:rsid w:val="00E41A73"/>
    <w:rsid w:val="00E41CC5"/>
    <w:rsid w:val="00E41E72"/>
    <w:rsid w:val="00E42D69"/>
    <w:rsid w:val="00E43CD0"/>
    <w:rsid w:val="00E4412E"/>
    <w:rsid w:val="00E44A1F"/>
    <w:rsid w:val="00E44FF9"/>
    <w:rsid w:val="00E4520D"/>
    <w:rsid w:val="00E45690"/>
    <w:rsid w:val="00E46B1D"/>
    <w:rsid w:val="00E46B84"/>
    <w:rsid w:val="00E46CDC"/>
    <w:rsid w:val="00E4730F"/>
    <w:rsid w:val="00E474CD"/>
    <w:rsid w:val="00E506C5"/>
    <w:rsid w:val="00E50C0E"/>
    <w:rsid w:val="00E525E4"/>
    <w:rsid w:val="00E526F6"/>
    <w:rsid w:val="00E5287C"/>
    <w:rsid w:val="00E5291A"/>
    <w:rsid w:val="00E531D6"/>
    <w:rsid w:val="00E53496"/>
    <w:rsid w:val="00E5427A"/>
    <w:rsid w:val="00E544F7"/>
    <w:rsid w:val="00E546E9"/>
    <w:rsid w:val="00E54964"/>
    <w:rsid w:val="00E54C0C"/>
    <w:rsid w:val="00E54E92"/>
    <w:rsid w:val="00E54FE0"/>
    <w:rsid w:val="00E5588C"/>
    <w:rsid w:val="00E5643C"/>
    <w:rsid w:val="00E57643"/>
    <w:rsid w:val="00E57BA9"/>
    <w:rsid w:val="00E6004D"/>
    <w:rsid w:val="00E605CB"/>
    <w:rsid w:val="00E605D4"/>
    <w:rsid w:val="00E608FC"/>
    <w:rsid w:val="00E60FC0"/>
    <w:rsid w:val="00E6186E"/>
    <w:rsid w:val="00E61E4F"/>
    <w:rsid w:val="00E62A56"/>
    <w:rsid w:val="00E62D10"/>
    <w:rsid w:val="00E62DC7"/>
    <w:rsid w:val="00E6307C"/>
    <w:rsid w:val="00E63163"/>
    <w:rsid w:val="00E6378C"/>
    <w:rsid w:val="00E63D0D"/>
    <w:rsid w:val="00E63D18"/>
    <w:rsid w:val="00E642A5"/>
    <w:rsid w:val="00E6470D"/>
    <w:rsid w:val="00E64C05"/>
    <w:rsid w:val="00E64EBB"/>
    <w:rsid w:val="00E65ACB"/>
    <w:rsid w:val="00E65FA6"/>
    <w:rsid w:val="00E66013"/>
    <w:rsid w:val="00E663C3"/>
    <w:rsid w:val="00E66640"/>
    <w:rsid w:val="00E666DB"/>
    <w:rsid w:val="00E66FEE"/>
    <w:rsid w:val="00E67207"/>
    <w:rsid w:val="00E6742F"/>
    <w:rsid w:val="00E674E4"/>
    <w:rsid w:val="00E67D88"/>
    <w:rsid w:val="00E67F8C"/>
    <w:rsid w:val="00E7004F"/>
    <w:rsid w:val="00E713B7"/>
    <w:rsid w:val="00E7193D"/>
    <w:rsid w:val="00E71A27"/>
    <w:rsid w:val="00E71EED"/>
    <w:rsid w:val="00E72AA9"/>
    <w:rsid w:val="00E73044"/>
    <w:rsid w:val="00E7449B"/>
    <w:rsid w:val="00E74C78"/>
    <w:rsid w:val="00E74F23"/>
    <w:rsid w:val="00E750FA"/>
    <w:rsid w:val="00E7654A"/>
    <w:rsid w:val="00E76981"/>
    <w:rsid w:val="00E76C95"/>
    <w:rsid w:val="00E76FFE"/>
    <w:rsid w:val="00E77147"/>
    <w:rsid w:val="00E774B1"/>
    <w:rsid w:val="00E776F7"/>
    <w:rsid w:val="00E777F8"/>
    <w:rsid w:val="00E8024B"/>
    <w:rsid w:val="00E806C8"/>
    <w:rsid w:val="00E80C47"/>
    <w:rsid w:val="00E80D09"/>
    <w:rsid w:val="00E80D5A"/>
    <w:rsid w:val="00E817B4"/>
    <w:rsid w:val="00E81978"/>
    <w:rsid w:val="00E81B36"/>
    <w:rsid w:val="00E8244D"/>
    <w:rsid w:val="00E832B6"/>
    <w:rsid w:val="00E83BD1"/>
    <w:rsid w:val="00E83C61"/>
    <w:rsid w:val="00E83FD7"/>
    <w:rsid w:val="00E843C8"/>
    <w:rsid w:val="00E843E3"/>
    <w:rsid w:val="00E8477D"/>
    <w:rsid w:val="00E84839"/>
    <w:rsid w:val="00E84941"/>
    <w:rsid w:val="00E84E46"/>
    <w:rsid w:val="00E869F1"/>
    <w:rsid w:val="00E87462"/>
    <w:rsid w:val="00E87489"/>
    <w:rsid w:val="00E87491"/>
    <w:rsid w:val="00E8772B"/>
    <w:rsid w:val="00E903BD"/>
    <w:rsid w:val="00E906DE"/>
    <w:rsid w:val="00E907B9"/>
    <w:rsid w:val="00E90C79"/>
    <w:rsid w:val="00E90E93"/>
    <w:rsid w:val="00E91514"/>
    <w:rsid w:val="00E91662"/>
    <w:rsid w:val="00E917AF"/>
    <w:rsid w:val="00E918D5"/>
    <w:rsid w:val="00E9195C"/>
    <w:rsid w:val="00E91F5C"/>
    <w:rsid w:val="00E91F7D"/>
    <w:rsid w:val="00E92DF2"/>
    <w:rsid w:val="00E934B6"/>
    <w:rsid w:val="00E93828"/>
    <w:rsid w:val="00E93CEB"/>
    <w:rsid w:val="00E94694"/>
    <w:rsid w:val="00E94ABF"/>
    <w:rsid w:val="00E95422"/>
    <w:rsid w:val="00E955E9"/>
    <w:rsid w:val="00E95AEE"/>
    <w:rsid w:val="00E95C59"/>
    <w:rsid w:val="00E96875"/>
    <w:rsid w:val="00E96A70"/>
    <w:rsid w:val="00E96BAF"/>
    <w:rsid w:val="00E96D91"/>
    <w:rsid w:val="00E973DC"/>
    <w:rsid w:val="00E97E6B"/>
    <w:rsid w:val="00EA0C14"/>
    <w:rsid w:val="00EA0CD3"/>
    <w:rsid w:val="00EA0FEB"/>
    <w:rsid w:val="00EA1453"/>
    <w:rsid w:val="00EA1CE2"/>
    <w:rsid w:val="00EA24A2"/>
    <w:rsid w:val="00EA2A75"/>
    <w:rsid w:val="00EA2F75"/>
    <w:rsid w:val="00EA351C"/>
    <w:rsid w:val="00EA415C"/>
    <w:rsid w:val="00EA4BD9"/>
    <w:rsid w:val="00EA4C37"/>
    <w:rsid w:val="00EA4D61"/>
    <w:rsid w:val="00EA5689"/>
    <w:rsid w:val="00EA61D0"/>
    <w:rsid w:val="00EA654A"/>
    <w:rsid w:val="00EA680A"/>
    <w:rsid w:val="00EA690E"/>
    <w:rsid w:val="00EA70E0"/>
    <w:rsid w:val="00EA7321"/>
    <w:rsid w:val="00EA781E"/>
    <w:rsid w:val="00EB0338"/>
    <w:rsid w:val="00EB0CFD"/>
    <w:rsid w:val="00EB13EA"/>
    <w:rsid w:val="00EB13F4"/>
    <w:rsid w:val="00EB37ED"/>
    <w:rsid w:val="00EB3B13"/>
    <w:rsid w:val="00EB3FCD"/>
    <w:rsid w:val="00EB4C4A"/>
    <w:rsid w:val="00EB4DE0"/>
    <w:rsid w:val="00EB4FE5"/>
    <w:rsid w:val="00EB5037"/>
    <w:rsid w:val="00EB62FE"/>
    <w:rsid w:val="00EB6895"/>
    <w:rsid w:val="00EB70AF"/>
    <w:rsid w:val="00EB721B"/>
    <w:rsid w:val="00EB7817"/>
    <w:rsid w:val="00EC0754"/>
    <w:rsid w:val="00EC09DD"/>
    <w:rsid w:val="00EC1702"/>
    <w:rsid w:val="00EC1709"/>
    <w:rsid w:val="00EC391A"/>
    <w:rsid w:val="00EC4516"/>
    <w:rsid w:val="00EC46AF"/>
    <w:rsid w:val="00EC4A87"/>
    <w:rsid w:val="00EC5AC2"/>
    <w:rsid w:val="00EC5D7B"/>
    <w:rsid w:val="00EC6417"/>
    <w:rsid w:val="00EC72D7"/>
    <w:rsid w:val="00EC742F"/>
    <w:rsid w:val="00EC7B5E"/>
    <w:rsid w:val="00ED02F9"/>
    <w:rsid w:val="00ED0FEB"/>
    <w:rsid w:val="00ED1C3D"/>
    <w:rsid w:val="00ED1C69"/>
    <w:rsid w:val="00ED1CAF"/>
    <w:rsid w:val="00ED1D7D"/>
    <w:rsid w:val="00ED20B4"/>
    <w:rsid w:val="00ED2825"/>
    <w:rsid w:val="00ED3459"/>
    <w:rsid w:val="00ED366A"/>
    <w:rsid w:val="00ED37E8"/>
    <w:rsid w:val="00ED3ACC"/>
    <w:rsid w:val="00ED5450"/>
    <w:rsid w:val="00ED5D67"/>
    <w:rsid w:val="00ED6077"/>
    <w:rsid w:val="00ED7232"/>
    <w:rsid w:val="00ED766C"/>
    <w:rsid w:val="00ED79A6"/>
    <w:rsid w:val="00ED7DF1"/>
    <w:rsid w:val="00EE00D7"/>
    <w:rsid w:val="00EE0659"/>
    <w:rsid w:val="00EE0E86"/>
    <w:rsid w:val="00EE1573"/>
    <w:rsid w:val="00EE1B24"/>
    <w:rsid w:val="00EE1DB7"/>
    <w:rsid w:val="00EE1EE3"/>
    <w:rsid w:val="00EE1F87"/>
    <w:rsid w:val="00EE263D"/>
    <w:rsid w:val="00EE3164"/>
    <w:rsid w:val="00EE43D6"/>
    <w:rsid w:val="00EE4408"/>
    <w:rsid w:val="00EE4E00"/>
    <w:rsid w:val="00EE4EB7"/>
    <w:rsid w:val="00EE52B4"/>
    <w:rsid w:val="00EE5ED9"/>
    <w:rsid w:val="00EE61A6"/>
    <w:rsid w:val="00EE6276"/>
    <w:rsid w:val="00EE6AE9"/>
    <w:rsid w:val="00EE71B9"/>
    <w:rsid w:val="00EE73C7"/>
    <w:rsid w:val="00EE757C"/>
    <w:rsid w:val="00EE76D5"/>
    <w:rsid w:val="00EF0158"/>
    <w:rsid w:val="00EF1101"/>
    <w:rsid w:val="00EF116E"/>
    <w:rsid w:val="00EF1716"/>
    <w:rsid w:val="00EF1792"/>
    <w:rsid w:val="00EF19F2"/>
    <w:rsid w:val="00EF1B25"/>
    <w:rsid w:val="00EF1C78"/>
    <w:rsid w:val="00EF2164"/>
    <w:rsid w:val="00EF26E9"/>
    <w:rsid w:val="00EF2A10"/>
    <w:rsid w:val="00EF3C18"/>
    <w:rsid w:val="00EF40FB"/>
    <w:rsid w:val="00EF4E75"/>
    <w:rsid w:val="00EF5DC7"/>
    <w:rsid w:val="00EF6064"/>
    <w:rsid w:val="00EF629D"/>
    <w:rsid w:val="00EF6EA3"/>
    <w:rsid w:val="00EF71A2"/>
    <w:rsid w:val="00EF71F1"/>
    <w:rsid w:val="00F00534"/>
    <w:rsid w:val="00F00C90"/>
    <w:rsid w:val="00F01228"/>
    <w:rsid w:val="00F0156C"/>
    <w:rsid w:val="00F018E5"/>
    <w:rsid w:val="00F03803"/>
    <w:rsid w:val="00F03854"/>
    <w:rsid w:val="00F041D0"/>
    <w:rsid w:val="00F04E72"/>
    <w:rsid w:val="00F05955"/>
    <w:rsid w:val="00F05A96"/>
    <w:rsid w:val="00F05B43"/>
    <w:rsid w:val="00F062C2"/>
    <w:rsid w:val="00F0673E"/>
    <w:rsid w:val="00F06C01"/>
    <w:rsid w:val="00F07E77"/>
    <w:rsid w:val="00F10FE4"/>
    <w:rsid w:val="00F1184F"/>
    <w:rsid w:val="00F11BA7"/>
    <w:rsid w:val="00F12A17"/>
    <w:rsid w:val="00F132B6"/>
    <w:rsid w:val="00F137B9"/>
    <w:rsid w:val="00F13E4C"/>
    <w:rsid w:val="00F13FAF"/>
    <w:rsid w:val="00F1620C"/>
    <w:rsid w:val="00F1672E"/>
    <w:rsid w:val="00F1699E"/>
    <w:rsid w:val="00F1755B"/>
    <w:rsid w:val="00F1778A"/>
    <w:rsid w:val="00F1798A"/>
    <w:rsid w:val="00F17D1E"/>
    <w:rsid w:val="00F20123"/>
    <w:rsid w:val="00F20A87"/>
    <w:rsid w:val="00F20E1A"/>
    <w:rsid w:val="00F210A9"/>
    <w:rsid w:val="00F211DB"/>
    <w:rsid w:val="00F23125"/>
    <w:rsid w:val="00F24024"/>
    <w:rsid w:val="00F240E6"/>
    <w:rsid w:val="00F2429D"/>
    <w:rsid w:val="00F2433B"/>
    <w:rsid w:val="00F24CDF"/>
    <w:rsid w:val="00F25BC7"/>
    <w:rsid w:val="00F26568"/>
    <w:rsid w:val="00F265F9"/>
    <w:rsid w:val="00F267C5"/>
    <w:rsid w:val="00F26E40"/>
    <w:rsid w:val="00F26FD6"/>
    <w:rsid w:val="00F27580"/>
    <w:rsid w:val="00F27DA0"/>
    <w:rsid w:val="00F30B8E"/>
    <w:rsid w:val="00F31A0B"/>
    <w:rsid w:val="00F31C56"/>
    <w:rsid w:val="00F3218A"/>
    <w:rsid w:val="00F325B5"/>
    <w:rsid w:val="00F32774"/>
    <w:rsid w:val="00F32FD9"/>
    <w:rsid w:val="00F3339D"/>
    <w:rsid w:val="00F333A4"/>
    <w:rsid w:val="00F33D7A"/>
    <w:rsid w:val="00F33E0C"/>
    <w:rsid w:val="00F340C6"/>
    <w:rsid w:val="00F34645"/>
    <w:rsid w:val="00F34872"/>
    <w:rsid w:val="00F3508E"/>
    <w:rsid w:val="00F356DA"/>
    <w:rsid w:val="00F35703"/>
    <w:rsid w:val="00F36552"/>
    <w:rsid w:val="00F367E9"/>
    <w:rsid w:val="00F36ED1"/>
    <w:rsid w:val="00F36ED3"/>
    <w:rsid w:val="00F379B7"/>
    <w:rsid w:val="00F37D48"/>
    <w:rsid w:val="00F40E8B"/>
    <w:rsid w:val="00F416A7"/>
    <w:rsid w:val="00F41D34"/>
    <w:rsid w:val="00F41D90"/>
    <w:rsid w:val="00F423DD"/>
    <w:rsid w:val="00F42418"/>
    <w:rsid w:val="00F426D7"/>
    <w:rsid w:val="00F430FE"/>
    <w:rsid w:val="00F43C90"/>
    <w:rsid w:val="00F43E79"/>
    <w:rsid w:val="00F441B7"/>
    <w:rsid w:val="00F449E7"/>
    <w:rsid w:val="00F46077"/>
    <w:rsid w:val="00F46079"/>
    <w:rsid w:val="00F46188"/>
    <w:rsid w:val="00F46425"/>
    <w:rsid w:val="00F467D4"/>
    <w:rsid w:val="00F468C8"/>
    <w:rsid w:val="00F46D58"/>
    <w:rsid w:val="00F47365"/>
    <w:rsid w:val="00F47B57"/>
    <w:rsid w:val="00F5013A"/>
    <w:rsid w:val="00F50250"/>
    <w:rsid w:val="00F50C77"/>
    <w:rsid w:val="00F51093"/>
    <w:rsid w:val="00F51521"/>
    <w:rsid w:val="00F51634"/>
    <w:rsid w:val="00F524BA"/>
    <w:rsid w:val="00F525FA"/>
    <w:rsid w:val="00F52FB1"/>
    <w:rsid w:val="00F533FA"/>
    <w:rsid w:val="00F539E8"/>
    <w:rsid w:val="00F53F97"/>
    <w:rsid w:val="00F54312"/>
    <w:rsid w:val="00F566E5"/>
    <w:rsid w:val="00F56A71"/>
    <w:rsid w:val="00F56D63"/>
    <w:rsid w:val="00F60141"/>
    <w:rsid w:val="00F60482"/>
    <w:rsid w:val="00F60495"/>
    <w:rsid w:val="00F615D3"/>
    <w:rsid w:val="00F619D3"/>
    <w:rsid w:val="00F62671"/>
    <w:rsid w:val="00F6331C"/>
    <w:rsid w:val="00F63344"/>
    <w:rsid w:val="00F64C0B"/>
    <w:rsid w:val="00F64EA7"/>
    <w:rsid w:val="00F64FE2"/>
    <w:rsid w:val="00F6525A"/>
    <w:rsid w:val="00F6583A"/>
    <w:rsid w:val="00F65BEF"/>
    <w:rsid w:val="00F66269"/>
    <w:rsid w:val="00F66463"/>
    <w:rsid w:val="00F66D1B"/>
    <w:rsid w:val="00F67200"/>
    <w:rsid w:val="00F676F1"/>
    <w:rsid w:val="00F67BC7"/>
    <w:rsid w:val="00F702A0"/>
    <w:rsid w:val="00F709BD"/>
    <w:rsid w:val="00F70E29"/>
    <w:rsid w:val="00F70F09"/>
    <w:rsid w:val="00F70F65"/>
    <w:rsid w:val="00F71170"/>
    <w:rsid w:val="00F7148F"/>
    <w:rsid w:val="00F717B5"/>
    <w:rsid w:val="00F717EB"/>
    <w:rsid w:val="00F721D7"/>
    <w:rsid w:val="00F7221E"/>
    <w:rsid w:val="00F725FD"/>
    <w:rsid w:val="00F72A49"/>
    <w:rsid w:val="00F733E2"/>
    <w:rsid w:val="00F73726"/>
    <w:rsid w:val="00F7378A"/>
    <w:rsid w:val="00F74F82"/>
    <w:rsid w:val="00F75700"/>
    <w:rsid w:val="00F75F77"/>
    <w:rsid w:val="00F75FE1"/>
    <w:rsid w:val="00F7700F"/>
    <w:rsid w:val="00F775A5"/>
    <w:rsid w:val="00F804A4"/>
    <w:rsid w:val="00F8058B"/>
    <w:rsid w:val="00F80CE0"/>
    <w:rsid w:val="00F80D63"/>
    <w:rsid w:val="00F81285"/>
    <w:rsid w:val="00F812D3"/>
    <w:rsid w:val="00F815F9"/>
    <w:rsid w:val="00F81760"/>
    <w:rsid w:val="00F8180B"/>
    <w:rsid w:val="00F8221D"/>
    <w:rsid w:val="00F826AE"/>
    <w:rsid w:val="00F831E3"/>
    <w:rsid w:val="00F83B65"/>
    <w:rsid w:val="00F8541E"/>
    <w:rsid w:val="00F85601"/>
    <w:rsid w:val="00F85748"/>
    <w:rsid w:val="00F857A5"/>
    <w:rsid w:val="00F85934"/>
    <w:rsid w:val="00F859C8"/>
    <w:rsid w:val="00F85BE2"/>
    <w:rsid w:val="00F85F28"/>
    <w:rsid w:val="00F8601C"/>
    <w:rsid w:val="00F8761A"/>
    <w:rsid w:val="00F876E9"/>
    <w:rsid w:val="00F878BE"/>
    <w:rsid w:val="00F90EE8"/>
    <w:rsid w:val="00F9218C"/>
    <w:rsid w:val="00F93016"/>
    <w:rsid w:val="00F93287"/>
    <w:rsid w:val="00F935FF"/>
    <w:rsid w:val="00F937AA"/>
    <w:rsid w:val="00F93A55"/>
    <w:rsid w:val="00F94686"/>
    <w:rsid w:val="00F947D7"/>
    <w:rsid w:val="00F947F5"/>
    <w:rsid w:val="00F94EDB"/>
    <w:rsid w:val="00F9505F"/>
    <w:rsid w:val="00F95494"/>
    <w:rsid w:val="00F9601F"/>
    <w:rsid w:val="00F9613D"/>
    <w:rsid w:val="00F96680"/>
    <w:rsid w:val="00F97373"/>
    <w:rsid w:val="00FA007A"/>
    <w:rsid w:val="00FA11DB"/>
    <w:rsid w:val="00FA1B5F"/>
    <w:rsid w:val="00FA1D15"/>
    <w:rsid w:val="00FA220B"/>
    <w:rsid w:val="00FA226F"/>
    <w:rsid w:val="00FA3055"/>
    <w:rsid w:val="00FA31F7"/>
    <w:rsid w:val="00FA3F4B"/>
    <w:rsid w:val="00FA432A"/>
    <w:rsid w:val="00FA439C"/>
    <w:rsid w:val="00FA5433"/>
    <w:rsid w:val="00FA6046"/>
    <w:rsid w:val="00FA6254"/>
    <w:rsid w:val="00FA6362"/>
    <w:rsid w:val="00FA6EC5"/>
    <w:rsid w:val="00FA74D6"/>
    <w:rsid w:val="00FA7570"/>
    <w:rsid w:val="00FB0098"/>
    <w:rsid w:val="00FB0419"/>
    <w:rsid w:val="00FB0990"/>
    <w:rsid w:val="00FB09A1"/>
    <w:rsid w:val="00FB1390"/>
    <w:rsid w:val="00FB13CE"/>
    <w:rsid w:val="00FB1670"/>
    <w:rsid w:val="00FB2955"/>
    <w:rsid w:val="00FB2DC1"/>
    <w:rsid w:val="00FB3002"/>
    <w:rsid w:val="00FB3138"/>
    <w:rsid w:val="00FB3226"/>
    <w:rsid w:val="00FB32BC"/>
    <w:rsid w:val="00FB3856"/>
    <w:rsid w:val="00FB3916"/>
    <w:rsid w:val="00FB48E8"/>
    <w:rsid w:val="00FB4F41"/>
    <w:rsid w:val="00FB6542"/>
    <w:rsid w:val="00FB6F9D"/>
    <w:rsid w:val="00FB793A"/>
    <w:rsid w:val="00FB79C4"/>
    <w:rsid w:val="00FC002D"/>
    <w:rsid w:val="00FC10EC"/>
    <w:rsid w:val="00FC1BE5"/>
    <w:rsid w:val="00FC2346"/>
    <w:rsid w:val="00FC2553"/>
    <w:rsid w:val="00FC27CF"/>
    <w:rsid w:val="00FC2AF2"/>
    <w:rsid w:val="00FC2BF2"/>
    <w:rsid w:val="00FC34D5"/>
    <w:rsid w:val="00FC396E"/>
    <w:rsid w:val="00FC399A"/>
    <w:rsid w:val="00FC4324"/>
    <w:rsid w:val="00FC442D"/>
    <w:rsid w:val="00FC46A1"/>
    <w:rsid w:val="00FC5A33"/>
    <w:rsid w:val="00FC5D58"/>
    <w:rsid w:val="00FC60B4"/>
    <w:rsid w:val="00FC691A"/>
    <w:rsid w:val="00FC6DC6"/>
    <w:rsid w:val="00FC73AC"/>
    <w:rsid w:val="00FC793C"/>
    <w:rsid w:val="00FD0ABA"/>
    <w:rsid w:val="00FD0B43"/>
    <w:rsid w:val="00FD0C2F"/>
    <w:rsid w:val="00FD0D22"/>
    <w:rsid w:val="00FD0D23"/>
    <w:rsid w:val="00FD165A"/>
    <w:rsid w:val="00FD17F7"/>
    <w:rsid w:val="00FD1874"/>
    <w:rsid w:val="00FD1E71"/>
    <w:rsid w:val="00FD24BB"/>
    <w:rsid w:val="00FD2500"/>
    <w:rsid w:val="00FD2B9F"/>
    <w:rsid w:val="00FD3CA3"/>
    <w:rsid w:val="00FD4AF8"/>
    <w:rsid w:val="00FD5950"/>
    <w:rsid w:val="00FD59F2"/>
    <w:rsid w:val="00FD5BA3"/>
    <w:rsid w:val="00FD6F5E"/>
    <w:rsid w:val="00FE0015"/>
    <w:rsid w:val="00FE0F1D"/>
    <w:rsid w:val="00FE11AE"/>
    <w:rsid w:val="00FE1531"/>
    <w:rsid w:val="00FE27F5"/>
    <w:rsid w:val="00FE31BA"/>
    <w:rsid w:val="00FE44B6"/>
    <w:rsid w:val="00FE452C"/>
    <w:rsid w:val="00FE4664"/>
    <w:rsid w:val="00FE555C"/>
    <w:rsid w:val="00FE55C2"/>
    <w:rsid w:val="00FE5830"/>
    <w:rsid w:val="00FE5D3D"/>
    <w:rsid w:val="00FE676B"/>
    <w:rsid w:val="00FE69B3"/>
    <w:rsid w:val="00FE6DE1"/>
    <w:rsid w:val="00FE6FE3"/>
    <w:rsid w:val="00FE7024"/>
    <w:rsid w:val="00FE7579"/>
    <w:rsid w:val="00FE7882"/>
    <w:rsid w:val="00FF00F2"/>
    <w:rsid w:val="00FF1073"/>
    <w:rsid w:val="00FF13B9"/>
    <w:rsid w:val="00FF141C"/>
    <w:rsid w:val="00FF159F"/>
    <w:rsid w:val="00FF1D22"/>
    <w:rsid w:val="00FF1F82"/>
    <w:rsid w:val="00FF2002"/>
    <w:rsid w:val="00FF26C5"/>
    <w:rsid w:val="00FF287E"/>
    <w:rsid w:val="00FF30AD"/>
    <w:rsid w:val="00FF327C"/>
    <w:rsid w:val="00FF3517"/>
    <w:rsid w:val="00FF360E"/>
    <w:rsid w:val="00FF3AE8"/>
    <w:rsid w:val="00FF3D3F"/>
    <w:rsid w:val="00FF4D2E"/>
    <w:rsid w:val="00FF4D36"/>
    <w:rsid w:val="00FF552E"/>
    <w:rsid w:val="00FF5736"/>
    <w:rsid w:val="00FF5F4E"/>
    <w:rsid w:val="00FF6ADB"/>
    <w:rsid w:val="00FF6BBF"/>
    <w:rsid w:val="00FF71B9"/>
    <w:rsid w:val="00FF77A9"/>
    <w:rsid w:val="00FF7D6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B2B979E"/>
  <w15:chartTrackingRefBased/>
  <w15:docId w15:val="{768849D6-D42F-4CB9-98AF-0464DDE883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4"/>
        <w:szCs w:val="24"/>
        <w:lang w:val="en-US" w:eastAsia="ja-JP" w:bidi="ar-SA"/>
      </w:rPr>
    </w:rPrDefault>
    <w:pPrDefault>
      <w:pPr>
        <w:spacing w:line="480" w:lineRule="auto"/>
        <w:ind w:firstLine="72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8"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2">
    <w:name w:val="Normal"/>
    <w:qFormat/>
    <w:rsid w:val="009C7C90"/>
    <w:pPr>
      <w:spacing w:line="360" w:lineRule="auto"/>
      <w:ind w:firstLine="680"/>
      <w:jc w:val="both"/>
    </w:pPr>
    <w:rPr>
      <w:kern w:val="24"/>
    </w:rPr>
  </w:style>
  <w:style w:type="paragraph" w:styleId="1">
    <w:name w:val="heading 1"/>
    <w:basedOn w:val="a2"/>
    <w:next w:val="a2"/>
    <w:link w:val="10"/>
    <w:autoRedefine/>
    <w:uiPriority w:val="9"/>
    <w:qFormat/>
    <w:rsid w:val="00AF56E8"/>
    <w:pPr>
      <w:keepNext/>
      <w:keepLines/>
      <w:numPr>
        <w:numId w:val="21"/>
      </w:numPr>
      <w:spacing w:before="360" w:after="120"/>
      <w:ind w:left="284"/>
      <w:jc w:val="center"/>
      <w:outlineLvl w:val="0"/>
    </w:pPr>
    <w:rPr>
      <w:rFonts w:asciiTheme="majorHAnsi" w:eastAsiaTheme="majorEastAsia" w:hAnsiTheme="majorHAnsi" w:cstheme="majorBidi"/>
      <w:b/>
      <w:bCs/>
      <w:sz w:val="32"/>
    </w:rPr>
  </w:style>
  <w:style w:type="paragraph" w:styleId="21">
    <w:name w:val="heading 2"/>
    <w:basedOn w:val="a2"/>
    <w:next w:val="a2"/>
    <w:link w:val="22"/>
    <w:uiPriority w:val="9"/>
    <w:unhideWhenUsed/>
    <w:qFormat/>
    <w:rsid w:val="003C349E"/>
    <w:pPr>
      <w:keepNext/>
      <w:keepLines/>
      <w:spacing w:before="240" w:after="120"/>
      <w:ind w:firstLine="0"/>
      <w:outlineLvl w:val="1"/>
    </w:pPr>
    <w:rPr>
      <w:rFonts w:asciiTheme="majorHAnsi" w:eastAsiaTheme="majorEastAsia" w:hAnsiTheme="majorHAnsi" w:cstheme="majorBidi"/>
      <w:bCs/>
      <w:sz w:val="28"/>
    </w:rPr>
  </w:style>
  <w:style w:type="paragraph" w:styleId="31">
    <w:name w:val="heading 3"/>
    <w:basedOn w:val="a2"/>
    <w:next w:val="a2"/>
    <w:link w:val="32"/>
    <w:uiPriority w:val="9"/>
    <w:unhideWhenUsed/>
    <w:qFormat/>
    <w:rsid w:val="000D2CE9"/>
    <w:pPr>
      <w:keepNext/>
      <w:keepLines/>
      <w:spacing w:before="120"/>
      <w:ind w:firstLine="0"/>
      <w:outlineLvl w:val="2"/>
    </w:pPr>
    <w:rPr>
      <w:rFonts w:asciiTheme="majorHAnsi" w:eastAsiaTheme="majorEastAsia" w:hAnsiTheme="majorHAnsi" w:cstheme="majorBidi"/>
      <w:b/>
      <w:bCs/>
      <w:i/>
    </w:rPr>
  </w:style>
  <w:style w:type="paragraph" w:styleId="41">
    <w:name w:val="heading 4"/>
    <w:basedOn w:val="a2"/>
    <w:next w:val="a2"/>
    <w:link w:val="42"/>
    <w:uiPriority w:val="9"/>
    <w:unhideWhenUsed/>
    <w:qFormat/>
    <w:rsid w:val="00C31D30"/>
    <w:pPr>
      <w:keepNext/>
      <w:keepLines/>
      <w:outlineLvl w:val="3"/>
    </w:pPr>
    <w:rPr>
      <w:rFonts w:asciiTheme="majorHAnsi" w:eastAsiaTheme="majorEastAsia" w:hAnsiTheme="majorHAnsi" w:cstheme="majorBidi"/>
      <w:b/>
      <w:bCs/>
      <w:i/>
      <w:iCs/>
    </w:rPr>
  </w:style>
  <w:style w:type="paragraph" w:styleId="51">
    <w:name w:val="heading 5"/>
    <w:basedOn w:val="a2"/>
    <w:next w:val="a2"/>
    <w:link w:val="52"/>
    <w:uiPriority w:val="9"/>
    <w:unhideWhenUsed/>
    <w:qFormat/>
    <w:rsid w:val="00C31D30"/>
    <w:pPr>
      <w:keepNext/>
      <w:keepLines/>
      <w:outlineLvl w:val="4"/>
    </w:pPr>
    <w:rPr>
      <w:rFonts w:asciiTheme="majorHAnsi" w:eastAsiaTheme="majorEastAsia" w:hAnsiTheme="majorHAnsi" w:cstheme="majorBidi"/>
      <w:i/>
      <w:iCs/>
    </w:rPr>
  </w:style>
  <w:style w:type="paragraph" w:styleId="6">
    <w:name w:val="heading 6"/>
    <w:basedOn w:val="a2"/>
    <w:next w:val="a2"/>
    <w:link w:val="60"/>
    <w:uiPriority w:val="9"/>
    <w:qFormat/>
    <w:rsid w:val="009A6A3B"/>
    <w:pPr>
      <w:keepNext/>
      <w:keepLines/>
      <w:spacing w:before="40"/>
      <w:ind w:firstLine="0"/>
      <w:outlineLvl w:val="5"/>
    </w:pPr>
    <w:rPr>
      <w:rFonts w:asciiTheme="majorHAnsi" w:eastAsiaTheme="majorEastAsia" w:hAnsiTheme="majorHAnsi" w:cstheme="majorBidi"/>
      <w:color w:val="6E6E6E" w:themeColor="accent1" w:themeShade="7F"/>
    </w:rPr>
  </w:style>
  <w:style w:type="paragraph" w:styleId="7">
    <w:name w:val="heading 7"/>
    <w:basedOn w:val="a2"/>
    <w:next w:val="a2"/>
    <w:link w:val="70"/>
    <w:uiPriority w:val="9"/>
    <w:qFormat/>
    <w:rsid w:val="009A6A3B"/>
    <w:pPr>
      <w:keepNext/>
      <w:keepLines/>
      <w:spacing w:before="40"/>
      <w:ind w:firstLine="0"/>
      <w:outlineLvl w:val="6"/>
    </w:pPr>
    <w:rPr>
      <w:rFonts w:asciiTheme="majorHAnsi" w:eastAsiaTheme="majorEastAsia" w:hAnsiTheme="majorHAnsi" w:cstheme="majorBidi"/>
      <w:i/>
      <w:iCs/>
      <w:color w:val="6E6E6E" w:themeColor="accent1" w:themeShade="7F"/>
    </w:rPr>
  </w:style>
  <w:style w:type="paragraph" w:styleId="8">
    <w:name w:val="heading 8"/>
    <w:basedOn w:val="a2"/>
    <w:next w:val="a2"/>
    <w:link w:val="80"/>
    <w:uiPriority w:val="9"/>
    <w:semiHidden/>
    <w:qFormat/>
    <w:rsid w:val="009A6A3B"/>
    <w:pPr>
      <w:keepNext/>
      <w:keepLines/>
      <w:spacing w:before="40"/>
      <w:ind w:firstLine="0"/>
      <w:outlineLvl w:val="7"/>
    </w:pPr>
    <w:rPr>
      <w:rFonts w:asciiTheme="majorHAnsi" w:eastAsiaTheme="majorEastAsia" w:hAnsiTheme="majorHAnsi" w:cstheme="majorBidi"/>
      <w:color w:val="272727" w:themeColor="text1" w:themeTint="D8"/>
      <w:sz w:val="22"/>
      <w:szCs w:val="21"/>
    </w:rPr>
  </w:style>
  <w:style w:type="paragraph" w:styleId="9">
    <w:name w:val="heading 9"/>
    <w:basedOn w:val="a2"/>
    <w:next w:val="a2"/>
    <w:link w:val="90"/>
    <w:uiPriority w:val="9"/>
    <w:semiHidden/>
    <w:qFormat/>
    <w:rsid w:val="009A6A3B"/>
    <w:pPr>
      <w:keepNext/>
      <w:keepLines/>
      <w:spacing w:before="40"/>
      <w:ind w:firstLine="0"/>
      <w:outlineLvl w:val="8"/>
    </w:pPr>
    <w:rPr>
      <w:rFonts w:asciiTheme="majorHAnsi" w:eastAsiaTheme="majorEastAsia" w:hAnsiTheme="majorHAnsi" w:cstheme="majorBidi"/>
      <w:i/>
      <w:iCs/>
      <w:color w:val="272727" w:themeColor="text1" w:themeTint="D8"/>
      <w:sz w:val="22"/>
      <w:szCs w:val="21"/>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paragraph" w:customStyle="1" w:styleId="SectionTitle">
    <w:name w:val="Section Title"/>
    <w:basedOn w:val="a2"/>
    <w:uiPriority w:val="2"/>
    <w:qFormat/>
    <w:pPr>
      <w:pageBreakBefore/>
      <w:ind w:firstLine="0"/>
      <w:jc w:val="center"/>
      <w:outlineLvl w:val="0"/>
    </w:pPr>
    <w:rPr>
      <w:rFonts w:asciiTheme="majorHAnsi" w:eastAsiaTheme="majorEastAsia" w:hAnsiTheme="majorHAnsi" w:cstheme="majorBidi"/>
    </w:rPr>
  </w:style>
  <w:style w:type="paragraph" w:styleId="a6">
    <w:name w:val="header"/>
    <w:basedOn w:val="a2"/>
    <w:link w:val="a7"/>
    <w:uiPriority w:val="99"/>
    <w:unhideWhenUsed/>
    <w:qFormat/>
    <w:pPr>
      <w:spacing w:line="240" w:lineRule="auto"/>
      <w:ind w:firstLine="0"/>
    </w:pPr>
  </w:style>
  <w:style w:type="character" w:customStyle="1" w:styleId="a7">
    <w:name w:val="Верхний колонтитул Знак"/>
    <w:basedOn w:val="a3"/>
    <w:link w:val="a6"/>
    <w:uiPriority w:val="99"/>
    <w:rPr>
      <w:kern w:val="24"/>
    </w:rPr>
  </w:style>
  <w:style w:type="character" w:styleId="a8">
    <w:name w:val="Strong"/>
    <w:basedOn w:val="a3"/>
    <w:uiPriority w:val="22"/>
    <w:unhideWhenUsed/>
    <w:qFormat/>
    <w:rPr>
      <w:b w:val="0"/>
      <w:bCs w:val="0"/>
      <w:caps/>
      <w:smallCaps w:val="0"/>
    </w:rPr>
  </w:style>
  <w:style w:type="character" w:styleId="a9">
    <w:name w:val="Placeholder Text"/>
    <w:basedOn w:val="a3"/>
    <w:uiPriority w:val="99"/>
    <w:semiHidden/>
    <w:rsid w:val="005D3A03"/>
    <w:rPr>
      <w:color w:val="404040" w:themeColor="text1" w:themeTint="BF"/>
    </w:rPr>
  </w:style>
  <w:style w:type="paragraph" w:styleId="aa">
    <w:name w:val="No Spacing"/>
    <w:aliases w:val="No Indent"/>
    <w:link w:val="ab"/>
    <w:uiPriority w:val="1"/>
    <w:qFormat/>
    <w:pPr>
      <w:ind w:firstLine="0"/>
    </w:pPr>
  </w:style>
  <w:style w:type="character" w:customStyle="1" w:styleId="10">
    <w:name w:val="Заголовок 1 Знак"/>
    <w:basedOn w:val="a3"/>
    <w:link w:val="1"/>
    <w:uiPriority w:val="9"/>
    <w:rsid w:val="00AF56E8"/>
    <w:rPr>
      <w:rFonts w:asciiTheme="majorHAnsi" w:eastAsiaTheme="majorEastAsia" w:hAnsiTheme="majorHAnsi" w:cstheme="majorBidi"/>
      <w:b/>
      <w:bCs/>
      <w:kern w:val="24"/>
      <w:sz w:val="32"/>
    </w:rPr>
  </w:style>
  <w:style w:type="character" w:customStyle="1" w:styleId="22">
    <w:name w:val="Заголовок 2 Знак"/>
    <w:basedOn w:val="a3"/>
    <w:link w:val="21"/>
    <w:uiPriority w:val="9"/>
    <w:rsid w:val="003C349E"/>
    <w:rPr>
      <w:rFonts w:asciiTheme="majorHAnsi" w:eastAsiaTheme="majorEastAsia" w:hAnsiTheme="majorHAnsi" w:cstheme="majorBidi"/>
      <w:bCs/>
      <w:kern w:val="24"/>
      <w:sz w:val="28"/>
    </w:rPr>
  </w:style>
  <w:style w:type="paragraph" w:styleId="ac">
    <w:name w:val="Title"/>
    <w:basedOn w:val="a2"/>
    <w:link w:val="ad"/>
    <w:qFormat/>
    <w:pPr>
      <w:spacing w:before="2400"/>
      <w:ind w:firstLine="0"/>
      <w:contextualSpacing/>
      <w:jc w:val="center"/>
    </w:pPr>
    <w:rPr>
      <w:rFonts w:asciiTheme="majorHAnsi" w:eastAsiaTheme="majorEastAsia" w:hAnsiTheme="majorHAnsi" w:cstheme="majorBidi"/>
    </w:rPr>
  </w:style>
  <w:style w:type="character" w:customStyle="1" w:styleId="ad">
    <w:name w:val="Заголовок Знак"/>
    <w:basedOn w:val="a3"/>
    <w:link w:val="ac"/>
    <w:rsid w:val="008C5323"/>
    <w:rPr>
      <w:rFonts w:asciiTheme="majorHAnsi" w:eastAsiaTheme="majorEastAsia" w:hAnsiTheme="majorHAnsi" w:cstheme="majorBidi"/>
      <w:kern w:val="24"/>
    </w:rPr>
  </w:style>
  <w:style w:type="character" w:styleId="ae">
    <w:name w:val="Emphasis"/>
    <w:basedOn w:val="a3"/>
    <w:uiPriority w:val="20"/>
    <w:unhideWhenUsed/>
    <w:qFormat/>
    <w:rPr>
      <w:i/>
      <w:iCs/>
    </w:rPr>
  </w:style>
  <w:style w:type="character" w:customStyle="1" w:styleId="32">
    <w:name w:val="Заголовок 3 Знак"/>
    <w:basedOn w:val="a3"/>
    <w:link w:val="31"/>
    <w:uiPriority w:val="9"/>
    <w:rsid w:val="000D2CE9"/>
    <w:rPr>
      <w:rFonts w:asciiTheme="majorHAnsi" w:eastAsiaTheme="majorEastAsia" w:hAnsiTheme="majorHAnsi" w:cstheme="majorBidi"/>
      <w:b/>
      <w:bCs/>
      <w:i/>
      <w:kern w:val="24"/>
    </w:rPr>
  </w:style>
  <w:style w:type="character" w:customStyle="1" w:styleId="42">
    <w:name w:val="Заголовок 4 Знак"/>
    <w:basedOn w:val="a3"/>
    <w:link w:val="41"/>
    <w:uiPriority w:val="9"/>
    <w:rsid w:val="00C31D30"/>
    <w:rPr>
      <w:rFonts w:asciiTheme="majorHAnsi" w:eastAsiaTheme="majorEastAsia" w:hAnsiTheme="majorHAnsi" w:cstheme="majorBidi"/>
      <w:b/>
      <w:bCs/>
      <w:i/>
      <w:iCs/>
      <w:kern w:val="24"/>
    </w:rPr>
  </w:style>
  <w:style w:type="character" w:customStyle="1" w:styleId="52">
    <w:name w:val="Заголовок 5 Знак"/>
    <w:basedOn w:val="a3"/>
    <w:link w:val="51"/>
    <w:uiPriority w:val="9"/>
    <w:rsid w:val="00C31D30"/>
    <w:rPr>
      <w:rFonts w:asciiTheme="majorHAnsi" w:eastAsiaTheme="majorEastAsia" w:hAnsiTheme="majorHAnsi" w:cstheme="majorBidi"/>
      <w:i/>
      <w:iCs/>
      <w:kern w:val="24"/>
    </w:rPr>
  </w:style>
  <w:style w:type="paragraph" w:styleId="af">
    <w:name w:val="Balloon Text"/>
    <w:basedOn w:val="a2"/>
    <w:link w:val="af0"/>
    <w:uiPriority w:val="99"/>
    <w:semiHidden/>
    <w:unhideWhenUsed/>
    <w:rsid w:val="00FF2002"/>
    <w:pPr>
      <w:spacing w:line="240" w:lineRule="auto"/>
      <w:ind w:firstLine="0"/>
    </w:pPr>
    <w:rPr>
      <w:rFonts w:ascii="Segoe UI" w:hAnsi="Segoe UI" w:cs="Segoe UI"/>
      <w:sz w:val="22"/>
      <w:szCs w:val="18"/>
    </w:rPr>
  </w:style>
  <w:style w:type="character" w:customStyle="1" w:styleId="af0">
    <w:name w:val="Текст выноски Знак"/>
    <w:basedOn w:val="a3"/>
    <w:link w:val="af"/>
    <w:uiPriority w:val="99"/>
    <w:semiHidden/>
    <w:rsid w:val="00FF2002"/>
    <w:rPr>
      <w:rFonts w:ascii="Segoe UI" w:hAnsi="Segoe UI" w:cs="Segoe UI"/>
      <w:kern w:val="24"/>
      <w:sz w:val="22"/>
      <w:szCs w:val="18"/>
    </w:rPr>
  </w:style>
  <w:style w:type="paragraph" w:styleId="af1">
    <w:name w:val="Bibliography"/>
    <w:basedOn w:val="a2"/>
    <w:next w:val="a2"/>
    <w:uiPriority w:val="37"/>
    <w:unhideWhenUsed/>
    <w:qFormat/>
    <w:rsid w:val="00F66463"/>
    <w:pPr>
      <w:tabs>
        <w:tab w:val="left" w:pos="504"/>
      </w:tabs>
      <w:spacing w:before="120" w:line="240" w:lineRule="auto"/>
      <w:ind w:left="504" w:hanging="504"/>
    </w:pPr>
  </w:style>
  <w:style w:type="paragraph" w:styleId="af2">
    <w:name w:val="Block Text"/>
    <w:basedOn w:val="a2"/>
    <w:uiPriority w:val="99"/>
    <w:semiHidden/>
    <w:unhideWhenUsed/>
    <w:rsid w:val="009A6A3B"/>
    <w:pPr>
      <w:pBdr>
        <w:top w:val="single" w:sz="2" w:space="10" w:color="595959" w:themeColor="text1" w:themeTint="A6" w:shadow="1"/>
        <w:left w:val="single" w:sz="2" w:space="10" w:color="595959" w:themeColor="text1" w:themeTint="A6" w:shadow="1"/>
        <w:bottom w:val="single" w:sz="2" w:space="10" w:color="595959" w:themeColor="text1" w:themeTint="A6" w:shadow="1"/>
        <w:right w:val="single" w:sz="2" w:space="10" w:color="595959" w:themeColor="text1" w:themeTint="A6" w:shadow="1"/>
      </w:pBdr>
      <w:ind w:left="1152" w:right="1152" w:firstLine="0"/>
    </w:pPr>
    <w:rPr>
      <w:i/>
      <w:iCs/>
      <w:color w:val="595959" w:themeColor="text1" w:themeTint="A6"/>
    </w:rPr>
  </w:style>
  <w:style w:type="paragraph" w:styleId="af3">
    <w:name w:val="Body Text"/>
    <w:basedOn w:val="a2"/>
    <w:link w:val="af4"/>
    <w:uiPriority w:val="99"/>
    <w:semiHidden/>
    <w:unhideWhenUsed/>
    <w:pPr>
      <w:spacing w:after="120"/>
      <w:ind w:firstLine="0"/>
    </w:pPr>
  </w:style>
  <w:style w:type="character" w:customStyle="1" w:styleId="af4">
    <w:name w:val="Основной текст Знак"/>
    <w:basedOn w:val="a3"/>
    <w:link w:val="af3"/>
    <w:uiPriority w:val="99"/>
    <w:semiHidden/>
    <w:rPr>
      <w:kern w:val="24"/>
    </w:rPr>
  </w:style>
  <w:style w:type="paragraph" w:styleId="23">
    <w:name w:val="Body Text 2"/>
    <w:basedOn w:val="a2"/>
    <w:link w:val="24"/>
    <w:uiPriority w:val="99"/>
    <w:semiHidden/>
    <w:unhideWhenUsed/>
    <w:pPr>
      <w:spacing w:after="120"/>
      <w:ind w:firstLine="0"/>
    </w:pPr>
  </w:style>
  <w:style w:type="character" w:customStyle="1" w:styleId="24">
    <w:name w:val="Основной текст 2 Знак"/>
    <w:basedOn w:val="a3"/>
    <w:link w:val="23"/>
    <w:uiPriority w:val="99"/>
    <w:semiHidden/>
    <w:rPr>
      <w:kern w:val="24"/>
    </w:rPr>
  </w:style>
  <w:style w:type="paragraph" w:styleId="33">
    <w:name w:val="Body Text 3"/>
    <w:basedOn w:val="a2"/>
    <w:link w:val="34"/>
    <w:uiPriority w:val="99"/>
    <w:semiHidden/>
    <w:unhideWhenUsed/>
    <w:rsid w:val="00FF2002"/>
    <w:pPr>
      <w:spacing w:after="120"/>
      <w:ind w:firstLine="0"/>
    </w:pPr>
    <w:rPr>
      <w:sz w:val="22"/>
      <w:szCs w:val="16"/>
    </w:rPr>
  </w:style>
  <w:style w:type="character" w:customStyle="1" w:styleId="34">
    <w:name w:val="Основной текст 3 Знак"/>
    <w:basedOn w:val="a3"/>
    <w:link w:val="33"/>
    <w:uiPriority w:val="99"/>
    <w:semiHidden/>
    <w:rsid w:val="00FF2002"/>
    <w:rPr>
      <w:kern w:val="24"/>
      <w:sz w:val="22"/>
      <w:szCs w:val="16"/>
    </w:rPr>
  </w:style>
  <w:style w:type="paragraph" w:styleId="af5">
    <w:name w:val="Body Text First Indent"/>
    <w:basedOn w:val="af3"/>
    <w:link w:val="af6"/>
    <w:uiPriority w:val="99"/>
    <w:semiHidden/>
    <w:unhideWhenUsed/>
    <w:pPr>
      <w:spacing w:after="0"/>
    </w:pPr>
  </w:style>
  <w:style w:type="character" w:customStyle="1" w:styleId="af6">
    <w:name w:val="Красная строка Знак"/>
    <w:basedOn w:val="af4"/>
    <w:link w:val="af5"/>
    <w:uiPriority w:val="99"/>
    <w:semiHidden/>
    <w:rPr>
      <w:kern w:val="24"/>
    </w:rPr>
  </w:style>
  <w:style w:type="paragraph" w:styleId="af7">
    <w:name w:val="Body Text Indent"/>
    <w:basedOn w:val="a2"/>
    <w:link w:val="af8"/>
    <w:uiPriority w:val="99"/>
    <w:semiHidden/>
    <w:unhideWhenUsed/>
    <w:pPr>
      <w:spacing w:after="120"/>
      <w:ind w:left="360" w:firstLine="0"/>
    </w:pPr>
  </w:style>
  <w:style w:type="character" w:customStyle="1" w:styleId="af8">
    <w:name w:val="Основной текст с отступом Знак"/>
    <w:basedOn w:val="a3"/>
    <w:link w:val="af7"/>
    <w:uiPriority w:val="99"/>
    <w:semiHidden/>
    <w:rPr>
      <w:kern w:val="24"/>
    </w:rPr>
  </w:style>
  <w:style w:type="paragraph" w:styleId="25">
    <w:name w:val="Body Text First Indent 2"/>
    <w:basedOn w:val="af7"/>
    <w:link w:val="26"/>
    <w:uiPriority w:val="99"/>
    <w:semiHidden/>
    <w:unhideWhenUsed/>
    <w:pPr>
      <w:spacing w:after="0"/>
    </w:pPr>
  </w:style>
  <w:style w:type="character" w:customStyle="1" w:styleId="26">
    <w:name w:val="Красная строка 2 Знак"/>
    <w:basedOn w:val="af8"/>
    <w:link w:val="25"/>
    <w:uiPriority w:val="99"/>
    <w:semiHidden/>
    <w:rPr>
      <w:kern w:val="24"/>
    </w:rPr>
  </w:style>
  <w:style w:type="paragraph" w:styleId="27">
    <w:name w:val="Body Text Indent 2"/>
    <w:basedOn w:val="a2"/>
    <w:link w:val="28"/>
    <w:uiPriority w:val="99"/>
    <w:semiHidden/>
    <w:unhideWhenUsed/>
    <w:pPr>
      <w:spacing w:after="120"/>
      <w:ind w:left="360" w:firstLine="0"/>
    </w:pPr>
  </w:style>
  <w:style w:type="character" w:customStyle="1" w:styleId="28">
    <w:name w:val="Основной текст с отступом 2 Знак"/>
    <w:basedOn w:val="a3"/>
    <w:link w:val="27"/>
    <w:uiPriority w:val="99"/>
    <w:semiHidden/>
    <w:rPr>
      <w:kern w:val="24"/>
    </w:rPr>
  </w:style>
  <w:style w:type="paragraph" w:styleId="35">
    <w:name w:val="Body Text Indent 3"/>
    <w:basedOn w:val="a2"/>
    <w:link w:val="36"/>
    <w:uiPriority w:val="99"/>
    <w:semiHidden/>
    <w:unhideWhenUsed/>
    <w:rsid w:val="00FF2002"/>
    <w:pPr>
      <w:spacing w:after="120"/>
      <w:ind w:left="360" w:firstLine="0"/>
    </w:pPr>
    <w:rPr>
      <w:sz w:val="22"/>
      <w:szCs w:val="16"/>
    </w:rPr>
  </w:style>
  <w:style w:type="character" w:customStyle="1" w:styleId="36">
    <w:name w:val="Основной текст с отступом 3 Знак"/>
    <w:basedOn w:val="a3"/>
    <w:link w:val="35"/>
    <w:uiPriority w:val="99"/>
    <w:semiHidden/>
    <w:rsid w:val="00FF2002"/>
    <w:rPr>
      <w:kern w:val="24"/>
      <w:sz w:val="22"/>
      <w:szCs w:val="16"/>
    </w:rPr>
  </w:style>
  <w:style w:type="paragraph" w:styleId="af9">
    <w:name w:val="caption"/>
    <w:basedOn w:val="a2"/>
    <w:next w:val="a2"/>
    <w:uiPriority w:val="35"/>
    <w:unhideWhenUsed/>
    <w:qFormat/>
    <w:rsid w:val="00FF2002"/>
    <w:pPr>
      <w:spacing w:after="200" w:line="240" w:lineRule="auto"/>
      <w:ind w:firstLine="0"/>
    </w:pPr>
    <w:rPr>
      <w:i/>
      <w:iCs/>
      <w:color w:val="000000" w:themeColor="text2"/>
      <w:sz w:val="22"/>
      <w:szCs w:val="18"/>
    </w:rPr>
  </w:style>
  <w:style w:type="paragraph" w:styleId="afa">
    <w:name w:val="Closing"/>
    <w:basedOn w:val="a2"/>
    <w:link w:val="afb"/>
    <w:uiPriority w:val="99"/>
    <w:semiHidden/>
    <w:unhideWhenUsed/>
    <w:pPr>
      <w:spacing w:line="240" w:lineRule="auto"/>
      <w:ind w:left="4320" w:firstLine="0"/>
    </w:pPr>
  </w:style>
  <w:style w:type="character" w:customStyle="1" w:styleId="afb">
    <w:name w:val="Прощание Знак"/>
    <w:basedOn w:val="a3"/>
    <w:link w:val="afa"/>
    <w:uiPriority w:val="99"/>
    <w:semiHidden/>
    <w:rPr>
      <w:kern w:val="24"/>
    </w:rPr>
  </w:style>
  <w:style w:type="paragraph" w:styleId="afc">
    <w:name w:val="annotation text"/>
    <w:basedOn w:val="a2"/>
    <w:link w:val="afd"/>
    <w:uiPriority w:val="99"/>
    <w:unhideWhenUsed/>
    <w:rsid w:val="00FF2002"/>
    <w:pPr>
      <w:spacing w:line="240" w:lineRule="auto"/>
      <w:ind w:firstLine="0"/>
    </w:pPr>
    <w:rPr>
      <w:sz w:val="22"/>
      <w:szCs w:val="20"/>
    </w:rPr>
  </w:style>
  <w:style w:type="character" w:customStyle="1" w:styleId="afd">
    <w:name w:val="Текст примечания Знак"/>
    <w:basedOn w:val="a3"/>
    <w:link w:val="afc"/>
    <w:uiPriority w:val="99"/>
    <w:rsid w:val="00FF2002"/>
    <w:rPr>
      <w:kern w:val="24"/>
      <w:sz w:val="22"/>
      <w:szCs w:val="20"/>
    </w:rPr>
  </w:style>
  <w:style w:type="paragraph" w:styleId="afe">
    <w:name w:val="annotation subject"/>
    <w:basedOn w:val="afc"/>
    <w:next w:val="afc"/>
    <w:link w:val="aff"/>
    <w:uiPriority w:val="99"/>
    <w:semiHidden/>
    <w:unhideWhenUsed/>
    <w:rPr>
      <w:b/>
      <w:bCs/>
    </w:rPr>
  </w:style>
  <w:style w:type="character" w:customStyle="1" w:styleId="aff">
    <w:name w:val="Тема примечания Знак"/>
    <w:basedOn w:val="afd"/>
    <w:link w:val="afe"/>
    <w:uiPriority w:val="99"/>
    <w:semiHidden/>
    <w:rPr>
      <w:b/>
      <w:bCs/>
      <w:kern w:val="24"/>
      <w:sz w:val="20"/>
      <w:szCs w:val="20"/>
    </w:rPr>
  </w:style>
  <w:style w:type="paragraph" w:styleId="aff0">
    <w:name w:val="Date"/>
    <w:basedOn w:val="a2"/>
    <w:next w:val="a2"/>
    <w:link w:val="aff1"/>
    <w:uiPriority w:val="99"/>
    <w:semiHidden/>
    <w:unhideWhenUsed/>
    <w:pPr>
      <w:ind w:firstLine="0"/>
    </w:pPr>
  </w:style>
  <w:style w:type="character" w:customStyle="1" w:styleId="aff1">
    <w:name w:val="Дата Знак"/>
    <w:basedOn w:val="a3"/>
    <w:link w:val="aff0"/>
    <w:uiPriority w:val="99"/>
    <w:semiHidden/>
    <w:rPr>
      <w:kern w:val="24"/>
    </w:rPr>
  </w:style>
  <w:style w:type="paragraph" w:styleId="aff2">
    <w:name w:val="Document Map"/>
    <w:basedOn w:val="a2"/>
    <w:link w:val="aff3"/>
    <w:uiPriority w:val="99"/>
    <w:semiHidden/>
    <w:unhideWhenUsed/>
    <w:rsid w:val="00FF2002"/>
    <w:pPr>
      <w:spacing w:line="240" w:lineRule="auto"/>
      <w:ind w:firstLine="0"/>
    </w:pPr>
    <w:rPr>
      <w:rFonts w:ascii="Segoe UI" w:hAnsi="Segoe UI" w:cs="Segoe UI"/>
      <w:sz w:val="22"/>
      <w:szCs w:val="16"/>
    </w:rPr>
  </w:style>
  <w:style w:type="character" w:customStyle="1" w:styleId="aff3">
    <w:name w:val="Схема документа Знак"/>
    <w:basedOn w:val="a3"/>
    <w:link w:val="aff2"/>
    <w:uiPriority w:val="99"/>
    <w:semiHidden/>
    <w:rsid w:val="00FF2002"/>
    <w:rPr>
      <w:rFonts w:ascii="Segoe UI" w:hAnsi="Segoe UI" w:cs="Segoe UI"/>
      <w:kern w:val="24"/>
      <w:sz w:val="22"/>
      <w:szCs w:val="16"/>
    </w:rPr>
  </w:style>
  <w:style w:type="paragraph" w:styleId="aff4">
    <w:name w:val="E-mail Signature"/>
    <w:basedOn w:val="a2"/>
    <w:link w:val="aff5"/>
    <w:uiPriority w:val="99"/>
    <w:semiHidden/>
    <w:unhideWhenUsed/>
    <w:pPr>
      <w:spacing w:line="240" w:lineRule="auto"/>
      <w:ind w:firstLine="0"/>
    </w:pPr>
  </w:style>
  <w:style w:type="character" w:customStyle="1" w:styleId="aff5">
    <w:name w:val="Электронная подпись Знак"/>
    <w:basedOn w:val="a3"/>
    <w:link w:val="aff4"/>
    <w:uiPriority w:val="99"/>
    <w:semiHidden/>
    <w:rPr>
      <w:kern w:val="24"/>
    </w:rPr>
  </w:style>
  <w:style w:type="paragraph" w:styleId="aff6">
    <w:name w:val="footnote text"/>
    <w:basedOn w:val="a2"/>
    <w:link w:val="aff7"/>
    <w:uiPriority w:val="99"/>
    <w:semiHidden/>
    <w:unhideWhenUsed/>
    <w:rsid w:val="00FF2002"/>
    <w:pPr>
      <w:spacing w:line="240" w:lineRule="auto"/>
    </w:pPr>
    <w:rPr>
      <w:sz w:val="22"/>
      <w:szCs w:val="20"/>
    </w:rPr>
  </w:style>
  <w:style w:type="character" w:customStyle="1" w:styleId="aff7">
    <w:name w:val="Текст сноски Знак"/>
    <w:basedOn w:val="a3"/>
    <w:link w:val="aff6"/>
    <w:uiPriority w:val="99"/>
    <w:semiHidden/>
    <w:rsid w:val="00FF2002"/>
    <w:rPr>
      <w:kern w:val="24"/>
      <w:sz w:val="22"/>
      <w:szCs w:val="20"/>
    </w:rPr>
  </w:style>
  <w:style w:type="paragraph" w:styleId="aff8">
    <w:name w:val="envelope address"/>
    <w:basedOn w:val="a2"/>
    <w:uiPriority w:val="99"/>
    <w:semiHidden/>
    <w:unhideWhenUsed/>
    <w:pPr>
      <w:framePr w:w="7920" w:h="1980" w:hRule="exact" w:hSpace="180" w:wrap="auto" w:hAnchor="page" w:xAlign="center" w:yAlign="bottom"/>
      <w:spacing w:line="240" w:lineRule="auto"/>
      <w:ind w:left="2880" w:firstLine="0"/>
    </w:pPr>
    <w:rPr>
      <w:rFonts w:asciiTheme="majorHAnsi" w:eastAsiaTheme="majorEastAsia" w:hAnsiTheme="majorHAnsi" w:cstheme="majorBidi"/>
    </w:rPr>
  </w:style>
  <w:style w:type="paragraph" w:styleId="29">
    <w:name w:val="envelope return"/>
    <w:basedOn w:val="a2"/>
    <w:uiPriority w:val="99"/>
    <w:semiHidden/>
    <w:unhideWhenUsed/>
    <w:rsid w:val="00FF2002"/>
    <w:pPr>
      <w:spacing w:line="240" w:lineRule="auto"/>
      <w:ind w:firstLine="0"/>
    </w:pPr>
    <w:rPr>
      <w:rFonts w:asciiTheme="majorHAnsi" w:eastAsiaTheme="majorEastAsia" w:hAnsiTheme="majorHAnsi" w:cstheme="majorBidi"/>
      <w:sz w:val="22"/>
      <w:szCs w:val="20"/>
    </w:rPr>
  </w:style>
  <w:style w:type="paragraph" w:styleId="aff9">
    <w:name w:val="footer"/>
    <w:basedOn w:val="a2"/>
    <w:link w:val="affa"/>
    <w:uiPriority w:val="99"/>
    <w:unhideWhenUsed/>
    <w:rsid w:val="008002C0"/>
    <w:pPr>
      <w:spacing w:line="240" w:lineRule="auto"/>
      <w:ind w:firstLine="0"/>
    </w:pPr>
  </w:style>
  <w:style w:type="character" w:customStyle="1" w:styleId="affa">
    <w:name w:val="Нижний колонтитул Знак"/>
    <w:basedOn w:val="a3"/>
    <w:link w:val="aff9"/>
    <w:uiPriority w:val="99"/>
    <w:rsid w:val="008002C0"/>
    <w:rPr>
      <w:kern w:val="24"/>
    </w:rPr>
  </w:style>
  <w:style w:type="table" w:styleId="affb">
    <w:name w:val="Table Grid"/>
    <w:basedOn w:val="a4"/>
    <w:uiPriority w:val="3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ffc">
    <w:name w:val="Grid Table Light"/>
    <w:basedOn w:val="a4"/>
    <w:uiPriority w:val="40"/>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60">
    <w:name w:val="Заголовок 6 Знак"/>
    <w:basedOn w:val="a3"/>
    <w:link w:val="6"/>
    <w:uiPriority w:val="9"/>
    <w:rPr>
      <w:rFonts w:asciiTheme="majorHAnsi" w:eastAsiaTheme="majorEastAsia" w:hAnsiTheme="majorHAnsi" w:cstheme="majorBidi"/>
      <w:color w:val="6E6E6E" w:themeColor="accent1" w:themeShade="7F"/>
      <w:kern w:val="24"/>
    </w:rPr>
  </w:style>
  <w:style w:type="character" w:customStyle="1" w:styleId="70">
    <w:name w:val="Заголовок 7 Знак"/>
    <w:basedOn w:val="a3"/>
    <w:link w:val="7"/>
    <w:uiPriority w:val="9"/>
    <w:rPr>
      <w:rFonts w:asciiTheme="majorHAnsi" w:eastAsiaTheme="majorEastAsia" w:hAnsiTheme="majorHAnsi" w:cstheme="majorBidi"/>
      <w:i/>
      <w:iCs/>
      <w:color w:val="6E6E6E" w:themeColor="accent1" w:themeShade="7F"/>
      <w:kern w:val="24"/>
    </w:rPr>
  </w:style>
  <w:style w:type="character" w:customStyle="1" w:styleId="80">
    <w:name w:val="Заголовок 8 Знак"/>
    <w:basedOn w:val="a3"/>
    <w:link w:val="8"/>
    <w:uiPriority w:val="9"/>
    <w:semiHidden/>
    <w:rsid w:val="00FF2002"/>
    <w:rPr>
      <w:rFonts w:asciiTheme="majorHAnsi" w:eastAsiaTheme="majorEastAsia" w:hAnsiTheme="majorHAnsi" w:cstheme="majorBidi"/>
      <w:color w:val="272727" w:themeColor="text1" w:themeTint="D8"/>
      <w:kern w:val="24"/>
      <w:sz w:val="22"/>
      <w:szCs w:val="21"/>
    </w:rPr>
  </w:style>
  <w:style w:type="character" w:customStyle="1" w:styleId="90">
    <w:name w:val="Заголовок 9 Знак"/>
    <w:basedOn w:val="a3"/>
    <w:link w:val="9"/>
    <w:uiPriority w:val="9"/>
    <w:semiHidden/>
    <w:rsid w:val="00FF2002"/>
    <w:rPr>
      <w:rFonts w:asciiTheme="majorHAnsi" w:eastAsiaTheme="majorEastAsia" w:hAnsiTheme="majorHAnsi" w:cstheme="majorBidi"/>
      <w:i/>
      <w:iCs/>
      <w:color w:val="272727" w:themeColor="text1" w:themeTint="D8"/>
      <w:kern w:val="24"/>
      <w:sz w:val="22"/>
      <w:szCs w:val="21"/>
    </w:rPr>
  </w:style>
  <w:style w:type="paragraph" w:styleId="HTML">
    <w:name w:val="HTML Address"/>
    <w:basedOn w:val="a2"/>
    <w:link w:val="HTML0"/>
    <w:uiPriority w:val="99"/>
    <w:semiHidden/>
    <w:unhideWhenUsed/>
    <w:pPr>
      <w:spacing w:line="240" w:lineRule="auto"/>
      <w:ind w:firstLine="0"/>
    </w:pPr>
    <w:rPr>
      <w:i/>
      <w:iCs/>
    </w:rPr>
  </w:style>
  <w:style w:type="character" w:customStyle="1" w:styleId="HTML0">
    <w:name w:val="Адрес HTML Знак"/>
    <w:basedOn w:val="a3"/>
    <w:link w:val="HTML"/>
    <w:uiPriority w:val="99"/>
    <w:semiHidden/>
    <w:rPr>
      <w:i/>
      <w:iCs/>
      <w:kern w:val="24"/>
    </w:rPr>
  </w:style>
  <w:style w:type="paragraph" w:styleId="HTML1">
    <w:name w:val="HTML Preformatted"/>
    <w:basedOn w:val="a2"/>
    <w:link w:val="HTML2"/>
    <w:uiPriority w:val="99"/>
    <w:semiHidden/>
    <w:unhideWhenUsed/>
    <w:rsid w:val="00FF2002"/>
    <w:pPr>
      <w:spacing w:line="240" w:lineRule="auto"/>
      <w:ind w:firstLine="0"/>
    </w:pPr>
    <w:rPr>
      <w:rFonts w:ascii="Consolas" w:hAnsi="Consolas" w:cs="Consolas"/>
      <w:sz w:val="22"/>
      <w:szCs w:val="20"/>
    </w:rPr>
  </w:style>
  <w:style w:type="character" w:customStyle="1" w:styleId="HTML2">
    <w:name w:val="Стандартный HTML Знак"/>
    <w:basedOn w:val="a3"/>
    <w:link w:val="HTML1"/>
    <w:uiPriority w:val="99"/>
    <w:semiHidden/>
    <w:rsid w:val="00FF2002"/>
    <w:rPr>
      <w:rFonts w:ascii="Consolas" w:hAnsi="Consolas" w:cs="Consolas"/>
      <w:kern w:val="24"/>
      <w:sz w:val="22"/>
      <w:szCs w:val="20"/>
    </w:rPr>
  </w:style>
  <w:style w:type="paragraph" w:styleId="11">
    <w:name w:val="index 1"/>
    <w:basedOn w:val="a2"/>
    <w:next w:val="a2"/>
    <w:autoRedefine/>
    <w:uiPriority w:val="99"/>
    <w:semiHidden/>
    <w:unhideWhenUsed/>
    <w:pPr>
      <w:spacing w:line="240" w:lineRule="auto"/>
      <w:ind w:left="240" w:firstLine="0"/>
    </w:pPr>
  </w:style>
  <w:style w:type="paragraph" w:styleId="2a">
    <w:name w:val="index 2"/>
    <w:basedOn w:val="a2"/>
    <w:next w:val="a2"/>
    <w:autoRedefine/>
    <w:uiPriority w:val="99"/>
    <w:semiHidden/>
    <w:unhideWhenUsed/>
    <w:pPr>
      <w:spacing w:line="240" w:lineRule="auto"/>
      <w:ind w:left="480" w:firstLine="0"/>
    </w:pPr>
  </w:style>
  <w:style w:type="paragraph" w:styleId="37">
    <w:name w:val="index 3"/>
    <w:basedOn w:val="a2"/>
    <w:next w:val="a2"/>
    <w:autoRedefine/>
    <w:uiPriority w:val="99"/>
    <w:semiHidden/>
    <w:unhideWhenUsed/>
    <w:pPr>
      <w:spacing w:line="240" w:lineRule="auto"/>
      <w:ind w:left="720" w:firstLine="0"/>
    </w:pPr>
  </w:style>
  <w:style w:type="paragraph" w:styleId="43">
    <w:name w:val="index 4"/>
    <w:basedOn w:val="a2"/>
    <w:next w:val="a2"/>
    <w:autoRedefine/>
    <w:uiPriority w:val="99"/>
    <w:semiHidden/>
    <w:unhideWhenUsed/>
    <w:pPr>
      <w:spacing w:line="240" w:lineRule="auto"/>
      <w:ind w:left="960" w:firstLine="0"/>
    </w:pPr>
  </w:style>
  <w:style w:type="paragraph" w:styleId="53">
    <w:name w:val="index 5"/>
    <w:basedOn w:val="a2"/>
    <w:next w:val="a2"/>
    <w:autoRedefine/>
    <w:uiPriority w:val="99"/>
    <w:semiHidden/>
    <w:unhideWhenUsed/>
    <w:pPr>
      <w:spacing w:line="240" w:lineRule="auto"/>
      <w:ind w:left="1200" w:firstLine="0"/>
    </w:pPr>
  </w:style>
  <w:style w:type="paragraph" w:styleId="61">
    <w:name w:val="index 6"/>
    <w:basedOn w:val="a2"/>
    <w:next w:val="a2"/>
    <w:autoRedefine/>
    <w:uiPriority w:val="99"/>
    <w:semiHidden/>
    <w:unhideWhenUsed/>
    <w:pPr>
      <w:spacing w:line="240" w:lineRule="auto"/>
      <w:ind w:left="1440" w:firstLine="0"/>
    </w:pPr>
  </w:style>
  <w:style w:type="paragraph" w:styleId="71">
    <w:name w:val="index 7"/>
    <w:basedOn w:val="a2"/>
    <w:next w:val="a2"/>
    <w:autoRedefine/>
    <w:uiPriority w:val="99"/>
    <w:semiHidden/>
    <w:unhideWhenUsed/>
    <w:pPr>
      <w:spacing w:line="240" w:lineRule="auto"/>
      <w:ind w:left="1680" w:firstLine="0"/>
    </w:pPr>
  </w:style>
  <w:style w:type="paragraph" w:styleId="81">
    <w:name w:val="index 8"/>
    <w:basedOn w:val="a2"/>
    <w:next w:val="a2"/>
    <w:autoRedefine/>
    <w:uiPriority w:val="99"/>
    <w:semiHidden/>
    <w:unhideWhenUsed/>
    <w:pPr>
      <w:spacing w:line="240" w:lineRule="auto"/>
      <w:ind w:left="1920" w:firstLine="0"/>
    </w:pPr>
  </w:style>
  <w:style w:type="paragraph" w:styleId="91">
    <w:name w:val="index 9"/>
    <w:basedOn w:val="a2"/>
    <w:next w:val="a2"/>
    <w:autoRedefine/>
    <w:uiPriority w:val="99"/>
    <w:semiHidden/>
    <w:unhideWhenUsed/>
    <w:pPr>
      <w:spacing w:line="240" w:lineRule="auto"/>
      <w:ind w:left="2160" w:firstLine="0"/>
    </w:pPr>
  </w:style>
  <w:style w:type="paragraph" w:styleId="affd">
    <w:name w:val="index heading"/>
    <w:basedOn w:val="a2"/>
    <w:next w:val="11"/>
    <w:uiPriority w:val="99"/>
    <w:semiHidden/>
    <w:unhideWhenUsed/>
    <w:pPr>
      <w:ind w:firstLine="0"/>
    </w:pPr>
    <w:rPr>
      <w:rFonts w:asciiTheme="majorHAnsi" w:eastAsiaTheme="majorEastAsia" w:hAnsiTheme="majorHAnsi" w:cstheme="majorBidi"/>
      <w:b/>
      <w:bCs/>
    </w:rPr>
  </w:style>
  <w:style w:type="paragraph" w:styleId="affe">
    <w:name w:val="Intense Quote"/>
    <w:basedOn w:val="a2"/>
    <w:next w:val="a2"/>
    <w:link w:val="afff"/>
    <w:uiPriority w:val="30"/>
    <w:semiHidden/>
    <w:unhideWhenUsed/>
    <w:qFormat/>
    <w:rsid w:val="005D3A03"/>
    <w:pPr>
      <w:pBdr>
        <w:top w:val="single" w:sz="4" w:space="10" w:color="404040" w:themeColor="text1" w:themeTint="BF"/>
        <w:bottom w:val="single" w:sz="4" w:space="10" w:color="404040" w:themeColor="text1" w:themeTint="BF"/>
      </w:pBdr>
      <w:spacing w:before="360" w:after="360"/>
      <w:ind w:left="864" w:right="864" w:firstLine="0"/>
      <w:jc w:val="center"/>
    </w:pPr>
    <w:rPr>
      <w:i/>
      <w:iCs/>
      <w:color w:val="404040" w:themeColor="text1" w:themeTint="BF"/>
    </w:rPr>
  </w:style>
  <w:style w:type="character" w:customStyle="1" w:styleId="afff">
    <w:name w:val="Выделенная цитата Знак"/>
    <w:basedOn w:val="a3"/>
    <w:link w:val="affe"/>
    <w:uiPriority w:val="30"/>
    <w:semiHidden/>
    <w:rsid w:val="005D3A03"/>
    <w:rPr>
      <w:i/>
      <w:iCs/>
      <w:color w:val="404040" w:themeColor="text1" w:themeTint="BF"/>
      <w:kern w:val="24"/>
    </w:rPr>
  </w:style>
  <w:style w:type="paragraph" w:styleId="afff0">
    <w:name w:val="List"/>
    <w:basedOn w:val="a2"/>
    <w:uiPriority w:val="99"/>
    <w:semiHidden/>
    <w:unhideWhenUsed/>
    <w:pPr>
      <w:ind w:left="360" w:firstLine="0"/>
      <w:contextualSpacing/>
    </w:pPr>
  </w:style>
  <w:style w:type="paragraph" w:styleId="2b">
    <w:name w:val="List 2"/>
    <w:basedOn w:val="a2"/>
    <w:uiPriority w:val="99"/>
    <w:semiHidden/>
    <w:unhideWhenUsed/>
    <w:pPr>
      <w:ind w:left="720" w:firstLine="0"/>
      <w:contextualSpacing/>
    </w:pPr>
  </w:style>
  <w:style w:type="paragraph" w:styleId="38">
    <w:name w:val="List 3"/>
    <w:basedOn w:val="a2"/>
    <w:uiPriority w:val="99"/>
    <w:semiHidden/>
    <w:unhideWhenUsed/>
    <w:pPr>
      <w:ind w:left="1080" w:firstLine="0"/>
      <w:contextualSpacing/>
    </w:pPr>
  </w:style>
  <w:style w:type="paragraph" w:styleId="44">
    <w:name w:val="List 4"/>
    <w:basedOn w:val="a2"/>
    <w:uiPriority w:val="99"/>
    <w:semiHidden/>
    <w:unhideWhenUsed/>
    <w:pPr>
      <w:ind w:left="1440" w:firstLine="0"/>
      <w:contextualSpacing/>
    </w:pPr>
  </w:style>
  <w:style w:type="paragraph" w:styleId="54">
    <w:name w:val="List 5"/>
    <w:basedOn w:val="a2"/>
    <w:uiPriority w:val="99"/>
    <w:semiHidden/>
    <w:unhideWhenUsed/>
    <w:pPr>
      <w:ind w:left="1800" w:firstLine="0"/>
      <w:contextualSpacing/>
    </w:pPr>
  </w:style>
  <w:style w:type="paragraph" w:styleId="a0">
    <w:name w:val="List Bullet"/>
    <w:basedOn w:val="a2"/>
    <w:uiPriority w:val="9"/>
    <w:unhideWhenUsed/>
    <w:qFormat/>
    <w:pPr>
      <w:numPr>
        <w:numId w:val="1"/>
      </w:numPr>
      <w:contextualSpacing/>
    </w:pPr>
  </w:style>
  <w:style w:type="paragraph" w:styleId="20">
    <w:name w:val="List Bullet 2"/>
    <w:basedOn w:val="a2"/>
    <w:uiPriority w:val="99"/>
    <w:semiHidden/>
    <w:unhideWhenUsed/>
    <w:pPr>
      <w:numPr>
        <w:numId w:val="2"/>
      </w:numPr>
      <w:ind w:firstLine="0"/>
      <w:contextualSpacing/>
    </w:pPr>
  </w:style>
  <w:style w:type="paragraph" w:styleId="30">
    <w:name w:val="List Bullet 3"/>
    <w:basedOn w:val="a2"/>
    <w:uiPriority w:val="99"/>
    <w:semiHidden/>
    <w:unhideWhenUsed/>
    <w:pPr>
      <w:numPr>
        <w:numId w:val="3"/>
      </w:numPr>
      <w:ind w:firstLine="0"/>
      <w:contextualSpacing/>
    </w:pPr>
  </w:style>
  <w:style w:type="paragraph" w:styleId="40">
    <w:name w:val="List Bullet 4"/>
    <w:basedOn w:val="a2"/>
    <w:uiPriority w:val="99"/>
    <w:semiHidden/>
    <w:unhideWhenUsed/>
    <w:pPr>
      <w:numPr>
        <w:numId w:val="4"/>
      </w:numPr>
      <w:ind w:firstLine="0"/>
      <w:contextualSpacing/>
    </w:pPr>
  </w:style>
  <w:style w:type="paragraph" w:styleId="50">
    <w:name w:val="List Bullet 5"/>
    <w:basedOn w:val="a2"/>
    <w:uiPriority w:val="99"/>
    <w:semiHidden/>
    <w:unhideWhenUsed/>
    <w:pPr>
      <w:numPr>
        <w:numId w:val="5"/>
      </w:numPr>
      <w:ind w:firstLine="0"/>
      <w:contextualSpacing/>
    </w:pPr>
  </w:style>
  <w:style w:type="paragraph" w:styleId="afff1">
    <w:name w:val="List Continue"/>
    <w:basedOn w:val="a2"/>
    <w:uiPriority w:val="99"/>
    <w:semiHidden/>
    <w:unhideWhenUsed/>
    <w:pPr>
      <w:spacing w:after="120"/>
      <w:ind w:left="360" w:firstLine="0"/>
      <w:contextualSpacing/>
    </w:pPr>
  </w:style>
  <w:style w:type="paragraph" w:styleId="2c">
    <w:name w:val="List Continue 2"/>
    <w:basedOn w:val="a2"/>
    <w:uiPriority w:val="99"/>
    <w:semiHidden/>
    <w:unhideWhenUsed/>
    <w:pPr>
      <w:spacing w:after="120"/>
      <w:ind w:left="720" w:firstLine="0"/>
      <w:contextualSpacing/>
    </w:pPr>
  </w:style>
  <w:style w:type="paragraph" w:styleId="39">
    <w:name w:val="List Continue 3"/>
    <w:basedOn w:val="a2"/>
    <w:uiPriority w:val="99"/>
    <w:semiHidden/>
    <w:unhideWhenUsed/>
    <w:pPr>
      <w:spacing w:after="120"/>
      <w:ind w:left="1080" w:firstLine="0"/>
      <w:contextualSpacing/>
    </w:pPr>
  </w:style>
  <w:style w:type="paragraph" w:styleId="45">
    <w:name w:val="List Continue 4"/>
    <w:basedOn w:val="a2"/>
    <w:uiPriority w:val="99"/>
    <w:semiHidden/>
    <w:unhideWhenUsed/>
    <w:pPr>
      <w:spacing w:after="120"/>
      <w:ind w:left="1440" w:firstLine="0"/>
      <w:contextualSpacing/>
    </w:pPr>
  </w:style>
  <w:style w:type="paragraph" w:styleId="55">
    <w:name w:val="List Continue 5"/>
    <w:basedOn w:val="a2"/>
    <w:uiPriority w:val="99"/>
    <w:semiHidden/>
    <w:unhideWhenUsed/>
    <w:pPr>
      <w:spacing w:after="120"/>
      <w:ind w:left="1800" w:firstLine="0"/>
      <w:contextualSpacing/>
    </w:pPr>
  </w:style>
  <w:style w:type="paragraph" w:styleId="a">
    <w:name w:val="List Number"/>
    <w:basedOn w:val="a2"/>
    <w:uiPriority w:val="9"/>
    <w:unhideWhenUsed/>
    <w:qFormat/>
    <w:pPr>
      <w:numPr>
        <w:numId w:val="6"/>
      </w:numPr>
      <w:contextualSpacing/>
    </w:pPr>
  </w:style>
  <w:style w:type="paragraph" w:styleId="2">
    <w:name w:val="List Number 2"/>
    <w:basedOn w:val="a2"/>
    <w:uiPriority w:val="99"/>
    <w:semiHidden/>
    <w:unhideWhenUsed/>
    <w:pPr>
      <w:numPr>
        <w:numId w:val="7"/>
      </w:numPr>
      <w:ind w:firstLine="0"/>
      <w:contextualSpacing/>
    </w:pPr>
  </w:style>
  <w:style w:type="paragraph" w:styleId="3">
    <w:name w:val="List Number 3"/>
    <w:basedOn w:val="a2"/>
    <w:uiPriority w:val="99"/>
    <w:semiHidden/>
    <w:unhideWhenUsed/>
    <w:pPr>
      <w:numPr>
        <w:numId w:val="8"/>
      </w:numPr>
      <w:ind w:firstLine="0"/>
      <w:contextualSpacing/>
    </w:pPr>
  </w:style>
  <w:style w:type="paragraph" w:styleId="4">
    <w:name w:val="List Number 4"/>
    <w:basedOn w:val="a2"/>
    <w:uiPriority w:val="99"/>
    <w:semiHidden/>
    <w:unhideWhenUsed/>
    <w:pPr>
      <w:numPr>
        <w:numId w:val="9"/>
      </w:numPr>
      <w:ind w:firstLine="0"/>
      <w:contextualSpacing/>
    </w:pPr>
  </w:style>
  <w:style w:type="paragraph" w:styleId="5">
    <w:name w:val="List Number 5"/>
    <w:basedOn w:val="a2"/>
    <w:uiPriority w:val="99"/>
    <w:semiHidden/>
    <w:unhideWhenUsed/>
    <w:pPr>
      <w:numPr>
        <w:numId w:val="10"/>
      </w:numPr>
      <w:ind w:firstLine="0"/>
      <w:contextualSpacing/>
    </w:pPr>
  </w:style>
  <w:style w:type="paragraph" w:styleId="afff2">
    <w:name w:val="List Paragraph"/>
    <w:basedOn w:val="a2"/>
    <w:uiPriority w:val="34"/>
    <w:unhideWhenUsed/>
    <w:qFormat/>
    <w:pPr>
      <w:ind w:left="720" w:firstLine="0"/>
      <w:contextualSpacing/>
    </w:pPr>
  </w:style>
  <w:style w:type="paragraph" w:styleId="afff3">
    <w:name w:val="macro"/>
    <w:link w:val="afff4"/>
    <w:uiPriority w:val="99"/>
    <w:semiHidden/>
    <w:unhideWhenUsed/>
    <w:rsid w:val="00FF2002"/>
    <w:pPr>
      <w:tabs>
        <w:tab w:val="left" w:pos="480"/>
        <w:tab w:val="left" w:pos="960"/>
        <w:tab w:val="left" w:pos="1440"/>
        <w:tab w:val="left" w:pos="1920"/>
        <w:tab w:val="left" w:pos="2400"/>
        <w:tab w:val="left" w:pos="2880"/>
        <w:tab w:val="left" w:pos="3360"/>
        <w:tab w:val="left" w:pos="3840"/>
        <w:tab w:val="left" w:pos="4320"/>
      </w:tabs>
      <w:ind w:firstLine="0"/>
    </w:pPr>
    <w:rPr>
      <w:rFonts w:ascii="Consolas" w:hAnsi="Consolas" w:cs="Consolas"/>
      <w:kern w:val="24"/>
      <w:sz w:val="22"/>
      <w:szCs w:val="20"/>
    </w:rPr>
  </w:style>
  <w:style w:type="character" w:customStyle="1" w:styleId="afff4">
    <w:name w:val="Текст макроса Знак"/>
    <w:basedOn w:val="a3"/>
    <w:link w:val="afff3"/>
    <w:uiPriority w:val="99"/>
    <w:semiHidden/>
    <w:rsid w:val="00FF2002"/>
    <w:rPr>
      <w:rFonts w:ascii="Consolas" w:hAnsi="Consolas" w:cs="Consolas"/>
      <w:kern w:val="24"/>
      <w:sz w:val="22"/>
      <w:szCs w:val="20"/>
    </w:rPr>
  </w:style>
  <w:style w:type="paragraph" w:styleId="afff5">
    <w:name w:val="Message Header"/>
    <w:basedOn w:val="a2"/>
    <w:link w:val="afff6"/>
    <w:uiPriority w:val="99"/>
    <w:semiHidden/>
    <w:unhideWhenUsed/>
    <w:pPr>
      <w:pBdr>
        <w:top w:val="single" w:sz="6" w:space="1" w:color="auto"/>
        <w:left w:val="single" w:sz="6" w:space="1" w:color="auto"/>
        <w:bottom w:val="single" w:sz="6" w:space="1" w:color="auto"/>
        <w:right w:val="single" w:sz="6" w:space="1" w:color="auto"/>
      </w:pBdr>
      <w:shd w:val="pct20" w:color="auto" w:fill="auto"/>
      <w:spacing w:line="240" w:lineRule="auto"/>
      <w:ind w:left="1080" w:firstLine="0"/>
    </w:pPr>
    <w:rPr>
      <w:rFonts w:asciiTheme="majorHAnsi" w:eastAsiaTheme="majorEastAsia" w:hAnsiTheme="majorHAnsi" w:cstheme="majorBidi"/>
    </w:rPr>
  </w:style>
  <w:style w:type="character" w:customStyle="1" w:styleId="afff6">
    <w:name w:val="Шапка Знак"/>
    <w:basedOn w:val="a3"/>
    <w:link w:val="afff5"/>
    <w:uiPriority w:val="99"/>
    <w:semiHidden/>
    <w:rPr>
      <w:rFonts w:asciiTheme="majorHAnsi" w:eastAsiaTheme="majorEastAsia" w:hAnsiTheme="majorHAnsi" w:cstheme="majorBidi"/>
      <w:kern w:val="24"/>
      <w:shd w:val="pct20" w:color="auto" w:fill="auto"/>
    </w:rPr>
  </w:style>
  <w:style w:type="paragraph" w:styleId="afff7">
    <w:name w:val="Normal (Web)"/>
    <w:basedOn w:val="a2"/>
    <w:uiPriority w:val="99"/>
    <w:semiHidden/>
    <w:unhideWhenUsed/>
    <w:pPr>
      <w:ind w:firstLine="0"/>
    </w:pPr>
    <w:rPr>
      <w:rFonts w:ascii="Times New Roman" w:hAnsi="Times New Roman" w:cs="Times New Roman"/>
    </w:rPr>
  </w:style>
  <w:style w:type="paragraph" w:styleId="afff8">
    <w:name w:val="Normal Indent"/>
    <w:basedOn w:val="a2"/>
    <w:uiPriority w:val="99"/>
    <w:semiHidden/>
    <w:unhideWhenUsed/>
    <w:pPr>
      <w:ind w:left="720" w:firstLine="0"/>
    </w:pPr>
  </w:style>
  <w:style w:type="paragraph" w:styleId="afff9">
    <w:name w:val="Note Heading"/>
    <w:basedOn w:val="a2"/>
    <w:next w:val="a2"/>
    <w:link w:val="afffa"/>
    <w:uiPriority w:val="99"/>
    <w:semiHidden/>
    <w:unhideWhenUsed/>
    <w:pPr>
      <w:spacing w:line="240" w:lineRule="auto"/>
      <w:ind w:firstLine="0"/>
    </w:pPr>
  </w:style>
  <w:style w:type="character" w:customStyle="1" w:styleId="afffa">
    <w:name w:val="Заголовок записки Знак"/>
    <w:basedOn w:val="a3"/>
    <w:link w:val="afff9"/>
    <w:uiPriority w:val="99"/>
    <w:semiHidden/>
    <w:rPr>
      <w:kern w:val="24"/>
    </w:rPr>
  </w:style>
  <w:style w:type="paragraph" w:styleId="afffb">
    <w:name w:val="Plain Text"/>
    <w:basedOn w:val="a2"/>
    <w:link w:val="afffc"/>
    <w:uiPriority w:val="99"/>
    <w:semiHidden/>
    <w:unhideWhenUsed/>
    <w:rsid w:val="00FF2002"/>
    <w:pPr>
      <w:spacing w:line="240" w:lineRule="auto"/>
      <w:ind w:firstLine="0"/>
    </w:pPr>
    <w:rPr>
      <w:rFonts w:ascii="Consolas" w:hAnsi="Consolas" w:cs="Consolas"/>
      <w:sz w:val="22"/>
      <w:szCs w:val="21"/>
    </w:rPr>
  </w:style>
  <w:style w:type="character" w:customStyle="1" w:styleId="afffc">
    <w:name w:val="Текст Знак"/>
    <w:basedOn w:val="a3"/>
    <w:link w:val="afffb"/>
    <w:uiPriority w:val="99"/>
    <w:semiHidden/>
    <w:rsid w:val="00FF2002"/>
    <w:rPr>
      <w:rFonts w:ascii="Consolas" w:hAnsi="Consolas" w:cs="Consolas"/>
      <w:kern w:val="24"/>
      <w:sz w:val="22"/>
      <w:szCs w:val="21"/>
    </w:rPr>
  </w:style>
  <w:style w:type="paragraph" w:styleId="2d">
    <w:name w:val="Quote"/>
    <w:basedOn w:val="a2"/>
    <w:next w:val="a2"/>
    <w:link w:val="2e"/>
    <w:uiPriority w:val="29"/>
    <w:semiHidden/>
    <w:unhideWhenUsed/>
    <w:qFormat/>
    <w:pPr>
      <w:spacing w:before="200" w:after="160"/>
      <w:ind w:left="864" w:right="864" w:firstLine="0"/>
      <w:jc w:val="center"/>
    </w:pPr>
    <w:rPr>
      <w:i/>
      <w:iCs/>
      <w:color w:val="404040" w:themeColor="text1" w:themeTint="BF"/>
    </w:rPr>
  </w:style>
  <w:style w:type="character" w:customStyle="1" w:styleId="2e">
    <w:name w:val="Цитата 2 Знак"/>
    <w:basedOn w:val="a3"/>
    <w:link w:val="2d"/>
    <w:uiPriority w:val="29"/>
    <w:semiHidden/>
    <w:rPr>
      <w:i/>
      <w:iCs/>
      <w:color w:val="404040" w:themeColor="text1" w:themeTint="BF"/>
      <w:kern w:val="24"/>
    </w:rPr>
  </w:style>
  <w:style w:type="paragraph" w:styleId="afffd">
    <w:name w:val="Salutation"/>
    <w:basedOn w:val="a2"/>
    <w:next w:val="a2"/>
    <w:link w:val="afffe"/>
    <w:uiPriority w:val="99"/>
    <w:semiHidden/>
    <w:unhideWhenUsed/>
    <w:pPr>
      <w:ind w:firstLine="0"/>
    </w:pPr>
  </w:style>
  <w:style w:type="character" w:customStyle="1" w:styleId="afffe">
    <w:name w:val="Приветствие Знак"/>
    <w:basedOn w:val="a3"/>
    <w:link w:val="afffd"/>
    <w:uiPriority w:val="99"/>
    <w:semiHidden/>
    <w:rPr>
      <w:kern w:val="24"/>
    </w:rPr>
  </w:style>
  <w:style w:type="paragraph" w:styleId="affff">
    <w:name w:val="Signature"/>
    <w:basedOn w:val="a2"/>
    <w:link w:val="affff0"/>
    <w:uiPriority w:val="99"/>
    <w:semiHidden/>
    <w:unhideWhenUsed/>
    <w:pPr>
      <w:spacing w:line="240" w:lineRule="auto"/>
      <w:ind w:left="4320" w:firstLine="0"/>
    </w:pPr>
  </w:style>
  <w:style w:type="character" w:customStyle="1" w:styleId="affff0">
    <w:name w:val="Подпись Знак"/>
    <w:basedOn w:val="a3"/>
    <w:link w:val="affff"/>
    <w:uiPriority w:val="99"/>
    <w:semiHidden/>
    <w:rPr>
      <w:kern w:val="24"/>
    </w:rPr>
  </w:style>
  <w:style w:type="paragraph" w:styleId="affff1">
    <w:name w:val="table of authorities"/>
    <w:basedOn w:val="a2"/>
    <w:next w:val="a2"/>
    <w:uiPriority w:val="99"/>
    <w:semiHidden/>
    <w:unhideWhenUsed/>
    <w:pPr>
      <w:ind w:left="240" w:firstLine="0"/>
    </w:pPr>
  </w:style>
  <w:style w:type="paragraph" w:styleId="affff2">
    <w:name w:val="table of figures"/>
    <w:basedOn w:val="a2"/>
    <w:next w:val="a2"/>
    <w:uiPriority w:val="99"/>
    <w:unhideWhenUsed/>
    <w:pPr>
      <w:ind w:firstLine="0"/>
    </w:pPr>
  </w:style>
  <w:style w:type="paragraph" w:styleId="affff3">
    <w:name w:val="toa heading"/>
    <w:basedOn w:val="a2"/>
    <w:next w:val="a2"/>
    <w:uiPriority w:val="99"/>
    <w:semiHidden/>
    <w:unhideWhenUsed/>
    <w:pPr>
      <w:spacing w:before="120"/>
      <w:ind w:firstLine="0"/>
    </w:pPr>
    <w:rPr>
      <w:rFonts w:asciiTheme="majorHAnsi" w:eastAsiaTheme="majorEastAsia" w:hAnsiTheme="majorHAnsi" w:cstheme="majorBidi"/>
      <w:b/>
      <w:bCs/>
    </w:rPr>
  </w:style>
  <w:style w:type="paragraph" w:styleId="46">
    <w:name w:val="toc 4"/>
    <w:basedOn w:val="a2"/>
    <w:next w:val="a2"/>
    <w:autoRedefine/>
    <w:uiPriority w:val="39"/>
    <w:unhideWhenUsed/>
    <w:pPr>
      <w:spacing w:after="100"/>
      <w:ind w:left="720" w:firstLine="0"/>
    </w:pPr>
  </w:style>
  <w:style w:type="paragraph" w:styleId="56">
    <w:name w:val="toc 5"/>
    <w:basedOn w:val="a2"/>
    <w:next w:val="a2"/>
    <w:autoRedefine/>
    <w:uiPriority w:val="39"/>
    <w:unhideWhenUsed/>
    <w:pPr>
      <w:spacing w:after="100"/>
      <w:ind w:left="960" w:firstLine="0"/>
    </w:pPr>
  </w:style>
  <w:style w:type="paragraph" w:styleId="62">
    <w:name w:val="toc 6"/>
    <w:basedOn w:val="a2"/>
    <w:next w:val="a2"/>
    <w:autoRedefine/>
    <w:uiPriority w:val="39"/>
    <w:unhideWhenUsed/>
    <w:pPr>
      <w:spacing w:after="100"/>
      <w:ind w:left="1200" w:firstLine="0"/>
    </w:pPr>
  </w:style>
  <w:style w:type="paragraph" w:styleId="72">
    <w:name w:val="toc 7"/>
    <w:basedOn w:val="a2"/>
    <w:next w:val="a2"/>
    <w:autoRedefine/>
    <w:uiPriority w:val="39"/>
    <w:unhideWhenUsed/>
    <w:pPr>
      <w:spacing w:after="100"/>
      <w:ind w:left="1440" w:firstLine="0"/>
    </w:pPr>
  </w:style>
  <w:style w:type="paragraph" w:styleId="82">
    <w:name w:val="toc 8"/>
    <w:basedOn w:val="a2"/>
    <w:next w:val="a2"/>
    <w:autoRedefine/>
    <w:uiPriority w:val="39"/>
    <w:unhideWhenUsed/>
    <w:pPr>
      <w:spacing w:after="100"/>
      <w:ind w:left="1680" w:firstLine="0"/>
    </w:pPr>
  </w:style>
  <w:style w:type="paragraph" w:styleId="92">
    <w:name w:val="toc 9"/>
    <w:basedOn w:val="a2"/>
    <w:next w:val="a2"/>
    <w:autoRedefine/>
    <w:uiPriority w:val="39"/>
    <w:unhideWhenUsed/>
    <w:pPr>
      <w:spacing w:after="100"/>
      <w:ind w:left="1920" w:firstLine="0"/>
    </w:pPr>
  </w:style>
  <w:style w:type="character" w:styleId="affff4">
    <w:name w:val="endnote reference"/>
    <w:basedOn w:val="a3"/>
    <w:uiPriority w:val="99"/>
    <w:semiHidden/>
    <w:unhideWhenUsed/>
    <w:rPr>
      <w:vertAlign w:val="superscript"/>
    </w:rPr>
  </w:style>
  <w:style w:type="character" w:styleId="affff5">
    <w:name w:val="footnote reference"/>
    <w:basedOn w:val="a3"/>
    <w:uiPriority w:val="5"/>
    <w:unhideWhenUsed/>
    <w:qFormat/>
    <w:rPr>
      <w:vertAlign w:val="superscript"/>
    </w:rPr>
  </w:style>
  <w:style w:type="table" w:customStyle="1" w:styleId="APAReport">
    <w:name w:val="APA Report"/>
    <w:basedOn w:val="a4"/>
    <w:uiPriority w:val="99"/>
    <w:rsid w:val="00BF4184"/>
    <w:pPr>
      <w:spacing w:line="240" w:lineRule="auto"/>
      <w:ind w:firstLine="0"/>
    </w:pPr>
    <w:tblPr>
      <w:tblBorders>
        <w:top w:val="single" w:sz="12" w:space="0" w:color="auto"/>
        <w:bottom w:val="single" w:sz="12" w:space="0" w:color="auto"/>
      </w:tblBorders>
    </w:tblPr>
    <w:tblStylePr w:type="firstRow">
      <w:rPr>
        <w:rFonts w:asciiTheme="majorHAnsi" w:hAnsiTheme="majorHAnsi"/>
      </w:rPr>
      <w:tblPr/>
      <w:trPr>
        <w:tblHeader/>
      </w:trPr>
      <w:tcPr>
        <w:tcBorders>
          <w:top w:val="single" w:sz="12" w:space="0" w:color="auto"/>
          <w:left w:val="nil"/>
          <w:bottom w:val="single" w:sz="12" w:space="0" w:color="auto"/>
          <w:right w:val="nil"/>
          <w:insideH w:val="nil"/>
          <w:insideV w:val="nil"/>
          <w:tl2br w:val="nil"/>
          <w:tr2bl w:val="nil"/>
        </w:tcBorders>
      </w:tcPr>
    </w:tblStylePr>
  </w:style>
  <w:style w:type="paragraph" w:customStyle="1" w:styleId="TableFigure">
    <w:name w:val="Table/Figure"/>
    <w:basedOn w:val="a2"/>
    <w:uiPriority w:val="39"/>
    <w:qFormat/>
    <w:pPr>
      <w:spacing w:before="240"/>
      <w:ind w:firstLine="0"/>
      <w:contextualSpacing/>
    </w:pPr>
  </w:style>
  <w:style w:type="table" w:styleId="12">
    <w:name w:val="Plain Table 1"/>
    <w:basedOn w:val="a4"/>
    <w:uiPriority w:val="41"/>
    <w:rsid w:val="00E6004D"/>
    <w:pPr>
      <w:spacing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affff6">
    <w:name w:val="annotation reference"/>
    <w:basedOn w:val="a3"/>
    <w:uiPriority w:val="99"/>
    <w:semiHidden/>
    <w:unhideWhenUsed/>
    <w:rsid w:val="00FF2002"/>
    <w:rPr>
      <w:sz w:val="22"/>
      <w:szCs w:val="16"/>
    </w:rPr>
  </w:style>
  <w:style w:type="paragraph" w:styleId="affff7">
    <w:name w:val="endnote text"/>
    <w:basedOn w:val="a2"/>
    <w:link w:val="affff8"/>
    <w:uiPriority w:val="99"/>
    <w:semiHidden/>
    <w:unhideWhenUsed/>
    <w:qFormat/>
    <w:rsid w:val="00FF2002"/>
    <w:pPr>
      <w:spacing w:line="240" w:lineRule="auto"/>
    </w:pPr>
    <w:rPr>
      <w:sz w:val="22"/>
      <w:szCs w:val="20"/>
    </w:rPr>
  </w:style>
  <w:style w:type="character" w:customStyle="1" w:styleId="affff8">
    <w:name w:val="Текст концевой сноски Знак"/>
    <w:basedOn w:val="a3"/>
    <w:link w:val="affff7"/>
    <w:uiPriority w:val="99"/>
    <w:semiHidden/>
    <w:rsid w:val="00FF2002"/>
    <w:rPr>
      <w:kern w:val="24"/>
      <w:sz w:val="22"/>
      <w:szCs w:val="20"/>
    </w:rPr>
  </w:style>
  <w:style w:type="character" w:styleId="HTML3">
    <w:name w:val="HTML Code"/>
    <w:basedOn w:val="a3"/>
    <w:uiPriority w:val="99"/>
    <w:semiHidden/>
    <w:unhideWhenUsed/>
    <w:rsid w:val="00FF2002"/>
    <w:rPr>
      <w:rFonts w:ascii="Consolas" w:hAnsi="Consolas"/>
      <w:sz w:val="22"/>
      <w:szCs w:val="20"/>
    </w:rPr>
  </w:style>
  <w:style w:type="character" w:styleId="HTML4">
    <w:name w:val="HTML Keyboard"/>
    <w:basedOn w:val="a3"/>
    <w:uiPriority w:val="99"/>
    <w:semiHidden/>
    <w:unhideWhenUsed/>
    <w:rsid w:val="00FF2002"/>
    <w:rPr>
      <w:rFonts w:ascii="Consolas" w:hAnsi="Consolas"/>
      <w:sz w:val="22"/>
      <w:szCs w:val="20"/>
    </w:rPr>
  </w:style>
  <w:style w:type="character" w:styleId="HTML5">
    <w:name w:val="HTML Typewriter"/>
    <w:basedOn w:val="a3"/>
    <w:uiPriority w:val="99"/>
    <w:semiHidden/>
    <w:unhideWhenUsed/>
    <w:rsid w:val="00FF2002"/>
    <w:rPr>
      <w:rFonts w:ascii="Consolas" w:hAnsi="Consolas"/>
      <w:sz w:val="22"/>
      <w:szCs w:val="20"/>
    </w:rPr>
  </w:style>
  <w:style w:type="character" w:styleId="affff9">
    <w:name w:val="Intense Emphasis"/>
    <w:basedOn w:val="a3"/>
    <w:uiPriority w:val="21"/>
    <w:semiHidden/>
    <w:unhideWhenUsed/>
    <w:qFormat/>
    <w:rsid w:val="005D3A03"/>
    <w:rPr>
      <w:i/>
      <w:iCs/>
      <w:color w:val="373737" w:themeColor="accent1" w:themeShade="40"/>
    </w:rPr>
  </w:style>
  <w:style w:type="character" w:styleId="affffa">
    <w:name w:val="Intense Reference"/>
    <w:basedOn w:val="a3"/>
    <w:uiPriority w:val="32"/>
    <w:semiHidden/>
    <w:unhideWhenUsed/>
    <w:qFormat/>
    <w:rsid w:val="00BA45DB"/>
    <w:rPr>
      <w:b/>
      <w:bCs/>
      <w:caps w:val="0"/>
      <w:smallCaps/>
      <w:color w:val="595959" w:themeColor="text1" w:themeTint="A6"/>
      <w:spacing w:val="5"/>
    </w:rPr>
  </w:style>
  <w:style w:type="paragraph" w:styleId="a1">
    <w:name w:val="TOC Heading"/>
    <w:basedOn w:val="1"/>
    <w:next w:val="a2"/>
    <w:uiPriority w:val="39"/>
    <w:unhideWhenUsed/>
    <w:qFormat/>
    <w:rsid w:val="00067905"/>
    <w:pPr>
      <w:numPr>
        <w:numId w:val="16"/>
      </w:numPr>
      <w:tabs>
        <w:tab w:val="num" w:pos="360"/>
      </w:tabs>
      <w:ind w:left="851" w:hanging="851"/>
    </w:pPr>
    <w:rPr>
      <w:bCs w:val="0"/>
      <w:szCs w:val="32"/>
    </w:rPr>
  </w:style>
  <w:style w:type="character" w:styleId="affffb">
    <w:name w:val="FollowedHyperlink"/>
    <w:basedOn w:val="a3"/>
    <w:uiPriority w:val="99"/>
    <w:semiHidden/>
    <w:unhideWhenUsed/>
    <w:rsid w:val="009A6A3B"/>
    <w:rPr>
      <w:color w:val="595959" w:themeColor="text1" w:themeTint="A6"/>
      <w:u w:val="single"/>
    </w:rPr>
  </w:style>
  <w:style w:type="paragraph" w:customStyle="1" w:styleId="Title2">
    <w:name w:val="Title 2"/>
    <w:basedOn w:val="a2"/>
    <w:uiPriority w:val="1"/>
    <w:qFormat/>
    <w:rsid w:val="00B823AA"/>
    <w:pPr>
      <w:ind w:firstLine="0"/>
      <w:jc w:val="center"/>
    </w:pPr>
  </w:style>
  <w:style w:type="character" w:styleId="affffc">
    <w:name w:val="Hyperlink"/>
    <w:basedOn w:val="a3"/>
    <w:uiPriority w:val="99"/>
    <w:unhideWhenUsed/>
    <w:rsid w:val="00B84842"/>
    <w:rPr>
      <w:color w:val="5F5F5F" w:themeColor="hyperlink"/>
      <w:u w:val="single"/>
    </w:rPr>
  </w:style>
  <w:style w:type="paragraph" w:styleId="13">
    <w:name w:val="toc 1"/>
    <w:basedOn w:val="a2"/>
    <w:next w:val="a2"/>
    <w:autoRedefine/>
    <w:uiPriority w:val="39"/>
    <w:unhideWhenUsed/>
    <w:rsid w:val="00BE3823"/>
    <w:pPr>
      <w:tabs>
        <w:tab w:val="left" w:pos="284"/>
        <w:tab w:val="right" w:leader="dot" w:pos="9678"/>
      </w:tabs>
      <w:spacing w:after="100"/>
      <w:ind w:firstLine="0"/>
    </w:pPr>
    <w:rPr>
      <w:rFonts w:ascii="Times New Roman" w:eastAsiaTheme="minorHAnsi" w:hAnsi="Times New Roman"/>
      <w:kern w:val="0"/>
      <w:szCs w:val="22"/>
      <w:lang w:val="en-GB" w:eastAsia="en-US"/>
    </w:rPr>
  </w:style>
  <w:style w:type="character" w:customStyle="1" w:styleId="UnresolvedMention1">
    <w:name w:val="Unresolved Mention1"/>
    <w:basedOn w:val="a3"/>
    <w:uiPriority w:val="99"/>
    <w:semiHidden/>
    <w:unhideWhenUsed/>
    <w:rsid w:val="00B91A58"/>
    <w:rPr>
      <w:color w:val="605E5C"/>
      <w:shd w:val="clear" w:color="auto" w:fill="E1DFDD"/>
    </w:rPr>
  </w:style>
  <w:style w:type="paragraph" w:customStyle="1" w:styleId="Otsikko1">
    <w:name w:val="Otsikko 1"/>
    <w:basedOn w:val="a2"/>
    <w:rsid w:val="00B91A58"/>
    <w:pPr>
      <w:numPr>
        <w:numId w:val="11"/>
      </w:numPr>
    </w:pPr>
    <w:rPr>
      <w:rFonts w:ascii="Times New Roman" w:eastAsiaTheme="minorHAnsi" w:hAnsi="Times New Roman"/>
      <w:kern w:val="0"/>
      <w:szCs w:val="22"/>
      <w:lang w:val="en-GB" w:eastAsia="en-US"/>
    </w:rPr>
  </w:style>
  <w:style w:type="paragraph" w:customStyle="1" w:styleId="Otsikko2">
    <w:name w:val="Otsikko 2"/>
    <w:basedOn w:val="a2"/>
    <w:rsid w:val="00B91A58"/>
    <w:pPr>
      <w:ind w:left="576" w:hanging="576"/>
    </w:pPr>
    <w:rPr>
      <w:rFonts w:ascii="Times New Roman" w:eastAsiaTheme="minorHAnsi" w:hAnsi="Times New Roman"/>
      <w:kern w:val="0"/>
      <w:szCs w:val="22"/>
      <w:lang w:val="en-GB" w:eastAsia="en-US"/>
    </w:rPr>
  </w:style>
  <w:style w:type="paragraph" w:customStyle="1" w:styleId="Otsikko3">
    <w:name w:val="Otsikko 3"/>
    <w:basedOn w:val="a2"/>
    <w:rsid w:val="00B91A58"/>
    <w:pPr>
      <w:ind w:left="720" w:hanging="720"/>
    </w:pPr>
    <w:rPr>
      <w:rFonts w:ascii="Times New Roman" w:eastAsiaTheme="minorHAnsi" w:hAnsi="Times New Roman"/>
      <w:kern w:val="0"/>
      <w:szCs w:val="22"/>
      <w:lang w:val="en-GB" w:eastAsia="en-US"/>
    </w:rPr>
  </w:style>
  <w:style w:type="paragraph" w:customStyle="1" w:styleId="Otsikko4">
    <w:name w:val="Otsikko 4"/>
    <w:basedOn w:val="a2"/>
    <w:rsid w:val="00B91A58"/>
    <w:pPr>
      <w:ind w:left="864" w:hanging="864"/>
    </w:pPr>
    <w:rPr>
      <w:rFonts w:ascii="Times New Roman" w:eastAsiaTheme="minorHAnsi" w:hAnsi="Times New Roman"/>
      <w:kern w:val="0"/>
      <w:szCs w:val="22"/>
      <w:lang w:val="en-GB" w:eastAsia="en-US"/>
    </w:rPr>
  </w:style>
  <w:style w:type="paragraph" w:customStyle="1" w:styleId="Otsikko5">
    <w:name w:val="Otsikko 5"/>
    <w:basedOn w:val="a2"/>
    <w:rsid w:val="00B91A58"/>
    <w:pPr>
      <w:ind w:left="1008" w:hanging="1008"/>
    </w:pPr>
    <w:rPr>
      <w:rFonts w:ascii="Times New Roman" w:eastAsiaTheme="minorHAnsi" w:hAnsi="Times New Roman"/>
      <w:kern w:val="0"/>
      <w:szCs w:val="22"/>
      <w:lang w:val="en-GB" w:eastAsia="en-US"/>
    </w:rPr>
  </w:style>
  <w:style w:type="paragraph" w:customStyle="1" w:styleId="Otsikko6">
    <w:name w:val="Otsikko 6"/>
    <w:basedOn w:val="a2"/>
    <w:rsid w:val="00B91A58"/>
    <w:pPr>
      <w:ind w:left="1152" w:hanging="1152"/>
    </w:pPr>
    <w:rPr>
      <w:rFonts w:ascii="Times New Roman" w:eastAsiaTheme="minorHAnsi" w:hAnsi="Times New Roman"/>
      <w:kern w:val="0"/>
      <w:szCs w:val="22"/>
      <w:lang w:val="en-GB" w:eastAsia="en-US"/>
    </w:rPr>
  </w:style>
  <w:style w:type="paragraph" w:customStyle="1" w:styleId="Otsikko7">
    <w:name w:val="Otsikko 7"/>
    <w:basedOn w:val="a2"/>
    <w:rsid w:val="00B91A58"/>
    <w:pPr>
      <w:ind w:left="1296" w:hanging="1296"/>
    </w:pPr>
    <w:rPr>
      <w:rFonts w:ascii="Times New Roman" w:eastAsiaTheme="minorHAnsi" w:hAnsi="Times New Roman"/>
      <w:kern w:val="0"/>
      <w:szCs w:val="22"/>
      <w:lang w:val="en-GB" w:eastAsia="en-US"/>
    </w:rPr>
  </w:style>
  <w:style w:type="paragraph" w:customStyle="1" w:styleId="Otsikko8">
    <w:name w:val="Otsikko 8"/>
    <w:basedOn w:val="a2"/>
    <w:rsid w:val="00B91A58"/>
    <w:pPr>
      <w:ind w:left="1440" w:hanging="1440"/>
    </w:pPr>
    <w:rPr>
      <w:rFonts w:ascii="Times New Roman" w:eastAsiaTheme="minorHAnsi" w:hAnsi="Times New Roman"/>
      <w:kern w:val="0"/>
      <w:szCs w:val="22"/>
      <w:lang w:val="en-GB" w:eastAsia="en-US"/>
    </w:rPr>
  </w:style>
  <w:style w:type="paragraph" w:customStyle="1" w:styleId="Otsikko9">
    <w:name w:val="Otsikko 9"/>
    <w:basedOn w:val="a2"/>
    <w:rsid w:val="00B91A58"/>
    <w:pPr>
      <w:ind w:left="1584" w:hanging="1584"/>
    </w:pPr>
    <w:rPr>
      <w:rFonts w:ascii="Times New Roman" w:eastAsiaTheme="minorHAnsi" w:hAnsi="Times New Roman"/>
      <w:kern w:val="0"/>
      <w:szCs w:val="22"/>
      <w:lang w:val="en-GB" w:eastAsia="en-US"/>
    </w:rPr>
  </w:style>
  <w:style w:type="paragraph" w:styleId="2f">
    <w:name w:val="toc 2"/>
    <w:basedOn w:val="a2"/>
    <w:next w:val="a2"/>
    <w:autoRedefine/>
    <w:uiPriority w:val="39"/>
    <w:unhideWhenUsed/>
    <w:rsid w:val="00BE3823"/>
    <w:pPr>
      <w:tabs>
        <w:tab w:val="left" w:pos="709"/>
        <w:tab w:val="right" w:leader="dot" w:pos="9678"/>
      </w:tabs>
      <w:spacing w:after="100"/>
      <w:ind w:left="240" w:firstLine="0"/>
    </w:pPr>
    <w:rPr>
      <w:rFonts w:ascii="Times New Roman" w:eastAsiaTheme="minorHAnsi" w:hAnsi="Times New Roman"/>
      <w:kern w:val="0"/>
      <w:szCs w:val="22"/>
      <w:lang w:val="en-GB" w:eastAsia="en-US"/>
    </w:rPr>
  </w:style>
  <w:style w:type="character" w:customStyle="1" w:styleId="UnresolvedMention10">
    <w:name w:val="Unresolved Mention1"/>
    <w:basedOn w:val="a3"/>
    <w:uiPriority w:val="99"/>
    <w:semiHidden/>
    <w:unhideWhenUsed/>
    <w:rsid w:val="000B660D"/>
    <w:rPr>
      <w:color w:val="605E5C"/>
      <w:shd w:val="clear" w:color="auto" w:fill="E1DFDD"/>
    </w:rPr>
  </w:style>
  <w:style w:type="paragraph" w:styleId="3a">
    <w:name w:val="toc 3"/>
    <w:basedOn w:val="a2"/>
    <w:next w:val="a2"/>
    <w:autoRedefine/>
    <w:uiPriority w:val="39"/>
    <w:unhideWhenUsed/>
    <w:rsid w:val="000B660D"/>
    <w:pPr>
      <w:spacing w:after="100"/>
      <w:ind w:left="480" w:firstLine="0"/>
      <w:contextualSpacing/>
    </w:pPr>
    <w:rPr>
      <w:rFonts w:ascii="Times New Roman" w:eastAsiaTheme="minorHAnsi" w:hAnsi="Times New Roman"/>
      <w:kern w:val="0"/>
      <w:szCs w:val="22"/>
      <w:lang w:val="en-GB" w:eastAsia="en-US"/>
    </w:rPr>
  </w:style>
  <w:style w:type="paragraph" w:customStyle="1" w:styleId="Figurecaption">
    <w:name w:val="Figure caption"/>
    <w:basedOn w:val="a2"/>
    <w:link w:val="FigurecaptionChar"/>
    <w:qFormat/>
    <w:rsid w:val="000E4F1D"/>
    <w:pPr>
      <w:spacing w:before="120" w:after="240"/>
      <w:ind w:firstLine="0"/>
      <w:jc w:val="left"/>
    </w:pPr>
    <w:rPr>
      <w:i/>
      <w:iCs/>
      <w:sz w:val="20"/>
      <w:szCs w:val="20"/>
    </w:rPr>
  </w:style>
  <w:style w:type="paragraph" w:customStyle="1" w:styleId="Picture">
    <w:name w:val="Picture"/>
    <w:basedOn w:val="a2"/>
    <w:link w:val="PictureChar"/>
    <w:qFormat/>
    <w:rsid w:val="000D2CE9"/>
    <w:pPr>
      <w:spacing w:before="240"/>
      <w:ind w:firstLine="0"/>
      <w:jc w:val="center"/>
    </w:pPr>
    <w:rPr>
      <w:noProof/>
      <w:sz w:val="20"/>
    </w:rPr>
  </w:style>
  <w:style w:type="character" w:customStyle="1" w:styleId="FigurecaptionChar">
    <w:name w:val="Figure caption Char"/>
    <w:basedOn w:val="a3"/>
    <w:link w:val="Figurecaption"/>
    <w:rsid w:val="000E4F1D"/>
    <w:rPr>
      <w:i/>
      <w:iCs/>
      <w:kern w:val="24"/>
      <w:sz w:val="20"/>
      <w:szCs w:val="20"/>
    </w:rPr>
  </w:style>
  <w:style w:type="paragraph" w:customStyle="1" w:styleId="ReferenceList">
    <w:name w:val="Reference List"/>
    <w:basedOn w:val="a2"/>
    <w:link w:val="ReferenceListChar"/>
    <w:qFormat/>
    <w:rsid w:val="00E91F5C"/>
    <w:pPr>
      <w:spacing w:after="120"/>
      <w:ind w:left="454" w:hanging="454"/>
      <w:jc w:val="left"/>
    </w:pPr>
    <w:rPr>
      <w:rFonts w:cs="Times New Roman"/>
    </w:rPr>
  </w:style>
  <w:style w:type="character" w:customStyle="1" w:styleId="PictureChar">
    <w:name w:val="Picture Char"/>
    <w:basedOn w:val="a3"/>
    <w:link w:val="Picture"/>
    <w:rsid w:val="000D2CE9"/>
    <w:rPr>
      <w:noProof/>
      <w:kern w:val="24"/>
      <w:sz w:val="20"/>
    </w:rPr>
  </w:style>
  <w:style w:type="character" w:customStyle="1" w:styleId="ReferenceListChar">
    <w:name w:val="Reference List Char"/>
    <w:basedOn w:val="a3"/>
    <w:link w:val="ReferenceList"/>
    <w:rsid w:val="00E91F5C"/>
    <w:rPr>
      <w:rFonts w:cs="Times New Roman"/>
      <w:kern w:val="24"/>
    </w:rPr>
  </w:style>
  <w:style w:type="character" w:customStyle="1" w:styleId="UnresolvedMention">
    <w:name w:val="Unresolved Mention"/>
    <w:basedOn w:val="a3"/>
    <w:uiPriority w:val="99"/>
    <w:semiHidden/>
    <w:unhideWhenUsed/>
    <w:rsid w:val="00CA509E"/>
    <w:rPr>
      <w:color w:val="605E5C"/>
      <w:shd w:val="clear" w:color="auto" w:fill="E1DFDD"/>
    </w:rPr>
  </w:style>
  <w:style w:type="paragraph" w:customStyle="1" w:styleId="Table">
    <w:name w:val="Table"/>
    <w:basedOn w:val="Picture"/>
    <w:link w:val="TableChar"/>
    <w:qFormat/>
    <w:rsid w:val="006A4D8E"/>
    <w:pPr>
      <w:spacing w:before="0" w:line="240" w:lineRule="auto"/>
      <w:jc w:val="left"/>
    </w:pPr>
    <w:rPr>
      <w:rFonts w:asciiTheme="majorHAnsi" w:hAnsiTheme="majorHAnsi"/>
      <w:sz w:val="18"/>
      <w:szCs w:val="18"/>
    </w:rPr>
  </w:style>
  <w:style w:type="paragraph" w:customStyle="1" w:styleId="Tableheader">
    <w:name w:val="Table header"/>
    <w:basedOn w:val="a2"/>
    <w:link w:val="TableheaderChar"/>
    <w:qFormat/>
    <w:rsid w:val="00796BA7"/>
    <w:pPr>
      <w:spacing w:before="240"/>
      <w:ind w:firstLine="0"/>
      <w:jc w:val="left"/>
    </w:pPr>
    <w:rPr>
      <w:noProof/>
      <w:sz w:val="20"/>
    </w:rPr>
  </w:style>
  <w:style w:type="character" w:customStyle="1" w:styleId="TableChar">
    <w:name w:val="Table Char"/>
    <w:basedOn w:val="PictureChar"/>
    <w:link w:val="Table"/>
    <w:rsid w:val="006A4D8E"/>
    <w:rPr>
      <w:rFonts w:asciiTheme="majorHAnsi" w:hAnsiTheme="majorHAnsi"/>
      <w:noProof/>
      <w:kern w:val="24"/>
      <w:sz w:val="18"/>
      <w:szCs w:val="18"/>
    </w:rPr>
  </w:style>
  <w:style w:type="character" w:customStyle="1" w:styleId="TableheaderChar">
    <w:name w:val="Table header Char"/>
    <w:basedOn w:val="a3"/>
    <w:link w:val="Tableheader"/>
    <w:rsid w:val="00796BA7"/>
    <w:rPr>
      <w:noProof/>
      <w:kern w:val="24"/>
      <w:sz w:val="20"/>
    </w:rPr>
  </w:style>
  <w:style w:type="paragraph" w:customStyle="1" w:styleId="Figurecaption-Appendix">
    <w:name w:val="Figure caption - Appendix"/>
    <w:basedOn w:val="Figurecaption"/>
    <w:next w:val="a2"/>
    <w:link w:val="Figurecaption-AppendixChar"/>
    <w:qFormat/>
    <w:rsid w:val="0081796A"/>
    <w:rPr>
      <w:bCs/>
    </w:rPr>
  </w:style>
  <w:style w:type="paragraph" w:customStyle="1" w:styleId="AppendixHeader">
    <w:name w:val="Appendix Header"/>
    <w:link w:val="AppendixHeaderChar"/>
    <w:qFormat/>
    <w:rsid w:val="00DE1BD6"/>
    <w:pPr>
      <w:ind w:firstLine="0"/>
    </w:pPr>
    <w:rPr>
      <w:rFonts w:asciiTheme="majorHAnsi" w:eastAsiaTheme="majorEastAsia" w:hAnsiTheme="majorHAnsi" w:cstheme="majorBidi"/>
      <w:bCs/>
      <w:caps/>
      <w:kern w:val="24"/>
      <w:sz w:val="28"/>
    </w:rPr>
  </w:style>
  <w:style w:type="character" w:customStyle="1" w:styleId="Figurecaption-AppendixChar">
    <w:name w:val="Figure caption - Appendix Char"/>
    <w:basedOn w:val="FigurecaptionChar"/>
    <w:link w:val="Figurecaption-Appendix"/>
    <w:rsid w:val="0081796A"/>
    <w:rPr>
      <w:bCs/>
      <w:i/>
      <w:iCs/>
      <w:kern w:val="24"/>
      <w:sz w:val="20"/>
      <w:szCs w:val="20"/>
    </w:rPr>
  </w:style>
  <w:style w:type="character" w:customStyle="1" w:styleId="ab">
    <w:name w:val="Без интервала Знак"/>
    <w:aliases w:val="No Indent Знак"/>
    <w:basedOn w:val="a3"/>
    <w:link w:val="aa"/>
    <w:uiPriority w:val="1"/>
    <w:rsid w:val="00AD471F"/>
  </w:style>
  <w:style w:type="character" w:customStyle="1" w:styleId="AppendixHeaderChar">
    <w:name w:val="Appendix Header Char"/>
    <w:basedOn w:val="a3"/>
    <w:link w:val="AppendixHeader"/>
    <w:rsid w:val="00DE1BD6"/>
    <w:rPr>
      <w:rFonts w:asciiTheme="majorHAnsi" w:eastAsiaTheme="majorEastAsia" w:hAnsiTheme="majorHAnsi" w:cstheme="majorBidi"/>
      <w:bCs/>
      <w:caps/>
      <w:kern w:val="24"/>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9428616">
      <w:bodyDiv w:val="1"/>
      <w:marLeft w:val="0"/>
      <w:marRight w:val="0"/>
      <w:marTop w:val="0"/>
      <w:marBottom w:val="0"/>
      <w:divBdr>
        <w:top w:val="none" w:sz="0" w:space="0" w:color="auto"/>
        <w:left w:val="none" w:sz="0" w:space="0" w:color="auto"/>
        <w:bottom w:val="none" w:sz="0" w:space="0" w:color="auto"/>
        <w:right w:val="none" w:sz="0" w:space="0" w:color="auto"/>
      </w:divBdr>
    </w:div>
    <w:div w:id="93022233">
      <w:bodyDiv w:val="1"/>
      <w:marLeft w:val="0"/>
      <w:marRight w:val="0"/>
      <w:marTop w:val="0"/>
      <w:marBottom w:val="0"/>
      <w:divBdr>
        <w:top w:val="none" w:sz="0" w:space="0" w:color="auto"/>
        <w:left w:val="none" w:sz="0" w:space="0" w:color="auto"/>
        <w:bottom w:val="none" w:sz="0" w:space="0" w:color="auto"/>
        <w:right w:val="none" w:sz="0" w:space="0" w:color="auto"/>
      </w:divBdr>
    </w:div>
    <w:div w:id="130095204">
      <w:bodyDiv w:val="1"/>
      <w:marLeft w:val="0"/>
      <w:marRight w:val="0"/>
      <w:marTop w:val="0"/>
      <w:marBottom w:val="0"/>
      <w:divBdr>
        <w:top w:val="none" w:sz="0" w:space="0" w:color="auto"/>
        <w:left w:val="none" w:sz="0" w:space="0" w:color="auto"/>
        <w:bottom w:val="none" w:sz="0" w:space="0" w:color="auto"/>
        <w:right w:val="none" w:sz="0" w:space="0" w:color="auto"/>
      </w:divBdr>
    </w:div>
    <w:div w:id="130101976">
      <w:bodyDiv w:val="1"/>
      <w:marLeft w:val="0"/>
      <w:marRight w:val="0"/>
      <w:marTop w:val="0"/>
      <w:marBottom w:val="0"/>
      <w:divBdr>
        <w:top w:val="none" w:sz="0" w:space="0" w:color="auto"/>
        <w:left w:val="none" w:sz="0" w:space="0" w:color="auto"/>
        <w:bottom w:val="none" w:sz="0" w:space="0" w:color="auto"/>
        <w:right w:val="none" w:sz="0" w:space="0" w:color="auto"/>
      </w:divBdr>
      <w:divsChild>
        <w:div w:id="922179644">
          <w:marLeft w:val="0"/>
          <w:marRight w:val="0"/>
          <w:marTop w:val="0"/>
          <w:marBottom w:val="0"/>
          <w:divBdr>
            <w:top w:val="none" w:sz="0" w:space="0" w:color="auto"/>
            <w:left w:val="none" w:sz="0" w:space="0" w:color="auto"/>
            <w:bottom w:val="none" w:sz="0" w:space="0" w:color="auto"/>
            <w:right w:val="none" w:sz="0" w:space="0" w:color="auto"/>
          </w:divBdr>
          <w:divsChild>
            <w:div w:id="972442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32652">
      <w:bodyDiv w:val="1"/>
      <w:marLeft w:val="0"/>
      <w:marRight w:val="0"/>
      <w:marTop w:val="0"/>
      <w:marBottom w:val="0"/>
      <w:divBdr>
        <w:top w:val="none" w:sz="0" w:space="0" w:color="auto"/>
        <w:left w:val="none" w:sz="0" w:space="0" w:color="auto"/>
        <w:bottom w:val="none" w:sz="0" w:space="0" w:color="auto"/>
        <w:right w:val="none" w:sz="0" w:space="0" w:color="auto"/>
      </w:divBdr>
    </w:div>
    <w:div w:id="148134600">
      <w:bodyDiv w:val="1"/>
      <w:marLeft w:val="0"/>
      <w:marRight w:val="0"/>
      <w:marTop w:val="0"/>
      <w:marBottom w:val="0"/>
      <w:divBdr>
        <w:top w:val="none" w:sz="0" w:space="0" w:color="auto"/>
        <w:left w:val="none" w:sz="0" w:space="0" w:color="auto"/>
        <w:bottom w:val="none" w:sz="0" w:space="0" w:color="auto"/>
        <w:right w:val="none" w:sz="0" w:space="0" w:color="auto"/>
      </w:divBdr>
    </w:div>
    <w:div w:id="251596066">
      <w:bodyDiv w:val="1"/>
      <w:marLeft w:val="0"/>
      <w:marRight w:val="0"/>
      <w:marTop w:val="0"/>
      <w:marBottom w:val="0"/>
      <w:divBdr>
        <w:top w:val="none" w:sz="0" w:space="0" w:color="auto"/>
        <w:left w:val="none" w:sz="0" w:space="0" w:color="auto"/>
        <w:bottom w:val="none" w:sz="0" w:space="0" w:color="auto"/>
        <w:right w:val="none" w:sz="0" w:space="0" w:color="auto"/>
      </w:divBdr>
    </w:div>
    <w:div w:id="256405969">
      <w:bodyDiv w:val="1"/>
      <w:marLeft w:val="0"/>
      <w:marRight w:val="0"/>
      <w:marTop w:val="0"/>
      <w:marBottom w:val="0"/>
      <w:divBdr>
        <w:top w:val="none" w:sz="0" w:space="0" w:color="auto"/>
        <w:left w:val="none" w:sz="0" w:space="0" w:color="auto"/>
        <w:bottom w:val="none" w:sz="0" w:space="0" w:color="auto"/>
        <w:right w:val="none" w:sz="0" w:space="0" w:color="auto"/>
      </w:divBdr>
    </w:div>
    <w:div w:id="295451707">
      <w:bodyDiv w:val="1"/>
      <w:marLeft w:val="0"/>
      <w:marRight w:val="0"/>
      <w:marTop w:val="0"/>
      <w:marBottom w:val="0"/>
      <w:divBdr>
        <w:top w:val="none" w:sz="0" w:space="0" w:color="auto"/>
        <w:left w:val="none" w:sz="0" w:space="0" w:color="auto"/>
        <w:bottom w:val="none" w:sz="0" w:space="0" w:color="auto"/>
        <w:right w:val="none" w:sz="0" w:space="0" w:color="auto"/>
      </w:divBdr>
      <w:divsChild>
        <w:div w:id="1114712314">
          <w:marLeft w:val="0"/>
          <w:marRight w:val="0"/>
          <w:marTop w:val="0"/>
          <w:marBottom w:val="0"/>
          <w:divBdr>
            <w:top w:val="none" w:sz="0" w:space="0" w:color="auto"/>
            <w:left w:val="none" w:sz="0" w:space="0" w:color="auto"/>
            <w:bottom w:val="none" w:sz="0" w:space="0" w:color="auto"/>
            <w:right w:val="none" w:sz="0" w:space="0" w:color="auto"/>
          </w:divBdr>
          <w:divsChild>
            <w:div w:id="786890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185887">
      <w:bodyDiv w:val="1"/>
      <w:marLeft w:val="0"/>
      <w:marRight w:val="0"/>
      <w:marTop w:val="0"/>
      <w:marBottom w:val="0"/>
      <w:divBdr>
        <w:top w:val="none" w:sz="0" w:space="0" w:color="auto"/>
        <w:left w:val="none" w:sz="0" w:space="0" w:color="auto"/>
        <w:bottom w:val="none" w:sz="0" w:space="0" w:color="auto"/>
        <w:right w:val="none" w:sz="0" w:space="0" w:color="auto"/>
      </w:divBdr>
    </w:div>
    <w:div w:id="367292930">
      <w:bodyDiv w:val="1"/>
      <w:marLeft w:val="0"/>
      <w:marRight w:val="0"/>
      <w:marTop w:val="0"/>
      <w:marBottom w:val="0"/>
      <w:divBdr>
        <w:top w:val="none" w:sz="0" w:space="0" w:color="auto"/>
        <w:left w:val="none" w:sz="0" w:space="0" w:color="auto"/>
        <w:bottom w:val="none" w:sz="0" w:space="0" w:color="auto"/>
        <w:right w:val="none" w:sz="0" w:space="0" w:color="auto"/>
      </w:divBdr>
    </w:div>
    <w:div w:id="386415640">
      <w:bodyDiv w:val="1"/>
      <w:marLeft w:val="0"/>
      <w:marRight w:val="0"/>
      <w:marTop w:val="0"/>
      <w:marBottom w:val="0"/>
      <w:divBdr>
        <w:top w:val="none" w:sz="0" w:space="0" w:color="auto"/>
        <w:left w:val="none" w:sz="0" w:space="0" w:color="auto"/>
        <w:bottom w:val="none" w:sz="0" w:space="0" w:color="auto"/>
        <w:right w:val="none" w:sz="0" w:space="0" w:color="auto"/>
      </w:divBdr>
    </w:div>
    <w:div w:id="421727732">
      <w:bodyDiv w:val="1"/>
      <w:marLeft w:val="0"/>
      <w:marRight w:val="0"/>
      <w:marTop w:val="0"/>
      <w:marBottom w:val="0"/>
      <w:divBdr>
        <w:top w:val="none" w:sz="0" w:space="0" w:color="auto"/>
        <w:left w:val="none" w:sz="0" w:space="0" w:color="auto"/>
        <w:bottom w:val="none" w:sz="0" w:space="0" w:color="auto"/>
        <w:right w:val="none" w:sz="0" w:space="0" w:color="auto"/>
      </w:divBdr>
      <w:divsChild>
        <w:div w:id="335497842">
          <w:marLeft w:val="0"/>
          <w:marRight w:val="0"/>
          <w:marTop w:val="0"/>
          <w:marBottom w:val="0"/>
          <w:divBdr>
            <w:top w:val="none" w:sz="0" w:space="0" w:color="auto"/>
            <w:left w:val="none" w:sz="0" w:space="0" w:color="auto"/>
            <w:bottom w:val="none" w:sz="0" w:space="0" w:color="auto"/>
            <w:right w:val="none" w:sz="0" w:space="0" w:color="auto"/>
          </w:divBdr>
          <w:divsChild>
            <w:div w:id="17782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607757">
      <w:bodyDiv w:val="1"/>
      <w:marLeft w:val="0"/>
      <w:marRight w:val="0"/>
      <w:marTop w:val="0"/>
      <w:marBottom w:val="0"/>
      <w:divBdr>
        <w:top w:val="none" w:sz="0" w:space="0" w:color="auto"/>
        <w:left w:val="none" w:sz="0" w:space="0" w:color="auto"/>
        <w:bottom w:val="none" w:sz="0" w:space="0" w:color="auto"/>
        <w:right w:val="none" w:sz="0" w:space="0" w:color="auto"/>
      </w:divBdr>
    </w:div>
    <w:div w:id="499469913">
      <w:bodyDiv w:val="1"/>
      <w:marLeft w:val="0"/>
      <w:marRight w:val="0"/>
      <w:marTop w:val="0"/>
      <w:marBottom w:val="0"/>
      <w:divBdr>
        <w:top w:val="none" w:sz="0" w:space="0" w:color="auto"/>
        <w:left w:val="none" w:sz="0" w:space="0" w:color="auto"/>
        <w:bottom w:val="none" w:sz="0" w:space="0" w:color="auto"/>
        <w:right w:val="none" w:sz="0" w:space="0" w:color="auto"/>
      </w:divBdr>
      <w:divsChild>
        <w:div w:id="541746347">
          <w:marLeft w:val="0"/>
          <w:marRight w:val="0"/>
          <w:marTop w:val="0"/>
          <w:marBottom w:val="0"/>
          <w:divBdr>
            <w:top w:val="none" w:sz="0" w:space="0" w:color="auto"/>
            <w:left w:val="none" w:sz="0" w:space="0" w:color="auto"/>
            <w:bottom w:val="none" w:sz="0" w:space="0" w:color="auto"/>
            <w:right w:val="none" w:sz="0" w:space="0" w:color="auto"/>
          </w:divBdr>
        </w:div>
      </w:divsChild>
    </w:div>
    <w:div w:id="545219543">
      <w:bodyDiv w:val="1"/>
      <w:marLeft w:val="0"/>
      <w:marRight w:val="0"/>
      <w:marTop w:val="0"/>
      <w:marBottom w:val="0"/>
      <w:divBdr>
        <w:top w:val="none" w:sz="0" w:space="0" w:color="auto"/>
        <w:left w:val="none" w:sz="0" w:space="0" w:color="auto"/>
        <w:bottom w:val="none" w:sz="0" w:space="0" w:color="auto"/>
        <w:right w:val="none" w:sz="0" w:space="0" w:color="auto"/>
      </w:divBdr>
    </w:div>
    <w:div w:id="548762499">
      <w:bodyDiv w:val="1"/>
      <w:marLeft w:val="0"/>
      <w:marRight w:val="0"/>
      <w:marTop w:val="0"/>
      <w:marBottom w:val="0"/>
      <w:divBdr>
        <w:top w:val="none" w:sz="0" w:space="0" w:color="auto"/>
        <w:left w:val="none" w:sz="0" w:space="0" w:color="auto"/>
        <w:bottom w:val="none" w:sz="0" w:space="0" w:color="auto"/>
        <w:right w:val="none" w:sz="0" w:space="0" w:color="auto"/>
      </w:divBdr>
    </w:div>
    <w:div w:id="656690609">
      <w:bodyDiv w:val="1"/>
      <w:marLeft w:val="0"/>
      <w:marRight w:val="0"/>
      <w:marTop w:val="0"/>
      <w:marBottom w:val="0"/>
      <w:divBdr>
        <w:top w:val="none" w:sz="0" w:space="0" w:color="auto"/>
        <w:left w:val="none" w:sz="0" w:space="0" w:color="auto"/>
        <w:bottom w:val="none" w:sz="0" w:space="0" w:color="auto"/>
        <w:right w:val="none" w:sz="0" w:space="0" w:color="auto"/>
      </w:divBdr>
    </w:div>
    <w:div w:id="668825515">
      <w:bodyDiv w:val="1"/>
      <w:marLeft w:val="0"/>
      <w:marRight w:val="0"/>
      <w:marTop w:val="0"/>
      <w:marBottom w:val="0"/>
      <w:divBdr>
        <w:top w:val="none" w:sz="0" w:space="0" w:color="auto"/>
        <w:left w:val="none" w:sz="0" w:space="0" w:color="auto"/>
        <w:bottom w:val="none" w:sz="0" w:space="0" w:color="auto"/>
        <w:right w:val="none" w:sz="0" w:space="0" w:color="auto"/>
      </w:divBdr>
    </w:div>
    <w:div w:id="682901687">
      <w:bodyDiv w:val="1"/>
      <w:marLeft w:val="0"/>
      <w:marRight w:val="0"/>
      <w:marTop w:val="0"/>
      <w:marBottom w:val="0"/>
      <w:divBdr>
        <w:top w:val="none" w:sz="0" w:space="0" w:color="auto"/>
        <w:left w:val="none" w:sz="0" w:space="0" w:color="auto"/>
        <w:bottom w:val="none" w:sz="0" w:space="0" w:color="auto"/>
        <w:right w:val="none" w:sz="0" w:space="0" w:color="auto"/>
      </w:divBdr>
    </w:div>
    <w:div w:id="777682256">
      <w:bodyDiv w:val="1"/>
      <w:marLeft w:val="0"/>
      <w:marRight w:val="0"/>
      <w:marTop w:val="0"/>
      <w:marBottom w:val="0"/>
      <w:divBdr>
        <w:top w:val="none" w:sz="0" w:space="0" w:color="auto"/>
        <w:left w:val="none" w:sz="0" w:space="0" w:color="auto"/>
        <w:bottom w:val="none" w:sz="0" w:space="0" w:color="auto"/>
        <w:right w:val="none" w:sz="0" w:space="0" w:color="auto"/>
      </w:divBdr>
      <w:divsChild>
        <w:div w:id="501706197">
          <w:marLeft w:val="0"/>
          <w:marRight w:val="0"/>
          <w:marTop w:val="0"/>
          <w:marBottom w:val="0"/>
          <w:divBdr>
            <w:top w:val="none" w:sz="0" w:space="0" w:color="auto"/>
            <w:left w:val="none" w:sz="0" w:space="0" w:color="auto"/>
            <w:bottom w:val="none" w:sz="0" w:space="0" w:color="auto"/>
            <w:right w:val="none" w:sz="0" w:space="0" w:color="auto"/>
          </w:divBdr>
          <w:divsChild>
            <w:div w:id="53432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934354">
      <w:bodyDiv w:val="1"/>
      <w:marLeft w:val="0"/>
      <w:marRight w:val="0"/>
      <w:marTop w:val="0"/>
      <w:marBottom w:val="0"/>
      <w:divBdr>
        <w:top w:val="none" w:sz="0" w:space="0" w:color="auto"/>
        <w:left w:val="none" w:sz="0" w:space="0" w:color="auto"/>
        <w:bottom w:val="none" w:sz="0" w:space="0" w:color="auto"/>
        <w:right w:val="none" w:sz="0" w:space="0" w:color="auto"/>
      </w:divBdr>
      <w:divsChild>
        <w:div w:id="1780293595">
          <w:marLeft w:val="0"/>
          <w:marRight w:val="0"/>
          <w:marTop w:val="0"/>
          <w:marBottom w:val="0"/>
          <w:divBdr>
            <w:top w:val="none" w:sz="0" w:space="0" w:color="auto"/>
            <w:left w:val="none" w:sz="0" w:space="0" w:color="auto"/>
            <w:bottom w:val="none" w:sz="0" w:space="0" w:color="auto"/>
            <w:right w:val="none" w:sz="0" w:space="0" w:color="auto"/>
          </w:divBdr>
          <w:divsChild>
            <w:div w:id="200047828">
              <w:marLeft w:val="0"/>
              <w:marRight w:val="0"/>
              <w:marTop w:val="0"/>
              <w:marBottom w:val="0"/>
              <w:divBdr>
                <w:top w:val="none" w:sz="0" w:space="0" w:color="auto"/>
                <w:left w:val="none" w:sz="0" w:space="0" w:color="auto"/>
                <w:bottom w:val="none" w:sz="0" w:space="0" w:color="auto"/>
                <w:right w:val="none" w:sz="0" w:space="0" w:color="auto"/>
              </w:divBdr>
            </w:div>
            <w:div w:id="18750488">
              <w:marLeft w:val="0"/>
              <w:marRight w:val="0"/>
              <w:marTop w:val="0"/>
              <w:marBottom w:val="0"/>
              <w:divBdr>
                <w:top w:val="none" w:sz="0" w:space="0" w:color="auto"/>
                <w:left w:val="none" w:sz="0" w:space="0" w:color="auto"/>
                <w:bottom w:val="none" w:sz="0" w:space="0" w:color="auto"/>
                <w:right w:val="none" w:sz="0" w:space="0" w:color="auto"/>
              </w:divBdr>
            </w:div>
            <w:div w:id="1278875692">
              <w:marLeft w:val="0"/>
              <w:marRight w:val="0"/>
              <w:marTop w:val="0"/>
              <w:marBottom w:val="0"/>
              <w:divBdr>
                <w:top w:val="none" w:sz="0" w:space="0" w:color="auto"/>
                <w:left w:val="none" w:sz="0" w:space="0" w:color="auto"/>
                <w:bottom w:val="none" w:sz="0" w:space="0" w:color="auto"/>
                <w:right w:val="none" w:sz="0" w:space="0" w:color="auto"/>
              </w:divBdr>
            </w:div>
            <w:div w:id="1490366305">
              <w:marLeft w:val="0"/>
              <w:marRight w:val="0"/>
              <w:marTop w:val="0"/>
              <w:marBottom w:val="0"/>
              <w:divBdr>
                <w:top w:val="none" w:sz="0" w:space="0" w:color="auto"/>
                <w:left w:val="none" w:sz="0" w:space="0" w:color="auto"/>
                <w:bottom w:val="none" w:sz="0" w:space="0" w:color="auto"/>
                <w:right w:val="none" w:sz="0" w:space="0" w:color="auto"/>
              </w:divBdr>
            </w:div>
            <w:div w:id="717631109">
              <w:marLeft w:val="0"/>
              <w:marRight w:val="0"/>
              <w:marTop w:val="0"/>
              <w:marBottom w:val="0"/>
              <w:divBdr>
                <w:top w:val="none" w:sz="0" w:space="0" w:color="auto"/>
                <w:left w:val="none" w:sz="0" w:space="0" w:color="auto"/>
                <w:bottom w:val="none" w:sz="0" w:space="0" w:color="auto"/>
                <w:right w:val="none" w:sz="0" w:space="0" w:color="auto"/>
              </w:divBdr>
            </w:div>
            <w:div w:id="990985281">
              <w:marLeft w:val="0"/>
              <w:marRight w:val="0"/>
              <w:marTop w:val="0"/>
              <w:marBottom w:val="0"/>
              <w:divBdr>
                <w:top w:val="none" w:sz="0" w:space="0" w:color="auto"/>
                <w:left w:val="none" w:sz="0" w:space="0" w:color="auto"/>
                <w:bottom w:val="none" w:sz="0" w:space="0" w:color="auto"/>
                <w:right w:val="none" w:sz="0" w:space="0" w:color="auto"/>
              </w:divBdr>
            </w:div>
            <w:div w:id="517163112">
              <w:marLeft w:val="0"/>
              <w:marRight w:val="0"/>
              <w:marTop w:val="0"/>
              <w:marBottom w:val="0"/>
              <w:divBdr>
                <w:top w:val="none" w:sz="0" w:space="0" w:color="auto"/>
                <w:left w:val="none" w:sz="0" w:space="0" w:color="auto"/>
                <w:bottom w:val="none" w:sz="0" w:space="0" w:color="auto"/>
                <w:right w:val="none" w:sz="0" w:space="0" w:color="auto"/>
              </w:divBdr>
            </w:div>
            <w:div w:id="1824660768">
              <w:marLeft w:val="0"/>
              <w:marRight w:val="0"/>
              <w:marTop w:val="0"/>
              <w:marBottom w:val="0"/>
              <w:divBdr>
                <w:top w:val="none" w:sz="0" w:space="0" w:color="auto"/>
                <w:left w:val="none" w:sz="0" w:space="0" w:color="auto"/>
                <w:bottom w:val="none" w:sz="0" w:space="0" w:color="auto"/>
                <w:right w:val="none" w:sz="0" w:space="0" w:color="auto"/>
              </w:divBdr>
            </w:div>
            <w:div w:id="1947149471">
              <w:marLeft w:val="0"/>
              <w:marRight w:val="0"/>
              <w:marTop w:val="0"/>
              <w:marBottom w:val="0"/>
              <w:divBdr>
                <w:top w:val="none" w:sz="0" w:space="0" w:color="auto"/>
                <w:left w:val="none" w:sz="0" w:space="0" w:color="auto"/>
                <w:bottom w:val="none" w:sz="0" w:space="0" w:color="auto"/>
                <w:right w:val="none" w:sz="0" w:space="0" w:color="auto"/>
              </w:divBdr>
            </w:div>
            <w:div w:id="99304551">
              <w:marLeft w:val="0"/>
              <w:marRight w:val="0"/>
              <w:marTop w:val="0"/>
              <w:marBottom w:val="0"/>
              <w:divBdr>
                <w:top w:val="none" w:sz="0" w:space="0" w:color="auto"/>
                <w:left w:val="none" w:sz="0" w:space="0" w:color="auto"/>
                <w:bottom w:val="none" w:sz="0" w:space="0" w:color="auto"/>
                <w:right w:val="none" w:sz="0" w:space="0" w:color="auto"/>
              </w:divBdr>
            </w:div>
            <w:div w:id="1345789245">
              <w:marLeft w:val="0"/>
              <w:marRight w:val="0"/>
              <w:marTop w:val="0"/>
              <w:marBottom w:val="0"/>
              <w:divBdr>
                <w:top w:val="none" w:sz="0" w:space="0" w:color="auto"/>
                <w:left w:val="none" w:sz="0" w:space="0" w:color="auto"/>
                <w:bottom w:val="none" w:sz="0" w:space="0" w:color="auto"/>
                <w:right w:val="none" w:sz="0" w:space="0" w:color="auto"/>
              </w:divBdr>
            </w:div>
            <w:div w:id="772166544">
              <w:marLeft w:val="0"/>
              <w:marRight w:val="0"/>
              <w:marTop w:val="0"/>
              <w:marBottom w:val="0"/>
              <w:divBdr>
                <w:top w:val="none" w:sz="0" w:space="0" w:color="auto"/>
                <w:left w:val="none" w:sz="0" w:space="0" w:color="auto"/>
                <w:bottom w:val="none" w:sz="0" w:space="0" w:color="auto"/>
                <w:right w:val="none" w:sz="0" w:space="0" w:color="auto"/>
              </w:divBdr>
            </w:div>
            <w:div w:id="1713261030">
              <w:marLeft w:val="0"/>
              <w:marRight w:val="0"/>
              <w:marTop w:val="0"/>
              <w:marBottom w:val="0"/>
              <w:divBdr>
                <w:top w:val="none" w:sz="0" w:space="0" w:color="auto"/>
                <w:left w:val="none" w:sz="0" w:space="0" w:color="auto"/>
                <w:bottom w:val="none" w:sz="0" w:space="0" w:color="auto"/>
                <w:right w:val="none" w:sz="0" w:space="0" w:color="auto"/>
              </w:divBdr>
            </w:div>
            <w:div w:id="329332559">
              <w:marLeft w:val="0"/>
              <w:marRight w:val="0"/>
              <w:marTop w:val="0"/>
              <w:marBottom w:val="0"/>
              <w:divBdr>
                <w:top w:val="none" w:sz="0" w:space="0" w:color="auto"/>
                <w:left w:val="none" w:sz="0" w:space="0" w:color="auto"/>
                <w:bottom w:val="none" w:sz="0" w:space="0" w:color="auto"/>
                <w:right w:val="none" w:sz="0" w:space="0" w:color="auto"/>
              </w:divBdr>
            </w:div>
            <w:div w:id="1979990191">
              <w:marLeft w:val="0"/>
              <w:marRight w:val="0"/>
              <w:marTop w:val="0"/>
              <w:marBottom w:val="0"/>
              <w:divBdr>
                <w:top w:val="none" w:sz="0" w:space="0" w:color="auto"/>
                <w:left w:val="none" w:sz="0" w:space="0" w:color="auto"/>
                <w:bottom w:val="none" w:sz="0" w:space="0" w:color="auto"/>
                <w:right w:val="none" w:sz="0" w:space="0" w:color="auto"/>
              </w:divBdr>
            </w:div>
            <w:div w:id="168638784">
              <w:marLeft w:val="0"/>
              <w:marRight w:val="0"/>
              <w:marTop w:val="0"/>
              <w:marBottom w:val="0"/>
              <w:divBdr>
                <w:top w:val="none" w:sz="0" w:space="0" w:color="auto"/>
                <w:left w:val="none" w:sz="0" w:space="0" w:color="auto"/>
                <w:bottom w:val="none" w:sz="0" w:space="0" w:color="auto"/>
                <w:right w:val="none" w:sz="0" w:space="0" w:color="auto"/>
              </w:divBdr>
            </w:div>
            <w:div w:id="1382899109">
              <w:marLeft w:val="0"/>
              <w:marRight w:val="0"/>
              <w:marTop w:val="0"/>
              <w:marBottom w:val="0"/>
              <w:divBdr>
                <w:top w:val="none" w:sz="0" w:space="0" w:color="auto"/>
                <w:left w:val="none" w:sz="0" w:space="0" w:color="auto"/>
                <w:bottom w:val="none" w:sz="0" w:space="0" w:color="auto"/>
                <w:right w:val="none" w:sz="0" w:space="0" w:color="auto"/>
              </w:divBdr>
            </w:div>
            <w:div w:id="829638434">
              <w:marLeft w:val="0"/>
              <w:marRight w:val="0"/>
              <w:marTop w:val="0"/>
              <w:marBottom w:val="0"/>
              <w:divBdr>
                <w:top w:val="none" w:sz="0" w:space="0" w:color="auto"/>
                <w:left w:val="none" w:sz="0" w:space="0" w:color="auto"/>
                <w:bottom w:val="none" w:sz="0" w:space="0" w:color="auto"/>
                <w:right w:val="none" w:sz="0" w:space="0" w:color="auto"/>
              </w:divBdr>
            </w:div>
            <w:div w:id="193155775">
              <w:marLeft w:val="0"/>
              <w:marRight w:val="0"/>
              <w:marTop w:val="0"/>
              <w:marBottom w:val="0"/>
              <w:divBdr>
                <w:top w:val="none" w:sz="0" w:space="0" w:color="auto"/>
                <w:left w:val="none" w:sz="0" w:space="0" w:color="auto"/>
                <w:bottom w:val="none" w:sz="0" w:space="0" w:color="auto"/>
                <w:right w:val="none" w:sz="0" w:space="0" w:color="auto"/>
              </w:divBdr>
            </w:div>
            <w:div w:id="320932275">
              <w:marLeft w:val="0"/>
              <w:marRight w:val="0"/>
              <w:marTop w:val="0"/>
              <w:marBottom w:val="0"/>
              <w:divBdr>
                <w:top w:val="none" w:sz="0" w:space="0" w:color="auto"/>
                <w:left w:val="none" w:sz="0" w:space="0" w:color="auto"/>
                <w:bottom w:val="none" w:sz="0" w:space="0" w:color="auto"/>
                <w:right w:val="none" w:sz="0" w:space="0" w:color="auto"/>
              </w:divBdr>
            </w:div>
            <w:div w:id="322784660">
              <w:marLeft w:val="0"/>
              <w:marRight w:val="0"/>
              <w:marTop w:val="0"/>
              <w:marBottom w:val="0"/>
              <w:divBdr>
                <w:top w:val="none" w:sz="0" w:space="0" w:color="auto"/>
                <w:left w:val="none" w:sz="0" w:space="0" w:color="auto"/>
                <w:bottom w:val="none" w:sz="0" w:space="0" w:color="auto"/>
                <w:right w:val="none" w:sz="0" w:space="0" w:color="auto"/>
              </w:divBdr>
            </w:div>
            <w:div w:id="1219706924">
              <w:marLeft w:val="0"/>
              <w:marRight w:val="0"/>
              <w:marTop w:val="0"/>
              <w:marBottom w:val="0"/>
              <w:divBdr>
                <w:top w:val="none" w:sz="0" w:space="0" w:color="auto"/>
                <w:left w:val="none" w:sz="0" w:space="0" w:color="auto"/>
                <w:bottom w:val="none" w:sz="0" w:space="0" w:color="auto"/>
                <w:right w:val="none" w:sz="0" w:space="0" w:color="auto"/>
              </w:divBdr>
            </w:div>
            <w:div w:id="1939752094">
              <w:marLeft w:val="0"/>
              <w:marRight w:val="0"/>
              <w:marTop w:val="0"/>
              <w:marBottom w:val="0"/>
              <w:divBdr>
                <w:top w:val="none" w:sz="0" w:space="0" w:color="auto"/>
                <w:left w:val="none" w:sz="0" w:space="0" w:color="auto"/>
                <w:bottom w:val="none" w:sz="0" w:space="0" w:color="auto"/>
                <w:right w:val="none" w:sz="0" w:space="0" w:color="auto"/>
              </w:divBdr>
            </w:div>
            <w:div w:id="131870546">
              <w:marLeft w:val="0"/>
              <w:marRight w:val="0"/>
              <w:marTop w:val="0"/>
              <w:marBottom w:val="0"/>
              <w:divBdr>
                <w:top w:val="none" w:sz="0" w:space="0" w:color="auto"/>
                <w:left w:val="none" w:sz="0" w:space="0" w:color="auto"/>
                <w:bottom w:val="none" w:sz="0" w:space="0" w:color="auto"/>
                <w:right w:val="none" w:sz="0" w:space="0" w:color="auto"/>
              </w:divBdr>
            </w:div>
            <w:div w:id="2139257936">
              <w:marLeft w:val="0"/>
              <w:marRight w:val="0"/>
              <w:marTop w:val="0"/>
              <w:marBottom w:val="0"/>
              <w:divBdr>
                <w:top w:val="none" w:sz="0" w:space="0" w:color="auto"/>
                <w:left w:val="none" w:sz="0" w:space="0" w:color="auto"/>
                <w:bottom w:val="none" w:sz="0" w:space="0" w:color="auto"/>
                <w:right w:val="none" w:sz="0" w:space="0" w:color="auto"/>
              </w:divBdr>
            </w:div>
            <w:div w:id="746225225">
              <w:marLeft w:val="0"/>
              <w:marRight w:val="0"/>
              <w:marTop w:val="0"/>
              <w:marBottom w:val="0"/>
              <w:divBdr>
                <w:top w:val="none" w:sz="0" w:space="0" w:color="auto"/>
                <w:left w:val="none" w:sz="0" w:space="0" w:color="auto"/>
                <w:bottom w:val="none" w:sz="0" w:space="0" w:color="auto"/>
                <w:right w:val="none" w:sz="0" w:space="0" w:color="auto"/>
              </w:divBdr>
            </w:div>
            <w:div w:id="1604191033">
              <w:marLeft w:val="0"/>
              <w:marRight w:val="0"/>
              <w:marTop w:val="0"/>
              <w:marBottom w:val="0"/>
              <w:divBdr>
                <w:top w:val="none" w:sz="0" w:space="0" w:color="auto"/>
                <w:left w:val="none" w:sz="0" w:space="0" w:color="auto"/>
                <w:bottom w:val="none" w:sz="0" w:space="0" w:color="auto"/>
                <w:right w:val="none" w:sz="0" w:space="0" w:color="auto"/>
              </w:divBdr>
            </w:div>
            <w:div w:id="407968896">
              <w:marLeft w:val="0"/>
              <w:marRight w:val="0"/>
              <w:marTop w:val="0"/>
              <w:marBottom w:val="0"/>
              <w:divBdr>
                <w:top w:val="none" w:sz="0" w:space="0" w:color="auto"/>
                <w:left w:val="none" w:sz="0" w:space="0" w:color="auto"/>
                <w:bottom w:val="none" w:sz="0" w:space="0" w:color="auto"/>
                <w:right w:val="none" w:sz="0" w:space="0" w:color="auto"/>
              </w:divBdr>
            </w:div>
            <w:div w:id="1867522207">
              <w:marLeft w:val="0"/>
              <w:marRight w:val="0"/>
              <w:marTop w:val="0"/>
              <w:marBottom w:val="0"/>
              <w:divBdr>
                <w:top w:val="none" w:sz="0" w:space="0" w:color="auto"/>
                <w:left w:val="none" w:sz="0" w:space="0" w:color="auto"/>
                <w:bottom w:val="none" w:sz="0" w:space="0" w:color="auto"/>
                <w:right w:val="none" w:sz="0" w:space="0" w:color="auto"/>
              </w:divBdr>
            </w:div>
            <w:div w:id="325715218">
              <w:marLeft w:val="0"/>
              <w:marRight w:val="0"/>
              <w:marTop w:val="0"/>
              <w:marBottom w:val="0"/>
              <w:divBdr>
                <w:top w:val="none" w:sz="0" w:space="0" w:color="auto"/>
                <w:left w:val="none" w:sz="0" w:space="0" w:color="auto"/>
                <w:bottom w:val="none" w:sz="0" w:space="0" w:color="auto"/>
                <w:right w:val="none" w:sz="0" w:space="0" w:color="auto"/>
              </w:divBdr>
            </w:div>
            <w:div w:id="466630728">
              <w:marLeft w:val="0"/>
              <w:marRight w:val="0"/>
              <w:marTop w:val="0"/>
              <w:marBottom w:val="0"/>
              <w:divBdr>
                <w:top w:val="none" w:sz="0" w:space="0" w:color="auto"/>
                <w:left w:val="none" w:sz="0" w:space="0" w:color="auto"/>
                <w:bottom w:val="none" w:sz="0" w:space="0" w:color="auto"/>
                <w:right w:val="none" w:sz="0" w:space="0" w:color="auto"/>
              </w:divBdr>
            </w:div>
            <w:div w:id="1017731401">
              <w:marLeft w:val="0"/>
              <w:marRight w:val="0"/>
              <w:marTop w:val="0"/>
              <w:marBottom w:val="0"/>
              <w:divBdr>
                <w:top w:val="none" w:sz="0" w:space="0" w:color="auto"/>
                <w:left w:val="none" w:sz="0" w:space="0" w:color="auto"/>
                <w:bottom w:val="none" w:sz="0" w:space="0" w:color="auto"/>
                <w:right w:val="none" w:sz="0" w:space="0" w:color="auto"/>
              </w:divBdr>
            </w:div>
            <w:div w:id="1854803304">
              <w:marLeft w:val="0"/>
              <w:marRight w:val="0"/>
              <w:marTop w:val="0"/>
              <w:marBottom w:val="0"/>
              <w:divBdr>
                <w:top w:val="none" w:sz="0" w:space="0" w:color="auto"/>
                <w:left w:val="none" w:sz="0" w:space="0" w:color="auto"/>
                <w:bottom w:val="none" w:sz="0" w:space="0" w:color="auto"/>
                <w:right w:val="none" w:sz="0" w:space="0" w:color="auto"/>
              </w:divBdr>
            </w:div>
            <w:div w:id="1405834365">
              <w:marLeft w:val="0"/>
              <w:marRight w:val="0"/>
              <w:marTop w:val="0"/>
              <w:marBottom w:val="0"/>
              <w:divBdr>
                <w:top w:val="none" w:sz="0" w:space="0" w:color="auto"/>
                <w:left w:val="none" w:sz="0" w:space="0" w:color="auto"/>
                <w:bottom w:val="none" w:sz="0" w:space="0" w:color="auto"/>
                <w:right w:val="none" w:sz="0" w:space="0" w:color="auto"/>
              </w:divBdr>
            </w:div>
            <w:div w:id="1477530488">
              <w:marLeft w:val="0"/>
              <w:marRight w:val="0"/>
              <w:marTop w:val="0"/>
              <w:marBottom w:val="0"/>
              <w:divBdr>
                <w:top w:val="none" w:sz="0" w:space="0" w:color="auto"/>
                <w:left w:val="none" w:sz="0" w:space="0" w:color="auto"/>
                <w:bottom w:val="none" w:sz="0" w:space="0" w:color="auto"/>
                <w:right w:val="none" w:sz="0" w:space="0" w:color="auto"/>
              </w:divBdr>
            </w:div>
            <w:div w:id="1064766130">
              <w:marLeft w:val="0"/>
              <w:marRight w:val="0"/>
              <w:marTop w:val="0"/>
              <w:marBottom w:val="0"/>
              <w:divBdr>
                <w:top w:val="none" w:sz="0" w:space="0" w:color="auto"/>
                <w:left w:val="none" w:sz="0" w:space="0" w:color="auto"/>
                <w:bottom w:val="none" w:sz="0" w:space="0" w:color="auto"/>
                <w:right w:val="none" w:sz="0" w:space="0" w:color="auto"/>
              </w:divBdr>
            </w:div>
            <w:div w:id="1326933367">
              <w:marLeft w:val="0"/>
              <w:marRight w:val="0"/>
              <w:marTop w:val="0"/>
              <w:marBottom w:val="0"/>
              <w:divBdr>
                <w:top w:val="none" w:sz="0" w:space="0" w:color="auto"/>
                <w:left w:val="none" w:sz="0" w:space="0" w:color="auto"/>
                <w:bottom w:val="none" w:sz="0" w:space="0" w:color="auto"/>
                <w:right w:val="none" w:sz="0" w:space="0" w:color="auto"/>
              </w:divBdr>
            </w:div>
            <w:div w:id="931355866">
              <w:marLeft w:val="0"/>
              <w:marRight w:val="0"/>
              <w:marTop w:val="0"/>
              <w:marBottom w:val="0"/>
              <w:divBdr>
                <w:top w:val="none" w:sz="0" w:space="0" w:color="auto"/>
                <w:left w:val="none" w:sz="0" w:space="0" w:color="auto"/>
                <w:bottom w:val="none" w:sz="0" w:space="0" w:color="auto"/>
                <w:right w:val="none" w:sz="0" w:space="0" w:color="auto"/>
              </w:divBdr>
            </w:div>
            <w:div w:id="1035617730">
              <w:marLeft w:val="0"/>
              <w:marRight w:val="0"/>
              <w:marTop w:val="0"/>
              <w:marBottom w:val="0"/>
              <w:divBdr>
                <w:top w:val="none" w:sz="0" w:space="0" w:color="auto"/>
                <w:left w:val="none" w:sz="0" w:space="0" w:color="auto"/>
                <w:bottom w:val="none" w:sz="0" w:space="0" w:color="auto"/>
                <w:right w:val="none" w:sz="0" w:space="0" w:color="auto"/>
              </w:divBdr>
            </w:div>
            <w:div w:id="1130592699">
              <w:marLeft w:val="0"/>
              <w:marRight w:val="0"/>
              <w:marTop w:val="0"/>
              <w:marBottom w:val="0"/>
              <w:divBdr>
                <w:top w:val="none" w:sz="0" w:space="0" w:color="auto"/>
                <w:left w:val="none" w:sz="0" w:space="0" w:color="auto"/>
                <w:bottom w:val="none" w:sz="0" w:space="0" w:color="auto"/>
                <w:right w:val="none" w:sz="0" w:space="0" w:color="auto"/>
              </w:divBdr>
            </w:div>
            <w:div w:id="843741089">
              <w:marLeft w:val="0"/>
              <w:marRight w:val="0"/>
              <w:marTop w:val="0"/>
              <w:marBottom w:val="0"/>
              <w:divBdr>
                <w:top w:val="none" w:sz="0" w:space="0" w:color="auto"/>
                <w:left w:val="none" w:sz="0" w:space="0" w:color="auto"/>
                <w:bottom w:val="none" w:sz="0" w:space="0" w:color="auto"/>
                <w:right w:val="none" w:sz="0" w:space="0" w:color="auto"/>
              </w:divBdr>
            </w:div>
            <w:div w:id="2024159289">
              <w:marLeft w:val="0"/>
              <w:marRight w:val="0"/>
              <w:marTop w:val="0"/>
              <w:marBottom w:val="0"/>
              <w:divBdr>
                <w:top w:val="none" w:sz="0" w:space="0" w:color="auto"/>
                <w:left w:val="none" w:sz="0" w:space="0" w:color="auto"/>
                <w:bottom w:val="none" w:sz="0" w:space="0" w:color="auto"/>
                <w:right w:val="none" w:sz="0" w:space="0" w:color="auto"/>
              </w:divBdr>
            </w:div>
            <w:div w:id="150102147">
              <w:marLeft w:val="0"/>
              <w:marRight w:val="0"/>
              <w:marTop w:val="0"/>
              <w:marBottom w:val="0"/>
              <w:divBdr>
                <w:top w:val="none" w:sz="0" w:space="0" w:color="auto"/>
                <w:left w:val="none" w:sz="0" w:space="0" w:color="auto"/>
                <w:bottom w:val="none" w:sz="0" w:space="0" w:color="auto"/>
                <w:right w:val="none" w:sz="0" w:space="0" w:color="auto"/>
              </w:divBdr>
            </w:div>
            <w:div w:id="617492204">
              <w:marLeft w:val="0"/>
              <w:marRight w:val="0"/>
              <w:marTop w:val="0"/>
              <w:marBottom w:val="0"/>
              <w:divBdr>
                <w:top w:val="none" w:sz="0" w:space="0" w:color="auto"/>
                <w:left w:val="none" w:sz="0" w:space="0" w:color="auto"/>
                <w:bottom w:val="none" w:sz="0" w:space="0" w:color="auto"/>
                <w:right w:val="none" w:sz="0" w:space="0" w:color="auto"/>
              </w:divBdr>
            </w:div>
            <w:div w:id="492993305">
              <w:marLeft w:val="0"/>
              <w:marRight w:val="0"/>
              <w:marTop w:val="0"/>
              <w:marBottom w:val="0"/>
              <w:divBdr>
                <w:top w:val="none" w:sz="0" w:space="0" w:color="auto"/>
                <w:left w:val="none" w:sz="0" w:space="0" w:color="auto"/>
                <w:bottom w:val="none" w:sz="0" w:space="0" w:color="auto"/>
                <w:right w:val="none" w:sz="0" w:space="0" w:color="auto"/>
              </w:divBdr>
            </w:div>
            <w:div w:id="569772383">
              <w:marLeft w:val="0"/>
              <w:marRight w:val="0"/>
              <w:marTop w:val="0"/>
              <w:marBottom w:val="0"/>
              <w:divBdr>
                <w:top w:val="none" w:sz="0" w:space="0" w:color="auto"/>
                <w:left w:val="none" w:sz="0" w:space="0" w:color="auto"/>
                <w:bottom w:val="none" w:sz="0" w:space="0" w:color="auto"/>
                <w:right w:val="none" w:sz="0" w:space="0" w:color="auto"/>
              </w:divBdr>
            </w:div>
            <w:div w:id="182673205">
              <w:marLeft w:val="0"/>
              <w:marRight w:val="0"/>
              <w:marTop w:val="0"/>
              <w:marBottom w:val="0"/>
              <w:divBdr>
                <w:top w:val="none" w:sz="0" w:space="0" w:color="auto"/>
                <w:left w:val="none" w:sz="0" w:space="0" w:color="auto"/>
                <w:bottom w:val="none" w:sz="0" w:space="0" w:color="auto"/>
                <w:right w:val="none" w:sz="0" w:space="0" w:color="auto"/>
              </w:divBdr>
            </w:div>
            <w:div w:id="115755086">
              <w:marLeft w:val="0"/>
              <w:marRight w:val="0"/>
              <w:marTop w:val="0"/>
              <w:marBottom w:val="0"/>
              <w:divBdr>
                <w:top w:val="none" w:sz="0" w:space="0" w:color="auto"/>
                <w:left w:val="none" w:sz="0" w:space="0" w:color="auto"/>
                <w:bottom w:val="none" w:sz="0" w:space="0" w:color="auto"/>
                <w:right w:val="none" w:sz="0" w:space="0" w:color="auto"/>
              </w:divBdr>
            </w:div>
            <w:div w:id="1764258754">
              <w:marLeft w:val="0"/>
              <w:marRight w:val="0"/>
              <w:marTop w:val="0"/>
              <w:marBottom w:val="0"/>
              <w:divBdr>
                <w:top w:val="none" w:sz="0" w:space="0" w:color="auto"/>
                <w:left w:val="none" w:sz="0" w:space="0" w:color="auto"/>
                <w:bottom w:val="none" w:sz="0" w:space="0" w:color="auto"/>
                <w:right w:val="none" w:sz="0" w:space="0" w:color="auto"/>
              </w:divBdr>
            </w:div>
            <w:div w:id="114568535">
              <w:marLeft w:val="0"/>
              <w:marRight w:val="0"/>
              <w:marTop w:val="0"/>
              <w:marBottom w:val="0"/>
              <w:divBdr>
                <w:top w:val="none" w:sz="0" w:space="0" w:color="auto"/>
                <w:left w:val="none" w:sz="0" w:space="0" w:color="auto"/>
                <w:bottom w:val="none" w:sz="0" w:space="0" w:color="auto"/>
                <w:right w:val="none" w:sz="0" w:space="0" w:color="auto"/>
              </w:divBdr>
            </w:div>
            <w:div w:id="1814254200">
              <w:marLeft w:val="0"/>
              <w:marRight w:val="0"/>
              <w:marTop w:val="0"/>
              <w:marBottom w:val="0"/>
              <w:divBdr>
                <w:top w:val="none" w:sz="0" w:space="0" w:color="auto"/>
                <w:left w:val="none" w:sz="0" w:space="0" w:color="auto"/>
                <w:bottom w:val="none" w:sz="0" w:space="0" w:color="auto"/>
                <w:right w:val="none" w:sz="0" w:space="0" w:color="auto"/>
              </w:divBdr>
            </w:div>
            <w:div w:id="1682976386">
              <w:marLeft w:val="0"/>
              <w:marRight w:val="0"/>
              <w:marTop w:val="0"/>
              <w:marBottom w:val="0"/>
              <w:divBdr>
                <w:top w:val="none" w:sz="0" w:space="0" w:color="auto"/>
                <w:left w:val="none" w:sz="0" w:space="0" w:color="auto"/>
                <w:bottom w:val="none" w:sz="0" w:space="0" w:color="auto"/>
                <w:right w:val="none" w:sz="0" w:space="0" w:color="auto"/>
              </w:divBdr>
            </w:div>
            <w:div w:id="1064835371">
              <w:marLeft w:val="0"/>
              <w:marRight w:val="0"/>
              <w:marTop w:val="0"/>
              <w:marBottom w:val="0"/>
              <w:divBdr>
                <w:top w:val="none" w:sz="0" w:space="0" w:color="auto"/>
                <w:left w:val="none" w:sz="0" w:space="0" w:color="auto"/>
                <w:bottom w:val="none" w:sz="0" w:space="0" w:color="auto"/>
                <w:right w:val="none" w:sz="0" w:space="0" w:color="auto"/>
              </w:divBdr>
            </w:div>
            <w:div w:id="71509015">
              <w:marLeft w:val="0"/>
              <w:marRight w:val="0"/>
              <w:marTop w:val="0"/>
              <w:marBottom w:val="0"/>
              <w:divBdr>
                <w:top w:val="none" w:sz="0" w:space="0" w:color="auto"/>
                <w:left w:val="none" w:sz="0" w:space="0" w:color="auto"/>
                <w:bottom w:val="none" w:sz="0" w:space="0" w:color="auto"/>
                <w:right w:val="none" w:sz="0" w:space="0" w:color="auto"/>
              </w:divBdr>
            </w:div>
            <w:div w:id="174468429">
              <w:marLeft w:val="0"/>
              <w:marRight w:val="0"/>
              <w:marTop w:val="0"/>
              <w:marBottom w:val="0"/>
              <w:divBdr>
                <w:top w:val="none" w:sz="0" w:space="0" w:color="auto"/>
                <w:left w:val="none" w:sz="0" w:space="0" w:color="auto"/>
                <w:bottom w:val="none" w:sz="0" w:space="0" w:color="auto"/>
                <w:right w:val="none" w:sz="0" w:space="0" w:color="auto"/>
              </w:divBdr>
            </w:div>
            <w:div w:id="2089692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627064">
      <w:bodyDiv w:val="1"/>
      <w:marLeft w:val="0"/>
      <w:marRight w:val="0"/>
      <w:marTop w:val="0"/>
      <w:marBottom w:val="0"/>
      <w:divBdr>
        <w:top w:val="none" w:sz="0" w:space="0" w:color="auto"/>
        <w:left w:val="none" w:sz="0" w:space="0" w:color="auto"/>
        <w:bottom w:val="none" w:sz="0" w:space="0" w:color="auto"/>
        <w:right w:val="none" w:sz="0" w:space="0" w:color="auto"/>
      </w:divBdr>
    </w:div>
    <w:div w:id="850607464">
      <w:bodyDiv w:val="1"/>
      <w:marLeft w:val="0"/>
      <w:marRight w:val="0"/>
      <w:marTop w:val="0"/>
      <w:marBottom w:val="0"/>
      <w:divBdr>
        <w:top w:val="none" w:sz="0" w:space="0" w:color="auto"/>
        <w:left w:val="none" w:sz="0" w:space="0" w:color="auto"/>
        <w:bottom w:val="none" w:sz="0" w:space="0" w:color="auto"/>
        <w:right w:val="none" w:sz="0" w:space="0" w:color="auto"/>
      </w:divBdr>
    </w:div>
    <w:div w:id="969629948">
      <w:bodyDiv w:val="1"/>
      <w:marLeft w:val="0"/>
      <w:marRight w:val="0"/>
      <w:marTop w:val="0"/>
      <w:marBottom w:val="0"/>
      <w:divBdr>
        <w:top w:val="none" w:sz="0" w:space="0" w:color="auto"/>
        <w:left w:val="none" w:sz="0" w:space="0" w:color="auto"/>
        <w:bottom w:val="none" w:sz="0" w:space="0" w:color="auto"/>
        <w:right w:val="none" w:sz="0" w:space="0" w:color="auto"/>
      </w:divBdr>
    </w:div>
    <w:div w:id="1028602194">
      <w:bodyDiv w:val="1"/>
      <w:marLeft w:val="0"/>
      <w:marRight w:val="0"/>
      <w:marTop w:val="0"/>
      <w:marBottom w:val="0"/>
      <w:divBdr>
        <w:top w:val="none" w:sz="0" w:space="0" w:color="auto"/>
        <w:left w:val="none" w:sz="0" w:space="0" w:color="auto"/>
        <w:bottom w:val="none" w:sz="0" w:space="0" w:color="auto"/>
        <w:right w:val="none" w:sz="0" w:space="0" w:color="auto"/>
      </w:divBdr>
    </w:div>
    <w:div w:id="1029378461">
      <w:bodyDiv w:val="1"/>
      <w:marLeft w:val="0"/>
      <w:marRight w:val="0"/>
      <w:marTop w:val="0"/>
      <w:marBottom w:val="0"/>
      <w:divBdr>
        <w:top w:val="none" w:sz="0" w:space="0" w:color="auto"/>
        <w:left w:val="none" w:sz="0" w:space="0" w:color="auto"/>
        <w:bottom w:val="none" w:sz="0" w:space="0" w:color="auto"/>
        <w:right w:val="none" w:sz="0" w:space="0" w:color="auto"/>
      </w:divBdr>
      <w:divsChild>
        <w:div w:id="525410861">
          <w:marLeft w:val="0"/>
          <w:marRight w:val="0"/>
          <w:marTop w:val="0"/>
          <w:marBottom w:val="0"/>
          <w:divBdr>
            <w:top w:val="none" w:sz="0" w:space="0" w:color="auto"/>
            <w:left w:val="none" w:sz="0" w:space="0" w:color="auto"/>
            <w:bottom w:val="none" w:sz="0" w:space="0" w:color="auto"/>
            <w:right w:val="none" w:sz="0" w:space="0" w:color="auto"/>
          </w:divBdr>
          <w:divsChild>
            <w:div w:id="287472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473480">
      <w:bodyDiv w:val="1"/>
      <w:marLeft w:val="0"/>
      <w:marRight w:val="0"/>
      <w:marTop w:val="0"/>
      <w:marBottom w:val="0"/>
      <w:divBdr>
        <w:top w:val="none" w:sz="0" w:space="0" w:color="auto"/>
        <w:left w:val="none" w:sz="0" w:space="0" w:color="auto"/>
        <w:bottom w:val="none" w:sz="0" w:space="0" w:color="auto"/>
        <w:right w:val="none" w:sz="0" w:space="0" w:color="auto"/>
      </w:divBdr>
    </w:div>
    <w:div w:id="1281839350">
      <w:bodyDiv w:val="1"/>
      <w:marLeft w:val="0"/>
      <w:marRight w:val="0"/>
      <w:marTop w:val="0"/>
      <w:marBottom w:val="0"/>
      <w:divBdr>
        <w:top w:val="none" w:sz="0" w:space="0" w:color="auto"/>
        <w:left w:val="none" w:sz="0" w:space="0" w:color="auto"/>
        <w:bottom w:val="none" w:sz="0" w:space="0" w:color="auto"/>
        <w:right w:val="none" w:sz="0" w:space="0" w:color="auto"/>
      </w:divBdr>
      <w:divsChild>
        <w:div w:id="1081218035">
          <w:marLeft w:val="0"/>
          <w:marRight w:val="0"/>
          <w:marTop w:val="0"/>
          <w:marBottom w:val="0"/>
          <w:divBdr>
            <w:top w:val="none" w:sz="0" w:space="0" w:color="auto"/>
            <w:left w:val="none" w:sz="0" w:space="0" w:color="auto"/>
            <w:bottom w:val="none" w:sz="0" w:space="0" w:color="auto"/>
            <w:right w:val="none" w:sz="0" w:space="0" w:color="auto"/>
          </w:divBdr>
          <w:divsChild>
            <w:div w:id="166099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223524">
      <w:bodyDiv w:val="1"/>
      <w:marLeft w:val="0"/>
      <w:marRight w:val="0"/>
      <w:marTop w:val="0"/>
      <w:marBottom w:val="0"/>
      <w:divBdr>
        <w:top w:val="none" w:sz="0" w:space="0" w:color="auto"/>
        <w:left w:val="none" w:sz="0" w:space="0" w:color="auto"/>
        <w:bottom w:val="none" w:sz="0" w:space="0" w:color="auto"/>
        <w:right w:val="none" w:sz="0" w:space="0" w:color="auto"/>
      </w:divBdr>
    </w:div>
    <w:div w:id="1413426753">
      <w:bodyDiv w:val="1"/>
      <w:marLeft w:val="0"/>
      <w:marRight w:val="0"/>
      <w:marTop w:val="0"/>
      <w:marBottom w:val="0"/>
      <w:divBdr>
        <w:top w:val="none" w:sz="0" w:space="0" w:color="auto"/>
        <w:left w:val="none" w:sz="0" w:space="0" w:color="auto"/>
        <w:bottom w:val="none" w:sz="0" w:space="0" w:color="auto"/>
        <w:right w:val="none" w:sz="0" w:space="0" w:color="auto"/>
      </w:divBdr>
    </w:div>
    <w:div w:id="1469972724">
      <w:bodyDiv w:val="1"/>
      <w:marLeft w:val="0"/>
      <w:marRight w:val="0"/>
      <w:marTop w:val="0"/>
      <w:marBottom w:val="0"/>
      <w:divBdr>
        <w:top w:val="none" w:sz="0" w:space="0" w:color="auto"/>
        <w:left w:val="none" w:sz="0" w:space="0" w:color="auto"/>
        <w:bottom w:val="none" w:sz="0" w:space="0" w:color="auto"/>
        <w:right w:val="none" w:sz="0" w:space="0" w:color="auto"/>
      </w:divBdr>
    </w:div>
    <w:div w:id="1494448883">
      <w:bodyDiv w:val="1"/>
      <w:marLeft w:val="0"/>
      <w:marRight w:val="0"/>
      <w:marTop w:val="0"/>
      <w:marBottom w:val="0"/>
      <w:divBdr>
        <w:top w:val="none" w:sz="0" w:space="0" w:color="auto"/>
        <w:left w:val="none" w:sz="0" w:space="0" w:color="auto"/>
        <w:bottom w:val="none" w:sz="0" w:space="0" w:color="auto"/>
        <w:right w:val="none" w:sz="0" w:space="0" w:color="auto"/>
      </w:divBdr>
      <w:divsChild>
        <w:div w:id="46151316">
          <w:marLeft w:val="0"/>
          <w:marRight w:val="0"/>
          <w:marTop w:val="0"/>
          <w:marBottom w:val="0"/>
          <w:divBdr>
            <w:top w:val="none" w:sz="0" w:space="0" w:color="auto"/>
            <w:left w:val="none" w:sz="0" w:space="0" w:color="auto"/>
            <w:bottom w:val="none" w:sz="0" w:space="0" w:color="auto"/>
            <w:right w:val="none" w:sz="0" w:space="0" w:color="auto"/>
          </w:divBdr>
          <w:divsChild>
            <w:div w:id="2027512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9562149">
      <w:bodyDiv w:val="1"/>
      <w:marLeft w:val="0"/>
      <w:marRight w:val="0"/>
      <w:marTop w:val="0"/>
      <w:marBottom w:val="0"/>
      <w:divBdr>
        <w:top w:val="none" w:sz="0" w:space="0" w:color="auto"/>
        <w:left w:val="none" w:sz="0" w:space="0" w:color="auto"/>
        <w:bottom w:val="none" w:sz="0" w:space="0" w:color="auto"/>
        <w:right w:val="none" w:sz="0" w:space="0" w:color="auto"/>
      </w:divBdr>
    </w:div>
    <w:div w:id="1545367181">
      <w:bodyDiv w:val="1"/>
      <w:marLeft w:val="0"/>
      <w:marRight w:val="0"/>
      <w:marTop w:val="0"/>
      <w:marBottom w:val="0"/>
      <w:divBdr>
        <w:top w:val="none" w:sz="0" w:space="0" w:color="auto"/>
        <w:left w:val="none" w:sz="0" w:space="0" w:color="auto"/>
        <w:bottom w:val="none" w:sz="0" w:space="0" w:color="auto"/>
        <w:right w:val="none" w:sz="0" w:space="0" w:color="auto"/>
      </w:divBdr>
    </w:div>
    <w:div w:id="1555004455">
      <w:bodyDiv w:val="1"/>
      <w:marLeft w:val="0"/>
      <w:marRight w:val="0"/>
      <w:marTop w:val="0"/>
      <w:marBottom w:val="0"/>
      <w:divBdr>
        <w:top w:val="none" w:sz="0" w:space="0" w:color="auto"/>
        <w:left w:val="none" w:sz="0" w:space="0" w:color="auto"/>
        <w:bottom w:val="none" w:sz="0" w:space="0" w:color="auto"/>
        <w:right w:val="none" w:sz="0" w:space="0" w:color="auto"/>
      </w:divBdr>
    </w:div>
    <w:div w:id="1687831046">
      <w:bodyDiv w:val="1"/>
      <w:marLeft w:val="0"/>
      <w:marRight w:val="0"/>
      <w:marTop w:val="0"/>
      <w:marBottom w:val="0"/>
      <w:divBdr>
        <w:top w:val="none" w:sz="0" w:space="0" w:color="auto"/>
        <w:left w:val="none" w:sz="0" w:space="0" w:color="auto"/>
        <w:bottom w:val="none" w:sz="0" w:space="0" w:color="auto"/>
        <w:right w:val="none" w:sz="0" w:space="0" w:color="auto"/>
      </w:divBdr>
    </w:div>
    <w:div w:id="1719161470">
      <w:bodyDiv w:val="1"/>
      <w:marLeft w:val="0"/>
      <w:marRight w:val="0"/>
      <w:marTop w:val="0"/>
      <w:marBottom w:val="0"/>
      <w:divBdr>
        <w:top w:val="none" w:sz="0" w:space="0" w:color="auto"/>
        <w:left w:val="none" w:sz="0" w:space="0" w:color="auto"/>
        <w:bottom w:val="none" w:sz="0" w:space="0" w:color="auto"/>
        <w:right w:val="none" w:sz="0" w:space="0" w:color="auto"/>
      </w:divBdr>
    </w:div>
    <w:div w:id="1721510954">
      <w:bodyDiv w:val="1"/>
      <w:marLeft w:val="0"/>
      <w:marRight w:val="0"/>
      <w:marTop w:val="0"/>
      <w:marBottom w:val="0"/>
      <w:divBdr>
        <w:top w:val="none" w:sz="0" w:space="0" w:color="auto"/>
        <w:left w:val="none" w:sz="0" w:space="0" w:color="auto"/>
        <w:bottom w:val="none" w:sz="0" w:space="0" w:color="auto"/>
        <w:right w:val="none" w:sz="0" w:space="0" w:color="auto"/>
      </w:divBdr>
      <w:divsChild>
        <w:div w:id="824510707">
          <w:marLeft w:val="0"/>
          <w:marRight w:val="0"/>
          <w:marTop w:val="0"/>
          <w:marBottom w:val="0"/>
          <w:divBdr>
            <w:top w:val="none" w:sz="0" w:space="0" w:color="auto"/>
            <w:left w:val="none" w:sz="0" w:space="0" w:color="auto"/>
            <w:bottom w:val="none" w:sz="0" w:space="0" w:color="auto"/>
            <w:right w:val="none" w:sz="0" w:space="0" w:color="auto"/>
          </w:divBdr>
          <w:divsChild>
            <w:div w:id="1077360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4813541">
      <w:bodyDiv w:val="1"/>
      <w:marLeft w:val="0"/>
      <w:marRight w:val="0"/>
      <w:marTop w:val="0"/>
      <w:marBottom w:val="0"/>
      <w:divBdr>
        <w:top w:val="none" w:sz="0" w:space="0" w:color="auto"/>
        <w:left w:val="none" w:sz="0" w:space="0" w:color="auto"/>
        <w:bottom w:val="none" w:sz="0" w:space="0" w:color="auto"/>
        <w:right w:val="none" w:sz="0" w:space="0" w:color="auto"/>
      </w:divBdr>
    </w:div>
    <w:div w:id="1788350731">
      <w:bodyDiv w:val="1"/>
      <w:marLeft w:val="0"/>
      <w:marRight w:val="0"/>
      <w:marTop w:val="0"/>
      <w:marBottom w:val="0"/>
      <w:divBdr>
        <w:top w:val="none" w:sz="0" w:space="0" w:color="auto"/>
        <w:left w:val="none" w:sz="0" w:space="0" w:color="auto"/>
        <w:bottom w:val="none" w:sz="0" w:space="0" w:color="auto"/>
        <w:right w:val="none" w:sz="0" w:space="0" w:color="auto"/>
      </w:divBdr>
    </w:div>
    <w:div w:id="1815483485">
      <w:bodyDiv w:val="1"/>
      <w:marLeft w:val="0"/>
      <w:marRight w:val="0"/>
      <w:marTop w:val="0"/>
      <w:marBottom w:val="0"/>
      <w:divBdr>
        <w:top w:val="none" w:sz="0" w:space="0" w:color="auto"/>
        <w:left w:val="none" w:sz="0" w:space="0" w:color="auto"/>
        <w:bottom w:val="none" w:sz="0" w:space="0" w:color="auto"/>
        <w:right w:val="none" w:sz="0" w:space="0" w:color="auto"/>
      </w:divBdr>
    </w:div>
    <w:div w:id="1818454537">
      <w:bodyDiv w:val="1"/>
      <w:marLeft w:val="0"/>
      <w:marRight w:val="0"/>
      <w:marTop w:val="0"/>
      <w:marBottom w:val="0"/>
      <w:divBdr>
        <w:top w:val="none" w:sz="0" w:space="0" w:color="auto"/>
        <w:left w:val="none" w:sz="0" w:space="0" w:color="auto"/>
        <w:bottom w:val="none" w:sz="0" w:space="0" w:color="auto"/>
        <w:right w:val="none" w:sz="0" w:space="0" w:color="auto"/>
      </w:divBdr>
    </w:div>
    <w:div w:id="1854101775">
      <w:bodyDiv w:val="1"/>
      <w:marLeft w:val="0"/>
      <w:marRight w:val="0"/>
      <w:marTop w:val="0"/>
      <w:marBottom w:val="0"/>
      <w:divBdr>
        <w:top w:val="none" w:sz="0" w:space="0" w:color="auto"/>
        <w:left w:val="none" w:sz="0" w:space="0" w:color="auto"/>
        <w:bottom w:val="none" w:sz="0" w:space="0" w:color="auto"/>
        <w:right w:val="none" w:sz="0" w:space="0" w:color="auto"/>
      </w:divBdr>
      <w:divsChild>
        <w:div w:id="1412312283">
          <w:marLeft w:val="0"/>
          <w:marRight w:val="0"/>
          <w:marTop w:val="0"/>
          <w:marBottom w:val="0"/>
          <w:divBdr>
            <w:top w:val="none" w:sz="0" w:space="0" w:color="auto"/>
            <w:left w:val="none" w:sz="0" w:space="0" w:color="auto"/>
            <w:bottom w:val="none" w:sz="0" w:space="0" w:color="auto"/>
            <w:right w:val="none" w:sz="0" w:space="0" w:color="auto"/>
          </w:divBdr>
          <w:divsChild>
            <w:div w:id="2033141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548430">
      <w:bodyDiv w:val="1"/>
      <w:marLeft w:val="0"/>
      <w:marRight w:val="0"/>
      <w:marTop w:val="0"/>
      <w:marBottom w:val="0"/>
      <w:divBdr>
        <w:top w:val="none" w:sz="0" w:space="0" w:color="auto"/>
        <w:left w:val="none" w:sz="0" w:space="0" w:color="auto"/>
        <w:bottom w:val="none" w:sz="0" w:space="0" w:color="auto"/>
        <w:right w:val="none" w:sz="0" w:space="0" w:color="auto"/>
      </w:divBdr>
    </w:div>
    <w:div w:id="1913347240">
      <w:bodyDiv w:val="1"/>
      <w:marLeft w:val="0"/>
      <w:marRight w:val="0"/>
      <w:marTop w:val="0"/>
      <w:marBottom w:val="0"/>
      <w:divBdr>
        <w:top w:val="none" w:sz="0" w:space="0" w:color="auto"/>
        <w:left w:val="none" w:sz="0" w:space="0" w:color="auto"/>
        <w:bottom w:val="none" w:sz="0" w:space="0" w:color="auto"/>
        <w:right w:val="none" w:sz="0" w:space="0" w:color="auto"/>
      </w:divBdr>
    </w:div>
    <w:div w:id="1980915583">
      <w:bodyDiv w:val="1"/>
      <w:marLeft w:val="0"/>
      <w:marRight w:val="0"/>
      <w:marTop w:val="0"/>
      <w:marBottom w:val="0"/>
      <w:divBdr>
        <w:top w:val="none" w:sz="0" w:space="0" w:color="auto"/>
        <w:left w:val="none" w:sz="0" w:space="0" w:color="auto"/>
        <w:bottom w:val="none" w:sz="0" w:space="0" w:color="auto"/>
        <w:right w:val="none" w:sz="0" w:space="0" w:color="auto"/>
      </w:divBdr>
    </w:div>
    <w:div w:id="2000618975">
      <w:bodyDiv w:val="1"/>
      <w:marLeft w:val="0"/>
      <w:marRight w:val="0"/>
      <w:marTop w:val="0"/>
      <w:marBottom w:val="0"/>
      <w:divBdr>
        <w:top w:val="none" w:sz="0" w:space="0" w:color="auto"/>
        <w:left w:val="none" w:sz="0" w:space="0" w:color="auto"/>
        <w:bottom w:val="none" w:sz="0" w:space="0" w:color="auto"/>
        <w:right w:val="none" w:sz="0" w:space="0" w:color="auto"/>
      </w:divBdr>
    </w:div>
    <w:div w:id="2080711395">
      <w:bodyDiv w:val="1"/>
      <w:marLeft w:val="0"/>
      <w:marRight w:val="0"/>
      <w:marTop w:val="0"/>
      <w:marBottom w:val="0"/>
      <w:divBdr>
        <w:top w:val="none" w:sz="0" w:space="0" w:color="auto"/>
        <w:left w:val="none" w:sz="0" w:space="0" w:color="auto"/>
        <w:bottom w:val="none" w:sz="0" w:space="0" w:color="auto"/>
        <w:right w:val="none" w:sz="0" w:space="0" w:color="auto"/>
      </w:divBdr>
    </w:div>
    <w:div w:id="2093507387">
      <w:bodyDiv w:val="1"/>
      <w:marLeft w:val="0"/>
      <w:marRight w:val="0"/>
      <w:marTop w:val="0"/>
      <w:marBottom w:val="0"/>
      <w:divBdr>
        <w:top w:val="none" w:sz="0" w:space="0" w:color="auto"/>
        <w:left w:val="none" w:sz="0" w:space="0" w:color="auto"/>
        <w:bottom w:val="none" w:sz="0" w:space="0" w:color="auto"/>
        <w:right w:val="none" w:sz="0" w:space="0" w:color="auto"/>
      </w:divBdr>
    </w:div>
    <w:div w:id="2105569518">
      <w:bodyDiv w:val="1"/>
      <w:marLeft w:val="0"/>
      <w:marRight w:val="0"/>
      <w:marTop w:val="0"/>
      <w:marBottom w:val="0"/>
      <w:divBdr>
        <w:top w:val="none" w:sz="0" w:space="0" w:color="auto"/>
        <w:left w:val="none" w:sz="0" w:space="0" w:color="auto"/>
        <w:bottom w:val="none" w:sz="0" w:space="0" w:color="auto"/>
        <w:right w:val="none" w:sz="0" w:space="0" w:color="auto"/>
      </w:divBdr>
    </w:div>
    <w:div w:id="21246175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microsoft.com/office/2007/relationships/hdphoto" Target="media/hdphoto1.wdp"/><Relationship Id="rId21" Type="http://schemas.openxmlformats.org/officeDocument/2006/relationships/image" Target="media/image4.png"/><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header" Target="header8.xml"/><Relationship Id="rId68" Type="http://schemas.openxmlformats.org/officeDocument/2006/relationships/image" Target="media/image42.png"/><Relationship Id="rId84" Type="http://schemas.openxmlformats.org/officeDocument/2006/relationships/image" Target="media/image50.png"/><Relationship Id="rId89" Type="http://schemas.openxmlformats.org/officeDocument/2006/relationships/hyperlink" Target="https://github.com/JABE22/TCX-CSV_File_converter.git" TargetMode="External"/><Relationship Id="rId16" Type="http://schemas.openxmlformats.org/officeDocument/2006/relationships/footer" Target="footer4.xml"/><Relationship Id="rId107" Type="http://schemas.openxmlformats.org/officeDocument/2006/relationships/footer" Target="footer13.xml"/><Relationship Id="rId11" Type="http://schemas.openxmlformats.org/officeDocument/2006/relationships/footer" Target="footer2.xml"/><Relationship Id="rId32" Type="http://schemas.openxmlformats.org/officeDocument/2006/relationships/image" Target="media/image14.jpg"/><Relationship Id="rId37" Type="http://schemas.openxmlformats.org/officeDocument/2006/relationships/image" Target="media/image19.jpg"/><Relationship Id="rId53" Type="http://schemas.openxmlformats.org/officeDocument/2006/relationships/image" Target="media/image35.png"/><Relationship Id="rId58" Type="http://schemas.openxmlformats.org/officeDocument/2006/relationships/image" Target="media/image39.png"/><Relationship Id="rId74" Type="http://schemas.openxmlformats.org/officeDocument/2006/relationships/header" Target="header10.xml"/><Relationship Id="rId79" Type="http://schemas.openxmlformats.org/officeDocument/2006/relationships/image" Target="media/image48.png"/><Relationship Id="rId102" Type="http://schemas.openxmlformats.org/officeDocument/2006/relationships/image" Target="media/image56.png"/><Relationship Id="rId5" Type="http://schemas.openxmlformats.org/officeDocument/2006/relationships/settings" Target="settings.xml"/><Relationship Id="rId90" Type="http://schemas.openxmlformats.org/officeDocument/2006/relationships/hyperlink" Target="https://www.kaggle.com/code/jarnomatarmaa/masterprojectcode-cml" TargetMode="External"/><Relationship Id="rId95" Type="http://schemas.openxmlformats.org/officeDocument/2006/relationships/hyperlink" Target="https://data.world/jamasoftwares/outdoor-sport-activities" TargetMode="External"/><Relationship Id="rId22" Type="http://schemas.openxmlformats.org/officeDocument/2006/relationships/image" Target="media/image5.png"/><Relationship Id="rId27" Type="http://schemas.openxmlformats.org/officeDocument/2006/relationships/image" Target="media/image9.png"/><Relationship Id="rId43" Type="http://schemas.openxmlformats.org/officeDocument/2006/relationships/image" Target="media/image25.png"/><Relationship Id="rId48" Type="http://schemas.openxmlformats.org/officeDocument/2006/relationships/image" Target="media/image30.png"/><Relationship Id="rId64" Type="http://schemas.openxmlformats.org/officeDocument/2006/relationships/footer" Target="footer6.xml"/><Relationship Id="rId69" Type="http://schemas.openxmlformats.org/officeDocument/2006/relationships/image" Target="media/image43.png"/><Relationship Id="rId80" Type="http://schemas.openxmlformats.org/officeDocument/2006/relationships/image" Target="media/image49.png"/><Relationship Id="rId85" Type="http://schemas.openxmlformats.org/officeDocument/2006/relationships/image" Target="media/image51.png"/><Relationship Id="rId12" Type="http://schemas.openxmlformats.org/officeDocument/2006/relationships/header" Target="header1.xml"/><Relationship Id="rId17" Type="http://schemas.openxmlformats.org/officeDocument/2006/relationships/header" Target="header4.xml"/><Relationship Id="rId33" Type="http://schemas.openxmlformats.org/officeDocument/2006/relationships/image" Target="media/image15.jpg"/><Relationship Id="rId38" Type="http://schemas.openxmlformats.org/officeDocument/2006/relationships/image" Target="media/image20.png"/><Relationship Id="rId59" Type="http://schemas.openxmlformats.org/officeDocument/2006/relationships/image" Target="media/image40.png"/><Relationship Id="rId103" Type="http://schemas.microsoft.com/office/2007/relationships/hdphoto" Target="media/hdphoto6.wdp"/><Relationship Id="rId108" Type="http://schemas.openxmlformats.org/officeDocument/2006/relationships/footer" Target="footer14.xml"/><Relationship Id="rId54" Type="http://schemas.openxmlformats.org/officeDocument/2006/relationships/image" Target="media/image36.png"/><Relationship Id="rId70" Type="http://schemas.microsoft.com/office/2007/relationships/hdphoto" Target="media/hdphoto2.wdp"/><Relationship Id="rId75" Type="http://schemas.openxmlformats.org/officeDocument/2006/relationships/footer" Target="footer9.xml"/><Relationship Id="rId91" Type="http://schemas.openxmlformats.org/officeDocument/2006/relationships/hyperlink" Target="https://www.kaggle.com/code/jarnomatarmaa/masterprojectcode-tsc" TargetMode="External"/><Relationship Id="rId96" Type="http://schemas.openxmlformats.org/officeDocument/2006/relationships/hyperlink" Target="https://archive.ics.uci.edu/ml/datasets/Daily+and+Sports+Activities"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3.xml"/><Relationship Id="rId23" Type="http://schemas.openxmlformats.org/officeDocument/2006/relationships/image" Target="media/image6.png"/><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image" Target="media/image38.JPG"/><Relationship Id="rId106" Type="http://schemas.openxmlformats.org/officeDocument/2006/relationships/hyperlink" Target="https://support.garmin.com/en-US/?faq=2yWINctFF76LmTZ3aw2Wt9" TargetMode="External"/><Relationship Id="rId10" Type="http://schemas.openxmlformats.org/officeDocument/2006/relationships/footer" Target="footer1.xml"/><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1.png"/><Relationship Id="rId65" Type="http://schemas.openxmlformats.org/officeDocument/2006/relationships/header" Target="header9.xml"/><Relationship Id="rId73" Type="http://schemas.openxmlformats.org/officeDocument/2006/relationships/image" Target="media/image45.png"/><Relationship Id="rId78" Type="http://schemas.openxmlformats.org/officeDocument/2006/relationships/image" Target="media/image47.png"/><Relationship Id="rId81" Type="http://schemas.openxmlformats.org/officeDocument/2006/relationships/footer" Target="footer11.xml"/><Relationship Id="rId86" Type="http://schemas.openxmlformats.org/officeDocument/2006/relationships/image" Target="media/image52.png"/><Relationship Id="rId94" Type="http://schemas.openxmlformats.org/officeDocument/2006/relationships/hyperlink" Target="https://www.kaggle.com/datasets/jarnomatarmaa/sportdata" TargetMode="External"/><Relationship Id="rId99" Type="http://schemas.microsoft.com/office/2007/relationships/hdphoto" Target="media/hdphoto4.wdp"/><Relationship Id="rId101" Type="http://schemas.microsoft.com/office/2007/relationships/hdphoto" Target="media/hdphoto5.wdp"/><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footer" Target="footer3.xml"/><Relationship Id="rId18" Type="http://schemas.openxmlformats.org/officeDocument/2006/relationships/header" Target="header5.xml"/><Relationship Id="rId39" Type="http://schemas.openxmlformats.org/officeDocument/2006/relationships/image" Target="media/image21.png"/><Relationship Id="rId109" Type="http://schemas.openxmlformats.org/officeDocument/2006/relationships/fontTable" Target="fontTable.xml"/><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footer" Target="footer10.xml"/><Relationship Id="rId97" Type="http://schemas.openxmlformats.org/officeDocument/2006/relationships/hyperlink" Target="https://github.com/JABE22/sports_activities_dataset" TargetMode="External"/><Relationship Id="rId104" Type="http://schemas.openxmlformats.org/officeDocument/2006/relationships/image" Target="media/image57.png"/><Relationship Id="rId7" Type="http://schemas.openxmlformats.org/officeDocument/2006/relationships/footnotes" Target="footnotes.xml"/><Relationship Id="rId71" Type="http://schemas.openxmlformats.org/officeDocument/2006/relationships/image" Target="media/image44.png"/><Relationship Id="rId92" Type="http://schemas.openxmlformats.org/officeDocument/2006/relationships/hyperlink" Target="https://www.kaggle.com/code/jarnomatarmaa/masterprojectcode-sac-analysis" TargetMode="External"/><Relationship Id="rId2" Type="http://schemas.openxmlformats.org/officeDocument/2006/relationships/customXml" Target="../customXml/item2.xml"/><Relationship Id="rId29" Type="http://schemas.openxmlformats.org/officeDocument/2006/relationships/image" Target="media/image11.png"/><Relationship Id="rId24" Type="http://schemas.openxmlformats.org/officeDocument/2006/relationships/image" Target="media/image7.pn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footer" Target="footer7.xml"/><Relationship Id="rId87" Type="http://schemas.openxmlformats.org/officeDocument/2006/relationships/image" Target="media/image53.png"/><Relationship Id="rId110" Type="http://schemas.openxmlformats.org/officeDocument/2006/relationships/glossaryDocument" Target="glossary/document.xml"/><Relationship Id="rId61" Type="http://schemas.openxmlformats.org/officeDocument/2006/relationships/header" Target="header7.xml"/><Relationship Id="rId82" Type="http://schemas.openxmlformats.org/officeDocument/2006/relationships/header" Target="header11.xml"/><Relationship Id="rId19" Type="http://schemas.openxmlformats.org/officeDocument/2006/relationships/image" Target="media/image2.png"/><Relationship Id="rId14" Type="http://schemas.openxmlformats.org/officeDocument/2006/relationships/header" Target="header2.xml"/><Relationship Id="rId30" Type="http://schemas.openxmlformats.org/officeDocument/2006/relationships/image" Target="media/image12.png"/><Relationship Id="rId35" Type="http://schemas.openxmlformats.org/officeDocument/2006/relationships/image" Target="media/image17.jpg"/><Relationship Id="rId56" Type="http://schemas.openxmlformats.org/officeDocument/2006/relationships/header" Target="header6.xml"/><Relationship Id="rId77" Type="http://schemas.openxmlformats.org/officeDocument/2006/relationships/image" Target="media/image46.png"/><Relationship Id="rId100" Type="http://schemas.openxmlformats.org/officeDocument/2006/relationships/image" Target="media/image55.png"/><Relationship Id="rId105" Type="http://schemas.microsoft.com/office/2007/relationships/hdphoto" Target="media/hdphoto7.wdp"/><Relationship Id="rId8" Type="http://schemas.openxmlformats.org/officeDocument/2006/relationships/endnotes" Target="endnotes.xml"/><Relationship Id="rId51" Type="http://schemas.openxmlformats.org/officeDocument/2006/relationships/image" Target="media/image33.png"/><Relationship Id="rId72" Type="http://schemas.microsoft.com/office/2007/relationships/hdphoto" Target="media/hdphoto3.wdp"/><Relationship Id="rId93" Type="http://schemas.openxmlformats.org/officeDocument/2006/relationships/hyperlink" Target="https://data.world/jarnoma/activities" TargetMode="External"/><Relationship Id="rId98" Type="http://schemas.openxmlformats.org/officeDocument/2006/relationships/image" Target="media/image54.png"/><Relationship Id="rId3" Type="http://schemas.openxmlformats.org/officeDocument/2006/relationships/numbering" Target="numbering.xml"/><Relationship Id="rId25" Type="http://schemas.openxmlformats.org/officeDocument/2006/relationships/image" Target="media/image8.png"/><Relationship Id="rId46" Type="http://schemas.openxmlformats.org/officeDocument/2006/relationships/image" Target="media/image28.png"/><Relationship Id="rId67" Type="http://schemas.openxmlformats.org/officeDocument/2006/relationships/footer" Target="footer8.xml"/><Relationship Id="rId20" Type="http://schemas.openxmlformats.org/officeDocument/2006/relationships/image" Target="media/image3.png"/><Relationship Id="rId41" Type="http://schemas.openxmlformats.org/officeDocument/2006/relationships/image" Target="media/image23.png"/><Relationship Id="rId62" Type="http://schemas.openxmlformats.org/officeDocument/2006/relationships/footer" Target="footer5.xml"/><Relationship Id="rId83" Type="http://schemas.openxmlformats.org/officeDocument/2006/relationships/footer" Target="footer12.xml"/><Relationship Id="rId88" Type="http://schemas.openxmlformats.org/officeDocument/2006/relationships/hyperlink" Target="https://github.com/JABE22/MasterProject" TargetMode="External"/><Relationship Id="rId111"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jarno\AppData\Roaming\Microsoft\Templates\APA%20style%20report%20(6th%20edition).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07B8E1631FB649ACAFC9F8FF0517AE9C"/>
        <w:category>
          <w:name w:val="General"/>
          <w:gallery w:val="placeholder"/>
        </w:category>
        <w:types>
          <w:type w:val="bbPlcHdr"/>
        </w:types>
        <w:behaviors>
          <w:behavior w:val="content"/>
        </w:behaviors>
        <w:guid w:val="{96FE2DFA-AF4F-4F3F-A3F9-47B9CDA3F9D8}"/>
      </w:docPartPr>
      <w:docPartBody>
        <w:p w:rsidR="00F720E7" w:rsidRDefault="00BE4985">
          <w:pPr>
            <w:pStyle w:val="07B8E1631FB649ACAFC9F8FF0517AE9C"/>
          </w:pPr>
          <w:r>
            <w:t>Abstract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SimHei">
    <w:altName w:val="黑体"/>
    <w:panose1 w:val="02010600030101010101"/>
    <w:charset w:val="86"/>
    <w:family w:val="modern"/>
    <w:pitch w:val="fixed"/>
    <w:sig w:usb0="800002BF" w:usb1="38CF7CFA" w:usb2="00000016" w:usb3="00000000" w:csb0="00040001" w:csb1="00000000"/>
  </w:font>
  <w:font w:name="Segoe UI">
    <w:panose1 w:val="020B0502040204020203"/>
    <w:charset w:val="CC"/>
    <w:family w:val="swiss"/>
    <w:pitch w:val="variable"/>
    <w:sig w:usb0="E4002EFF" w:usb1="C000E47F" w:usb2="00000009" w:usb3="00000000" w:csb0="000001FF" w:csb1="00000000"/>
  </w:font>
  <w:font w:name="Consolas">
    <w:panose1 w:val="020B0609020204030204"/>
    <w:charset w:val="CC"/>
    <w:family w:val="modern"/>
    <w:pitch w:val="fixed"/>
    <w:sig w:usb0="E00006FF" w:usb1="0000FCFF" w:usb2="00000001" w:usb3="00000000" w:csb0="0000019F" w:csb1="00000000"/>
  </w:font>
  <w:font w:name="Cambria Math">
    <w:panose1 w:val="02040503050406030204"/>
    <w:charset w:val="CC"/>
    <w:family w:val="roman"/>
    <w:pitch w:val="variable"/>
    <w:sig w:usb0="E00006FF" w:usb1="420024FF" w:usb2="02000000" w:usb3="00000000" w:csb0="0000019F" w:csb1="00000000"/>
  </w:font>
  <w:font w:name="Calibri">
    <w:panose1 w:val="020F0502020204030204"/>
    <w:charset w:val="CC"/>
    <w:family w:val="swiss"/>
    <w:pitch w:val="variable"/>
    <w:sig w:usb0="E4002EFF" w:usb1="C0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CC"/>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E4985"/>
    <w:rsid w:val="0013461E"/>
    <w:rsid w:val="002202B5"/>
    <w:rsid w:val="00226B3F"/>
    <w:rsid w:val="00264542"/>
    <w:rsid w:val="002C09A6"/>
    <w:rsid w:val="002E74CF"/>
    <w:rsid w:val="00322B11"/>
    <w:rsid w:val="0040024E"/>
    <w:rsid w:val="004C0098"/>
    <w:rsid w:val="004C747F"/>
    <w:rsid w:val="005D1C9A"/>
    <w:rsid w:val="005E1295"/>
    <w:rsid w:val="007972E0"/>
    <w:rsid w:val="008F4569"/>
    <w:rsid w:val="00992F81"/>
    <w:rsid w:val="00AB2945"/>
    <w:rsid w:val="00B43081"/>
    <w:rsid w:val="00B86BF6"/>
    <w:rsid w:val="00BE4985"/>
    <w:rsid w:val="00C01DCB"/>
    <w:rsid w:val="00C8557A"/>
    <w:rsid w:val="00E73427"/>
    <w:rsid w:val="00ED034D"/>
    <w:rsid w:val="00EE3D01"/>
    <w:rsid w:val="00F15E83"/>
    <w:rsid w:val="00F46BED"/>
    <w:rsid w:val="00F52283"/>
    <w:rsid w:val="00F549C2"/>
    <w:rsid w:val="00F720E7"/>
    <w:rsid w:val="00FC1D90"/>
  </w:rsids>
  <m:mathPr>
    <m:mathFont m:val="Cambria Math"/>
    <m:brkBin m:val="before"/>
    <m:brkBinSub m:val="--"/>
    <m:smallFrac m:val="0"/>
    <m:dispDef/>
    <m:lMargin m:val="0"/>
    <m:rMargin m:val="0"/>
    <m:defJc m:val="centerGroup"/>
    <m:wrapIndent m:val="1440"/>
    <m:intLim m:val="subSup"/>
    <m:naryLim m:val="undOvr"/>
  </m:mathPr>
  <w:themeFontLang/>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4"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B86BF6"/>
    <w:rPr>
      <w:color w:val="404040" w:themeColor="text1" w:themeTint="BF"/>
    </w:rPr>
  </w:style>
  <w:style w:type="paragraph" w:customStyle="1" w:styleId="07B8E1631FB649ACAFC9F8FF0517AE9C">
    <w:name w:val="07B8E1631FB649ACAFC9F8FF0517AE9C"/>
  </w:style>
  <w:style w:type="character" w:styleId="a4">
    <w:name w:val="Emphasis"/>
    <w:basedOn w:val="a0"/>
    <w:uiPriority w:val="4"/>
    <w:unhideWhenUsed/>
    <w:qFormat/>
    <w:rPr>
      <w:i/>
      <w:iCs/>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Times New Roman">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2023-06-01T00:00:00</PublishDate>
  <Abstract/>
  <CompanyAddress>Mira 19, Yekaterinburg</CompanyAddress>
  <CompanyPhone/>
  <CompanyFax/>
  <CompanyEmail/>
</CoverPageProperties>
</file>

<file path=customXml/item2.xml><?xml version="1.0" encoding="utf-8"?>
<b:Sources xmlns:b="http://schemas.openxmlformats.org/officeDocument/2006/bibliography" SelectedStyle="\APASixthEditionOfficeOnline.xsl" StyleName="APA" Version="6">
  <b:Source>
    <b:Tag>Article</b:Tag>
    <b:SourceType>JournalArticle</b:SourceType>
    <b:Guid>{A9826F97-9AB6-4323-9880-F46D9FA5FDF4}</b:Guid>
    <b:Title>Article Title</b:Title>
    <b:Year>Year</b:Year>
    <b:JournalName>Journal Title</b:JournalName>
    <b:Pages>Pages From - To</b:Pages>
    <b:Author>
      <b:Author>
        <b:NameList>
          <b:Person>
            <b:Last>Last Name</b:Last>
            <b:First>First,</b:First>
            <b:Middle>Middle</b:Middle>
          </b:Person>
        </b:NameList>
      </b:Author>
    </b:Author>
    <b:RefOrder>1</b:RefOrder>
  </b:Source>
  <b:Source>
    <b:Tag>Last</b:Tag>
    <b:SourceType>Book</b:SourceType>
    <b:Guid>{60AAA012-579D-4CB3-B717-40E27E8995F9}</b:Guid>
    <b:Title>Book Title</b:Title>
    <b:Year>Year</b:Year>
    <b:City>City Name</b:City>
    <b:Publisher>Publisher Name</b:Publisher>
    <b:Author>
      <b:Author>
        <b:NameList>
          <b:Person>
            <b:Last>Last Name</b:Last>
            <b:First>First,</b:First>
            <b:Middle>Middle</b:Middle>
          </b:Person>
        </b:NameList>
      </b:Author>
    </b:Author>
    <b:RefOrder>2</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66DD793-8B2B-449D-8BE9-A26D612E42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APA style report (6th edition)</Template>
  <TotalTime>68503</TotalTime>
  <Pages>1</Pages>
  <Words>39897</Words>
  <Characters>227416</Characters>
  <Application>Microsoft Office Word</Application>
  <DocSecurity>0</DocSecurity>
  <Lines>1895</Lines>
  <Paragraphs>533</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Supervised Sport Activity Classification Using Classical Machine Learning and Time Series Methods</vt:lpstr>
      <vt:lpstr>Supervised Sport Activity Classification Using Classical Machine Learning and Time Series Methods</vt:lpstr>
    </vt:vector>
  </TitlesOfParts>
  <Company>Ural federal university</Company>
  <LinksUpToDate>false</LinksUpToDate>
  <CharactersWithSpaces>266780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Supervised Sport Activity Classification Using Classical Machine Learning and Time Series Methods</dc:title>
  <dc:subject>Master’s Thesis</dc:subject>
  <dc:creator>Jarno Matarmaa</dc:creator>
  <cp:keywords/>
  <dc:description/>
  <cp:lastModifiedBy>Матармаа Ярно Олави</cp:lastModifiedBy>
  <cp:revision>5415</cp:revision>
  <cp:lastPrinted>2023-05-30T09:24:00Z</cp:lastPrinted>
  <dcterms:created xsi:type="dcterms:W3CDTF">2023-02-20T06:41:00Z</dcterms:created>
  <dcterms:modified xsi:type="dcterms:W3CDTF">2023-05-30T09:28:00Z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zotero-version="6.0.26"&gt;&lt;session id="TD2sovlr"/&gt;&lt;style id="http://www.zotero.org/styles/ieee" locale="en-GB" hasBibliography="1" bibliographyStyleHasBeenSet="1"/&gt;&lt;prefs&gt;&lt;pref name="fieldType" value="Field"/&gt;&lt;pref name="automaticJour</vt:lpwstr>
  </property>
  <property fmtid="{D5CDD505-2E9C-101B-9397-08002B2CF9AE}" pid="3" name="ZOTERO_PREF_2">
    <vt:lpwstr>nalAbbreviations" value="true"/&gt;&lt;pref name="dontAskDelayCitationUpdates" value="true"/&gt;&lt;/prefs&gt;&lt;/data&gt;</vt:lpwstr>
  </property>
</Properties>
</file>