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2797466"/>
    <w:bookmarkEnd w:id="0"/>
    <w:p w14:paraId="1D1762D0" w14:textId="507C0086" w:rsidR="00E81978" w:rsidRPr="000A0D2C" w:rsidRDefault="00000000" w:rsidP="003F1EA9">
      <w:pPr>
        <w:pStyle w:val="Title"/>
        <w:rPr>
          <w:sz w:val="40"/>
          <w:szCs w:val="40"/>
        </w:rPr>
      </w:pPr>
      <w:sdt>
        <w:sdtPr>
          <w:rPr>
            <w:sz w:val="40"/>
            <w:szCs w:val="40"/>
          </w:rPr>
          <w:alias w:val="Title:"/>
          <w:tag w:val="Title:"/>
          <w:id w:val="726351117"/>
          <w:placeholder>
            <w:docPart w:val="F8D66DA6618A46968B5E108A9BDC864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D23B94">
            <w:rPr>
              <w:sz w:val="40"/>
              <w:szCs w:val="40"/>
            </w:rPr>
            <w:t>Personalized</w:t>
          </w:r>
          <w:r w:rsidR="00B3570A">
            <w:rPr>
              <w:sz w:val="40"/>
              <w:szCs w:val="40"/>
            </w:rPr>
            <w:t xml:space="preserve"> </w:t>
          </w:r>
          <w:r w:rsidR="001E2A4A">
            <w:rPr>
              <w:sz w:val="40"/>
              <w:szCs w:val="40"/>
            </w:rPr>
            <w:t>Sport Activity Classification</w:t>
          </w:r>
          <w:r w:rsidR="008A7582">
            <w:rPr>
              <w:sz w:val="40"/>
              <w:szCs w:val="40"/>
            </w:rPr>
            <w:t xml:space="preserve"> Using </w:t>
          </w:r>
          <w:r w:rsidR="001140EE">
            <w:rPr>
              <w:sz w:val="40"/>
              <w:szCs w:val="40"/>
            </w:rPr>
            <w:t>Traditional</w:t>
          </w:r>
          <w:r w:rsidR="004F1E91">
            <w:rPr>
              <w:sz w:val="40"/>
              <w:szCs w:val="40"/>
            </w:rPr>
            <w:t xml:space="preserve"> Machine Learning and Time Series</w:t>
          </w:r>
          <w:r w:rsidR="00C621B1">
            <w:rPr>
              <w:sz w:val="40"/>
              <w:szCs w:val="40"/>
            </w:rPr>
            <w:t xml:space="preserve"> Analysis</w:t>
          </w:r>
        </w:sdtContent>
      </w:sdt>
    </w:p>
    <w:p w14:paraId="25368B8C" w14:textId="3A76BDAA" w:rsidR="00B823AA" w:rsidRDefault="00BB7090" w:rsidP="003F1EA9">
      <w:pPr>
        <w:pStyle w:val="Title2"/>
      </w:pPr>
      <w:r>
        <w:t>J</w:t>
      </w:r>
      <w:r w:rsidR="0089507D">
        <w:t>arno</w:t>
      </w:r>
      <w:r>
        <w:t xml:space="preserve"> Matarmaa</w:t>
      </w:r>
    </w:p>
    <w:p w14:paraId="3894465D" w14:textId="036284E1" w:rsidR="00E81978" w:rsidRDefault="00BB7090" w:rsidP="003F1EA9">
      <w:pPr>
        <w:pStyle w:val="Title2"/>
      </w:pPr>
      <w:r>
        <w:t>Ural Federal University</w:t>
      </w:r>
    </w:p>
    <w:sdt>
      <w:sdtPr>
        <w:alias w:val="Author Note:"/>
        <w:tag w:val="Author Note:"/>
        <w:id w:val="266668659"/>
        <w:placeholder>
          <w:docPart w:val="164B27AB11724FB09EBF55DD791A2D40"/>
        </w:placeholder>
        <w:temporary/>
        <w:showingPlcHdr/>
        <w15:appearance w15:val="hidden"/>
      </w:sdtPr>
      <w:sdtContent>
        <w:p w14:paraId="2B5C22B9" w14:textId="77777777" w:rsidR="00E81978" w:rsidRDefault="005D3A03" w:rsidP="003F1EA9">
          <w:pPr>
            <w:pStyle w:val="Title"/>
          </w:pPr>
          <w:r>
            <w:t>Author Note</w:t>
          </w:r>
        </w:p>
      </w:sdtContent>
    </w:sdt>
    <w:sdt>
      <w:sdtPr>
        <w:alias w:val="Include any grant/funding information and a complete correspondence address:"/>
        <w:tag w:val="Include any grant/funding information and a complete correspondence address:"/>
        <w:id w:val="716785028"/>
        <w:placeholder>
          <w:docPart w:val="277D768CC7754F849991A36897B67B42"/>
        </w:placeholder>
        <w:temporary/>
        <w:showingPlcHdr/>
        <w15:appearance w15:val="hidden"/>
        <w:text/>
      </w:sdtPr>
      <w:sdtContent>
        <w:p w14:paraId="08ACCAE2" w14:textId="23B5F44A" w:rsidR="00E81978" w:rsidRDefault="005D3A03" w:rsidP="003F1EA9">
          <w:pPr>
            <w:pStyle w:val="Title2"/>
          </w:pPr>
          <w:r>
            <w:t>[Include any grant/funding information and a complete correspondence address.]</w:t>
          </w:r>
        </w:p>
      </w:sdtContent>
    </w:sdt>
    <w:p w14:paraId="16698C08" w14:textId="045453B2" w:rsidR="007C538B" w:rsidRDefault="007C538B" w:rsidP="003F1EA9">
      <w:pPr>
        <w:pStyle w:val="Title2"/>
      </w:pPr>
    </w:p>
    <w:p w14:paraId="6E9D8000" w14:textId="77777777" w:rsidR="007C538B" w:rsidRDefault="007C538B" w:rsidP="003F1EA9">
      <w:pPr>
        <w:pStyle w:val="Title2"/>
        <w:sectPr w:rsidR="007C538B">
          <w:headerReference w:type="default" r:id="rId9"/>
          <w:headerReference w:type="first" r:id="rId10"/>
          <w:footnotePr>
            <w:pos w:val="beneathText"/>
          </w:footnotePr>
          <w:pgSz w:w="12240" w:h="15840"/>
          <w:pgMar w:top="1440" w:right="1440" w:bottom="1440" w:left="1440" w:header="720" w:footer="720" w:gutter="0"/>
          <w:cols w:space="720"/>
          <w:titlePg/>
          <w:docGrid w:linePitch="360"/>
          <w15:footnoteColumns w:val="1"/>
        </w:sectPr>
      </w:pPr>
    </w:p>
    <w:bookmarkStart w:id="1" w:name="_Toc134268804" w:displacedByCustomXml="next"/>
    <w:sdt>
      <w:sdtPr>
        <w:alias w:val="Abstract:"/>
        <w:tag w:val="Abstract:"/>
        <w:id w:val="202146031"/>
        <w:placeholder>
          <w:docPart w:val="07B8E1631FB649ACAFC9F8FF0517AE9C"/>
        </w:placeholder>
        <w:temporary/>
        <w:showingPlcHdr/>
        <w15:appearance w15:val="hidden"/>
      </w:sdtPr>
      <w:sdtContent>
        <w:p w14:paraId="67EFF200" w14:textId="77777777" w:rsidR="00E81978" w:rsidRDefault="005D3A03" w:rsidP="00BF2BC6">
          <w:pPr>
            <w:pStyle w:val="TOCHeading"/>
          </w:pPr>
          <w:r>
            <w:t>Abstract</w:t>
          </w:r>
        </w:p>
      </w:sdtContent>
    </w:sdt>
    <w:bookmarkEnd w:id="1" w:displacedByCustomXml="prev"/>
    <w:sdt>
      <w:sdtPr>
        <w:alias w:val="Text for abstract:"/>
        <w:tag w:val="Text for abstract:"/>
        <w:id w:val="-1399134618"/>
        <w:placeholder>
          <w:docPart w:val="1569DDF24E3F4B88A179724012065E61"/>
        </w:placeholder>
        <w:temporary/>
        <w:showingPlcHdr/>
        <w15:appearance w15:val="hidden"/>
        <w:text/>
      </w:sdtPr>
      <w:sdtContent>
        <w:p w14:paraId="7B23E926" w14:textId="77777777" w:rsidR="00E81978" w:rsidRDefault="005D3A03" w:rsidP="003F1EA9">
          <w:pPr>
            <w:pStyle w:val="NoSpacing"/>
            <w:spacing w:line="360" w:lineRule="auto"/>
          </w:pPr>
          <w:r>
            <w:t xml:space="preserve">[The abstract should be one paragraph of between 150 and 250 words.  It is not indented.  Section titles, such as the word </w:t>
          </w:r>
          <w:r>
            <w:rPr>
              <w:rStyle w:val="Emphasis"/>
            </w:rPr>
            <w:t>Abstract</w:t>
          </w:r>
          <w:r>
            <w:t xml:space="preserve"> above, are not considered headings so they don’t use bold heading format.  Instead, use the Section Title style.  This style automatically starts your section on a new page, so you don’t have to add page breaks.  Note that all of the styles for this template are available on the Home tab of the ribbon, in the Styles gallery.]</w:t>
          </w:r>
        </w:p>
      </w:sdtContent>
    </w:sdt>
    <w:p w14:paraId="69E2F372" w14:textId="1C0F1CB8" w:rsidR="00501F35" w:rsidRPr="00501F35" w:rsidRDefault="005D3A03" w:rsidP="006D1D39">
      <w:r>
        <w:rPr>
          <w:rStyle w:val="Emphasis"/>
        </w:rPr>
        <w:t>Keywords</w:t>
      </w:r>
      <w:r>
        <w:t xml:space="preserve">:  </w:t>
      </w:r>
      <w:sdt>
        <w:sdtPr>
          <w:alias w:val="Keywords for abstract:"/>
          <w:tag w:val="Keywords for abstract:"/>
          <w:id w:val="1136374635"/>
          <w:placeholder>
            <w:docPart w:val="1EF4246653AC4D9F84449ADAAD98F2BC"/>
          </w:placeholder>
          <w:temporary/>
          <w:showingPlcHdr/>
          <w15:appearance w15:val="hidden"/>
          <w:text/>
        </w:sdtPr>
        <w:sdtContent>
          <w:r>
            <w:t>[Click here to add keywords.]</w:t>
          </w:r>
        </w:sdtContent>
      </w:sdt>
    </w:p>
    <w:p w14:paraId="1387C61B" w14:textId="6E3297E6" w:rsidR="001322E1" w:rsidRPr="001322E1" w:rsidRDefault="00A3401F" w:rsidP="003F1EA9">
      <w:pPr>
        <w:spacing w:before="100" w:beforeAutospacing="1" w:after="100" w:afterAutospacing="1"/>
        <w:ind w:firstLine="0"/>
        <w:rPr>
          <w:rFonts w:asciiTheme="majorHAnsi" w:eastAsia="Times New Roman" w:hAnsiTheme="majorHAnsi" w:cstheme="majorHAnsi"/>
          <w:b/>
          <w:bCs/>
          <w:kern w:val="0"/>
          <w:sz w:val="28"/>
          <w:szCs w:val="28"/>
        </w:rPr>
      </w:pPr>
      <w:r>
        <w:rPr>
          <w:rFonts w:asciiTheme="majorHAnsi" w:eastAsia="Times New Roman" w:hAnsiTheme="majorHAnsi" w:cstheme="majorHAnsi"/>
          <w:b/>
          <w:bCs/>
          <w:kern w:val="0"/>
          <w:sz w:val="28"/>
          <w:szCs w:val="28"/>
        </w:rPr>
        <w:t>Ap</w:t>
      </w:r>
      <w:r w:rsidR="0060051B" w:rsidRPr="00C82C8B">
        <w:rPr>
          <w:rFonts w:asciiTheme="majorHAnsi" w:eastAsia="Times New Roman" w:hAnsiTheme="majorHAnsi" w:cstheme="majorHAnsi"/>
          <w:b/>
          <w:bCs/>
          <w:kern w:val="0"/>
          <w:sz w:val="28"/>
          <w:szCs w:val="28"/>
        </w:rPr>
        <w:t xml:space="preserve">proximate </w:t>
      </w:r>
      <w:r w:rsidRPr="0028149C">
        <w:rPr>
          <w:rFonts w:asciiTheme="majorHAnsi" w:eastAsia="Times New Roman" w:hAnsiTheme="majorHAnsi" w:cstheme="majorHAnsi"/>
          <w:b/>
          <w:bCs/>
          <w:kern w:val="0"/>
          <w:sz w:val="28"/>
          <w:szCs w:val="28"/>
        </w:rPr>
        <w:t>s</w:t>
      </w:r>
      <w:r w:rsidR="001322E1" w:rsidRPr="001322E1">
        <w:rPr>
          <w:rFonts w:asciiTheme="majorHAnsi" w:eastAsia="Times New Roman" w:hAnsiTheme="majorHAnsi" w:cstheme="majorHAnsi"/>
          <w:b/>
          <w:bCs/>
          <w:kern w:val="0"/>
          <w:sz w:val="28"/>
          <w:szCs w:val="28"/>
        </w:rPr>
        <w:t>tructure</w:t>
      </w:r>
      <w:r w:rsidR="00501F35" w:rsidRPr="00C82C8B">
        <w:rPr>
          <w:rFonts w:asciiTheme="majorHAnsi" w:eastAsia="Times New Roman" w:hAnsiTheme="majorHAnsi" w:cstheme="majorHAnsi"/>
          <w:b/>
          <w:bCs/>
          <w:kern w:val="0"/>
          <w:sz w:val="28"/>
          <w:szCs w:val="28"/>
        </w:rPr>
        <w:t xml:space="preserve"> of the thesis</w:t>
      </w:r>
    </w:p>
    <w:p w14:paraId="5AC7AA83" w14:textId="3D970BB1" w:rsidR="001322E1" w:rsidRPr="001322E1" w:rsidRDefault="001322E1" w:rsidP="0000474B">
      <w:pPr>
        <w:ind w:firstLine="0"/>
      </w:pPr>
      <w:r w:rsidRPr="001322E1">
        <w:t>I General Introduction + Literature overview (</w:t>
      </w:r>
      <w:r w:rsidR="00683E3B">
        <w:t>15</w:t>
      </w:r>
      <w:r w:rsidRPr="001322E1">
        <w:t xml:space="preserve"> pages)</w:t>
      </w:r>
    </w:p>
    <w:p w14:paraId="223FD9B1" w14:textId="3BBBC0C8" w:rsidR="00683E3B" w:rsidRDefault="001322E1" w:rsidP="0000474B">
      <w:pPr>
        <w:ind w:firstLine="0"/>
      </w:pPr>
      <w:r w:rsidRPr="001322E1">
        <w:t xml:space="preserve">II Datasets </w:t>
      </w:r>
      <w:r w:rsidR="00683E3B">
        <w:t>Construction (12 pages)</w:t>
      </w:r>
    </w:p>
    <w:p w14:paraId="38E53FFA" w14:textId="6EC41940" w:rsidR="001322E1" w:rsidRPr="001322E1" w:rsidRDefault="00683E3B" w:rsidP="0000474B">
      <w:pPr>
        <w:ind w:firstLine="0"/>
      </w:pPr>
      <w:r>
        <w:t xml:space="preserve">III </w:t>
      </w:r>
      <w:r w:rsidR="001322E1" w:rsidRPr="001322E1">
        <w:t>Materials and Methods (</w:t>
      </w:r>
      <w:r>
        <w:t>1</w:t>
      </w:r>
      <w:r w:rsidR="003C49F4">
        <w:t>3</w:t>
      </w:r>
      <w:r w:rsidR="001322E1" w:rsidRPr="001322E1">
        <w:t xml:space="preserve"> pages)</w:t>
      </w:r>
    </w:p>
    <w:p w14:paraId="60980E86" w14:textId="3B12332A" w:rsidR="001322E1" w:rsidRPr="001322E1" w:rsidRDefault="001322E1" w:rsidP="0000474B">
      <w:pPr>
        <w:ind w:firstLine="0"/>
      </w:pPr>
      <w:r w:rsidRPr="001322E1">
        <w:t>III</w:t>
      </w:r>
      <w:r w:rsidR="00C665DB">
        <w:t>V</w:t>
      </w:r>
      <w:r w:rsidRPr="001322E1">
        <w:t xml:space="preserve"> Results (</w:t>
      </w:r>
      <w:r w:rsidR="00C665DB">
        <w:t>10</w:t>
      </w:r>
      <w:r w:rsidRPr="001322E1">
        <w:t xml:space="preserve"> pages)</w:t>
      </w:r>
    </w:p>
    <w:p w14:paraId="447205A5" w14:textId="09E91FF6" w:rsidR="001322E1" w:rsidRDefault="001322E1" w:rsidP="0000474B">
      <w:pPr>
        <w:ind w:firstLine="0"/>
      </w:pPr>
      <w:r w:rsidRPr="001322E1">
        <w:t>V Discussion (</w:t>
      </w:r>
      <w:r w:rsidR="006D1D39">
        <w:t>8</w:t>
      </w:r>
      <w:r w:rsidRPr="001322E1">
        <w:t xml:space="preserve"> pages)</w:t>
      </w:r>
    </w:p>
    <w:p w14:paraId="27AD5EA9" w14:textId="6AC9849F" w:rsidR="00C665DB" w:rsidRDefault="00C665DB" w:rsidP="0000474B">
      <w:pPr>
        <w:ind w:firstLine="0"/>
      </w:pPr>
      <w:r>
        <w:t>VI Conclusions (2 pages)</w:t>
      </w:r>
    </w:p>
    <w:p w14:paraId="6D6CCDB8" w14:textId="13A1A8D4" w:rsidR="008930FE" w:rsidRDefault="008930FE" w:rsidP="0000474B">
      <w:pPr>
        <w:ind w:firstLine="0"/>
      </w:pPr>
      <w:r>
        <w:t>VII References</w:t>
      </w:r>
      <w:r w:rsidR="009D5073">
        <w:t xml:space="preserve"> (3 pages)</w:t>
      </w:r>
    </w:p>
    <w:p w14:paraId="57063AC9" w14:textId="7CCDEA10" w:rsidR="00BB15CC" w:rsidRDefault="00BB15CC" w:rsidP="0000474B">
      <w:pPr>
        <w:ind w:firstLine="0"/>
        <w:rPr>
          <w:u w:val="single"/>
        </w:rPr>
      </w:pPr>
      <w:r w:rsidRPr="00AD3C25">
        <w:rPr>
          <w:u w:val="single"/>
        </w:rPr>
        <w:t xml:space="preserve">Total </w:t>
      </w:r>
      <w:r w:rsidR="00E76981">
        <w:rPr>
          <w:b/>
          <w:bCs/>
          <w:u w:val="single"/>
        </w:rPr>
        <w:t>6</w:t>
      </w:r>
      <w:r w:rsidR="00284306">
        <w:rPr>
          <w:b/>
          <w:bCs/>
          <w:u w:val="single"/>
        </w:rPr>
        <w:t>3</w:t>
      </w:r>
      <w:r w:rsidRPr="00AD3C25">
        <w:rPr>
          <w:u w:val="single"/>
        </w:rPr>
        <w:t xml:space="preserve"> pages</w:t>
      </w:r>
    </w:p>
    <w:p w14:paraId="6363888C" w14:textId="77777777" w:rsidR="00F467D4" w:rsidRDefault="00F467D4" w:rsidP="0000474B">
      <w:pPr>
        <w:ind w:firstLine="0"/>
        <w:rPr>
          <w:u w:val="single"/>
        </w:rPr>
      </w:pPr>
    </w:p>
    <w:p w14:paraId="6544368C" w14:textId="2B33DF6D" w:rsidR="00F467D4" w:rsidRPr="007D0BD4" w:rsidRDefault="00F467D4" w:rsidP="0000474B">
      <w:pPr>
        <w:ind w:firstLine="0"/>
        <w:rPr>
          <w:b/>
          <w:bCs/>
        </w:rPr>
      </w:pPr>
      <w:r w:rsidRPr="007D0BD4">
        <w:rPr>
          <w:b/>
          <w:bCs/>
        </w:rPr>
        <w:t>Additions</w:t>
      </w:r>
    </w:p>
    <w:p w14:paraId="2492A269" w14:textId="6C7F5C41" w:rsidR="00F467D4" w:rsidRPr="00F467D4" w:rsidRDefault="00F467D4" w:rsidP="0000474B">
      <w:pPr>
        <w:ind w:firstLine="0"/>
      </w:pPr>
      <w:r>
        <w:t>0 Cover, Abstract, Appreviations, Clarification of Terms, List of Tables and Figures (10 pages)</w:t>
      </w:r>
    </w:p>
    <w:p w14:paraId="7C9F00D8" w14:textId="74EB3A9F" w:rsidR="00F467D4" w:rsidRPr="00B965B1" w:rsidRDefault="00F467D4" w:rsidP="0000474B">
      <w:pPr>
        <w:ind w:firstLine="0"/>
      </w:pPr>
      <w:r>
        <w:rPr>
          <w:u w:val="single"/>
        </w:rPr>
        <w:t xml:space="preserve">The whole document </w:t>
      </w:r>
      <w:r w:rsidRPr="00F467D4">
        <w:rPr>
          <w:b/>
          <w:bCs/>
          <w:u w:val="single"/>
        </w:rPr>
        <w:t>7</w:t>
      </w:r>
      <w:r w:rsidR="00F04E72">
        <w:rPr>
          <w:b/>
          <w:bCs/>
          <w:u w:val="single"/>
        </w:rPr>
        <w:t>3</w:t>
      </w:r>
      <w:r w:rsidRPr="00F467D4">
        <w:rPr>
          <w:b/>
          <w:bCs/>
          <w:u w:val="single"/>
        </w:rPr>
        <w:t>-80</w:t>
      </w:r>
      <w:r>
        <w:rPr>
          <w:u w:val="single"/>
        </w:rPr>
        <w:t xml:space="preserve"> pages</w:t>
      </w:r>
      <w:r w:rsidR="00B965B1" w:rsidRPr="00B965B1">
        <w:t xml:space="preserve">  +  </w:t>
      </w:r>
      <w:r w:rsidR="00B965B1">
        <w:t>VIII Appendixes (10-20 pages)</w:t>
      </w:r>
    </w:p>
    <w:p w14:paraId="676FC67D" w14:textId="2B5F9437" w:rsidR="006759A6" w:rsidRPr="0020179E" w:rsidRDefault="00A3401F" w:rsidP="003F1EA9">
      <w:pPr>
        <w:spacing w:before="100" w:beforeAutospacing="1" w:after="100" w:afterAutospacing="1"/>
        <w:ind w:firstLine="0"/>
        <w:rPr>
          <w:rFonts w:asciiTheme="majorHAnsi" w:eastAsia="Times New Roman" w:hAnsiTheme="majorHAnsi" w:cstheme="majorHAnsi"/>
          <w:b/>
          <w:bCs/>
          <w:kern w:val="0"/>
          <w:sz w:val="28"/>
          <w:szCs w:val="28"/>
        </w:rPr>
      </w:pPr>
      <w:r w:rsidRPr="0020179E">
        <w:rPr>
          <w:rFonts w:asciiTheme="majorHAnsi" w:eastAsia="Times New Roman" w:hAnsiTheme="majorHAnsi" w:cstheme="majorHAnsi"/>
          <w:b/>
          <w:bCs/>
          <w:kern w:val="0"/>
          <w:sz w:val="28"/>
          <w:szCs w:val="28"/>
        </w:rPr>
        <w:t>Progress s</w:t>
      </w:r>
      <w:r w:rsidR="006759A6" w:rsidRPr="0020179E">
        <w:rPr>
          <w:rFonts w:asciiTheme="majorHAnsi" w:eastAsia="Times New Roman" w:hAnsiTheme="majorHAnsi" w:cstheme="majorHAnsi"/>
          <w:b/>
          <w:bCs/>
          <w:kern w:val="0"/>
          <w:sz w:val="28"/>
          <w:szCs w:val="28"/>
        </w:rPr>
        <w:t>ummary</w:t>
      </w:r>
    </w:p>
    <w:p w14:paraId="3A71DD02" w14:textId="68246969" w:rsidR="006759A6" w:rsidRPr="001322E1" w:rsidRDefault="006759A6" w:rsidP="0000474B">
      <w:pPr>
        <w:ind w:firstLine="0"/>
      </w:pPr>
      <w:r w:rsidRPr="00603456">
        <w:t>Written/Planned</w:t>
      </w:r>
      <w:r w:rsidR="00350359">
        <w:t>,</w:t>
      </w:r>
      <w:r w:rsidR="0058239C" w:rsidRPr="00D45E1B">
        <w:t xml:space="preserve"> including</w:t>
      </w:r>
      <w:r w:rsidR="00603456">
        <w:t xml:space="preserve"> sections</w:t>
      </w:r>
      <w:r w:rsidR="0058239C" w:rsidRPr="00D45E1B">
        <w:t xml:space="preserve"> </w:t>
      </w:r>
      <w:r w:rsidR="008A6185" w:rsidRPr="00603456">
        <w:rPr>
          <w:i/>
          <w:iCs/>
        </w:rPr>
        <w:t>Introduction-Reference</w:t>
      </w:r>
      <w:r w:rsidRPr="00D45E1B">
        <w:t xml:space="preserve"> </w:t>
      </w:r>
      <w:r w:rsidRPr="00D45E1B">
        <w:rPr>
          <w:b/>
          <w:bCs/>
        </w:rPr>
        <w:t>[</w:t>
      </w:r>
      <w:r w:rsidR="00E474CD">
        <w:rPr>
          <w:b/>
          <w:bCs/>
        </w:rPr>
        <w:t>6</w:t>
      </w:r>
      <w:r w:rsidR="005408D7">
        <w:rPr>
          <w:b/>
          <w:bCs/>
        </w:rPr>
        <w:t>3</w:t>
      </w:r>
      <w:r w:rsidR="008A6185" w:rsidRPr="00D45E1B">
        <w:rPr>
          <w:b/>
          <w:bCs/>
        </w:rPr>
        <w:t>/</w:t>
      </w:r>
      <w:r w:rsidR="00E76981">
        <w:rPr>
          <w:b/>
          <w:bCs/>
        </w:rPr>
        <w:t>6</w:t>
      </w:r>
      <w:r w:rsidR="00E474CD">
        <w:rPr>
          <w:b/>
          <w:bCs/>
        </w:rPr>
        <w:t>3</w:t>
      </w:r>
      <w:r w:rsidRPr="00D45E1B">
        <w:rPr>
          <w:b/>
          <w:bCs/>
        </w:rPr>
        <w:t>]</w:t>
      </w:r>
    </w:p>
    <w:p w14:paraId="38F7796E" w14:textId="5904DCC6" w:rsidR="00CD0BAF" w:rsidRDefault="00217619" w:rsidP="00CD0BAF">
      <w:pPr>
        <w:ind w:firstLine="0"/>
        <w:rPr>
          <w:b/>
          <w:bCs/>
        </w:rPr>
      </w:pPr>
      <w:r>
        <w:t>R</w:t>
      </w:r>
      <w:r w:rsidR="00CD0BAF">
        <w:t>evis</w:t>
      </w:r>
      <w:r w:rsidR="003932D8">
        <w:t>ed</w:t>
      </w:r>
      <w:r w:rsidR="00CD0BAF" w:rsidRPr="00D45E1B">
        <w:t xml:space="preserve"> </w:t>
      </w:r>
      <w:r w:rsidR="003932D8">
        <w:rPr>
          <w:i/>
          <w:iCs/>
        </w:rPr>
        <w:t>Introduction</w:t>
      </w:r>
      <w:r w:rsidR="00CD0BAF" w:rsidRPr="00603456">
        <w:rPr>
          <w:i/>
          <w:iCs/>
        </w:rPr>
        <w:t>-</w:t>
      </w:r>
      <w:r w:rsidR="005408D7">
        <w:rPr>
          <w:i/>
          <w:iCs/>
        </w:rPr>
        <w:t>Discussion</w:t>
      </w:r>
      <w:r w:rsidR="00CD0BAF" w:rsidRPr="00D45E1B">
        <w:t xml:space="preserve"> </w:t>
      </w:r>
      <w:r w:rsidR="00CD0BAF" w:rsidRPr="00D45E1B">
        <w:rPr>
          <w:b/>
          <w:bCs/>
        </w:rPr>
        <w:t>[</w:t>
      </w:r>
      <w:r w:rsidR="005408D7">
        <w:rPr>
          <w:b/>
          <w:bCs/>
        </w:rPr>
        <w:t>61</w:t>
      </w:r>
      <w:r w:rsidR="00425EB0">
        <w:rPr>
          <w:b/>
          <w:bCs/>
        </w:rPr>
        <w:t>/</w:t>
      </w:r>
      <w:r w:rsidR="00CD0BAF">
        <w:rPr>
          <w:b/>
          <w:bCs/>
        </w:rPr>
        <w:t>6</w:t>
      </w:r>
      <w:r w:rsidR="005408D7">
        <w:rPr>
          <w:b/>
          <w:bCs/>
        </w:rPr>
        <w:t>3</w:t>
      </w:r>
      <w:r w:rsidR="00CD0BAF" w:rsidRPr="00D45E1B">
        <w:rPr>
          <w:b/>
          <w:bCs/>
        </w:rPr>
        <w:t>]</w:t>
      </w:r>
    </w:p>
    <w:p w14:paraId="18B41520" w14:textId="77777777" w:rsidR="001322E1" w:rsidRDefault="001322E1" w:rsidP="003F1EA9">
      <w:pPr>
        <w:ind w:firstLine="0"/>
      </w:pPr>
    </w:p>
    <w:p w14:paraId="55DA3D27" w14:textId="3068D550" w:rsidR="00781C4E" w:rsidRDefault="00781C4E" w:rsidP="003F1EA9"/>
    <w:p w14:paraId="2B9B0F6F" w14:textId="77777777" w:rsidR="00781C4E" w:rsidRDefault="00781C4E" w:rsidP="003F1EA9">
      <w:pPr>
        <w:sectPr w:rsidR="00781C4E">
          <w:footnotePr>
            <w:pos w:val="beneathText"/>
          </w:footnotePr>
          <w:pgSz w:w="12240" w:h="15840"/>
          <w:pgMar w:top="1440" w:right="1440" w:bottom="1440" w:left="1440" w:header="720" w:footer="720" w:gutter="0"/>
          <w:cols w:space="720"/>
          <w:titlePg/>
          <w:docGrid w:linePitch="360"/>
          <w15:footnoteColumns w:val="1"/>
        </w:sectPr>
      </w:pPr>
    </w:p>
    <w:bookmarkStart w:id="2" w:name="_Toc134268805" w:displacedByCustomXml="next"/>
    <w:sdt>
      <w:sdtPr>
        <w:rPr>
          <w:rFonts w:asciiTheme="minorHAnsi" w:eastAsiaTheme="minorEastAsia" w:hAnsiTheme="minorHAnsi" w:cstheme="minorBidi"/>
          <w:sz w:val="24"/>
          <w:szCs w:val="24"/>
        </w:rPr>
        <w:id w:val="131152209"/>
        <w:docPartObj>
          <w:docPartGallery w:val="Table of Contents"/>
          <w:docPartUnique/>
        </w:docPartObj>
      </w:sdtPr>
      <w:sdtEndPr>
        <w:rPr>
          <w:b w:val="0"/>
          <w:bCs/>
          <w:noProof/>
        </w:rPr>
      </w:sdtEndPr>
      <w:sdtContent>
        <w:p w14:paraId="26FAAEFC" w14:textId="4E21DB5B" w:rsidR="00781C4E" w:rsidRDefault="00781C4E" w:rsidP="00BF2BC6">
          <w:pPr>
            <w:pStyle w:val="TOCHeading"/>
          </w:pPr>
          <w:r>
            <w:t>Contents</w:t>
          </w:r>
          <w:bookmarkEnd w:id="2"/>
        </w:p>
        <w:p w14:paraId="799CA48B" w14:textId="73F9628B" w:rsidR="005408D7" w:rsidRDefault="00781C4E">
          <w:pPr>
            <w:pStyle w:val="TOC1"/>
            <w:tabs>
              <w:tab w:val="left" w:pos="480"/>
              <w:tab w:val="right" w:leader="dot" w:pos="9350"/>
            </w:tabs>
            <w:rPr>
              <w:rFonts w:asciiTheme="minorHAnsi" w:eastAsiaTheme="minorEastAsia" w:hAnsiTheme="minorHAnsi"/>
              <w:noProof/>
              <w:kern w:val="2"/>
              <w:sz w:val="22"/>
              <w:lang w:val="en-FI" w:eastAsia="en-FI"/>
              <w14:ligatures w14:val="standardContextual"/>
            </w:rPr>
          </w:pPr>
          <w:r>
            <w:fldChar w:fldCharType="begin"/>
          </w:r>
          <w:r>
            <w:instrText xml:space="preserve"> TOC \o "1-3" \h \z \u </w:instrText>
          </w:r>
          <w:r>
            <w:fldChar w:fldCharType="separate"/>
          </w:r>
          <w:hyperlink w:anchor="_Toc134268804" w:history="1">
            <w:r w:rsidR="005408D7" w:rsidRPr="00EA4F1A">
              <w:rPr>
                <w:rStyle w:val="Hyperlink"/>
                <w:noProof/>
              </w:rPr>
              <w:t>I</w:t>
            </w:r>
            <w:r w:rsidR="005408D7">
              <w:rPr>
                <w:rFonts w:asciiTheme="minorHAnsi" w:eastAsiaTheme="minorEastAsia" w:hAnsiTheme="minorHAnsi"/>
                <w:noProof/>
                <w:kern w:val="2"/>
                <w:sz w:val="22"/>
                <w:lang w:val="en-FI" w:eastAsia="en-FI"/>
                <w14:ligatures w14:val="standardContextual"/>
              </w:rPr>
              <w:tab/>
            </w:r>
            <w:r w:rsidR="005408D7" w:rsidRPr="00EA4F1A">
              <w:rPr>
                <w:rStyle w:val="Hyperlink"/>
                <w:noProof/>
              </w:rPr>
              <w:t>Abstract</w:t>
            </w:r>
            <w:r w:rsidR="005408D7">
              <w:rPr>
                <w:noProof/>
                <w:webHidden/>
              </w:rPr>
              <w:tab/>
            </w:r>
            <w:r w:rsidR="005408D7">
              <w:rPr>
                <w:noProof/>
                <w:webHidden/>
              </w:rPr>
              <w:fldChar w:fldCharType="begin"/>
            </w:r>
            <w:r w:rsidR="005408D7">
              <w:rPr>
                <w:noProof/>
                <w:webHidden/>
              </w:rPr>
              <w:instrText xml:space="preserve"> PAGEREF _Toc134268804 \h </w:instrText>
            </w:r>
            <w:r w:rsidR="005408D7">
              <w:rPr>
                <w:noProof/>
                <w:webHidden/>
              </w:rPr>
            </w:r>
            <w:r w:rsidR="005408D7">
              <w:rPr>
                <w:noProof/>
                <w:webHidden/>
              </w:rPr>
              <w:fldChar w:fldCharType="separate"/>
            </w:r>
            <w:r w:rsidR="005408D7">
              <w:rPr>
                <w:noProof/>
                <w:webHidden/>
              </w:rPr>
              <w:t>2</w:t>
            </w:r>
            <w:r w:rsidR="005408D7">
              <w:rPr>
                <w:noProof/>
                <w:webHidden/>
              </w:rPr>
              <w:fldChar w:fldCharType="end"/>
            </w:r>
          </w:hyperlink>
        </w:p>
        <w:p w14:paraId="096150BA" w14:textId="5F760235" w:rsidR="005408D7" w:rsidRDefault="005408D7">
          <w:pPr>
            <w:pStyle w:val="TOC1"/>
            <w:tabs>
              <w:tab w:val="left" w:pos="480"/>
              <w:tab w:val="right" w:leader="dot" w:pos="9350"/>
            </w:tabs>
            <w:rPr>
              <w:rFonts w:asciiTheme="minorHAnsi" w:eastAsiaTheme="minorEastAsia" w:hAnsiTheme="minorHAnsi"/>
              <w:noProof/>
              <w:kern w:val="2"/>
              <w:sz w:val="22"/>
              <w:lang w:val="en-FI" w:eastAsia="en-FI"/>
              <w14:ligatures w14:val="standardContextual"/>
            </w:rPr>
          </w:pPr>
          <w:hyperlink w:anchor="_Toc134268805" w:history="1">
            <w:r w:rsidRPr="00EA4F1A">
              <w:rPr>
                <w:rStyle w:val="Hyperlink"/>
                <w:noProof/>
              </w:rPr>
              <w:t>II</w:t>
            </w:r>
            <w:r>
              <w:rPr>
                <w:rFonts w:asciiTheme="minorHAnsi" w:eastAsiaTheme="minorEastAsia" w:hAnsiTheme="minorHAnsi"/>
                <w:noProof/>
                <w:kern w:val="2"/>
                <w:sz w:val="22"/>
                <w:lang w:val="en-FI" w:eastAsia="en-FI"/>
                <w14:ligatures w14:val="standardContextual"/>
              </w:rPr>
              <w:tab/>
            </w:r>
            <w:r w:rsidRPr="00EA4F1A">
              <w:rPr>
                <w:rStyle w:val="Hyperlink"/>
                <w:noProof/>
              </w:rPr>
              <w:t>Contents</w:t>
            </w:r>
            <w:r>
              <w:rPr>
                <w:noProof/>
                <w:webHidden/>
              </w:rPr>
              <w:tab/>
            </w:r>
            <w:r>
              <w:rPr>
                <w:noProof/>
                <w:webHidden/>
              </w:rPr>
              <w:fldChar w:fldCharType="begin"/>
            </w:r>
            <w:r>
              <w:rPr>
                <w:noProof/>
                <w:webHidden/>
              </w:rPr>
              <w:instrText xml:space="preserve"> PAGEREF _Toc134268805 \h </w:instrText>
            </w:r>
            <w:r>
              <w:rPr>
                <w:noProof/>
                <w:webHidden/>
              </w:rPr>
            </w:r>
            <w:r>
              <w:rPr>
                <w:noProof/>
                <w:webHidden/>
              </w:rPr>
              <w:fldChar w:fldCharType="separate"/>
            </w:r>
            <w:r>
              <w:rPr>
                <w:noProof/>
                <w:webHidden/>
              </w:rPr>
              <w:t>3</w:t>
            </w:r>
            <w:r>
              <w:rPr>
                <w:noProof/>
                <w:webHidden/>
              </w:rPr>
              <w:fldChar w:fldCharType="end"/>
            </w:r>
          </w:hyperlink>
        </w:p>
        <w:p w14:paraId="75629628" w14:textId="7F215BF1" w:rsidR="005408D7" w:rsidRDefault="005408D7">
          <w:pPr>
            <w:pStyle w:val="TOC1"/>
            <w:tabs>
              <w:tab w:val="left" w:pos="480"/>
              <w:tab w:val="right" w:leader="dot" w:pos="9350"/>
            </w:tabs>
            <w:rPr>
              <w:rFonts w:asciiTheme="minorHAnsi" w:eastAsiaTheme="minorEastAsia" w:hAnsiTheme="minorHAnsi"/>
              <w:noProof/>
              <w:kern w:val="2"/>
              <w:sz w:val="22"/>
              <w:lang w:val="en-FI" w:eastAsia="en-FI"/>
              <w14:ligatures w14:val="standardContextual"/>
            </w:rPr>
          </w:pPr>
          <w:hyperlink w:anchor="_Toc134268806" w:history="1">
            <w:r w:rsidRPr="00EA4F1A">
              <w:rPr>
                <w:rStyle w:val="Hyperlink"/>
                <w:noProof/>
              </w:rPr>
              <w:t>III</w:t>
            </w:r>
            <w:r>
              <w:rPr>
                <w:rFonts w:asciiTheme="minorHAnsi" w:eastAsiaTheme="minorEastAsia" w:hAnsiTheme="minorHAnsi"/>
                <w:noProof/>
                <w:kern w:val="2"/>
                <w:sz w:val="22"/>
                <w:lang w:val="en-FI" w:eastAsia="en-FI"/>
                <w14:ligatures w14:val="standardContextual"/>
              </w:rPr>
              <w:tab/>
            </w:r>
            <w:r w:rsidRPr="00EA4F1A">
              <w:rPr>
                <w:rStyle w:val="Hyperlink"/>
                <w:noProof/>
              </w:rPr>
              <w:t>Clarification of terms</w:t>
            </w:r>
            <w:r>
              <w:rPr>
                <w:noProof/>
                <w:webHidden/>
              </w:rPr>
              <w:tab/>
            </w:r>
            <w:r>
              <w:rPr>
                <w:noProof/>
                <w:webHidden/>
              </w:rPr>
              <w:fldChar w:fldCharType="begin"/>
            </w:r>
            <w:r>
              <w:rPr>
                <w:noProof/>
                <w:webHidden/>
              </w:rPr>
              <w:instrText xml:space="preserve"> PAGEREF _Toc134268806 \h </w:instrText>
            </w:r>
            <w:r>
              <w:rPr>
                <w:noProof/>
                <w:webHidden/>
              </w:rPr>
            </w:r>
            <w:r>
              <w:rPr>
                <w:noProof/>
                <w:webHidden/>
              </w:rPr>
              <w:fldChar w:fldCharType="separate"/>
            </w:r>
            <w:r>
              <w:rPr>
                <w:noProof/>
                <w:webHidden/>
              </w:rPr>
              <w:t>8</w:t>
            </w:r>
            <w:r>
              <w:rPr>
                <w:noProof/>
                <w:webHidden/>
              </w:rPr>
              <w:fldChar w:fldCharType="end"/>
            </w:r>
          </w:hyperlink>
        </w:p>
        <w:p w14:paraId="62276B46" w14:textId="51233430" w:rsidR="005408D7" w:rsidRDefault="005408D7">
          <w:pPr>
            <w:pStyle w:val="TOC1"/>
            <w:tabs>
              <w:tab w:val="left" w:pos="480"/>
              <w:tab w:val="right" w:leader="dot" w:pos="9350"/>
            </w:tabs>
            <w:rPr>
              <w:rFonts w:asciiTheme="minorHAnsi" w:eastAsiaTheme="minorEastAsia" w:hAnsiTheme="minorHAnsi"/>
              <w:noProof/>
              <w:kern w:val="2"/>
              <w:sz w:val="22"/>
              <w:lang w:val="en-FI" w:eastAsia="en-FI"/>
              <w14:ligatures w14:val="standardContextual"/>
            </w:rPr>
          </w:pPr>
          <w:hyperlink w:anchor="_Toc134268807" w:history="1">
            <w:r w:rsidRPr="00EA4F1A">
              <w:rPr>
                <w:rStyle w:val="Hyperlink"/>
                <w:noProof/>
              </w:rPr>
              <w:t>IV</w:t>
            </w:r>
            <w:r>
              <w:rPr>
                <w:rFonts w:asciiTheme="minorHAnsi" w:eastAsiaTheme="minorEastAsia" w:hAnsiTheme="minorHAnsi"/>
                <w:noProof/>
                <w:kern w:val="2"/>
                <w:sz w:val="22"/>
                <w:lang w:val="en-FI" w:eastAsia="en-FI"/>
                <w14:ligatures w14:val="standardContextual"/>
              </w:rPr>
              <w:tab/>
            </w:r>
            <w:r w:rsidRPr="00EA4F1A">
              <w:rPr>
                <w:rStyle w:val="Hyperlink"/>
                <w:noProof/>
              </w:rPr>
              <w:t>Appreviations</w:t>
            </w:r>
            <w:r>
              <w:rPr>
                <w:noProof/>
                <w:webHidden/>
              </w:rPr>
              <w:tab/>
            </w:r>
            <w:r>
              <w:rPr>
                <w:noProof/>
                <w:webHidden/>
              </w:rPr>
              <w:fldChar w:fldCharType="begin"/>
            </w:r>
            <w:r>
              <w:rPr>
                <w:noProof/>
                <w:webHidden/>
              </w:rPr>
              <w:instrText xml:space="preserve"> PAGEREF _Toc134268807 \h </w:instrText>
            </w:r>
            <w:r>
              <w:rPr>
                <w:noProof/>
                <w:webHidden/>
              </w:rPr>
            </w:r>
            <w:r>
              <w:rPr>
                <w:noProof/>
                <w:webHidden/>
              </w:rPr>
              <w:fldChar w:fldCharType="separate"/>
            </w:r>
            <w:r>
              <w:rPr>
                <w:noProof/>
                <w:webHidden/>
              </w:rPr>
              <w:t>10</w:t>
            </w:r>
            <w:r>
              <w:rPr>
                <w:noProof/>
                <w:webHidden/>
              </w:rPr>
              <w:fldChar w:fldCharType="end"/>
            </w:r>
          </w:hyperlink>
        </w:p>
        <w:p w14:paraId="1D4B4841" w14:textId="6AD5F4D7" w:rsidR="005408D7" w:rsidRDefault="005408D7">
          <w:pPr>
            <w:pStyle w:val="TOC1"/>
            <w:tabs>
              <w:tab w:val="left" w:pos="480"/>
              <w:tab w:val="right" w:leader="dot" w:pos="9350"/>
            </w:tabs>
            <w:rPr>
              <w:rFonts w:asciiTheme="minorHAnsi" w:eastAsiaTheme="minorEastAsia" w:hAnsiTheme="minorHAnsi"/>
              <w:noProof/>
              <w:kern w:val="2"/>
              <w:sz w:val="22"/>
              <w:lang w:val="en-FI" w:eastAsia="en-FI"/>
              <w14:ligatures w14:val="standardContextual"/>
            </w:rPr>
          </w:pPr>
          <w:hyperlink w:anchor="_Toc134268808" w:history="1">
            <w:r w:rsidRPr="00EA4F1A">
              <w:rPr>
                <w:rStyle w:val="Hyperlink"/>
                <w:noProof/>
              </w:rPr>
              <w:t>V</w:t>
            </w:r>
            <w:r>
              <w:rPr>
                <w:rFonts w:asciiTheme="minorHAnsi" w:eastAsiaTheme="minorEastAsia" w:hAnsiTheme="minorHAnsi"/>
                <w:noProof/>
                <w:kern w:val="2"/>
                <w:sz w:val="22"/>
                <w:lang w:val="en-FI" w:eastAsia="en-FI"/>
                <w14:ligatures w14:val="standardContextual"/>
              </w:rPr>
              <w:tab/>
            </w:r>
            <w:r w:rsidRPr="00EA4F1A">
              <w:rPr>
                <w:rStyle w:val="Hyperlink"/>
                <w:noProof/>
              </w:rPr>
              <w:t>List of Tables</w:t>
            </w:r>
            <w:r>
              <w:rPr>
                <w:noProof/>
                <w:webHidden/>
              </w:rPr>
              <w:tab/>
            </w:r>
            <w:r>
              <w:rPr>
                <w:noProof/>
                <w:webHidden/>
              </w:rPr>
              <w:fldChar w:fldCharType="begin"/>
            </w:r>
            <w:r>
              <w:rPr>
                <w:noProof/>
                <w:webHidden/>
              </w:rPr>
              <w:instrText xml:space="preserve"> PAGEREF _Toc134268808 \h </w:instrText>
            </w:r>
            <w:r>
              <w:rPr>
                <w:noProof/>
                <w:webHidden/>
              </w:rPr>
            </w:r>
            <w:r>
              <w:rPr>
                <w:noProof/>
                <w:webHidden/>
              </w:rPr>
              <w:fldChar w:fldCharType="separate"/>
            </w:r>
            <w:r>
              <w:rPr>
                <w:noProof/>
                <w:webHidden/>
              </w:rPr>
              <w:t>10</w:t>
            </w:r>
            <w:r>
              <w:rPr>
                <w:noProof/>
                <w:webHidden/>
              </w:rPr>
              <w:fldChar w:fldCharType="end"/>
            </w:r>
          </w:hyperlink>
        </w:p>
        <w:p w14:paraId="6C1FA7B3" w14:textId="057F4BB1" w:rsidR="005408D7" w:rsidRDefault="005408D7">
          <w:pPr>
            <w:pStyle w:val="TOC1"/>
            <w:tabs>
              <w:tab w:val="left" w:pos="480"/>
              <w:tab w:val="right" w:leader="dot" w:pos="9350"/>
            </w:tabs>
            <w:rPr>
              <w:rFonts w:asciiTheme="minorHAnsi" w:eastAsiaTheme="minorEastAsia" w:hAnsiTheme="minorHAnsi"/>
              <w:noProof/>
              <w:kern w:val="2"/>
              <w:sz w:val="22"/>
              <w:lang w:val="en-FI" w:eastAsia="en-FI"/>
              <w14:ligatures w14:val="standardContextual"/>
            </w:rPr>
          </w:pPr>
          <w:hyperlink w:anchor="_Toc134268809" w:history="1">
            <w:r w:rsidRPr="00EA4F1A">
              <w:rPr>
                <w:rStyle w:val="Hyperlink"/>
                <w:noProof/>
              </w:rPr>
              <w:t>VI</w:t>
            </w:r>
            <w:r>
              <w:rPr>
                <w:rFonts w:asciiTheme="minorHAnsi" w:eastAsiaTheme="minorEastAsia" w:hAnsiTheme="minorHAnsi"/>
                <w:noProof/>
                <w:kern w:val="2"/>
                <w:sz w:val="22"/>
                <w:lang w:val="en-FI" w:eastAsia="en-FI"/>
                <w14:ligatures w14:val="standardContextual"/>
              </w:rPr>
              <w:tab/>
            </w:r>
            <w:r w:rsidRPr="00EA4F1A">
              <w:rPr>
                <w:rStyle w:val="Hyperlink"/>
                <w:noProof/>
              </w:rPr>
              <w:t>List of Figures</w:t>
            </w:r>
            <w:r>
              <w:rPr>
                <w:noProof/>
                <w:webHidden/>
              </w:rPr>
              <w:tab/>
            </w:r>
            <w:r>
              <w:rPr>
                <w:noProof/>
                <w:webHidden/>
              </w:rPr>
              <w:fldChar w:fldCharType="begin"/>
            </w:r>
            <w:r>
              <w:rPr>
                <w:noProof/>
                <w:webHidden/>
              </w:rPr>
              <w:instrText xml:space="preserve"> PAGEREF _Toc134268809 \h </w:instrText>
            </w:r>
            <w:r>
              <w:rPr>
                <w:noProof/>
                <w:webHidden/>
              </w:rPr>
            </w:r>
            <w:r>
              <w:rPr>
                <w:noProof/>
                <w:webHidden/>
              </w:rPr>
              <w:fldChar w:fldCharType="separate"/>
            </w:r>
            <w:r>
              <w:rPr>
                <w:noProof/>
                <w:webHidden/>
              </w:rPr>
              <w:t>10</w:t>
            </w:r>
            <w:r>
              <w:rPr>
                <w:noProof/>
                <w:webHidden/>
              </w:rPr>
              <w:fldChar w:fldCharType="end"/>
            </w:r>
          </w:hyperlink>
        </w:p>
        <w:p w14:paraId="15715FD0" w14:textId="2FE3F158" w:rsidR="005408D7" w:rsidRDefault="005408D7">
          <w:pPr>
            <w:pStyle w:val="TOC1"/>
            <w:tabs>
              <w:tab w:val="left" w:pos="480"/>
              <w:tab w:val="right" w:leader="dot" w:pos="9350"/>
            </w:tabs>
            <w:rPr>
              <w:rFonts w:asciiTheme="minorHAnsi" w:eastAsiaTheme="minorEastAsia" w:hAnsiTheme="minorHAnsi"/>
              <w:noProof/>
              <w:kern w:val="2"/>
              <w:sz w:val="22"/>
              <w:lang w:val="en-FI" w:eastAsia="en-FI"/>
              <w14:ligatures w14:val="standardContextual"/>
            </w:rPr>
          </w:pPr>
          <w:hyperlink w:anchor="_Toc134268810" w:history="1">
            <w:r w:rsidRPr="00EA4F1A">
              <w:rPr>
                <w:rStyle w:val="Hyperlink"/>
                <w:noProof/>
              </w:rPr>
              <w:t>1</w:t>
            </w:r>
            <w:r>
              <w:rPr>
                <w:rFonts w:asciiTheme="minorHAnsi" w:eastAsiaTheme="minorEastAsia" w:hAnsiTheme="minorHAnsi"/>
                <w:noProof/>
                <w:kern w:val="2"/>
                <w:sz w:val="22"/>
                <w:lang w:val="en-FI" w:eastAsia="en-FI"/>
                <w14:ligatures w14:val="standardContextual"/>
              </w:rPr>
              <w:tab/>
            </w:r>
            <w:r w:rsidRPr="00EA4F1A">
              <w:rPr>
                <w:rStyle w:val="Hyperlink"/>
                <w:noProof/>
              </w:rPr>
              <w:t>Introduction [15/15 pages]</w:t>
            </w:r>
            <w:r>
              <w:rPr>
                <w:noProof/>
                <w:webHidden/>
              </w:rPr>
              <w:tab/>
            </w:r>
            <w:r>
              <w:rPr>
                <w:noProof/>
                <w:webHidden/>
              </w:rPr>
              <w:fldChar w:fldCharType="begin"/>
            </w:r>
            <w:r>
              <w:rPr>
                <w:noProof/>
                <w:webHidden/>
              </w:rPr>
              <w:instrText xml:space="preserve"> PAGEREF _Toc134268810 \h </w:instrText>
            </w:r>
            <w:r>
              <w:rPr>
                <w:noProof/>
                <w:webHidden/>
              </w:rPr>
            </w:r>
            <w:r>
              <w:rPr>
                <w:noProof/>
                <w:webHidden/>
              </w:rPr>
              <w:fldChar w:fldCharType="separate"/>
            </w:r>
            <w:r>
              <w:rPr>
                <w:noProof/>
                <w:webHidden/>
              </w:rPr>
              <w:t>11</w:t>
            </w:r>
            <w:r>
              <w:rPr>
                <w:noProof/>
                <w:webHidden/>
              </w:rPr>
              <w:fldChar w:fldCharType="end"/>
            </w:r>
          </w:hyperlink>
        </w:p>
        <w:p w14:paraId="397563B0" w14:textId="117F1D70" w:rsidR="005408D7" w:rsidRDefault="005408D7">
          <w:pPr>
            <w:pStyle w:val="TOC2"/>
            <w:tabs>
              <w:tab w:val="left" w:pos="960"/>
              <w:tab w:val="right" w:leader="dot" w:pos="9350"/>
            </w:tabs>
            <w:rPr>
              <w:rFonts w:asciiTheme="minorHAnsi" w:eastAsiaTheme="minorEastAsia" w:hAnsiTheme="minorHAnsi"/>
              <w:noProof/>
              <w:kern w:val="2"/>
              <w:sz w:val="22"/>
              <w:lang w:val="en-FI" w:eastAsia="en-FI"/>
              <w14:ligatures w14:val="standardContextual"/>
            </w:rPr>
          </w:pPr>
          <w:hyperlink w:anchor="_Toc134268811" w:history="1">
            <w:r w:rsidRPr="00EA4F1A">
              <w:rPr>
                <w:rStyle w:val="Hyperlink"/>
                <w:noProof/>
              </w:rPr>
              <w:t>1.1</w:t>
            </w:r>
            <w:r>
              <w:rPr>
                <w:rFonts w:asciiTheme="minorHAnsi" w:eastAsiaTheme="minorEastAsia" w:hAnsiTheme="minorHAnsi"/>
                <w:noProof/>
                <w:kern w:val="2"/>
                <w:sz w:val="22"/>
                <w:lang w:val="en-FI" w:eastAsia="en-FI"/>
                <w14:ligatures w14:val="standardContextual"/>
              </w:rPr>
              <w:tab/>
            </w:r>
            <w:r w:rsidRPr="00EA4F1A">
              <w:rPr>
                <w:rStyle w:val="Hyperlink"/>
                <w:noProof/>
              </w:rPr>
              <w:t>Problem description</w:t>
            </w:r>
            <w:r>
              <w:rPr>
                <w:noProof/>
                <w:webHidden/>
              </w:rPr>
              <w:tab/>
            </w:r>
            <w:r>
              <w:rPr>
                <w:noProof/>
                <w:webHidden/>
              </w:rPr>
              <w:fldChar w:fldCharType="begin"/>
            </w:r>
            <w:r>
              <w:rPr>
                <w:noProof/>
                <w:webHidden/>
              </w:rPr>
              <w:instrText xml:space="preserve"> PAGEREF _Toc134268811 \h </w:instrText>
            </w:r>
            <w:r>
              <w:rPr>
                <w:noProof/>
                <w:webHidden/>
              </w:rPr>
            </w:r>
            <w:r>
              <w:rPr>
                <w:noProof/>
                <w:webHidden/>
              </w:rPr>
              <w:fldChar w:fldCharType="separate"/>
            </w:r>
            <w:r>
              <w:rPr>
                <w:noProof/>
                <w:webHidden/>
              </w:rPr>
              <w:t>11</w:t>
            </w:r>
            <w:r>
              <w:rPr>
                <w:noProof/>
                <w:webHidden/>
              </w:rPr>
              <w:fldChar w:fldCharType="end"/>
            </w:r>
          </w:hyperlink>
        </w:p>
        <w:p w14:paraId="677E2875" w14:textId="6CD4490A" w:rsidR="005408D7" w:rsidRDefault="005408D7">
          <w:pPr>
            <w:pStyle w:val="TOC2"/>
            <w:tabs>
              <w:tab w:val="left" w:pos="960"/>
              <w:tab w:val="right" w:leader="dot" w:pos="9350"/>
            </w:tabs>
            <w:rPr>
              <w:rFonts w:asciiTheme="minorHAnsi" w:eastAsiaTheme="minorEastAsia" w:hAnsiTheme="minorHAnsi"/>
              <w:noProof/>
              <w:kern w:val="2"/>
              <w:sz w:val="22"/>
              <w:lang w:val="en-FI" w:eastAsia="en-FI"/>
              <w14:ligatures w14:val="standardContextual"/>
            </w:rPr>
          </w:pPr>
          <w:hyperlink w:anchor="_Toc134268812" w:history="1">
            <w:r w:rsidRPr="00EA4F1A">
              <w:rPr>
                <w:rStyle w:val="Hyperlink"/>
                <w:noProof/>
              </w:rPr>
              <w:t>1.1</w:t>
            </w:r>
            <w:r>
              <w:rPr>
                <w:rFonts w:asciiTheme="minorHAnsi" w:eastAsiaTheme="minorEastAsia" w:hAnsiTheme="minorHAnsi"/>
                <w:noProof/>
                <w:kern w:val="2"/>
                <w:sz w:val="22"/>
                <w:lang w:val="en-FI" w:eastAsia="en-FI"/>
                <w14:ligatures w14:val="standardContextual"/>
              </w:rPr>
              <w:tab/>
            </w:r>
            <w:r w:rsidRPr="00EA4F1A">
              <w:rPr>
                <w:rStyle w:val="Hyperlink"/>
                <w:noProof/>
              </w:rPr>
              <w:t>Literature overview</w:t>
            </w:r>
            <w:r>
              <w:rPr>
                <w:noProof/>
                <w:webHidden/>
              </w:rPr>
              <w:tab/>
            </w:r>
            <w:r>
              <w:rPr>
                <w:noProof/>
                <w:webHidden/>
              </w:rPr>
              <w:fldChar w:fldCharType="begin"/>
            </w:r>
            <w:r>
              <w:rPr>
                <w:noProof/>
                <w:webHidden/>
              </w:rPr>
              <w:instrText xml:space="preserve"> PAGEREF _Toc134268812 \h </w:instrText>
            </w:r>
            <w:r>
              <w:rPr>
                <w:noProof/>
                <w:webHidden/>
              </w:rPr>
            </w:r>
            <w:r>
              <w:rPr>
                <w:noProof/>
                <w:webHidden/>
              </w:rPr>
              <w:fldChar w:fldCharType="separate"/>
            </w:r>
            <w:r>
              <w:rPr>
                <w:noProof/>
                <w:webHidden/>
              </w:rPr>
              <w:t>11</w:t>
            </w:r>
            <w:r>
              <w:rPr>
                <w:noProof/>
                <w:webHidden/>
              </w:rPr>
              <w:fldChar w:fldCharType="end"/>
            </w:r>
          </w:hyperlink>
        </w:p>
        <w:p w14:paraId="6DE30251" w14:textId="4680CEC8"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13" w:history="1">
            <w:r w:rsidRPr="00EA4F1A">
              <w:rPr>
                <w:rStyle w:val="Hyperlink"/>
                <w:noProof/>
              </w:rPr>
              <w:t>HAR concept</w:t>
            </w:r>
            <w:r>
              <w:rPr>
                <w:noProof/>
                <w:webHidden/>
              </w:rPr>
              <w:tab/>
            </w:r>
            <w:r>
              <w:rPr>
                <w:noProof/>
                <w:webHidden/>
              </w:rPr>
              <w:fldChar w:fldCharType="begin"/>
            </w:r>
            <w:r>
              <w:rPr>
                <w:noProof/>
                <w:webHidden/>
              </w:rPr>
              <w:instrText xml:space="preserve"> PAGEREF _Toc134268813 \h </w:instrText>
            </w:r>
            <w:r>
              <w:rPr>
                <w:noProof/>
                <w:webHidden/>
              </w:rPr>
            </w:r>
            <w:r>
              <w:rPr>
                <w:noProof/>
                <w:webHidden/>
              </w:rPr>
              <w:fldChar w:fldCharType="separate"/>
            </w:r>
            <w:r>
              <w:rPr>
                <w:noProof/>
                <w:webHidden/>
              </w:rPr>
              <w:t>11</w:t>
            </w:r>
            <w:r>
              <w:rPr>
                <w:noProof/>
                <w:webHidden/>
              </w:rPr>
              <w:fldChar w:fldCharType="end"/>
            </w:r>
          </w:hyperlink>
        </w:p>
        <w:p w14:paraId="38DCDA42" w14:textId="676D6600"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14" w:history="1">
            <w:r w:rsidRPr="00EA4F1A">
              <w:rPr>
                <w:rStyle w:val="Hyperlink"/>
                <w:noProof/>
              </w:rPr>
              <w:t>Sport activity classification concept</w:t>
            </w:r>
            <w:r>
              <w:rPr>
                <w:noProof/>
                <w:webHidden/>
              </w:rPr>
              <w:tab/>
            </w:r>
            <w:r>
              <w:rPr>
                <w:noProof/>
                <w:webHidden/>
              </w:rPr>
              <w:fldChar w:fldCharType="begin"/>
            </w:r>
            <w:r>
              <w:rPr>
                <w:noProof/>
                <w:webHidden/>
              </w:rPr>
              <w:instrText xml:space="preserve"> PAGEREF _Toc134268814 \h </w:instrText>
            </w:r>
            <w:r>
              <w:rPr>
                <w:noProof/>
                <w:webHidden/>
              </w:rPr>
            </w:r>
            <w:r>
              <w:rPr>
                <w:noProof/>
                <w:webHidden/>
              </w:rPr>
              <w:fldChar w:fldCharType="separate"/>
            </w:r>
            <w:r>
              <w:rPr>
                <w:noProof/>
                <w:webHidden/>
              </w:rPr>
              <w:t>12</w:t>
            </w:r>
            <w:r>
              <w:rPr>
                <w:noProof/>
                <w:webHidden/>
              </w:rPr>
              <w:fldChar w:fldCharType="end"/>
            </w:r>
          </w:hyperlink>
        </w:p>
        <w:p w14:paraId="0BADE122" w14:textId="739BC8B9"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15" w:history="1">
            <w:r w:rsidRPr="00EA4F1A">
              <w:rPr>
                <w:rStyle w:val="Hyperlink"/>
                <w:noProof/>
              </w:rPr>
              <w:t>Sensors and data acquisition methods</w:t>
            </w:r>
            <w:r>
              <w:rPr>
                <w:noProof/>
                <w:webHidden/>
              </w:rPr>
              <w:tab/>
            </w:r>
            <w:r>
              <w:rPr>
                <w:noProof/>
                <w:webHidden/>
              </w:rPr>
              <w:fldChar w:fldCharType="begin"/>
            </w:r>
            <w:r>
              <w:rPr>
                <w:noProof/>
                <w:webHidden/>
              </w:rPr>
              <w:instrText xml:space="preserve"> PAGEREF _Toc134268815 \h </w:instrText>
            </w:r>
            <w:r>
              <w:rPr>
                <w:noProof/>
                <w:webHidden/>
              </w:rPr>
            </w:r>
            <w:r>
              <w:rPr>
                <w:noProof/>
                <w:webHidden/>
              </w:rPr>
              <w:fldChar w:fldCharType="separate"/>
            </w:r>
            <w:r>
              <w:rPr>
                <w:noProof/>
                <w:webHidden/>
              </w:rPr>
              <w:t>12</w:t>
            </w:r>
            <w:r>
              <w:rPr>
                <w:noProof/>
                <w:webHidden/>
              </w:rPr>
              <w:fldChar w:fldCharType="end"/>
            </w:r>
          </w:hyperlink>
        </w:p>
        <w:p w14:paraId="28A28FF2" w14:textId="78221E0F"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16" w:history="1">
            <w:r w:rsidRPr="00EA4F1A">
              <w:rPr>
                <w:rStyle w:val="Hyperlink"/>
                <w:noProof/>
              </w:rPr>
              <w:t>Feature extraction</w:t>
            </w:r>
            <w:r>
              <w:rPr>
                <w:noProof/>
                <w:webHidden/>
              </w:rPr>
              <w:tab/>
            </w:r>
            <w:r>
              <w:rPr>
                <w:noProof/>
                <w:webHidden/>
              </w:rPr>
              <w:fldChar w:fldCharType="begin"/>
            </w:r>
            <w:r>
              <w:rPr>
                <w:noProof/>
                <w:webHidden/>
              </w:rPr>
              <w:instrText xml:space="preserve"> PAGEREF _Toc134268816 \h </w:instrText>
            </w:r>
            <w:r>
              <w:rPr>
                <w:noProof/>
                <w:webHidden/>
              </w:rPr>
            </w:r>
            <w:r>
              <w:rPr>
                <w:noProof/>
                <w:webHidden/>
              </w:rPr>
              <w:fldChar w:fldCharType="separate"/>
            </w:r>
            <w:r>
              <w:rPr>
                <w:noProof/>
                <w:webHidden/>
              </w:rPr>
              <w:t>15</w:t>
            </w:r>
            <w:r>
              <w:rPr>
                <w:noProof/>
                <w:webHidden/>
              </w:rPr>
              <w:fldChar w:fldCharType="end"/>
            </w:r>
          </w:hyperlink>
        </w:p>
        <w:p w14:paraId="7F791266" w14:textId="20BEDF34"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17" w:history="1">
            <w:r w:rsidRPr="00EA4F1A">
              <w:rPr>
                <w:rStyle w:val="Hyperlink"/>
                <w:noProof/>
              </w:rPr>
              <w:t>Drawbacks and challenges</w:t>
            </w:r>
            <w:r>
              <w:rPr>
                <w:noProof/>
                <w:webHidden/>
              </w:rPr>
              <w:tab/>
            </w:r>
            <w:r>
              <w:rPr>
                <w:noProof/>
                <w:webHidden/>
              </w:rPr>
              <w:fldChar w:fldCharType="begin"/>
            </w:r>
            <w:r>
              <w:rPr>
                <w:noProof/>
                <w:webHidden/>
              </w:rPr>
              <w:instrText xml:space="preserve"> PAGEREF _Toc134268817 \h </w:instrText>
            </w:r>
            <w:r>
              <w:rPr>
                <w:noProof/>
                <w:webHidden/>
              </w:rPr>
            </w:r>
            <w:r>
              <w:rPr>
                <w:noProof/>
                <w:webHidden/>
              </w:rPr>
              <w:fldChar w:fldCharType="separate"/>
            </w:r>
            <w:r>
              <w:rPr>
                <w:noProof/>
                <w:webHidden/>
              </w:rPr>
              <w:t>17</w:t>
            </w:r>
            <w:r>
              <w:rPr>
                <w:noProof/>
                <w:webHidden/>
              </w:rPr>
              <w:fldChar w:fldCharType="end"/>
            </w:r>
          </w:hyperlink>
        </w:p>
        <w:p w14:paraId="62C3CAF0" w14:textId="2432F55F"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18" w:history="1">
            <w:r w:rsidRPr="00EA4F1A">
              <w:rPr>
                <w:rStyle w:val="Hyperlink"/>
                <w:noProof/>
              </w:rPr>
              <w:t>Methods, applications, and results in HAR</w:t>
            </w:r>
            <w:r>
              <w:rPr>
                <w:noProof/>
                <w:webHidden/>
              </w:rPr>
              <w:tab/>
            </w:r>
            <w:r>
              <w:rPr>
                <w:noProof/>
                <w:webHidden/>
              </w:rPr>
              <w:fldChar w:fldCharType="begin"/>
            </w:r>
            <w:r>
              <w:rPr>
                <w:noProof/>
                <w:webHidden/>
              </w:rPr>
              <w:instrText xml:space="preserve"> PAGEREF _Toc134268818 \h </w:instrText>
            </w:r>
            <w:r>
              <w:rPr>
                <w:noProof/>
                <w:webHidden/>
              </w:rPr>
            </w:r>
            <w:r>
              <w:rPr>
                <w:noProof/>
                <w:webHidden/>
              </w:rPr>
              <w:fldChar w:fldCharType="separate"/>
            </w:r>
            <w:r>
              <w:rPr>
                <w:noProof/>
                <w:webHidden/>
              </w:rPr>
              <w:t>18</w:t>
            </w:r>
            <w:r>
              <w:rPr>
                <w:noProof/>
                <w:webHidden/>
              </w:rPr>
              <w:fldChar w:fldCharType="end"/>
            </w:r>
          </w:hyperlink>
        </w:p>
        <w:p w14:paraId="0C4D4B02" w14:textId="4D7C07CF" w:rsidR="005408D7" w:rsidRDefault="005408D7">
          <w:pPr>
            <w:pStyle w:val="TOC2"/>
            <w:tabs>
              <w:tab w:val="left" w:pos="960"/>
              <w:tab w:val="right" w:leader="dot" w:pos="9350"/>
            </w:tabs>
            <w:rPr>
              <w:rFonts w:asciiTheme="minorHAnsi" w:eastAsiaTheme="minorEastAsia" w:hAnsiTheme="minorHAnsi"/>
              <w:noProof/>
              <w:kern w:val="2"/>
              <w:sz w:val="22"/>
              <w:lang w:val="en-FI" w:eastAsia="en-FI"/>
              <w14:ligatures w14:val="standardContextual"/>
            </w:rPr>
          </w:pPr>
          <w:hyperlink w:anchor="_Toc134268819" w:history="1">
            <w:r w:rsidRPr="00EA4F1A">
              <w:rPr>
                <w:rStyle w:val="Hyperlink"/>
                <w:noProof/>
              </w:rPr>
              <w:t>1.3</w:t>
            </w:r>
            <w:r>
              <w:rPr>
                <w:rFonts w:asciiTheme="minorHAnsi" w:eastAsiaTheme="minorEastAsia" w:hAnsiTheme="minorHAnsi"/>
                <w:noProof/>
                <w:kern w:val="2"/>
                <w:sz w:val="22"/>
                <w:lang w:val="en-FI" w:eastAsia="en-FI"/>
                <w14:ligatures w14:val="standardContextual"/>
              </w:rPr>
              <w:tab/>
            </w:r>
            <w:r w:rsidRPr="00EA4F1A">
              <w:rPr>
                <w:rStyle w:val="Hyperlink"/>
                <w:noProof/>
              </w:rPr>
              <w:t>Thesis introduction</w:t>
            </w:r>
            <w:r>
              <w:rPr>
                <w:noProof/>
                <w:webHidden/>
              </w:rPr>
              <w:tab/>
            </w:r>
            <w:r>
              <w:rPr>
                <w:noProof/>
                <w:webHidden/>
              </w:rPr>
              <w:fldChar w:fldCharType="begin"/>
            </w:r>
            <w:r>
              <w:rPr>
                <w:noProof/>
                <w:webHidden/>
              </w:rPr>
              <w:instrText xml:space="preserve"> PAGEREF _Toc134268819 \h </w:instrText>
            </w:r>
            <w:r>
              <w:rPr>
                <w:noProof/>
                <w:webHidden/>
              </w:rPr>
            </w:r>
            <w:r>
              <w:rPr>
                <w:noProof/>
                <w:webHidden/>
              </w:rPr>
              <w:fldChar w:fldCharType="separate"/>
            </w:r>
            <w:r>
              <w:rPr>
                <w:noProof/>
                <w:webHidden/>
              </w:rPr>
              <w:t>23</w:t>
            </w:r>
            <w:r>
              <w:rPr>
                <w:noProof/>
                <w:webHidden/>
              </w:rPr>
              <w:fldChar w:fldCharType="end"/>
            </w:r>
          </w:hyperlink>
        </w:p>
        <w:p w14:paraId="0C433BD6" w14:textId="3BD0EC15"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20" w:history="1">
            <w:r w:rsidRPr="00EA4F1A">
              <w:rPr>
                <w:rStyle w:val="Hyperlink"/>
                <w:noProof/>
              </w:rPr>
              <w:t>Concepts</w:t>
            </w:r>
            <w:r>
              <w:rPr>
                <w:noProof/>
                <w:webHidden/>
              </w:rPr>
              <w:tab/>
            </w:r>
            <w:r>
              <w:rPr>
                <w:noProof/>
                <w:webHidden/>
              </w:rPr>
              <w:fldChar w:fldCharType="begin"/>
            </w:r>
            <w:r>
              <w:rPr>
                <w:noProof/>
                <w:webHidden/>
              </w:rPr>
              <w:instrText xml:space="preserve"> PAGEREF _Toc134268820 \h </w:instrText>
            </w:r>
            <w:r>
              <w:rPr>
                <w:noProof/>
                <w:webHidden/>
              </w:rPr>
            </w:r>
            <w:r>
              <w:rPr>
                <w:noProof/>
                <w:webHidden/>
              </w:rPr>
              <w:fldChar w:fldCharType="separate"/>
            </w:r>
            <w:r>
              <w:rPr>
                <w:noProof/>
                <w:webHidden/>
              </w:rPr>
              <w:t>23</w:t>
            </w:r>
            <w:r>
              <w:rPr>
                <w:noProof/>
                <w:webHidden/>
              </w:rPr>
              <w:fldChar w:fldCharType="end"/>
            </w:r>
          </w:hyperlink>
        </w:p>
        <w:p w14:paraId="0A5B2563" w14:textId="7DCAA9D8"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21" w:history="1">
            <w:r w:rsidRPr="00EA4F1A">
              <w:rPr>
                <w:rStyle w:val="Hyperlink"/>
                <w:noProof/>
              </w:rPr>
              <w:t>Standard CML</w:t>
            </w:r>
            <w:r>
              <w:rPr>
                <w:noProof/>
                <w:webHidden/>
              </w:rPr>
              <w:tab/>
            </w:r>
            <w:r>
              <w:rPr>
                <w:noProof/>
                <w:webHidden/>
              </w:rPr>
              <w:fldChar w:fldCharType="begin"/>
            </w:r>
            <w:r>
              <w:rPr>
                <w:noProof/>
                <w:webHidden/>
              </w:rPr>
              <w:instrText xml:space="preserve"> PAGEREF _Toc134268821 \h </w:instrText>
            </w:r>
            <w:r>
              <w:rPr>
                <w:noProof/>
                <w:webHidden/>
              </w:rPr>
            </w:r>
            <w:r>
              <w:rPr>
                <w:noProof/>
                <w:webHidden/>
              </w:rPr>
              <w:fldChar w:fldCharType="separate"/>
            </w:r>
            <w:r>
              <w:rPr>
                <w:noProof/>
                <w:webHidden/>
              </w:rPr>
              <w:t>24</w:t>
            </w:r>
            <w:r>
              <w:rPr>
                <w:noProof/>
                <w:webHidden/>
              </w:rPr>
              <w:fldChar w:fldCharType="end"/>
            </w:r>
          </w:hyperlink>
        </w:p>
        <w:p w14:paraId="65B5F39F" w14:textId="263BE89F"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22" w:history="1">
            <w:r w:rsidRPr="00EA4F1A">
              <w:rPr>
                <w:rStyle w:val="Hyperlink"/>
                <w:noProof/>
              </w:rPr>
              <w:t>Time Series Classification</w:t>
            </w:r>
            <w:r>
              <w:rPr>
                <w:noProof/>
                <w:webHidden/>
              </w:rPr>
              <w:tab/>
            </w:r>
            <w:r>
              <w:rPr>
                <w:noProof/>
                <w:webHidden/>
              </w:rPr>
              <w:fldChar w:fldCharType="begin"/>
            </w:r>
            <w:r>
              <w:rPr>
                <w:noProof/>
                <w:webHidden/>
              </w:rPr>
              <w:instrText xml:space="preserve"> PAGEREF _Toc134268822 \h </w:instrText>
            </w:r>
            <w:r>
              <w:rPr>
                <w:noProof/>
                <w:webHidden/>
              </w:rPr>
            </w:r>
            <w:r>
              <w:rPr>
                <w:noProof/>
                <w:webHidden/>
              </w:rPr>
              <w:fldChar w:fldCharType="separate"/>
            </w:r>
            <w:r>
              <w:rPr>
                <w:noProof/>
                <w:webHidden/>
              </w:rPr>
              <w:t>25</w:t>
            </w:r>
            <w:r>
              <w:rPr>
                <w:noProof/>
                <w:webHidden/>
              </w:rPr>
              <w:fldChar w:fldCharType="end"/>
            </w:r>
          </w:hyperlink>
        </w:p>
        <w:p w14:paraId="104FFE7F" w14:textId="59277440"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23" w:history="1">
            <w:r w:rsidRPr="00EA4F1A">
              <w:rPr>
                <w:rStyle w:val="Hyperlink"/>
                <w:noProof/>
              </w:rPr>
              <w:t>Model validation and objectives</w:t>
            </w:r>
            <w:r>
              <w:rPr>
                <w:noProof/>
                <w:webHidden/>
              </w:rPr>
              <w:tab/>
            </w:r>
            <w:r>
              <w:rPr>
                <w:noProof/>
                <w:webHidden/>
              </w:rPr>
              <w:fldChar w:fldCharType="begin"/>
            </w:r>
            <w:r>
              <w:rPr>
                <w:noProof/>
                <w:webHidden/>
              </w:rPr>
              <w:instrText xml:space="preserve"> PAGEREF _Toc134268823 \h </w:instrText>
            </w:r>
            <w:r>
              <w:rPr>
                <w:noProof/>
                <w:webHidden/>
              </w:rPr>
            </w:r>
            <w:r>
              <w:rPr>
                <w:noProof/>
                <w:webHidden/>
              </w:rPr>
              <w:fldChar w:fldCharType="separate"/>
            </w:r>
            <w:r>
              <w:rPr>
                <w:noProof/>
                <w:webHidden/>
              </w:rPr>
              <w:t>26</w:t>
            </w:r>
            <w:r>
              <w:rPr>
                <w:noProof/>
                <w:webHidden/>
              </w:rPr>
              <w:fldChar w:fldCharType="end"/>
            </w:r>
          </w:hyperlink>
        </w:p>
        <w:p w14:paraId="67E2F88B" w14:textId="1FB8E73B" w:rsidR="005408D7" w:rsidRDefault="005408D7">
          <w:pPr>
            <w:pStyle w:val="TOC1"/>
            <w:tabs>
              <w:tab w:val="left" w:pos="480"/>
              <w:tab w:val="right" w:leader="dot" w:pos="9350"/>
            </w:tabs>
            <w:rPr>
              <w:rFonts w:asciiTheme="minorHAnsi" w:eastAsiaTheme="minorEastAsia" w:hAnsiTheme="minorHAnsi"/>
              <w:noProof/>
              <w:kern w:val="2"/>
              <w:sz w:val="22"/>
              <w:lang w:val="en-FI" w:eastAsia="en-FI"/>
              <w14:ligatures w14:val="standardContextual"/>
            </w:rPr>
          </w:pPr>
          <w:hyperlink w:anchor="_Toc134268824" w:history="1">
            <w:r w:rsidRPr="00EA4F1A">
              <w:rPr>
                <w:rStyle w:val="Hyperlink"/>
                <w:noProof/>
              </w:rPr>
              <w:t>2</w:t>
            </w:r>
            <w:r>
              <w:rPr>
                <w:rFonts w:asciiTheme="minorHAnsi" w:eastAsiaTheme="minorEastAsia" w:hAnsiTheme="minorHAnsi"/>
                <w:noProof/>
                <w:kern w:val="2"/>
                <w:sz w:val="22"/>
                <w:lang w:val="en-FI" w:eastAsia="en-FI"/>
                <w14:ligatures w14:val="standardContextual"/>
              </w:rPr>
              <w:tab/>
            </w:r>
            <w:r w:rsidRPr="00EA4F1A">
              <w:rPr>
                <w:rStyle w:val="Hyperlink"/>
                <w:noProof/>
              </w:rPr>
              <w:t>Dataset construction [12 pages]</w:t>
            </w:r>
            <w:r>
              <w:rPr>
                <w:noProof/>
                <w:webHidden/>
              </w:rPr>
              <w:tab/>
            </w:r>
            <w:r>
              <w:rPr>
                <w:noProof/>
                <w:webHidden/>
              </w:rPr>
              <w:fldChar w:fldCharType="begin"/>
            </w:r>
            <w:r>
              <w:rPr>
                <w:noProof/>
                <w:webHidden/>
              </w:rPr>
              <w:instrText xml:space="preserve"> PAGEREF _Toc134268824 \h </w:instrText>
            </w:r>
            <w:r>
              <w:rPr>
                <w:noProof/>
                <w:webHidden/>
              </w:rPr>
            </w:r>
            <w:r>
              <w:rPr>
                <w:noProof/>
                <w:webHidden/>
              </w:rPr>
              <w:fldChar w:fldCharType="separate"/>
            </w:r>
            <w:r>
              <w:rPr>
                <w:noProof/>
                <w:webHidden/>
              </w:rPr>
              <w:t>26</w:t>
            </w:r>
            <w:r>
              <w:rPr>
                <w:noProof/>
                <w:webHidden/>
              </w:rPr>
              <w:fldChar w:fldCharType="end"/>
            </w:r>
          </w:hyperlink>
        </w:p>
        <w:p w14:paraId="0965E55C" w14:textId="37886243" w:rsidR="005408D7" w:rsidRDefault="005408D7">
          <w:pPr>
            <w:pStyle w:val="TOC2"/>
            <w:tabs>
              <w:tab w:val="left" w:pos="960"/>
              <w:tab w:val="right" w:leader="dot" w:pos="9350"/>
            </w:tabs>
            <w:rPr>
              <w:rFonts w:asciiTheme="minorHAnsi" w:eastAsiaTheme="minorEastAsia" w:hAnsiTheme="minorHAnsi"/>
              <w:noProof/>
              <w:kern w:val="2"/>
              <w:sz w:val="22"/>
              <w:lang w:val="en-FI" w:eastAsia="en-FI"/>
              <w14:ligatures w14:val="standardContextual"/>
            </w:rPr>
          </w:pPr>
          <w:hyperlink w:anchor="_Toc134268825" w:history="1">
            <w:r w:rsidRPr="00EA4F1A">
              <w:rPr>
                <w:rStyle w:val="Hyperlink"/>
                <w:noProof/>
              </w:rPr>
              <w:t>2.1</w:t>
            </w:r>
            <w:r>
              <w:rPr>
                <w:rFonts w:asciiTheme="minorHAnsi" w:eastAsiaTheme="minorEastAsia" w:hAnsiTheme="minorHAnsi"/>
                <w:noProof/>
                <w:kern w:val="2"/>
                <w:sz w:val="22"/>
                <w:lang w:val="en-FI" w:eastAsia="en-FI"/>
                <w14:ligatures w14:val="standardContextual"/>
              </w:rPr>
              <w:tab/>
            </w:r>
            <w:r w:rsidRPr="00EA4F1A">
              <w:rPr>
                <w:rStyle w:val="Hyperlink"/>
                <w:noProof/>
              </w:rPr>
              <w:t>Dataset for Standard CML</w:t>
            </w:r>
            <w:r>
              <w:rPr>
                <w:noProof/>
                <w:webHidden/>
              </w:rPr>
              <w:tab/>
            </w:r>
            <w:r>
              <w:rPr>
                <w:noProof/>
                <w:webHidden/>
              </w:rPr>
              <w:fldChar w:fldCharType="begin"/>
            </w:r>
            <w:r>
              <w:rPr>
                <w:noProof/>
                <w:webHidden/>
              </w:rPr>
              <w:instrText xml:space="preserve"> PAGEREF _Toc134268825 \h </w:instrText>
            </w:r>
            <w:r>
              <w:rPr>
                <w:noProof/>
                <w:webHidden/>
              </w:rPr>
            </w:r>
            <w:r>
              <w:rPr>
                <w:noProof/>
                <w:webHidden/>
              </w:rPr>
              <w:fldChar w:fldCharType="separate"/>
            </w:r>
            <w:r>
              <w:rPr>
                <w:noProof/>
                <w:webHidden/>
              </w:rPr>
              <w:t>26</w:t>
            </w:r>
            <w:r>
              <w:rPr>
                <w:noProof/>
                <w:webHidden/>
              </w:rPr>
              <w:fldChar w:fldCharType="end"/>
            </w:r>
          </w:hyperlink>
        </w:p>
        <w:p w14:paraId="251CAD60" w14:textId="605D8006"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26" w:history="1">
            <w:r w:rsidRPr="00EA4F1A">
              <w:rPr>
                <w:rStyle w:val="Hyperlink"/>
                <w:noProof/>
              </w:rPr>
              <w:t>Dataset origin and devices</w:t>
            </w:r>
            <w:r>
              <w:rPr>
                <w:noProof/>
                <w:webHidden/>
              </w:rPr>
              <w:tab/>
            </w:r>
            <w:r>
              <w:rPr>
                <w:noProof/>
                <w:webHidden/>
              </w:rPr>
              <w:fldChar w:fldCharType="begin"/>
            </w:r>
            <w:r>
              <w:rPr>
                <w:noProof/>
                <w:webHidden/>
              </w:rPr>
              <w:instrText xml:space="preserve"> PAGEREF _Toc134268826 \h </w:instrText>
            </w:r>
            <w:r>
              <w:rPr>
                <w:noProof/>
                <w:webHidden/>
              </w:rPr>
            </w:r>
            <w:r>
              <w:rPr>
                <w:noProof/>
                <w:webHidden/>
              </w:rPr>
              <w:fldChar w:fldCharType="separate"/>
            </w:r>
            <w:r>
              <w:rPr>
                <w:noProof/>
                <w:webHidden/>
              </w:rPr>
              <w:t>26</w:t>
            </w:r>
            <w:r>
              <w:rPr>
                <w:noProof/>
                <w:webHidden/>
              </w:rPr>
              <w:fldChar w:fldCharType="end"/>
            </w:r>
          </w:hyperlink>
        </w:p>
        <w:p w14:paraId="58340321" w14:textId="5D15FBFE"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27" w:history="1">
            <w:r w:rsidRPr="00EA4F1A">
              <w:rPr>
                <w:rStyle w:val="Hyperlink"/>
                <w:noProof/>
              </w:rPr>
              <w:t>Raw data formatting and feature exclusion</w:t>
            </w:r>
            <w:r>
              <w:rPr>
                <w:noProof/>
                <w:webHidden/>
              </w:rPr>
              <w:tab/>
            </w:r>
            <w:r>
              <w:rPr>
                <w:noProof/>
                <w:webHidden/>
              </w:rPr>
              <w:fldChar w:fldCharType="begin"/>
            </w:r>
            <w:r>
              <w:rPr>
                <w:noProof/>
                <w:webHidden/>
              </w:rPr>
              <w:instrText xml:space="preserve"> PAGEREF _Toc134268827 \h </w:instrText>
            </w:r>
            <w:r>
              <w:rPr>
                <w:noProof/>
                <w:webHidden/>
              </w:rPr>
            </w:r>
            <w:r>
              <w:rPr>
                <w:noProof/>
                <w:webHidden/>
              </w:rPr>
              <w:fldChar w:fldCharType="separate"/>
            </w:r>
            <w:r>
              <w:rPr>
                <w:noProof/>
                <w:webHidden/>
              </w:rPr>
              <w:t>27</w:t>
            </w:r>
            <w:r>
              <w:rPr>
                <w:noProof/>
                <w:webHidden/>
              </w:rPr>
              <w:fldChar w:fldCharType="end"/>
            </w:r>
          </w:hyperlink>
        </w:p>
        <w:p w14:paraId="5E68FF39" w14:textId="4CCADAFA"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28" w:history="1">
            <w:r w:rsidRPr="00EA4F1A">
              <w:rPr>
                <w:rStyle w:val="Hyperlink"/>
                <w:noProof/>
              </w:rPr>
              <w:t>Dataset preview</w:t>
            </w:r>
            <w:r>
              <w:rPr>
                <w:noProof/>
                <w:webHidden/>
              </w:rPr>
              <w:tab/>
            </w:r>
            <w:r>
              <w:rPr>
                <w:noProof/>
                <w:webHidden/>
              </w:rPr>
              <w:fldChar w:fldCharType="begin"/>
            </w:r>
            <w:r>
              <w:rPr>
                <w:noProof/>
                <w:webHidden/>
              </w:rPr>
              <w:instrText xml:space="preserve"> PAGEREF _Toc134268828 \h </w:instrText>
            </w:r>
            <w:r>
              <w:rPr>
                <w:noProof/>
                <w:webHidden/>
              </w:rPr>
            </w:r>
            <w:r>
              <w:rPr>
                <w:noProof/>
                <w:webHidden/>
              </w:rPr>
              <w:fldChar w:fldCharType="separate"/>
            </w:r>
            <w:r>
              <w:rPr>
                <w:noProof/>
                <w:webHidden/>
              </w:rPr>
              <w:t>28</w:t>
            </w:r>
            <w:r>
              <w:rPr>
                <w:noProof/>
                <w:webHidden/>
              </w:rPr>
              <w:fldChar w:fldCharType="end"/>
            </w:r>
          </w:hyperlink>
        </w:p>
        <w:p w14:paraId="7D141FAB" w14:textId="39B6E62C"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29" w:history="1">
            <w:r w:rsidRPr="00EA4F1A">
              <w:rPr>
                <w:rStyle w:val="Hyperlink"/>
                <w:noProof/>
              </w:rPr>
              <w:t>Data transformation, PCA and t-SNE</w:t>
            </w:r>
            <w:r>
              <w:rPr>
                <w:noProof/>
                <w:webHidden/>
              </w:rPr>
              <w:tab/>
            </w:r>
            <w:r>
              <w:rPr>
                <w:noProof/>
                <w:webHidden/>
              </w:rPr>
              <w:fldChar w:fldCharType="begin"/>
            </w:r>
            <w:r>
              <w:rPr>
                <w:noProof/>
                <w:webHidden/>
              </w:rPr>
              <w:instrText xml:space="preserve"> PAGEREF _Toc134268829 \h </w:instrText>
            </w:r>
            <w:r>
              <w:rPr>
                <w:noProof/>
                <w:webHidden/>
              </w:rPr>
            </w:r>
            <w:r>
              <w:rPr>
                <w:noProof/>
                <w:webHidden/>
              </w:rPr>
              <w:fldChar w:fldCharType="separate"/>
            </w:r>
            <w:r>
              <w:rPr>
                <w:noProof/>
                <w:webHidden/>
              </w:rPr>
              <w:t>28</w:t>
            </w:r>
            <w:r>
              <w:rPr>
                <w:noProof/>
                <w:webHidden/>
              </w:rPr>
              <w:fldChar w:fldCharType="end"/>
            </w:r>
          </w:hyperlink>
        </w:p>
        <w:p w14:paraId="080FEDE4" w14:textId="6C06AF73" w:rsidR="005408D7" w:rsidRDefault="005408D7">
          <w:pPr>
            <w:pStyle w:val="TOC2"/>
            <w:tabs>
              <w:tab w:val="left" w:pos="960"/>
              <w:tab w:val="right" w:leader="dot" w:pos="9350"/>
            </w:tabs>
            <w:rPr>
              <w:rFonts w:asciiTheme="minorHAnsi" w:eastAsiaTheme="minorEastAsia" w:hAnsiTheme="minorHAnsi"/>
              <w:noProof/>
              <w:kern w:val="2"/>
              <w:sz w:val="22"/>
              <w:lang w:val="en-FI" w:eastAsia="en-FI"/>
              <w14:ligatures w14:val="standardContextual"/>
            </w:rPr>
          </w:pPr>
          <w:hyperlink w:anchor="_Toc134268830" w:history="1">
            <w:r w:rsidRPr="00EA4F1A">
              <w:rPr>
                <w:rStyle w:val="Hyperlink"/>
                <w:noProof/>
              </w:rPr>
              <w:t>2.2</w:t>
            </w:r>
            <w:r>
              <w:rPr>
                <w:rFonts w:asciiTheme="minorHAnsi" w:eastAsiaTheme="minorEastAsia" w:hAnsiTheme="minorHAnsi"/>
                <w:noProof/>
                <w:kern w:val="2"/>
                <w:sz w:val="22"/>
                <w:lang w:val="en-FI" w:eastAsia="en-FI"/>
                <w14:ligatures w14:val="standardContextual"/>
              </w:rPr>
              <w:tab/>
            </w:r>
            <w:r w:rsidRPr="00EA4F1A">
              <w:rPr>
                <w:rStyle w:val="Hyperlink"/>
                <w:noProof/>
              </w:rPr>
              <w:t>Time Series dataset</w:t>
            </w:r>
            <w:r>
              <w:rPr>
                <w:noProof/>
                <w:webHidden/>
              </w:rPr>
              <w:tab/>
            </w:r>
            <w:r>
              <w:rPr>
                <w:noProof/>
                <w:webHidden/>
              </w:rPr>
              <w:fldChar w:fldCharType="begin"/>
            </w:r>
            <w:r>
              <w:rPr>
                <w:noProof/>
                <w:webHidden/>
              </w:rPr>
              <w:instrText xml:space="preserve"> PAGEREF _Toc134268830 \h </w:instrText>
            </w:r>
            <w:r>
              <w:rPr>
                <w:noProof/>
                <w:webHidden/>
              </w:rPr>
            </w:r>
            <w:r>
              <w:rPr>
                <w:noProof/>
                <w:webHidden/>
              </w:rPr>
              <w:fldChar w:fldCharType="separate"/>
            </w:r>
            <w:r>
              <w:rPr>
                <w:noProof/>
                <w:webHidden/>
              </w:rPr>
              <w:t>30</w:t>
            </w:r>
            <w:r>
              <w:rPr>
                <w:noProof/>
                <w:webHidden/>
              </w:rPr>
              <w:fldChar w:fldCharType="end"/>
            </w:r>
          </w:hyperlink>
        </w:p>
        <w:p w14:paraId="66260696" w14:textId="41DFF460"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31" w:history="1">
            <w:r w:rsidRPr="00EA4F1A">
              <w:rPr>
                <w:rStyle w:val="Hyperlink"/>
                <w:noProof/>
              </w:rPr>
              <w:t>Dataset construction for TSA</w:t>
            </w:r>
            <w:r>
              <w:rPr>
                <w:noProof/>
                <w:webHidden/>
              </w:rPr>
              <w:tab/>
            </w:r>
            <w:r>
              <w:rPr>
                <w:noProof/>
                <w:webHidden/>
              </w:rPr>
              <w:fldChar w:fldCharType="begin"/>
            </w:r>
            <w:r>
              <w:rPr>
                <w:noProof/>
                <w:webHidden/>
              </w:rPr>
              <w:instrText xml:space="preserve"> PAGEREF _Toc134268831 \h </w:instrText>
            </w:r>
            <w:r>
              <w:rPr>
                <w:noProof/>
                <w:webHidden/>
              </w:rPr>
            </w:r>
            <w:r>
              <w:rPr>
                <w:noProof/>
                <w:webHidden/>
              </w:rPr>
              <w:fldChar w:fldCharType="separate"/>
            </w:r>
            <w:r>
              <w:rPr>
                <w:noProof/>
                <w:webHidden/>
              </w:rPr>
              <w:t>30</w:t>
            </w:r>
            <w:r>
              <w:rPr>
                <w:noProof/>
                <w:webHidden/>
              </w:rPr>
              <w:fldChar w:fldCharType="end"/>
            </w:r>
          </w:hyperlink>
        </w:p>
        <w:p w14:paraId="5BD7A2A0" w14:textId="06EF565A"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32" w:history="1">
            <w:r w:rsidRPr="00EA4F1A">
              <w:rPr>
                <w:rStyle w:val="Hyperlink"/>
                <w:noProof/>
              </w:rPr>
              <w:t>Directory</w:t>
            </w:r>
            <w:r>
              <w:rPr>
                <w:noProof/>
                <w:webHidden/>
              </w:rPr>
              <w:tab/>
            </w:r>
            <w:r>
              <w:rPr>
                <w:noProof/>
                <w:webHidden/>
              </w:rPr>
              <w:fldChar w:fldCharType="begin"/>
            </w:r>
            <w:r>
              <w:rPr>
                <w:noProof/>
                <w:webHidden/>
              </w:rPr>
              <w:instrText xml:space="preserve"> PAGEREF _Toc134268832 \h </w:instrText>
            </w:r>
            <w:r>
              <w:rPr>
                <w:noProof/>
                <w:webHidden/>
              </w:rPr>
            </w:r>
            <w:r>
              <w:rPr>
                <w:noProof/>
                <w:webHidden/>
              </w:rPr>
              <w:fldChar w:fldCharType="separate"/>
            </w:r>
            <w:r>
              <w:rPr>
                <w:noProof/>
                <w:webHidden/>
              </w:rPr>
              <w:t>31</w:t>
            </w:r>
            <w:r>
              <w:rPr>
                <w:noProof/>
                <w:webHidden/>
              </w:rPr>
              <w:fldChar w:fldCharType="end"/>
            </w:r>
          </w:hyperlink>
        </w:p>
        <w:p w14:paraId="7A86B0CF" w14:textId="38291646"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33" w:history="1">
            <w:r w:rsidRPr="00EA4F1A">
              <w:rPr>
                <w:rStyle w:val="Hyperlink"/>
                <w:noProof/>
              </w:rPr>
              <w:t>Dataset preview</w:t>
            </w:r>
            <w:r>
              <w:rPr>
                <w:noProof/>
                <w:webHidden/>
              </w:rPr>
              <w:tab/>
            </w:r>
            <w:r>
              <w:rPr>
                <w:noProof/>
                <w:webHidden/>
              </w:rPr>
              <w:fldChar w:fldCharType="begin"/>
            </w:r>
            <w:r>
              <w:rPr>
                <w:noProof/>
                <w:webHidden/>
              </w:rPr>
              <w:instrText xml:space="preserve"> PAGEREF _Toc134268833 \h </w:instrText>
            </w:r>
            <w:r>
              <w:rPr>
                <w:noProof/>
                <w:webHidden/>
              </w:rPr>
            </w:r>
            <w:r>
              <w:rPr>
                <w:noProof/>
                <w:webHidden/>
              </w:rPr>
              <w:fldChar w:fldCharType="separate"/>
            </w:r>
            <w:r>
              <w:rPr>
                <w:noProof/>
                <w:webHidden/>
              </w:rPr>
              <w:t>31</w:t>
            </w:r>
            <w:r>
              <w:rPr>
                <w:noProof/>
                <w:webHidden/>
              </w:rPr>
              <w:fldChar w:fldCharType="end"/>
            </w:r>
          </w:hyperlink>
        </w:p>
        <w:p w14:paraId="1C39E97E" w14:textId="4FA5A44B"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34" w:history="1">
            <w:r w:rsidRPr="00EA4F1A">
              <w:rPr>
                <w:rStyle w:val="Hyperlink"/>
                <w:noProof/>
              </w:rPr>
              <w:t>Data Sequencing</w:t>
            </w:r>
            <w:r>
              <w:rPr>
                <w:noProof/>
                <w:webHidden/>
              </w:rPr>
              <w:tab/>
            </w:r>
            <w:r>
              <w:rPr>
                <w:noProof/>
                <w:webHidden/>
              </w:rPr>
              <w:fldChar w:fldCharType="begin"/>
            </w:r>
            <w:r>
              <w:rPr>
                <w:noProof/>
                <w:webHidden/>
              </w:rPr>
              <w:instrText xml:space="preserve"> PAGEREF _Toc134268834 \h </w:instrText>
            </w:r>
            <w:r>
              <w:rPr>
                <w:noProof/>
                <w:webHidden/>
              </w:rPr>
            </w:r>
            <w:r>
              <w:rPr>
                <w:noProof/>
                <w:webHidden/>
              </w:rPr>
              <w:fldChar w:fldCharType="separate"/>
            </w:r>
            <w:r>
              <w:rPr>
                <w:noProof/>
                <w:webHidden/>
              </w:rPr>
              <w:t>34</w:t>
            </w:r>
            <w:r>
              <w:rPr>
                <w:noProof/>
                <w:webHidden/>
              </w:rPr>
              <w:fldChar w:fldCharType="end"/>
            </w:r>
          </w:hyperlink>
        </w:p>
        <w:p w14:paraId="74BF36A6" w14:textId="71899259"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35" w:history="1">
            <w:r w:rsidRPr="00EA4F1A">
              <w:rPr>
                <w:rStyle w:val="Hyperlink"/>
                <w:noProof/>
              </w:rPr>
              <w:t>Data Filtering</w:t>
            </w:r>
            <w:r>
              <w:rPr>
                <w:noProof/>
                <w:webHidden/>
              </w:rPr>
              <w:tab/>
            </w:r>
            <w:r>
              <w:rPr>
                <w:noProof/>
                <w:webHidden/>
              </w:rPr>
              <w:fldChar w:fldCharType="begin"/>
            </w:r>
            <w:r>
              <w:rPr>
                <w:noProof/>
                <w:webHidden/>
              </w:rPr>
              <w:instrText xml:space="preserve"> PAGEREF _Toc134268835 \h </w:instrText>
            </w:r>
            <w:r>
              <w:rPr>
                <w:noProof/>
                <w:webHidden/>
              </w:rPr>
            </w:r>
            <w:r>
              <w:rPr>
                <w:noProof/>
                <w:webHidden/>
              </w:rPr>
              <w:fldChar w:fldCharType="separate"/>
            </w:r>
            <w:r>
              <w:rPr>
                <w:noProof/>
                <w:webHidden/>
              </w:rPr>
              <w:t>34</w:t>
            </w:r>
            <w:r>
              <w:rPr>
                <w:noProof/>
                <w:webHidden/>
              </w:rPr>
              <w:fldChar w:fldCharType="end"/>
            </w:r>
          </w:hyperlink>
        </w:p>
        <w:p w14:paraId="66A08121" w14:textId="5E9C8045"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36" w:history="1">
            <w:r w:rsidRPr="00EA4F1A">
              <w:rPr>
                <w:rStyle w:val="Hyperlink"/>
                <w:noProof/>
              </w:rPr>
              <w:t>Data Segmentation</w:t>
            </w:r>
            <w:r>
              <w:rPr>
                <w:noProof/>
                <w:webHidden/>
              </w:rPr>
              <w:tab/>
            </w:r>
            <w:r>
              <w:rPr>
                <w:noProof/>
                <w:webHidden/>
              </w:rPr>
              <w:fldChar w:fldCharType="begin"/>
            </w:r>
            <w:r>
              <w:rPr>
                <w:noProof/>
                <w:webHidden/>
              </w:rPr>
              <w:instrText xml:space="preserve"> PAGEREF _Toc134268836 \h </w:instrText>
            </w:r>
            <w:r>
              <w:rPr>
                <w:noProof/>
                <w:webHidden/>
              </w:rPr>
            </w:r>
            <w:r>
              <w:rPr>
                <w:noProof/>
                <w:webHidden/>
              </w:rPr>
              <w:fldChar w:fldCharType="separate"/>
            </w:r>
            <w:r>
              <w:rPr>
                <w:noProof/>
                <w:webHidden/>
              </w:rPr>
              <w:t>35</w:t>
            </w:r>
            <w:r>
              <w:rPr>
                <w:noProof/>
                <w:webHidden/>
              </w:rPr>
              <w:fldChar w:fldCharType="end"/>
            </w:r>
          </w:hyperlink>
        </w:p>
        <w:p w14:paraId="3686AE86" w14:textId="4035E4DA"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37" w:history="1">
            <w:r w:rsidRPr="00EA4F1A">
              <w:rPr>
                <w:rStyle w:val="Hyperlink"/>
                <w:noProof/>
              </w:rPr>
              <w:t>Dataset construction and standardization</w:t>
            </w:r>
            <w:r>
              <w:rPr>
                <w:noProof/>
                <w:webHidden/>
              </w:rPr>
              <w:tab/>
            </w:r>
            <w:r>
              <w:rPr>
                <w:noProof/>
                <w:webHidden/>
              </w:rPr>
              <w:fldChar w:fldCharType="begin"/>
            </w:r>
            <w:r>
              <w:rPr>
                <w:noProof/>
                <w:webHidden/>
              </w:rPr>
              <w:instrText xml:space="preserve"> PAGEREF _Toc134268837 \h </w:instrText>
            </w:r>
            <w:r>
              <w:rPr>
                <w:noProof/>
                <w:webHidden/>
              </w:rPr>
            </w:r>
            <w:r>
              <w:rPr>
                <w:noProof/>
                <w:webHidden/>
              </w:rPr>
              <w:fldChar w:fldCharType="separate"/>
            </w:r>
            <w:r>
              <w:rPr>
                <w:noProof/>
                <w:webHidden/>
              </w:rPr>
              <w:t>36</w:t>
            </w:r>
            <w:r>
              <w:rPr>
                <w:noProof/>
                <w:webHidden/>
              </w:rPr>
              <w:fldChar w:fldCharType="end"/>
            </w:r>
          </w:hyperlink>
        </w:p>
        <w:p w14:paraId="67E214DB" w14:textId="12F73E0B"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38" w:history="1">
            <w:r w:rsidRPr="00EA4F1A">
              <w:rPr>
                <w:rStyle w:val="Hyperlink"/>
                <w:noProof/>
              </w:rPr>
              <w:t>Train and test data</w:t>
            </w:r>
            <w:r>
              <w:rPr>
                <w:noProof/>
                <w:webHidden/>
              </w:rPr>
              <w:tab/>
            </w:r>
            <w:r>
              <w:rPr>
                <w:noProof/>
                <w:webHidden/>
              </w:rPr>
              <w:fldChar w:fldCharType="begin"/>
            </w:r>
            <w:r>
              <w:rPr>
                <w:noProof/>
                <w:webHidden/>
              </w:rPr>
              <w:instrText xml:space="preserve"> PAGEREF _Toc134268838 \h </w:instrText>
            </w:r>
            <w:r>
              <w:rPr>
                <w:noProof/>
                <w:webHidden/>
              </w:rPr>
            </w:r>
            <w:r>
              <w:rPr>
                <w:noProof/>
                <w:webHidden/>
              </w:rPr>
              <w:fldChar w:fldCharType="separate"/>
            </w:r>
            <w:r>
              <w:rPr>
                <w:noProof/>
                <w:webHidden/>
              </w:rPr>
              <w:t>38</w:t>
            </w:r>
            <w:r>
              <w:rPr>
                <w:noProof/>
                <w:webHidden/>
              </w:rPr>
              <w:fldChar w:fldCharType="end"/>
            </w:r>
          </w:hyperlink>
        </w:p>
        <w:p w14:paraId="67470F04" w14:textId="076AD6BD"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39" w:history="1">
            <w:r w:rsidRPr="00EA4F1A">
              <w:rPr>
                <w:rStyle w:val="Hyperlink"/>
                <w:noProof/>
              </w:rPr>
              <w:t>Multivariate data structure for M-TSC</w:t>
            </w:r>
            <w:r>
              <w:rPr>
                <w:noProof/>
                <w:webHidden/>
              </w:rPr>
              <w:tab/>
            </w:r>
            <w:r>
              <w:rPr>
                <w:noProof/>
                <w:webHidden/>
              </w:rPr>
              <w:fldChar w:fldCharType="begin"/>
            </w:r>
            <w:r>
              <w:rPr>
                <w:noProof/>
                <w:webHidden/>
              </w:rPr>
              <w:instrText xml:space="preserve"> PAGEREF _Toc134268839 \h </w:instrText>
            </w:r>
            <w:r>
              <w:rPr>
                <w:noProof/>
                <w:webHidden/>
              </w:rPr>
            </w:r>
            <w:r>
              <w:rPr>
                <w:noProof/>
                <w:webHidden/>
              </w:rPr>
              <w:fldChar w:fldCharType="separate"/>
            </w:r>
            <w:r>
              <w:rPr>
                <w:noProof/>
                <w:webHidden/>
              </w:rPr>
              <w:t>40</w:t>
            </w:r>
            <w:r>
              <w:rPr>
                <w:noProof/>
                <w:webHidden/>
              </w:rPr>
              <w:fldChar w:fldCharType="end"/>
            </w:r>
          </w:hyperlink>
        </w:p>
        <w:p w14:paraId="2C17F727" w14:textId="06C1889B" w:rsidR="005408D7" w:rsidRDefault="005408D7">
          <w:pPr>
            <w:pStyle w:val="TOC1"/>
            <w:tabs>
              <w:tab w:val="left" w:pos="480"/>
              <w:tab w:val="right" w:leader="dot" w:pos="9350"/>
            </w:tabs>
            <w:rPr>
              <w:rFonts w:asciiTheme="minorHAnsi" w:eastAsiaTheme="minorEastAsia" w:hAnsiTheme="minorHAnsi"/>
              <w:noProof/>
              <w:kern w:val="2"/>
              <w:sz w:val="22"/>
              <w:lang w:val="en-FI" w:eastAsia="en-FI"/>
              <w14:ligatures w14:val="standardContextual"/>
            </w:rPr>
          </w:pPr>
          <w:hyperlink w:anchor="_Toc134268840" w:history="1">
            <w:r w:rsidRPr="00EA4F1A">
              <w:rPr>
                <w:rStyle w:val="Hyperlink"/>
                <w:noProof/>
              </w:rPr>
              <w:t>3</w:t>
            </w:r>
            <w:r>
              <w:rPr>
                <w:rFonts w:asciiTheme="minorHAnsi" w:eastAsiaTheme="minorEastAsia" w:hAnsiTheme="minorHAnsi"/>
                <w:noProof/>
                <w:kern w:val="2"/>
                <w:sz w:val="22"/>
                <w:lang w:val="en-FI" w:eastAsia="en-FI"/>
                <w14:ligatures w14:val="standardContextual"/>
              </w:rPr>
              <w:tab/>
            </w:r>
            <w:r w:rsidRPr="00EA4F1A">
              <w:rPr>
                <w:rStyle w:val="Hyperlink"/>
                <w:noProof/>
              </w:rPr>
              <w:t>Classification Methods [13 pages]</w:t>
            </w:r>
            <w:r>
              <w:rPr>
                <w:noProof/>
                <w:webHidden/>
              </w:rPr>
              <w:tab/>
            </w:r>
            <w:r>
              <w:rPr>
                <w:noProof/>
                <w:webHidden/>
              </w:rPr>
              <w:fldChar w:fldCharType="begin"/>
            </w:r>
            <w:r>
              <w:rPr>
                <w:noProof/>
                <w:webHidden/>
              </w:rPr>
              <w:instrText xml:space="preserve"> PAGEREF _Toc134268840 \h </w:instrText>
            </w:r>
            <w:r>
              <w:rPr>
                <w:noProof/>
                <w:webHidden/>
              </w:rPr>
            </w:r>
            <w:r>
              <w:rPr>
                <w:noProof/>
                <w:webHidden/>
              </w:rPr>
              <w:fldChar w:fldCharType="separate"/>
            </w:r>
            <w:r>
              <w:rPr>
                <w:noProof/>
                <w:webHidden/>
              </w:rPr>
              <w:t>40</w:t>
            </w:r>
            <w:r>
              <w:rPr>
                <w:noProof/>
                <w:webHidden/>
              </w:rPr>
              <w:fldChar w:fldCharType="end"/>
            </w:r>
          </w:hyperlink>
        </w:p>
        <w:p w14:paraId="2E715FD2" w14:textId="420B1BCA" w:rsidR="005408D7" w:rsidRDefault="005408D7">
          <w:pPr>
            <w:pStyle w:val="TOC2"/>
            <w:tabs>
              <w:tab w:val="left" w:pos="960"/>
              <w:tab w:val="right" w:leader="dot" w:pos="9350"/>
            </w:tabs>
            <w:rPr>
              <w:rFonts w:asciiTheme="minorHAnsi" w:eastAsiaTheme="minorEastAsia" w:hAnsiTheme="minorHAnsi"/>
              <w:noProof/>
              <w:kern w:val="2"/>
              <w:sz w:val="22"/>
              <w:lang w:val="en-FI" w:eastAsia="en-FI"/>
              <w14:ligatures w14:val="standardContextual"/>
            </w:rPr>
          </w:pPr>
          <w:hyperlink w:anchor="_Toc134268841" w:history="1">
            <w:r w:rsidRPr="00EA4F1A">
              <w:rPr>
                <w:rStyle w:val="Hyperlink"/>
                <w:noProof/>
              </w:rPr>
              <w:t>3.1</w:t>
            </w:r>
            <w:r>
              <w:rPr>
                <w:rFonts w:asciiTheme="minorHAnsi" w:eastAsiaTheme="minorEastAsia" w:hAnsiTheme="minorHAnsi"/>
                <w:noProof/>
                <w:kern w:val="2"/>
                <w:sz w:val="22"/>
                <w:lang w:val="en-FI" w:eastAsia="en-FI"/>
                <w14:ligatures w14:val="standardContextual"/>
              </w:rPr>
              <w:tab/>
            </w:r>
            <w:r w:rsidRPr="00EA4F1A">
              <w:rPr>
                <w:rStyle w:val="Hyperlink"/>
                <w:noProof/>
              </w:rPr>
              <w:t>Standard CML classification</w:t>
            </w:r>
            <w:r>
              <w:rPr>
                <w:noProof/>
                <w:webHidden/>
              </w:rPr>
              <w:tab/>
            </w:r>
            <w:r>
              <w:rPr>
                <w:noProof/>
                <w:webHidden/>
              </w:rPr>
              <w:fldChar w:fldCharType="begin"/>
            </w:r>
            <w:r>
              <w:rPr>
                <w:noProof/>
                <w:webHidden/>
              </w:rPr>
              <w:instrText xml:space="preserve"> PAGEREF _Toc134268841 \h </w:instrText>
            </w:r>
            <w:r>
              <w:rPr>
                <w:noProof/>
                <w:webHidden/>
              </w:rPr>
            </w:r>
            <w:r>
              <w:rPr>
                <w:noProof/>
                <w:webHidden/>
              </w:rPr>
              <w:fldChar w:fldCharType="separate"/>
            </w:r>
            <w:r>
              <w:rPr>
                <w:noProof/>
                <w:webHidden/>
              </w:rPr>
              <w:t>40</w:t>
            </w:r>
            <w:r>
              <w:rPr>
                <w:noProof/>
                <w:webHidden/>
              </w:rPr>
              <w:fldChar w:fldCharType="end"/>
            </w:r>
          </w:hyperlink>
        </w:p>
        <w:p w14:paraId="4E75CE29" w14:textId="64AC3CEF"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42" w:history="1">
            <w:r w:rsidRPr="00EA4F1A">
              <w:rPr>
                <w:rStyle w:val="Hyperlink"/>
                <w:noProof/>
              </w:rPr>
              <w:t>Classification and model selection methods</w:t>
            </w:r>
            <w:r>
              <w:rPr>
                <w:noProof/>
                <w:webHidden/>
              </w:rPr>
              <w:tab/>
            </w:r>
            <w:r>
              <w:rPr>
                <w:noProof/>
                <w:webHidden/>
              </w:rPr>
              <w:fldChar w:fldCharType="begin"/>
            </w:r>
            <w:r>
              <w:rPr>
                <w:noProof/>
                <w:webHidden/>
              </w:rPr>
              <w:instrText xml:space="preserve"> PAGEREF _Toc134268842 \h </w:instrText>
            </w:r>
            <w:r>
              <w:rPr>
                <w:noProof/>
                <w:webHidden/>
              </w:rPr>
            </w:r>
            <w:r>
              <w:rPr>
                <w:noProof/>
                <w:webHidden/>
              </w:rPr>
              <w:fldChar w:fldCharType="separate"/>
            </w:r>
            <w:r>
              <w:rPr>
                <w:noProof/>
                <w:webHidden/>
              </w:rPr>
              <w:t>40</w:t>
            </w:r>
            <w:r>
              <w:rPr>
                <w:noProof/>
                <w:webHidden/>
              </w:rPr>
              <w:fldChar w:fldCharType="end"/>
            </w:r>
          </w:hyperlink>
        </w:p>
        <w:p w14:paraId="1872D0B1" w14:textId="629D7EE2"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43" w:history="1">
            <w:r w:rsidRPr="00EA4F1A">
              <w:rPr>
                <w:rStyle w:val="Hyperlink"/>
                <w:noProof/>
              </w:rPr>
              <w:t>Model selection concept</w:t>
            </w:r>
            <w:r>
              <w:rPr>
                <w:noProof/>
                <w:webHidden/>
              </w:rPr>
              <w:tab/>
            </w:r>
            <w:r>
              <w:rPr>
                <w:noProof/>
                <w:webHidden/>
              </w:rPr>
              <w:fldChar w:fldCharType="begin"/>
            </w:r>
            <w:r>
              <w:rPr>
                <w:noProof/>
                <w:webHidden/>
              </w:rPr>
              <w:instrText xml:space="preserve"> PAGEREF _Toc134268843 \h </w:instrText>
            </w:r>
            <w:r>
              <w:rPr>
                <w:noProof/>
                <w:webHidden/>
              </w:rPr>
            </w:r>
            <w:r>
              <w:rPr>
                <w:noProof/>
                <w:webHidden/>
              </w:rPr>
              <w:fldChar w:fldCharType="separate"/>
            </w:r>
            <w:r>
              <w:rPr>
                <w:noProof/>
                <w:webHidden/>
              </w:rPr>
              <w:t>41</w:t>
            </w:r>
            <w:r>
              <w:rPr>
                <w:noProof/>
                <w:webHidden/>
              </w:rPr>
              <w:fldChar w:fldCharType="end"/>
            </w:r>
          </w:hyperlink>
        </w:p>
        <w:p w14:paraId="07BCC8F5" w14:textId="2D3275A3"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44" w:history="1">
            <w:r w:rsidRPr="00EA4F1A">
              <w:rPr>
                <w:rStyle w:val="Hyperlink"/>
                <w:noProof/>
              </w:rPr>
              <w:t>Model hyperparameter optimization</w:t>
            </w:r>
            <w:r>
              <w:rPr>
                <w:noProof/>
                <w:webHidden/>
              </w:rPr>
              <w:tab/>
            </w:r>
            <w:r>
              <w:rPr>
                <w:noProof/>
                <w:webHidden/>
              </w:rPr>
              <w:fldChar w:fldCharType="begin"/>
            </w:r>
            <w:r>
              <w:rPr>
                <w:noProof/>
                <w:webHidden/>
              </w:rPr>
              <w:instrText xml:space="preserve"> PAGEREF _Toc134268844 \h </w:instrText>
            </w:r>
            <w:r>
              <w:rPr>
                <w:noProof/>
                <w:webHidden/>
              </w:rPr>
            </w:r>
            <w:r>
              <w:rPr>
                <w:noProof/>
                <w:webHidden/>
              </w:rPr>
              <w:fldChar w:fldCharType="separate"/>
            </w:r>
            <w:r>
              <w:rPr>
                <w:noProof/>
                <w:webHidden/>
              </w:rPr>
              <w:t>42</w:t>
            </w:r>
            <w:r>
              <w:rPr>
                <w:noProof/>
                <w:webHidden/>
              </w:rPr>
              <w:fldChar w:fldCharType="end"/>
            </w:r>
          </w:hyperlink>
        </w:p>
        <w:p w14:paraId="70760A62" w14:textId="0BEBC87B"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45" w:history="1">
            <w:r w:rsidRPr="00EA4F1A">
              <w:rPr>
                <w:rStyle w:val="Hyperlink"/>
                <w:noProof/>
              </w:rPr>
              <w:t xml:space="preserve">Prediction accuracy (Raschka, 2018) </w:t>
            </w:r>
            <w:r>
              <w:rPr>
                <w:noProof/>
                <w:webHidden/>
              </w:rPr>
              <w:tab/>
            </w:r>
            <w:r>
              <w:rPr>
                <w:noProof/>
                <w:webHidden/>
              </w:rPr>
              <w:fldChar w:fldCharType="begin"/>
            </w:r>
            <w:r>
              <w:rPr>
                <w:noProof/>
                <w:webHidden/>
              </w:rPr>
              <w:instrText xml:space="preserve"> PAGEREF _Toc134268845 \h </w:instrText>
            </w:r>
            <w:r>
              <w:rPr>
                <w:noProof/>
                <w:webHidden/>
              </w:rPr>
            </w:r>
            <w:r>
              <w:rPr>
                <w:noProof/>
                <w:webHidden/>
              </w:rPr>
              <w:fldChar w:fldCharType="separate"/>
            </w:r>
            <w:r>
              <w:rPr>
                <w:noProof/>
                <w:webHidden/>
              </w:rPr>
              <w:t>43</w:t>
            </w:r>
            <w:r>
              <w:rPr>
                <w:noProof/>
                <w:webHidden/>
              </w:rPr>
              <w:fldChar w:fldCharType="end"/>
            </w:r>
          </w:hyperlink>
        </w:p>
        <w:p w14:paraId="7B795852" w14:textId="2EF08C37"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46" w:history="1">
            <w:r w:rsidRPr="00EA4F1A">
              <w:rPr>
                <w:rStyle w:val="Hyperlink"/>
                <w:noProof/>
              </w:rPr>
              <w:t>Repeated Holdout Validation</w:t>
            </w:r>
            <w:r>
              <w:rPr>
                <w:noProof/>
                <w:webHidden/>
              </w:rPr>
              <w:tab/>
            </w:r>
            <w:r>
              <w:rPr>
                <w:noProof/>
                <w:webHidden/>
              </w:rPr>
              <w:fldChar w:fldCharType="begin"/>
            </w:r>
            <w:r>
              <w:rPr>
                <w:noProof/>
                <w:webHidden/>
              </w:rPr>
              <w:instrText xml:space="preserve"> PAGEREF _Toc134268846 \h </w:instrText>
            </w:r>
            <w:r>
              <w:rPr>
                <w:noProof/>
                <w:webHidden/>
              </w:rPr>
            </w:r>
            <w:r>
              <w:rPr>
                <w:noProof/>
                <w:webHidden/>
              </w:rPr>
              <w:fldChar w:fldCharType="separate"/>
            </w:r>
            <w:r>
              <w:rPr>
                <w:noProof/>
                <w:webHidden/>
              </w:rPr>
              <w:t>44</w:t>
            </w:r>
            <w:r>
              <w:rPr>
                <w:noProof/>
                <w:webHidden/>
              </w:rPr>
              <w:fldChar w:fldCharType="end"/>
            </w:r>
          </w:hyperlink>
        </w:p>
        <w:p w14:paraId="793E3267" w14:textId="2241D95F"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47" w:history="1">
            <w:r w:rsidRPr="00EA4F1A">
              <w:rPr>
                <w:rStyle w:val="Hyperlink"/>
                <w:noProof/>
              </w:rPr>
              <w:t>Hyperparameter values</w:t>
            </w:r>
            <w:r>
              <w:rPr>
                <w:noProof/>
                <w:webHidden/>
              </w:rPr>
              <w:tab/>
            </w:r>
            <w:r>
              <w:rPr>
                <w:noProof/>
                <w:webHidden/>
              </w:rPr>
              <w:fldChar w:fldCharType="begin"/>
            </w:r>
            <w:r>
              <w:rPr>
                <w:noProof/>
                <w:webHidden/>
              </w:rPr>
              <w:instrText xml:space="preserve"> PAGEREF _Toc134268847 \h </w:instrText>
            </w:r>
            <w:r>
              <w:rPr>
                <w:noProof/>
                <w:webHidden/>
              </w:rPr>
            </w:r>
            <w:r>
              <w:rPr>
                <w:noProof/>
                <w:webHidden/>
              </w:rPr>
              <w:fldChar w:fldCharType="separate"/>
            </w:r>
            <w:r>
              <w:rPr>
                <w:noProof/>
                <w:webHidden/>
              </w:rPr>
              <w:t>44</w:t>
            </w:r>
            <w:r>
              <w:rPr>
                <w:noProof/>
                <w:webHidden/>
              </w:rPr>
              <w:fldChar w:fldCharType="end"/>
            </w:r>
          </w:hyperlink>
        </w:p>
        <w:p w14:paraId="622099EB" w14:textId="77BD0084" w:rsidR="005408D7" w:rsidRDefault="005408D7">
          <w:pPr>
            <w:pStyle w:val="TOC2"/>
            <w:tabs>
              <w:tab w:val="left" w:pos="960"/>
              <w:tab w:val="right" w:leader="dot" w:pos="9350"/>
            </w:tabs>
            <w:rPr>
              <w:rFonts w:asciiTheme="minorHAnsi" w:eastAsiaTheme="minorEastAsia" w:hAnsiTheme="minorHAnsi"/>
              <w:noProof/>
              <w:kern w:val="2"/>
              <w:sz w:val="22"/>
              <w:lang w:val="en-FI" w:eastAsia="en-FI"/>
              <w14:ligatures w14:val="standardContextual"/>
            </w:rPr>
          </w:pPr>
          <w:hyperlink w:anchor="_Toc134268848" w:history="1">
            <w:r w:rsidRPr="00EA4F1A">
              <w:rPr>
                <w:rStyle w:val="Hyperlink"/>
                <w:noProof/>
              </w:rPr>
              <w:t>3.2</w:t>
            </w:r>
            <w:r>
              <w:rPr>
                <w:rFonts w:asciiTheme="minorHAnsi" w:eastAsiaTheme="minorEastAsia" w:hAnsiTheme="minorHAnsi"/>
                <w:noProof/>
                <w:kern w:val="2"/>
                <w:sz w:val="22"/>
                <w:lang w:val="en-FI" w:eastAsia="en-FI"/>
                <w14:ligatures w14:val="standardContextual"/>
              </w:rPr>
              <w:tab/>
            </w:r>
            <w:r w:rsidRPr="00EA4F1A">
              <w:rPr>
                <w:rStyle w:val="Hyperlink"/>
                <w:noProof/>
              </w:rPr>
              <w:t>Univariate TSC [4/5 pages]</w:t>
            </w:r>
            <w:r>
              <w:rPr>
                <w:noProof/>
                <w:webHidden/>
              </w:rPr>
              <w:tab/>
            </w:r>
            <w:r>
              <w:rPr>
                <w:noProof/>
                <w:webHidden/>
              </w:rPr>
              <w:fldChar w:fldCharType="begin"/>
            </w:r>
            <w:r>
              <w:rPr>
                <w:noProof/>
                <w:webHidden/>
              </w:rPr>
              <w:instrText xml:space="preserve"> PAGEREF _Toc134268848 \h </w:instrText>
            </w:r>
            <w:r>
              <w:rPr>
                <w:noProof/>
                <w:webHidden/>
              </w:rPr>
            </w:r>
            <w:r>
              <w:rPr>
                <w:noProof/>
                <w:webHidden/>
              </w:rPr>
              <w:fldChar w:fldCharType="separate"/>
            </w:r>
            <w:r>
              <w:rPr>
                <w:noProof/>
                <w:webHidden/>
              </w:rPr>
              <w:t>45</w:t>
            </w:r>
            <w:r>
              <w:rPr>
                <w:noProof/>
                <w:webHidden/>
              </w:rPr>
              <w:fldChar w:fldCharType="end"/>
            </w:r>
          </w:hyperlink>
        </w:p>
        <w:p w14:paraId="17BDB9FE" w14:textId="2E3E1F3B"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49" w:history="1">
            <w:r w:rsidRPr="00EA4F1A">
              <w:rPr>
                <w:rStyle w:val="Hyperlink"/>
                <w:noProof/>
              </w:rPr>
              <w:t>U-TSC Models and evaluation metrics</w:t>
            </w:r>
            <w:r>
              <w:rPr>
                <w:noProof/>
                <w:webHidden/>
              </w:rPr>
              <w:tab/>
            </w:r>
            <w:r>
              <w:rPr>
                <w:noProof/>
                <w:webHidden/>
              </w:rPr>
              <w:fldChar w:fldCharType="begin"/>
            </w:r>
            <w:r>
              <w:rPr>
                <w:noProof/>
                <w:webHidden/>
              </w:rPr>
              <w:instrText xml:space="preserve"> PAGEREF _Toc134268849 \h </w:instrText>
            </w:r>
            <w:r>
              <w:rPr>
                <w:noProof/>
                <w:webHidden/>
              </w:rPr>
            </w:r>
            <w:r>
              <w:rPr>
                <w:noProof/>
                <w:webHidden/>
              </w:rPr>
              <w:fldChar w:fldCharType="separate"/>
            </w:r>
            <w:r>
              <w:rPr>
                <w:noProof/>
                <w:webHidden/>
              </w:rPr>
              <w:t>45</w:t>
            </w:r>
            <w:r>
              <w:rPr>
                <w:noProof/>
                <w:webHidden/>
              </w:rPr>
              <w:fldChar w:fldCharType="end"/>
            </w:r>
          </w:hyperlink>
        </w:p>
        <w:p w14:paraId="64951525" w14:textId="2C6D1F8A"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50" w:history="1">
            <w:r w:rsidRPr="00EA4F1A">
              <w:rPr>
                <w:rStyle w:val="Hyperlink"/>
                <w:noProof/>
              </w:rPr>
              <w:t>Sktime API</w:t>
            </w:r>
            <w:r>
              <w:rPr>
                <w:noProof/>
                <w:webHidden/>
              </w:rPr>
              <w:tab/>
            </w:r>
            <w:r>
              <w:rPr>
                <w:noProof/>
                <w:webHidden/>
              </w:rPr>
              <w:fldChar w:fldCharType="begin"/>
            </w:r>
            <w:r>
              <w:rPr>
                <w:noProof/>
                <w:webHidden/>
              </w:rPr>
              <w:instrText xml:space="preserve"> PAGEREF _Toc134268850 \h </w:instrText>
            </w:r>
            <w:r>
              <w:rPr>
                <w:noProof/>
                <w:webHidden/>
              </w:rPr>
            </w:r>
            <w:r>
              <w:rPr>
                <w:noProof/>
                <w:webHidden/>
              </w:rPr>
              <w:fldChar w:fldCharType="separate"/>
            </w:r>
            <w:r>
              <w:rPr>
                <w:noProof/>
                <w:webHidden/>
              </w:rPr>
              <w:t>45</w:t>
            </w:r>
            <w:r>
              <w:rPr>
                <w:noProof/>
                <w:webHidden/>
              </w:rPr>
              <w:fldChar w:fldCharType="end"/>
            </w:r>
          </w:hyperlink>
        </w:p>
        <w:p w14:paraId="46591E68" w14:textId="71C2ACF4"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51" w:history="1">
            <w:r w:rsidRPr="00EA4F1A">
              <w:rPr>
                <w:rStyle w:val="Hyperlink"/>
                <w:noProof/>
              </w:rPr>
              <w:t>Random Forest algorithm</w:t>
            </w:r>
            <w:r>
              <w:rPr>
                <w:noProof/>
                <w:webHidden/>
              </w:rPr>
              <w:tab/>
            </w:r>
            <w:r>
              <w:rPr>
                <w:noProof/>
                <w:webHidden/>
              </w:rPr>
              <w:fldChar w:fldCharType="begin"/>
            </w:r>
            <w:r>
              <w:rPr>
                <w:noProof/>
                <w:webHidden/>
              </w:rPr>
              <w:instrText xml:space="preserve"> PAGEREF _Toc134268851 \h </w:instrText>
            </w:r>
            <w:r>
              <w:rPr>
                <w:noProof/>
                <w:webHidden/>
              </w:rPr>
            </w:r>
            <w:r>
              <w:rPr>
                <w:noProof/>
                <w:webHidden/>
              </w:rPr>
              <w:fldChar w:fldCharType="separate"/>
            </w:r>
            <w:r>
              <w:rPr>
                <w:noProof/>
                <w:webHidden/>
              </w:rPr>
              <w:t>46</w:t>
            </w:r>
            <w:r>
              <w:rPr>
                <w:noProof/>
                <w:webHidden/>
              </w:rPr>
              <w:fldChar w:fldCharType="end"/>
            </w:r>
          </w:hyperlink>
        </w:p>
        <w:p w14:paraId="63F0602F" w14:textId="745FCC59"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52" w:history="1">
            <w:r w:rsidRPr="00EA4F1A">
              <w:rPr>
                <w:rStyle w:val="Hyperlink"/>
                <w:noProof/>
              </w:rPr>
              <w:t>Time Series Forest Classifier (TSF)</w:t>
            </w:r>
            <w:r>
              <w:rPr>
                <w:noProof/>
                <w:webHidden/>
              </w:rPr>
              <w:tab/>
            </w:r>
            <w:r>
              <w:rPr>
                <w:noProof/>
                <w:webHidden/>
              </w:rPr>
              <w:fldChar w:fldCharType="begin"/>
            </w:r>
            <w:r>
              <w:rPr>
                <w:noProof/>
                <w:webHidden/>
              </w:rPr>
              <w:instrText xml:space="preserve"> PAGEREF _Toc134268852 \h </w:instrText>
            </w:r>
            <w:r>
              <w:rPr>
                <w:noProof/>
                <w:webHidden/>
              </w:rPr>
            </w:r>
            <w:r>
              <w:rPr>
                <w:noProof/>
                <w:webHidden/>
              </w:rPr>
              <w:fldChar w:fldCharType="separate"/>
            </w:r>
            <w:r>
              <w:rPr>
                <w:noProof/>
                <w:webHidden/>
              </w:rPr>
              <w:t>47</w:t>
            </w:r>
            <w:r>
              <w:rPr>
                <w:noProof/>
                <w:webHidden/>
              </w:rPr>
              <w:fldChar w:fldCharType="end"/>
            </w:r>
          </w:hyperlink>
        </w:p>
        <w:p w14:paraId="17A6D434" w14:textId="11EA81A8"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53" w:history="1">
            <w:r w:rsidRPr="00EA4F1A">
              <w:rPr>
                <w:rStyle w:val="Hyperlink"/>
                <w:noProof/>
              </w:rPr>
              <w:t>Supervised Time Series Forest Classifier (STSF)</w:t>
            </w:r>
            <w:r>
              <w:rPr>
                <w:noProof/>
                <w:webHidden/>
              </w:rPr>
              <w:tab/>
            </w:r>
            <w:r>
              <w:rPr>
                <w:noProof/>
                <w:webHidden/>
              </w:rPr>
              <w:fldChar w:fldCharType="begin"/>
            </w:r>
            <w:r>
              <w:rPr>
                <w:noProof/>
                <w:webHidden/>
              </w:rPr>
              <w:instrText xml:space="preserve"> PAGEREF _Toc134268853 \h </w:instrText>
            </w:r>
            <w:r>
              <w:rPr>
                <w:noProof/>
                <w:webHidden/>
              </w:rPr>
            </w:r>
            <w:r>
              <w:rPr>
                <w:noProof/>
                <w:webHidden/>
              </w:rPr>
              <w:fldChar w:fldCharType="separate"/>
            </w:r>
            <w:r>
              <w:rPr>
                <w:noProof/>
                <w:webHidden/>
              </w:rPr>
              <w:t>48</w:t>
            </w:r>
            <w:r>
              <w:rPr>
                <w:noProof/>
                <w:webHidden/>
              </w:rPr>
              <w:fldChar w:fldCharType="end"/>
            </w:r>
          </w:hyperlink>
        </w:p>
        <w:p w14:paraId="76277C4B" w14:textId="34F948C8"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54" w:history="1">
            <w:r w:rsidRPr="00EA4F1A">
              <w:rPr>
                <w:rStyle w:val="Hyperlink"/>
                <w:noProof/>
              </w:rPr>
              <w:t>Random Interval Spectral Ensemble (RISE)</w:t>
            </w:r>
            <w:r>
              <w:rPr>
                <w:noProof/>
                <w:webHidden/>
              </w:rPr>
              <w:tab/>
            </w:r>
            <w:r>
              <w:rPr>
                <w:noProof/>
                <w:webHidden/>
              </w:rPr>
              <w:fldChar w:fldCharType="begin"/>
            </w:r>
            <w:r>
              <w:rPr>
                <w:noProof/>
                <w:webHidden/>
              </w:rPr>
              <w:instrText xml:space="preserve"> PAGEREF _Toc134268854 \h </w:instrText>
            </w:r>
            <w:r>
              <w:rPr>
                <w:noProof/>
                <w:webHidden/>
              </w:rPr>
            </w:r>
            <w:r>
              <w:rPr>
                <w:noProof/>
                <w:webHidden/>
              </w:rPr>
              <w:fldChar w:fldCharType="separate"/>
            </w:r>
            <w:r>
              <w:rPr>
                <w:noProof/>
                <w:webHidden/>
              </w:rPr>
              <w:t>48</w:t>
            </w:r>
            <w:r>
              <w:rPr>
                <w:noProof/>
                <w:webHidden/>
              </w:rPr>
              <w:fldChar w:fldCharType="end"/>
            </w:r>
          </w:hyperlink>
        </w:p>
        <w:p w14:paraId="63D84C4B" w14:textId="23C2A1A4"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55" w:history="1">
            <w:r w:rsidRPr="00EA4F1A">
              <w:rPr>
                <w:rStyle w:val="Hyperlink"/>
                <w:noProof/>
              </w:rPr>
              <w:t>Random Interval Classifier (RIC)</w:t>
            </w:r>
            <w:r>
              <w:rPr>
                <w:noProof/>
                <w:webHidden/>
              </w:rPr>
              <w:tab/>
            </w:r>
            <w:r>
              <w:rPr>
                <w:noProof/>
                <w:webHidden/>
              </w:rPr>
              <w:fldChar w:fldCharType="begin"/>
            </w:r>
            <w:r>
              <w:rPr>
                <w:noProof/>
                <w:webHidden/>
              </w:rPr>
              <w:instrText xml:space="preserve"> PAGEREF _Toc134268855 \h </w:instrText>
            </w:r>
            <w:r>
              <w:rPr>
                <w:noProof/>
                <w:webHidden/>
              </w:rPr>
            </w:r>
            <w:r>
              <w:rPr>
                <w:noProof/>
                <w:webHidden/>
              </w:rPr>
              <w:fldChar w:fldCharType="separate"/>
            </w:r>
            <w:r>
              <w:rPr>
                <w:noProof/>
                <w:webHidden/>
              </w:rPr>
              <w:t>49</w:t>
            </w:r>
            <w:r>
              <w:rPr>
                <w:noProof/>
                <w:webHidden/>
              </w:rPr>
              <w:fldChar w:fldCharType="end"/>
            </w:r>
          </w:hyperlink>
        </w:p>
        <w:p w14:paraId="7BF3CD9B" w14:textId="2319E938"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56" w:history="1">
            <w:r w:rsidRPr="00EA4F1A">
              <w:rPr>
                <w:rStyle w:val="Hyperlink"/>
                <w:noProof/>
              </w:rPr>
              <w:t>Shapelet Transform Classifier (STC)</w:t>
            </w:r>
            <w:r>
              <w:rPr>
                <w:noProof/>
                <w:webHidden/>
              </w:rPr>
              <w:tab/>
            </w:r>
            <w:r>
              <w:rPr>
                <w:noProof/>
                <w:webHidden/>
              </w:rPr>
              <w:fldChar w:fldCharType="begin"/>
            </w:r>
            <w:r>
              <w:rPr>
                <w:noProof/>
                <w:webHidden/>
              </w:rPr>
              <w:instrText xml:space="preserve"> PAGEREF _Toc134268856 \h </w:instrText>
            </w:r>
            <w:r>
              <w:rPr>
                <w:noProof/>
                <w:webHidden/>
              </w:rPr>
            </w:r>
            <w:r>
              <w:rPr>
                <w:noProof/>
                <w:webHidden/>
              </w:rPr>
              <w:fldChar w:fldCharType="separate"/>
            </w:r>
            <w:r>
              <w:rPr>
                <w:noProof/>
                <w:webHidden/>
              </w:rPr>
              <w:t>49</w:t>
            </w:r>
            <w:r>
              <w:rPr>
                <w:noProof/>
                <w:webHidden/>
              </w:rPr>
              <w:fldChar w:fldCharType="end"/>
            </w:r>
          </w:hyperlink>
        </w:p>
        <w:p w14:paraId="5323B6E2" w14:textId="5CD1C64D"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57" w:history="1">
            <w:r w:rsidRPr="00EA4F1A">
              <w:rPr>
                <w:rStyle w:val="Hyperlink"/>
                <w:noProof/>
              </w:rPr>
              <w:t>K-Nearest Neighbors Time Series (kNN-TS)</w:t>
            </w:r>
            <w:r>
              <w:rPr>
                <w:noProof/>
                <w:webHidden/>
              </w:rPr>
              <w:tab/>
            </w:r>
            <w:r>
              <w:rPr>
                <w:noProof/>
                <w:webHidden/>
              </w:rPr>
              <w:fldChar w:fldCharType="begin"/>
            </w:r>
            <w:r>
              <w:rPr>
                <w:noProof/>
                <w:webHidden/>
              </w:rPr>
              <w:instrText xml:space="preserve"> PAGEREF _Toc134268857 \h </w:instrText>
            </w:r>
            <w:r>
              <w:rPr>
                <w:noProof/>
                <w:webHidden/>
              </w:rPr>
            </w:r>
            <w:r>
              <w:rPr>
                <w:noProof/>
                <w:webHidden/>
              </w:rPr>
              <w:fldChar w:fldCharType="separate"/>
            </w:r>
            <w:r>
              <w:rPr>
                <w:noProof/>
                <w:webHidden/>
              </w:rPr>
              <w:t>49</w:t>
            </w:r>
            <w:r>
              <w:rPr>
                <w:noProof/>
                <w:webHidden/>
              </w:rPr>
              <w:fldChar w:fldCharType="end"/>
            </w:r>
          </w:hyperlink>
        </w:p>
        <w:p w14:paraId="1C2BD472" w14:textId="0DF5AD0A"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58" w:history="1">
            <w:r w:rsidRPr="00EA4F1A">
              <w:rPr>
                <w:rStyle w:val="Hyperlink"/>
                <w:noProof/>
              </w:rPr>
              <w:t>Composable Time Series Forest (CTSF)</w:t>
            </w:r>
            <w:r>
              <w:rPr>
                <w:noProof/>
                <w:webHidden/>
              </w:rPr>
              <w:tab/>
            </w:r>
            <w:r>
              <w:rPr>
                <w:noProof/>
                <w:webHidden/>
              </w:rPr>
              <w:fldChar w:fldCharType="begin"/>
            </w:r>
            <w:r>
              <w:rPr>
                <w:noProof/>
                <w:webHidden/>
              </w:rPr>
              <w:instrText xml:space="preserve"> PAGEREF _Toc134268858 \h </w:instrText>
            </w:r>
            <w:r>
              <w:rPr>
                <w:noProof/>
                <w:webHidden/>
              </w:rPr>
            </w:r>
            <w:r>
              <w:rPr>
                <w:noProof/>
                <w:webHidden/>
              </w:rPr>
              <w:fldChar w:fldCharType="separate"/>
            </w:r>
            <w:r>
              <w:rPr>
                <w:noProof/>
                <w:webHidden/>
              </w:rPr>
              <w:t>49</w:t>
            </w:r>
            <w:r>
              <w:rPr>
                <w:noProof/>
                <w:webHidden/>
              </w:rPr>
              <w:fldChar w:fldCharType="end"/>
            </w:r>
          </w:hyperlink>
        </w:p>
        <w:p w14:paraId="5881D2CF" w14:textId="4E30D7E9"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59" w:history="1">
            <w:r w:rsidRPr="00EA4F1A">
              <w:rPr>
                <w:rStyle w:val="Hyperlink"/>
                <w:noProof/>
              </w:rPr>
              <w:t>Word Extraction for Time Series Classification (WEASEL)</w:t>
            </w:r>
            <w:r>
              <w:rPr>
                <w:noProof/>
                <w:webHidden/>
              </w:rPr>
              <w:tab/>
            </w:r>
            <w:r>
              <w:rPr>
                <w:noProof/>
                <w:webHidden/>
              </w:rPr>
              <w:fldChar w:fldCharType="begin"/>
            </w:r>
            <w:r>
              <w:rPr>
                <w:noProof/>
                <w:webHidden/>
              </w:rPr>
              <w:instrText xml:space="preserve"> PAGEREF _Toc134268859 \h </w:instrText>
            </w:r>
            <w:r>
              <w:rPr>
                <w:noProof/>
                <w:webHidden/>
              </w:rPr>
            </w:r>
            <w:r>
              <w:rPr>
                <w:noProof/>
                <w:webHidden/>
              </w:rPr>
              <w:fldChar w:fldCharType="separate"/>
            </w:r>
            <w:r>
              <w:rPr>
                <w:noProof/>
                <w:webHidden/>
              </w:rPr>
              <w:t>50</w:t>
            </w:r>
            <w:r>
              <w:rPr>
                <w:noProof/>
                <w:webHidden/>
              </w:rPr>
              <w:fldChar w:fldCharType="end"/>
            </w:r>
          </w:hyperlink>
        </w:p>
        <w:p w14:paraId="07812E49" w14:textId="608A3D6C"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60" w:history="1">
            <w:r w:rsidRPr="00EA4F1A">
              <w:rPr>
                <w:rStyle w:val="Hyperlink"/>
                <w:noProof/>
              </w:rPr>
              <w:t>HIVE-COTEv1.0</w:t>
            </w:r>
            <w:r>
              <w:rPr>
                <w:noProof/>
                <w:webHidden/>
              </w:rPr>
              <w:tab/>
            </w:r>
            <w:r>
              <w:rPr>
                <w:noProof/>
                <w:webHidden/>
              </w:rPr>
              <w:fldChar w:fldCharType="begin"/>
            </w:r>
            <w:r>
              <w:rPr>
                <w:noProof/>
                <w:webHidden/>
              </w:rPr>
              <w:instrText xml:space="preserve"> PAGEREF _Toc134268860 \h </w:instrText>
            </w:r>
            <w:r>
              <w:rPr>
                <w:noProof/>
                <w:webHidden/>
              </w:rPr>
            </w:r>
            <w:r>
              <w:rPr>
                <w:noProof/>
                <w:webHidden/>
              </w:rPr>
              <w:fldChar w:fldCharType="separate"/>
            </w:r>
            <w:r>
              <w:rPr>
                <w:noProof/>
                <w:webHidden/>
              </w:rPr>
              <w:t>50</w:t>
            </w:r>
            <w:r>
              <w:rPr>
                <w:noProof/>
                <w:webHidden/>
              </w:rPr>
              <w:fldChar w:fldCharType="end"/>
            </w:r>
          </w:hyperlink>
        </w:p>
        <w:p w14:paraId="01D96D42" w14:textId="23078E97"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61" w:history="1">
            <w:r w:rsidRPr="00EA4F1A">
              <w:rPr>
                <w:rStyle w:val="Hyperlink"/>
                <w:noProof/>
              </w:rPr>
              <w:t>Model hyperparameters</w:t>
            </w:r>
            <w:r>
              <w:rPr>
                <w:noProof/>
                <w:webHidden/>
              </w:rPr>
              <w:tab/>
            </w:r>
            <w:r>
              <w:rPr>
                <w:noProof/>
                <w:webHidden/>
              </w:rPr>
              <w:fldChar w:fldCharType="begin"/>
            </w:r>
            <w:r>
              <w:rPr>
                <w:noProof/>
                <w:webHidden/>
              </w:rPr>
              <w:instrText xml:space="preserve"> PAGEREF _Toc134268861 \h </w:instrText>
            </w:r>
            <w:r>
              <w:rPr>
                <w:noProof/>
                <w:webHidden/>
              </w:rPr>
            </w:r>
            <w:r>
              <w:rPr>
                <w:noProof/>
                <w:webHidden/>
              </w:rPr>
              <w:fldChar w:fldCharType="separate"/>
            </w:r>
            <w:r>
              <w:rPr>
                <w:noProof/>
                <w:webHidden/>
              </w:rPr>
              <w:t>51</w:t>
            </w:r>
            <w:r>
              <w:rPr>
                <w:noProof/>
                <w:webHidden/>
              </w:rPr>
              <w:fldChar w:fldCharType="end"/>
            </w:r>
          </w:hyperlink>
        </w:p>
        <w:p w14:paraId="0D411C13" w14:textId="6212268E" w:rsidR="005408D7" w:rsidRDefault="005408D7">
          <w:pPr>
            <w:pStyle w:val="TOC2"/>
            <w:tabs>
              <w:tab w:val="left" w:pos="960"/>
              <w:tab w:val="right" w:leader="dot" w:pos="9350"/>
            </w:tabs>
            <w:rPr>
              <w:rFonts w:asciiTheme="minorHAnsi" w:eastAsiaTheme="minorEastAsia" w:hAnsiTheme="minorHAnsi"/>
              <w:noProof/>
              <w:kern w:val="2"/>
              <w:sz w:val="22"/>
              <w:lang w:val="en-FI" w:eastAsia="en-FI"/>
              <w14:ligatures w14:val="standardContextual"/>
            </w:rPr>
          </w:pPr>
          <w:hyperlink w:anchor="_Toc134268862" w:history="1">
            <w:r w:rsidRPr="00EA4F1A">
              <w:rPr>
                <w:rStyle w:val="Hyperlink"/>
                <w:noProof/>
              </w:rPr>
              <w:t>3.3</w:t>
            </w:r>
            <w:r>
              <w:rPr>
                <w:rFonts w:asciiTheme="minorHAnsi" w:eastAsiaTheme="minorEastAsia" w:hAnsiTheme="minorHAnsi"/>
                <w:noProof/>
                <w:kern w:val="2"/>
                <w:sz w:val="22"/>
                <w:lang w:val="en-FI" w:eastAsia="en-FI"/>
                <w14:ligatures w14:val="standardContextual"/>
              </w:rPr>
              <w:tab/>
            </w:r>
            <w:r w:rsidRPr="00EA4F1A">
              <w:rPr>
                <w:rStyle w:val="Hyperlink"/>
                <w:noProof/>
              </w:rPr>
              <w:t>Multivariate TSC [2/2 pages]</w:t>
            </w:r>
            <w:r>
              <w:rPr>
                <w:noProof/>
                <w:webHidden/>
              </w:rPr>
              <w:tab/>
            </w:r>
            <w:r>
              <w:rPr>
                <w:noProof/>
                <w:webHidden/>
              </w:rPr>
              <w:fldChar w:fldCharType="begin"/>
            </w:r>
            <w:r>
              <w:rPr>
                <w:noProof/>
                <w:webHidden/>
              </w:rPr>
              <w:instrText xml:space="preserve"> PAGEREF _Toc134268862 \h </w:instrText>
            </w:r>
            <w:r>
              <w:rPr>
                <w:noProof/>
                <w:webHidden/>
              </w:rPr>
            </w:r>
            <w:r>
              <w:rPr>
                <w:noProof/>
                <w:webHidden/>
              </w:rPr>
              <w:fldChar w:fldCharType="separate"/>
            </w:r>
            <w:r>
              <w:rPr>
                <w:noProof/>
                <w:webHidden/>
              </w:rPr>
              <w:t>52</w:t>
            </w:r>
            <w:r>
              <w:rPr>
                <w:noProof/>
                <w:webHidden/>
              </w:rPr>
              <w:fldChar w:fldCharType="end"/>
            </w:r>
          </w:hyperlink>
        </w:p>
        <w:p w14:paraId="15DEC6FF" w14:textId="45A7189D"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63" w:history="1">
            <w:r w:rsidRPr="00EA4F1A">
              <w:rPr>
                <w:rStyle w:val="Hyperlink"/>
                <w:noProof/>
              </w:rPr>
              <w:t>WEASEL-MUSE</w:t>
            </w:r>
            <w:r>
              <w:rPr>
                <w:noProof/>
                <w:webHidden/>
              </w:rPr>
              <w:tab/>
            </w:r>
            <w:r>
              <w:rPr>
                <w:noProof/>
                <w:webHidden/>
              </w:rPr>
              <w:fldChar w:fldCharType="begin"/>
            </w:r>
            <w:r>
              <w:rPr>
                <w:noProof/>
                <w:webHidden/>
              </w:rPr>
              <w:instrText xml:space="preserve"> PAGEREF _Toc134268863 \h </w:instrText>
            </w:r>
            <w:r>
              <w:rPr>
                <w:noProof/>
                <w:webHidden/>
              </w:rPr>
            </w:r>
            <w:r>
              <w:rPr>
                <w:noProof/>
                <w:webHidden/>
              </w:rPr>
              <w:fldChar w:fldCharType="separate"/>
            </w:r>
            <w:r>
              <w:rPr>
                <w:noProof/>
                <w:webHidden/>
              </w:rPr>
              <w:t>52</w:t>
            </w:r>
            <w:r>
              <w:rPr>
                <w:noProof/>
                <w:webHidden/>
              </w:rPr>
              <w:fldChar w:fldCharType="end"/>
            </w:r>
          </w:hyperlink>
        </w:p>
        <w:p w14:paraId="1E84D0B0" w14:textId="591375EB"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64" w:history="1">
            <w:r w:rsidRPr="00EA4F1A">
              <w:rPr>
                <w:rStyle w:val="Hyperlink"/>
                <w:noProof/>
              </w:rPr>
              <w:t>Column Ensemble</w:t>
            </w:r>
            <w:r>
              <w:rPr>
                <w:noProof/>
                <w:webHidden/>
              </w:rPr>
              <w:tab/>
            </w:r>
            <w:r>
              <w:rPr>
                <w:noProof/>
                <w:webHidden/>
              </w:rPr>
              <w:fldChar w:fldCharType="begin"/>
            </w:r>
            <w:r>
              <w:rPr>
                <w:noProof/>
                <w:webHidden/>
              </w:rPr>
              <w:instrText xml:space="preserve"> PAGEREF _Toc134268864 \h </w:instrText>
            </w:r>
            <w:r>
              <w:rPr>
                <w:noProof/>
                <w:webHidden/>
              </w:rPr>
            </w:r>
            <w:r>
              <w:rPr>
                <w:noProof/>
                <w:webHidden/>
              </w:rPr>
              <w:fldChar w:fldCharType="separate"/>
            </w:r>
            <w:r>
              <w:rPr>
                <w:noProof/>
                <w:webHidden/>
              </w:rPr>
              <w:t>53</w:t>
            </w:r>
            <w:r>
              <w:rPr>
                <w:noProof/>
                <w:webHidden/>
              </w:rPr>
              <w:fldChar w:fldCharType="end"/>
            </w:r>
          </w:hyperlink>
        </w:p>
        <w:p w14:paraId="6846B309" w14:textId="42A9E818" w:rsidR="005408D7" w:rsidRDefault="005408D7">
          <w:pPr>
            <w:pStyle w:val="TOC2"/>
            <w:tabs>
              <w:tab w:val="left" w:pos="960"/>
              <w:tab w:val="right" w:leader="dot" w:pos="9350"/>
            </w:tabs>
            <w:rPr>
              <w:rFonts w:asciiTheme="minorHAnsi" w:eastAsiaTheme="minorEastAsia" w:hAnsiTheme="minorHAnsi"/>
              <w:noProof/>
              <w:kern w:val="2"/>
              <w:sz w:val="22"/>
              <w:lang w:val="en-FI" w:eastAsia="en-FI"/>
              <w14:ligatures w14:val="standardContextual"/>
            </w:rPr>
          </w:pPr>
          <w:hyperlink w:anchor="_Toc134268865" w:history="1">
            <w:r w:rsidRPr="00EA4F1A">
              <w:rPr>
                <w:rStyle w:val="Hyperlink"/>
                <w:noProof/>
              </w:rPr>
              <w:t>3.4</w:t>
            </w:r>
            <w:r>
              <w:rPr>
                <w:rFonts w:asciiTheme="minorHAnsi" w:eastAsiaTheme="minorEastAsia" w:hAnsiTheme="minorHAnsi"/>
                <w:noProof/>
                <w:kern w:val="2"/>
                <w:sz w:val="22"/>
                <w:lang w:val="en-FI" w:eastAsia="en-FI"/>
                <w14:ligatures w14:val="standardContextual"/>
              </w:rPr>
              <w:tab/>
            </w:r>
            <w:r w:rsidRPr="00EA4F1A">
              <w:rPr>
                <w:rStyle w:val="Hyperlink"/>
                <w:noProof/>
              </w:rPr>
              <w:t>Project implementation</w:t>
            </w:r>
            <w:r>
              <w:rPr>
                <w:noProof/>
                <w:webHidden/>
              </w:rPr>
              <w:tab/>
            </w:r>
            <w:r>
              <w:rPr>
                <w:noProof/>
                <w:webHidden/>
              </w:rPr>
              <w:fldChar w:fldCharType="begin"/>
            </w:r>
            <w:r>
              <w:rPr>
                <w:noProof/>
                <w:webHidden/>
              </w:rPr>
              <w:instrText xml:space="preserve"> PAGEREF _Toc134268865 \h </w:instrText>
            </w:r>
            <w:r>
              <w:rPr>
                <w:noProof/>
                <w:webHidden/>
              </w:rPr>
            </w:r>
            <w:r>
              <w:rPr>
                <w:noProof/>
                <w:webHidden/>
              </w:rPr>
              <w:fldChar w:fldCharType="separate"/>
            </w:r>
            <w:r>
              <w:rPr>
                <w:noProof/>
                <w:webHidden/>
              </w:rPr>
              <w:t>54</w:t>
            </w:r>
            <w:r>
              <w:rPr>
                <w:noProof/>
                <w:webHidden/>
              </w:rPr>
              <w:fldChar w:fldCharType="end"/>
            </w:r>
          </w:hyperlink>
        </w:p>
        <w:p w14:paraId="7B4F4036" w14:textId="7DD96129" w:rsidR="005408D7" w:rsidRDefault="005408D7">
          <w:pPr>
            <w:pStyle w:val="TOC1"/>
            <w:tabs>
              <w:tab w:val="left" w:pos="480"/>
              <w:tab w:val="right" w:leader="dot" w:pos="9350"/>
            </w:tabs>
            <w:rPr>
              <w:rFonts w:asciiTheme="minorHAnsi" w:eastAsiaTheme="minorEastAsia" w:hAnsiTheme="minorHAnsi"/>
              <w:noProof/>
              <w:kern w:val="2"/>
              <w:sz w:val="22"/>
              <w:lang w:val="en-FI" w:eastAsia="en-FI"/>
              <w14:ligatures w14:val="standardContextual"/>
            </w:rPr>
          </w:pPr>
          <w:hyperlink w:anchor="_Toc134268866" w:history="1">
            <w:r w:rsidRPr="00EA4F1A">
              <w:rPr>
                <w:rStyle w:val="Hyperlink"/>
                <w:noProof/>
              </w:rPr>
              <w:t>4</w:t>
            </w:r>
            <w:r>
              <w:rPr>
                <w:rFonts w:asciiTheme="minorHAnsi" w:eastAsiaTheme="minorEastAsia" w:hAnsiTheme="minorHAnsi"/>
                <w:noProof/>
                <w:kern w:val="2"/>
                <w:sz w:val="22"/>
                <w:lang w:val="en-FI" w:eastAsia="en-FI"/>
                <w14:ligatures w14:val="standardContextual"/>
              </w:rPr>
              <w:tab/>
            </w:r>
            <w:r w:rsidRPr="00EA4F1A">
              <w:rPr>
                <w:rStyle w:val="Hyperlink"/>
                <w:noProof/>
              </w:rPr>
              <w:t>Results [9/10 pages]</w:t>
            </w:r>
            <w:r>
              <w:rPr>
                <w:noProof/>
                <w:webHidden/>
              </w:rPr>
              <w:tab/>
            </w:r>
            <w:r>
              <w:rPr>
                <w:noProof/>
                <w:webHidden/>
              </w:rPr>
              <w:fldChar w:fldCharType="begin"/>
            </w:r>
            <w:r>
              <w:rPr>
                <w:noProof/>
                <w:webHidden/>
              </w:rPr>
              <w:instrText xml:space="preserve"> PAGEREF _Toc134268866 \h </w:instrText>
            </w:r>
            <w:r>
              <w:rPr>
                <w:noProof/>
                <w:webHidden/>
              </w:rPr>
            </w:r>
            <w:r>
              <w:rPr>
                <w:noProof/>
                <w:webHidden/>
              </w:rPr>
              <w:fldChar w:fldCharType="separate"/>
            </w:r>
            <w:r>
              <w:rPr>
                <w:noProof/>
                <w:webHidden/>
              </w:rPr>
              <w:t>54</w:t>
            </w:r>
            <w:r>
              <w:rPr>
                <w:noProof/>
                <w:webHidden/>
              </w:rPr>
              <w:fldChar w:fldCharType="end"/>
            </w:r>
          </w:hyperlink>
        </w:p>
        <w:p w14:paraId="2A5F5B58" w14:textId="1B7A7566" w:rsidR="005408D7" w:rsidRDefault="005408D7">
          <w:pPr>
            <w:pStyle w:val="TOC2"/>
            <w:tabs>
              <w:tab w:val="left" w:pos="960"/>
              <w:tab w:val="right" w:leader="dot" w:pos="9350"/>
            </w:tabs>
            <w:rPr>
              <w:rFonts w:asciiTheme="minorHAnsi" w:eastAsiaTheme="minorEastAsia" w:hAnsiTheme="minorHAnsi"/>
              <w:noProof/>
              <w:kern w:val="2"/>
              <w:sz w:val="22"/>
              <w:lang w:val="en-FI" w:eastAsia="en-FI"/>
              <w14:ligatures w14:val="standardContextual"/>
            </w:rPr>
          </w:pPr>
          <w:hyperlink w:anchor="_Toc134268867" w:history="1">
            <w:r w:rsidRPr="00EA4F1A">
              <w:rPr>
                <w:rStyle w:val="Hyperlink"/>
                <w:noProof/>
              </w:rPr>
              <w:t>4.1</w:t>
            </w:r>
            <w:r>
              <w:rPr>
                <w:rFonts w:asciiTheme="minorHAnsi" w:eastAsiaTheme="minorEastAsia" w:hAnsiTheme="minorHAnsi"/>
                <w:noProof/>
                <w:kern w:val="2"/>
                <w:sz w:val="22"/>
                <w:lang w:val="en-FI" w:eastAsia="en-FI"/>
                <w14:ligatures w14:val="standardContextual"/>
              </w:rPr>
              <w:tab/>
            </w:r>
            <w:r w:rsidRPr="00EA4F1A">
              <w:rPr>
                <w:rStyle w:val="Hyperlink"/>
                <w:noProof/>
              </w:rPr>
              <w:t>Standard CML classification</w:t>
            </w:r>
            <w:r>
              <w:rPr>
                <w:noProof/>
                <w:webHidden/>
              </w:rPr>
              <w:tab/>
            </w:r>
            <w:r>
              <w:rPr>
                <w:noProof/>
                <w:webHidden/>
              </w:rPr>
              <w:fldChar w:fldCharType="begin"/>
            </w:r>
            <w:r>
              <w:rPr>
                <w:noProof/>
                <w:webHidden/>
              </w:rPr>
              <w:instrText xml:space="preserve"> PAGEREF _Toc134268867 \h </w:instrText>
            </w:r>
            <w:r>
              <w:rPr>
                <w:noProof/>
                <w:webHidden/>
              </w:rPr>
            </w:r>
            <w:r>
              <w:rPr>
                <w:noProof/>
                <w:webHidden/>
              </w:rPr>
              <w:fldChar w:fldCharType="separate"/>
            </w:r>
            <w:r>
              <w:rPr>
                <w:noProof/>
                <w:webHidden/>
              </w:rPr>
              <w:t>54</w:t>
            </w:r>
            <w:r>
              <w:rPr>
                <w:noProof/>
                <w:webHidden/>
              </w:rPr>
              <w:fldChar w:fldCharType="end"/>
            </w:r>
          </w:hyperlink>
        </w:p>
        <w:p w14:paraId="273FFF09" w14:textId="12EAC5CA"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68" w:history="1">
            <w:r w:rsidRPr="00EA4F1A">
              <w:rPr>
                <w:rStyle w:val="Hyperlink"/>
                <w:noProof/>
              </w:rPr>
              <w:t>Preliminary results</w:t>
            </w:r>
            <w:r>
              <w:rPr>
                <w:noProof/>
                <w:webHidden/>
              </w:rPr>
              <w:tab/>
            </w:r>
            <w:r>
              <w:rPr>
                <w:noProof/>
                <w:webHidden/>
              </w:rPr>
              <w:fldChar w:fldCharType="begin"/>
            </w:r>
            <w:r>
              <w:rPr>
                <w:noProof/>
                <w:webHidden/>
              </w:rPr>
              <w:instrText xml:space="preserve"> PAGEREF _Toc134268868 \h </w:instrText>
            </w:r>
            <w:r>
              <w:rPr>
                <w:noProof/>
                <w:webHidden/>
              </w:rPr>
            </w:r>
            <w:r>
              <w:rPr>
                <w:noProof/>
                <w:webHidden/>
              </w:rPr>
              <w:fldChar w:fldCharType="separate"/>
            </w:r>
            <w:r>
              <w:rPr>
                <w:noProof/>
                <w:webHidden/>
              </w:rPr>
              <w:t>54</w:t>
            </w:r>
            <w:r>
              <w:rPr>
                <w:noProof/>
                <w:webHidden/>
              </w:rPr>
              <w:fldChar w:fldCharType="end"/>
            </w:r>
          </w:hyperlink>
        </w:p>
        <w:p w14:paraId="5D27BB5C" w14:textId="1D819730"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69" w:history="1">
            <w:r w:rsidRPr="00EA4F1A">
              <w:rPr>
                <w:rStyle w:val="Hyperlink"/>
                <w:noProof/>
              </w:rPr>
              <w:t>Prediction results with optimized hyperparameters</w:t>
            </w:r>
            <w:r>
              <w:rPr>
                <w:noProof/>
                <w:webHidden/>
              </w:rPr>
              <w:tab/>
            </w:r>
            <w:r>
              <w:rPr>
                <w:noProof/>
                <w:webHidden/>
              </w:rPr>
              <w:fldChar w:fldCharType="begin"/>
            </w:r>
            <w:r>
              <w:rPr>
                <w:noProof/>
                <w:webHidden/>
              </w:rPr>
              <w:instrText xml:space="preserve"> PAGEREF _Toc134268869 \h </w:instrText>
            </w:r>
            <w:r>
              <w:rPr>
                <w:noProof/>
                <w:webHidden/>
              </w:rPr>
            </w:r>
            <w:r>
              <w:rPr>
                <w:noProof/>
                <w:webHidden/>
              </w:rPr>
              <w:fldChar w:fldCharType="separate"/>
            </w:r>
            <w:r>
              <w:rPr>
                <w:noProof/>
                <w:webHidden/>
              </w:rPr>
              <w:t>56</w:t>
            </w:r>
            <w:r>
              <w:rPr>
                <w:noProof/>
                <w:webHidden/>
              </w:rPr>
              <w:fldChar w:fldCharType="end"/>
            </w:r>
          </w:hyperlink>
        </w:p>
        <w:p w14:paraId="584B9003" w14:textId="339C8B76" w:rsidR="005408D7" w:rsidRDefault="005408D7">
          <w:pPr>
            <w:pStyle w:val="TOC2"/>
            <w:tabs>
              <w:tab w:val="left" w:pos="960"/>
              <w:tab w:val="right" w:leader="dot" w:pos="9350"/>
            </w:tabs>
            <w:rPr>
              <w:rFonts w:asciiTheme="minorHAnsi" w:eastAsiaTheme="minorEastAsia" w:hAnsiTheme="minorHAnsi"/>
              <w:noProof/>
              <w:kern w:val="2"/>
              <w:sz w:val="22"/>
              <w:lang w:val="en-FI" w:eastAsia="en-FI"/>
              <w14:ligatures w14:val="standardContextual"/>
            </w:rPr>
          </w:pPr>
          <w:hyperlink w:anchor="_Toc134268870" w:history="1">
            <w:r w:rsidRPr="00EA4F1A">
              <w:rPr>
                <w:rStyle w:val="Hyperlink"/>
                <w:noProof/>
              </w:rPr>
              <w:t>4.2</w:t>
            </w:r>
            <w:r>
              <w:rPr>
                <w:rFonts w:asciiTheme="minorHAnsi" w:eastAsiaTheme="minorEastAsia" w:hAnsiTheme="minorHAnsi"/>
                <w:noProof/>
                <w:kern w:val="2"/>
                <w:sz w:val="22"/>
                <w:lang w:val="en-FI" w:eastAsia="en-FI"/>
                <w14:ligatures w14:val="standardContextual"/>
              </w:rPr>
              <w:tab/>
            </w:r>
            <w:r w:rsidRPr="00EA4F1A">
              <w:rPr>
                <w:rStyle w:val="Hyperlink"/>
                <w:noProof/>
              </w:rPr>
              <w:t>Univariate TSC</w:t>
            </w:r>
            <w:r>
              <w:rPr>
                <w:noProof/>
                <w:webHidden/>
              </w:rPr>
              <w:tab/>
            </w:r>
            <w:r>
              <w:rPr>
                <w:noProof/>
                <w:webHidden/>
              </w:rPr>
              <w:fldChar w:fldCharType="begin"/>
            </w:r>
            <w:r>
              <w:rPr>
                <w:noProof/>
                <w:webHidden/>
              </w:rPr>
              <w:instrText xml:space="preserve"> PAGEREF _Toc134268870 \h </w:instrText>
            </w:r>
            <w:r>
              <w:rPr>
                <w:noProof/>
                <w:webHidden/>
              </w:rPr>
            </w:r>
            <w:r>
              <w:rPr>
                <w:noProof/>
                <w:webHidden/>
              </w:rPr>
              <w:fldChar w:fldCharType="separate"/>
            </w:r>
            <w:r>
              <w:rPr>
                <w:noProof/>
                <w:webHidden/>
              </w:rPr>
              <w:t>59</w:t>
            </w:r>
            <w:r>
              <w:rPr>
                <w:noProof/>
                <w:webHidden/>
              </w:rPr>
              <w:fldChar w:fldCharType="end"/>
            </w:r>
          </w:hyperlink>
        </w:p>
        <w:p w14:paraId="65E0A9E4" w14:textId="03D8C329"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71" w:history="1">
            <w:r w:rsidRPr="00EA4F1A">
              <w:rPr>
                <w:rStyle w:val="Hyperlink"/>
                <w:noProof/>
              </w:rPr>
              <w:t>U-TSC analysis introduction</w:t>
            </w:r>
            <w:r>
              <w:rPr>
                <w:noProof/>
                <w:webHidden/>
              </w:rPr>
              <w:tab/>
            </w:r>
            <w:r>
              <w:rPr>
                <w:noProof/>
                <w:webHidden/>
              </w:rPr>
              <w:fldChar w:fldCharType="begin"/>
            </w:r>
            <w:r>
              <w:rPr>
                <w:noProof/>
                <w:webHidden/>
              </w:rPr>
              <w:instrText xml:space="preserve"> PAGEREF _Toc134268871 \h </w:instrText>
            </w:r>
            <w:r>
              <w:rPr>
                <w:noProof/>
                <w:webHidden/>
              </w:rPr>
            </w:r>
            <w:r>
              <w:rPr>
                <w:noProof/>
                <w:webHidden/>
              </w:rPr>
              <w:fldChar w:fldCharType="separate"/>
            </w:r>
            <w:r>
              <w:rPr>
                <w:noProof/>
                <w:webHidden/>
              </w:rPr>
              <w:t>59</w:t>
            </w:r>
            <w:r>
              <w:rPr>
                <w:noProof/>
                <w:webHidden/>
              </w:rPr>
              <w:fldChar w:fldCharType="end"/>
            </w:r>
          </w:hyperlink>
        </w:p>
        <w:p w14:paraId="76E271C2" w14:textId="6A1EB545"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72" w:history="1">
            <w:r w:rsidRPr="00EA4F1A">
              <w:rPr>
                <w:rStyle w:val="Hyperlink"/>
                <w:noProof/>
              </w:rPr>
              <w:t>Classification reports</w:t>
            </w:r>
            <w:r>
              <w:rPr>
                <w:noProof/>
                <w:webHidden/>
              </w:rPr>
              <w:tab/>
            </w:r>
            <w:r>
              <w:rPr>
                <w:noProof/>
                <w:webHidden/>
              </w:rPr>
              <w:fldChar w:fldCharType="begin"/>
            </w:r>
            <w:r>
              <w:rPr>
                <w:noProof/>
                <w:webHidden/>
              </w:rPr>
              <w:instrText xml:space="preserve"> PAGEREF _Toc134268872 \h </w:instrText>
            </w:r>
            <w:r>
              <w:rPr>
                <w:noProof/>
                <w:webHidden/>
              </w:rPr>
            </w:r>
            <w:r>
              <w:rPr>
                <w:noProof/>
                <w:webHidden/>
              </w:rPr>
              <w:fldChar w:fldCharType="separate"/>
            </w:r>
            <w:r>
              <w:rPr>
                <w:noProof/>
                <w:webHidden/>
              </w:rPr>
              <w:t>59</w:t>
            </w:r>
            <w:r>
              <w:rPr>
                <w:noProof/>
                <w:webHidden/>
              </w:rPr>
              <w:fldChar w:fldCharType="end"/>
            </w:r>
          </w:hyperlink>
        </w:p>
        <w:p w14:paraId="683308D3" w14:textId="36BCDA0F"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73" w:history="1">
            <w:r w:rsidRPr="00EA4F1A">
              <w:rPr>
                <w:rStyle w:val="Hyperlink"/>
                <w:noProof/>
              </w:rPr>
              <w:t>U-TSC ensemble model</w:t>
            </w:r>
            <w:r>
              <w:rPr>
                <w:noProof/>
                <w:webHidden/>
              </w:rPr>
              <w:tab/>
            </w:r>
            <w:r>
              <w:rPr>
                <w:noProof/>
                <w:webHidden/>
              </w:rPr>
              <w:fldChar w:fldCharType="begin"/>
            </w:r>
            <w:r>
              <w:rPr>
                <w:noProof/>
                <w:webHidden/>
              </w:rPr>
              <w:instrText xml:space="preserve"> PAGEREF _Toc134268873 \h </w:instrText>
            </w:r>
            <w:r>
              <w:rPr>
                <w:noProof/>
                <w:webHidden/>
              </w:rPr>
            </w:r>
            <w:r>
              <w:rPr>
                <w:noProof/>
                <w:webHidden/>
              </w:rPr>
              <w:fldChar w:fldCharType="separate"/>
            </w:r>
            <w:r>
              <w:rPr>
                <w:noProof/>
                <w:webHidden/>
              </w:rPr>
              <w:t>61</w:t>
            </w:r>
            <w:r>
              <w:rPr>
                <w:noProof/>
                <w:webHidden/>
              </w:rPr>
              <w:fldChar w:fldCharType="end"/>
            </w:r>
          </w:hyperlink>
        </w:p>
        <w:p w14:paraId="08E66F7B" w14:textId="607718C9"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74" w:history="1">
            <w:r w:rsidRPr="00EA4F1A">
              <w:rPr>
                <w:rStyle w:val="Hyperlink"/>
                <w:noProof/>
              </w:rPr>
              <w:t>Classification statistics</w:t>
            </w:r>
            <w:r>
              <w:rPr>
                <w:noProof/>
                <w:webHidden/>
              </w:rPr>
              <w:tab/>
            </w:r>
            <w:r>
              <w:rPr>
                <w:noProof/>
                <w:webHidden/>
              </w:rPr>
              <w:fldChar w:fldCharType="begin"/>
            </w:r>
            <w:r>
              <w:rPr>
                <w:noProof/>
                <w:webHidden/>
              </w:rPr>
              <w:instrText xml:space="preserve"> PAGEREF _Toc134268874 \h </w:instrText>
            </w:r>
            <w:r>
              <w:rPr>
                <w:noProof/>
                <w:webHidden/>
              </w:rPr>
            </w:r>
            <w:r>
              <w:rPr>
                <w:noProof/>
                <w:webHidden/>
              </w:rPr>
              <w:fldChar w:fldCharType="separate"/>
            </w:r>
            <w:r>
              <w:rPr>
                <w:noProof/>
                <w:webHidden/>
              </w:rPr>
              <w:t>62</w:t>
            </w:r>
            <w:r>
              <w:rPr>
                <w:noProof/>
                <w:webHidden/>
              </w:rPr>
              <w:fldChar w:fldCharType="end"/>
            </w:r>
          </w:hyperlink>
        </w:p>
        <w:p w14:paraId="0B4F7995" w14:textId="153280A2"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75" w:history="1">
            <w:r w:rsidRPr="00EA4F1A">
              <w:rPr>
                <w:rStyle w:val="Hyperlink"/>
                <w:noProof/>
              </w:rPr>
              <w:t>Misclassification analysis</w:t>
            </w:r>
            <w:r>
              <w:rPr>
                <w:noProof/>
                <w:webHidden/>
              </w:rPr>
              <w:tab/>
            </w:r>
            <w:r>
              <w:rPr>
                <w:noProof/>
                <w:webHidden/>
              </w:rPr>
              <w:fldChar w:fldCharType="begin"/>
            </w:r>
            <w:r>
              <w:rPr>
                <w:noProof/>
                <w:webHidden/>
              </w:rPr>
              <w:instrText xml:space="preserve"> PAGEREF _Toc134268875 \h </w:instrText>
            </w:r>
            <w:r>
              <w:rPr>
                <w:noProof/>
                <w:webHidden/>
              </w:rPr>
            </w:r>
            <w:r>
              <w:rPr>
                <w:noProof/>
                <w:webHidden/>
              </w:rPr>
              <w:fldChar w:fldCharType="separate"/>
            </w:r>
            <w:r>
              <w:rPr>
                <w:noProof/>
                <w:webHidden/>
              </w:rPr>
              <w:t>63</w:t>
            </w:r>
            <w:r>
              <w:rPr>
                <w:noProof/>
                <w:webHidden/>
              </w:rPr>
              <w:fldChar w:fldCharType="end"/>
            </w:r>
          </w:hyperlink>
        </w:p>
        <w:p w14:paraId="02F80FF1" w14:textId="56D5E2A4"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76" w:history="1">
            <w:r w:rsidRPr="00EA4F1A">
              <w:rPr>
                <w:rStyle w:val="Hyperlink"/>
                <w:noProof/>
              </w:rPr>
              <w:t>Model correlation</w:t>
            </w:r>
            <w:r>
              <w:rPr>
                <w:noProof/>
                <w:webHidden/>
              </w:rPr>
              <w:tab/>
            </w:r>
            <w:r>
              <w:rPr>
                <w:noProof/>
                <w:webHidden/>
              </w:rPr>
              <w:fldChar w:fldCharType="begin"/>
            </w:r>
            <w:r>
              <w:rPr>
                <w:noProof/>
                <w:webHidden/>
              </w:rPr>
              <w:instrText xml:space="preserve"> PAGEREF _Toc134268876 \h </w:instrText>
            </w:r>
            <w:r>
              <w:rPr>
                <w:noProof/>
                <w:webHidden/>
              </w:rPr>
            </w:r>
            <w:r>
              <w:rPr>
                <w:noProof/>
                <w:webHidden/>
              </w:rPr>
              <w:fldChar w:fldCharType="separate"/>
            </w:r>
            <w:r>
              <w:rPr>
                <w:noProof/>
                <w:webHidden/>
              </w:rPr>
              <w:t>64</w:t>
            </w:r>
            <w:r>
              <w:rPr>
                <w:noProof/>
                <w:webHidden/>
              </w:rPr>
              <w:fldChar w:fldCharType="end"/>
            </w:r>
          </w:hyperlink>
        </w:p>
        <w:p w14:paraId="0188369E" w14:textId="61711EE6" w:rsidR="005408D7" w:rsidRDefault="005408D7">
          <w:pPr>
            <w:pStyle w:val="TOC2"/>
            <w:tabs>
              <w:tab w:val="left" w:pos="960"/>
              <w:tab w:val="right" w:leader="dot" w:pos="9350"/>
            </w:tabs>
            <w:rPr>
              <w:rFonts w:asciiTheme="minorHAnsi" w:eastAsiaTheme="minorEastAsia" w:hAnsiTheme="minorHAnsi"/>
              <w:noProof/>
              <w:kern w:val="2"/>
              <w:sz w:val="22"/>
              <w:lang w:val="en-FI" w:eastAsia="en-FI"/>
              <w14:ligatures w14:val="standardContextual"/>
            </w:rPr>
          </w:pPr>
          <w:hyperlink w:anchor="_Toc134268877" w:history="1">
            <w:r w:rsidRPr="00EA4F1A">
              <w:rPr>
                <w:rStyle w:val="Hyperlink"/>
                <w:noProof/>
              </w:rPr>
              <w:t>4.3</w:t>
            </w:r>
            <w:r>
              <w:rPr>
                <w:rFonts w:asciiTheme="minorHAnsi" w:eastAsiaTheme="minorEastAsia" w:hAnsiTheme="minorHAnsi"/>
                <w:noProof/>
                <w:kern w:val="2"/>
                <w:sz w:val="22"/>
                <w:lang w:val="en-FI" w:eastAsia="en-FI"/>
                <w14:ligatures w14:val="standardContextual"/>
              </w:rPr>
              <w:tab/>
            </w:r>
            <w:r w:rsidRPr="00EA4F1A">
              <w:rPr>
                <w:rStyle w:val="Hyperlink"/>
                <w:noProof/>
              </w:rPr>
              <w:t>Multivariate TSC</w:t>
            </w:r>
            <w:r>
              <w:rPr>
                <w:noProof/>
                <w:webHidden/>
              </w:rPr>
              <w:tab/>
            </w:r>
            <w:r>
              <w:rPr>
                <w:noProof/>
                <w:webHidden/>
              </w:rPr>
              <w:fldChar w:fldCharType="begin"/>
            </w:r>
            <w:r>
              <w:rPr>
                <w:noProof/>
                <w:webHidden/>
              </w:rPr>
              <w:instrText xml:space="preserve"> PAGEREF _Toc134268877 \h </w:instrText>
            </w:r>
            <w:r>
              <w:rPr>
                <w:noProof/>
                <w:webHidden/>
              </w:rPr>
            </w:r>
            <w:r>
              <w:rPr>
                <w:noProof/>
                <w:webHidden/>
              </w:rPr>
              <w:fldChar w:fldCharType="separate"/>
            </w:r>
            <w:r>
              <w:rPr>
                <w:noProof/>
                <w:webHidden/>
              </w:rPr>
              <w:t>64</w:t>
            </w:r>
            <w:r>
              <w:rPr>
                <w:noProof/>
                <w:webHidden/>
              </w:rPr>
              <w:fldChar w:fldCharType="end"/>
            </w:r>
          </w:hyperlink>
        </w:p>
        <w:p w14:paraId="61A4095D" w14:textId="23A18736"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78" w:history="1">
            <w:r w:rsidRPr="00EA4F1A">
              <w:rPr>
                <w:rStyle w:val="Hyperlink"/>
                <w:noProof/>
              </w:rPr>
              <w:t>M-TSC analysis introduction</w:t>
            </w:r>
            <w:r>
              <w:rPr>
                <w:noProof/>
                <w:webHidden/>
              </w:rPr>
              <w:tab/>
            </w:r>
            <w:r>
              <w:rPr>
                <w:noProof/>
                <w:webHidden/>
              </w:rPr>
              <w:fldChar w:fldCharType="begin"/>
            </w:r>
            <w:r>
              <w:rPr>
                <w:noProof/>
                <w:webHidden/>
              </w:rPr>
              <w:instrText xml:space="preserve"> PAGEREF _Toc134268878 \h </w:instrText>
            </w:r>
            <w:r>
              <w:rPr>
                <w:noProof/>
                <w:webHidden/>
              </w:rPr>
            </w:r>
            <w:r>
              <w:rPr>
                <w:noProof/>
                <w:webHidden/>
              </w:rPr>
              <w:fldChar w:fldCharType="separate"/>
            </w:r>
            <w:r>
              <w:rPr>
                <w:noProof/>
                <w:webHidden/>
              </w:rPr>
              <w:t>64</w:t>
            </w:r>
            <w:r>
              <w:rPr>
                <w:noProof/>
                <w:webHidden/>
              </w:rPr>
              <w:fldChar w:fldCharType="end"/>
            </w:r>
          </w:hyperlink>
        </w:p>
        <w:p w14:paraId="6D082DF0" w14:textId="72C3D7D5"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79" w:history="1">
            <w:r w:rsidRPr="00EA4F1A">
              <w:rPr>
                <w:rStyle w:val="Hyperlink"/>
                <w:noProof/>
              </w:rPr>
              <w:t>Ensemble Models</w:t>
            </w:r>
            <w:r>
              <w:rPr>
                <w:noProof/>
                <w:webHidden/>
              </w:rPr>
              <w:tab/>
            </w:r>
            <w:r>
              <w:rPr>
                <w:noProof/>
                <w:webHidden/>
              </w:rPr>
              <w:fldChar w:fldCharType="begin"/>
            </w:r>
            <w:r>
              <w:rPr>
                <w:noProof/>
                <w:webHidden/>
              </w:rPr>
              <w:instrText xml:space="preserve"> PAGEREF _Toc134268879 \h </w:instrText>
            </w:r>
            <w:r>
              <w:rPr>
                <w:noProof/>
                <w:webHidden/>
              </w:rPr>
            </w:r>
            <w:r>
              <w:rPr>
                <w:noProof/>
                <w:webHidden/>
              </w:rPr>
              <w:fldChar w:fldCharType="separate"/>
            </w:r>
            <w:r>
              <w:rPr>
                <w:noProof/>
                <w:webHidden/>
              </w:rPr>
              <w:t>65</w:t>
            </w:r>
            <w:r>
              <w:rPr>
                <w:noProof/>
                <w:webHidden/>
              </w:rPr>
              <w:fldChar w:fldCharType="end"/>
            </w:r>
          </w:hyperlink>
        </w:p>
        <w:p w14:paraId="6DD73244" w14:textId="50674E3C"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80" w:history="1">
            <w:r w:rsidRPr="00EA4F1A">
              <w:rPr>
                <w:rStyle w:val="Hyperlink"/>
                <w:noProof/>
              </w:rPr>
              <w:t>Hamming distance</w:t>
            </w:r>
            <w:r>
              <w:rPr>
                <w:noProof/>
                <w:webHidden/>
              </w:rPr>
              <w:tab/>
            </w:r>
            <w:r>
              <w:rPr>
                <w:noProof/>
                <w:webHidden/>
              </w:rPr>
              <w:fldChar w:fldCharType="begin"/>
            </w:r>
            <w:r>
              <w:rPr>
                <w:noProof/>
                <w:webHidden/>
              </w:rPr>
              <w:instrText xml:space="preserve"> PAGEREF _Toc134268880 \h </w:instrText>
            </w:r>
            <w:r>
              <w:rPr>
                <w:noProof/>
                <w:webHidden/>
              </w:rPr>
            </w:r>
            <w:r>
              <w:rPr>
                <w:noProof/>
                <w:webHidden/>
              </w:rPr>
              <w:fldChar w:fldCharType="separate"/>
            </w:r>
            <w:r>
              <w:rPr>
                <w:noProof/>
                <w:webHidden/>
              </w:rPr>
              <w:t>67</w:t>
            </w:r>
            <w:r>
              <w:rPr>
                <w:noProof/>
                <w:webHidden/>
              </w:rPr>
              <w:fldChar w:fldCharType="end"/>
            </w:r>
          </w:hyperlink>
        </w:p>
        <w:p w14:paraId="73B05210" w14:textId="2B036756" w:rsidR="005408D7" w:rsidRDefault="005408D7">
          <w:pPr>
            <w:pStyle w:val="TOC1"/>
            <w:tabs>
              <w:tab w:val="left" w:pos="480"/>
              <w:tab w:val="right" w:leader="dot" w:pos="9350"/>
            </w:tabs>
            <w:rPr>
              <w:rFonts w:asciiTheme="minorHAnsi" w:eastAsiaTheme="minorEastAsia" w:hAnsiTheme="minorHAnsi"/>
              <w:noProof/>
              <w:kern w:val="2"/>
              <w:sz w:val="22"/>
              <w:lang w:val="en-FI" w:eastAsia="en-FI"/>
              <w14:ligatures w14:val="standardContextual"/>
            </w:rPr>
          </w:pPr>
          <w:hyperlink w:anchor="_Toc134268881" w:history="1">
            <w:r w:rsidRPr="00EA4F1A">
              <w:rPr>
                <w:rStyle w:val="Hyperlink"/>
                <w:noProof/>
              </w:rPr>
              <w:t>5</w:t>
            </w:r>
            <w:r>
              <w:rPr>
                <w:rFonts w:asciiTheme="minorHAnsi" w:eastAsiaTheme="minorEastAsia" w:hAnsiTheme="minorHAnsi"/>
                <w:noProof/>
                <w:kern w:val="2"/>
                <w:sz w:val="22"/>
                <w:lang w:val="en-FI" w:eastAsia="en-FI"/>
                <w14:ligatures w14:val="standardContextual"/>
              </w:rPr>
              <w:tab/>
            </w:r>
            <w:r w:rsidRPr="00EA4F1A">
              <w:rPr>
                <w:rStyle w:val="Hyperlink"/>
                <w:noProof/>
              </w:rPr>
              <w:t>Discussion [8/8 pages]</w:t>
            </w:r>
            <w:r>
              <w:rPr>
                <w:noProof/>
                <w:webHidden/>
              </w:rPr>
              <w:tab/>
            </w:r>
            <w:r>
              <w:rPr>
                <w:noProof/>
                <w:webHidden/>
              </w:rPr>
              <w:fldChar w:fldCharType="begin"/>
            </w:r>
            <w:r>
              <w:rPr>
                <w:noProof/>
                <w:webHidden/>
              </w:rPr>
              <w:instrText xml:space="preserve"> PAGEREF _Toc134268881 \h </w:instrText>
            </w:r>
            <w:r>
              <w:rPr>
                <w:noProof/>
                <w:webHidden/>
              </w:rPr>
            </w:r>
            <w:r>
              <w:rPr>
                <w:noProof/>
                <w:webHidden/>
              </w:rPr>
              <w:fldChar w:fldCharType="separate"/>
            </w:r>
            <w:r>
              <w:rPr>
                <w:noProof/>
                <w:webHidden/>
              </w:rPr>
              <w:t>68</w:t>
            </w:r>
            <w:r>
              <w:rPr>
                <w:noProof/>
                <w:webHidden/>
              </w:rPr>
              <w:fldChar w:fldCharType="end"/>
            </w:r>
          </w:hyperlink>
        </w:p>
        <w:p w14:paraId="4E49174A" w14:textId="1A0B79A6" w:rsidR="005408D7" w:rsidRDefault="005408D7">
          <w:pPr>
            <w:pStyle w:val="TOC2"/>
            <w:tabs>
              <w:tab w:val="left" w:pos="960"/>
              <w:tab w:val="right" w:leader="dot" w:pos="9350"/>
            </w:tabs>
            <w:rPr>
              <w:rFonts w:asciiTheme="minorHAnsi" w:eastAsiaTheme="minorEastAsia" w:hAnsiTheme="minorHAnsi"/>
              <w:noProof/>
              <w:kern w:val="2"/>
              <w:sz w:val="22"/>
              <w:lang w:val="en-FI" w:eastAsia="en-FI"/>
              <w14:ligatures w14:val="standardContextual"/>
            </w:rPr>
          </w:pPr>
          <w:hyperlink w:anchor="_Toc134268882" w:history="1">
            <w:r w:rsidRPr="00EA4F1A">
              <w:rPr>
                <w:rStyle w:val="Hyperlink"/>
                <w:noProof/>
              </w:rPr>
              <w:t>5.1</w:t>
            </w:r>
            <w:r>
              <w:rPr>
                <w:rFonts w:asciiTheme="minorHAnsi" w:eastAsiaTheme="minorEastAsia" w:hAnsiTheme="minorHAnsi"/>
                <w:noProof/>
                <w:kern w:val="2"/>
                <w:sz w:val="22"/>
                <w:lang w:val="en-FI" w:eastAsia="en-FI"/>
                <w14:ligatures w14:val="standardContextual"/>
              </w:rPr>
              <w:tab/>
            </w:r>
            <w:r w:rsidRPr="00EA4F1A">
              <w:rPr>
                <w:rStyle w:val="Hyperlink"/>
                <w:noProof/>
              </w:rPr>
              <w:t>Standard CML</w:t>
            </w:r>
            <w:r>
              <w:rPr>
                <w:noProof/>
                <w:webHidden/>
              </w:rPr>
              <w:tab/>
            </w:r>
            <w:r>
              <w:rPr>
                <w:noProof/>
                <w:webHidden/>
              </w:rPr>
              <w:fldChar w:fldCharType="begin"/>
            </w:r>
            <w:r>
              <w:rPr>
                <w:noProof/>
                <w:webHidden/>
              </w:rPr>
              <w:instrText xml:space="preserve"> PAGEREF _Toc134268882 \h </w:instrText>
            </w:r>
            <w:r>
              <w:rPr>
                <w:noProof/>
                <w:webHidden/>
              </w:rPr>
            </w:r>
            <w:r>
              <w:rPr>
                <w:noProof/>
                <w:webHidden/>
              </w:rPr>
              <w:fldChar w:fldCharType="separate"/>
            </w:r>
            <w:r>
              <w:rPr>
                <w:noProof/>
                <w:webHidden/>
              </w:rPr>
              <w:t>68</w:t>
            </w:r>
            <w:r>
              <w:rPr>
                <w:noProof/>
                <w:webHidden/>
              </w:rPr>
              <w:fldChar w:fldCharType="end"/>
            </w:r>
          </w:hyperlink>
        </w:p>
        <w:p w14:paraId="650F45E0" w14:textId="3E1F5D5A" w:rsidR="005408D7" w:rsidRDefault="005408D7">
          <w:pPr>
            <w:pStyle w:val="TOC2"/>
            <w:tabs>
              <w:tab w:val="left" w:pos="960"/>
              <w:tab w:val="right" w:leader="dot" w:pos="9350"/>
            </w:tabs>
            <w:rPr>
              <w:rFonts w:asciiTheme="minorHAnsi" w:eastAsiaTheme="minorEastAsia" w:hAnsiTheme="minorHAnsi"/>
              <w:noProof/>
              <w:kern w:val="2"/>
              <w:sz w:val="22"/>
              <w:lang w:val="en-FI" w:eastAsia="en-FI"/>
              <w14:ligatures w14:val="standardContextual"/>
            </w:rPr>
          </w:pPr>
          <w:hyperlink w:anchor="_Toc134268883" w:history="1">
            <w:r w:rsidRPr="00EA4F1A">
              <w:rPr>
                <w:rStyle w:val="Hyperlink"/>
                <w:noProof/>
              </w:rPr>
              <w:t>5.2</w:t>
            </w:r>
            <w:r>
              <w:rPr>
                <w:rFonts w:asciiTheme="minorHAnsi" w:eastAsiaTheme="minorEastAsia" w:hAnsiTheme="minorHAnsi"/>
                <w:noProof/>
                <w:kern w:val="2"/>
                <w:sz w:val="22"/>
                <w:lang w:val="en-FI" w:eastAsia="en-FI"/>
                <w14:ligatures w14:val="standardContextual"/>
              </w:rPr>
              <w:tab/>
            </w:r>
            <w:r w:rsidRPr="00EA4F1A">
              <w:rPr>
                <w:rStyle w:val="Hyperlink"/>
                <w:noProof/>
              </w:rPr>
              <w:t>TSC</w:t>
            </w:r>
            <w:r>
              <w:rPr>
                <w:noProof/>
                <w:webHidden/>
              </w:rPr>
              <w:tab/>
            </w:r>
            <w:r>
              <w:rPr>
                <w:noProof/>
                <w:webHidden/>
              </w:rPr>
              <w:fldChar w:fldCharType="begin"/>
            </w:r>
            <w:r>
              <w:rPr>
                <w:noProof/>
                <w:webHidden/>
              </w:rPr>
              <w:instrText xml:space="preserve"> PAGEREF _Toc134268883 \h </w:instrText>
            </w:r>
            <w:r>
              <w:rPr>
                <w:noProof/>
                <w:webHidden/>
              </w:rPr>
            </w:r>
            <w:r>
              <w:rPr>
                <w:noProof/>
                <w:webHidden/>
              </w:rPr>
              <w:fldChar w:fldCharType="separate"/>
            </w:r>
            <w:r>
              <w:rPr>
                <w:noProof/>
                <w:webHidden/>
              </w:rPr>
              <w:t>70</w:t>
            </w:r>
            <w:r>
              <w:rPr>
                <w:noProof/>
                <w:webHidden/>
              </w:rPr>
              <w:fldChar w:fldCharType="end"/>
            </w:r>
          </w:hyperlink>
        </w:p>
        <w:p w14:paraId="15F893F8" w14:textId="37249893"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84" w:history="1">
            <w:r w:rsidRPr="00EA4F1A">
              <w:rPr>
                <w:rStyle w:val="Hyperlink"/>
                <w:noProof/>
              </w:rPr>
              <w:t>Overall score level for U-TSC</w:t>
            </w:r>
            <w:r>
              <w:rPr>
                <w:noProof/>
                <w:webHidden/>
              </w:rPr>
              <w:tab/>
            </w:r>
            <w:r>
              <w:rPr>
                <w:noProof/>
                <w:webHidden/>
              </w:rPr>
              <w:fldChar w:fldCharType="begin"/>
            </w:r>
            <w:r>
              <w:rPr>
                <w:noProof/>
                <w:webHidden/>
              </w:rPr>
              <w:instrText xml:space="preserve"> PAGEREF _Toc134268884 \h </w:instrText>
            </w:r>
            <w:r>
              <w:rPr>
                <w:noProof/>
                <w:webHidden/>
              </w:rPr>
            </w:r>
            <w:r>
              <w:rPr>
                <w:noProof/>
                <w:webHidden/>
              </w:rPr>
              <w:fldChar w:fldCharType="separate"/>
            </w:r>
            <w:r>
              <w:rPr>
                <w:noProof/>
                <w:webHidden/>
              </w:rPr>
              <w:t>71</w:t>
            </w:r>
            <w:r>
              <w:rPr>
                <w:noProof/>
                <w:webHidden/>
              </w:rPr>
              <w:fldChar w:fldCharType="end"/>
            </w:r>
          </w:hyperlink>
        </w:p>
        <w:p w14:paraId="7C5152A7" w14:textId="2C904C33"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85" w:history="1">
            <w:r w:rsidRPr="00EA4F1A">
              <w:rPr>
                <w:rStyle w:val="Hyperlink"/>
                <w:noProof/>
              </w:rPr>
              <w:t>Best models with interlaced univariate signals</w:t>
            </w:r>
            <w:r>
              <w:rPr>
                <w:noProof/>
                <w:webHidden/>
              </w:rPr>
              <w:tab/>
            </w:r>
            <w:r>
              <w:rPr>
                <w:noProof/>
                <w:webHidden/>
              </w:rPr>
              <w:fldChar w:fldCharType="begin"/>
            </w:r>
            <w:r>
              <w:rPr>
                <w:noProof/>
                <w:webHidden/>
              </w:rPr>
              <w:instrText xml:space="preserve"> PAGEREF _Toc134268885 \h </w:instrText>
            </w:r>
            <w:r>
              <w:rPr>
                <w:noProof/>
                <w:webHidden/>
              </w:rPr>
            </w:r>
            <w:r>
              <w:rPr>
                <w:noProof/>
                <w:webHidden/>
              </w:rPr>
              <w:fldChar w:fldCharType="separate"/>
            </w:r>
            <w:r>
              <w:rPr>
                <w:noProof/>
                <w:webHidden/>
              </w:rPr>
              <w:t>72</w:t>
            </w:r>
            <w:r>
              <w:rPr>
                <w:noProof/>
                <w:webHidden/>
              </w:rPr>
              <w:fldChar w:fldCharType="end"/>
            </w:r>
          </w:hyperlink>
        </w:p>
        <w:p w14:paraId="56DCCE66" w14:textId="540DA7E7"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86" w:history="1">
            <w:r w:rsidRPr="00EA4F1A">
              <w:rPr>
                <w:rStyle w:val="Hyperlink"/>
                <w:noProof/>
              </w:rPr>
              <w:t>Misclassification and model correlation</w:t>
            </w:r>
            <w:r>
              <w:rPr>
                <w:noProof/>
                <w:webHidden/>
              </w:rPr>
              <w:tab/>
            </w:r>
            <w:r>
              <w:rPr>
                <w:noProof/>
                <w:webHidden/>
              </w:rPr>
              <w:fldChar w:fldCharType="begin"/>
            </w:r>
            <w:r>
              <w:rPr>
                <w:noProof/>
                <w:webHidden/>
              </w:rPr>
              <w:instrText xml:space="preserve"> PAGEREF _Toc134268886 \h </w:instrText>
            </w:r>
            <w:r>
              <w:rPr>
                <w:noProof/>
                <w:webHidden/>
              </w:rPr>
            </w:r>
            <w:r>
              <w:rPr>
                <w:noProof/>
                <w:webHidden/>
              </w:rPr>
              <w:fldChar w:fldCharType="separate"/>
            </w:r>
            <w:r>
              <w:rPr>
                <w:noProof/>
                <w:webHidden/>
              </w:rPr>
              <w:t>72</w:t>
            </w:r>
            <w:r>
              <w:rPr>
                <w:noProof/>
                <w:webHidden/>
              </w:rPr>
              <w:fldChar w:fldCharType="end"/>
            </w:r>
          </w:hyperlink>
        </w:p>
        <w:p w14:paraId="6FE6F119" w14:textId="66665253"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87" w:history="1">
            <w:r w:rsidRPr="00EA4F1A">
              <w:rPr>
                <w:rStyle w:val="Hyperlink"/>
                <w:noProof/>
              </w:rPr>
              <w:t>Multivariate classification</w:t>
            </w:r>
            <w:r>
              <w:rPr>
                <w:noProof/>
                <w:webHidden/>
              </w:rPr>
              <w:tab/>
            </w:r>
            <w:r>
              <w:rPr>
                <w:noProof/>
                <w:webHidden/>
              </w:rPr>
              <w:fldChar w:fldCharType="begin"/>
            </w:r>
            <w:r>
              <w:rPr>
                <w:noProof/>
                <w:webHidden/>
              </w:rPr>
              <w:instrText xml:space="preserve"> PAGEREF _Toc134268887 \h </w:instrText>
            </w:r>
            <w:r>
              <w:rPr>
                <w:noProof/>
                <w:webHidden/>
              </w:rPr>
            </w:r>
            <w:r>
              <w:rPr>
                <w:noProof/>
                <w:webHidden/>
              </w:rPr>
              <w:fldChar w:fldCharType="separate"/>
            </w:r>
            <w:r>
              <w:rPr>
                <w:noProof/>
                <w:webHidden/>
              </w:rPr>
              <w:t>73</w:t>
            </w:r>
            <w:r>
              <w:rPr>
                <w:noProof/>
                <w:webHidden/>
              </w:rPr>
              <w:fldChar w:fldCharType="end"/>
            </w:r>
          </w:hyperlink>
        </w:p>
        <w:p w14:paraId="09BC4851" w14:textId="127525F6" w:rsidR="005408D7" w:rsidRDefault="005408D7">
          <w:pPr>
            <w:pStyle w:val="TOC2"/>
            <w:tabs>
              <w:tab w:val="left" w:pos="960"/>
              <w:tab w:val="right" w:leader="dot" w:pos="9350"/>
            </w:tabs>
            <w:rPr>
              <w:rFonts w:asciiTheme="minorHAnsi" w:eastAsiaTheme="minorEastAsia" w:hAnsiTheme="minorHAnsi"/>
              <w:noProof/>
              <w:kern w:val="2"/>
              <w:sz w:val="22"/>
              <w:lang w:val="en-FI" w:eastAsia="en-FI"/>
              <w14:ligatures w14:val="standardContextual"/>
            </w:rPr>
          </w:pPr>
          <w:hyperlink w:anchor="_Toc134268888" w:history="1">
            <w:r w:rsidRPr="00EA4F1A">
              <w:rPr>
                <w:rStyle w:val="Hyperlink"/>
                <w:noProof/>
              </w:rPr>
              <w:t>5.3</w:t>
            </w:r>
            <w:r>
              <w:rPr>
                <w:rFonts w:asciiTheme="minorHAnsi" w:eastAsiaTheme="minorEastAsia" w:hAnsiTheme="minorHAnsi"/>
                <w:noProof/>
                <w:kern w:val="2"/>
                <w:sz w:val="22"/>
                <w:lang w:val="en-FI" w:eastAsia="en-FI"/>
                <w14:ligatures w14:val="standardContextual"/>
              </w:rPr>
              <w:tab/>
            </w:r>
            <w:r w:rsidRPr="00EA4F1A">
              <w:rPr>
                <w:rStyle w:val="Hyperlink"/>
                <w:noProof/>
              </w:rPr>
              <w:t>Summary</w:t>
            </w:r>
            <w:r>
              <w:rPr>
                <w:noProof/>
                <w:webHidden/>
              </w:rPr>
              <w:tab/>
            </w:r>
            <w:r>
              <w:rPr>
                <w:noProof/>
                <w:webHidden/>
              </w:rPr>
              <w:fldChar w:fldCharType="begin"/>
            </w:r>
            <w:r>
              <w:rPr>
                <w:noProof/>
                <w:webHidden/>
              </w:rPr>
              <w:instrText xml:space="preserve"> PAGEREF _Toc134268888 \h </w:instrText>
            </w:r>
            <w:r>
              <w:rPr>
                <w:noProof/>
                <w:webHidden/>
              </w:rPr>
            </w:r>
            <w:r>
              <w:rPr>
                <w:noProof/>
                <w:webHidden/>
              </w:rPr>
              <w:fldChar w:fldCharType="separate"/>
            </w:r>
            <w:r>
              <w:rPr>
                <w:noProof/>
                <w:webHidden/>
              </w:rPr>
              <w:t>74</w:t>
            </w:r>
            <w:r>
              <w:rPr>
                <w:noProof/>
                <w:webHidden/>
              </w:rPr>
              <w:fldChar w:fldCharType="end"/>
            </w:r>
          </w:hyperlink>
        </w:p>
        <w:p w14:paraId="172F0533" w14:textId="3BDBB524"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89" w:history="1">
            <w:r w:rsidRPr="00EA4F1A">
              <w:rPr>
                <w:rStyle w:val="Hyperlink"/>
                <w:noProof/>
              </w:rPr>
              <w:t>Performance map for TSC models</w:t>
            </w:r>
            <w:r>
              <w:rPr>
                <w:noProof/>
                <w:webHidden/>
              </w:rPr>
              <w:tab/>
            </w:r>
            <w:r>
              <w:rPr>
                <w:noProof/>
                <w:webHidden/>
              </w:rPr>
              <w:fldChar w:fldCharType="begin"/>
            </w:r>
            <w:r>
              <w:rPr>
                <w:noProof/>
                <w:webHidden/>
              </w:rPr>
              <w:instrText xml:space="preserve"> PAGEREF _Toc134268889 \h </w:instrText>
            </w:r>
            <w:r>
              <w:rPr>
                <w:noProof/>
                <w:webHidden/>
              </w:rPr>
            </w:r>
            <w:r>
              <w:rPr>
                <w:noProof/>
                <w:webHidden/>
              </w:rPr>
              <w:fldChar w:fldCharType="separate"/>
            </w:r>
            <w:r>
              <w:rPr>
                <w:noProof/>
                <w:webHidden/>
              </w:rPr>
              <w:t>74</w:t>
            </w:r>
            <w:r>
              <w:rPr>
                <w:noProof/>
                <w:webHidden/>
              </w:rPr>
              <w:fldChar w:fldCharType="end"/>
            </w:r>
          </w:hyperlink>
        </w:p>
        <w:p w14:paraId="01E72ABB" w14:textId="492112D8" w:rsidR="005408D7" w:rsidRDefault="005408D7">
          <w:pPr>
            <w:pStyle w:val="TOC2"/>
            <w:tabs>
              <w:tab w:val="left" w:pos="960"/>
              <w:tab w:val="right" w:leader="dot" w:pos="9350"/>
            </w:tabs>
            <w:rPr>
              <w:rFonts w:asciiTheme="minorHAnsi" w:eastAsiaTheme="minorEastAsia" w:hAnsiTheme="minorHAnsi"/>
              <w:noProof/>
              <w:kern w:val="2"/>
              <w:sz w:val="22"/>
              <w:lang w:val="en-FI" w:eastAsia="en-FI"/>
              <w14:ligatures w14:val="standardContextual"/>
            </w:rPr>
          </w:pPr>
          <w:hyperlink w:anchor="_Toc134268890" w:history="1">
            <w:r w:rsidRPr="00EA4F1A">
              <w:rPr>
                <w:rStyle w:val="Hyperlink"/>
                <w:noProof/>
              </w:rPr>
              <w:t>5.4</w:t>
            </w:r>
            <w:r>
              <w:rPr>
                <w:rFonts w:asciiTheme="minorHAnsi" w:eastAsiaTheme="minorEastAsia" w:hAnsiTheme="minorHAnsi"/>
                <w:noProof/>
                <w:kern w:val="2"/>
                <w:sz w:val="22"/>
                <w:lang w:val="en-FI" w:eastAsia="en-FI"/>
                <w14:ligatures w14:val="standardContextual"/>
              </w:rPr>
              <w:tab/>
            </w:r>
            <w:r w:rsidRPr="00EA4F1A">
              <w:rPr>
                <w:rStyle w:val="Hyperlink"/>
                <w:noProof/>
              </w:rPr>
              <w:t>Limit</w:t>
            </w:r>
            <w:r w:rsidRPr="00EA4F1A">
              <w:rPr>
                <w:rStyle w:val="Hyperlink"/>
                <w:noProof/>
              </w:rPr>
              <w:t>a</w:t>
            </w:r>
            <w:r w:rsidRPr="00EA4F1A">
              <w:rPr>
                <w:rStyle w:val="Hyperlink"/>
                <w:noProof/>
              </w:rPr>
              <w:t>tion acknowledgment of the methods and study</w:t>
            </w:r>
            <w:r>
              <w:rPr>
                <w:noProof/>
                <w:webHidden/>
              </w:rPr>
              <w:tab/>
            </w:r>
            <w:r>
              <w:rPr>
                <w:noProof/>
                <w:webHidden/>
              </w:rPr>
              <w:fldChar w:fldCharType="begin"/>
            </w:r>
            <w:r>
              <w:rPr>
                <w:noProof/>
                <w:webHidden/>
              </w:rPr>
              <w:instrText xml:space="preserve"> PAGEREF _Toc134268890 \h </w:instrText>
            </w:r>
            <w:r>
              <w:rPr>
                <w:noProof/>
                <w:webHidden/>
              </w:rPr>
            </w:r>
            <w:r>
              <w:rPr>
                <w:noProof/>
                <w:webHidden/>
              </w:rPr>
              <w:fldChar w:fldCharType="separate"/>
            </w:r>
            <w:r>
              <w:rPr>
                <w:noProof/>
                <w:webHidden/>
              </w:rPr>
              <w:t>75</w:t>
            </w:r>
            <w:r>
              <w:rPr>
                <w:noProof/>
                <w:webHidden/>
              </w:rPr>
              <w:fldChar w:fldCharType="end"/>
            </w:r>
          </w:hyperlink>
        </w:p>
        <w:p w14:paraId="1C5EFA10" w14:textId="155F7F12"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91" w:history="1">
            <w:r w:rsidRPr="00EA4F1A">
              <w:rPr>
                <w:rStyle w:val="Hyperlink"/>
                <w:noProof/>
              </w:rPr>
              <w:t>Data and model optimization</w:t>
            </w:r>
            <w:r>
              <w:rPr>
                <w:noProof/>
                <w:webHidden/>
              </w:rPr>
              <w:tab/>
            </w:r>
            <w:r>
              <w:rPr>
                <w:noProof/>
                <w:webHidden/>
              </w:rPr>
              <w:fldChar w:fldCharType="begin"/>
            </w:r>
            <w:r>
              <w:rPr>
                <w:noProof/>
                <w:webHidden/>
              </w:rPr>
              <w:instrText xml:space="preserve"> PAGEREF _Toc134268891 \h </w:instrText>
            </w:r>
            <w:r>
              <w:rPr>
                <w:noProof/>
                <w:webHidden/>
              </w:rPr>
            </w:r>
            <w:r>
              <w:rPr>
                <w:noProof/>
                <w:webHidden/>
              </w:rPr>
              <w:fldChar w:fldCharType="separate"/>
            </w:r>
            <w:r>
              <w:rPr>
                <w:noProof/>
                <w:webHidden/>
              </w:rPr>
              <w:t>75</w:t>
            </w:r>
            <w:r>
              <w:rPr>
                <w:noProof/>
                <w:webHidden/>
              </w:rPr>
              <w:fldChar w:fldCharType="end"/>
            </w:r>
          </w:hyperlink>
        </w:p>
        <w:p w14:paraId="02ABFF27" w14:textId="0668D3D6"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92" w:history="1">
            <w:r w:rsidRPr="00EA4F1A">
              <w:rPr>
                <w:rStyle w:val="Hyperlink"/>
                <w:noProof/>
              </w:rPr>
              <w:t>Ensemble models</w:t>
            </w:r>
            <w:r>
              <w:rPr>
                <w:noProof/>
                <w:webHidden/>
              </w:rPr>
              <w:tab/>
            </w:r>
            <w:r>
              <w:rPr>
                <w:noProof/>
                <w:webHidden/>
              </w:rPr>
              <w:fldChar w:fldCharType="begin"/>
            </w:r>
            <w:r>
              <w:rPr>
                <w:noProof/>
                <w:webHidden/>
              </w:rPr>
              <w:instrText xml:space="preserve"> PAGEREF _Toc134268892 \h </w:instrText>
            </w:r>
            <w:r>
              <w:rPr>
                <w:noProof/>
                <w:webHidden/>
              </w:rPr>
            </w:r>
            <w:r>
              <w:rPr>
                <w:noProof/>
                <w:webHidden/>
              </w:rPr>
              <w:fldChar w:fldCharType="separate"/>
            </w:r>
            <w:r>
              <w:rPr>
                <w:noProof/>
                <w:webHidden/>
              </w:rPr>
              <w:t>76</w:t>
            </w:r>
            <w:r>
              <w:rPr>
                <w:noProof/>
                <w:webHidden/>
              </w:rPr>
              <w:fldChar w:fldCharType="end"/>
            </w:r>
          </w:hyperlink>
        </w:p>
        <w:p w14:paraId="1B681C4A" w14:textId="7E51B1EC" w:rsidR="005408D7" w:rsidRDefault="005408D7">
          <w:pPr>
            <w:pStyle w:val="TOC1"/>
            <w:tabs>
              <w:tab w:val="left" w:pos="480"/>
              <w:tab w:val="right" w:leader="dot" w:pos="9350"/>
            </w:tabs>
            <w:rPr>
              <w:rFonts w:asciiTheme="minorHAnsi" w:eastAsiaTheme="minorEastAsia" w:hAnsiTheme="minorHAnsi"/>
              <w:noProof/>
              <w:kern w:val="2"/>
              <w:sz w:val="22"/>
              <w:lang w:val="en-FI" w:eastAsia="en-FI"/>
              <w14:ligatures w14:val="standardContextual"/>
            </w:rPr>
          </w:pPr>
          <w:hyperlink w:anchor="_Toc134268893" w:history="1">
            <w:r w:rsidRPr="00EA4F1A">
              <w:rPr>
                <w:rStyle w:val="Hyperlink"/>
                <w:noProof/>
              </w:rPr>
              <w:t>6</w:t>
            </w:r>
            <w:r>
              <w:rPr>
                <w:rFonts w:asciiTheme="minorHAnsi" w:eastAsiaTheme="minorEastAsia" w:hAnsiTheme="minorHAnsi"/>
                <w:noProof/>
                <w:kern w:val="2"/>
                <w:sz w:val="22"/>
                <w:lang w:val="en-FI" w:eastAsia="en-FI"/>
                <w14:ligatures w14:val="standardContextual"/>
              </w:rPr>
              <w:tab/>
            </w:r>
            <w:r w:rsidRPr="00EA4F1A">
              <w:rPr>
                <w:rStyle w:val="Hyperlink"/>
                <w:noProof/>
              </w:rPr>
              <w:t>Conclusions [3 pages]</w:t>
            </w:r>
            <w:r>
              <w:rPr>
                <w:noProof/>
                <w:webHidden/>
              </w:rPr>
              <w:tab/>
            </w:r>
            <w:r>
              <w:rPr>
                <w:noProof/>
                <w:webHidden/>
              </w:rPr>
              <w:fldChar w:fldCharType="begin"/>
            </w:r>
            <w:r>
              <w:rPr>
                <w:noProof/>
                <w:webHidden/>
              </w:rPr>
              <w:instrText xml:space="preserve"> PAGEREF _Toc134268893 \h </w:instrText>
            </w:r>
            <w:r>
              <w:rPr>
                <w:noProof/>
                <w:webHidden/>
              </w:rPr>
            </w:r>
            <w:r>
              <w:rPr>
                <w:noProof/>
                <w:webHidden/>
              </w:rPr>
              <w:fldChar w:fldCharType="separate"/>
            </w:r>
            <w:r>
              <w:rPr>
                <w:noProof/>
                <w:webHidden/>
              </w:rPr>
              <w:t>76</w:t>
            </w:r>
            <w:r>
              <w:rPr>
                <w:noProof/>
                <w:webHidden/>
              </w:rPr>
              <w:fldChar w:fldCharType="end"/>
            </w:r>
          </w:hyperlink>
        </w:p>
        <w:p w14:paraId="0412014E" w14:textId="2C4B50EC" w:rsidR="005408D7" w:rsidRDefault="005408D7">
          <w:pPr>
            <w:pStyle w:val="TOC2"/>
            <w:tabs>
              <w:tab w:val="left" w:pos="960"/>
              <w:tab w:val="right" w:leader="dot" w:pos="9350"/>
            </w:tabs>
            <w:rPr>
              <w:rFonts w:asciiTheme="minorHAnsi" w:eastAsiaTheme="minorEastAsia" w:hAnsiTheme="minorHAnsi"/>
              <w:noProof/>
              <w:kern w:val="2"/>
              <w:sz w:val="22"/>
              <w:lang w:val="en-FI" w:eastAsia="en-FI"/>
              <w14:ligatures w14:val="standardContextual"/>
            </w:rPr>
          </w:pPr>
          <w:hyperlink w:anchor="_Toc134268894" w:history="1">
            <w:r w:rsidRPr="00EA4F1A">
              <w:rPr>
                <w:rStyle w:val="Hyperlink"/>
                <w:noProof/>
              </w:rPr>
              <w:t>6.1</w:t>
            </w:r>
            <w:r>
              <w:rPr>
                <w:rFonts w:asciiTheme="minorHAnsi" w:eastAsiaTheme="minorEastAsia" w:hAnsiTheme="minorHAnsi"/>
                <w:noProof/>
                <w:kern w:val="2"/>
                <w:sz w:val="22"/>
                <w:lang w:val="en-FI" w:eastAsia="en-FI"/>
                <w14:ligatures w14:val="standardContextual"/>
              </w:rPr>
              <w:tab/>
            </w:r>
            <w:r w:rsidRPr="00EA4F1A">
              <w:rPr>
                <w:rStyle w:val="Hyperlink"/>
                <w:noProof/>
              </w:rPr>
              <w:t>Standard CML</w:t>
            </w:r>
            <w:r>
              <w:rPr>
                <w:noProof/>
                <w:webHidden/>
              </w:rPr>
              <w:tab/>
            </w:r>
            <w:r>
              <w:rPr>
                <w:noProof/>
                <w:webHidden/>
              </w:rPr>
              <w:fldChar w:fldCharType="begin"/>
            </w:r>
            <w:r>
              <w:rPr>
                <w:noProof/>
                <w:webHidden/>
              </w:rPr>
              <w:instrText xml:space="preserve"> PAGEREF _Toc134268894 \h </w:instrText>
            </w:r>
            <w:r>
              <w:rPr>
                <w:noProof/>
                <w:webHidden/>
              </w:rPr>
            </w:r>
            <w:r>
              <w:rPr>
                <w:noProof/>
                <w:webHidden/>
              </w:rPr>
              <w:fldChar w:fldCharType="separate"/>
            </w:r>
            <w:r>
              <w:rPr>
                <w:noProof/>
                <w:webHidden/>
              </w:rPr>
              <w:t>76</w:t>
            </w:r>
            <w:r>
              <w:rPr>
                <w:noProof/>
                <w:webHidden/>
              </w:rPr>
              <w:fldChar w:fldCharType="end"/>
            </w:r>
          </w:hyperlink>
        </w:p>
        <w:p w14:paraId="41C8BD37" w14:textId="1C033603" w:rsidR="005408D7" w:rsidRDefault="005408D7">
          <w:pPr>
            <w:pStyle w:val="TOC2"/>
            <w:tabs>
              <w:tab w:val="left" w:pos="960"/>
              <w:tab w:val="right" w:leader="dot" w:pos="9350"/>
            </w:tabs>
            <w:rPr>
              <w:rFonts w:asciiTheme="minorHAnsi" w:eastAsiaTheme="minorEastAsia" w:hAnsiTheme="minorHAnsi"/>
              <w:noProof/>
              <w:kern w:val="2"/>
              <w:sz w:val="22"/>
              <w:lang w:val="en-FI" w:eastAsia="en-FI"/>
              <w14:ligatures w14:val="standardContextual"/>
            </w:rPr>
          </w:pPr>
          <w:hyperlink w:anchor="_Toc134268895" w:history="1">
            <w:r w:rsidRPr="00EA4F1A">
              <w:rPr>
                <w:rStyle w:val="Hyperlink"/>
                <w:noProof/>
              </w:rPr>
              <w:t>6.2</w:t>
            </w:r>
            <w:r>
              <w:rPr>
                <w:rFonts w:asciiTheme="minorHAnsi" w:eastAsiaTheme="minorEastAsia" w:hAnsiTheme="minorHAnsi"/>
                <w:noProof/>
                <w:kern w:val="2"/>
                <w:sz w:val="22"/>
                <w:lang w:val="en-FI" w:eastAsia="en-FI"/>
                <w14:ligatures w14:val="standardContextual"/>
              </w:rPr>
              <w:tab/>
            </w:r>
            <w:r w:rsidRPr="00EA4F1A">
              <w:rPr>
                <w:rStyle w:val="Hyperlink"/>
                <w:noProof/>
              </w:rPr>
              <w:t>TSC</w:t>
            </w:r>
            <w:r>
              <w:rPr>
                <w:noProof/>
                <w:webHidden/>
              </w:rPr>
              <w:tab/>
            </w:r>
            <w:r>
              <w:rPr>
                <w:noProof/>
                <w:webHidden/>
              </w:rPr>
              <w:fldChar w:fldCharType="begin"/>
            </w:r>
            <w:r>
              <w:rPr>
                <w:noProof/>
                <w:webHidden/>
              </w:rPr>
              <w:instrText xml:space="preserve"> PAGEREF _Toc134268895 \h </w:instrText>
            </w:r>
            <w:r>
              <w:rPr>
                <w:noProof/>
                <w:webHidden/>
              </w:rPr>
            </w:r>
            <w:r>
              <w:rPr>
                <w:noProof/>
                <w:webHidden/>
              </w:rPr>
              <w:fldChar w:fldCharType="separate"/>
            </w:r>
            <w:r>
              <w:rPr>
                <w:noProof/>
                <w:webHidden/>
              </w:rPr>
              <w:t>77</w:t>
            </w:r>
            <w:r>
              <w:rPr>
                <w:noProof/>
                <w:webHidden/>
              </w:rPr>
              <w:fldChar w:fldCharType="end"/>
            </w:r>
          </w:hyperlink>
        </w:p>
        <w:p w14:paraId="4D0FC371" w14:textId="017F4948" w:rsidR="005408D7" w:rsidRDefault="005408D7">
          <w:pPr>
            <w:pStyle w:val="TOC2"/>
            <w:tabs>
              <w:tab w:val="left" w:pos="960"/>
              <w:tab w:val="right" w:leader="dot" w:pos="9350"/>
            </w:tabs>
            <w:rPr>
              <w:rFonts w:asciiTheme="minorHAnsi" w:eastAsiaTheme="minorEastAsia" w:hAnsiTheme="minorHAnsi"/>
              <w:noProof/>
              <w:kern w:val="2"/>
              <w:sz w:val="22"/>
              <w:lang w:val="en-FI" w:eastAsia="en-FI"/>
              <w14:ligatures w14:val="standardContextual"/>
            </w:rPr>
          </w:pPr>
          <w:hyperlink w:anchor="_Toc134268896" w:history="1">
            <w:r w:rsidRPr="00EA4F1A">
              <w:rPr>
                <w:rStyle w:val="Hyperlink"/>
                <w:noProof/>
              </w:rPr>
              <w:t>6.3</w:t>
            </w:r>
            <w:r>
              <w:rPr>
                <w:rFonts w:asciiTheme="minorHAnsi" w:eastAsiaTheme="minorEastAsia" w:hAnsiTheme="minorHAnsi"/>
                <w:noProof/>
                <w:kern w:val="2"/>
                <w:sz w:val="22"/>
                <w:lang w:val="en-FI" w:eastAsia="en-FI"/>
                <w14:ligatures w14:val="standardContextual"/>
              </w:rPr>
              <w:tab/>
            </w:r>
            <w:r w:rsidRPr="00EA4F1A">
              <w:rPr>
                <w:rStyle w:val="Hyperlink"/>
                <w:noProof/>
              </w:rPr>
              <w:t>Future work</w:t>
            </w:r>
            <w:r>
              <w:rPr>
                <w:noProof/>
                <w:webHidden/>
              </w:rPr>
              <w:tab/>
            </w:r>
            <w:r>
              <w:rPr>
                <w:noProof/>
                <w:webHidden/>
              </w:rPr>
              <w:fldChar w:fldCharType="begin"/>
            </w:r>
            <w:r>
              <w:rPr>
                <w:noProof/>
                <w:webHidden/>
              </w:rPr>
              <w:instrText xml:space="preserve"> PAGEREF _Toc134268896 \h </w:instrText>
            </w:r>
            <w:r>
              <w:rPr>
                <w:noProof/>
                <w:webHidden/>
              </w:rPr>
            </w:r>
            <w:r>
              <w:rPr>
                <w:noProof/>
                <w:webHidden/>
              </w:rPr>
              <w:fldChar w:fldCharType="separate"/>
            </w:r>
            <w:r>
              <w:rPr>
                <w:noProof/>
                <w:webHidden/>
              </w:rPr>
              <w:t>78</w:t>
            </w:r>
            <w:r>
              <w:rPr>
                <w:noProof/>
                <w:webHidden/>
              </w:rPr>
              <w:fldChar w:fldCharType="end"/>
            </w:r>
          </w:hyperlink>
        </w:p>
        <w:p w14:paraId="70C9A56F" w14:textId="614C563F" w:rsidR="005408D7" w:rsidRDefault="005408D7">
          <w:pPr>
            <w:pStyle w:val="TOC3"/>
            <w:tabs>
              <w:tab w:val="right" w:leader="dot" w:pos="9350"/>
            </w:tabs>
            <w:rPr>
              <w:rFonts w:asciiTheme="minorHAnsi" w:eastAsiaTheme="minorEastAsia" w:hAnsiTheme="minorHAnsi"/>
              <w:noProof/>
              <w:kern w:val="2"/>
              <w:sz w:val="22"/>
              <w:lang w:val="en-FI" w:eastAsia="en-FI"/>
              <w14:ligatures w14:val="standardContextual"/>
            </w:rPr>
          </w:pPr>
          <w:hyperlink w:anchor="_Toc134268897" w:history="1">
            <w:r w:rsidRPr="00EA4F1A">
              <w:rPr>
                <w:rStyle w:val="Hyperlink"/>
                <w:noProof/>
              </w:rPr>
              <w:t>Column Concatenating</w:t>
            </w:r>
            <w:r>
              <w:rPr>
                <w:noProof/>
                <w:webHidden/>
              </w:rPr>
              <w:tab/>
            </w:r>
            <w:r>
              <w:rPr>
                <w:noProof/>
                <w:webHidden/>
              </w:rPr>
              <w:fldChar w:fldCharType="begin"/>
            </w:r>
            <w:r>
              <w:rPr>
                <w:noProof/>
                <w:webHidden/>
              </w:rPr>
              <w:instrText xml:space="preserve"> PAGEREF _Toc134268897 \h </w:instrText>
            </w:r>
            <w:r>
              <w:rPr>
                <w:noProof/>
                <w:webHidden/>
              </w:rPr>
            </w:r>
            <w:r>
              <w:rPr>
                <w:noProof/>
                <w:webHidden/>
              </w:rPr>
              <w:fldChar w:fldCharType="separate"/>
            </w:r>
            <w:r>
              <w:rPr>
                <w:noProof/>
                <w:webHidden/>
              </w:rPr>
              <w:t>78</w:t>
            </w:r>
            <w:r>
              <w:rPr>
                <w:noProof/>
                <w:webHidden/>
              </w:rPr>
              <w:fldChar w:fldCharType="end"/>
            </w:r>
          </w:hyperlink>
        </w:p>
        <w:p w14:paraId="02DC75EF" w14:textId="6F013EFF" w:rsidR="005408D7" w:rsidRDefault="005408D7">
          <w:pPr>
            <w:pStyle w:val="TOC1"/>
            <w:tabs>
              <w:tab w:val="left" w:pos="480"/>
              <w:tab w:val="right" w:leader="dot" w:pos="9350"/>
            </w:tabs>
            <w:rPr>
              <w:rFonts w:asciiTheme="minorHAnsi" w:eastAsiaTheme="minorEastAsia" w:hAnsiTheme="minorHAnsi"/>
              <w:noProof/>
              <w:kern w:val="2"/>
              <w:sz w:val="22"/>
              <w:lang w:val="en-FI" w:eastAsia="en-FI"/>
              <w14:ligatures w14:val="standardContextual"/>
            </w:rPr>
          </w:pPr>
          <w:hyperlink w:anchor="_Toc134268898" w:history="1">
            <w:r w:rsidRPr="00EA4F1A">
              <w:rPr>
                <w:rStyle w:val="Hyperlink"/>
                <w:noProof/>
              </w:rPr>
              <w:t>7</w:t>
            </w:r>
            <w:r>
              <w:rPr>
                <w:rFonts w:asciiTheme="minorHAnsi" w:eastAsiaTheme="minorEastAsia" w:hAnsiTheme="minorHAnsi"/>
                <w:noProof/>
                <w:kern w:val="2"/>
                <w:sz w:val="22"/>
                <w:lang w:val="en-FI" w:eastAsia="en-FI"/>
                <w14:ligatures w14:val="standardContextual"/>
              </w:rPr>
              <w:tab/>
            </w:r>
            <w:r w:rsidRPr="00EA4F1A">
              <w:rPr>
                <w:rStyle w:val="Hyperlink"/>
                <w:noProof/>
              </w:rPr>
              <w:t>References [3 pages]</w:t>
            </w:r>
            <w:r>
              <w:rPr>
                <w:noProof/>
                <w:webHidden/>
              </w:rPr>
              <w:tab/>
            </w:r>
            <w:r>
              <w:rPr>
                <w:noProof/>
                <w:webHidden/>
              </w:rPr>
              <w:fldChar w:fldCharType="begin"/>
            </w:r>
            <w:r>
              <w:rPr>
                <w:noProof/>
                <w:webHidden/>
              </w:rPr>
              <w:instrText xml:space="preserve"> PAGEREF _Toc134268898 \h </w:instrText>
            </w:r>
            <w:r>
              <w:rPr>
                <w:noProof/>
                <w:webHidden/>
              </w:rPr>
            </w:r>
            <w:r>
              <w:rPr>
                <w:noProof/>
                <w:webHidden/>
              </w:rPr>
              <w:fldChar w:fldCharType="separate"/>
            </w:r>
            <w:r>
              <w:rPr>
                <w:noProof/>
                <w:webHidden/>
              </w:rPr>
              <w:t>79</w:t>
            </w:r>
            <w:r>
              <w:rPr>
                <w:noProof/>
                <w:webHidden/>
              </w:rPr>
              <w:fldChar w:fldCharType="end"/>
            </w:r>
          </w:hyperlink>
        </w:p>
        <w:p w14:paraId="5EA506CC" w14:textId="57BDA167" w:rsidR="005408D7" w:rsidRDefault="005408D7">
          <w:pPr>
            <w:pStyle w:val="TOC1"/>
            <w:tabs>
              <w:tab w:val="left" w:pos="480"/>
              <w:tab w:val="right" w:leader="dot" w:pos="9350"/>
            </w:tabs>
            <w:rPr>
              <w:rFonts w:asciiTheme="minorHAnsi" w:eastAsiaTheme="minorEastAsia" w:hAnsiTheme="minorHAnsi"/>
              <w:noProof/>
              <w:kern w:val="2"/>
              <w:sz w:val="22"/>
              <w:lang w:val="en-FI" w:eastAsia="en-FI"/>
              <w14:ligatures w14:val="standardContextual"/>
            </w:rPr>
          </w:pPr>
          <w:hyperlink w:anchor="_Toc134268899" w:history="1">
            <w:r w:rsidRPr="00EA4F1A">
              <w:rPr>
                <w:rStyle w:val="Hyperlink"/>
                <w:noProof/>
              </w:rPr>
              <w:t>8</w:t>
            </w:r>
            <w:r>
              <w:rPr>
                <w:rFonts w:asciiTheme="minorHAnsi" w:eastAsiaTheme="minorEastAsia" w:hAnsiTheme="minorHAnsi"/>
                <w:noProof/>
                <w:kern w:val="2"/>
                <w:sz w:val="22"/>
                <w:lang w:val="en-FI" w:eastAsia="en-FI"/>
                <w14:ligatures w14:val="standardContextual"/>
              </w:rPr>
              <w:tab/>
            </w:r>
            <w:r w:rsidRPr="00EA4F1A">
              <w:rPr>
                <w:rStyle w:val="Hyperlink"/>
                <w:noProof/>
              </w:rPr>
              <w:t>Appendices</w:t>
            </w:r>
            <w:r>
              <w:rPr>
                <w:noProof/>
                <w:webHidden/>
              </w:rPr>
              <w:tab/>
            </w:r>
            <w:r>
              <w:rPr>
                <w:noProof/>
                <w:webHidden/>
              </w:rPr>
              <w:fldChar w:fldCharType="begin"/>
            </w:r>
            <w:r>
              <w:rPr>
                <w:noProof/>
                <w:webHidden/>
              </w:rPr>
              <w:instrText xml:space="preserve"> PAGEREF _Toc134268899 \h </w:instrText>
            </w:r>
            <w:r>
              <w:rPr>
                <w:noProof/>
                <w:webHidden/>
              </w:rPr>
            </w:r>
            <w:r>
              <w:rPr>
                <w:noProof/>
                <w:webHidden/>
              </w:rPr>
              <w:fldChar w:fldCharType="separate"/>
            </w:r>
            <w:r>
              <w:rPr>
                <w:noProof/>
                <w:webHidden/>
              </w:rPr>
              <w:t>82</w:t>
            </w:r>
            <w:r>
              <w:rPr>
                <w:noProof/>
                <w:webHidden/>
              </w:rPr>
              <w:fldChar w:fldCharType="end"/>
            </w:r>
          </w:hyperlink>
        </w:p>
        <w:p w14:paraId="7C02AA0F" w14:textId="63348C9A" w:rsidR="005408D7" w:rsidRDefault="005408D7">
          <w:pPr>
            <w:pStyle w:val="TOC2"/>
            <w:tabs>
              <w:tab w:val="right" w:leader="dot" w:pos="9350"/>
            </w:tabs>
            <w:rPr>
              <w:rFonts w:asciiTheme="minorHAnsi" w:eastAsiaTheme="minorEastAsia" w:hAnsiTheme="minorHAnsi"/>
              <w:noProof/>
              <w:kern w:val="2"/>
              <w:sz w:val="22"/>
              <w:lang w:val="en-FI" w:eastAsia="en-FI"/>
              <w14:ligatures w14:val="standardContextual"/>
            </w:rPr>
          </w:pPr>
          <w:hyperlink w:anchor="_Toc134268900" w:history="1">
            <w:r w:rsidRPr="00EA4F1A">
              <w:rPr>
                <w:rStyle w:val="Hyperlink"/>
                <w:noProof/>
              </w:rPr>
              <w:t>[A-2.1A] Original dataset</w:t>
            </w:r>
            <w:r>
              <w:rPr>
                <w:noProof/>
                <w:webHidden/>
              </w:rPr>
              <w:tab/>
            </w:r>
            <w:r>
              <w:rPr>
                <w:noProof/>
                <w:webHidden/>
              </w:rPr>
              <w:fldChar w:fldCharType="begin"/>
            </w:r>
            <w:r>
              <w:rPr>
                <w:noProof/>
                <w:webHidden/>
              </w:rPr>
              <w:instrText xml:space="preserve"> PAGEREF _Toc134268900 \h </w:instrText>
            </w:r>
            <w:r>
              <w:rPr>
                <w:noProof/>
                <w:webHidden/>
              </w:rPr>
            </w:r>
            <w:r>
              <w:rPr>
                <w:noProof/>
                <w:webHidden/>
              </w:rPr>
              <w:fldChar w:fldCharType="separate"/>
            </w:r>
            <w:r>
              <w:rPr>
                <w:noProof/>
                <w:webHidden/>
              </w:rPr>
              <w:t>82</w:t>
            </w:r>
            <w:r>
              <w:rPr>
                <w:noProof/>
                <w:webHidden/>
              </w:rPr>
              <w:fldChar w:fldCharType="end"/>
            </w:r>
          </w:hyperlink>
        </w:p>
        <w:p w14:paraId="0D42EC27" w14:textId="00184F43" w:rsidR="005408D7" w:rsidRDefault="005408D7">
          <w:pPr>
            <w:pStyle w:val="TOC2"/>
            <w:tabs>
              <w:tab w:val="right" w:leader="dot" w:pos="9350"/>
            </w:tabs>
            <w:rPr>
              <w:rFonts w:asciiTheme="minorHAnsi" w:eastAsiaTheme="minorEastAsia" w:hAnsiTheme="minorHAnsi"/>
              <w:noProof/>
              <w:kern w:val="2"/>
              <w:sz w:val="22"/>
              <w:lang w:val="en-FI" w:eastAsia="en-FI"/>
              <w14:ligatures w14:val="standardContextual"/>
            </w:rPr>
          </w:pPr>
          <w:hyperlink w:anchor="_Toc134268901" w:history="1">
            <w:r w:rsidRPr="00EA4F1A">
              <w:rPr>
                <w:rStyle w:val="Hyperlink"/>
                <w:noProof/>
                <w:lang w:val="fi-FI"/>
              </w:rPr>
              <w:t>[A-2.1B] Classification dataset</w:t>
            </w:r>
            <w:r>
              <w:rPr>
                <w:noProof/>
                <w:webHidden/>
              </w:rPr>
              <w:tab/>
            </w:r>
            <w:r>
              <w:rPr>
                <w:noProof/>
                <w:webHidden/>
              </w:rPr>
              <w:fldChar w:fldCharType="begin"/>
            </w:r>
            <w:r>
              <w:rPr>
                <w:noProof/>
                <w:webHidden/>
              </w:rPr>
              <w:instrText xml:space="preserve"> PAGEREF _Toc134268901 \h </w:instrText>
            </w:r>
            <w:r>
              <w:rPr>
                <w:noProof/>
                <w:webHidden/>
              </w:rPr>
            </w:r>
            <w:r>
              <w:rPr>
                <w:noProof/>
                <w:webHidden/>
              </w:rPr>
              <w:fldChar w:fldCharType="separate"/>
            </w:r>
            <w:r>
              <w:rPr>
                <w:noProof/>
                <w:webHidden/>
              </w:rPr>
              <w:t>83</w:t>
            </w:r>
            <w:r>
              <w:rPr>
                <w:noProof/>
                <w:webHidden/>
              </w:rPr>
              <w:fldChar w:fldCharType="end"/>
            </w:r>
          </w:hyperlink>
        </w:p>
        <w:p w14:paraId="5B6A3A74" w14:textId="653358B3" w:rsidR="005408D7" w:rsidRDefault="005408D7">
          <w:pPr>
            <w:pStyle w:val="TOC2"/>
            <w:tabs>
              <w:tab w:val="right" w:leader="dot" w:pos="9350"/>
            </w:tabs>
            <w:rPr>
              <w:rFonts w:asciiTheme="minorHAnsi" w:eastAsiaTheme="minorEastAsia" w:hAnsiTheme="minorHAnsi"/>
              <w:noProof/>
              <w:kern w:val="2"/>
              <w:sz w:val="22"/>
              <w:lang w:val="en-FI" w:eastAsia="en-FI"/>
              <w14:ligatures w14:val="standardContextual"/>
            </w:rPr>
          </w:pPr>
          <w:hyperlink w:anchor="_Toc134268902" w:history="1">
            <w:r w:rsidRPr="00EA4F1A">
              <w:rPr>
                <w:rStyle w:val="Hyperlink"/>
                <w:noProof/>
              </w:rPr>
              <w:t>[A-2.1C] Feature correlation matrix</w:t>
            </w:r>
            <w:r>
              <w:rPr>
                <w:noProof/>
                <w:webHidden/>
              </w:rPr>
              <w:tab/>
            </w:r>
            <w:r>
              <w:rPr>
                <w:noProof/>
                <w:webHidden/>
              </w:rPr>
              <w:fldChar w:fldCharType="begin"/>
            </w:r>
            <w:r>
              <w:rPr>
                <w:noProof/>
                <w:webHidden/>
              </w:rPr>
              <w:instrText xml:space="preserve"> PAGEREF _Toc134268902 \h </w:instrText>
            </w:r>
            <w:r>
              <w:rPr>
                <w:noProof/>
                <w:webHidden/>
              </w:rPr>
            </w:r>
            <w:r>
              <w:rPr>
                <w:noProof/>
                <w:webHidden/>
              </w:rPr>
              <w:fldChar w:fldCharType="separate"/>
            </w:r>
            <w:r>
              <w:rPr>
                <w:noProof/>
                <w:webHidden/>
              </w:rPr>
              <w:t>84</w:t>
            </w:r>
            <w:r>
              <w:rPr>
                <w:noProof/>
                <w:webHidden/>
              </w:rPr>
              <w:fldChar w:fldCharType="end"/>
            </w:r>
          </w:hyperlink>
        </w:p>
        <w:p w14:paraId="15516D61" w14:textId="0BAF4A69" w:rsidR="005408D7" w:rsidRDefault="005408D7">
          <w:pPr>
            <w:pStyle w:val="TOC2"/>
            <w:tabs>
              <w:tab w:val="right" w:leader="dot" w:pos="9350"/>
            </w:tabs>
            <w:rPr>
              <w:rFonts w:asciiTheme="minorHAnsi" w:eastAsiaTheme="minorEastAsia" w:hAnsiTheme="minorHAnsi"/>
              <w:noProof/>
              <w:kern w:val="2"/>
              <w:sz w:val="22"/>
              <w:lang w:val="en-FI" w:eastAsia="en-FI"/>
              <w14:ligatures w14:val="standardContextual"/>
            </w:rPr>
          </w:pPr>
          <w:hyperlink w:anchor="_Toc134268903" w:history="1">
            <w:r w:rsidRPr="00EA4F1A">
              <w:rPr>
                <w:rStyle w:val="Hyperlink"/>
                <w:noProof/>
              </w:rPr>
              <w:t>[A-2.1D] Original feature value pair plot (5 first features)</w:t>
            </w:r>
            <w:r>
              <w:rPr>
                <w:noProof/>
                <w:webHidden/>
              </w:rPr>
              <w:tab/>
            </w:r>
            <w:r>
              <w:rPr>
                <w:noProof/>
                <w:webHidden/>
              </w:rPr>
              <w:fldChar w:fldCharType="begin"/>
            </w:r>
            <w:r>
              <w:rPr>
                <w:noProof/>
                <w:webHidden/>
              </w:rPr>
              <w:instrText xml:space="preserve"> PAGEREF _Toc134268903 \h </w:instrText>
            </w:r>
            <w:r>
              <w:rPr>
                <w:noProof/>
                <w:webHidden/>
              </w:rPr>
            </w:r>
            <w:r>
              <w:rPr>
                <w:noProof/>
                <w:webHidden/>
              </w:rPr>
              <w:fldChar w:fldCharType="separate"/>
            </w:r>
            <w:r>
              <w:rPr>
                <w:noProof/>
                <w:webHidden/>
              </w:rPr>
              <w:t>85</w:t>
            </w:r>
            <w:r>
              <w:rPr>
                <w:noProof/>
                <w:webHidden/>
              </w:rPr>
              <w:fldChar w:fldCharType="end"/>
            </w:r>
          </w:hyperlink>
        </w:p>
        <w:p w14:paraId="6FDDD1AA" w14:textId="245C0234" w:rsidR="005408D7" w:rsidRDefault="005408D7">
          <w:pPr>
            <w:pStyle w:val="TOC2"/>
            <w:tabs>
              <w:tab w:val="right" w:leader="dot" w:pos="9350"/>
            </w:tabs>
            <w:rPr>
              <w:rFonts w:asciiTheme="minorHAnsi" w:eastAsiaTheme="minorEastAsia" w:hAnsiTheme="minorHAnsi"/>
              <w:noProof/>
              <w:kern w:val="2"/>
              <w:sz w:val="22"/>
              <w:lang w:val="en-FI" w:eastAsia="en-FI"/>
              <w14:ligatures w14:val="standardContextual"/>
            </w:rPr>
          </w:pPr>
          <w:hyperlink w:anchor="_Toc134268904" w:history="1">
            <w:r w:rsidRPr="00EA4F1A">
              <w:rPr>
                <w:rStyle w:val="Hyperlink"/>
                <w:noProof/>
              </w:rPr>
              <w:t>[A-2.1E] PCA and STD feature correlation scatter plots</w:t>
            </w:r>
            <w:r>
              <w:rPr>
                <w:noProof/>
                <w:webHidden/>
              </w:rPr>
              <w:tab/>
            </w:r>
            <w:r>
              <w:rPr>
                <w:noProof/>
                <w:webHidden/>
              </w:rPr>
              <w:fldChar w:fldCharType="begin"/>
            </w:r>
            <w:r>
              <w:rPr>
                <w:noProof/>
                <w:webHidden/>
              </w:rPr>
              <w:instrText xml:space="preserve"> PAGEREF _Toc134268904 \h </w:instrText>
            </w:r>
            <w:r>
              <w:rPr>
                <w:noProof/>
                <w:webHidden/>
              </w:rPr>
            </w:r>
            <w:r>
              <w:rPr>
                <w:noProof/>
                <w:webHidden/>
              </w:rPr>
              <w:fldChar w:fldCharType="separate"/>
            </w:r>
            <w:r>
              <w:rPr>
                <w:noProof/>
                <w:webHidden/>
              </w:rPr>
              <w:t>86</w:t>
            </w:r>
            <w:r>
              <w:rPr>
                <w:noProof/>
                <w:webHidden/>
              </w:rPr>
              <w:fldChar w:fldCharType="end"/>
            </w:r>
          </w:hyperlink>
        </w:p>
        <w:p w14:paraId="2BC16623" w14:textId="32B90637" w:rsidR="005408D7" w:rsidRDefault="005408D7">
          <w:pPr>
            <w:pStyle w:val="TOC2"/>
            <w:tabs>
              <w:tab w:val="right" w:leader="dot" w:pos="9350"/>
            </w:tabs>
            <w:rPr>
              <w:rFonts w:asciiTheme="minorHAnsi" w:eastAsiaTheme="minorEastAsia" w:hAnsiTheme="minorHAnsi"/>
              <w:noProof/>
              <w:kern w:val="2"/>
              <w:sz w:val="22"/>
              <w:lang w:val="en-FI" w:eastAsia="en-FI"/>
              <w14:ligatures w14:val="standardContextual"/>
            </w:rPr>
          </w:pPr>
          <w:hyperlink w:anchor="_Toc134268905" w:history="1">
            <w:r w:rsidRPr="00EA4F1A">
              <w:rPr>
                <w:rStyle w:val="Hyperlink"/>
                <w:noProof/>
              </w:rPr>
              <w:t>[A-2.1F] PCA pair plot among five most principal components</w:t>
            </w:r>
            <w:r>
              <w:rPr>
                <w:noProof/>
                <w:webHidden/>
              </w:rPr>
              <w:tab/>
            </w:r>
            <w:r>
              <w:rPr>
                <w:noProof/>
                <w:webHidden/>
              </w:rPr>
              <w:fldChar w:fldCharType="begin"/>
            </w:r>
            <w:r>
              <w:rPr>
                <w:noProof/>
                <w:webHidden/>
              </w:rPr>
              <w:instrText xml:space="preserve"> PAGEREF _Toc134268905 \h </w:instrText>
            </w:r>
            <w:r>
              <w:rPr>
                <w:noProof/>
                <w:webHidden/>
              </w:rPr>
            </w:r>
            <w:r>
              <w:rPr>
                <w:noProof/>
                <w:webHidden/>
              </w:rPr>
              <w:fldChar w:fldCharType="separate"/>
            </w:r>
            <w:r>
              <w:rPr>
                <w:noProof/>
                <w:webHidden/>
              </w:rPr>
              <w:t>87</w:t>
            </w:r>
            <w:r>
              <w:rPr>
                <w:noProof/>
                <w:webHidden/>
              </w:rPr>
              <w:fldChar w:fldCharType="end"/>
            </w:r>
          </w:hyperlink>
        </w:p>
        <w:p w14:paraId="35781E76" w14:textId="3B5A6447" w:rsidR="005408D7" w:rsidRDefault="005408D7">
          <w:pPr>
            <w:pStyle w:val="TOC2"/>
            <w:tabs>
              <w:tab w:val="right" w:leader="dot" w:pos="9350"/>
            </w:tabs>
            <w:rPr>
              <w:rFonts w:asciiTheme="minorHAnsi" w:eastAsiaTheme="minorEastAsia" w:hAnsiTheme="minorHAnsi"/>
              <w:noProof/>
              <w:kern w:val="2"/>
              <w:sz w:val="22"/>
              <w:lang w:val="en-FI" w:eastAsia="en-FI"/>
              <w14:ligatures w14:val="standardContextual"/>
            </w:rPr>
          </w:pPr>
          <w:hyperlink w:anchor="_Toc134268906" w:history="1">
            <w:r w:rsidRPr="00EA4F1A">
              <w:rPr>
                <w:rStyle w:val="Hyperlink"/>
                <w:noProof/>
              </w:rPr>
              <w:t>[A-2.2A] Python source code of TCX to CSV transformer (Matarmaa, 2022)</w:t>
            </w:r>
            <w:r>
              <w:rPr>
                <w:noProof/>
                <w:webHidden/>
              </w:rPr>
              <w:tab/>
            </w:r>
            <w:r>
              <w:rPr>
                <w:noProof/>
                <w:webHidden/>
              </w:rPr>
              <w:fldChar w:fldCharType="begin"/>
            </w:r>
            <w:r>
              <w:rPr>
                <w:noProof/>
                <w:webHidden/>
              </w:rPr>
              <w:instrText xml:space="preserve"> PAGEREF _Toc134268906 \h </w:instrText>
            </w:r>
            <w:r>
              <w:rPr>
                <w:noProof/>
                <w:webHidden/>
              </w:rPr>
            </w:r>
            <w:r>
              <w:rPr>
                <w:noProof/>
                <w:webHidden/>
              </w:rPr>
              <w:fldChar w:fldCharType="separate"/>
            </w:r>
            <w:r>
              <w:rPr>
                <w:noProof/>
                <w:webHidden/>
              </w:rPr>
              <w:t>88</w:t>
            </w:r>
            <w:r>
              <w:rPr>
                <w:noProof/>
                <w:webHidden/>
              </w:rPr>
              <w:fldChar w:fldCharType="end"/>
            </w:r>
          </w:hyperlink>
        </w:p>
        <w:p w14:paraId="5C357539" w14:textId="6262AC71" w:rsidR="005408D7" w:rsidRDefault="005408D7">
          <w:pPr>
            <w:pStyle w:val="TOC2"/>
            <w:tabs>
              <w:tab w:val="right" w:leader="dot" w:pos="9350"/>
            </w:tabs>
            <w:rPr>
              <w:rFonts w:asciiTheme="minorHAnsi" w:eastAsiaTheme="minorEastAsia" w:hAnsiTheme="minorHAnsi"/>
              <w:noProof/>
              <w:kern w:val="2"/>
              <w:sz w:val="22"/>
              <w:lang w:val="en-FI" w:eastAsia="en-FI"/>
              <w14:ligatures w14:val="standardContextual"/>
            </w:rPr>
          </w:pPr>
          <w:hyperlink w:anchor="_Toc134268907" w:history="1">
            <w:r w:rsidRPr="00EA4F1A">
              <w:rPr>
                <w:rStyle w:val="Hyperlink"/>
                <w:noProof/>
              </w:rPr>
              <w:t>[A-2.2B] 3D visualization of sport activity sample</w:t>
            </w:r>
            <w:r>
              <w:rPr>
                <w:noProof/>
                <w:webHidden/>
              </w:rPr>
              <w:tab/>
            </w:r>
            <w:r>
              <w:rPr>
                <w:noProof/>
                <w:webHidden/>
              </w:rPr>
              <w:fldChar w:fldCharType="begin"/>
            </w:r>
            <w:r>
              <w:rPr>
                <w:noProof/>
                <w:webHidden/>
              </w:rPr>
              <w:instrText xml:space="preserve"> PAGEREF _Toc134268907 \h </w:instrText>
            </w:r>
            <w:r>
              <w:rPr>
                <w:noProof/>
                <w:webHidden/>
              </w:rPr>
            </w:r>
            <w:r>
              <w:rPr>
                <w:noProof/>
                <w:webHidden/>
              </w:rPr>
              <w:fldChar w:fldCharType="separate"/>
            </w:r>
            <w:r>
              <w:rPr>
                <w:noProof/>
                <w:webHidden/>
              </w:rPr>
              <w:t>92</w:t>
            </w:r>
            <w:r>
              <w:rPr>
                <w:noProof/>
                <w:webHidden/>
              </w:rPr>
              <w:fldChar w:fldCharType="end"/>
            </w:r>
          </w:hyperlink>
        </w:p>
        <w:p w14:paraId="09DEFC2E" w14:textId="332445D0" w:rsidR="005408D7" w:rsidRDefault="005408D7">
          <w:pPr>
            <w:pStyle w:val="TOC2"/>
            <w:tabs>
              <w:tab w:val="right" w:leader="dot" w:pos="9350"/>
            </w:tabs>
            <w:rPr>
              <w:rFonts w:asciiTheme="minorHAnsi" w:eastAsiaTheme="minorEastAsia" w:hAnsiTheme="minorHAnsi"/>
              <w:noProof/>
              <w:kern w:val="2"/>
              <w:sz w:val="22"/>
              <w:lang w:val="en-FI" w:eastAsia="en-FI"/>
              <w14:ligatures w14:val="standardContextual"/>
            </w:rPr>
          </w:pPr>
          <w:hyperlink w:anchor="_Toc134268908" w:history="1">
            <w:r w:rsidRPr="00EA4F1A">
              <w:rPr>
                <w:rStyle w:val="Hyperlink"/>
                <w:noProof/>
              </w:rPr>
              <w:t>[A-2.2C] Code for generating sequences from the raw data</w:t>
            </w:r>
            <w:r>
              <w:rPr>
                <w:noProof/>
                <w:webHidden/>
              </w:rPr>
              <w:tab/>
            </w:r>
            <w:r>
              <w:rPr>
                <w:noProof/>
                <w:webHidden/>
              </w:rPr>
              <w:fldChar w:fldCharType="begin"/>
            </w:r>
            <w:r>
              <w:rPr>
                <w:noProof/>
                <w:webHidden/>
              </w:rPr>
              <w:instrText xml:space="preserve"> PAGEREF _Toc134268908 \h </w:instrText>
            </w:r>
            <w:r>
              <w:rPr>
                <w:noProof/>
                <w:webHidden/>
              </w:rPr>
            </w:r>
            <w:r>
              <w:rPr>
                <w:noProof/>
                <w:webHidden/>
              </w:rPr>
              <w:fldChar w:fldCharType="separate"/>
            </w:r>
            <w:r>
              <w:rPr>
                <w:noProof/>
                <w:webHidden/>
              </w:rPr>
              <w:t>93</w:t>
            </w:r>
            <w:r>
              <w:rPr>
                <w:noProof/>
                <w:webHidden/>
              </w:rPr>
              <w:fldChar w:fldCharType="end"/>
            </w:r>
          </w:hyperlink>
        </w:p>
        <w:p w14:paraId="4A7D1679" w14:textId="53A826A8" w:rsidR="005408D7" w:rsidRDefault="005408D7">
          <w:pPr>
            <w:pStyle w:val="TOC2"/>
            <w:tabs>
              <w:tab w:val="right" w:leader="dot" w:pos="9350"/>
            </w:tabs>
            <w:rPr>
              <w:rFonts w:asciiTheme="minorHAnsi" w:eastAsiaTheme="minorEastAsia" w:hAnsiTheme="minorHAnsi"/>
              <w:noProof/>
              <w:kern w:val="2"/>
              <w:sz w:val="22"/>
              <w:lang w:val="en-FI" w:eastAsia="en-FI"/>
              <w14:ligatures w14:val="standardContextual"/>
            </w:rPr>
          </w:pPr>
          <w:hyperlink w:anchor="_Toc134268909" w:history="1">
            <w:r w:rsidRPr="00EA4F1A">
              <w:rPr>
                <w:rStyle w:val="Hyperlink"/>
                <w:noProof/>
              </w:rPr>
              <w:t>[A-3.1A] Holdout validation method (Raschka, 2018)(</w:t>
            </w:r>
            <w:r w:rsidRPr="00EA4F1A">
              <w:rPr>
                <w:rStyle w:val="Hyperlink"/>
                <w:rFonts w:cs="Times New Roman"/>
                <w:noProof/>
              </w:rPr>
              <w:t>[24]</w:t>
            </w:r>
            <w:r w:rsidRPr="00EA4F1A">
              <w:rPr>
                <w:rStyle w:val="Hyperlink"/>
                <w:noProof/>
              </w:rPr>
              <w:t>)</w:t>
            </w:r>
            <w:r>
              <w:rPr>
                <w:noProof/>
                <w:webHidden/>
              </w:rPr>
              <w:tab/>
            </w:r>
            <w:r>
              <w:rPr>
                <w:noProof/>
                <w:webHidden/>
              </w:rPr>
              <w:fldChar w:fldCharType="begin"/>
            </w:r>
            <w:r>
              <w:rPr>
                <w:noProof/>
                <w:webHidden/>
              </w:rPr>
              <w:instrText xml:space="preserve"> PAGEREF _Toc134268909 \h </w:instrText>
            </w:r>
            <w:r>
              <w:rPr>
                <w:noProof/>
                <w:webHidden/>
              </w:rPr>
            </w:r>
            <w:r>
              <w:rPr>
                <w:noProof/>
                <w:webHidden/>
              </w:rPr>
              <w:fldChar w:fldCharType="separate"/>
            </w:r>
            <w:r>
              <w:rPr>
                <w:noProof/>
                <w:webHidden/>
              </w:rPr>
              <w:t>94</w:t>
            </w:r>
            <w:r>
              <w:rPr>
                <w:noProof/>
                <w:webHidden/>
              </w:rPr>
              <w:fldChar w:fldCharType="end"/>
            </w:r>
          </w:hyperlink>
        </w:p>
        <w:p w14:paraId="3BD40EC7" w14:textId="750565AE" w:rsidR="005408D7" w:rsidRDefault="005408D7">
          <w:pPr>
            <w:pStyle w:val="TOC2"/>
            <w:tabs>
              <w:tab w:val="right" w:leader="dot" w:pos="9350"/>
            </w:tabs>
            <w:rPr>
              <w:rFonts w:asciiTheme="minorHAnsi" w:eastAsiaTheme="minorEastAsia" w:hAnsiTheme="minorHAnsi"/>
              <w:noProof/>
              <w:kern w:val="2"/>
              <w:sz w:val="22"/>
              <w:lang w:val="en-FI" w:eastAsia="en-FI"/>
              <w14:ligatures w14:val="standardContextual"/>
            </w:rPr>
          </w:pPr>
          <w:hyperlink w:anchor="_Toc134268910" w:history="1">
            <w:r w:rsidRPr="00EA4F1A">
              <w:rPr>
                <w:rStyle w:val="Hyperlink"/>
                <w:noProof/>
              </w:rPr>
              <w:t>[A-3.1B] K-fold cross-validation algorithm (Raschka, 2018)(</w:t>
            </w:r>
            <w:r w:rsidRPr="00EA4F1A">
              <w:rPr>
                <w:rStyle w:val="Hyperlink"/>
                <w:rFonts w:cs="Times New Roman"/>
                <w:noProof/>
              </w:rPr>
              <w:t>[24]</w:t>
            </w:r>
            <w:r w:rsidRPr="00EA4F1A">
              <w:rPr>
                <w:rStyle w:val="Hyperlink"/>
                <w:noProof/>
              </w:rPr>
              <w:t>)</w:t>
            </w:r>
            <w:r>
              <w:rPr>
                <w:noProof/>
                <w:webHidden/>
              </w:rPr>
              <w:tab/>
            </w:r>
            <w:r>
              <w:rPr>
                <w:noProof/>
                <w:webHidden/>
              </w:rPr>
              <w:fldChar w:fldCharType="begin"/>
            </w:r>
            <w:r>
              <w:rPr>
                <w:noProof/>
                <w:webHidden/>
              </w:rPr>
              <w:instrText xml:space="preserve"> PAGEREF _Toc134268910 \h </w:instrText>
            </w:r>
            <w:r>
              <w:rPr>
                <w:noProof/>
                <w:webHidden/>
              </w:rPr>
            </w:r>
            <w:r>
              <w:rPr>
                <w:noProof/>
                <w:webHidden/>
              </w:rPr>
              <w:fldChar w:fldCharType="separate"/>
            </w:r>
            <w:r>
              <w:rPr>
                <w:noProof/>
                <w:webHidden/>
              </w:rPr>
              <w:t>95</w:t>
            </w:r>
            <w:r>
              <w:rPr>
                <w:noProof/>
                <w:webHidden/>
              </w:rPr>
              <w:fldChar w:fldCharType="end"/>
            </w:r>
          </w:hyperlink>
        </w:p>
        <w:p w14:paraId="5147B492" w14:textId="34636557" w:rsidR="005408D7" w:rsidRDefault="005408D7">
          <w:pPr>
            <w:pStyle w:val="TOC2"/>
            <w:tabs>
              <w:tab w:val="right" w:leader="dot" w:pos="9350"/>
            </w:tabs>
            <w:rPr>
              <w:rFonts w:asciiTheme="minorHAnsi" w:eastAsiaTheme="minorEastAsia" w:hAnsiTheme="minorHAnsi"/>
              <w:noProof/>
              <w:kern w:val="2"/>
              <w:sz w:val="22"/>
              <w:lang w:val="en-FI" w:eastAsia="en-FI"/>
              <w14:ligatures w14:val="standardContextual"/>
            </w:rPr>
          </w:pPr>
          <w:hyperlink w:anchor="_Toc134268911" w:history="1">
            <w:r w:rsidRPr="00EA4F1A">
              <w:rPr>
                <w:rStyle w:val="Hyperlink"/>
                <w:noProof/>
              </w:rPr>
              <w:t>[A-3.1C] Optimal hyperparameters</w:t>
            </w:r>
            <w:r>
              <w:rPr>
                <w:noProof/>
                <w:webHidden/>
              </w:rPr>
              <w:tab/>
            </w:r>
            <w:r>
              <w:rPr>
                <w:noProof/>
                <w:webHidden/>
              </w:rPr>
              <w:fldChar w:fldCharType="begin"/>
            </w:r>
            <w:r>
              <w:rPr>
                <w:noProof/>
                <w:webHidden/>
              </w:rPr>
              <w:instrText xml:space="preserve"> PAGEREF _Toc134268911 \h </w:instrText>
            </w:r>
            <w:r>
              <w:rPr>
                <w:noProof/>
                <w:webHidden/>
              </w:rPr>
            </w:r>
            <w:r>
              <w:rPr>
                <w:noProof/>
                <w:webHidden/>
              </w:rPr>
              <w:fldChar w:fldCharType="separate"/>
            </w:r>
            <w:r>
              <w:rPr>
                <w:noProof/>
                <w:webHidden/>
              </w:rPr>
              <w:t>96</w:t>
            </w:r>
            <w:r>
              <w:rPr>
                <w:noProof/>
                <w:webHidden/>
              </w:rPr>
              <w:fldChar w:fldCharType="end"/>
            </w:r>
          </w:hyperlink>
        </w:p>
        <w:p w14:paraId="46E71B6E" w14:textId="6910A62F" w:rsidR="005408D7" w:rsidRDefault="005408D7">
          <w:pPr>
            <w:pStyle w:val="TOC2"/>
            <w:tabs>
              <w:tab w:val="right" w:leader="dot" w:pos="9350"/>
            </w:tabs>
            <w:rPr>
              <w:rFonts w:asciiTheme="minorHAnsi" w:eastAsiaTheme="minorEastAsia" w:hAnsiTheme="minorHAnsi"/>
              <w:noProof/>
              <w:kern w:val="2"/>
              <w:sz w:val="22"/>
              <w:lang w:val="en-FI" w:eastAsia="en-FI"/>
              <w14:ligatures w14:val="standardContextual"/>
            </w:rPr>
          </w:pPr>
          <w:hyperlink w:anchor="_Toc134268912" w:history="1">
            <w:r w:rsidRPr="00EA4F1A">
              <w:rPr>
                <w:rStyle w:val="Hyperlink"/>
                <w:noProof/>
              </w:rPr>
              <w:t>[A-3.2A] HIVE-COTEv1.0 pseudo code</w:t>
            </w:r>
            <w:r>
              <w:rPr>
                <w:noProof/>
                <w:webHidden/>
              </w:rPr>
              <w:tab/>
            </w:r>
            <w:r>
              <w:rPr>
                <w:noProof/>
                <w:webHidden/>
              </w:rPr>
              <w:fldChar w:fldCharType="begin"/>
            </w:r>
            <w:r>
              <w:rPr>
                <w:noProof/>
                <w:webHidden/>
              </w:rPr>
              <w:instrText xml:space="preserve"> PAGEREF _Toc134268912 \h </w:instrText>
            </w:r>
            <w:r>
              <w:rPr>
                <w:noProof/>
                <w:webHidden/>
              </w:rPr>
            </w:r>
            <w:r>
              <w:rPr>
                <w:noProof/>
                <w:webHidden/>
              </w:rPr>
              <w:fldChar w:fldCharType="separate"/>
            </w:r>
            <w:r>
              <w:rPr>
                <w:noProof/>
                <w:webHidden/>
              </w:rPr>
              <w:t>97</w:t>
            </w:r>
            <w:r>
              <w:rPr>
                <w:noProof/>
                <w:webHidden/>
              </w:rPr>
              <w:fldChar w:fldCharType="end"/>
            </w:r>
          </w:hyperlink>
        </w:p>
        <w:p w14:paraId="2B14355C" w14:textId="1B566CA0" w:rsidR="005408D7" w:rsidRDefault="005408D7">
          <w:pPr>
            <w:pStyle w:val="TOC2"/>
            <w:tabs>
              <w:tab w:val="right" w:leader="dot" w:pos="9350"/>
            </w:tabs>
            <w:rPr>
              <w:rFonts w:asciiTheme="minorHAnsi" w:eastAsiaTheme="minorEastAsia" w:hAnsiTheme="minorHAnsi"/>
              <w:noProof/>
              <w:kern w:val="2"/>
              <w:sz w:val="22"/>
              <w:lang w:val="en-FI" w:eastAsia="en-FI"/>
              <w14:ligatures w14:val="standardContextual"/>
            </w:rPr>
          </w:pPr>
          <w:hyperlink w:anchor="_Toc134268913" w:history="1">
            <w:r w:rsidRPr="00EA4F1A">
              <w:rPr>
                <w:rStyle w:val="Hyperlink"/>
                <w:noProof/>
              </w:rPr>
              <w:t>[A-3.2B] Default model setup for TSC models. Hyperparameters.</w:t>
            </w:r>
            <w:r>
              <w:rPr>
                <w:noProof/>
                <w:webHidden/>
              </w:rPr>
              <w:tab/>
            </w:r>
            <w:r>
              <w:rPr>
                <w:noProof/>
                <w:webHidden/>
              </w:rPr>
              <w:fldChar w:fldCharType="begin"/>
            </w:r>
            <w:r>
              <w:rPr>
                <w:noProof/>
                <w:webHidden/>
              </w:rPr>
              <w:instrText xml:space="preserve"> PAGEREF _Toc134268913 \h </w:instrText>
            </w:r>
            <w:r>
              <w:rPr>
                <w:noProof/>
                <w:webHidden/>
              </w:rPr>
            </w:r>
            <w:r>
              <w:rPr>
                <w:noProof/>
                <w:webHidden/>
              </w:rPr>
              <w:fldChar w:fldCharType="separate"/>
            </w:r>
            <w:r>
              <w:rPr>
                <w:noProof/>
                <w:webHidden/>
              </w:rPr>
              <w:t>98</w:t>
            </w:r>
            <w:r>
              <w:rPr>
                <w:noProof/>
                <w:webHidden/>
              </w:rPr>
              <w:fldChar w:fldCharType="end"/>
            </w:r>
          </w:hyperlink>
        </w:p>
        <w:p w14:paraId="414FE190" w14:textId="6BB977D4" w:rsidR="005408D7" w:rsidRDefault="005408D7">
          <w:pPr>
            <w:pStyle w:val="TOC2"/>
            <w:tabs>
              <w:tab w:val="right" w:leader="dot" w:pos="9350"/>
            </w:tabs>
            <w:rPr>
              <w:rFonts w:asciiTheme="minorHAnsi" w:eastAsiaTheme="minorEastAsia" w:hAnsiTheme="minorHAnsi"/>
              <w:noProof/>
              <w:kern w:val="2"/>
              <w:sz w:val="22"/>
              <w:lang w:val="en-FI" w:eastAsia="en-FI"/>
              <w14:ligatures w14:val="standardContextual"/>
            </w:rPr>
          </w:pPr>
          <w:hyperlink w:anchor="_Toc134268914" w:history="1">
            <w:r w:rsidRPr="00EA4F1A">
              <w:rPr>
                <w:rStyle w:val="Hyperlink"/>
                <w:noProof/>
              </w:rPr>
              <w:t>[A-3.4A] Classification function</w:t>
            </w:r>
            <w:r>
              <w:rPr>
                <w:noProof/>
                <w:webHidden/>
              </w:rPr>
              <w:tab/>
            </w:r>
            <w:r>
              <w:rPr>
                <w:noProof/>
                <w:webHidden/>
              </w:rPr>
              <w:fldChar w:fldCharType="begin"/>
            </w:r>
            <w:r>
              <w:rPr>
                <w:noProof/>
                <w:webHidden/>
              </w:rPr>
              <w:instrText xml:space="preserve"> PAGEREF _Toc134268914 \h </w:instrText>
            </w:r>
            <w:r>
              <w:rPr>
                <w:noProof/>
                <w:webHidden/>
              </w:rPr>
            </w:r>
            <w:r>
              <w:rPr>
                <w:noProof/>
                <w:webHidden/>
              </w:rPr>
              <w:fldChar w:fldCharType="separate"/>
            </w:r>
            <w:r>
              <w:rPr>
                <w:noProof/>
                <w:webHidden/>
              </w:rPr>
              <w:t>99</w:t>
            </w:r>
            <w:r>
              <w:rPr>
                <w:noProof/>
                <w:webHidden/>
              </w:rPr>
              <w:fldChar w:fldCharType="end"/>
            </w:r>
          </w:hyperlink>
        </w:p>
        <w:p w14:paraId="308D34AB" w14:textId="1CB466B2" w:rsidR="005408D7" w:rsidRDefault="005408D7">
          <w:pPr>
            <w:pStyle w:val="TOC2"/>
            <w:tabs>
              <w:tab w:val="right" w:leader="dot" w:pos="9350"/>
            </w:tabs>
            <w:rPr>
              <w:rFonts w:asciiTheme="minorHAnsi" w:eastAsiaTheme="minorEastAsia" w:hAnsiTheme="minorHAnsi"/>
              <w:noProof/>
              <w:kern w:val="2"/>
              <w:sz w:val="22"/>
              <w:lang w:val="en-FI" w:eastAsia="en-FI"/>
              <w14:ligatures w14:val="standardContextual"/>
            </w:rPr>
          </w:pPr>
          <w:hyperlink w:anchor="_Toc134268915" w:history="1">
            <w:r w:rsidRPr="00EA4F1A">
              <w:rPr>
                <w:rStyle w:val="Hyperlink"/>
                <w:noProof/>
              </w:rPr>
              <w:t>[A-4.1A] Confusion matrices (default)</w:t>
            </w:r>
            <w:r>
              <w:rPr>
                <w:noProof/>
                <w:webHidden/>
              </w:rPr>
              <w:tab/>
            </w:r>
            <w:r>
              <w:rPr>
                <w:noProof/>
                <w:webHidden/>
              </w:rPr>
              <w:fldChar w:fldCharType="begin"/>
            </w:r>
            <w:r>
              <w:rPr>
                <w:noProof/>
                <w:webHidden/>
              </w:rPr>
              <w:instrText xml:space="preserve"> PAGEREF _Toc134268915 \h </w:instrText>
            </w:r>
            <w:r>
              <w:rPr>
                <w:noProof/>
                <w:webHidden/>
              </w:rPr>
            </w:r>
            <w:r>
              <w:rPr>
                <w:noProof/>
                <w:webHidden/>
              </w:rPr>
              <w:fldChar w:fldCharType="separate"/>
            </w:r>
            <w:r>
              <w:rPr>
                <w:noProof/>
                <w:webHidden/>
              </w:rPr>
              <w:t>100</w:t>
            </w:r>
            <w:r>
              <w:rPr>
                <w:noProof/>
                <w:webHidden/>
              </w:rPr>
              <w:fldChar w:fldCharType="end"/>
            </w:r>
          </w:hyperlink>
        </w:p>
        <w:p w14:paraId="342A586B" w14:textId="785BB4AD" w:rsidR="005408D7" w:rsidRDefault="005408D7">
          <w:pPr>
            <w:pStyle w:val="TOC2"/>
            <w:tabs>
              <w:tab w:val="right" w:leader="dot" w:pos="9350"/>
            </w:tabs>
            <w:rPr>
              <w:rFonts w:asciiTheme="minorHAnsi" w:eastAsiaTheme="minorEastAsia" w:hAnsiTheme="minorHAnsi"/>
              <w:noProof/>
              <w:kern w:val="2"/>
              <w:sz w:val="22"/>
              <w:lang w:val="en-FI" w:eastAsia="en-FI"/>
              <w14:ligatures w14:val="standardContextual"/>
            </w:rPr>
          </w:pPr>
          <w:hyperlink w:anchor="_Toc134268916" w:history="1">
            <w:r w:rsidRPr="00EA4F1A">
              <w:rPr>
                <w:rStyle w:val="Hyperlink"/>
                <w:noProof/>
              </w:rPr>
              <w:t>[A-4.1B] Violin plots of the classification results (optimal)</w:t>
            </w:r>
            <w:r>
              <w:rPr>
                <w:noProof/>
                <w:webHidden/>
              </w:rPr>
              <w:tab/>
            </w:r>
            <w:r>
              <w:rPr>
                <w:noProof/>
                <w:webHidden/>
              </w:rPr>
              <w:fldChar w:fldCharType="begin"/>
            </w:r>
            <w:r>
              <w:rPr>
                <w:noProof/>
                <w:webHidden/>
              </w:rPr>
              <w:instrText xml:space="preserve"> PAGEREF _Toc134268916 \h </w:instrText>
            </w:r>
            <w:r>
              <w:rPr>
                <w:noProof/>
                <w:webHidden/>
              </w:rPr>
            </w:r>
            <w:r>
              <w:rPr>
                <w:noProof/>
                <w:webHidden/>
              </w:rPr>
              <w:fldChar w:fldCharType="separate"/>
            </w:r>
            <w:r>
              <w:rPr>
                <w:noProof/>
                <w:webHidden/>
              </w:rPr>
              <w:t>101</w:t>
            </w:r>
            <w:r>
              <w:rPr>
                <w:noProof/>
                <w:webHidden/>
              </w:rPr>
              <w:fldChar w:fldCharType="end"/>
            </w:r>
          </w:hyperlink>
        </w:p>
        <w:p w14:paraId="578EC19C" w14:textId="37115B82" w:rsidR="005408D7" w:rsidRDefault="005408D7">
          <w:pPr>
            <w:pStyle w:val="TOC2"/>
            <w:tabs>
              <w:tab w:val="right" w:leader="dot" w:pos="9350"/>
            </w:tabs>
            <w:rPr>
              <w:rFonts w:asciiTheme="minorHAnsi" w:eastAsiaTheme="minorEastAsia" w:hAnsiTheme="minorHAnsi"/>
              <w:noProof/>
              <w:kern w:val="2"/>
              <w:sz w:val="22"/>
              <w:lang w:val="en-FI" w:eastAsia="en-FI"/>
              <w14:ligatures w14:val="standardContextual"/>
            </w:rPr>
          </w:pPr>
          <w:hyperlink w:anchor="_Toc134268917" w:history="1">
            <w:r w:rsidRPr="00EA4F1A">
              <w:rPr>
                <w:rStyle w:val="Hyperlink"/>
                <w:noProof/>
              </w:rPr>
              <w:t>[A-4.1C] Confusion matrices (optimal)</w:t>
            </w:r>
            <w:r>
              <w:rPr>
                <w:noProof/>
                <w:webHidden/>
              </w:rPr>
              <w:tab/>
            </w:r>
            <w:r>
              <w:rPr>
                <w:noProof/>
                <w:webHidden/>
              </w:rPr>
              <w:fldChar w:fldCharType="begin"/>
            </w:r>
            <w:r>
              <w:rPr>
                <w:noProof/>
                <w:webHidden/>
              </w:rPr>
              <w:instrText xml:space="preserve"> PAGEREF _Toc134268917 \h </w:instrText>
            </w:r>
            <w:r>
              <w:rPr>
                <w:noProof/>
                <w:webHidden/>
              </w:rPr>
            </w:r>
            <w:r>
              <w:rPr>
                <w:noProof/>
                <w:webHidden/>
              </w:rPr>
              <w:fldChar w:fldCharType="separate"/>
            </w:r>
            <w:r>
              <w:rPr>
                <w:noProof/>
                <w:webHidden/>
              </w:rPr>
              <w:t>102</w:t>
            </w:r>
            <w:r>
              <w:rPr>
                <w:noProof/>
                <w:webHidden/>
              </w:rPr>
              <w:fldChar w:fldCharType="end"/>
            </w:r>
          </w:hyperlink>
        </w:p>
        <w:p w14:paraId="1AA6551E" w14:textId="1E75A315" w:rsidR="005408D7" w:rsidRDefault="005408D7">
          <w:pPr>
            <w:pStyle w:val="TOC2"/>
            <w:tabs>
              <w:tab w:val="right" w:leader="dot" w:pos="9350"/>
            </w:tabs>
            <w:rPr>
              <w:rFonts w:asciiTheme="minorHAnsi" w:eastAsiaTheme="minorEastAsia" w:hAnsiTheme="minorHAnsi"/>
              <w:noProof/>
              <w:kern w:val="2"/>
              <w:sz w:val="22"/>
              <w:lang w:val="en-FI" w:eastAsia="en-FI"/>
              <w14:ligatures w14:val="standardContextual"/>
            </w:rPr>
          </w:pPr>
          <w:hyperlink w:anchor="_Toc134268918" w:history="1">
            <w:r w:rsidRPr="00EA4F1A">
              <w:rPr>
                <w:rStyle w:val="Hyperlink"/>
                <w:noProof/>
              </w:rPr>
              <w:t>[A-PC] Project codes</w:t>
            </w:r>
            <w:r>
              <w:rPr>
                <w:noProof/>
                <w:webHidden/>
              </w:rPr>
              <w:tab/>
            </w:r>
            <w:r>
              <w:rPr>
                <w:noProof/>
                <w:webHidden/>
              </w:rPr>
              <w:fldChar w:fldCharType="begin"/>
            </w:r>
            <w:r>
              <w:rPr>
                <w:noProof/>
                <w:webHidden/>
              </w:rPr>
              <w:instrText xml:space="preserve"> PAGEREF _Toc134268918 \h </w:instrText>
            </w:r>
            <w:r>
              <w:rPr>
                <w:noProof/>
                <w:webHidden/>
              </w:rPr>
            </w:r>
            <w:r>
              <w:rPr>
                <w:noProof/>
                <w:webHidden/>
              </w:rPr>
              <w:fldChar w:fldCharType="separate"/>
            </w:r>
            <w:r>
              <w:rPr>
                <w:noProof/>
                <w:webHidden/>
              </w:rPr>
              <w:t>103</w:t>
            </w:r>
            <w:r>
              <w:rPr>
                <w:noProof/>
                <w:webHidden/>
              </w:rPr>
              <w:fldChar w:fldCharType="end"/>
            </w:r>
          </w:hyperlink>
        </w:p>
        <w:p w14:paraId="7A1C1266" w14:textId="4E28A355" w:rsidR="005408D7" w:rsidRDefault="005408D7">
          <w:pPr>
            <w:pStyle w:val="TOC2"/>
            <w:tabs>
              <w:tab w:val="right" w:leader="dot" w:pos="9350"/>
            </w:tabs>
            <w:rPr>
              <w:rFonts w:asciiTheme="minorHAnsi" w:eastAsiaTheme="minorEastAsia" w:hAnsiTheme="minorHAnsi"/>
              <w:noProof/>
              <w:kern w:val="2"/>
              <w:sz w:val="22"/>
              <w:lang w:val="en-FI" w:eastAsia="en-FI"/>
              <w14:ligatures w14:val="standardContextual"/>
            </w:rPr>
          </w:pPr>
          <w:hyperlink w:anchor="_Toc134268919" w:history="1">
            <w:r w:rsidRPr="00EA4F1A">
              <w:rPr>
                <w:rStyle w:val="Hyperlink"/>
                <w:noProof/>
              </w:rPr>
              <w:t>[A-TE] Test environment and device</w:t>
            </w:r>
            <w:r>
              <w:rPr>
                <w:noProof/>
                <w:webHidden/>
              </w:rPr>
              <w:tab/>
            </w:r>
            <w:r>
              <w:rPr>
                <w:noProof/>
                <w:webHidden/>
              </w:rPr>
              <w:fldChar w:fldCharType="begin"/>
            </w:r>
            <w:r>
              <w:rPr>
                <w:noProof/>
                <w:webHidden/>
              </w:rPr>
              <w:instrText xml:space="preserve"> PAGEREF _Toc134268919 \h </w:instrText>
            </w:r>
            <w:r>
              <w:rPr>
                <w:noProof/>
                <w:webHidden/>
              </w:rPr>
            </w:r>
            <w:r>
              <w:rPr>
                <w:noProof/>
                <w:webHidden/>
              </w:rPr>
              <w:fldChar w:fldCharType="separate"/>
            </w:r>
            <w:r>
              <w:rPr>
                <w:noProof/>
                <w:webHidden/>
              </w:rPr>
              <w:t>104</w:t>
            </w:r>
            <w:r>
              <w:rPr>
                <w:noProof/>
                <w:webHidden/>
              </w:rPr>
              <w:fldChar w:fldCharType="end"/>
            </w:r>
          </w:hyperlink>
        </w:p>
        <w:p w14:paraId="21FABD3B" w14:textId="2365C88E" w:rsidR="005408D7" w:rsidRDefault="005408D7">
          <w:pPr>
            <w:pStyle w:val="TOC1"/>
            <w:tabs>
              <w:tab w:val="right" w:leader="dot" w:pos="9350"/>
            </w:tabs>
            <w:rPr>
              <w:rFonts w:asciiTheme="minorHAnsi" w:eastAsiaTheme="minorEastAsia" w:hAnsiTheme="minorHAnsi"/>
              <w:noProof/>
              <w:kern w:val="2"/>
              <w:sz w:val="22"/>
              <w:lang w:val="en-FI" w:eastAsia="en-FI"/>
              <w14:ligatures w14:val="standardContextual"/>
            </w:rPr>
          </w:pPr>
          <w:hyperlink w:anchor="_Toc134268920" w:history="1">
            <w:r w:rsidRPr="00EA4F1A">
              <w:rPr>
                <w:rStyle w:val="Hyperlink"/>
                <w:noProof/>
              </w:rPr>
              <w:t>Tables</w:t>
            </w:r>
            <w:r>
              <w:rPr>
                <w:noProof/>
                <w:webHidden/>
              </w:rPr>
              <w:tab/>
            </w:r>
            <w:r>
              <w:rPr>
                <w:noProof/>
                <w:webHidden/>
              </w:rPr>
              <w:fldChar w:fldCharType="begin"/>
            </w:r>
            <w:r>
              <w:rPr>
                <w:noProof/>
                <w:webHidden/>
              </w:rPr>
              <w:instrText xml:space="preserve"> PAGEREF _Toc134268920 \h </w:instrText>
            </w:r>
            <w:r>
              <w:rPr>
                <w:noProof/>
                <w:webHidden/>
              </w:rPr>
            </w:r>
            <w:r>
              <w:rPr>
                <w:noProof/>
                <w:webHidden/>
              </w:rPr>
              <w:fldChar w:fldCharType="separate"/>
            </w:r>
            <w:r>
              <w:rPr>
                <w:noProof/>
                <w:webHidden/>
              </w:rPr>
              <w:t>105</w:t>
            </w:r>
            <w:r>
              <w:rPr>
                <w:noProof/>
                <w:webHidden/>
              </w:rPr>
              <w:fldChar w:fldCharType="end"/>
            </w:r>
          </w:hyperlink>
        </w:p>
        <w:p w14:paraId="2B3A42BF" w14:textId="6D80D669" w:rsidR="005408D7" w:rsidRDefault="005408D7">
          <w:pPr>
            <w:pStyle w:val="TOC1"/>
            <w:tabs>
              <w:tab w:val="right" w:leader="dot" w:pos="9350"/>
            </w:tabs>
            <w:rPr>
              <w:rFonts w:asciiTheme="minorHAnsi" w:eastAsiaTheme="minorEastAsia" w:hAnsiTheme="minorHAnsi"/>
              <w:noProof/>
              <w:kern w:val="2"/>
              <w:sz w:val="22"/>
              <w:lang w:val="en-FI" w:eastAsia="en-FI"/>
              <w14:ligatures w14:val="standardContextual"/>
            </w:rPr>
          </w:pPr>
          <w:hyperlink w:anchor="_Toc134268921" w:history="1">
            <w:r w:rsidRPr="00EA4F1A">
              <w:rPr>
                <w:rStyle w:val="Hyperlink"/>
                <w:noProof/>
              </w:rPr>
              <w:t>Figures title:</w:t>
            </w:r>
            <w:r>
              <w:rPr>
                <w:noProof/>
                <w:webHidden/>
              </w:rPr>
              <w:tab/>
            </w:r>
            <w:r>
              <w:rPr>
                <w:noProof/>
                <w:webHidden/>
              </w:rPr>
              <w:fldChar w:fldCharType="begin"/>
            </w:r>
            <w:r>
              <w:rPr>
                <w:noProof/>
                <w:webHidden/>
              </w:rPr>
              <w:instrText xml:space="preserve"> PAGEREF _Toc134268921 \h </w:instrText>
            </w:r>
            <w:r>
              <w:rPr>
                <w:noProof/>
                <w:webHidden/>
              </w:rPr>
            </w:r>
            <w:r>
              <w:rPr>
                <w:noProof/>
                <w:webHidden/>
              </w:rPr>
              <w:fldChar w:fldCharType="separate"/>
            </w:r>
            <w:r>
              <w:rPr>
                <w:noProof/>
                <w:webHidden/>
              </w:rPr>
              <w:t>106</w:t>
            </w:r>
            <w:r>
              <w:rPr>
                <w:noProof/>
                <w:webHidden/>
              </w:rPr>
              <w:fldChar w:fldCharType="end"/>
            </w:r>
          </w:hyperlink>
        </w:p>
        <w:p w14:paraId="7A17B676" w14:textId="751F69B5" w:rsidR="00781C4E" w:rsidRDefault="00781C4E" w:rsidP="003F1EA9">
          <w:r>
            <w:rPr>
              <w:b/>
              <w:bCs/>
              <w:noProof/>
            </w:rPr>
            <w:fldChar w:fldCharType="end"/>
          </w:r>
        </w:p>
      </w:sdtContent>
    </w:sdt>
    <w:p w14:paraId="64200056" w14:textId="77777777" w:rsidR="00027D7E" w:rsidRDefault="00027D7E" w:rsidP="003F1EA9">
      <w:pPr>
        <w:ind w:firstLine="0"/>
        <w:sectPr w:rsidR="00027D7E">
          <w:footnotePr>
            <w:pos w:val="beneathText"/>
          </w:footnotePr>
          <w:pgSz w:w="12240" w:h="15840"/>
          <w:pgMar w:top="1440" w:right="1440" w:bottom="1440" w:left="1440" w:header="720" w:footer="720" w:gutter="0"/>
          <w:cols w:space="720"/>
          <w:titlePg/>
          <w:docGrid w:linePitch="360"/>
          <w15:footnoteColumns w:val="1"/>
        </w:sectPr>
      </w:pPr>
    </w:p>
    <w:p w14:paraId="0DB9BD73" w14:textId="668C2604" w:rsidR="00781C4E" w:rsidRDefault="00027D7E" w:rsidP="00BF2BC6">
      <w:pPr>
        <w:pStyle w:val="TOCHeading"/>
      </w:pPr>
      <w:bookmarkStart w:id="3" w:name="_Toc134268806"/>
      <w:r>
        <w:lastRenderedPageBreak/>
        <w:t>Clarification of terms</w:t>
      </w:r>
      <w:bookmarkEnd w:id="3"/>
    </w:p>
    <w:p w14:paraId="413C252C" w14:textId="77777777" w:rsidR="00676974" w:rsidRDefault="00CA1549" w:rsidP="003F1EA9">
      <w:pPr>
        <w:ind w:firstLine="0"/>
      </w:pPr>
      <w:r w:rsidRPr="00DA7567">
        <w:rPr>
          <w:b/>
          <w:bCs/>
        </w:rPr>
        <w:t>Sport Activity Classification (SAC)</w:t>
      </w:r>
      <w:r w:rsidRPr="00DA7567">
        <w:t xml:space="preserve"> </w:t>
      </w:r>
    </w:p>
    <w:p w14:paraId="464F7603" w14:textId="0FE1DB7F" w:rsidR="00CA1549" w:rsidRPr="00CF6BE0" w:rsidRDefault="00CA1549" w:rsidP="003F1EA9">
      <w:pPr>
        <w:ind w:left="2160" w:firstLine="0"/>
      </w:pPr>
      <w:r w:rsidRPr="00DA7567">
        <w:t>is a subtopic of the wider human activity recognition (HAR) concept. On the traditional HAR study</w:t>
      </w:r>
      <w:r>
        <w:t>,</w:t>
      </w:r>
      <w:r w:rsidRPr="00DA7567">
        <w:t xml:space="preserve"> dataset consist of pure triaxial acceleration sensor data</w:t>
      </w:r>
      <w:r>
        <w:t>,</w:t>
      </w:r>
      <w:r w:rsidRPr="00DA7567">
        <w:t xml:space="preserve"> whereas in SAC, decoded or interpreted data is used. In addition to interpreted triaxial accelerometer-based features, dataset </w:t>
      </w:r>
      <w:r w:rsidR="009D5073" w:rsidRPr="00DA7567">
        <w:t>consists</w:t>
      </w:r>
      <w:r w:rsidRPr="00DA7567">
        <w:t xml:space="preserve"> of location sensor (GPS), heart rate sensor (HR), and barometer sensor features.</w:t>
      </w:r>
    </w:p>
    <w:p w14:paraId="7714233F" w14:textId="24CC9252" w:rsidR="00676974" w:rsidRDefault="00CA1549" w:rsidP="003F1EA9">
      <w:pPr>
        <w:ind w:firstLine="0"/>
        <w:rPr>
          <w:rFonts w:cs="Times New Roman"/>
        </w:rPr>
      </w:pPr>
      <w:r w:rsidRPr="00712C32">
        <w:rPr>
          <w:rFonts w:cs="Times New Roman"/>
          <w:b/>
          <w:bCs/>
        </w:rPr>
        <w:t xml:space="preserve">Time Series Analysis </w:t>
      </w:r>
      <w:r w:rsidR="00A7741E">
        <w:rPr>
          <w:rFonts w:cs="Times New Roman"/>
          <w:b/>
          <w:bCs/>
        </w:rPr>
        <w:t>SAC</w:t>
      </w:r>
      <w:r w:rsidRPr="00712C32">
        <w:rPr>
          <w:rFonts w:cs="Times New Roman"/>
          <w:b/>
          <w:bCs/>
        </w:rPr>
        <w:t xml:space="preserve"> (TSA-SAC)</w:t>
      </w:r>
      <w:r>
        <w:rPr>
          <w:rFonts w:cs="Times New Roman"/>
        </w:rPr>
        <w:t xml:space="preserve"> </w:t>
      </w:r>
    </w:p>
    <w:p w14:paraId="716F3BEF" w14:textId="2E2C5DB8" w:rsidR="00CA1549" w:rsidRPr="00C31AFE" w:rsidRDefault="00CA1549" w:rsidP="003F1EA9">
      <w:pPr>
        <w:ind w:left="2160" w:firstLine="0"/>
        <w:rPr>
          <w:rFonts w:cs="Times New Roman"/>
        </w:rPr>
      </w:pPr>
      <w:r>
        <w:rPr>
          <w:rFonts w:cs="Times New Roman"/>
        </w:rPr>
        <w:t>is a specific form of sport activity classification (SAC) task in which the whole time series data of single activities is used instead of summary statistics like in SAC. That enables us to find category specific patterns from the data for discrimination when summary details are not sufficient.</w:t>
      </w:r>
    </w:p>
    <w:p w14:paraId="535B40C6" w14:textId="0C518372" w:rsidR="00CA1549" w:rsidRPr="00DA7567" w:rsidRDefault="00CA1549" w:rsidP="003F1EA9">
      <w:pPr>
        <w:ind w:left="2160" w:hanging="2160"/>
        <w:rPr>
          <w:rFonts w:cs="Times New Roman"/>
        </w:rPr>
      </w:pPr>
      <w:r w:rsidRPr="00DA7567">
        <w:rPr>
          <w:rFonts w:cs="Times New Roman"/>
          <w:b/>
          <w:bCs/>
        </w:rPr>
        <w:t>Univariate data</w:t>
      </w:r>
      <w:r w:rsidRPr="00DA7567">
        <w:rPr>
          <w:rFonts w:cs="Times New Roman"/>
          <w:color w:val="202122"/>
          <w:shd w:val="clear" w:color="auto" w:fill="FFFFFF"/>
        </w:rPr>
        <w:t xml:space="preserve"> </w:t>
      </w:r>
      <w:r w:rsidR="00676974">
        <w:rPr>
          <w:rFonts w:cs="Times New Roman"/>
          <w:color w:val="202122"/>
          <w:shd w:val="clear" w:color="auto" w:fill="FFFFFF"/>
        </w:rPr>
        <w:tab/>
      </w:r>
      <w:r w:rsidRPr="00DA7567">
        <w:rPr>
          <w:rFonts w:cs="Times New Roman"/>
          <w:color w:val="202122"/>
          <w:shd w:val="clear" w:color="auto" w:fill="FFFFFF"/>
        </w:rPr>
        <w:t>is a term commonly used in statistics to describe a type of data which consists of observations on only a single characteristic or attribute.</w:t>
      </w:r>
    </w:p>
    <w:p w14:paraId="6ED0DCFE" w14:textId="28958D11" w:rsidR="00CA1549" w:rsidRPr="00DA7567" w:rsidRDefault="00CA1549" w:rsidP="003F1EA9">
      <w:pPr>
        <w:ind w:left="2160" w:hanging="2160"/>
        <w:rPr>
          <w:rFonts w:cs="Times New Roman"/>
        </w:rPr>
      </w:pPr>
      <w:r w:rsidRPr="00DA7567">
        <w:rPr>
          <w:rFonts w:cs="Times New Roman"/>
          <w:b/>
          <w:bCs/>
        </w:rPr>
        <w:t>Multivariate signal</w:t>
      </w:r>
      <w:r w:rsidRPr="00DA7567">
        <w:rPr>
          <w:rFonts w:cs="Times New Roman"/>
        </w:rPr>
        <w:t xml:space="preserve"> </w:t>
      </w:r>
      <w:r w:rsidR="00676974">
        <w:rPr>
          <w:rFonts w:cs="Times New Roman"/>
        </w:rPr>
        <w:tab/>
      </w:r>
      <w:r w:rsidRPr="00DA7567">
        <w:rPr>
          <w:rFonts w:cs="Times New Roman"/>
        </w:rPr>
        <w:t>or multivariate sequence concept is used in the report. This refers to data structure in which multivariate data is transformed to a univariate format by combining all the features into same signal. This might be, indeed, confusing term with multivariate data which refers to more than one sensor measurement at each time interval.</w:t>
      </w:r>
    </w:p>
    <w:p w14:paraId="5DBB0025" w14:textId="70C3F4DC" w:rsidR="00CA1549" w:rsidRDefault="00CA1549" w:rsidP="003F1EA9">
      <w:pPr>
        <w:ind w:left="2160" w:hanging="2160"/>
      </w:pPr>
      <w:r w:rsidRPr="00DA7567">
        <w:rPr>
          <w:b/>
          <w:bCs/>
        </w:rPr>
        <w:t>Multivariate data</w:t>
      </w:r>
      <w:r w:rsidRPr="00DA7567">
        <w:t xml:space="preserve"> </w:t>
      </w:r>
      <w:r w:rsidR="00676974">
        <w:tab/>
      </w:r>
      <w:r w:rsidRPr="00DA7567">
        <w:t>is the data, where two or more variables are observed over time, with variables representing different kinds of measurements within a single experimental unit.</w:t>
      </w:r>
    </w:p>
    <w:p w14:paraId="78BA9B07" w14:textId="18866D40" w:rsidR="000D3F24" w:rsidRDefault="000D3F24" w:rsidP="003F1EA9">
      <w:pPr>
        <w:ind w:left="2160" w:hanging="2160"/>
      </w:pPr>
      <w:r w:rsidRPr="00D93E0A">
        <w:rPr>
          <w:b/>
          <w:bCs/>
        </w:rPr>
        <w:t>Model:</w:t>
      </w:r>
      <w:r>
        <w:t xml:space="preserve"> </w:t>
      </w:r>
      <w:r w:rsidR="00196DE7">
        <w:tab/>
      </w:r>
      <w:r>
        <w:t>In the machine learning field, the terms hypothesis and model are often used interchangeably. In other sciences, these terms can have different meanings: A hypothesis could be the "educated guess" by the scientist, and the model would be the manifestation of this guess to test this hypothesis.</w:t>
      </w:r>
    </w:p>
    <w:p w14:paraId="29DA4E8F" w14:textId="75FA25BB" w:rsidR="000D3F24" w:rsidRPr="001E05EF" w:rsidRDefault="000D3F24" w:rsidP="003F1EA9">
      <w:pPr>
        <w:ind w:left="2160" w:hanging="2160"/>
        <w:rPr>
          <w:rFonts w:cs="Times New Roman"/>
          <w:b/>
          <w:bCs/>
        </w:rPr>
      </w:pPr>
      <w:r w:rsidRPr="001E05EF">
        <w:rPr>
          <w:b/>
          <w:bCs/>
        </w:rPr>
        <w:t>Resubstituting:</w:t>
      </w:r>
      <w:r>
        <w:rPr>
          <w:b/>
          <w:bCs/>
        </w:rPr>
        <w:t xml:space="preserve"> </w:t>
      </w:r>
      <w:r w:rsidR="00196DE7">
        <w:rPr>
          <w:b/>
          <w:bCs/>
        </w:rPr>
        <w:tab/>
      </w:r>
      <w:r>
        <w:t xml:space="preserve">Splitting dataset into Train and Test parts. Then, we fit a model to the training data and predict the labels of the test set. The fraction of correct predictions, which can be computed by comparing the predicted labels to </w:t>
      </w:r>
      <w:r>
        <w:lastRenderedPageBreak/>
        <w:t>the ground truth labels of the test set, constitutes our estimate of the model’s prediction accuracy.</w:t>
      </w:r>
    </w:p>
    <w:p w14:paraId="370496E5" w14:textId="2A1EADB1" w:rsidR="000D3F24" w:rsidRDefault="000D3F24" w:rsidP="003F1EA9">
      <w:pPr>
        <w:ind w:left="2160" w:hanging="2160"/>
      </w:pPr>
      <w:r w:rsidRPr="00F11B90">
        <w:rPr>
          <w:b/>
          <w:bCs/>
        </w:rPr>
        <w:t>Hyperparameters:</w:t>
      </w:r>
      <w:r>
        <w:t xml:space="preserve"> </w:t>
      </w:r>
      <w:r w:rsidR="00196DE7">
        <w:tab/>
      </w:r>
      <w:r>
        <w:t>Hyperparameters are the tuning parameters of a machine learning algorithm – for example, the regularization strength of an L2 penalty in the loss function of logistic regression, or a value for setting the maximum depth of a decision tree classifier. In contrast, model parameters are the parameters that a learning algorithm fits to the training data – the parameters of the model itself. For example, the weight coefficients (or slope) of a linear regression line and its bias term (here: y-axis intercept) are model parameters.</w:t>
      </w:r>
    </w:p>
    <w:p w14:paraId="461DABF4" w14:textId="15F9C59C" w:rsidR="000D3F24" w:rsidRDefault="000D3F24" w:rsidP="003F1EA9">
      <w:pPr>
        <w:ind w:left="2160" w:hanging="2160"/>
      </w:pPr>
      <w:r w:rsidRPr="00D851C2">
        <w:rPr>
          <w:b/>
          <w:bCs/>
        </w:rPr>
        <w:t xml:space="preserve">Stratification: </w:t>
      </w:r>
      <w:r w:rsidR="00196DE7">
        <w:rPr>
          <w:b/>
          <w:bCs/>
        </w:rPr>
        <w:tab/>
      </w:r>
      <w:r>
        <w:t>In the worst-case scenario, the test set may not contain any instance of a minority class at all. Thus, a recommended practice is to divide the dataset in a stratified fashion. Here, stratification simply means that we randomly split a dataset such that each class is correctly represented in the resulting subsets (the training and the test set) – in other words, stratification is an approach to maintain the original class proportion in resulting subsets. It shall be noted that random subsampling in non-stratified fashion is usually not a big concern when working with relatively large and balanced datasets.</w:t>
      </w:r>
    </w:p>
    <w:p w14:paraId="7B5A8488" w14:textId="582CA25C" w:rsidR="000D3F24" w:rsidRDefault="000D3F24" w:rsidP="003F1EA9">
      <w:pPr>
        <w:ind w:left="2160" w:hanging="2160"/>
      </w:pPr>
      <w:r w:rsidRPr="00B42BB8">
        <w:rPr>
          <w:b/>
          <w:bCs/>
        </w:rPr>
        <w:t>Model selection</w:t>
      </w:r>
      <w:r w:rsidR="00065508">
        <w:rPr>
          <w:b/>
          <w:bCs/>
        </w:rPr>
        <w:tab/>
      </w:r>
      <w:r>
        <w:t xml:space="preserve">In this report, model selection refers to a selection of subset of classical machine learning models to be tested in this case. However, the goal of the </w:t>
      </w:r>
      <w:r w:rsidR="00E96D91">
        <w:t>analysis</w:t>
      </w:r>
      <w:r>
        <w:t xml:space="preserve"> is to find </w:t>
      </w:r>
      <w:r w:rsidR="00E96D91">
        <w:t>the single</w:t>
      </w:r>
      <w:r>
        <w:t xml:space="preserve"> best model to be used in sport activity classification tasks and in that sense the whole report can be considered to be model selection.</w:t>
      </w:r>
    </w:p>
    <w:p w14:paraId="3E20FE7A" w14:textId="12CF659D" w:rsidR="00A54A34" w:rsidRDefault="00A54A34">
      <w:pPr>
        <w:spacing w:line="480" w:lineRule="auto"/>
        <w:jc w:val="left"/>
        <w:rPr>
          <w:b/>
          <w:bCs/>
        </w:rPr>
      </w:pPr>
      <w:r>
        <w:rPr>
          <w:b/>
          <w:bCs/>
        </w:rPr>
        <w:br w:type="page"/>
      </w:r>
    </w:p>
    <w:p w14:paraId="2E3DAE4E" w14:textId="77777777" w:rsidR="00065508" w:rsidRDefault="00065508" w:rsidP="003F1EA9">
      <w:pPr>
        <w:ind w:firstLine="0"/>
      </w:pPr>
    </w:p>
    <w:p w14:paraId="3C93200F" w14:textId="2E840504" w:rsidR="00196DE7" w:rsidRDefault="00196DE7" w:rsidP="00BF2BC6">
      <w:pPr>
        <w:pStyle w:val="TOCHeading"/>
      </w:pPr>
      <w:bookmarkStart w:id="4" w:name="_Toc134268807"/>
      <w:r w:rsidRPr="003E293D">
        <w:t>Appreviations</w:t>
      </w:r>
      <w:bookmarkEnd w:id="4"/>
    </w:p>
    <w:p w14:paraId="22A5AE1D" w14:textId="57162C34" w:rsidR="00196DE7" w:rsidRDefault="00196DE7" w:rsidP="003F1EA9">
      <w:pPr>
        <w:ind w:left="2160" w:hanging="2160"/>
        <w:rPr>
          <w:rFonts w:cs="Times New Roman"/>
        </w:rPr>
      </w:pPr>
      <w:r w:rsidRPr="00F11B90">
        <w:rPr>
          <w:rFonts w:cs="Times New Roman"/>
          <w:b/>
          <w:bCs/>
        </w:rPr>
        <w:t>HAR</w:t>
      </w:r>
      <w:r w:rsidR="00065508">
        <w:rPr>
          <w:rFonts w:cs="Times New Roman"/>
        </w:rPr>
        <w:tab/>
      </w:r>
      <w:r w:rsidRPr="00B43768">
        <w:rPr>
          <w:rFonts w:cs="Times New Roman"/>
        </w:rPr>
        <w:t>Human Activity Recognition</w:t>
      </w:r>
    </w:p>
    <w:p w14:paraId="08AAAD9F" w14:textId="6EF00D66" w:rsidR="00A7741E" w:rsidRDefault="00A7741E" w:rsidP="003F1EA9">
      <w:pPr>
        <w:ind w:left="2160" w:hanging="2160"/>
        <w:rPr>
          <w:rFonts w:cs="Times New Roman"/>
        </w:rPr>
      </w:pPr>
      <w:r>
        <w:rPr>
          <w:rFonts w:cs="Times New Roman"/>
          <w:b/>
          <w:bCs/>
        </w:rPr>
        <w:t>SAC</w:t>
      </w:r>
      <w:r>
        <w:rPr>
          <w:rFonts w:cs="Times New Roman"/>
          <w:b/>
          <w:bCs/>
        </w:rPr>
        <w:tab/>
      </w:r>
      <w:r w:rsidRPr="00A7741E">
        <w:rPr>
          <w:rFonts w:cs="Times New Roman"/>
        </w:rPr>
        <w:t>Sport Activity Classification</w:t>
      </w:r>
    </w:p>
    <w:p w14:paraId="0A3EE99C" w14:textId="052E8628" w:rsidR="00A7741E" w:rsidRDefault="00A7741E" w:rsidP="003F1EA9">
      <w:pPr>
        <w:ind w:left="2160" w:hanging="2160"/>
        <w:rPr>
          <w:rFonts w:cs="Times New Roman"/>
        </w:rPr>
      </w:pPr>
      <w:r>
        <w:rPr>
          <w:rFonts w:cs="Times New Roman"/>
          <w:b/>
          <w:bCs/>
        </w:rPr>
        <w:t>TS-SAC</w:t>
      </w:r>
      <w:r>
        <w:rPr>
          <w:rFonts w:cs="Times New Roman"/>
          <w:b/>
          <w:bCs/>
        </w:rPr>
        <w:tab/>
      </w:r>
      <w:r w:rsidR="00FB3002" w:rsidRPr="00FB3002">
        <w:rPr>
          <w:rFonts w:cs="Times New Roman"/>
        </w:rPr>
        <w:t>Time Series Sport Activity Classification</w:t>
      </w:r>
    </w:p>
    <w:p w14:paraId="39773ECF" w14:textId="0B8D86AD" w:rsidR="00A54A34" w:rsidRDefault="00A54A34" w:rsidP="003F1EA9">
      <w:pPr>
        <w:ind w:left="2160" w:hanging="2160"/>
        <w:rPr>
          <w:rFonts w:cs="Times New Roman"/>
        </w:rPr>
      </w:pPr>
      <w:r>
        <w:rPr>
          <w:rFonts w:cs="Times New Roman"/>
          <w:b/>
          <w:bCs/>
        </w:rPr>
        <w:t>TSA</w:t>
      </w:r>
      <w:r>
        <w:rPr>
          <w:rFonts w:cs="Times New Roman"/>
          <w:b/>
          <w:bCs/>
        </w:rPr>
        <w:tab/>
      </w:r>
      <w:r w:rsidRPr="00A54A34">
        <w:rPr>
          <w:rFonts w:cs="Times New Roman"/>
        </w:rPr>
        <w:t>Time Series Analysis</w:t>
      </w:r>
    </w:p>
    <w:p w14:paraId="59370659" w14:textId="680BF48C" w:rsidR="0030670A" w:rsidRDefault="0030670A" w:rsidP="003F1EA9">
      <w:pPr>
        <w:ind w:left="2160" w:hanging="2160"/>
        <w:rPr>
          <w:rFonts w:cs="Times New Roman"/>
        </w:rPr>
      </w:pPr>
      <w:r>
        <w:rPr>
          <w:rFonts w:cs="Times New Roman"/>
          <w:b/>
          <w:bCs/>
        </w:rPr>
        <w:t>TSC</w:t>
      </w:r>
      <w:r>
        <w:rPr>
          <w:rFonts w:cs="Times New Roman"/>
          <w:b/>
          <w:bCs/>
        </w:rPr>
        <w:tab/>
      </w:r>
      <w:r w:rsidRPr="0030670A">
        <w:rPr>
          <w:rFonts w:cs="Times New Roman"/>
        </w:rPr>
        <w:t>Time Series Classification</w:t>
      </w:r>
    </w:p>
    <w:p w14:paraId="41BF30F8" w14:textId="3A378DBF" w:rsidR="002C335D" w:rsidRDefault="002C335D" w:rsidP="003F1EA9">
      <w:pPr>
        <w:ind w:left="2160" w:hanging="2160"/>
        <w:rPr>
          <w:rFonts w:cs="Times New Roman"/>
          <w:b/>
          <w:bCs/>
        </w:rPr>
      </w:pPr>
      <w:r>
        <w:rPr>
          <w:rFonts w:cs="Times New Roman"/>
          <w:b/>
          <w:bCs/>
        </w:rPr>
        <w:t>S-CML</w:t>
      </w:r>
      <w:r>
        <w:rPr>
          <w:rFonts w:cs="Times New Roman"/>
          <w:b/>
          <w:bCs/>
        </w:rPr>
        <w:tab/>
      </w:r>
      <w:r w:rsidRPr="0030670A">
        <w:rPr>
          <w:rFonts w:cs="Times New Roman"/>
        </w:rPr>
        <w:t>Standard Classical Machine Learning</w:t>
      </w:r>
    </w:p>
    <w:p w14:paraId="28389F66" w14:textId="47186DCE" w:rsidR="0030670A" w:rsidRPr="0030670A" w:rsidRDefault="0030670A" w:rsidP="003F1EA9">
      <w:pPr>
        <w:ind w:left="2160" w:hanging="2160"/>
        <w:rPr>
          <w:rFonts w:cs="Times New Roman"/>
        </w:rPr>
      </w:pPr>
      <w:r>
        <w:rPr>
          <w:rFonts w:cs="Times New Roman"/>
          <w:b/>
          <w:bCs/>
        </w:rPr>
        <w:t>U-TSC</w:t>
      </w:r>
      <w:r>
        <w:rPr>
          <w:rFonts w:cs="Times New Roman"/>
          <w:b/>
          <w:bCs/>
        </w:rPr>
        <w:tab/>
      </w:r>
      <w:r w:rsidRPr="0030670A">
        <w:rPr>
          <w:rFonts w:cs="Times New Roman"/>
        </w:rPr>
        <w:t>Univariate Time Series Classification</w:t>
      </w:r>
    </w:p>
    <w:p w14:paraId="26DC560E" w14:textId="75BD97F2" w:rsidR="0030670A" w:rsidRDefault="0030670A" w:rsidP="003F1EA9">
      <w:pPr>
        <w:ind w:left="2160" w:hanging="2160"/>
        <w:rPr>
          <w:rFonts w:cs="Times New Roman"/>
        </w:rPr>
      </w:pPr>
      <w:r>
        <w:rPr>
          <w:rFonts w:cs="Times New Roman"/>
          <w:b/>
          <w:bCs/>
        </w:rPr>
        <w:t>M-TSC</w:t>
      </w:r>
      <w:r>
        <w:rPr>
          <w:rFonts w:cs="Times New Roman"/>
          <w:b/>
          <w:bCs/>
        </w:rPr>
        <w:tab/>
      </w:r>
      <w:r w:rsidRPr="0030670A">
        <w:rPr>
          <w:rFonts w:cs="Times New Roman"/>
        </w:rPr>
        <w:t>Multivariate Time Series C</w:t>
      </w:r>
      <w:r w:rsidR="00E96D91">
        <w:rPr>
          <w:rFonts w:cs="Times New Roman"/>
        </w:rPr>
        <w:t>l</w:t>
      </w:r>
      <w:r w:rsidRPr="0030670A">
        <w:rPr>
          <w:rFonts w:cs="Times New Roman"/>
        </w:rPr>
        <w:t>assification</w:t>
      </w:r>
    </w:p>
    <w:p w14:paraId="370AB677" w14:textId="3106CA00" w:rsidR="00A169E0" w:rsidRDefault="00A169E0" w:rsidP="003F1EA9">
      <w:pPr>
        <w:ind w:left="2160" w:hanging="2160"/>
        <w:rPr>
          <w:rFonts w:cs="Times New Roman"/>
        </w:rPr>
      </w:pPr>
    </w:p>
    <w:p w14:paraId="6C802283" w14:textId="64AF3AA3" w:rsidR="00A169E0" w:rsidRDefault="00A169E0" w:rsidP="00BF2BC6">
      <w:pPr>
        <w:pStyle w:val="TOCHeading"/>
      </w:pPr>
      <w:bookmarkStart w:id="5" w:name="_Toc134268808"/>
      <w:r>
        <w:t>List of Tables</w:t>
      </w:r>
      <w:bookmarkEnd w:id="5"/>
    </w:p>
    <w:p w14:paraId="3169609F" w14:textId="68C3312E" w:rsidR="00A169E0" w:rsidRPr="00A169E0" w:rsidRDefault="00A169E0" w:rsidP="00BF2BC6">
      <w:pPr>
        <w:pStyle w:val="TOCHeading"/>
      </w:pPr>
      <w:bookmarkStart w:id="6" w:name="_Toc134268809"/>
      <w:r w:rsidRPr="00C347AB">
        <w:t>List</w:t>
      </w:r>
      <w:r>
        <w:t xml:space="preserve"> </w:t>
      </w:r>
      <w:r w:rsidRPr="00C347AB">
        <w:t>of</w:t>
      </w:r>
      <w:r>
        <w:t xml:space="preserve"> Figures</w:t>
      </w:r>
      <w:bookmarkEnd w:id="6"/>
    </w:p>
    <w:p w14:paraId="19C12B45" w14:textId="77777777" w:rsidR="00196DE7" w:rsidRPr="00196DE7" w:rsidRDefault="00196DE7" w:rsidP="003F1EA9"/>
    <w:p w14:paraId="299B506E" w14:textId="77777777" w:rsidR="00027D7E" w:rsidRDefault="00027D7E" w:rsidP="003F1EA9">
      <w:pPr>
        <w:ind w:firstLine="0"/>
      </w:pPr>
    </w:p>
    <w:p w14:paraId="193CA413" w14:textId="77777777" w:rsidR="003F1EA9" w:rsidRDefault="003F1EA9" w:rsidP="003F1EA9">
      <w:pPr>
        <w:ind w:firstLine="0"/>
        <w:sectPr w:rsidR="003F1EA9">
          <w:footnotePr>
            <w:pos w:val="beneathText"/>
          </w:footnotePr>
          <w:pgSz w:w="12240" w:h="15840"/>
          <w:pgMar w:top="1440" w:right="1440" w:bottom="1440" w:left="1440" w:header="720" w:footer="720" w:gutter="0"/>
          <w:cols w:space="720"/>
          <w:titlePg/>
          <w:docGrid w:linePitch="360"/>
          <w15:footnoteColumns w:val="1"/>
        </w:sectPr>
      </w:pPr>
    </w:p>
    <w:p w14:paraId="7F95A7FB" w14:textId="3D903A95" w:rsidR="00E81978" w:rsidRPr="003F1EA9" w:rsidRDefault="00BB7090" w:rsidP="00BF2BC6">
      <w:pPr>
        <w:pStyle w:val="Heading1"/>
      </w:pPr>
      <w:bookmarkStart w:id="7" w:name="_Toc134268810"/>
      <w:r w:rsidRPr="00F72A49">
        <w:lastRenderedPageBreak/>
        <w:t>Introduction</w:t>
      </w:r>
      <w:r w:rsidR="00501F35">
        <w:t xml:space="preserve"> </w:t>
      </w:r>
      <w:r w:rsidR="00501F35" w:rsidRPr="00DD6C06">
        <w:t>[</w:t>
      </w:r>
      <w:r w:rsidR="002A15DC">
        <w:t>1</w:t>
      </w:r>
      <w:r w:rsidR="00DD6C06" w:rsidRPr="00DD6C06">
        <w:t>5/1</w:t>
      </w:r>
      <w:r w:rsidR="00223BBF">
        <w:t>5</w:t>
      </w:r>
      <w:r w:rsidR="0009235E" w:rsidRPr="00DD6C06">
        <w:t xml:space="preserve"> </w:t>
      </w:r>
      <w:r w:rsidR="00501F35" w:rsidRPr="00DD6C06">
        <w:t>pages]</w:t>
      </w:r>
      <w:bookmarkEnd w:id="7"/>
    </w:p>
    <w:p w14:paraId="07C5B84A" w14:textId="7180584F" w:rsidR="00512DA5" w:rsidRDefault="00512DA5" w:rsidP="00512DA5">
      <w:pPr>
        <w:pStyle w:val="Heading2"/>
        <w:numPr>
          <w:ilvl w:val="1"/>
          <w:numId w:val="21"/>
        </w:numPr>
      </w:pPr>
      <w:bookmarkStart w:id="8" w:name="_Toc134268811"/>
      <w:r>
        <w:t>Problem description</w:t>
      </w:r>
      <w:bookmarkEnd w:id="8"/>
    </w:p>
    <w:p w14:paraId="34348F2E" w14:textId="2316A340" w:rsidR="003975B0" w:rsidRDefault="003975B0" w:rsidP="00512DA5">
      <w:pPr>
        <w:ind w:firstLine="0"/>
        <w:rPr>
          <w:rFonts w:cs="Times New Roman"/>
        </w:rPr>
      </w:pPr>
      <w:r>
        <w:rPr>
          <w:rFonts w:cs="Times New Roman"/>
        </w:rPr>
        <w:t xml:space="preserve">Nowadays sportwatches are collecting and storing an enormous amount of data from wide variety of sport activities. Sport watches, as well as many kinds of smart watches and smartphones which are able to record data from sport activities using multiple different type of sensors, are using manually selectable sport profiles when starting a new activity recording in order to label and classify them. Because many of the sports differ significantly, it is not reasonable to record the same data </w:t>
      </w:r>
      <w:r w:rsidR="004E37AA">
        <w:rPr>
          <w:rFonts w:cs="Times New Roman"/>
        </w:rPr>
        <w:t>for</w:t>
      </w:r>
      <w:r>
        <w:rPr>
          <w:rFonts w:cs="Times New Roman"/>
        </w:rPr>
        <w:t xml:space="preserve"> all of them. Also, in e</w:t>
      </w:r>
      <w:r w:rsidRPr="00BE7055">
        <w:rPr>
          <w:rFonts w:cs="Times New Roman"/>
        </w:rPr>
        <w:t xml:space="preserve">ach sport </w:t>
      </w:r>
      <w:r>
        <w:rPr>
          <w:rFonts w:cs="Times New Roman"/>
        </w:rPr>
        <w:t xml:space="preserve">different </w:t>
      </w:r>
      <w:r w:rsidR="003C35D8">
        <w:rPr>
          <w:rFonts w:cs="Times New Roman"/>
        </w:rPr>
        <w:t>types</w:t>
      </w:r>
      <w:r>
        <w:rPr>
          <w:rFonts w:cs="Times New Roman"/>
        </w:rPr>
        <w:t xml:space="preserve"> of data</w:t>
      </w:r>
      <w:r w:rsidRPr="00BE7055">
        <w:rPr>
          <w:rFonts w:cs="Times New Roman"/>
        </w:rPr>
        <w:t xml:space="preserve"> </w:t>
      </w:r>
      <w:r>
        <w:rPr>
          <w:rFonts w:cs="Times New Roman"/>
        </w:rPr>
        <w:t xml:space="preserve">are </w:t>
      </w:r>
      <w:r w:rsidRPr="00BE7055">
        <w:rPr>
          <w:rFonts w:cs="Times New Roman"/>
        </w:rPr>
        <w:t>track</w:t>
      </w:r>
      <w:r>
        <w:rPr>
          <w:rFonts w:cs="Times New Roman"/>
        </w:rPr>
        <w:t>ed during training</w:t>
      </w:r>
      <w:r w:rsidRPr="00BE7055">
        <w:rPr>
          <w:rFonts w:cs="Times New Roman"/>
        </w:rPr>
        <w:t xml:space="preserve"> for which</w:t>
      </w:r>
      <w:r>
        <w:rPr>
          <w:rFonts w:cs="Times New Roman"/>
        </w:rPr>
        <w:t xml:space="preserve"> case specified</w:t>
      </w:r>
      <w:r w:rsidRPr="00BE7055">
        <w:rPr>
          <w:rFonts w:cs="Times New Roman"/>
        </w:rPr>
        <w:t xml:space="preserve"> sportwatch data fields have been created.</w:t>
      </w:r>
      <w:r>
        <w:rPr>
          <w:rFonts w:cs="Times New Roman"/>
        </w:rPr>
        <w:t xml:space="preserve"> However, there are many problems which possibly cause false sport activity labelling. The most common situations might be that 1) humans can select wrong sport profile accidentally, 2) smartwatch or recording device may not have actual sport profile, or 3) t</w:t>
      </w:r>
      <w:r w:rsidRPr="00B92596">
        <w:rPr>
          <w:rFonts w:cs="Times New Roman"/>
        </w:rPr>
        <w:t>he wrong sport profile is chosen intentionally</w:t>
      </w:r>
      <w:r>
        <w:rPr>
          <w:rFonts w:cs="Times New Roman"/>
        </w:rPr>
        <w:t xml:space="preserve"> or due to </w:t>
      </w:r>
      <w:r w:rsidRPr="004F69AD">
        <w:rPr>
          <w:rFonts w:cs="Times New Roman"/>
        </w:rPr>
        <w:t>indifference</w:t>
      </w:r>
      <w:r>
        <w:rPr>
          <w:rFonts w:cs="Times New Roman"/>
        </w:rPr>
        <w:t xml:space="preserve">. This wrong labelling or unreliable human made classifying is problematic since </w:t>
      </w:r>
      <w:r w:rsidR="00DD0F49">
        <w:rPr>
          <w:rFonts w:cs="Times New Roman"/>
        </w:rPr>
        <w:t>sport activity tracking platforms have also</w:t>
      </w:r>
      <w:r>
        <w:rPr>
          <w:rFonts w:cs="Times New Roman"/>
        </w:rPr>
        <w:t xml:space="preserve"> become the one form of social media where people can discuss and compare their sport activities among each other. But also, wrong labelled activities might cause distortion in general</w:t>
      </w:r>
      <w:r w:rsidR="00FF3AE8">
        <w:rPr>
          <w:rFonts w:cs="Times New Roman"/>
        </w:rPr>
        <w:t xml:space="preserve"> personal</w:t>
      </w:r>
      <w:r>
        <w:rPr>
          <w:rFonts w:cs="Times New Roman"/>
        </w:rPr>
        <w:t xml:space="preserve"> data statistics, and therefore misleading guidance from smartwatch to user since modern smartwatches are highly interactive. Smart watches are continuously learning from the user</w:t>
      </w:r>
      <w:r w:rsidR="009F40FA">
        <w:rPr>
          <w:rFonts w:cs="Times New Roman"/>
        </w:rPr>
        <w:t xml:space="preserve">, and </w:t>
      </w:r>
      <w:r w:rsidR="00A201C8">
        <w:rPr>
          <w:rFonts w:cs="Times New Roman"/>
        </w:rPr>
        <w:t xml:space="preserve">for instance, </w:t>
      </w:r>
      <w:r w:rsidR="00480427">
        <w:rPr>
          <w:rFonts w:cs="Times New Roman"/>
        </w:rPr>
        <w:t>create</w:t>
      </w:r>
      <w:r w:rsidR="009F40FA">
        <w:rPr>
          <w:rFonts w:cs="Times New Roman"/>
        </w:rPr>
        <w:t xml:space="preserve"> training programs</w:t>
      </w:r>
      <w:r w:rsidR="00A201C8">
        <w:rPr>
          <w:rFonts w:cs="Times New Roman"/>
        </w:rPr>
        <w:t xml:space="preserve"> based on the collected data from the athlete.</w:t>
      </w:r>
    </w:p>
    <w:p w14:paraId="02234520" w14:textId="0CF18253" w:rsidR="00226CF6" w:rsidRDefault="00226CF6" w:rsidP="002C335D">
      <w:pPr>
        <w:pStyle w:val="Heading2"/>
        <w:numPr>
          <w:ilvl w:val="1"/>
          <w:numId w:val="19"/>
        </w:numPr>
      </w:pPr>
      <w:bookmarkStart w:id="9" w:name="_Toc134268812"/>
      <w:r w:rsidRPr="00242A2A">
        <w:t>Literature</w:t>
      </w:r>
      <w:r w:rsidR="00242A2A">
        <w:t xml:space="preserve"> overview</w:t>
      </w:r>
      <w:bookmarkEnd w:id="9"/>
    </w:p>
    <w:p w14:paraId="013B4B1D" w14:textId="309FB52C" w:rsidR="00C673E3" w:rsidRPr="00C673E3" w:rsidRDefault="00103C9A" w:rsidP="00103C9A">
      <w:pPr>
        <w:pStyle w:val="Heading3"/>
      </w:pPr>
      <w:bookmarkStart w:id="10" w:name="_Toc134268813"/>
      <w:r>
        <w:t>HAR concept</w:t>
      </w:r>
      <w:bookmarkEnd w:id="10"/>
    </w:p>
    <w:p w14:paraId="3990047B" w14:textId="0AC89905" w:rsidR="003905CC" w:rsidRDefault="00D02D57" w:rsidP="00C73FA9">
      <w:r>
        <w:rPr>
          <w:rFonts w:cs="Times New Roman"/>
        </w:rPr>
        <w:t xml:space="preserve">The research field </w:t>
      </w:r>
      <w:r w:rsidR="00480427">
        <w:rPr>
          <w:rFonts w:cs="Times New Roman"/>
        </w:rPr>
        <w:t>regarding</w:t>
      </w:r>
      <w:r w:rsidR="00E03BA2">
        <w:rPr>
          <w:rFonts w:cs="Times New Roman"/>
        </w:rPr>
        <w:t xml:space="preserve"> </w:t>
      </w:r>
      <w:r w:rsidR="00146817">
        <w:rPr>
          <w:rFonts w:cs="Times New Roman"/>
        </w:rPr>
        <w:t>and ass</w:t>
      </w:r>
      <w:r w:rsidR="007D114D">
        <w:rPr>
          <w:rFonts w:cs="Times New Roman"/>
        </w:rPr>
        <w:t>ociated</w:t>
      </w:r>
      <w:r w:rsidR="00E03BA2">
        <w:rPr>
          <w:rFonts w:cs="Times New Roman"/>
        </w:rPr>
        <w:t xml:space="preserve"> with</w:t>
      </w:r>
      <w:r>
        <w:rPr>
          <w:rFonts w:cs="Times New Roman"/>
        </w:rPr>
        <w:t xml:space="preserve"> </w:t>
      </w:r>
      <w:r w:rsidR="0093479E">
        <w:rPr>
          <w:rFonts w:cs="Times New Roman"/>
        </w:rPr>
        <w:t xml:space="preserve">introduced problem is called Human Activity Recognition (HAR). </w:t>
      </w:r>
      <w:r w:rsidR="00E03BA2">
        <w:rPr>
          <w:rFonts w:cs="Times New Roman"/>
        </w:rPr>
        <w:t xml:space="preserve">During </w:t>
      </w:r>
      <w:r w:rsidR="00480427">
        <w:rPr>
          <w:rFonts w:cs="Times New Roman"/>
        </w:rPr>
        <w:t>the past</w:t>
      </w:r>
      <w:r w:rsidR="00E03BA2">
        <w:rPr>
          <w:rFonts w:cs="Times New Roman"/>
        </w:rPr>
        <w:t xml:space="preserve"> </w:t>
      </w:r>
      <w:r w:rsidR="001F5BEB">
        <w:rPr>
          <w:rFonts w:cs="Times New Roman"/>
        </w:rPr>
        <w:t xml:space="preserve">two decades it has been </w:t>
      </w:r>
      <w:r w:rsidR="004F6E33">
        <w:rPr>
          <w:rFonts w:cs="Times New Roman"/>
        </w:rPr>
        <w:t xml:space="preserve">widely investigated study field due to </w:t>
      </w:r>
      <w:r w:rsidR="000220A9">
        <w:rPr>
          <w:rFonts w:cs="Times New Roman"/>
        </w:rPr>
        <w:t xml:space="preserve">fast increasement </w:t>
      </w:r>
      <w:r w:rsidR="00A43377">
        <w:rPr>
          <w:rFonts w:cs="Times New Roman"/>
        </w:rPr>
        <w:t>in</w:t>
      </w:r>
      <w:r w:rsidR="000220A9">
        <w:rPr>
          <w:rFonts w:cs="Times New Roman"/>
        </w:rPr>
        <w:t xml:space="preserve"> popularity </w:t>
      </w:r>
      <w:r w:rsidR="001B7F23">
        <w:rPr>
          <w:rFonts w:cs="Times New Roman"/>
        </w:rPr>
        <w:t xml:space="preserve">and development </w:t>
      </w:r>
      <w:r w:rsidR="00102343">
        <w:rPr>
          <w:rFonts w:cs="Times New Roman"/>
        </w:rPr>
        <w:t>of activity bracelets</w:t>
      </w:r>
      <w:r w:rsidR="001B7F23">
        <w:rPr>
          <w:rFonts w:cs="Times New Roman"/>
        </w:rPr>
        <w:t>,</w:t>
      </w:r>
      <w:r w:rsidR="00102343">
        <w:rPr>
          <w:rFonts w:cs="Times New Roman"/>
        </w:rPr>
        <w:t xml:space="preserve"> smartwatches</w:t>
      </w:r>
      <w:r w:rsidR="001B7F23">
        <w:rPr>
          <w:rFonts w:cs="Times New Roman"/>
        </w:rPr>
        <w:t xml:space="preserve"> and smartphones</w:t>
      </w:r>
      <w:r w:rsidR="00102343">
        <w:rPr>
          <w:rFonts w:cs="Times New Roman"/>
        </w:rPr>
        <w:t xml:space="preserve"> providing </w:t>
      </w:r>
      <w:r w:rsidR="000307DF">
        <w:rPr>
          <w:rFonts w:cs="Times New Roman"/>
        </w:rPr>
        <w:t xml:space="preserve">sensors to measure </w:t>
      </w:r>
      <w:r w:rsidR="00C73400">
        <w:rPr>
          <w:rFonts w:cs="Times New Roman"/>
        </w:rPr>
        <w:t>appro</w:t>
      </w:r>
      <w:r w:rsidR="00146817">
        <w:rPr>
          <w:rFonts w:cs="Times New Roman"/>
        </w:rPr>
        <w:t>p</w:t>
      </w:r>
      <w:r w:rsidR="00C73400">
        <w:rPr>
          <w:rFonts w:cs="Times New Roman"/>
        </w:rPr>
        <w:t xml:space="preserve">riate data through </w:t>
      </w:r>
      <w:r w:rsidR="00643F9F">
        <w:rPr>
          <w:rFonts w:cs="Times New Roman"/>
        </w:rPr>
        <w:t>inertial</w:t>
      </w:r>
      <w:r w:rsidR="00C73400">
        <w:rPr>
          <w:rFonts w:cs="Times New Roman"/>
        </w:rPr>
        <w:t xml:space="preserve"> sensors</w:t>
      </w:r>
      <w:r w:rsidR="00323BAB">
        <w:rPr>
          <w:rFonts w:cs="Times New Roman"/>
        </w:rPr>
        <w:t>.</w:t>
      </w:r>
      <w:r w:rsidR="00643F9F">
        <w:rPr>
          <w:rFonts w:cs="Times New Roman"/>
        </w:rPr>
        <w:t xml:space="preserve"> </w:t>
      </w:r>
      <w:r w:rsidR="00616207">
        <w:t xml:space="preserve">Advance of deep learning and machine learning algorithms has allowed researchers to use HAR in various domains including sports, </w:t>
      </w:r>
      <w:r w:rsidR="00480427">
        <w:t>health,</w:t>
      </w:r>
      <w:r w:rsidR="00616207">
        <w:t xml:space="preserve"> and well-being applications. HAR is considered as one of the most promising assistive technology tools to support elderly’s daily life by monitoring their </w:t>
      </w:r>
      <w:r w:rsidR="00616207">
        <w:lastRenderedPageBreak/>
        <w:t>cognitive and physical function through daily activities</w:t>
      </w:r>
      <w:r w:rsidR="00323BAB">
        <w:t xml:space="preserve"> </w:t>
      </w:r>
      <w:r w:rsidR="005C0DD0">
        <w:t>(Demrozi et al., 2020)</w:t>
      </w:r>
      <w:r w:rsidR="00323BAB">
        <w:rPr>
          <w:rFonts w:cs="Times New Roman"/>
        </w:rPr>
        <w:t>.</w:t>
      </w:r>
      <w:r w:rsidR="00A116AA">
        <w:rPr>
          <w:rFonts w:cs="Times New Roman"/>
        </w:rPr>
        <w:t xml:space="preserve"> </w:t>
      </w:r>
      <w:r w:rsidR="00A116AA" w:rsidRPr="00346721">
        <w:t xml:space="preserve">The goal of HAR is to recognize human activities in controlled and uncontrolled settings. </w:t>
      </w:r>
    </w:p>
    <w:p w14:paraId="4AABAC19" w14:textId="1B07F9E1" w:rsidR="0031368D" w:rsidRPr="0031368D" w:rsidRDefault="00DA1B0E" w:rsidP="00DA1B0E">
      <w:pPr>
        <w:pStyle w:val="Heading3"/>
      </w:pPr>
      <w:bookmarkStart w:id="11" w:name="_Toc134268814"/>
      <w:r>
        <w:t>Sport activity classification concept</w:t>
      </w:r>
      <w:bookmarkEnd w:id="11"/>
    </w:p>
    <w:p w14:paraId="128DF3F7" w14:textId="408B8178" w:rsidR="0031368D" w:rsidRDefault="0031368D" w:rsidP="001C579F">
      <w:r>
        <w:t xml:space="preserve">With the rapid development of wearable intelligent and artificial intelligence technologies, performance analysis in sport science has undergone major changes in recent years. </w:t>
      </w:r>
      <w:r w:rsidR="00291E26" w:rsidRPr="000F0598">
        <w:rPr>
          <w:rFonts w:ascii="Times New Roman" w:hAnsi="Times New Roman" w:cs="Times New Roman"/>
        </w:rPr>
        <w:t>Hsu, Chang, and Chiu</w:t>
      </w:r>
      <w:r w:rsidR="00291E26">
        <w:rPr>
          <w:rFonts w:ascii="Times New Roman" w:hAnsi="Times New Roman" w:cs="Times New Roman"/>
        </w:rPr>
        <w:t xml:space="preserve"> (2019)</w:t>
      </w:r>
      <w:r w:rsidR="00291E26">
        <w:t xml:space="preserve"> </w:t>
      </w:r>
      <w:r w:rsidR="0002312B">
        <w:t>stated that i</w:t>
      </w:r>
      <w:r>
        <w:t>n general, manual recording and analysis performed by trained analysts in sport science has some disadvantages such as time intensive, time consuming, subjective in nature, and prone to human error and bias</w:t>
      </w:r>
      <w:r w:rsidR="00A661AE">
        <w:t xml:space="preserve">, and </w:t>
      </w:r>
      <w:r w:rsidR="00AC77A5">
        <w:t>fu</w:t>
      </w:r>
      <w:r w:rsidR="00146817">
        <w:t>r</w:t>
      </w:r>
      <w:r w:rsidR="00AC77A5">
        <w:t>thermore,</w:t>
      </w:r>
      <w:r w:rsidR="00A661AE">
        <w:t xml:space="preserve"> o</w:t>
      </w:r>
      <w:r>
        <w:t xml:space="preserve">bjective measurement and analysis for sport activities is essential to understanding the technical and physical demands associated with sports performance. Sport Activity </w:t>
      </w:r>
      <w:r w:rsidR="005665CB">
        <w:t>Recognition</w:t>
      </w:r>
      <w:r>
        <w:t xml:space="preserve"> (SA</w:t>
      </w:r>
      <w:r w:rsidR="005665CB">
        <w:t>R</w:t>
      </w:r>
      <w:r>
        <w:t>) systems are developed to</w:t>
      </w:r>
      <w:r w:rsidR="001C579F">
        <w:t xml:space="preserve"> </w:t>
      </w:r>
      <w:r>
        <w:t>provide objective measurement and analysis in sport science, which have the potential to improve the accuracy and efficiency of sports performance analysis and evaluate the effectiveness of training programs designed by coaches.</w:t>
      </w:r>
      <w:r w:rsidRPr="00D9142C">
        <w:t xml:space="preserve"> </w:t>
      </w:r>
      <w:r>
        <w:t>Common SA</w:t>
      </w:r>
      <w:r w:rsidR="004D0830">
        <w:t>R</w:t>
      </w:r>
      <w:r>
        <w:t xml:space="preserve"> systems can be achieved through machine and deep learning approaches by using the data measured by inertial</w:t>
      </w:r>
      <w:r w:rsidR="00A03B03">
        <w:t xml:space="preserve"> </w:t>
      </w:r>
      <w:r>
        <w:t>sensing technologies, where the sensors are wearable and composed of accelerometers, gyroscopes, and magnetometers. Wearable devices embedded with inertial sensors are widely used in numerous applications such as authentication, rehabilitation, gait analysis, health care, activity recognition, disease monitoring, navigation.</w:t>
      </w:r>
      <w:r w:rsidR="00077812">
        <w:t xml:space="preserve"> (</w:t>
      </w:r>
      <w:r w:rsidR="00077812" w:rsidRPr="000F0598">
        <w:rPr>
          <w:rFonts w:ascii="Times New Roman" w:hAnsi="Times New Roman" w:cs="Times New Roman"/>
        </w:rPr>
        <w:t xml:space="preserve">Hsu, Chang, </w:t>
      </w:r>
      <w:r w:rsidR="00077812">
        <w:rPr>
          <w:rFonts w:ascii="Times New Roman" w:hAnsi="Times New Roman" w:cs="Times New Roman"/>
        </w:rPr>
        <w:t>&amp;</w:t>
      </w:r>
      <w:r w:rsidR="00077812" w:rsidRPr="000F0598">
        <w:rPr>
          <w:rFonts w:ascii="Times New Roman" w:hAnsi="Times New Roman" w:cs="Times New Roman"/>
        </w:rPr>
        <w:t xml:space="preserve"> Chiu</w:t>
      </w:r>
      <w:r w:rsidR="00077812">
        <w:rPr>
          <w:rFonts w:ascii="Times New Roman" w:hAnsi="Times New Roman" w:cs="Times New Roman"/>
        </w:rPr>
        <w:t>, 2019)</w:t>
      </w:r>
      <w:r>
        <w:t xml:space="preserve"> (</w:t>
      </w:r>
      <w:r>
        <w:fldChar w:fldCharType="begin"/>
      </w:r>
      <w:r w:rsidR="00F812D3">
        <w:instrText xml:space="preserve"> ADDIN ZOTERO_ITEM CSL_CITATION {"citationID":"d1b0vA5Y","properties":{"formattedCitation":"[1]","plainCitation":"[1]","noteIndex":0},"citationItems":[{"id":38,"uris":["http://zotero.org/users/local/q0F3hXW0/items/Y82S55GP","http://zotero.org/users/11390376/items/Y82S55GP"],"itemData":{"id":38,"type":"article-journal","container-title":"IEEE Access","DOI":"10.1109/ACCESS.2019.2955545","ISSN":"2169-3536","journalAbbreviation":"IEEE Access","page":"170199-170212","source":"DOI.org (Crossref)","title":"Wearable Sport Activity Classification Based on Deep Convolutional Neural Network","volume":"7","author":[{"family":"Hsu","given":"Yu-Liang"},{"family":"Chang","given":"Hsing-Cheng"},{"family":"Chiu","given":"Yung-Jung"}],"issued":{"date-parts":[["2019"]]}}}],"schema":"https://github.com/citation-style-language/schema/raw/master/csl-citation.json"} </w:instrText>
      </w:r>
      <w:r>
        <w:fldChar w:fldCharType="separate"/>
      </w:r>
      <w:r w:rsidR="00E35015" w:rsidRPr="00E35015">
        <w:rPr>
          <w:rFonts w:ascii="Times New Roman" w:hAnsi="Times New Roman" w:cs="Times New Roman"/>
        </w:rPr>
        <w:t>[1]</w:t>
      </w:r>
      <w:r>
        <w:fldChar w:fldCharType="end"/>
      </w:r>
      <w:r>
        <w:t>)</w:t>
      </w:r>
    </w:p>
    <w:p w14:paraId="0631EA92" w14:textId="62E2CBDC" w:rsidR="006D4B7F" w:rsidRDefault="006D4B7F" w:rsidP="005665CB">
      <w:r w:rsidRPr="002742AD">
        <w:rPr>
          <w:rFonts w:ascii="Times New Roman" w:hAnsi="Times New Roman" w:cs="Times New Roman"/>
        </w:rPr>
        <w:t>Mekruksavanich and Jitpattanakul</w:t>
      </w:r>
      <w:r>
        <w:rPr>
          <w:rFonts w:ascii="Times New Roman" w:hAnsi="Times New Roman" w:cs="Times New Roman"/>
        </w:rPr>
        <w:t xml:space="preserve"> (2020)</w:t>
      </w:r>
      <w:r>
        <w:t xml:space="preserve"> introduced numerous reasons for the rapid development of wearable sensor technology, namely the decreasing cost of sensor devices and the significant improvement of miniaturized sensors’ computational capacity. Wearable sensors are defined as tiny devices that people are able to continuously carry during the performance of their everyday activities. Sensors such as accelerometers, barometers, global positioning systems (GPS), gyroscopes, and magnetometers </w:t>
      </w:r>
      <w:r w:rsidR="00E07661">
        <w:t>capture</w:t>
      </w:r>
      <w:r>
        <w:t xml:space="preserve"> the signal of the physical movement of a person at any time and at any place. Further, they found that advantages of wearable sensors have been adopted in a number of beneficial mobile applications, including abnormal driving detection, healthcare systems, sport performance tracking, and mobile assistance systems for visually impaired people.</w:t>
      </w:r>
      <w:r w:rsidR="001F4E0E">
        <w:t>(</w:t>
      </w:r>
      <w:r w:rsidR="001F4E0E">
        <w:fldChar w:fldCharType="begin"/>
      </w:r>
      <w:r w:rsidR="00F812D3">
        <w:instrText xml:space="preserve"> ADDIN ZOTERO_ITEM CSL_CITATION {"citationID":"8DlgsTvS","properties":{"formattedCitation":"[2]","plainCitation":"[2]","noteIndex":0},"citationItems":[{"id":46,"uris":["http://zotero.org/users/local/q0F3hXW0/items/LB8PZ3LW","http://zotero.org/users/11390376/items/LB8PZ3LW"],"itemData":{"id":46,"type":"paper-conference","container-title":"2020 IEEE SENSORS","DOI":"10.1109/SENSORS47125.2020.9278630","event-place":"Rotterdam, Netherlands","event-title":"2020 IEEE SENSORS","ISBN":"978-1-72816-801-2","page":"1-4","publisher":"IEEE","publisher-place":"Rotterdam, Netherlands","source":"DOI.org (Crossref)","title":"Smartwatch-based Human Activity Recognition Using Hybrid LSTM Network","URL":"https://ieeexplore.ieee.org/document/9278630/","author":[{"family":"Mekruksavanich","given":"Sakorn"},{"family":"Jitpattanakul","given":"Anuchit"}],"accessed":{"date-parts":[["2023",3,8]]},"issued":{"date-parts":[["2020",10,25]]}}}],"schema":"https://github.com/citation-style-language/schema/raw/master/csl-citation.json"} </w:instrText>
      </w:r>
      <w:r w:rsidR="001F4E0E">
        <w:fldChar w:fldCharType="separate"/>
      </w:r>
      <w:r w:rsidR="00E35015" w:rsidRPr="00E35015">
        <w:rPr>
          <w:rFonts w:ascii="Times New Roman" w:hAnsi="Times New Roman" w:cs="Times New Roman"/>
        </w:rPr>
        <w:t>[2]</w:t>
      </w:r>
      <w:r w:rsidR="001F4E0E">
        <w:fldChar w:fldCharType="end"/>
      </w:r>
      <w:r w:rsidR="001F4E0E">
        <w:t>)</w:t>
      </w:r>
    </w:p>
    <w:p w14:paraId="3CFBC26C" w14:textId="59203E02" w:rsidR="00DA1B0E" w:rsidRDefault="00546C4D" w:rsidP="00DA1B0E">
      <w:pPr>
        <w:pStyle w:val="Heading3"/>
      </w:pPr>
      <w:bookmarkStart w:id="12" w:name="_Toc134268815"/>
      <w:r w:rsidRPr="00C52BCF">
        <w:t xml:space="preserve">Sensors </w:t>
      </w:r>
      <w:r w:rsidR="00AA4783">
        <w:t xml:space="preserve">and </w:t>
      </w:r>
      <w:r w:rsidR="00DA1B0E">
        <w:t>d</w:t>
      </w:r>
      <w:r w:rsidR="00AA4783">
        <w:t xml:space="preserve">ata </w:t>
      </w:r>
      <w:r w:rsidR="002F2B12">
        <w:t>acquisition methods</w:t>
      </w:r>
      <w:bookmarkEnd w:id="12"/>
    </w:p>
    <w:p w14:paraId="3EC7ED02" w14:textId="26093851" w:rsidR="00D40F0D" w:rsidRDefault="00D40F0D" w:rsidP="00D40F0D">
      <w:r w:rsidRPr="002742AD">
        <w:rPr>
          <w:rFonts w:ascii="Times New Roman" w:hAnsi="Times New Roman" w:cs="Times New Roman"/>
        </w:rPr>
        <w:t>Lara and</w:t>
      </w:r>
      <w:r>
        <w:rPr>
          <w:rFonts w:ascii="Times New Roman" w:hAnsi="Times New Roman" w:cs="Times New Roman"/>
        </w:rPr>
        <w:t xml:space="preserve"> </w:t>
      </w:r>
      <w:r w:rsidRPr="002742AD">
        <w:rPr>
          <w:rFonts w:ascii="Times New Roman" w:hAnsi="Times New Roman" w:cs="Times New Roman"/>
        </w:rPr>
        <w:t>Labrador</w:t>
      </w:r>
      <w:r w:rsidRPr="00CF6F35">
        <w:t xml:space="preserve"> identified a generic data acquisition architecture for HAR systems, as shown in Figure 2. </w:t>
      </w:r>
      <w:r w:rsidR="003C35D8" w:rsidRPr="00CF6F35">
        <w:t>First</w:t>
      </w:r>
      <w:r w:rsidRPr="00CF6F35">
        <w:t xml:space="preserve">, wearable sensors are mounted to the person’s body to measure attributes </w:t>
      </w:r>
      <w:r w:rsidRPr="00CF6F35">
        <w:lastRenderedPageBreak/>
        <w:t>of interest such as motion, location, temperature, ECG, and so on. These sensors communicate with an integration device, that is basically cellphone, PDA, laptop, or a customized embedded system. The function of the integration device is to preprocess the data received from the sensors and, in some cases, send them to an application server for real time monitoring, visualization, or analysis. Nevertheless, they noted that all of these components are not necessarily implemented in every HAR system. (</w:t>
      </w:r>
      <w:r w:rsidRPr="00CF6F35">
        <w:fldChar w:fldCharType="begin"/>
      </w:r>
      <w:r w:rsidR="00F812D3">
        <w:instrText xml:space="preserve"> ADDIN ZOTERO_ITEM CSL_CITATION {"citationID":"ou9dw0cJ","properties":{"formattedCitation":"[3]","plainCitation":"[3]","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Pr="00CF6F35">
        <w:fldChar w:fldCharType="separate"/>
      </w:r>
      <w:r w:rsidR="00E35015" w:rsidRPr="00E35015">
        <w:rPr>
          <w:rFonts w:ascii="Times New Roman" w:hAnsi="Times New Roman" w:cs="Times New Roman"/>
        </w:rPr>
        <w:t>[3]</w:t>
      </w:r>
      <w:r w:rsidRPr="00CF6F35">
        <w:fldChar w:fldCharType="end"/>
      </w:r>
      <w:r w:rsidRPr="00CF6F35">
        <w:t>)</w:t>
      </w:r>
    </w:p>
    <w:p w14:paraId="3ED4E1E0" w14:textId="19C060BE" w:rsidR="00CF6F35" w:rsidRDefault="006F22CC" w:rsidP="00D40F0D">
      <w:pPr>
        <w:pStyle w:val="Picture"/>
      </w:pPr>
      <w:r w:rsidRPr="00D40F0D">
        <w:rPr>
          <w:lang w:eastAsia="en-US"/>
        </w:rPr>
        <w:drawing>
          <wp:inline distT="0" distB="0" distL="0" distR="0" wp14:anchorId="076C958F" wp14:editId="7828A14B">
            <wp:extent cx="5912485" cy="1628591"/>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11">
                      <a:grayscl/>
                      <a:extLst>
                        <a:ext uri="{28A0092B-C50C-407E-A947-70E740481C1C}">
                          <a14:useLocalDpi xmlns:a14="http://schemas.microsoft.com/office/drawing/2010/main" val="0"/>
                        </a:ext>
                      </a:extLst>
                    </a:blip>
                    <a:srcRect t="4753" b="13974"/>
                    <a:stretch/>
                  </pic:blipFill>
                  <pic:spPr bwMode="auto">
                    <a:xfrm>
                      <a:off x="0" y="0"/>
                      <a:ext cx="5913632" cy="1628907"/>
                    </a:xfrm>
                    <a:prstGeom prst="rect">
                      <a:avLst/>
                    </a:prstGeom>
                    <a:ln>
                      <a:noFill/>
                    </a:ln>
                    <a:extLst>
                      <a:ext uri="{53640926-AAD7-44D8-BBD7-CCE9431645EC}">
                        <a14:shadowObscured xmlns:a14="http://schemas.microsoft.com/office/drawing/2010/main"/>
                      </a:ext>
                    </a:extLst>
                  </pic:spPr>
                </pic:pic>
              </a:graphicData>
            </a:graphic>
          </wp:inline>
        </w:drawing>
      </w:r>
    </w:p>
    <w:p w14:paraId="3407DDEF" w14:textId="4E8EF56E" w:rsidR="00BF52A7" w:rsidRDefault="00146817" w:rsidP="00840A97">
      <w:pPr>
        <w:pStyle w:val="Figurecaption"/>
      </w:pPr>
      <w:r>
        <w:t>Fig. 2. Generic data a</w:t>
      </w:r>
      <w:r w:rsidR="00BF52A7">
        <w:t>c</w:t>
      </w:r>
      <w:r>
        <w:t>q</w:t>
      </w:r>
      <w:r w:rsidR="00BF52A7">
        <w:t>uisition architecture for Human Activity Recognition</w:t>
      </w:r>
      <w:r w:rsidR="005D45BD">
        <w:t xml:space="preserve"> (</w:t>
      </w:r>
      <w:r w:rsidR="00840A97">
        <w:t xml:space="preserve">Lara </w:t>
      </w:r>
      <w:r w:rsidR="00A27F0F">
        <w:t>&amp;</w:t>
      </w:r>
      <w:r w:rsidR="00840A97">
        <w:t xml:space="preserve"> Labrador, 2013</w:t>
      </w:r>
      <w:r w:rsidR="005D45BD">
        <w:t>)</w:t>
      </w:r>
    </w:p>
    <w:p w14:paraId="034A591E" w14:textId="0D641B2C" w:rsidR="00806526" w:rsidRPr="00546C4D" w:rsidRDefault="00FC34D5" w:rsidP="009377D1">
      <w:r w:rsidRPr="002742AD">
        <w:rPr>
          <w:rFonts w:ascii="Times New Roman" w:hAnsi="Times New Roman" w:cs="Times New Roman"/>
        </w:rPr>
        <w:t>Mekruksavanich and Jitpattanakul</w:t>
      </w:r>
      <w:r>
        <w:rPr>
          <w:rFonts w:ascii="Times New Roman" w:hAnsi="Times New Roman" w:cs="Times New Roman"/>
        </w:rPr>
        <w:t xml:space="preserve"> </w:t>
      </w:r>
      <w:commentRangeStart w:id="13"/>
      <w:r w:rsidR="00546C4D">
        <w:t>distinguished seven main issues pertaining to human activity recognition, namely, 1) selection of attributes and sensors, 2) obtrusiveness, 3) data collection protocol, 4) recognition performance, 5) energy consumption, 6) processing, and 7) flexibility.</w:t>
      </w:r>
      <w:commentRangeEnd w:id="13"/>
      <w:r w:rsidR="00546C4D">
        <w:rPr>
          <w:rStyle w:val="CommentReference"/>
        </w:rPr>
        <w:commentReference w:id="13"/>
      </w:r>
      <w:r w:rsidR="00E30064">
        <w:t xml:space="preserve"> The</w:t>
      </w:r>
      <w:r w:rsidR="000F4B3C">
        <w:t>n, they analyzed</w:t>
      </w:r>
      <w:r w:rsidR="00E30064">
        <w:t xml:space="preserve"> </w:t>
      </w:r>
      <w:r w:rsidR="000F4B3C">
        <w:t xml:space="preserve">the </w:t>
      </w:r>
      <w:r w:rsidR="00E30064">
        <w:t>main aspects and solutions related to each one of them.</w:t>
      </w:r>
      <w:r w:rsidR="00F90EE8">
        <w:t xml:space="preserve"> </w:t>
      </w:r>
      <w:r w:rsidR="007E3C2E">
        <w:t>Furthermore, t</w:t>
      </w:r>
      <w:r w:rsidR="009377D1">
        <w:t xml:space="preserve">hey </w:t>
      </w:r>
      <w:r w:rsidR="006A3B1B">
        <w:t>identified</w:t>
      </w:r>
      <w:r w:rsidR="009377D1">
        <w:t xml:space="preserve"> f</w:t>
      </w:r>
      <w:r w:rsidR="00546C4D">
        <w:t xml:space="preserve">our groups of </w:t>
      </w:r>
      <w:r w:rsidR="005D3CD0">
        <w:t xml:space="preserve">measured </w:t>
      </w:r>
      <w:r w:rsidR="00546C4D">
        <w:t>attributes using wearable sensors in a HAR context</w:t>
      </w:r>
      <w:r w:rsidR="00BC58A9">
        <w:t>, namely</w:t>
      </w:r>
      <w:r w:rsidR="00546C4D">
        <w:t xml:space="preserve"> 1) </w:t>
      </w:r>
      <w:r w:rsidR="00C15AB0">
        <w:t>e</w:t>
      </w:r>
      <w:r w:rsidR="00546C4D">
        <w:t>nvironmental attributes, such as temperature, humidity, audio level, etc.,</w:t>
      </w:r>
      <w:r w:rsidR="006C19B1">
        <w:t xml:space="preserve"> which</w:t>
      </w:r>
      <w:r w:rsidR="00546C4D">
        <w:t xml:space="preserve"> are intended to provide context information describing the individual’s surroundings</w:t>
      </w:r>
      <w:r w:rsidR="00B205E9">
        <w:t>,</w:t>
      </w:r>
      <w:r w:rsidR="00546C4D">
        <w:t xml:space="preserve"> 2) </w:t>
      </w:r>
      <w:r w:rsidR="00B205E9">
        <w:t>a</w:t>
      </w:r>
      <w:r w:rsidR="00546C4D">
        <w:t>cceleration</w:t>
      </w:r>
      <w:r w:rsidR="00DF1CC0">
        <w:t xml:space="preserve"> attribute</w:t>
      </w:r>
      <w:r w:rsidR="00B205E9">
        <w:t>s</w:t>
      </w:r>
      <w:r w:rsidR="00AE4C8F">
        <w:t xml:space="preserve"> </w:t>
      </w:r>
      <w:r w:rsidR="00B205E9">
        <w:t>from t</w:t>
      </w:r>
      <w:r w:rsidR="00546C4D">
        <w:t>ri</w:t>
      </w:r>
      <w:r w:rsidR="00146817">
        <w:t>-</w:t>
      </w:r>
      <w:r w:rsidR="00546C4D">
        <w:t xml:space="preserve">axial accelerometers </w:t>
      </w:r>
      <w:r w:rsidR="00B205E9">
        <w:t xml:space="preserve">which </w:t>
      </w:r>
      <w:r w:rsidR="00546C4D">
        <w:t xml:space="preserve">are perhaps the most broadly used sensors to recognize ambulation activities </w:t>
      </w:r>
      <w:r w:rsidR="00DF1CC0">
        <w:t>such as</w:t>
      </w:r>
      <w:r w:rsidR="00546C4D">
        <w:t xml:space="preserve"> walking, running, lying, etc. 3) </w:t>
      </w:r>
      <w:r w:rsidR="00547FFA">
        <w:t>l</w:t>
      </w:r>
      <w:r w:rsidR="00546C4D">
        <w:t>ocation</w:t>
      </w:r>
      <w:r w:rsidR="00547FFA">
        <w:t>,</w:t>
      </w:r>
      <w:r w:rsidR="00546C4D">
        <w:t xml:space="preserve"> </w:t>
      </w:r>
      <w:r w:rsidR="00547FFA">
        <w:t>t</w:t>
      </w:r>
      <w:r w:rsidR="00546C4D">
        <w:t>he Global Positioning System (GPS)</w:t>
      </w:r>
      <w:r w:rsidR="00547FFA">
        <w:t xml:space="preserve"> that</w:t>
      </w:r>
      <w:r w:rsidR="004E1273">
        <w:t xml:space="preserve"> enables</w:t>
      </w:r>
      <w:r w:rsidR="00546C4D">
        <w:t xml:space="preserve"> </w:t>
      </w:r>
      <w:r w:rsidR="00CD3E7A">
        <w:t xml:space="preserve">wide variety of </w:t>
      </w:r>
      <w:r w:rsidR="00546C4D">
        <w:t>location based services</w:t>
      </w:r>
      <w:r w:rsidR="005B7962">
        <w:t xml:space="preserve">, </w:t>
      </w:r>
      <w:r w:rsidR="00546C4D">
        <w:t xml:space="preserve">4) </w:t>
      </w:r>
      <w:r w:rsidR="005B7962">
        <w:t>p</w:t>
      </w:r>
      <w:r w:rsidR="00546C4D">
        <w:t>hysiological signals</w:t>
      </w:r>
      <w:r w:rsidR="005B7962">
        <w:t xml:space="preserve">, </w:t>
      </w:r>
      <w:r w:rsidR="00DA5945">
        <w:t>such as</w:t>
      </w:r>
      <w:r w:rsidR="00546C4D">
        <w:t xml:space="preserve"> heart rate</w:t>
      </w:r>
      <w:r w:rsidR="00E4115C">
        <w:t xml:space="preserve">, </w:t>
      </w:r>
      <w:r w:rsidR="00546C4D">
        <w:t>respiration rate, etc. have also been considered in a few works</w:t>
      </w:r>
      <w:r w:rsidR="00BF62D7">
        <w:t>.</w:t>
      </w:r>
      <w:r w:rsidR="00FD1E71">
        <w:t>(</w:t>
      </w:r>
      <w:r w:rsidR="00FD1E71">
        <w:fldChar w:fldCharType="begin"/>
      </w:r>
      <w:r w:rsidR="00F812D3">
        <w:instrText xml:space="preserve"> ADDIN ZOTERO_ITEM CSL_CITATION {"citationID":"gHotg68m","properties":{"formattedCitation":"[2]","plainCitation":"[2]","noteIndex":0},"citationItems":[{"id":46,"uris":["http://zotero.org/users/local/q0F3hXW0/items/LB8PZ3LW","http://zotero.org/users/11390376/items/LB8PZ3LW"],"itemData":{"id":46,"type":"paper-conference","container-title":"2020 IEEE SENSORS","DOI":"10.1109/SENSORS47125.2020.9278630","event-place":"Rotterdam, Netherlands","event-title":"2020 IEEE SENSORS","ISBN":"978-1-72816-801-2","page":"1-4","publisher":"IEEE","publisher-place":"Rotterdam, Netherlands","source":"DOI.org (Crossref)","title":"Smartwatch-based Human Activity Recognition Using Hybrid LSTM Network","URL":"https://ieeexplore.ieee.org/document/9278630/","author":[{"family":"Mekruksavanich","given":"Sakorn"},{"family":"Jitpattanakul","given":"Anuchit"}],"accessed":{"date-parts":[["2023",3,8]]},"issued":{"date-parts":[["2020",10,25]]}}}],"schema":"https://github.com/citation-style-language/schema/raw/master/csl-citation.json"} </w:instrText>
      </w:r>
      <w:r w:rsidR="00FD1E71">
        <w:fldChar w:fldCharType="separate"/>
      </w:r>
      <w:r w:rsidR="00E35015" w:rsidRPr="00E35015">
        <w:rPr>
          <w:rFonts w:ascii="Times New Roman" w:hAnsi="Times New Roman" w:cs="Times New Roman"/>
        </w:rPr>
        <w:t>[2]</w:t>
      </w:r>
      <w:r w:rsidR="00FD1E71">
        <w:fldChar w:fldCharType="end"/>
      </w:r>
      <w:r w:rsidR="00FD1E71">
        <w:t>)</w:t>
      </w:r>
      <w:r w:rsidR="00BF62D7">
        <w:t xml:space="preserve"> A</w:t>
      </w:r>
      <w:r w:rsidR="00C935D2">
        <w:t>s an</w:t>
      </w:r>
      <w:r w:rsidR="008A4459">
        <w:t xml:space="preserve"> e</w:t>
      </w:r>
      <w:r w:rsidR="001644EA">
        <w:t>xa</w:t>
      </w:r>
      <w:r w:rsidR="008A4459">
        <w:t>mple</w:t>
      </w:r>
      <w:r w:rsidR="00F717B5">
        <w:t>,</w:t>
      </w:r>
      <w:r w:rsidR="00A36B72">
        <w:t xml:space="preserve"> </w:t>
      </w:r>
      <w:r w:rsidR="00C935D2">
        <w:t>Tapia et al. (2007)</w:t>
      </w:r>
      <w:r w:rsidR="001644EA">
        <w:t xml:space="preserve"> </w:t>
      </w:r>
      <w:r w:rsidR="00BF62D7">
        <w:t>implemented</w:t>
      </w:r>
      <w:r w:rsidR="00F717B5">
        <w:t xml:space="preserve"> an</w:t>
      </w:r>
      <w:r w:rsidR="00546C4D">
        <w:t xml:space="preserve"> activity recognition system that combines data from five tri</w:t>
      </w:r>
      <w:r w:rsidR="00146817">
        <w:t>-</w:t>
      </w:r>
      <w:r w:rsidR="00546C4D">
        <w:t>axial accelerometers and a heart rate monitor.</w:t>
      </w:r>
      <w:r w:rsidR="00071B9C">
        <w:t xml:space="preserve"> (</w:t>
      </w:r>
      <w:r w:rsidR="00071B9C">
        <w:fldChar w:fldCharType="begin"/>
      </w:r>
      <w:r w:rsidR="00F812D3">
        <w:instrText xml:space="preserve"> ADDIN ZOTERO_ITEM CSL_CITATION {"citationID":"LfS3dbAa","properties":{"formattedCitation":"[4]","plainCitation":"[4]","noteIndex":0},"citationItems":[{"id":51,"uris":["http://zotero.org/users/local/q0F3hXW0/items/UXY9P5XT","http://zotero.org/users/11390376/items/UXY9P5XT"],"itemData":{"id":51,"type":"paper-conference","container-title":"2007 11th IEEE International Symposium on Wearable Computers","DOI":"10.1109/ISWC.2007.4373774","event-place":"Boston, MA, USA","event-title":"2007 11th IEEE International Symposium on Wearable Computers","ISBN":"978-1-4244-1452-9","page":"1-4","publisher":"IEEE","publisher-place":"Boston, MA, USA","source":"DOI.org (Crossref)","title":"Real-Time Recognition of Physical Activities and Their Intensities Using Wireless Accelerometers and a Heart Rate Monitor","URL":"http://ieeexplore.ieee.org/document/4373774/","author":[{"family":"Tapia","given":"Emmanuel Munguia"},{"family":"Intille","given":"Stephen S."},{"family":"Haskell","given":"William"},{"family":"Larson","given":"Kent"},{"family":"Wright","given":"Julie"},{"family":"King","given":"Abby"},{"family":"Friedman","given":"Robert"}],"accessed":{"date-parts":[["2023",3,12]]},"issued":{"date-parts":[["2007",10]]}}}],"schema":"https://github.com/citation-style-language/schema/raw/master/csl-citation.json"} </w:instrText>
      </w:r>
      <w:r w:rsidR="00071B9C">
        <w:fldChar w:fldCharType="separate"/>
      </w:r>
      <w:r w:rsidR="00E35015" w:rsidRPr="00E35015">
        <w:rPr>
          <w:rFonts w:ascii="Times New Roman" w:hAnsi="Times New Roman" w:cs="Times New Roman"/>
        </w:rPr>
        <w:t>[4]</w:t>
      </w:r>
      <w:r w:rsidR="00071B9C">
        <w:fldChar w:fldCharType="end"/>
      </w:r>
      <w:r w:rsidR="00071B9C">
        <w:t>)</w:t>
      </w:r>
    </w:p>
    <w:p w14:paraId="57CB2464" w14:textId="5415545C" w:rsidR="00695C21" w:rsidRDefault="006779C7" w:rsidP="00695C21">
      <w:r>
        <w:t>Lara and Labrador</w:t>
      </w:r>
      <w:r w:rsidR="00C627DF">
        <w:t xml:space="preserve"> </w:t>
      </w:r>
      <w:r w:rsidR="00E07661">
        <w:t>discussed</w:t>
      </w:r>
      <w:r w:rsidR="00C627DF">
        <w:t xml:space="preserve"> HAR system obtrusivenss and stated that </w:t>
      </w:r>
      <w:r w:rsidR="00D07925">
        <w:t xml:space="preserve">it should </w:t>
      </w:r>
      <w:commentRangeStart w:id="14"/>
      <w:r w:rsidR="00695C21">
        <w:t xml:space="preserve">not </w:t>
      </w:r>
      <w:r w:rsidR="00D07925">
        <w:t xml:space="preserve">be </w:t>
      </w:r>
      <w:r w:rsidR="00695C21">
        <w:t>require</w:t>
      </w:r>
      <w:r w:rsidR="00D07925">
        <w:t>d</w:t>
      </w:r>
      <w:r w:rsidR="00695C21">
        <w:t xml:space="preserve"> </w:t>
      </w:r>
      <w:r w:rsidR="00D07925">
        <w:t>for</w:t>
      </w:r>
      <w:r w:rsidR="00695C21">
        <w:t xml:space="preserve"> user to wear many sensors or interact too often with the application. The</w:t>
      </w:r>
      <w:r w:rsidR="00846BF6">
        <w:t>y noticed</w:t>
      </w:r>
      <w:r w:rsidR="00695C21">
        <w:t xml:space="preserve"> systems which require the user to wear four or more accelerometers or carry a heavy rucksack with recording device</w:t>
      </w:r>
      <w:r w:rsidR="00196769">
        <w:t xml:space="preserve"> and considered these</w:t>
      </w:r>
      <w:r w:rsidR="00695C21">
        <w:t xml:space="preserve"> configurations uncomfortable, invasive, expensive, and </w:t>
      </w:r>
      <w:r w:rsidR="00695C21">
        <w:lastRenderedPageBreak/>
        <w:t>hence not suitable for activity recognition. For instance, a sensing platform that can be worn as a sport watch; a strap that is placed on the chest and a cellular phone</w:t>
      </w:r>
      <w:r w:rsidR="00B11969">
        <w:t xml:space="preserve"> systems</w:t>
      </w:r>
      <w:r w:rsidR="00891F0D">
        <w:t xml:space="preserve"> are able to work with rather unobtrusive hardware</w:t>
      </w:r>
      <w:r w:rsidR="00695C21">
        <w:t xml:space="preserve">. Minimizing the number of sensors required to recognize activities is beneficial not only for comfort, but also to reduce complexity and energy consumption as less amount of data would be processed. </w:t>
      </w:r>
      <w:r w:rsidR="00CC4A91">
        <w:t xml:space="preserve">They </w:t>
      </w:r>
      <w:r w:rsidR="00695C21">
        <w:t>conclu</w:t>
      </w:r>
      <w:r w:rsidR="00CC4A91">
        <w:t>ded that</w:t>
      </w:r>
      <w:r w:rsidR="00695C21">
        <w:t xml:space="preserve"> </w:t>
      </w:r>
      <w:r w:rsidR="00CC4A91">
        <w:t xml:space="preserve">in many </w:t>
      </w:r>
      <w:r w:rsidR="00081384">
        <w:t>relevant works</w:t>
      </w:r>
      <w:r w:rsidR="00695C21">
        <w:t xml:space="preserve"> only two accelerometer</w:t>
      </w:r>
      <w:r w:rsidR="000F136F">
        <w:t xml:space="preserve"> setups like </w:t>
      </w:r>
      <w:r w:rsidR="00695C21">
        <w:t>wrist and thigh or wrist and hip are sufficient to recognize ambulation and other daily activities. (</w:t>
      </w:r>
      <w:r w:rsidR="00695C21">
        <w:fldChar w:fldCharType="begin"/>
      </w:r>
      <w:r w:rsidR="00F812D3">
        <w:instrText xml:space="preserve"> ADDIN ZOTERO_ITEM CSL_CITATION {"citationID":"HMu5Hndf","properties":{"formattedCitation":"[3]","plainCitation":"[3]","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695C21">
        <w:fldChar w:fldCharType="separate"/>
      </w:r>
      <w:r w:rsidR="00E35015" w:rsidRPr="00E35015">
        <w:rPr>
          <w:rFonts w:ascii="Times New Roman" w:hAnsi="Times New Roman" w:cs="Times New Roman"/>
        </w:rPr>
        <w:t>[3]</w:t>
      </w:r>
      <w:r w:rsidR="00695C21">
        <w:fldChar w:fldCharType="end"/>
      </w:r>
      <w:r w:rsidR="00695C21">
        <w:t>)</w:t>
      </w:r>
      <w:commentRangeEnd w:id="14"/>
      <w:r w:rsidR="00E21343">
        <w:rPr>
          <w:rStyle w:val="CommentReference"/>
        </w:rPr>
        <w:commentReference w:id="14"/>
      </w:r>
    </w:p>
    <w:p w14:paraId="27400179" w14:textId="2C15CFD1" w:rsidR="00695C21" w:rsidRDefault="002731A5" w:rsidP="00695C21">
      <w:r>
        <w:t>About data collection protocol</w:t>
      </w:r>
      <w:r w:rsidR="002B03DB">
        <w:t>, Lara and Labrador stated that</w:t>
      </w:r>
      <w:commentRangeStart w:id="15"/>
      <w:r w:rsidR="00695C21">
        <w:t xml:space="preserve"> procedure followed by the individuals while collecting data is critical</w:t>
      </w:r>
      <w:r w:rsidR="00C40E59">
        <w:t>,</w:t>
      </w:r>
      <w:r w:rsidR="006F1220">
        <w:t xml:space="preserve"> and the</w:t>
      </w:r>
      <w:r w:rsidR="00695C21">
        <w:t xml:space="preserve"> number of </w:t>
      </w:r>
      <w:r w:rsidR="003B50A4">
        <w:t>participants</w:t>
      </w:r>
      <w:r w:rsidR="00695C21">
        <w:t xml:space="preserve"> and their physical characteristics are crucial factors in HAR stud</w:t>
      </w:r>
      <w:r w:rsidR="00B678B6">
        <w:t>ies</w:t>
      </w:r>
      <w:r w:rsidR="00695C21">
        <w:t>.</w:t>
      </w:r>
      <w:r w:rsidR="0060167C">
        <w:t xml:space="preserve"> </w:t>
      </w:r>
      <w:r w:rsidR="00C40E59">
        <w:t>B</w:t>
      </w:r>
      <w:r w:rsidR="00452841">
        <w:t>ased on their literature overview</w:t>
      </w:r>
      <w:r w:rsidR="005733C0">
        <w:t>,</w:t>
      </w:r>
      <w:r w:rsidR="00C40E59">
        <w:t xml:space="preserve"> they concluded</w:t>
      </w:r>
      <w:r w:rsidR="005733C0">
        <w:t xml:space="preserve"> </w:t>
      </w:r>
      <w:r w:rsidR="00452841">
        <w:t>that</w:t>
      </w:r>
      <w:r w:rsidR="00695C21">
        <w:t xml:space="preserve"> </w:t>
      </w:r>
      <w:r w:rsidR="00452841">
        <w:t>a</w:t>
      </w:r>
      <w:r w:rsidR="00695C21">
        <w:t xml:space="preserve"> comprehensive study should consider a large number of individuals with diverse characteristics in terms of gender, age, height, weight, and health conditions</w:t>
      </w:r>
      <w:r w:rsidR="0081362B">
        <w:t>,</w:t>
      </w:r>
      <w:r w:rsidR="0089480E">
        <w:t xml:space="preserve"> </w:t>
      </w:r>
      <w:r w:rsidR="0081362B">
        <w:t>sin</w:t>
      </w:r>
      <w:r w:rsidR="0089480E">
        <w:t>ce this will</w:t>
      </w:r>
      <w:r w:rsidR="00695C21">
        <w:t xml:space="preserve"> ensur</w:t>
      </w:r>
      <w:r w:rsidR="0089480E">
        <w:t>e</w:t>
      </w:r>
      <w:r w:rsidR="00695C21">
        <w:t xml:space="preserve"> flexibility to support new users without collecting additional training data.</w:t>
      </w:r>
      <w:commentRangeEnd w:id="15"/>
      <w:r w:rsidR="00695C21">
        <w:rPr>
          <w:rStyle w:val="CommentReference"/>
        </w:rPr>
        <w:commentReference w:id="15"/>
      </w:r>
      <w:r w:rsidR="00753AAC">
        <w:t xml:space="preserve"> (</w:t>
      </w:r>
      <w:r w:rsidR="00753AAC">
        <w:fldChar w:fldCharType="begin"/>
      </w:r>
      <w:r w:rsidR="00F812D3">
        <w:instrText xml:space="preserve"> ADDIN ZOTERO_ITEM CSL_CITATION {"citationID":"D4u9GJLM","properties":{"formattedCitation":"[3]","plainCitation":"[3]","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753AAC">
        <w:fldChar w:fldCharType="separate"/>
      </w:r>
      <w:r w:rsidR="00E35015" w:rsidRPr="00E35015">
        <w:rPr>
          <w:rFonts w:ascii="Times New Roman" w:hAnsi="Times New Roman" w:cs="Times New Roman"/>
        </w:rPr>
        <w:t>[3]</w:t>
      </w:r>
      <w:r w:rsidR="00753AAC">
        <w:fldChar w:fldCharType="end"/>
      </w:r>
      <w:r w:rsidR="00753AAC">
        <w:t>)</w:t>
      </w:r>
      <w:r w:rsidR="00695C21">
        <w:t xml:space="preserve"> </w:t>
      </w:r>
      <w:commentRangeStart w:id="16"/>
      <w:r w:rsidR="00753AAC">
        <w:t>Furthermore</w:t>
      </w:r>
      <w:r w:rsidR="00C150C0">
        <w:t xml:space="preserve">, </w:t>
      </w:r>
      <w:r w:rsidR="00B40426">
        <w:t xml:space="preserve">Foerster et al. (1999) demonstrated accuracy drop for ambulation activities from 95.6% </w:t>
      </w:r>
      <w:r w:rsidR="0029305B">
        <w:t xml:space="preserve">of </w:t>
      </w:r>
      <w:r w:rsidR="00B40426">
        <w:t>a controlled data collection experiment to</w:t>
      </w:r>
      <w:r w:rsidR="0001733A">
        <w:t xml:space="preserve"> 66% of</w:t>
      </w:r>
      <w:r w:rsidR="00B40426">
        <w:t xml:space="preserve"> uncontrolled non-laboratory natural environment</w:t>
      </w:r>
      <w:r w:rsidR="0001733A">
        <w:t>.</w:t>
      </w:r>
      <w:commentRangeEnd w:id="16"/>
      <w:r w:rsidR="00C260B8">
        <w:rPr>
          <w:rStyle w:val="CommentReference"/>
        </w:rPr>
        <w:commentReference w:id="16"/>
      </w:r>
    </w:p>
    <w:p w14:paraId="5B84CBA1" w14:textId="65A6616B" w:rsidR="00695C21" w:rsidRDefault="00BA75A5" w:rsidP="00B10AA6">
      <w:r>
        <w:t xml:space="preserve">Based on the </w:t>
      </w:r>
      <w:r w:rsidR="00632F36">
        <w:t>literature review</w:t>
      </w:r>
      <w:r w:rsidR="007B1125">
        <w:t>, t</w:t>
      </w:r>
      <w:r w:rsidR="00695C21">
        <w:t xml:space="preserve">he performance of a HAR system depends on several </w:t>
      </w:r>
      <w:r w:rsidR="005C16FD">
        <w:t>factors</w:t>
      </w:r>
      <w:r w:rsidR="00695C21">
        <w:t xml:space="preserve">, such as the activity set, the quality of the training data, the feature extraction method, and the learning algorithm. </w:t>
      </w:r>
      <w:r w:rsidR="007D151A">
        <w:t>E</w:t>
      </w:r>
      <w:r w:rsidR="00695C21">
        <w:t>ach set of activities brings a totally different pattern recognition problem. For example, discriminating among</w:t>
      </w:r>
      <w:r w:rsidR="009A18B1">
        <w:t xml:space="preserve"> sports such as</w:t>
      </w:r>
      <w:r w:rsidR="00695C21">
        <w:t xml:space="preserve"> walking, running, and </w:t>
      </w:r>
      <w:r w:rsidR="00BE4A15">
        <w:t xml:space="preserve">biking </w:t>
      </w:r>
      <w:r w:rsidR="00695C21">
        <w:t xml:space="preserve">turns out to be </w:t>
      </w:r>
      <w:r w:rsidR="0050721E">
        <w:t>relatively</w:t>
      </w:r>
      <w:r w:rsidR="00695C21">
        <w:t xml:space="preserve"> easier than incorporating more complex </w:t>
      </w:r>
      <w:r w:rsidR="009A18B1">
        <w:t xml:space="preserve">human daily </w:t>
      </w:r>
      <w:r w:rsidR="00695C21">
        <w:t>activities</w:t>
      </w:r>
      <w:r w:rsidR="000569FE">
        <w:t>.</w:t>
      </w:r>
      <w:r w:rsidR="00695C21">
        <w:t xml:space="preserve"> </w:t>
      </w:r>
      <w:r w:rsidR="00E07661">
        <w:t>Another</w:t>
      </w:r>
      <w:r w:rsidR="00867CCD">
        <w:t xml:space="preserve"> aspect</w:t>
      </w:r>
      <w:r w:rsidR="00AA0091">
        <w:t xml:space="preserve"> to consider is</w:t>
      </w:r>
      <w:r w:rsidR="005A4C2B">
        <w:t xml:space="preserve"> </w:t>
      </w:r>
      <w:r w:rsidR="00364CF8">
        <w:t>a sufficient</w:t>
      </w:r>
      <w:r w:rsidR="00695C21">
        <w:t xml:space="preserve"> amount of training data, which should be similar to the expected testing dat</w:t>
      </w:r>
      <w:r w:rsidR="00D602EA">
        <w:t>a</w:t>
      </w:r>
      <w:r w:rsidR="00695C21">
        <w:t xml:space="preserve">. </w:t>
      </w:r>
      <w:r w:rsidR="00D602EA">
        <w:t>In addition, c</w:t>
      </w:r>
      <w:r w:rsidR="00695C21">
        <w:t xml:space="preserve">omparative evaluation of several learning methods is desirable as each dataset </w:t>
      </w:r>
      <w:r w:rsidR="00951573">
        <w:t>has</w:t>
      </w:r>
      <w:r w:rsidR="00695C21">
        <w:t xml:space="preserve"> distinct characteristics that can be either beneficial or detrimental for a particular method</w:t>
      </w:r>
      <w:r w:rsidR="007A5123">
        <w:t>. S</w:t>
      </w:r>
      <w:r w:rsidR="00695C21">
        <w:t xml:space="preserve">uch interrelationship among datasets and learning methods can be very hard to analyze theoretically, which </w:t>
      </w:r>
      <w:r w:rsidR="00F267C5">
        <w:t>emphasi</w:t>
      </w:r>
      <w:r w:rsidR="00953D51">
        <w:t>s</w:t>
      </w:r>
      <w:r w:rsidR="00F267C5">
        <w:t>es</w:t>
      </w:r>
      <w:r w:rsidR="00695C21">
        <w:t xml:space="preserve"> the need of an experimental study. </w:t>
      </w:r>
      <w:commentRangeStart w:id="17"/>
      <w:r w:rsidR="00695C21">
        <w:t>In order to quantitatively understand the recognition performance, some standard metrics are used,</w:t>
      </w:r>
      <w:r w:rsidR="0050721E">
        <w:t xml:space="preserve"> such as</w:t>
      </w:r>
      <w:r w:rsidR="00695C21">
        <w:t xml:space="preserve"> accuracy, recall, precision, F-measure, and ROC curves.</w:t>
      </w:r>
      <w:r w:rsidR="00CA4029">
        <w:t xml:space="preserve"> </w:t>
      </w:r>
      <w:commentRangeEnd w:id="17"/>
      <w:r w:rsidR="00EE52B4">
        <w:rPr>
          <w:rStyle w:val="CommentReference"/>
        </w:rPr>
        <w:commentReference w:id="17"/>
      </w:r>
      <w:r w:rsidR="00B10AA6">
        <w:t>Yet a</w:t>
      </w:r>
      <w:commentRangeStart w:id="18"/>
      <w:r w:rsidR="00695C21">
        <w:t xml:space="preserve">nother important point of discussion is where the recognition task </w:t>
      </w:r>
      <w:r w:rsidR="008D0D57">
        <w:t xml:space="preserve">will be </w:t>
      </w:r>
      <w:r w:rsidR="004E452B">
        <w:t>performed</w:t>
      </w:r>
      <w:r w:rsidR="008D0D57">
        <w:t>.</w:t>
      </w:r>
      <w:r w:rsidR="00695C21">
        <w:t xml:space="preserve"> </w:t>
      </w:r>
      <w:r w:rsidR="00EC09DD">
        <w:t>S</w:t>
      </w:r>
      <w:r w:rsidR="00695C21">
        <w:t>erver is expected to have huge processing, storage, and energy capabilities, allowing to incorporate more complex methods and models</w:t>
      </w:r>
      <w:commentRangeEnd w:id="18"/>
      <w:r w:rsidR="00EC09DD">
        <w:t>, whereas</w:t>
      </w:r>
      <w:r w:rsidR="002D737B">
        <w:rPr>
          <w:rStyle w:val="CommentReference"/>
        </w:rPr>
        <w:commentReference w:id="18"/>
      </w:r>
      <w:r w:rsidR="00976A4D">
        <w:t xml:space="preserve"> a HAR system running on</w:t>
      </w:r>
      <w:r w:rsidR="007340B2">
        <w:t xml:space="preserve"> </w:t>
      </w:r>
      <w:r w:rsidR="00EC09DD">
        <w:t>integration device</w:t>
      </w:r>
      <w:r w:rsidR="007340B2">
        <w:t xml:space="preserve"> such as </w:t>
      </w:r>
      <w:r w:rsidR="00976A4D">
        <w:t>smart phone</w:t>
      </w:r>
      <w:r w:rsidR="00695C21">
        <w:t xml:space="preserve"> should substantially reduce energy expenditures, as raw </w:t>
      </w:r>
      <w:r w:rsidR="00695C21">
        <w:lastRenderedPageBreak/>
        <w:t>data would not have to be continuously sent to a server for processing.</w:t>
      </w:r>
      <w:r w:rsidR="008A5777">
        <w:t xml:space="preserve"> </w:t>
      </w:r>
      <w:r w:rsidR="0016470F">
        <w:t xml:space="preserve">(Lara &amp; Labrador, 2013) </w:t>
      </w:r>
      <w:r w:rsidR="00695C21">
        <w:t>(</w:t>
      </w:r>
      <w:r w:rsidR="00695C21">
        <w:fldChar w:fldCharType="begin"/>
      </w:r>
      <w:r w:rsidR="00F812D3">
        <w:instrText xml:space="preserve"> ADDIN ZOTERO_ITEM CSL_CITATION {"citationID":"j12Okdfn","properties":{"formattedCitation":"[3]","plainCitation":"[3]","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695C21">
        <w:fldChar w:fldCharType="separate"/>
      </w:r>
      <w:r w:rsidR="00E35015" w:rsidRPr="00E35015">
        <w:rPr>
          <w:rFonts w:ascii="Times New Roman" w:hAnsi="Times New Roman" w:cs="Times New Roman"/>
        </w:rPr>
        <w:t>[3]</w:t>
      </w:r>
      <w:r w:rsidR="00695C21">
        <w:fldChar w:fldCharType="end"/>
      </w:r>
      <w:r w:rsidR="00695C21">
        <w:t>)</w:t>
      </w:r>
    </w:p>
    <w:p w14:paraId="3AA8268E" w14:textId="2CCC15CD" w:rsidR="00E91662" w:rsidRDefault="00476222" w:rsidP="00546C4D">
      <w:r>
        <w:t>Because</w:t>
      </w:r>
      <w:r w:rsidR="008E7AEA">
        <w:t xml:space="preserve"> Lara and Labrador implemented comprehensive</w:t>
      </w:r>
      <w:r w:rsidR="00341FD5">
        <w:t xml:space="preserve"> and </w:t>
      </w:r>
      <w:r w:rsidR="00421366">
        <w:t>unquesti</w:t>
      </w:r>
      <w:r w:rsidR="00772F8D">
        <w:t>o</w:t>
      </w:r>
      <w:r w:rsidR="00421366">
        <w:t>nably high-quality</w:t>
      </w:r>
      <w:r w:rsidR="008E7AEA">
        <w:t xml:space="preserve"> overview in </w:t>
      </w:r>
      <w:r w:rsidR="00341FD5">
        <w:t>HAR studies</w:t>
      </w:r>
      <w:r w:rsidR="00772F8D">
        <w:t xml:space="preserve"> </w:t>
      </w:r>
      <w:r w:rsidR="004A0334">
        <w:t>it is hono</w:t>
      </w:r>
      <w:r w:rsidR="007B75FA">
        <w:t>r</w:t>
      </w:r>
      <w:r w:rsidR="00772F8D">
        <w:t xml:space="preserve"> to point out yet some</w:t>
      </w:r>
      <w:r w:rsidR="004A0334">
        <w:t xml:space="preserve"> great</w:t>
      </w:r>
      <w:r w:rsidR="00772F8D">
        <w:t xml:space="preserve"> aspects from their study</w:t>
      </w:r>
      <w:r w:rsidR="001C4A46">
        <w:t xml:space="preserve"> </w:t>
      </w:r>
      <w:r w:rsidR="00E07661">
        <w:t>regarding</w:t>
      </w:r>
      <w:r w:rsidR="001C4A46">
        <w:t xml:space="preserve"> flexibility</w:t>
      </w:r>
      <w:r w:rsidR="006F4F03">
        <w:t xml:space="preserve"> of model</w:t>
      </w:r>
      <w:r w:rsidR="000B023E">
        <w:t xml:space="preserve"> design</w:t>
      </w:r>
      <w:r w:rsidR="00772F8D">
        <w:t>.</w:t>
      </w:r>
      <w:r w:rsidR="008E7AEA">
        <w:t xml:space="preserve"> </w:t>
      </w:r>
      <w:commentRangeStart w:id="19"/>
      <w:r w:rsidR="00695C21">
        <w:t>Th</w:t>
      </w:r>
      <w:r w:rsidR="004A0334">
        <w:t>ey identified</w:t>
      </w:r>
      <w:r w:rsidR="00695C21">
        <w:t xml:space="preserve"> an open debate on the design of any activity recognition model. </w:t>
      </w:r>
      <w:r>
        <w:t>Since</w:t>
      </w:r>
      <w:r w:rsidR="00F34645">
        <w:t xml:space="preserve"> according</w:t>
      </w:r>
      <w:r w:rsidR="001C10C7">
        <w:t xml:space="preserve"> to </w:t>
      </w:r>
      <w:r w:rsidR="00F34645">
        <w:t>some author</w:t>
      </w:r>
      <w:r w:rsidR="009477BF">
        <w:t>s</w:t>
      </w:r>
      <w:r w:rsidR="00D55314">
        <w:t>,</w:t>
      </w:r>
      <w:r w:rsidR="00695C21">
        <w:t xml:space="preserve"> people perform activities in a different manner </w:t>
      </w:r>
      <w:r w:rsidR="001C10C7">
        <w:t>as they differ</w:t>
      </w:r>
      <w:r w:rsidR="00695C21">
        <w:t xml:space="preserve"> </w:t>
      </w:r>
      <w:r w:rsidR="001C10C7">
        <w:t>on</w:t>
      </w:r>
      <w:r w:rsidR="00695C21">
        <w:t xml:space="preserve"> age, gender, weight, and so on, a specific recognition model should be built for each individual</w:t>
      </w:r>
      <w:commentRangeEnd w:id="19"/>
      <w:r w:rsidR="008575C6">
        <w:rPr>
          <w:rStyle w:val="CommentReference"/>
        </w:rPr>
        <w:commentReference w:id="19"/>
      </w:r>
      <w:r w:rsidR="00695C21">
        <w:t>. This implies that the system should be retrained for each new user</w:t>
      </w:r>
      <w:r w:rsidR="0044638C">
        <w:t xml:space="preserve"> (</w:t>
      </w:r>
      <w:r w:rsidR="0044638C" w:rsidRPr="0044638C">
        <w:t>Berchtold</w:t>
      </w:r>
      <w:r w:rsidR="0044638C">
        <w:t xml:space="preserve"> et al., 2010)</w:t>
      </w:r>
      <w:r w:rsidR="009843A2">
        <w:t>(</w:t>
      </w:r>
      <w:r w:rsidR="009843A2">
        <w:fldChar w:fldCharType="begin"/>
      </w:r>
      <w:r w:rsidR="00F812D3">
        <w:instrText xml:space="preserve"> ADDIN ZOTERO_ITEM CSL_CITATION {"citationID":"5uYBvT03","properties":{"formattedCitation":"[5]","plainCitation":"[5]","noteIndex":0},"citationItems":[{"id":55,"uris":["http://zotero.org/users/local/q0F3hXW0/items/RPP2KYHZ","http://zotero.org/users/11390376/items/RPP2KYHZ"],"itemData":{"id":55,"type":"chapter","container-title":"KI 2010: Advances in Artificial Intelligence","event-place":"Berlin, Heidelberg","ISBN":"978-3-642-16110-0","note":"collection-title: Lecture Notes in Computer Science\nDOI: 10.1007/978-3-642-16111-7_46","page":"400-409","publisher":"Springer Berlin Heidelberg","publisher-place":"Berlin, Heidelberg","source":"DOI.org (Crossref)","title":"An Extensible Modular Recognition Concept That Makes Activity Recognition Practical","URL":"http://link.springer.com/10.1007/978-3-642-16111-7_46","volume":"6359","editor":[{"family":"Dillmann","given":"Rüdiger"},{"family":"Beyerer","given":"Jürgen"},{"family":"Hanebeck","given":"Uwe D."},{"family":"Schultz","given":"Tanja"}],"author":[{"family":"Berchtold","given":"Martin"},{"family":"Budde","given":"Matthias"},{"family":"Schmidtke","given":"Hedda R."},{"family":"Beigl","given":"Michael"}],"accessed":{"date-parts":[["2023",3,13]]},"issued":{"date-parts":[["2010"]]}}}],"schema":"https://github.com/citation-style-language/schema/raw/master/csl-citation.json"} </w:instrText>
      </w:r>
      <w:r w:rsidR="009843A2">
        <w:fldChar w:fldCharType="separate"/>
      </w:r>
      <w:r w:rsidR="00155726" w:rsidRPr="00155726">
        <w:rPr>
          <w:rFonts w:ascii="Times New Roman" w:hAnsi="Times New Roman" w:cs="Times New Roman"/>
        </w:rPr>
        <w:t>[5]</w:t>
      </w:r>
      <w:r w:rsidR="009843A2">
        <w:fldChar w:fldCharType="end"/>
      </w:r>
      <w:r w:rsidR="009843A2">
        <w:t>)</w:t>
      </w:r>
      <w:r w:rsidR="00695C21">
        <w:t xml:space="preserve">. </w:t>
      </w:r>
      <w:r w:rsidR="00A64D82">
        <w:t xml:space="preserve">However, many studies </w:t>
      </w:r>
      <w:r w:rsidR="00695C21">
        <w:t>rather emphasize the need of a monolithic recognition model, flexible enough to work with different users</w:t>
      </w:r>
      <w:r w:rsidR="009843A2">
        <w:t xml:space="preserve"> </w:t>
      </w:r>
      <w:r w:rsidR="00165418">
        <w:t>(</w:t>
      </w:r>
      <w:r w:rsidR="009D736D">
        <w:t>Lara et al., 2012</w:t>
      </w:r>
      <w:r w:rsidR="00165418">
        <w:t>)</w:t>
      </w:r>
      <w:r w:rsidR="009843A2">
        <w:t>(</w:t>
      </w:r>
      <w:r w:rsidR="009843A2">
        <w:fldChar w:fldCharType="begin"/>
      </w:r>
      <w:r w:rsidR="00F812D3">
        <w:instrText xml:space="preserve"> ADDIN ZOTERO_ITEM CSL_CITATION {"citationID":"dk260rOO","properties":{"formattedCitation":"[6]","plainCitation":"[6]","noteIndex":0},"citationItems":[{"id":57,"uris":["http://zotero.org/users/local/q0F3hXW0/items/9WABVDGF","http://zotero.org/users/11390376/items/9WABVDGF"],"itemData":{"id":57,"type":"article-journal","container-title":"Pervasive and Mobile Computing","DOI":"10.1016/j.pmcj.2011.06.004","ISSN":"15741192","issue":"5","journalAbbreviation":"Pervasive and Mobile Computing","language":"en","page":"717-729","source":"DOI.org (Crossref)","title":"Centinela: A human activity recognition system based on acceleration and vital sign data","title-short":"Centinela","volume":"8","author":[{"family":"Lara","given":"Óscar D."},{"family":"Pérez","given":"Alfredo J."},{"family":"Labrador","given":"Miguel A."},{"family":"Posada","given":"José D."}],"issued":{"date-parts":[["2012",10]]}}}],"schema":"https://github.com/citation-style-language/schema/raw/master/csl-citation.json"} </w:instrText>
      </w:r>
      <w:r w:rsidR="009843A2">
        <w:fldChar w:fldCharType="separate"/>
      </w:r>
      <w:r w:rsidR="00155726" w:rsidRPr="00155726">
        <w:rPr>
          <w:rFonts w:ascii="Times New Roman" w:hAnsi="Times New Roman" w:cs="Times New Roman"/>
        </w:rPr>
        <w:t>[6]</w:t>
      </w:r>
      <w:r w:rsidR="009843A2">
        <w:fldChar w:fldCharType="end"/>
      </w:r>
      <w:r w:rsidR="009843A2">
        <w:t>)</w:t>
      </w:r>
      <w:r w:rsidR="00695C21">
        <w:t xml:space="preserve">. Consequently, two types of analyses have been proposed to evaluate activity recognition systems: subject-dependent and subject-independent evaluations </w:t>
      </w:r>
      <w:r w:rsidR="00EE0E86">
        <w:t>(</w:t>
      </w:r>
      <w:r w:rsidR="00E11645">
        <w:t>Tapia et al., 2007</w:t>
      </w:r>
      <w:r w:rsidR="00EE0E86">
        <w:t>)</w:t>
      </w:r>
      <w:r w:rsidR="00E11645">
        <w:t>(</w:t>
      </w:r>
      <w:r w:rsidR="00E11645">
        <w:fldChar w:fldCharType="begin"/>
      </w:r>
      <w:r w:rsidR="00F812D3">
        <w:instrText xml:space="preserve"> ADDIN ZOTERO_ITEM CSL_CITATION {"citationID":"3zp6KXrV","properties":{"formattedCitation":"[4]","plainCitation":"[4]","noteIndex":0},"citationItems":[{"id":51,"uris":["http://zotero.org/users/local/q0F3hXW0/items/UXY9P5XT","http://zotero.org/users/11390376/items/UXY9P5XT"],"itemData":{"id":51,"type":"paper-conference","container-title":"2007 11th IEEE International Symposium on Wearable Computers","DOI":"10.1109/ISWC.2007.4373774","event-place":"Boston, MA, USA","event-title":"2007 11th IEEE International Symposium on Wearable Computers","ISBN":"978-1-4244-1452-9","page":"1-4","publisher":"IEEE","publisher-place":"Boston, MA, USA","source":"DOI.org (Crossref)","title":"Real-Time Recognition of Physical Activities and Their Intensities Using Wireless Accelerometers and a Heart Rate Monitor","URL":"http://ieeexplore.ieee.org/document/4373774/","author":[{"family":"Tapia","given":"Emmanuel Munguia"},{"family":"Intille","given":"Stephen S."},{"family":"Haskell","given":"William"},{"family":"Larson","given":"Kent"},{"family":"Wright","given":"Julie"},{"family":"King","given":"Abby"},{"family":"Friedman","given":"Robert"}],"accessed":{"date-parts":[["2023",3,12]]},"issued":{"date-parts":[["2007",10]]}}}],"schema":"https://github.com/citation-style-language/schema/raw/master/csl-citation.json"} </w:instrText>
      </w:r>
      <w:r w:rsidR="00E11645">
        <w:fldChar w:fldCharType="separate"/>
      </w:r>
      <w:r w:rsidR="00E11645" w:rsidRPr="00E11645">
        <w:rPr>
          <w:rFonts w:ascii="Times New Roman" w:hAnsi="Times New Roman" w:cs="Times New Roman"/>
        </w:rPr>
        <w:t>[4]</w:t>
      </w:r>
      <w:r w:rsidR="00E11645">
        <w:fldChar w:fldCharType="end"/>
      </w:r>
      <w:r w:rsidR="00E11645">
        <w:t>)</w:t>
      </w:r>
      <w:r w:rsidR="00695C21">
        <w:t xml:space="preserve">. In the first one, a classifier is trained and tested for each individual with his/her own data and the average accuracy for all subjects is computed. In the second one, only one classifier is built for all individuals using cross validation or leave-one-individual-out analysis. </w:t>
      </w:r>
      <w:r w:rsidR="004F591D">
        <w:t xml:space="preserve">Lara and Labrador </w:t>
      </w:r>
      <w:r w:rsidR="00695C21">
        <w:t>highlight</w:t>
      </w:r>
      <w:r w:rsidR="004F591D">
        <w:t>ed</w:t>
      </w:r>
      <w:r w:rsidR="00695C21">
        <w:t xml:space="preserve"> that, in some cases, it would not be convenient to train the system for each new user, especially when there are too many activities; some activities are not desirable for the subject to carry out; or the subject would not cooperate with the data collection process. </w:t>
      </w:r>
      <w:r w:rsidR="009729DE">
        <w:t>Older people</w:t>
      </w:r>
      <w:r w:rsidR="00695C21">
        <w:t xml:space="preserve"> would surely walk quite differently t</w:t>
      </w:r>
      <w:r w:rsidR="00554612">
        <w:t>han a young child</w:t>
      </w:r>
      <w:r w:rsidR="00695C21">
        <w:t xml:space="preserve">, thereby challenging a single model to recognize activities regardless of the subject’s characteristics. </w:t>
      </w:r>
      <w:r w:rsidR="00A05BA3">
        <w:t>They suggested that a</w:t>
      </w:r>
      <w:r w:rsidR="00695C21">
        <w:t xml:space="preserve"> solution to the dichotomy of the monolithic </w:t>
      </w:r>
      <w:r w:rsidR="00D337E1">
        <w:t>and</w:t>
      </w:r>
      <w:r w:rsidR="00695C21">
        <w:t xml:space="preserve"> particular recognition model can be addressed by creating groups of users with similar characteristics. (</w:t>
      </w:r>
      <w:r w:rsidR="00695C21">
        <w:fldChar w:fldCharType="begin"/>
      </w:r>
      <w:r w:rsidR="00F812D3">
        <w:instrText xml:space="preserve"> ADDIN ZOTERO_ITEM CSL_CITATION {"citationID":"01fWLjQA","properties":{"formattedCitation":"[3]","plainCitation":"[3]","noteIndex":0},"citationItems":[{"id":44,"uris":["http://zotero.org/users/local/q0F3hXW0/items/BSRWXV4W","http://zotero.org/users/11390376/items/BSRWXV4W"],"itemData":{"id":44,"type":"article-journal","container-title":"IEEE Communications Surveys &amp; Tutorials","DOI":"10.1109/SURV.2012.110112.00192","ISSN":"1553-877X","issue":"3","journalAbbreviation":"IEEE Commun. Surv. Tutorials","page":"1192-1209","source":"DOI.org (Crossref)","title":"A Survey on Human Activity Recognition using Wearable Sensors","volume":"15","author":[{"family":"Lara","given":"Oscar D."},{"family":"Labrador","given":"Miguel A."}],"issued":{"date-parts":[["2013"]]}}}],"schema":"https://github.com/citation-style-language/schema/raw/master/csl-citation.json"} </w:instrText>
      </w:r>
      <w:r w:rsidR="00695C21">
        <w:fldChar w:fldCharType="separate"/>
      </w:r>
      <w:r w:rsidR="00E35015" w:rsidRPr="00E35015">
        <w:rPr>
          <w:rFonts w:ascii="Times New Roman" w:hAnsi="Times New Roman" w:cs="Times New Roman"/>
        </w:rPr>
        <w:t>[3]</w:t>
      </w:r>
      <w:r w:rsidR="00695C21">
        <w:fldChar w:fldCharType="end"/>
      </w:r>
      <w:r w:rsidR="00695C21">
        <w:t>)</w:t>
      </w:r>
    </w:p>
    <w:p w14:paraId="5E3F570F" w14:textId="014D9AEA" w:rsidR="002666F7" w:rsidRDefault="002666F7" w:rsidP="00DA1B0E">
      <w:pPr>
        <w:pStyle w:val="Heading3"/>
      </w:pPr>
      <w:bookmarkStart w:id="20" w:name="_Toc134268816"/>
      <w:r>
        <w:t xml:space="preserve">Feature </w:t>
      </w:r>
      <w:r w:rsidR="00DA1B0E">
        <w:t>e</w:t>
      </w:r>
      <w:r>
        <w:t>xtraction</w:t>
      </w:r>
      <w:bookmarkEnd w:id="20"/>
    </w:p>
    <w:p w14:paraId="754C46CA" w14:textId="044A8104" w:rsidR="00377139" w:rsidRDefault="00986A6E" w:rsidP="00377139">
      <w:commentRangeStart w:id="21"/>
      <w:r>
        <w:t xml:space="preserve">Machine learning requires a very large </w:t>
      </w:r>
      <w:r w:rsidR="009603B2">
        <w:t>amount</w:t>
      </w:r>
      <w:r>
        <w:t xml:space="preserve"> of data</w:t>
      </w:r>
      <w:r w:rsidR="009603B2">
        <w:t>.</w:t>
      </w:r>
      <w:r>
        <w:t xml:space="preserve"> </w:t>
      </w:r>
      <w:r w:rsidR="009603B2">
        <w:t>E</w:t>
      </w:r>
      <w:r>
        <w:t>specially</w:t>
      </w:r>
      <w:r w:rsidR="009603B2">
        <w:t>,</w:t>
      </w:r>
      <w:r>
        <w:t xml:space="preserve"> when the dimension of the data increases significantly the data required for an accurate analysis increases dramatically.</w:t>
      </w:r>
      <w:r w:rsidR="00ED3459">
        <w:t xml:space="preserve"> </w:t>
      </w:r>
      <w:r w:rsidR="00E07661">
        <w:t>The curse</w:t>
      </w:r>
      <w:r>
        <w:t xml:space="preserve"> of dimensionality is an important aspect to consider because sensor-based systems provide a lot of data. Therefore, it is important to select certain patterns or features, and </w:t>
      </w:r>
      <w:r w:rsidR="006A1163">
        <w:t xml:space="preserve">perform classification </w:t>
      </w:r>
      <w:r>
        <w:t>based on the</w:t>
      </w:r>
      <w:r w:rsidR="006A1163">
        <w:t>se</w:t>
      </w:r>
      <w:r>
        <w:t xml:space="preserve"> features. As the number of data </w:t>
      </w:r>
      <w:r w:rsidR="00310D15">
        <w:t>increases</w:t>
      </w:r>
      <w:r>
        <w:t xml:space="preserve">, the computational cost also </w:t>
      </w:r>
      <w:r w:rsidR="00310D15">
        <w:t>increases</w:t>
      </w:r>
      <w:r>
        <w:t xml:space="preserve"> exponentially. That is</w:t>
      </w:r>
      <w:r w:rsidR="00310D15">
        <w:t xml:space="preserve"> why </w:t>
      </w:r>
      <w:r>
        <w:t>feature subset selection and feature extraction</w:t>
      </w:r>
      <w:r w:rsidR="00310D15">
        <w:t xml:space="preserve"> are used</w:t>
      </w:r>
      <w:r>
        <w:t>.</w:t>
      </w:r>
      <w:commentRangeEnd w:id="21"/>
      <w:r>
        <w:rPr>
          <w:rStyle w:val="CommentReference"/>
        </w:rPr>
        <w:commentReference w:id="21"/>
      </w:r>
      <w:r w:rsidR="00377139">
        <w:t xml:space="preserve"> </w:t>
      </w:r>
      <w:commentRangeStart w:id="22"/>
      <w:r w:rsidR="00377139">
        <w:t xml:space="preserve">Feature is a statistical function that works brilliantly to extract meaningful information of data in a natural way. From the perspective of human activity recognition, a particular pattern is generated from a particular physical movement of users. As an example, </w:t>
      </w:r>
      <w:r w:rsidR="004A07FB">
        <w:t>running</w:t>
      </w:r>
      <w:r w:rsidR="00377139">
        <w:t xml:space="preserve"> activity has a particular </w:t>
      </w:r>
      <w:r w:rsidR="00377139">
        <w:lastRenderedPageBreak/>
        <w:t>pattern as it involves superior physical effort from a human, which is quite different from the activity pattern of walking. Thus, inertial sensors like an accelerometer and gyroscope can measure the intensity of each physical effort and produce different pattern distributions. Collected pattern distribution i.e., statistical data information from these sensors can distinguish between walking and running activity. Hence, the standard deviation or any other statistical feature is capable of highlighting the difference between these two activities. (Ahmed et al., 2020) (</w:t>
      </w:r>
      <w:r w:rsidR="00377139">
        <w:fldChar w:fldCharType="begin"/>
      </w:r>
      <w:r w:rsidR="00F812D3">
        <w:instrText xml:space="preserve"> ADDIN ZOTERO_ITEM CSL_CITATION {"citationID":"cJ6VlkbB","properties":{"formattedCitation":"[7]","plainCitation":"[7]","noteIndex":0},"citationItems":[{"id":32,"uris":["http://zotero.org/users/local/q0F3hXW0/items/G4XAWMXQ","http://zotero.org/users/11390376/items/G4XAWMXQ"],"itemData":{"id":32,"type":"article-journal","abstract":"Human activity recognition (HAR) techniques are playing a significant role in monitoring the daily activities of human life such as elderly care, investigation activities, healthcare, sports, and smart homes. Smartphones incorporated with varieties of motion sensors like accelerometers and gyroscopes are widely used inertial sensors that can identify different physical conditions of human. In recent research, many works have been done regarding human activity recognition. Sensor data of smartphone produces high dimensional feature vectors for identifying human activities. However, all the vectors are not contributing equally for identification process. Including all feature vectors create a phenomenon known as ‘curse of dimensionality’. This research has proposed a hybrid method feature selection process, which includes a filter and wrapper method. The process uses a sequential floating forward search (SFFS) to extract desired features for better activity recognition. Features are then fed to a multiclass support vector machine (SVM) to create nonlinear classifiers by adopting the kernel trick for training and testing purpose. We validated our model with a benchmark dataset. Our proposed system works efficiently with limited hardware resource and provides satisfactory activity identification.","container-title":"Sensors","DOI":"10.3390/s20010317","ISSN":"1424-8220","issue":"1","journalAbbreviation":"Sensors","language":"en","page":"317","source":"DOI.org (Crossref)","title":"Enhanced Human Activity Recognition Based on Smartphone Sensor Data Using Hybrid Feature Selection Model","volume":"20","author":[{"family":"Ahmed","given":"Nadeem"},{"family":"Rafiq","given":"Jahir Ibna"},{"family":"Islam","given":"Md Rashedul"}],"issued":{"date-parts":[["2020",1,6]]}}}],"schema":"https://github.com/citation-style-language/schema/raw/master/csl-citation.json"} </w:instrText>
      </w:r>
      <w:r w:rsidR="00377139">
        <w:fldChar w:fldCharType="separate"/>
      </w:r>
      <w:r w:rsidR="00155726" w:rsidRPr="00155726">
        <w:rPr>
          <w:rFonts w:ascii="Times New Roman" w:hAnsi="Times New Roman" w:cs="Times New Roman"/>
        </w:rPr>
        <w:t>[7]</w:t>
      </w:r>
      <w:r w:rsidR="00377139">
        <w:fldChar w:fldCharType="end"/>
      </w:r>
      <w:r w:rsidR="00377139">
        <w:t>)</w:t>
      </w:r>
      <w:commentRangeEnd w:id="22"/>
      <w:r w:rsidR="00377139">
        <w:rPr>
          <w:rStyle w:val="CommentReference"/>
        </w:rPr>
        <w:commentReference w:id="22"/>
      </w:r>
    </w:p>
    <w:p w14:paraId="6BDE568A" w14:textId="4118EB5E" w:rsidR="00DE6BBE" w:rsidRDefault="00DE6BBE" w:rsidP="00DE6BBE">
      <w:r>
        <w:t xml:space="preserve">In a survey of </w:t>
      </w:r>
      <w:r w:rsidRPr="002742AD">
        <w:rPr>
          <w:rFonts w:ascii="Times New Roman" w:hAnsi="Times New Roman" w:cs="Times New Roman"/>
        </w:rPr>
        <w:t>Lara and</w:t>
      </w:r>
      <w:r>
        <w:rPr>
          <w:rFonts w:ascii="Times New Roman" w:hAnsi="Times New Roman" w:cs="Times New Roman"/>
        </w:rPr>
        <w:t xml:space="preserve"> </w:t>
      </w:r>
      <w:r w:rsidRPr="002742AD">
        <w:rPr>
          <w:rFonts w:ascii="Times New Roman" w:hAnsi="Times New Roman" w:cs="Times New Roman"/>
        </w:rPr>
        <w:t>Labrador</w:t>
      </w:r>
      <w:r>
        <w:rPr>
          <w:rFonts w:ascii="Times New Roman" w:hAnsi="Times New Roman" w:cs="Times New Roman"/>
        </w:rPr>
        <w:t xml:space="preserve"> (2013) were demonstrated main concepts about pre-requisitions in HAR data collection and training and testing systems. They stated that </w:t>
      </w:r>
      <w:r>
        <w:t xml:space="preserve">the training stage initially requires a time series dataset of measured attributes from individuals performing each activity. Relevant information in the raw signals is filtered by splitting the time series into time windows to apply feature extraction. Thereafter, learning methods are used to generate an activity recognition model from the dataset of extracted features. Then similarly as for testing, data are collected during a time window, which is used to extract feature set which is evaluated in the priorly trained learning model, generating a predicted activity label. In </w:t>
      </w:r>
      <w:r w:rsidR="004A07FB">
        <w:t>figure</w:t>
      </w:r>
      <w:r>
        <w:t xml:space="preserve"> 1 the common phases involved in these two processes are depicted. (Lara &amp; Labrador, 2013)</w:t>
      </w:r>
    </w:p>
    <w:p w14:paraId="4BAAEAD6" w14:textId="77777777" w:rsidR="00DE6BBE" w:rsidRDefault="00DE6BBE" w:rsidP="00DE6BBE">
      <w:pPr>
        <w:pStyle w:val="Picture"/>
      </w:pPr>
      <w:r w:rsidRPr="00D40F0D">
        <w:t xml:space="preserve"> </w:t>
      </w:r>
      <w:r>
        <w:rPr>
          <w:lang w:eastAsia="en-US"/>
        </w:rPr>
        <w:drawing>
          <wp:inline distT="0" distB="0" distL="0" distR="0" wp14:anchorId="54303474" wp14:editId="58592F44">
            <wp:extent cx="3821291" cy="3562350"/>
            <wp:effectExtent l="0" t="0" r="8255"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6">
                      <a:grayscl/>
                      <a:extLst>
                        <a:ext uri="{28A0092B-C50C-407E-A947-70E740481C1C}">
                          <a14:useLocalDpi xmlns:a14="http://schemas.microsoft.com/office/drawing/2010/main" val="0"/>
                        </a:ext>
                      </a:extLst>
                    </a:blip>
                    <a:srcRect b="11681"/>
                    <a:stretch/>
                  </pic:blipFill>
                  <pic:spPr bwMode="auto">
                    <a:xfrm>
                      <a:off x="0" y="0"/>
                      <a:ext cx="3827376" cy="3568022"/>
                    </a:xfrm>
                    <a:prstGeom prst="rect">
                      <a:avLst/>
                    </a:prstGeom>
                    <a:ln>
                      <a:noFill/>
                    </a:ln>
                    <a:extLst>
                      <a:ext uri="{53640926-AAD7-44D8-BBD7-CCE9431645EC}">
                        <a14:shadowObscured xmlns:a14="http://schemas.microsoft.com/office/drawing/2010/main"/>
                      </a:ext>
                    </a:extLst>
                  </pic:spPr>
                </pic:pic>
              </a:graphicData>
            </a:graphic>
          </wp:inline>
        </w:drawing>
      </w:r>
    </w:p>
    <w:p w14:paraId="76FFF393" w14:textId="77777777" w:rsidR="00DE6BBE" w:rsidRDefault="00DE6BBE" w:rsidP="00DE6BBE">
      <w:pPr>
        <w:pStyle w:val="Figurecaption"/>
      </w:pPr>
      <w:r>
        <w:t>Fig. 1. General data flow for training and testing HAR systems based on wearable sensors (Lara &amp; Labrador, 2013)</w:t>
      </w:r>
    </w:p>
    <w:p w14:paraId="7B5786FE" w14:textId="412247DE" w:rsidR="00DA1B0E" w:rsidRDefault="00DA1B0E" w:rsidP="00384FC0">
      <w:pPr>
        <w:pStyle w:val="Heading3"/>
      </w:pPr>
      <w:bookmarkStart w:id="23" w:name="_Toc134268817"/>
      <w:r>
        <w:lastRenderedPageBreak/>
        <w:t>Drawb</w:t>
      </w:r>
      <w:r w:rsidR="00384FC0">
        <w:t>acks and challenges</w:t>
      </w:r>
      <w:bookmarkEnd w:id="23"/>
    </w:p>
    <w:p w14:paraId="27EBE416" w14:textId="629B2B5E" w:rsidR="00C83CB8" w:rsidRPr="00014D7A" w:rsidRDefault="00C83CB8" w:rsidP="00C83CB8">
      <w:pPr>
        <w:rPr>
          <w:rFonts w:ascii="Times New Roman" w:hAnsi="Times New Roman" w:cs="Times New Roman"/>
        </w:rPr>
      </w:pPr>
      <w:r>
        <w:t>A</w:t>
      </w:r>
      <w:r w:rsidRPr="00346721">
        <w:t>ccording to Demrozi et al., HAR algorithms still face many challenges, including 1) complexity and variety of daily activities, 2) intra-subject and inter-subject variability for the same activity, 3) the trade-off between performance and privacy, 4) computational efficiency in embedded and portable devices, and 5) difficulty of data annotation.</w:t>
      </w:r>
      <w:r>
        <w:t xml:space="preserve"> (</w:t>
      </w:r>
      <w:r>
        <w:fldChar w:fldCharType="begin"/>
      </w:r>
      <w:r w:rsidR="00F812D3">
        <w:instrText xml:space="preserve"> ADDIN ZOTERO_ITEM CSL_CITATION {"citationID":"vXQPxhSt","properties":{"formattedCitation":"[8]","plainCitation":"[8]","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fldChar w:fldCharType="separate"/>
      </w:r>
      <w:r w:rsidR="00155726" w:rsidRPr="00155726">
        <w:rPr>
          <w:rFonts w:ascii="Times New Roman" w:hAnsi="Times New Roman" w:cs="Times New Roman"/>
        </w:rPr>
        <w:t>[8]</w:t>
      </w:r>
      <w:r>
        <w:fldChar w:fldCharType="end"/>
      </w:r>
      <w:r>
        <w:t xml:space="preserve">) </w:t>
      </w:r>
    </w:p>
    <w:p w14:paraId="2A7B665A" w14:textId="478293D9" w:rsidR="00DE6BBE" w:rsidRDefault="008F7CE7" w:rsidP="00DE6BBE">
      <w:r>
        <w:t>Micu</w:t>
      </w:r>
      <w:r w:rsidR="00FD0D23">
        <w:t xml:space="preserve">cci et al. (2017) </w:t>
      </w:r>
      <w:r w:rsidR="006D2B06">
        <w:t>created a dataset of Activities of Daily Living (ADL)</w:t>
      </w:r>
      <w:r w:rsidR="00861364">
        <w:t xml:space="preserve"> in order to tackle lack of suitable publicly available dataset problem. They stated that</w:t>
      </w:r>
      <w:r w:rsidR="00FD0D23">
        <w:t xml:space="preserve"> </w:t>
      </w:r>
      <w:r w:rsidR="00861364">
        <w:t>d</w:t>
      </w:r>
      <w:commentRangeStart w:id="24"/>
      <w:r w:rsidR="00DE6BBE">
        <w:t>ata acquired by the hosted sensors are usually processed by machine-learning-based algorithms to classify human activities</w:t>
      </w:r>
      <w:r w:rsidR="00346298">
        <w:t>, and</w:t>
      </w:r>
      <w:r w:rsidR="00DE6BBE">
        <w:t xml:space="preserve"> </w:t>
      </w:r>
      <w:r w:rsidR="00346298">
        <w:t>t</w:t>
      </w:r>
      <w:r w:rsidR="00DE6BBE">
        <w:t xml:space="preserve">he success of those algorithms mostly depends on the availability of </w:t>
      </w:r>
      <w:r w:rsidR="00FB3138">
        <w:t xml:space="preserve">labeled </w:t>
      </w:r>
      <w:r w:rsidR="00DE6BBE">
        <w:t>training data that, if made publicly available, would allow researchers to make objective comparisons between techniques. Nowadays, there are only a few publicly available data sets, which often contain samples from subjects with too similar characteristics, and lack specific information so that</w:t>
      </w:r>
      <w:r w:rsidR="00751D50">
        <w:t xml:space="preserve"> it</w:t>
      </w:r>
      <w:r w:rsidR="00DE6BBE">
        <w:t xml:space="preserve"> is not possible to select subsets of samples according to specific criteria.</w:t>
      </w:r>
      <w:commentRangeEnd w:id="24"/>
      <w:r w:rsidR="00DE6BBE">
        <w:rPr>
          <w:rStyle w:val="CommentReference"/>
        </w:rPr>
        <w:commentReference w:id="24"/>
      </w:r>
      <w:r w:rsidR="00DE6BBE">
        <w:t xml:space="preserve"> (</w:t>
      </w:r>
      <w:r w:rsidR="00DE6BBE">
        <w:fldChar w:fldCharType="begin"/>
      </w:r>
      <w:r w:rsidR="00F812D3">
        <w:instrText xml:space="preserve"> ADDIN ZOTERO_ITEM CSL_CITATION {"citationID":"Nr3DbJKX","properties":{"formattedCitation":"[9]","plainCitation":"[9]","noteIndex":0},"citationItems":[{"id":22,"uris":["http://zotero.org/users/local/q0F3hXW0/items/CCF2UXBT","http://zotero.org/users/11390376/items/CCF2UXBT"],"itemData":{"id":22,"type":"article-journal","container-title":"Applied Sciences","DOI":"10.3390/app7101101","ISSN":"2076-3417","issue":"10","journalAbbreviation":"Applied Sciences","language":"en","page":"1101","source":"DOI.org (Crossref)","title":"UniMiB SHAR: A Dataset for Human Activity Recognition Using Acceleration Data from Smartphones","title-short":"UniMiB SHAR","volume":"7","author":[{"family":"Micucci","given":"Daniela"},{"family":"Mobilio","given":"Marco"},{"family":"Napoletano","given":"Paolo"}],"issued":{"date-parts":[["2017",10,24]]}}}],"schema":"https://github.com/citation-style-language/schema/raw/master/csl-citation.json"} </w:instrText>
      </w:r>
      <w:r w:rsidR="00DE6BBE">
        <w:fldChar w:fldCharType="separate"/>
      </w:r>
      <w:r w:rsidR="00DE6BBE" w:rsidRPr="009843A2">
        <w:rPr>
          <w:rFonts w:ascii="Times New Roman" w:hAnsi="Times New Roman" w:cs="Times New Roman"/>
        </w:rPr>
        <w:t>[9]</w:t>
      </w:r>
      <w:r w:rsidR="00DE6BBE">
        <w:fldChar w:fldCharType="end"/>
      </w:r>
      <w:r w:rsidR="00DE6BBE">
        <w:t>)</w:t>
      </w:r>
    </w:p>
    <w:p w14:paraId="6F2B541A" w14:textId="4BC1435B" w:rsidR="00DE6BBE" w:rsidRDefault="00D25397" w:rsidP="00DE6BBE">
      <w:commentRangeStart w:id="25"/>
      <w:r>
        <w:t xml:space="preserve">Nowadays accelerometers and gyroscopes that can be employed for the classification of human </w:t>
      </w:r>
      <w:r w:rsidR="004A07FB">
        <w:t>activities</w:t>
      </w:r>
      <w:r>
        <w:t xml:space="preserve"> are installed on smartphones and smartwatches. However, the focus of these efforts has mostly been on smartphone-based activity recognition. The application of these common commercially available devices significantly increased the possible uses for activity recognition; but several limits must be confessed since these devices are placed on the body of a user and the unstable orientation, such as when the smartphone moves around in a user’s pocket, or when the position of the pocket is not suitable for the tracking of hand-based activities. Also, </w:t>
      </w:r>
      <w:r w:rsidRPr="002742AD">
        <w:rPr>
          <w:rFonts w:ascii="Times New Roman" w:hAnsi="Times New Roman" w:cs="Times New Roman"/>
        </w:rPr>
        <w:t>Mekruksavanich and Jitpattanakul</w:t>
      </w:r>
      <w:r>
        <w:rPr>
          <w:rFonts w:ascii="Times New Roman" w:hAnsi="Times New Roman" w:cs="Times New Roman"/>
        </w:rPr>
        <w:t xml:space="preserve"> stated that </w:t>
      </w:r>
      <w:r>
        <w:t>since women do not usually carry their smartphone in their pocket, they are especially prone to the limitations of smartphone-based activity recognition. Therefore, the use of smartwatches, which are worn in a constant location, addresses the majority of these drawbacks, as they are ideally positioned for the tracking of activities that are hand-based. Nevertheless, according to them, these approaches using conventional machine learning regularly depend upon heuristic manual feature extraction and are thus normally limited to the knowledge of the human domain. They stated that these limitations restricts the performance of approaches using conventional machine learning in terms of the accuracy of the classification.</w:t>
      </w:r>
      <w:commentRangeEnd w:id="25"/>
      <w:r>
        <w:rPr>
          <w:rStyle w:val="CommentReference"/>
        </w:rPr>
        <w:commentReference w:id="25"/>
      </w:r>
      <w:r>
        <w:t xml:space="preserve"> (</w:t>
      </w:r>
      <w:r>
        <w:fldChar w:fldCharType="begin"/>
      </w:r>
      <w:r w:rsidR="00F812D3">
        <w:instrText xml:space="preserve"> ADDIN ZOTERO_ITEM CSL_CITATION {"citationID":"ERs6Pf7x","properties":{"formattedCitation":"[2]","plainCitation":"[2]","noteIndex":0},"citationItems":[{"id":46,"uris":["http://zotero.org/users/local/q0F3hXW0/items/LB8PZ3LW","http://zotero.org/users/11390376/items/LB8PZ3LW"],"itemData":{"id":46,"type":"paper-conference","container-title":"2020 IEEE SENSORS","DOI":"10.1109/SENSORS47125.2020.9278630","event-place":"Rotterdam, Netherlands","event-title":"2020 IEEE SENSORS","ISBN":"978-1-72816-801-2","page":"1-4","publisher":"IEEE","publisher-place":"Rotterdam, Netherlands","source":"DOI.org (Crossref)","title":"Smartwatch-based Human Activity Recognition Using Hybrid LSTM Network","URL":"https://ieeexplore.ieee.org/document/9278630/","author":[{"family":"Mekruksavanich","given":"Sakorn"},{"family":"Jitpattanakul","given":"Anuchit"}],"accessed":{"date-parts":[["2023",3,8]]},"issued":{"date-parts":[["2020",10,25]]}}}],"schema":"https://github.com/citation-style-language/schema/raw/master/csl-citation.json"} </w:instrText>
      </w:r>
      <w:r>
        <w:fldChar w:fldCharType="separate"/>
      </w:r>
      <w:r w:rsidRPr="00E35015">
        <w:rPr>
          <w:rFonts w:ascii="Times New Roman" w:hAnsi="Times New Roman" w:cs="Times New Roman"/>
        </w:rPr>
        <w:t>[2]</w:t>
      </w:r>
      <w:r>
        <w:fldChar w:fldCharType="end"/>
      </w:r>
      <w:r>
        <w:t>)</w:t>
      </w:r>
    </w:p>
    <w:p w14:paraId="06C89BAC" w14:textId="004911D4" w:rsidR="00E9195C" w:rsidRDefault="00DE6BBE" w:rsidP="00DE6BBE">
      <w:pPr>
        <w:pStyle w:val="Heading3"/>
      </w:pPr>
      <w:bookmarkStart w:id="26" w:name="_Toc134268818"/>
      <w:r>
        <w:lastRenderedPageBreak/>
        <w:t>Methods, applications, and results in HAR</w:t>
      </w:r>
      <w:bookmarkEnd w:id="26"/>
    </w:p>
    <w:p w14:paraId="4D9389A3" w14:textId="58D0120A" w:rsidR="0042092D" w:rsidRPr="0031368D" w:rsidRDefault="00B45687" w:rsidP="0042092D">
      <w:r>
        <w:t>In terms of algorithmic implementation, a</w:t>
      </w:r>
      <w:r w:rsidR="00043F6C">
        <w:t>ccording to Demrozi</w:t>
      </w:r>
      <w:r w:rsidR="001D004E">
        <w:t xml:space="preserve"> et al. (20</w:t>
      </w:r>
      <w:r w:rsidR="00D26F64">
        <w:t>20</w:t>
      </w:r>
      <w:r w:rsidR="001D004E">
        <w:t>)</w:t>
      </w:r>
      <w:r w:rsidR="00246069">
        <w:t xml:space="preserve"> HAR research has seen an explosion in Deep Learning (DL) methods, resulting in an increase in recognition accuracy. While DL methods produce high accuracy results on large activity datasets, in many HAR applications Classic Machine Learning (CML) models might be better suited due to the small size of the dataset, lower dimensionality of the input data, and availability of expert knowledge in formulating the problem. The increasing interest in HAR can be associated with growing use of sensors and wearable devices in all aspects of daily life, especially with respect to health and well-being applications. (</w:t>
      </w:r>
      <w:r w:rsidR="00246069">
        <w:fldChar w:fldCharType="begin"/>
      </w:r>
      <w:r w:rsidR="00F812D3">
        <w:instrText xml:space="preserve"> ADDIN ZOTERO_ITEM CSL_CITATION {"citationID":"Jjt4OjnB","properties":{"formattedCitation":"[8]","plainCitation":"[8]","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246069">
        <w:fldChar w:fldCharType="separate"/>
      </w:r>
      <w:r w:rsidR="00155726" w:rsidRPr="00155726">
        <w:rPr>
          <w:rFonts w:ascii="Times New Roman" w:hAnsi="Times New Roman" w:cs="Times New Roman"/>
        </w:rPr>
        <w:t>[8]</w:t>
      </w:r>
      <w:r w:rsidR="00246069">
        <w:fldChar w:fldCharType="end"/>
      </w:r>
      <w:r w:rsidR="00246069">
        <w:t>)</w:t>
      </w:r>
      <w:r w:rsidR="0042092D">
        <w:t xml:space="preserve"> </w:t>
      </w:r>
      <w:r w:rsidR="0042092D" w:rsidRPr="00346721">
        <w:t xml:space="preserve">Data for training and testing HAR algorithms is typically obtained from two main sources such as </w:t>
      </w:r>
      <w:r w:rsidR="0042092D" w:rsidRPr="005E14A1">
        <w:rPr>
          <w:i/>
          <w:iCs/>
        </w:rPr>
        <w:t>ambient sensors</w:t>
      </w:r>
      <w:r w:rsidR="0042092D" w:rsidRPr="00346721">
        <w:t xml:space="preserve">, and </w:t>
      </w:r>
      <w:r w:rsidR="0042092D" w:rsidRPr="005E14A1">
        <w:rPr>
          <w:i/>
          <w:iCs/>
        </w:rPr>
        <w:t>embedded sensors</w:t>
      </w:r>
      <w:r w:rsidR="0042092D" w:rsidRPr="00346721">
        <w:t xml:space="preserve">. Ambient sensors can be environmental sensors such as temperature sensors or video cameras positioned in specific points in the environment. Embedded sensors are integrated into personal devices such as smartphones and smartwatches, or </w:t>
      </w:r>
      <w:r w:rsidR="0042092D">
        <w:t>correspondi</w:t>
      </w:r>
      <w:r w:rsidR="00146817">
        <w:t>n</w:t>
      </w:r>
      <w:r w:rsidR="0042092D">
        <w:t>gly</w:t>
      </w:r>
      <w:r w:rsidR="0042092D" w:rsidRPr="00346721">
        <w:t xml:space="preserve"> integrated into clothes.</w:t>
      </w:r>
      <w:commentRangeStart w:id="27"/>
      <w:commentRangeEnd w:id="27"/>
      <w:r w:rsidR="0042092D">
        <w:rPr>
          <w:rStyle w:val="CommentReference"/>
        </w:rPr>
        <w:commentReference w:id="27"/>
      </w:r>
      <w:r w:rsidR="004D59D4">
        <w:t xml:space="preserve"> (</w:t>
      </w:r>
      <w:r w:rsidR="004D59D4" w:rsidRPr="000F0598">
        <w:rPr>
          <w:rFonts w:ascii="Times New Roman" w:hAnsi="Times New Roman" w:cs="Times New Roman"/>
        </w:rPr>
        <w:t xml:space="preserve">Hsu, Chang, </w:t>
      </w:r>
      <w:r w:rsidR="00E93828">
        <w:rPr>
          <w:rFonts w:ascii="Times New Roman" w:hAnsi="Times New Roman" w:cs="Times New Roman"/>
        </w:rPr>
        <w:t>&amp;</w:t>
      </w:r>
      <w:r w:rsidR="004D59D4" w:rsidRPr="000F0598">
        <w:rPr>
          <w:rFonts w:ascii="Times New Roman" w:hAnsi="Times New Roman" w:cs="Times New Roman"/>
        </w:rPr>
        <w:t xml:space="preserve"> Chiu</w:t>
      </w:r>
      <w:r w:rsidR="004D59D4">
        <w:rPr>
          <w:rFonts w:ascii="Times New Roman" w:hAnsi="Times New Roman" w:cs="Times New Roman"/>
        </w:rPr>
        <w:t xml:space="preserve">, 2019) </w:t>
      </w:r>
      <w:r w:rsidR="0042092D">
        <w:t>(</w:t>
      </w:r>
      <w:r w:rsidR="0042092D">
        <w:fldChar w:fldCharType="begin"/>
      </w:r>
      <w:r w:rsidR="00F812D3">
        <w:instrText xml:space="preserve"> ADDIN ZOTERO_ITEM CSL_CITATION {"citationID":"cybMZZ3J","properties":{"formattedCitation":"[1]","plainCitation":"[1]","noteIndex":0},"citationItems":[{"id":38,"uris":["http://zotero.org/users/local/q0F3hXW0/items/Y82S55GP","http://zotero.org/users/11390376/items/Y82S55GP"],"itemData":{"id":38,"type":"article-journal","container-title":"IEEE Access","DOI":"10.1109/ACCESS.2019.2955545","ISSN":"2169-3536","journalAbbreviation":"IEEE Access","page":"170199-170212","source":"DOI.org (Crossref)","title":"Wearable Sport Activity Classification Based on Deep Convolutional Neural Network","volume":"7","author":[{"family":"Hsu","given":"Yu-Liang"},{"family":"Chang","given":"Hsing-Cheng"},{"family":"Chiu","given":"Yung-Jung"}],"issued":{"date-parts":[["2019"]]}}}],"schema":"https://github.com/citation-style-language/schema/raw/master/csl-citation.json"} </w:instrText>
      </w:r>
      <w:r w:rsidR="0042092D">
        <w:fldChar w:fldCharType="separate"/>
      </w:r>
      <w:r w:rsidR="00E35015" w:rsidRPr="00E35015">
        <w:rPr>
          <w:rFonts w:ascii="Times New Roman" w:hAnsi="Times New Roman" w:cs="Times New Roman"/>
        </w:rPr>
        <w:t>[1]</w:t>
      </w:r>
      <w:r w:rsidR="0042092D">
        <w:fldChar w:fldCharType="end"/>
      </w:r>
      <w:r w:rsidR="0042092D">
        <w:t>)</w:t>
      </w:r>
    </w:p>
    <w:p w14:paraId="5CBB4BA6" w14:textId="4ECFB91B" w:rsidR="000A5834" w:rsidRDefault="00CC259B" w:rsidP="009911D4">
      <w:r>
        <w:t xml:space="preserve">On </w:t>
      </w:r>
      <w:r w:rsidR="008755BD">
        <w:t>literature</w:t>
      </w:r>
      <w:r>
        <w:t xml:space="preserve"> overview of </w:t>
      </w:r>
      <w:r w:rsidR="008755BD" w:rsidRPr="000F0598">
        <w:rPr>
          <w:rFonts w:ascii="Times New Roman" w:hAnsi="Times New Roman" w:cs="Times New Roman"/>
        </w:rPr>
        <w:t>Hsu, Chang, and Chiu</w:t>
      </w:r>
      <w:r w:rsidR="008755BD">
        <w:rPr>
          <w:rFonts w:ascii="Times New Roman" w:hAnsi="Times New Roman" w:cs="Times New Roman"/>
        </w:rPr>
        <w:t xml:space="preserve"> (2019)</w:t>
      </w:r>
      <w:r w:rsidR="008755BD">
        <w:t xml:space="preserve"> for </w:t>
      </w:r>
      <w:r>
        <w:t xml:space="preserve">HAR studies, </w:t>
      </w:r>
      <w:r w:rsidR="008755BD">
        <w:t xml:space="preserve">they </w:t>
      </w:r>
      <w:r w:rsidR="004F095C">
        <w:t>found</w:t>
      </w:r>
      <w:r w:rsidR="002C6E20">
        <w:t xml:space="preserve"> that</w:t>
      </w:r>
      <w:commentRangeStart w:id="28"/>
      <w:r w:rsidR="00AB7723">
        <w:t xml:space="preserve"> a number of researchers have developed wearable inertial-sensing-based sport activity monitoring and analysis systems for running, football, tennis, baseball, golf, fencing, basketball, cycling, badminton, table tennis, </w:t>
      </w:r>
      <w:r w:rsidR="00C53AC6">
        <w:t>volleyball,</w:t>
      </w:r>
      <w:r w:rsidR="00AB7723">
        <w:t xml:space="preserve"> and many others.</w:t>
      </w:r>
      <w:r w:rsidR="001116DB">
        <w:t xml:space="preserve"> </w:t>
      </w:r>
      <w:r w:rsidR="00A35C2C">
        <w:t>They identified</w:t>
      </w:r>
      <w:r w:rsidR="001116DB">
        <w:t xml:space="preserve"> several signal processing procedures required to generate a suitable input data for machine learning classifier algorithms to recognize sport activities, which include filtering, window motion durations, signal normalization, feature extraction, feature reduction/selection, and classification. For example, </w:t>
      </w:r>
      <w:r w:rsidR="00C32442">
        <w:t xml:space="preserve">one may </w:t>
      </w:r>
      <w:r w:rsidR="001116DB">
        <w:t>select the 11 acceleration features from the 13 most commonly time</w:t>
      </w:r>
      <w:r w:rsidR="005D752F">
        <w:t xml:space="preserve"> </w:t>
      </w:r>
      <w:r w:rsidR="001116DB">
        <w:t xml:space="preserve">and frequency-domain features by using the Relief method, which are input to the Naïve Bayes (NB), decision tree (DT), logistic regression (LR), and artificial neural network (ANN) classifiers for recognizing the 8 sport activities including cycling, cross trainer, rowing, running, squatting, stepping, walking, and </w:t>
      </w:r>
      <w:r w:rsidR="000A6B2E">
        <w:t>weightlifting</w:t>
      </w:r>
      <w:r w:rsidR="001116DB">
        <w:t xml:space="preserve">. </w:t>
      </w:r>
      <w:r w:rsidR="005622D0">
        <w:t xml:space="preserve">Another </w:t>
      </w:r>
      <w:r w:rsidR="00C039E5">
        <w:t>developed method</w:t>
      </w:r>
      <w:r w:rsidR="001116DB">
        <w:t xml:space="preserve"> utilize</w:t>
      </w:r>
      <w:r w:rsidR="00C039E5">
        <w:t>d</w:t>
      </w:r>
      <w:r w:rsidR="001116DB">
        <w:t xml:space="preserve"> the custom decision tree combined with the ANN to classify the 9 sport activities which consist of lying down, </w:t>
      </w:r>
      <w:proofErr w:type="gramStart"/>
      <w:r w:rsidR="00E93828">
        <w:t>sitting</w:t>
      </w:r>
      <w:proofErr w:type="gramEnd"/>
      <w:r w:rsidR="001116DB">
        <w:t xml:space="preserve"> and standing, running, walking, rowing with a rowing machine, cycling with an exercise bike, </w:t>
      </w:r>
      <w:r w:rsidR="005622D0">
        <w:t>n</w:t>
      </w:r>
      <w:r w:rsidR="001116DB">
        <w:t xml:space="preserve">ordic walking, playing football, and cycling with a regular bike, using the 7 time- and frequency-domain features extracted from the accelerometers and GPS measurements. </w:t>
      </w:r>
      <w:r w:rsidR="00DE3F58">
        <w:t>In</w:t>
      </w:r>
      <w:r w:rsidR="00F33E0C">
        <w:t xml:space="preserve"> </w:t>
      </w:r>
      <w:r w:rsidR="00DE3F58">
        <w:t>the</w:t>
      </w:r>
      <w:r w:rsidR="005F1990">
        <w:t xml:space="preserve"> </w:t>
      </w:r>
      <w:r w:rsidR="00F33E0C">
        <w:t>literature review</w:t>
      </w:r>
      <w:r w:rsidR="005F1990">
        <w:t xml:space="preserve"> </w:t>
      </w:r>
      <w:r w:rsidR="009D374B">
        <w:t>of</w:t>
      </w:r>
      <w:r w:rsidR="005F1990">
        <w:t xml:space="preserve"> </w:t>
      </w:r>
      <w:r w:rsidR="005F1990" w:rsidRPr="000F0598">
        <w:rPr>
          <w:rFonts w:ascii="Times New Roman" w:hAnsi="Times New Roman" w:cs="Times New Roman"/>
        </w:rPr>
        <w:t>Hsu, Chang, and Chiu</w:t>
      </w:r>
      <w:r w:rsidR="00DE3F58">
        <w:t xml:space="preserve"> they stated that </w:t>
      </w:r>
      <w:r w:rsidR="00F33E0C">
        <w:t>many researchers in the field of machine learning have paid attention to the inertial-sensing</w:t>
      </w:r>
      <w:r w:rsidR="005F1990">
        <w:t xml:space="preserve"> </w:t>
      </w:r>
      <w:r w:rsidR="00F33E0C">
        <w:t xml:space="preserve">based sport activity classification tasks. However, there is a few of literature that utilizes </w:t>
      </w:r>
      <w:r w:rsidR="00F33E0C">
        <w:lastRenderedPageBreak/>
        <w:t xml:space="preserve">deep convolutional neural networks (CNNs), which can extract inherent features from the inertial sensing measurements, to recognize sport activities. </w:t>
      </w:r>
      <w:r w:rsidR="009D374B" w:rsidRPr="000F0598">
        <w:rPr>
          <w:rFonts w:ascii="Times New Roman" w:hAnsi="Times New Roman" w:cs="Times New Roman"/>
        </w:rPr>
        <w:t>Hsu, Chang, and Chiu</w:t>
      </w:r>
      <w:r w:rsidR="009D374B">
        <w:t xml:space="preserve"> </w:t>
      </w:r>
      <w:r w:rsidR="000672B5">
        <w:t>implemented</w:t>
      </w:r>
      <w:r w:rsidR="00F33E0C">
        <w:t xml:space="preserve"> a wearable sport activity classification system and its associated deep learning-based sport activity classification algorithm for sport activity classification task. The</w:t>
      </w:r>
      <w:r w:rsidR="00FF00F2">
        <w:t>ir developed method for</w:t>
      </w:r>
      <w:r w:rsidR="00F33E0C">
        <w:t xml:space="preserve"> wearable sport activity classification system consist</w:t>
      </w:r>
      <w:r w:rsidR="00FF00F2">
        <w:t>ed</w:t>
      </w:r>
      <w:r w:rsidR="00F33E0C">
        <w:t xml:space="preserve"> of two wearable inertial sensing modules worn on athletes’ wrist and ankle to collect motion signals of sport activities. The proposed deep learning-based sport activity classification algorithm composed of sport motion signal collection, signal preprocessing, sport motion segmentation, signal normalization, spectrogram generation, image mergence/resizing, and CNN-based classification </w:t>
      </w:r>
      <w:r w:rsidR="00FF00F2">
        <w:t>was</w:t>
      </w:r>
      <w:r w:rsidR="00F33E0C">
        <w:t xml:space="preserve"> developed for classifying ten types of sport activities</w:t>
      </w:r>
      <w:r w:rsidR="00A04A51">
        <w:t xml:space="preserve"> </w:t>
      </w:r>
      <w:r w:rsidR="00F33E0C">
        <w:t>divide</w:t>
      </w:r>
      <w:r w:rsidR="00A04A51">
        <w:t>d into</w:t>
      </w:r>
      <w:r w:rsidR="00F33E0C">
        <w:t xml:space="preserve"> table tennis, tennis, badminton, golf, batting baseball, shooting basketball, volleyball, dribbling basketball, running, and bicycling. The</w:t>
      </w:r>
      <w:r w:rsidR="00EC5AC2">
        <w:t xml:space="preserve"> goal</w:t>
      </w:r>
      <w:r w:rsidR="00F33E0C">
        <w:t xml:space="preserve"> </w:t>
      </w:r>
      <w:r w:rsidR="00EC5AC2">
        <w:t>was</w:t>
      </w:r>
      <w:r w:rsidR="00F33E0C">
        <w:t xml:space="preserve"> to develop a low cost wearable sport activity classification system and its deep learning-based sport activity classification algorithm for providing an effective tool for sport activity classification tasks, which utilizes the deep CNN classifier for obtaining more accuracy for sport activity classification.</w:t>
      </w:r>
      <w:commentRangeEnd w:id="28"/>
      <w:r w:rsidR="00E408E3">
        <w:rPr>
          <w:rStyle w:val="CommentReference"/>
        </w:rPr>
        <w:commentReference w:id="28"/>
      </w:r>
      <w:r w:rsidR="007F23CF">
        <w:t xml:space="preserve"> Their experimental results show that the proposed wearable sport activity classification system and its deep learning-based sport activity classification algorithm can recognize 10 sport activities with the classification rate of 99.30%.</w:t>
      </w:r>
      <w:commentRangeStart w:id="29"/>
      <w:commentRangeEnd w:id="29"/>
      <w:r w:rsidR="007F23CF">
        <w:rPr>
          <w:rStyle w:val="CommentReference"/>
        </w:rPr>
        <w:commentReference w:id="29"/>
      </w:r>
      <w:r w:rsidR="007F23CF">
        <w:t xml:space="preserve"> (</w:t>
      </w:r>
      <w:r w:rsidR="007F23CF">
        <w:fldChar w:fldCharType="begin"/>
      </w:r>
      <w:r w:rsidR="00F812D3">
        <w:instrText xml:space="preserve"> ADDIN ZOTERO_ITEM CSL_CITATION {"citationID":"xj6JJFfv","properties":{"formattedCitation":"[1]","plainCitation":"[1]","noteIndex":0},"citationItems":[{"id":38,"uris":["http://zotero.org/users/local/q0F3hXW0/items/Y82S55GP","http://zotero.org/users/11390376/items/Y82S55GP"],"itemData":{"id":38,"type":"article-journal","container-title":"IEEE Access","DOI":"10.1109/ACCESS.2019.2955545","ISSN":"2169-3536","journalAbbreviation":"IEEE Access","page":"170199-170212","source":"DOI.org (Crossref)","title":"Wearable Sport Activity Classification Based on Deep Convolutional Neural Network","volume":"7","author":[{"family":"Hsu","given":"Yu-Liang"},{"family":"Chang","given":"Hsing-Cheng"},{"family":"Chiu","given":"Yung-Jung"}],"issued":{"date-parts":[["2019"]]}}}],"schema":"https://github.com/citation-style-language/schema/raw/master/csl-citation.json"} </w:instrText>
      </w:r>
      <w:r w:rsidR="007F23CF">
        <w:fldChar w:fldCharType="separate"/>
      </w:r>
      <w:r w:rsidR="00E35015" w:rsidRPr="00E35015">
        <w:rPr>
          <w:rFonts w:ascii="Times New Roman" w:hAnsi="Times New Roman" w:cs="Times New Roman"/>
        </w:rPr>
        <w:t>[1]</w:t>
      </w:r>
      <w:r w:rsidR="007F23CF">
        <w:fldChar w:fldCharType="end"/>
      </w:r>
      <w:r w:rsidR="007F23CF">
        <w:t>)</w:t>
      </w:r>
    </w:p>
    <w:p w14:paraId="0E8D8759" w14:textId="10AF076A" w:rsidR="00C40984" w:rsidRDefault="00C40984" w:rsidP="009911D4">
      <w:r>
        <w:t>On the study of Mitchell et al. (2013) was presented the discrete wavelet transform (DWT)-based support vector machines (SVMs) optimized by the sequential minimal optimization (SMO) algorithm to recognize the 7 sport activities using the measurements of the smartphone accelerometers.(</w:t>
      </w:r>
      <w:r>
        <w:fldChar w:fldCharType="begin"/>
      </w:r>
      <w:r w:rsidR="00F812D3">
        <w:instrText xml:space="preserve"> ADDIN ZOTERO_ITEM CSL_CITATION {"citationID":"b7uhrZjB","properties":{"formattedCitation":"[10]","plainCitation":"[10]","noteIndex":0},"citationItems":[{"id":47,"uris":["http://zotero.org/users/local/q0F3hXW0/items/ZSCHZ4JQ","http://zotero.org/users/11390376/items/ZSCHZ4JQ"],"itemData":{"id":47,"type":"article-journal","container-title":"Sensors","DOI":"10.3390/s130405317","ISSN":"1424-8220","issue":"4","journalAbbreviation":"Sensors","language":"en","page":"5317-5337","source":"DOI.org (Crossref)","title":"Classification of Sporting Activities Using Smartphone Accelerometers","volume":"13","author":[{"family":"Mitchell","given":"Edmond"},{"family":"Monaghan","given":"David"},{"family":"O'Connor","given":"Noel"}],"issued":{"date-parts":[["2013",4,19]]}}}],"schema":"https://github.com/citation-style-language/schema/raw/master/csl-citation.json"} </w:instrText>
      </w:r>
      <w:r>
        <w:fldChar w:fldCharType="separate"/>
      </w:r>
      <w:r w:rsidR="009843A2" w:rsidRPr="009843A2">
        <w:rPr>
          <w:rFonts w:ascii="Times New Roman" w:hAnsi="Times New Roman" w:cs="Times New Roman"/>
        </w:rPr>
        <w:t>[10]</w:t>
      </w:r>
      <w:r>
        <w:fldChar w:fldCharType="end"/>
      </w:r>
      <w:r>
        <w:t xml:space="preserve">) </w:t>
      </w:r>
    </w:p>
    <w:p w14:paraId="2402FC8F" w14:textId="6715CDD6" w:rsidR="00C40984" w:rsidRDefault="00C40984" w:rsidP="009911D4">
      <w:r>
        <w:t>Wang et al. (2018) used the principle component analysis (PCA) to obtain 3 features from the 12 statistical features and 3 morphological features extracted from the microelectromechanical systems (MEMS) motion sensors’ signals, which are input to the SVM classifier for classifying elite, sub-elite, and amateur volleyball players with an average accuracy of 94 %. (</w:t>
      </w:r>
      <w:r>
        <w:fldChar w:fldCharType="begin"/>
      </w:r>
      <w:r w:rsidR="00F812D3">
        <w:instrText xml:space="preserve"> ADDIN ZOTERO_ITEM CSL_CITATION {"citationID":"sL4yo8RV","properties":{"formattedCitation":"[11]","plainCitation":"[11]","noteIndex":0},"citationItems":[{"id":49,"uris":["http://zotero.org/users/local/q0F3hXW0/items/7M92Z4CL","http://zotero.org/users/11390376/items/7M92Z4CL"],"itemData":{"id":49,"type":"article-journal","container-title":"IEEE Access","DOI":"10.1109/ACCESS.2018.2792220","ISSN":"2169-3536","journalAbbreviation":"IEEE Access","page":"13758-13765","source":"DOI.org (Crossref)","title":"Volleyball Skill Assessment Using a Single Wearable Micro Inertial Measurement Unit at Wrist","volume":"6","author":[{"family":"Wang","given":"Yufan"},{"family":"Zhao","given":"Yuliang"},{"family":"Chan","given":"Rosa H. M."},{"family":"Li","given":"Wen J."}],"issued":{"date-parts":[["2018"]]}}}],"schema":"https://github.com/citation-style-language/schema/raw/master/csl-citation.json"} </w:instrText>
      </w:r>
      <w:r>
        <w:fldChar w:fldCharType="separate"/>
      </w:r>
      <w:r w:rsidR="009843A2" w:rsidRPr="009843A2">
        <w:rPr>
          <w:rFonts w:ascii="Times New Roman" w:hAnsi="Times New Roman" w:cs="Times New Roman"/>
        </w:rPr>
        <w:t>[11]</w:t>
      </w:r>
      <w:r>
        <w:fldChar w:fldCharType="end"/>
      </w:r>
      <w:r>
        <w:t>)</w:t>
      </w:r>
    </w:p>
    <w:p w14:paraId="7DA86509" w14:textId="568B575F" w:rsidR="006B7D1C" w:rsidRDefault="000E7211" w:rsidP="00481889">
      <w:pPr>
        <w:rPr>
          <w:rFonts w:cs="Times New Roman"/>
        </w:rPr>
      </w:pPr>
      <w:r>
        <w:t>Hsu et. al. (2018)</w:t>
      </w:r>
      <w:r w:rsidR="00676401">
        <w:t xml:space="preserve"> developed</w:t>
      </w:r>
      <w:r w:rsidR="006B7D1C">
        <w:t xml:space="preserve"> </w:t>
      </w:r>
      <w:r w:rsidR="00676401">
        <w:t>t</w:t>
      </w:r>
      <w:commentRangeStart w:id="30"/>
      <w:r w:rsidR="006B7D1C">
        <w:t xml:space="preserve">he activity recognition algorithm, consisting of procedures of motion signal acquisition, signal preprocessing, dynamic human motion detection, signal normalization, feature extraction, feature normalization, feature reduction, and activity recognition, to recognize human daily and sport activities by using accelerations and angular velocities. In order to reduce the computational complexity and improve the recognition rate simultaneously, </w:t>
      </w:r>
      <w:r w:rsidR="00676401">
        <w:t>they</w:t>
      </w:r>
      <w:r w:rsidR="006B7D1C">
        <w:t xml:space="preserve"> utilized the nonparametric weighted feature extraction algorithm with the principal component </w:t>
      </w:r>
      <w:r w:rsidR="006B7D1C">
        <w:lastRenderedPageBreak/>
        <w:t xml:space="preserve">analysis method for reducing the feature dimensions of inertial signals. </w:t>
      </w:r>
      <w:r w:rsidR="00676401">
        <w:t>In their study, a</w:t>
      </w:r>
      <w:r w:rsidR="006B7D1C">
        <w:t xml:space="preserve">ll 23 participants wore the wearable sensor network on their wrist and ankle to execute 10 common domestic activities in human daily lives and 11 sport activities in a laboratory environment, and their activity recordings were collected to validate the effectiveness of the proposed wearable inertial sensor network and activity recognition algorithm. </w:t>
      </w:r>
      <w:r w:rsidR="00676401">
        <w:t>Their e</w:t>
      </w:r>
      <w:r w:rsidR="006B7D1C">
        <w:t xml:space="preserve">xperimental results showed that </w:t>
      </w:r>
      <w:r w:rsidR="001544F4">
        <w:t>proposed</w:t>
      </w:r>
      <w:r w:rsidR="006B7D1C">
        <w:t xml:space="preserve"> approach could achieve recognition rates for the 10 common domestic activities of 98.23% and 11 sport activities of 99.55% by the 10-fold cross-validation strategy, which have successfully validated the effectiveness of the proposed wearable inertial sensor network and its activity recognition algorithm</w:t>
      </w:r>
      <w:r w:rsidR="006B7D1C" w:rsidRPr="00242A2A">
        <w:rPr>
          <w:rFonts w:cs="Times New Roman"/>
          <w:b/>
          <w:bCs/>
        </w:rPr>
        <w:t xml:space="preserve"> </w:t>
      </w:r>
      <w:r w:rsidR="006B7D1C" w:rsidRPr="006B7D1C">
        <w:rPr>
          <w:rFonts w:cs="Times New Roman"/>
        </w:rPr>
        <w:t>(</w:t>
      </w:r>
      <w:r w:rsidR="006B7D1C">
        <w:rPr>
          <w:rFonts w:cs="Times New Roman"/>
        </w:rPr>
        <w:fldChar w:fldCharType="begin"/>
      </w:r>
      <w:r w:rsidR="00F812D3">
        <w:rPr>
          <w:rFonts w:cs="Times New Roman"/>
        </w:rPr>
        <w:instrText xml:space="preserve"> ADDIN ZOTERO_ITEM CSL_CITATION {"citationID":"rPhgJSMm","properties":{"formattedCitation":"[12]","plainCitation":"[12]","noteIndex":0},"citationItems":[{"id":34,"uris":["http://zotero.org/users/local/q0F3hXW0/items/GX7D8G3B","http://zotero.org/users/11390376/items/GX7D8G3B"],"itemData":{"id":34,"type":"article-journal","container-title":"IEEE Access","DOI":"10.1109/ACCESS.2018.2839766","ISSN":"2169-3536","journalAbbreviation":"IEEE Access","page":"31715-31728","source":"DOI.org (Crossref)","title":"Human Daily and Sport Activity Recognition Using a Wearable Inertial Sensor Network","volume":"6","author":[{"family":"Hsu","given":"Yu-Liang"},{"family":"Yang","given":"Shih-Chin"},{"family":"Chang","given":"Hsing-Cheng"},{"family":"Lai","given":"Hung-Che"}],"issued":{"date-parts":[["2018"]]}}}],"schema":"https://github.com/citation-style-language/schema/raw/master/csl-citation.json"} </w:instrText>
      </w:r>
      <w:r w:rsidR="006B7D1C">
        <w:rPr>
          <w:rFonts w:cs="Times New Roman"/>
        </w:rPr>
        <w:fldChar w:fldCharType="separate"/>
      </w:r>
      <w:r w:rsidR="009843A2" w:rsidRPr="009843A2">
        <w:rPr>
          <w:rFonts w:ascii="Times New Roman" w:hAnsi="Times New Roman" w:cs="Times New Roman"/>
        </w:rPr>
        <w:t>[12]</w:t>
      </w:r>
      <w:r w:rsidR="006B7D1C">
        <w:rPr>
          <w:rFonts w:cs="Times New Roman"/>
        </w:rPr>
        <w:fldChar w:fldCharType="end"/>
      </w:r>
      <w:r w:rsidR="006B7D1C" w:rsidRPr="006B7D1C">
        <w:rPr>
          <w:rFonts w:cs="Times New Roman"/>
        </w:rPr>
        <w:t>)</w:t>
      </w:r>
      <w:commentRangeEnd w:id="30"/>
      <w:r w:rsidR="00F426D7">
        <w:rPr>
          <w:rStyle w:val="CommentReference"/>
        </w:rPr>
        <w:commentReference w:id="30"/>
      </w:r>
    </w:p>
    <w:p w14:paraId="1E6C06D1" w14:textId="6CDF7829" w:rsidR="00582035" w:rsidRDefault="00062AAC" w:rsidP="00036B5D">
      <w:r>
        <w:t>H</w:t>
      </w:r>
      <w:r w:rsidR="00333597">
        <w:t xml:space="preserve">su et al. (2018) </w:t>
      </w:r>
      <w:r w:rsidR="00146817">
        <w:t xml:space="preserve">conducted </w:t>
      </w:r>
      <w:r w:rsidR="00A0401E">
        <w:t>a comprehensive</w:t>
      </w:r>
      <w:r w:rsidR="00E43CD0">
        <w:t xml:space="preserve"> </w:t>
      </w:r>
      <w:r w:rsidR="00570FAB">
        <w:t xml:space="preserve">survey on recent HAR studies </w:t>
      </w:r>
      <w:r w:rsidR="00E35CEB">
        <w:t>about implemented methods</w:t>
      </w:r>
      <w:r w:rsidR="00CC2065">
        <w:t xml:space="preserve"> on the basis of their study in </w:t>
      </w:r>
      <w:r w:rsidR="00E169C8">
        <w:t>daily and sport activity recognition using a wearable sensor network.</w:t>
      </w:r>
      <w:r w:rsidR="00333597">
        <w:t xml:space="preserve"> </w:t>
      </w:r>
      <w:r w:rsidR="00E169C8">
        <w:t>They found</w:t>
      </w:r>
      <w:commentRangeStart w:id="31"/>
      <w:r w:rsidR="00CB10F2">
        <w:t xml:space="preserve"> </w:t>
      </w:r>
      <w:r w:rsidR="00E169C8">
        <w:t xml:space="preserve">that </w:t>
      </w:r>
      <w:r w:rsidR="00CB10F2">
        <w:t>many researchers have focused on developing effective human daily activity recognition systems through combining various feature reduction methods with machine learning classifiers to measurements collected from wearable devices. T</w:t>
      </w:r>
      <w:r w:rsidR="00E169C8">
        <w:t>hey</w:t>
      </w:r>
      <w:r w:rsidR="00CB10F2">
        <w:t xml:space="preserve"> name</w:t>
      </w:r>
      <w:r w:rsidR="00E169C8">
        <w:t>d</w:t>
      </w:r>
      <w:r w:rsidR="00CB10F2">
        <w:t xml:space="preserve"> </w:t>
      </w:r>
      <w:r w:rsidR="007970CD">
        <w:t xml:space="preserve">several </w:t>
      </w:r>
      <w:r w:rsidR="00D772D7">
        <w:t>methods</w:t>
      </w:r>
      <w:r w:rsidR="00260D16">
        <w:t xml:space="preserve"> </w:t>
      </w:r>
      <w:r w:rsidR="008F5269">
        <w:t>develope</w:t>
      </w:r>
      <w:r w:rsidR="00F3508E">
        <w:t xml:space="preserve">d </w:t>
      </w:r>
      <w:r w:rsidR="00146817">
        <w:t>in prev</w:t>
      </w:r>
      <w:r w:rsidR="00C852DA">
        <w:t>ious studies</w:t>
      </w:r>
      <w:r w:rsidR="000432CD">
        <w:t xml:space="preserve"> such as</w:t>
      </w:r>
      <w:r w:rsidR="009F3890">
        <w:t xml:space="preserve"> 1)</w:t>
      </w:r>
      <w:r w:rsidR="000432CD">
        <w:t xml:space="preserve"> K</w:t>
      </w:r>
      <w:r w:rsidR="00CB10F2">
        <w:t xml:space="preserve">ernel </w:t>
      </w:r>
      <w:r w:rsidR="000432CD">
        <w:t>D</w:t>
      </w:r>
      <w:r w:rsidR="00CB10F2">
        <w:t xml:space="preserve">iscriminant </w:t>
      </w:r>
      <w:r w:rsidR="000432CD">
        <w:t>A</w:t>
      </w:r>
      <w:r w:rsidR="00CB10F2">
        <w:t xml:space="preserve">nalysis (KDA) </w:t>
      </w:r>
      <w:r w:rsidR="0081531A">
        <w:t xml:space="preserve">that is </w:t>
      </w:r>
      <w:r w:rsidR="00CB10F2">
        <w:t xml:space="preserve">based </w:t>
      </w:r>
      <w:r w:rsidR="0081531A">
        <w:t>on E</w:t>
      </w:r>
      <w:r w:rsidR="00CB10F2">
        <w:t xml:space="preserve">xtreme </w:t>
      </w:r>
      <w:r w:rsidR="0081531A">
        <w:t>L</w:t>
      </w:r>
      <w:r w:rsidR="00CB10F2">
        <w:t xml:space="preserve">earning </w:t>
      </w:r>
      <w:r w:rsidR="0081531A">
        <w:t>M</w:t>
      </w:r>
      <w:r w:rsidR="00CB10F2">
        <w:t xml:space="preserve">achine (ELM) for recognizing daily human physical activities using an accelerometer placed on the subject’s thigh. </w:t>
      </w:r>
      <w:r w:rsidR="009F3890">
        <w:t xml:space="preserve">2) </w:t>
      </w:r>
      <w:r w:rsidR="005B642A">
        <w:t>P</w:t>
      </w:r>
      <w:r w:rsidR="00CB10F2">
        <w:t xml:space="preserve">rincipal </w:t>
      </w:r>
      <w:r w:rsidR="005B642A">
        <w:t>C</w:t>
      </w:r>
      <w:r w:rsidR="00CB10F2">
        <w:t xml:space="preserve">omponent </w:t>
      </w:r>
      <w:r w:rsidR="005B642A">
        <w:t>A</w:t>
      </w:r>
      <w:r w:rsidR="00CB10F2">
        <w:t xml:space="preserve">nalysis (PCA) method to reduce the input features from 1170 to 30 to represent a motion signal sample, which were captured from the human activity signals measured by the MTx trackers </w:t>
      </w:r>
      <w:r w:rsidR="00582035">
        <w:t xml:space="preserve">mounted on the user’s wrist, knee, and chest in a laboratory environment. Subsequently, the 30 PCA-based features were treated as the input features for the Bayesian decision making classifier. </w:t>
      </w:r>
      <w:r w:rsidR="005B642A">
        <w:t xml:space="preserve">3) </w:t>
      </w:r>
      <w:r w:rsidR="008D60E4">
        <w:t>C</w:t>
      </w:r>
      <w:r w:rsidR="00582035">
        <w:t>ommon PCA (CPCA)</w:t>
      </w:r>
      <w:r w:rsidR="008D60E4">
        <w:t xml:space="preserve"> combined</w:t>
      </w:r>
      <w:r w:rsidR="00582035">
        <w:t xml:space="preserve"> with the support vector clustering (SVC) algorithm to develop the feature subset selection (FSS) algorithm for the 24 features extracted from the static and dynamic activities, which were collected in a laboratory environment. The 8 common domestic activities composed of standing, sitting, walking, running, vacuuming, scrubbing, brushing teeth, and working at a computer were recognized by the FSS combined with the feedforward neural network (FNN). </w:t>
      </w:r>
      <w:r w:rsidR="00A3351F">
        <w:t>4)</w:t>
      </w:r>
      <w:r w:rsidR="00582035">
        <w:t xml:space="preserve"> </w:t>
      </w:r>
      <w:r w:rsidR="00507729">
        <w:t xml:space="preserve">The </w:t>
      </w:r>
      <w:r w:rsidR="00582035">
        <w:t>KDA-based support vector machines (SVMs)</w:t>
      </w:r>
      <w:r w:rsidR="00BB3FAD">
        <w:t xml:space="preserve"> </w:t>
      </w:r>
      <w:r w:rsidR="001943AF">
        <w:t>were</w:t>
      </w:r>
      <w:r w:rsidR="00BB3FAD">
        <w:t xml:space="preserve"> utilized</w:t>
      </w:r>
      <w:r w:rsidR="00582035">
        <w:t xml:space="preserve"> to recognize 15 human activities in a laboratory environment using the measurements of the accelerometer, pressure sensor, and microphone. </w:t>
      </w:r>
      <w:r w:rsidR="00BB3FAD">
        <w:t xml:space="preserve">5) </w:t>
      </w:r>
      <w:r w:rsidR="003F0F21">
        <w:t>D</w:t>
      </w:r>
      <w:r w:rsidR="00582035">
        <w:t xml:space="preserve">ynamic </w:t>
      </w:r>
      <w:r w:rsidR="00BB3FAD">
        <w:t>L</w:t>
      </w:r>
      <w:r w:rsidR="00582035">
        <w:t xml:space="preserve">inear </w:t>
      </w:r>
      <w:r w:rsidR="00BB3FAD">
        <w:t>D</w:t>
      </w:r>
      <w:r w:rsidR="00582035">
        <w:t xml:space="preserve">iscriminant </w:t>
      </w:r>
      <w:r w:rsidR="00BB3FAD">
        <w:t>A</w:t>
      </w:r>
      <w:r w:rsidR="00582035">
        <w:t>nalysis (LDA)</w:t>
      </w:r>
      <w:r w:rsidR="003F0F21">
        <w:t xml:space="preserve"> combined</w:t>
      </w:r>
      <w:r w:rsidR="00582035">
        <w:t xml:space="preserve"> with the fuzzy basis function (FBF) classifiers for classifying 8 human daily activities in a laboratory environment with satisfactory recognition accuracy</w:t>
      </w:r>
      <w:r w:rsidR="00FC691A">
        <w:t xml:space="preserve">. </w:t>
      </w:r>
      <w:r w:rsidR="002B1295">
        <w:t xml:space="preserve">6) </w:t>
      </w:r>
      <w:r w:rsidR="00230434">
        <w:t>H</w:t>
      </w:r>
      <w:r w:rsidR="006A318F">
        <w:t>ybrid classifier</w:t>
      </w:r>
      <w:r w:rsidR="00230434">
        <w:t xml:space="preserve"> was utilized</w:t>
      </w:r>
      <w:r w:rsidR="006A318F">
        <w:t xml:space="preserve"> combining the tree structure </w:t>
      </w:r>
      <w:r w:rsidR="006A318F">
        <w:lastRenderedPageBreak/>
        <w:t>and the artificial neural network (ANN) to recognize 9 daily and sport activities. The accuracy for categorizing 9 daily and sport activities using both supervised and unsupervised data was 89% by the 12-fold leave-one-subjectout cross-validation</w:t>
      </w:r>
      <w:r w:rsidR="00036B5D">
        <w:t>. 7) R</w:t>
      </w:r>
      <w:r w:rsidR="006A318F">
        <w:t xml:space="preserve">ecognition performance of the template-matching and statistical-learning classifiers </w:t>
      </w:r>
      <w:r w:rsidR="00263587">
        <w:t xml:space="preserve">was combared </w:t>
      </w:r>
      <w:r w:rsidR="006A318F">
        <w:t xml:space="preserve">for recognizing 8 common sport activities using a triaxial accelerometer wore on users’ wrist. </w:t>
      </w:r>
      <w:r w:rsidR="00CB10F2">
        <w:t>(</w:t>
      </w:r>
      <w:r w:rsidR="00CB10F2">
        <w:fldChar w:fldCharType="begin"/>
      </w:r>
      <w:r w:rsidR="00F812D3">
        <w:instrText xml:space="preserve"> ADDIN ZOTERO_ITEM CSL_CITATION {"citationID":"yBqOpEUm","properties":{"formattedCitation":"[12]","plainCitation":"[12]","noteIndex":0},"citationItems":[{"id":34,"uris":["http://zotero.org/users/local/q0F3hXW0/items/GX7D8G3B","http://zotero.org/users/11390376/items/GX7D8G3B"],"itemData":{"id":34,"type":"article-journal","container-title":"IEEE Access","DOI":"10.1109/ACCESS.2018.2839766","ISSN":"2169-3536","journalAbbreviation":"IEEE Access","page":"31715-31728","source":"DOI.org (Crossref)","title":"Human Daily and Sport Activity Recognition Using a Wearable Inertial Sensor Network","volume":"6","author":[{"family":"Hsu","given":"Yu-Liang"},{"family":"Yang","given":"Shih-Chin"},{"family":"Chang","given":"Hsing-Cheng"},{"family":"Lai","given":"Hung-Che"}],"issued":{"date-parts":[["2018"]]}}}],"schema":"https://github.com/citation-style-language/schema/raw/master/csl-citation.json"} </w:instrText>
      </w:r>
      <w:r w:rsidR="00CB10F2">
        <w:fldChar w:fldCharType="separate"/>
      </w:r>
      <w:r w:rsidR="009843A2" w:rsidRPr="009843A2">
        <w:rPr>
          <w:rFonts w:ascii="Times New Roman" w:hAnsi="Times New Roman" w:cs="Times New Roman"/>
        </w:rPr>
        <w:t>[12]</w:t>
      </w:r>
      <w:r w:rsidR="00CB10F2">
        <w:fldChar w:fldCharType="end"/>
      </w:r>
      <w:r w:rsidR="00CB10F2">
        <w:t>)</w:t>
      </w:r>
      <w:commentRangeEnd w:id="31"/>
      <w:r w:rsidR="00B13286">
        <w:rPr>
          <w:rStyle w:val="CommentReference"/>
        </w:rPr>
        <w:commentReference w:id="31"/>
      </w:r>
    </w:p>
    <w:p w14:paraId="6431395B" w14:textId="27D9E49E" w:rsidR="008E398D" w:rsidRDefault="00B1758C" w:rsidP="00481889">
      <w:r>
        <w:rPr>
          <w:rFonts w:ascii="Times New Roman" w:hAnsi="Times New Roman" w:cs="Times New Roman"/>
        </w:rPr>
        <w:t xml:space="preserve">Further, </w:t>
      </w:r>
      <w:r w:rsidR="00A20C81" w:rsidRPr="002742AD">
        <w:rPr>
          <w:rFonts w:ascii="Times New Roman" w:hAnsi="Times New Roman" w:cs="Times New Roman"/>
        </w:rPr>
        <w:t>Xie</w:t>
      </w:r>
      <w:r w:rsidR="00A20C81">
        <w:rPr>
          <w:rFonts w:ascii="Times New Roman" w:hAnsi="Times New Roman" w:cs="Times New Roman"/>
        </w:rPr>
        <w:t xml:space="preserve"> et al. (</w:t>
      </w:r>
      <w:r>
        <w:rPr>
          <w:rFonts w:ascii="Times New Roman" w:hAnsi="Times New Roman" w:cs="Times New Roman"/>
        </w:rPr>
        <w:t>2018</w:t>
      </w:r>
      <w:r w:rsidR="00A20C81">
        <w:rPr>
          <w:rFonts w:ascii="Times New Roman" w:hAnsi="Times New Roman" w:cs="Times New Roman"/>
        </w:rPr>
        <w:t>)</w:t>
      </w:r>
      <w:r w:rsidR="00A20C81">
        <w:t xml:space="preserve"> </w:t>
      </w:r>
      <w:r w:rsidR="00740A65">
        <w:t>propose</w:t>
      </w:r>
      <w:r>
        <w:t>d</w:t>
      </w:r>
      <w:r w:rsidR="00740A65">
        <w:t xml:space="preserve"> a HAR method based on inertial sensors and barometer. The</w:t>
      </w:r>
      <w:r>
        <w:t>ir</w:t>
      </w:r>
      <w:r w:rsidR="00740A65">
        <w:t xml:space="preserve"> </w:t>
      </w:r>
      <w:r>
        <w:t xml:space="preserve">developed </w:t>
      </w:r>
      <w:r w:rsidR="00740A65">
        <w:t>method recognize</w:t>
      </w:r>
      <w:r>
        <w:t>d</w:t>
      </w:r>
      <w:r w:rsidR="00740A65">
        <w:t xml:space="preserve"> eight human activities following a multi-layer strategy</w:t>
      </w:r>
      <w:r w:rsidR="00F8601C">
        <w:t>, wherein a</w:t>
      </w:r>
      <w:r w:rsidR="00740A65">
        <w:t xml:space="preserve">ctivities </w:t>
      </w:r>
      <w:r w:rsidR="00F8601C">
        <w:t>were</w:t>
      </w:r>
      <w:r w:rsidR="00740A65">
        <w:t xml:space="preserve"> classified into dynamic and static activities;</w:t>
      </w:r>
      <w:r w:rsidR="00F8601C">
        <w:t xml:space="preserve"> and</w:t>
      </w:r>
      <w:r w:rsidR="00740A65">
        <w:t xml:space="preserve"> then explicit activity recognition </w:t>
      </w:r>
      <w:r w:rsidR="00F8601C">
        <w:t>was</w:t>
      </w:r>
      <w:r w:rsidR="00740A65">
        <w:t xml:space="preserve"> taken individually in the two categories. Three classifiers </w:t>
      </w:r>
      <w:r w:rsidR="00F8601C">
        <w:t>were</w:t>
      </w:r>
      <w:r w:rsidR="00740A65">
        <w:t xml:space="preserve"> adopted for different classification, including random forest (RF) and support vector machine (SVM). </w:t>
      </w:r>
      <w:r w:rsidR="00D20473">
        <w:t>They selected d</w:t>
      </w:r>
      <w:r w:rsidR="00740A65">
        <w:t xml:space="preserve">ifferent feature sets for different classifiers which </w:t>
      </w:r>
      <w:r w:rsidR="00FF5736">
        <w:t>were</w:t>
      </w:r>
      <w:r w:rsidR="00740A65">
        <w:t xml:space="preserve"> more targeted and effective. </w:t>
      </w:r>
      <w:r w:rsidR="00FF5736">
        <w:t>C</w:t>
      </w:r>
      <w:r w:rsidR="00740A65">
        <w:t xml:space="preserve">lassifier result </w:t>
      </w:r>
      <w:r w:rsidR="00FF5736">
        <w:t>was</w:t>
      </w:r>
      <w:r w:rsidR="00740A65">
        <w:t xml:space="preserve"> verified by additional parameters and previous recognition results to decide the final recognition result.</w:t>
      </w:r>
      <w:r w:rsidR="00481379">
        <w:t xml:space="preserve"> </w:t>
      </w:r>
      <w:r w:rsidR="00733D47">
        <w:t>(</w:t>
      </w:r>
      <w:r w:rsidR="008B3BC5">
        <w:fldChar w:fldCharType="begin"/>
      </w:r>
      <w:r w:rsidR="00F812D3">
        <w:instrText xml:space="preserve"> ADDIN ZOTERO_ITEM CSL_CITATION {"citationID":"DFtp2viM","properties":{"formattedCitation":"[13]","plainCitation":"[13]","noteIndex":0},"citationItems":[{"id":45,"uris":["http://zotero.org/users/local/q0F3hXW0/items/DU7P2WRG","http://zotero.org/users/11390376/items/DU7P2WRG"],"itemData":{"id":45,"type":"paper-conference","container-title":"2018 IEEE International Symposium on Inertial Sensors and Systems (INERTIAL)","DOI":"10.1109/ISISS.2018.8358140","event-place":"Moltrasio","event-title":"2018 IEEE International Symposium on Inertial Sensors and Systems (INERTIAL)","ISBN":"978-1-5386-0895-1","page":"1-4","publisher":"IEEE","publisher-place":"Moltrasio","source":"DOI.org (Crossref)","title":"Human activity recognition method based on inertial sensor and barometer","URL":"https://ieeexplore.ieee.org/document/8358140/","author":[{"family":"Xie","given":"Lili"},{"family":"Tian","given":"Jun"},{"family":"Ding","given":"Genming"},{"family":"Zhao","given":"Qian"}],"accessed":{"date-parts":[["2023",3,8]]},"issued":{"date-parts":[["2018",3]]}}}],"schema":"https://github.com/citation-style-language/schema/raw/master/csl-citation.json"} </w:instrText>
      </w:r>
      <w:r w:rsidR="008B3BC5">
        <w:fldChar w:fldCharType="separate"/>
      </w:r>
      <w:r w:rsidR="009843A2" w:rsidRPr="009843A2">
        <w:rPr>
          <w:rFonts w:ascii="Times New Roman" w:hAnsi="Times New Roman" w:cs="Times New Roman"/>
        </w:rPr>
        <w:t>[13]</w:t>
      </w:r>
      <w:r w:rsidR="008B3BC5">
        <w:fldChar w:fldCharType="end"/>
      </w:r>
      <w:r w:rsidR="008B3BC5">
        <w:t>)</w:t>
      </w:r>
    </w:p>
    <w:p w14:paraId="74F317CB" w14:textId="35E8225B" w:rsidR="00173214" w:rsidRDefault="00BD01C3" w:rsidP="00481889">
      <w:r>
        <w:t xml:space="preserve">In the study of </w:t>
      </w:r>
      <w:r w:rsidR="00E358C8" w:rsidRPr="00E11645">
        <w:rPr>
          <w:rFonts w:ascii="Times New Roman" w:hAnsi="Times New Roman" w:cs="Times New Roman"/>
        </w:rPr>
        <w:t>Ghazali</w:t>
      </w:r>
      <w:r w:rsidR="00E358C8">
        <w:rPr>
          <w:rFonts w:ascii="Times New Roman" w:hAnsi="Times New Roman" w:cs="Times New Roman"/>
        </w:rPr>
        <w:t xml:space="preserve"> et al. (</w:t>
      </w:r>
      <w:r w:rsidR="00027EC0">
        <w:rPr>
          <w:rFonts w:ascii="Times New Roman" w:hAnsi="Times New Roman" w:cs="Times New Roman"/>
        </w:rPr>
        <w:t>2018</w:t>
      </w:r>
      <w:r w:rsidR="00E358C8">
        <w:rPr>
          <w:rFonts w:ascii="Times New Roman" w:hAnsi="Times New Roman" w:cs="Times New Roman"/>
        </w:rPr>
        <w:t>)</w:t>
      </w:r>
      <w:r w:rsidR="00027EC0">
        <w:t xml:space="preserve"> common sport activities such as stationary, walking, jogging, </w:t>
      </w:r>
      <w:r w:rsidR="00C62867">
        <w:t>sprinting,</w:t>
      </w:r>
      <w:r w:rsidR="00027EC0">
        <w:t xml:space="preserve"> and jumping </w:t>
      </w:r>
      <w:r w:rsidR="007958E7">
        <w:t>were</w:t>
      </w:r>
      <w:r w:rsidR="00027EC0">
        <w:t xml:space="preserve"> classified</w:t>
      </w:r>
      <w:r w:rsidR="009C7685">
        <w:t xml:space="preserve"> using inertial sensor data</w:t>
      </w:r>
      <w:r w:rsidR="007958E7">
        <w:t>.</w:t>
      </w:r>
      <w:r w:rsidR="00422424" w:rsidRPr="00422424">
        <w:t xml:space="preserve"> </w:t>
      </w:r>
      <w:r w:rsidR="0040755F">
        <w:t xml:space="preserve">They </w:t>
      </w:r>
      <w:r w:rsidR="00292455">
        <w:t>extracted</w:t>
      </w:r>
      <w:r w:rsidR="0040755F">
        <w:t xml:space="preserve"> time-domain features such as mean, standard deviation, maximum and minimum value</w:t>
      </w:r>
      <w:r w:rsidR="00292455">
        <w:t>s</w:t>
      </w:r>
      <w:r w:rsidR="0040755F">
        <w:t xml:space="preserve"> from the signal produced by inertial sensor</w:t>
      </w:r>
      <w:r w:rsidR="00282F5D">
        <w:t xml:space="preserve"> to recognize common sport activities</w:t>
      </w:r>
      <w:r w:rsidR="0040755F">
        <w:t xml:space="preserve">. After that, the data </w:t>
      </w:r>
      <w:r w:rsidR="004F1CD1">
        <w:t>was</w:t>
      </w:r>
      <w:r w:rsidR="0040755F">
        <w:t xml:space="preserve"> trained using the selected features and 10-fold cross validation </w:t>
      </w:r>
      <w:r w:rsidR="004F1CD1">
        <w:t>was</w:t>
      </w:r>
      <w:r w:rsidR="0040755F">
        <w:t xml:space="preserve"> applied to set the training and testing data. The confusion matrix and accuracy result from each classifier </w:t>
      </w:r>
      <w:r w:rsidR="004F1CD1">
        <w:t>was</w:t>
      </w:r>
      <w:r w:rsidR="0040755F">
        <w:t xml:space="preserve"> observed </w:t>
      </w:r>
      <w:r w:rsidR="007958E7">
        <w:t xml:space="preserve">They </w:t>
      </w:r>
      <w:r w:rsidR="006C5D5D">
        <w:t>concluded</w:t>
      </w:r>
      <w:commentRangeStart w:id="32"/>
      <w:r w:rsidR="00173214">
        <w:t xml:space="preserve"> </w:t>
      </w:r>
      <w:r w:rsidR="00544C8C">
        <w:t>c</w:t>
      </w:r>
      <w:r w:rsidR="00173214">
        <w:t xml:space="preserve">ubic SVM as the best model in recognizing the common sport activity as it produced highest accuracy which </w:t>
      </w:r>
      <w:r w:rsidR="00544C8C">
        <w:t>was</w:t>
      </w:r>
      <w:r w:rsidR="00173214">
        <w:t xml:space="preserve"> 91.2%</w:t>
      </w:r>
      <w:commentRangeEnd w:id="32"/>
      <w:r w:rsidR="00544C8C">
        <w:t xml:space="preserve"> </w:t>
      </w:r>
      <w:r w:rsidR="00376663">
        <w:rPr>
          <w:rStyle w:val="CommentReference"/>
        </w:rPr>
        <w:commentReference w:id="32"/>
      </w:r>
      <w:r w:rsidR="00376663">
        <w:t>(</w:t>
      </w:r>
      <w:r w:rsidR="00376663">
        <w:fldChar w:fldCharType="begin"/>
      </w:r>
      <w:r w:rsidR="00F812D3">
        <w:instrText xml:space="preserve"> ADDIN ZOTERO_ITEM CSL_CITATION {"citationID":"vtj5geyE","properties":{"formattedCitation":"[14]","plainCitation":"[14]","noteIndex":0},"citationItems":[{"id":43,"uris":["http://zotero.org/users/local/q0F3hXW0/items/K6IL4YRV","http://zotero.org/users/11390376/items/K6IL4YRV"],"itemData":{"id":43,"type":"paper-conference","container-title":"2018 IEEE 14th International Colloquium on Signal Processing &amp; Its Applications (CSPA)","DOI":"10.1109/CSPA.2018.8368687","event-place":"Batu Feringghi","event-title":"2018 IEEE 14th International Colloquium on Signal Processing &amp; Its Applications (CSPA)","ISBN":"978-1-5386-0389-5","page":"67-71","publisher":"IEEE","publisher-place":"Batu Feringghi","source":"DOI.org (Crossref)","title":"Common sport activity recognition using inertial sensor","URL":"https://ieeexplore.ieee.org/document/8368687/","author":[{"family":"Ghazali","given":"N. F."},{"family":"Shahar","given":"N."},{"family":"Rahmad","given":"N. A."},{"family":"Sufri","given":"N. A. J"},{"family":"As'ari","given":"M. A."},{"family":"Latif","given":"H. F. M"}],"accessed":{"date-parts":[["2023",3,8]]},"issued":{"date-parts":[["2018",3]]}}}],"schema":"https://github.com/citation-style-language/schema/raw/master/csl-citation.json"} </w:instrText>
      </w:r>
      <w:r w:rsidR="00376663">
        <w:fldChar w:fldCharType="separate"/>
      </w:r>
      <w:r w:rsidR="009843A2" w:rsidRPr="009843A2">
        <w:rPr>
          <w:rFonts w:ascii="Times New Roman" w:hAnsi="Times New Roman" w:cs="Times New Roman"/>
        </w:rPr>
        <w:t>[14]</w:t>
      </w:r>
      <w:r w:rsidR="00376663">
        <w:fldChar w:fldCharType="end"/>
      </w:r>
      <w:r w:rsidR="00376663">
        <w:t>)</w:t>
      </w:r>
    </w:p>
    <w:p w14:paraId="515B8004" w14:textId="07A37F03" w:rsidR="004C0910" w:rsidRDefault="007A101E" w:rsidP="00E66640">
      <w:commentRangeStart w:id="33"/>
      <w:r>
        <w:t xml:space="preserve">Fang et al. extracted features from raw data and processed them using support vector machine (SVM), K-nearest neighbor, and logistic regression. Average accuracy for SVM was 88.9%, KNN was 95.3%, and </w:t>
      </w:r>
      <w:r w:rsidR="0076776D">
        <w:t>L</w:t>
      </w:r>
      <w:r>
        <w:t>ogistic Regression was 83.9%. The paper mainly focused on up and down buses. For these two activities, accuracy was 89.5% for SVM, 96.8% for KNN, and 89.7% for LR for up bus, and for down bus, 84.2% for SVM, 94.2% for KNN, and 81.9% for LR.</w:t>
      </w:r>
      <w:commentRangeEnd w:id="33"/>
      <w:r w:rsidR="00E87491">
        <w:rPr>
          <w:rStyle w:val="CommentReference"/>
        </w:rPr>
        <w:commentReference w:id="33"/>
      </w:r>
      <w:r w:rsidR="000D48F7">
        <w:t xml:space="preserve"> (</w:t>
      </w:r>
      <w:r w:rsidR="00E35015">
        <w:fldChar w:fldCharType="begin"/>
      </w:r>
      <w:r w:rsidR="00F812D3">
        <w:instrText xml:space="preserve"> ADDIN ZOTERO_ITEM CSL_CITATION {"citationID":"Exs8GkE6","properties":{"formattedCitation":"[15]","plainCitation":"[15]","noteIndex":0},"citationItems":[{"id":53,"uris":["http://zotero.org/users/local/q0F3hXW0/items/8TAUE5V2","http://zotero.org/users/11390376/items/8TAUE5V2"],"itemData":{"id":53,"type":"paper-conference","container-title":"2016 IEEE Information Technology, Networking, Electronic and Automation Control Conference","DOI":"10.1109/ITNEC.2016.7560464","event-place":"Chongqing, China","event-title":"2016 IEEE Information Technology, Networking, Electronic and Automation Control Conference (ITNEC)","ISBN":"978-1-4673-9194-8","page":"761-765","publisher":"IEEE","publisher-place":"Chongqing, China","source":"DOI.org (Crossref)","title":"Up and down buses activity recognition using smartphone accelerometer","URL":"http://ieeexplore.ieee.org/document/7560464/","author":[{"family":"Fang","given":"Li"},{"family":"Yishui","given":"Shui"},{"family":"Wei","given":"Chen"}],"accessed":{"date-parts":[["2023",3,13]]},"issued":{"date-parts":[["2016",5]]}}}],"schema":"https://github.com/citation-style-language/schema/raw/master/csl-citation.json"} </w:instrText>
      </w:r>
      <w:r w:rsidR="00E35015">
        <w:fldChar w:fldCharType="separate"/>
      </w:r>
      <w:r w:rsidR="009843A2" w:rsidRPr="009843A2">
        <w:rPr>
          <w:rFonts w:ascii="Times New Roman" w:hAnsi="Times New Roman" w:cs="Times New Roman"/>
        </w:rPr>
        <w:t>[15]</w:t>
      </w:r>
      <w:r w:rsidR="00E35015">
        <w:fldChar w:fldCharType="end"/>
      </w:r>
      <w:r w:rsidR="000D48F7">
        <w:t>)</w:t>
      </w:r>
    </w:p>
    <w:p w14:paraId="39051051" w14:textId="14ADB210" w:rsidR="00AD53F6" w:rsidRDefault="00AD53F6" w:rsidP="00481889">
      <w:r>
        <w:t xml:space="preserve">Yin et al. utilized four machine learning methods </w:t>
      </w:r>
      <w:r w:rsidR="00BA0535">
        <w:t xml:space="preserve">which were </w:t>
      </w:r>
      <w:r>
        <w:t xml:space="preserve">J48, </w:t>
      </w:r>
      <w:r w:rsidR="0062284A">
        <w:t>SVM</w:t>
      </w:r>
      <w:r>
        <w:t xml:space="preserve">, naive Bayes, and </w:t>
      </w:r>
      <w:r w:rsidR="00BA0535">
        <w:t>M</w:t>
      </w:r>
      <w:r>
        <w:t xml:space="preserve">ultilayer </w:t>
      </w:r>
      <w:r w:rsidR="00BA0535">
        <w:t>P</w:t>
      </w:r>
      <w:r>
        <w:t>erceptron</w:t>
      </w:r>
      <w:r w:rsidR="00C535C3">
        <w:t xml:space="preserve"> (MLP)</w:t>
      </w:r>
      <w:r>
        <w:t xml:space="preserve"> for detecting </w:t>
      </w:r>
      <w:r w:rsidR="00411CC7">
        <w:t>five</w:t>
      </w:r>
      <w:r>
        <w:t xml:space="preserve"> activities. The processing step was divided into four subject areas</w:t>
      </w:r>
      <w:r w:rsidR="00C535C3">
        <w:t xml:space="preserve"> namely </w:t>
      </w:r>
      <w:r>
        <w:t xml:space="preserve">smartphone-based approach; data collection; feature extraction; and classification. Data were collected in a three-axial accelerometer, three-axial linear accelerometer, </w:t>
      </w:r>
      <w:r>
        <w:lastRenderedPageBreak/>
        <w:t xml:space="preserve">gyroscope, and orientation. J48 is an algorithm, in which the output is produced in a decision tree and accuracy </w:t>
      </w:r>
      <w:r w:rsidR="00C17A53">
        <w:t>was</w:t>
      </w:r>
      <w:r>
        <w:t xml:space="preserve"> 96.8%. Accuracy of others based on five activities </w:t>
      </w:r>
      <w:r w:rsidR="00C17A53">
        <w:t>was</w:t>
      </w:r>
      <w:r>
        <w:t xml:space="preserve"> 98.7%, 97.8%, and 98.5%. The accuracy of all methods </w:t>
      </w:r>
      <w:r w:rsidR="00C17A53">
        <w:t>was</w:t>
      </w:r>
      <w:r>
        <w:t xml:space="preserve"> </w:t>
      </w:r>
      <w:r w:rsidR="00D92947">
        <w:t xml:space="preserve">over </w:t>
      </w:r>
      <w:r>
        <w:t xml:space="preserve">99% when using only three basic activities. </w:t>
      </w:r>
      <w:r w:rsidR="00D92947">
        <w:t>T</w:t>
      </w:r>
      <w:r>
        <w:t xml:space="preserve">hey concluded </w:t>
      </w:r>
      <w:r w:rsidR="00D92947">
        <w:t xml:space="preserve">that </w:t>
      </w:r>
      <w:r>
        <w:t xml:space="preserve">J48 is more efficient </w:t>
      </w:r>
      <w:r w:rsidR="00C9050F">
        <w:t>due</w:t>
      </w:r>
      <w:r>
        <w:t xml:space="preserve"> to</w:t>
      </w:r>
      <w:r w:rsidR="00C9050F">
        <w:t xml:space="preserve"> easy</w:t>
      </w:r>
      <w:r>
        <w:t xml:space="preserve"> comput</w:t>
      </w:r>
      <w:r w:rsidR="00C9050F">
        <w:t>ing</w:t>
      </w:r>
      <w:r>
        <w:t xml:space="preserve"> and</w:t>
      </w:r>
      <w:r w:rsidR="0018431F">
        <w:t xml:space="preserve"> because it</w:t>
      </w:r>
      <w:r>
        <w:t xml:space="preserve"> can be converted into </w:t>
      </w:r>
      <w:r w:rsidR="0018431F">
        <w:t>if</w:t>
      </w:r>
      <w:r>
        <w:t>-</w:t>
      </w:r>
      <w:r w:rsidR="0018431F">
        <w:t>then</w:t>
      </w:r>
      <w:r>
        <w:t xml:space="preserve"> </w:t>
      </w:r>
      <w:r w:rsidR="00A21019">
        <w:t>clauses</w:t>
      </w:r>
      <w:r>
        <w:t>.</w:t>
      </w:r>
      <w:r w:rsidR="00C852FD">
        <w:t xml:space="preserve"> </w:t>
      </w:r>
      <w:r w:rsidR="00481379">
        <w:t>(</w:t>
      </w:r>
      <w:r w:rsidR="00481379">
        <w:fldChar w:fldCharType="begin"/>
      </w:r>
      <w:r w:rsidR="00F812D3">
        <w:instrText xml:space="preserve"> ADDIN ZOTERO_ITEM CSL_CITATION {"citationID":"axk85jJF","properties":{"formattedCitation":"[16]","plainCitation":"[16]","noteIndex":0},"citationItems":[{"id":54,"uris":["http://zotero.org/users/local/q0F3hXW0/items/GZ4AE3W7","http://zotero.org/users/11390376/items/GZ4AE3W7"],"itemData":{"id":54,"type":"paper-conference","container-title":"2015 IEEE 19th International Conference on Computer Supported Cooperative Work in Design (CSCWD)","DOI":"10.1109/CSCWD.2015.7231023","event-place":"Calabria, Italy","event-title":"2015 IEEE 19th International Conference on Computer Supported Cooperative Work in Design (CSCWD)","ISBN":"978-1-4799-2002-0","page":"582-587","publisher":"IEEE","publisher-place":"Calabria, Italy","source":"DOI.org (Crossref)","title":"Human activity detection based on multiple smart phone sensors and machine learning algorithms","URL":"http://ieeexplore.ieee.org/document/7231023/","author":[{"family":"Yin","given":"Xizhe"},{"family":"Shen","given":"Weiming"},{"family":"Samarabandu","given":"Jagath"},{"family":"Wang","given":"Xianbin"}],"accessed":{"date-parts":[["2023",3,13]]},"issued":{"date-parts":[["2015",5]]}}}],"schema":"https://github.com/citation-style-language/schema/raw/master/csl-citation.json"} </w:instrText>
      </w:r>
      <w:r w:rsidR="00481379">
        <w:fldChar w:fldCharType="separate"/>
      </w:r>
      <w:r w:rsidR="009843A2" w:rsidRPr="009843A2">
        <w:rPr>
          <w:rFonts w:ascii="Times New Roman" w:hAnsi="Times New Roman" w:cs="Times New Roman"/>
        </w:rPr>
        <w:t>[16]</w:t>
      </w:r>
      <w:r w:rsidR="00481379">
        <w:fldChar w:fldCharType="end"/>
      </w:r>
      <w:r w:rsidR="00481379">
        <w:t>)</w:t>
      </w:r>
    </w:p>
    <w:p w14:paraId="1A15CF3D" w14:textId="40C35A72" w:rsidR="001728F8" w:rsidRDefault="001728F8" w:rsidP="00481889">
      <w:commentRangeStart w:id="34"/>
      <w:r>
        <w:t>The research</w:t>
      </w:r>
      <w:r w:rsidR="00422CCD">
        <w:t xml:space="preserve"> of </w:t>
      </w:r>
      <w:r w:rsidR="00210F6C">
        <w:t>Ahmed et al. (20</w:t>
      </w:r>
      <w:r w:rsidR="00766B22">
        <w:t>20</w:t>
      </w:r>
      <w:r w:rsidR="00210F6C">
        <w:t>)</w:t>
      </w:r>
      <w:r>
        <w:t xml:space="preserve"> presents hybrid feature selection model-based smartwatch sensor data, which robustly identif</w:t>
      </w:r>
      <w:r w:rsidR="00766B22">
        <w:t>ied</w:t>
      </w:r>
      <w:r>
        <w:t xml:space="preserve"> different human activities. The data </w:t>
      </w:r>
      <w:r w:rsidR="00766B22">
        <w:t xml:space="preserve">were </w:t>
      </w:r>
      <w:r>
        <w:t>gathered from inertial sensors</w:t>
      </w:r>
      <w:r w:rsidR="00766B22">
        <w:t xml:space="preserve">, </w:t>
      </w:r>
      <w:r>
        <w:t>accelerometer and gyroscope</w:t>
      </w:r>
      <w:r w:rsidR="00305914">
        <w:t xml:space="preserve"> and</w:t>
      </w:r>
      <w:r>
        <w:t xml:space="preserve"> mounted on the waist of the objects</w:t>
      </w:r>
      <w:r w:rsidR="00305914">
        <w:t>, like</w:t>
      </w:r>
      <w:r>
        <w:t xml:space="preserve"> humans. </w:t>
      </w:r>
      <w:r w:rsidR="007E1727">
        <w:t xml:space="preserve">The research was implemented </w:t>
      </w:r>
      <w:r w:rsidR="00C37BE3">
        <w:t>by recording d</w:t>
      </w:r>
      <w:r>
        <w:t>ifferent human</w:t>
      </w:r>
      <w:r w:rsidR="00C37BE3">
        <w:t xml:space="preserve"> activities</w:t>
      </w:r>
      <w:r>
        <w:t xml:space="preserve"> by the researchers in a research lab. </w:t>
      </w:r>
      <w:r w:rsidR="003132D2">
        <w:t>They applied a</w:t>
      </w:r>
      <w:r>
        <w:t xml:space="preserve"> total of 23 base features were applied on the dataset</w:t>
      </w:r>
      <w:r w:rsidR="003351F7">
        <w:t xml:space="preserve"> and</w:t>
      </w:r>
      <w:r>
        <w:t xml:space="preserve"> </w:t>
      </w:r>
      <w:r w:rsidR="003351F7">
        <w:t xml:space="preserve">extracted </w:t>
      </w:r>
      <w:r>
        <w:t xml:space="preserve">138 heterogeneous features from the sensors. </w:t>
      </w:r>
      <w:r w:rsidR="009F55DD">
        <w:t>They found that</w:t>
      </w:r>
      <w:r>
        <w:t xml:space="preserve"> not every feature contributes in the same way for activity recognition</w:t>
      </w:r>
      <w:r w:rsidR="002A6F21">
        <w:t>,</w:t>
      </w:r>
      <w:r w:rsidR="00174404">
        <w:t xml:space="preserve"> but</w:t>
      </w:r>
      <w:r w:rsidR="002A6F21">
        <w:t xml:space="preserve"> </w:t>
      </w:r>
      <w:r w:rsidR="006F5E18">
        <w:t>extraneous</w:t>
      </w:r>
      <w:r>
        <w:t xml:space="preserve"> features degrade the performance of the classifier. Th</w:t>
      </w:r>
      <w:r w:rsidR="002A6F21">
        <w:t>erefore,</w:t>
      </w:r>
      <w:r>
        <w:t xml:space="preserve"> the</w:t>
      </w:r>
      <w:r w:rsidR="002A6F21">
        <w:t>ir</w:t>
      </w:r>
      <w:r>
        <w:t xml:space="preserve"> proposed hybrid feature selection method containing the filter and wrapper approache</w:t>
      </w:r>
      <w:r w:rsidR="00950597">
        <w:t>s</w:t>
      </w:r>
      <w:r>
        <w:t xml:space="preserve"> played an important role for selecting optimal features. </w:t>
      </w:r>
      <w:r w:rsidR="003F5AD4">
        <w:t xml:space="preserve">The </w:t>
      </w:r>
      <w:r>
        <w:t xml:space="preserve">selected features </w:t>
      </w:r>
      <w:r w:rsidR="003F5AD4">
        <w:t>were</w:t>
      </w:r>
      <w:r>
        <w:t xml:space="preserve"> used for validation test using the SVM to identify the human activities. The proposed system </w:t>
      </w:r>
      <w:r w:rsidR="0031763F">
        <w:t>conducted</w:t>
      </w:r>
      <w:r>
        <w:t xml:space="preserve"> 96.81% average classification performance using </w:t>
      </w:r>
      <w:r w:rsidR="0031763F">
        <w:t xml:space="preserve">those selected </w:t>
      </w:r>
      <w:r>
        <w:t xml:space="preserve">optimal features, which </w:t>
      </w:r>
      <w:r w:rsidR="00A077A3">
        <w:t>produced</w:t>
      </w:r>
      <w:r>
        <w:t xml:space="preserve"> around 6% improve</w:t>
      </w:r>
      <w:r w:rsidR="00A077A3">
        <w:t>ment in</w:t>
      </w:r>
      <w:r>
        <w:t xml:space="preserve"> performance </w:t>
      </w:r>
      <w:r w:rsidR="00A077A3">
        <w:t>compared to</w:t>
      </w:r>
      <w:r>
        <w:t xml:space="preserve"> no </w:t>
      </w:r>
      <w:r w:rsidR="00B51E79">
        <w:t xml:space="preserve">systems without </w:t>
      </w:r>
      <w:r>
        <w:t>feature selection.</w:t>
      </w:r>
      <w:commentRangeEnd w:id="34"/>
      <w:r w:rsidR="0044232F">
        <w:rPr>
          <w:rStyle w:val="CommentReference"/>
        </w:rPr>
        <w:commentReference w:id="34"/>
      </w:r>
      <w:r>
        <w:t xml:space="preserve"> (</w:t>
      </w:r>
      <w:r>
        <w:fldChar w:fldCharType="begin"/>
      </w:r>
      <w:r w:rsidR="00F812D3">
        <w:instrText xml:space="preserve"> ADDIN ZOTERO_ITEM CSL_CITATION {"citationID":"gF1sG1CX","properties":{"formattedCitation":"[7]","plainCitation":"[7]","noteIndex":0},"citationItems":[{"id":32,"uris":["http://zotero.org/users/local/q0F3hXW0/items/G4XAWMXQ","http://zotero.org/users/11390376/items/G4XAWMXQ"],"itemData":{"id":32,"type":"article-journal","abstract":"Human activity recognition (HAR) techniques are playing a significant role in monitoring the daily activities of human life such as elderly care, investigation activities, healthcare, sports, and smart homes. Smartphones incorporated with varieties of motion sensors like accelerometers and gyroscopes are widely used inertial sensors that can identify different physical conditions of human. In recent research, many works have been done regarding human activity recognition. Sensor data of smartphone produces high dimensional feature vectors for identifying human activities. However, all the vectors are not contributing equally for identification process. Including all feature vectors create a phenomenon known as ‘curse of dimensionality’. This research has proposed a hybrid method feature selection process, which includes a filter and wrapper method. The process uses a sequential floating forward search (SFFS) to extract desired features for better activity recognition. Features are then fed to a multiclass support vector machine (SVM) to create nonlinear classifiers by adopting the kernel trick for training and testing purpose. We validated our model with a benchmark dataset. Our proposed system works efficiently with limited hardware resource and provides satisfactory activity identification.","container-title":"Sensors","DOI":"10.3390/s20010317","ISSN":"1424-8220","issue":"1","journalAbbreviation":"Sensors","language":"en","page":"317","source":"DOI.org (Crossref)","title":"Enhanced Human Activity Recognition Based on Smartphone Sensor Data Using Hybrid Feature Selection Model","volume":"20","author":[{"family":"Ahmed","given":"Nadeem"},{"family":"Rafiq","given":"Jahir Ibna"},{"family":"Islam","given":"Md Rashedul"}],"issued":{"date-parts":[["2020",1,6]]}}}],"schema":"https://github.com/citation-style-language/schema/raw/master/csl-citation.json"} </w:instrText>
      </w:r>
      <w:r>
        <w:fldChar w:fldCharType="separate"/>
      </w:r>
      <w:r w:rsidR="00155726" w:rsidRPr="00155726">
        <w:rPr>
          <w:rFonts w:ascii="Times New Roman" w:hAnsi="Times New Roman" w:cs="Times New Roman"/>
        </w:rPr>
        <w:t>[7]</w:t>
      </w:r>
      <w:r>
        <w:fldChar w:fldCharType="end"/>
      </w:r>
      <w:r>
        <w:t>)</w:t>
      </w:r>
    </w:p>
    <w:p w14:paraId="0937EC29" w14:textId="57DBD5AA" w:rsidR="000F0598" w:rsidRPr="00C673E3" w:rsidRDefault="00C332ED" w:rsidP="00481889">
      <w:pPr>
        <w:rPr>
          <w:rFonts w:cs="Times New Roman"/>
          <w:b/>
          <w:bCs/>
          <w:lang w:val="en-GB"/>
        </w:rPr>
      </w:pPr>
      <w:r>
        <w:t xml:space="preserve">Rassem et al. (2017) </w:t>
      </w:r>
      <w:r w:rsidR="00671348">
        <w:t xml:space="preserve">studied </w:t>
      </w:r>
      <w:r w:rsidR="001F31CE">
        <w:t>performance of deep learning methods in cross-country skiing</w:t>
      </w:r>
      <w:r w:rsidR="007B4D9E">
        <w:t xml:space="preserve"> gears classificatio</w:t>
      </w:r>
      <w:r w:rsidR="00D926ED">
        <w:t xml:space="preserve">n and addressed that </w:t>
      </w:r>
      <w:r w:rsidR="00917E10">
        <w:t>they are more effective with highest classification accuracy</w:t>
      </w:r>
      <w:r w:rsidR="00FC46A1">
        <w:t>.</w:t>
      </w:r>
      <w:r>
        <w:t xml:space="preserve"> </w:t>
      </w:r>
      <w:r w:rsidR="00FC46A1">
        <w:t xml:space="preserve">They stated that </w:t>
      </w:r>
      <w:r w:rsidR="00C41A5E">
        <w:t xml:space="preserve">the MLP failed to have a high performance in the classification due to the complex nature of the input skiing signals which have varying intensities and frequencies because </w:t>
      </w:r>
      <w:r w:rsidR="0058562D">
        <w:t>skiers have different styles to perform</w:t>
      </w:r>
      <w:r w:rsidR="00C41A5E">
        <w:t xml:space="preserve"> the same gear. Both stacked layers and the non-linear complex functions used by deep models enable CNN and LSTM to achieve good results represented in low classification error.</w:t>
      </w:r>
      <w:r w:rsidR="00F74F82">
        <w:t xml:space="preserve"> In their study</w:t>
      </w:r>
      <w:r w:rsidR="00C41A5E">
        <w:t xml:space="preserve"> CNN had the minimum error of 2.4% using </w:t>
      </w:r>
      <w:r w:rsidR="006F5E18">
        <w:t>a small</w:t>
      </w:r>
      <w:r w:rsidR="00C41A5E">
        <w:t xml:space="preserve"> number of local filters for the convolution process where increasing the filters does</w:t>
      </w:r>
      <w:r w:rsidR="007231BC">
        <w:t xml:space="preserve"> not necessarily</w:t>
      </w:r>
      <w:r w:rsidR="00C41A5E">
        <w:t xml:space="preserve"> improv</w:t>
      </w:r>
      <w:r w:rsidR="007231BC">
        <w:t>e</w:t>
      </w:r>
      <w:r w:rsidR="00C41A5E">
        <w:t xml:space="preserve"> the performance. The standard forward LSTM had the lowest classification error</w:t>
      </w:r>
      <w:r w:rsidR="007231BC">
        <w:t xml:space="preserve"> with</w:t>
      </w:r>
      <w:r w:rsidR="00C41A5E">
        <w:t xml:space="preserve"> 1.6%</w:t>
      </w:r>
      <w:r w:rsidR="00A54E3E">
        <w:t xml:space="preserve"> score</w:t>
      </w:r>
      <w:r w:rsidR="00C41A5E">
        <w:t xml:space="preserve"> over all the five models </w:t>
      </w:r>
      <w:r w:rsidR="00A54E3E">
        <w:t>due</w:t>
      </w:r>
      <w:r w:rsidR="00C41A5E">
        <w:t xml:space="preserve"> to its recurrent architecture which utilize shared weights through all time steps. </w:t>
      </w:r>
      <w:commentRangeStart w:id="35"/>
      <w:r w:rsidR="000F0598">
        <w:t>(</w:t>
      </w:r>
      <w:r w:rsidR="000F0598">
        <w:fldChar w:fldCharType="begin"/>
      </w:r>
      <w:r w:rsidR="00F812D3">
        <w:instrText xml:space="preserve"> ADDIN ZOTERO_ITEM CSL_CITATION {"citationID":"ynVa1sMo","properties":{"formattedCitation":"[17]","plainCitation":"[17]","noteIndex":0},"citationItems":[{"id":24,"uris":["http://zotero.org/users/local/q0F3hXW0/items/SFRTCPPF","http://zotero.org/users/11390376/items/SFRTCPPF"],"itemData":{"id":24,"type":"article-journal","abstract":"Human Activity Recognition has witnessed a significant progress in the last decade. Although a great deal of work in this field goes in recognizing normal human activities, few studies focused on identifying motion in sports. Recognizing human movements in different sports has high impact on understanding the different styles of humans in the play and on improving their performance. As deep learning models proved to have good results in many classification problems, this paper will utilize deep learning to classify cross-country skiing movements, known as gears, collected using a 3D accelerometer. It will also provide a comparison between different deep learning models such as convolutional and recurrent neural networks versus standard multi-layer perceptron. Results show that deep learning is more effective and has the highest classification accuracy.","DOI":"10.48550/ARXIV.1706.08924","license":"arXiv.org perpetual, non-exclusive license","note":"publisher: arXiv\nversion: 1","source":"DOI.org (Datacite)","title":"Cross-Country Skiing Gears Classification using Deep Learning","URL":"https://arxiv.org/abs/1706.08924","author":[{"family":"Rassem","given":"Aliaa"},{"family":"El-Beltagy","given":"Mohammed"},{"family":"Saleh","given":"Mohamed"}],"accessed":{"date-parts":[["2023",3,8]]},"issued":{"date-parts":[["2017"]]}}}],"schema":"https://github.com/citation-style-language/schema/raw/master/csl-citation.json"} </w:instrText>
      </w:r>
      <w:r w:rsidR="000F0598">
        <w:fldChar w:fldCharType="separate"/>
      </w:r>
      <w:r w:rsidR="009843A2" w:rsidRPr="009843A2">
        <w:rPr>
          <w:rFonts w:ascii="Times New Roman" w:hAnsi="Times New Roman" w:cs="Times New Roman"/>
        </w:rPr>
        <w:t>[17]</w:t>
      </w:r>
      <w:r w:rsidR="000F0598">
        <w:fldChar w:fldCharType="end"/>
      </w:r>
      <w:r w:rsidR="000F0598">
        <w:t>)</w:t>
      </w:r>
      <w:commentRangeEnd w:id="35"/>
      <w:r w:rsidR="00FA1D15">
        <w:rPr>
          <w:rStyle w:val="CommentReference"/>
        </w:rPr>
        <w:commentReference w:id="35"/>
      </w:r>
    </w:p>
    <w:p w14:paraId="44B2077D" w14:textId="77777777" w:rsidR="00A43020" w:rsidRDefault="00242A2A" w:rsidP="00CA509E">
      <w:pPr>
        <w:pStyle w:val="Heading2"/>
        <w:numPr>
          <w:ilvl w:val="1"/>
          <w:numId w:val="23"/>
        </w:numPr>
      </w:pPr>
      <w:bookmarkStart w:id="36" w:name="_Toc134268819"/>
      <w:r w:rsidRPr="00242A2A">
        <w:lastRenderedPageBreak/>
        <w:t>Thesis introduction</w:t>
      </w:r>
      <w:bookmarkEnd w:id="36"/>
    </w:p>
    <w:p w14:paraId="782F8D3E" w14:textId="49936BA8" w:rsidR="00027280" w:rsidRPr="00027280" w:rsidRDefault="00027280" w:rsidP="00027280">
      <w:pPr>
        <w:pStyle w:val="Heading3"/>
      </w:pPr>
      <w:bookmarkStart w:id="37" w:name="_Toc134268820"/>
      <w:r>
        <w:t>Concepts</w:t>
      </w:r>
      <w:bookmarkEnd w:id="37"/>
    </w:p>
    <w:p w14:paraId="65074AC8" w14:textId="447E1BBF" w:rsidR="00371638" w:rsidRDefault="00982F36" w:rsidP="00A43020">
      <w:pPr>
        <w:rPr>
          <w:rFonts w:cs="Times New Roman"/>
        </w:rPr>
      </w:pPr>
      <w:r>
        <w:rPr>
          <w:rFonts w:cs="Times New Roman"/>
        </w:rPr>
        <w:t xml:space="preserve">In this thesis I will </w:t>
      </w:r>
      <w:r w:rsidR="007C66BB">
        <w:rPr>
          <w:rFonts w:cs="Times New Roman"/>
        </w:rPr>
        <w:t>regularly use</w:t>
      </w:r>
      <w:r>
        <w:rPr>
          <w:rFonts w:cs="Times New Roman"/>
        </w:rPr>
        <w:t xml:space="preserve"> a new concept</w:t>
      </w:r>
      <w:r w:rsidR="00A635F4">
        <w:rPr>
          <w:rFonts w:cs="Times New Roman"/>
        </w:rPr>
        <w:t xml:space="preserve"> Sport Activity Classification (SAC)</w:t>
      </w:r>
      <w:r w:rsidR="003662A2">
        <w:rPr>
          <w:rFonts w:cs="Times New Roman"/>
        </w:rPr>
        <w:t>, which refers to the same concept as previously men</w:t>
      </w:r>
      <w:r w:rsidR="007C7595">
        <w:rPr>
          <w:rFonts w:cs="Times New Roman"/>
        </w:rPr>
        <w:t>tioned SAR,</w:t>
      </w:r>
      <w:r w:rsidR="00A635F4">
        <w:rPr>
          <w:rFonts w:cs="Times New Roman"/>
        </w:rPr>
        <w:t xml:space="preserve"> </w:t>
      </w:r>
      <w:r w:rsidR="00E83BD1">
        <w:rPr>
          <w:rFonts w:cs="Times New Roman"/>
        </w:rPr>
        <w:t>and its expansion Time Series Sport Activity Classification (TS-SAC),</w:t>
      </w:r>
      <w:r w:rsidR="00A635F4">
        <w:rPr>
          <w:rFonts w:cs="Times New Roman"/>
        </w:rPr>
        <w:t xml:space="preserve"> which </w:t>
      </w:r>
      <w:r w:rsidR="00C5629B">
        <w:rPr>
          <w:rFonts w:cs="Times New Roman"/>
        </w:rPr>
        <w:t xml:space="preserve">will be </w:t>
      </w:r>
      <w:r w:rsidR="00E61E4F">
        <w:rPr>
          <w:rFonts w:cs="Times New Roman"/>
        </w:rPr>
        <w:t xml:space="preserve">a </w:t>
      </w:r>
      <w:r w:rsidR="00AB5F41">
        <w:rPr>
          <w:rFonts w:cs="Times New Roman"/>
        </w:rPr>
        <w:t>sub-</w:t>
      </w:r>
      <w:r w:rsidR="00A635F4">
        <w:rPr>
          <w:rFonts w:cs="Times New Roman"/>
        </w:rPr>
        <w:t>concept</w:t>
      </w:r>
      <w:r w:rsidR="00E61E4F">
        <w:rPr>
          <w:rFonts w:cs="Times New Roman"/>
        </w:rPr>
        <w:t>s</w:t>
      </w:r>
      <w:r w:rsidR="00213F2D">
        <w:rPr>
          <w:rFonts w:cs="Times New Roman"/>
        </w:rPr>
        <w:t xml:space="preserve"> of</w:t>
      </w:r>
      <w:r w:rsidR="00A635F4">
        <w:rPr>
          <w:rFonts w:cs="Times New Roman"/>
        </w:rPr>
        <w:t xml:space="preserve"> HAR. In general, they refer to the same base idea of interpreting </w:t>
      </w:r>
      <w:r w:rsidR="00EA351C">
        <w:rPr>
          <w:rFonts w:cs="Times New Roman"/>
        </w:rPr>
        <w:t>inertial sensor</w:t>
      </w:r>
      <w:r w:rsidR="00A635F4">
        <w:rPr>
          <w:rFonts w:cs="Times New Roman"/>
        </w:rPr>
        <w:t xml:space="preserve"> data derivatives over time (Time Series)</w:t>
      </w:r>
      <w:r w:rsidR="00A12622">
        <w:rPr>
          <w:rFonts w:cs="Times New Roman"/>
        </w:rPr>
        <w:t xml:space="preserve"> or</w:t>
      </w:r>
      <w:r w:rsidR="00231BDB">
        <w:rPr>
          <w:rFonts w:cs="Times New Roman"/>
        </w:rPr>
        <w:t xml:space="preserve"> signal statistics</w:t>
      </w:r>
      <w:r w:rsidR="00794B38">
        <w:rPr>
          <w:rFonts w:cs="Times New Roman"/>
        </w:rPr>
        <w:t>.</w:t>
      </w:r>
      <w:r w:rsidR="00F63344">
        <w:rPr>
          <w:rFonts w:cs="Times New Roman"/>
        </w:rPr>
        <w:t xml:space="preserve"> </w:t>
      </w:r>
      <w:r w:rsidR="00794B38">
        <w:t>In HAR tasks</w:t>
      </w:r>
      <w:r w:rsidR="00AE4DB0">
        <w:t>,</w:t>
      </w:r>
      <w:r w:rsidR="00794B38">
        <w:t xml:space="preserve"> usually ideal and in laboratory environment carefully measured data is used in order to train a model for activity classification in test data. However, in practice such preconditions are often hardly available and raw data for analysis will be something totally different. Dataset will be collected by repeating some activities (series of movements) X times, done by different persons. Basically, that means dataset does not contain, for example, mixed movements where we have to select between two or more activity types, and that makes classification </w:t>
      </w:r>
      <w:r w:rsidR="006F5E18">
        <w:t>a very</w:t>
      </w:r>
      <w:r w:rsidR="00794B38">
        <w:t xml:space="preserve"> straightforward process. For </w:t>
      </w:r>
      <w:r w:rsidR="00827FED">
        <w:t>inertial</w:t>
      </w:r>
      <w:r w:rsidR="00794B38">
        <w:t xml:space="preserve"> sensor measurements this method has succeeded quite well producing tolerable results in several previous studies in last decade, and discriminatory patterns have been found among different type of human activities </w:t>
      </w:r>
      <w:r w:rsidR="00947687">
        <w:t>(Demrozi et al., 2020)</w:t>
      </w:r>
      <w:r w:rsidR="006C1B58">
        <w:t>(</w:t>
      </w:r>
      <w:r w:rsidR="006C1B58">
        <w:fldChar w:fldCharType="begin"/>
      </w:r>
      <w:r w:rsidR="00F812D3">
        <w:instrText xml:space="preserve"> ADDIN ZOTERO_ITEM CSL_CITATION {"citationID":"TDbhJxNh","properties":{"formattedCitation":"[8]","plainCitation":"[8]","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6C1B58">
        <w:fldChar w:fldCharType="separate"/>
      </w:r>
      <w:r w:rsidR="006C1B58" w:rsidRPr="006C1B58">
        <w:rPr>
          <w:rFonts w:ascii="Times New Roman" w:hAnsi="Times New Roman" w:cs="Times New Roman"/>
        </w:rPr>
        <w:t>[8]</w:t>
      </w:r>
      <w:r w:rsidR="006C1B58">
        <w:fldChar w:fldCharType="end"/>
      </w:r>
      <w:r w:rsidR="006C1B58">
        <w:t>)</w:t>
      </w:r>
      <w:r w:rsidR="00947687">
        <w:t xml:space="preserve"> and (Espinilla et al., 2018)</w:t>
      </w:r>
      <w:r w:rsidR="006C1B58">
        <w:t>(</w:t>
      </w:r>
      <w:r w:rsidR="006C1B58">
        <w:fldChar w:fldCharType="begin"/>
      </w:r>
      <w:r w:rsidR="00F812D3">
        <w:instrText xml:space="preserve"> ADDIN ZOTERO_ITEM CSL_CITATION {"citationID":"oOFBnN8A","properties":{"formattedCitation":"[18]","plainCitation":"[18]","noteIndex":0},"citationItems":[{"id":5,"uris":["http://zotero.org/users/local/q0F3hXW0/items/NCYSA5CY","http://zotero.org/users/11390376/items/NCYSA5CY"],"itemData":{"id":5,"type":"paper-conference","container-title":"UCAmI 2018","DOI":"10.3390/proceedings2191242","event-title":"The International Conference on Ubiquitous Computing and Ambient </w:instrText>
      </w:r>
      <w:dir w:val="ltr">
        <w:r w:rsidR="00F812D3">
          <w:instrText>Intelligence</w:instrText>
        </w:r>
        <w:r w:rsidR="00F812D3">
          <w:instrText>‬</w:instrText>
        </w:r>
        <w:r w:rsidR="00F812D3">
          <w:instrText xml:space="preserve">‬","language":"en","page":"1242","publisher":"MDPI","source":"DOI.org (Crossref)","title":"Human Activity Recognition from the Acceleration Data of a Wearable Device. Which Features Are More Relevant by Activities?","URL":"https://www.mdpi.com/2504-3900/2/19/1242","author":[{"family":"Espinilla","given":"Macarena"},{"family":"Medina","given":"Javier"},{"family":"Salguero","given":"Alberto"},{"family":"Irvine","given":"Naomi"},{"family":"Donnelly","given":"Mark"},{"family":"Cleland","given":"Ian"},{"family":"Nugent","given":"Chris"}],"accessed":{"date-parts":[["2023",2,6]]},"issued":{"date-parts":[["2018",10,17]]}}}],"schema":"https://github.com/citation-style-language/schema/raw/master/csl-citation.json"} </w:instrText>
        </w:r>
        <w:r w:rsidR="006C1B58">
          <w:fldChar w:fldCharType="separate"/>
        </w:r>
        <w:r w:rsidR="006C1B58" w:rsidRPr="006C1B58">
          <w:rPr>
            <w:rFonts w:ascii="Times New Roman" w:hAnsi="Times New Roman" w:cs="Times New Roman"/>
          </w:rPr>
          <w:t>[18]</w:t>
        </w:r>
        <w:r w:rsidR="006C1B58">
          <w:fldChar w:fldCharType="end"/>
        </w:r>
        <w:r w:rsidR="006C1B58">
          <w:t>)</w:t>
        </w:r>
        <w:r w:rsidR="00947687">
          <w:t>.</w:t>
        </w:r>
        <w:r w:rsidR="00947687">
          <w:rPr>
            <w:rFonts w:cs="Times New Roman"/>
          </w:rPr>
          <w:t xml:space="preserve"> </w:t>
        </w:r>
        <w:r w:rsidR="00146449">
          <w:rPr>
            <w:rFonts w:cs="Times New Roman"/>
          </w:rPr>
          <w:t xml:space="preserve">In their comprehensive </w:t>
        </w:r>
        <w:r w:rsidR="00DB381A">
          <w:rPr>
            <w:rFonts w:cs="Times New Roman"/>
          </w:rPr>
          <w:t>survey on HAR studies</w:t>
        </w:r>
        <w:r w:rsidR="003E2BA3">
          <w:rPr>
            <w:rFonts w:cs="Times New Roman"/>
          </w:rPr>
          <w:t xml:space="preserve"> Demrozi et al.</w:t>
        </w:r>
        <w:r w:rsidR="00683FDF">
          <w:rPr>
            <w:rFonts w:cs="Times New Roman"/>
          </w:rPr>
          <w:t xml:space="preserve"> </w:t>
        </w:r>
        <w:r w:rsidR="00C8379C">
          <w:rPr>
            <w:rFonts w:cs="Times New Roman"/>
          </w:rPr>
          <w:t xml:space="preserve">summarized </w:t>
        </w:r>
        <w:r w:rsidR="00FF141C">
          <w:rPr>
            <w:rFonts w:cs="Times New Roman"/>
          </w:rPr>
          <w:t xml:space="preserve">that </w:t>
        </w:r>
        <w:r w:rsidR="00724D01">
          <w:rPr>
            <w:rFonts w:cs="Times New Roman"/>
          </w:rPr>
          <w:t>recent studies</w:t>
        </w:r>
        <w:r w:rsidR="00BC402D">
          <w:rPr>
            <w:rFonts w:cs="Times New Roman"/>
          </w:rPr>
          <w:t xml:space="preserve"> have yielded quite </w:t>
        </w:r>
        <w:r w:rsidR="00371638">
          <w:rPr>
            <w:rFonts w:cs="Times New Roman"/>
          </w:rPr>
          <w:t xml:space="preserve">good results </w:t>
        </w:r>
        <w:r w:rsidR="00371638" w:rsidRPr="00737255">
          <w:rPr>
            <w:rFonts w:cs="Times New Roman"/>
          </w:rPr>
          <w:t>with</w:t>
        </w:r>
        <w:r w:rsidR="00BC402D">
          <w:rPr>
            <w:rFonts w:cs="Times New Roman"/>
          </w:rPr>
          <w:t xml:space="preserve"> an average</w:t>
        </w:r>
        <w:r w:rsidR="00371638" w:rsidRPr="00737255">
          <w:rPr>
            <w:rFonts w:cs="Times New Roman"/>
          </w:rPr>
          <w:t xml:space="preserve"> accurac</w:t>
        </w:r>
        <w:r w:rsidR="00BC402D">
          <w:rPr>
            <w:rFonts w:cs="Times New Roman"/>
          </w:rPr>
          <w:t>y</w:t>
        </w:r>
        <w:r w:rsidR="00371638" w:rsidRPr="00737255">
          <w:rPr>
            <w:rFonts w:cs="Times New Roman"/>
          </w:rPr>
          <w:t xml:space="preserve"> of 93% using deep learning methods and almost as good results with </w:t>
        </w:r>
        <w:r w:rsidR="00C22DCE">
          <w:rPr>
            <w:rFonts w:cs="Times New Roman"/>
          </w:rPr>
          <w:t>classical machine learning</w:t>
        </w:r>
        <w:r w:rsidR="00501C15">
          <w:rPr>
            <w:rFonts w:cs="Times New Roman"/>
          </w:rPr>
          <w:t xml:space="preserve"> methods</w:t>
        </w:r>
        <w:r w:rsidR="00371638" w:rsidRPr="00737255">
          <w:rPr>
            <w:rFonts w:cs="Times New Roman"/>
          </w:rPr>
          <w:t xml:space="preserve"> 92.2%</w:t>
        </w:r>
        <w:r w:rsidR="00371638">
          <w:rPr>
            <w:rFonts w:cs="Times New Roman"/>
          </w:rPr>
          <w:t xml:space="preserve"> </w:t>
        </w:r>
        <w:r w:rsidR="00371638" w:rsidRPr="00E40696">
          <w:rPr>
            <w:rFonts w:cs="Times New Roman"/>
          </w:rPr>
          <w:t>among a total of 149  papers on HAR</w:t>
        </w:r>
        <w:r w:rsidR="00371638">
          <w:rPr>
            <w:rFonts w:cs="Times New Roman"/>
          </w:rPr>
          <w:t xml:space="preserve">, published </w:t>
        </w:r>
        <w:r w:rsidR="00371638" w:rsidRPr="00D47935">
          <w:rPr>
            <w:rFonts w:cs="Times New Roman"/>
          </w:rPr>
          <w:t>from 2015 to 2019</w:t>
        </w:r>
        <w:r w:rsidR="00371638">
          <w:rPr>
            <w:rFonts w:cs="Times New Roman"/>
          </w:rPr>
          <w:t xml:space="preserve">. </w:t>
        </w:r>
        <w:r w:rsidR="005C76C2">
          <w:rPr>
            <w:rFonts w:cs="Times New Roman"/>
          </w:rPr>
          <w:t>T</w:t>
        </w:r>
        <w:r w:rsidR="00371638">
          <w:rPr>
            <w:rFonts w:cs="Times New Roman"/>
          </w:rPr>
          <w:t xml:space="preserve">hey stated that while DL methods </w:t>
        </w:r>
        <w:r w:rsidR="006F5E18">
          <w:rPr>
            <w:rFonts w:cs="Times New Roman"/>
          </w:rPr>
          <w:t>produce</w:t>
        </w:r>
        <w:r w:rsidR="00371638">
          <w:rPr>
            <w:rFonts w:cs="Times New Roman"/>
          </w:rPr>
          <w:t xml:space="preserve"> high accuracy results on large activity datasets, in many HAR applications CML models might be better suited due to the small size of the dataset or lower dimensionality of the input data. Further,</w:t>
        </w:r>
        <w:r w:rsidR="00371638" w:rsidRPr="00380D47">
          <w:rPr>
            <w:rFonts w:cs="Times New Roman"/>
          </w:rPr>
          <w:t xml:space="preserve"> </w:t>
        </w:r>
        <w:r w:rsidR="00371638">
          <w:rPr>
            <w:rFonts w:cs="Times New Roman"/>
          </w:rPr>
          <w:t>they noticed that t</w:t>
        </w:r>
        <w:r w:rsidR="00371638" w:rsidRPr="00AB1E36">
          <w:rPr>
            <w:rFonts w:cs="Times New Roman"/>
          </w:rPr>
          <w:t xml:space="preserve">he main problem in the development of HAR algorithms has been the relatively difficult public availability or absence of </w:t>
        </w:r>
        <w:r w:rsidR="006F5E18" w:rsidRPr="00AB1E36">
          <w:rPr>
            <w:rFonts w:cs="Times New Roman"/>
          </w:rPr>
          <w:t>high</w:t>
        </w:r>
        <w:r w:rsidR="00371638" w:rsidRPr="00AB1E36">
          <w:rPr>
            <w:rFonts w:cs="Times New Roman"/>
          </w:rPr>
          <w:t>-quality dataset</w:t>
        </w:r>
        <w:r w:rsidR="00371638">
          <w:rPr>
            <w:rFonts w:cs="Times New Roman"/>
          </w:rPr>
          <w:t>s in the subject. The same was stated in the study of Micucci et al.</w:t>
        </w:r>
        <w:r w:rsidR="00C27FD2">
          <w:rPr>
            <w:rFonts w:cs="Times New Roman"/>
          </w:rPr>
          <w:t xml:space="preserve"> (2017)</w:t>
        </w:r>
        <w:r w:rsidR="00371638">
          <w:rPr>
            <w:rFonts w:cs="Times New Roman"/>
          </w:rPr>
          <w:t>(</w:t>
        </w:r>
        <w:r w:rsidR="00C27FD2">
          <w:rPr>
            <w:rFonts w:cs="Times New Roman"/>
          </w:rPr>
          <w:fldChar w:fldCharType="begin"/>
        </w:r>
        <w:r w:rsidR="00F812D3">
          <w:rPr>
            <w:rFonts w:cs="Times New Roman"/>
          </w:rPr>
          <w:instrText xml:space="preserve"> ADDIN ZOTERO_ITEM CSL_CITATION {"citationID":"CVNYY3o7","properties":{"formattedCitation":"[9]","plainCitation":"[9]","noteIndex":0},"citationItems":[{"id":22,"uris":["http://zotero.org/users/local/q0F3hXW0/items/CCF2UXBT","http://zotero.org/users/11390376/items/CCF2UXBT"],"itemData":{"id":22,"type":"article-journal","container-title":"Applied Sciences","DOI":"10.3390/app7101101","ISSN":"2076-3417","issue":"10","journalAbbreviation":"Applied Sciences","language":"en","page":"1101","source":"DOI.org (Crossref)","title":"UniMiB SHAR: A Dataset for Human Activity Recognition Using Acceleration Data from Smartphones","title-short":"UniMiB SHAR","volume":"7","author":[{"family":"Micucci","given":"Daniela"},{"family":"Mobilio","given":"Marco"},{"family":"Napoletano","given":"Paolo"}],"issued":{"date-parts":[["2017",10,24]]}}}],"schema":"https://github.com/citation-style-language/schema/raw/master/csl-citation.json"} </w:instrText>
        </w:r>
        <w:r w:rsidR="00C27FD2">
          <w:rPr>
            <w:rFonts w:cs="Times New Roman"/>
          </w:rPr>
          <w:fldChar w:fldCharType="separate"/>
        </w:r>
        <w:r w:rsidR="00C27FD2" w:rsidRPr="00C27FD2">
          <w:rPr>
            <w:rFonts w:ascii="Times New Roman" w:hAnsi="Times New Roman" w:cs="Times New Roman"/>
          </w:rPr>
          <w:t>[9]</w:t>
        </w:r>
        <w:r w:rsidR="00C27FD2">
          <w:rPr>
            <w:rFonts w:cs="Times New Roman"/>
          </w:rPr>
          <w:fldChar w:fldCharType="end"/>
        </w:r>
        <w:r w:rsidR="00371638">
          <w:rPr>
            <w:rFonts w:cs="Times New Roman"/>
          </w:rPr>
          <w:t>) where they claimed that t</w:t>
        </w:r>
        <w:r w:rsidR="00371638" w:rsidRPr="00820E25">
          <w:rPr>
            <w:rFonts w:cs="Times New Roman"/>
          </w:rPr>
          <w:t xml:space="preserve">he success of </w:t>
        </w:r>
        <w:r w:rsidR="00371638">
          <w:rPr>
            <w:rFonts w:cs="Times New Roman"/>
          </w:rPr>
          <w:t>machine learning</w:t>
        </w:r>
        <w:r w:rsidR="00371638" w:rsidRPr="00820E25">
          <w:rPr>
            <w:rFonts w:cs="Times New Roman"/>
          </w:rPr>
          <w:t xml:space="preserve"> algorithms mostly depends on the availability of </w:t>
        </w:r>
        <w:r w:rsidR="00371638">
          <w:rPr>
            <w:rFonts w:cs="Times New Roman"/>
          </w:rPr>
          <w:t xml:space="preserve">correctly labelled </w:t>
        </w:r>
        <w:r w:rsidR="00371638" w:rsidRPr="00820E25">
          <w:rPr>
            <w:rFonts w:cs="Times New Roman"/>
          </w:rPr>
          <w:t xml:space="preserve">training data that would allow researchers to make objective comparisons between </w:t>
        </w:r>
        <w:r w:rsidR="00371638">
          <w:rPr>
            <w:rFonts w:cs="Times New Roman"/>
          </w:rPr>
          <w:t xml:space="preserve">methods </w:t>
        </w:r>
        <w:r w:rsidR="00371638" w:rsidRPr="00820E25">
          <w:rPr>
            <w:rFonts w:cs="Times New Roman"/>
          </w:rPr>
          <w:t>if</w:t>
        </w:r>
        <w:r w:rsidR="00371638">
          <w:rPr>
            <w:rFonts w:cs="Times New Roman"/>
          </w:rPr>
          <w:t xml:space="preserve"> data is</w:t>
        </w:r>
        <w:r w:rsidR="00371638" w:rsidRPr="00820E25">
          <w:rPr>
            <w:rFonts w:cs="Times New Roman"/>
          </w:rPr>
          <w:t xml:space="preserve"> publicly available</w:t>
        </w:r>
        <w:r w:rsidR="00371638">
          <w:rPr>
            <w:rFonts w:cs="Times New Roman"/>
          </w:rPr>
          <w:t>.</w:t>
        </w:r>
        <w:r w:rsidR="00371638" w:rsidRPr="00820E25">
          <w:rPr>
            <w:rFonts w:cs="Times New Roman"/>
          </w:rPr>
          <w:t xml:space="preserve"> </w:t>
        </w:r>
        <w:r w:rsidR="00371638">
          <w:rPr>
            <w:rFonts w:cs="Times New Roman"/>
          </w:rPr>
          <w:t>According to them,</w:t>
        </w:r>
        <w:r w:rsidR="00371638" w:rsidRPr="00820E25">
          <w:rPr>
            <w:rFonts w:cs="Times New Roman"/>
          </w:rPr>
          <w:t xml:space="preserve"> there are only a few publicly available data sets, which often contain samples from subjects with too similar characteristics, and very often lack specific information</w:t>
        </w:r>
        <w:r w:rsidR="00371638">
          <w:rPr>
            <w:rFonts w:cs="Times New Roman"/>
          </w:rPr>
          <w:t xml:space="preserve">. </w:t>
        </w:r>
        <w:r w:rsidR="00E45690">
          <w:rPr>
            <w:rFonts w:cs="Times New Roman"/>
          </w:rPr>
          <w:t xml:space="preserve">While conducting this thesis </w:t>
        </w:r>
        <w:r w:rsidR="00371638">
          <w:rPr>
            <w:rFonts w:cs="Times New Roman"/>
          </w:rPr>
          <w:t>the same problematic premise of lacking versatile data for endurance sport activity recognition is acknowledged.</w:t>
        </w:r>
        <w:r w:rsidR="00222020">
          <w:t>‬</w:t>
        </w:r>
        <w:r w:rsidR="0080226A">
          <w:t>‬</w:t>
        </w:r>
        <w:r>
          <w:t>‬</w:t>
        </w:r>
        <w:r>
          <w:t>‬</w:t>
        </w:r>
        <w:r>
          <w:t>‬</w:t>
        </w:r>
        <w:r w:rsidR="007D0BD4">
          <w:t>‬</w:t>
        </w:r>
        <w:r w:rsidR="007621A1">
          <w:t>‬</w:t>
        </w:r>
        <w:r>
          <w:t>‬</w:t>
        </w:r>
        <w:r>
          <w:t>‬</w:t>
        </w:r>
        <w:r>
          <w:t>‬</w:t>
        </w:r>
        <w:r>
          <w:t>‬</w:t>
        </w:r>
        <w:r w:rsidR="00000000">
          <w:t>‬</w:t>
        </w:r>
      </w:dir>
    </w:p>
    <w:p w14:paraId="3517D2D1" w14:textId="58E3434B" w:rsidR="007A2CB1" w:rsidRDefault="004E2016" w:rsidP="008D5D7A">
      <w:r>
        <w:lastRenderedPageBreak/>
        <w:t xml:space="preserve">This study consists of comprehensive CML model performance evaluation for sport activities. We use three different type of datasets which </w:t>
      </w:r>
      <w:r w:rsidR="006F5E18">
        <w:t>vary</w:t>
      </w:r>
      <w:r>
        <w:t xml:space="preserve"> in structure and features. </w:t>
      </w:r>
      <w:r w:rsidR="006F5E18">
        <w:t>The first</w:t>
      </w:r>
      <w:r>
        <w:t xml:space="preserve"> type of data for traditional CML is summary data of the activity such as distance, maximum, </w:t>
      </w:r>
      <w:r w:rsidR="003D236E">
        <w:t>average,</w:t>
      </w:r>
      <w:r>
        <w:t xml:space="preserve"> and minimum values for wide variety of features from the sensors. </w:t>
      </w:r>
      <w:r w:rsidR="006F5E18">
        <w:t>The second</w:t>
      </w:r>
      <w:r>
        <w:t xml:space="preserve"> type of data is univariate time series sequences where also instance order contains significant information, and in which we apply certain multivariate data transformation technique to univariate in order to include more information to the signals. </w:t>
      </w:r>
      <w:r w:rsidR="006F5E18">
        <w:t>The third</w:t>
      </w:r>
      <w:r>
        <w:t xml:space="preserve"> type of data is multivariate time series sequences in which we apply specific models and column ensemble classification. Thus, study is divided </w:t>
      </w:r>
      <w:r w:rsidR="005D7CBD">
        <w:t>into</w:t>
      </w:r>
      <w:r>
        <w:t xml:space="preserve"> three sub-analysis according to different type of datasets and therefore CML models to be applied. These are Standard Classical Machine Learning classification (S-CML), Univariate Time Series Classification (U-TSC), and Multivariate Time Series Classification (M-TSC).</w:t>
      </w:r>
    </w:p>
    <w:p w14:paraId="3AC77C94" w14:textId="48A4E509" w:rsidR="00616CD8" w:rsidRDefault="00616CD8" w:rsidP="003054A6">
      <w:pPr>
        <w:pStyle w:val="Heading3"/>
      </w:pPr>
      <w:bookmarkStart w:id="38" w:name="_Toc134268821"/>
      <w:r>
        <w:t>S</w:t>
      </w:r>
      <w:r w:rsidR="00955254">
        <w:t>tandard CML</w:t>
      </w:r>
      <w:bookmarkEnd w:id="38"/>
    </w:p>
    <w:p w14:paraId="27F09AD8" w14:textId="02B44745" w:rsidR="00183C7D" w:rsidRDefault="00183C7D" w:rsidP="008D5D7A">
      <w:r>
        <w:rPr>
          <w:rFonts w:cs="Times New Roman"/>
        </w:rPr>
        <w:t xml:space="preserve">For </w:t>
      </w:r>
      <w:r w:rsidR="00D665ED">
        <w:rPr>
          <w:rFonts w:cs="Times New Roman"/>
        </w:rPr>
        <w:t>S-</w:t>
      </w:r>
      <w:r w:rsidR="00CD3684">
        <w:rPr>
          <w:rFonts w:cs="Times New Roman"/>
        </w:rPr>
        <w:t>CML</w:t>
      </w:r>
      <w:r w:rsidR="00B962B8">
        <w:rPr>
          <w:rFonts w:cs="Times New Roman"/>
        </w:rPr>
        <w:t xml:space="preserve"> we use</w:t>
      </w:r>
      <w:r>
        <w:rPr>
          <w:rFonts w:cs="Times New Roman"/>
        </w:rPr>
        <w:t xml:space="preserve"> the dataset that contains 21 features and most of them are extracted features from the same sensor. Hence, derived features are used instead of raw data </w:t>
      </w:r>
      <w:r w:rsidRPr="006F56BC">
        <w:rPr>
          <w:rFonts w:cs="Times New Roman"/>
        </w:rPr>
        <w:t>and in that sense this study differs from traditional ones</w:t>
      </w:r>
      <w:r>
        <w:rPr>
          <w:rFonts w:cs="Times New Roman"/>
        </w:rPr>
        <w:t xml:space="preserve"> wh</w:t>
      </w:r>
      <w:r w:rsidR="00A032B4">
        <w:rPr>
          <w:rFonts w:cs="Times New Roman"/>
        </w:rPr>
        <w:t>ich</w:t>
      </w:r>
      <w:r>
        <w:rPr>
          <w:rFonts w:cs="Times New Roman"/>
        </w:rPr>
        <w:t xml:space="preserve"> basically</w:t>
      </w:r>
      <w:r w:rsidR="00A032B4">
        <w:rPr>
          <w:rFonts w:cs="Times New Roman"/>
        </w:rPr>
        <w:t xml:space="preserve"> are performed</w:t>
      </w:r>
      <w:r w:rsidR="008D5D7A">
        <w:rPr>
          <w:rFonts w:cs="Times New Roman"/>
        </w:rPr>
        <w:t xml:space="preserve"> in</w:t>
      </w:r>
      <w:r>
        <w:rPr>
          <w:rFonts w:cs="Times New Roman"/>
        </w:rPr>
        <w:t xml:space="preserve"> t</w:t>
      </w:r>
      <w:r w:rsidR="004D27F1">
        <w:rPr>
          <w:rFonts w:cs="Times New Roman"/>
        </w:rPr>
        <w:t>hree</w:t>
      </w:r>
      <w:r w:rsidR="00222020">
        <w:rPr>
          <w:rFonts w:cs="Times New Roman"/>
        </w:rPr>
        <w:t>-</w:t>
      </w:r>
      <w:r>
        <w:rPr>
          <w:rFonts w:cs="Times New Roman"/>
        </w:rPr>
        <w:t>axial, three-dimensional sensor data</w:t>
      </w:r>
      <w:r w:rsidR="00A032B4">
        <w:rPr>
          <w:rFonts w:cs="Times New Roman"/>
        </w:rPr>
        <w:t xml:space="preserve"> </w:t>
      </w:r>
      <w:r w:rsidR="00D60240">
        <w:rPr>
          <w:rFonts w:cs="Times New Roman"/>
        </w:rPr>
        <w:t xml:space="preserve">as </w:t>
      </w:r>
      <w:r w:rsidR="00B24435">
        <w:rPr>
          <w:rFonts w:cs="Times New Roman"/>
        </w:rPr>
        <w:t>introduced</w:t>
      </w:r>
      <w:r w:rsidR="00D60240">
        <w:rPr>
          <w:rFonts w:cs="Times New Roman"/>
        </w:rPr>
        <w:t xml:space="preserve"> earlier in the thesis</w:t>
      </w:r>
      <w:r>
        <w:rPr>
          <w:rFonts w:cs="Times New Roman"/>
        </w:rPr>
        <w:t xml:space="preserve">. </w:t>
      </w:r>
      <w:r w:rsidR="005D7CBD">
        <w:rPr>
          <w:rFonts w:cs="Times New Roman"/>
        </w:rPr>
        <w:t>The dataset</w:t>
      </w:r>
      <w:r w:rsidR="00686011">
        <w:rPr>
          <w:rFonts w:cs="Times New Roman"/>
        </w:rPr>
        <w:t xml:space="preserve"> for S-CML</w:t>
      </w:r>
      <w:r>
        <w:rPr>
          <w:rFonts w:cs="Times New Roman"/>
        </w:rPr>
        <w:t xml:space="preserve"> </w:t>
      </w:r>
      <w:r w:rsidR="005D7CBD">
        <w:rPr>
          <w:rFonts w:cs="Times New Roman"/>
        </w:rPr>
        <w:t>consists</w:t>
      </w:r>
      <w:r>
        <w:rPr>
          <w:rFonts w:cs="Times New Roman"/>
        </w:rPr>
        <w:t xml:space="preserve"> of 220 activities of single active athlete covering </w:t>
      </w:r>
      <w:r w:rsidR="00C441B7">
        <w:rPr>
          <w:rFonts w:cs="Times New Roman"/>
        </w:rPr>
        <w:t>a total</w:t>
      </w:r>
      <w:r>
        <w:rPr>
          <w:rFonts w:cs="Times New Roman"/>
        </w:rPr>
        <w:t xml:space="preserve"> of five different sport types. Emphasis will be set on careful raw data pre-processing which consists of data formatting, manual feature selection, standardization, and transformation to achieve preconditions for successful S-CML model analysis. In classification, we use 70-30% division in training and test data splits due to </w:t>
      </w:r>
      <w:r w:rsidR="005D7CBD">
        <w:rPr>
          <w:rFonts w:cs="Times New Roman"/>
        </w:rPr>
        <w:t>the small</w:t>
      </w:r>
      <w:r>
        <w:rPr>
          <w:rFonts w:cs="Times New Roman"/>
        </w:rPr>
        <w:t xml:space="preserve"> size of the dataset. </w:t>
      </w:r>
      <w:r>
        <w:t xml:space="preserve">The most common S-CML algorithms which </w:t>
      </w:r>
      <w:r w:rsidR="00EF1C78">
        <w:t>have</w:t>
      </w:r>
      <w:r>
        <w:t xml:space="preserve"> performed well in previous corresponding sport or HAR studies are used in this thesis. According to the recent comprehensive survey of </w:t>
      </w:r>
      <w:r w:rsidRPr="00CD4685">
        <w:t>Demrozi</w:t>
      </w:r>
      <w:r>
        <w:t xml:space="preserve"> et al. (</w:t>
      </w:r>
      <w:r>
        <w:fldChar w:fldCharType="begin"/>
      </w:r>
      <w:r w:rsidR="00F812D3">
        <w:instrText xml:space="preserve"> ADDIN ZOTERO_ITEM CSL_CITATION {"citationID":"5yhHRI5w","properties":{"formattedCitation":"[8]","plainCitation":"[8]","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fldChar w:fldCharType="separate"/>
      </w:r>
      <w:r w:rsidR="00155726" w:rsidRPr="00155726">
        <w:rPr>
          <w:rFonts w:ascii="Times New Roman" w:hAnsi="Times New Roman" w:cs="Times New Roman"/>
        </w:rPr>
        <w:t>[8]</w:t>
      </w:r>
      <w:r>
        <w:fldChar w:fldCharType="end"/>
      </w:r>
      <w:r>
        <w:t>), k-Nearest Neighbor (kNN), Support Vector Machine (SVM) and Decision Tree (DT) has been three most general well performed CML models used in activity recognition tasks. Other applied</w:t>
      </w:r>
      <w:r w:rsidR="00096DCE">
        <w:t xml:space="preserve"> S-CML</w:t>
      </w:r>
      <w:r>
        <w:t xml:space="preserve"> methods are Random Forest (RF), Linear Discriminant Analysis (LDA), Quadratic Discriminant Analysis (QDA), Logistic Regression Classifier (L</w:t>
      </w:r>
      <w:r w:rsidR="00B24435">
        <w:t>R</w:t>
      </w:r>
      <w:r>
        <w:t xml:space="preserve">), and Naïve Bayesian (NB). Also, Multilayer Perceptron (MLP) classifier is used as representator of neural network technologies. Most of the used methods has performed with similar accuracy in referenced studies </w:t>
      </w:r>
      <w:r w:rsidR="0004176C">
        <w:t>(Espinilla et al., 2018)</w:t>
      </w:r>
      <w:r w:rsidR="0010228F">
        <w:t>(</w:t>
      </w:r>
      <w:r w:rsidR="0010228F">
        <w:fldChar w:fldCharType="begin"/>
      </w:r>
      <w:r w:rsidR="00F812D3">
        <w:instrText xml:space="preserve"> ADDIN ZOTERO_ITEM CSL_CITATION {"citationID":"UgALZRYm","properties":{"formattedCitation":"[18]","plainCitation":"[18]","noteIndex":0},"citationItems":[{"id":5,"uris":["http://zotero.org/users/local/q0F3hXW0/items/NCYSA5CY","http://zotero.org/users/11390376/items/NCYSA5CY"],"itemData":{"id":5,"type":"paper-conference","container-title":"UCAmI 2018","DOI":"10.3390/proceedings2191242","event-title":"The International Conference on Ubiquitous Computing and Ambient </w:instrText>
      </w:r>
      <w:dir w:val="ltr">
        <w:r w:rsidR="00F812D3">
          <w:instrText>Intelligence</w:instrText>
        </w:r>
        <w:r w:rsidR="00F812D3">
          <w:instrText>‬</w:instrText>
        </w:r>
        <w:r w:rsidR="00F812D3">
          <w:instrText xml:space="preserve">‬","language":"en","page":"1242","publisher":"MDPI","source":"DOI.org (Crossref)","title":"Human Activity Recognition from the Acceleration Data of a Wearable Device. Which Features Are More Relevant by Activities?","URL":"https://www.mdpi.com/2504-3900/2/19/1242","author":[{"family":"Espinilla","given":"Macarena"},{"family":"Medina","given":"Javier"},{"family":"Salguero","given":"Alberto"},{"family":"Irvine","given":"Naomi"},{"family":"Donnelly","given":"Mark"},{"family":"Cleland","given":"Ian"},{"family":"Nugent","given":"Chris"}],"accessed":{"date-parts":[["2023",2,6]]},"issued":{"date-parts":[["2018",10,17]]}}}],"schema":"https://github.com/citation-style-language/schema/raw/master/csl-citation.json"} </w:instrText>
        </w:r>
        <w:r w:rsidR="0010228F">
          <w:fldChar w:fldCharType="separate"/>
        </w:r>
        <w:r w:rsidR="0010228F" w:rsidRPr="006C1B58">
          <w:rPr>
            <w:rFonts w:ascii="Times New Roman" w:hAnsi="Times New Roman" w:cs="Times New Roman"/>
          </w:rPr>
          <w:t>[18]</w:t>
        </w:r>
        <w:r w:rsidR="0010228F">
          <w:fldChar w:fldCharType="end"/>
        </w:r>
        <w:r w:rsidR="0010228F">
          <w:t>)</w:t>
        </w:r>
        <w:r w:rsidR="0004176C">
          <w:t xml:space="preserve">, </w:t>
        </w:r>
        <w:r w:rsidR="00016503">
          <w:t>(Rokni et al., 20</w:t>
        </w:r>
        <w:r w:rsidR="0004176C">
          <w:t>18</w:t>
        </w:r>
        <w:r w:rsidR="00016503">
          <w:t xml:space="preserve"> )</w:t>
        </w:r>
        <w:r w:rsidR="0010228F">
          <w:t>(</w:t>
        </w:r>
        <w:r w:rsidR="0010228F">
          <w:fldChar w:fldCharType="begin"/>
        </w:r>
        <w:r w:rsidR="00F812D3">
          <w:instrText xml:space="preserve"> ADDIN ZOTERO_ITEM CSL_CITATION {"citationID":"njwOajrv","properties":{"formattedCitation":"[19]","plainCitation":"[19]","noteIndex":0},"citationItems":[{"id":26,"uris":["http://zotero.org/users/local/q0F3hXW0/items/94ZHZRWW","http://zotero.org/users/11390376/items/94ZHZRWW"],"itemData":{"id":26,"type":"article-journal","abstract":"A major barrier to the personalized Human Activity Recognition using wearable sensors is that the performance of the recognition model drops significantly upon adoption of the system by new users or changes in physical/behavioral status of users. Therefore, the model needs to be retrained by collecting new labeled data in the new context. In this study, we develop a transfer learning framework using convolutional neural networks to build a personalized activity recognition model with minimal user supervision.","container-title":"Proceedings of the AAAI Conference on Artificial Intelligence","DOI":"10.1609/aaai.v32i1.12185","ISSN":"2374-3468, 2159-5399","issue":"1","journalAbbreviation":"AAAI","source":"DOI.org (Crossref)","title":"Personalized Human Activity Recognition Using Convolutional Neural Networks","URL":"https://ojs.aaai.org/index.php/AAAI/article/view/12185","volume":"32","author":[{"family":"Rokni","given":"Seyed Ali"},{"family":"Nourollahi","given":"Marjan"},{"family":"Ghasemzadeh","given":"Hassan"}],"accessed":{"date-parts":[["2023",3,8]]},"issued":{"date-parts":[["2018",4,29]]}}}],"schema":"https://github.com/citation-style-language/schema/raw/master/csl-citation.json"} </w:instrText>
        </w:r>
        <w:r w:rsidR="0010228F">
          <w:fldChar w:fldCharType="separate"/>
        </w:r>
        <w:r w:rsidR="0010228F" w:rsidRPr="006C1B58">
          <w:rPr>
            <w:rFonts w:ascii="Times New Roman" w:hAnsi="Times New Roman" w:cs="Times New Roman"/>
          </w:rPr>
          <w:t>[19]</w:t>
        </w:r>
        <w:r w:rsidR="0010228F">
          <w:fldChar w:fldCharType="end"/>
        </w:r>
        <w:r w:rsidR="0010228F">
          <w:t>)</w:t>
        </w:r>
        <w:r w:rsidR="0004176C">
          <w:t xml:space="preserve"> and (</w:t>
        </w:r>
        <w:r w:rsidR="00326B25">
          <w:t>Zhuang &amp; Xue, 2019</w:t>
        </w:r>
        <w:r w:rsidR="0004176C">
          <w:t>)</w:t>
        </w:r>
        <w:r w:rsidR="00A814BB">
          <w:t>(</w:t>
        </w:r>
        <w:r w:rsidR="000829A8">
          <w:fldChar w:fldCharType="begin"/>
        </w:r>
        <w:r w:rsidR="00F812D3">
          <w:instrText xml:space="preserve"> ADDIN ZOTERO_ITEM CSL_CITATION {"citationID":"fq9D7nSa","properties":{"formattedCitation":"[20]","plainCitation":"[20]","noteIndex":0},"citationItems":[{"id":30,"uris":["http://zotero.org/users/local/q0F3hXW0/items/YXUAILYK","http://zotero.org/users/11390376/items/YXUAILYK"],"itemData":{"id":30,"type":"article-journal","abstract":"As an active research field, sport-related activity monitoring plays an important role in people’s lives and health. This is often viewed as a human activity recognition task in which a fixed-length sliding window is used to segment long-term activity signals. However, activities with complex motion states and non-periodicity can be better monitored if the monitoring algorithm is able to accurately detect the duration of meaningful motion states. However, this ability is lacking in the sliding window approach. In this study, we focused on two types of activities for sport-related activity monitoring, which we regard as a human activity detection and recognition task. For non-periodic activities, we propose an interval-based detection and recognition method. The proposed approach can accurately determine the duration of each target motion state by generating candidate intervals. For weak periodic activities, we propose a classification-based periodic matching method that uses periodic matching to segment the motion sate. Experimental results show that the proposed methods performed better than the sliding window method.","container-title":"Sensors","DOI":"10.3390/s19225001","ISSN":"1424-8220","issue":"22","journalAbbreviation":"Sensors","language":"en","page":"5001","source":"DOI.org (Crossref)","title":"Sport-Related Human Activity Detection and Recognition Using a Smartwatch","volume":"19","author":[{"family":"Zhuang","given":"Zhendong"},{"family":"Xue","given":"Yang"}],"issued":{"date-parts":[["2019",11,16]]}}}],"schema":"https://github.com/citation-style-language/schema/raw/master/csl-citation.json"} </w:instrText>
        </w:r>
        <w:r w:rsidR="000829A8">
          <w:fldChar w:fldCharType="separate"/>
        </w:r>
        <w:r w:rsidR="006C1B58" w:rsidRPr="006C1B58">
          <w:rPr>
            <w:rFonts w:ascii="Times New Roman" w:hAnsi="Times New Roman" w:cs="Times New Roman"/>
          </w:rPr>
          <w:t>[20]</w:t>
        </w:r>
        <w:r w:rsidR="000829A8">
          <w:fldChar w:fldCharType="end"/>
        </w:r>
        <w:r w:rsidR="00A814BB">
          <w:t>)</w:t>
        </w:r>
        <w:r>
          <w:t>.</w:t>
        </w:r>
        <w:r>
          <w:t>‬</w:t>
        </w:r>
        <w:r>
          <w:t>‬</w:t>
        </w:r>
        <w:r>
          <w:t>‬</w:t>
        </w:r>
        <w:r w:rsidR="007D0BD4">
          <w:t>‬</w:t>
        </w:r>
        <w:r w:rsidR="007621A1">
          <w:t>‬</w:t>
        </w:r>
        <w:r>
          <w:t>‬</w:t>
        </w:r>
        <w:r>
          <w:t>‬</w:t>
        </w:r>
        <w:r>
          <w:t>‬</w:t>
        </w:r>
        <w:r>
          <w:t>‬</w:t>
        </w:r>
        <w:r w:rsidR="00000000">
          <w:t>‬</w:t>
        </w:r>
      </w:dir>
    </w:p>
    <w:p w14:paraId="6DC35650" w14:textId="7447CCC2" w:rsidR="003054A6" w:rsidRDefault="003054A6" w:rsidP="007A121B">
      <w:pPr>
        <w:pStyle w:val="Heading3"/>
      </w:pPr>
      <w:bookmarkStart w:id="39" w:name="_Toc134268822"/>
      <w:r>
        <w:lastRenderedPageBreak/>
        <w:t xml:space="preserve">Time Series </w:t>
      </w:r>
      <w:r w:rsidR="003D236E">
        <w:t>Classification</w:t>
      </w:r>
      <w:bookmarkEnd w:id="39"/>
    </w:p>
    <w:p w14:paraId="3962D852" w14:textId="6450C291" w:rsidR="00DA7DA9" w:rsidRDefault="007A7EEF" w:rsidP="001C3146">
      <w:r>
        <w:t xml:space="preserve">Time Series Classification (TSC) is a subfield of machine learning with numerous real-life applications. Due to the temporal structure of the input data, standard CML algorithms are usually not well suited to work on raw time series. Over the last decades, many algorithms have been proposed to improve the predictive performance and the scalability of state-of-the-art models. </w:t>
      </w:r>
      <w:r w:rsidR="00610F6F">
        <w:t>(Faouzi, 2022)</w:t>
      </w:r>
      <w:r>
        <w:t>(</w:t>
      </w:r>
      <w:r>
        <w:fldChar w:fldCharType="begin"/>
      </w:r>
      <w:r w:rsidR="00F812D3">
        <w:instrText xml:space="preserve"> ADDIN ZOTERO_ITEM CSL_CITATION {"citationID":"61qECvlg","properties":{"formattedCitation":"[21]","plainCitation":"[21]","noteIndex":0},"citationItems":[{"id":7,"uris":["http://zotero.org/users/local/q0F3hXW0/items/AJN2G2V6","http://zotero.org/users/11390376/items/AJN2G2V6"],"itemData":{"id":7,"type":"chapter","abstract":"Time series classification is a subfield of machine learning with numerous real-life applications. Due to the temporal structure of the input data, standard machine learning algorithms are usually not well suited to work on raw time series. Over the last decades, many algorithms have been proposed to improve the predictive performance and the scalability of state-of-the-art models. Many approaches have been investigated, ranging from deriving new metrics to developing bag-of-words models to imaging time series to artificial neural networks. In this review, we present in detail the major contributions made to this field and mention their most prominent extensions. We dedicate a section to each category of algorithms, with an intuitive introduction on the general approach, detailed theoretical descriptions and explicit illustrations of the major contributions, and mentions of their most prominent extensions. At last, we dedicate a section to publicly available resources, namely data sets and open-source software, for time series classification. A particular emphasis is made on enumerating the availability of the mentioned algorithms in the most popular libraries. The combination of theoretical and practical contents provided in this review will help the readers to easily get started on their own work on time series classification, whether it be theoretical or practical.","call-number":"hal-03558165","container-title":"Machine Learning (Emerging Trends and Applications)","ISBN":"978-1-83815-241-3","language":"English","publisher":"Proud Pen","title":"Time Series Classification: A review of Algorithms and Implementations, Classification de séries temporelles : une revue d'algorithmes et d'implémentations","URL":"https://hal.inria.fr/hal-03558165","author":[{"family":"Faouzi","given":"Johann"}],"editor":[{"family":"Kotecha","given":"Ketan"}],"issued":{"date-parts":[["2022"]]}}}],"schema":"https://github.com/citation-style-language/schema/raw/master/csl-citation.json"} </w:instrText>
      </w:r>
      <w:r>
        <w:fldChar w:fldCharType="separate"/>
      </w:r>
      <w:r w:rsidR="006C1B58" w:rsidRPr="006C1B58">
        <w:rPr>
          <w:rFonts w:ascii="Times New Roman" w:hAnsi="Times New Roman" w:cs="Times New Roman"/>
        </w:rPr>
        <w:t>[21]</w:t>
      </w:r>
      <w:r>
        <w:fldChar w:fldCharType="end"/>
      </w:r>
      <w:r>
        <w:t xml:space="preserve">). </w:t>
      </w:r>
      <w:r w:rsidR="00D5011A">
        <w:t>Potentially t</w:t>
      </w:r>
      <w:r w:rsidR="00493443">
        <w:t xml:space="preserve">he most suitable </w:t>
      </w:r>
      <w:r w:rsidR="00D5011A">
        <w:t>ones of t</w:t>
      </w:r>
      <w:r>
        <w:t xml:space="preserve">hose models will be applied in TS-SAC. Data from the Heart Rate sensor (HR), GPS sensor (Speed), and Barometer sensor (Altitude) are used in </w:t>
      </w:r>
      <w:r w:rsidR="005D7CBD">
        <w:t>both</w:t>
      </w:r>
      <w:r>
        <w:t xml:space="preserve"> univariate and multivariate TSC. The most important and challenging part of the </w:t>
      </w:r>
      <w:r w:rsidR="00354120">
        <w:t>U-</w:t>
      </w:r>
      <w:r>
        <w:t xml:space="preserve">TSC is to prepare and construct multivariate data in such manner that it </w:t>
      </w:r>
      <w:r w:rsidR="00D611B7">
        <w:t>allows to cond</w:t>
      </w:r>
      <w:r w:rsidR="00723B5F">
        <w:t>uct c</w:t>
      </w:r>
      <w:r>
        <w:t>lassification</w:t>
      </w:r>
      <w:r w:rsidR="00723B5F">
        <w:t xml:space="preserve"> in univariate space</w:t>
      </w:r>
      <w:r>
        <w:t xml:space="preserve">. </w:t>
      </w:r>
      <w:r w:rsidR="00F63344">
        <w:t>In traditional SAC</w:t>
      </w:r>
      <w:r w:rsidR="00845A43">
        <w:t>,</w:t>
      </w:r>
      <w:r w:rsidR="00F63344">
        <w:t xml:space="preserve"> dataset is structured so that rows consist of summary details of the activities, that means usually maximum, minimum, average</w:t>
      </w:r>
      <w:r w:rsidR="003D72AD">
        <w:t>, etc.,</w:t>
      </w:r>
      <w:r w:rsidR="00F63344">
        <w:t xml:space="preserve"> values for the features. Such a dataset is relatively small and does not set unreachable requirements for computational resources. Whereas in </w:t>
      </w:r>
      <w:r w:rsidR="000064F5">
        <w:t>TS-SAC,</w:t>
      </w:r>
      <w:r w:rsidR="00F63344">
        <w:t xml:space="preserve"> task is expanded to use the whole time series data from the sensors for each single activity, in principle. The natural consequence is that processed data amount will be increased significantly compared to traditional SAC. </w:t>
      </w:r>
      <w:r w:rsidR="0064562D">
        <w:t>Although</w:t>
      </w:r>
      <w:r w:rsidR="00F63344">
        <w:t xml:space="preserve"> only three features are used in TS-SAC</w:t>
      </w:r>
      <w:r w:rsidR="00BE32D8">
        <w:t xml:space="preserve"> which</w:t>
      </w:r>
      <w:r w:rsidR="00F63344">
        <w:t xml:space="preserve"> will reduce </w:t>
      </w:r>
      <w:r w:rsidR="004C0B28">
        <w:t xml:space="preserve">the amount of </w:t>
      </w:r>
      <w:r w:rsidR="007E5490">
        <w:t xml:space="preserve">the </w:t>
      </w:r>
      <w:r w:rsidR="00F63344">
        <w:t>data</w:t>
      </w:r>
      <w:r w:rsidR="007C57D2">
        <w:t xml:space="preserve"> to a fraction,</w:t>
      </w:r>
      <w:r w:rsidR="00BE32D8">
        <w:t xml:space="preserve"> the same time comlexity</w:t>
      </w:r>
      <w:r w:rsidR="00DD651A">
        <w:t xml:space="preserve"> remains</w:t>
      </w:r>
      <w:r w:rsidR="00F63344">
        <w:t>.</w:t>
      </w:r>
    </w:p>
    <w:p w14:paraId="3E7D93BF" w14:textId="39778CE4" w:rsidR="004218F2" w:rsidRPr="007621A1" w:rsidRDefault="004218F2" w:rsidP="001C3146">
      <w:r>
        <w:t xml:space="preserve">Univariate TSC analysis consists of eight univariate </w:t>
      </w:r>
      <w:r w:rsidRPr="00D40A56">
        <w:rPr>
          <w:i/>
        </w:rPr>
        <w:t>sktime</w:t>
      </w:r>
      <w:r>
        <w:t xml:space="preserve"> classifiers, </w:t>
      </w:r>
      <w:r w:rsidRPr="008A6FEA">
        <w:rPr>
          <w:iCs/>
        </w:rPr>
        <w:t xml:space="preserve">Time Series Forest Classifier </w:t>
      </w:r>
      <w:r>
        <w:t xml:space="preserve">(TSF), </w:t>
      </w:r>
      <w:r w:rsidRPr="008A6FEA">
        <w:rPr>
          <w:iCs/>
        </w:rPr>
        <w:t>Supervised Time Series Forest</w:t>
      </w:r>
      <w:r>
        <w:t xml:space="preserve"> (STSF), </w:t>
      </w:r>
      <w:r w:rsidRPr="008A6FEA">
        <w:rPr>
          <w:iCs/>
        </w:rPr>
        <w:t>Random Interval Spectral Forest (RISE), Random Interval Classifier (RIC), Shapelet Transform Classifier (ST), k-Nearest Neighbours Time Series Classifier (kNN-TS), Composable Time Series Forest Classifier (CTSF) which is like TSF but has extended composability, and Word Extraction for Time Series Classification</w:t>
      </w:r>
      <w:r>
        <w:t xml:space="preserve"> (WEASEL)</w:t>
      </w:r>
      <w:r w:rsidR="00CE68DC">
        <w:t xml:space="preserve">. Also, </w:t>
      </w:r>
      <w:r w:rsidR="00D93D6E">
        <w:t>we conduct</w:t>
      </w:r>
      <w:r w:rsidR="007B7F74">
        <w:t xml:space="preserve"> </w:t>
      </w:r>
      <w:r w:rsidR="007B7F74" w:rsidRPr="00DB785E">
        <w:t>Hierarchical Vote Collective of Transformation</w:t>
      </w:r>
      <w:r w:rsidR="007B7F74">
        <w:t xml:space="preserve"> </w:t>
      </w:r>
      <w:r w:rsidR="007B7F74" w:rsidRPr="00DB785E">
        <w:t>based Ensembles</w:t>
      </w:r>
      <w:r w:rsidR="00D93D6E">
        <w:t xml:space="preserve"> </w:t>
      </w:r>
      <w:r w:rsidR="006261CF">
        <w:t>(</w:t>
      </w:r>
      <w:r w:rsidR="00D93D6E">
        <w:t>HIVE-COTE</w:t>
      </w:r>
      <w:r w:rsidR="006261CF">
        <w:t>)</w:t>
      </w:r>
      <w:r w:rsidR="00D93D6E">
        <w:t xml:space="preserve"> as an ensemble for univariate data</w:t>
      </w:r>
      <w:r w:rsidR="00997A35">
        <w:t xml:space="preserve"> which is a method to combine several base classifiers using </w:t>
      </w:r>
      <w:r w:rsidR="00123C3F">
        <w:t xml:space="preserve">advanced </w:t>
      </w:r>
      <w:r w:rsidR="00E63D0D">
        <w:t>ensem</w:t>
      </w:r>
      <w:r w:rsidR="009C20A0">
        <w:t>b</w:t>
      </w:r>
      <w:r w:rsidR="004F4BF8">
        <w:t>l</w:t>
      </w:r>
      <w:r w:rsidR="009C20A0">
        <w:t xml:space="preserve">ing </w:t>
      </w:r>
      <w:r w:rsidR="00123C3F">
        <w:t>technolog</w:t>
      </w:r>
      <w:r w:rsidR="009C20A0">
        <w:t xml:space="preserve">y by weighting </w:t>
      </w:r>
      <w:r w:rsidR="00B96970">
        <w:t xml:space="preserve">class probabilities </w:t>
      </w:r>
      <w:r w:rsidR="00133741">
        <w:t>of</w:t>
      </w:r>
      <w:r w:rsidR="00B96970">
        <w:t xml:space="preserve"> models.</w:t>
      </w:r>
    </w:p>
    <w:p w14:paraId="22E4D32B" w14:textId="7F5490FC" w:rsidR="009C550E" w:rsidRDefault="009C550E" w:rsidP="004C6B3B">
      <w:r>
        <w:t xml:space="preserve">In </w:t>
      </w:r>
      <w:r w:rsidR="00180F88">
        <w:t>M-TSC study,</w:t>
      </w:r>
      <w:r>
        <w:t xml:space="preserve"> we </w:t>
      </w:r>
      <w:r w:rsidR="00E37A90">
        <w:t>conduct</w:t>
      </w:r>
      <w:r>
        <w:t xml:space="preserve"> Multivariate Symbolic Extension (MUSE) </w:t>
      </w:r>
      <w:r w:rsidR="00AC4D5F">
        <w:t>method and</w:t>
      </w:r>
      <w:r>
        <w:t xml:space="preserve"> </w:t>
      </w:r>
      <w:r w:rsidR="00263C11">
        <w:t>build an</w:t>
      </w:r>
      <w:r w:rsidR="0041144C">
        <w:t xml:space="preserve"> </w:t>
      </w:r>
      <w:r>
        <w:t xml:space="preserve">ensemble model to classify each </w:t>
      </w:r>
      <w:r w:rsidR="00585D05">
        <w:t>attribute</w:t>
      </w:r>
      <w:r>
        <w:t xml:space="preserve"> distinctively</w:t>
      </w:r>
      <w:r w:rsidR="00593584">
        <w:t>,</w:t>
      </w:r>
      <w:r>
        <w:t xml:space="preserve"> using optimal model and then combining predictions to conduct</w:t>
      </w:r>
      <w:r w:rsidR="00593584">
        <w:t xml:space="preserve"> final</w:t>
      </w:r>
      <w:r>
        <w:t xml:space="preserve"> classification.</w:t>
      </w:r>
      <w:r w:rsidR="00331746">
        <w:t xml:space="preserve"> </w:t>
      </w:r>
      <w:r w:rsidR="00C140E1" w:rsidRPr="00C140E1">
        <w:t>The expectation is that we achieve the best results with these methods</w:t>
      </w:r>
      <w:r w:rsidR="0064433F">
        <w:t>, b</w:t>
      </w:r>
      <w:r w:rsidR="0064433F" w:rsidRPr="0064433F">
        <w:t xml:space="preserve">ecause the transformation of multivariate data into univariate data is </w:t>
      </w:r>
      <w:r w:rsidR="00A12EF2">
        <w:t xml:space="preserve">often </w:t>
      </w:r>
      <w:r w:rsidR="0064433F" w:rsidRPr="0064433F">
        <w:t>practically</w:t>
      </w:r>
      <w:r w:rsidR="00EC391A">
        <w:t xml:space="preserve"> </w:t>
      </w:r>
      <w:r w:rsidR="0064433F" w:rsidRPr="0064433F">
        <w:t>difficult to implement without</w:t>
      </w:r>
      <w:r w:rsidR="00EC391A">
        <w:t xml:space="preserve"> </w:t>
      </w:r>
      <w:r w:rsidR="0064433F" w:rsidRPr="0064433F">
        <w:t>loss of information</w:t>
      </w:r>
      <w:r w:rsidR="00922963">
        <w:t xml:space="preserve">. </w:t>
      </w:r>
      <w:r w:rsidR="00241B91">
        <w:t>Although dimensionaltiy reduction</w:t>
      </w:r>
      <w:r w:rsidR="006C6902">
        <w:t xml:space="preserve"> </w:t>
      </w:r>
      <w:r w:rsidR="00241B91">
        <w:lastRenderedPageBreak/>
        <w:t>c</w:t>
      </w:r>
      <w:r w:rsidR="006C6902">
        <w:t xml:space="preserve">an </w:t>
      </w:r>
      <w:r w:rsidR="008E2D22">
        <w:t>simplify the classification task</w:t>
      </w:r>
      <w:r w:rsidR="008C6819">
        <w:t>, and therefore,</w:t>
      </w:r>
      <w:r w:rsidR="008E2D22">
        <w:t xml:space="preserve"> </w:t>
      </w:r>
      <w:r w:rsidR="001733C1">
        <w:t xml:space="preserve">sometimes </w:t>
      </w:r>
      <w:r w:rsidR="008E2D22">
        <w:t>make i</w:t>
      </w:r>
      <w:r w:rsidR="00C6441B">
        <w:t>t</w:t>
      </w:r>
      <w:r w:rsidR="008E2D22">
        <w:t xml:space="preserve"> more effective in terms of time.</w:t>
      </w:r>
    </w:p>
    <w:p w14:paraId="714E1628" w14:textId="70C6D8AF" w:rsidR="00235B40" w:rsidRDefault="0076155C" w:rsidP="004C6B3B">
      <w:r>
        <w:t>In addition</w:t>
      </w:r>
      <w:r w:rsidR="009D3B54">
        <w:t xml:space="preserve"> to TSC models</w:t>
      </w:r>
      <w:r>
        <w:t xml:space="preserve">, </w:t>
      </w:r>
      <w:r w:rsidR="003E00BA">
        <w:t xml:space="preserve">we feed the </w:t>
      </w:r>
      <w:r w:rsidR="009D3B54">
        <w:t xml:space="preserve">same </w:t>
      </w:r>
      <w:r w:rsidR="003E00BA">
        <w:t>data</w:t>
      </w:r>
      <w:r w:rsidR="008521B3">
        <w:t xml:space="preserve"> constructed for U-TSC </w:t>
      </w:r>
      <w:r w:rsidR="00516E8B">
        <w:t>to our selected S-CML</w:t>
      </w:r>
      <w:r w:rsidR="006F442C">
        <w:t xml:space="preserve"> models</w:t>
      </w:r>
      <w:r w:rsidR="004E2B7F">
        <w:t xml:space="preserve">, </w:t>
      </w:r>
      <w:r w:rsidR="006F442C">
        <w:t>expanded by</w:t>
      </w:r>
      <w:r w:rsidR="004E2B7F">
        <w:t xml:space="preserve"> Gradient Boosting (GB)</w:t>
      </w:r>
      <w:r w:rsidR="006F442C">
        <w:t>,</w:t>
      </w:r>
      <w:r w:rsidR="00516E8B">
        <w:t xml:space="preserve"> in tabularized format</w:t>
      </w:r>
      <w:r w:rsidR="00A03339">
        <w:t xml:space="preserve"> for two reasons: </w:t>
      </w:r>
      <w:r w:rsidR="00DC722B">
        <w:t xml:space="preserve">at first, </w:t>
      </w:r>
      <w:r w:rsidR="00A83F06" w:rsidRPr="00A83F06">
        <w:t xml:space="preserve">to create a reference point and a reflection surface for the </w:t>
      </w:r>
      <w:r w:rsidR="00DC722B">
        <w:t xml:space="preserve">TSC </w:t>
      </w:r>
      <w:r w:rsidR="00A83F06" w:rsidRPr="00A83F06">
        <w:t>results</w:t>
      </w:r>
      <w:r w:rsidR="00DC722B">
        <w:t xml:space="preserve">, and second, </w:t>
      </w:r>
      <w:r w:rsidR="002D3110" w:rsidRPr="002D3110">
        <w:t xml:space="preserve">to assess the functionality of the </w:t>
      </w:r>
      <w:r w:rsidR="004635B2">
        <w:t xml:space="preserve">interlaced </w:t>
      </w:r>
      <w:r w:rsidR="00052C59">
        <w:t xml:space="preserve">three dimensional </w:t>
      </w:r>
      <w:r w:rsidR="002D3110" w:rsidRPr="002D3110">
        <w:t>data structure at a more general level</w:t>
      </w:r>
      <w:r w:rsidR="008F153D">
        <w:t xml:space="preserve"> by classifying both dataset types</w:t>
      </w:r>
      <w:r w:rsidR="00052C59">
        <w:t xml:space="preserve"> of this thesis</w:t>
      </w:r>
      <w:r w:rsidR="008F153D">
        <w:t xml:space="preserve"> usign the same models.</w:t>
      </w:r>
    </w:p>
    <w:p w14:paraId="6EF1CBD8" w14:textId="6665DC60" w:rsidR="001F472A" w:rsidRDefault="001F472A" w:rsidP="001F472A">
      <w:pPr>
        <w:pStyle w:val="Heading3"/>
      </w:pPr>
      <w:bookmarkStart w:id="40" w:name="_Toc134268823"/>
      <w:r>
        <w:t>Model validation and objectives</w:t>
      </w:r>
      <w:bookmarkEnd w:id="40"/>
    </w:p>
    <w:p w14:paraId="6BD31FB6" w14:textId="0FD399BB" w:rsidR="007C04D9" w:rsidRPr="00960690" w:rsidRDefault="00210077" w:rsidP="00960690">
      <w:pPr>
        <w:rPr>
          <w:rFonts w:cs="Times New Roman"/>
        </w:rPr>
      </w:pPr>
      <w:r>
        <w:t>In S-CML</w:t>
      </w:r>
      <w:r w:rsidR="00C83615">
        <w:t xml:space="preserve"> the</w:t>
      </w:r>
      <w:r w:rsidR="003975B0">
        <w:t xml:space="preserve"> selected models are validated by using 5-Fold Cross validation</w:t>
      </w:r>
      <w:r>
        <w:t xml:space="preserve"> (A-</w:t>
      </w:r>
      <w:r w:rsidR="00EC6417">
        <w:t>1.3</w:t>
      </w:r>
      <w:r>
        <w:t>)</w:t>
      </w:r>
      <w:r w:rsidR="003975B0">
        <w:t>.</w:t>
      </w:r>
      <w:r w:rsidR="00F30B8E">
        <w:t xml:space="preserve"> </w:t>
      </w:r>
      <w:r w:rsidR="00F30B8E" w:rsidRPr="005268EF">
        <w:t xml:space="preserve">Considering the </w:t>
      </w:r>
      <w:r w:rsidR="00F30B8E">
        <w:t>premise</w:t>
      </w:r>
      <w:r w:rsidR="00F30B8E" w:rsidRPr="005268EF">
        <w:t>, the</w:t>
      </w:r>
      <w:r w:rsidR="00F30B8E">
        <w:t xml:space="preserve"> main</w:t>
      </w:r>
      <w:r w:rsidR="00F30B8E" w:rsidRPr="005268EF">
        <w:t xml:space="preserve"> </w:t>
      </w:r>
      <w:r w:rsidR="00F30B8E">
        <w:t xml:space="preserve">objective </w:t>
      </w:r>
      <w:r w:rsidR="00F30B8E" w:rsidRPr="005268EF">
        <w:t>is to find at least one</w:t>
      </w:r>
      <w:r w:rsidR="00F30B8E">
        <w:t xml:space="preserve"> ML</w:t>
      </w:r>
      <w:r w:rsidR="00F30B8E" w:rsidRPr="005268EF">
        <w:t xml:space="preserve"> model that achieves an error-free result in the</w:t>
      </w:r>
      <w:r w:rsidR="00F30B8E">
        <w:t xml:space="preserve"> particular</w:t>
      </w:r>
      <w:r w:rsidR="00F30B8E" w:rsidRPr="005268EF">
        <w:t xml:space="preserve"> selected data set which contains relatively little </w:t>
      </w:r>
      <w:r w:rsidR="00F30B8E">
        <w:t>room</w:t>
      </w:r>
      <w:r w:rsidR="00F30B8E" w:rsidRPr="005268EF">
        <w:t xml:space="preserve"> for </w:t>
      </w:r>
      <w:r w:rsidR="00F30B8E">
        <w:t>theoretical</w:t>
      </w:r>
      <w:r w:rsidR="00F30B8E" w:rsidRPr="005268EF">
        <w:t xml:space="preserve"> interpretation</w:t>
      </w:r>
      <w:r w:rsidR="00F30B8E">
        <w:t>s</w:t>
      </w:r>
      <w:r w:rsidR="00F30B8E" w:rsidRPr="005268EF">
        <w:t xml:space="preserve"> between different sports, and therefore</w:t>
      </w:r>
      <w:r w:rsidR="000E2504">
        <w:t xml:space="preserve"> either</w:t>
      </w:r>
      <w:r w:rsidR="00F30B8E" w:rsidRPr="005268EF">
        <w:t xml:space="preserve"> represent the average </w:t>
      </w:r>
      <w:r w:rsidR="00F30B8E">
        <w:t>practical reality</w:t>
      </w:r>
      <w:r w:rsidR="00F30B8E" w:rsidRPr="005268EF">
        <w:t>.</w:t>
      </w:r>
    </w:p>
    <w:p w14:paraId="6F27621B" w14:textId="4AE5E16B" w:rsidR="009036C3" w:rsidRDefault="00B3137B" w:rsidP="009B31B7">
      <w:r>
        <w:t xml:space="preserve">Lastly, it is reasonable to mention a few important facts to pay </w:t>
      </w:r>
      <w:r w:rsidR="005D7CBD">
        <w:t>attention to</w:t>
      </w:r>
      <w:r>
        <w:t xml:space="preserve"> in this </w:t>
      </w:r>
      <w:r w:rsidR="00235597">
        <w:t>thesis</w:t>
      </w:r>
      <w:r>
        <w:t xml:space="preserve">. Dataset consists of sport records from the single athlete and therefore this study does not take into account interpersonal variations. </w:t>
      </w:r>
      <w:r w:rsidR="00C83615">
        <w:t xml:space="preserve">For example, </w:t>
      </w:r>
      <w:r>
        <w:t>Rokni et al.</w:t>
      </w:r>
      <w:r w:rsidR="008B4450">
        <w:t xml:space="preserve"> (</w:t>
      </w:r>
      <w:r w:rsidR="00016503">
        <w:t>2018</w:t>
      </w:r>
      <w:r w:rsidR="008B4450">
        <w:t>)</w:t>
      </w:r>
      <w:r>
        <w:t xml:space="preserve"> (</w:t>
      </w:r>
      <w:r w:rsidR="001D3334">
        <w:fldChar w:fldCharType="begin"/>
      </w:r>
      <w:r w:rsidR="00F812D3">
        <w:instrText xml:space="preserve"> ADDIN ZOTERO_ITEM CSL_CITATION {"citationID":"aRMHke2O","properties":{"formattedCitation":"[19]","plainCitation":"[19]","noteIndex":0},"citationItems":[{"id":26,"uris":["http://zotero.org/users/local/q0F3hXW0/items/94ZHZRWW","http://zotero.org/users/11390376/items/94ZHZRWW"],"itemData":{"id":26,"type":"article-journal","abstract":"A major barrier to the personalized Human Activity Recognition using wearable sensors is that the performance of the recognition model drops significantly upon adoption of the system by new users or changes in physical/behavioral status of users. Therefore, the model needs to be retrained by collecting new labeled data in the new context. In this study, we develop a transfer learning framework using convolutional neural networks to build a personalized activity recognition model with minimal user supervision.","container-title":"Proceedings of the AAAI Conference on Artificial Intelligence","DOI":"10.1609/aaai.v32i1.12185","ISSN":"2374-3468, 2159-5399","issue":"1","journalAbbreviation":"AAAI","source":"DOI.org (Crossref)","title":"Personalized Human Activity Recognition Using Convolutional Neural Networks","URL":"https://ojs.aaai.org/index.php/AAAI/article/view/12185","volume":"32","author":[{"family":"Rokni","given":"Seyed Ali"},{"family":"Nourollahi","given":"Marjan"},{"family":"Ghasemzadeh","given":"Hassan"}],"accessed":{"date-parts":[["2023",3,8]]},"issued":{"date-parts":[["2018",4,29]]}}}],"schema":"https://github.com/citation-style-language/schema/raw/master/csl-citation.json"} </w:instrText>
      </w:r>
      <w:r w:rsidR="001D3334">
        <w:fldChar w:fldCharType="separate"/>
      </w:r>
      <w:r w:rsidR="006C1B58" w:rsidRPr="006C1B58">
        <w:rPr>
          <w:rFonts w:ascii="Times New Roman" w:hAnsi="Times New Roman" w:cs="Times New Roman"/>
        </w:rPr>
        <w:t>[19]</w:t>
      </w:r>
      <w:r w:rsidR="001D3334">
        <w:fldChar w:fldCharType="end"/>
      </w:r>
      <w:r>
        <w:t xml:space="preserve">) implemented a neural network architecture using transfer learning techniques which enables them to build a personalized HAR model with minimal human supervision. This minimal human supervision is the ultimate goal of personalized HAR algorithms and in that sense this study is </w:t>
      </w:r>
      <w:r w:rsidR="00BE3635">
        <w:t>quite</w:t>
      </w:r>
      <w:r>
        <w:t xml:space="preserve"> primitive and only framework for future studies. Further, the motivation to investigate SAC-problem from this point of view is mainly targeted to fitness and active athletes and other sport enthusiasts which will record their activities using any device and upload data into the cloud service to be compared among others, for example, in segment leader boards.</w:t>
      </w:r>
    </w:p>
    <w:p w14:paraId="07FB0F6F" w14:textId="33D29F7C" w:rsidR="00E71EED" w:rsidRDefault="009036C3" w:rsidP="00BF2BC6">
      <w:pPr>
        <w:pStyle w:val="Heading1"/>
      </w:pPr>
      <w:bookmarkStart w:id="41" w:name="_Toc134268824"/>
      <w:r>
        <w:t xml:space="preserve">Dataset </w:t>
      </w:r>
      <w:r w:rsidR="009C0051">
        <w:t>construction</w:t>
      </w:r>
      <w:r w:rsidR="00D50DCF">
        <w:t xml:space="preserve"> </w:t>
      </w:r>
      <w:r w:rsidR="00D50DCF" w:rsidRPr="00043111">
        <w:t>[</w:t>
      </w:r>
      <w:r w:rsidR="00CB5515">
        <w:t>1</w:t>
      </w:r>
      <w:r w:rsidR="00F70F65">
        <w:t>2</w:t>
      </w:r>
      <w:r w:rsidR="009B7C50" w:rsidRPr="00043111">
        <w:t xml:space="preserve"> pages</w:t>
      </w:r>
      <w:r w:rsidR="00D50DCF" w:rsidRPr="00043111">
        <w:t>]</w:t>
      </w:r>
      <w:bookmarkEnd w:id="41"/>
    </w:p>
    <w:p w14:paraId="584BACED" w14:textId="2CCE1979" w:rsidR="00C865A2" w:rsidRDefault="00C12C05" w:rsidP="00027280">
      <w:pPr>
        <w:pStyle w:val="Heading2"/>
        <w:numPr>
          <w:ilvl w:val="1"/>
          <w:numId w:val="21"/>
        </w:numPr>
      </w:pPr>
      <w:bookmarkStart w:id="42" w:name="_Toc134268825"/>
      <w:r w:rsidRPr="00AC22E9">
        <w:t>Dataset</w:t>
      </w:r>
      <w:r>
        <w:t xml:space="preserve"> for Standard CML</w:t>
      </w:r>
      <w:bookmarkEnd w:id="42"/>
    </w:p>
    <w:p w14:paraId="660012CB" w14:textId="69B885F9" w:rsidR="00C865A2" w:rsidRPr="00232251" w:rsidRDefault="00C865A2" w:rsidP="00C865A2">
      <w:pPr>
        <w:pStyle w:val="Heading3"/>
      </w:pPr>
      <w:bookmarkStart w:id="43" w:name="_Toc134268826"/>
      <w:r>
        <w:t xml:space="preserve">Dataset </w:t>
      </w:r>
      <w:r w:rsidR="00462D70">
        <w:t xml:space="preserve">origin </w:t>
      </w:r>
      <w:r>
        <w:t xml:space="preserve">and </w:t>
      </w:r>
      <w:r w:rsidR="00462D70">
        <w:t>devices</w:t>
      </w:r>
      <w:bookmarkEnd w:id="43"/>
      <w:r>
        <w:t xml:space="preserve"> </w:t>
      </w:r>
    </w:p>
    <w:p w14:paraId="2BDDEAB6" w14:textId="78780E4E" w:rsidR="00C865A2" w:rsidRPr="00962B02" w:rsidRDefault="00C865A2" w:rsidP="00C865A2">
      <w:r>
        <w:t>Data</w:t>
      </w:r>
      <w:r w:rsidR="00002AA4">
        <w:t xml:space="preserve">set for S-CML </w:t>
      </w:r>
      <w:r w:rsidR="005D7CBD">
        <w:t>consists</w:t>
      </w:r>
      <w:r>
        <w:t xml:space="preserve"> of sport recordings from a single athlete covering 16 month of time period. </w:t>
      </w:r>
      <w:r w:rsidR="00022278">
        <w:t>Activities</w:t>
      </w:r>
      <w:r>
        <w:t xml:space="preserve"> </w:t>
      </w:r>
      <w:r w:rsidR="00022278">
        <w:t>are</w:t>
      </w:r>
      <w:r>
        <w:t xml:space="preserve"> recorded by two Garmin sport watches FR</w:t>
      </w:r>
      <w:r w:rsidR="00B57306">
        <w:t>-</w:t>
      </w:r>
      <w:r>
        <w:t>920XT and Vivosport</w:t>
      </w:r>
      <w:r w:rsidR="00237062">
        <w:t xml:space="preserve">, </w:t>
      </w:r>
      <w:proofErr w:type="gramStart"/>
      <w:r w:rsidR="00DB4081">
        <w:t>latter</w:t>
      </w:r>
      <w:proofErr w:type="gramEnd"/>
      <w:r w:rsidR="000507E1">
        <w:t xml:space="preserve"> </w:t>
      </w:r>
      <w:r w:rsidR="00237062">
        <w:t>also called</w:t>
      </w:r>
      <w:r w:rsidR="000507E1">
        <w:t xml:space="preserve"> activity tracker</w:t>
      </w:r>
      <w:r>
        <w:t>.</w:t>
      </w:r>
      <w:r w:rsidR="00B57306">
        <w:t xml:space="preserve"> Model FR-920XT </w:t>
      </w:r>
      <w:r w:rsidR="00AB3CE8">
        <w:t>has integrated GPS and Barometer sensors</w:t>
      </w:r>
      <w:r w:rsidR="00D87DF9">
        <w:t xml:space="preserve"> </w:t>
      </w:r>
      <w:r w:rsidR="00E973DC">
        <w:t>b</w:t>
      </w:r>
      <w:r w:rsidR="00FC5A33">
        <w:t>ut</w:t>
      </w:r>
      <w:r w:rsidR="00AB3CE8">
        <w:t xml:space="preserve"> exter</w:t>
      </w:r>
      <w:r w:rsidR="00D87DF9">
        <w:t>n</w:t>
      </w:r>
      <w:r w:rsidR="00F66269">
        <w:t>al Heart Rate</w:t>
      </w:r>
      <w:r w:rsidR="00EC1702">
        <w:t xml:space="preserve"> (HR)</w:t>
      </w:r>
      <w:r w:rsidR="00633428">
        <w:t xml:space="preserve"> and inertial</w:t>
      </w:r>
      <w:r w:rsidR="00F66269">
        <w:t xml:space="preserve"> sensor</w:t>
      </w:r>
      <w:r w:rsidR="00D33E79">
        <w:t xml:space="preserve"> mounted </w:t>
      </w:r>
      <w:r w:rsidR="00E973DC">
        <w:t>right</w:t>
      </w:r>
      <w:r w:rsidR="00D33E79" w:rsidRPr="00D33E79">
        <w:t xml:space="preserve"> below the chest</w:t>
      </w:r>
      <w:r w:rsidR="00E973DC">
        <w:t>.</w:t>
      </w:r>
      <w:r w:rsidR="00237062">
        <w:t xml:space="preserve"> Whereas Vivosport </w:t>
      </w:r>
      <w:r w:rsidR="00EE757C">
        <w:lastRenderedPageBreak/>
        <w:t>uses</w:t>
      </w:r>
      <w:r w:rsidR="003A690C">
        <w:t xml:space="preserve"> more</w:t>
      </w:r>
      <w:r w:rsidR="00EE757C">
        <w:t xml:space="preserve"> integrated </w:t>
      </w:r>
      <w:r w:rsidR="00D0351B">
        <w:t xml:space="preserve">wrist based </w:t>
      </w:r>
      <w:r w:rsidR="00EE757C">
        <w:t xml:space="preserve">heart rate </w:t>
      </w:r>
      <w:r w:rsidR="00F36ED1">
        <w:t>monitoring,</w:t>
      </w:r>
      <w:r w:rsidR="00A92212">
        <w:t xml:space="preserve"> having more instability</w:t>
      </w:r>
      <w:r w:rsidR="003A690C">
        <w:t>.</w:t>
      </w:r>
      <w:r w:rsidR="00EC1702">
        <w:t xml:space="preserve"> This HR</w:t>
      </w:r>
      <w:r w:rsidR="00266BD2">
        <w:t>-Inertial</w:t>
      </w:r>
      <w:r w:rsidR="00EC1702">
        <w:t xml:space="preserve"> sensor</w:t>
      </w:r>
      <w:r w:rsidR="00266BD2">
        <w:t xml:space="preserve"> enables to measure </w:t>
      </w:r>
      <w:r w:rsidR="0049678E">
        <w:t xml:space="preserve">running dynamics including vertical oscillation, vertical ratio, </w:t>
      </w:r>
      <w:r w:rsidR="00B53CE8">
        <w:t>cadence</w:t>
      </w:r>
      <w:r w:rsidR="00395AB9">
        <w:t>,</w:t>
      </w:r>
      <w:r w:rsidR="00B53CE8">
        <w:t xml:space="preserve"> and </w:t>
      </w:r>
      <w:r w:rsidR="00647C3D">
        <w:t>many other derived features</w:t>
      </w:r>
      <w:r w:rsidR="00E3277A">
        <w:t>, but because function is enabled only for</w:t>
      </w:r>
      <w:r w:rsidR="0007501D">
        <w:t xml:space="preserve"> running activity, these features cannot be applied in classification task.</w:t>
      </w:r>
      <w:r w:rsidR="00266BD2">
        <w:t xml:space="preserve"> </w:t>
      </w:r>
      <w:r w:rsidR="00395AB9">
        <w:t>R</w:t>
      </w:r>
      <w:r>
        <w:t xml:space="preserve">ecords from the devices </w:t>
      </w:r>
      <w:r w:rsidR="00C4137E">
        <w:t>are</w:t>
      </w:r>
      <w:r>
        <w:t xml:space="preserve"> uploaded to the </w:t>
      </w:r>
      <w:r w:rsidR="003D7F10">
        <w:t>Garmin Connect</w:t>
      </w:r>
      <w:r w:rsidR="00663D7A">
        <w:t xml:space="preserve"> (GC)</w:t>
      </w:r>
      <w:r w:rsidR="003D7F10">
        <w:t xml:space="preserve"> </w:t>
      </w:r>
      <w:r>
        <w:t>cloud service</w:t>
      </w:r>
      <w:r w:rsidR="003D7F10">
        <w:t xml:space="preserve"> after finishing the activity</w:t>
      </w:r>
      <w:r>
        <w:t xml:space="preserve"> and </w:t>
      </w:r>
      <w:r w:rsidR="00F36ED1">
        <w:t>the dataset</w:t>
      </w:r>
      <w:r>
        <w:t xml:space="preserve"> is constructed from that raw data. </w:t>
      </w:r>
      <w:r w:rsidR="00D36043">
        <w:t xml:space="preserve">Since other studies </w:t>
      </w:r>
      <w:r w:rsidR="00BA1BE1">
        <w:t>do not pay attention to dataset construction process</w:t>
      </w:r>
      <w:r w:rsidR="00FF159F">
        <w:t xml:space="preserve"> </w:t>
      </w:r>
      <w:r w:rsidR="002A0E4B">
        <w:t>b</w:t>
      </w:r>
      <w:r w:rsidR="002A0E4B" w:rsidRPr="002A0E4B">
        <w:t>ut rather try to dodge and tackle problems by creating flexible algorithms</w:t>
      </w:r>
      <w:r w:rsidR="00275F0C">
        <w:t>, in this thesis</w:t>
      </w:r>
      <w:r w:rsidR="00FF159F">
        <w:t xml:space="preserve"> </w:t>
      </w:r>
      <w:r w:rsidR="00275F0C">
        <w:t>c</w:t>
      </w:r>
      <w:r>
        <w:t xml:space="preserve">areful data formatting, and further, preprocessing is emphasized in order to get best possible premise for successful sport classification. We start by taking a quick overlook for the raw data and features and then proceed by reporting main issues encountered during data formatting and </w:t>
      </w:r>
      <w:r w:rsidR="000E5692">
        <w:t>finish</w:t>
      </w:r>
      <w:r>
        <w:t xml:space="preserve"> in final feature exclusion.</w:t>
      </w:r>
    </w:p>
    <w:p w14:paraId="7B821058" w14:textId="77777777" w:rsidR="00C865A2" w:rsidRDefault="00C865A2" w:rsidP="00C865A2">
      <w:pPr>
        <w:pStyle w:val="Heading3"/>
      </w:pPr>
      <w:bookmarkStart w:id="44" w:name="_Dataset_preview"/>
      <w:bookmarkStart w:id="45" w:name="_Toc104289420"/>
      <w:bookmarkStart w:id="46" w:name="_Toc134268827"/>
      <w:bookmarkEnd w:id="44"/>
      <w:r>
        <w:t>Raw data</w:t>
      </w:r>
      <w:r w:rsidRPr="0042044A">
        <w:t xml:space="preserve"> </w:t>
      </w:r>
      <w:r w:rsidRPr="00232251">
        <w:t>formatting</w:t>
      </w:r>
      <w:r>
        <w:t xml:space="preserve"> and feature exclusion</w:t>
      </w:r>
      <w:bookmarkEnd w:id="45"/>
      <w:bookmarkEnd w:id="46"/>
    </w:p>
    <w:p w14:paraId="47BA0411" w14:textId="0098FDCF" w:rsidR="00C865A2" w:rsidRDefault="00C865A2" w:rsidP="00C865A2">
      <w:r>
        <w:t xml:space="preserve">Original dataset </w:t>
      </w:r>
      <w:hyperlink w:anchor="_[A-2.1]_Original_dataset" w:history="1">
        <w:r w:rsidRPr="001B7A46">
          <w:rPr>
            <w:rStyle w:val="Hyperlink"/>
          </w:rPr>
          <w:t>A-2.1</w:t>
        </w:r>
      </w:hyperlink>
      <w:r w:rsidR="00A02E6E">
        <w:rPr>
          <w:rStyle w:val="Hyperlink"/>
        </w:rPr>
        <w:t>A</w:t>
      </w:r>
      <w:r>
        <w:t xml:space="preserve"> from </w:t>
      </w:r>
      <w:r w:rsidR="00E01692">
        <w:t>G</w:t>
      </w:r>
      <w:r w:rsidR="00663D7A">
        <w:t>C</w:t>
      </w:r>
      <w:r w:rsidR="00E01692">
        <w:t xml:space="preserve"> </w:t>
      </w:r>
      <w:r>
        <w:t xml:space="preserve">cloud consists of 220 rows and 40 columns and is saved in </w:t>
      </w:r>
      <w:r w:rsidRPr="00095511">
        <w:rPr>
          <w:i/>
          <w:iCs/>
        </w:rPr>
        <w:t>csv</w:t>
      </w:r>
      <w:r>
        <w:t xml:space="preserve"> format. </w:t>
      </w:r>
      <w:r w:rsidR="00F36ED1">
        <w:t>The first</w:t>
      </w:r>
      <w:r>
        <w:t xml:space="preserve"> step is to remove columns which are not </w:t>
      </w:r>
      <w:r w:rsidR="004A7196">
        <w:t>relevant</w:t>
      </w:r>
      <w:r>
        <w:t xml:space="preserve"> and can be clearly seen that they do not provide any relevant information related to activity classification task. </w:t>
      </w:r>
      <w:r w:rsidRPr="00D21742">
        <w:t>After this, there are 2</w:t>
      </w:r>
      <w:r>
        <w:t>7</w:t>
      </w:r>
      <w:r w:rsidRPr="00D21742">
        <w:t xml:space="preserve"> </w:t>
      </w:r>
      <w:r>
        <w:t>features</w:t>
      </w:r>
      <w:r w:rsidRPr="00D21742">
        <w:t xml:space="preserve"> left in the dataset</w:t>
      </w:r>
      <w:r>
        <w:t xml:space="preserve"> before single cell value formatting in precondition to a column value type transformation from</w:t>
      </w:r>
      <w:r w:rsidRPr="007468CA">
        <w:rPr>
          <w:i/>
          <w:iCs/>
        </w:rPr>
        <w:t xml:space="preserve"> string</w:t>
      </w:r>
      <w:r>
        <w:t xml:space="preserve"> (object) value to a numeric. In time data formatting, where colons or dots separated (h:m:s/h.m.s) values will be transformed to a </w:t>
      </w:r>
      <w:commentRangeStart w:id="47"/>
      <w:r w:rsidR="007468CA">
        <w:t>floating</w:t>
      </w:r>
      <w:commentRangeEnd w:id="47"/>
      <w:r w:rsidR="00094467">
        <w:rPr>
          <w:rStyle w:val="CommentReference"/>
        </w:rPr>
        <w:commentReference w:id="47"/>
      </w:r>
      <w:r w:rsidR="007468CA">
        <w:t xml:space="preserve"> </w:t>
      </w:r>
      <w:r w:rsidR="008A0583">
        <w:t xml:space="preserve">point </w:t>
      </w:r>
      <w:r w:rsidR="00CA03E0">
        <w:t>number</w:t>
      </w:r>
      <w:r>
        <w:t>. Then we need to replace all commas by dot in the dataset and remove thousand separators from features</w:t>
      </w:r>
      <w:r w:rsidR="00020FCB">
        <w:t xml:space="preserve">. Due to </w:t>
      </w:r>
      <w:r w:rsidR="00F36ED1">
        <w:t>the small</w:t>
      </w:r>
      <w:r w:rsidR="00020FCB">
        <w:t xml:space="preserve"> data</w:t>
      </w:r>
      <w:r w:rsidR="00BD5842">
        <w:t xml:space="preserve"> dimensionality, </w:t>
      </w:r>
      <w:r>
        <w:t xml:space="preserve">columns </w:t>
      </w:r>
      <w:r w:rsidR="00BD5842">
        <w:t xml:space="preserve">can be </w:t>
      </w:r>
      <w:r>
        <w:t xml:space="preserve">detected manually. This will be implemented in the whole dataset by </w:t>
      </w:r>
      <w:r w:rsidR="00AC42A1">
        <w:t xml:space="preserve">using algorithm which </w:t>
      </w:r>
      <w:r>
        <w:t>select</w:t>
      </w:r>
      <w:r w:rsidR="00AC42A1">
        <w:t xml:space="preserve">s </w:t>
      </w:r>
      <w:r>
        <w:t>all the object value type columns</w:t>
      </w:r>
      <w:r w:rsidR="00FF71B9">
        <w:t xml:space="preserve"> from the dataset</w:t>
      </w:r>
      <w:r>
        <w:t xml:space="preserve">. </w:t>
      </w:r>
      <w:commentRangeStart w:id="48"/>
      <w:r>
        <w:t xml:space="preserve">For the </w:t>
      </w:r>
      <w:r w:rsidRPr="00FF71B9">
        <w:rPr>
          <w:i/>
          <w:iCs/>
        </w:rPr>
        <w:t>calories</w:t>
      </w:r>
      <w:r>
        <w:t xml:space="preserve"> feature, also integer type conversion was made</w:t>
      </w:r>
      <w:commentRangeEnd w:id="48"/>
      <w:r w:rsidR="005373C3">
        <w:rPr>
          <w:rStyle w:val="CommentReference"/>
        </w:rPr>
        <w:commentReference w:id="48"/>
      </w:r>
      <w:r>
        <w:t>. There are also two</w:t>
      </w:r>
      <w:r w:rsidR="007657CE">
        <w:t xml:space="preserve"> </w:t>
      </w:r>
      <w:r>
        <w:t>time data columns</w:t>
      </w:r>
      <w:r w:rsidR="004F6C26">
        <w:t xml:space="preserve"> </w:t>
      </w:r>
      <w:r w:rsidR="00DC1F46">
        <w:t>in the unit</w:t>
      </w:r>
      <w:r w:rsidR="004F6C26">
        <w:t xml:space="preserve"> </w:t>
      </w:r>
      <w:r w:rsidR="00DC1F46">
        <w:t xml:space="preserve">of </w:t>
      </w:r>
      <w:r w:rsidR="004F6C26">
        <w:t>pace</w:t>
      </w:r>
      <w:r w:rsidR="00713559">
        <w:t>,</w:t>
      </w:r>
      <w:r>
        <w:t xml:space="preserve"> </w:t>
      </w:r>
      <w:r w:rsidR="00D66B11">
        <w:t>wherein</w:t>
      </w:r>
      <w:r>
        <w:t xml:space="preserve"> different activity types are using different units. In this case, pace data can be expressed as a speed value. We solve this before moving all the rest of the object columns to a numeric format. In supervised classification it is crucial to have enough instances for every activity type for </w:t>
      </w:r>
      <w:r w:rsidR="00F36ED1">
        <w:t>both</w:t>
      </w:r>
      <w:r>
        <w:t xml:space="preserve"> </w:t>
      </w:r>
      <w:r w:rsidR="00CA03E0">
        <w:t>train</w:t>
      </w:r>
      <w:r>
        <w:t xml:space="preserve"> and test splits. Therefore, class labels less than </w:t>
      </w:r>
      <w:commentRangeStart w:id="49"/>
      <w:r w:rsidR="00272B21">
        <w:t>intuitively</w:t>
      </w:r>
      <w:commentRangeEnd w:id="49"/>
      <w:r w:rsidR="00F356DA">
        <w:rPr>
          <w:rStyle w:val="CommentReference"/>
        </w:rPr>
        <w:commentReference w:id="49"/>
      </w:r>
      <w:r w:rsidR="00272B21">
        <w:t xml:space="preserve"> </w:t>
      </w:r>
      <w:r>
        <w:t xml:space="preserve">selected criteria (20) are rejected. All the instances for four different activities were dropped out, and also, all related features according to single unique value rule. Thus, after raw data formatting and </w:t>
      </w:r>
      <w:r w:rsidR="00844FDA">
        <w:t>know</w:t>
      </w:r>
      <w:r w:rsidR="00E20DB2">
        <w:t>ledge based</w:t>
      </w:r>
      <w:r>
        <w:t xml:space="preserve"> feature exclusion dimensionality of the dataset has decreased to 22 columns, including label column used in classification task.</w:t>
      </w:r>
    </w:p>
    <w:p w14:paraId="463AE302" w14:textId="77777777" w:rsidR="00C865A2" w:rsidRDefault="00C865A2" w:rsidP="00C865A2">
      <w:pPr>
        <w:pStyle w:val="Heading3"/>
      </w:pPr>
      <w:bookmarkStart w:id="50" w:name="_Dataset_preview_1"/>
      <w:bookmarkStart w:id="51" w:name="_Toc104289421"/>
      <w:bookmarkStart w:id="52" w:name="_Toc134268828"/>
      <w:bookmarkEnd w:id="50"/>
      <w:r w:rsidRPr="0042044A">
        <w:lastRenderedPageBreak/>
        <w:t>Data</w:t>
      </w:r>
      <w:r>
        <w:t>set</w:t>
      </w:r>
      <w:r w:rsidRPr="0042044A">
        <w:t xml:space="preserve"> p</w:t>
      </w:r>
      <w:r>
        <w:t>review</w:t>
      </w:r>
      <w:bookmarkEnd w:id="51"/>
      <w:bookmarkEnd w:id="52"/>
    </w:p>
    <w:p w14:paraId="5C238D9B" w14:textId="07F73BEE" w:rsidR="00C865A2" w:rsidRDefault="002E3726" w:rsidP="00C865A2">
      <w:r>
        <w:t>SAC</w:t>
      </w:r>
      <w:r w:rsidR="00C865A2">
        <w:t xml:space="preserve"> is performed in the dataset described in the appendix </w:t>
      </w:r>
      <w:hyperlink w:anchor="_[A-2.2A]_Classification_dataset" w:history="1">
        <w:r w:rsidR="00C865A2" w:rsidRPr="00641BB5">
          <w:rPr>
            <w:rStyle w:val="Hyperlink"/>
          </w:rPr>
          <w:t>A-2.</w:t>
        </w:r>
        <w:r w:rsidR="00C11C46">
          <w:rPr>
            <w:rStyle w:val="Hyperlink"/>
          </w:rPr>
          <w:t>1</w:t>
        </w:r>
        <w:r w:rsidR="00A02E6E">
          <w:rPr>
            <w:rStyle w:val="Hyperlink"/>
          </w:rPr>
          <w:t>B</w:t>
        </w:r>
      </w:hyperlink>
      <w:r w:rsidR="00C865A2">
        <w:t xml:space="preserve">. There are 22 features and 213 instances which will be considered in a principal component analysis when selecting the most effective features. Target column is </w:t>
      </w:r>
      <w:r w:rsidR="00C865A2" w:rsidRPr="00C83A30">
        <w:rPr>
          <w:i/>
          <w:iCs/>
        </w:rPr>
        <w:t>Activity Type</w:t>
      </w:r>
      <w:r w:rsidR="00C865A2">
        <w:t xml:space="preserve"> feature, which is the only categorical value column. Also, there are two integer value </w:t>
      </w:r>
      <w:r>
        <w:t>columns,</w:t>
      </w:r>
      <w:r w:rsidR="00C865A2">
        <w:t xml:space="preserve"> but all the rest are </w:t>
      </w:r>
      <w:r w:rsidR="00153A03">
        <w:t xml:space="preserve">a </w:t>
      </w:r>
      <w:r w:rsidR="00C865A2">
        <w:t>type of flo</w:t>
      </w:r>
      <w:r>
        <w:t xml:space="preserve">ating </w:t>
      </w:r>
      <w:r w:rsidR="00700683">
        <w:t>value</w:t>
      </w:r>
      <w:r w:rsidR="00C865A2">
        <w:t>. Correlation matrix shows descriptive overview of the nature of the data features and their relations</w:t>
      </w:r>
      <w:r w:rsidR="00153A03">
        <w:t xml:space="preserve"> (</w:t>
      </w:r>
      <w:hyperlink w:anchor="_[A-2.2A]_Feature_correlations" w:history="1">
        <w:r w:rsidR="00153A03">
          <w:rPr>
            <w:rStyle w:val="Hyperlink"/>
          </w:rPr>
          <w:t>A-2.1C</w:t>
        </w:r>
      </w:hyperlink>
      <w:r w:rsidR="00153A03">
        <w:t>)</w:t>
      </w:r>
      <w:r w:rsidR="00C865A2">
        <w:t xml:space="preserve">. Lastly, the most significant factor is </w:t>
      </w:r>
      <w:r w:rsidR="00D91F42">
        <w:t xml:space="preserve">the </w:t>
      </w:r>
      <w:r w:rsidR="00C865A2">
        <w:t>target</w:t>
      </w:r>
      <w:r w:rsidR="00EB4FE5">
        <w:t xml:space="preserve"> </w:t>
      </w:r>
      <w:r w:rsidR="00C865A2">
        <w:t>feature class division between activity types that can be seen on the figure 2.</w:t>
      </w:r>
      <w:r w:rsidR="00750103">
        <w:t>1</w:t>
      </w:r>
      <w:r w:rsidR="00C80276">
        <w:t>A</w:t>
      </w:r>
      <w:r w:rsidR="00C865A2">
        <w:t>:</w:t>
      </w:r>
    </w:p>
    <w:p w14:paraId="5AFC50E5" w14:textId="4EB5CE69" w:rsidR="00C865A2" w:rsidRDefault="007671A0" w:rsidP="00C865A2">
      <w:pPr>
        <w:pStyle w:val="Picture"/>
      </w:pPr>
      <w:r>
        <w:drawing>
          <wp:inline distT="0" distB="0" distL="0" distR="0" wp14:anchorId="2FBC5FFF" wp14:editId="06FFE98F">
            <wp:extent cx="4114800" cy="1797148"/>
            <wp:effectExtent l="0" t="0" r="0" b="0"/>
            <wp:docPr id="1754984201"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84201" name="Picture 8" descr="Chart, ba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34774" cy="1805871"/>
                    </a:xfrm>
                    <a:prstGeom prst="rect">
                      <a:avLst/>
                    </a:prstGeom>
                  </pic:spPr>
                </pic:pic>
              </a:graphicData>
            </a:graphic>
          </wp:inline>
        </w:drawing>
      </w:r>
    </w:p>
    <w:p w14:paraId="1CB83603" w14:textId="08B4E885" w:rsidR="00C865A2" w:rsidRDefault="00C865A2" w:rsidP="00C865A2">
      <w:pPr>
        <w:pStyle w:val="Figurecaption"/>
      </w:pPr>
      <w:r>
        <w:t>Fig</w:t>
      </w:r>
      <w:r w:rsidR="00D85389">
        <w:t>.</w:t>
      </w:r>
      <w:r w:rsidRPr="00924687">
        <w:t xml:space="preserve"> 2.</w:t>
      </w:r>
      <w:r w:rsidR="00C80276">
        <w:t>1A</w:t>
      </w:r>
      <w:r w:rsidRPr="00924687">
        <w:t>: C</w:t>
      </w:r>
      <w:r w:rsidR="0027341D">
        <w:t>ategory</w:t>
      </w:r>
      <w:r w:rsidRPr="00924687">
        <w:t xml:space="preserve"> di</w:t>
      </w:r>
      <w:r w:rsidR="0018256E">
        <w:t>stribution</w:t>
      </w:r>
      <w:r w:rsidRPr="00924687">
        <w:t xml:space="preserve"> </w:t>
      </w:r>
      <w:r w:rsidR="0018256E">
        <w:t>among</w:t>
      </w:r>
      <w:r w:rsidRPr="00924687">
        <w:t xml:space="preserve"> activities</w:t>
      </w:r>
      <w:r w:rsidR="0027341D">
        <w:t>.</w:t>
      </w:r>
    </w:p>
    <w:p w14:paraId="61FCDC3E" w14:textId="35280C1B" w:rsidR="00C865A2" w:rsidRPr="00377DAF" w:rsidRDefault="00C865A2" w:rsidP="00C865A2">
      <w:r>
        <w:t xml:space="preserve">There are 5 types of activities to be recognized in classification task. Pair plot </w:t>
      </w:r>
      <w:hyperlink w:anchor="_[A-2.2C]_Pairplot_(4" w:history="1">
        <w:r w:rsidRPr="004974EC">
          <w:rPr>
            <w:rStyle w:val="Hyperlink"/>
          </w:rPr>
          <w:t>A-2.</w:t>
        </w:r>
        <w:r w:rsidR="00C11C46">
          <w:rPr>
            <w:rStyle w:val="Hyperlink"/>
          </w:rPr>
          <w:t>1D</w:t>
        </w:r>
      </w:hyperlink>
      <w:r>
        <w:t xml:space="preserve"> provides quite clear representation about how four first features of the dataset behave in relation to each other among activity types.</w:t>
      </w:r>
    </w:p>
    <w:p w14:paraId="3C9A177B" w14:textId="77777777" w:rsidR="00C865A2" w:rsidRDefault="00C865A2" w:rsidP="00C865A2">
      <w:pPr>
        <w:pStyle w:val="Heading3"/>
      </w:pPr>
      <w:bookmarkStart w:id="53" w:name="_Data_transformation_and"/>
      <w:bookmarkStart w:id="54" w:name="_Data_transformation,_PCA"/>
      <w:bookmarkStart w:id="55" w:name="_Toc104289422"/>
      <w:bookmarkStart w:id="56" w:name="_Toc134268829"/>
      <w:bookmarkEnd w:id="53"/>
      <w:bookmarkEnd w:id="54"/>
      <w:r>
        <w:t xml:space="preserve">Data </w:t>
      </w:r>
      <w:r w:rsidRPr="00232251">
        <w:t>transformation</w:t>
      </w:r>
      <w:r>
        <w:t>, PCA and t-SNE</w:t>
      </w:r>
      <w:bookmarkEnd w:id="55"/>
      <w:bookmarkEnd w:id="56"/>
    </w:p>
    <w:p w14:paraId="7E83A52B" w14:textId="61BC5602" w:rsidR="00C865A2" w:rsidRPr="00CA722C" w:rsidRDefault="00C865A2" w:rsidP="00C865A2">
      <w:r>
        <w:t xml:space="preserve">After rough data processing </w:t>
      </w:r>
      <w:r w:rsidR="00700683">
        <w:t>the dataset</w:t>
      </w:r>
      <w:r>
        <w:t xml:space="preserve"> is prepared for further investigations and data transformation. Since all the columns are non-categorical, float</w:t>
      </w:r>
      <w:r w:rsidR="00704499">
        <w:t>ing</w:t>
      </w:r>
      <w:r>
        <w:t xml:space="preserve"> or integer value type columns, standardization process will be successful without data distortion. Dataset contains variables or features of different scales. In order for our machine learning or deep learning model to work well, it is very necessary for the data to have the same scale in terms of the feature to avoid bias in the outcome. Thus, feature scaling is considered an important step prior to </w:t>
      </w:r>
      <w:r w:rsidR="00700683">
        <w:t>modelling</w:t>
      </w:r>
      <w:r>
        <w:t xml:space="preserve">. Standardization technique follows the formula </w:t>
      </w:r>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σ</m:t>
            </m:r>
          </m:den>
        </m:f>
      </m:oMath>
      <w:r>
        <w:t xml:space="preserve"> ,which will set the mean value of the dataset features to zero</w:t>
      </w:r>
      <w:r w:rsidR="00745123">
        <w:t xml:space="preserve"> (0)</w:t>
      </w:r>
      <w:r>
        <w:t xml:space="preserve"> and to have unit variance. Standard deviation equals to one</w:t>
      </w:r>
      <w:r w:rsidR="00745123">
        <w:t xml:space="preserve"> (1)</w:t>
      </w:r>
      <w:r>
        <w:t>.</w:t>
      </w:r>
    </w:p>
    <w:p w14:paraId="1B645A82" w14:textId="51921DE6" w:rsidR="00C865A2" w:rsidRDefault="00C865A2" w:rsidP="00C865A2">
      <w:r>
        <w:lastRenderedPageBreak/>
        <w:t xml:space="preserve">Two techniques were used to investigate how well activity types of the dataset will be separated into clusters: Principal Component Analysis (PCA) and t-Distributed Stochastic Neighbor Embedding (t-SNE). </w:t>
      </w:r>
      <w:r w:rsidRPr="006123EE">
        <w:t xml:space="preserve">PCA is a fundamentally a simple dimensionality reduction technique that transforms the columns of a dataset into a new set </w:t>
      </w:r>
      <w:r>
        <w:t xml:space="preserve">of </w:t>
      </w:r>
      <w:r w:rsidRPr="006123EE">
        <w:t xml:space="preserve">features called Principal Components. The information contained in a column is the amount of variance it contains. The primary objective of Principal Components is to represent the information in the dataset with </w:t>
      </w:r>
      <w:r w:rsidR="00700683" w:rsidRPr="006123EE">
        <w:t>the minimum</w:t>
      </w:r>
      <w:r w:rsidRPr="006123EE">
        <w:t xml:space="preserve"> columns possible.</w:t>
      </w:r>
      <w:r>
        <w:t xml:space="preserve"> </w:t>
      </w:r>
      <w:r w:rsidRPr="00840DA9">
        <w:t>Practically PCA is used for two reasons</w:t>
      </w:r>
      <w:r>
        <w:t xml:space="preserve">: </w:t>
      </w:r>
      <w:r w:rsidRPr="00CC425B">
        <w:rPr>
          <w:i/>
          <w:iCs/>
        </w:rPr>
        <w:t>dimensionality reduction</w:t>
      </w:r>
      <w:r>
        <w:t xml:space="preserve"> and </w:t>
      </w:r>
      <w:r w:rsidRPr="00CC425B">
        <w:rPr>
          <w:i/>
          <w:iCs/>
        </w:rPr>
        <w:t>class visualization</w:t>
      </w:r>
      <w:r>
        <w:t>. A t</w:t>
      </w:r>
      <w:r w:rsidRPr="002E523E">
        <w:t xml:space="preserve">-SNE is an unsupervised, </w:t>
      </w:r>
      <w:r w:rsidRPr="001203DF">
        <w:rPr>
          <w:i/>
          <w:iCs/>
        </w:rPr>
        <w:t>non-linear technique</w:t>
      </w:r>
      <w:r w:rsidRPr="002E523E">
        <w:t xml:space="preserve"> primarily used for data exploration and visualizing high-dimensional data</w:t>
      </w:r>
      <w:r>
        <w:t xml:space="preserve"> and</w:t>
      </w:r>
      <w:r w:rsidRPr="002E523E">
        <w:t xml:space="preserve"> gives a</w:t>
      </w:r>
      <w:r>
        <w:t>n</w:t>
      </w:r>
      <w:r w:rsidRPr="002E523E">
        <w:t xml:space="preserve"> intuition of how the data is arranged in a high-dimensional space.</w:t>
      </w:r>
      <w:r>
        <w:t xml:space="preserve"> When comparing these two techniques, t</w:t>
      </w:r>
      <w:r w:rsidRPr="00294769">
        <w:t>he first thing to note is that PCA was developed in 1933 while t-SNE was developed in 2008.</w:t>
      </w:r>
      <w:r>
        <w:t xml:space="preserve"> </w:t>
      </w:r>
      <w:r w:rsidRPr="007A54F1">
        <w:t xml:space="preserve">PCA focuses heavily on linear algebra while </w:t>
      </w:r>
      <w:r w:rsidR="008B6657">
        <w:t>t</w:t>
      </w:r>
      <w:r w:rsidRPr="007A54F1">
        <w:t>-SNE is a probabilistic technique</w:t>
      </w:r>
      <w:r>
        <w:t xml:space="preserve">. Also, </w:t>
      </w:r>
      <w:r w:rsidRPr="00294769">
        <w:t xml:space="preserve">PCA is </w:t>
      </w:r>
      <w:r w:rsidRPr="001203DF">
        <w:rPr>
          <w:i/>
          <w:iCs/>
        </w:rPr>
        <w:t>a linear dimension reduction technique</w:t>
      </w:r>
      <w:r w:rsidRPr="00294769">
        <w:t xml:space="preserve"> that seeks to maximize variance and preserves large pairwise distances</w:t>
      </w:r>
      <w:r>
        <w:t>. (Pareek &amp; Jacob, 2021)</w:t>
      </w:r>
      <w:r w:rsidR="008A27DB">
        <w:t>(</w:t>
      </w:r>
      <w:r w:rsidR="00F812D3">
        <w:fldChar w:fldCharType="begin"/>
      </w:r>
      <w:r w:rsidR="00F812D3">
        <w:instrText xml:space="preserve"> ADDIN ZOTERO_ITEM CSL_CITATION {"citationID":"uRLOthPr","properties":{"formattedCitation":"[22]","plainCitation":"[22]","noteIndex":0},"citationItems":[{"id":40,"uris":["http://zotero.org/users/11390376/items/529FFXRK"],"itemData":{"id":40,"type":"chapter","container-title":"Advances in Information Communication Technology and Computing","event-place":"Singapore","ISBN":"9789811554209","language":"en","note":"collection-title: Lecture Notes in Networks and Systems\nDOI: 10.1007/978-981-15-5421-6_34","page":"327-337","publisher":"Springer Singapore","publisher-place":"Singapore","source":"DOI.org (Crossref)","title":"Data Compression and Visualization Using PCA and T-SNE","URL":"http://link.springer.com/10.1007/978-981-15-5421-6_34","volume":"135","editor":[{"family":"Goar","given":"Vishal"},{"family":"Kuri","given":"Manoj"},{"family":"Kumar","given":"Rajesh"},{"family":"Senjyu","given":"Tomonobu"}],"author":[{"family":"Pareek","given":"Jyoti"},{"family":"Jacob","given":"Joel"}],"accessed":{"date-parts":[["2023",3,8]]},"issued":{"date-parts":[["2021"]]}}}],"schema":"https://github.com/citation-style-language/schema/raw/master/csl-citation.json"} </w:instrText>
      </w:r>
      <w:r w:rsidR="00F812D3">
        <w:fldChar w:fldCharType="separate"/>
      </w:r>
      <w:r w:rsidR="00F812D3" w:rsidRPr="00F812D3">
        <w:rPr>
          <w:rFonts w:ascii="Times New Roman" w:hAnsi="Times New Roman" w:cs="Times New Roman"/>
        </w:rPr>
        <w:t>[22]</w:t>
      </w:r>
      <w:r w:rsidR="00F812D3">
        <w:fldChar w:fldCharType="end"/>
      </w:r>
      <w:r w:rsidR="008A27DB">
        <w:t>)</w:t>
      </w:r>
      <w:r>
        <w:t xml:space="preserve"> Inspecting t-SNE activity analysis results</w:t>
      </w:r>
      <w:r w:rsidR="00D91F42">
        <w:t xml:space="preserve"> in figure </w:t>
      </w:r>
      <w:r>
        <w:t>2.</w:t>
      </w:r>
      <w:r w:rsidR="00C80276">
        <w:t>1B</w:t>
      </w:r>
      <w:r>
        <w:t xml:space="preserve">, two potential main problems in classification can be noticed. Confusion between running and walking activities, and similar situation between </w:t>
      </w:r>
      <w:r w:rsidRPr="005B023E">
        <w:rPr>
          <w:i/>
          <w:iCs/>
        </w:rPr>
        <w:t>Skiing</w:t>
      </w:r>
      <w:r>
        <w:t xml:space="preserve"> and </w:t>
      </w:r>
      <w:r w:rsidRPr="009D3B40">
        <w:rPr>
          <w:i/>
          <w:iCs/>
        </w:rPr>
        <w:t>R-Skiing</w:t>
      </w:r>
      <w:r w:rsidRPr="009D3B40">
        <w:t>.</w:t>
      </w:r>
    </w:p>
    <w:p w14:paraId="73F0F8AD" w14:textId="381F3A0F" w:rsidR="00C865A2" w:rsidRDefault="0066000D" w:rsidP="00C865A2">
      <w:pPr>
        <w:pStyle w:val="Picture"/>
      </w:pPr>
      <w:r>
        <w:rPr>
          <w:sz w:val="22"/>
          <w:szCs w:val="16"/>
        </w:rPr>
        <w:drawing>
          <wp:inline distT="0" distB="0" distL="0" distR="0" wp14:anchorId="210329F1" wp14:editId="1FE250AD">
            <wp:extent cx="5998488" cy="2755075"/>
            <wp:effectExtent l="0" t="0" r="254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8">
                      <a:extLst>
                        <a:ext uri="{28A0092B-C50C-407E-A947-70E740481C1C}">
                          <a14:useLocalDpi xmlns:a14="http://schemas.microsoft.com/office/drawing/2010/main" val="0"/>
                        </a:ext>
                      </a:extLst>
                    </a:blip>
                    <a:stretch>
                      <a:fillRect/>
                    </a:stretch>
                  </pic:blipFill>
                  <pic:spPr>
                    <a:xfrm>
                      <a:off x="0" y="0"/>
                      <a:ext cx="6020741" cy="2765296"/>
                    </a:xfrm>
                    <a:prstGeom prst="rect">
                      <a:avLst/>
                    </a:prstGeom>
                  </pic:spPr>
                </pic:pic>
              </a:graphicData>
            </a:graphic>
          </wp:inline>
        </w:drawing>
      </w:r>
    </w:p>
    <w:p w14:paraId="7E8101AD" w14:textId="1F662BE7" w:rsidR="00C865A2" w:rsidRPr="00781C4E" w:rsidRDefault="00C865A2" w:rsidP="00C865A2">
      <w:pPr>
        <w:pStyle w:val="Figurecaption"/>
      </w:pPr>
      <w:r>
        <w:t>Fig</w:t>
      </w:r>
      <w:r w:rsidR="00B21F21">
        <w:t>.</w:t>
      </w:r>
      <w:r w:rsidRPr="00924687">
        <w:t xml:space="preserve"> 2.</w:t>
      </w:r>
      <w:r w:rsidR="00C80276">
        <w:t>1B</w:t>
      </w:r>
      <w:r w:rsidRPr="00924687">
        <w:t xml:space="preserve">: PCA and t-SNE </w:t>
      </w:r>
      <w:r w:rsidR="00F9218C">
        <w:t>data</w:t>
      </w:r>
      <w:r w:rsidRPr="00924687">
        <w:t xml:space="preserve"> visualization</w:t>
      </w:r>
      <w:r w:rsidR="00D43D89">
        <w:t>.</w:t>
      </w:r>
    </w:p>
    <w:p w14:paraId="362A3B5D" w14:textId="6CBFF5E1" w:rsidR="00C865A2" w:rsidRDefault="00C865A2" w:rsidP="00C865A2">
      <w:r>
        <w:t>Corresponding standard data scatter plot is available in appendix (</w:t>
      </w:r>
      <w:hyperlink w:anchor="_[A-2.3]_PCA,_tSNE" w:history="1">
        <w:r>
          <w:rPr>
            <w:rStyle w:val="Hyperlink"/>
          </w:rPr>
          <w:t>A-2.</w:t>
        </w:r>
        <w:r w:rsidR="00075988">
          <w:rPr>
            <w:rStyle w:val="Hyperlink"/>
          </w:rPr>
          <w:t>1</w:t>
        </w:r>
        <w:r w:rsidR="00997B36">
          <w:rPr>
            <w:rStyle w:val="Hyperlink"/>
          </w:rPr>
          <w:t>E</w:t>
        </w:r>
      </w:hyperlink>
      <w:r>
        <w:t xml:space="preserve">). Classification is performed in both PCA and standardized </w:t>
      </w:r>
      <w:r w:rsidR="00C33B5C">
        <w:t>data,</w:t>
      </w:r>
      <w:r>
        <w:t xml:space="preserve"> but t-SNE is not considered later in </w:t>
      </w:r>
      <w:r w:rsidR="00C33B5C">
        <w:t>this thesis</w:t>
      </w:r>
      <w:r>
        <w:t xml:space="preserve">. </w:t>
      </w:r>
      <w:r>
        <w:lastRenderedPageBreak/>
        <w:t xml:space="preserve">For PCA, </w:t>
      </w:r>
      <w:r w:rsidRPr="00146CF0">
        <w:rPr>
          <w:i/>
          <w:iCs/>
        </w:rPr>
        <w:t>explained variance</w:t>
      </w:r>
      <w:r>
        <w:rPr>
          <w:i/>
          <w:iCs/>
        </w:rPr>
        <w:t xml:space="preserve"> ratio</w:t>
      </w:r>
      <w:r>
        <w:t xml:space="preserve"> metric was used to select minimum set of principal components to be used in classification tasks although its advantage in this small dataset case may not be significant. </w:t>
      </w:r>
      <w:r w:rsidR="000704A3">
        <w:t>Figure</w:t>
      </w:r>
      <w:r>
        <w:t xml:space="preserve"> 2.</w:t>
      </w:r>
      <w:r w:rsidR="00C80276">
        <w:t>1C</w:t>
      </w:r>
      <w:r>
        <w:t xml:space="preserve"> depicts those six most principal components </w:t>
      </w:r>
      <w:r w:rsidR="00421006">
        <w:t xml:space="preserve">which </w:t>
      </w:r>
      <w:r>
        <w:t>will explain ~90% of the variance in the feature space.</w:t>
      </w:r>
    </w:p>
    <w:p w14:paraId="0D343FD2" w14:textId="167B239D" w:rsidR="00C865A2" w:rsidRDefault="009E1699" w:rsidP="00C865A2">
      <w:pPr>
        <w:pStyle w:val="Picture"/>
      </w:pPr>
      <w:r>
        <w:rPr>
          <w:sz w:val="22"/>
          <w:szCs w:val="16"/>
        </w:rPr>
        <w:drawing>
          <wp:inline distT="0" distB="0" distL="0" distR="0" wp14:anchorId="0D120898" wp14:editId="6174C97A">
            <wp:extent cx="4149305" cy="1915063"/>
            <wp:effectExtent l="0" t="0" r="3810" b="9525"/>
            <wp:docPr id="235" name="Picture 2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lin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83208" cy="1930710"/>
                    </a:xfrm>
                    <a:prstGeom prst="rect">
                      <a:avLst/>
                    </a:prstGeom>
                  </pic:spPr>
                </pic:pic>
              </a:graphicData>
            </a:graphic>
          </wp:inline>
        </w:drawing>
      </w:r>
    </w:p>
    <w:p w14:paraId="28811762" w14:textId="35720B24" w:rsidR="00C865A2" w:rsidRDefault="00C865A2" w:rsidP="00C865A2">
      <w:pPr>
        <w:pStyle w:val="Figurecaption"/>
      </w:pPr>
      <w:r>
        <w:t>Fig</w:t>
      </w:r>
      <w:r w:rsidR="00B21F21">
        <w:t>.</w:t>
      </w:r>
      <w:r w:rsidRPr="00084F5B">
        <w:t xml:space="preserve"> 2.</w:t>
      </w:r>
      <w:r w:rsidR="00C80276">
        <w:t>1C</w:t>
      </w:r>
      <w:r w:rsidRPr="00084F5B">
        <w:t xml:space="preserve">: Explained </w:t>
      </w:r>
      <w:r>
        <w:t>v</w:t>
      </w:r>
      <w:r w:rsidRPr="00084F5B">
        <w:t xml:space="preserve">ariance </w:t>
      </w:r>
      <w:r>
        <w:t xml:space="preserve">ratio </w:t>
      </w:r>
      <w:r w:rsidRPr="00084F5B">
        <w:t xml:space="preserve">among principal </w:t>
      </w:r>
      <w:r w:rsidR="00B9343A" w:rsidRPr="00084F5B">
        <w:t>components.</w:t>
      </w:r>
    </w:p>
    <w:p w14:paraId="72B98AB1" w14:textId="72E690B6" w:rsidR="00C865A2" w:rsidRPr="00C865A2" w:rsidRDefault="00C865A2" w:rsidP="00FD1874">
      <w:r>
        <w:t>Pair plot visualization among 5 most principal components shows, in general, that activity types are quite well separable into clusters (</w:t>
      </w:r>
      <w:hyperlink w:anchor="_[A-2.3B]_PCA_pairplot" w:history="1">
        <w:r w:rsidRPr="00BD6EF5">
          <w:rPr>
            <w:rStyle w:val="Hyperlink"/>
          </w:rPr>
          <w:t>A-2.</w:t>
        </w:r>
        <w:r w:rsidR="008916F3">
          <w:rPr>
            <w:rStyle w:val="Hyperlink"/>
          </w:rPr>
          <w:t>1</w:t>
        </w:r>
      </w:hyperlink>
      <w:r w:rsidR="008916F3">
        <w:rPr>
          <w:rStyle w:val="Hyperlink"/>
        </w:rPr>
        <w:t>F</w:t>
      </w:r>
      <w:r>
        <w:t xml:space="preserve">), and we can expect satisfactory results from most of the machine learning models. Further, some of them are expected to provide perfect classification, error-free results in our particular dataset that is set as a goal for this </w:t>
      </w:r>
      <w:r w:rsidR="005C4E6D">
        <w:t>study</w:t>
      </w:r>
      <w:r>
        <w:t>.</w:t>
      </w:r>
    </w:p>
    <w:p w14:paraId="40FF3ECF" w14:textId="6C84EFA6" w:rsidR="00911711" w:rsidRDefault="00E50C0E" w:rsidP="00027280">
      <w:pPr>
        <w:pStyle w:val="Heading2"/>
        <w:numPr>
          <w:ilvl w:val="1"/>
          <w:numId w:val="21"/>
        </w:numPr>
      </w:pPr>
      <w:bookmarkStart w:id="57" w:name="_Toc134268830"/>
      <w:r>
        <w:t>Time Series dataset</w:t>
      </w:r>
      <w:bookmarkEnd w:id="57"/>
    </w:p>
    <w:p w14:paraId="3F32CA22" w14:textId="77777777" w:rsidR="000E381C" w:rsidRDefault="000E381C" w:rsidP="000E381C">
      <w:pPr>
        <w:pStyle w:val="Heading3"/>
      </w:pPr>
      <w:bookmarkStart w:id="58" w:name="_Toc125580495"/>
      <w:bookmarkStart w:id="59" w:name="_Toc134268831"/>
      <w:r w:rsidRPr="0042044A">
        <w:t xml:space="preserve">Dataset </w:t>
      </w:r>
      <w:r>
        <w:t>construction</w:t>
      </w:r>
      <w:r w:rsidRPr="0042044A">
        <w:t xml:space="preserve"> </w:t>
      </w:r>
      <w:r>
        <w:t>for TSA</w:t>
      </w:r>
      <w:bookmarkEnd w:id="58"/>
      <w:bookmarkEnd w:id="59"/>
    </w:p>
    <w:p w14:paraId="1A815A90" w14:textId="6ECA748F" w:rsidR="000E381C" w:rsidRDefault="000E381C" w:rsidP="000E381C">
      <w:r>
        <w:t xml:space="preserve">Since </w:t>
      </w:r>
      <w:r w:rsidR="000704A3">
        <w:t>the dataset</w:t>
      </w:r>
      <w:r w:rsidR="00EB4FE5">
        <w:t xml:space="preserve"> for TSC</w:t>
      </w:r>
      <w:r>
        <w:t xml:space="preserve"> consists of a set of separate files the question is how to construct a unified, consistent, and complete dataset for classification task. In the very first step we must proceed carefully for both, in order</w:t>
      </w:r>
      <w:r w:rsidRPr="00BF431C">
        <w:t xml:space="preserve"> to ensure successful classification </w:t>
      </w:r>
      <w:r>
        <w:t xml:space="preserve">among activities, </w:t>
      </w:r>
      <w:r w:rsidRPr="00BF431C">
        <w:t xml:space="preserve">and </w:t>
      </w:r>
      <w:r>
        <w:t xml:space="preserve">also to get </w:t>
      </w:r>
      <w:r w:rsidRPr="00BF431C">
        <w:t xml:space="preserve">reliable </w:t>
      </w:r>
      <w:r>
        <w:t xml:space="preserve">and stable </w:t>
      </w:r>
      <w:r w:rsidRPr="00BF431C">
        <w:t>results</w:t>
      </w:r>
      <w:r>
        <w:t xml:space="preserve"> for executions in several kind of data and </w:t>
      </w:r>
      <w:r w:rsidR="00EB4FE5">
        <w:t>TSC</w:t>
      </w:r>
      <w:r>
        <w:t xml:space="preserve"> model setups</w:t>
      </w:r>
      <w:r w:rsidRPr="00BF431C">
        <w:t>.</w:t>
      </w:r>
      <w:r>
        <w:t xml:space="preserve"> There exist </w:t>
      </w:r>
      <w:r w:rsidR="000704A3">
        <w:t>a few</w:t>
      </w:r>
      <w:r>
        <w:t xml:space="preserve"> methods to form a dataset from the raw files for </w:t>
      </w:r>
      <w:r w:rsidR="00EB4FE5">
        <w:t>U-TSC</w:t>
      </w:r>
      <w:r>
        <w:t xml:space="preserve">. </w:t>
      </w:r>
      <w:r w:rsidRPr="00F87621">
        <w:t xml:space="preserve">The initial dataset used in this study consists of very challenging data </w:t>
      </w:r>
      <w:r>
        <w:t>which</w:t>
      </w:r>
      <w:r w:rsidRPr="00F87621">
        <w:t xml:space="preserve"> requires a lot of pre-processing</w:t>
      </w:r>
      <w:r>
        <w:t xml:space="preserve"> and data cleansing</w:t>
      </w:r>
      <w:r w:rsidRPr="00F87621">
        <w:t>. It should also be noted that the data may not be categorized correctly by the user, and in that sense does not even provide the conditions for comparability to those studies where the data has been collected under laboratory conditions.</w:t>
      </w:r>
      <w:r>
        <w:t xml:space="preserve"> However, we know that </w:t>
      </w:r>
      <w:proofErr w:type="gramStart"/>
      <w:r>
        <w:t>level</w:t>
      </w:r>
      <w:proofErr w:type="gramEnd"/>
      <w:r>
        <w:t xml:space="preserve"> of correctness is approximately at least 95%.</w:t>
      </w:r>
    </w:p>
    <w:p w14:paraId="6F7C0DF1" w14:textId="5674AECD" w:rsidR="000E381C" w:rsidRDefault="000704A3" w:rsidP="000E381C">
      <w:pPr>
        <w:ind w:firstLine="578"/>
      </w:pPr>
      <w:r>
        <w:lastRenderedPageBreak/>
        <w:t>The dataset</w:t>
      </w:r>
      <w:r w:rsidR="000E381C">
        <w:t xml:space="preserve"> is created by a single athlete using Garmin Forerunner 925XT smartwatch model </w:t>
      </w:r>
      <w:r w:rsidR="00927EC9">
        <w:t>with</w:t>
      </w:r>
      <w:r w:rsidR="000E381C">
        <w:t xml:space="preserve"> </w:t>
      </w:r>
      <w:r w:rsidR="00927EC9">
        <w:t xml:space="preserve">external </w:t>
      </w:r>
      <w:r w:rsidR="000E381C">
        <w:t>heart rate sensor</w:t>
      </w:r>
      <w:r w:rsidR="00BC0A1C">
        <w:t xml:space="preserve"> mounted right below the chest as </w:t>
      </w:r>
      <w:r w:rsidR="00873C18">
        <w:t>in</w:t>
      </w:r>
      <w:r w:rsidR="003A3C22">
        <w:t xml:space="preserve"> the</w:t>
      </w:r>
      <w:r w:rsidR="00873C18">
        <w:t xml:space="preserve"> S-CML dataset. It</w:t>
      </w:r>
      <w:r w:rsidR="000E381C">
        <w:t xml:space="preserve"> consist</w:t>
      </w:r>
      <w:r w:rsidR="00873C18">
        <w:t>s</w:t>
      </w:r>
      <w:r w:rsidR="000E381C">
        <w:t xml:space="preserve"> of 297 activities for 16 months in </w:t>
      </w:r>
      <w:r>
        <w:t>the years</w:t>
      </w:r>
      <w:r w:rsidR="000E381C">
        <w:t xml:space="preserve"> 2020 and 2021. These activities have varying </w:t>
      </w:r>
      <w:r>
        <w:t>lengths</w:t>
      </w:r>
      <w:r w:rsidR="000E381C">
        <w:t xml:space="preserve"> from 0 to ~20000 seconds. There are 5 different sport categories, which are running, biking, skiing, roller skiing, and walking. However, in this </w:t>
      </w:r>
      <w:r w:rsidR="00671917">
        <w:t>case</w:t>
      </w:r>
      <w:r w:rsidR="000E381C">
        <w:t xml:space="preserve"> we simplify classification task a little bit and implement three class sport recognition task using </w:t>
      </w:r>
      <w:r w:rsidR="000E381C" w:rsidRPr="00343AF7">
        <w:rPr>
          <w:i/>
          <w:iCs/>
        </w:rPr>
        <w:t>running</w:t>
      </w:r>
      <w:r w:rsidR="000E381C">
        <w:t xml:space="preserve">, </w:t>
      </w:r>
      <w:r w:rsidR="000E381C" w:rsidRPr="00343AF7">
        <w:rPr>
          <w:i/>
          <w:iCs/>
        </w:rPr>
        <w:t>biking</w:t>
      </w:r>
      <w:r w:rsidR="000E381C">
        <w:t xml:space="preserve">, and </w:t>
      </w:r>
      <w:r w:rsidR="000E381C" w:rsidRPr="00343AF7">
        <w:rPr>
          <w:i/>
          <w:iCs/>
        </w:rPr>
        <w:t>other</w:t>
      </w:r>
      <w:r w:rsidR="000E381C">
        <w:t xml:space="preserve"> categories. That means, class </w:t>
      </w:r>
      <w:r w:rsidR="000E381C" w:rsidRPr="00343AF7">
        <w:rPr>
          <w:i/>
          <w:iCs/>
        </w:rPr>
        <w:t>other</w:t>
      </w:r>
      <w:r w:rsidR="000E381C">
        <w:t xml:space="preserve"> consists of the rest of sports exc</w:t>
      </w:r>
      <w:r w:rsidR="00867B63">
        <w:t>ept</w:t>
      </w:r>
      <w:r w:rsidR="000E381C">
        <w:t xml:space="preserve"> running and biking. </w:t>
      </w:r>
      <w:r w:rsidR="000E381C" w:rsidRPr="00CE59E8">
        <w:t>The decision</w:t>
      </w:r>
      <w:r w:rsidR="000E381C">
        <w:t xml:space="preserve"> for simplifying</w:t>
      </w:r>
      <w:r w:rsidR="000E381C" w:rsidRPr="00CE59E8">
        <w:t xml:space="preserve"> is a technical matter</w:t>
      </w:r>
      <w:r w:rsidR="006D13B7">
        <w:t xml:space="preserve"> related to how data is stored in Garmin Connect</w:t>
      </w:r>
      <w:r w:rsidR="00433543">
        <w:t xml:space="preserve"> cloud</w:t>
      </w:r>
      <w:r w:rsidR="000E381C" w:rsidRPr="00CE59E8">
        <w:t>.</w:t>
      </w:r>
      <w:r w:rsidR="000E381C">
        <w:t xml:space="preserve"> Further, we select only three main features, namely </w:t>
      </w:r>
      <w:r w:rsidR="000E381C" w:rsidRPr="003505BD">
        <w:rPr>
          <w:i/>
          <w:iCs/>
        </w:rPr>
        <w:t>heart rate</w:t>
      </w:r>
      <w:r w:rsidR="000E381C">
        <w:t xml:space="preserve">, </w:t>
      </w:r>
      <w:r w:rsidR="000E381C" w:rsidRPr="003505BD">
        <w:rPr>
          <w:i/>
          <w:iCs/>
        </w:rPr>
        <w:t>speed</w:t>
      </w:r>
      <w:r w:rsidR="000E381C">
        <w:t xml:space="preserve">, and </w:t>
      </w:r>
      <w:r w:rsidR="000E381C" w:rsidRPr="003505BD">
        <w:rPr>
          <w:i/>
          <w:iCs/>
        </w:rPr>
        <w:t>altitude</w:t>
      </w:r>
      <w:r w:rsidR="000E381C">
        <w:t xml:space="preserve"> which can be considered as </w:t>
      </w:r>
      <w:r>
        <w:t>the most</w:t>
      </w:r>
      <w:r w:rsidR="000E381C">
        <w:t xml:space="preserve"> significant and relevant features for classification. </w:t>
      </w:r>
      <w:r w:rsidR="000E381C" w:rsidRPr="009F7BC4">
        <w:t>Motivation is also mainly to use exactly these features and to explore how well we are able to classify sport</w:t>
      </w:r>
      <w:r w:rsidR="000E381C">
        <w:t xml:space="preserve"> activities</w:t>
      </w:r>
      <w:r w:rsidR="000E381C" w:rsidRPr="009F7BC4">
        <w:t xml:space="preserve"> from these</w:t>
      </w:r>
      <w:r w:rsidR="000E381C">
        <w:t xml:space="preserve"> particular</w:t>
      </w:r>
      <w:r w:rsidR="000E381C" w:rsidRPr="009F7BC4">
        <w:t xml:space="preserve"> features.</w:t>
      </w:r>
    </w:p>
    <w:p w14:paraId="052FC945" w14:textId="433D9345" w:rsidR="000E381C" w:rsidRPr="007356B1" w:rsidRDefault="000E381C" w:rsidP="000E381C">
      <w:pPr>
        <w:ind w:firstLine="578"/>
      </w:pPr>
      <w:r>
        <w:t>In the following sections</w:t>
      </w:r>
      <w:r w:rsidRPr="001505E7">
        <w:t xml:space="preserve"> we </w:t>
      </w:r>
      <w:r>
        <w:t>introduce data as a folder structure</w:t>
      </w:r>
      <w:r w:rsidRPr="001505E7">
        <w:t xml:space="preserve"> </w:t>
      </w:r>
      <w:r>
        <w:t xml:space="preserve">and preview </w:t>
      </w:r>
      <w:r w:rsidRPr="001505E7">
        <w:t>a couple of activities</w:t>
      </w:r>
      <w:r>
        <w:t>.</w:t>
      </w:r>
      <w:r w:rsidRPr="001505E7">
        <w:t xml:space="preserve"> </w:t>
      </w:r>
      <w:r>
        <w:t>Then</w:t>
      </w:r>
      <w:r w:rsidRPr="001505E7">
        <w:t xml:space="preserve"> </w:t>
      </w:r>
      <w:r>
        <w:t xml:space="preserve">we </w:t>
      </w:r>
      <w:r w:rsidRPr="001505E7">
        <w:t xml:space="preserve">go through the steps of compiling the dataset from </w:t>
      </w:r>
      <w:r>
        <w:t>varying</w:t>
      </w:r>
      <w:r w:rsidRPr="001505E7">
        <w:t xml:space="preserve"> </w:t>
      </w:r>
      <w:r>
        <w:t xml:space="preserve">length </w:t>
      </w:r>
      <w:r w:rsidRPr="001505E7">
        <w:t>raw data</w:t>
      </w:r>
      <w:r>
        <w:t xml:space="preserve"> files</w:t>
      </w:r>
      <w:r w:rsidRPr="001505E7">
        <w:t xml:space="preserve"> to</w:t>
      </w:r>
      <w:r>
        <w:t xml:space="preserve"> a cleaned and processed equal length </w:t>
      </w:r>
      <w:r w:rsidRPr="001505E7">
        <w:t>segment</w:t>
      </w:r>
      <w:r>
        <w:t xml:space="preserve"> data with labels</w:t>
      </w:r>
      <w:commentRangeStart w:id="60"/>
      <w:commentRangeStart w:id="61"/>
      <w:commentRangeStart w:id="62"/>
      <w:r w:rsidRPr="001505E7">
        <w:t>.</w:t>
      </w:r>
      <w:r>
        <w:t xml:space="preserve"> In final dataset we split every single activity into </w:t>
      </w:r>
      <m:oMath>
        <m:r>
          <w:rPr>
            <w:rFonts w:ascii="Cambria Math" w:hAnsi="Cambria Math"/>
          </w:rPr>
          <m:t>M=69</m:t>
        </m:r>
      </m:oMath>
      <w:r>
        <w:t xml:space="preserve"> second intervals which implies </w:t>
      </w:r>
      <w:r w:rsidR="003B1D6A">
        <w:rPr>
          <w:i/>
          <w:iCs/>
        </w:rPr>
        <w:t>interlaced univariate</w:t>
      </w:r>
      <w:r w:rsidRPr="00C70A4A">
        <w:rPr>
          <w:i/>
          <w:iCs/>
        </w:rPr>
        <w:t xml:space="preserve"> sequences</w:t>
      </w:r>
      <w:r>
        <w:t xml:space="preserve"> in the length of 207, when using three mentioned features.</w:t>
      </w:r>
      <w:commentRangeEnd w:id="60"/>
      <w:r w:rsidR="00437BDC">
        <w:rPr>
          <w:rStyle w:val="CommentReference"/>
        </w:rPr>
        <w:commentReference w:id="60"/>
      </w:r>
      <w:commentRangeEnd w:id="61"/>
      <w:r w:rsidR="00C41D63">
        <w:rPr>
          <w:rStyle w:val="CommentReference"/>
        </w:rPr>
        <w:commentReference w:id="61"/>
      </w:r>
      <w:commentRangeEnd w:id="62"/>
      <w:r w:rsidR="005E35E7">
        <w:rPr>
          <w:rStyle w:val="CommentReference"/>
        </w:rPr>
        <w:commentReference w:id="62"/>
      </w:r>
    </w:p>
    <w:p w14:paraId="15491324" w14:textId="77777777" w:rsidR="000E381C" w:rsidRDefault="000E381C" w:rsidP="000E381C">
      <w:pPr>
        <w:pStyle w:val="Heading3"/>
      </w:pPr>
      <w:bookmarkStart w:id="63" w:name="_Directory"/>
      <w:bookmarkStart w:id="64" w:name="_Toc125580497"/>
      <w:bookmarkStart w:id="65" w:name="_Toc134268832"/>
      <w:bookmarkEnd w:id="63"/>
      <w:r>
        <w:t>Directory</w:t>
      </w:r>
      <w:bookmarkEnd w:id="64"/>
      <w:bookmarkEnd w:id="65"/>
    </w:p>
    <w:p w14:paraId="2F7012F6" w14:textId="39674C91" w:rsidR="000E381C" w:rsidRPr="00BA5078" w:rsidRDefault="000E381C" w:rsidP="000E381C">
      <w:pPr>
        <w:keepNext/>
        <w:keepLines/>
        <w:rPr>
          <w:i/>
          <w:iCs/>
        </w:rPr>
      </w:pPr>
      <w:r>
        <w:t xml:space="preserve">Single sport activities are downloaded from the </w:t>
      </w:r>
      <w:r w:rsidR="00437BDC" w:rsidRPr="00437BDC">
        <w:t>Garmin Connect</w:t>
      </w:r>
      <w:r>
        <w:t xml:space="preserve"> cloud service in the format of</w:t>
      </w:r>
      <w:r w:rsidR="00FC2346">
        <w:t xml:space="preserve"> </w:t>
      </w:r>
      <w:r w:rsidRPr="009E496B">
        <w:t>Training Center XML</w:t>
      </w:r>
      <w:r w:rsidR="00FC2346">
        <w:t xml:space="preserve"> (TCX)</w:t>
      </w:r>
      <w:r>
        <w:t xml:space="preserve">. </w:t>
      </w:r>
      <w:r w:rsidRPr="009E496B">
        <w:t>TCX is a data exchange format introduced in 2007 as part of Garmin's Training Center product. The XML is similar to GPX since it exchanges GPS tracks but treats a track as an Activity rather than simply a series of GPS points. TCX provides standards for transferring heart rate</w:t>
      </w:r>
      <w:r>
        <w:t xml:space="preserve"> and other data features</w:t>
      </w:r>
      <w:r w:rsidRPr="009E496B">
        <w:t xml:space="preserve"> in the detailed track.</w:t>
      </w:r>
      <w:r>
        <w:t xml:space="preserve"> To transform these TCX files to Comma Separated Values (CSV) files, particular algorithm was developed (</w:t>
      </w:r>
      <w:hyperlink w:anchor="_[A-2.0]_Python_source" w:history="1">
        <w:r w:rsidRPr="003B1D6A">
          <w:rPr>
            <w:rStyle w:val="Hyperlink"/>
          </w:rPr>
          <w:t>A-2.</w:t>
        </w:r>
        <w:r w:rsidR="00CA19BB">
          <w:rPr>
            <w:rStyle w:val="Hyperlink"/>
          </w:rPr>
          <w:t>2A</w:t>
        </w:r>
      </w:hyperlink>
      <w:r w:rsidRPr="00E41E9C">
        <w:t>)</w:t>
      </w:r>
      <w:r>
        <w:t xml:space="preserve">. Also, activity labels were extracted from the TCX metadata when operating TCX to CSV conversion, and </w:t>
      </w:r>
      <w:r w:rsidR="00F47B57">
        <w:t>a</w:t>
      </w:r>
      <w:r>
        <w:t xml:space="preserve"> single file containing these targets was constructed. </w:t>
      </w:r>
      <w:r w:rsidRPr="00C7236B">
        <w:t>Thus, we resulted with a set of distinct CSV files and the file with labels in which labels followed the actual file order in the folder.</w:t>
      </w:r>
      <w:r>
        <w:t xml:space="preserve"> Distinct files in the folder </w:t>
      </w:r>
      <w:r w:rsidR="007C5DB0">
        <w:t>are</w:t>
      </w:r>
      <w:r>
        <w:t xml:space="preserve"> ordered chronologically.</w:t>
      </w:r>
    </w:p>
    <w:p w14:paraId="79943AC2" w14:textId="77777777" w:rsidR="000E381C" w:rsidRDefault="000E381C" w:rsidP="000E381C">
      <w:pPr>
        <w:pStyle w:val="Heading3"/>
      </w:pPr>
      <w:bookmarkStart w:id="66" w:name="_Dataset_preview_2"/>
      <w:bookmarkStart w:id="67" w:name="_Toc125580498"/>
      <w:bookmarkStart w:id="68" w:name="_Toc134268833"/>
      <w:bookmarkEnd w:id="66"/>
      <w:r w:rsidRPr="0042044A">
        <w:t>Data</w:t>
      </w:r>
      <w:r>
        <w:t>set</w:t>
      </w:r>
      <w:r w:rsidRPr="0042044A">
        <w:t xml:space="preserve"> p</w:t>
      </w:r>
      <w:r>
        <w:t>review</w:t>
      </w:r>
      <w:bookmarkEnd w:id="67"/>
      <w:bookmarkEnd w:id="68"/>
    </w:p>
    <w:p w14:paraId="469F2B0C" w14:textId="21134A1B" w:rsidR="000E381C" w:rsidRDefault="000E381C" w:rsidP="000E381C">
      <w:r>
        <w:t xml:space="preserve">In this section we pick </w:t>
      </w:r>
      <w:r w:rsidR="00F47B57">
        <w:t>a single</w:t>
      </w:r>
      <w:r>
        <w:t xml:space="preserve"> random sample activity from the </w:t>
      </w:r>
      <w:r w:rsidR="00654CC9" w:rsidRPr="00654CC9">
        <w:t>dataset</w:t>
      </w:r>
      <w:r>
        <w:t xml:space="preserve">, in order to </w:t>
      </w:r>
      <w:r w:rsidR="00AB54E4">
        <w:t>understand</w:t>
      </w:r>
      <w:r>
        <w:t xml:space="preserve"> the essence of data. Each activity file consists of nine features from which we use </w:t>
      </w:r>
      <w:r w:rsidRPr="00712088">
        <w:rPr>
          <w:i/>
          <w:iCs/>
        </w:rPr>
        <w:lastRenderedPageBreak/>
        <w:t>datetime</w:t>
      </w:r>
      <w:r>
        <w:t xml:space="preserve"> as an index and are going to select heart rate, speed, and altitude to construct three dimensional sequences, which we will discuss later in the next section </w:t>
      </w:r>
      <w:r w:rsidRPr="00F40DCC">
        <w:rPr>
          <w:i/>
          <w:iCs/>
        </w:rPr>
        <w:t xml:space="preserve">Data </w:t>
      </w:r>
      <w:r w:rsidR="0020242B">
        <w:rPr>
          <w:i/>
          <w:iCs/>
        </w:rPr>
        <w:t>sequencing</w:t>
      </w:r>
      <w:r>
        <w:t xml:space="preserve">. In </w:t>
      </w:r>
      <w:r w:rsidR="0020242B">
        <w:t xml:space="preserve">the data </w:t>
      </w:r>
      <w:r>
        <w:t xml:space="preserve">sample in </w:t>
      </w:r>
      <w:r w:rsidR="00AB54E4">
        <w:t>table</w:t>
      </w:r>
      <w:r>
        <w:t xml:space="preserve"> </w:t>
      </w:r>
      <w:r w:rsidRPr="00F377D4">
        <w:t>2.2</w:t>
      </w:r>
      <w:r w:rsidR="00CA19BB">
        <w:t>A</w:t>
      </w:r>
      <w:r w:rsidRPr="00F377D4">
        <w:t>,</w:t>
      </w:r>
      <w:r>
        <w:t xml:space="preserve"> there are 6815 rows which means that activity has the length of 6815 seconds</w:t>
      </w:r>
      <w:r w:rsidR="00965D86">
        <w:t xml:space="preserve"> </w:t>
      </w:r>
      <w:r w:rsidR="0099163E">
        <w:t>at</w:t>
      </w:r>
      <w:r w:rsidR="00965D86">
        <w:t xml:space="preserve"> </w:t>
      </w:r>
      <w:r w:rsidR="009A3B81">
        <w:t xml:space="preserve">1 </w:t>
      </w:r>
      <w:r w:rsidR="00965D86">
        <w:t xml:space="preserve">Hz </w:t>
      </w:r>
      <w:r w:rsidR="0099163E">
        <w:t>recording frequency</w:t>
      </w:r>
      <w:r>
        <w:t>.</w:t>
      </w:r>
    </w:p>
    <w:p w14:paraId="5EAA91DE" w14:textId="77777777" w:rsidR="001067F5" w:rsidRDefault="001067F5" w:rsidP="001067F5">
      <w:pPr>
        <w:pStyle w:val="Tableheader"/>
      </w:pPr>
      <w:r>
        <w:t xml:space="preserve">Table </w:t>
      </w:r>
      <w:r w:rsidRPr="004E6C3B">
        <w:t>2.2</w:t>
      </w:r>
      <w:r>
        <w:t>A:</w:t>
      </w:r>
      <w:r w:rsidRPr="004E6C3B">
        <w:t xml:space="preserve"> Single</w:t>
      </w:r>
      <w:r>
        <w:t xml:space="preserve"> activity</w:t>
      </w:r>
      <w:r w:rsidRPr="004E6C3B">
        <w:t xml:space="preserve"> data sample.</w:t>
      </w:r>
    </w:p>
    <w:tbl>
      <w:tblPr>
        <w:tblStyle w:val="APAReport"/>
        <w:tblW w:w="0" w:type="auto"/>
        <w:tblLook w:val="04A0" w:firstRow="1" w:lastRow="0" w:firstColumn="1" w:lastColumn="0" w:noHBand="0" w:noVBand="1"/>
      </w:tblPr>
      <w:tblGrid>
        <w:gridCol w:w="2654"/>
        <w:gridCol w:w="1129"/>
        <w:gridCol w:w="1179"/>
        <w:gridCol w:w="1275"/>
        <w:gridCol w:w="1276"/>
        <w:gridCol w:w="1137"/>
        <w:gridCol w:w="710"/>
      </w:tblGrid>
      <w:tr w:rsidR="00FF1F82" w:rsidRPr="00FF1F82" w14:paraId="137DEE64" w14:textId="77777777" w:rsidTr="007B78A8">
        <w:trPr>
          <w:cnfStyle w:val="100000000000" w:firstRow="1" w:lastRow="0" w:firstColumn="0" w:lastColumn="0" w:oddVBand="0" w:evenVBand="0" w:oddHBand="0" w:evenHBand="0" w:firstRowFirstColumn="0" w:firstRowLastColumn="0" w:lastRowFirstColumn="0" w:lastRowLastColumn="0"/>
          <w:trHeight w:val="340"/>
        </w:trPr>
        <w:tc>
          <w:tcPr>
            <w:tcW w:w="2654" w:type="dxa"/>
            <w:vAlign w:val="center"/>
          </w:tcPr>
          <w:p w14:paraId="525EE67A" w14:textId="60B8DC54" w:rsidR="00431F92" w:rsidRPr="0040235C" w:rsidRDefault="00431F92" w:rsidP="006A4D8E">
            <w:pPr>
              <w:pStyle w:val="Table"/>
              <w:rPr>
                <w:b/>
                <w:bCs/>
              </w:rPr>
            </w:pPr>
            <w:r w:rsidRPr="0040235C">
              <w:rPr>
                <w:b/>
                <w:bCs/>
              </w:rPr>
              <w:t>Datetime</w:t>
            </w:r>
          </w:p>
        </w:tc>
        <w:tc>
          <w:tcPr>
            <w:tcW w:w="1129" w:type="dxa"/>
            <w:vAlign w:val="center"/>
          </w:tcPr>
          <w:p w14:paraId="1DBCB36C" w14:textId="68CD6BF0" w:rsidR="00431F92" w:rsidRPr="0040235C" w:rsidRDefault="00431F92" w:rsidP="006A4D8E">
            <w:pPr>
              <w:pStyle w:val="Table"/>
              <w:rPr>
                <w:b/>
                <w:bCs/>
              </w:rPr>
            </w:pPr>
            <w:r w:rsidRPr="0040235C">
              <w:rPr>
                <w:b/>
                <w:bCs/>
              </w:rPr>
              <w:t>Latitude</w:t>
            </w:r>
          </w:p>
        </w:tc>
        <w:tc>
          <w:tcPr>
            <w:tcW w:w="1179" w:type="dxa"/>
            <w:vAlign w:val="center"/>
          </w:tcPr>
          <w:p w14:paraId="6B3BF0FA" w14:textId="4F7B2DB0" w:rsidR="00431F92" w:rsidRPr="0040235C" w:rsidRDefault="00431F92" w:rsidP="006A4D8E">
            <w:pPr>
              <w:pStyle w:val="Table"/>
              <w:rPr>
                <w:b/>
                <w:bCs/>
              </w:rPr>
            </w:pPr>
            <w:r w:rsidRPr="0040235C">
              <w:rPr>
                <w:b/>
                <w:bCs/>
              </w:rPr>
              <w:t>Longitude</w:t>
            </w:r>
          </w:p>
        </w:tc>
        <w:tc>
          <w:tcPr>
            <w:tcW w:w="1275" w:type="dxa"/>
            <w:vAlign w:val="center"/>
          </w:tcPr>
          <w:p w14:paraId="7598903E" w14:textId="3BC62AAE" w:rsidR="00431F92" w:rsidRPr="0040235C" w:rsidRDefault="00431F92" w:rsidP="006A4D8E">
            <w:pPr>
              <w:pStyle w:val="Table"/>
              <w:rPr>
                <w:b/>
                <w:bCs/>
              </w:rPr>
            </w:pPr>
            <w:r w:rsidRPr="0040235C">
              <w:rPr>
                <w:b/>
                <w:bCs/>
              </w:rPr>
              <w:t>Altitude</w:t>
            </w:r>
          </w:p>
        </w:tc>
        <w:tc>
          <w:tcPr>
            <w:tcW w:w="1276" w:type="dxa"/>
            <w:vAlign w:val="center"/>
          </w:tcPr>
          <w:p w14:paraId="78E28A3D" w14:textId="22CBEABD" w:rsidR="00431F92" w:rsidRPr="0040235C" w:rsidRDefault="00431F92" w:rsidP="006A4D8E">
            <w:pPr>
              <w:pStyle w:val="Table"/>
              <w:rPr>
                <w:b/>
                <w:bCs/>
              </w:rPr>
            </w:pPr>
            <w:r w:rsidRPr="0040235C">
              <w:rPr>
                <w:b/>
                <w:bCs/>
              </w:rPr>
              <w:t>Distance</w:t>
            </w:r>
          </w:p>
        </w:tc>
        <w:tc>
          <w:tcPr>
            <w:tcW w:w="1137" w:type="dxa"/>
            <w:vAlign w:val="center"/>
          </w:tcPr>
          <w:p w14:paraId="25DE3FC5" w14:textId="6FB961FE" w:rsidR="00431F92" w:rsidRPr="0040235C" w:rsidRDefault="00523384" w:rsidP="00851D94">
            <w:pPr>
              <w:pStyle w:val="Table"/>
              <w:jc w:val="center"/>
              <w:rPr>
                <w:b/>
                <w:bCs/>
              </w:rPr>
            </w:pPr>
            <w:r w:rsidRPr="0040235C">
              <w:rPr>
                <w:b/>
                <w:bCs/>
              </w:rPr>
              <w:t>HearRate</w:t>
            </w:r>
          </w:p>
        </w:tc>
        <w:tc>
          <w:tcPr>
            <w:tcW w:w="710" w:type="dxa"/>
            <w:vAlign w:val="center"/>
          </w:tcPr>
          <w:p w14:paraId="5A413AE9" w14:textId="1AA49096" w:rsidR="00431F92" w:rsidRPr="0040235C" w:rsidRDefault="005C6FAA" w:rsidP="00851D94">
            <w:pPr>
              <w:pStyle w:val="Table"/>
              <w:jc w:val="center"/>
              <w:rPr>
                <w:b/>
                <w:bCs/>
              </w:rPr>
            </w:pPr>
            <w:r w:rsidRPr="0040235C">
              <w:rPr>
                <w:b/>
                <w:bCs/>
              </w:rPr>
              <w:t>Speed</w:t>
            </w:r>
          </w:p>
        </w:tc>
      </w:tr>
      <w:tr w:rsidR="00FF1F82" w:rsidRPr="00FF1F82" w14:paraId="4E05A1FE" w14:textId="77777777" w:rsidTr="00851D94">
        <w:trPr>
          <w:trHeight w:val="283"/>
        </w:trPr>
        <w:tc>
          <w:tcPr>
            <w:tcW w:w="2654" w:type="dxa"/>
            <w:vAlign w:val="center"/>
          </w:tcPr>
          <w:p w14:paraId="612F1B76" w14:textId="153F1AF0" w:rsidR="00431F92" w:rsidRPr="00FF1F82" w:rsidRDefault="002511D9" w:rsidP="006A4D8E">
            <w:pPr>
              <w:pStyle w:val="Table"/>
            </w:pPr>
            <w:r w:rsidRPr="00FF1F82">
              <w:t>2020-05-25 15:58:03+00:00</w:t>
            </w:r>
          </w:p>
        </w:tc>
        <w:tc>
          <w:tcPr>
            <w:tcW w:w="1129" w:type="dxa"/>
            <w:vAlign w:val="center"/>
          </w:tcPr>
          <w:p w14:paraId="673D735A" w14:textId="7AD736F4" w:rsidR="00431F92" w:rsidRPr="00FF1F82" w:rsidRDefault="002511D9" w:rsidP="006A4D8E">
            <w:pPr>
              <w:pStyle w:val="Table"/>
            </w:pPr>
            <w:r w:rsidRPr="00FF1F82">
              <w:t>61.432712</w:t>
            </w:r>
          </w:p>
        </w:tc>
        <w:tc>
          <w:tcPr>
            <w:tcW w:w="1179" w:type="dxa"/>
            <w:vAlign w:val="center"/>
          </w:tcPr>
          <w:p w14:paraId="3B7F3CB5" w14:textId="47F01570" w:rsidR="00431F92" w:rsidRPr="00FF1F82" w:rsidRDefault="002511D9" w:rsidP="006A4D8E">
            <w:pPr>
              <w:pStyle w:val="Table"/>
            </w:pPr>
            <w:r w:rsidRPr="00FF1F82">
              <w:t>23.803714</w:t>
            </w:r>
          </w:p>
        </w:tc>
        <w:tc>
          <w:tcPr>
            <w:tcW w:w="1275" w:type="dxa"/>
            <w:vAlign w:val="center"/>
          </w:tcPr>
          <w:p w14:paraId="1B48ACA5" w14:textId="358125A6" w:rsidR="00431F92" w:rsidRPr="00FF1F82" w:rsidRDefault="009A4E30" w:rsidP="006A4D8E">
            <w:pPr>
              <w:pStyle w:val="Table"/>
            </w:pPr>
            <w:r>
              <w:t>1</w:t>
            </w:r>
            <w:r w:rsidR="00CE7DF0" w:rsidRPr="00FF1F82">
              <w:t>28.800003</w:t>
            </w:r>
          </w:p>
        </w:tc>
        <w:tc>
          <w:tcPr>
            <w:tcW w:w="1276" w:type="dxa"/>
            <w:vAlign w:val="center"/>
          </w:tcPr>
          <w:p w14:paraId="4E13F4F5" w14:textId="31EF3E6E" w:rsidR="00431F92" w:rsidRPr="00FF1F82" w:rsidRDefault="00CE7DF0" w:rsidP="006A4D8E">
            <w:pPr>
              <w:pStyle w:val="Table"/>
            </w:pPr>
            <w:r w:rsidRPr="00FF1F82">
              <w:t>1.930000</w:t>
            </w:r>
          </w:p>
        </w:tc>
        <w:tc>
          <w:tcPr>
            <w:tcW w:w="1137" w:type="dxa"/>
            <w:vAlign w:val="center"/>
          </w:tcPr>
          <w:p w14:paraId="6EA92BA0" w14:textId="6B9F3769" w:rsidR="00CE7DF0" w:rsidRPr="00FF1F82" w:rsidRDefault="00CE7DF0" w:rsidP="00851D94">
            <w:pPr>
              <w:pStyle w:val="Table"/>
              <w:jc w:val="center"/>
            </w:pPr>
            <w:r w:rsidRPr="00FF1F82">
              <w:t>92</w:t>
            </w:r>
          </w:p>
        </w:tc>
        <w:tc>
          <w:tcPr>
            <w:tcW w:w="710" w:type="dxa"/>
            <w:vAlign w:val="center"/>
          </w:tcPr>
          <w:p w14:paraId="6AFB840C" w14:textId="470D6B4D" w:rsidR="00431F92" w:rsidRPr="00FF1F82" w:rsidRDefault="002D4068" w:rsidP="00851D94">
            <w:pPr>
              <w:pStyle w:val="Table"/>
              <w:jc w:val="center"/>
            </w:pPr>
            <w:r>
              <w:t>1.260</w:t>
            </w:r>
          </w:p>
        </w:tc>
      </w:tr>
      <w:tr w:rsidR="00FF1F82" w:rsidRPr="00FF1F82" w14:paraId="217A384A" w14:textId="77777777" w:rsidTr="00851D94">
        <w:trPr>
          <w:trHeight w:val="283"/>
        </w:trPr>
        <w:tc>
          <w:tcPr>
            <w:tcW w:w="2654" w:type="dxa"/>
            <w:vAlign w:val="center"/>
          </w:tcPr>
          <w:p w14:paraId="49245AD3" w14:textId="6178B7A4" w:rsidR="00431F92" w:rsidRPr="00FF1F82" w:rsidRDefault="002511D9" w:rsidP="006A4D8E">
            <w:pPr>
              <w:pStyle w:val="Table"/>
            </w:pPr>
            <w:r w:rsidRPr="00FF1F82">
              <w:t>2020-05-25 15:58:04+00:00</w:t>
            </w:r>
          </w:p>
        </w:tc>
        <w:tc>
          <w:tcPr>
            <w:tcW w:w="1129" w:type="dxa"/>
            <w:vAlign w:val="center"/>
          </w:tcPr>
          <w:p w14:paraId="12BD2A6B" w14:textId="5C9DE6FA" w:rsidR="00431F92" w:rsidRPr="00FF1F82" w:rsidRDefault="002C7801" w:rsidP="006A4D8E">
            <w:pPr>
              <w:pStyle w:val="Table"/>
            </w:pPr>
            <w:r w:rsidRPr="002C7801">
              <w:t>61.432697</w:t>
            </w:r>
          </w:p>
        </w:tc>
        <w:tc>
          <w:tcPr>
            <w:tcW w:w="1179" w:type="dxa"/>
            <w:vAlign w:val="center"/>
          </w:tcPr>
          <w:p w14:paraId="7E111592" w14:textId="486FFF82" w:rsidR="00431F92" w:rsidRPr="00FF1F82" w:rsidRDefault="004E7DD4" w:rsidP="006A4D8E">
            <w:pPr>
              <w:pStyle w:val="Table"/>
            </w:pPr>
            <w:r w:rsidRPr="004E7DD4">
              <w:t>23.803715</w:t>
            </w:r>
          </w:p>
        </w:tc>
        <w:tc>
          <w:tcPr>
            <w:tcW w:w="1275" w:type="dxa"/>
            <w:vAlign w:val="center"/>
          </w:tcPr>
          <w:p w14:paraId="707585E9" w14:textId="0ECBF437" w:rsidR="00431F92" w:rsidRPr="00FF1F82" w:rsidRDefault="004E7DD4" w:rsidP="006A4D8E">
            <w:pPr>
              <w:pStyle w:val="Table"/>
            </w:pPr>
            <w:r w:rsidRPr="004E7DD4">
              <w:t>128.800003</w:t>
            </w:r>
          </w:p>
        </w:tc>
        <w:tc>
          <w:tcPr>
            <w:tcW w:w="1276" w:type="dxa"/>
            <w:vAlign w:val="center"/>
          </w:tcPr>
          <w:p w14:paraId="679F2FDB" w14:textId="36A23197" w:rsidR="00431F92" w:rsidRPr="00FF1F82" w:rsidRDefault="004E7DD4" w:rsidP="006A4D8E">
            <w:pPr>
              <w:pStyle w:val="Table"/>
            </w:pPr>
            <w:r w:rsidRPr="004E7DD4">
              <w:t>3.660000</w:t>
            </w:r>
          </w:p>
        </w:tc>
        <w:tc>
          <w:tcPr>
            <w:tcW w:w="1137" w:type="dxa"/>
            <w:vAlign w:val="center"/>
          </w:tcPr>
          <w:p w14:paraId="60FBDA45" w14:textId="4CBC46E7" w:rsidR="00431F92" w:rsidRPr="00FF1F82" w:rsidRDefault="00CE7DF0" w:rsidP="00851D94">
            <w:pPr>
              <w:pStyle w:val="Table"/>
              <w:jc w:val="center"/>
            </w:pPr>
            <w:r w:rsidRPr="00FF1F82">
              <w:t>97</w:t>
            </w:r>
          </w:p>
        </w:tc>
        <w:tc>
          <w:tcPr>
            <w:tcW w:w="710" w:type="dxa"/>
            <w:vAlign w:val="center"/>
          </w:tcPr>
          <w:p w14:paraId="38F1709E" w14:textId="4CA8E8BA" w:rsidR="00431F92" w:rsidRPr="00FF1F82" w:rsidRDefault="002D4068" w:rsidP="00851D94">
            <w:pPr>
              <w:pStyle w:val="Table"/>
              <w:jc w:val="center"/>
            </w:pPr>
            <w:r>
              <w:t>1.176</w:t>
            </w:r>
          </w:p>
        </w:tc>
      </w:tr>
      <w:tr w:rsidR="00FF1F82" w:rsidRPr="00FF1F82" w14:paraId="06CC8AF6" w14:textId="77777777" w:rsidTr="00851D94">
        <w:trPr>
          <w:trHeight w:val="283"/>
        </w:trPr>
        <w:tc>
          <w:tcPr>
            <w:tcW w:w="2654" w:type="dxa"/>
            <w:vAlign w:val="center"/>
          </w:tcPr>
          <w:p w14:paraId="68CE2F05" w14:textId="75A54C9A" w:rsidR="00431F92" w:rsidRPr="00FF1F82" w:rsidRDefault="004E7DD4" w:rsidP="006A4D8E">
            <w:pPr>
              <w:pStyle w:val="Table"/>
            </w:pPr>
            <w:r w:rsidRPr="004E7DD4">
              <w:t>2020-05-25 15:58:05+00:00</w:t>
            </w:r>
          </w:p>
        </w:tc>
        <w:tc>
          <w:tcPr>
            <w:tcW w:w="1129" w:type="dxa"/>
            <w:vAlign w:val="center"/>
          </w:tcPr>
          <w:p w14:paraId="48EEBF3D" w14:textId="4F054CA9" w:rsidR="00431F92" w:rsidRPr="00FF1F82" w:rsidRDefault="004E7DD4" w:rsidP="006A4D8E">
            <w:pPr>
              <w:pStyle w:val="Table"/>
            </w:pPr>
            <w:r w:rsidRPr="004E7DD4">
              <w:t>61.432684</w:t>
            </w:r>
          </w:p>
        </w:tc>
        <w:tc>
          <w:tcPr>
            <w:tcW w:w="1179" w:type="dxa"/>
            <w:vAlign w:val="center"/>
          </w:tcPr>
          <w:p w14:paraId="0A2B5AA2" w14:textId="6F6B1C08" w:rsidR="00431F92" w:rsidRPr="00FF1F82" w:rsidRDefault="00DD6D3A" w:rsidP="006A4D8E">
            <w:pPr>
              <w:pStyle w:val="Table"/>
            </w:pPr>
            <w:r w:rsidRPr="00DD6D3A">
              <w:t>23.803711</w:t>
            </w:r>
          </w:p>
        </w:tc>
        <w:tc>
          <w:tcPr>
            <w:tcW w:w="1275" w:type="dxa"/>
            <w:vAlign w:val="center"/>
          </w:tcPr>
          <w:p w14:paraId="3C40B9AA" w14:textId="47D21529" w:rsidR="00431F92" w:rsidRPr="00FF1F82" w:rsidRDefault="00DD6D3A" w:rsidP="006A4D8E">
            <w:pPr>
              <w:pStyle w:val="Table"/>
            </w:pPr>
            <w:r w:rsidRPr="00DD6D3A">
              <w:t>128.800003</w:t>
            </w:r>
          </w:p>
        </w:tc>
        <w:tc>
          <w:tcPr>
            <w:tcW w:w="1276" w:type="dxa"/>
            <w:vAlign w:val="center"/>
          </w:tcPr>
          <w:p w14:paraId="1A1F8D2C" w14:textId="4A8B543B" w:rsidR="00431F92" w:rsidRPr="00FF1F82" w:rsidRDefault="00DD6D3A" w:rsidP="006A4D8E">
            <w:pPr>
              <w:pStyle w:val="Table"/>
            </w:pPr>
            <w:r w:rsidRPr="00DD6D3A">
              <w:t>5.030000</w:t>
            </w:r>
          </w:p>
        </w:tc>
        <w:tc>
          <w:tcPr>
            <w:tcW w:w="1137" w:type="dxa"/>
            <w:vAlign w:val="center"/>
          </w:tcPr>
          <w:p w14:paraId="47777F5D" w14:textId="0342163E" w:rsidR="00431F92" w:rsidRPr="00FF1F82" w:rsidRDefault="00CE7DF0" w:rsidP="00851D94">
            <w:pPr>
              <w:pStyle w:val="Table"/>
              <w:jc w:val="center"/>
            </w:pPr>
            <w:r w:rsidRPr="00FF1F82">
              <w:t>99</w:t>
            </w:r>
          </w:p>
        </w:tc>
        <w:tc>
          <w:tcPr>
            <w:tcW w:w="710" w:type="dxa"/>
            <w:vAlign w:val="center"/>
          </w:tcPr>
          <w:p w14:paraId="4E5DFD55" w14:textId="4C01AA61" w:rsidR="00431F92" w:rsidRPr="00FF1F82" w:rsidRDefault="002D4068" w:rsidP="00851D94">
            <w:pPr>
              <w:pStyle w:val="Table"/>
              <w:jc w:val="center"/>
            </w:pPr>
            <w:r>
              <w:t>1.138</w:t>
            </w:r>
          </w:p>
        </w:tc>
      </w:tr>
      <w:tr w:rsidR="00FF1F82" w:rsidRPr="00FF1F82" w14:paraId="7E373FB8" w14:textId="77777777" w:rsidTr="00851D94">
        <w:trPr>
          <w:trHeight w:val="283"/>
        </w:trPr>
        <w:tc>
          <w:tcPr>
            <w:tcW w:w="2654" w:type="dxa"/>
            <w:vAlign w:val="center"/>
          </w:tcPr>
          <w:p w14:paraId="6FFBB41D" w14:textId="70F1570C" w:rsidR="00431F92" w:rsidRPr="00FF1F82" w:rsidRDefault="00DD6D3A" w:rsidP="006A4D8E">
            <w:pPr>
              <w:pStyle w:val="Table"/>
            </w:pPr>
            <w:r w:rsidRPr="00DD6D3A">
              <w:t>2020-05-25 15:58:06+00:00</w:t>
            </w:r>
          </w:p>
        </w:tc>
        <w:tc>
          <w:tcPr>
            <w:tcW w:w="1129" w:type="dxa"/>
            <w:vAlign w:val="center"/>
          </w:tcPr>
          <w:p w14:paraId="2639B7F2" w14:textId="5D5D424C" w:rsidR="00431F92" w:rsidRPr="00FF1F82" w:rsidRDefault="00DD6D3A" w:rsidP="006A4D8E">
            <w:pPr>
              <w:pStyle w:val="Table"/>
            </w:pPr>
            <w:r w:rsidRPr="00DD6D3A">
              <w:t>61.432662</w:t>
            </w:r>
          </w:p>
        </w:tc>
        <w:tc>
          <w:tcPr>
            <w:tcW w:w="1179" w:type="dxa"/>
            <w:vAlign w:val="center"/>
          </w:tcPr>
          <w:p w14:paraId="0F5278B0" w14:textId="14547EAB" w:rsidR="00431F92" w:rsidRPr="00FF1F82" w:rsidRDefault="00DE571A" w:rsidP="006A4D8E">
            <w:pPr>
              <w:pStyle w:val="Table"/>
            </w:pPr>
            <w:r w:rsidRPr="00DE571A">
              <w:t>23.803709</w:t>
            </w:r>
          </w:p>
        </w:tc>
        <w:tc>
          <w:tcPr>
            <w:tcW w:w="1275" w:type="dxa"/>
            <w:vAlign w:val="center"/>
          </w:tcPr>
          <w:p w14:paraId="69ECAD22" w14:textId="63E7BBA2" w:rsidR="00431F92" w:rsidRPr="00FF1F82" w:rsidRDefault="00DE571A" w:rsidP="006A4D8E">
            <w:pPr>
              <w:pStyle w:val="Table"/>
            </w:pPr>
            <w:r w:rsidRPr="00DE571A">
              <w:t>128.800003</w:t>
            </w:r>
          </w:p>
        </w:tc>
        <w:tc>
          <w:tcPr>
            <w:tcW w:w="1276" w:type="dxa"/>
            <w:vAlign w:val="center"/>
          </w:tcPr>
          <w:p w14:paraId="37BAF035" w14:textId="5BE41D0C" w:rsidR="00431F92" w:rsidRPr="00FF1F82" w:rsidRDefault="00DE571A" w:rsidP="006A4D8E">
            <w:pPr>
              <w:pStyle w:val="Table"/>
            </w:pPr>
            <w:r w:rsidRPr="00DE571A">
              <w:t>7.410000</w:t>
            </w:r>
          </w:p>
        </w:tc>
        <w:tc>
          <w:tcPr>
            <w:tcW w:w="1137" w:type="dxa"/>
            <w:vAlign w:val="center"/>
          </w:tcPr>
          <w:p w14:paraId="199DE897" w14:textId="7AB108B8" w:rsidR="00431F92" w:rsidRPr="00FF1F82" w:rsidRDefault="00CE7DF0" w:rsidP="00851D94">
            <w:pPr>
              <w:pStyle w:val="Table"/>
              <w:jc w:val="center"/>
            </w:pPr>
            <w:r w:rsidRPr="00FF1F82">
              <w:t>99</w:t>
            </w:r>
          </w:p>
        </w:tc>
        <w:tc>
          <w:tcPr>
            <w:tcW w:w="710" w:type="dxa"/>
            <w:vAlign w:val="center"/>
          </w:tcPr>
          <w:p w14:paraId="59F09955" w14:textId="18845F2C" w:rsidR="00431F92" w:rsidRPr="00FF1F82" w:rsidRDefault="002D4068" w:rsidP="00851D94">
            <w:pPr>
              <w:pStyle w:val="Table"/>
              <w:jc w:val="center"/>
            </w:pPr>
            <w:r>
              <w:t>1.344</w:t>
            </w:r>
          </w:p>
        </w:tc>
      </w:tr>
      <w:tr w:rsidR="00FF1F82" w:rsidRPr="00FF1F82" w14:paraId="22A63897" w14:textId="77777777" w:rsidTr="00851D94">
        <w:trPr>
          <w:trHeight w:val="283"/>
        </w:trPr>
        <w:tc>
          <w:tcPr>
            <w:tcW w:w="2654" w:type="dxa"/>
            <w:vAlign w:val="center"/>
          </w:tcPr>
          <w:p w14:paraId="289480FD" w14:textId="0848EE79" w:rsidR="00431F92" w:rsidRPr="00FF1F82" w:rsidRDefault="00DE571A" w:rsidP="006A4D8E">
            <w:pPr>
              <w:pStyle w:val="Table"/>
            </w:pPr>
            <w:r w:rsidRPr="00DE571A">
              <w:t>2020-05-25 15:58:07+00:00</w:t>
            </w:r>
          </w:p>
        </w:tc>
        <w:tc>
          <w:tcPr>
            <w:tcW w:w="1129" w:type="dxa"/>
            <w:vAlign w:val="center"/>
          </w:tcPr>
          <w:p w14:paraId="64252939" w14:textId="72663C77" w:rsidR="00431F92" w:rsidRPr="00FF1F82" w:rsidRDefault="00DE571A" w:rsidP="006A4D8E">
            <w:pPr>
              <w:pStyle w:val="Table"/>
            </w:pPr>
            <w:r w:rsidRPr="00DE571A">
              <w:t>61.432642</w:t>
            </w:r>
          </w:p>
        </w:tc>
        <w:tc>
          <w:tcPr>
            <w:tcW w:w="1179" w:type="dxa"/>
            <w:vAlign w:val="center"/>
          </w:tcPr>
          <w:p w14:paraId="00AB5C35" w14:textId="00103188" w:rsidR="00431F92" w:rsidRPr="00FF1F82" w:rsidRDefault="009A4E30" w:rsidP="006A4D8E">
            <w:pPr>
              <w:pStyle w:val="Table"/>
            </w:pPr>
            <w:r w:rsidRPr="009A4E30">
              <w:t>23.803704</w:t>
            </w:r>
          </w:p>
        </w:tc>
        <w:tc>
          <w:tcPr>
            <w:tcW w:w="1275" w:type="dxa"/>
            <w:vAlign w:val="center"/>
          </w:tcPr>
          <w:p w14:paraId="48FD1154" w14:textId="0F720587" w:rsidR="00431F92" w:rsidRPr="00FF1F82" w:rsidRDefault="00684779" w:rsidP="006A4D8E">
            <w:pPr>
              <w:pStyle w:val="Table"/>
            </w:pPr>
            <w:r w:rsidRPr="00684779">
              <w:t>129.199997</w:t>
            </w:r>
          </w:p>
        </w:tc>
        <w:tc>
          <w:tcPr>
            <w:tcW w:w="1276" w:type="dxa"/>
            <w:vAlign w:val="center"/>
          </w:tcPr>
          <w:p w14:paraId="2F8EA693" w14:textId="1028F12B" w:rsidR="00431F92" w:rsidRPr="00FF1F82" w:rsidRDefault="00684779" w:rsidP="006A4D8E">
            <w:pPr>
              <w:pStyle w:val="Table"/>
            </w:pPr>
            <w:r w:rsidRPr="00684779">
              <w:t>9.650000</w:t>
            </w:r>
          </w:p>
        </w:tc>
        <w:tc>
          <w:tcPr>
            <w:tcW w:w="1137" w:type="dxa"/>
            <w:vAlign w:val="center"/>
          </w:tcPr>
          <w:p w14:paraId="0E99194A" w14:textId="2980648E" w:rsidR="00431F92" w:rsidRPr="00FF1F82" w:rsidRDefault="006A76C1" w:rsidP="00851D94">
            <w:pPr>
              <w:pStyle w:val="Table"/>
              <w:jc w:val="center"/>
            </w:pPr>
            <w:r w:rsidRPr="00FF1F82">
              <w:t>101</w:t>
            </w:r>
          </w:p>
        </w:tc>
        <w:tc>
          <w:tcPr>
            <w:tcW w:w="710" w:type="dxa"/>
            <w:vAlign w:val="center"/>
          </w:tcPr>
          <w:p w14:paraId="226BF517" w14:textId="36B3598F" w:rsidR="00431F92" w:rsidRPr="00FF1F82" w:rsidRDefault="002D4068" w:rsidP="00851D94">
            <w:pPr>
              <w:pStyle w:val="Table"/>
              <w:jc w:val="center"/>
            </w:pPr>
            <w:r>
              <w:t>1.278</w:t>
            </w:r>
          </w:p>
        </w:tc>
      </w:tr>
      <w:tr w:rsidR="002C7801" w:rsidRPr="00FF1F82" w14:paraId="49173C32" w14:textId="77777777" w:rsidTr="00851D94">
        <w:trPr>
          <w:trHeight w:val="283"/>
        </w:trPr>
        <w:tc>
          <w:tcPr>
            <w:tcW w:w="2654" w:type="dxa"/>
            <w:vAlign w:val="center"/>
          </w:tcPr>
          <w:p w14:paraId="28329478" w14:textId="0FFA0109" w:rsidR="002C7801" w:rsidRPr="00FF1F82" w:rsidRDefault="002C7801" w:rsidP="006A4D8E">
            <w:pPr>
              <w:pStyle w:val="Table"/>
            </w:pPr>
            <w:r>
              <w:t>…</w:t>
            </w:r>
          </w:p>
        </w:tc>
        <w:tc>
          <w:tcPr>
            <w:tcW w:w="1129" w:type="dxa"/>
            <w:vAlign w:val="center"/>
          </w:tcPr>
          <w:p w14:paraId="377678A7" w14:textId="68FA4F57" w:rsidR="002C7801" w:rsidRPr="00FF1F82" w:rsidRDefault="002C7801" w:rsidP="006A4D8E">
            <w:pPr>
              <w:pStyle w:val="Table"/>
            </w:pPr>
            <w:r>
              <w:t>…</w:t>
            </w:r>
          </w:p>
        </w:tc>
        <w:tc>
          <w:tcPr>
            <w:tcW w:w="1179" w:type="dxa"/>
            <w:vAlign w:val="center"/>
          </w:tcPr>
          <w:p w14:paraId="56FF7193" w14:textId="4272B929" w:rsidR="002C7801" w:rsidRPr="00FF1F82" w:rsidRDefault="002C7801" w:rsidP="006A4D8E">
            <w:pPr>
              <w:pStyle w:val="Table"/>
            </w:pPr>
            <w:r>
              <w:t>…</w:t>
            </w:r>
          </w:p>
        </w:tc>
        <w:tc>
          <w:tcPr>
            <w:tcW w:w="1275" w:type="dxa"/>
            <w:vAlign w:val="center"/>
          </w:tcPr>
          <w:p w14:paraId="20B500E7" w14:textId="23E115F6" w:rsidR="002C7801" w:rsidRPr="00FF1F82" w:rsidRDefault="002C7801" w:rsidP="006A4D8E">
            <w:pPr>
              <w:pStyle w:val="Table"/>
            </w:pPr>
            <w:r>
              <w:t>…</w:t>
            </w:r>
          </w:p>
        </w:tc>
        <w:tc>
          <w:tcPr>
            <w:tcW w:w="1276" w:type="dxa"/>
            <w:vAlign w:val="center"/>
          </w:tcPr>
          <w:p w14:paraId="5AF051FE" w14:textId="38966604" w:rsidR="002C7801" w:rsidRPr="00FF1F82" w:rsidRDefault="002C7801" w:rsidP="006A4D8E">
            <w:pPr>
              <w:pStyle w:val="Table"/>
            </w:pPr>
            <w:r>
              <w:t>…</w:t>
            </w:r>
          </w:p>
        </w:tc>
        <w:tc>
          <w:tcPr>
            <w:tcW w:w="1137" w:type="dxa"/>
            <w:vAlign w:val="center"/>
          </w:tcPr>
          <w:p w14:paraId="50866054" w14:textId="4B356255" w:rsidR="002C7801" w:rsidRPr="00FF1F82" w:rsidRDefault="002C7801" w:rsidP="00851D94">
            <w:pPr>
              <w:pStyle w:val="Table"/>
              <w:jc w:val="center"/>
            </w:pPr>
            <w:r>
              <w:t>…</w:t>
            </w:r>
          </w:p>
        </w:tc>
        <w:tc>
          <w:tcPr>
            <w:tcW w:w="710" w:type="dxa"/>
            <w:vAlign w:val="center"/>
          </w:tcPr>
          <w:p w14:paraId="4E2A554D" w14:textId="2DDF5B54" w:rsidR="002C7801" w:rsidRDefault="002C7801" w:rsidP="00851D94">
            <w:pPr>
              <w:pStyle w:val="Table"/>
              <w:jc w:val="center"/>
            </w:pPr>
            <w:r>
              <w:t>…</w:t>
            </w:r>
          </w:p>
        </w:tc>
      </w:tr>
      <w:tr w:rsidR="00FF1F82" w:rsidRPr="00FF1F82" w14:paraId="48FE5DB5" w14:textId="77777777" w:rsidTr="00851D94">
        <w:trPr>
          <w:trHeight w:val="283"/>
        </w:trPr>
        <w:tc>
          <w:tcPr>
            <w:tcW w:w="2654" w:type="dxa"/>
            <w:vAlign w:val="center"/>
          </w:tcPr>
          <w:p w14:paraId="5DD5CC66" w14:textId="2B8A55C7" w:rsidR="00431F92" w:rsidRPr="00FF1F82" w:rsidRDefault="00684779" w:rsidP="006A4D8E">
            <w:pPr>
              <w:pStyle w:val="Table"/>
            </w:pPr>
            <w:r w:rsidRPr="00684779">
              <w:t>2020-05-25 17:51:23+00:00</w:t>
            </w:r>
          </w:p>
        </w:tc>
        <w:tc>
          <w:tcPr>
            <w:tcW w:w="1129" w:type="dxa"/>
            <w:vAlign w:val="center"/>
          </w:tcPr>
          <w:p w14:paraId="6E0F5332" w14:textId="656A778F" w:rsidR="00431F92" w:rsidRPr="00FF1F82" w:rsidRDefault="00684779" w:rsidP="006A4D8E">
            <w:pPr>
              <w:pStyle w:val="Table"/>
            </w:pPr>
            <w:r w:rsidRPr="00684779">
              <w:t>61.432319</w:t>
            </w:r>
          </w:p>
        </w:tc>
        <w:tc>
          <w:tcPr>
            <w:tcW w:w="1179" w:type="dxa"/>
            <w:vAlign w:val="center"/>
          </w:tcPr>
          <w:p w14:paraId="5CF7A5D1" w14:textId="16C793CD" w:rsidR="00431F92" w:rsidRPr="00FF1F82" w:rsidRDefault="002A4ACF" w:rsidP="006A4D8E">
            <w:pPr>
              <w:pStyle w:val="Table"/>
            </w:pPr>
            <w:r w:rsidRPr="002A4ACF">
              <w:t>23.803627</w:t>
            </w:r>
          </w:p>
        </w:tc>
        <w:tc>
          <w:tcPr>
            <w:tcW w:w="1275" w:type="dxa"/>
            <w:vAlign w:val="center"/>
          </w:tcPr>
          <w:p w14:paraId="23A1181F" w14:textId="77F64F13" w:rsidR="00431F92" w:rsidRPr="00FF1F82" w:rsidRDefault="002A4ACF" w:rsidP="006A4D8E">
            <w:pPr>
              <w:pStyle w:val="Table"/>
            </w:pPr>
            <w:r w:rsidRPr="002A4ACF">
              <w:t>120.800003</w:t>
            </w:r>
          </w:p>
        </w:tc>
        <w:tc>
          <w:tcPr>
            <w:tcW w:w="1276" w:type="dxa"/>
            <w:vAlign w:val="center"/>
          </w:tcPr>
          <w:p w14:paraId="762724E4" w14:textId="5D52CCC8" w:rsidR="00431F92" w:rsidRPr="00FF1F82" w:rsidRDefault="002A4ACF" w:rsidP="006A4D8E">
            <w:pPr>
              <w:pStyle w:val="Table"/>
            </w:pPr>
            <w:r w:rsidRPr="002A4ACF">
              <w:t>30138.349609</w:t>
            </w:r>
          </w:p>
        </w:tc>
        <w:tc>
          <w:tcPr>
            <w:tcW w:w="1137" w:type="dxa"/>
            <w:vAlign w:val="center"/>
          </w:tcPr>
          <w:p w14:paraId="56BF318B" w14:textId="7B349883" w:rsidR="00431F92" w:rsidRPr="00FF1F82" w:rsidRDefault="006A76C1" w:rsidP="00851D94">
            <w:pPr>
              <w:pStyle w:val="Table"/>
              <w:jc w:val="center"/>
            </w:pPr>
            <w:r w:rsidRPr="00FF1F82">
              <w:t>169</w:t>
            </w:r>
          </w:p>
        </w:tc>
        <w:tc>
          <w:tcPr>
            <w:tcW w:w="710" w:type="dxa"/>
            <w:vAlign w:val="center"/>
          </w:tcPr>
          <w:p w14:paraId="7FDC7EEE" w14:textId="17CD466A" w:rsidR="00431F92" w:rsidRPr="00FF1F82" w:rsidRDefault="002D4068" w:rsidP="00851D94">
            <w:pPr>
              <w:pStyle w:val="Table"/>
              <w:jc w:val="center"/>
            </w:pPr>
            <w:r>
              <w:t>0.</w:t>
            </w:r>
            <w:r w:rsidR="002C7801">
              <w:t>000</w:t>
            </w:r>
          </w:p>
        </w:tc>
      </w:tr>
      <w:tr w:rsidR="0040235C" w:rsidRPr="00FF1F82" w14:paraId="4284C588" w14:textId="77777777" w:rsidTr="00851D94">
        <w:trPr>
          <w:trHeight w:val="283"/>
        </w:trPr>
        <w:tc>
          <w:tcPr>
            <w:tcW w:w="2654" w:type="dxa"/>
            <w:vAlign w:val="center"/>
          </w:tcPr>
          <w:p w14:paraId="70E7FAD1" w14:textId="75097E12" w:rsidR="006A76C1" w:rsidRPr="00FF1F82" w:rsidRDefault="002A4ACF" w:rsidP="006A4D8E">
            <w:pPr>
              <w:pStyle w:val="Table"/>
            </w:pPr>
            <w:r w:rsidRPr="002A4ACF">
              <w:t>2020-05-25 17:51:24+00:00</w:t>
            </w:r>
          </w:p>
        </w:tc>
        <w:tc>
          <w:tcPr>
            <w:tcW w:w="1129" w:type="dxa"/>
            <w:vAlign w:val="center"/>
          </w:tcPr>
          <w:p w14:paraId="0E8E240E" w14:textId="7DD7C95A" w:rsidR="006A76C1" w:rsidRPr="00FF1F82" w:rsidRDefault="002A4ACF" w:rsidP="006A4D8E">
            <w:pPr>
              <w:pStyle w:val="Table"/>
            </w:pPr>
            <w:r w:rsidRPr="002A4ACF">
              <w:t>61.432319</w:t>
            </w:r>
          </w:p>
        </w:tc>
        <w:tc>
          <w:tcPr>
            <w:tcW w:w="1179" w:type="dxa"/>
            <w:vAlign w:val="center"/>
          </w:tcPr>
          <w:p w14:paraId="7E09F7F0" w14:textId="4153528E" w:rsidR="006A76C1" w:rsidRPr="00FF1F82" w:rsidRDefault="002A4ACF" w:rsidP="006A4D8E">
            <w:pPr>
              <w:pStyle w:val="Table"/>
            </w:pPr>
            <w:r w:rsidRPr="002A4ACF">
              <w:t>23.803627</w:t>
            </w:r>
          </w:p>
        </w:tc>
        <w:tc>
          <w:tcPr>
            <w:tcW w:w="1275" w:type="dxa"/>
            <w:vAlign w:val="center"/>
          </w:tcPr>
          <w:p w14:paraId="5F799DA2" w14:textId="5E988314" w:rsidR="006A76C1" w:rsidRPr="00FF1F82" w:rsidRDefault="0014273C" w:rsidP="006A4D8E">
            <w:pPr>
              <w:pStyle w:val="Table"/>
            </w:pPr>
            <w:r w:rsidRPr="0014273C">
              <w:t>120.800003</w:t>
            </w:r>
          </w:p>
        </w:tc>
        <w:tc>
          <w:tcPr>
            <w:tcW w:w="1276" w:type="dxa"/>
            <w:vAlign w:val="center"/>
          </w:tcPr>
          <w:p w14:paraId="57A13BF9" w14:textId="34F73DD5" w:rsidR="006A76C1" w:rsidRPr="00FF1F82" w:rsidRDefault="0014273C" w:rsidP="006A4D8E">
            <w:pPr>
              <w:pStyle w:val="Table"/>
            </w:pPr>
            <w:r w:rsidRPr="0014273C">
              <w:t>30138.349609</w:t>
            </w:r>
          </w:p>
        </w:tc>
        <w:tc>
          <w:tcPr>
            <w:tcW w:w="1137" w:type="dxa"/>
            <w:vAlign w:val="center"/>
          </w:tcPr>
          <w:p w14:paraId="5F869D6A" w14:textId="22FB7AA7" w:rsidR="006A76C1" w:rsidRPr="00FF1F82" w:rsidRDefault="006A76C1" w:rsidP="00851D94">
            <w:pPr>
              <w:pStyle w:val="Table"/>
              <w:jc w:val="center"/>
            </w:pPr>
            <w:r w:rsidRPr="00FF1F82">
              <w:t>168</w:t>
            </w:r>
          </w:p>
        </w:tc>
        <w:tc>
          <w:tcPr>
            <w:tcW w:w="710" w:type="dxa"/>
            <w:vAlign w:val="center"/>
          </w:tcPr>
          <w:p w14:paraId="4A51E32B" w14:textId="371C5A5D" w:rsidR="006A76C1" w:rsidRPr="00FF1F82" w:rsidRDefault="0014273C" w:rsidP="00851D94">
            <w:pPr>
              <w:pStyle w:val="Table"/>
              <w:jc w:val="center"/>
            </w:pPr>
            <w:r w:rsidRPr="0014273C">
              <w:t>0.000</w:t>
            </w:r>
          </w:p>
        </w:tc>
      </w:tr>
      <w:tr w:rsidR="0040235C" w:rsidRPr="00FF1F82" w14:paraId="6BF5FAD8" w14:textId="77777777" w:rsidTr="00851D94">
        <w:trPr>
          <w:trHeight w:val="283"/>
        </w:trPr>
        <w:tc>
          <w:tcPr>
            <w:tcW w:w="2654" w:type="dxa"/>
            <w:vAlign w:val="center"/>
          </w:tcPr>
          <w:p w14:paraId="27C21072" w14:textId="08365D06" w:rsidR="006A76C1" w:rsidRPr="00FF1F82" w:rsidRDefault="00907D13" w:rsidP="006A4D8E">
            <w:pPr>
              <w:pStyle w:val="Table"/>
            </w:pPr>
            <w:r w:rsidRPr="00907D13">
              <w:t>2020-05-25 17:51:25+00:00</w:t>
            </w:r>
          </w:p>
        </w:tc>
        <w:tc>
          <w:tcPr>
            <w:tcW w:w="1129" w:type="dxa"/>
            <w:vAlign w:val="center"/>
          </w:tcPr>
          <w:p w14:paraId="5AFDB36A" w14:textId="77F1CABF" w:rsidR="006A76C1" w:rsidRPr="00FF1F82" w:rsidRDefault="00907D13" w:rsidP="006A4D8E">
            <w:pPr>
              <w:pStyle w:val="Table"/>
            </w:pPr>
            <w:r w:rsidRPr="00907D13">
              <w:t>61.432319</w:t>
            </w:r>
          </w:p>
        </w:tc>
        <w:tc>
          <w:tcPr>
            <w:tcW w:w="1179" w:type="dxa"/>
            <w:vAlign w:val="center"/>
          </w:tcPr>
          <w:p w14:paraId="51D8C6B8" w14:textId="46193B19" w:rsidR="006A76C1" w:rsidRPr="00FF1F82" w:rsidRDefault="00907D13" w:rsidP="006A4D8E">
            <w:pPr>
              <w:pStyle w:val="Table"/>
            </w:pPr>
            <w:r w:rsidRPr="00907D13">
              <w:t>23.803627</w:t>
            </w:r>
          </w:p>
        </w:tc>
        <w:tc>
          <w:tcPr>
            <w:tcW w:w="1275" w:type="dxa"/>
            <w:vAlign w:val="center"/>
          </w:tcPr>
          <w:p w14:paraId="044C5930" w14:textId="16A839D2" w:rsidR="006A76C1" w:rsidRPr="00FF1F82" w:rsidRDefault="00907D13" w:rsidP="006A4D8E">
            <w:pPr>
              <w:pStyle w:val="Table"/>
            </w:pPr>
            <w:r w:rsidRPr="00907D13">
              <w:t>120.800003</w:t>
            </w:r>
          </w:p>
        </w:tc>
        <w:tc>
          <w:tcPr>
            <w:tcW w:w="1276" w:type="dxa"/>
            <w:vAlign w:val="center"/>
          </w:tcPr>
          <w:p w14:paraId="00063FD6" w14:textId="6A281787" w:rsidR="006A76C1" w:rsidRPr="00FF1F82" w:rsidRDefault="00907D13" w:rsidP="006A4D8E">
            <w:pPr>
              <w:pStyle w:val="Table"/>
            </w:pPr>
            <w:r w:rsidRPr="00907D13">
              <w:t>30138.349609</w:t>
            </w:r>
          </w:p>
        </w:tc>
        <w:tc>
          <w:tcPr>
            <w:tcW w:w="1137" w:type="dxa"/>
            <w:vAlign w:val="center"/>
          </w:tcPr>
          <w:p w14:paraId="0ACBAD77" w14:textId="4EFAB848" w:rsidR="006A76C1" w:rsidRPr="00FF1F82" w:rsidRDefault="006A76C1" w:rsidP="00851D94">
            <w:pPr>
              <w:pStyle w:val="Table"/>
              <w:jc w:val="center"/>
            </w:pPr>
            <w:r w:rsidRPr="00FF1F82">
              <w:t>166</w:t>
            </w:r>
          </w:p>
        </w:tc>
        <w:tc>
          <w:tcPr>
            <w:tcW w:w="710" w:type="dxa"/>
            <w:vAlign w:val="center"/>
          </w:tcPr>
          <w:p w14:paraId="42CA74F7" w14:textId="33BF6BF6" w:rsidR="006A76C1" w:rsidRPr="00FF1F82" w:rsidRDefault="0014273C" w:rsidP="00851D94">
            <w:pPr>
              <w:pStyle w:val="Table"/>
              <w:jc w:val="center"/>
            </w:pPr>
            <w:r>
              <w:t>0.000</w:t>
            </w:r>
          </w:p>
        </w:tc>
      </w:tr>
      <w:tr w:rsidR="0040235C" w:rsidRPr="00FF1F82" w14:paraId="62133A2F" w14:textId="77777777" w:rsidTr="00851D94">
        <w:trPr>
          <w:trHeight w:val="283"/>
        </w:trPr>
        <w:tc>
          <w:tcPr>
            <w:tcW w:w="2654" w:type="dxa"/>
            <w:vAlign w:val="center"/>
          </w:tcPr>
          <w:p w14:paraId="54C5FD68" w14:textId="289B529F" w:rsidR="006A76C1" w:rsidRPr="00FF1F82" w:rsidRDefault="00CC6CC6" w:rsidP="006A4D8E">
            <w:pPr>
              <w:pStyle w:val="Table"/>
            </w:pPr>
            <w:r w:rsidRPr="00CC6CC6">
              <w:t>2020-05-25 17:51:26+00:00</w:t>
            </w:r>
          </w:p>
        </w:tc>
        <w:tc>
          <w:tcPr>
            <w:tcW w:w="1129" w:type="dxa"/>
            <w:vAlign w:val="center"/>
          </w:tcPr>
          <w:p w14:paraId="4A97656F" w14:textId="0F792DE7" w:rsidR="006A76C1" w:rsidRPr="00FF1F82" w:rsidRDefault="00CC6CC6" w:rsidP="006A4D8E">
            <w:pPr>
              <w:pStyle w:val="Table"/>
            </w:pPr>
            <w:r w:rsidRPr="00CC6CC6">
              <w:t>61.432319</w:t>
            </w:r>
          </w:p>
        </w:tc>
        <w:tc>
          <w:tcPr>
            <w:tcW w:w="1179" w:type="dxa"/>
            <w:vAlign w:val="center"/>
          </w:tcPr>
          <w:p w14:paraId="2D1B2752" w14:textId="711E0EC6" w:rsidR="006A76C1" w:rsidRPr="00FF1F82" w:rsidRDefault="00CC6CC6" w:rsidP="006A4D8E">
            <w:pPr>
              <w:pStyle w:val="Table"/>
            </w:pPr>
            <w:r w:rsidRPr="00CC6CC6">
              <w:t>23.803627</w:t>
            </w:r>
          </w:p>
        </w:tc>
        <w:tc>
          <w:tcPr>
            <w:tcW w:w="1275" w:type="dxa"/>
            <w:vAlign w:val="center"/>
          </w:tcPr>
          <w:p w14:paraId="05C04005" w14:textId="0FCED07E" w:rsidR="006A76C1" w:rsidRPr="00FF1F82" w:rsidRDefault="00CC6CC6" w:rsidP="006A4D8E">
            <w:pPr>
              <w:pStyle w:val="Table"/>
            </w:pPr>
            <w:r w:rsidRPr="00CC6CC6">
              <w:t>120.800003</w:t>
            </w:r>
          </w:p>
        </w:tc>
        <w:tc>
          <w:tcPr>
            <w:tcW w:w="1276" w:type="dxa"/>
            <w:vAlign w:val="center"/>
          </w:tcPr>
          <w:p w14:paraId="3B64C161" w14:textId="4D8A8282" w:rsidR="006A76C1" w:rsidRPr="00FF1F82" w:rsidRDefault="00CC6CC6" w:rsidP="006A4D8E">
            <w:pPr>
              <w:pStyle w:val="Table"/>
            </w:pPr>
            <w:r w:rsidRPr="00CC6CC6">
              <w:t>30138.349609</w:t>
            </w:r>
          </w:p>
        </w:tc>
        <w:tc>
          <w:tcPr>
            <w:tcW w:w="1137" w:type="dxa"/>
            <w:vAlign w:val="center"/>
          </w:tcPr>
          <w:p w14:paraId="235B7D9B" w14:textId="6AF888A6" w:rsidR="006A76C1" w:rsidRPr="00FF1F82" w:rsidRDefault="006A76C1" w:rsidP="00851D94">
            <w:pPr>
              <w:pStyle w:val="Table"/>
              <w:jc w:val="center"/>
            </w:pPr>
            <w:r w:rsidRPr="00FF1F82">
              <w:t>16</w:t>
            </w:r>
            <w:r w:rsidR="00FF1F82" w:rsidRPr="00FF1F82">
              <w:t>5</w:t>
            </w:r>
          </w:p>
        </w:tc>
        <w:tc>
          <w:tcPr>
            <w:tcW w:w="710" w:type="dxa"/>
            <w:vAlign w:val="center"/>
          </w:tcPr>
          <w:p w14:paraId="07EE7535" w14:textId="180D01D0" w:rsidR="006A76C1" w:rsidRPr="00FF1F82" w:rsidRDefault="0014273C" w:rsidP="00851D94">
            <w:pPr>
              <w:pStyle w:val="Table"/>
              <w:jc w:val="center"/>
            </w:pPr>
            <w:r>
              <w:t>0.000</w:t>
            </w:r>
          </w:p>
        </w:tc>
      </w:tr>
      <w:tr w:rsidR="00FF1F82" w:rsidRPr="00FF1F82" w14:paraId="36CFB860" w14:textId="77777777" w:rsidTr="00851D94">
        <w:trPr>
          <w:trHeight w:val="283"/>
        </w:trPr>
        <w:tc>
          <w:tcPr>
            <w:tcW w:w="2654" w:type="dxa"/>
            <w:vAlign w:val="center"/>
          </w:tcPr>
          <w:p w14:paraId="615DBC4C" w14:textId="69BD7460" w:rsidR="00431F92" w:rsidRPr="00FF1F82" w:rsidRDefault="00A535DF" w:rsidP="006A4D8E">
            <w:pPr>
              <w:pStyle w:val="Table"/>
            </w:pPr>
            <w:r w:rsidRPr="00A535DF">
              <w:t>2020-05-25 17:51:27+00:00</w:t>
            </w:r>
          </w:p>
        </w:tc>
        <w:tc>
          <w:tcPr>
            <w:tcW w:w="1129" w:type="dxa"/>
            <w:vAlign w:val="center"/>
          </w:tcPr>
          <w:p w14:paraId="640D9DC1" w14:textId="731AF319" w:rsidR="00431F92" w:rsidRPr="00FF1F82" w:rsidRDefault="00A535DF" w:rsidP="006A4D8E">
            <w:pPr>
              <w:pStyle w:val="Table"/>
            </w:pPr>
            <w:r w:rsidRPr="00A535DF">
              <w:t>61.432319</w:t>
            </w:r>
          </w:p>
        </w:tc>
        <w:tc>
          <w:tcPr>
            <w:tcW w:w="1179" w:type="dxa"/>
            <w:vAlign w:val="center"/>
          </w:tcPr>
          <w:p w14:paraId="7969CF66" w14:textId="3DD0F98E" w:rsidR="00431F92" w:rsidRPr="00FF1F82" w:rsidRDefault="00A535DF" w:rsidP="006A4D8E">
            <w:pPr>
              <w:pStyle w:val="Table"/>
            </w:pPr>
            <w:r w:rsidRPr="00A535DF">
              <w:t>23.803627</w:t>
            </w:r>
          </w:p>
        </w:tc>
        <w:tc>
          <w:tcPr>
            <w:tcW w:w="1275" w:type="dxa"/>
            <w:vAlign w:val="center"/>
          </w:tcPr>
          <w:p w14:paraId="6B467789" w14:textId="222941F8" w:rsidR="00431F92" w:rsidRPr="00FF1F82" w:rsidRDefault="00A535DF" w:rsidP="006A4D8E">
            <w:pPr>
              <w:pStyle w:val="Table"/>
            </w:pPr>
            <w:r w:rsidRPr="00A535DF">
              <w:t>120.800003</w:t>
            </w:r>
          </w:p>
        </w:tc>
        <w:tc>
          <w:tcPr>
            <w:tcW w:w="1276" w:type="dxa"/>
            <w:vAlign w:val="center"/>
          </w:tcPr>
          <w:p w14:paraId="0964A9CD" w14:textId="2057CD95" w:rsidR="00431F92" w:rsidRPr="00FF1F82" w:rsidRDefault="00A535DF" w:rsidP="006A4D8E">
            <w:pPr>
              <w:pStyle w:val="Table"/>
            </w:pPr>
            <w:r w:rsidRPr="00A535DF">
              <w:t>30138.349609</w:t>
            </w:r>
          </w:p>
        </w:tc>
        <w:tc>
          <w:tcPr>
            <w:tcW w:w="1137" w:type="dxa"/>
            <w:vAlign w:val="center"/>
          </w:tcPr>
          <w:p w14:paraId="75D2C7A8" w14:textId="605427D9" w:rsidR="00431F92" w:rsidRPr="00FF1F82" w:rsidRDefault="006A76C1" w:rsidP="00851D94">
            <w:pPr>
              <w:pStyle w:val="Table"/>
              <w:jc w:val="center"/>
            </w:pPr>
            <w:r w:rsidRPr="00FF1F82">
              <w:t>162</w:t>
            </w:r>
          </w:p>
        </w:tc>
        <w:tc>
          <w:tcPr>
            <w:tcW w:w="710" w:type="dxa"/>
            <w:vAlign w:val="center"/>
          </w:tcPr>
          <w:p w14:paraId="32425BFD" w14:textId="70F18060" w:rsidR="00431F92" w:rsidRPr="00FF1F82" w:rsidRDefault="0014273C" w:rsidP="00851D94">
            <w:pPr>
              <w:pStyle w:val="Table"/>
              <w:jc w:val="center"/>
            </w:pPr>
            <w:r>
              <w:t>0.000</w:t>
            </w:r>
          </w:p>
        </w:tc>
      </w:tr>
    </w:tbl>
    <w:p w14:paraId="6AD5AFBF" w14:textId="77777777" w:rsidR="006A4D8E" w:rsidRDefault="006A4D8E" w:rsidP="000E381C">
      <w:pPr>
        <w:pStyle w:val="Figurecaption"/>
      </w:pPr>
    </w:p>
    <w:p w14:paraId="730BD597" w14:textId="72EADF67" w:rsidR="000302C8" w:rsidRDefault="00772935" w:rsidP="000E381C">
      <w:r>
        <w:t xml:space="preserve">As we are going to select </w:t>
      </w:r>
      <w:r w:rsidR="00177612">
        <w:t xml:space="preserve">only three features, namely </w:t>
      </w:r>
      <w:r w:rsidR="00852043">
        <w:t>h</w:t>
      </w:r>
      <w:r w:rsidR="00177612">
        <w:t xml:space="preserve">eart </w:t>
      </w:r>
      <w:r w:rsidR="00852043">
        <w:t>r</w:t>
      </w:r>
      <w:r w:rsidR="00177612">
        <w:t>ate</w:t>
      </w:r>
      <w:r w:rsidR="004F59E9">
        <w:t xml:space="preserve">, </w:t>
      </w:r>
      <w:r w:rsidR="00852043">
        <w:t>s</w:t>
      </w:r>
      <w:r w:rsidR="004F59E9">
        <w:t xml:space="preserve">peed and </w:t>
      </w:r>
      <w:r w:rsidR="00852043">
        <w:t>a</w:t>
      </w:r>
      <w:r w:rsidR="004F59E9">
        <w:t>ltitude</w:t>
      </w:r>
      <w:r w:rsidR="00852043">
        <w:t>,</w:t>
      </w:r>
      <w:r w:rsidR="004F59E9">
        <w:t xml:space="preserve"> </w:t>
      </w:r>
      <w:r w:rsidR="00883224">
        <w:t>those signals</w:t>
      </w:r>
      <w:r w:rsidR="0026475D">
        <w:t xml:space="preserve"> are</w:t>
      </w:r>
      <w:r w:rsidR="00883224">
        <w:t xml:space="preserve"> visualized in </w:t>
      </w:r>
      <w:r w:rsidR="00F47B57">
        <w:t>figure</w:t>
      </w:r>
      <w:r w:rsidR="00883224">
        <w:t xml:space="preserve"> 2.</w:t>
      </w:r>
      <w:r w:rsidR="00643E82">
        <w:t>2A</w:t>
      </w:r>
      <w:r w:rsidR="000302C8">
        <w:t>.</w:t>
      </w:r>
      <w:r w:rsidR="00F97373">
        <w:t xml:space="preserve"> In the x-axis</w:t>
      </w:r>
      <w:r w:rsidR="004E0E33">
        <w:t xml:space="preserve"> we use</w:t>
      </w:r>
      <w:r w:rsidR="00F97373">
        <w:t xml:space="preserve"> datetime</w:t>
      </w:r>
      <w:r w:rsidR="00CC06E9">
        <w:t xml:space="preserve"> as it was set as an index value.</w:t>
      </w:r>
    </w:p>
    <w:p w14:paraId="46FDCAAB" w14:textId="01AC4558" w:rsidR="00506366" w:rsidRDefault="00506366" w:rsidP="00506366">
      <w:pPr>
        <w:pStyle w:val="Picture"/>
      </w:pPr>
      <w:r>
        <w:lastRenderedPageBreak/>
        <w:drawing>
          <wp:inline distT="0" distB="0" distL="0" distR="0" wp14:anchorId="48ECE024" wp14:editId="4BFD5526">
            <wp:extent cx="5943600" cy="3912235"/>
            <wp:effectExtent l="0" t="0" r="0" b="0"/>
            <wp:docPr id="238" name="Picture 2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912235"/>
                    </a:xfrm>
                    <a:prstGeom prst="rect">
                      <a:avLst/>
                    </a:prstGeom>
                  </pic:spPr>
                </pic:pic>
              </a:graphicData>
            </a:graphic>
          </wp:inline>
        </w:drawing>
      </w:r>
    </w:p>
    <w:p w14:paraId="55EABBDD" w14:textId="4B6DD303" w:rsidR="00506366" w:rsidRDefault="00551EDD" w:rsidP="00AA63CD">
      <w:pPr>
        <w:pStyle w:val="Figurecaption"/>
      </w:pPr>
      <w:r>
        <w:t>Fig. 2.</w:t>
      </w:r>
      <w:r w:rsidR="00643E82">
        <w:t>2A</w:t>
      </w:r>
      <w:r w:rsidR="00AA63CD">
        <w:t>:</w:t>
      </w:r>
      <w:r>
        <w:t xml:space="preserve"> Heart Rate, Speed, and Alttitude signals</w:t>
      </w:r>
      <w:r w:rsidR="00AA63CD">
        <w:t xml:space="preserve"> in </w:t>
      </w:r>
      <w:r w:rsidR="005466F0">
        <w:t>some</w:t>
      </w:r>
      <w:r w:rsidR="00AA63CD">
        <w:t xml:space="preserve"> random activity of the dataset.</w:t>
      </w:r>
    </w:p>
    <w:p w14:paraId="402AC51E" w14:textId="030AED38" w:rsidR="000E381C" w:rsidRPr="008403DA" w:rsidRDefault="000E381C" w:rsidP="000E381C">
      <w:r>
        <w:t xml:space="preserve">Data can be visualized </w:t>
      </w:r>
      <w:r w:rsidR="000302C8">
        <w:t>quite</w:t>
      </w:r>
      <w:r>
        <w:t xml:space="preserve"> descriptively</w:t>
      </w:r>
      <w:r w:rsidR="000302C8">
        <w:t xml:space="preserve"> for the context</w:t>
      </w:r>
      <w:r w:rsidR="002C15FC">
        <w:t xml:space="preserve"> of</w:t>
      </w:r>
      <w:r w:rsidR="000302C8">
        <w:t xml:space="preserve"> outdoor sport activity</w:t>
      </w:r>
      <w:r>
        <w:t xml:space="preserve"> by using </w:t>
      </w:r>
      <w:r w:rsidRPr="003A7D1F">
        <w:rPr>
          <w:i/>
          <w:iCs/>
        </w:rPr>
        <w:t>longitude</w:t>
      </w:r>
      <w:r>
        <w:t xml:space="preserve"> and </w:t>
      </w:r>
      <w:r w:rsidRPr="003A7D1F">
        <w:rPr>
          <w:i/>
          <w:iCs/>
        </w:rPr>
        <w:t>latitude</w:t>
      </w:r>
      <w:r>
        <w:t xml:space="preserve"> attributes</w:t>
      </w:r>
      <w:r w:rsidR="000302C8">
        <w:t>.</w:t>
      </w:r>
      <w:r w:rsidR="00933EA0">
        <w:t xml:space="preserve"> In the </w:t>
      </w:r>
      <w:r w:rsidR="001E5FF5">
        <w:t>figure</w:t>
      </w:r>
      <w:r w:rsidR="00933EA0">
        <w:t xml:space="preserve"> of</w:t>
      </w:r>
      <w:r w:rsidR="00933EA0" w:rsidRPr="00F377D4">
        <w:t xml:space="preserve"> </w:t>
      </w:r>
      <w:r w:rsidR="00933EA0">
        <w:t>d</w:t>
      </w:r>
      <w:r w:rsidR="00933EA0" w:rsidRPr="00F377D4">
        <w:t>ata sample visualization</w:t>
      </w:r>
      <w:r w:rsidR="00933EA0">
        <w:t xml:space="preserve"> </w:t>
      </w:r>
      <w:r w:rsidR="00933EA0" w:rsidRPr="00F377D4">
        <w:t>2.</w:t>
      </w:r>
      <w:r w:rsidR="00643E82">
        <w:t>2B</w:t>
      </w:r>
      <w:r w:rsidR="00E65FA6">
        <w:t>,</w:t>
      </w:r>
      <w:r w:rsidR="00DE4D85">
        <w:t xml:space="preserve"> data is </w:t>
      </w:r>
      <w:r w:rsidR="00C9104C">
        <w:t>presented</w:t>
      </w:r>
      <w:r w:rsidR="00E65FA6">
        <w:t xml:space="preserve"> in</w:t>
      </w:r>
      <w:r>
        <w:t xml:space="preserve"> </w:t>
      </w:r>
      <w:r w:rsidR="00C9104C">
        <w:t>geolocation space</w:t>
      </w:r>
      <w:r w:rsidR="007F2235">
        <w:t xml:space="preserve"> by</w:t>
      </w:r>
      <w:r w:rsidR="00C9104C">
        <w:t xml:space="preserve"> setting longitude and latitude for the axes </w:t>
      </w:r>
      <w:r w:rsidR="00C9104C" w:rsidRPr="007F2235">
        <w:rPr>
          <w:i/>
          <w:iCs/>
        </w:rPr>
        <w:t>x</w:t>
      </w:r>
      <w:r w:rsidR="00C9104C">
        <w:t xml:space="preserve"> and </w:t>
      </w:r>
      <w:r w:rsidR="00C9104C" w:rsidRPr="007F2235">
        <w:rPr>
          <w:i/>
          <w:iCs/>
        </w:rPr>
        <w:t>y</w:t>
      </w:r>
      <w:r w:rsidR="00C9104C">
        <w:t>,</w:t>
      </w:r>
      <w:r>
        <w:t xml:space="preserve"> and in </w:t>
      </w:r>
      <w:r w:rsidRPr="003A7D1F">
        <w:rPr>
          <w:i/>
          <w:iCs/>
        </w:rPr>
        <w:t>z</w:t>
      </w:r>
      <w:r>
        <w:t xml:space="preserve"> axis one of third feature</w:t>
      </w:r>
      <w:r w:rsidR="007741C8">
        <w:t>s</w:t>
      </w:r>
      <w:r>
        <w:t>, for instance, one of those selected features for TS</w:t>
      </w:r>
      <w:r w:rsidR="000D3B13">
        <w:t>C</w:t>
      </w:r>
      <w:r w:rsidR="007567C9">
        <w:t xml:space="preserve"> in this study case</w:t>
      </w:r>
      <w:r>
        <w:t xml:space="preserve">. Darker colour indicates higher intensity of </w:t>
      </w:r>
      <w:r w:rsidR="0040684D" w:rsidRPr="0040684D">
        <w:rPr>
          <w:i/>
          <w:iCs/>
        </w:rPr>
        <w:t>heart rate</w:t>
      </w:r>
      <w:r w:rsidR="0040684D">
        <w:t xml:space="preserve">, </w:t>
      </w:r>
      <w:r w:rsidRPr="00F45328">
        <w:rPr>
          <w:i/>
          <w:iCs/>
        </w:rPr>
        <w:t>speed</w:t>
      </w:r>
      <w:r w:rsidR="0040684D">
        <w:t xml:space="preserve">, and </w:t>
      </w:r>
      <w:r w:rsidRPr="00F45328">
        <w:rPr>
          <w:i/>
          <w:iCs/>
        </w:rPr>
        <w:t>altitude</w:t>
      </w:r>
      <w:r>
        <w:t xml:space="preserve"> attributes.</w:t>
      </w:r>
    </w:p>
    <w:p w14:paraId="43D8E923" w14:textId="0B9D0215" w:rsidR="000E381C" w:rsidRDefault="00B21B44" w:rsidP="00B21B44">
      <w:pPr>
        <w:pStyle w:val="Picture"/>
      </w:pPr>
      <w:r w:rsidRPr="00B21B44">
        <w:drawing>
          <wp:inline distT="0" distB="0" distL="0" distR="0" wp14:anchorId="21659A86" wp14:editId="28AF8C44">
            <wp:extent cx="5943600" cy="1759585"/>
            <wp:effectExtent l="0" t="0" r="0" b="0"/>
            <wp:docPr id="243" name="Picture 2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Chart, line chart&#10;&#10;Description automatically generated"/>
                    <pic:cNvPicPr/>
                  </pic:nvPicPr>
                  <pic:blipFill>
                    <a:blip r:embed="rId21">
                      <a:extLst>
                        <a:ext uri="{BEBA8EAE-BF5A-486C-A8C5-ECC9F3942E4B}">
                          <a14:imgProps xmlns:a14="http://schemas.microsoft.com/office/drawing/2010/main">
                            <a14:imgLayer r:embed="rId22">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5943600" cy="1759585"/>
                    </a:xfrm>
                    <a:prstGeom prst="rect">
                      <a:avLst/>
                    </a:prstGeom>
                  </pic:spPr>
                </pic:pic>
              </a:graphicData>
            </a:graphic>
          </wp:inline>
        </w:drawing>
      </w:r>
    </w:p>
    <w:p w14:paraId="7374CA5D" w14:textId="77DF34BD" w:rsidR="000E381C" w:rsidRDefault="00B21B44" w:rsidP="00B21B44">
      <w:pPr>
        <w:pStyle w:val="Figurecaption"/>
      </w:pPr>
      <w:r>
        <w:t xml:space="preserve">Fig. </w:t>
      </w:r>
      <w:r w:rsidR="000E381C" w:rsidRPr="004E6C3B">
        <w:t>2.</w:t>
      </w:r>
      <w:r w:rsidR="00643E82">
        <w:t>2B</w:t>
      </w:r>
      <w:r>
        <w:t>:</w:t>
      </w:r>
      <w:r w:rsidR="000E381C" w:rsidRPr="004E6C3B">
        <w:t xml:space="preserve"> Data sample visualization.</w:t>
      </w:r>
      <w:r w:rsidR="007C7B6B">
        <w:t xml:space="preserve"> Figure serie depicts</w:t>
      </w:r>
      <w:r w:rsidR="000E381C" w:rsidRPr="004E6C3B">
        <w:t xml:space="preserve"> </w:t>
      </w:r>
      <w:r w:rsidR="00F47B57" w:rsidRPr="004E6C3B">
        <w:t>the value</w:t>
      </w:r>
      <w:r w:rsidR="00F2433B">
        <w:t xml:space="preserve"> intensity </w:t>
      </w:r>
      <w:r w:rsidR="009B7571">
        <w:t>of</w:t>
      </w:r>
      <w:r w:rsidR="00F2433B">
        <w:t xml:space="preserve"> three features</w:t>
      </w:r>
      <w:r w:rsidR="000E381C" w:rsidRPr="004E6C3B">
        <w:t xml:space="preserve"> in longitude-latitude space</w:t>
      </w:r>
      <w:r w:rsidR="009B7571">
        <w:t xml:space="preserve"> </w:t>
      </w:r>
      <w:r w:rsidR="008A3348">
        <w:t>for the same activity</w:t>
      </w:r>
      <w:r w:rsidR="000E381C" w:rsidRPr="004E6C3B">
        <w:t xml:space="preserve">. </w:t>
      </w:r>
      <w:r w:rsidR="00F2433B">
        <w:t>From left to rig</w:t>
      </w:r>
      <w:r w:rsidR="002301DC">
        <w:t>ht: Heart Rate, Speed, Altitude</w:t>
      </w:r>
      <w:r w:rsidR="000E381C" w:rsidRPr="004E6C3B">
        <w:t>.</w:t>
      </w:r>
    </w:p>
    <w:p w14:paraId="62844C24" w14:textId="7BD3AE1E" w:rsidR="000E381C" w:rsidRPr="008403DA" w:rsidRDefault="000E381C" w:rsidP="000E381C">
      <w:r>
        <w:lastRenderedPageBreak/>
        <w:t xml:space="preserve">In the project file there </w:t>
      </w:r>
      <w:r w:rsidR="00B55B99">
        <w:t>are</w:t>
      </w:r>
      <w:r>
        <w:t xml:space="preserve"> three-dimensional charts for the same sample data, that can further contribute understanding of the base behaviour of the data. See the appendix </w:t>
      </w:r>
      <w:hyperlink w:anchor="_[A-2.1]_3D_visualizations" w:history="1">
        <w:r w:rsidRPr="00363E3E">
          <w:rPr>
            <w:rStyle w:val="Hyperlink"/>
          </w:rPr>
          <w:t>A-2.</w:t>
        </w:r>
        <w:r w:rsidR="00114601">
          <w:rPr>
            <w:rStyle w:val="Hyperlink"/>
          </w:rPr>
          <w:t>2B</w:t>
        </w:r>
      </w:hyperlink>
      <w:r>
        <w:t>, where it is shown for the same random activity sample as in the</w:t>
      </w:r>
      <w:r w:rsidR="005223B1">
        <w:t xml:space="preserve"> figure</w:t>
      </w:r>
      <w:r>
        <w:t xml:space="preserve"> 2.</w:t>
      </w:r>
      <w:r w:rsidR="00CC06E9">
        <w:t>2</w:t>
      </w:r>
      <w:r w:rsidR="00DD1E15">
        <w:t>B</w:t>
      </w:r>
      <w:r>
        <w:t>.</w:t>
      </w:r>
    </w:p>
    <w:p w14:paraId="0869F2C0" w14:textId="77777777" w:rsidR="000E381C" w:rsidRDefault="000E381C" w:rsidP="000E381C">
      <w:pPr>
        <w:pStyle w:val="Heading3"/>
      </w:pPr>
      <w:bookmarkStart w:id="69" w:name="_Data_Sequencing"/>
      <w:bookmarkStart w:id="70" w:name="_Toc125580500"/>
      <w:bookmarkStart w:id="71" w:name="_Toc134268834"/>
      <w:bookmarkEnd w:id="69"/>
      <w:r>
        <w:t>Data Sequencing</w:t>
      </w:r>
      <w:bookmarkEnd w:id="70"/>
      <w:bookmarkEnd w:id="71"/>
    </w:p>
    <w:p w14:paraId="639251EA" w14:textId="30599F37" w:rsidR="000E381C" w:rsidRDefault="000E381C" w:rsidP="006C7B26">
      <w:r>
        <w:t xml:space="preserve">First of all, we have to make clear what kind of data is to be examined and what data sequence means as a term. </w:t>
      </w:r>
      <w:r w:rsidRPr="00EE1418">
        <w:t xml:space="preserve">Traditional machine learning assumes that data points are dispersed independently and identically, however in </w:t>
      </w:r>
      <w:r>
        <w:t>this</w:t>
      </w:r>
      <w:r w:rsidRPr="00EE1418">
        <w:t xml:space="preserve"> case</w:t>
      </w:r>
      <w:r>
        <w:t xml:space="preserve"> we have</w:t>
      </w:r>
      <w:r w:rsidRPr="00EE1418">
        <w:t xml:space="preserve"> time</w:t>
      </w:r>
      <w:r>
        <w:t xml:space="preserve"> </w:t>
      </w:r>
      <w:r w:rsidRPr="00EE1418">
        <w:t>series data</w:t>
      </w:r>
      <w:r>
        <w:t xml:space="preserve"> in which</w:t>
      </w:r>
      <w:r w:rsidRPr="00EE1418">
        <w:t xml:space="preserve"> one data item is dependent on those that come before </w:t>
      </w:r>
      <w:r>
        <w:t>or after. In other words, w</w:t>
      </w:r>
      <w:r w:rsidRPr="00423180">
        <w:t xml:space="preserve">hen the points in the dataset are dependent on the other points in the dataset, the data is termed sequential. </w:t>
      </w:r>
      <w:r>
        <w:t>In sensor data, e</w:t>
      </w:r>
      <w:r w:rsidRPr="00423180">
        <w:t>ach point</w:t>
      </w:r>
      <w:r>
        <w:t xml:space="preserve"> </w:t>
      </w:r>
      <w:r w:rsidR="00B55B99">
        <w:t>reflects</w:t>
      </w:r>
      <w:r w:rsidRPr="00423180">
        <w:t xml:space="preserve"> an observation at a certain point in time</w:t>
      </w:r>
      <w:r>
        <w:t>. Data</w:t>
      </w:r>
      <w:r w:rsidRPr="00A760D3">
        <w:t xml:space="preserve"> sequenc</w:t>
      </w:r>
      <w:r>
        <w:t xml:space="preserve">ing </w:t>
      </w:r>
      <w:r w:rsidRPr="00A760D3">
        <w:t>is the process of producing a sequence of values from a set of input values.</w:t>
      </w:r>
    </w:p>
    <w:p w14:paraId="7F5D779D" w14:textId="46459A05" w:rsidR="000E381C" w:rsidRDefault="000E381C" w:rsidP="006C7B26">
      <w:pPr>
        <w:rPr>
          <w:noProof/>
        </w:rPr>
      </w:pPr>
      <w:r>
        <w:t xml:space="preserve">In the context of data sequencing data was cleaned using the code </w:t>
      </w:r>
      <w:hyperlink w:anchor="_[A-2.2]_Code_for" w:history="1">
        <w:r w:rsidRPr="0095033F">
          <w:rPr>
            <w:rStyle w:val="Hyperlink"/>
          </w:rPr>
          <w:t>A-2.2</w:t>
        </w:r>
      </w:hyperlink>
      <w:r w:rsidR="0095033F">
        <w:rPr>
          <w:rStyle w:val="Hyperlink"/>
        </w:rPr>
        <w:t>C</w:t>
      </w:r>
      <w:r>
        <w:t>. Entry list contains all the filenames (297</w:t>
      </w:r>
      <w:proofErr w:type="gramStart"/>
      <w:r>
        <w:t>)</w:t>
      </w:r>
      <w:proofErr w:type="gramEnd"/>
      <w:r>
        <w:t xml:space="preserve"> </w:t>
      </w:r>
      <w:commentRangeStart w:id="72"/>
      <w:r>
        <w:t>and each file will be read into Pandas data frame for pre-processing</w:t>
      </w:r>
      <w:commentRangeEnd w:id="72"/>
      <w:r w:rsidR="00A147D8">
        <w:rPr>
          <w:rStyle w:val="CommentReference"/>
        </w:rPr>
        <w:commentReference w:id="72"/>
      </w:r>
      <w:r>
        <w:t xml:space="preserve">. Particular desired features are selected, namely </w:t>
      </w:r>
      <w:r w:rsidRPr="00A147D8">
        <w:rPr>
          <w:i/>
          <w:iCs/>
        </w:rPr>
        <w:t>heart rate</w:t>
      </w:r>
      <w:r>
        <w:t xml:space="preserve">, </w:t>
      </w:r>
      <w:r w:rsidRPr="00A147D8">
        <w:rPr>
          <w:i/>
          <w:iCs/>
        </w:rPr>
        <w:t>speed</w:t>
      </w:r>
      <w:r>
        <w:t xml:space="preserve">, and </w:t>
      </w:r>
      <w:r w:rsidRPr="00A147D8">
        <w:rPr>
          <w:i/>
          <w:iCs/>
        </w:rPr>
        <w:t>altitude</w:t>
      </w:r>
      <w:r>
        <w:t xml:space="preserve">. </w:t>
      </w:r>
      <w:r w:rsidR="00B55B99">
        <w:t>A significant</w:t>
      </w:r>
      <w:r w:rsidR="00D57344">
        <w:t xml:space="preserve"> question of data </w:t>
      </w:r>
      <w:r>
        <w:t xml:space="preserve">pre-processing is how to fill gaps in the data. We instinctively selected linear interpolation method as the most descriptive, efficient, and sufficient for the context. </w:t>
      </w:r>
      <w:r w:rsidRPr="00B66150">
        <w:t xml:space="preserve">Generally, linear interpolation takes two data points, say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a</m:t>
            </m:r>
          </m:sub>
        </m:sSub>
        <m:r>
          <w:rPr>
            <w:rFonts w:ascii="Cambria Math" w:hAnsi="Cambria Math"/>
          </w:rPr>
          <m:t>))</m:t>
        </m:r>
      </m:oMath>
      <w:r w:rsidRPr="00B66150">
        <w:t xml:space="preserve"> and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 xml:space="preserve">b </m:t>
            </m:r>
          </m:sub>
        </m:sSub>
        <m:r>
          <w:rPr>
            <w:rFonts w:ascii="Cambria Math" w:hAnsi="Cambria Math"/>
          </w:rPr>
          <m:t>))</m:t>
        </m:r>
      </m:oMath>
      <w:r>
        <w:t>,</w:t>
      </w:r>
      <w:r w:rsidRPr="00B66150">
        <w:t xml:space="preserve"> and the interpolant is given by:</w:t>
      </w:r>
    </w:p>
    <w:p w14:paraId="3FC2BAAC" w14:textId="5E601455" w:rsidR="000E381C" w:rsidRDefault="000E381C" w:rsidP="00D57344">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num>
          <m:den>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den>
        </m:f>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 xml:space="preserve"> at the point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oMath>
    </w:p>
    <w:p w14:paraId="2C801D0C" w14:textId="2A569A49" w:rsidR="000E381C" w:rsidRPr="004307D5" w:rsidRDefault="000E381C" w:rsidP="00F95494">
      <w:pPr>
        <w:ind w:firstLine="0"/>
      </w:pPr>
      <w:r>
        <w:t xml:space="preserve">Since there are gaps in the very beginning, and probably in the end of the sequence, bidirectional linear interpolation was applied. After data sequencing part we have three-dimensional data in the shape of </w:t>
      </w:r>
      <m:oMath>
        <m:r>
          <w:rPr>
            <w:rFonts w:ascii="Cambria Math" w:hAnsi="Cambria Math"/>
          </w:rPr>
          <m:t>(297, ?, 3)</m:t>
        </m:r>
      </m:oMath>
      <w:r>
        <w:t xml:space="preserve"> in which the question mark indicates varying length sequences. Sequence statistics are as in </w:t>
      </w:r>
      <w:r w:rsidR="00B55B99">
        <w:t>table</w:t>
      </w:r>
      <w:r w:rsidRPr="007D6071">
        <w:rPr>
          <w:i/>
          <w:iCs/>
        </w:rPr>
        <w:t xml:space="preserve"> </w:t>
      </w:r>
      <w:r w:rsidRPr="00B441A9">
        <w:t>2.</w:t>
      </w:r>
      <w:r w:rsidR="00DD1E15">
        <w:t>2B</w:t>
      </w:r>
      <w:r w:rsidRPr="00B441A9">
        <w:t>.</w:t>
      </w:r>
    </w:p>
    <w:p w14:paraId="49E7108D" w14:textId="77777777" w:rsidR="000E381C" w:rsidRPr="00C07DF3" w:rsidRDefault="000E381C" w:rsidP="000E381C">
      <w:pPr>
        <w:pStyle w:val="Heading3"/>
      </w:pPr>
      <w:bookmarkStart w:id="73" w:name="_Toc125580501"/>
      <w:bookmarkStart w:id="74" w:name="_Toc134268835"/>
      <w:r>
        <w:t>Data Filtering</w:t>
      </w:r>
      <w:bookmarkEnd w:id="73"/>
      <w:bookmarkEnd w:id="74"/>
    </w:p>
    <w:p w14:paraId="4072DE18" w14:textId="520640C4" w:rsidR="000E381C" w:rsidRDefault="000E381C" w:rsidP="000E381C">
      <w:pPr>
        <w:rPr>
          <w:noProof/>
        </w:rPr>
      </w:pPr>
      <w:r>
        <w:t xml:space="preserve">However, this data </w:t>
      </w:r>
      <w:r w:rsidR="00B55B99">
        <w:t>has</w:t>
      </w:r>
      <w:r>
        <w:t xml:space="preserve"> potential problems in classification since we have not </w:t>
      </w:r>
      <w:r w:rsidR="00832E4A">
        <w:t>processed</w:t>
      </w:r>
      <w:r>
        <w:t xml:space="preserve"> empty or zero length, too short, missing sensor data, or other types of incomplete data. After applying filter algorithm with criterion parameters minimum length equals 500 and setting minimum average value requirements for each of the three features, 65 sequences were rejected. Average speed and altitude limits were set to 1, and heart rate to 100. These limits indicate basically whether corresponding sensor has been installed during activity or not. </w:t>
      </w:r>
      <w:r w:rsidR="00B55B99">
        <w:t>The heart</w:t>
      </w:r>
      <w:r>
        <w:t xml:space="preserve"> rate limit set as </w:t>
      </w:r>
      <w:r>
        <w:lastRenderedPageBreak/>
        <w:t xml:space="preserve">100 is </w:t>
      </w:r>
      <w:r w:rsidR="00B55B99">
        <w:t>a fairly</w:t>
      </w:r>
      <w:r>
        <w:t xml:space="preserve"> good indicator to discriminate between inactive and active state</w:t>
      </w:r>
      <w:r w:rsidR="00E72AA9">
        <w:t xml:space="preserve"> for a particular person</w:t>
      </w:r>
      <w:r>
        <w:t>. Inactive state types of activities are not interesting in our study case. The results of sequence filtering</w:t>
      </w:r>
      <w:r w:rsidR="007D30AE">
        <w:t xml:space="preserve"> and cleaning</w:t>
      </w:r>
      <w:r>
        <w:t xml:space="preserve"> can be seen in </w:t>
      </w:r>
      <w:r w:rsidR="00B55B99">
        <w:t>table</w:t>
      </w:r>
      <w:r w:rsidRPr="00E308BF">
        <w:t xml:space="preserve"> 2.</w:t>
      </w:r>
      <w:r w:rsidR="00C83FA5">
        <w:t>2</w:t>
      </w:r>
      <w:r>
        <w:t xml:space="preserve">. The final data shape to be used in further analysis is </w:t>
      </w:r>
      <m:oMath>
        <m:r>
          <w:rPr>
            <w:rFonts w:ascii="Cambria Math" w:hAnsi="Cambria Math"/>
          </w:rPr>
          <m:t>(232, ?, 3)</m:t>
        </m:r>
      </m:oMath>
      <w:r>
        <w:t xml:space="preserve">, where the question mark indicates some varying sequence length value between minimum and maximum, in the value range of </w:t>
      </w:r>
      <m:oMath>
        <m:r>
          <w:rPr>
            <w:rFonts w:ascii="Cambria Math" w:hAnsi="Cambria Math"/>
          </w:rPr>
          <m:t>[524, 19781]</m:t>
        </m:r>
      </m:oMath>
      <w:r>
        <w:t>.</w:t>
      </w:r>
    </w:p>
    <w:p w14:paraId="196C390A" w14:textId="7F610490" w:rsidR="007D0142" w:rsidRDefault="00D060AD" w:rsidP="000232AE">
      <w:pPr>
        <w:pStyle w:val="Tableheader"/>
      </w:pPr>
      <w:r>
        <w:t xml:space="preserve">Table 2.2B: </w:t>
      </w:r>
      <w:r w:rsidRPr="000232AE">
        <w:t>Sequence</w:t>
      </w:r>
      <w:r w:rsidR="001067F5">
        <w:t>/Signal</w:t>
      </w:r>
      <w:r w:rsidRPr="000232AE">
        <w:t xml:space="preserve"> </w:t>
      </w:r>
      <w:r w:rsidR="008B188C">
        <w:t xml:space="preserve">length </w:t>
      </w:r>
      <w:r w:rsidRPr="000232AE">
        <w:t>statistics before and after applying data filtering.</w:t>
      </w:r>
    </w:p>
    <w:tbl>
      <w:tblPr>
        <w:tblStyle w:val="APAReport"/>
        <w:tblW w:w="0" w:type="auto"/>
        <w:tblLook w:val="04A0" w:firstRow="1" w:lastRow="0" w:firstColumn="1" w:lastColumn="0" w:noHBand="0" w:noVBand="1"/>
      </w:tblPr>
      <w:tblGrid>
        <w:gridCol w:w="2338"/>
        <w:gridCol w:w="2423"/>
        <w:gridCol w:w="2423"/>
        <w:gridCol w:w="2176"/>
      </w:tblGrid>
      <w:tr w:rsidR="009F362D" w14:paraId="29AC60C1" w14:textId="6471ABCE" w:rsidTr="007B78A8">
        <w:trPr>
          <w:cnfStyle w:val="100000000000" w:firstRow="1" w:lastRow="0" w:firstColumn="0" w:lastColumn="0" w:oddVBand="0" w:evenVBand="0" w:oddHBand="0" w:evenHBand="0" w:firstRowFirstColumn="0" w:firstRowLastColumn="0" w:lastRowFirstColumn="0" w:lastRowLastColumn="0"/>
          <w:trHeight w:val="340"/>
        </w:trPr>
        <w:tc>
          <w:tcPr>
            <w:tcW w:w="2338" w:type="dxa"/>
            <w:vAlign w:val="center"/>
          </w:tcPr>
          <w:p w14:paraId="4700848D" w14:textId="3B436B14" w:rsidR="009F362D" w:rsidRPr="00146869" w:rsidRDefault="0040235C" w:rsidP="00146869">
            <w:pPr>
              <w:pStyle w:val="Table"/>
              <w:rPr>
                <w:b/>
                <w:bCs/>
              </w:rPr>
            </w:pPr>
            <w:r w:rsidRPr="00146869">
              <w:rPr>
                <w:b/>
                <w:bCs/>
              </w:rPr>
              <w:t>F</w:t>
            </w:r>
            <w:r w:rsidR="009F362D" w:rsidRPr="00146869">
              <w:rPr>
                <w:b/>
                <w:bCs/>
              </w:rPr>
              <w:t>eature</w:t>
            </w:r>
          </w:p>
        </w:tc>
        <w:tc>
          <w:tcPr>
            <w:tcW w:w="2423" w:type="dxa"/>
            <w:vAlign w:val="center"/>
          </w:tcPr>
          <w:p w14:paraId="79E9FDF8" w14:textId="2ED53B5A" w:rsidR="009F362D" w:rsidRPr="00146869" w:rsidRDefault="009F362D" w:rsidP="00146869">
            <w:pPr>
              <w:pStyle w:val="Table"/>
              <w:rPr>
                <w:b/>
                <w:bCs/>
              </w:rPr>
            </w:pPr>
            <w:r w:rsidRPr="00146869">
              <w:rPr>
                <w:b/>
                <w:bCs/>
              </w:rPr>
              <w:t>Original data</w:t>
            </w:r>
          </w:p>
        </w:tc>
        <w:tc>
          <w:tcPr>
            <w:tcW w:w="2423" w:type="dxa"/>
            <w:vAlign w:val="center"/>
          </w:tcPr>
          <w:p w14:paraId="20C110C0" w14:textId="59061BD0" w:rsidR="009F362D" w:rsidRPr="00146869" w:rsidRDefault="00EF2A10" w:rsidP="00146869">
            <w:pPr>
              <w:pStyle w:val="Table"/>
              <w:rPr>
                <w:b/>
                <w:bCs/>
              </w:rPr>
            </w:pPr>
            <w:r w:rsidRPr="00146869">
              <w:rPr>
                <w:b/>
                <w:bCs/>
              </w:rPr>
              <w:t>Clean</w:t>
            </w:r>
            <w:r w:rsidR="009F362D" w:rsidRPr="00146869">
              <w:rPr>
                <w:b/>
                <w:bCs/>
              </w:rPr>
              <w:t xml:space="preserve"> data</w:t>
            </w:r>
          </w:p>
        </w:tc>
        <w:tc>
          <w:tcPr>
            <w:tcW w:w="2176" w:type="dxa"/>
            <w:vAlign w:val="center"/>
          </w:tcPr>
          <w:p w14:paraId="77D8E72F" w14:textId="0BA2C312" w:rsidR="009F362D" w:rsidRPr="00146869" w:rsidRDefault="009F362D" w:rsidP="00146869">
            <w:pPr>
              <w:pStyle w:val="Table"/>
              <w:rPr>
                <w:b/>
                <w:bCs/>
              </w:rPr>
            </w:pPr>
            <w:r w:rsidRPr="00146869">
              <w:rPr>
                <w:b/>
                <w:bCs/>
              </w:rPr>
              <w:t>Change %</w:t>
            </w:r>
          </w:p>
        </w:tc>
      </w:tr>
      <w:tr w:rsidR="009F362D" w14:paraId="4CFA96EA" w14:textId="203753D3" w:rsidTr="00B959E4">
        <w:trPr>
          <w:trHeight w:val="283"/>
        </w:trPr>
        <w:tc>
          <w:tcPr>
            <w:tcW w:w="2338" w:type="dxa"/>
            <w:vAlign w:val="center"/>
          </w:tcPr>
          <w:p w14:paraId="55089F22" w14:textId="60F6422E" w:rsidR="009F362D" w:rsidRPr="00146869" w:rsidRDefault="009F362D" w:rsidP="00146869">
            <w:pPr>
              <w:pStyle w:val="Table"/>
              <w:rPr>
                <w:b/>
                <w:bCs/>
              </w:rPr>
            </w:pPr>
            <w:r w:rsidRPr="00146869">
              <w:rPr>
                <w:b/>
                <w:bCs/>
              </w:rPr>
              <w:t>count</w:t>
            </w:r>
          </w:p>
        </w:tc>
        <w:tc>
          <w:tcPr>
            <w:tcW w:w="2423" w:type="dxa"/>
            <w:vAlign w:val="center"/>
          </w:tcPr>
          <w:p w14:paraId="46CDBF15" w14:textId="4A8E6DCE" w:rsidR="009F362D" w:rsidRPr="007D0142" w:rsidRDefault="009F362D" w:rsidP="00146869">
            <w:pPr>
              <w:pStyle w:val="Table"/>
            </w:pPr>
            <w:r w:rsidRPr="007D0142">
              <w:t>297.000</w:t>
            </w:r>
          </w:p>
        </w:tc>
        <w:tc>
          <w:tcPr>
            <w:tcW w:w="2423" w:type="dxa"/>
            <w:vAlign w:val="center"/>
          </w:tcPr>
          <w:p w14:paraId="5E285966" w14:textId="38C1533F" w:rsidR="009F362D" w:rsidRPr="007D0142" w:rsidRDefault="009F362D" w:rsidP="00146869">
            <w:pPr>
              <w:pStyle w:val="Table"/>
            </w:pPr>
            <w:r w:rsidRPr="007D0142">
              <w:t>232.000</w:t>
            </w:r>
          </w:p>
        </w:tc>
        <w:tc>
          <w:tcPr>
            <w:tcW w:w="2176" w:type="dxa"/>
            <w:vAlign w:val="center"/>
          </w:tcPr>
          <w:p w14:paraId="05978D36" w14:textId="5E998DCA" w:rsidR="009F362D" w:rsidRPr="007D0142" w:rsidRDefault="004C375D" w:rsidP="00146869">
            <w:pPr>
              <w:pStyle w:val="Table"/>
            </w:pPr>
            <w:r>
              <w:t>-21.89</w:t>
            </w:r>
          </w:p>
        </w:tc>
      </w:tr>
      <w:tr w:rsidR="009F362D" w14:paraId="5E499E91" w14:textId="1EDB5797" w:rsidTr="00B959E4">
        <w:trPr>
          <w:trHeight w:val="283"/>
        </w:trPr>
        <w:tc>
          <w:tcPr>
            <w:tcW w:w="2338" w:type="dxa"/>
            <w:vAlign w:val="center"/>
          </w:tcPr>
          <w:p w14:paraId="447C6853" w14:textId="3AD5E50C" w:rsidR="009F362D" w:rsidRPr="00146869" w:rsidRDefault="009F362D" w:rsidP="00146869">
            <w:pPr>
              <w:pStyle w:val="Table"/>
              <w:rPr>
                <w:b/>
                <w:bCs/>
              </w:rPr>
            </w:pPr>
            <w:r w:rsidRPr="00146869">
              <w:rPr>
                <w:b/>
                <w:bCs/>
              </w:rPr>
              <w:t>mean</w:t>
            </w:r>
            <w:r w:rsidR="001067F5">
              <w:rPr>
                <w:b/>
                <w:bCs/>
              </w:rPr>
              <w:t xml:space="preserve"> length</w:t>
            </w:r>
          </w:p>
        </w:tc>
        <w:tc>
          <w:tcPr>
            <w:tcW w:w="2423" w:type="dxa"/>
            <w:vAlign w:val="center"/>
          </w:tcPr>
          <w:p w14:paraId="73BAFF68" w14:textId="0657B1F4" w:rsidR="009F362D" w:rsidRPr="007D0142" w:rsidRDefault="009F362D" w:rsidP="00146869">
            <w:pPr>
              <w:pStyle w:val="Table"/>
            </w:pPr>
            <w:r w:rsidRPr="007D0142">
              <w:t>3952.636</w:t>
            </w:r>
          </w:p>
        </w:tc>
        <w:tc>
          <w:tcPr>
            <w:tcW w:w="2423" w:type="dxa"/>
            <w:vAlign w:val="center"/>
          </w:tcPr>
          <w:p w14:paraId="67E52F04" w14:textId="38760750" w:rsidR="009F362D" w:rsidRPr="007D0142" w:rsidRDefault="009F362D" w:rsidP="00146869">
            <w:pPr>
              <w:pStyle w:val="Table"/>
            </w:pPr>
            <w:r w:rsidRPr="007D0142">
              <w:t>4624.396</w:t>
            </w:r>
          </w:p>
        </w:tc>
        <w:tc>
          <w:tcPr>
            <w:tcW w:w="2176" w:type="dxa"/>
            <w:vAlign w:val="center"/>
          </w:tcPr>
          <w:p w14:paraId="5FBBF087" w14:textId="43E15992" w:rsidR="009F362D" w:rsidRPr="007D0142" w:rsidRDefault="004C375D" w:rsidP="00146869">
            <w:pPr>
              <w:pStyle w:val="Table"/>
            </w:pPr>
            <w:r>
              <w:t>+</w:t>
            </w:r>
            <w:r w:rsidR="00D961DB">
              <w:t>17.00</w:t>
            </w:r>
          </w:p>
        </w:tc>
      </w:tr>
      <w:tr w:rsidR="009F362D" w14:paraId="09D3B27D" w14:textId="7BA75380" w:rsidTr="00B959E4">
        <w:trPr>
          <w:trHeight w:val="283"/>
        </w:trPr>
        <w:tc>
          <w:tcPr>
            <w:tcW w:w="2338" w:type="dxa"/>
            <w:vAlign w:val="center"/>
          </w:tcPr>
          <w:p w14:paraId="49551304" w14:textId="5D0734CD" w:rsidR="009F362D" w:rsidRPr="00146869" w:rsidRDefault="009F362D" w:rsidP="00146869">
            <w:pPr>
              <w:pStyle w:val="Table"/>
              <w:rPr>
                <w:b/>
                <w:bCs/>
              </w:rPr>
            </w:pPr>
            <w:r w:rsidRPr="00146869">
              <w:rPr>
                <w:b/>
                <w:bCs/>
              </w:rPr>
              <w:t>st</w:t>
            </w:r>
            <w:r w:rsidR="003219A0">
              <w:rPr>
                <w:b/>
                <w:bCs/>
              </w:rPr>
              <w:t>andard deviation</w:t>
            </w:r>
          </w:p>
        </w:tc>
        <w:tc>
          <w:tcPr>
            <w:tcW w:w="2423" w:type="dxa"/>
            <w:vAlign w:val="center"/>
          </w:tcPr>
          <w:p w14:paraId="5FC76155" w14:textId="69CD105D" w:rsidR="009F362D" w:rsidRPr="007D0142" w:rsidRDefault="009F362D" w:rsidP="00146869">
            <w:pPr>
              <w:pStyle w:val="Table"/>
            </w:pPr>
            <w:r w:rsidRPr="007D0142">
              <w:t>3122.473</w:t>
            </w:r>
          </w:p>
        </w:tc>
        <w:tc>
          <w:tcPr>
            <w:tcW w:w="2423" w:type="dxa"/>
            <w:vAlign w:val="center"/>
          </w:tcPr>
          <w:p w14:paraId="7EEDF4C2" w14:textId="40AB36A8" w:rsidR="009F362D" w:rsidRPr="007D0142" w:rsidRDefault="009F362D" w:rsidP="00146869">
            <w:pPr>
              <w:pStyle w:val="Table"/>
            </w:pPr>
            <w:r w:rsidRPr="007D0142">
              <w:t>2797.697</w:t>
            </w:r>
          </w:p>
        </w:tc>
        <w:tc>
          <w:tcPr>
            <w:tcW w:w="2176" w:type="dxa"/>
            <w:vAlign w:val="center"/>
          </w:tcPr>
          <w:p w14:paraId="5D3B5BFF" w14:textId="154AAA8F" w:rsidR="009F362D" w:rsidRPr="007D0142" w:rsidRDefault="00A201B0" w:rsidP="00146869">
            <w:pPr>
              <w:pStyle w:val="Table"/>
            </w:pPr>
            <w:r>
              <w:t>-1</w:t>
            </w:r>
            <w:r w:rsidR="009704B5">
              <w:t>0</w:t>
            </w:r>
            <w:r>
              <w:t>.</w:t>
            </w:r>
            <w:r w:rsidR="009704B5">
              <w:t>40</w:t>
            </w:r>
          </w:p>
        </w:tc>
      </w:tr>
      <w:tr w:rsidR="009F362D" w14:paraId="6189A85D" w14:textId="19F7430B" w:rsidTr="00B959E4">
        <w:trPr>
          <w:trHeight w:val="283"/>
        </w:trPr>
        <w:tc>
          <w:tcPr>
            <w:tcW w:w="2338" w:type="dxa"/>
            <w:vAlign w:val="center"/>
          </w:tcPr>
          <w:p w14:paraId="19730A34" w14:textId="7A73FF09" w:rsidR="009F362D" w:rsidRPr="00146869" w:rsidRDefault="009F362D" w:rsidP="00146869">
            <w:pPr>
              <w:pStyle w:val="Table"/>
              <w:rPr>
                <w:b/>
                <w:bCs/>
              </w:rPr>
            </w:pPr>
            <w:r w:rsidRPr="00146869">
              <w:rPr>
                <w:b/>
                <w:bCs/>
              </w:rPr>
              <w:t>min</w:t>
            </w:r>
            <w:r w:rsidR="00D526BB">
              <w:rPr>
                <w:b/>
                <w:bCs/>
              </w:rPr>
              <w:t xml:space="preserve"> length</w:t>
            </w:r>
          </w:p>
        </w:tc>
        <w:tc>
          <w:tcPr>
            <w:tcW w:w="2423" w:type="dxa"/>
            <w:vAlign w:val="center"/>
          </w:tcPr>
          <w:p w14:paraId="6D5B277B" w14:textId="1913DAFE" w:rsidR="009F362D" w:rsidRPr="007D0142" w:rsidRDefault="009F362D" w:rsidP="00146869">
            <w:pPr>
              <w:pStyle w:val="Table"/>
            </w:pPr>
            <w:r w:rsidRPr="007D0142">
              <w:t>0.000</w:t>
            </w:r>
          </w:p>
        </w:tc>
        <w:tc>
          <w:tcPr>
            <w:tcW w:w="2423" w:type="dxa"/>
            <w:vAlign w:val="center"/>
          </w:tcPr>
          <w:p w14:paraId="5D069B88" w14:textId="7AC36378" w:rsidR="009F362D" w:rsidRPr="007D0142" w:rsidRDefault="009F362D" w:rsidP="00146869">
            <w:pPr>
              <w:pStyle w:val="Table"/>
            </w:pPr>
            <w:r w:rsidRPr="007D0142">
              <w:t>524.000</w:t>
            </w:r>
          </w:p>
        </w:tc>
        <w:tc>
          <w:tcPr>
            <w:tcW w:w="2176" w:type="dxa"/>
            <w:vAlign w:val="center"/>
          </w:tcPr>
          <w:p w14:paraId="3DD3ADED" w14:textId="2BD6C949" w:rsidR="009F362D" w:rsidRPr="007D0142" w:rsidRDefault="00CD780C" w:rsidP="00146869">
            <w:pPr>
              <w:pStyle w:val="Table"/>
            </w:pPr>
            <w:r>
              <w:t>-</w:t>
            </w:r>
          </w:p>
        </w:tc>
      </w:tr>
      <w:tr w:rsidR="009F362D" w14:paraId="50329757" w14:textId="1CC68F26" w:rsidTr="00B959E4">
        <w:trPr>
          <w:trHeight w:val="283"/>
        </w:trPr>
        <w:tc>
          <w:tcPr>
            <w:tcW w:w="2338" w:type="dxa"/>
            <w:vAlign w:val="center"/>
          </w:tcPr>
          <w:p w14:paraId="790CF091" w14:textId="3C157BBC" w:rsidR="009F362D" w:rsidRPr="00146869" w:rsidRDefault="009F362D" w:rsidP="00146869">
            <w:pPr>
              <w:pStyle w:val="Table"/>
              <w:rPr>
                <w:b/>
                <w:bCs/>
              </w:rPr>
            </w:pPr>
            <w:r w:rsidRPr="00146869">
              <w:rPr>
                <w:b/>
                <w:bCs/>
              </w:rPr>
              <w:t>25%</w:t>
            </w:r>
          </w:p>
        </w:tc>
        <w:tc>
          <w:tcPr>
            <w:tcW w:w="2423" w:type="dxa"/>
            <w:vAlign w:val="center"/>
          </w:tcPr>
          <w:p w14:paraId="0075E364" w14:textId="0699A487" w:rsidR="009F362D" w:rsidRPr="007D0142" w:rsidRDefault="009F362D" w:rsidP="00146869">
            <w:pPr>
              <w:pStyle w:val="Table"/>
            </w:pPr>
            <w:r w:rsidRPr="007D0142">
              <w:t>1223.000</w:t>
            </w:r>
          </w:p>
        </w:tc>
        <w:tc>
          <w:tcPr>
            <w:tcW w:w="2423" w:type="dxa"/>
            <w:vAlign w:val="center"/>
          </w:tcPr>
          <w:p w14:paraId="45A1186B" w14:textId="655C0ACD" w:rsidR="009F362D" w:rsidRPr="007D0142" w:rsidRDefault="009F362D" w:rsidP="00146869">
            <w:pPr>
              <w:pStyle w:val="Table"/>
            </w:pPr>
            <w:r w:rsidRPr="007D0142">
              <w:t>2906.750</w:t>
            </w:r>
          </w:p>
        </w:tc>
        <w:tc>
          <w:tcPr>
            <w:tcW w:w="2176" w:type="dxa"/>
            <w:vAlign w:val="center"/>
          </w:tcPr>
          <w:p w14:paraId="086E55D0" w14:textId="2C528ADD" w:rsidR="009F362D" w:rsidRPr="007D0142" w:rsidRDefault="008E7404" w:rsidP="00146869">
            <w:pPr>
              <w:pStyle w:val="Table"/>
            </w:pPr>
            <w:r>
              <w:t>+</w:t>
            </w:r>
            <w:r w:rsidR="000F3179">
              <w:t>1</w:t>
            </w:r>
            <w:r>
              <w:t>37.</w:t>
            </w:r>
            <w:r w:rsidR="00007FF6">
              <w:t>67</w:t>
            </w:r>
          </w:p>
        </w:tc>
      </w:tr>
      <w:tr w:rsidR="009F362D" w14:paraId="05F9EAB5" w14:textId="6BCEDE50" w:rsidTr="00B959E4">
        <w:trPr>
          <w:trHeight w:val="283"/>
        </w:trPr>
        <w:tc>
          <w:tcPr>
            <w:tcW w:w="2338" w:type="dxa"/>
            <w:vAlign w:val="center"/>
          </w:tcPr>
          <w:p w14:paraId="3FE4BB13" w14:textId="364158D4" w:rsidR="009F362D" w:rsidRPr="00146869" w:rsidRDefault="009F362D" w:rsidP="00146869">
            <w:pPr>
              <w:pStyle w:val="Table"/>
              <w:rPr>
                <w:b/>
                <w:bCs/>
              </w:rPr>
            </w:pPr>
            <w:r w:rsidRPr="00146869">
              <w:rPr>
                <w:b/>
                <w:bCs/>
              </w:rPr>
              <w:t>50%</w:t>
            </w:r>
          </w:p>
        </w:tc>
        <w:tc>
          <w:tcPr>
            <w:tcW w:w="2423" w:type="dxa"/>
            <w:vAlign w:val="center"/>
          </w:tcPr>
          <w:p w14:paraId="44E992E8" w14:textId="7D6ADD4E" w:rsidR="009F362D" w:rsidRPr="007D0142" w:rsidRDefault="009F362D" w:rsidP="00146869">
            <w:pPr>
              <w:pStyle w:val="Table"/>
            </w:pPr>
            <w:r w:rsidRPr="007D0142">
              <w:t>3817.000</w:t>
            </w:r>
          </w:p>
        </w:tc>
        <w:tc>
          <w:tcPr>
            <w:tcW w:w="2423" w:type="dxa"/>
            <w:vAlign w:val="center"/>
          </w:tcPr>
          <w:p w14:paraId="4FB5A14D" w14:textId="5922E7EB" w:rsidR="009F362D" w:rsidRPr="007D0142" w:rsidRDefault="009F362D" w:rsidP="00146869">
            <w:pPr>
              <w:pStyle w:val="Table"/>
            </w:pPr>
            <w:r w:rsidRPr="007D0142">
              <w:t>4452.500</w:t>
            </w:r>
          </w:p>
        </w:tc>
        <w:tc>
          <w:tcPr>
            <w:tcW w:w="2176" w:type="dxa"/>
            <w:vAlign w:val="center"/>
          </w:tcPr>
          <w:p w14:paraId="7A339660" w14:textId="58863A53" w:rsidR="009F362D" w:rsidRPr="007D0142" w:rsidRDefault="008477F2" w:rsidP="00146869">
            <w:pPr>
              <w:pStyle w:val="Table"/>
            </w:pPr>
            <w:r>
              <w:t>+</w:t>
            </w:r>
            <w:r w:rsidR="00970551">
              <w:t>16.65</w:t>
            </w:r>
          </w:p>
        </w:tc>
      </w:tr>
      <w:tr w:rsidR="009F362D" w14:paraId="77B79537" w14:textId="08CBF2D1" w:rsidTr="00B959E4">
        <w:trPr>
          <w:trHeight w:val="283"/>
        </w:trPr>
        <w:tc>
          <w:tcPr>
            <w:tcW w:w="2338" w:type="dxa"/>
            <w:vAlign w:val="center"/>
          </w:tcPr>
          <w:p w14:paraId="5FADCC29" w14:textId="13647720" w:rsidR="009F362D" w:rsidRPr="00146869" w:rsidRDefault="009F362D" w:rsidP="00146869">
            <w:pPr>
              <w:pStyle w:val="Table"/>
              <w:rPr>
                <w:b/>
                <w:bCs/>
              </w:rPr>
            </w:pPr>
            <w:r w:rsidRPr="00146869">
              <w:rPr>
                <w:b/>
                <w:bCs/>
              </w:rPr>
              <w:t>75%</w:t>
            </w:r>
          </w:p>
        </w:tc>
        <w:tc>
          <w:tcPr>
            <w:tcW w:w="2423" w:type="dxa"/>
            <w:vAlign w:val="center"/>
          </w:tcPr>
          <w:p w14:paraId="297E39C1" w14:textId="3602FE1F" w:rsidR="009F362D" w:rsidRPr="007D0142" w:rsidRDefault="009F362D" w:rsidP="00146869">
            <w:pPr>
              <w:pStyle w:val="Table"/>
            </w:pPr>
            <w:r w:rsidRPr="007D0142">
              <w:t>5643.000</w:t>
            </w:r>
          </w:p>
        </w:tc>
        <w:tc>
          <w:tcPr>
            <w:tcW w:w="2423" w:type="dxa"/>
            <w:vAlign w:val="center"/>
          </w:tcPr>
          <w:p w14:paraId="6A7A7A6D" w14:textId="32D402EA" w:rsidR="009F362D" w:rsidRPr="007D0142" w:rsidRDefault="009F362D" w:rsidP="00146869">
            <w:pPr>
              <w:pStyle w:val="Table"/>
            </w:pPr>
            <w:r w:rsidRPr="007D0142">
              <w:t>5978.000</w:t>
            </w:r>
          </w:p>
        </w:tc>
        <w:tc>
          <w:tcPr>
            <w:tcW w:w="2176" w:type="dxa"/>
            <w:vAlign w:val="center"/>
          </w:tcPr>
          <w:p w14:paraId="132EFBFE" w14:textId="45C86912" w:rsidR="009F362D" w:rsidRPr="007D0142" w:rsidRDefault="001C5531" w:rsidP="00146869">
            <w:pPr>
              <w:pStyle w:val="Table"/>
            </w:pPr>
            <w:r>
              <w:t>+5.94</w:t>
            </w:r>
          </w:p>
        </w:tc>
      </w:tr>
      <w:tr w:rsidR="009F362D" w14:paraId="39235E0E" w14:textId="311A02AE" w:rsidTr="00B959E4">
        <w:trPr>
          <w:trHeight w:val="283"/>
        </w:trPr>
        <w:tc>
          <w:tcPr>
            <w:tcW w:w="2338" w:type="dxa"/>
            <w:vAlign w:val="center"/>
          </w:tcPr>
          <w:p w14:paraId="6A07FA46" w14:textId="6D0F8F5F" w:rsidR="009F362D" w:rsidRPr="00146869" w:rsidRDefault="009F362D" w:rsidP="00146869">
            <w:pPr>
              <w:pStyle w:val="Table"/>
              <w:rPr>
                <w:b/>
                <w:bCs/>
              </w:rPr>
            </w:pPr>
            <w:r w:rsidRPr="00146869">
              <w:rPr>
                <w:b/>
                <w:bCs/>
              </w:rPr>
              <w:t>max</w:t>
            </w:r>
            <w:r w:rsidR="00D526BB">
              <w:rPr>
                <w:b/>
                <w:bCs/>
              </w:rPr>
              <w:t xml:space="preserve"> length</w:t>
            </w:r>
          </w:p>
        </w:tc>
        <w:tc>
          <w:tcPr>
            <w:tcW w:w="2423" w:type="dxa"/>
            <w:vAlign w:val="center"/>
          </w:tcPr>
          <w:p w14:paraId="4F192E10" w14:textId="1323A021" w:rsidR="009F362D" w:rsidRPr="007D0142" w:rsidRDefault="009F362D" w:rsidP="00146869">
            <w:pPr>
              <w:pStyle w:val="Table"/>
            </w:pPr>
            <w:r w:rsidRPr="007D0142">
              <w:t>19781.000</w:t>
            </w:r>
          </w:p>
        </w:tc>
        <w:tc>
          <w:tcPr>
            <w:tcW w:w="2423" w:type="dxa"/>
            <w:vAlign w:val="center"/>
          </w:tcPr>
          <w:p w14:paraId="14090577" w14:textId="7A978B5C" w:rsidR="009F362D" w:rsidRPr="007D0142" w:rsidRDefault="009F362D" w:rsidP="00146869">
            <w:pPr>
              <w:pStyle w:val="Table"/>
            </w:pPr>
            <w:r w:rsidRPr="007D0142">
              <w:t>19781.000</w:t>
            </w:r>
          </w:p>
        </w:tc>
        <w:tc>
          <w:tcPr>
            <w:tcW w:w="2176" w:type="dxa"/>
            <w:vAlign w:val="center"/>
          </w:tcPr>
          <w:p w14:paraId="4DE588C7" w14:textId="773DA463" w:rsidR="009F362D" w:rsidRPr="007D0142" w:rsidRDefault="00E40215" w:rsidP="00146869">
            <w:pPr>
              <w:pStyle w:val="Table"/>
            </w:pPr>
            <w:r>
              <w:t>0</w:t>
            </w:r>
          </w:p>
        </w:tc>
      </w:tr>
    </w:tbl>
    <w:p w14:paraId="7DC3D3F5" w14:textId="77777777" w:rsidR="008E6ACA" w:rsidRDefault="008E6ACA" w:rsidP="000E381C">
      <w:pPr>
        <w:rPr>
          <w:noProof/>
        </w:rPr>
      </w:pPr>
    </w:p>
    <w:p w14:paraId="6AADDCAA" w14:textId="77777777" w:rsidR="000E381C" w:rsidRDefault="000E381C" w:rsidP="000E381C">
      <w:pPr>
        <w:pStyle w:val="Heading3"/>
      </w:pPr>
      <w:bookmarkStart w:id="75" w:name="_Toc125580502"/>
      <w:bookmarkStart w:id="76" w:name="_Toc134268836"/>
      <w:r>
        <w:t>Data Segmentation</w:t>
      </w:r>
      <w:bookmarkEnd w:id="75"/>
      <w:bookmarkEnd w:id="76"/>
    </w:p>
    <w:p w14:paraId="2AF7466B" w14:textId="199155A8" w:rsidR="000E381C" w:rsidRDefault="000E381C" w:rsidP="000E381C">
      <w:r w:rsidRPr="00E93AE7">
        <w:t xml:space="preserve">In this </w:t>
      </w:r>
      <w:r w:rsidR="002D4032">
        <w:t xml:space="preserve">thesis </w:t>
      </w:r>
      <w:r w:rsidRPr="00E93AE7">
        <w:rPr>
          <w:i/>
          <w:iCs/>
        </w:rPr>
        <w:t>segmented data</w:t>
      </w:r>
      <w:r w:rsidRPr="00E93AE7">
        <w:t xml:space="preserve"> refers always to the </w:t>
      </w:r>
      <w:r w:rsidRPr="00E93AE7">
        <w:rPr>
          <w:i/>
          <w:iCs/>
        </w:rPr>
        <w:t>data augmentation</w:t>
      </w:r>
      <w:r>
        <w:t xml:space="preserve"> technique</w:t>
      </w:r>
      <w:r w:rsidRPr="00E93AE7">
        <w:t xml:space="preserve">. That </w:t>
      </w:r>
      <w:r w:rsidR="00AB54E4" w:rsidRPr="00E93AE7">
        <w:t>means</w:t>
      </w:r>
      <w:r w:rsidRPr="00E93AE7">
        <w:t xml:space="preserve"> </w:t>
      </w:r>
      <w:r w:rsidR="00DE1230">
        <w:t>dividing</w:t>
      </w:r>
      <w:r w:rsidRPr="00E93AE7">
        <w:t xml:space="preserve"> single activity </w:t>
      </w:r>
      <w:r w:rsidR="00E97E6B" w:rsidRPr="00E93AE7">
        <w:t>into</w:t>
      </w:r>
      <w:r w:rsidRPr="00E93AE7">
        <w:t xml:space="preserve"> </w:t>
      </w:r>
      <w:r w:rsidR="00B55B99" w:rsidRPr="00E93AE7">
        <w:t>several</w:t>
      </w:r>
      <w:r>
        <w:t>,</w:t>
      </w:r>
      <w:r w:rsidRPr="00E93AE7">
        <w:t xml:space="preserve"> equal length segment</w:t>
      </w:r>
      <w:r>
        <w:t>s</w:t>
      </w:r>
      <w:r w:rsidRPr="00E93AE7">
        <w:t xml:space="preserve"> instead of getting only one segment per activity</w:t>
      </w:r>
      <w:r>
        <w:t xml:space="preserve">. By using this method, we are able to increase data instances for each category and thus probably stabilize classification results in a relatively small dataset. Segmentation of sequences was implemented with predefined parameters such as segment start, length, and number (100, </w:t>
      </w:r>
      <w:r w:rsidR="00E66013" w:rsidRPr="00E66013">
        <w:rPr>
          <w:i/>
          <w:iCs/>
        </w:rPr>
        <w:t>M</w:t>
      </w:r>
      <w:r>
        <w:t xml:space="preserve">, 5). Start of each activity is considered to be non-reliable data based on the assumption, that recording is basically started in the very same kind of state. That usually means zero speed, for instance, and therefore a couple of minutes are needed to </w:t>
      </w:r>
      <w:r w:rsidR="00523AFB">
        <w:t>achieve</w:t>
      </w:r>
      <w:r>
        <w:t xml:space="preserve"> distinctive behaviour between </w:t>
      </w:r>
      <w:r w:rsidR="00043B22">
        <w:t>sports</w:t>
      </w:r>
      <w:r>
        <w:t xml:space="preserve">. In practical terms, it is highly likely that </w:t>
      </w:r>
      <w:r w:rsidR="00523AFB">
        <w:t>an athlete</w:t>
      </w:r>
      <w:r>
        <w:t xml:space="preserve"> starts recording of sport activity 1-2 minutes before one actually begins to run or cycling. When continuing with filtered data from the previous section in the shape of (232, ?, 3) we resulted with equal length sequence segments in the shape of </w:t>
      </w:r>
      <w:r w:rsidRPr="00992319">
        <w:t xml:space="preserve">(1160, </w:t>
      </w:r>
      <w:r w:rsidR="00E66013" w:rsidRPr="00E66013">
        <w:rPr>
          <w:i/>
          <w:iCs/>
        </w:rPr>
        <w:t>M</w:t>
      </w:r>
      <w:r w:rsidRPr="00992319">
        <w:t>, 3)</w:t>
      </w:r>
      <w:r>
        <w:t xml:space="preserve">, having data from the original sequence interval </w:t>
      </w:r>
      <m:oMath>
        <m:r>
          <w:rPr>
            <w:rFonts w:ascii="Cambria Math" w:hAnsi="Cambria Math"/>
          </w:rPr>
          <m:t>[100, 100+5xM]=[100, 445]</m:t>
        </m:r>
      </m:oMath>
      <w:r>
        <w:t xml:space="preserve">. To be clear, all the rest of the data is simply swept aside. The main reason for that is computational, but also because it does not </w:t>
      </w:r>
      <w:r w:rsidRPr="00A02023">
        <w:t xml:space="preserve">provide </w:t>
      </w:r>
      <w:r>
        <w:t>significant</w:t>
      </w:r>
      <w:r w:rsidRPr="00A02023">
        <w:t xml:space="preserve"> effect to the classification accuracy</w:t>
      </w:r>
      <w:r>
        <w:t>.</w:t>
      </w:r>
    </w:p>
    <w:p w14:paraId="6B55367C" w14:textId="77777777" w:rsidR="000E381C" w:rsidRDefault="000E381C" w:rsidP="000E381C">
      <w:pPr>
        <w:pStyle w:val="Heading3"/>
      </w:pPr>
      <w:bookmarkStart w:id="77" w:name="_Toc125580503"/>
      <w:bookmarkStart w:id="78" w:name="_Toc134268837"/>
      <w:r>
        <w:lastRenderedPageBreak/>
        <w:t xml:space="preserve">Dataset </w:t>
      </w:r>
      <w:r w:rsidRPr="000D2CE9">
        <w:t>construction</w:t>
      </w:r>
      <w:r>
        <w:t xml:space="preserve"> and standardization</w:t>
      </w:r>
      <w:bookmarkEnd w:id="77"/>
      <w:bookmarkEnd w:id="78"/>
    </w:p>
    <w:p w14:paraId="3F18150E" w14:textId="7D85A0B8" w:rsidR="000E381C" w:rsidRDefault="00213531" w:rsidP="000E381C">
      <w:r>
        <w:t xml:space="preserve">The most important and challenging part of the TSA classification is to prepare and construct data in such </w:t>
      </w:r>
      <w:r w:rsidR="00523AFB">
        <w:t>a manner</w:t>
      </w:r>
      <w:r>
        <w:t xml:space="preserve"> that it </w:t>
      </w:r>
      <w:r w:rsidR="00523AFB">
        <w:t>can be processed</w:t>
      </w:r>
      <w:r>
        <w:t xml:space="preserve">. Therefore, the most significant question is how to construct dataset from raw data into readable format for </w:t>
      </w:r>
      <w:r w:rsidRPr="00213531">
        <w:rPr>
          <w:i/>
          <w:iCs/>
        </w:rPr>
        <w:t>sktime</w:t>
      </w:r>
      <w:r>
        <w:t xml:space="preserve"> TSC models. </w:t>
      </w:r>
      <w:r w:rsidR="000E381C">
        <w:t xml:space="preserve">Until this </w:t>
      </w:r>
      <w:r w:rsidR="00AD76D1">
        <w:t>point,</w:t>
      </w:r>
      <w:r w:rsidR="000E381C">
        <w:t xml:space="preserve"> we have proceeded quite straightforwardly in data pre-processing, but the next step is probably the most crucial</w:t>
      </w:r>
      <w:r w:rsidR="00941FAF">
        <w:t xml:space="preserve">. </w:t>
      </w:r>
      <w:r w:rsidR="000E381C">
        <w:t xml:space="preserve">There are several ways to construct consistent dataset for time series classification models. </w:t>
      </w:r>
      <w:r w:rsidR="003113F6">
        <w:t>In the solution applied we use nested</w:t>
      </w:r>
      <w:r w:rsidR="00017667">
        <w:t xml:space="preserve"> data structure for TSC</w:t>
      </w:r>
      <w:r w:rsidR="00321739">
        <w:t>, as proposed in the study of Löning et al</w:t>
      </w:r>
      <w:r w:rsidR="00017667">
        <w:t>. (2019)</w:t>
      </w:r>
      <w:r w:rsidR="007D2C4E">
        <w:t>(</w:t>
      </w:r>
      <w:r w:rsidR="007D2C4E">
        <w:fldChar w:fldCharType="begin"/>
      </w:r>
      <w:r w:rsidR="007D2C4E">
        <w:instrText xml:space="preserve"> ADDIN ZOTERO_ITEM CSL_CITATION {"citationID":"cC05NyHz","properties":{"formattedCitation":"[23]","plainCitation":"[23]","noteIndex":0},"citationItems":[{"id":11,"uris":["http://zotero.org/users/11390376/items/EM5G4BWH"],"itemData":{"id":11,"type":"article-journal","abstract":"We present sktime -- a new scikit-learn compatible Python library with a unified interface for machine learning with time series. Time series data gives rise to various distinct but closely related learning tasks, such as forecasting and time series classification, many of which can be solved by reducing them to related simpler tasks. We discuss the main rationale for creating a unified interface, including reduction, as well as the design of sktime's core API, supported by a clear overview of common time series tasks and reduction approaches.","DOI":"10.48550/ARXIV.1909.07872","license":"arXiv.org perpetual, non-exclusive license","note":"publisher: arXiv\nversion: 1","source":"DOI.org (Datacite)","title":"Sktime: A Unified Interface for Machine Learning with Time Series","title-short":"Sktime","URL":"https://arxiv.org/abs/1909.07872","author":[{"family":"Löning","given":"Markus"},{"family":"Bagnall","given":"Anthony"},{"family":"Ganesh","given":"Sajaysurya"},{"family":"Kazakov","given":"Viktor"},{"family":"Lines","given":"Jason"},{"family":"Király","given":"Franz J."}],"accessed":{"date-parts":[["2023",2,6]]},"issued":{"date-parts":[["2019"]]}}}],"schema":"https://github.com/citation-style-language/schema/raw/master/csl-citation.json"} </w:instrText>
      </w:r>
      <w:r w:rsidR="007D2C4E">
        <w:fldChar w:fldCharType="separate"/>
      </w:r>
      <w:r w:rsidR="007D2C4E" w:rsidRPr="007D2C4E">
        <w:rPr>
          <w:rFonts w:ascii="Times New Roman" w:hAnsi="Times New Roman" w:cs="Times New Roman"/>
        </w:rPr>
        <w:t>[23]</w:t>
      </w:r>
      <w:r w:rsidR="007D2C4E">
        <w:fldChar w:fldCharType="end"/>
      </w:r>
      <w:r w:rsidR="007D2C4E">
        <w:t>)</w:t>
      </w:r>
      <w:r w:rsidR="003113F6">
        <w:t xml:space="preserve">, wherein three-dimensional signals are first divided into </w:t>
      </w:r>
      <m:oMath>
        <m:r>
          <w:rPr>
            <w:rFonts w:ascii="Cambria Math" w:hAnsi="Cambria Math"/>
          </w:rPr>
          <m:t>M</m:t>
        </m:r>
      </m:oMath>
      <w:r w:rsidR="003113F6">
        <w:t xml:space="preserve"> seconds sequences and then flattened using interlacing </w:t>
      </w:r>
      <w:r w:rsidR="00941FAF">
        <w:t>method.</w:t>
      </w:r>
      <w:r w:rsidR="000E381C">
        <w:t xml:space="preserve"> Then those flattened sequences were combined into the same two-dimensional data table in the shape of </w:t>
      </w:r>
      <m:oMath>
        <m:r>
          <w:rPr>
            <w:rFonts w:ascii="Cambria Math" w:hAnsi="Cambria Math"/>
          </w:rPr>
          <m:t>(1160, 3xM)=(1160, 207)</m:t>
        </m:r>
      </m:oMath>
      <w:r w:rsidR="000E381C">
        <w:t xml:space="preserve">. Thus, in fact, each row value now represents feature value in the reshaped data structure, repeating the pattern </w:t>
      </w:r>
      <w:r w:rsidR="000E381C" w:rsidRPr="00832A69">
        <w:rPr>
          <w:i/>
          <w:iCs/>
        </w:rPr>
        <w:t>heartrate-speed-altitude</w:t>
      </w:r>
      <w:r w:rsidR="000E381C">
        <w:t xml:space="preserve"> </w:t>
      </w:r>
      <m:oMath>
        <m:r>
          <w:rPr>
            <w:rFonts w:ascii="Cambria Math" w:hAnsi="Cambria Math"/>
          </w:rPr>
          <m:t>M</m:t>
        </m:r>
      </m:oMath>
      <w:r w:rsidR="000E381C">
        <w:t xml:space="preserve"> times. Sktime classifiers are expecting data in nested data structure whereas classical machine learning algorithms </w:t>
      </w:r>
      <w:r w:rsidR="00523AFB">
        <w:t>require</w:t>
      </w:r>
      <w:r w:rsidR="000E381C">
        <w:t xml:space="preserve"> tabularized data. In nested data structure, all the features of the flattened sequences will be compressed into </w:t>
      </w:r>
      <w:r w:rsidR="009541F3">
        <w:t>one</w:t>
      </w:r>
      <w:r w:rsidR="000E381C">
        <w:t xml:space="preserve"> dimension. In this kind of structure, one table cell consists of 207 values, according to second dimension length of our dataset shape.</w:t>
      </w:r>
    </w:p>
    <w:p w14:paraId="19EC840B" w14:textId="30BD1452" w:rsidR="000E381C" w:rsidRDefault="000E381C" w:rsidP="000E381C">
      <w:r>
        <w:t xml:space="preserve">Such a data has to be standardized and scaled into </w:t>
      </w:r>
      <w:r w:rsidR="009541F3">
        <w:t>the same</w:t>
      </w:r>
      <w:r>
        <w:t xml:space="preserve"> value range in order to minimize dominance of a single feature. For example, speed has values [0,10], and heart rate [100,</w:t>
      </w:r>
      <w:r w:rsidR="000423A3">
        <w:t xml:space="preserve"> </w:t>
      </w:r>
      <w:r>
        <w:t xml:space="preserve">200], and yet altitude something between [50, 300]. This may also produce a </w:t>
      </w:r>
      <w:r w:rsidR="009541F3">
        <w:t>question of</w:t>
      </w:r>
      <w:r>
        <w:t xml:space="preserve"> how the data should be standardized. In the </w:t>
      </w:r>
      <w:r w:rsidR="001538E0">
        <w:t>study</w:t>
      </w:r>
      <w:r>
        <w:t xml:space="preserve"> c</w:t>
      </w:r>
      <w:r w:rsidRPr="0025126D">
        <w:t>entering and scaling happen independently on each feature by computing the relevant statistics on the samples in the training set.</w:t>
      </w:r>
      <w:r>
        <w:t xml:space="preserve"> In the </w:t>
      </w:r>
      <w:r w:rsidR="001538E0">
        <w:t>figures</w:t>
      </w:r>
      <w:r>
        <w:t xml:space="preserve"> </w:t>
      </w:r>
      <w:r w:rsidRPr="00E308BF">
        <w:t>2.</w:t>
      </w:r>
      <w:r w:rsidR="00DD1E15">
        <w:t>2C</w:t>
      </w:r>
      <w:r>
        <w:t xml:space="preserve"> effect of standardization is demonstrated in a single random sequence sample.</w:t>
      </w:r>
    </w:p>
    <w:p w14:paraId="7881DC3D" w14:textId="1E05DC61" w:rsidR="000E381C" w:rsidRDefault="009C0051" w:rsidP="00DD1E15">
      <w:pPr>
        <w:pStyle w:val="Picture"/>
      </w:pPr>
      <w:r>
        <w:lastRenderedPageBreak/>
        <w:drawing>
          <wp:inline distT="0" distB="0" distL="0" distR="0" wp14:anchorId="61E43BBE" wp14:editId="346A15ED">
            <wp:extent cx="5512279" cy="3252010"/>
            <wp:effectExtent l="0" t="0" r="0" b="571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3">
                      <a:extLst>
                        <a:ext uri="{28A0092B-C50C-407E-A947-70E740481C1C}">
                          <a14:useLocalDpi xmlns:a14="http://schemas.microsoft.com/office/drawing/2010/main" val="0"/>
                        </a:ext>
                      </a:extLst>
                    </a:blip>
                    <a:stretch>
                      <a:fillRect/>
                    </a:stretch>
                  </pic:blipFill>
                  <pic:spPr>
                    <a:xfrm>
                      <a:off x="0" y="0"/>
                      <a:ext cx="5533831" cy="3264725"/>
                    </a:xfrm>
                    <a:prstGeom prst="rect">
                      <a:avLst/>
                    </a:prstGeom>
                  </pic:spPr>
                </pic:pic>
              </a:graphicData>
            </a:graphic>
          </wp:inline>
        </w:drawing>
      </w:r>
    </w:p>
    <w:p w14:paraId="28EB13F6" w14:textId="78BBF9A4" w:rsidR="000E381C" w:rsidRPr="00894891" w:rsidRDefault="00001D0C" w:rsidP="000E381C">
      <w:pPr>
        <w:pStyle w:val="Figurecaption"/>
      </w:pPr>
      <w:r>
        <w:t xml:space="preserve">Fig. </w:t>
      </w:r>
      <w:r w:rsidR="000E381C" w:rsidRPr="004E6C3B">
        <w:t>2.</w:t>
      </w:r>
      <w:r w:rsidR="00C84D84">
        <w:t>2</w:t>
      </w:r>
      <w:r w:rsidR="00F13FAF">
        <w:t>C</w:t>
      </w:r>
      <w:r>
        <w:t>: Above</w:t>
      </w:r>
      <w:r w:rsidR="000E381C" w:rsidRPr="004E6C3B">
        <w:t xml:space="preserve"> </w:t>
      </w:r>
      <w:r w:rsidR="00F13FAF">
        <w:t>n</w:t>
      </w:r>
      <w:r w:rsidRPr="004E6C3B">
        <w:t xml:space="preserve">on-standard </w:t>
      </w:r>
      <w:r w:rsidR="001216AE">
        <w:t>interlaced univ</w:t>
      </w:r>
      <w:r w:rsidR="000F7067">
        <w:t>ariate</w:t>
      </w:r>
      <w:r w:rsidRPr="004E6C3B">
        <w:t xml:space="preserve"> signal visualization for a sequence sample</w:t>
      </w:r>
      <w:r w:rsidR="00F13FAF">
        <w:t xml:space="preserve">. Below </w:t>
      </w:r>
      <w:r w:rsidR="000F7067">
        <w:t>the same sample is standardized</w:t>
      </w:r>
      <w:r w:rsidR="000E381C" w:rsidRPr="004E6C3B">
        <w:t>.</w:t>
      </w:r>
    </w:p>
    <w:p w14:paraId="5D698B53" w14:textId="227A267C" w:rsidR="000E381C" w:rsidRDefault="000E381C" w:rsidP="000E381C">
      <w:r>
        <w:t xml:space="preserve">When combining </w:t>
      </w:r>
      <w:r w:rsidR="00E63D18">
        <w:t>interlaced</w:t>
      </w:r>
      <w:r>
        <w:t xml:space="preserve"> sequences from different </w:t>
      </w:r>
      <w:r w:rsidR="009541F3">
        <w:t>types</w:t>
      </w:r>
      <w:r>
        <w:t xml:space="preserve"> of categories into the same picture, </w:t>
      </w:r>
      <w:r w:rsidR="00470F76">
        <w:t xml:space="preserve">somewhat </w:t>
      </w:r>
      <w:r>
        <w:t xml:space="preserve">clear distinctivity and </w:t>
      </w:r>
      <w:r w:rsidRPr="00914A53">
        <w:t>particularity</w:t>
      </w:r>
      <w:r>
        <w:t xml:space="preserve"> between them can be observed. See the </w:t>
      </w:r>
      <w:r w:rsidR="00F13FAF">
        <w:t>figure</w:t>
      </w:r>
      <w:r w:rsidR="00046211">
        <w:t>s</w:t>
      </w:r>
      <w:r>
        <w:t xml:space="preserve"> 2.</w:t>
      </w:r>
      <w:r w:rsidR="00F13FAF">
        <w:t>2D</w:t>
      </w:r>
      <w:r>
        <w:t xml:space="preserve"> and 2.</w:t>
      </w:r>
      <w:r w:rsidR="00046211">
        <w:t>2E</w:t>
      </w:r>
      <w:r>
        <w:t>.</w:t>
      </w:r>
    </w:p>
    <w:p w14:paraId="3512C984" w14:textId="711061C5" w:rsidR="000E381C" w:rsidRDefault="00046211" w:rsidP="007D48FB">
      <w:pPr>
        <w:pStyle w:val="Picture"/>
      </w:pPr>
      <w:r>
        <w:drawing>
          <wp:inline distT="0" distB="0" distL="0" distR="0" wp14:anchorId="1C83AA45" wp14:editId="54716910">
            <wp:extent cx="5581290" cy="1450001"/>
            <wp:effectExtent l="0" t="0" r="635" b="0"/>
            <wp:docPr id="253" name="Picture 25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imeline&#10;&#10;Description automatically generated"/>
                    <pic:cNvPicPr/>
                  </pic:nvPicPr>
                  <pic:blipFill rotWithShape="1">
                    <a:blip r:embed="rId24">
                      <a:extLst>
                        <a:ext uri="{28A0092B-C50C-407E-A947-70E740481C1C}">
                          <a14:useLocalDpi xmlns:a14="http://schemas.microsoft.com/office/drawing/2010/main" val="0"/>
                        </a:ext>
                      </a:extLst>
                    </a:blip>
                    <a:srcRect t="4719" b="62788"/>
                    <a:stretch/>
                  </pic:blipFill>
                  <pic:spPr bwMode="auto">
                    <a:xfrm>
                      <a:off x="0" y="0"/>
                      <a:ext cx="5606473" cy="1456543"/>
                    </a:xfrm>
                    <a:prstGeom prst="rect">
                      <a:avLst/>
                    </a:prstGeom>
                    <a:ln>
                      <a:noFill/>
                    </a:ln>
                    <a:extLst>
                      <a:ext uri="{53640926-AAD7-44D8-BBD7-CCE9431645EC}">
                        <a14:shadowObscured xmlns:a14="http://schemas.microsoft.com/office/drawing/2010/main"/>
                      </a:ext>
                    </a:extLst>
                  </pic:spPr>
                </pic:pic>
              </a:graphicData>
            </a:graphic>
          </wp:inline>
        </w:drawing>
      </w:r>
    </w:p>
    <w:p w14:paraId="6E694BE2" w14:textId="58910A0C" w:rsidR="00F43C90" w:rsidRDefault="00F43C90" w:rsidP="007D48FB">
      <w:pPr>
        <w:pStyle w:val="Picture"/>
        <w:spacing w:before="0"/>
      </w:pPr>
      <w:r>
        <w:drawing>
          <wp:inline distT="0" distB="0" distL="0" distR="0" wp14:anchorId="4F3B4C65" wp14:editId="677AEBD2">
            <wp:extent cx="5581291" cy="1417667"/>
            <wp:effectExtent l="0" t="0" r="635" b="0"/>
            <wp:docPr id="681108497" name="Picture 6811084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imeline&#10;&#10;Description automatically generated"/>
                    <pic:cNvPicPr/>
                  </pic:nvPicPr>
                  <pic:blipFill rotWithShape="1">
                    <a:blip r:embed="rId24">
                      <a:extLst>
                        <a:ext uri="{28A0092B-C50C-407E-A947-70E740481C1C}">
                          <a14:useLocalDpi xmlns:a14="http://schemas.microsoft.com/office/drawing/2010/main" val="0"/>
                        </a:ext>
                      </a:extLst>
                    </a:blip>
                    <a:srcRect t="36796" b="31437"/>
                    <a:stretch/>
                  </pic:blipFill>
                  <pic:spPr bwMode="auto">
                    <a:xfrm>
                      <a:off x="0" y="0"/>
                      <a:ext cx="5620903" cy="1427728"/>
                    </a:xfrm>
                    <a:prstGeom prst="rect">
                      <a:avLst/>
                    </a:prstGeom>
                    <a:ln>
                      <a:noFill/>
                    </a:ln>
                    <a:extLst>
                      <a:ext uri="{53640926-AAD7-44D8-BBD7-CCE9431645EC}">
                        <a14:shadowObscured xmlns:a14="http://schemas.microsoft.com/office/drawing/2010/main"/>
                      </a:ext>
                    </a:extLst>
                  </pic:spPr>
                </pic:pic>
              </a:graphicData>
            </a:graphic>
          </wp:inline>
        </w:drawing>
      </w:r>
    </w:p>
    <w:p w14:paraId="197131F8" w14:textId="2696BA62" w:rsidR="00F43C90" w:rsidRDefault="00F43C90" w:rsidP="007D48FB">
      <w:pPr>
        <w:pStyle w:val="Picture"/>
        <w:spacing w:before="0"/>
      </w:pPr>
      <w:r>
        <w:lastRenderedPageBreak/>
        <w:drawing>
          <wp:inline distT="0" distB="0" distL="0" distR="0" wp14:anchorId="7F78F96B" wp14:editId="7E5288D3">
            <wp:extent cx="5564038" cy="1365174"/>
            <wp:effectExtent l="0" t="0" r="0" b="6985"/>
            <wp:docPr id="1669507328" name="Picture 16695073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imeline&#10;&#10;Description automatically generated"/>
                    <pic:cNvPicPr/>
                  </pic:nvPicPr>
                  <pic:blipFill rotWithShape="1">
                    <a:blip r:embed="rId24">
                      <a:extLst>
                        <a:ext uri="{28A0092B-C50C-407E-A947-70E740481C1C}">
                          <a14:useLocalDpi xmlns:a14="http://schemas.microsoft.com/office/drawing/2010/main" val="0"/>
                        </a:ext>
                      </a:extLst>
                    </a:blip>
                    <a:srcRect t="68925" b="389"/>
                    <a:stretch/>
                  </pic:blipFill>
                  <pic:spPr bwMode="auto">
                    <a:xfrm>
                      <a:off x="0" y="0"/>
                      <a:ext cx="5604294" cy="1375051"/>
                    </a:xfrm>
                    <a:prstGeom prst="rect">
                      <a:avLst/>
                    </a:prstGeom>
                    <a:ln>
                      <a:noFill/>
                    </a:ln>
                    <a:extLst>
                      <a:ext uri="{53640926-AAD7-44D8-BBD7-CCE9431645EC}">
                        <a14:shadowObscured xmlns:a14="http://schemas.microsoft.com/office/drawing/2010/main"/>
                      </a:ext>
                    </a:extLst>
                  </pic:spPr>
                </pic:pic>
              </a:graphicData>
            </a:graphic>
          </wp:inline>
        </w:drawing>
      </w:r>
    </w:p>
    <w:p w14:paraId="2CC9A90B" w14:textId="5D62C938" w:rsidR="000E381C" w:rsidRPr="004E6C3B" w:rsidRDefault="006B49A4" w:rsidP="000E381C">
      <w:pPr>
        <w:pStyle w:val="Figurecaption"/>
      </w:pPr>
      <w:r>
        <w:t xml:space="preserve">Fig. </w:t>
      </w:r>
      <w:r w:rsidR="000E381C" w:rsidRPr="004E6C3B">
        <w:t>2.</w:t>
      </w:r>
      <w:r>
        <w:t>2D:</w:t>
      </w:r>
      <w:r w:rsidR="000E381C" w:rsidRPr="004E6C3B">
        <w:t xml:space="preserve"> Standardized sequence samples for different categories</w:t>
      </w:r>
      <w:r w:rsidR="000D038F">
        <w:t xml:space="preserve"> (shared y</w:t>
      </w:r>
      <w:r w:rsidR="008070BB">
        <w:t>-</w:t>
      </w:r>
      <w:r w:rsidR="000D038F">
        <w:t>axis)</w:t>
      </w:r>
      <w:r w:rsidR="000E381C" w:rsidRPr="004E6C3B">
        <w:t>.</w:t>
      </w:r>
    </w:p>
    <w:p w14:paraId="4F66C78A" w14:textId="5F8C34E3" w:rsidR="000E381C" w:rsidRDefault="00905848" w:rsidP="000E381C">
      <w:pPr>
        <w:pStyle w:val="Picture"/>
      </w:pPr>
      <w:r>
        <w:drawing>
          <wp:inline distT="0" distB="0" distL="0" distR="0" wp14:anchorId="20D5CA53" wp14:editId="4FA8FA3F">
            <wp:extent cx="5555411" cy="2034016"/>
            <wp:effectExtent l="0" t="0" r="7620" b="4445"/>
            <wp:docPr id="19283404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40456" name="Picture 1928340456"/>
                    <pic:cNvPicPr/>
                  </pic:nvPicPr>
                  <pic:blipFill>
                    <a:blip r:embed="rId25">
                      <a:extLst>
                        <a:ext uri="{28A0092B-C50C-407E-A947-70E740481C1C}">
                          <a14:useLocalDpi xmlns:a14="http://schemas.microsoft.com/office/drawing/2010/main" val="0"/>
                        </a:ext>
                      </a:extLst>
                    </a:blip>
                    <a:stretch>
                      <a:fillRect/>
                    </a:stretch>
                  </pic:blipFill>
                  <pic:spPr>
                    <a:xfrm>
                      <a:off x="0" y="0"/>
                      <a:ext cx="5592697" cy="2047668"/>
                    </a:xfrm>
                    <a:prstGeom prst="rect">
                      <a:avLst/>
                    </a:prstGeom>
                  </pic:spPr>
                </pic:pic>
              </a:graphicData>
            </a:graphic>
          </wp:inline>
        </w:drawing>
      </w:r>
    </w:p>
    <w:p w14:paraId="3501C9FB" w14:textId="2B1FBF03" w:rsidR="000E381C" w:rsidRDefault="006B49A4" w:rsidP="000E381C">
      <w:pPr>
        <w:pStyle w:val="Figurecaption"/>
      </w:pPr>
      <w:r>
        <w:t xml:space="preserve">Fig. </w:t>
      </w:r>
      <w:r w:rsidR="000E381C" w:rsidRPr="004E6C3B">
        <w:t>2.</w:t>
      </w:r>
      <w:r>
        <w:t xml:space="preserve">2E: </w:t>
      </w:r>
      <w:r w:rsidR="000E381C" w:rsidRPr="004E6C3B">
        <w:t xml:space="preserve"> Combined standardized sequence samples for different categories.</w:t>
      </w:r>
    </w:p>
    <w:p w14:paraId="20AE7BA6" w14:textId="18FBF8B4" w:rsidR="000E381C" w:rsidRDefault="000E381C" w:rsidP="000E381C">
      <w:r>
        <w:t xml:space="preserve">Also, we can visualize same category activities in the same picture in order to identify similar patterns. In </w:t>
      </w:r>
      <w:r w:rsidR="009541F3">
        <w:t>figure</w:t>
      </w:r>
      <w:r>
        <w:t xml:space="preserve"> </w:t>
      </w:r>
      <w:r w:rsidR="00877A9D">
        <w:t>2.2F</w:t>
      </w:r>
      <w:r>
        <w:t xml:space="preserve">, three random sequences of the </w:t>
      </w:r>
      <w:r w:rsidR="00877A9D">
        <w:t>running</w:t>
      </w:r>
      <w:r>
        <w:t xml:space="preserve"> category are visualized.</w:t>
      </w:r>
    </w:p>
    <w:p w14:paraId="60CA647F" w14:textId="06FF5673" w:rsidR="000E381C" w:rsidRDefault="00905848" w:rsidP="000E381C">
      <w:pPr>
        <w:pStyle w:val="Picture"/>
      </w:pPr>
      <w:r>
        <w:drawing>
          <wp:inline distT="0" distB="0" distL="0" distR="0" wp14:anchorId="0CA43DBE" wp14:editId="387E7A61">
            <wp:extent cx="5840083" cy="2091449"/>
            <wp:effectExtent l="0" t="0" r="8890" b="4445"/>
            <wp:docPr id="1575765324"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65324" name="Picture 6"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870657" cy="2102398"/>
                    </a:xfrm>
                    <a:prstGeom prst="rect">
                      <a:avLst/>
                    </a:prstGeom>
                  </pic:spPr>
                </pic:pic>
              </a:graphicData>
            </a:graphic>
          </wp:inline>
        </w:drawing>
      </w:r>
    </w:p>
    <w:p w14:paraId="4F7E4A21" w14:textId="4E3E0FEF" w:rsidR="000E381C" w:rsidRDefault="000D038F" w:rsidP="000E381C">
      <w:pPr>
        <w:pStyle w:val="Figurecaption"/>
      </w:pPr>
      <w:r>
        <w:t xml:space="preserve">Fig. </w:t>
      </w:r>
      <w:r w:rsidR="000E381C" w:rsidRPr="004E6C3B">
        <w:t>2.</w:t>
      </w:r>
      <w:r w:rsidR="00877A9D">
        <w:t>2F</w:t>
      </w:r>
      <w:r>
        <w:t>:</w:t>
      </w:r>
      <w:r w:rsidR="000E381C" w:rsidRPr="004E6C3B">
        <w:t xml:space="preserve"> Three standardized sequences for the category </w:t>
      </w:r>
      <w:r w:rsidR="00CC1A13">
        <w:t>running</w:t>
      </w:r>
      <w:r w:rsidR="000E381C" w:rsidRPr="004E6C3B">
        <w:t xml:space="preserve"> (random samples</w:t>
      </w:r>
      <w:r w:rsidR="00CC1A13">
        <w:t>/indexes</w:t>
      </w:r>
      <w:r w:rsidR="000E381C" w:rsidRPr="004E6C3B">
        <w:t>).</w:t>
      </w:r>
    </w:p>
    <w:p w14:paraId="7549C4C0" w14:textId="77777777" w:rsidR="000E381C" w:rsidRDefault="000E381C" w:rsidP="000E381C">
      <w:pPr>
        <w:pStyle w:val="Heading3"/>
      </w:pPr>
      <w:bookmarkStart w:id="79" w:name="_Toc125580504"/>
      <w:bookmarkStart w:id="80" w:name="_Toc134268838"/>
      <w:r>
        <w:t xml:space="preserve">Train and </w:t>
      </w:r>
      <w:r w:rsidRPr="000B660D">
        <w:t>test</w:t>
      </w:r>
      <w:r>
        <w:t xml:space="preserve"> data</w:t>
      </w:r>
      <w:bookmarkEnd w:id="79"/>
      <w:bookmarkEnd w:id="80"/>
    </w:p>
    <w:p w14:paraId="2A0DE007" w14:textId="1782ABBC" w:rsidR="000E381C" w:rsidRDefault="000E381C" w:rsidP="000E381C">
      <w:pPr>
        <w:rPr>
          <w:noProof/>
          <w:sz w:val="22"/>
        </w:rPr>
      </w:pPr>
      <w:r>
        <w:t xml:space="preserve">Since generated new data structures </w:t>
      </w:r>
      <w:r w:rsidR="002C331A">
        <w:t>retain</w:t>
      </w:r>
      <w:r>
        <w:t xml:space="preserve"> the original sequence order, labels will </w:t>
      </w:r>
      <w:r w:rsidR="00BC75E4">
        <w:t>only be</w:t>
      </w:r>
      <w:r>
        <w:t xml:space="preserve"> transformed to categorical codes. For train and test data split, we use 80</w:t>
      </w:r>
      <w:r w:rsidR="008878E9">
        <w:t>|</w:t>
      </w:r>
      <w:r>
        <w:t xml:space="preserve">20 ratio. Data will be </w:t>
      </w:r>
      <w:r>
        <w:lastRenderedPageBreak/>
        <w:t xml:space="preserve">shuffled and stratified according to the label values because </w:t>
      </w:r>
      <w:r w:rsidR="008878E9">
        <w:t>the dataset</w:t>
      </w:r>
      <w:r>
        <w:t xml:space="preserve"> is unbalanced as can be seen in </w:t>
      </w:r>
      <w:r w:rsidR="009541F3">
        <w:t>figure</w:t>
      </w:r>
      <w:r>
        <w:t xml:space="preserve"> 2.</w:t>
      </w:r>
      <w:r w:rsidR="006F61A8">
        <w:t>2G</w:t>
      </w:r>
      <w:r>
        <w:t>.</w:t>
      </w:r>
      <w:r w:rsidRPr="000D2CE9">
        <w:rPr>
          <w:noProof/>
          <w:sz w:val="22"/>
        </w:rPr>
        <w:t xml:space="preserve"> </w:t>
      </w:r>
    </w:p>
    <w:p w14:paraId="71584422" w14:textId="0A824CCD" w:rsidR="000E381C" w:rsidRDefault="00287420" w:rsidP="000E381C">
      <w:pPr>
        <w:pStyle w:val="Picture"/>
      </w:pPr>
      <w:r>
        <w:drawing>
          <wp:inline distT="0" distB="0" distL="0" distR="0" wp14:anchorId="43C90EFE" wp14:editId="3C3F911C">
            <wp:extent cx="3303917" cy="1622977"/>
            <wp:effectExtent l="0" t="0" r="0" b="0"/>
            <wp:docPr id="1633687171" name="Picture 7"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87171" name="Picture 7" descr="Chart, timeli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20420" cy="1631084"/>
                    </a:xfrm>
                    <a:prstGeom prst="rect">
                      <a:avLst/>
                    </a:prstGeom>
                  </pic:spPr>
                </pic:pic>
              </a:graphicData>
            </a:graphic>
          </wp:inline>
        </w:drawing>
      </w:r>
    </w:p>
    <w:p w14:paraId="623AB327" w14:textId="60E87BA5" w:rsidR="000E381C" w:rsidRDefault="001B1AC7" w:rsidP="000E381C">
      <w:pPr>
        <w:pStyle w:val="Figurecaption"/>
      </w:pPr>
      <w:r>
        <w:t xml:space="preserve">Fig. </w:t>
      </w:r>
      <w:r w:rsidR="000E381C" w:rsidRPr="00DA2EE2">
        <w:t>2.</w:t>
      </w:r>
      <w:r>
        <w:t>2</w:t>
      </w:r>
      <w:r w:rsidR="000D038F">
        <w:t>G:</w:t>
      </w:r>
      <w:r w:rsidR="000E381C">
        <w:t xml:space="preserve"> </w:t>
      </w:r>
      <w:r w:rsidR="000E381C" w:rsidRPr="00C949F6">
        <w:t>Category and train-test split distribution</w:t>
      </w:r>
      <w:r>
        <w:t>.</w:t>
      </w:r>
    </w:p>
    <w:p w14:paraId="00F7C11A" w14:textId="591ED353" w:rsidR="000E381C" w:rsidRDefault="000E381C" w:rsidP="000E381C">
      <w:r>
        <w:t xml:space="preserve">The final train and test data sizes before classification are depicted in </w:t>
      </w:r>
      <w:r w:rsidR="009541F3">
        <w:t>figure</w:t>
      </w:r>
      <w:r>
        <w:t xml:space="preserve"> 2.</w:t>
      </w:r>
      <w:r w:rsidR="006F61A8">
        <w:t>2G</w:t>
      </w:r>
      <w:r>
        <w:t xml:space="preserve">. It visualizes category distribution in train and test splits in which </w:t>
      </w:r>
      <w:r w:rsidR="00E87489" w:rsidRPr="00E87489">
        <w:rPr>
          <w:i/>
          <w:iCs/>
        </w:rPr>
        <w:t>other</w:t>
      </w:r>
      <w:r w:rsidR="00E87489">
        <w:rPr>
          <w:i/>
          <w:iCs/>
        </w:rPr>
        <w:t>-</w:t>
      </w:r>
      <w:r w:rsidR="00E87489">
        <w:t xml:space="preserve">category consists of sports </w:t>
      </w:r>
      <w:r w:rsidRPr="00E87489">
        <w:t xml:space="preserve">walking, skiing, </w:t>
      </w:r>
      <w:r w:rsidR="00E87489" w:rsidRPr="00E87489">
        <w:t xml:space="preserve">and </w:t>
      </w:r>
      <w:r w:rsidRPr="00E87489">
        <w:t>roller-skiing</w:t>
      </w:r>
      <w:r>
        <w:t>.</w:t>
      </w:r>
      <w:r>
        <w:rPr>
          <w:sz w:val="22"/>
        </w:rPr>
        <w:t xml:space="preserve"> I</w:t>
      </w:r>
      <w:r>
        <w:t xml:space="preserve">n </w:t>
      </w:r>
      <w:r w:rsidRPr="00A5227A">
        <w:rPr>
          <w:i/>
          <w:iCs/>
        </w:rPr>
        <w:t>x</w:t>
      </w:r>
      <w:r>
        <w:t>-</w:t>
      </w:r>
      <w:r w:rsidRPr="00E8382E">
        <w:t xml:space="preserve">axis </w:t>
      </w:r>
      <w:r w:rsidR="006A5E7F">
        <w:t xml:space="preserve">there </w:t>
      </w:r>
      <w:proofErr w:type="gramStart"/>
      <w:r w:rsidR="006A5E7F">
        <w:t>is</w:t>
      </w:r>
      <w:proofErr w:type="gramEnd"/>
      <w:r w:rsidR="006A5E7F">
        <w:t xml:space="preserve"> </w:t>
      </w:r>
      <w:r>
        <w:t>a</w:t>
      </w:r>
      <w:r w:rsidRPr="00E8382E">
        <w:t xml:space="preserve"> number of instances </w:t>
      </w:r>
      <w:r>
        <w:t>(</w:t>
      </w:r>
      <w:r w:rsidRPr="00E8382E">
        <w:t>segments</w:t>
      </w:r>
      <w:r>
        <w:t>)</w:t>
      </w:r>
      <w:r>
        <w:rPr>
          <w:sz w:val="22"/>
        </w:rPr>
        <w:t xml:space="preserve">. </w:t>
      </w:r>
      <w:r>
        <w:t>Lastly, t</w:t>
      </w:r>
      <w:r w:rsidRPr="004C5DA4">
        <w:t xml:space="preserve">rain </w:t>
      </w:r>
      <w:r>
        <w:t xml:space="preserve">data is transformed to the nested table for sktime classifiers, and furthermore, nested table have to be tabularized for sklearn classifiers. From these preconditions we proceed to </w:t>
      </w:r>
      <w:r w:rsidR="009541F3">
        <w:t>perform</w:t>
      </w:r>
      <w:r>
        <w:t xml:space="preserve"> classification analysis for time </w:t>
      </w:r>
      <w:r w:rsidR="00DD6416">
        <w:t>series,</w:t>
      </w:r>
      <w:r>
        <w:t xml:space="preserve"> and </w:t>
      </w:r>
      <w:r w:rsidR="00DD6416">
        <w:t xml:space="preserve">for </w:t>
      </w:r>
      <w:r>
        <w:t xml:space="preserve">some well known classical machine learning models. Yet, it is better to be clear that we have now transformed multivariate data into univariate in order to make data applicable for univariate </w:t>
      </w:r>
      <w:r w:rsidRPr="0005456D">
        <w:rPr>
          <w:i/>
          <w:iCs/>
        </w:rPr>
        <w:t>sktime</w:t>
      </w:r>
      <w:r>
        <w:t xml:space="preserve"> classifiers. In other words, </w:t>
      </w:r>
      <w:r w:rsidR="009C7E69">
        <w:t>we have now constructed data for</w:t>
      </w:r>
      <w:r>
        <w:t xml:space="preserve"> univariate time series classification task. Dataframe follows the structure like in the table 2.</w:t>
      </w:r>
      <w:r w:rsidR="005B0013">
        <w:t>2</w:t>
      </w:r>
      <w:r w:rsidR="000F207F">
        <w:t>C</w:t>
      </w:r>
      <w:r>
        <w:t>.</w:t>
      </w:r>
    </w:p>
    <w:p w14:paraId="28EAFFBD" w14:textId="63422EFB" w:rsidR="002E1DC0" w:rsidRPr="00182F9D" w:rsidRDefault="002E1DC0" w:rsidP="002E1DC0">
      <w:pPr>
        <w:pStyle w:val="Tableheader"/>
      </w:pPr>
      <w:r>
        <w:t xml:space="preserve">Table 2.2C: One-dimensional multivariate signal data structure with indexes </w:t>
      </w:r>
      <w:r w:rsidR="00A84AD7">
        <w:t>[0, m]</w:t>
      </w:r>
      <w:r>
        <w:t>.</w:t>
      </w:r>
    </w:p>
    <w:tbl>
      <w:tblPr>
        <w:tblStyle w:val="APAReport"/>
        <w:tblW w:w="9412" w:type="dxa"/>
        <w:jc w:val="center"/>
        <w:tblLook w:val="04A0" w:firstRow="1" w:lastRow="0" w:firstColumn="1" w:lastColumn="0" w:noHBand="0" w:noVBand="1"/>
      </w:tblPr>
      <w:tblGrid>
        <w:gridCol w:w="855"/>
        <w:gridCol w:w="855"/>
        <w:gridCol w:w="855"/>
        <w:gridCol w:w="855"/>
        <w:gridCol w:w="856"/>
        <w:gridCol w:w="856"/>
        <w:gridCol w:w="856"/>
        <w:gridCol w:w="856"/>
        <w:gridCol w:w="856"/>
        <w:gridCol w:w="856"/>
        <w:gridCol w:w="856"/>
      </w:tblGrid>
      <w:tr w:rsidR="000E381C" w14:paraId="34D4CF65" w14:textId="77777777" w:rsidTr="002E1DC0">
        <w:trPr>
          <w:cnfStyle w:val="100000000000" w:firstRow="1" w:lastRow="0" w:firstColumn="0" w:lastColumn="0" w:oddVBand="0" w:evenVBand="0" w:oddHBand="0" w:evenHBand="0" w:firstRowFirstColumn="0" w:firstRowLastColumn="0" w:lastRowFirstColumn="0" w:lastRowLastColumn="0"/>
          <w:trHeight w:val="340"/>
          <w:jc w:val="center"/>
        </w:trPr>
        <w:tc>
          <w:tcPr>
            <w:tcW w:w="855" w:type="dxa"/>
            <w:vAlign w:val="center"/>
          </w:tcPr>
          <w:p w14:paraId="141DF5A4" w14:textId="77777777" w:rsidR="000E381C" w:rsidRPr="006C19EC" w:rsidRDefault="000E381C" w:rsidP="00BA3AC6">
            <w:pPr>
              <w:pStyle w:val="Table"/>
              <w:jc w:val="center"/>
            </w:pPr>
          </w:p>
        </w:tc>
        <w:tc>
          <w:tcPr>
            <w:tcW w:w="8557" w:type="dxa"/>
            <w:gridSpan w:val="10"/>
            <w:vAlign w:val="center"/>
          </w:tcPr>
          <w:p w14:paraId="5C654A00" w14:textId="77777777" w:rsidR="000E381C" w:rsidRPr="007B78A8" w:rsidRDefault="000E381C" w:rsidP="00BA3AC6">
            <w:pPr>
              <w:pStyle w:val="Table"/>
              <w:jc w:val="center"/>
              <w:rPr>
                <w:b/>
                <w:bCs/>
              </w:rPr>
            </w:pPr>
            <w:r w:rsidRPr="007B78A8">
              <w:rPr>
                <w:b/>
                <w:bCs/>
              </w:rPr>
              <w:t>Dimension 0, indexes 0-m</w:t>
            </w:r>
          </w:p>
        </w:tc>
      </w:tr>
      <w:tr w:rsidR="002E1DC0" w14:paraId="46860DBC" w14:textId="77777777" w:rsidTr="003F2215">
        <w:trPr>
          <w:trHeight w:hRule="exact" w:val="283"/>
          <w:jc w:val="center"/>
        </w:trPr>
        <w:tc>
          <w:tcPr>
            <w:tcW w:w="855" w:type="dxa"/>
            <w:shd w:val="clear" w:color="auto" w:fill="DDDDDD" w:themeFill="accent1"/>
            <w:vAlign w:val="center"/>
          </w:tcPr>
          <w:p w14:paraId="63253705" w14:textId="0253CE37" w:rsidR="000E381C" w:rsidRPr="005B0013" w:rsidRDefault="00894DCA" w:rsidP="00DC4807">
            <w:pPr>
              <w:pStyle w:val="Table"/>
              <w:rPr>
                <w:b/>
                <w:bCs/>
              </w:rPr>
            </w:pPr>
            <w:r>
              <w:rPr>
                <w:b/>
                <w:bCs/>
              </w:rPr>
              <w:t>L</w:t>
            </w:r>
            <w:r w:rsidR="000E381C" w:rsidRPr="005B0013">
              <w:rPr>
                <w:b/>
                <w:bCs/>
              </w:rPr>
              <w:t>abel</w:t>
            </w:r>
          </w:p>
        </w:tc>
        <w:tc>
          <w:tcPr>
            <w:tcW w:w="855" w:type="dxa"/>
            <w:shd w:val="clear" w:color="auto" w:fill="DDDDDD" w:themeFill="accent1"/>
            <w:vAlign w:val="center"/>
          </w:tcPr>
          <w:p w14:paraId="25BCB926" w14:textId="62B0C3C3" w:rsidR="000E381C" w:rsidRPr="00894DCA" w:rsidRDefault="000E381C" w:rsidP="00DC4807">
            <w:pPr>
              <w:pStyle w:val="Table"/>
              <w:rPr>
                <w:b/>
                <w:bCs/>
                <w:vertAlign w:val="subscript"/>
              </w:rPr>
            </w:pPr>
            <w:r w:rsidRPr="005B0013">
              <w:rPr>
                <w:b/>
                <w:bCs/>
              </w:rPr>
              <w:t>x</w:t>
            </w:r>
            <w:r w:rsidR="00894DCA">
              <w:rPr>
                <w:b/>
                <w:bCs/>
                <w:vertAlign w:val="subscript"/>
              </w:rPr>
              <w:t>1</w:t>
            </w:r>
          </w:p>
        </w:tc>
        <w:tc>
          <w:tcPr>
            <w:tcW w:w="855" w:type="dxa"/>
            <w:shd w:val="clear" w:color="auto" w:fill="DDDDDD" w:themeFill="accent1"/>
            <w:vAlign w:val="center"/>
          </w:tcPr>
          <w:p w14:paraId="5417A3B8" w14:textId="344E2DB1" w:rsidR="000E381C" w:rsidRPr="005B0013" w:rsidRDefault="000E381C" w:rsidP="00DC4807">
            <w:pPr>
              <w:pStyle w:val="Table"/>
              <w:rPr>
                <w:b/>
                <w:bCs/>
              </w:rPr>
            </w:pPr>
            <w:r w:rsidRPr="005B0013">
              <w:rPr>
                <w:b/>
                <w:bCs/>
              </w:rPr>
              <w:t>y</w:t>
            </w:r>
            <w:r w:rsidR="00894DCA">
              <w:rPr>
                <w:b/>
                <w:bCs/>
                <w:vertAlign w:val="subscript"/>
              </w:rPr>
              <w:t>1</w:t>
            </w:r>
          </w:p>
        </w:tc>
        <w:tc>
          <w:tcPr>
            <w:tcW w:w="855" w:type="dxa"/>
            <w:shd w:val="clear" w:color="auto" w:fill="DDDDDD" w:themeFill="accent1"/>
            <w:vAlign w:val="center"/>
          </w:tcPr>
          <w:p w14:paraId="29F0BD89" w14:textId="29C20834" w:rsidR="000E381C" w:rsidRPr="005B0013" w:rsidRDefault="000E381C" w:rsidP="00DC4807">
            <w:pPr>
              <w:pStyle w:val="Table"/>
              <w:rPr>
                <w:b/>
                <w:bCs/>
              </w:rPr>
            </w:pPr>
            <w:r w:rsidRPr="005B0013">
              <w:rPr>
                <w:b/>
                <w:bCs/>
              </w:rPr>
              <w:t>z</w:t>
            </w:r>
            <w:r w:rsidR="00894DCA">
              <w:rPr>
                <w:b/>
                <w:bCs/>
                <w:vertAlign w:val="subscript"/>
              </w:rPr>
              <w:t>1</w:t>
            </w:r>
          </w:p>
        </w:tc>
        <w:tc>
          <w:tcPr>
            <w:tcW w:w="856" w:type="dxa"/>
            <w:shd w:val="clear" w:color="auto" w:fill="DDDDDD" w:themeFill="accent1"/>
            <w:vAlign w:val="center"/>
          </w:tcPr>
          <w:p w14:paraId="13A3F5A2" w14:textId="01130CB3" w:rsidR="000E381C" w:rsidRPr="005B0013" w:rsidRDefault="000E381C" w:rsidP="00DC4807">
            <w:pPr>
              <w:pStyle w:val="Table"/>
              <w:rPr>
                <w:b/>
                <w:bCs/>
              </w:rPr>
            </w:pPr>
            <w:r w:rsidRPr="005B0013">
              <w:rPr>
                <w:b/>
                <w:bCs/>
              </w:rPr>
              <w:t>x</w:t>
            </w:r>
            <w:r w:rsidR="00894DCA">
              <w:rPr>
                <w:b/>
                <w:bCs/>
                <w:vertAlign w:val="subscript"/>
              </w:rPr>
              <w:t>2</w:t>
            </w:r>
          </w:p>
        </w:tc>
        <w:tc>
          <w:tcPr>
            <w:tcW w:w="856" w:type="dxa"/>
            <w:shd w:val="clear" w:color="auto" w:fill="DDDDDD" w:themeFill="accent1"/>
            <w:vAlign w:val="center"/>
          </w:tcPr>
          <w:p w14:paraId="1412F88F" w14:textId="31334BEB" w:rsidR="000E381C" w:rsidRPr="005B0013" w:rsidRDefault="000E381C" w:rsidP="00DC4807">
            <w:pPr>
              <w:pStyle w:val="Table"/>
              <w:rPr>
                <w:b/>
                <w:bCs/>
              </w:rPr>
            </w:pPr>
            <w:r w:rsidRPr="005B0013">
              <w:rPr>
                <w:b/>
                <w:bCs/>
              </w:rPr>
              <w:t>y</w:t>
            </w:r>
            <w:r w:rsidR="00894DCA">
              <w:rPr>
                <w:b/>
                <w:bCs/>
                <w:vertAlign w:val="subscript"/>
              </w:rPr>
              <w:t>2</w:t>
            </w:r>
          </w:p>
        </w:tc>
        <w:tc>
          <w:tcPr>
            <w:tcW w:w="856" w:type="dxa"/>
            <w:shd w:val="clear" w:color="auto" w:fill="DDDDDD" w:themeFill="accent1"/>
            <w:vAlign w:val="center"/>
          </w:tcPr>
          <w:p w14:paraId="36D63BF9" w14:textId="1137AA7E" w:rsidR="000E381C" w:rsidRPr="005B0013" w:rsidRDefault="000E381C" w:rsidP="00DC4807">
            <w:pPr>
              <w:pStyle w:val="Table"/>
              <w:rPr>
                <w:b/>
                <w:bCs/>
              </w:rPr>
            </w:pPr>
            <w:r w:rsidRPr="005B0013">
              <w:rPr>
                <w:b/>
                <w:bCs/>
              </w:rPr>
              <w:t>z</w:t>
            </w:r>
            <w:r w:rsidR="00894DCA">
              <w:rPr>
                <w:b/>
                <w:bCs/>
                <w:vertAlign w:val="subscript"/>
              </w:rPr>
              <w:t>2</w:t>
            </w:r>
          </w:p>
        </w:tc>
        <w:tc>
          <w:tcPr>
            <w:tcW w:w="856" w:type="dxa"/>
            <w:shd w:val="clear" w:color="auto" w:fill="DDDDDD" w:themeFill="accent1"/>
            <w:vAlign w:val="center"/>
          </w:tcPr>
          <w:p w14:paraId="53C797DF" w14:textId="77777777" w:rsidR="000E381C" w:rsidRPr="005B0013" w:rsidRDefault="000E381C" w:rsidP="00DC4807">
            <w:pPr>
              <w:pStyle w:val="Table"/>
              <w:rPr>
                <w:b/>
                <w:bCs/>
              </w:rPr>
            </w:pPr>
            <w:r w:rsidRPr="005B0013">
              <w:rPr>
                <w:b/>
                <w:bCs/>
              </w:rPr>
              <w:t>…</w:t>
            </w:r>
          </w:p>
        </w:tc>
        <w:tc>
          <w:tcPr>
            <w:tcW w:w="856" w:type="dxa"/>
            <w:shd w:val="clear" w:color="auto" w:fill="DDDDDD" w:themeFill="accent1"/>
            <w:vAlign w:val="center"/>
          </w:tcPr>
          <w:p w14:paraId="2B1A2CBD" w14:textId="1A7951B1" w:rsidR="000E381C" w:rsidRPr="005B0013" w:rsidRDefault="000E381C" w:rsidP="00DC4807">
            <w:pPr>
              <w:pStyle w:val="Table"/>
              <w:rPr>
                <w:b/>
                <w:bCs/>
              </w:rPr>
            </w:pPr>
            <w:r w:rsidRPr="005B0013">
              <w:rPr>
                <w:b/>
                <w:bCs/>
              </w:rPr>
              <w:t>x</w:t>
            </w:r>
            <w:r w:rsidR="00894DCA">
              <w:rPr>
                <w:b/>
                <w:bCs/>
                <w:vertAlign w:val="subscript"/>
              </w:rPr>
              <w:t>m</w:t>
            </w:r>
          </w:p>
        </w:tc>
        <w:tc>
          <w:tcPr>
            <w:tcW w:w="856" w:type="dxa"/>
            <w:shd w:val="clear" w:color="auto" w:fill="DDDDDD" w:themeFill="accent1"/>
            <w:vAlign w:val="center"/>
          </w:tcPr>
          <w:p w14:paraId="263329A0" w14:textId="13051C71" w:rsidR="000E381C" w:rsidRPr="005B0013" w:rsidRDefault="000E381C" w:rsidP="00DC4807">
            <w:pPr>
              <w:pStyle w:val="Table"/>
              <w:rPr>
                <w:b/>
                <w:bCs/>
              </w:rPr>
            </w:pPr>
            <w:r w:rsidRPr="005B0013">
              <w:rPr>
                <w:b/>
                <w:bCs/>
              </w:rPr>
              <w:t>y</w:t>
            </w:r>
            <w:r w:rsidR="00894DCA">
              <w:rPr>
                <w:b/>
                <w:bCs/>
                <w:vertAlign w:val="subscript"/>
              </w:rPr>
              <w:t>m</w:t>
            </w:r>
          </w:p>
        </w:tc>
        <w:tc>
          <w:tcPr>
            <w:tcW w:w="856" w:type="dxa"/>
            <w:shd w:val="clear" w:color="auto" w:fill="DDDDDD" w:themeFill="accent1"/>
            <w:vAlign w:val="center"/>
          </w:tcPr>
          <w:p w14:paraId="13D0A63C" w14:textId="7796950F" w:rsidR="000E381C" w:rsidRPr="005B0013" w:rsidRDefault="000E381C" w:rsidP="00DC4807">
            <w:pPr>
              <w:pStyle w:val="Table"/>
              <w:rPr>
                <w:b/>
                <w:bCs/>
              </w:rPr>
            </w:pPr>
            <w:r w:rsidRPr="005B0013">
              <w:rPr>
                <w:b/>
                <w:bCs/>
              </w:rPr>
              <w:t>z</w:t>
            </w:r>
            <w:r w:rsidR="00894DCA">
              <w:rPr>
                <w:b/>
                <w:bCs/>
                <w:vertAlign w:val="subscript"/>
              </w:rPr>
              <w:t>m</w:t>
            </w:r>
          </w:p>
        </w:tc>
      </w:tr>
      <w:tr w:rsidR="002C335D" w14:paraId="4DA50323" w14:textId="77777777" w:rsidTr="003F2215">
        <w:trPr>
          <w:trHeight w:hRule="exact" w:val="283"/>
          <w:jc w:val="center"/>
        </w:trPr>
        <w:tc>
          <w:tcPr>
            <w:tcW w:w="855" w:type="dxa"/>
            <w:shd w:val="clear" w:color="auto" w:fill="DDDDDD" w:themeFill="accent1"/>
            <w:vAlign w:val="center"/>
          </w:tcPr>
          <w:p w14:paraId="1FC9B925" w14:textId="698971BE" w:rsidR="000E381C" w:rsidRPr="007B78A8" w:rsidRDefault="000E381C" w:rsidP="00DC4807">
            <w:pPr>
              <w:pStyle w:val="Table"/>
              <w:rPr>
                <w:rFonts w:asciiTheme="minorHAnsi" w:hAnsiTheme="minorHAnsi" w:cstheme="minorHAnsi"/>
                <w:b/>
                <w:bCs/>
              </w:rPr>
            </w:pPr>
            <w:r w:rsidRPr="007B78A8">
              <w:rPr>
                <w:rFonts w:asciiTheme="minorHAnsi" w:hAnsiTheme="minorHAnsi" w:cstheme="minorHAnsi"/>
                <w:b/>
                <w:bCs/>
              </w:rPr>
              <w:t>A</w:t>
            </w:r>
          </w:p>
        </w:tc>
        <w:tc>
          <w:tcPr>
            <w:tcW w:w="855" w:type="dxa"/>
            <w:vAlign w:val="center"/>
          </w:tcPr>
          <w:p w14:paraId="18D07DBC" w14:textId="758EB6D8"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x</w:t>
            </w:r>
            <w:r w:rsidR="007E2085">
              <w:rPr>
                <w:rFonts w:asciiTheme="minorHAnsi" w:hAnsiTheme="minorHAnsi" w:cstheme="minorHAnsi"/>
                <w:vertAlign w:val="subscript"/>
              </w:rPr>
              <w:t>1</w:t>
            </w:r>
          </w:p>
        </w:tc>
        <w:tc>
          <w:tcPr>
            <w:tcW w:w="855" w:type="dxa"/>
            <w:vAlign w:val="center"/>
          </w:tcPr>
          <w:p w14:paraId="11745F1B" w14:textId="28123A7A"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y</w:t>
            </w:r>
            <w:r w:rsidR="007E2085">
              <w:rPr>
                <w:rFonts w:asciiTheme="minorHAnsi" w:hAnsiTheme="minorHAnsi" w:cstheme="minorHAnsi"/>
                <w:vertAlign w:val="subscript"/>
              </w:rPr>
              <w:t>1</w:t>
            </w:r>
          </w:p>
        </w:tc>
        <w:tc>
          <w:tcPr>
            <w:tcW w:w="855" w:type="dxa"/>
            <w:vAlign w:val="center"/>
          </w:tcPr>
          <w:p w14:paraId="38713F10" w14:textId="438A71D8"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z</w:t>
            </w:r>
            <w:r w:rsidR="00174BB5">
              <w:rPr>
                <w:rFonts w:asciiTheme="minorHAnsi" w:hAnsiTheme="minorHAnsi" w:cstheme="minorHAnsi"/>
                <w:vertAlign w:val="subscript"/>
              </w:rPr>
              <w:t>1</w:t>
            </w:r>
          </w:p>
        </w:tc>
        <w:tc>
          <w:tcPr>
            <w:tcW w:w="856" w:type="dxa"/>
            <w:vAlign w:val="center"/>
          </w:tcPr>
          <w:p w14:paraId="6B8D21C0" w14:textId="3ED2E3E7"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x</w:t>
            </w:r>
            <w:r w:rsidR="00B667D2">
              <w:rPr>
                <w:rFonts w:asciiTheme="minorHAnsi" w:hAnsiTheme="minorHAnsi" w:cstheme="minorHAnsi"/>
                <w:vertAlign w:val="subscript"/>
              </w:rPr>
              <w:t>2</w:t>
            </w:r>
          </w:p>
        </w:tc>
        <w:tc>
          <w:tcPr>
            <w:tcW w:w="856" w:type="dxa"/>
            <w:vAlign w:val="center"/>
          </w:tcPr>
          <w:p w14:paraId="2054B3E5" w14:textId="6A234FCD"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y</w:t>
            </w:r>
            <w:r w:rsidR="00B667D2">
              <w:rPr>
                <w:rFonts w:asciiTheme="minorHAnsi" w:hAnsiTheme="minorHAnsi" w:cstheme="minorHAnsi"/>
                <w:vertAlign w:val="subscript"/>
              </w:rPr>
              <w:t>2</w:t>
            </w:r>
          </w:p>
        </w:tc>
        <w:tc>
          <w:tcPr>
            <w:tcW w:w="856" w:type="dxa"/>
            <w:vAlign w:val="center"/>
          </w:tcPr>
          <w:p w14:paraId="6C861674" w14:textId="0EE50BD8"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7103AB">
              <w:rPr>
                <w:rFonts w:asciiTheme="minorHAnsi" w:hAnsiTheme="minorHAnsi" w:cstheme="minorHAnsi"/>
              </w:rPr>
              <w:t>z</w:t>
            </w:r>
            <w:r w:rsidR="00B667D2">
              <w:rPr>
                <w:rFonts w:asciiTheme="minorHAnsi" w:hAnsiTheme="minorHAnsi" w:cstheme="minorHAnsi"/>
                <w:vertAlign w:val="subscript"/>
              </w:rPr>
              <w:t>2</w:t>
            </w:r>
          </w:p>
        </w:tc>
        <w:tc>
          <w:tcPr>
            <w:tcW w:w="856" w:type="dxa"/>
            <w:vAlign w:val="center"/>
          </w:tcPr>
          <w:p w14:paraId="6F185E2B"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14E1858B" w14:textId="547CFE46"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x</w:t>
            </w:r>
            <w:r w:rsidR="00B667D2">
              <w:rPr>
                <w:rFonts w:asciiTheme="minorHAnsi" w:hAnsiTheme="minorHAnsi" w:cstheme="minorHAnsi"/>
                <w:vertAlign w:val="subscript"/>
              </w:rPr>
              <w:t>m</w:t>
            </w:r>
          </w:p>
        </w:tc>
        <w:tc>
          <w:tcPr>
            <w:tcW w:w="856" w:type="dxa"/>
            <w:vAlign w:val="center"/>
          </w:tcPr>
          <w:p w14:paraId="2ACCEAF5" w14:textId="08985814"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y</w:t>
            </w:r>
            <w:r w:rsidR="00B667D2">
              <w:rPr>
                <w:rFonts w:asciiTheme="minorHAnsi" w:hAnsiTheme="minorHAnsi" w:cstheme="minorHAnsi"/>
                <w:vertAlign w:val="subscript"/>
              </w:rPr>
              <w:t>m</w:t>
            </w:r>
          </w:p>
        </w:tc>
        <w:tc>
          <w:tcPr>
            <w:tcW w:w="856" w:type="dxa"/>
            <w:vAlign w:val="center"/>
          </w:tcPr>
          <w:p w14:paraId="125E7B18" w14:textId="2650DC04" w:rsidR="000E381C" w:rsidRPr="007B78A8" w:rsidRDefault="0022515C" w:rsidP="00DC4807">
            <w:pPr>
              <w:pStyle w:val="Table"/>
              <w:rPr>
                <w:rFonts w:asciiTheme="minorHAnsi" w:hAnsiTheme="minorHAnsi" w:cstheme="minorHAnsi"/>
              </w:rPr>
            </w:pPr>
            <w:r>
              <w:rPr>
                <w:rFonts w:asciiTheme="minorHAnsi" w:hAnsiTheme="minorHAnsi" w:cstheme="minorHAnsi"/>
              </w:rPr>
              <w:t>a</w:t>
            </w:r>
            <w:r w:rsidR="000E381C" w:rsidRPr="007B78A8">
              <w:rPr>
                <w:rFonts w:asciiTheme="minorHAnsi" w:hAnsiTheme="minorHAnsi" w:cstheme="minorHAnsi"/>
              </w:rPr>
              <w:t>z</w:t>
            </w:r>
            <w:r w:rsidR="00B667D2">
              <w:rPr>
                <w:rFonts w:asciiTheme="minorHAnsi" w:hAnsiTheme="minorHAnsi" w:cstheme="minorHAnsi"/>
                <w:vertAlign w:val="subscript"/>
              </w:rPr>
              <w:t>m</w:t>
            </w:r>
          </w:p>
        </w:tc>
      </w:tr>
      <w:tr w:rsidR="002C335D" w14:paraId="355D5F5A" w14:textId="77777777" w:rsidTr="003F2215">
        <w:trPr>
          <w:trHeight w:hRule="exact" w:val="283"/>
          <w:jc w:val="center"/>
        </w:trPr>
        <w:tc>
          <w:tcPr>
            <w:tcW w:w="855" w:type="dxa"/>
            <w:shd w:val="clear" w:color="auto" w:fill="DDDDDD" w:themeFill="accent1"/>
            <w:vAlign w:val="center"/>
          </w:tcPr>
          <w:p w14:paraId="4E763120" w14:textId="42897932" w:rsidR="000E381C" w:rsidRPr="007B78A8" w:rsidRDefault="00DC4807" w:rsidP="00DC4807">
            <w:pPr>
              <w:pStyle w:val="Table"/>
              <w:rPr>
                <w:rFonts w:asciiTheme="minorHAnsi" w:hAnsiTheme="minorHAnsi" w:cstheme="minorHAnsi"/>
                <w:b/>
                <w:bCs/>
              </w:rPr>
            </w:pPr>
            <w:r>
              <w:rPr>
                <w:rFonts w:asciiTheme="minorHAnsi" w:hAnsiTheme="minorHAnsi" w:cstheme="minorHAnsi"/>
                <w:b/>
                <w:bCs/>
              </w:rPr>
              <w:t>B</w:t>
            </w:r>
          </w:p>
        </w:tc>
        <w:tc>
          <w:tcPr>
            <w:tcW w:w="855" w:type="dxa"/>
            <w:vAlign w:val="center"/>
          </w:tcPr>
          <w:p w14:paraId="2747898B" w14:textId="0661BCDD"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x</w:t>
            </w:r>
            <w:r w:rsidR="009B5872">
              <w:rPr>
                <w:rFonts w:asciiTheme="minorHAnsi" w:hAnsiTheme="minorHAnsi" w:cstheme="minorHAnsi"/>
                <w:vertAlign w:val="subscript"/>
              </w:rPr>
              <w:t>1</w:t>
            </w:r>
          </w:p>
        </w:tc>
        <w:tc>
          <w:tcPr>
            <w:tcW w:w="855" w:type="dxa"/>
            <w:vAlign w:val="center"/>
          </w:tcPr>
          <w:p w14:paraId="7E746911" w14:textId="301D58F9"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y</w:t>
            </w:r>
            <w:r w:rsidR="009B5872">
              <w:rPr>
                <w:rFonts w:asciiTheme="minorHAnsi" w:hAnsiTheme="minorHAnsi" w:cstheme="minorHAnsi"/>
                <w:vertAlign w:val="subscript"/>
              </w:rPr>
              <w:t>1</w:t>
            </w:r>
          </w:p>
        </w:tc>
        <w:tc>
          <w:tcPr>
            <w:tcW w:w="855" w:type="dxa"/>
            <w:vAlign w:val="center"/>
          </w:tcPr>
          <w:p w14:paraId="52EFADA1" w14:textId="6F37430A"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z</w:t>
            </w:r>
            <w:r w:rsidR="009B5872">
              <w:rPr>
                <w:rFonts w:asciiTheme="minorHAnsi" w:hAnsiTheme="minorHAnsi" w:cstheme="minorHAnsi"/>
                <w:vertAlign w:val="subscript"/>
              </w:rPr>
              <w:t>1</w:t>
            </w:r>
          </w:p>
        </w:tc>
        <w:tc>
          <w:tcPr>
            <w:tcW w:w="856" w:type="dxa"/>
            <w:vAlign w:val="center"/>
          </w:tcPr>
          <w:p w14:paraId="4FE4EE73" w14:textId="72D96050"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x</w:t>
            </w:r>
            <w:r w:rsidR="009B5872">
              <w:rPr>
                <w:rFonts w:asciiTheme="minorHAnsi" w:hAnsiTheme="minorHAnsi" w:cstheme="minorHAnsi"/>
                <w:vertAlign w:val="subscript"/>
              </w:rPr>
              <w:t>2</w:t>
            </w:r>
          </w:p>
        </w:tc>
        <w:tc>
          <w:tcPr>
            <w:tcW w:w="856" w:type="dxa"/>
            <w:vAlign w:val="center"/>
          </w:tcPr>
          <w:p w14:paraId="1C9CA060" w14:textId="4FCAA37A"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y</w:t>
            </w:r>
            <w:r w:rsidR="009B5872">
              <w:rPr>
                <w:rFonts w:asciiTheme="minorHAnsi" w:hAnsiTheme="minorHAnsi" w:cstheme="minorHAnsi"/>
                <w:vertAlign w:val="subscript"/>
              </w:rPr>
              <w:t>2</w:t>
            </w:r>
          </w:p>
        </w:tc>
        <w:tc>
          <w:tcPr>
            <w:tcW w:w="856" w:type="dxa"/>
            <w:vAlign w:val="center"/>
          </w:tcPr>
          <w:p w14:paraId="3FC13A3F" w14:textId="11E66090"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z</w:t>
            </w:r>
            <w:r w:rsidR="009B5872">
              <w:rPr>
                <w:rFonts w:asciiTheme="minorHAnsi" w:hAnsiTheme="minorHAnsi" w:cstheme="minorHAnsi"/>
                <w:vertAlign w:val="subscript"/>
              </w:rPr>
              <w:t>2</w:t>
            </w:r>
          </w:p>
        </w:tc>
        <w:tc>
          <w:tcPr>
            <w:tcW w:w="856" w:type="dxa"/>
            <w:vAlign w:val="center"/>
          </w:tcPr>
          <w:p w14:paraId="72E465A4"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3F1C2DDA" w14:textId="1457F43A"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x</w:t>
            </w:r>
            <w:r w:rsidR="005164DA">
              <w:rPr>
                <w:rFonts w:asciiTheme="minorHAnsi" w:hAnsiTheme="minorHAnsi" w:cstheme="minorHAnsi"/>
                <w:vertAlign w:val="subscript"/>
              </w:rPr>
              <w:t>m</w:t>
            </w:r>
          </w:p>
        </w:tc>
        <w:tc>
          <w:tcPr>
            <w:tcW w:w="856" w:type="dxa"/>
            <w:vAlign w:val="center"/>
          </w:tcPr>
          <w:p w14:paraId="3717E5FA" w14:textId="7F3445D5"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y</w:t>
            </w:r>
            <w:r w:rsidR="005164DA">
              <w:rPr>
                <w:rFonts w:asciiTheme="minorHAnsi" w:hAnsiTheme="minorHAnsi" w:cstheme="minorHAnsi"/>
                <w:vertAlign w:val="subscript"/>
              </w:rPr>
              <w:t>m</w:t>
            </w:r>
          </w:p>
        </w:tc>
        <w:tc>
          <w:tcPr>
            <w:tcW w:w="856" w:type="dxa"/>
            <w:vAlign w:val="center"/>
          </w:tcPr>
          <w:p w14:paraId="2ADE833C" w14:textId="54F66B78" w:rsidR="000E381C" w:rsidRPr="007B78A8" w:rsidRDefault="0022515C" w:rsidP="00DC4807">
            <w:pPr>
              <w:pStyle w:val="Table"/>
              <w:rPr>
                <w:rFonts w:asciiTheme="minorHAnsi" w:hAnsiTheme="minorHAnsi" w:cstheme="minorHAnsi"/>
              </w:rPr>
            </w:pPr>
            <w:r>
              <w:rPr>
                <w:rFonts w:asciiTheme="minorHAnsi" w:hAnsiTheme="minorHAnsi" w:cstheme="minorHAnsi"/>
              </w:rPr>
              <w:t>b</w:t>
            </w:r>
            <w:r w:rsidR="000E381C" w:rsidRPr="007B78A8">
              <w:rPr>
                <w:rFonts w:asciiTheme="minorHAnsi" w:hAnsiTheme="minorHAnsi" w:cstheme="minorHAnsi"/>
              </w:rPr>
              <w:t>z</w:t>
            </w:r>
            <w:r w:rsidR="005164DA">
              <w:rPr>
                <w:rFonts w:asciiTheme="minorHAnsi" w:hAnsiTheme="minorHAnsi" w:cstheme="minorHAnsi"/>
                <w:vertAlign w:val="subscript"/>
              </w:rPr>
              <w:t>m</w:t>
            </w:r>
          </w:p>
        </w:tc>
      </w:tr>
      <w:tr w:rsidR="002C335D" w14:paraId="007A9B26" w14:textId="77777777" w:rsidTr="003F2215">
        <w:trPr>
          <w:trHeight w:hRule="exact" w:val="283"/>
          <w:jc w:val="center"/>
        </w:trPr>
        <w:tc>
          <w:tcPr>
            <w:tcW w:w="855" w:type="dxa"/>
            <w:shd w:val="clear" w:color="auto" w:fill="DDDDDD" w:themeFill="accent1"/>
            <w:vAlign w:val="center"/>
          </w:tcPr>
          <w:p w14:paraId="5A1FCF45" w14:textId="49705499" w:rsidR="000E381C" w:rsidRPr="007B78A8" w:rsidRDefault="00DC4807" w:rsidP="00DC4807">
            <w:pPr>
              <w:pStyle w:val="Table"/>
              <w:rPr>
                <w:rFonts w:asciiTheme="minorHAnsi" w:hAnsiTheme="minorHAnsi" w:cstheme="minorHAnsi"/>
                <w:b/>
                <w:bCs/>
              </w:rPr>
            </w:pPr>
            <w:r>
              <w:rPr>
                <w:rFonts w:asciiTheme="minorHAnsi" w:hAnsiTheme="minorHAnsi" w:cstheme="minorHAnsi"/>
                <w:b/>
                <w:bCs/>
              </w:rPr>
              <w:t>C</w:t>
            </w:r>
          </w:p>
        </w:tc>
        <w:tc>
          <w:tcPr>
            <w:tcW w:w="855" w:type="dxa"/>
            <w:vAlign w:val="center"/>
          </w:tcPr>
          <w:p w14:paraId="115F602A" w14:textId="37EA41AA"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x</w:t>
            </w:r>
            <w:r w:rsidR="009B5872">
              <w:rPr>
                <w:rFonts w:asciiTheme="minorHAnsi" w:hAnsiTheme="minorHAnsi" w:cstheme="minorHAnsi"/>
                <w:vertAlign w:val="subscript"/>
              </w:rPr>
              <w:t>1</w:t>
            </w:r>
          </w:p>
        </w:tc>
        <w:tc>
          <w:tcPr>
            <w:tcW w:w="855" w:type="dxa"/>
            <w:vAlign w:val="center"/>
          </w:tcPr>
          <w:p w14:paraId="12F8D36C" w14:textId="013D6465"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y</w:t>
            </w:r>
            <w:r w:rsidR="009B5872">
              <w:rPr>
                <w:rFonts w:asciiTheme="minorHAnsi" w:hAnsiTheme="minorHAnsi" w:cstheme="minorHAnsi"/>
                <w:vertAlign w:val="subscript"/>
              </w:rPr>
              <w:t>1</w:t>
            </w:r>
          </w:p>
        </w:tc>
        <w:tc>
          <w:tcPr>
            <w:tcW w:w="855" w:type="dxa"/>
            <w:vAlign w:val="center"/>
          </w:tcPr>
          <w:p w14:paraId="6ED3977F" w14:textId="7DC7C79E"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z</w:t>
            </w:r>
            <w:r w:rsidR="009B5872">
              <w:rPr>
                <w:rFonts w:asciiTheme="minorHAnsi" w:hAnsiTheme="minorHAnsi" w:cstheme="minorHAnsi"/>
                <w:vertAlign w:val="subscript"/>
              </w:rPr>
              <w:t>1</w:t>
            </w:r>
          </w:p>
        </w:tc>
        <w:tc>
          <w:tcPr>
            <w:tcW w:w="856" w:type="dxa"/>
            <w:vAlign w:val="center"/>
          </w:tcPr>
          <w:p w14:paraId="4667C4FE" w14:textId="23313F0E"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x</w:t>
            </w:r>
            <w:r w:rsidR="009B5872">
              <w:rPr>
                <w:rFonts w:asciiTheme="minorHAnsi" w:hAnsiTheme="minorHAnsi" w:cstheme="minorHAnsi"/>
                <w:vertAlign w:val="subscript"/>
              </w:rPr>
              <w:t>2</w:t>
            </w:r>
          </w:p>
        </w:tc>
        <w:tc>
          <w:tcPr>
            <w:tcW w:w="856" w:type="dxa"/>
            <w:vAlign w:val="center"/>
          </w:tcPr>
          <w:p w14:paraId="15FD26CF" w14:textId="205F7455"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y</w:t>
            </w:r>
            <w:r w:rsidR="009B5872">
              <w:rPr>
                <w:rFonts w:asciiTheme="minorHAnsi" w:hAnsiTheme="minorHAnsi" w:cstheme="minorHAnsi"/>
                <w:vertAlign w:val="subscript"/>
              </w:rPr>
              <w:t>2</w:t>
            </w:r>
          </w:p>
        </w:tc>
        <w:tc>
          <w:tcPr>
            <w:tcW w:w="856" w:type="dxa"/>
            <w:vAlign w:val="center"/>
          </w:tcPr>
          <w:p w14:paraId="2BC68135" w14:textId="2A4070B7"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z</w:t>
            </w:r>
            <w:r w:rsidR="009B5872">
              <w:rPr>
                <w:rFonts w:asciiTheme="minorHAnsi" w:hAnsiTheme="minorHAnsi" w:cstheme="minorHAnsi"/>
                <w:vertAlign w:val="subscript"/>
              </w:rPr>
              <w:t>2</w:t>
            </w:r>
          </w:p>
        </w:tc>
        <w:tc>
          <w:tcPr>
            <w:tcW w:w="856" w:type="dxa"/>
            <w:vAlign w:val="center"/>
          </w:tcPr>
          <w:p w14:paraId="795795F5"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3020D1B0" w14:textId="3E89A5F3"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x</w:t>
            </w:r>
            <w:r w:rsidR="005164DA">
              <w:rPr>
                <w:rFonts w:asciiTheme="minorHAnsi" w:hAnsiTheme="minorHAnsi" w:cstheme="minorHAnsi"/>
                <w:vertAlign w:val="subscript"/>
              </w:rPr>
              <w:t>m</w:t>
            </w:r>
          </w:p>
        </w:tc>
        <w:tc>
          <w:tcPr>
            <w:tcW w:w="856" w:type="dxa"/>
            <w:vAlign w:val="center"/>
          </w:tcPr>
          <w:p w14:paraId="7619262D" w14:textId="1F9C5574"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y</w:t>
            </w:r>
            <w:r w:rsidR="005164DA">
              <w:rPr>
                <w:rFonts w:asciiTheme="minorHAnsi" w:hAnsiTheme="minorHAnsi" w:cstheme="minorHAnsi"/>
                <w:vertAlign w:val="subscript"/>
              </w:rPr>
              <w:t>m</w:t>
            </w:r>
          </w:p>
        </w:tc>
        <w:tc>
          <w:tcPr>
            <w:tcW w:w="856" w:type="dxa"/>
            <w:vAlign w:val="center"/>
          </w:tcPr>
          <w:p w14:paraId="3DDA7300" w14:textId="14E64F1B" w:rsidR="000E381C" w:rsidRPr="007B78A8" w:rsidRDefault="0022515C" w:rsidP="00DC4807">
            <w:pPr>
              <w:pStyle w:val="Table"/>
              <w:rPr>
                <w:rFonts w:asciiTheme="minorHAnsi" w:hAnsiTheme="minorHAnsi" w:cstheme="minorHAnsi"/>
              </w:rPr>
            </w:pPr>
            <w:r>
              <w:rPr>
                <w:rFonts w:asciiTheme="minorHAnsi" w:hAnsiTheme="minorHAnsi" w:cstheme="minorHAnsi"/>
              </w:rPr>
              <w:t>c</w:t>
            </w:r>
            <w:r w:rsidR="000E381C" w:rsidRPr="007B78A8">
              <w:rPr>
                <w:rFonts w:asciiTheme="minorHAnsi" w:hAnsiTheme="minorHAnsi" w:cstheme="minorHAnsi"/>
              </w:rPr>
              <w:t>z</w:t>
            </w:r>
            <w:r w:rsidR="005164DA">
              <w:rPr>
                <w:rFonts w:asciiTheme="minorHAnsi" w:hAnsiTheme="minorHAnsi" w:cstheme="minorHAnsi"/>
                <w:vertAlign w:val="subscript"/>
              </w:rPr>
              <w:t>m</w:t>
            </w:r>
          </w:p>
        </w:tc>
      </w:tr>
      <w:tr w:rsidR="002C335D" w14:paraId="10E28299" w14:textId="77777777" w:rsidTr="003F2215">
        <w:trPr>
          <w:trHeight w:hRule="exact" w:val="283"/>
          <w:jc w:val="center"/>
        </w:trPr>
        <w:tc>
          <w:tcPr>
            <w:tcW w:w="855" w:type="dxa"/>
            <w:shd w:val="clear" w:color="auto" w:fill="DDDDDD" w:themeFill="accent1"/>
            <w:vAlign w:val="center"/>
          </w:tcPr>
          <w:p w14:paraId="7A9EB39A" w14:textId="77777777" w:rsidR="000E381C" w:rsidRPr="007B78A8" w:rsidRDefault="000E381C" w:rsidP="00DC4807">
            <w:pPr>
              <w:pStyle w:val="Table"/>
              <w:rPr>
                <w:rFonts w:asciiTheme="minorHAnsi" w:hAnsiTheme="minorHAnsi" w:cstheme="minorHAnsi"/>
                <w:b/>
                <w:bCs/>
              </w:rPr>
            </w:pPr>
            <w:r w:rsidRPr="007B78A8">
              <w:rPr>
                <w:rFonts w:asciiTheme="minorHAnsi" w:hAnsiTheme="minorHAnsi" w:cstheme="minorHAnsi"/>
                <w:b/>
                <w:bCs/>
              </w:rPr>
              <w:t>…</w:t>
            </w:r>
          </w:p>
        </w:tc>
        <w:tc>
          <w:tcPr>
            <w:tcW w:w="855" w:type="dxa"/>
            <w:vAlign w:val="center"/>
          </w:tcPr>
          <w:p w14:paraId="355D20FF"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5" w:type="dxa"/>
            <w:vAlign w:val="center"/>
          </w:tcPr>
          <w:p w14:paraId="50C79401"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5" w:type="dxa"/>
            <w:vAlign w:val="center"/>
          </w:tcPr>
          <w:p w14:paraId="1385BB24"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0C690037"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3339F0EF"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50DCC815"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40F49D81"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034B2978"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75829EA2"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2F0C95FB"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r>
      <w:tr w:rsidR="002C335D" w14:paraId="3F5B8C30" w14:textId="77777777" w:rsidTr="003F2215">
        <w:trPr>
          <w:trHeight w:hRule="exact" w:val="283"/>
          <w:jc w:val="center"/>
        </w:trPr>
        <w:tc>
          <w:tcPr>
            <w:tcW w:w="855" w:type="dxa"/>
            <w:shd w:val="clear" w:color="auto" w:fill="DDDDDD" w:themeFill="accent1"/>
            <w:vAlign w:val="center"/>
          </w:tcPr>
          <w:p w14:paraId="5CB8D4D6" w14:textId="59D65035" w:rsidR="000E381C" w:rsidRPr="007B78A8" w:rsidRDefault="00BC07D2" w:rsidP="00DC4807">
            <w:pPr>
              <w:pStyle w:val="Table"/>
              <w:rPr>
                <w:rFonts w:asciiTheme="minorHAnsi" w:hAnsiTheme="minorHAnsi" w:cstheme="minorHAnsi"/>
                <w:b/>
                <w:bCs/>
              </w:rPr>
            </w:pPr>
            <w:r>
              <w:rPr>
                <w:rFonts w:asciiTheme="minorHAnsi" w:hAnsiTheme="minorHAnsi" w:cstheme="minorHAnsi"/>
                <w:b/>
                <w:bCs/>
              </w:rPr>
              <w:t>N</w:t>
            </w:r>
          </w:p>
        </w:tc>
        <w:tc>
          <w:tcPr>
            <w:tcW w:w="855" w:type="dxa"/>
            <w:vAlign w:val="center"/>
          </w:tcPr>
          <w:p w14:paraId="39CA0ADB" w14:textId="19F73ADC"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x</w:t>
            </w:r>
            <w:r w:rsidR="009B5872">
              <w:rPr>
                <w:rFonts w:asciiTheme="minorHAnsi" w:hAnsiTheme="minorHAnsi" w:cstheme="minorHAnsi"/>
                <w:vertAlign w:val="subscript"/>
              </w:rPr>
              <w:t>1</w:t>
            </w:r>
          </w:p>
        </w:tc>
        <w:tc>
          <w:tcPr>
            <w:tcW w:w="855" w:type="dxa"/>
            <w:vAlign w:val="center"/>
          </w:tcPr>
          <w:p w14:paraId="170F49BB" w14:textId="40C4BDCF"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y</w:t>
            </w:r>
            <w:r w:rsidR="009B5872">
              <w:rPr>
                <w:rFonts w:asciiTheme="minorHAnsi" w:hAnsiTheme="minorHAnsi" w:cstheme="minorHAnsi"/>
                <w:vertAlign w:val="subscript"/>
              </w:rPr>
              <w:t>1</w:t>
            </w:r>
          </w:p>
        </w:tc>
        <w:tc>
          <w:tcPr>
            <w:tcW w:w="855" w:type="dxa"/>
            <w:vAlign w:val="center"/>
          </w:tcPr>
          <w:p w14:paraId="408C3A10" w14:textId="59857A02"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z</w:t>
            </w:r>
            <w:r w:rsidR="009B5872">
              <w:rPr>
                <w:rFonts w:asciiTheme="minorHAnsi" w:hAnsiTheme="minorHAnsi" w:cstheme="minorHAnsi"/>
                <w:vertAlign w:val="subscript"/>
              </w:rPr>
              <w:t>1</w:t>
            </w:r>
          </w:p>
        </w:tc>
        <w:tc>
          <w:tcPr>
            <w:tcW w:w="856" w:type="dxa"/>
            <w:vAlign w:val="center"/>
          </w:tcPr>
          <w:p w14:paraId="5E9C5B51" w14:textId="04D8BF4C"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x</w:t>
            </w:r>
            <w:r w:rsidR="009B5872">
              <w:rPr>
                <w:rFonts w:asciiTheme="minorHAnsi" w:hAnsiTheme="minorHAnsi" w:cstheme="minorHAnsi"/>
                <w:vertAlign w:val="subscript"/>
              </w:rPr>
              <w:t>2</w:t>
            </w:r>
          </w:p>
        </w:tc>
        <w:tc>
          <w:tcPr>
            <w:tcW w:w="856" w:type="dxa"/>
            <w:vAlign w:val="center"/>
          </w:tcPr>
          <w:p w14:paraId="2F6814A8" w14:textId="087EEA37"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y</w:t>
            </w:r>
            <w:r w:rsidR="009B5872">
              <w:rPr>
                <w:rFonts w:asciiTheme="minorHAnsi" w:hAnsiTheme="minorHAnsi" w:cstheme="minorHAnsi"/>
                <w:vertAlign w:val="subscript"/>
              </w:rPr>
              <w:t>2</w:t>
            </w:r>
          </w:p>
        </w:tc>
        <w:tc>
          <w:tcPr>
            <w:tcW w:w="856" w:type="dxa"/>
            <w:vAlign w:val="center"/>
          </w:tcPr>
          <w:p w14:paraId="46ED4FE4" w14:textId="0F76D33F"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z</w:t>
            </w:r>
            <w:r w:rsidR="009B5872">
              <w:rPr>
                <w:rFonts w:asciiTheme="minorHAnsi" w:hAnsiTheme="minorHAnsi" w:cstheme="minorHAnsi"/>
                <w:vertAlign w:val="subscript"/>
              </w:rPr>
              <w:t>2</w:t>
            </w:r>
          </w:p>
        </w:tc>
        <w:tc>
          <w:tcPr>
            <w:tcW w:w="856" w:type="dxa"/>
            <w:vAlign w:val="center"/>
          </w:tcPr>
          <w:p w14:paraId="191EB605" w14:textId="77777777" w:rsidR="000E381C" w:rsidRPr="007B78A8" w:rsidRDefault="000E381C" w:rsidP="00DC4807">
            <w:pPr>
              <w:pStyle w:val="Table"/>
              <w:rPr>
                <w:rFonts w:asciiTheme="minorHAnsi" w:hAnsiTheme="minorHAnsi" w:cstheme="minorHAnsi"/>
              </w:rPr>
            </w:pPr>
            <w:r w:rsidRPr="007B78A8">
              <w:rPr>
                <w:rFonts w:asciiTheme="minorHAnsi" w:hAnsiTheme="minorHAnsi" w:cstheme="minorHAnsi"/>
              </w:rPr>
              <w:t>…</w:t>
            </w:r>
          </w:p>
        </w:tc>
        <w:tc>
          <w:tcPr>
            <w:tcW w:w="856" w:type="dxa"/>
            <w:vAlign w:val="center"/>
          </w:tcPr>
          <w:p w14:paraId="4A39AFA3" w14:textId="79BA1E0F"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x</w:t>
            </w:r>
            <w:r w:rsidR="005164DA">
              <w:rPr>
                <w:rFonts w:asciiTheme="minorHAnsi" w:hAnsiTheme="minorHAnsi" w:cstheme="minorHAnsi"/>
                <w:vertAlign w:val="subscript"/>
              </w:rPr>
              <w:t>m</w:t>
            </w:r>
          </w:p>
        </w:tc>
        <w:tc>
          <w:tcPr>
            <w:tcW w:w="856" w:type="dxa"/>
            <w:vAlign w:val="center"/>
          </w:tcPr>
          <w:p w14:paraId="2213E78B" w14:textId="2EF2872D"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y</w:t>
            </w:r>
            <w:r w:rsidR="005164DA">
              <w:rPr>
                <w:rFonts w:asciiTheme="minorHAnsi" w:hAnsiTheme="minorHAnsi" w:cstheme="minorHAnsi"/>
                <w:vertAlign w:val="subscript"/>
              </w:rPr>
              <w:t>m</w:t>
            </w:r>
          </w:p>
        </w:tc>
        <w:tc>
          <w:tcPr>
            <w:tcW w:w="856" w:type="dxa"/>
            <w:vAlign w:val="center"/>
          </w:tcPr>
          <w:p w14:paraId="70A6857A" w14:textId="50E75296" w:rsidR="000E381C" w:rsidRPr="007B78A8" w:rsidRDefault="0022515C" w:rsidP="00DC4807">
            <w:pPr>
              <w:pStyle w:val="Table"/>
              <w:rPr>
                <w:rFonts w:asciiTheme="minorHAnsi" w:hAnsiTheme="minorHAnsi" w:cstheme="minorHAnsi"/>
              </w:rPr>
            </w:pPr>
            <w:r>
              <w:rPr>
                <w:rFonts w:asciiTheme="minorHAnsi" w:hAnsiTheme="minorHAnsi" w:cstheme="minorHAnsi"/>
              </w:rPr>
              <w:t>n</w:t>
            </w:r>
            <w:r w:rsidR="000E381C" w:rsidRPr="007B78A8">
              <w:rPr>
                <w:rFonts w:asciiTheme="minorHAnsi" w:hAnsiTheme="minorHAnsi" w:cstheme="minorHAnsi"/>
              </w:rPr>
              <w:t>z</w:t>
            </w:r>
            <w:r w:rsidR="005164DA">
              <w:rPr>
                <w:rFonts w:asciiTheme="minorHAnsi" w:hAnsiTheme="minorHAnsi" w:cstheme="minorHAnsi"/>
                <w:vertAlign w:val="subscript"/>
              </w:rPr>
              <w:t>m</w:t>
            </w:r>
          </w:p>
        </w:tc>
      </w:tr>
    </w:tbl>
    <w:p w14:paraId="23EC0C1B" w14:textId="77777777" w:rsidR="005B0013" w:rsidRDefault="005B0013" w:rsidP="005B0013"/>
    <w:p w14:paraId="1E5C9741" w14:textId="2034A2EC" w:rsidR="00267B50" w:rsidRDefault="000E381C" w:rsidP="00267B50">
      <w:r>
        <w:t xml:space="preserve">In </w:t>
      </w:r>
      <w:r w:rsidR="009541F3">
        <w:t>table</w:t>
      </w:r>
      <w:r>
        <w:t xml:space="preserve"> 2.</w:t>
      </w:r>
      <w:r w:rsidR="00902456">
        <w:t>2C</w:t>
      </w:r>
      <w:r>
        <w:t xml:space="preserve">, </w:t>
      </w:r>
      <w:r w:rsidR="002E7E0C">
        <w:t>the label</w:t>
      </w:r>
      <w:r>
        <w:t xml:space="preserve"> column consists of categories in random order, which means there are no significance or any relation between rows. Column name </w:t>
      </w:r>
      <w:r w:rsidR="007D69BC">
        <w:rPr>
          <w:i/>
          <w:iCs/>
        </w:rPr>
        <w:t>D</w:t>
      </w:r>
      <w:r w:rsidRPr="007D69BC">
        <w:rPr>
          <w:i/>
          <w:iCs/>
        </w:rPr>
        <w:t>imension 0</w:t>
      </w:r>
      <w:r>
        <w:t xml:space="preserve"> depicts how the data is stored in nested univariate data table. Sub-columns from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m</m:t>
            </m:r>
          </m:sub>
        </m:sSub>
        <m:r>
          <w:rPr>
            <w:rFonts w:ascii="Cambria Math" w:hAnsi="Cambria Math"/>
          </w:rPr>
          <m:t>}</m:t>
        </m:r>
      </m:oMath>
      <w:r>
        <w:t xml:space="preserve"> </w:t>
      </w:r>
      <w:r>
        <w:lastRenderedPageBreak/>
        <w:t xml:space="preserve">demonstrate index values in a single cell in nested data table. This kind of data structure is required by </w:t>
      </w:r>
      <w:r w:rsidRPr="00ED7BF4">
        <w:rPr>
          <w:i/>
          <w:iCs/>
        </w:rPr>
        <w:t>sktime</w:t>
      </w:r>
      <w:r>
        <w:t xml:space="preserve"> univariate TSC models.</w:t>
      </w:r>
    </w:p>
    <w:p w14:paraId="1B4CE3B5" w14:textId="69B7CE20" w:rsidR="00801C73" w:rsidRDefault="00801C73" w:rsidP="00E341BA">
      <w:pPr>
        <w:pStyle w:val="Heading3"/>
      </w:pPr>
      <w:bookmarkStart w:id="81" w:name="_Toc134268839"/>
      <w:r>
        <w:t>Multivariate data</w:t>
      </w:r>
      <w:r w:rsidR="00A84AD7">
        <w:t xml:space="preserve"> structure</w:t>
      </w:r>
      <w:r w:rsidR="00E341BA">
        <w:t xml:space="preserve"> for M-TSC</w:t>
      </w:r>
      <w:bookmarkEnd w:id="81"/>
    </w:p>
    <w:p w14:paraId="1E6A9D38" w14:textId="7B158EDC" w:rsidR="00E341BA" w:rsidRDefault="00A149E8" w:rsidP="00E341BA">
      <w:r>
        <w:t>For multivariate classification</w:t>
      </w:r>
      <w:r w:rsidR="00E94ABF">
        <w:t xml:space="preserve"> </w:t>
      </w:r>
      <w:r w:rsidR="006B3B47">
        <w:t xml:space="preserve">the same </w:t>
      </w:r>
      <w:r w:rsidR="00C151D9">
        <w:t>pre-</w:t>
      </w:r>
      <w:r w:rsidR="006B3B47">
        <w:t>processed</w:t>
      </w:r>
      <w:r w:rsidR="00C151D9">
        <w:t xml:space="preserve"> data as described in the </w:t>
      </w:r>
      <w:r w:rsidR="00737DD8">
        <w:t xml:space="preserve">section </w:t>
      </w:r>
      <w:r w:rsidR="008E0A30">
        <w:t xml:space="preserve">of </w:t>
      </w:r>
      <w:r w:rsidR="00293237">
        <w:t xml:space="preserve">dataset construction </w:t>
      </w:r>
      <w:r w:rsidR="008E0A30">
        <w:t>is u</w:t>
      </w:r>
      <w:r w:rsidR="00043D81">
        <w:t>s</w:t>
      </w:r>
      <w:r w:rsidR="008E0A30">
        <w:t>e</w:t>
      </w:r>
      <w:r w:rsidR="00043D81">
        <w:t>d</w:t>
      </w:r>
      <w:r w:rsidR="008E0A30">
        <w:t xml:space="preserve"> but </w:t>
      </w:r>
      <w:r w:rsidR="00B42007">
        <w:t xml:space="preserve">in </w:t>
      </w:r>
      <w:r w:rsidR="008E0A30">
        <w:t xml:space="preserve">the last step features </w:t>
      </w:r>
      <w:r w:rsidR="00B42007">
        <w:t xml:space="preserve">are processed </w:t>
      </w:r>
      <w:r w:rsidR="001E620E">
        <w:t>separately</w:t>
      </w:r>
      <w:r w:rsidR="008E0A30">
        <w:t>.</w:t>
      </w:r>
      <w:r w:rsidR="00776387">
        <w:t xml:space="preserve"> For each feature of </w:t>
      </w:r>
      <w:r w:rsidR="00776387" w:rsidRPr="00A66299">
        <w:rPr>
          <w:i/>
          <w:iCs/>
        </w:rPr>
        <w:t>heart rate</w:t>
      </w:r>
      <w:r w:rsidR="00776387">
        <w:t xml:space="preserve">, </w:t>
      </w:r>
      <w:r w:rsidR="00776387" w:rsidRPr="00A66299">
        <w:rPr>
          <w:i/>
          <w:iCs/>
        </w:rPr>
        <w:t>speed</w:t>
      </w:r>
      <w:r w:rsidR="00776387">
        <w:t xml:space="preserve">, and </w:t>
      </w:r>
      <w:r w:rsidR="00776387" w:rsidRPr="00A66299">
        <w:rPr>
          <w:i/>
          <w:iCs/>
        </w:rPr>
        <w:t>altitude</w:t>
      </w:r>
      <w:r w:rsidR="00B5033F">
        <w:t xml:space="preserve"> we take a transpose of feature vector</w:t>
      </w:r>
      <w:r w:rsidR="00315630">
        <w:t xml:space="preserve"> and</w:t>
      </w:r>
      <w:r w:rsidR="001E620E">
        <w:t xml:space="preserve"> </w:t>
      </w:r>
      <w:r w:rsidR="00A42BE3">
        <w:t xml:space="preserve">then use a built in function to transform column data to a </w:t>
      </w:r>
      <w:r w:rsidR="0076450F">
        <w:t xml:space="preserve">one-dimensional </w:t>
      </w:r>
      <w:r w:rsidR="00A42BE3">
        <w:t>nested structure</w:t>
      </w:r>
      <w:r w:rsidR="001858B0">
        <w:t xml:space="preserve"> as discussed previously</w:t>
      </w:r>
      <w:r w:rsidR="007B1B1D">
        <w:t>.</w:t>
      </w:r>
      <w:r w:rsidR="001858B0">
        <w:t xml:space="preserve"> Lastly, those </w:t>
      </w:r>
      <w:r w:rsidR="0076450F">
        <w:t xml:space="preserve">individual </w:t>
      </w:r>
      <w:r w:rsidR="00BE28D7">
        <w:t>one-dimensional</w:t>
      </w:r>
      <w:r w:rsidR="008F50B9">
        <w:t xml:space="preserve"> tables are combined to construct </w:t>
      </w:r>
      <w:r w:rsidR="00A0355F">
        <w:t>a three</w:t>
      </w:r>
      <w:r w:rsidR="008F50B9">
        <w:t>-dimensional nested data structure</w:t>
      </w:r>
      <w:r w:rsidR="007E3B98">
        <w:t xml:space="preserve"> consisting of these features in the format as depicted </w:t>
      </w:r>
      <w:r w:rsidR="00902456">
        <w:t>in</w:t>
      </w:r>
      <w:r w:rsidR="00A66299">
        <w:t xml:space="preserve"> </w:t>
      </w:r>
      <w:r w:rsidR="009541F3">
        <w:t>table</w:t>
      </w:r>
      <w:r w:rsidR="00A66299">
        <w:t xml:space="preserve"> 2.2D.</w:t>
      </w:r>
    </w:p>
    <w:p w14:paraId="79B13692" w14:textId="15DEFD84" w:rsidR="00D060AD" w:rsidRDefault="002E1DC0" w:rsidP="00952427">
      <w:pPr>
        <w:pStyle w:val="Tableheader"/>
      </w:pPr>
      <w:r>
        <w:t xml:space="preserve">Table </w:t>
      </w:r>
      <w:r w:rsidR="00494010">
        <w:t>2.2D: Multi-dimensional</w:t>
      </w:r>
      <w:r w:rsidR="00952427">
        <w:t xml:space="preserve"> nested</w:t>
      </w:r>
      <w:r w:rsidR="00494010">
        <w:t xml:space="preserve"> data structure with labels</w:t>
      </w:r>
      <w:r w:rsidR="00952427">
        <w:t xml:space="preserve">. Dimensions </w:t>
      </w:r>
      <w:r w:rsidR="00DA0FC3">
        <w:t>{</w:t>
      </w:r>
      <w:r w:rsidR="00952427">
        <w:t>x</w:t>
      </w:r>
      <w:r w:rsidR="00DA0FC3">
        <w:t>,y,</w:t>
      </w:r>
      <w:r w:rsidR="00952427">
        <w:t>z</w:t>
      </w:r>
      <w:r w:rsidR="00DA0FC3">
        <w:t>}</w:t>
      </w:r>
      <w:r w:rsidR="00952427">
        <w:t>.</w:t>
      </w:r>
    </w:p>
    <w:tbl>
      <w:tblPr>
        <w:tblStyle w:val="APAReport"/>
        <w:tblW w:w="0" w:type="auto"/>
        <w:tblLook w:val="04A0" w:firstRow="1" w:lastRow="0" w:firstColumn="1" w:lastColumn="0" w:noHBand="0" w:noVBand="1"/>
      </w:tblPr>
      <w:tblGrid>
        <w:gridCol w:w="1885"/>
        <w:gridCol w:w="1884"/>
        <w:gridCol w:w="1900"/>
        <w:gridCol w:w="1957"/>
        <w:gridCol w:w="1734"/>
      </w:tblGrid>
      <w:tr w:rsidR="00E605CB" w14:paraId="142A578F" w14:textId="7CC31BA7" w:rsidTr="0048783D">
        <w:trPr>
          <w:cnfStyle w:val="100000000000" w:firstRow="1" w:lastRow="0" w:firstColumn="0" w:lastColumn="0" w:oddVBand="0" w:evenVBand="0" w:oddHBand="0" w:evenHBand="0" w:firstRowFirstColumn="0" w:firstRowLastColumn="0" w:lastRowFirstColumn="0" w:lastRowLastColumn="0"/>
          <w:trHeight w:val="340"/>
        </w:trPr>
        <w:tc>
          <w:tcPr>
            <w:tcW w:w="1885" w:type="dxa"/>
            <w:vAlign w:val="center"/>
          </w:tcPr>
          <w:p w14:paraId="1F7076C9" w14:textId="77DFFF7B" w:rsidR="00E605CB" w:rsidRPr="007B78A8" w:rsidRDefault="003D08B4" w:rsidP="0048783D">
            <w:pPr>
              <w:pStyle w:val="Table"/>
              <w:rPr>
                <w:b/>
                <w:bCs/>
              </w:rPr>
            </w:pPr>
            <w:r w:rsidRPr="007B78A8">
              <w:rPr>
                <w:b/>
                <w:bCs/>
              </w:rPr>
              <w:t>I</w:t>
            </w:r>
            <w:r w:rsidR="00E605CB" w:rsidRPr="007B78A8">
              <w:rPr>
                <w:b/>
                <w:bCs/>
              </w:rPr>
              <w:t>ndex</w:t>
            </w:r>
          </w:p>
        </w:tc>
        <w:tc>
          <w:tcPr>
            <w:tcW w:w="1884" w:type="dxa"/>
            <w:vAlign w:val="center"/>
          </w:tcPr>
          <w:p w14:paraId="3889C2C7" w14:textId="1D80D1A7" w:rsidR="00E605CB" w:rsidRPr="00D060AD" w:rsidRDefault="00BA3723" w:rsidP="0048783D">
            <w:pPr>
              <w:pStyle w:val="Table"/>
              <w:rPr>
                <w:b/>
                <w:bCs/>
                <w:vertAlign w:val="subscript"/>
              </w:rPr>
            </w:pPr>
            <w:r w:rsidRPr="007B78A8">
              <w:rPr>
                <w:b/>
                <w:bCs/>
              </w:rPr>
              <w:t>D</w:t>
            </w:r>
            <w:r w:rsidR="00AD507B" w:rsidRPr="007B78A8">
              <w:rPr>
                <w:b/>
                <w:bCs/>
              </w:rPr>
              <w:t>im</w:t>
            </w:r>
            <w:r w:rsidR="00D060AD">
              <w:rPr>
                <w:b/>
                <w:bCs/>
              </w:rPr>
              <w:t xml:space="preserve"> </w:t>
            </w:r>
            <w:r w:rsidR="00D060AD">
              <w:rPr>
                <w:b/>
                <w:bCs/>
                <w:vertAlign w:val="subscript"/>
              </w:rPr>
              <w:t>x</w:t>
            </w:r>
          </w:p>
        </w:tc>
        <w:tc>
          <w:tcPr>
            <w:tcW w:w="1900" w:type="dxa"/>
            <w:vAlign w:val="center"/>
          </w:tcPr>
          <w:p w14:paraId="18022A41" w14:textId="71F7B2C1" w:rsidR="00E605CB" w:rsidRPr="005227FC" w:rsidRDefault="00BA3723" w:rsidP="0048783D">
            <w:pPr>
              <w:pStyle w:val="Table"/>
              <w:rPr>
                <w:b/>
                <w:bCs/>
                <w:vertAlign w:val="subscript"/>
              </w:rPr>
            </w:pPr>
            <w:r w:rsidRPr="007B78A8">
              <w:rPr>
                <w:b/>
                <w:bCs/>
              </w:rPr>
              <w:t>D</w:t>
            </w:r>
            <w:r w:rsidR="00AD507B" w:rsidRPr="007B78A8">
              <w:rPr>
                <w:b/>
                <w:bCs/>
              </w:rPr>
              <w:t>im</w:t>
            </w:r>
            <w:r w:rsidR="00D060AD">
              <w:rPr>
                <w:b/>
                <w:bCs/>
              </w:rPr>
              <w:t xml:space="preserve"> </w:t>
            </w:r>
            <w:r w:rsidR="005227FC">
              <w:rPr>
                <w:b/>
                <w:bCs/>
                <w:vertAlign w:val="subscript"/>
              </w:rPr>
              <w:t>y</w:t>
            </w:r>
          </w:p>
        </w:tc>
        <w:tc>
          <w:tcPr>
            <w:tcW w:w="1957" w:type="dxa"/>
            <w:vAlign w:val="center"/>
          </w:tcPr>
          <w:p w14:paraId="261BD0EA" w14:textId="46919411" w:rsidR="00E605CB" w:rsidRPr="00D060AD" w:rsidRDefault="00BA3723" w:rsidP="0048783D">
            <w:pPr>
              <w:pStyle w:val="Table"/>
              <w:rPr>
                <w:b/>
                <w:bCs/>
                <w:vertAlign w:val="subscript"/>
              </w:rPr>
            </w:pPr>
            <w:r w:rsidRPr="007B78A8">
              <w:rPr>
                <w:b/>
                <w:bCs/>
              </w:rPr>
              <w:t>Dim</w:t>
            </w:r>
            <w:r w:rsidR="00D060AD">
              <w:rPr>
                <w:b/>
                <w:bCs/>
              </w:rPr>
              <w:t xml:space="preserve"> </w:t>
            </w:r>
            <w:r w:rsidR="00D060AD">
              <w:rPr>
                <w:b/>
                <w:bCs/>
                <w:vertAlign w:val="subscript"/>
              </w:rPr>
              <w:t>z</w:t>
            </w:r>
          </w:p>
        </w:tc>
        <w:tc>
          <w:tcPr>
            <w:tcW w:w="1734" w:type="dxa"/>
            <w:vAlign w:val="center"/>
          </w:tcPr>
          <w:p w14:paraId="6408C9E1" w14:textId="2BDA95FC" w:rsidR="00E605CB" w:rsidRPr="007B78A8" w:rsidRDefault="003D08B4" w:rsidP="0048783D">
            <w:pPr>
              <w:pStyle w:val="Table"/>
              <w:rPr>
                <w:b/>
                <w:bCs/>
              </w:rPr>
            </w:pPr>
            <w:r w:rsidRPr="007B78A8">
              <w:rPr>
                <w:b/>
                <w:bCs/>
              </w:rPr>
              <w:t>L</w:t>
            </w:r>
            <w:r w:rsidR="00E605CB" w:rsidRPr="007B78A8">
              <w:rPr>
                <w:b/>
                <w:bCs/>
              </w:rPr>
              <w:t>abel</w:t>
            </w:r>
          </w:p>
        </w:tc>
      </w:tr>
      <w:tr w:rsidR="00E605CB" w14:paraId="1F3FF2F8" w14:textId="4AD0EA67" w:rsidTr="003F2215">
        <w:trPr>
          <w:trHeight w:val="283"/>
        </w:trPr>
        <w:tc>
          <w:tcPr>
            <w:tcW w:w="1885" w:type="dxa"/>
            <w:vAlign w:val="center"/>
          </w:tcPr>
          <w:p w14:paraId="376DC56B" w14:textId="735D5093" w:rsidR="00E605CB" w:rsidRPr="007B78A8" w:rsidRDefault="003D08B4" w:rsidP="0048783D">
            <w:pPr>
              <w:pStyle w:val="Table"/>
              <w:rPr>
                <w:b/>
                <w:bCs/>
              </w:rPr>
            </w:pPr>
            <w:r w:rsidRPr="007B78A8">
              <w:rPr>
                <w:b/>
                <w:bCs/>
              </w:rPr>
              <w:t>0</w:t>
            </w:r>
          </w:p>
        </w:tc>
        <w:tc>
          <w:tcPr>
            <w:tcW w:w="1884" w:type="dxa"/>
            <w:vAlign w:val="center"/>
          </w:tcPr>
          <w:p w14:paraId="093B63C1" w14:textId="5618D0FA" w:rsidR="00E605CB" w:rsidRPr="00697F85" w:rsidRDefault="007103AB" w:rsidP="0048783D">
            <w:pPr>
              <w:pStyle w:val="Table"/>
              <w:rPr>
                <w:vertAlign w:val="subscript"/>
              </w:rPr>
            </w:pPr>
            <w:r>
              <w:rPr>
                <w:rFonts w:asciiTheme="minorHAnsi" w:hAnsiTheme="minorHAnsi" w:cstheme="minorHAnsi"/>
              </w:rPr>
              <w:t>a</w:t>
            </w:r>
            <w:r w:rsidRPr="007B78A8">
              <w:rPr>
                <w:rFonts w:asciiTheme="minorHAnsi" w:hAnsiTheme="minorHAnsi" w:cstheme="minorHAnsi"/>
              </w:rPr>
              <w:t>x</w:t>
            </w:r>
            <w:r>
              <w:rPr>
                <w:rFonts w:asciiTheme="minorHAnsi" w:hAnsiTheme="minorHAnsi" w:cstheme="minorHAnsi"/>
                <w:vertAlign w:val="subscript"/>
              </w:rPr>
              <w:t xml:space="preserve">1 </w:t>
            </w:r>
            <w:r w:rsidR="00697F85">
              <w:rPr>
                <w:rFonts w:asciiTheme="minorHAnsi" w:hAnsiTheme="minorHAnsi" w:cstheme="minorHAnsi"/>
              </w:rPr>
              <w:t>: a</w:t>
            </w:r>
            <w:r w:rsidR="00697F85" w:rsidRPr="007B78A8">
              <w:rPr>
                <w:rFonts w:asciiTheme="minorHAnsi" w:hAnsiTheme="minorHAnsi" w:cstheme="minorHAnsi"/>
              </w:rPr>
              <w:t>x</w:t>
            </w:r>
            <w:r w:rsidR="00697F85">
              <w:rPr>
                <w:rFonts w:asciiTheme="minorHAnsi" w:hAnsiTheme="minorHAnsi" w:cstheme="minorHAnsi"/>
                <w:vertAlign w:val="subscript"/>
              </w:rPr>
              <w:t>m</w:t>
            </w:r>
          </w:p>
        </w:tc>
        <w:tc>
          <w:tcPr>
            <w:tcW w:w="1900" w:type="dxa"/>
            <w:vAlign w:val="center"/>
          </w:tcPr>
          <w:p w14:paraId="466E9A56" w14:textId="619B5279" w:rsidR="00E605CB" w:rsidRPr="009B18EE" w:rsidRDefault="007467AB" w:rsidP="0048783D">
            <w:pPr>
              <w:pStyle w:val="Table"/>
              <w:rPr>
                <w:vertAlign w:val="subscript"/>
              </w:rPr>
            </w:pPr>
            <w:r>
              <w:rPr>
                <w:rFonts w:asciiTheme="minorHAnsi" w:hAnsiTheme="minorHAnsi" w:cstheme="minorHAnsi"/>
              </w:rPr>
              <w:t>a</w:t>
            </w:r>
            <w:r w:rsidR="0088370E">
              <w:rPr>
                <w:rFonts w:asciiTheme="minorHAnsi" w:hAnsiTheme="minorHAnsi" w:cstheme="minorHAnsi"/>
              </w:rPr>
              <w:t>y</w:t>
            </w:r>
            <w:r>
              <w:rPr>
                <w:rFonts w:asciiTheme="minorHAnsi" w:hAnsiTheme="minorHAnsi" w:cstheme="minorHAnsi"/>
                <w:vertAlign w:val="subscript"/>
              </w:rPr>
              <w:t xml:space="preserve">1 </w:t>
            </w:r>
            <w:r>
              <w:rPr>
                <w:rFonts w:asciiTheme="minorHAnsi" w:hAnsiTheme="minorHAnsi" w:cstheme="minorHAnsi"/>
              </w:rPr>
              <w:t>: a</w:t>
            </w:r>
            <w:r w:rsidR="0088370E">
              <w:rPr>
                <w:rFonts w:asciiTheme="minorHAnsi" w:hAnsiTheme="minorHAnsi" w:cstheme="minorHAnsi"/>
              </w:rPr>
              <w:t>y</w:t>
            </w:r>
            <w:r>
              <w:rPr>
                <w:rFonts w:asciiTheme="minorHAnsi" w:hAnsiTheme="minorHAnsi" w:cstheme="minorHAnsi"/>
                <w:vertAlign w:val="subscript"/>
              </w:rPr>
              <w:t>m</w:t>
            </w:r>
          </w:p>
        </w:tc>
        <w:tc>
          <w:tcPr>
            <w:tcW w:w="1957" w:type="dxa"/>
            <w:vAlign w:val="center"/>
          </w:tcPr>
          <w:p w14:paraId="1C23AA10" w14:textId="72FD9D64" w:rsidR="00E605CB" w:rsidRPr="009B18EE" w:rsidRDefault="007467AB" w:rsidP="0048783D">
            <w:pPr>
              <w:pStyle w:val="Table"/>
            </w:pPr>
            <w:r>
              <w:rPr>
                <w:rFonts w:asciiTheme="minorHAnsi" w:hAnsiTheme="minorHAnsi" w:cstheme="minorHAnsi"/>
              </w:rPr>
              <w:t>a</w:t>
            </w:r>
            <w:r w:rsidR="005227FC">
              <w:rPr>
                <w:rFonts w:asciiTheme="minorHAnsi" w:hAnsiTheme="minorHAnsi" w:cstheme="minorHAnsi"/>
              </w:rPr>
              <w:t>z</w:t>
            </w:r>
            <w:r>
              <w:rPr>
                <w:rFonts w:asciiTheme="minorHAnsi" w:hAnsiTheme="minorHAnsi" w:cstheme="minorHAnsi"/>
                <w:vertAlign w:val="subscript"/>
              </w:rPr>
              <w:t xml:space="preserve">1 </w:t>
            </w:r>
            <w:r>
              <w:rPr>
                <w:rFonts w:asciiTheme="minorHAnsi" w:hAnsiTheme="minorHAnsi" w:cstheme="minorHAnsi"/>
              </w:rPr>
              <w:t>: a</w:t>
            </w:r>
            <w:r w:rsidR="005227FC">
              <w:rPr>
                <w:rFonts w:asciiTheme="minorHAnsi" w:hAnsiTheme="minorHAnsi" w:cstheme="minorHAnsi"/>
              </w:rPr>
              <w:t>z</w:t>
            </w:r>
            <w:r>
              <w:rPr>
                <w:rFonts w:asciiTheme="minorHAnsi" w:hAnsiTheme="minorHAnsi" w:cstheme="minorHAnsi"/>
                <w:vertAlign w:val="subscript"/>
              </w:rPr>
              <w:t>m</w:t>
            </w:r>
          </w:p>
        </w:tc>
        <w:tc>
          <w:tcPr>
            <w:tcW w:w="1734" w:type="dxa"/>
            <w:vAlign w:val="center"/>
          </w:tcPr>
          <w:p w14:paraId="4BBD57EB" w14:textId="7C82828F" w:rsidR="00E605CB" w:rsidRPr="000C18DC" w:rsidRDefault="000C18DC" w:rsidP="0048783D">
            <w:pPr>
              <w:pStyle w:val="Table"/>
            </w:pPr>
            <w:r>
              <w:t>A</w:t>
            </w:r>
          </w:p>
        </w:tc>
      </w:tr>
      <w:tr w:rsidR="00E605CB" w14:paraId="535150D6" w14:textId="00723629" w:rsidTr="003F2215">
        <w:trPr>
          <w:trHeight w:val="283"/>
        </w:trPr>
        <w:tc>
          <w:tcPr>
            <w:tcW w:w="1885" w:type="dxa"/>
            <w:vAlign w:val="center"/>
          </w:tcPr>
          <w:p w14:paraId="7358CEAF" w14:textId="20D5EE0F" w:rsidR="00E605CB" w:rsidRPr="007B78A8" w:rsidRDefault="00D934CB" w:rsidP="0048783D">
            <w:pPr>
              <w:pStyle w:val="Table"/>
              <w:rPr>
                <w:b/>
                <w:bCs/>
              </w:rPr>
            </w:pPr>
            <w:r w:rsidRPr="007B78A8">
              <w:rPr>
                <w:b/>
                <w:bCs/>
              </w:rPr>
              <w:t>1</w:t>
            </w:r>
          </w:p>
        </w:tc>
        <w:tc>
          <w:tcPr>
            <w:tcW w:w="1884" w:type="dxa"/>
            <w:vAlign w:val="center"/>
          </w:tcPr>
          <w:p w14:paraId="30FE116D" w14:textId="2E356D5A" w:rsidR="00E605CB" w:rsidRPr="009B18EE" w:rsidRDefault="00900BE8" w:rsidP="0048783D">
            <w:pPr>
              <w:pStyle w:val="Table"/>
            </w:pPr>
            <w:r>
              <w:rPr>
                <w:rFonts w:asciiTheme="minorHAnsi" w:hAnsiTheme="minorHAnsi" w:cstheme="minorHAnsi"/>
              </w:rPr>
              <w:t>b</w:t>
            </w:r>
            <w:r w:rsidRPr="007B78A8">
              <w:rPr>
                <w:rFonts w:asciiTheme="minorHAnsi" w:hAnsiTheme="minorHAnsi" w:cstheme="minorHAnsi"/>
              </w:rPr>
              <w:t>x</w:t>
            </w:r>
            <w:r>
              <w:rPr>
                <w:rFonts w:asciiTheme="minorHAnsi" w:hAnsiTheme="minorHAnsi" w:cstheme="minorHAnsi"/>
                <w:vertAlign w:val="subscript"/>
              </w:rPr>
              <w:t xml:space="preserve">1 </w:t>
            </w:r>
            <w:r>
              <w:rPr>
                <w:rFonts w:asciiTheme="minorHAnsi" w:hAnsiTheme="minorHAnsi" w:cstheme="minorHAnsi"/>
              </w:rPr>
              <w:t>: b</w:t>
            </w:r>
            <w:r w:rsidRPr="007B78A8">
              <w:rPr>
                <w:rFonts w:asciiTheme="minorHAnsi" w:hAnsiTheme="minorHAnsi" w:cstheme="minorHAnsi"/>
              </w:rPr>
              <w:t>x</w:t>
            </w:r>
            <w:r>
              <w:rPr>
                <w:rFonts w:asciiTheme="minorHAnsi" w:hAnsiTheme="minorHAnsi" w:cstheme="minorHAnsi"/>
                <w:vertAlign w:val="subscript"/>
              </w:rPr>
              <w:t>m</w:t>
            </w:r>
          </w:p>
        </w:tc>
        <w:tc>
          <w:tcPr>
            <w:tcW w:w="1900" w:type="dxa"/>
            <w:vAlign w:val="center"/>
          </w:tcPr>
          <w:p w14:paraId="1DEF5432" w14:textId="351544A7" w:rsidR="00E605CB" w:rsidRPr="009B18EE" w:rsidRDefault="0088370E" w:rsidP="0048783D">
            <w:pPr>
              <w:pStyle w:val="Table"/>
            </w:pPr>
            <w:r>
              <w:rPr>
                <w:rFonts w:asciiTheme="minorHAnsi" w:hAnsiTheme="minorHAnsi" w:cstheme="minorHAnsi"/>
              </w:rPr>
              <w:t>by</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by</w:t>
            </w:r>
            <w:r w:rsidR="007467AB">
              <w:rPr>
                <w:rFonts w:asciiTheme="minorHAnsi" w:hAnsiTheme="minorHAnsi" w:cstheme="minorHAnsi"/>
                <w:vertAlign w:val="subscript"/>
              </w:rPr>
              <w:t>m</w:t>
            </w:r>
          </w:p>
        </w:tc>
        <w:tc>
          <w:tcPr>
            <w:tcW w:w="1957" w:type="dxa"/>
            <w:vAlign w:val="center"/>
          </w:tcPr>
          <w:p w14:paraId="017DD497" w14:textId="17BDB0F6" w:rsidR="00E605CB" w:rsidRPr="009B18EE" w:rsidRDefault="00D060AD" w:rsidP="0048783D">
            <w:pPr>
              <w:pStyle w:val="Table"/>
            </w:pPr>
            <w:r>
              <w:rPr>
                <w:rFonts w:asciiTheme="minorHAnsi" w:hAnsiTheme="minorHAnsi" w:cstheme="minorHAnsi"/>
              </w:rPr>
              <w:t>b</w:t>
            </w:r>
            <w:r w:rsidR="005227FC">
              <w:rPr>
                <w:rFonts w:asciiTheme="minorHAnsi" w:hAnsiTheme="minorHAnsi" w:cstheme="minorHAnsi"/>
              </w:rPr>
              <w:t>z</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b</w:t>
            </w:r>
            <w:r w:rsidR="005227FC">
              <w:rPr>
                <w:rFonts w:asciiTheme="minorHAnsi" w:hAnsiTheme="minorHAnsi" w:cstheme="minorHAnsi"/>
              </w:rPr>
              <w:t>z</w:t>
            </w:r>
            <w:r w:rsidR="007467AB">
              <w:rPr>
                <w:rFonts w:asciiTheme="minorHAnsi" w:hAnsiTheme="minorHAnsi" w:cstheme="minorHAnsi"/>
                <w:vertAlign w:val="subscript"/>
              </w:rPr>
              <w:t>m</w:t>
            </w:r>
          </w:p>
        </w:tc>
        <w:tc>
          <w:tcPr>
            <w:tcW w:w="1734" w:type="dxa"/>
            <w:vAlign w:val="center"/>
          </w:tcPr>
          <w:p w14:paraId="38947AF1" w14:textId="26535D1C" w:rsidR="00E605CB" w:rsidRPr="000C18DC" w:rsidRDefault="000C18DC" w:rsidP="0048783D">
            <w:pPr>
              <w:pStyle w:val="Table"/>
            </w:pPr>
            <w:r>
              <w:t>B</w:t>
            </w:r>
          </w:p>
        </w:tc>
      </w:tr>
      <w:tr w:rsidR="00E605CB" w14:paraId="6885C7DB" w14:textId="3CC1AC0A" w:rsidTr="003F2215">
        <w:trPr>
          <w:trHeight w:val="283"/>
        </w:trPr>
        <w:tc>
          <w:tcPr>
            <w:tcW w:w="1885" w:type="dxa"/>
            <w:vAlign w:val="center"/>
          </w:tcPr>
          <w:p w14:paraId="7197137B" w14:textId="7AD25F56" w:rsidR="00E605CB" w:rsidRPr="007B78A8" w:rsidRDefault="00D934CB" w:rsidP="0048783D">
            <w:pPr>
              <w:pStyle w:val="Table"/>
              <w:rPr>
                <w:b/>
                <w:bCs/>
              </w:rPr>
            </w:pPr>
            <w:r w:rsidRPr="007B78A8">
              <w:rPr>
                <w:b/>
                <w:bCs/>
              </w:rPr>
              <w:t>2</w:t>
            </w:r>
          </w:p>
        </w:tc>
        <w:tc>
          <w:tcPr>
            <w:tcW w:w="1884" w:type="dxa"/>
            <w:vAlign w:val="center"/>
          </w:tcPr>
          <w:p w14:paraId="4BD35702" w14:textId="34A620FF" w:rsidR="00E605CB" w:rsidRPr="009B18EE" w:rsidRDefault="00900BE8" w:rsidP="0048783D">
            <w:pPr>
              <w:pStyle w:val="Table"/>
              <w:rPr>
                <w:vertAlign w:val="subscript"/>
              </w:rPr>
            </w:pPr>
            <w:r>
              <w:rPr>
                <w:rFonts w:asciiTheme="minorHAnsi" w:hAnsiTheme="minorHAnsi" w:cstheme="minorHAnsi"/>
              </w:rPr>
              <w:t>c</w:t>
            </w:r>
            <w:r w:rsidRPr="007B78A8">
              <w:rPr>
                <w:rFonts w:asciiTheme="minorHAnsi" w:hAnsiTheme="minorHAnsi" w:cstheme="minorHAnsi"/>
              </w:rPr>
              <w:t>x</w:t>
            </w:r>
            <w:r>
              <w:rPr>
                <w:rFonts w:asciiTheme="minorHAnsi" w:hAnsiTheme="minorHAnsi" w:cstheme="minorHAnsi"/>
                <w:vertAlign w:val="subscript"/>
              </w:rPr>
              <w:t xml:space="preserve">1 </w:t>
            </w:r>
            <w:r>
              <w:rPr>
                <w:rFonts w:asciiTheme="minorHAnsi" w:hAnsiTheme="minorHAnsi" w:cstheme="minorHAnsi"/>
              </w:rPr>
              <w:t>: c</w:t>
            </w:r>
            <w:r w:rsidRPr="007B78A8">
              <w:rPr>
                <w:rFonts w:asciiTheme="minorHAnsi" w:hAnsiTheme="minorHAnsi" w:cstheme="minorHAnsi"/>
              </w:rPr>
              <w:t>x</w:t>
            </w:r>
            <w:r>
              <w:rPr>
                <w:rFonts w:asciiTheme="minorHAnsi" w:hAnsiTheme="minorHAnsi" w:cstheme="minorHAnsi"/>
                <w:vertAlign w:val="subscript"/>
              </w:rPr>
              <w:t>m</w:t>
            </w:r>
          </w:p>
        </w:tc>
        <w:tc>
          <w:tcPr>
            <w:tcW w:w="1900" w:type="dxa"/>
            <w:vAlign w:val="center"/>
          </w:tcPr>
          <w:p w14:paraId="05BDD55A" w14:textId="03271AA4" w:rsidR="00E605CB" w:rsidRPr="009B18EE" w:rsidRDefault="0088370E" w:rsidP="0048783D">
            <w:pPr>
              <w:pStyle w:val="Table"/>
            </w:pPr>
            <w:r>
              <w:rPr>
                <w:rFonts w:asciiTheme="minorHAnsi" w:hAnsiTheme="minorHAnsi" w:cstheme="minorHAnsi"/>
              </w:rPr>
              <w:t>cy</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cy</w:t>
            </w:r>
            <w:r w:rsidR="007467AB">
              <w:rPr>
                <w:rFonts w:asciiTheme="minorHAnsi" w:hAnsiTheme="minorHAnsi" w:cstheme="minorHAnsi"/>
                <w:vertAlign w:val="subscript"/>
              </w:rPr>
              <w:t>m</w:t>
            </w:r>
          </w:p>
        </w:tc>
        <w:tc>
          <w:tcPr>
            <w:tcW w:w="1957" w:type="dxa"/>
            <w:vAlign w:val="center"/>
          </w:tcPr>
          <w:p w14:paraId="5EAE8734" w14:textId="27C4645B" w:rsidR="00E605CB" w:rsidRPr="009B18EE" w:rsidRDefault="00D060AD" w:rsidP="0048783D">
            <w:pPr>
              <w:pStyle w:val="Table"/>
            </w:pPr>
            <w:r>
              <w:rPr>
                <w:rFonts w:asciiTheme="minorHAnsi" w:hAnsiTheme="minorHAnsi" w:cstheme="minorHAnsi"/>
              </w:rPr>
              <w:t>c</w:t>
            </w:r>
            <w:r w:rsidR="005227FC">
              <w:rPr>
                <w:rFonts w:asciiTheme="minorHAnsi" w:hAnsiTheme="minorHAnsi" w:cstheme="minorHAnsi"/>
              </w:rPr>
              <w:t>z</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c</w:t>
            </w:r>
            <w:r w:rsidR="005227FC">
              <w:rPr>
                <w:rFonts w:asciiTheme="minorHAnsi" w:hAnsiTheme="minorHAnsi" w:cstheme="minorHAnsi"/>
              </w:rPr>
              <w:t>z</w:t>
            </w:r>
            <w:r w:rsidR="007467AB">
              <w:rPr>
                <w:rFonts w:asciiTheme="minorHAnsi" w:hAnsiTheme="minorHAnsi" w:cstheme="minorHAnsi"/>
                <w:vertAlign w:val="subscript"/>
              </w:rPr>
              <w:t>m</w:t>
            </w:r>
          </w:p>
        </w:tc>
        <w:tc>
          <w:tcPr>
            <w:tcW w:w="1734" w:type="dxa"/>
            <w:vAlign w:val="center"/>
          </w:tcPr>
          <w:p w14:paraId="6CF1C609" w14:textId="7F6314F0" w:rsidR="00E605CB" w:rsidRPr="000C18DC" w:rsidRDefault="000C18DC" w:rsidP="0048783D">
            <w:pPr>
              <w:pStyle w:val="Table"/>
            </w:pPr>
            <w:r>
              <w:t>C</w:t>
            </w:r>
          </w:p>
        </w:tc>
      </w:tr>
      <w:tr w:rsidR="00E605CB" w14:paraId="392D8AE4" w14:textId="5CFF6531" w:rsidTr="003F2215">
        <w:trPr>
          <w:trHeight w:val="283"/>
        </w:trPr>
        <w:tc>
          <w:tcPr>
            <w:tcW w:w="1885" w:type="dxa"/>
            <w:vAlign w:val="center"/>
          </w:tcPr>
          <w:p w14:paraId="6F5100F6" w14:textId="13741949" w:rsidR="00E605CB" w:rsidRPr="007B78A8" w:rsidRDefault="00D934CB" w:rsidP="0048783D">
            <w:pPr>
              <w:pStyle w:val="Table"/>
              <w:rPr>
                <w:b/>
                <w:bCs/>
              </w:rPr>
            </w:pPr>
            <w:r w:rsidRPr="007B78A8">
              <w:rPr>
                <w:b/>
                <w:bCs/>
              </w:rPr>
              <w:t>…</w:t>
            </w:r>
          </w:p>
        </w:tc>
        <w:tc>
          <w:tcPr>
            <w:tcW w:w="1884" w:type="dxa"/>
            <w:vAlign w:val="center"/>
          </w:tcPr>
          <w:p w14:paraId="119EC67F" w14:textId="648AFEC5" w:rsidR="00E605CB" w:rsidRPr="009B18EE" w:rsidRDefault="001F38E7" w:rsidP="0048783D">
            <w:pPr>
              <w:pStyle w:val="Table"/>
            </w:pPr>
            <w:r w:rsidRPr="009B18EE">
              <w:t>…</w:t>
            </w:r>
          </w:p>
        </w:tc>
        <w:tc>
          <w:tcPr>
            <w:tcW w:w="1900" w:type="dxa"/>
            <w:vAlign w:val="center"/>
          </w:tcPr>
          <w:p w14:paraId="1331A39F" w14:textId="408C8A57" w:rsidR="00E605CB" w:rsidRPr="009B18EE" w:rsidRDefault="001F38E7" w:rsidP="0048783D">
            <w:pPr>
              <w:pStyle w:val="Table"/>
            </w:pPr>
            <w:r w:rsidRPr="009B18EE">
              <w:t>…</w:t>
            </w:r>
          </w:p>
        </w:tc>
        <w:tc>
          <w:tcPr>
            <w:tcW w:w="1957" w:type="dxa"/>
            <w:vAlign w:val="center"/>
          </w:tcPr>
          <w:p w14:paraId="725EC80D" w14:textId="71DF8957" w:rsidR="00E605CB" w:rsidRPr="009B18EE" w:rsidRDefault="001F38E7" w:rsidP="0048783D">
            <w:pPr>
              <w:pStyle w:val="Table"/>
            </w:pPr>
            <w:r w:rsidRPr="009B18EE">
              <w:t>…</w:t>
            </w:r>
          </w:p>
        </w:tc>
        <w:tc>
          <w:tcPr>
            <w:tcW w:w="1734" w:type="dxa"/>
            <w:vAlign w:val="center"/>
          </w:tcPr>
          <w:p w14:paraId="4CD9F778" w14:textId="362DB2BE" w:rsidR="00E605CB" w:rsidRPr="009B18EE" w:rsidRDefault="001F38E7" w:rsidP="0048783D">
            <w:pPr>
              <w:pStyle w:val="Table"/>
            </w:pPr>
            <w:r w:rsidRPr="009B18EE">
              <w:t>…</w:t>
            </w:r>
          </w:p>
        </w:tc>
      </w:tr>
      <w:tr w:rsidR="00E605CB" w14:paraId="459837AD" w14:textId="2189E12D" w:rsidTr="003F2215">
        <w:trPr>
          <w:trHeight w:val="283"/>
        </w:trPr>
        <w:tc>
          <w:tcPr>
            <w:tcW w:w="1885" w:type="dxa"/>
            <w:vAlign w:val="center"/>
          </w:tcPr>
          <w:p w14:paraId="23362386" w14:textId="09051CBA" w:rsidR="00E605CB" w:rsidRPr="007B78A8" w:rsidRDefault="006E4EC8" w:rsidP="0048783D">
            <w:pPr>
              <w:pStyle w:val="Table"/>
              <w:rPr>
                <w:b/>
                <w:bCs/>
              </w:rPr>
            </w:pPr>
            <w:r w:rsidRPr="007B78A8">
              <w:rPr>
                <w:b/>
                <w:bCs/>
              </w:rPr>
              <w:t>n</w:t>
            </w:r>
          </w:p>
        </w:tc>
        <w:tc>
          <w:tcPr>
            <w:tcW w:w="1884" w:type="dxa"/>
            <w:vAlign w:val="center"/>
          </w:tcPr>
          <w:p w14:paraId="6EFD8539" w14:textId="29B8E93D" w:rsidR="00E605CB" w:rsidRPr="009B18EE" w:rsidRDefault="00900BE8" w:rsidP="0048783D">
            <w:pPr>
              <w:pStyle w:val="Table"/>
            </w:pPr>
            <w:r>
              <w:rPr>
                <w:rFonts w:asciiTheme="minorHAnsi" w:hAnsiTheme="minorHAnsi" w:cstheme="minorHAnsi"/>
              </w:rPr>
              <w:t>n</w:t>
            </w:r>
            <w:r w:rsidRPr="007B78A8">
              <w:rPr>
                <w:rFonts w:asciiTheme="minorHAnsi" w:hAnsiTheme="minorHAnsi" w:cstheme="minorHAnsi"/>
              </w:rPr>
              <w:t>x</w:t>
            </w:r>
            <w:r>
              <w:rPr>
                <w:rFonts w:asciiTheme="minorHAnsi" w:hAnsiTheme="minorHAnsi" w:cstheme="minorHAnsi"/>
                <w:vertAlign w:val="subscript"/>
              </w:rPr>
              <w:t xml:space="preserve">1 </w:t>
            </w:r>
            <w:r>
              <w:rPr>
                <w:rFonts w:asciiTheme="minorHAnsi" w:hAnsiTheme="minorHAnsi" w:cstheme="minorHAnsi"/>
              </w:rPr>
              <w:t>: n</w:t>
            </w:r>
            <w:r w:rsidRPr="007B78A8">
              <w:rPr>
                <w:rFonts w:asciiTheme="minorHAnsi" w:hAnsiTheme="minorHAnsi" w:cstheme="minorHAnsi"/>
              </w:rPr>
              <w:t>x</w:t>
            </w:r>
            <w:r>
              <w:rPr>
                <w:rFonts w:asciiTheme="minorHAnsi" w:hAnsiTheme="minorHAnsi" w:cstheme="minorHAnsi"/>
                <w:vertAlign w:val="subscript"/>
              </w:rPr>
              <w:t>m</w:t>
            </w:r>
          </w:p>
        </w:tc>
        <w:tc>
          <w:tcPr>
            <w:tcW w:w="1900" w:type="dxa"/>
            <w:vAlign w:val="center"/>
          </w:tcPr>
          <w:p w14:paraId="0EECC8BB" w14:textId="7941F435" w:rsidR="00E605CB" w:rsidRPr="009B18EE" w:rsidRDefault="0088370E" w:rsidP="0048783D">
            <w:pPr>
              <w:pStyle w:val="Table"/>
            </w:pPr>
            <w:r>
              <w:rPr>
                <w:rFonts w:asciiTheme="minorHAnsi" w:hAnsiTheme="minorHAnsi" w:cstheme="minorHAnsi"/>
              </w:rPr>
              <w:t>ny</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ny</w:t>
            </w:r>
            <w:r w:rsidR="007467AB">
              <w:rPr>
                <w:rFonts w:asciiTheme="minorHAnsi" w:hAnsiTheme="minorHAnsi" w:cstheme="minorHAnsi"/>
                <w:vertAlign w:val="subscript"/>
              </w:rPr>
              <w:t>m</w:t>
            </w:r>
          </w:p>
        </w:tc>
        <w:tc>
          <w:tcPr>
            <w:tcW w:w="1957" w:type="dxa"/>
            <w:vAlign w:val="center"/>
          </w:tcPr>
          <w:p w14:paraId="2CDD6C80" w14:textId="2A31B723" w:rsidR="00E605CB" w:rsidRPr="009B18EE" w:rsidRDefault="00D060AD" w:rsidP="0048783D">
            <w:pPr>
              <w:pStyle w:val="Table"/>
            </w:pPr>
            <w:r>
              <w:rPr>
                <w:rFonts w:asciiTheme="minorHAnsi" w:hAnsiTheme="minorHAnsi" w:cstheme="minorHAnsi"/>
              </w:rPr>
              <w:t>n</w:t>
            </w:r>
            <w:r w:rsidR="005227FC">
              <w:rPr>
                <w:rFonts w:asciiTheme="minorHAnsi" w:hAnsiTheme="minorHAnsi" w:cstheme="minorHAnsi"/>
              </w:rPr>
              <w:t>z</w:t>
            </w:r>
            <w:r w:rsidR="007467AB">
              <w:rPr>
                <w:rFonts w:asciiTheme="minorHAnsi" w:hAnsiTheme="minorHAnsi" w:cstheme="minorHAnsi"/>
                <w:vertAlign w:val="subscript"/>
              </w:rPr>
              <w:t xml:space="preserve">1 </w:t>
            </w:r>
            <w:r w:rsidR="007467AB">
              <w:rPr>
                <w:rFonts w:asciiTheme="minorHAnsi" w:hAnsiTheme="minorHAnsi" w:cstheme="minorHAnsi"/>
              </w:rPr>
              <w:t xml:space="preserve">: </w:t>
            </w:r>
            <w:r>
              <w:rPr>
                <w:rFonts w:asciiTheme="minorHAnsi" w:hAnsiTheme="minorHAnsi" w:cstheme="minorHAnsi"/>
              </w:rPr>
              <w:t>n</w:t>
            </w:r>
            <w:r w:rsidR="005227FC">
              <w:rPr>
                <w:rFonts w:asciiTheme="minorHAnsi" w:hAnsiTheme="minorHAnsi" w:cstheme="minorHAnsi"/>
              </w:rPr>
              <w:t>z</w:t>
            </w:r>
            <w:r w:rsidR="007467AB">
              <w:rPr>
                <w:rFonts w:asciiTheme="minorHAnsi" w:hAnsiTheme="minorHAnsi" w:cstheme="minorHAnsi"/>
                <w:vertAlign w:val="subscript"/>
              </w:rPr>
              <w:t>m</w:t>
            </w:r>
          </w:p>
        </w:tc>
        <w:tc>
          <w:tcPr>
            <w:tcW w:w="1734" w:type="dxa"/>
            <w:vAlign w:val="center"/>
          </w:tcPr>
          <w:p w14:paraId="4190332B" w14:textId="7E424947" w:rsidR="00E605CB" w:rsidRPr="000C18DC" w:rsidRDefault="00BC07D2" w:rsidP="0048783D">
            <w:pPr>
              <w:pStyle w:val="Table"/>
            </w:pPr>
            <w:r>
              <w:t>N</w:t>
            </w:r>
          </w:p>
        </w:tc>
      </w:tr>
    </w:tbl>
    <w:p w14:paraId="668ED7B4" w14:textId="77777777" w:rsidR="002725B6" w:rsidRDefault="002725B6" w:rsidP="00E341BA"/>
    <w:p w14:paraId="0267703D" w14:textId="79C84CAA" w:rsidR="0089494E" w:rsidRPr="00E341BA" w:rsidRDefault="0089494E" w:rsidP="00E341BA">
      <w:r>
        <w:t xml:space="preserve">This </w:t>
      </w:r>
      <w:r w:rsidR="009541F3">
        <w:t>data structure</w:t>
      </w:r>
      <w:r w:rsidR="00FA11DB">
        <w:t xml:space="preserve"> is suitable to conduct </w:t>
      </w:r>
      <w:r w:rsidR="0091078A">
        <w:t xml:space="preserve">multivariate </w:t>
      </w:r>
      <w:r w:rsidR="00FA11DB">
        <w:t>time series data classification using</w:t>
      </w:r>
      <w:r w:rsidR="00B0320D">
        <w:t xml:space="preserve"> built in functions and models</w:t>
      </w:r>
      <w:r w:rsidR="00167645">
        <w:t xml:space="preserve"> from sktime API</w:t>
      </w:r>
      <w:r w:rsidR="00B0320D">
        <w:t>, such as MUSE</w:t>
      </w:r>
      <w:r w:rsidR="00167645">
        <w:t>.</w:t>
      </w:r>
      <w:r w:rsidR="0093196B">
        <w:t xml:space="preserve"> But also, it enables us to implement </w:t>
      </w:r>
      <w:r w:rsidR="007F1985">
        <w:t xml:space="preserve">ensemble models </w:t>
      </w:r>
      <w:r w:rsidR="00880770">
        <w:t xml:space="preserve">in order to </w:t>
      </w:r>
      <w:r w:rsidR="00B10004">
        <w:t>use</w:t>
      </w:r>
      <w:r w:rsidR="00880770">
        <w:t xml:space="preserve"> optimal classifier for each feature</w:t>
      </w:r>
      <w:r w:rsidR="00B10004">
        <w:t xml:space="preserve"> and</w:t>
      </w:r>
      <w:r w:rsidR="007F1985">
        <w:t xml:space="preserve"> </w:t>
      </w:r>
      <w:r w:rsidR="00B10004">
        <w:t xml:space="preserve">then combine </w:t>
      </w:r>
      <w:r w:rsidR="00906627">
        <w:t>predictions to further enhance classification results.</w:t>
      </w:r>
    </w:p>
    <w:p w14:paraId="1242A432" w14:textId="196CD4D8" w:rsidR="00D50DCF" w:rsidRDefault="00CF3E29" w:rsidP="00BF2BC6">
      <w:pPr>
        <w:pStyle w:val="Heading1"/>
      </w:pPr>
      <w:bookmarkStart w:id="82" w:name="_Toc134268840"/>
      <w:r>
        <w:t>Classification</w:t>
      </w:r>
      <w:r w:rsidR="00D50DCF">
        <w:t xml:space="preserve"> Methods</w:t>
      </w:r>
      <w:r w:rsidR="009B7C50">
        <w:t xml:space="preserve"> </w:t>
      </w:r>
      <w:r w:rsidR="009B7C50" w:rsidRPr="00043111">
        <w:t>[</w:t>
      </w:r>
      <w:r w:rsidR="005B107E">
        <w:t>13</w:t>
      </w:r>
      <w:r w:rsidR="009B7C50" w:rsidRPr="00043111">
        <w:t xml:space="preserve"> pages]</w:t>
      </w:r>
      <w:bookmarkEnd w:id="82"/>
    </w:p>
    <w:p w14:paraId="6B34EBD5" w14:textId="3F56D52D" w:rsidR="00DB623D" w:rsidRPr="00DB623D" w:rsidRDefault="00B91A58" w:rsidP="00027280">
      <w:pPr>
        <w:pStyle w:val="Heading2"/>
        <w:numPr>
          <w:ilvl w:val="1"/>
          <w:numId w:val="21"/>
        </w:numPr>
      </w:pPr>
      <w:bookmarkStart w:id="83" w:name="_Toc134268841"/>
      <w:r w:rsidRPr="00051AAA">
        <w:t>Standard</w:t>
      </w:r>
      <w:r>
        <w:t xml:space="preserve"> CML </w:t>
      </w:r>
      <w:r w:rsidRPr="009E34CF">
        <w:t>classification</w:t>
      </w:r>
      <w:bookmarkEnd w:id="83"/>
    </w:p>
    <w:p w14:paraId="0D09261E" w14:textId="3F721CBB" w:rsidR="00B91A58" w:rsidRDefault="00B91A58" w:rsidP="00A65C48">
      <w:pPr>
        <w:pStyle w:val="Heading3"/>
      </w:pPr>
      <w:bookmarkStart w:id="84" w:name="_Toc104289423"/>
      <w:bookmarkStart w:id="85" w:name="_Toc134268842"/>
      <w:r w:rsidRPr="0042044A">
        <w:t xml:space="preserve">Classification </w:t>
      </w:r>
      <w:bookmarkEnd w:id="84"/>
      <w:r w:rsidR="007A5503">
        <w:t xml:space="preserve">and </w:t>
      </w:r>
      <w:r w:rsidR="002E7E0C">
        <w:t>m</w:t>
      </w:r>
      <w:r w:rsidR="007A5503">
        <w:t xml:space="preserve">odel </w:t>
      </w:r>
      <w:r w:rsidR="002E7E0C">
        <w:t>s</w:t>
      </w:r>
      <w:r w:rsidR="007A5503">
        <w:t xml:space="preserve">election </w:t>
      </w:r>
      <w:r w:rsidR="002E7E0C">
        <w:t>m</w:t>
      </w:r>
      <w:r w:rsidR="007A5503">
        <w:t>ethods</w:t>
      </w:r>
      <w:bookmarkEnd w:id="85"/>
    </w:p>
    <w:p w14:paraId="33081415" w14:textId="471A46D3" w:rsidR="00B91A58" w:rsidRDefault="00B91A58" w:rsidP="003F1EA9">
      <w:r>
        <w:t xml:space="preserve">In this section, we will evaluate </w:t>
      </w:r>
      <w:r w:rsidR="001508EF">
        <w:t>the performance</w:t>
      </w:r>
      <w:r>
        <w:t xml:space="preserve"> of nine </w:t>
      </w:r>
      <w:r w:rsidR="00ED7232">
        <w:t>S-C</w:t>
      </w:r>
      <w:r>
        <w:t xml:space="preserve">ML algorithms on the sport activity dataset. Algorithms are selected based on their presence and overall performance on previous HAR studies </w:t>
      </w:r>
      <w:commentRangeStart w:id="86"/>
      <w:r w:rsidR="002913C7">
        <w:t>(</w:t>
      </w:r>
      <w:r w:rsidR="002913C7">
        <w:fldChar w:fldCharType="begin"/>
      </w:r>
      <w:r w:rsidR="002913C7">
        <w:instrText xml:space="preserve"> ADDIN ZOTERO_ITEM CSL_CITATION {"citationID":"GDuk2bVQ","properties":{"formattedCitation":"[8], [9], [18]\\uc0\\u8211{}[20]","plainCitation":"[8], [9], [18]–[20]","noteIndex":0},"citationItems":[{"id":36,"uris":["http://zotero.org/users/local/q0F3hXW0/items/XSXPYJYI","http://zotero.org/users/11390376/items/XSXPYJYI"],"itemData":{"id":36,"type":"article-journal","container-title":"IEEE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id":22,"uris":["http://zotero.org/users/local/q0F3hXW0/items/CCF2UXBT","http://zotero.org/users/11390376/items/CCF2UXBT"],"itemData":{"id":22,"type":"article-journal","container-title":"Applied Sciences","DOI":"10.3390/app7101101","ISSN":"2076-3417","issue":"10","journalAbbreviation":"Applied Sciences","language":"en","page":"1101","source":"DOI.org (Crossref)","title":"UniMiB SHAR: A Dataset for Human Activity Recognition Using Acceleration Data from Smartphones","title-short":"UniMiB SHAR","volume":"7","author":[{"family":"Micucci","given":"Daniela"},{"family":"Mobilio","given":"Marco"},{"family":"Napoletano","given":"Paolo"}],"issued":{"date-parts":[["2017",10,24]]}}},{"id":5,"uris":["http://zotero.org/users/local/q0F3hXW0/items/NCYSA5CY","http://zotero.org/users/11390376/items/NCYSA5CY"],"itemData":{"id":5,"type":"paper-conference","container-title":"UCAmI 2018","DOI":"10.3390/proceedings2191242","event-title":"The International Conference on Ubiquitous Computing and Ambient </w:instrText>
      </w:r>
      <w:dir w:val="ltr">
        <w:r w:rsidR="002913C7">
          <w:instrText>Intelligence</w:instrText>
        </w:r>
        <w:r w:rsidR="002913C7">
          <w:instrText>‬</w:instrText>
        </w:r>
        <w:r w:rsidR="002913C7">
          <w:instrText xml:space="preserve">‬","language":"en","page":"1242","publisher":"MDPI","source":"DOI.org (Crossref)","title":"Human Activity Recognition from the Acceleration Data of a Wearable Device. Which Features Are More Relevant by Activities?","URL":"https://www.mdpi.com/2504-3900/2/19/1242","author":[{"family":"Espinilla","given":"Macarena"},{"family":"Medina","given":"Javier"},{"family":"Salguero","given":"Alberto"},{"family":"Irvine","given":"Naomi"},{"family":"Donnelly","given":"Mark"},{"family":"Cleland","given":"Ian"},{"family":"Nugent","given":"Chris"}],"accessed":{"date-parts":[["2023",2,6]]},"issued":{"date-parts":[["2018",10,17]]}}},{"id":26,"uris":["http://zotero.org/users/local/q0F3hXW0/items/94ZHZRWW","http://zotero.org/users/11390376/items/94ZHZRWW"],"itemData":{"id":26,"type":"article-journal","abstract":"A major barrier to the personalized Human Activity Recognition using wearable sensors is that the performance of the recognition model drops significantly upon adoption of the system by new users or changes in physical/behavioral status of users. Therefore, the model needs to be retrained by collecting new labeled data in the new context. In this study, we develop a transfer learning framework using convolutional neural networks to build a personalized activity recognition model with minimal user supervision.","container-title":"Proceedings of the AAAI Conference on Artificial Intelligence","DOI":"10.1609/aaai.v32i1.12185","ISSN":"2374-3468, 2159-5399","issue":"1","journalAbbreviation":"AAAI","source":"DOI.org (Crossref)","title":"Personalized Human Activity Recognition Using Convolutional Neural Networks","URL":"https://ojs.aaai.org/index.php/AAAI/article/view/12185","volume":"32","author":[{"family":"Rokni","given":"Seyed Ali"},{"family":"Nourollahi","given":"Marjan"},{"family":"Ghasemzadeh","given":"Hassan"}],"accessed":{"date-parts":[["2023",3,8]]},"issued":{"date-parts":[["2018",4,29]]}}},{"id":30,"uris":["http://zotero.org/users/local/q0F3hXW0/items/YXUAILYK","http://zotero.org/users/11390376/items/YXUAILYK"],"itemData":{"id":30,"type":"article-journal","abstract":"As an active research field, sport-related activity monitoring plays an important role in people’s lives and health. This is often viewed as a human activity recognition task in which a fixed-length sliding window is used to segment long-term activity signals. However, activities with complex motion states and non-periodicity can be better monitored if the monitoring algorithm is able to accurately detect the duration of meaningful motion states. However, this ability is lacking in the sliding window approach. In this study, we focused on two types of activities for sport-related activity monitoring, which we regard as a human activity detection and recognition task. For non-periodic activities, we propose an interval-based detection and recognition method. The proposed approach can accurately determine the duration of each target motion state by generating candidate intervals. For weak periodic activities, we propose a classification-based periodic matching method that uses periodic matching to segment the motion sate. Experimental results show that the proposed methods performed better than the sliding window method.","container-title":"Sensors","DOI":"10.3390/s19225001","ISSN":"1424-8220","issue":"22","journalAbbreviation":"Sensors","language":"en","page":"5001","source":"DOI.org (Crossref)","title":"Sport-Related Human Activity Detection and Recognition Using a Smartwatch","volume":"19","author":[{"family":"Zhuang","given":"Zhendong"},{"family":"Xue","given":"Yang"}],"issued":{"date-parts":[["2019",11,16]]}}}],"schema":"https://github.com/citation-style-language/schema/raw/master/csl-citation.json"} </w:instrText>
        </w:r>
        <w:r w:rsidR="002913C7">
          <w:fldChar w:fldCharType="separate"/>
        </w:r>
        <w:r w:rsidR="002913C7" w:rsidRPr="002913C7">
          <w:rPr>
            <w:rFonts w:ascii="Times New Roman" w:hAnsi="Times New Roman" w:cs="Times New Roman"/>
          </w:rPr>
          <w:t>[8], [9], [18]–[20]</w:t>
        </w:r>
        <w:r w:rsidR="002913C7">
          <w:fldChar w:fldCharType="end"/>
        </w:r>
        <w:r w:rsidR="002913C7">
          <w:t>)</w:t>
        </w:r>
        <w:r>
          <w:t xml:space="preserve">. </w:t>
        </w:r>
        <w:commentRangeEnd w:id="86"/>
        <w:r w:rsidR="008061D1">
          <w:rPr>
            <w:rStyle w:val="CommentReference"/>
          </w:rPr>
          <w:commentReference w:id="86"/>
        </w:r>
        <w:r>
          <w:t xml:space="preserve">In general, selected algorithms have shown good suitability in other corresponding tasks. Selected algorithms are k-Nearest Neighbor (k-NN), Decision Tree (DT), Random Forest (RF), Naïve Bayes </w:t>
        </w:r>
        <w:r w:rsidR="00C22485">
          <w:t>(</w:t>
        </w:r>
        <w:r>
          <w:t>G</w:t>
        </w:r>
        <w:r w:rsidR="00C22485">
          <w:t>-NB</w:t>
        </w:r>
        <w:r>
          <w:t>), Linear Discriminant Analysis (LDA), Quadratic Discriminant Analysis (QDA), Support Vector Machine (SV</w:t>
        </w:r>
        <w:r w:rsidR="006061CF">
          <w:t>M</w:t>
        </w:r>
        <w:r>
          <w:t xml:space="preserve">) and Logistic </w:t>
        </w:r>
        <w:r>
          <w:lastRenderedPageBreak/>
          <w:t xml:space="preserve">Regression (LR) classifiers. </w:t>
        </w:r>
        <w:r w:rsidR="00070C01">
          <w:t>We investigate a</w:t>
        </w:r>
        <w:r>
          <w:t xml:space="preserve">lgorithm selection procedure and </w:t>
        </w:r>
        <w:r w:rsidR="005C6263">
          <w:t xml:space="preserve">show </w:t>
        </w:r>
        <w:r>
          <w:t>preliminary results with default hyperparameters (</w:t>
        </w:r>
        <w:r w:rsidRPr="00BA054E">
          <w:rPr>
            <w:i/>
            <w:iCs/>
          </w:rPr>
          <w:t>python sklearn</w:t>
        </w:r>
        <w:r w:rsidR="00A57F26">
          <w:rPr>
            <w:i/>
            <w:iCs/>
          </w:rPr>
          <w:t xml:space="preserve"> API</w:t>
        </w:r>
        <w:r>
          <w:t>)</w:t>
        </w:r>
        <w:r w:rsidR="00A57F26">
          <w:t>.</w:t>
        </w:r>
        <w:r>
          <w:t xml:space="preserve"> </w:t>
        </w:r>
        <w:r w:rsidR="00A57F26">
          <w:t>Then a</w:t>
        </w:r>
        <w:r>
          <w:t xml:space="preserve">lgorithms will be evaluated using both PCA and standardized data. </w:t>
        </w:r>
        <w:r w:rsidR="00492AB2">
          <w:t>W</w:t>
        </w:r>
        <w:r>
          <w:t>e use grid search cross validation technique to optimize hyperparameters and explain the results. Lastly, brief analysis considering only aspects of algorithm selection and hyperparameter optimization techniques and achieved results will be provided</w:t>
        </w:r>
        <w:r w:rsidR="00F1755B">
          <w:t>.</w:t>
        </w:r>
      </w:dir>
    </w:p>
    <w:p w14:paraId="57F73288" w14:textId="77777777" w:rsidR="00B91A58" w:rsidRDefault="00B91A58" w:rsidP="003F1EA9">
      <w:pPr>
        <w:pStyle w:val="Heading3"/>
      </w:pPr>
      <w:bookmarkStart w:id="87" w:name="_Model_selection"/>
      <w:bookmarkStart w:id="88" w:name="_Model_selection_concept"/>
      <w:bookmarkStart w:id="89" w:name="_Toc104289424"/>
      <w:bookmarkStart w:id="90" w:name="_Toc134268843"/>
      <w:bookmarkEnd w:id="87"/>
      <w:bookmarkEnd w:id="88"/>
      <w:r>
        <w:t>Model</w:t>
      </w:r>
      <w:r w:rsidRPr="0042044A">
        <w:t xml:space="preserve"> </w:t>
      </w:r>
      <w:r w:rsidRPr="000C066D">
        <w:t>selection</w:t>
      </w:r>
      <w:r>
        <w:t xml:space="preserve"> concept</w:t>
      </w:r>
      <w:bookmarkEnd w:id="89"/>
      <w:bookmarkEnd w:id="90"/>
    </w:p>
    <w:p w14:paraId="415A817E" w14:textId="4F8A401D" w:rsidR="00B91A58" w:rsidRDefault="00B91A58" w:rsidP="003F1EA9">
      <w:r>
        <w:t xml:space="preserve">This </w:t>
      </w:r>
      <w:r w:rsidR="008F3CA3">
        <w:t>section</w:t>
      </w:r>
      <w:r>
        <w:t xml:space="preserve"> considers </w:t>
      </w:r>
      <w:r w:rsidR="00A0355F">
        <w:t xml:space="preserve">a </w:t>
      </w:r>
      <w:r>
        <w:t xml:space="preserve">certain </w:t>
      </w:r>
      <w:r w:rsidR="001508EF">
        <w:t xml:space="preserve">subset </w:t>
      </w:r>
      <w:r>
        <w:t xml:space="preserve">of common </w:t>
      </w:r>
      <w:r w:rsidR="009768A6">
        <w:t>S-</w:t>
      </w:r>
      <w:r>
        <w:t xml:space="preserve">CML algorithms and evaluates their accuracy in a given dataset. Thus, there is no need for comprehensive and careful algorithm selection procedure and due to </w:t>
      </w:r>
      <w:r w:rsidR="001508EF">
        <w:t>the small</w:t>
      </w:r>
      <w:r>
        <w:t xml:space="preserve"> size of the dataset the most suitable one will be found simply by </w:t>
      </w:r>
      <w:r>
        <w:rPr>
          <w:i/>
          <w:iCs/>
        </w:rPr>
        <w:t>b</w:t>
      </w:r>
      <w:r w:rsidRPr="000D756D">
        <w:rPr>
          <w:i/>
          <w:iCs/>
        </w:rPr>
        <w:t xml:space="preserve">rute force </w:t>
      </w:r>
      <w:r>
        <w:t xml:space="preserve">testing. However, to ensure that the selected subset of </w:t>
      </w:r>
      <w:r w:rsidR="009768A6">
        <w:t>S-</w:t>
      </w:r>
      <w:r>
        <w:t xml:space="preserve">CML algorithms contains the most powerful ones, fundamental premises </w:t>
      </w:r>
      <w:r w:rsidR="00A0355F">
        <w:t>are</w:t>
      </w:r>
      <w:r>
        <w:t xml:space="preserve"> reasonable to be taken into account.</w:t>
      </w:r>
    </w:p>
    <w:p w14:paraId="4C1A7A3E" w14:textId="6EBCEB92" w:rsidR="00B91A58" w:rsidRDefault="00B91A58" w:rsidP="003F1EA9">
      <w:r>
        <w:t xml:space="preserve">Classification problem identification is probably the most significant individual thing when selecting appropriate algorithm for classification. SAC problem is supervised classification case in which algorithms like Logistic Regression, Random Forest, and Decision Tree can be used. In other words, unsupervised classification algorithms, k-Means for instance, which may be more optimal in clustering tasks, will be excluded. The size of the dataset is also </w:t>
      </w:r>
      <w:r w:rsidR="001508EF">
        <w:t>an important</w:t>
      </w:r>
      <w:r>
        <w:t xml:space="preserve"> factor that should be considered while selecting </w:t>
      </w:r>
      <w:r w:rsidR="00D13788">
        <w:t>S-</w:t>
      </w:r>
      <w:r>
        <w:t xml:space="preserve">CML algorithms. Because the size of the dataset is small, we can select algorithms with </w:t>
      </w:r>
      <w:r w:rsidRPr="00D6209A">
        <w:rPr>
          <w:i/>
          <w:iCs/>
        </w:rPr>
        <w:t>low</w:t>
      </w:r>
      <w:r>
        <w:rPr>
          <w:i/>
          <w:iCs/>
        </w:rPr>
        <w:t xml:space="preserve"> </w:t>
      </w:r>
      <w:r w:rsidRPr="00D6209A">
        <w:rPr>
          <w:i/>
          <w:iCs/>
        </w:rPr>
        <w:t>bias</w:t>
      </w:r>
      <w:r>
        <w:t xml:space="preserve"> and </w:t>
      </w:r>
      <w:r w:rsidRPr="00D6209A">
        <w:rPr>
          <w:i/>
          <w:iCs/>
        </w:rPr>
        <w:t>high</w:t>
      </w:r>
      <w:r>
        <w:rPr>
          <w:i/>
          <w:iCs/>
        </w:rPr>
        <w:t xml:space="preserve"> </w:t>
      </w:r>
      <w:r w:rsidRPr="00D6209A">
        <w:rPr>
          <w:i/>
          <w:iCs/>
        </w:rPr>
        <w:t>variance</w:t>
      </w:r>
      <w:r>
        <w:t xml:space="preserve"> like Naive Bayes. We may </w:t>
      </w:r>
      <w:r w:rsidR="001508EF">
        <w:t>also apply</w:t>
      </w:r>
      <w:r>
        <w:t xml:space="preserve"> </w:t>
      </w:r>
      <w:r w:rsidRPr="00F023EB">
        <w:rPr>
          <w:i/>
          <w:iCs/>
        </w:rPr>
        <w:t>high bias</w:t>
      </w:r>
      <w:r>
        <w:t xml:space="preserve"> and </w:t>
      </w:r>
      <w:r w:rsidRPr="00F023EB">
        <w:rPr>
          <w:i/>
          <w:iCs/>
        </w:rPr>
        <w:t>low variance</w:t>
      </w:r>
      <w:r>
        <w:t xml:space="preserve"> algorithms like k-NN, and SVM, which basically performs better in larger datasets. CML model training time is sometimes crucial when </w:t>
      </w:r>
      <w:r w:rsidR="001508EF">
        <w:t>the dataset</w:t>
      </w:r>
      <w:r>
        <w:t xml:space="preserve"> is large and therefore </w:t>
      </w:r>
      <w:r w:rsidR="001508EF">
        <w:t>affects</w:t>
      </w:r>
      <w:r>
        <w:t xml:space="preserve"> model selection. Complex algorithms like SVM and </w:t>
      </w:r>
      <w:r w:rsidR="00D86678">
        <w:t>RF</w:t>
      </w:r>
      <w:r>
        <w:t xml:space="preserve"> may assume remarkably time for computation. Yet </w:t>
      </w:r>
      <w:r w:rsidR="001508EF">
        <w:t>a crucial</w:t>
      </w:r>
      <w:r>
        <w:t xml:space="preserve"> factor in model selection is </w:t>
      </w:r>
      <w:r w:rsidRPr="00FF1B79">
        <w:t>linearity of the dataset</w:t>
      </w:r>
      <w:r>
        <w:t xml:space="preserve"> since there are models which are restricted to linear datasets</w:t>
      </w:r>
      <w:r w:rsidRPr="00FF1B79">
        <w:t xml:space="preserve">. </w:t>
      </w:r>
      <w:r>
        <w:t>For example, in principal component analysis</w:t>
      </w:r>
      <w:r w:rsidR="00667FF6">
        <w:t xml:space="preserve"> </w:t>
      </w:r>
      <w:r w:rsidR="00DD6985">
        <w:t xml:space="preserve">of this thesis, </w:t>
      </w:r>
      <w:r>
        <w:t>and</w:t>
      </w:r>
      <w:r w:rsidR="00DD6985">
        <w:t xml:space="preserve"> further, in</w:t>
      </w:r>
      <w:r>
        <w:t xml:space="preserve"> correlation matrix </w:t>
      </w:r>
      <w:hyperlink w:anchor="_[A-2.2B]_Feature_correlation" w:history="1">
        <w:r w:rsidRPr="0085044E">
          <w:rPr>
            <w:rStyle w:val="Hyperlink"/>
          </w:rPr>
          <w:t>A-</w:t>
        </w:r>
        <w:r w:rsidR="00A038C0">
          <w:rPr>
            <w:rStyle w:val="Hyperlink"/>
          </w:rPr>
          <w:t>2</w:t>
        </w:r>
        <w:r w:rsidRPr="0085044E">
          <w:rPr>
            <w:rStyle w:val="Hyperlink"/>
          </w:rPr>
          <w:t>.</w:t>
        </w:r>
        <w:r w:rsidR="008309C5">
          <w:rPr>
            <w:rStyle w:val="Hyperlink"/>
          </w:rPr>
          <w:t>1</w:t>
        </w:r>
        <w:r w:rsidR="00A038C0">
          <w:rPr>
            <w:rStyle w:val="Hyperlink"/>
          </w:rPr>
          <w:t>C</w:t>
        </w:r>
      </w:hyperlink>
      <w:r w:rsidR="0049618D">
        <w:t>,</w:t>
      </w:r>
      <w:r>
        <w:t xml:space="preserve"> clear linear relationship between input variables and target variables was detected and thus we can apply linear models with expectation of good results. Also, if the dataset contains unnecessary and irrelevant features, SVM algorithm may suite the best in such cases. (Raschka, 2018)</w:t>
      </w:r>
      <w:r w:rsidR="009D18EC">
        <w:t>(</w:t>
      </w:r>
      <w:r w:rsidR="009D18EC">
        <w:fldChar w:fldCharType="begin"/>
      </w:r>
      <w:r w:rsidR="007D2C4E">
        <w:instrText xml:space="preserve"> ADDIN ZOTERO_ITEM CSL_CITATION {"citationID":"scTSxab7","properties":{"formattedCitation":"[24]","plainCitation":"[24]","noteIndex":0},"citationItems":[{"id":41,"uris":["http://zotero.org/users/11390376/items/F3PYLRJI"],"itemData":{"id":41,"type":"article-journal","abstract":"The correct use of model evaluation, model selection, and algorithm selection techniques is vital in academic machine learning research as well as in many industrial settings. This article reviews different techniques that can be used for each of these three subtasks and discusses the main advantages and disadvantages of each technique with references to theoretical and empirical studies. Further, recommendations are given to encourage best yet feasible practices in research and applications of machine learning. Common methods such as the holdout method for model evaluation and selection are covered, which are not recommended when working with small datasets. Different flavors of the bootstrap technique are introduced for estimating the uncertainty of performance estimates, as an alternative to confidence intervals via normal approximation if bootstrapping is computationally feasible. Common cross-validation techniques such as leave-one-out cross-validation and k-fold cross-validation are reviewed, the bias-variance trade-off for choosing k is discussed, and practical tips for the optimal choice of k are given based on empirical evidence. Different statistical tests for algorithm comparisons are presented, and strategies for dealing with multiple comparisons such as omnibus tests and multiple-comparison corrections are discussed. Finally, alternative methods for algorithm selection, such as the combined F-test 5x2 cross-validation and nested cross-validation, are recommended for comparing machine learning algorithms when datasets are small.","DOI":"10.48550/ARXIV.1811.12808","license":"arXiv.org perpetual, non-exclusive license","note":"publisher: arXiv\nversion: 3","source":"DOI.org (Datacite)","title":"Model Evaluation, Model Selection, and Algorithm Selection in Machine Learning","URL":"https://arxiv.org/abs/1811.12808","author":[{"family":"Raschka","given":"Sebastian"}],"accessed":{"date-parts":[["2023",3,8]]},"issued":{"date-parts":[["2018"]]}}}],"schema":"https://github.com/citation-style-language/schema/raw/master/csl-citation.json"} </w:instrText>
      </w:r>
      <w:r w:rsidR="009D18EC">
        <w:fldChar w:fldCharType="separate"/>
      </w:r>
      <w:r w:rsidR="007D2C4E" w:rsidRPr="007D2C4E">
        <w:rPr>
          <w:rFonts w:ascii="Times New Roman" w:hAnsi="Times New Roman" w:cs="Times New Roman"/>
        </w:rPr>
        <w:t>[24]</w:t>
      </w:r>
      <w:r w:rsidR="009D18EC">
        <w:fldChar w:fldCharType="end"/>
      </w:r>
      <w:r w:rsidR="009D18EC">
        <w:t>)</w:t>
      </w:r>
      <w:r>
        <w:t xml:space="preserve"> Since careful feature selection is performed and we use PCA </w:t>
      </w:r>
      <w:r w:rsidR="00722F20">
        <w:t>components,</w:t>
      </w:r>
      <w:r>
        <w:t xml:space="preserve"> this issue will not be emphasized in this </w:t>
      </w:r>
      <w:r w:rsidR="000346D7">
        <w:t>thesis</w:t>
      </w:r>
      <w:r>
        <w:t xml:space="preserve">. </w:t>
      </w:r>
    </w:p>
    <w:p w14:paraId="5C2E9495" w14:textId="6BDF4A93" w:rsidR="00B91A58" w:rsidRDefault="00B91A58" w:rsidP="00F423DD">
      <w:pPr>
        <w:ind w:firstLine="578"/>
      </w:pPr>
      <w:r>
        <w:t xml:space="preserve">Model evaluation </w:t>
      </w:r>
      <w:r w:rsidR="001D0411">
        <w:t>is</w:t>
      </w:r>
      <w:r>
        <w:t xml:space="preserve"> performed using </w:t>
      </w:r>
      <w:r w:rsidR="00F340C6">
        <w:t xml:space="preserve">a </w:t>
      </w:r>
      <w:r>
        <w:t xml:space="preserve">simple standardized data with all the resulting features (21 + target) </w:t>
      </w:r>
      <w:commentRangeStart w:id="91"/>
      <w:r w:rsidR="001D0411">
        <w:t>as implemented</w:t>
      </w:r>
      <w:r>
        <w:t xml:space="preserve"> in section </w:t>
      </w:r>
      <w:r w:rsidRPr="00871356">
        <w:rPr>
          <w:i/>
          <w:iCs/>
        </w:rPr>
        <w:t>2.</w:t>
      </w:r>
      <w:r w:rsidRPr="00035086">
        <w:rPr>
          <w:i/>
          <w:iCs/>
        </w:rPr>
        <w:t xml:space="preserve">1 </w:t>
      </w:r>
      <w:r w:rsidR="00035086" w:rsidRPr="00035086">
        <w:rPr>
          <w:i/>
          <w:iCs/>
        </w:rPr>
        <w:t xml:space="preserve"> Dataset for Standard CML</w:t>
      </w:r>
      <w:commentRangeEnd w:id="91"/>
      <w:r w:rsidR="0085106E">
        <w:rPr>
          <w:rStyle w:val="CommentReference"/>
        </w:rPr>
        <w:commentReference w:id="91"/>
      </w:r>
      <w:r w:rsidR="00035086">
        <w:rPr>
          <w:i/>
          <w:iCs/>
        </w:rPr>
        <w:t>,</w:t>
      </w:r>
      <w:r w:rsidR="00035086">
        <w:t xml:space="preserve"> </w:t>
      </w:r>
      <w:r>
        <w:t xml:space="preserve">and in PCA data </w:t>
      </w:r>
      <w:r>
        <w:lastRenderedPageBreak/>
        <w:t xml:space="preserve">using </w:t>
      </w:r>
      <w:r w:rsidR="004D39A5">
        <w:t>all the</w:t>
      </w:r>
      <w:r>
        <w:t xml:space="preserve"> components</w:t>
      </w:r>
      <w:r w:rsidR="00C90C50">
        <w:t xml:space="preserve"> genereated from those 21 features</w:t>
      </w:r>
      <w:r>
        <w:t xml:space="preserve">. Data was </w:t>
      </w:r>
      <w:r w:rsidR="001508EF">
        <w:t>split</w:t>
      </w:r>
      <w:r>
        <w:t xml:space="preserve"> into 70% train data and 30% test data parts for the </w:t>
      </w:r>
      <w:r w:rsidRPr="00170A6A">
        <w:rPr>
          <w:i/>
          <w:iCs/>
        </w:rPr>
        <w:t>holdout validation</w:t>
      </w:r>
      <w:r w:rsidR="00F423DD">
        <w:t>.</w:t>
      </w:r>
      <w:r>
        <w:t xml:space="preserve"> The basic idea of the </w:t>
      </w:r>
      <w:r w:rsidRPr="00F878E7">
        <w:rPr>
          <w:i/>
          <w:iCs/>
        </w:rPr>
        <w:t>holdout validation</w:t>
      </w:r>
      <w:r>
        <w:t xml:space="preserve"> procedure and dividing data into train and test parts are shown in the appendix </w:t>
      </w:r>
      <w:hyperlink w:anchor="_[A-3.1A]_Holdout_validation" w:history="1">
        <w:r w:rsidRPr="00234EF4">
          <w:rPr>
            <w:rStyle w:val="Hyperlink"/>
          </w:rPr>
          <w:t>A-3.1A</w:t>
        </w:r>
      </w:hyperlink>
      <w:r>
        <w:t>.</w:t>
      </w:r>
    </w:p>
    <w:p w14:paraId="59D7B1FE" w14:textId="34B6D9F4" w:rsidR="00B91A58" w:rsidRPr="00D11058" w:rsidRDefault="00B91A58" w:rsidP="000F391C">
      <w:pPr>
        <w:rPr>
          <w:i/>
          <w:iCs/>
        </w:rPr>
      </w:pPr>
      <w:r>
        <w:t xml:space="preserve">In the worst-case scenario, the test set may not contain any instance of a minority class at all. Therefore, </w:t>
      </w:r>
      <w:r w:rsidR="001508EF">
        <w:t>the dataset</w:t>
      </w:r>
      <w:r>
        <w:t xml:space="preserve"> was divided in a stratified fashion according to class labels to ensure sufficient number of instances for each of them in train data. Stratification is an approach to maintain the original class proportion in resulting subsets. Random subsampling in non-stratified fashion is usually a big concern when working with relatively small and unbalanced datasets. In addition, shuffled data, and random state parameter with value </w:t>
      </w:r>
      <w:r w:rsidR="00E918D5">
        <w:t>24</w:t>
      </w:r>
      <w:r>
        <w:t xml:space="preserve"> were used. At first, models were scored with default hyperparameters in </w:t>
      </w:r>
      <w:r w:rsidRPr="00E7004F">
        <w:t>standard data</w:t>
      </w:r>
      <w:r>
        <w:t xml:space="preserve"> using Python </w:t>
      </w:r>
      <w:r w:rsidRPr="0088742A">
        <w:rPr>
          <w:i/>
          <w:iCs/>
        </w:rPr>
        <w:t>s</w:t>
      </w:r>
      <w:r w:rsidR="00E7004F">
        <w:rPr>
          <w:i/>
          <w:iCs/>
        </w:rPr>
        <w:t>cikit-</w:t>
      </w:r>
      <w:r w:rsidRPr="0088742A">
        <w:rPr>
          <w:i/>
          <w:iCs/>
        </w:rPr>
        <w:t>learn</w:t>
      </w:r>
      <w:r>
        <w:t xml:space="preserve"> </w:t>
      </w:r>
      <w:r w:rsidRPr="0088742A">
        <w:rPr>
          <w:i/>
          <w:iCs/>
        </w:rPr>
        <w:t>API</w:t>
      </w:r>
      <w:r>
        <w:t xml:space="preserve"> library. </w:t>
      </w:r>
    </w:p>
    <w:p w14:paraId="59A0731D" w14:textId="77777777" w:rsidR="00B91A58" w:rsidRDefault="00B91A58" w:rsidP="003F1EA9">
      <w:pPr>
        <w:pStyle w:val="Heading3"/>
      </w:pPr>
      <w:bookmarkStart w:id="92" w:name="_Model_hyperparameter_optimization"/>
      <w:bookmarkStart w:id="93" w:name="_Toc104289425"/>
      <w:bookmarkStart w:id="94" w:name="_Toc134268844"/>
      <w:bookmarkEnd w:id="92"/>
      <w:r>
        <w:t xml:space="preserve">Model </w:t>
      </w:r>
      <w:r w:rsidRPr="000C066D">
        <w:t>hyperparameter</w:t>
      </w:r>
      <w:r w:rsidRPr="0042044A">
        <w:t xml:space="preserve"> optimization</w:t>
      </w:r>
      <w:bookmarkEnd w:id="93"/>
      <w:bookmarkEnd w:id="94"/>
    </w:p>
    <w:p w14:paraId="24D5C5D7" w14:textId="34C9C1F2" w:rsidR="00CD6E90" w:rsidRDefault="00B91A58" w:rsidP="003F1EA9">
      <w:r>
        <w:t xml:space="preserve">In this section we continue </w:t>
      </w:r>
      <w:r w:rsidR="001508EF">
        <w:t>the proposed</w:t>
      </w:r>
      <w:r>
        <w:t xml:space="preserve"> model selection process by tuning model settings. </w:t>
      </w:r>
      <w:r w:rsidRPr="00CB0D5B">
        <w:t xml:space="preserve">As </w:t>
      </w:r>
      <w:r>
        <w:t xml:space="preserve">discussed in previous </w:t>
      </w:r>
      <w:r w:rsidR="00C212A5">
        <w:t>sections,</w:t>
      </w:r>
      <w:r>
        <w:t xml:space="preserve"> every machine learning algorithm </w:t>
      </w:r>
      <w:r w:rsidR="00C212A5">
        <w:t>consists</w:t>
      </w:r>
      <w:r>
        <w:t xml:space="preserve"> of a large number of settings </w:t>
      </w:r>
      <w:r w:rsidR="00300EB0">
        <w:t>which</w:t>
      </w:r>
      <w:r>
        <w:t xml:space="preserve"> need to be specified. Since models are different </w:t>
      </w:r>
      <w:r w:rsidR="00A0355F">
        <w:t>types</w:t>
      </w:r>
      <w:r>
        <w:t>, they also need model specific tunable knobs, called hyperparameters. For example, considering the k-</w:t>
      </w:r>
      <w:r w:rsidR="00CA28C5">
        <w:t>NN algorithm</w:t>
      </w:r>
      <w:r>
        <w:t xml:space="preserve"> we need to specify the best integer value of </w:t>
      </w:r>
      <m:oMath>
        <m:r>
          <w:rPr>
            <w:rFonts w:ascii="Cambria Math" w:hAnsi="Cambria Math"/>
          </w:rPr>
          <m:t>k</m:t>
        </m:r>
      </m:oMath>
      <w:r>
        <w:t xml:space="preserve">. Because there exists no trivial way to do that, it must be simply tested with several values and select one which produces the </w:t>
      </w:r>
      <w:r w:rsidR="002E2643">
        <w:t>most</w:t>
      </w:r>
      <w:r>
        <w:t xml:space="preserve"> </w:t>
      </w:r>
      <w:r w:rsidR="00B713C2">
        <w:t>accurate</w:t>
      </w:r>
      <w:r>
        <w:t xml:space="preserve"> result. </w:t>
      </w:r>
      <w:r w:rsidR="00CD6E90">
        <w:t>In a model optimization, the method represented in figure 3.1A will be applied.</w:t>
      </w:r>
    </w:p>
    <w:p w14:paraId="328758BB" w14:textId="77777777" w:rsidR="00CD6E90" w:rsidRDefault="00CD6E90" w:rsidP="00CD6E90">
      <w:pPr>
        <w:pStyle w:val="Picture"/>
      </w:pPr>
      <w:r>
        <w:drawing>
          <wp:inline distT="0" distB="0" distL="0" distR="0" wp14:anchorId="498D81C9" wp14:editId="54B8C719">
            <wp:extent cx="4442604" cy="1376448"/>
            <wp:effectExtent l="0" t="0" r="0" b="0"/>
            <wp:docPr id="123049820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8207" name="Picture 1"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461404" cy="1382273"/>
                    </a:xfrm>
                    <a:prstGeom prst="rect">
                      <a:avLst/>
                    </a:prstGeom>
                  </pic:spPr>
                </pic:pic>
              </a:graphicData>
            </a:graphic>
          </wp:inline>
        </w:drawing>
      </w:r>
    </w:p>
    <w:p w14:paraId="63145E75" w14:textId="53FC8C0B" w:rsidR="00CD6E90" w:rsidRDefault="00CD6E90" w:rsidP="00CD6E90">
      <w:pPr>
        <w:pStyle w:val="Figurecaption"/>
      </w:pPr>
      <w:r>
        <w:t xml:space="preserve">Fig. 3.1A: CML model </w:t>
      </w:r>
      <w:r w:rsidRPr="00DD2DE8">
        <w:t>qualifying</w:t>
      </w:r>
      <w:r>
        <w:t xml:space="preserve"> method. </w:t>
      </w:r>
    </w:p>
    <w:p w14:paraId="7B6CF4A7" w14:textId="30121E27" w:rsidR="00B91A58" w:rsidRDefault="00B91A58" w:rsidP="003F1EA9">
      <w:r>
        <w:t xml:space="preserve">We continue from the </w:t>
      </w:r>
      <w:r w:rsidR="00AD7235">
        <w:t>hyperparameter tuning</w:t>
      </w:r>
      <w:r>
        <w:t xml:space="preserve"> by applying the baseline method</w:t>
      </w:r>
      <w:r w:rsidR="0058123B">
        <w:t xml:space="preserve"> presented in figure 3.1B in order </w:t>
      </w:r>
      <w:r w:rsidR="00AD7235">
        <w:t xml:space="preserve">to find </w:t>
      </w:r>
      <w:r w:rsidR="00286977">
        <w:t>the best</w:t>
      </w:r>
      <w:r w:rsidR="00AD7235">
        <w:t xml:space="preserve"> mode</w:t>
      </w:r>
      <w:r w:rsidR="0058123B">
        <w:t>l.</w:t>
      </w:r>
    </w:p>
    <w:p w14:paraId="1DF291B2" w14:textId="7CB519C3" w:rsidR="00B91A58" w:rsidRDefault="00D271ED" w:rsidP="00F423DD">
      <w:pPr>
        <w:pStyle w:val="Picture"/>
      </w:pPr>
      <w:r>
        <w:lastRenderedPageBreak/>
        <w:drawing>
          <wp:inline distT="0" distB="0" distL="0" distR="0" wp14:anchorId="4AAA4679" wp14:editId="3AF1FD51">
            <wp:extent cx="4796287" cy="1472706"/>
            <wp:effectExtent l="0" t="0" r="4445" b="0"/>
            <wp:docPr id="118557118"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7118" name="Picture 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30868" cy="1483324"/>
                    </a:xfrm>
                    <a:prstGeom prst="rect">
                      <a:avLst/>
                    </a:prstGeom>
                  </pic:spPr>
                </pic:pic>
              </a:graphicData>
            </a:graphic>
          </wp:inline>
        </w:drawing>
      </w:r>
    </w:p>
    <w:p w14:paraId="7DCC2A35" w14:textId="23CE8CC8" w:rsidR="00B91A58" w:rsidRPr="009A4496" w:rsidRDefault="00AA5CAF" w:rsidP="00F423DD">
      <w:pPr>
        <w:pStyle w:val="Figurecaption"/>
      </w:pPr>
      <w:r>
        <w:t xml:space="preserve">Fig. 3.1B: </w:t>
      </w:r>
      <w:r w:rsidR="00B91A58">
        <w:t>Best model selection method</w:t>
      </w:r>
      <w:r>
        <w:t>.</w:t>
      </w:r>
    </w:p>
    <w:p w14:paraId="39C8EBB8" w14:textId="0926F287" w:rsidR="00B91A58" w:rsidRPr="00F423DD" w:rsidRDefault="00B91A58" w:rsidP="00F423DD">
      <w:commentRangeStart w:id="95"/>
      <w:r>
        <w:t xml:space="preserve">As can be seen from the section </w:t>
      </w:r>
      <w:r w:rsidR="00D87FC3" w:rsidRPr="00D87FC3">
        <w:rPr>
          <w:i/>
          <w:iCs/>
        </w:rPr>
        <w:t>4</w:t>
      </w:r>
      <w:r w:rsidRPr="00D87FC3">
        <w:rPr>
          <w:i/>
          <w:iCs/>
        </w:rPr>
        <w:t>.1</w:t>
      </w:r>
      <w:r w:rsidR="00D87FC3" w:rsidRPr="00D87FC3">
        <w:rPr>
          <w:i/>
          <w:iCs/>
        </w:rPr>
        <w:t xml:space="preserve"> Preliminary results</w:t>
      </w:r>
      <w:commentRangeEnd w:id="95"/>
      <w:r w:rsidR="0099030B">
        <w:rPr>
          <w:rStyle w:val="CommentReference"/>
        </w:rPr>
        <w:commentReference w:id="95"/>
      </w:r>
      <w:r w:rsidRPr="00D87FC3">
        <w:t xml:space="preserve">, </w:t>
      </w:r>
      <w:r>
        <w:t xml:space="preserve">considerable part of the </w:t>
      </w:r>
      <w:r w:rsidR="00F1672E">
        <w:t>S-</w:t>
      </w:r>
      <w:r>
        <w:t xml:space="preserve">CML models provides good results using default hyperparameters set in </w:t>
      </w:r>
      <w:r w:rsidRPr="001840B6">
        <w:rPr>
          <w:i/>
          <w:iCs/>
        </w:rPr>
        <w:t>python sklearn</w:t>
      </w:r>
      <w:r>
        <w:t xml:space="preserve"> library, and there is no reason to expect significant improvement, especially in the models which are already performing over 95% accuracy. Hyperparameter optimization </w:t>
      </w:r>
      <w:r w:rsidR="0096649F">
        <w:t>tasks</w:t>
      </w:r>
      <w:r>
        <w:t xml:space="preserve"> may often require very massive iterative computations which is problematic when dataset is big and high dimensional. However, in this small size dataset hyperparameters </w:t>
      </w:r>
      <w:r w:rsidR="006055ED">
        <w:t>will be</w:t>
      </w:r>
      <w:r>
        <w:t xml:space="preserve"> optimized by executing 20 iterations for each of the model trying to average variance and minimize randomness in results. Grid search</w:t>
      </w:r>
      <w:r w:rsidRPr="00372838">
        <w:rPr>
          <w:i/>
          <w:iCs/>
        </w:rPr>
        <w:t xml:space="preserve"> k</w:t>
      </w:r>
      <w:r>
        <w:t xml:space="preserve">-fold cross-validation technique </w:t>
      </w:r>
      <w:r w:rsidR="00A12DC3">
        <w:t>is</w:t>
      </w:r>
      <w:r>
        <w:t xml:space="preserve"> used, which means that all possible combinations of predefined hyperparameter values were tested. The basic idea of </w:t>
      </w:r>
      <w:r w:rsidRPr="00372838">
        <w:rPr>
          <w:i/>
          <w:iCs/>
        </w:rPr>
        <w:t>k</w:t>
      </w:r>
      <w:r>
        <w:t>-fold model validation for hyperparameters is depicted in the appendix</w:t>
      </w:r>
      <w:r w:rsidRPr="008B681B">
        <w:t xml:space="preserve"> (</w:t>
      </w:r>
      <w:hyperlink w:anchor="_[A-3.2A]_K-fold_cross-validation" w:history="1">
        <w:r w:rsidRPr="00193216">
          <w:rPr>
            <w:rStyle w:val="Hyperlink"/>
          </w:rPr>
          <w:t>A-3.</w:t>
        </w:r>
        <w:r w:rsidR="00EA0C14">
          <w:rPr>
            <w:rStyle w:val="Hyperlink"/>
          </w:rPr>
          <w:t>1B</w:t>
        </w:r>
      </w:hyperlink>
      <w:r w:rsidRPr="008B681B">
        <w:t>)</w:t>
      </w:r>
      <w:r>
        <w:t>. In the following are defined metrics for the model validation as a clarification.</w:t>
      </w:r>
    </w:p>
    <w:p w14:paraId="58DAFC88" w14:textId="77777777" w:rsidR="000C066D" w:rsidRDefault="00B91A58" w:rsidP="00F423DD">
      <w:pPr>
        <w:pStyle w:val="Heading3"/>
      </w:pPr>
      <w:bookmarkStart w:id="96" w:name="_Toc134268845"/>
      <w:r w:rsidRPr="0077695B">
        <w:t>Prediction accuracy</w:t>
      </w:r>
      <w:r>
        <w:t xml:space="preserve"> </w:t>
      </w:r>
      <w:commentRangeStart w:id="97"/>
      <w:r>
        <w:rPr>
          <w:rFonts w:eastAsiaTheme="minorEastAsia"/>
        </w:rPr>
        <w:t>(Raschka, 2018)</w:t>
      </w:r>
      <w:r w:rsidR="000C066D">
        <w:t xml:space="preserve"> </w:t>
      </w:r>
      <w:commentRangeEnd w:id="97"/>
      <w:r w:rsidR="00135EBC">
        <w:rPr>
          <w:rStyle w:val="CommentReference"/>
          <w:rFonts w:asciiTheme="minorHAnsi" w:eastAsiaTheme="minorEastAsia" w:hAnsiTheme="minorHAnsi" w:cstheme="minorBidi"/>
          <w:b w:val="0"/>
          <w:bCs w:val="0"/>
          <w:i w:val="0"/>
        </w:rPr>
        <w:commentReference w:id="97"/>
      </w:r>
      <w:bookmarkEnd w:id="96"/>
    </w:p>
    <w:p w14:paraId="00F89771" w14:textId="69CC2CAE" w:rsidR="00B91A58" w:rsidRPr="000C066D" w:rsidRDefault="00B91A58" w:rsidP="003F1EA9">
      <w:pPr>
        <w:rPr>
          <w:b/>
          <w:bCs/>
        </w:rPr>
      </w:pPr>
      <w:r>
        <w:t>Since this report mostly refers to the prediction accuracy instead of the error, we define Kronecker’s Delta function:</w:t>
      </w:r>
    </w:p>
    <w:p w14:paraId="5BD67B6D" w14:textId="77777777" w:rsidR="00B91A58" w:rsidRPr="005E6544" w:rsidRDefault="00B91A58" w:rsidP="003F1EA9">
      <w:pPr>
        <w:keepNext/>
        <w:keepLines/>
      </w:pPr>
      <m:oMathPara>
        <m:oMath>
          <m:r>
            <w:rPr>
              <w:rFonts w:ascii="Cambria Math" w:hAnsi="Cambria Math"/>
            </w:rPr>
            <m:t>δ</m:t>
          </m:r>
          <m:d>
            <m:dPr>
              <m:ctrlPr>
                <w:rPr>
                  <w:rFonts w:ascii="Cambria Math" w:hAnsi="Cambria Math"/>
                  <w:i/>
                </w:rPr>
              </m:ctrlPr>
            </m:dPr>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d>
          <m:r>
            <w:rPr>
              <w:rFonts w:ascii="Cambria Math" w:hAnsi="Cambria Math"/>
            </w:rPr>
            <m:t>=1-L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oMath>
      </m:oMathPara>
    </w:p>
    <w:p w14:paraId="4E49F956" w14:textId="77777777" w:rsidR="00B91A58" w:rsidRDefault="00B91A58" w:rsidP="003F1EA9">
      <w:pPr>
        <w:keepLines/>
      </w:pPr>
      <w:r>
        <w:t>Such that for loss:</w:t>
      </w:r>
    </w:p>
    <w:p w14:paraId="06EF3D66" w14:textId="77777777" w:rsidR="00B91A58" w:rsidRPr="008D1A13" w:rsidRDefault="00B91A58" w:rsidP="003F1EA9">
      <w:pPr>
        <w:keepLines/>
      </w:pPr>
      <m:oMathPara>
        <m:oMath>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
                  <m:r>
                    <w:rPr>
                      <w:rFonts w:ascii="Cambria Math" w:hAnsi="Cambria Math"/>
                    </w:rPr>
                    <m:t xml:space="preserve">1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qArr>
            </m:e>
          </m:d>
        </m:oMath>
      </m:oMathPara>
    </w:p>
    <w:p w14:paraId="23132DC6" w14:textId="77777777" w:rsidR="00B91A58" w:rsidRPr="00B84970" w:rsidRDefault="00B91A58" w:rsidP="003F1EA9">
      <w:pPr>
        <w:keepNext/>
        <w:keepLines/>
      </w:pPr>
      <w:r>
        <w:lastRenderedPageBreak/>
        <w:t>And for accuracy:</w:t>
      </w:r>
    </w:p>
    <w:p w14:paraId="31CFD5DA" w14:textId="77777777" w:rsidR="00B91A58" w:rsidRPr="00E7595C" w:rsidRDefault="00B91A58" w:rsidP="003F1EA9">
      <w:pPr>
        <w:keepNext/>
        <w:keepLines/>
      </w:pPr>
      <m:oMathPara>
        <m:oMath>
          <m:r>
            <w:rPr>
              <w:rFonts w:ascii="Cambria Math" w:hAnsi="Cambria Math"/>
            </w:rPr>
            <m:t>δ</m:t>
          </m:r>
          <m:d>
            <m:dPr>
              <m:ctrlPr>
                <w:rPr>
                  <w:rFonts w:ascii="Cambria Math" w:hAnsi="Cambria Math"/>
                  <w:i/>
                </w:rPr>
              </m:ctrlPr>
            </m:dPr>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
                  <m:r>
                    <w:rPr>
                      <w:rFonts w:ascii="Cambria Math" w:hAnsi="Cambria Math"/>
                    </w:rPr>
                    <m:t xml:space="preserve">1   if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qArr>
            </m:e>
          </m:d>
        </m:oMath>
      </m:oMathPara>
    </w:p>
    <w:p w14:paraId="0D4BECA2" w14:textId="77777777" w:rsidR="00B91A58" w:rsidRPr="00353A2C" w:rsidRDefault="00000000" w:rsidP="003F1EA9">
      <w:pPr>
        <w:keepNext/>
        <w:keepLines/>
      </w:pPr>
      <m:oMathPara>
        <m:oMath>
          <m:sSub>
            <m:sSubPr>
              <m:ctrlPr>
                <w:rPr>
                  <w:rFonts w:ascii="Cambria Math" w:hAnsi="Cambria Math"/>
                  <w:i/>
                </w:rPr>
              </m:ctrlPr>
            </m:sSubPr>
            <m:e>
              <m:r>
                <w:rPr>
                  <w:rFonts w:ascii="Cambria Math" w:hAnsi="Cambria Math"/>
                </w:rPr>
                <m:t>ACC</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δ</m:t>
              </m:r>
              <m:d>
                <m:dPr>
                  <m:ctrlPr>
                    <w:rPr>
                      <w:rFonts w:ascii="Cambria Math" w:hAnsi="Cambria Math"/>
                      <w:i/>
                    </w:rPr>
                  </m:ctrlPr>
                </m:dPr>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d>
            </m:e>
          </m:nary>
        </m:oMath>
      </m:oMathPara>
    </w:p>
    <w:p w14:paraId="34C1AD90" w14:textId="77777777" w:rsidR="00B91A58" w:rsidRDefault="00B91A58" w:rsidP="003F1EA9">
      <w:r>
        <w:t xml:space="preserve">Where </w:t>
      </w:r>
      <w:r w:rsidRPr="00AE2792">
        <w:rPr>
          <w:i/>
          <w:iCs/>
        </w:rPr>
        <w:t>L</w:t>
      </w:r>
      <w:r>
        <w:t xml:space="preserve"> represents the 0-1 loss, which is computed from a predicted class label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t>) and a true class label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for </w:t>
      </w:r>
      <m:oMath>
        <m:r>
          <w:rPr>
            <w:rFonts w:ascii="Cambria Math" w:hAnsi="Cambria Math"/>
          </w:rPr>
          <m:t xml:space="preserve">i = 1, ..., n </m:t>
        </m:r>
      </m:oMath>
      <w:r>
        <w:t xml:space="preserve">in dataset </w:t>
      </w:r>
      <m:oMath>
        <m:r>
          <w:rPr>
            <w:rFonts w:ascii="Cambria Math" w:hAnsi="Cambria Math"/>
          </w:rPr>
          <m:t>S</m:t>
        </m:r>
      </m:oMath>
      <w:r>
        <w:t xml:space="preserve">. Also, mean squared error was used in default parameter test, but for technical issues it was not reasonable to use it in hyperparameter optimization:   </w:t>
      </w:r>
    </w:p>
    <w:p w14:paraId="0C06539F" w14:textId="0822184A" w:rsidR="00B91A58" w:rsidRPr="00757DA4" w:rsidRDefault="00000000" w:rsidP="003F1EA9">
      <m:oMathPara>
        <m:oMath>
          <m:sSub>
            <m:sSubPr>
              <m:ctrlPr>
                <w:rPr>
                  <w:rFonts w:ascii="Cambria Math" w:hAnsi="Cambria Math"/>
                  <w:i/>
                </w:rPr>
              </m:ctrlPr>
            </m:sSubPr>
            <m:e>
              <m:r>
                <w:rPr>
                  <w:rFonts w:ascii="Cambria Math" w:hAnsi="Cambria Math"/>
                </w:rPr>
                <m:t>MSE</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rPr>
                      </m:ctrlPr>
                    </m:sSubPr>
                    <m:e>
                      <m:r>
                        <w:rPr>
                          <w:rFonts w:ascii="Cambria Math" w:hAnsi="Cambria Math"/>
                        </w:rPr>
                        <m:t>(</m:t>
                      </m:r>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1820CE5D" w14:textId="77777777" w:rsidR="000C066D" w:rsidRDefault="00B91A58" w:rsidP="00F423DD">
      <w:pPr>
        <w:pStyle w:val="Heading3"/>
      </w:pPr>
      <w:bookmarkStart w:id="98" w:name="_Toc134268846"/>
      <w:r w:rsidRPr="00F950E5">
        <w:t>Repeated Holdout Validation</w:t>
      </w:r>
      <w:bookmarkEnd w:id="98"/>
      <w:r w:rsidR="000C066D">
        <w:t xml:space="preserve"> </w:t>
      </w:r>
    </w:p>
    <w:p w14:paraId="6FD3871A" w14:textId="6EF06A09" w:rsidR="00B91A58" w:rsidRPr="000C066D" w:rsidRDefault="00B91A58" w:rsidP="003F1EA9">
      <w:pPr>
        <w:rPr>
          <w:b/>
          <w:bCs/>
        </w:rPr>
      </w:pPr>
      <w:r>
        <w:t xml:space="preserve">To obtain a more robust performance estimate that is less variant about how the data is splitted into training and test sets the holdout method was repeated </w:t>
      </w:r>
      <m:oMath>
        <m:r>
          <w:rPr>
            <w:rFonts w:ascii="Cambria Math" w:hAnsi="Cambria Math"/>
          </w:rPr>
          <m:t>k</m:t>
        </m:r>
      </m:oMath>
      <w:r>
        <w:t xml:space="preserve"> times with different random seeds and then computed the average performance over these </w:t>
      </w:r>
      <w:r w:rsidRPr="00135EBC">
        <w:rPr>
          <w:i/>
          <w:iCs/>
        </w:rPr>
        <w:t>k</w:t>
      </w:r>
      <w:r>
        <w:t xml:space="preserve"> repetitions: </w:t>
      </w:r>
    </w:p>
    <w:p w14:paraId="20F2DCB8" w14:textId="77777777" w:rsidR="00B91A58" w:rsidRPr="00B04252" w:rsidRDefault="00000000" w:rsidP="003F1EA9">
      <m:oMathPara>
        <m:oMath>
          <m:sSub>
            <m:sSubPr>
              <m:ctrlPr>
                <w:rPr>
                  <w:rFonts w:ascii="Cambria Math" w:hAnsi="Cambria Math"/>
                  <w:i/>
                </w:rPr>
              </m:ctrlPr>
            </m:sSubPr>
            <m:e>
              <m:r>
                <w:rPr>
                  <w:rFonts w:ascii="Cambria Math" w:hAnsi="Cambria Math"/>
                </w:rPr>
                <m:t>ACC</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ACC</m:t>
                  </m:r>
                </m:e>
                <m:sub>
                  <m:r>
                    <w:rPr>
                      <w:rFonts w:ascii="Cambria Math" w:hAnsi="Cambria Math"/>
                    </w:rPr>
                    <m:t>j</m:t>
                  </m:r>
                </m:sub>
              </m:sSub>
            </m:e>
          </m:nary>
        </m:oMath>
      </m:oMathPara>
    </w:p>
    <w:p w14:paraId="200A4474" w14:textId="77777777" w:rsidR="00B91A58" w:rsidRDefault="00B91A58" w:rsidP="003F1EA9">
      <w:r>
        <w:t xml:space="preserve">where </w:t>
      </w:r>
      <m:oMath>
        <m:sSub>
          <m:sSubPr>
            <m:ctrlPr>
              <w:rPr>
                <w:rFonts w:ascii="Cambria Math" w:hAnsi="Cambria Math"/>
                <w:i/>
              </w:rPr>
            </m:ctrlPr>
          </m:sSubPr>
          <m:e>
            <m:r>
              <w:rPr>
                <w:rFonts w:ascii="Cambria Math" w:hAnsi="Cambria Math"/>
              </w:rPr>
              <m:t>ACC</m:t>
            </m:r>
          </m:e>
          <m:sub>
            <m:r>
              <w:rPr>
                <w:rFonts w:ascii="Cambria Math" w:hAnsi="Cambria Math"/>
              </w:rPr>
              <m:t>j</m:t>
            </m:r>
          </m:sub>
        </m:sSub>
      </m:oMath>
      <w:r w:rsidRPr="00181797">
        <w:t xml:space="preserve"> </w:t>
      </w:r>
      <w:r>
        <w:t>is the accuracy estimate of the j</w:t>
      </w:r>
      <w:r w:rsidRPr="007E50FB">
        <w:rPr>
          <w:vertAlign w:val="superscript"/>
        </w:rPr>
        <w:t>th</w:t>
      </w:r>
      <w:r>
        <w:t xml:space="preserve"> test set of size </w:t>
      </w:r>
      <m:oMath>
        <m:r>
          <w:rPr>
            <w:rFonts w:ascii="Cambria Math" w:hAnsi="Cambria Math"/>
          </w:rPr>
          <m:t>m</m:t>
        </m:r>
      </m:oMath>
      <w:r>
        <w:t>,</w:t>
      </w:r>
    </w:p>
    <w:p w14:paraId="44F0E62A" w14:textId="77777777" w:rsidR="00B91A58" w:rsidRPr="00345E95" w:rsidRDefault="00000000" w:rsidP="003F1EA9">
      <m:oMathPara>
        <m:oMath>
          <m:sSub>
            <m:sSubPr>
              <m:ctrlPr>
                <w:rPr>
                  <w:rFonts w:ascii="Cambria Math" w:hAnsi="Cambria Math"/>
                  <w:i/>
                </w:rPr>
              </m:ctrlPr>
            </m:sSubPr>
            <m:e>
              <m:r>
                <w:rPr>
                  <w:rFonts w:ascii="Cambria Math" w:hAnsi="Cambria Math"/>
                </w:rPr>
                <m:t>ACC</m:t>
              </m:r>
            </m:e>
            <m:sub>
              <m:r>
                <w:rPr>
                  <w:rFonts w:ascii="Cambria Math" w:hAnsi="Cambria Math"/>
                </w:rPr>
                <m:t>j</m:t>
              </m:r>
            </m:sub>
          </m:sSub>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L</m:t>
              </m:r>
              <m:d>
                <m:dPr>
                  <m:ctrlPr>
                    <w:rPr>
                      <w:rFonts w:ascii="Cambria Math" w:hAnsi="Cambria Math"/>
                      <w:i/>
                    </w:rPr>
                  </m:ctrlPr>
                </m:dPr>
                <m:e>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e>
              </m:d>
            </m:e>
          </m:nary>
        </m:oMath>
      </m:oMathPara>
    </w:p>
    <w:p w14:paraId="41FA99C8" w14:textId="2902BB1E" w:rsidR="000C066D" w:rsidRDefault="00B91A58" w:rsidP="003F1EA9">
      <w:r>
        <w:t xml:space="preserve">This repeated holdout procedure provides a better estimate of how well </w:t>
      </w:r>
      <w:r w:rsidR="00BC28EB">
        <w:t>S-</w:t>
      </w:r>
      <w:r>
        <w:t>CML model may perform on a random test set compared to the standard holdout validation method. Also, it provides information about the model’s stability and performance fluctuation among different training set splits. (Raschka, 2018)</w:t>
      </w:r>
      <w:r w:rsidR="00135EBC">
        <w:t>(</w:t>
      </w:r>
      <w:r w:rsidR="00135EBC">
        <w:fldChar w:fldCharType="begin"/>
      </w:r>
      <w:r w:rsidR="00135EBC">
        <w:instrText xml:space="preserve"> ADDIN ZOTERO_ITEM CSL_CITATION {"citationID":"rWYr37bs","properties":{"formattedCitation":"[24]","plainCitation":"[24]","noteIndex":0},"citationItems":[{"id":41,"uris":["http://zotero.org/users/11390376/items/F3PYLRJI"],"itemData":{"id":41,"type":"article-journal","abstract":"The correct use of model evaluation, model selection, and algorithm selection techniques is vital in academic machine learning research as well as in many industrial settings. This article reviews different techniques that can be used for each of these three subtasks and discusses the main advantages and disadvantages of each technique with references to theoretical and empirical studies. Further, recommendations are given to encourage best yet feasible practices in research and applications of machine learning. Common methods such as the holdout method for model evaluation and selection are covered, which are not recommended when working with small datasets. Different flavors of the bootstrap technique are introduced for estimating the uncertainty of performance estimates, as an alternative to confidence intervals via normal approximation if bootstrapping is computationally feasible. Common cross-validation techniques such as leave-one-out cross-validation and k-fold cross-validation are reviewed, the bias-variance trade-off for choosing k is discussed, and practical tips for the optimal choice of k are given based on empirical evidence. Different statistical tests for algorithm comparisons are presented, and strategies for dealing with multiple comparisons such as omnibus tests and multiple-comparison corrections are discussed. Finally, alternative methods for algorithm selection, such as the combined F-test 5x2 cross-validation and nested cross-validation, are recommended for comparing machine learning algorithms when datasets are small.","DOI":"10.48550/ARXIV.1811.12808","license":"arXiv.org perpetual, non-exclusive license","note":"publisher: arXiv\nversion: 3","source":"DOI.org (Datacite)","title":"Model Evaluation, Model Selection, and Algorithm Selection in Machine Learning","URL":"https://arxiv.org/abs/1811.12808","author":[{"family":"Raschka","given":"Sebastian"}],"accessed":{"date-parts":[["2023",3,8]]},"issued":{"date-parts":[["2018"]]}}}],"schema":"https://github.com/citation-style-language/schema/raw/master/csl-citation.json"} </w:instrText>
      </w:r>
      <w:r w:rsidR="00135EBC">
        <w:fldChar w:fldCharType="separate"/>
      </w:r>
      <w:r w:rsidR="00135EBC" w:rsidRPr="00135EBC">
        <w:rPr>
          <w:rFonts w:ascii="Times New Roman" w:hAnsi="Times New Roman" w:cs="Times New Roman"/>
        </w:rPr>
        <w:t>[24]</w:t>
      </w:r>
      <w:r w:rsidR="00135EBC">
        <w:fldChar w:fldCharType="end"/>
      </w:r>
      <w:r w:rsidR="00135EBC">
        <w:t>)</w:t>
      </w:r>
    </w:p>
    <w:p w14:paraId="4DC4967D" w14:textId="77777777" w:rsidR="000C066D" w:rsidRDefault="00B91A58" w:rsidP="00F423DD">
      <w:pPr>
        <w:pStyle w:val="Heading3"/>
      </w:pPr>
      <w:bookmarkStart w:id="99" w:name="_Hyperparameter_values"/>
      <w:bookmarkStart w:id="100" w:name="_Toc134268847"/>
      <w:bookmarkEnd w:id="99"/>
      <w:r>
        <w:t>Hyperparameter values</w:t>
      </w:r>
      <w:bookmarkEnd w:id="100"/>
      <w:r w:rsidR="000C066D">
        <w:t xml:space="preserve"> </w:t>
      </w:r>
    </w:p>
    <w:p w14:paraId="7A280246" w14:textId="588FAFA8" w:rsidR="00B91A58" w:rsidRPr="000C066D" w:rsidRDefault="00B91A58" w:rsidP="003F1EA9">
      <w:pPr>
        <w:rPr>
          <w:b/>
          <w:bCs/>
        </w:rPr>
      </w:pPr>
      <w:r>
        <w:t xml:space="preserve">When selecting hyperparameter values, </w:t>
      </w:r>
      <w:r w:rsidR="00755980">
        <w:t>the actual</w:t>
      </w:r>
      <w:r>
        <w:t xml:space="preserve"> challenge is to determine proper values to be tested b</w:t>
      </w:r>
      <w:r w:rsidRPr="00115E54">
        <w:t xml:space="preserve">ecause we strive </w:t>
      </w:r>
      <w:r>
        <w:t>to minimize value range due to computational issues</w:t>
      </w:r>
      <w:r w:rsidRPr="00115E54">
        <w:t>.</w:t>
      </w:r>
      <w:r>
        <w:t xml:space="preserve"> Also, if </w:t>
      </w:r>
      <w:r w:rsidR="00212C9C">
        <w:t xml:space="preserve">a </w:t>
      </w:r>
      <w:r>
        <w:t xml:space="preserve">too large step value is used it is possible that certain sensitive and narrow value range is skipped and therefore certain models might be rejected incorrectly. In grid search cross-validation all possible combinations are tested but because test values are selected manually there </w:t>
      </w:r>
      <w:r w:rsidR="000918BF">
        <w:t>exists</w:t>
      </w:r>
      <w:r>
        <w:t xml:space="preserve"> a risk that value </w:t>
      </w:r>
      <w:r>
        <w:lastRenderedPageBreak/>
        <w:t xml:space="preserve">range or scale is not correct. However, in order to select </w:t>
      </w:r>
      <w:r w:rsidR="00755980">
        <w:t>a model</w:t>
      </w:r>
      <w:r>
        <w:t xml:space="preserve"> for further tuning approximate optimal parameters for each model are obviously found. Tested hyperparameters and best combinations for each model are represented in the table (</w:t>
      </w:r>
      <w:hyperlink w:anchor="_[A-3.2B]_Tuned_hyperparameters" w:history="1">
        <w:r w:rsidRPr="005E2DCB">
          <w:rPr>
            <w:rStyle w:val="Hyperlink"/>
          </w:rPr>
          <w:t>A-3.</w:t>
        </w:r>
        <w:r w:rsidR="00FA220B">
          <w:rPr>
            <w:rStyle w:val="Hyperlink"/>
          </w:rPr>
          <w:t>1C</w:t>
        </w:r>
      </w:hyperlink>
      <w:r>
        <w:t>).</w:t>
      </w:r>
    </w:p>
    <w:p w14:paraId="7E2EB4D9" w14:textId="132B5B5B" w:rsidR="00FB6F9D" w:rsidRPr="00447854" w:rsidRDefault="00B91A58" w:rsidP="00447854">
      <w:r>
        <w:t xml:space="preserve">When selecting hyperparameters there appears a problem: because hyperparameters are optimized separately in each iteration for a single model with different random state of data split, </w:t>
      </w:r>
      <w:r w:rsidRPr="00D251FD">
        <w:t>exact values cannot be chosen unambiguously</w:t>
      </w:r>
      <w:r>
        <w:t xml:space="preserve">. Therefore, mode </w:t>
      </w:r>
      <w:r w:rsidR="009F3CF7">
        <w:t xml:space="preserve">values </w:t>
      </w:r>
      <w:r>
        <w:t>of hyperparameter combinations are used. In continuous float</w:t>
      </w:r>
      <w:r w:rsidR="003B71BD">
        <w:t>ing point</w:t>
      </w:r>
      <w:r>
        <w:t xml:space="preserve"> value case, there might be different values equal with number of iterations. </w:t>
      </w:r>
      <w:r w:rsidRPr="0005315B">
        <w:t>In that sense, the optimal hyperparameters</w:t>
      </w:r>
      <w:r>
        <w:t xml:space="preserve"> represented in the table (</w:t>
      </w:r>
      <w:hyperlink w:anchor="_[A-3.2B]_Tuned_hyperparameters" w:history="1">
        <w:r w:rsidRPr="00310AD9">
          <w:rPr>
            <w:rStyle w:val="Hyperlink"/>
          </w:rPr>
          <w:t>A-3.</w:t>
        </w:r>
        <w:r w:rsidR="009D3F78">
          <w:rPr>
            <w:rStyle w:val="Hyperlink"/>
          </w:rPr>
          <w:t>1C</w:t>
        </w:r>
      </w:hyperlink>
      <w:r>
        <w:t>)</w:t>
      </w:r>
      <w:r w:rsidRPr="0005315B">
        <w:t xml:space="preserve"> are indicative only</w:t>
      </w:r>
      <w:r>
        <w:t>.</w:t>
      </w:r>
      <w:r w:rsidR="006362B9">
        <w:t xml:space="preserve"> </w:t>
      </w:r>
    </w:p>
    <w:p w14:paraId="31B053C6" w14:textId="35A1945B" w:rsidR="00BB7090" w:rsidRDefault="00BB7090" w:rsidP="00027280">
      <w:pPr>
        <w:pStyle w:val="Heading2"/>
        <w:numPr>
          <w:ilvl w:val="1"/>
          <w:numId w:val="21"/>
        </w:numPr>
      </w:pPr>
      <w:bookmarkStart w:id="101" w:name="_Toc134268848"/>
      <w:r w:rsidRPr="003C349E">
        <w:t>Univariate</w:t>
      </w:r>
      <w:r>
        <w:t xml:space="preserve"> TSC</w:t>
      </w:r>
      <w:r w:rsidR="009B7C50">
        <w:t xml:space="preserve"> </w:t>
      </w:r>
      <w:r w:rsidR="009B7C50" w:rsidRPr="00CD3925">
        <w:rPr>
          <w:bCs w:val="0"/>
        </w:rPr>
        <w:t>[</w:t>
      </w:r>
      <w:r w:rsidR="009E34CF">
        <w:rPr>
          <w:bCs w:val="0"/>
        </w:rPr>
        <w:t>4</w:t>
      </w:r>
      <w:r w:rsidR="0098429C" w:rsidRPr="00CD3925">
        <w:rPr>
          <w:bCs w:val="0"/>
        </w:rPr>
        <w:t>/</w:t>
      </w:r>
      <w:r w:rsidR="00DA4BF9">
        <w:rPr>
          <w:bCs w:val="0"/>
        </w:rPr>
        <w:t>5</w:t>
      </w:r>
      <w:r w:rsidR="009B7C50" w:rsidRPr="00CD3925">
        <w:rPr>
          <w:bCs w:val="0"/>
        </w:rPr>
        <w:t xml:space="preserve"> pages]</w:t>
      </w:r>
      <w:bookmarkEnd w:id="101"/>
    </w:p>
    <w:p w14:paraId="3FAC7CCC" w14:textId="7619A71E" w:rsidR="000B660D" w:rsidRPr="000B3E03" w:rsidRDefault="0096775B" w:rsidP="000B7B76">
      <w:pPr>
        <w:pStyle w:val="Heading3"/>
      </w:pPr>
      <w:bookmarkStart w:id="102" w:name="_Toc125580505"/>
      <w:bookmarkStart w:id="103" w:name="_Toc134268849"/>
      <w:r w:rsidRPr="000B3E03">
        <w:t>U</w:t>
      </w:r>
      <w:r w:rsidR="00027280" w:rsidRPr="000B3E03">
        <w:t>-</w:t>
      </w:r>
      <w:r w:rsidRPr="000B3E03">
        <w:t xml:space="preserve">TSC </w:t>
      </w:r>
      <w:bookmarkStart w:id="104" w:name="_Introduction"/>
      <w:bookmarkEnd w:id="102"/>
      <w:bookmarkEnd w:id="104"/>
      <w:r w:rsidR="00194D05" w:rsidRPr="000B3E03">
        <w:t>Models</w:t>
      </w:r>
      <w:r w:rsidR="000B3E03" w:rsidRPr="000B3E03">
        <w:t xml:space="preserve"> and eva</w:t>
      </w:r>
      <w:r w:rsidR="000B3E03">
        <w:t>luation metrics</w:t>
      </w:r>
      <w:bookmarkEnd w:id="103"/>
    </w:p>
    <w:p w14:paraId="42DDF7C2" w14:textId="5CA4B37D" w:rsidR="00D26DD4" w:rsidRDefault="00F51521" w:rsidP="00954AA6">
      <w:r>
        <w:t>Univariate TSC a</w:t>
      </w:r>
      <w:r w:rsidR="000B660D">
        <w:t xml:space="preserve">nalysis consists of </w:t>
      </w:r>
      <w:r w:rsidR="00EA5689">
        <w:t>eight</w:t>
      </w:r>
      <w:r w:rsidR="000B660D">
        <w:t xml:space="preserve"> univariate </w:t>
      </w:r>
      <w:r w:rsidR="000B660D" w:rsidRPr="00D40A56">
        <w:rPr>
          <w:i/>
        </w:rPr>
        <w:t>sktime</w:t>
      </w:r>
      <w:r w:rsidR="000B660D">
        <w:t xml:space="preserve"> classifiers,</w:t>
      </w:r>
      <w:r w:rsidR="00FA7570">
        <w:t xml:space="preserve"> </w:t>
      </w:r>
      <w:r w:rsidR="00FA7570" w:rsidRPr="008A6FEA">
        <w:rPr>
          <w:iCs/>
        </w:rPr>
        <w:t xml:space="preserve">Time Series Forest Classifier </w:t>
      </w:r>
      <w:r w:rsidR="00FA7570">
        <w:t xml:space="preserve">(TSF), </w:t>
      </w:r>
      <w:r w:rsidR="00FA7570" w:rsidRPr="008A6FEA">
        <w:rPr>
          <w:iCs/>
        </w:rPr>
        <w:t>Supervised Time Series Forest</w:t>
      </w:r>
      <w:r w:rsidR="00FA7570">
        <w:t xml:space="preserve"> (STSF), </w:t>
      </w:r>
      <w:r w:rsidR="00FA7570" w:rsidRPr="008A6FEA">
        <w:rPr>
          <w:iCs/>
        </w:rPr>
        <w:t>Random Interval Spectral Forest (RISE), Random Interval Classifier (RIC), Shapelet Transform Classifier (ST), k-Nearest Neighbours Time Series Classifier (kNN-TS), Composable Time Series Forest Classifier (CTSF) which is like TSF but has extended composability, and Word Extraction for Time Series Classification</w:t>
      </w:r>
      <w:r w:rsidR="00FA7570">
        <w:t xml:space="preserve"> (WEASEL).</w:t>
      </w:r>
      <w:r w:rsidR="00055020">
        <w:t xml:space="preserve"> </w:t>
      </w:r>
      <w:r w:rsidR="00DE577F">
        <w:t>The</w:t>
      </w:r>
      <w:r w:rsidR="000B660D">
        <w:t xml:space="preserve"> </w:t>
      </w:r>
      <w:r w:rsidR="000747F7">
        <w:t xml:space="preserve">individual and </w:t>
      </w:r>
      <w:r w:rsidR="000B660D">
        <w:t>relative performance</w:t>
      </w:r>
      <w:r w:rsidR="00055020">
        <w:t xml:space="preserve"> of these models</w:t>
      </w:r>
      <w:r w:rsidR="000B660D">
        <w:t xml:space="preserve"> will be examined</w:t>
      </w:r>
      <w:r w:rsidR="004C6782">
        <w:t>.</w:t>
      </w:r>
      <w:r w:rsidR="000B660D">
        <w:t xml:space="preserve"> </w:t>
      </w:r>
      <w:r w:rsidR="004C6782">
        <w:t>As</w:t>
      </w:r>
      <w:r w:rsidR="000B660D">
        <w:t xml:space="preserve"> </w:t>
      </w:r>
      <w:r w:rsidR="0009414B">
        <w:t xml:space="preserve">we use </w:t>
      </w:r>
      <w:r w:rsidR="004C6782">
        <w:t>interlaced univariate</w:t>
      </w:r>
      <w:r w:rsidR="000B660D">
        <w:t xml:space="preserve"> signals</w:t>
      </w:r>
      <w:r w:rsidR="0009414B">
        <w:t>, which are constructed</w:t>
      </w:r>
      <w:r w:rsidR="000B660D">
        <w:t xml:space="preserve"> from multivariate data, </w:t>
      </w:r>
      <w:r w:rsidR="00276A85">
        <w:t>classification task</w:t>
      </w:r>
      <w:r w:rsidR="000B660D">
        <w:t xml:space="preserve"> is reduced to a univariate </w:t>
      </w:r>
      <w:r w:rsidR="00276A85">
        <w:t>TSC</w:t>
      </w:r>
      <w:r w:rsidR="000B660D">
        <w:t xml:space="preserve">. </w:t>
      </w:r>
      <w:r w:rsidR="00212C9C">
        <w:t>First</w:t>
      </w:r>
      <w:r w:rsidR="000B660D">
        <w:t xml:space="preserve">, we take a brief preview and introduce </w:t>
      </w:r>
      <w:r w:rsidR="00C85397">
        <w:t>principles</w:t>
      </w:r>
      <w:r w:rsidR="000B660D">
        <w:t xml:space="preserve"> of each </w:t>
      </w:r>
      <w:r w:rsidR="00B02E57">
        <w:t>U-TSC</w:t>
      </w:r>
      <w:r w:rsidR="000B660D">
        <w:t xml:space="preserve"> </w:t>
      </w:r>
      <w:r w:rsidR="00E64EBB">
        <w:t>algorithm</w:t>
      </w:r>
      <w:r w:rsidR="000B660D">
        <w:t xml:space="preserve"> and </w:t>
      </w:r>
      <w:r w:rsidR="00FE7024">
        <w:t>discuss</w:t>
      </w:r>
      <w:r w:rsidR="000B660D">
        <w:t xml:space="preserve"> them in terms of </w:t>
      </w:r>
      <w:r w:rsidR="000B660D" w:rsidRPr="00D40A56">
        <w:rPr>
          <w:i/>
        </w:rPr>
        <w:t>sktime</w:t>
      </w:r>
      <w:r w:rsidR="000B660D">
        <w:t xml:space="preserve"> python library. Then we proceed into actual test results and </w:t>
      </w:r>
      <w:r w:rsidR="00684649">
        <w:t>explore model performance indivually</w:t>
      </w:r>
      <w:r w:rsidR="000B660D">
        <w:t xml:space="preserve"> using common classification evaluation metrics like overall model </w:t>
      </w:r>
      <w:r w:rsidR="000B660D" w:rsidRPr="00DE65B9">
        <w:rPr>
          <w:i/>
          <w:iCs/>
        </w:rPr>
        <w:t>accuracy</w:t>
      </w:r>
      <w:r w:rsidR="000B660D">
        <w:t xml:space="preserve">, </w:t>
      </w:r>
      <w:r w:rsidR="000B660D" w:rsidRPr="00DE65B9">
        <w:rPr>
          <w:i/>
          <w:iCs/>
        </w:rPr>
        <w:t>precision</w:t>
      </w:r>
      <w:r w:rsidR="000B660D">
        <w:t xml:space="preserve">, </w:t>
      </w:r>
      <w:r w:rsidR="000B660D" w:rsidRPr="00DE65B9">
        <w:rPr>
          <w:i/>
          <w:iCs/>
        </w:rPr>
        <w:t>recall</w:t>
      </w:r>
      <w:r w:rsidR="000B660D">
        <w:t>,</w:t>
      </w:r>
      <w:r w:rsidR="00056B29">
        <w:t xml:space="preserve"> and</w:t>
      </w:r>
      <w:r w:rsidR="000B660D">
        <w:t xml:space="preserve"> </w:t>
      </w:r>
      <w:r w:rsidR="000B660D" w:rsidRPr="00D40A56">
        <w:rPr>
          <w:i/>
        </w:rPr>
        <w:t>f1-</w:t>
      </w:r>
      <w:r w:rsidR="000B660D" w:rsidRPr="00D40A56">
        <w:rPr>
          <w:i/>
          <w:iCs/>
        </w:rPr>
        <w:t>score</w:t>
      </w:r>
      <w:r w:rsidR="00073F3E">
        <w:t>.</w:t>
      </w:r>
      <w:r w:rsidR="00056B29">
        <w:t xml:space="preserve"> </w:t>
      </w:r>
      <w:r w:rsidR="00E64EBB">
        <w:t>For model comparison</w:t>
      </w:r>
      <w:r w:rsidR="00BF5260">
        <w:t xml:space="preserve">, </w:t>
      </w:r>
      <w:r w:rsidR="00893E12">
        <w:t xml:space="preserve">we use </w:t>
      </w:r>
      <w:r w:rsidR="00B86260">
        <w:t>some additional</w:t>
      </w:r>
      <w:r w:rsidR="00893E12">
        <w:t xml:space="preserve"> metrics</w:t>
      </w:r>
      <w:r w:rsidR="006A4B1A">
        <w:t xml:space="preserve"> </w:t>
      </w:r>
      <w:r w:rsidR="00893E12">
        <w:t>such as</w:t>
      </w:r>
      <w:r w:rsidR="000B660D">
        <w:t xml:space="preserve"> </w:t>
      </w:r>
      <w:r w:rsidR="000B660D" w:rsidRPr="00DE65B9">
        <w:rPr>
          <w:i/>
          <w:iCs/>
        </w:rPr>
        <w:t>Receiver Operating Characteristic</w:t>
      </w:r>
      <w:r w:rsidR="000B660D">
        <w:t xml:space="preserve"> (ROC) curve and its evaluation method </w:t>
      </w:r>
      <w:r w:rsidR="000B660D" w:rsidRPr="00DE65B9">
        <w:rPr>
          <w:i/>
          <w:iCs/>
        </w:rPr>
        <w:t>Area Under Curve</w:t>
      </w:r>
      <w:r w:rsidR="000B660D">
        <w:t xml:space="preserve"> (AUC). Also, we consider computation time for model training and testing. Because there </w:t>
      </w:r>
      <w:r w:rsidR="00807DCF">
        <w:t>occurs</w:t>
      </w:r>
      <w:r w:rsidR="000B660D">
        <w:t xml:space="preserve"> </w:t>
      </w:r>
      <w:r w:rsidR="00315228">
        <w:t xml:space="preserve">a </w:t>
      </w:r>
      <w:r w:rsidR="00142AC8">
        <w:t>significant</w:t>
      </w:r>
      <w:r w:rsidR="00807DCF">
        <w:t xml:space="preserve"> </w:t>
      </w:r>
      <w:r w:rsidR="0058305F">
        <w:t>fluctuation</w:t>
      </w:r>
      <w:r w:rsidR="000B660D">
        <w:t xml:space="preserve"> between consecutive algorithm executions</w:t>
      </w:r>
      <w:r w:rsidR="00315228">
        <w:t>,</w:t>
      </w:r>
      <w:r w:rsidR="000B660D">
        <w:t xml:space="preserve"> mainly caused by data shuffling, we </w:t>
      </w:r>
      <w:r w:rsidR="00C35327">
        <w:t>conduct ite</w:t>
      </w:r>
      <w:r w:rsidR="00FC399A">
        <w:t>rative classification for each model</w:t>
      </w:r>
      <w:r w:rsidR="000B660D">
        <w:t xml:space="preserve">. That allows us to evaluate model stability using variance and </w:t>
      </w:r>
      <w:r w:rsidR="00785205">
        <w:t>mean values</w:t>
      </w:r>
      <w:r w:rsidR="000B660D">
        <w:t xml:space="preserve"> </w:t>
      </w:r>
      <w:r w:rsidR="00785205">
        <w:t>of</w:t>
      </w:r>
      <w:r w:rsidR="000B660D">
        <w:t xml:space="preserve"> accuracy.</w:t>
      </w:r>
      <w:bookmarkStart w:id="105" w:name="_SKTime_classifiers"/>
      <w:bookmarkEnd w:id="105"/>
    </w:p>
    <w:p w14:paraId="3C3C252E" w14:textId="77777777" w:rsidR="000B660D" w:rsidRPr="00524475" w:rsidRDefault="000B660D" w:rsidP="008755A2">
      <w:pPr>
        <w:pStyle w:val="Heading3"/>
      </w:pPr>
      <w:bookmarkStart w:id="106" w:name="_Toc134268850"/>
      <w:r w:rsidRPr="00524475">
        <w:t>Sktime</w:t>
      </w:r>
      <w:r>
        <w:t xml:space="preserve"> API</w:t>
      </w:r>
      <w:bookmarkEnd w:id="106"/>
    </w:p>
    <w:p w14:paraId="6A6B29B4" w14:textId="66622252" w:rsidR="000B660D" w:rsidRDefault="000B660D" w:rsidP="003F1EA9">
      <w:r w:rsidRPr="00861F3F">
        <w:rPr>
          <w:i/>
          <w:iCs/>
        </w:rPr>
        <w:t>Sktime</w:t>
      </w:r>
      <w:r>
        <w:t xml:space="preserve"> is a</w:t>
      </w:r>
      <w:r w:rsidRPr="003204D2">
        <w:t xml:space="preserve"> unified framework for machine learning with time series.</w:t>
      </w:r>
      <w:r>
        <w:t xml:space="preserve"> It provides an easy to use, flexible, and modular open-source</w:t>
      </w:r>
      <w:r w:rsidRPr="00861F3F">
        <w:t xml:space="preserve"> framework for a wide range of time series machine learning </w:t>
      </w:r>
      <w:r w:rsidRPr="00861F3F">
        <w:lastRenderedPageBreak/>
        <w:t xml:space="preserve">tasks. It offers </w:t>
      </w:r>
      <w:r w:rsidRPr="00AC7117">
        <w:rPr>
          <w:i/>
        </w:rPr>
        <w:t>scikit</w:t>
      </w:r>
      <w:r w:rsidRPr="00861F3F">
        <w:t xml:space="preserve">-learn compatible interfaces and model composition tools, with the goal </w:t>
      </w:r>
      <w:r w:rsidR="00B713C2" w:rsidRPr="00861F3F">
        <w:t>of making</w:t>
      </w:r>
      <w:r w:rsidRPr="00861F3F">
        <w:t xml:space="preserve"> the ecosystem more usable and</w:t>
      </w:r>
      <w:r>
        <w:t xml:space="preserve"> interoperable as a whole. </w:t>
      </w:r>
      <w:r w:rsidRPr="00AC7117">
        <w:rPr>
          <w:i/>
        </w:rPr>
        <w:t>Sktime</w:t>
      </w:r>
      <w:r w:rsidRPr="00601AB4">
        <w:t xml:space="preserve"> features a unified interface for multiple time series learning tasks. Currently, </w:t>
      </w:r>
      <w:r>
        <w:t>it</w:t>
      </w:r>
      <w:r w:rsidRPr="00601AB4">
        <w:t xml:space="preserve"> support</w:t>
      </w:r>
      <w:r>
        <w:t>s</w:t>
      </w:r>
      <w:r w:rsidRPr="00601AB4">
        <w:t xml:space="preserve"> forecasting, time series classification, time series regression and time series clus</w:t>
      </w:r>
      <w:r>
        <w:t>tering. (</w:t>
      </w:r>
      <w:r w:rsidRPr="002F6ADD">
        <w:t>Löning</w:t>
      </w:r>
      <w:r>
        <w:t xml:space="preserve"> et. al, 2019)</w:t>
      </w:r>
      <w:r w:rsidR="00F75700">
        <w:t>(</w:t>
      </w:r>
      <w:r w:rsidR="00F75700">
        <w:fldChar w:fldCharType="begin"/>
      </w:r>
      <w:r w:rsidR="007D2C4E">
        <w:instrText xml:space="preserve"> ADDIN ZOTERO_ITEM CSL_CITATION {"citationID":"JLhiUaQM","properties":{"formattedCitation":"[23]","plainCitation":"[23]","noteIndex":0},"citationItems":[{"id":11,"uris":["http://zotero.org/users/11390376/items/EM5G4BWH"],"itemData":{"id":11,"type":"article-journal","abstract":"We present sktime -- a new scikit-learn compatible Python library with a unified interface for machine learning with time series. Time series data gives rise to various distinct but closely related learning tasks, such as forecasting and time series classification, many of which can be solved by reducing them to related simpler tasks. We discuss the main rationale for creating a unified interface, including reduction, as well as the design of sktime's core API, supported by a clear overview of common time series tasks and reduction approaches.","DOI":"10.48550/ARXIV.1909.07872","license":"arXiv.org perpetual, non-exclusive license","note":"publisher: arXiv\nversion: 1","source":"DOI.org (Datacite)","title":"Sktime: A Unified Interface for Machine Learning with Time Series","title-short":"Sktime","URL":"https://arxiv.org/abs/1909.07872","author":[{"family":"Löning","given":"Markus"},{"family":"Bagnall","given":"Anthony"},{"family":"Ganesh","given":"Sajaysurya"},{"family":"Kazakov","given":"Viktor"},{"family":"Lines","given":"Jason"},{"family":"Király","given":"Franz J."}],"accessed":{"date-parts":[["2023",2,6]]},"issued":{"date-parts":[["2019"]]}}}],"schema":"https://github.com/citation-style-language/schema/raw/master/csl-citation.json"} </w:instrText>
      </w:r>
      <w:r w:rsidR="00F75700">
        <w:fldChar w:fldCharType="separate"/>
      </w:r>
      <w:r w:rsidR="007D2C4E" w:rsidRPr="007D2C4E">
        <w:rPr>
          <w:rFonts w:ascii="Times New Roman" w:hAnsi="Times New Roman" w:cs="Times New Roman"/>
        </w:rPr>
        <w:t>[23]</w:t>
      </w:r>
      <w:r w:rsidR="00F75700">
        <w:fldChar w:fldCharType="end"/>
      </w:r>
      <w:r w:rsidR="00F75700">
        <w:t>)</w:t>
      </w:r>
      <w:r>
        <w:t xml:space="preserve"> According to the study of Löning </w:t>
      </w:r>
      <w:r w:rsidR="00197B25">
        <w:t>et al.</w:t>
      </w:r>
      <w:r>
        <w:t xml:space="preserve"> (2019</w:t>
      </w:r>
      <w:r w:rsidR="00F75700">
        <w:t>)</w:t>
      </w:r>
      <w:r>
        <w:t xml:space="preserve">, “the main goal of sktime is to create a unified API for multiple time series tasks, extending the common scikit-learn interface to the temporal setting, while staying close to its syntax and logic whenever possible. Following </w:t>
      </w:r>
      <w:r w:rsidRPr="004511D1">
        <w:rPr>
          <w:i/>
          <w:iCs/>
        </w:rPr>
        <w:t>scikit</w:t>
      </w:r>
      <w:r>
        <w:t>-</w:t>
      </w:r>
      <w:r w:rsidRPr="002E5C2C">
        <w:rPr>
          <w:i/>
          <w:iCs/>
        </w:rPr>
        <w:t>learn</w:t>
      </w:r>
      <w:r>
        <w:t>’s API allows us to re-utilise many of the algorithms available in scikit-learn, which is especially useful because of reduction to tabular tasks and because many specialised algorithms for time series are composites with tabular supervised learning algorithms as their components.”</w:t>
      </w:r>
      <w:r w:rsidR="00C068A7">
        <w:t xml:space="preserve"> Sktime features are represented in the table </w:t>
      </w:r>
      <w:r w:rsidR="00777C6A">
        <w:t>3.2A.</w:t>
      </w:r>
    </w:p>
    <w:p w14:paraId="019E1BA5" w14:textId="49A8D03F" w:rsidR="00777C6A" w:rsidRDefault="00777C6A" w:rsidP="00777C6A">
      <w:pPr>
        <w:pStyle w:val="Tableheader"/>
      </w:pPr>
      <w:r>
        <w:t>Table 3.2A: Sktime features.</w:t>
      </w:r>
    </w:p>
    <w:tbl>
      <w:tblPr>
        <w:tblStyle w:val="APAReport"/>
        <w:tblW w:w="0" w:type="auto"/>
        <w:tblLook w:val="04A0" w:firstRow="1" w:lastRow="0" w:firstColumn="1" w:lastColumn="0" w:noHBand="0" w:noVBand="1"/>
      </w:tblPr>
      <w:tblGrid>
        <w:gridCol w:w="1843"/>
        <w:gridCol w:w="7517"/>
      </w:tblGrid>
      <w:tr w:rsidR="001538F1" w14:paraId="463544A0" w14:textId="77777777" w:rsidTr="00E525E4">
        <w:trPr>
          <w:cnfStyle w:val="100000000000" w:firstRow="1" w:lastRow="0" w:firstColumn="0" w:lastColumn="0" w:oddVBand="0" w:evenVBand="0" w:oddHBand="0" w:evenHBand="0" w:firstRowFirstColumn="0" w:firstRowLastColumn="0" w:lastRowFirstColumn="0" w:lastRowLastColumn="0"/>
          <w:trHeight w:val="340"/>
        </w:trPr>
        <w:tc>
          <w:tcPr>
            <w:tcW w:w="1843" w:type="dxa"/>
            <w:vAlign w:val="center"/>
          </w:tcPr>
          <w:p w14:paraId="618D8F5F" w14:textId="53931502" w:rsidR="001538F1" w:rsidRPr="00E525E4" w:rsidRDefault="001538F1" w:rsidP="00777C6A">
            <w:pPr>
              <w:pStyle w:val="Table"/>
              <w:rPr>
                <w:b/>
                <w:bCs/>
              </w:rPr>
            </w:pPr>
          </w:p>
        </w:tc>
        <w:tc>
          <w:tcPr>
            <w:tcW w:w="7517" w:type="dxa"/>
            <w:vAlign w:val="center"/>
          </w:tcPr>
          <w:p w14:paraId="0EC211E5" w14:textId="2AE4389F" w:rsidR="001538F1" w:rsidRPr="00E525E4" w:rsidRDefault="001538F1" w:rsidP="00777C6A">
            <w:pPr>
              <w:pStyle w:val="Table"/>
              <w:rPr>
                <w:b/>
                <w:bCs/>
              </w:rPr>
            </w:pPr>
            <w:r w:rsidRPr="00E525E4">
              <w:rPr>
                <w:b/>
                <w:bCs/>
              </w:rPr>
              <w:t>Description</w:t>
            </w:r>
          </w:p>
        </w:tc>
      </w:tr>
      <w:tr w:rsidR="001538F1" w14:paraId="7A610F3D" w14:textId="77777777" w:rsidTr="00E525E4">
        <w:trPr>
          <w:trHeight w:val="397"/>
        </w:trPr>
        <w:tc>
          <w:tcPr>
            <w:tcW w:w="1843" w:type="dxa"/>
            <w:vAlign w:val="center"/>
          </w:tcPr>
          <w:p w14:paraId="04967E14" w14:textId="62FB0FE0" w:rsidR="001538F1" w:rsidRPr="00E525E4" w:rsidRDefault="008A17EB" w:rsidP="00777C6A">
            <w:pPr>
              <w:pStyle w:val="Table"/>
              <w:rPr>
                <w:b/>
                <w:bCs/>
              </w:rPr>
            </w:pPr>
            <w:r w:rsidRPr="00E525E4">
              <w:rPr>
                <w:b/>
                <w:bCs/>
              </w:rPr>
              <w:t>Definition</w:t>
            </w:r>
          </w:p>
        </w:tc>
        <w:tc>
          <w:tcPr>
            <w:tcW w:w="7517" w:type="dxa"/>
            <w:vAlign w:val="center"/>
          </w:tcPr>
          <w:p w14:paraId="1C6F717A" w14:textId="6F206C30" w:rsidR="001538F1" w:rsidRDefault="00A27716" w:rsidP="00777C6A">
            <w:pPr>
              <w:pStyle w:val="Table"/>
            </w:pPr>
            <w:r w:rsidRPr="00815941">
              <w:t>Modular, principled, and object-oriented</w:t>
            </w:r>
            <w:r>
              <w:t xml:space="preserve"> API</w:t>
            </w:r>
            <w:r w:rsidR="008A17EB" w:rsidRPr="00601AB4">
              <w:t xml:space="preserve"> for machine learning with time series, for the purpose of specifying, fitting, applying, and validating machine learning models.</w:t>
            </w:r>
          </w:p>
        </w:tc>
      </w:tr>
      <w:tr w:rsidR="00C772CD" w14:paraId="6924FDBC" w14:textId="77777777" w:rsidTr="00E525E4">
        <w:trPr>
          <w:trHeight w:val="397"/>
        </w:trPr>
        <w:tc>
          <w:tcPr>
            <w:tcW w:w="1843" w:type="dxa"/>
            <w:vAlign w:val="center"/>
          </w:tcPr>
          <w:p w14:paraId="3F83C662" w14:textId="760704DD" w:rsidR="00C772CD" w:rsidRPr="00E525E4" w:rsidRDefault="000070E4" w:rsidP="00777C6A">
            <w:pPr>
              <w:pStyle w:val="Table"/>
              <w:rPr>
                <w:b/>
                <w:bCs/>
              </w:rPr>
            </w:pPr>
            <w:r w:rsidRPr="00E525E4">
              <w:rPr>
                <w:b/>
                <w:bCs/>
              </w:rPr>
              <w:t>Interpreter</w:t>
            </w:r>
          </w:p>
        </w:tc>
        <w:tc>
          <w:tcPr>
            <w:tcW w:w="7517" w:type="dxa"/>
            <w:vAlign w:val="center"/>
          </w:tcPr>
          <w:p w14:paraId="3D5E63BC" w14:textId="5273CA48" w:rsidR="00C772CD" w:rsidRPr="00601AB4" w:rsidRDefault="008F38BB" w:rsidP="00777C6A">
            <w:pPr>
              <w:pStyle w:val="Table"/>
            </w:pPr>
            <w:r>
              <w:t>I</w:t>
            </w:r>
            <w:r w:rsidR="000070E4" w:rsidRPr="000070E4">
              <w:t>nteractive Python interpreter</w:t>
            </w:r>
            <w:r>
              <w:t>.</w:t>
            </w:r>
            <w:r w:rsidR="000070E4" w:rsidRPr="000070E4">
              <w:t xml:space="preserve"> </w:t>
            </w:r>
            <w:r>
              <w:t>N</w:t>
            </w:r>
            <w:r w:rsidR="000070E4" w:rsidRPr="000070E4">
              <w:t>o command-line interface or graphical user interface</w:t>
            </w:r>
          </w:p>
        </w:tc>
      </w:tr>
      <w:tr w:rsidR="001538F1" w14:paraId="74B8B918" w14:textId="77777777" w:rsidTr="00E525E4">
        <w:trPr>
          <w:trHeight w:val="397"/>
        </w:trPr>
        <w:tc>
          <w:tcPr>
            <w:tcW w:w="1843" w:type="dxa"/>
            <w:vAlign w:val="center"/>
          </w:tcPr>
          <w:p w14:paraId="789280A8" w14:textId="76F057DC" w:rsidR="001538F1" w:rsidRPr="00E525E4" w:rsidRDefault="0019255E" w:rsidP="00777C6A">
            <w:pPr>
              <w:pStyle w:val="Table"/>
              <w:rPr>
                <w:b/>
                <w:bCs/>
              </w:rPr>
            </w:pPr>
            <w:r w:rsidRPr="00E525E4">
              <w:rPr>
                <w:b/>
                <w:bCs/>
              </w:rPr>
              <w:t>Syntax</w:t>
            </w:r>
          </w:p>
        </w:tc>
        <w:tc>
          <w:tcPr>
            <w:tcW w:w="7517" w:type="dxa"/>
            <w:vAlign w:val="center"/>
          </w:tcPr>
          <w:p w14:paraId="275EA3A5" w14:textId="6426EA4B" w:rsidR="001538F1" w:rsidRDefault="00E54964" w:rsidP="00E54964">
            <w:pPr>
              <w:pStyle w:val="Table"/>
            </w:pPr>
            <w:r>
              <w:t>Interactive user experience with scikit-learn like syntax conventions.</w:t>
            </w:r>
          </w:p>
        </w:tc>
      </w:tr>
      <w:tr w:rsidR="001538F1" w14:paraId="74B94178" w14:textId="77777777" w:rsidTr="00E525E4">
        <w:trPr>
          <w:trHeight w:val="397"/>
        </w:trPr>
        <w:tc>
          <w:tcPr>
            <w:tcW w:w="1843" w:type="dxa"/>
            <w:vAlign w:val="center"/>
          </w:tcPr>
          <w:p w14:paraId="6DA1CAD9" w14:textId="6BD12041" w:rsidR="001538F1" w:rsidRPr="00E525E4" w:rsidRDefault="00303AB9" w:rsidP="00777C6A">
            <w:pPr>
              <w:pStyle w:val="Table"/>
              <w:rPr>
                <w:b/>
                <w:bCs/>
              </w:rPr>
            </w:pPr>
            <w:r w:rsidRPr="00E525E4">
              <w:rPr>
                <w:b/>
                <w:bCs/>
              </w:rPr>
              <w:t>Computation</w:t>
            </w:r>
          </w:p>
        </w:tc>
        <w:tc>
          <w:tcPr>
            <w:tcW w:w="7517" w:type="dxa"/>
            <w:vAlign w:val="center"/>
          </w:tcPr>
          <w:p w14:paraId="72EFCDDB" w14:textId="0323BA25" w:rsidR="001538F1" w:rsidRDefault="0019255E" w:rsidP="00777C6A">
            <w:pPr>
              <w:pStyle w:val="Table"/>
            </w:pPr>
            <w:r w:rsidRPr="0019255E">
              <w:t>In-memory computation of a single machine</w:t>
            </w:r>
            <w:r w:rsidR="00D1538D">
              <w:t>. N</w:t>
            </w:r>
            <w:r w:rsidRPr="0019255E">
              <w:t>o distributed computing</w:t>
            </w:r>
          </w:p>
        </w:tc>
      </w:tr>
      <w:tr w:rsidR="001538F1" w14:paraId="783F7A07" w14:textId="77777777" w:rsidTr="00E525E4">
        <w:trPr>
          <w:trHeight w:val="397"/>
        </w:trPr>
        <w:tc>
          <w:tcPr>
            <w:tcW w:w="1843" w:type="dxa"/>
            <w:vAlign w:val="center"/>
          </w:tcPr>
          <w:p w14:paraId="02117CA1" w14:textId="05A5B88C" w:rsidR="001538F1" w:rsidRPr="00E525E4" w:rsidRDefault="0019255E" w:rsidP="00777C6A">
            <w:pPr>
              <w:pStyle w:val="Table"/>
              <w:rPr>
                <w:b/>
                <w:bCs/>
              </w:rPr>
            </w:pPr>
            <w:r w:rsidRPr="00E525E4">
              <w:rPr>
                <w:b/>
                <w:bCs/>
              </w:rPr>
              <w:t xml:space="preserve">Data </w:t>
            </w:r>
            <w:r w:rsidR="00C772CD" w:rsidRPr="00E525E4">
              <w:rPr>
                <w:b/>
                <w:bCs/>
              </w:rPr>
              <w:t>handling</w:t>
            </w:r>
          </w:p>
        </w:tc>
        <w:tc>
          <w:tcPr>
            <w:tcW w:w="7517" w:type="dxa"/>
            <w:vAlign w:val="center"/>
          </w:tcPr>
          <w:p w14:paraId="73E6CC7B" w14:textId="45A0A75A" w:rsidR="001538F1" w:rsidRDefault="0019255E" w:rsidP="00777C6A">
            <w:pPr>
              <w:pStyle w:val="Table"/>
            </w:pPr>
            <w:r w:rsidRPr="0019255E">
              <w:t>Medium-sized data in Pandas and NumPy</w:t>
            </w:r>
          </w:p>
        </w:tc>
      </w:tr>
      <w:tr w:rsidR="001538F1" w14:paraId="37AD129B" w14:textId="77777777" w:rsidTr="00E525E4">
        <w:trPr>
          <w:trHeight w:val="397"/>
        </w:trPr>
        <w:tc>
          <w:tcPr>
            <w:tcW w:w="1843" w:type="dxa"/>
            <w:vAlign w:val="center"/>
          </w:tcPr>
          <w:p w14:paraId="36394C50" w14:textId="1C9F982E" w:rsidR="001538F1" w:rsidRPr="00E525E4" w:rsidRDefault="00D1538D" w:rsidP="00777C6A">
            <w:pPr>
              <w:pStyle w:val="Table"/>
              <w:rPr>
                <w:b/>
                <w:bCs/>
              </w:rPr>
            </w:pPr>
            <w:r w:rsidRPr="00E525E4">
              <w:rPr>
                <w:b/>
                <w:bCs/>
              </w:rPr>
              <w:t>Status</w:t>
            </w:r>
          </w:p>
        </w:tc>
        <w:tc>
          <w:tcPr>
            <w:tcW w:w="7517" w:type="dxa"/>
            <w:vAlign w:val="center"/>
          </w:tcPr>
          <w:p w14:paraId="4F3176F2" w14:textId="11BD7B2C" w:rsidR="001538F1" w:rsidRDefault="00E525E4" w:rsidP="00777C6A">
            <w:pPr>
              <w:pStyle w:val="Table"/>
            </w:pPr>
            <w:r>
              <w:t>Early stage of development (2019) and currently includes several state-of-the-art algorithms for time series classification.</w:t>
            </w:r>
          </w:p>
        </w:tc>
      </w:tr>
    </w:tbl>
    <w:p w14:paraId="4371B733" w14:textId="77777777" w:rsidR="00CC0EE4" w:rsidRPr="00524475" w:rsidRDefault="00CC0EE4" w:rsidP="00CC0EE4">
      <w:pPr>
        <w:ind w:firstLine="0"/>
      </w:pPr>
    </w:p>
    <w:p w14:paraId="2294C8CC" w14:textId="77D277D1" w:rsidR="00D55D03" w:rsidRDefault="000B660D" w:rsidP="004F4B54">
      <w:r w:rsidRPr="000D0336">
        <w:rPr>
          <w:i/>
        </w:rPr>
        <w:t>Sktime</w:t>
      </w:r>
      <w:r>
        <w:t xml:space="preserve"> </w:t>
      </w:r>
      <w:r w:rsidR="00CC0EE4">
        <w:t>a</w:t>
      </w:r>
      <w:r>
        <w:t xml:space="preserve">lgorithms are divided into sub-categories which </w:t>
      </w:r>
      <w:r w:rsidR="00FE7024">
        <w:t>are</w:t>
      </w:r>
      <w:r>
        <w:t xml:space="preserve"> </w:t>
      </w:r>
      <w:r>
        <w:rPr>
          <w:bCs/>
          <w:i/>
        </w:rPr>
        <w:t>i</w:t>
      </w:r>
      <w:r w:rsidRPr="00E51006">
        <w:rPr>
          <w:bCs/>
          <w:i/>
        </w:rPr>
        <w:t>nterval based</w:t>
      </w:r>
      <w:r>
        <w:t xml:space="preserve">, </w:t>
      </w:r>
      <w:r w:rsidRPr="00E51006">
        <w:rPr>
          <w:i/>
        </w:rPr>
        <w:t>distance based</w:t>
      </w:r>
      <w:r>
        <w:t xml:space="preserve">, </w:t>
      </w:r>
      <w:r w:rsidRPr="00E51006">
        <w:rPr>
          <w:i/>
        </w:rPr>
        <w:t>shapelet based</w:t>
      </w:r>
      <w:r>
        <w:t xml:space="preserve">, </w:t>
      </w:r>
      <w:r w:rsidRPr="00E51006">
        <w:rPr>
          <w:i/>
        </w:rPr>
        <w:t>dictionary based</w:t>
      </w:r>
      <w:r>
        <w:rPr>
          <w:i/>
        </w:rPr>
        <w:t>,</w:t>
      </w:r>
      <w:r>
        <w:t xml:space="preserve"> </w:t>
      </w:r>
      <w:r w:rsidRPr="00E51006">
        <w:rPr>
          <w:i/>
        </w:rPr>
        <w:t>feature based</w:t>
      </w:r>
      <w:r>
        <w:t xml:space="preserve">, and </w:t>
      </w:r>
      <w:r>
        <w:rPr>
          <w:i/>
        </w:rPr>
        <w:t>deep learning.</w:t>
      </w:r>
      <w:r w:rsidRPr="00524475">
        <w:t xml:space="preserve"> </w:t>
      </w:r>
      <w:r>
        <w:t>(</w:t>
      </w:r>
      <w:r w:rsidRPr="002F6ADD">
        <w:t>Löning</w:t>
      </w:r>
      <w:r>
        <w:t xml:space="preserve"> et. al, 2019) and (</w:t>
      </w:r>
      <w:r w:rsidRPr="00B3449C">
        <w:rPr>
          <w:rFonts w:cs="Times New Roman"/>
        </w:rPr>
        <w:t>Bagnall</w:t>
      </w:r>
      <w:r>
        <w:rPr>
          <w:rFonts w:cs="Times New Roman"/>
        </w:rPr>
        <w:t xml:space="preserve"> et al., 2019</w:t>
      </w:r>
      <w:r>
        <w:t>)</w:t>
      </w:r>
      <w:r>
        <w:rPr>
          <w:i/>
        </w:rPr>
        <w:t xml:space="preserve"> </w:t>
      </w:r>
      <w:r>
        <w:t>From these categories, models were selected</w:t>
      </w:r>
      <w:r w:rsidR="00031095">
        <w:t xml:space="preserve"> as follows</w:t>
      </w:r>
      <w:r>
        <w:t xml:space="preserve">: </w:t>
      </w:r>
      <w:r w:rsidR="00B1467A">
        <w:t>four</w:t>
      </w:r>
      <w:r>
        <w:t xml:space="preserve"> interval-based models TSF, STSF,</w:t>
      </w:r>
      <w:r w:rsidR="00B1467A">
        <w:t xml:space="preserve"> CTSF,</w:t>
      </w:r>
      <w:r>
        <w:t xml:space="preserve"> </w:t>
      </w:r>
      <w:r w:rsidR="00031095">
        <w:t xml:space="preserve">and </w:t>
      </w:r>
      <w:r>
        <w:t>RISE. Model RI</w:t>
      </w:r>
      <w:r w:rsidR="00435A4E">
        <w:t>C</w:t>
      </w:r>
      <w:r>
        <w:t xml:space="preserve"> is feature based,</w:t>
      </w:r>
      <w:r w:rsidR="009F7AE9">
        <w:t xml:space="preserve"> </w:t>
      </w:r>
      <w:r>
        <w:t>ST</w:t>
      </w:r>
      <w:r w:rsidR="00031095">
        <w:t>C</w:t>
      </w:r>
      <w:r>
        <w:t xml:space="preserve"> is shapelet based,</w:t>
      </w:r>
      <w:r w:rsidR="00171D7E">
        <w:t xml:space="preserve"> and</w:t>
      </w:r>
      <w:r>
        <w:t xml:space="preserve"> </w:t>
      </w:r>
      <w:r w:rsidR="00435A4E">
        <w:t>k</w:t>
      </w:r>
      <w:r>
        <w:t xml:space="preserve">NN-TS </w:t>
      </w:r>
      <w:r w:rsidR="00171D7E">
        <w:t>is</w:t>
      </w:r>
      <w:r>
        <w:t xml:space="preserve"> distance based</w:t>
      </w:r>
      <w:r w:rsidR="00171D7E">
        <w:t>.</w:t>
      </w:r>
      <w:r w:rsidR="00770A1C">
        <w:t xml:space="preserve"> </w:t>
      </w:r>
      <w:r w:rsidR="001A12FC">
        <w:t xml:space="preserve">Lastly, </w:t>
      </w:r>
      <w:r w:rsidR="00770A1C">
        <w:t xml:space="preserve">WEASEL </w:t>
      </w:r>
      <w:r w:rsidR="001A12FC">
        <w:t>was selected to represent</w:t>
      </w:r>
      <w:r w:rsidR="00770A1C">
        <w:t xml:space="preserve"> dictionary based models</w:t>
      </w:r>
      <w:r w:rsidR="001A12FC">
        <w:t xml:space="preserve"> in our </w:t>
      </w:r>
      <w:r w:rsidR="009843A8">
        <w:t>U-TSC study</w:t>
      </w:r>
      <w:r>
        <w:t xml:space="preserve">. </w:t>
      </w:r>
      <w:r w:rsidR="008711F3" w:rsidRPr="008711F3">
        <w:t xml:space="preserve"> </w:t>
      </w:r>
      <w:r w:rsidR="00FE7024">
        <w:t>The majority</w:t>
      </w:r>
      <w:r w:rsidR="008711F3">
        <w:t xml:space="preserve"> of applied U-TSC models are based on a decision tree algorithm and uses Random Forest (RF) as a base model, whose principals are depicted in </w:t>
      </w:r>
      <w:r w:rsidR="00647F78">
        <w:t>figure</w:t>
      </w:r>
      <w:r w:rsidR="008711F3">
        <w:t xml:space="preserve"> 3.2A. </w:t>
      </w:r>
      <w:r w:rsidR="00392DC2">
        <w:t>In the n</w:t>
      </w:r>
      <w:r w:rsidR="008711F3">
        <w:t>ext</w:t>
      </w:r>
      <w:r w:rsidR="00392DC2">
        <w:t xml:space="preserve"> section</w:t>
      </w:r>
      <w:r w:rsidR="008711F3">
        <w:t xml:space="preserve">, </w:t>
      </w:r>
      <w:r w:rsidR="00392DC2">
        <w:t xml:space="preserve">these </w:t>
      </w:r>
      <w:r w:rsidR="00D1350D">
        <w:t xml:space="preserve">selected </w:t>
      </w:r>
      <w:r w:rsidR="00392DC2">
        <w:t xml:space="preserve">models are </w:t>
      </w:r>
      <w:r w:rsidR="008711F3">
        <w:t>introduce</w:t>
      </w:r>
      <w:r w:rsidR="00392DC2">
        <w:t>d</w:t>
      </w:r>
      <w:r w:rsidR="008711F3">
        <w:t>.</w:t>
      </w:r>
    </w:p>
    <w:p w14:paraId="2007BD55" w14:textId="67C3E8A7" w:rsidR="00D55D03" w:rsidRDefault="00D55D03" w:rsidP="00D55D03">
      <w:pPr>
        <w:pStyle w:val="Heading3"/>
      </w:pPr>
      <w:bookmarkStart w:id="107" w:name="_Toc134268851"/>
      <w:r>
        <w:t>Random Forest algorithm</w:t>
      </w:r>
      <w:bookmarkEnd w:id="107"/>
    </w:p>
    <w:p w14:paraId="25AAD573" w14:textId="32193BCE" w:rsidR="004F4B54" w:rsidRDefault="003173BD" w:rsidP="004F4B54">
      <w:r w:rsidRPr="003173BD">
        <w:t>R</w:t>
      </w:r>
      <w:r w:rsidR="008711F3">
        <w:t xml:space="preserve">andom </w:t>
      </w:r>
      <w:r w:rsidR="00336918">
        <w:t>F</w:t>
      </w:r>
      <w:r w:rsidR="008711F3">
        <w:t>orest</w:t>
      </w:r>
      <w:r w:rsidRPr="003173BD">
        <w:t xml:space="preserve"> is a popular machine learning algorithm used for several types of classification tasks</w:t>
      </w:r>
      <w:r w:rsidR="00187FB5">
        <w:t xml:space="preserve">. </w:t>
      </w:r>
      <w:r w:rsidR="002F554B">
        <w:t>It</w:t>
      </w:r>
      <w:r w:rsidRPr="003173BD">
        <w:t xml:space="preserve"> is an ensemble of tree-structured classifiers. Every tree of the forest gives a </w:t>
      </w:r>
      <w:r w:rsidRPr="003173BD">
        <w:lastRenderedPageBreak/>
        <w:t>unit vote, assigning each input to the most probable class label. It is a fast</w:t>
      </w:r>
      <w:r w:rsidR="00052B07">
        <w:t xml:space="preserve"> </w:t>
      </w:r>
      <w:r w:rsidR="00052B07" w:rsidRPr="003173BD">
        <w:t>method</w:t>
      </w:r>
      <w:r w:rsidR="00052B07">
        <w:t xml:space="preserve"> and</w:t>
      </w:r>
      <w:r w:rsidRPr="003173BD">
        <w:t xml:space="preserve"> robust to noise</w:t>
      </w:r>
      <w:r w:rsidR="00052B07">
        <w:t>,</w:t>
      </w:r>
      <w:r w:rsidRPr="003173BD">
        <w:t xml:space="preserve"> which can identify non-linear patterns in the data. </w:t>
      </w:r>
      <w:r w:rsidR="00052B07">
        <w:t>RF</w:t>
      </w:r>
      <w:r w:rsidRPr="003173BD">
        <w:t xml:space="preserve"> can easily handle both numerical and categorical data. One of the major advantages of </w:t>
      </w:r>
      <w:r w:rsidR="00336918">
        <w:t>RF</w:t>
      </w:r>
      <w:r w:rsidRPr="003173BD">
        <w:t xml:space="preserve"> is that it does not suffer from </w:t>
      </w:r>
      <w:r w:rsidR="00FE7024" w:rsidRPr="003173BD">
        <w:t>overfitting</w:t>
      </w:r>
      <w:r w:rsidRPr="003173BD">
        <w:t>, even if more trees are appended to the forest.</w:t>
      </w:r>
      <w:r w:rsidR="002434D2" w:rsidRPr="002434D2">
        <w:t xml:space="preserve"> </w:t>
      </w:r>
      <w:r w:rsidR="002434D2">
        <w:t>(Chaudhary et al., 2016)</w:t>
      </w:r>
    </w:p>
    <w:p w14:paraId="7E76771A" w14:textId="7BB53704" w:rsidR="008D2C8F" w:rsidRDefault="008D2C8F" w:rsidP="008D2C8F">
      <w:pPr>
        <w:pStyle w:val="Picture"/>
      </w:pPr>
      <w:r>
        <w:drawing>
          <wp:inline distT="0" distB="0" distL="0" distR="0" wp14:anchorId="720C9B79" wp14:editId="24F23469">
            <wp:extent cx="4841515" cy="2945081"/>
            <wp:effectExtent l="0" t="0" r="0" b="8255"/>
            <wp:docPr id="270" name="Picture 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iagram&#10;&#10;Description automatically generated"/>
                    <pic:cNvPicPr/>
                  </pic:nvPicPr>
                  <pic:blipFill rotWithShape="1">
                    <a:blip r:embed="rId30" cstate="print">
                      <a:grayscl/>
                      <a:extLst>
                        <a:ext uri="{28A0092B-C50C-407E-A947-70E740481C1C}">
                          <a14:useLocalDpi xmlns:a14="http://schemas.microsoft.com/office/drawing/2010/main" val="0"/>
                        </a:ext>
                      </a:extLst>
                    </a:blip>
                    <a:srcRect t="11176"/>
                    <a:stretch/>
                  </pic:blipFill>
                  <pic:spPr bwMode="auto">
                    <a:xfrm>
                      <a:off x="0" y="0"/>
                      <a:ext cx="4877133" cy="2966747"/>
                    </a:xfrm>
                    <a:prstGeom prst="rect">
                      <a:avLst/>
                    </a:prstGeom>
                    <a:ln>
                      <a:noFill/>
                    </a:ln>
                    <a:extLst>
                      <a:ext uri="{53640926-AAD7-44D8-BBD7-CCE9431645EC}">
                        <a14:shadowObscured xmlns:a14="http://schemas.microsoft.com/office/drawing/2010/main"/>
                      </a:ext>
                    </a:extLst>
                  </pic:spPr>
                </pic:pic>
              </a:graphicData>
            </a:graphic>
          </wp:inline>
        </w:drawing>
      </w:r>
    </w:p>
    <w:p w14:paraId="677B8835" w14:textId="26C98332" w:rsidR="004423E0" w:rsidRDefault="004423E0" w:rsidP="004F4B54">
      <w:pPr>
        <w:pStyle w:val="Figurecaption"/>
      </w:pPr>
      <w:commentRangeStart w:id="108"/>
      <w:r>
        <w:t xml:space="preserve">Fig. 3.2A: </w:t>
      </w:r>
      <w:r w:rsidR="00CE7B88">
        <w:t>Principals of Random Forest (RF) algori</w:t>
      </w:r>
      <w:r w:rsidR="00FC2AF2">
        <w:t>t</w:t>
      </w:r>
      <w:r w:rsidR="00CE7B88">
        <w:t>hm.</w:t>
      </w:r>
      <w:commentRangeEnd w:id="108"/>
      <w:r w:rsidR="00506F74">
        <w:rPr>
          <w:rStyle w:val="CommentReference"/>
          <w:i w:val="0"/>
          <w:iCs w:val="0"/>
        </w:rPr>
        <w:commentReference w:id="108"/>
      </w:r>
    </w:p>
    <w:p w14:paraId="1026B316" w14:textId="77777777" w:rsidR="000B660D" w:rsidRDefault="000B660D" w:rsidP="008755A2">
      <w:pPr>
        <w:pStyle w:val="Heading3"/>
      </w:pPr>
      <w:bookmarkStart w:id="109" w:name="_Toc134268852"/>
      <w:r w:rsidRPr="00AC7117">
        <w:t>Time Series Forest Classifier (TSF)</w:t>
      </w:r>
      <w:bookmarkEnd w:id="109"/>
    </w:p>
    <w:p w14:paraId="37B10D23" w14:textId="4298661A" w:rsidR="000B660D" w:rsidRDefault="000B660D" w:rsidP="003F1EA9">
      <w:r>
        <w:t xml:space="preserve">TSF employs a combination of entropy gain and a distance measure, referred to as the Entrance (entropy and distance) gain, for evaluating the splits. TSF randomly samples </w:t>
      </w:r>
      <w:proofErr w:type="gramStart"/>
      <w:r>
        <w:t>features</w:t>
      </w:r>
      <w:proofErr w:type="gramEnd"/>
      <w:r>
        <w:t xml:space="preserve"> at each tree node and has computational complexity linear in the length of time </w:t>
      </w:r>
      <w:r w:rsidR="00B47A35">
        <w:t>series and</w:t>
      </w:r>
      <w:r>
        <w:t xml:space="preserve"> can be built using parallel computing techniques. The temporal importance curve captures the temporal characteristics useful for classification. Using simple features such as mean, standard deviation and slope it is computationally efficient and outperforms strong competitors such as 1-Nearest Neighbours with  dynamic time warping. (</w:t>
      </w:r>
      <w:r w:rsidR="00A70BDE">
        <w:t>Deng</w:t>
      </w:r>
      <w:r>
        <w:t xml:space="preserve"> et al., 2013)</w:t>
      </w:r>
      <w:r w:rsidR="005A6958">
        <w:t>(</w:t>
      </w:r>
      <w:r w:rsidR="005A6958">
        <w:fldChar w:fldCharType="begin"/>
      </w:r>
      <w:r w:rsidR="005A6958">
        <w:instrText xml:space="preserve"> ADDIN ZOTERO_ITEM CSL_CITATION {"citationID":"GUqKSEsl","properties":{"formattedCitation":"[25]","plainCitation":"[25]","noteIndex":0},"citationItems":[{"id":12,"uris":["http://zotero.org/users/11390376/items/E7EVL5GM"],"itemData":{"id":12,"type":"article-journal","container-title":"Information Sciences","DOI":"10.1016/j.ins.2013.02.030","ISSN":"00200255","journalAbbreviation":"Information Sciences","language":"en","page":"142-153","source":"DOI.org (Crossref)","title":"A time series forest for classification and feature extraction","volume":"239","author":[{"family":"Deng","given":"Houtao"},{"family":"Runger","given":"George"},{"family":"Tuv","given":"Eugene"},{"family":"Vladimir","given":"Martyanov"}],"issued":{"date-parts":[["2013",8]]}}}],"schema":"https://github.com/citation-style-language/schema/raw/master/csl-citation.json"} </w:instrText>
      </w:r>
      <w:r w:rsidR="005A6958">
        <w:fldChar w:fldCharType="separate"/>
      </w:r>
      <w:r w:rsidR="005A6958" w:rsidRPr="005A6958">
        <w:rPr>
          <w:rFonts w:ascii="Times New Roman" w:hAnsi="Times New Roman" w:cs="Times New Roman"/>
        </w:rPr>
        <w:t>[25]</w:t>
      </w:r>
      <w:r w:rsidR="005A6958">
        <w:fldChar w:fldCharType="end"/>
      </w:r>
      <w:r w:rsidR="005A6958">
        <w:t>)</w:t>
      </w:r>
      <w:r>
        <w:rPr>
          <w:b/>
        </w:rPr>
        <w:t xml:space="preserve"> </w:t>
      </w:r>
      <w:r>
        <w:t xml:space="preserve">TSF classifier adapts the </w:t>
      </w:r>
      <w:r w:rsidRPr="00AC7117">
        <w:rPr>
          <w:i/>
        </w:rPr>
        <w:t>Random Forest</w:t>
      </w:r>
      <w:r>
        <w:t xml:space="preserve"> classifier to series by steps below:</w:t>
      </w:r>
    </w:p>
    <w:p w14:paraId="59160F34" w14:textId="3CBD99D0" w:rsidR="003E470E" w:rsidRDefault="003E470E" w:rsidP="00E57643">
      <w:pPr>
        <w:pStyle w:val="Tableheader"/>
      </w:pPr>
      <w:commentRangeStart w:id="110"/>
      <w:commentRangeStart w:id="111"/>
      <w:commentRangeStart w:id="112"/>
      <w:r>
        <w:t xml:space="preserve">Table 3.2B: </w:t>
      </w:r>
      <w:r w:rsidR="00EF629D">
        <w:t>TSF algortihm steps.</w:t>
      </w:r>
      <w:commentRangeEnd w:id="110"/>
      <w:r w:rsidR="00BE0796">
        <w:rPr>
          <w:rStyle w:val="CommentReference"/>
          <w:noProof w:val="0"/>
        </w:rPr>
        <w:commentReference w:id="110"/>
      </w:r>
      <w:commentRangeEnd w:id="111"/>
      <w:r w:rsidR="00D90A31">
        <w:rPr>
          <w:rStyle w:val="CommentReference"/>
          <w:noProof w:val="0"/>
        </w:rPr>
        <w:commentReference w:id="111"/>
      </w:r>
      <w:commentRangeEnd w:id="112"/>
      <w:r w:rsidR="0077798A">
        <w:rPr>
          <w:rStyle w:val="CommentReference"/>
          <w:noProof w:val="0"/>
        </w:rPr>
        <w:commentReference w:id="112"/>
      </w:r>
    </w:p>
    <w:tbl>
      <w:tblPr>
        <w:tblStyle w:val="APAReport"/>
        <w:tblW w:w="0" w:type="auto"/>
        <w:tblLook w:val="04A0" w:firstRow="1" w:lastRow="0" w:firstColumn="1" w:lastColumn="0" w:noHBand="0" w:noVBand="1"/>
      </w:tblPr>
      <w:tblGrid>
        <w:gridCol w:w="993"/>
        <w:gridCol w:w="8367"/>
      </w:tblGrid>
      <w:tr w:rsidR="003E470E" w14:paraId="0630D970" w14:textId="77777777" w:rsidTr="00200C3A">
        <w:trPr>
          <w:cnfStyle w:val="100000000000" w:firstRow="1" w:lastRow="0" w:firstColumn="0" w:lastColumn="0" w:oddVBand="0" w:evenVBand="0" w:oddHBand="0" w:evenHBand="0" w:firstRowFirstColumn="0" w:firstRowLastColumn="0" w:lastRowFirstColumn="0" w:lastRowLastColumn="0"/>
          <w:trHeight w:val="340"/>
        </w:trPr>
        <w:tc>
          <w:tcPr>
            <w:tcW w:w="993" w:type="dxa"/>
            <w:vAlign w:val="center"/>
          </w:tcPr>
          <w:p w14:paraId="0C72E1D3" w14:textId="273AD4AA" w:rsidR="003E470E" w:rsidRPr="00EF629D" w:rsidRDefault="003E470E" w:rsidP="003E470E">
            <w:pPr>
              <w:pStyle w:val="Table"/>
              <w:rPr>
                <w:b/>
                <w:bCs/>
              </w:rPr>
            </w:pPr>
            <w:r w:rsidRPr="00EF629D">
              <w:rPr>
                <w:b/>
                <w:bCs/>
              </w:rPr>
              <w:t>Step</w:t>
            </w:r>
          </w:p>
        </w:tc>
        <w:tc>
          <w:tcPr>
            <w:tcW w:w="8367" w:type="dxa"/>
            <w:vAlign w:val="center"/>
          </w:tcPr>
          <w:p w14:paraId="2E4E2010" w14:textId="021BED49" w:rsidR="003E470E" w:rsidRPr="00EF629D" w:rsidRDefault="003E470E" w:rsidP="003E470E">
            <w:pPr>
              <w:pStyle w:val="Table"/>
              <w:rPr>
                <w:b/>
                <w:bCs/>
              </w:rPr>
            </w:pPr>
            <w:r w:rsidRPr="00EF629D">
              <w:rPr>
                <w:b/>
                <w:bCs/>
              </w:rPr>
              <w:t>Description</w:t>
            </w:r>
          </w:p>
        </w:tc>
      </w:tr>
      <w:tr w:rsidR="003E470E" w14:paraId="3CC31108" w14:textId="77777777" w:rsidTr="00200C3A">
        <w:trPr>
          <w:trHeight w:val="340"/>
        </w:trPr>
        <w:tc>
          <w:tcPr>
            <w:tcW w:w="993" w:type="dxa"/>
            <w:vAlign w:val="center"/>
          </w:tcPr>
          <w:p w14:paraId="1B124614" w14:textId="16FD4CCF" w:rsidR="003E470E" w:rsidRPr="00EF629D" w:rsidRDefault="003E470E" w:rsidP="003E470E">
            <w:pPr>
              <w:pStyle w:val="Table"/>
              <w:rPr>
                <w:b/>
                <w:bCs/>
              </w:rPr>
            </w:pPr>
            <w:r w:rsidRPr="00EF629D">
              <w:rPr>
                <w:b/>
                <w:bCs/>
              </w:rPr>
              <w:t>1</w:t>
            </w:r>
          </w:p>
        </w:tc>
        <w:tc>
          <w:tcPr>
            <w:tcW w:w="8367" w:type="dxa"/>
            <w:vAlign w:val="center"/>
          </w:tcPr>
          <w:p w14:paraId="27171D12" w14:textId="1EE2D792" w:rsidR="003E470E" w:rsidRDefault="003E470E" w:rsidP="003E470E">
            <w:pPr>
              <w:pStyle w:val="Table"/>
            </w:pPr>
            <w:r w:rsidRPr="003E470E">
              <w:t>Split the series into random intervals, with random start positions and random lengths</w:t>
            </w:r>
          </w:p>
        </w:tc>
      </w:tr>
      <w:tr w:rsidR="003E470E" w14:paraId="5A5942BC" w14:textId="77777777" w:rsidTr="00200C3A">
        <w:trPr>
          <w:trHeight w:val="340"/>
        </w:trPr>
        <w:tc>
          <w:tcPr>
            <w:tcW w:w="993" w:type="dxa"/>
            <w:vAlign w:val="center"/>
          </w:tcPr>
          <w:p w14:paraId="2271436A" w14:textId="0E786CE1" w:rsidR="003E470E" w:rsidRPr="00EF629D" w:rsidRDefault="003E470E" w:rsidP="003E470E">
            <w:pPr>
              <w:pStyle w:val="Table"/>
              <w:rPr>
                <w:b/>
                <w:bCs/>
              </w:rPr>
            </w:pPr>
            <w:r w:rsidRPr="00EF629D">
              <w:rPr>
                <w:b/>
                <w:bCs/>
              </w:rPr>
              <w:t>2</w:t>
            </w:r>
          </w:p>
        </w:tc>
        <w:tc>
          <w:tcPr>
            <w:tcW w:w="8367" w:type="dxa"/>
            <w:vAlign w:val="center"/>
          </w:tcPr>
          <w:p w14:paraId="6E33F55F" w14:textId="0F5053F9" w:rsidR="003E470E" w:rsidRDefault="003E470E" w:rsidP="003E470E">
            <w:pPr>
              <w:pStyle w:val="Table"/>
            </w:pPr>
            <w:r w:rsidRPr="003E470E">
              <w:t>Extract summary features (mean, standard deviation, and slope) from each interval into a single feature vector.</w:t>
            </w:r>
          </w:p>
        </w:tc>
      </w:tr>
      <w:tr w:rsidR="003E470E" w14:paraId="7D7D398A" w14:textId="77777777" w:rsidTr="00200C3A">
        <w:trPr>
          <w:trHeight w:val="340"/>
        </w:trPr>
        <w:tc>
          <w:tcPr>
            <w:tcW w:w="993" w:type="dxa"/>
            <w:vAlign w:val="center"/>
          </w:tcPr>
          <w:p w14:paraId="2D61FEA4" w14:textId="3CF5B8BF" w:rsidR="003E470E" w:rsidRPr="00EF629D" w:rsidRDefault="003E470E" w:rsidP="003E470E">
            <w:pPr>
              <w:pStyle w:val="Table"/>
              <w:rPr>
                <w:b/>
                <w:bCs/>
              </w:rPr>
            </w:pPr>
            <w:r w:rsidRPr="00EF629D">
              <w:rPr>
                <w:b/>
                <w:bCs/>
              </w:rPr>
              <w:lastRenderedPageBreak/>
              <w:t>3</w:t>
            </w:r>
          </w:p>
        </w:tc>
        <w:tc>
          <w:tcPr>
            <w:tcW w:w="8367" w:type="dxa"/>
            <w:vAlign w:val="center"/>
          </w:tcPr>
          <w:p w14:paraId="237292FA" w14:textId="421BBD4B" w:rsidR="003E470E" w:rsidRDefault="003E470E" w:rsidP="003E470E">
            <w:pPr>
              <w:pStyle w:val="Table"/>
            </w:pPr>
            <w:r w:rsidRPr="00AC7117">
              <w:t>Train a decision tree on the extracted features</w:t>
            </w:r>
            <w:r>
              <w:t>.</w:t>
            </w:r>
          </w:p>
        </w:tc>
      </w:tr>
      <w:tr w:rsidR="003E470E" w14:paraId="2BFC8F48" w14:textId="77777777" w:rsidTr="00200C3A">
        <w:trPr>
          <w:trHeight w:val="340"/>
        </w:trPr>
        <w:tc>
          <w:tcPr>
            <w:tcW w:w="993" w:type="dxa"/>
            <w:vAlign w:val="center"/>
          </w:tcPr>
          <w:p w14:paraId="4815503A" w14:textId="39BD5C64" w:rsidR="003E470E" w:rsidRPr="00EF629D" w:rsidRDefault="003E470E" w:rsidP="003E470E">
            <w:pPr>
              <w:pStyle w:val="Table"/>
              <w:rPr>
                <w:b/>
                <w:bCs/>
              </w:rPr>
            </w:pPr>
            <w:r w:rsidRPr="00EF629D">
              <w:rPr>
                <w:b/>
                <w:bCs/>
              </w:rPr>
              <w:t>4</w:t>
            </w:r>
          </w:p>
        </w:tc>
        <w:tc>
          <w:tcPr>
            <w:tcW w:w="8367" w:type="dxa"/>
            <w:vAlign w:val="center"/>
          </w:tcPr>
          <w:p w14:paraId="74B3ACE4" w14:textId="702EF9AB" w:rsidR="003E470E" w:rsidRDefault="003E470E" w:rsidP="003E470E">
            <w:pPr>
              <w:pStyle w:val="Table"/>
            </w:pPr>
            <w:r w:rsidRPr="00AC7117">
              <w:t>Repeat steps 1–3 until the required number of trees have been built or time runs out</w:t>
            </w:r>
            <w:r>
              <w:t>.</w:t>
            </w:r>
          </w:p>
        </w:tc>
      </w:tr>
    </w:tbl>
    <w:p w14:paraId="2D94E30F" w14:textId="513A9BDF" w:rsidR="006D48F1" w:rsidRDefault="006D48F1" w:rsidP="002D39CA"/>
    <w:p w14:paraId="37ECF7B6" w14:textId="77777777" w:rsidR="000B660D" w:rsidRPr="00A86EEE" w:rsidRDefault="000B660D" w:rsidP="008755A2">
      <w:pPr>
        <w:pStyle w:val="Heading3"/>
      </w:pPr>
      <w:bookmarkStart w:id="113" w:name="_Toc134268853"/>
      <w:r w:rsidRPr="00A86EEE">
        <w:t>Supervised Time Series Forest Classifier (STSF)</w:t>
      </w:r>
      <w:bookmarkEnd w:id="113"/>
    </w:p>
    <w:p w14:paraId="18E7DB8F" w14:textId="0676677C" w:rsidR="000B660D" w:rsidRDefault="00B92A63" w:rsidP="00BC2141">
      <w:r>
        <w:t>STSF is an ensemble of decision trees built on intervals selected through a supervised process using input of n series in length m for each tree. Then it samples data using classbalanced bagging. STSF improves the classification efficiency by examining only a set of sub-series of the original time series, and its tree-based structure allows interpretable outcomes. STSF adapts a top-down approach to search for relevant sub-series in three different time series representations prior to training any tree classifier, where the relevance of a sub-series is measured by feature ranking metrics, such as supervision signals.</w:t>
      </w:r>
      <w:r w:rsidR="00BC2141" w:rsidRPr="00BC2141">
        <w:t xml:space="preserve"> </w:t>
      </w:r>
      <w:r w:rsidR="00BC2141">
        <w:t>(Cabello et al., 2020)(</w:t>
      </w:r>
      <w:r w:rsidR="00BC2141">
        <w:fldChar w:fldCharType="begin"/>
      </w:r>
      <w:r w:rsidR="005A6958">
        <w:instrText xml:space="preserve"> ADDIN ZOTERO_ITEM CSL_CITATION {"citationID":"ci40XWPU","properties":{"formattedCitation":"[26]","plainCitation":"[26]","noteIndex":0},"citationItems":[{"id":14,"uris":["http://zotero.org/users/11390376/items/YDWZ7K9P"],"itemData":{"id":14,"type":"paper-conference","container-title":"2020 IEEE International Conference on Data Mining (ICDM)","DOI":"10.1109/ICDM50108.2020.00107","event-place":"Sorrento, Italy","event-title":"2020 IEEE International Conference on Data Mining (ICDM)","ISBN":"978-1-72818-316-9","page":"948-953","publisher":"IEEE","publisher-place":"Sorrento, Italy","source":"DOI.org (Crossref)","title":"Fast and Accurate Time Series Classification Through Supervised Interval Search","URL":"https://ieeexplore.ieee.org/document/9338332/","author":[{"family":"Cabello","given":"Nestor"},{"family":"Naghizade","given":"Elham"},{"family":"Qi","given":"Jianzhong"},{"family":"Kulik","given":"Lars"}],"accessed":{"date-parts":[["2023",2,6]]},"issued":{"date-parts":[["2020",11]]}}}],"schema":"https://github.com/citation-style-language/schema/raw/master/csl-citation.json"} </w:instrText>
      </w:r>
      <w:r w:rsidR="00BC2141">
        <w:fldChar w:fldCharType="separate"/>
      </w:r>
      <w:r w:rsidR="005A6958" w:rsidRPr="005A6958">
        <w:rPr>
          <w:rFonts w:ascii="Times New Roman" w:hAnsi="Times New Roman" w:cs="Times New Roman"/>
        </w:rPr>
        <w:t>[26]</w:t>
      </w:r>
      <w:r w:rsidR="00BC2141">
        <w:fldChar w:fldCharType="end"/>
      </w:r>
      <w:r w:rsidR="00BC2141">
        <w:t>)</w:t>
      </w:r>
    </w:p>
    <w:p w14:paraId="70ED7019" w14:textId="4CB1DA43" w:rsidR="00A70BDE" w:rsidRDefault="00A70BDE" w:rsidP="00B01DE8">
      <w:pPr>
        <w:pStyle w:val="Tableheader"/>
      </w:pPr>
      <w:r>
        <w:t>Table 3.2</w:t>
      </w:r>
      <w:r w:rsidR="00003017">
        <w:t>C</w:t>
      </w:r>
      <w:r>
        <w:t xml:space="preserve">: </w:t>
      </w:r>
      <w:r w:rsidR="00003017">
        <w:t>S</w:t>
      </w:r>
      <w:r>
        <w:t>TSF algortihm steps.</w:t>
      </w:r>
    </w:p>
    <w:tbl>
      <w:tblPr>
        <w:tblStyle w:val="APAReport"/>
        <w:tblW w:w="0" w:type="auto"/>
        <w:tblLook w:val="04A0" w:firstRow="1" w:lastRow="0" w:firstColumn="1" w:lastColumn="0" w:noHBand="0" w:noVBand="1"/>
      </w:tblPr>
      <w:tblGrid>
        <w:gridCol w:w="993"/>
        <w:gridCol w:w="8367"/>
      </w:tblGrid>
      <w:tr w:rsidR="00A70BDE" w14:paraId="2805C08A" w14:textId="77777777" w:rsidTr="00200C3A">
        <w:trPr>
          <w:cnfStyle w:val="100000000000" w:firstRow="1" w:lastRow="0" w:firstColumn="0" w:lastColumn="0" w:oddVBand="0" w:evenVBand="0" w:oddHBand="0" w:evenHBand="0" w:firstRowFirstColumn="0" w:firstRowLastColumn="0" w:lastRowFirstColumn="0" w:lastRowLastColumn="0"/>
          <w:trHeight w:val="340"/>
        </w:trPr>
        <w:tc>
          <w:tcPr>
            <w:tcW w:w="993" w:type="dxa"/>
            <w:vAlign w:val="center"/>
          </w:tcPr>
          <w:p w14:paraId="2A7C33BC" w14:textId="77777777" w:rsidR="00A70BDE" w:rsidRPr="00EF629D" w:rsidRDefault="00A70BDE" w:rsidP="00A54B9A">
            <w:pPr>
              <w:pStyle w:val="Table"/>
              <w:rPr>
                <w:b/>
                <w:bCs/>
              </w:rPr>
            </w:pPr>
            <w:r w:rsidRPr="00EF629D">
              <w:rPr>
                <w:b/>
                <w:bCs/>
              </w:rPr>
              <w:t>Step</w:t>
            </w:r>
          </w:p>
        </w:tc>
        <w:tc>
          <w:tcPr>
            <w:tcW w:w="8367" w:type="dxa"/>
            <w:vAlign w:val="center"/>
          </w:tcPr>
          <w:p w14:paraId="79D97FB8" w14:textId="77777777" w:rsidR="00A70BDE" w:rsidRPr="00EF629D" w:rsidRDefault="00A70BDE" w:rsidP="00A54B9A">
            <w:pPr>
              <w:pStyle w:val="Table"/>
              <w:rPr>
                <w:b/>
                <w:bCs/>
              </w:rPr>
            </w:pPr>
            <w:r w:rsidRPr="00EF629D">
              <w:rPr>
                <w:b/>
                <w:bCs/>
              </w:rPr>
              <w:t>Description</w:t>
            </w:r>
          </w:p>
        </w:tc>
      </w:tr>
      <w:tr w:rsidR="00A70BDE" w14:paraId="6C697043" w14:textId="77777777" w:rsidTr="00200C3A">
        <w:trPr>
          <w:trHeight w:val="340"/>
        </w:trPr>
        <w:tc>
          <w:tcPr>
            <w:tcW w:w="993" w:type="dxa"/>
            <w:vAlign w:val="center"/>
          </w:tcPr>
          <w:p w14:paraId="7FB829FF" w14:textId="77777777" w:rsidR="00A70BDE" w:rsidRPr="00EF629D" w:rsidRDefault="00A70BDE" w:rsidP="00A54B9A">
            <w:pPr>
              <w:pStyle w:val="Table"/>
              <w:rPr>
                <w:b/>
                <w:bCs/>
              </w:rPr>
            </w:pPr>
            <w:r w:rsidRPr="00EF629D">
              <w:rPr>
                <w:b/>
                <w:bCs/>
              </w:rPr>
              <w:t>1</w:t>
            </w:r>
          </w:p>
        </w:tc>
        <w:tc>
          <w:tcPr>
            <w:tcW w:w="8367" w:type="dxa"/>
            <w:vAlign w:val="center"/>
          </w:tcPr>
          <w:p w14:paraId="573020DC" w14:textId="2C656EBD" w:rsidR="00A70BDE" w:rsidRDefault="00003017" w:rsidP="00A54B9A">
            <w:pPr>
              <w:pStyle w:val="Table"/>
            </w:pPr>
            <w:r w:rsidRPr="00003017">
              <w:t xml:space="preserve">Input </w:t>
            </w:r>
            <w:r w:rsidRPr="00AC7CF5">
              <w:rPr>
                <w:i/>
                <w:iCs/>
              </w:rPr>
              <w:t>n</w:t>
            </w:r>
            <w:r w:rsidRPr="00003017">
              <w:t xml:space="preserve"> series </w:t>
            </w:r>
            <w:r w:rsidR="00AC7CF5">
              <w:t xml:space="preserve">of </w:t>
            </w:r>
            <w:r w:rsidRPr="00003017">
              <w:t xml:space="preserve">length </w:t>
            </w:r>
            <w:r w:rsidRPr="00AC7CF5">
              <w:rPr>
                <w:i/>
                <w:iCs/>
              </w:rPr>
              <w:t>m</w:t>
            </w:r>
            <w:r w:rsidRPr="00003017">
              <w:t xml:space="preserve"> </w:t>
            </w:r>
            <w:r w:rsidR="00AC7CF5">
              <w:t>f</w:t>
            </w:r>
            <w:r w:rsidRPr="00003017">
              <w:t>or each tree</w:t>
            </w:r>
          </w:p>
        </w:tc>
      </w:tr>
      <w:tr w:rsidR="00A70BDE" w14:paraId="7AE54817" w14:textId="77777777" w:rsidTr="00200C3A">
        <w:trPr>
          <w:trHeight w:val="340"/>
        </w:trPr>
        <w:tc>
          <w:tcPr>
            <w:tcW w:w="993" w:type="dxa"/>
            <w:vAlign w:val="center"/>
          </w:tcPr>
          <w:p w14:paraId="24049A1A" w14:textId="77777777" w:rsidR="00A70BDE" w:rsidRPr="00EF629D" w:rsidRDefault="00A70BDE" w:rsidP="00A54B9A">
            <w:pPr>
              <w:pStyle w:val="Table"/>
              <w:rPr>
                <w:b/>
                <w:bCs/>
              </w:rPr>
            </w:pPr>
            <w:r w:rsidRPr="00EF629D">
              <w:rPr>
                <w:b/>
                <w:bCs/>
              </w:rPr>
              <w:t>2</w:t>
            </w:r>
          </w:p>
        </w:tc>
        <w:tc>
          <w:tcPr>
            <w:tcW w:w="8367" w:type="dxa"/>
            <w:vAlign w:val="center"/>
          </w:tcPr>
          <w:p w14:paraId="5F989050" w14:textId="552FC367" w:rsidR="00A70BDE" w:rsidRDefault="00AC7CF5" w:rsidP="00A54B9A">
            <w:pPr>
              <w:pStyle w:val="Table"/>
            </w:pPr>
            <w:r w:rsidRPr="00A86EEE">
              <w:t>Sample</w:t>
            </w:r>
            <w:r w:rsidRPr="004255E7">
              <w:rPr>
                <w:i/>
                <w:iCs/>
              </w:rPr>
              <w:t xml:space="preserve"> X </w:t>
            </w:r>
            <w:r w:rsidRPr="00A86EEE">
              <w:t>using class-balanced bagging</w:t>
            </w:r>
            <w:r>
              <w:t>.</w:t>
            </w:r>
          </w:p>
        </w:tc>
      </w:tr>
      <w:tr w:rsidR="00A70BDE" w14:paraId="5C821FCE" w14:textId="77777777" w:rsidTr="00200C3A">
        <w:trPr>
          <w:trHeight w:val="340"/>
        </w:trPr>
        <w:tc>
          <w:tcPr>
            <w:tcW w:w="993" w:type="dxa"/>
            <w:vAlign w:val="center"/>
          </w:tcPr>
          <w:p w14:paraId="490BA44C" w14:textId="77777777" w:rsidR="00A70BDE" w:rsidRPr="00EF629D" w:rsidRDefault="00A70BDE" w:rsidP="00A54B9A">
            <w:pPr>
              <w:pStyle w:val="Table"/>
              <w:rPr>
                <w:b/>
                <w:bCs/>
              </w:rPr>
            </w:pPr>
            <w:r w:rsidRPr="00EF629D">
              <w:rPr>
                <w:b/>
                <w:bCs/>
              </w:rPr>
              <w:t>3</w:t>
            </w:r>
          </w:p>
        </w:tc>
        <w:tc>
          <w:tcPr>
            <w:tcW w:w="8367" w:type="dxa"/>
            <w:vAlign w:val="center"/>
          </w:tcPr>
          <w:p w14:paraId="5EAAE0E2" w14:textId="74F1B033" w:rsidR="00A70BDE" w:rsidRDefault="00AC7CF5" w:rsidP="00A54B9A">
            <w:pPr>
              <w:pStyle w:val="Table"/>
            </w:pPr>
            <w:r w:rsidRPr="00A86EEE">
              <w:t>Sample intervals for all 3 representations and 7 features using supervised method</w:t>
            </w:r>
            <w:r>
              <w:t>.</w:t>
            </w:r>
          </w:p>
        </w:tc>
      </w:tr>
      <w:tr w:rsidR="00A70BDE" w14:paraId="295BE099" w14:textId="77777777" w:rsidTr="00200C3A">
        <w:trPr>
          <w:trHeight w:val="340"/>
        </w:trPr>
        <w:tc>
          <w:tcPr>
            <w:tcW w:w="993" w:type="dxa"/>
            <w:vAlign w:val="center"/>
          </w:tcPr>
          <w:p w14:paraId="070B1CA6" w14:textId="77777777" w:rsidR="00A70BDE" w:rsidRPr="00EF629D" w:rsidRDefault="00A70BDE" w:rsidP="00A54B9A">
            <w:pPr>
              <w:pStyle w:val="Table"/>
              <w:rPr>
                <w:b/>
                <w:bCs/>
              </w:rPr>
            </w:pPr>
            <w:r w:rsidRPr="00EF629D">
              <w:rPr>
                <w:b/>
                <w:bCs/>
              </w:rPr>
              <w:t>4</w:t>
            </w:r>
          </w:p>
        </w:tc>
        <w:tc>
          <w:tcPr>
            <w:tcW w:w="8367" w:type="dxa"/>
            <w:vAlign w:val="center"/>
          </w:tcPr>
          <w:p w14:paraId="5056B49E" w14:textId="09F9E662" w:rsidR="00A70BDE" w:rsidRDefault="009632E6" w:rsidP="00A54B9A">
            <w:pPr>
              <w:pStyle w:val="Table"/>
            </w:pPr>
            <w:r w:rsidRPr="00A86EEE">
              <w:t xml:space="preserve">Find </w:t>
            </w:r>
            <w:r w:rsidRPr="00A86EEE">
              <w:rPr>
                <w:i/>
              </w:rPr>
              <w:t>mean</w:t>
            </w:r>
            <w:r w:rsidRPr="00A86EEE">
              <w:t xml:space="preserve">, </w:t>
            </w:r>
            <w:r w:rsidRPr="00A86EEE">
              <w:rPr>
                <w:i/>
              </w:rPr>
              <w:t>median</w:t>
            </w:r>
            <w:r w:rsidRPr="00A86EEE">
              <w:t xml:space="preserve">, </w:t>
            </w:r>
            <w:r w:rsidRPr="00A86EEE">
              <w:rPr>
                <w:i/>
              </w:rPr>
              <w:t>std</w:t>
            </w:r>
            <w:r w:rsidRPr="00A86EEE">
              <w:t xml:space="preserve">, </w:t>
            </w:r>
            <w:r w:rsidRPr="00A86EEE">
              <w:rPr>
                <w:i/>
              </w:rPr>
              <w:t>slope</w:t>
            </w:r>
            <w:r w:rsidRPr="00A86EEE">
              <w:t xml:space="preserve">, </w:t>
            </w:r>
            <w:r w:rsidRPr="00A86EEE">
              <w:rPr>
                <w:i/>
              </w:rPr>
              <w:t>iqr</w:t>
            </w:r>
            <w:r w:rsidRPr="00A86EEE">
              <w:t xml:space="preserve">, </w:t>
            </w:r>
            <w:r w:rsidRPr="00A86EEE">
              <w:rPr>
                <w:i/>
              </w:rPr>
              <w:t>min</w:t>
            </w:r>
            <w:r w:rsidRPr="00A86EEE">
              <w:t xml:space="preserve"> and </w:t>
            </w:r>
            <w:r w:rsidRPr="00A86EEE">
              <w:rPr>
                <w:i/>
              </w:rPr>
              <w:t>max</w:t>
            </w:r>
            <w:r w:rsidRPr="00A86EEE">
              <w:t xml:space="preserve"> using their corresponding interval for each r</w:t>
            </w:r>
            <w:r>
              <w:t>ep</w:t>
            </w:r>
            <w:r w:rsidRPr="00A86EEE">
              <w:t>resentation, concatenate to form new data set</w:t>
            </w:r>
            <w:r>
              <w:t>.</w:t>
            </w:r>
          </w:p>
        </w:tc>
      </w:tr>
      <w:tr w:rsidR="009632E6" w14:paraId="55A564BD" w14:textId="77777777" w:rsidTr="00200C3A">
        <w:trPr>
          <w:trHeight w:val="340"/>
        </w:trPr>
        <w:tc>
          <w:tcPr>
            <w:tcW w:w="993" w:type="dxa"/>
            <w:vAlign w:val="center"/>
          </w:tcPr>
          <w:p w14:paraId="706E2B23" w14:textId="071FC095" w:rsidR="009632E6" w:rsidRPr="00EF629D" w:rsidRDefault="004255E7" w:rsidP="00A54B9A">
            <w:pPr>
              <w:pStyle w:val="Table"/>
              <w:rPr>
                <w:b/>
                <w:bCs/>
              </w:rPr>
            </w:pPr>
            <w:r>
              <w:rPr>
                <w:b/>
                <w:bCs/>
              </w:rPr>
              <w:t>5</w:t>
            </w:r>
          </w:p>
        </w:tc>
        <w:tc>
          <w:tcPr>
            <w:tcW w:w="8367" w:type="dxa"/>
            <w:vAlign w:val="center"/>
          </w:tcPr>
          <w:p w14:paraId="4D79D321" w14:textId="46C458C9" w:rsidR="009632E6" w:rsidRPr="00A86EEE" w:rsidRDefault="009632E6" w:rsidP="00A54B9A">
            <w:pPr>
              <w:pStyle w:val="Table"/>
            </w:pPr>
            <w:r w:rsidRPr="00A86EEE">
              <w:t>Build decision tree on new data set</w:t>
            </w:r>
            <w:r w:rsidR="004255E7">
              <w:t>.</w:t>
            </w:r>
          </w:p>
        </w:tc>
      </w:tr>
      <w:tr w:rsidR="009632E6" w14:paraId="5CD9D0EF" w14:textId="77777777" w:rsidTr="00200C3A">
        <w:trPr>
          <w:trHeight w:val="340"/>
        </w:trPr>
        <w:tc>
          <w:tcPr>
            <w:tcW w:w="993" w:type="dxa"/>
            <w:vAlign w:val="center"/>
          </w:tcPr>
          <w:p w14:paraId="6CCF339E" w14:textId="682BBF83" w:rsidR="009632E6" w:rsidRPr="00EF629D" w:rsidRDefault="004255E7" w:rsidP="00A54B9A">
            <w:pPr>
              <w:pStyle w:val="Table"/>
              <w:rPr>
                <w:b/>
                <w:bCs/>
              </w:rPr>
            </w:pPr>
            <w:r>
              <w:rPr>
                <w:b/>
                <w:bCs/>
              </w:rPr>
              <w:t>6</w:t>
            </w:r>
          </w:p>
        </w:tc>
        <w:tc>
          <w:tcPr>
            <w:tcW w:w="8367" w:type="dxa"/>
            <w:vAlign w:val="center"/>
          </w:tcPr>
          <w:p w14:paraId="63FC3067" w14:textId="7BF02A75" w:rsidR="009632E6" w:rsidRPr="00A86EEE" w:rsidRDefault="009632E6" w:rsidP="00A54B9A">
            <w:pPr>
              <w:pStyle w:val="Table"/>
            </w:pPr>
            <w:r w:rsidRPr="00A86EEE">
              <w:t>Ensemble the trees with averaged probability estimates</w:t>
            </w:r>
            <w:r>
              <w:t>.</w:t>
            </w:r>
          </w:p>
        </w:tc>
      </w:tr>
    </w:tbl>
    <w:p w14:paraId="018425F8" w14:textId="006D4B58" w:rsidR="000B660D" w:rsidRDefault="000B660D" w:rsidP="002D39CA"/>
    <w:p w14:paraId="45B13EC2" w14:textId="77777777" w:rsidR="000B660D" w:rsidRPr="001D0799" w:rsidRDefault="000B660D" w:rsidP="009F0C5F">
      <w:pPr>
        <w:pStyle w:val="Heading3"/>
        <w:keepNext w:val="0"/>
        <w:keepLines w:val="0"/>
      </w:pPr>
      <w:bookmarkStart w:id="114" w:name="_Toc134268854"/>
      <w:r w:rsidRPr="001D0799">
        <w:t>Random Interval Spectral Ensemble (RISE)</w:t>
      </w:r>
      <w:bookmarkEnd w:id="114"/>
    </w:p>
    <w:p w14:paraId="5DC3B3EE" w14:textId="507A55DC" w:rsidR="000B660D" w:rsidRDefault="000B660D" w:rsidP="009F0C5F">
      <w:r>
        <w:t>The Random Interval Spectral Ensemble (RISE) is a recently introduced tree-based ensemble time series classification algorithm, where each tree is built on a distinct set of Fourier, autocorrelation, and partial autocorrelation features (</w:t>
      </w:r>
      <w:r w:rsidRPr="00F76DE5">
        <w:rPr>
          <w:rFonts w:cs="Times New Roman"/>
        </w:rPr>
        <w:t>Flyn</w:t>
      </w:r>
      <w:r>
        <w:rPr>
          <w:rFonts w:cs="Times New Roman"/>
        </w:rPr>
        <w:t>n</w:t>
      </w:r>
      <w:r w:rsidR="004E42A5">
        <w:rPr>
          <w:rFonts w:cs="Times New Roman"/>
        </w:rPr>
        <w:t xml:space="preserve"> et al.</w:t>
      </w:r>
      <w:r>
        <w:rPr>
          <w:rFonts w:cs="Times New Roman"/>
        </w:rPr>
        <w:t>, 2019</w:t>
      </w:r>
      <w:r>
        <w:t>)</w:t>
      </w:r>
      <w:r w:rsidR="00257C10">
        <w:t>(</w:t>
      </w:r>
      <w:r w:rsidR="00257C10">
        <w:fldChar w:fldCharType="begin"/>
      </w:r>
      <w:r w:rsidR="00257C10">
        <w:instrText xml:space="preserve"> ADDIN ZOTERO_ITEM CSL_CITATION {"citationID":"RX2olSzK","properties":{"formattedCitation":"[27]","plainCitation":"[27]","noteIndex":0},"citationItems":[{"id":16,"uris":["http://zotero.org/users/11390376/items/E25BB7UF"],"itemData":{"id":16,"type":"chapter","container-title":"Hybrid Artificial Intelligent Systems","event-place":"Cham","ISBN":"978-3-030-29858-6","language":"en","note":"collection-title: Lecture Notes in Computer Science\nDOI: 10.1007/978-3-030-29859-3_33","page":"381-392","publisher":"Springer International Publishing","publisher-place":"Cham","source":"DOI.org (Crossref)","title":"The Contract Random Interval Spectral Ensemble (c-RISE): The Effect of Contracting a Classifier on Accuracy","title-short":"The Contract Random Interval Spectral Ensemble (c-RISE)","URL":"http://link.springer.com/10.1007/978-3-030-29859-3_33","volume":"11734","editor":[{"family":"Pérez García","given":"Hilde"},{"family":"Sánchez González","given":"Lidia"},{"family":"Castejón Limas","given":"Manuel"},{"family":"Quintián Pardo","given":"Héctor"},{"family":"Corchado Rodríguez","given":"Emilio"}],"author":[{"family":"Flynn","given":"Michael"},{"family":"Large","given":"James"},{"family":"Bagnall","given":"Tony"}],"accessed":{"date-parts":[["2023",2,6]]},"issued":{"date-parts":[["2019"]]}}}],"schema":"https://github.com/citation-style-language/schema/raw/master/csl-citation.json"} </w:instrText>
      </w:r>
      <w:r w:rsidR="00257C10">
        <w:fldChar w:fldCharType="separate"/>
      </w:r>
      <w:r w:rsidR="00257C10" w:rsidRPr="00257C10">
        <w:rPr>
          <w:rFonts w:ascii="Times New Roman" w:hAnsi="Times New Roman" w:cs="Times New Roman"/>
        </w:rPr>
        <w:t>[27]</w:t>
      </w:r>
      <w:r w:rsidR="00257C10">
        <w:fldChar w:fldCharType="end"/>
      </w:r>
      <w:r w:rsidR="00257C10">
        <w:t>)</w:t>
      </w:r>
      <w:r>
        <w:t xml:space="preserve">. RISE is a popular variant of </w:t>
      </w:r>
      <w:r w:rsidRPr="001D0799">
        <w:rPr>
          <w:i/>
        </w:rPr>
        <w:t>Time Series Forest</w:t>
      </w:r>
      <w:r>
        <w:rPr>
          <w:i/>
        </w:rPr>
        <w:t xml:space="preserve">. </w:t>
      </w:r>
      <w:r w:rsidRPr="001D0799">
        <w:t>RISE differs from Time Series Forest in two ways. First, it uses a single time series interval per tree. Second, it is trained using spectral features extracted from the series, instead of summary statistics.</w:t>
      </w:r>
      <w:r>
        <w:t xml:space="preserve"> </w:t>
      </w:r>
      <w:r w:rsidRPr="001D0799">
        <w:t>RISE use</w:t>
      </w:r>
      <w:r>
        <w:t>s</w:t>
      </w:r>
      <w:r w:rsidRPr="001D0799">
        <w:t xml:space="preserve"> several series-to-series feature extr</w:t>
      </w:r>
      <w:r>
        <w:t>action transformers, including</w:t>
      </w:r>
      <w:r w:rsidR="00A3180C">
        <w:t xml:space="preserve"> f</w:t>
      </w:r>
      <w:r w:rsidRPr="001D0799">
        <w:t>itted auto-regressive coefficients</w:t>
      </w:r>
      <w:r w:rsidR="00A3180C">
        <w:t>, e</w:t>
      </w:r>
      <w:r w:rsidRPr="001D0799">
        <w:t>stimated autocorrelation coefficients</w:t>
      </w:r>
      <w:r w:rsidR="009F0C5F">
        <w:t>, and p</w:t>
      </w:r>
      <w:r w:rsidRPr="001D0799">
        <w:t>ower spectrum coefficients (the coefficients of the Fourier transform)</w:t>
      </w:r>
      <w:r>
        <w:t>.</w:t>
      </w:r>
      <w:r w:rsidR="009F0C5F">
        <w:t xml:space="preserve"> </w:t>
      </w:r>
      <w:r w:rsidRPr="001D0799">
        <w:t>The RISE algorithm is s</w:t>
      </w:r>
      <w:r>
        <w:t>traightforward</w:t>
      </w:r>
      <w:r w:rsidR="009F0C5F">
        <w:t xml:space="preserve"> containing the following steps</w:t>
      </w:r>
      <w:r>
        <w:t>:</w:t>
      </w:r>
    </w:p>
    <w:p w14:paraId="0DAAAEB7" w14:textId="35EE7F37" w:rsidR="000155A9" w:rsidRDefault="000155A9" w:rsidP="00B01DE8">
      <w:pPr>
        <w:pStyle w:val="Tableheader"/>
      </w:pPr>
      <w:r>
        <w:lastRenderedPageBreak/>
        <w:t>Table 3.2D: RISE algortihm steps.</w:t>
      </w:r>
    </w:p>
    <w:tbl>
      <w:tblPr>
        <w:tblStyle w:val="APAReport"/>
        <w:tblW w:w="0" w:type="auto"/>
        <w:tblLook w:val="04A0" w:firstRow="1" w:lastRow="0" w:firstColumn="1" w:lastColumn="0" w:noHBand="0" w:noVBand="1"/>
      </w:tblPr>
      <w:tblGrid>
        <w:gridCol w:w="993"/>
        <w:gridCol w:w="8367"/>
      </w:tblGrid>
      <w:tr w:rsidR="0049644A" w14:paraId="3A656D91" w14:textId="77777777" w:rsidTr="00200C3A">
        <w:trPr>
          <w:cnfStyle w:val="100000000000" w:firstRow="1" w:lastRow="0" w:firstColumn="0" w:lastColumn="0" w:oddVBand="0" w:evenVBand="0" w:oddHBand="0" w:evenHBand="0" w:firstRowFirstColumn="0" w:firstRowLastColumn="0" w:lastRowFirstColumn="0" w:lastRowLastColumn="0"/>
          <w:trHeight w:val="340"/>
        </w:trPr>
        <w:tc>
          <w:tcPr>
            <w:tcW w:w="993" w:type="dxa"/>
            <w:vAlign w:val="center"/>
          </w:tcPr>
          <w:p w14:paraId="5C41F384" w14:textId="77777777" w:rsidR="0049644A" w:rsidRPr="00EF629D" w:rsidRDefault="0049644A" w:rsidP="00A54B9A">
            <w:pPr>
              <w:pStyle w:val="Table"/>
              <w:rPr>
                <w:b/>
                <w:bCs/>
              </w:rPr>
            </w:pPr>
            <w:r w:rsidRPr="00EF629D">
              <w:rPr>
                <w:b/>
                <w:bCs/>
              </w:rPr>
              <w:t>Step</w:t>
            </w:r>
          </w:p>
        </w:tc>
        <w:tc>
          <w:tcPr>
            <w:tcW w:w="8367" w:type="dxa"/>
            <w:vAlign w:val="center"/>
          </w:tcPr>
          <w:p w14:paraId="6927E412" w14:textId="77777777" w:rsidR="0049644A" w:rsidRPr="00EF629D" w:rsidRDefault="0049644A" w:rsidP="00A54B9A">
            <w:pPr>
              <w:pStyle w:val="Table"/>
              <w:rPr>
                <w:b/>
                <w:bCs/>
              </w:rPr>
            </w:pPr>
            <w:r w:rsidRPr="00EF629D">
              <w:rPr>
                <w:b/>
                <w:bCs/>
              </w:rPr>
              <w:t>Description</w:t>
            </w:r>
          </w:p>
        </w:tc>
      </w:tr>
      <w:tr w:rsidR="0049644A" w14:paraId="6DDE092E" w14:textId="77777777" w:rsidTr="00200C3A">
        <w:trPr>
          <w:trHeight w:val="340"/>
        </w:trPr>
        <w:tc>
          <w:tcPr>
            <w:tcW w:w="993" w:type="dxa"/>
            <w:vAlign w:val="center"/>
          </w:tcPr>
          <w:p w14:paraId="60292426" w14:textId="77777777" w:rsidR="0049644A" w:rsidRPr="00EF629D" w:rsidRDefault="0049644A" w:rsidP="00A54B9A">
            <w:pPr>
              <w:pStyle w:val="Table"/>
              <w:rPr>
                <w:b/>
                <w:bCs/>
              </w:rPr>
            </w:pPr>
            <w:r w:rsidRPr="00EF629D">
              <w:rPr>
                <w:b/>
                <w:bCs/>
              </w:rPr>
              <w:t>1</w:t>
            </w:r>
          </w:p>
        </w:tc>
        <w:tc>
          <w:tcPr>
            <w:tcW w:w="8367" w:type="dxa"/>
            <w:vAlign w:val="center"/>
          </w:tcPr>
          <w:p w14:paraId="255CA2CB" w14:textId="15CB9507" w:rsidR="0049644A" w:rsidRDefault="0049644A" w:rsidP="00A54B9A">
            <w:pPr>
              <w:pStyle w:val="Table"/>
            </w:pPr>
            <w:r w:rsidRPr="001D0799">
              <w:t>Select random interval of a se</w:t>
            </w:r>
            <w:r>
              <w:t xml:space="preserve">ries (length is a power of 2). </w:t>
            </w:r>
            <w:r w:rsidRPr="001D0799">
              <w:t>For the f</w:t>
            </w:r>
            <w:r>
              <w:t>irst tree, use the whole series.</w:t>
            </w:r>
          </w:p>
        </w:tc>
      </w:tr>
      <w:tr w:rsidR="0049644A" w14:paraId="3AB43CD9" w14:textId="77777777" w:rsidTr="00200C3A">
        <w:trPr>
          <w:trHeight w:val="340"/>
        </w:trPr>
        <w:tc>
          <w:tcPr>
            <w:tcW w:w="993" w:type="dxa"/>
            <w:vAlign w:val="center"/>
          </w:tcPr>
          <w:p w14:paraId="7A1315D4" w14:textId="77777777" w:rsidR="0049644A" w:rsidRPr="00EF629D" w:rsidRDefault="0049644A" w:rsidP="00A54B9A">
            <w:pPr>
              <w:pStyle w:val="Table"/>
              <w:rPr>
                <w:b/>
                <w:bCs/>
              </w:rPr>
            </w:pPr>
            <w:r w:rsidRPr="00EF629D">
              <w:rPr>
                <w:b/>
                <w:bCs/>
              </w:rPr>
              <w:t>2</w:t>
            </w:r>
          </w:p>
        </w:tc>
        <w:tc>
          <w:tcPr>
            <w:tcW w:w="8367" w:type="dxa"/>
            <w:vAlign w:val="center"/>
          </w:tcPr>
          <w:p w14:paraId="49396A6A" w14:textId="2B37CAE5" w:rsidR="0049644A" w:rsidRDefault="00004425" w:rsidP="00A54B9A">
            <w:pPr>
              <w:pStyle w:val="Table"/>
            </w:pPr>
            <w:r w:rsidRPr="00004425">
              <w:t>For the same interval on each series, apply the series-to-series feature extraction transformers (autoregressive coefficients, autocorrelation coefficients, and power spectrum coefficients)</w:t>
            </w:r>
          </w:p>
        </w:tc>
      </w:tr>
      <w:tr w:rsidR="0049644A" w14:paraId="19CCB749" w14:textId="77777777" w:rsidTr="00200C3A">
        <w:trPr>
          <w:trHeight w:val="340"/>
        </w:trPr>
        <w:tc>
          <w:tcPr>
            <w:tcW w:w="993" w:type="dxa"/>
            <w:vAlign w:val="center"/>
          </w:tcPr>
          <w:p w14:paraId="2F8F3097" w14:textId="77777777" w:rsidR="0049644A" w:rsidRPr="00EF629D" w:rsidRDefault="0049644A" w:rsidP="00A54B9A">
            <w:pPr>
              <w:pStyle w:val="Table"/>
              <w:rPr>
                <w:b/>
                <w:bCs/>
              </w:rPr>
            </w:pPr>
            <w:r w:rsidRPr="00EF629D">
              <w:rPr>
                <w:b/>
                <w:bCs/>
              </w:rPr>
              <w:t>3</w:t>
            </w:r>
          </w:p>
        </w:tc>
        <w:tc>
          <w:tcPr>
            <w:tcW w:w="8367" w:type="dxa"/>
            <w:vAlign w:val="center"/>
          </w:tcPr>
          <w:p w14:paraId="2347EFF1" w14:textId="6FBEBB22" w:rsidR="0049644A" w:rsidRDefault="00004425" w:rsidP="00A54B9A">
            <w:pPr>
              <w:pStyle w:val="Table"/>
            </w:pPr>
            <w:r w:rsidRPr="001D0799">
              <w:t>Form a new training set by concatenating the extracted features</w:t>
            </w:r>
            <w:r>
              <w:t>.</w:t>
            </w:r>
          </w:p>
        </w:tc>
      </w:tr>
      <w:tr w:rsidR="0049644A" w14:paraId="0CB36BDA" w14:textId="77777777" w:rsidTr="00200C3A">
        <w:trPr>
          <w:trHeight w:val="340"/>
        </w:trPr>
        <w:tc>
          <w:tcPr>
            <w:tcW w:w="993" w:type="dxa"/>
            <w:vAlign w:val="center"/>
          </w:tcPr>
          <w:p w14:paraId="5DA030FA" w14:textId="77777777" w:rsidR="0049644A" w:rsidRPr="00EF629D" w:rsidRDefault="0049644A" w:rsidP="00A54B9A">
            <w:pPr>
              <w:pStyle w:val="Table"/>
              <w:rPr>
                <w:b/>
                <w:bCs/>
              </w:rPr>
            </w:pPr>
            <w:r w:rsidRPr="00EF629D">
              <w:rPr>
                <w:b/>
                <w:bCs/>
              </w:rPr>
              <w:t>4</w:t>
            </w:r>
          </w:p>
        </w:tc>
        <w:tc>
          <w:tcPr>
            <w:tcW w:w="8367" w:type="dxa"/>
            <w:vAlign w:val="center"/>
          </w:tcPr>
          <w:p w14:paraId="6583CF45" w14:textId="03551D98" w:rsidR="0049644A" w:rsidRDefault="000155A9" w:rsidP="00A54B9A">
            <w:pPr>
              <w:pStyle w:val="Table"/>
            </w:pPr>
            <w:r w:rsidRPr="000155A9">
              <w:t>Train a decision tree classifier</w:t>
            </w:r>
          </w:p>
        </w:tc>
      </w:tr>
      <w:tr w:rsidR="0049644A" w14:paraId="518CA4A0" w14:textId="77777777" w:rsidTr="00200C3A">
        <w:trPr>
          <w:trHeight w:val="340"/>
        </w:trPr>
        <w:tc>
          <w:tcPr>
            <w:tcW w:w="993" w:type="dxa"/>
            <w:vAlign w:val="center"/>
          </w:tcPr>
          <w:p w14:paraId="5A3D3F3E" w14:textId="77777777" w:rsidR="0049644A" w:rsidRPr="00EF629D" w:rsidRDefault="0049644A" w:rsidP="00A54B9A">
            <w:pPr>
              <w:pStyle w:val="Table"/>
              <w:rPr>
                <w:b/>
                <w:bCs/>
              </w:rPr>
            </w:pPr>
            <w:r>
              <w:rPr>
                <w:b/>
                <w:bCs/>
              </w:rPr>
              <w:t>5</w:t>
            </w:r>
          </w:p>
        </w:tc>
        <w:tc>
          <w:tcPr>
            <w:tcW w:w="8367" w:type="dxa"/>
            <w:vAlign w:val="center"/>
          </w:tcPr>
          <w:p w14:paraId="7AB01E70" w14:textId="3E3AF800" w:rsidR="0049644A" w:rsidRPr="000155A9" w:rsidRDefault="000155A9" w:rsidP="000155A9">
            <w:pPr>
              <w:rPr>
                <w:sz w:val="18"/>
                <w:szCs w:val="18"/>
              </w:rPr>
            </w:pPr>
            <w:r w:rsidRPr="000155A9">
              <w:rPr>
                <w:sz w:val="18"/>
                <w:szCs w:val="18"/>
              </w:rPr>
              <w:t>Ensemble 1–4.</w:t>
            </w:r>
          </w:p>
        </w:tc>
      </w:tr>
    </w:tbl>
    <w:p w14:paraId="37DAAB5F" w14:textId="735D1513" w:rsidR="000B660D" w:rsidRDefault="000B660D" w:rsidP="002D39CA"/>
    <w:p w14:paraId="5749533F" w14:textId="06C049D0" w:rsidR="000B660D" w:rsidRDefault="000B660D" w:rsidP="008171F7">
      <w:r w:rsidRPr="001D0799">
        <w:t>Class probabilities are calculated as a proportion of base classifier votes. RISE controls the run time by creating an adaptive model of the time to build a single tree. This is important for long series</w:t>
      </w:r>
      <w:r w:rsidR="009975DE">
        <w:t xml:space="preserve">, </w:t>
      </w:r>
      <w:r w:rsidRPr="001D0799">
        <w:t>such as audio</w:t>
      </w:r>
      <w:r w:rsidR="009975DE">
        <w:t>,</w:t>
      </w:r>
      <w:r w:rsidRPr="001D0799">
        <w:t xml:space="preserve"> where very large intervals can mean very few trees.</w:t>
      </w:r>
      <w:r w:rsidR="00BD6E48">
        <w:t xml:space="preserve"> (Bagnal et al., 2020)(</w:t>
      </w:r>
      <w:r w:rsidR="00BD6E48">
        <w:fldChar w:fldCharType="begin"/>
      </w:r>
      <w:r w:rsidR="00BD6E48">
        <w:instrText xml:space="preserve"> ADDIN ZOTERO_ITEM CSL_CITATION {"citationID":"phZnbxkD","properties":{"formattedCitation":"[28]","plainCitation":"[28]","noteIndex":0},"citationItems":[{"id":78,"uris":["http://zotero.org/users/11390376/items/AX9FSFXB"],"itemData":{"id":78,"type":"chapter","container-title":"Advanced Analytics and Learning on Temporal Data","event-place":"Cham","ISBN":"978-3-030-65741-3","language":"en","note":"collection-title: Lecture Notes in Computer Science\nDOI: 10.1007/978-3-030-65742-0_1","page":"3-18","publisher":"Springer International Publishing","publisher-place":"Cham","source":"DOI.org (Crossref)","title":"On the Usage and Performance of the Hierarchical Vote Collective of Transformation-Based Ensembles Version 1.0 (HIVE-COTE v1.0)","URL":"http://link.springer.com/10.1007/978-3-030-65742-0_1","volume":"12588","editor":[{"family":"Lemaire","given":"Vincent"},{"family":"Malinowski","given":"Simon"},{"family":"Bagnall","given":"Anthony"},{"family":"Guyet","given":"Thomas"},{"family":"Tavenard","given":"Romain"},{"family":"Ifrim","given":"Georgiana"}],"author":[{"family":"Bagnall","given":"Anthony"},{"family":"Flynn","given":"Michael"},{"family":"Large","given":"James"},{"family":"Lines","given":"Jason"},{"family":"Middlehurst","given":"Matthew"}],"accessed":{"date-parts":[["2023",4,5]]},"issued":{"date-parts":[["2020"]]}}}],"schema":"https://github.com/citation-style-language/schema/raw/master/csl-citation.json"} </w:instrText>
      </w:r>
      <w:r w:rsidR="00BD6E48">
        <w:fldChar w:fldCharType="separate"/>
      </w:r>
      <w:r w:rsidR="00BD6E48" w:rsidRPr="00BD6E48">
        <w:rPr>
          <w:rFonts w:ascii="Times New Roman" w:hAnsi="Times New Roman" w:cs="Times New Roman"/>
        </w:rPr>
        <w:t>[28]</w:t>
      </w:r>
      <w:r w:rsidR="00BD6E48">
        <w:fldChar w:fldCharType="end"/>
      </w:r>
      <w:r w:rsidR="00BD6E48">
        <w:t>)</w:t>
      </w:r>
      <w:r w:rsidR="00D62028">
        <w:t>.</w:t>
      </w:r>
    </w:p>
    <w:p w14:paraId="598F78CF" w14:textId="31EA37EF" w:rsidR="000B660D" w:rsidRPr="001D0799" w:rsidRDefault="000B660D" w:rsidP="008755A2">
      <w:pPr>
        <w:pStyle w:val="Heading3"/>
      </w:pPr>
      <w:bookmarkStart w:id="115" w:name="_Toc134268855"/>
      <w:r>
        <w:t>Random Interval Classifier (RI</w:t>
      </w:r>
      <w:r w:rsidR="00435A4E">
        <w:t>C</w:t>
      </w:r>
      <w:r>
        <w:t>)</w:t>
      </w:r>
      <w:bookmarkEnd w:id="115"/>
    </w:p>
    <w:p w14:paraId="701A8951" w14:textId="704E5D27" w:rsidR="000B660D" w:rsidRDefault="000B660D" w:rsidP="003F1EA9">
      <w:pPr>
        <w:keepNext/>
        <w:keepLines/>
      </w:pPr>
      <w:r w:rsidRPr="001D0799">
        <w:t>This classifier simply trans</w:t>
      </w:r>
      <w:r>
        <w:t xml:space="preserve">forms the input data using the </w:t>
      </w:r>
      <w:r w:rsidRPr="008D6757">
        <w:rPr>
          <w:i/>
        </w:rPr>
        <w:t>random intervals</w:t>
      </w:r>
      <w:r w:rsidRPr="001D0799">
        <w:t xml:space="preserve"> transformer and builds a provided estimator using the transformed data.</w:t>
      </w:r>
      <w:r w:rsidR="00836E37">
        <w:t xml:space="preserve"> </w:t>
      </w:r>
      <w:r w:rsidR="00B1661A">
        <w:t xml:space="preserve">Applied estimator </w:t>
      </w:r>
      <w:r w:rsidR="00917253">
        <w:t>d</w:t>
      </w:r>
      <w:r w:rsidR="00B1661A" w:rsidRPr="00B1661A">
        <w:t>efaults to a Rotation Forest with 200 trees</w:t>
      </w:r>
      <w:r w:rsidR="00B1661A">
        <w:t>.</w:t>
      </w:r>
      <w:r w:rsidR="00917253" w:rsidRPr="00917253">
        <w:t xml:space="preserve"> </w:t>
      </w:r>
      <w:r w:rsidR="009C2BF1">
        <w:t xml:space="preserve">As described </w:t>
      </w:r>
      <w:r w:rsidR="00917253" w:rsidRPr="00917253">
        <w:t>in</w:t>
      </w:r>
      <w:r w:rsidR="00AD7FDA">
        <w:t xml:space="preserve"> </w:t>
      </w:r>
      <w:r w:rsidR="00507B00">
        <w:t xml:space="preserve">the </w:t>
      </w:r>
      <w:r w:rsidR="00AD7FDA">
        <w:t>study of</w:t>
      </w:r>
      <w:r w:rsidR="00917253" w:rsidRPr="00917253">
        <w:t xml:space="preserve"> Rodriguez et al (2013)</w:t>
      </w:r>
      <w:r w:rsidR="00C212DC">
        <w:t>(</w:t>
      </w:r>
      <w:r w:rsidR="00C212DC">
        <w:fldChar w:fldCharType="begin"/>
      </w:r>
      <w:r w:rsidR="00C212DC">
        <w:instrText xml:space="preserve"> ADDIN ZOTERO_ITEM CSL_CITATION {"citationID":"842Tg8Gb","properties":{"formattedCitation":"[29]","plainCitation":"[29]","noteIndex":0},"citationItems":[{"id":82,"uris":["http://zotero.org/users/11390376/items/LH66QPAM"],"itemData":{"id":82,"type":"article-journal","container-title":"IEEE Transactions on Pattern Analysis and Machine Intelligence","DOI":"10.1109/TPAMI.2006.211","ISSN":"0162-8828, 2160-9292","issue":"10","journalAbbreviation":"IEEE Trans. Pattern Anal. Mach. Intell.","page":"1619-1630","source":"DOI.org (Crossref)","title":"Rotation Forest: A New Classifier Ensemble Method","title-short":"Rotation Forest","volume":"28","author":[{"family":"Rodriguez","given":"J.J."},{"family":"Kuncheva","given":"L.I."},{"family":"Alonso","given":"C.J."}],"issued":{"date-parts":[["2006",10]]}}}],"schema":"https://github.com/citation-style-language/schema/raw/master/csl-citation.json"} </w:instrText>
      </w:r>
      <w:r w:rsidR="00C212DC">
        <w:fldChar w:fldCharType="separate"/>
      </w:r>
      <w:r w:rsidR="00C212DC" w:rsidRPr="00C212DC">
        <w:rPr>
          <w:rFonts w:ascii="Times New Roman" w:hAnsi="Times New Roman" w:cs="Times New Roman"/>
        </w:rPr>
        <w:t>[29]</w:t>
      </w:r>
      <w:r w:rsidR="00C212DC">
        <w:fldChar w:fldCharType="end"/>
      </w:r>
      <w:r w:rsidR="00C212DC">
        <w:t>)</w:t>
      </w:r>
      <w:r w:rsidR="00941BB2">
        <w:t xml:space="preserve">, </w:t>
      </w:r>
      <w:r w:rsidR="005A6292">
        <w:t xml:space="preserve">Rotation Forest </w:t>
      </w:r>
      <w:r w:rsidR="008A710D">
        <w:t>constructs</w:t>
      </w:r>
      <w:r w:rsidR="00917253" w:rsidRPr="00917253">
        <w:t xml:space="preserve"> a forest of trees buil</w:t>
      </w:r>
      <w:r w:rsidR="00DE64EE">
        <w:t>t</w:t>
      </w:r>
      <w:r w:rsidR="00917253" w:rsidRPr="00917253">
        <w:t xml:space="preserve"> on random portions of the data transformed using PCA</w:t>
      </w:r>
      <w:r w:rsidR="00941BB2">
        <w:t>.</w:t>
      </w:r>
    </w:p>
    <w:p w14:paraId="02115333" w14:textId="44106498" w:rsidR="000B660D" w:rsidRPr="008D6757" w:rsidRDefault="000B660D" w:rsidP="008755A2">
      <w:pPr>
        <w:pStyle w:val="Heading3"/>
      </w:pPr>
      <w:bookmarkStart w:id="116" w:name="_Toc134268856"/>
      <w:r w:rsidRPr="008D6757">
        <w:t>Shapelet Transform Classifier (ST</w:t>
      </w:r>
      <w:r w:rsidR="00BF01C5">
        <w:t>C</w:t>
      </w:r>
      <w:r w:rsidRPr="008D6757">
        <w:t>)</w:t>
      </w:r>
      <w:bookmarkEnd w:id="116"/>
    </w:p>
    <w:p w14:paraId="66D87AC9" w14:textId="5BCB6E9C" w:rsidR="00BF01C5" w:rsidRDefault="000B660D" w:rsidP="00AD2DF9">
      <w:r w:rsidRPr="008D6757">
        <w:t>Shapelets are subsequences, or small sub-shapes of time series that are representative of a class. They can be used to d</w:t>
      </w:r>
      <w:r>
        <w:t>etect phase-independent localiz</w:t>
      </w:r>
      <w:r w:rsidRPr="008D6757">
        <w:t>ed similarity betwe</w:t>
      </w:r>
      <w:r>
        <w:t xml:space="preserve">en series within the same class. </w:t>
      </w:r>
      <w:r w:rsidRPr="008D6757">
        <w:t>Shapelet-based classifiers search for shapelets with discriminatory power.</w:t>
      </w:r>
      <w:r>
        <w:t xml:space="preserve"> </w:t>
      </w:r>
      <w:r w:rsidRPr="008D6757">
        <w:t>These shapelet features can then be used to interpret a shapelet-based classifier — the presence of certain shapelets make one class more likely than another.</w:t>
      </w:r>
    </w:p>
    <w:p w14:paraId="1023FDD9" w14:textId="5662C107" w:rsidR="000B660D" w:rsidRDefault="000B660D" w:rsidP="008755A2">
      <w:pPr>
        <w:pStyle w:val="Heading3"/>
      </w:pPr>
      <w:bookmarkStart w:id="117" w:name="_Toc134268857"/>
      <w:r w:rsidRPr="000804DF">
        <w:t>K-Nearest Neigh</w:t>
      </w:r>
      <w:r>
        <w:t>bo</w:t>
      </w:r>
      <w:r w:rsidRPr="000804DF">
        <w:t>r</w:t>
      </w:r>
      <w:r>
        <w:t>s</w:t>
      </w:r>
      <w:r w:rsidRPr="000804DF">
        <w:t xml:space="preserve"> Time Series</w:t>
      </w:r>
      <w:r>
        <w:t xml:space="preserve"> (</w:t>
      </w:r>
      <w:r w:rsidR="00435A4E">
        <w:t>k</w:t>
      </w:r>
      <w:r>
        <w:t>NN-TS)</w:t>
      </w:r>
      <w:bookmarkEnd w:id="117"/>
    </w:p>
    <w:p w14:paraId="4FCE14F2" w14:textId="77777777" w:rsidR="000B660D" w:rsidRDefault="000B660D" w:rsidP="003F1EA9">
      <w:pPr>
        <w:keepNext/>
        <w:keepLines/>
      </w:pPr>
      <w:r w:rsidRPr="009629A7">
        <w:t>K</w:t>
      </w:r>
      <w:r>
        <w:t>NN-TS classifier</w:t>
      </w:r>
      <w:r w:rsidRPr="009629A7">
        <w:t xml:space="preserve"> finds the k nearest neighbors of a time series and the predicted class is determined with </w:t>
      </w:r>
      <w:r w:rsidRPr="00196C2B">
        <w:rPr>
          <w:i/>
          <w:iCs/>
        </w:rPr>
        <w:t>majority voting</w:t>
      </w:r>
      <w:r w:rsidRPr="009629A7">
        <w:t xml:space="preserve">. A key parameter of this algorithm is the </w:t>
      </w:r>
      <w:r w:rsidRPr="00517B6D">
        <w:rPr>
          <w:i/>
          <w:iCs/>
        </w:rPr>
        <w:t>metric</w:t>
      </w:r>
      <w:r w:rsidRPr="009629A7">
        <w:t xml:space="preserve"> used to find the nearest neighbors. A popular metric for time series is the Dynamic Time Warping metric</w:t>
      </w:r>
      <w:r>
        <w:t>.</w:t>
      </w:r>
    </w:p>
    <w:p w14:paraId="7ED2C6F0" w14:textId="77777777" w:rsidR="000B660D" w:rsidRDefault="000B660D" w:rsidP="00082776">
      <w:pPr>
        <w:pStyle w:val="Heading3"/>
      </w:pPr>
      <w:bookmarkStart w:id="118" w:name="_Toc134268858"/>
      <w:r w:rsidRPr="000804DF">
        <w:t>Composable Time Series Forest</w:t>
      </w:r>
      <w:r>
        <w:t xml:space="preserve"> (CTSF)</w:t>
      </w:r>
      <w:bookmarkEnd w:id="118"/>
    </w:p>
    <w:p w14:paraId="17777F6A" w14:textId="77777777" w:rsidR="00E15E68" w:rsidRDefault="000B660D" w:rsidP="00E15E68">
      <w:r>
        <w:t xml:space="preserve">CTSF is like </w:t>
      </w:r>
      <w:r w:rsidRPr="00B25FC8">
        <w:t>Time Series Forest Classifier as described.</w:t>
      </w:r>
      <w:r>
        <w:t xml:space="preserve"> </w:t>
      </w:r>
      <w:r w:rsidRPr="00B25FC8">
        <w:t xml:space="preserve">A time series forest is an adaptation of the random forest for time-series data. It fits a number of decision tree classifiers on various </w:t>
      </w:r>
      <w:r w:rsidRPr="00B25FC8">
        <w:lastRenderedPageBreak/>
        <w:t xml:space="preserve">sub-samples of a transformed dataset and uses averaging to improve the </w:t>
      </w:r>
      <w:r w:rsidRPr="00670F52">
        <w:rPr>
          <w:i/>
          <w:iCs/>
        </w:rPr>
        <w:t>predictive accuracy</w:t>
      </w:r>
      <w:r w:rsidRPr="00B25FC8">
        <w:t xml:space="preserve"> and control </w:t>
      </w:r>
      <w:r w:rsidRPr="00670F52">
        <w:rPr>
          <w:i/>
          <w:iCs/>
        </w:rPr>
        <w:t>over-fitting</w:t>
      </w:r>
      <w:r w:rsidRPr="00B25FC8">
        <w:t>.</w:t>
      </w:r>
    </w:p>
    <w:p w14:paraId="1CD6FD6D" w14:textId="67ACB46D" w:rsidR="00442AC5" w:rsidRDefault="00F7148F" w:rsidP="005B395C">
      <w:pPr>
        <w:pStyle w:val="Heading3"/>
      </w:pPr>
      <w:bookmarkStart w:id="119" w:name="_Toc134268859"/>
      <w:r w:rsidRPr="00442AC5">
        <w:t>Word Extr</w:t>
      </w:r>
      <w:r>
        <w:t>a</w:t>
      </w:r>
      <w:r w:rsidRPr="00442AC5">
        <w:t xml:space="preserve">ction for </w:t>
      </w:r>
      <w:r>
        <w:t>T</w:t>
      </w:r>
      <w:r w:rsidRPr="00442AC5">
        <w:t>ime S</w:t>
      </w:r>
      <w:r>
        <w:t>e</w:t>
      </w:r>
      <w:r w:rsidRPr="00442AC5">
        <w:t xml:space="preserve">ries </w:t>
      </w:r>
      <w:r>
        <w:t>Cl</w:t>
      </w:r>
      <w:r w:rsidRPr="00442AC5">
        <w:t>assification</w:t>
      </w:r>
      <w:r>
        <w:t xml:space="preserve"> </w:t>
      </w:r>
      <w:r w:rsidR="002C4BD3">
        <w:t>(</w:t>
      </w:r>
      <w:r w:rsidR="0070217D">
        <w:t>WEASEL</w:t>
      </w:r>
      <w:r w:rsidR="002C4BD3">
        <w:t>)</w:t>
      </w:r>
      <w:bookmarkEnd w:id="119"/>
    </w:p>
    <w:p w14:paraId="17399093" w14:textId="76D35DD1" w:rsidR="00442AC5" w:rsidRPr="00442AC5" w:rsidRDefault="00F81760" w:rsidP="00442AC5">
      <w:pPr>
        <w:rPr>
          <w:rFonts w:asciiTheme="majorHAnsi" w:eastAsiaTheme="majorEastAsia" w:hAnsiTheme="majorHAnsi" w:cstheme="majorBidi"/>
          <w:b/>
          <w:bCs/>
          <w:i/>
        </w:rPr>
      </w:pPr>
      <w:r>
        <w:t xml:space="preserve">The </w:t>
      </w:r>
      <w:r w:rsidR="00442AC5" w:rsidRPr="00442AC5">
        <w:t xml:space="preserve">WEASEL </w:t>
      </w:r>
      <w:r w:rsidR="00BE2E13">
        <w:t xml:space="preserve">is </w:t>
      </w:r>
      <w:r w:rsidR="00AD7B89" w:rsidRPr="00442AC5">
        <w:t>a fast</w:t>
      </w:r>
      <w:r w:rsidR="00BE2E13" w:rsidRPr="00442AC5">
        <w:t xml:space="preserve"> and accurate</w:t>
      </w:r>
      <w:r w:rsidR="00BE2E13">
        <w:t xml:space="preserve"> </w:t>
      </w:r>
      <w:r w:rsidR="00AD7B89">
        <w:t xml:space="preserve">univariate TSC </w:t>
      </w:r>
      <w:r w:rsidR="00BE2E13">
        <w:t>model</w:t>
      </w:r>
      <w:r w:rsidR="00AD7B89">
        <w:t xml:space="preserve"> and</w:t>
      </w:r>
      <w:r w:rsidR="00BE2E13">
        <w:t xml:space="preserve"> </w:t>
      </w:r>
      <w:r w:rsidR="008C5072">
        <w:t xml:space="preserve">was </w:t>
      </w:r>
      <w:r w:rsidR="00206BAF">
        <w:t xml:space="preserve">first </w:t>
      </w:r>
      <w:r w:rsidR="008C5072">
        <w:t>presented</w:t>
      </w:r>
      <w:r w:rsidR="009C2E32">
        <w:t xml:space="preserve"> in the study of </w:t>
      </w:r>
      <w:r w:rsidR="001F1AC1">
        <w:t>Schäfer and Leser</w:t>
      </w:r>
      <w:r w:rsidR="00206BAF">
        <w:t xml:space="preserve"> (2017)</w:t>
      </w:r>
      <w:r w:rsidR="001F1AC1">
        <w:t xml:space="preserve">. </w:t>
      </w:r>
      <w:r>
        <w:t>It</w:t>
      </w:r>
      <w:r w:rsidR="001E2AF5">
        <w:t xml:space="preserve"> applies a supervised symbolic representation to transform subsequences to words, uses statistical feature selection, and subsequently feeds the words into a </w:t>
      </w:r>
      <w:r w:rsidR="00666FCB">
        <w:t>l</w:t>
      </w:r>
      <w:r w:rsidR="001E2AF5">
        <w:t>ogistic regression classi</w:t>
      </w:r>
      <w:r w:rsidR="00666FCB">
        <w:rPr>
          <w:rFonts w:ascii="Times New Roman" w:hAnsi="Times New Roman" w:cs="Times New Roman"/>
        </w:rPr>
        <w:t>fi</w:t>
      </w:r>
      <w:r w:rsidR="001E2AF5">
        <w:t>er. WEASEL is among the most accurate and fastest univariate TSC</w:t>
      </w:r>
      <w:r w:rsidR="00442AC5" w:rsidRPr="00442AC5">
        <w:t xml:space="preserve">. The </w:t>
      </w:r>
      <w:r w:rsidR="00422A46">
        <w:t>advantage</w:t>
      </w:r>
      <w:r w:rsidR="00442AC5" w:rsidRPr="00442AC5">
        <w:t xml:space="preserve"> of WEASEL lies in its specific method for deriving features, resulting in a</w:t>
      </w:r>
      <w:r w:rsidR="004A3041">
        <w:t xml:space="preserve"> significantly</w:t>
      </w:r>
      <w:r w:rsidR="00442AC5" w:rsidRPr="00442AC5">
        <w:t xml:space="preserve"> smaller </w:t>
      </w:r>
      <w:r w:rsidR="004A3041">
        <w:t>and</w:t>
      </w:r>
      <w:r w:rsidR="00442AC5" w:rsidRPr="00442AC5">
        <w:t xml:space="preserve"> more discriminative feature set. </w:t>
      </w:r>
      <w:r w:rsidR="006C5168">
        <w:t>Schäfer and Leser found</w:t>
      </w:r>
      <w:r w:rsidR="00442AC5" w:rsidRPr="00442AC5">
        <w:t xml:space="preserve"> WEASEL more accurate than the best non-ensemble algorithms at orders-of-magnitude lower classification and training times</w:t>
      </w:r>
      <w:r w:rsidR="00A53FA9" w:rsidRPr="00A53FA9">
        <w:t xml:space="preserve"> </w:t>
      </w:r>
      <w:r w:rsidR="00A53FA9">
        <w:t>o</w:t>
      </w:r>
      <w:r w:rsidR="00A53FA9" w:rsidRPr="00442AC5">
        <w:t>n the popular UCR benchmark of 85 TS datasets</w:t>
      </w:r>
      <w:r w:rsidR="00A53FA9">
        <w:t>.</w:t>
      </w:r>
      <w:r w:rsidR="00442AC5" w:rsidRPr="00442AC5">
        <w:t xml:space="preserve"> </w:t>
      </w:r>
      <w:r w:rsidR="00A53FA9">
        <w:t>Futrhermore</w:t>
      </w:r>
      <w:r w:rsidR="00C7401C">
        <w:t>,</w:t>
      </w:r>
      <w:r w:rsidR="00442AC5" w:rsidRPr="00442AC5">
        <w:t xml:space="preserve"> </w:t>
      </w:r>
      <w:r w:rsidR="00606389">
        <w:t xml:space="preserve">the model </w:t>
      </w:r>
      <w:r w:rsidR="001F4FEF">
        <w:t>achieved</w:t>
      </w:r>
      <w:r w:rsidR="00442AC5" w:rsidRPr="00442AC5">
        <w:t xml:space="preserve"> almost as accurate </w:t>
      </w:r>
      <w:r w:rsidR="00E42D69">
        <w:t>results as</w:t>
      </w:r>
      <w:r w:rsidR="00442AC5" w:rsidRPr="00442AC5">
        <w:t xml:space="preserve"> ensemble classifiers, whose computational complexity makes them inapplicable</w:t>
      </w:r>
      <w:r w:rsidR="00851A89">
        <w:t xml:space="preserve"> even</w:t>
      </w:r>
      <w:r w:rsidR="00442AC5" w:rsidRPr="00442AC5">
        <w:t xml:space="preserve"> for mid-size datasets.</w:t>
      </w:r>
      <w:r w:rsidR="00D6348D">
        <w:t xml:space="preserve"> (Schäfer &amp; Leser, 2017)(</w:t>
      </w:r>
      <w:r w:rsidR="00A737F2">
        <w:fldChar w:fldCharType="begin"/>
      </w:r>
      <w:r w:rsidR="00C212DC">
        <w:instrText xml:space="preserve"> ADDIN ZOTERO_ITEM CSL_CITATION {"citationID":"RXvceGCT","properties":{"formattedCitation":"[30]","plainCitation":"[30]","noteIndex":0},"citationItems":[{"id":80,"uris":["http://zotero.org/users/11390376/items/VWKK8CYJ"],"itemData":{"id":80,"type":"paper-conference","container-title":"Proceedings of the 2017 ACM on Conference on Information and Knowledge Management","DOI":"10.1145/3132847.3132980","event-place":"Singapore Singapore","event-title":"CIKM '17: ACM Conference on Information and Knowledge Management","ISBN":"978-1-4503-4918-5","language":"en","page":"637-646","publisher":"ACM","publisher-place":"Singapore Singapore","source":"DOI.org (Crossref)","title":"Fast and Accurate Time Series Classification with WEASEL","URL":"https://dl.acm.org/doi/10.1145/3132847.3132980","author":[{"family":"Schäfer","given":"Patrick"},{"family":"Leser","given":"Ulf"}],"accessed":{"date-parts":[["2023",4,12]]},"issued":{"date-parts":[["2017",11,6]]}}}],"schema":"https://github.com/citation-style-language/schema/raw/master/csl-citation.json"} </w:instrText>
      </w:r>
      <w:r w:rsidR="00A737F2">
        <w:fldChar w:fldCharType="separate"/>
      </w:r>
      <w:r w:rsidR="00C212DC" w:rsidRPr="00C212DC">
        <w:rPr>
          <w:rFonts w:ascii="Times New Roman" w:hAnsi="Times New Roman" w:cs="Times New Roman"/>
        </w:rPr>
        <w:t>[30]</w:t>
      </w:r>
      <w:r w:rsidR="00A737F2">
        <w:fldChar w:fldCharType="end"/>
      </w:r>
      <w:r w:rsidR="00D6348D">
        <w:t>)</w:t>
      </w:r>
    </w:p>
    <w:p w14:paraId="45F91E85" w14:textId="28BA897F" w:rsidR="005B395C" w:rsidRDefault="005B395C" w:rsidP="005B395C">
      <w:pPr>
        <w:pStyle w:val="Heading3"/>
      </w:pPr>
      <w:bookmarkStart w:id="120" w:name="_HIVE-COTEv1.0"/>
      <w:bookmarkStart w:id="121" w:name="_Toc134268860"/>
      <w:bookmarkEnd w:id="120"/>
      <w:r>
        <w:t>HIVE-COTEv1.0</w:t>
      </w:r>
      <w:bookmarkEnd w:id="121"/>
    </w:p>
    <w:p w14:paraId="0114A41F" w14:textId="26315F95" w:rsidR="005B395C" w:rsidRDefault="005B395C" w:rsidP="005B395C">
      <w:r>
        <w:t>On their extensive multivariate TSC classification bake off, Ruiz and others (2021)(</w:t>
      </w:r>
      <w:r>
        <w:fldChar w:fldCharType="begin"/>
      </w:r>
      <w:r w:rsidR="00C212DC">
        <w:instrText xml:space="preserve"> ADDIN ZOTERO_ITEM CSL_CITATION {"citationID":"ozu86QN0","properties":{"formattedCitation":"[31]","plainCitation":"[31]","noteIndex":0},"citationItems":[{"id":71,"uris":["http://zotero.org/users/11390376/items/7L5YHM4I"],"itemData":{"id":71,"type":"article-journal","abstract":"Abstract\n            Time Series Classification (TSC) involves building predictive models for a discrete target variable from ordered, real valued, attributes. Over recent years, a new set of TSC algorithms have been developed which have made significant improvement over the previous state of the art. The main focus has been on univariate TSC, i.e. the problem where each case has a single series and a class label. In reality, it is more common to encounter multivariate TSC (MTSC) problems where the time series for a single case has multiple dimensions. Despite this, much less consideration has been given to MTSC than the univariate case. The UCR archive has provided a valuable resource for univariate TSC, and the lack of a standard set of test problems may explain why there has been less focus on MTSC. The UEA archive of 30 MTSC problems released in 2018 has made comparison of algorithms easier. We review recently proposed bespoke MTSC algorithms based on deep learning, shapelets and bag of words approaches. If an algorithm cannot naturally handle multivariate data, the simplest approach to adapt a univariate classifier to MTSC is to ensemble it over the multivariate dimensions. We compare the bespoke algorithms to these dimension independent approaches on the 26 of the 30 MTSC archive problems where the data are all of equal length. We demonstrate that four classifiers are significantly more accurate than the benchmark dynamic time warping algorithm and that one of these recently proposed classifiers, ROCKET, achieves significant improvement on the archive datasets in at least an order of magnitude less time than the other three.","container-title":"Data Mining and Knowledge Discovery","DOI":"10.1007/s10618-020-00727-3","ISSN":"1384-5810, 1573-756X","issue":"2","journalAbbreviation":"Data Min Knowl Disc","language":"en","page":"401-449","source":"DOI.org (Crossref)","title":"The great multivariate time series classification bake off: a review and experimental evaluation of recent algorithmic advances","title-short":"The great multivariate time series classification bake off","volume":"35","author":[{"family":"Ruiz","given":"Alejandro Pasos"},{"family":"Flynn","given":"Michael"},{"family":"Large","given":"James"},{"family":"Middlehurst","given":"Matthew"},{"family":"Bagnall","given":"Anthony"}],"issued":{"date-parts":[["2021",3]]}}}],"schema":"https://github.com/citation-style-language/schema/raw/master/csl-citation.json"} </w:instrText>
      </w:r>
      <w:r>
        <w:fldChar w:fldCharType="separate"/>
      </w:r>
      <w:r w:rsidR="00C212DC" w:rsidRPr="00C212DC">
        <w:rPr>
          <w:rFonts w:ascii="Times New Roman" w:hAnsi="Times New Roman" w:cs="Times New Roman"/>
        </w:rPr>
        <w:t>[31]</w:t>
      </w:r>
      <w:r>
        <w:fldChar w:fldCharType="end"/>
      </w:r>
      <w:r>
        <w:t>) stated that o</w:t>
      </w:r>
      <w:r w:rsidRPr="00DB785E">
        <w:t>ne of the most</w:t>
      </w:r>
      <w:r>
        <w:t xml:space="preserve"> </w:t>
      </w:r>
      <w:r w:rsidRPr="00DB785E">
        <w:t xml:space="preserve">straightforward techniques to adapt </w:t>
      </w:r>
      <w:r>
        <w:t xml:space="preserve">univariate </w:t>
      </w:r>
      <w:r w:rsidRPr="00DB785E">
        <w:t xml:space="preserve">TSC algorithms to multivariate is to ensemble models </w:t>
      </w:r>
      <w:r>
        <w:t>which are built on</w:t>
      </w:r>
      <w:r w:rsidRPr="00DB785E">
        <w:t xml:space="preserve"> </w:t>
      </w:r>
      <w:r>
        <w:t xml:space="preserve">each </w:t>
      </w:r>
      <w:r w:rsidRPr="00DB785E">
        <w:t>dimension independently.</w:t>
      </w:r>
      <w:r w:rsidR="00464908">
        <w:t xml:space="preserve"> </w:t>
      </w:r>
      <w:r w:rsidR="00150BF5">
        <w:t xml:space="preserve">Ensemble models </w:t>
      </w:r>
      <w:r w:rsidR="00B350BF">
        <w:t>consider</w:t>
      </w:r>
      <w:r w:rsidR="00464908">
        <w:t xml:space="preserve"> </w:t>
      </w:r>
      <w:r w:rsidR="008C5116">
        <w:t>dimensions</w:t>
      </w:r>
      <w:r w:rsidR="009B3FFC">
        <w:t xml:space="preserve"> as </w:t>
      </w:r>
      <w:r w:rsidR="00464908">
        <w:t>independen</w:t>
      </w:r>
      <w:r w:rsidR="009B3FFC">
        <w:t>t</w:t>
      </w:r>
      <w:r w:rsidR="00464908">
        <w:t xml:space="preserve"> and ignore relations among them</w:t>
      </w:r>
      <w:r w:rsidR="00150BF5">
        <w:t>.</w:t>
      </w:r>
      <w:r w:rsidRPr="00DB785E">
        <w:t xml:space="preserve"> This approach is a good baseline for assessing and contrasting bespoke M</w:t>
      </w:r>
      <w:r>
        <w:t>-</w:t>
      </w:r>
      <w:r w:rsidRPr="00DB785E">
        <w:t xml:space="preserve">TSC classifiers which can </w:t>
      </w:r>
      <w:r w:rsidR="008C5116" w:rsidRPr="00DB785E">
        <w:t>also model</w:t>
      </w:r>
      <w:r w:rsidRPr="00DB785E">
        <w:t xml:space="preserve"> dimension dependencies. </w:t>
      </w:r>
      <w:r>
        <w:t>According to them, o</w:t>
      </w:r>
      <w:r w:rsidRPr="00DB785E">
        <w:t xml:space="preserve">ne of the most accurate approaches to </w:t>
      </w:r>
      <w:r>
        <w:t>U-</w:t>
      </w:r>
      <w:r w:rsidRPr="00DB785E">
        <w:t>TSC is the Hierarchical Vote Collective of Transformation</w:t>
      </w:r>
      <w:r w:rsidR="009307B6">
        <w:t xml:space="preserve"> </w:t>
      </w:r>
      <w:r w:rsidRPr="00DB785E">
        <w:t xml:space="preserve">based Ensembles (HIVE-COTE). </w:t>
      </w:r>
      <w:r>
        <w:t>HIVE-COTE is a heterogeneous meta ensemble for time series classification. The key principle behind HIVE-COTE is that time series classification problems are best approached by careful consideration of the data representation, and that with no expert knowledge to the contrary, the most accurate algorithm design is to ensemble classifiers built on different representations.</w:t>
      </w:r>
      <w:r w:rsidR="00347E71">
        <w:t xml:space="preserve"> </w:t>
      </w:r>
      <w:r>
        <w:t>(Bagnall et al., 2020)(</w:t>
      </w:r>
      <w:r>
        <w:fldChar w:fldCharType="begin"/>
      </w:r>
      <w:r w:rsidR="00C212DC">
        <w:instrText xml:space="preserve"> ADDIN ZOTERO_ITEM CSL_CITATION {"citationID":"2Azbudvp","properties":{"formattedCitation":"[32]","plainCitation":"[32]","noteIndex":0},"citationItems":[{"id":79,"uris":["http://zotero.org/users/11390376/items/S23BYMKZ"],"itemData":{"id":79,"type":"article-journal","abstract":"The Hierarchical Vote Collective of Transformation-based Ensembles (HIVE-COTE) is a heterogeneous meta ensemble for time series classification. Since it was first proposed in 2016, the algorithm has undergone some minor changes and there is now a configurable, scalable and easy to use version available in two open source repositories. We present an overview of the latest stable HIVE-COTE, version 1.0, and describe how it differs to the original. We provide a walkthrough guide of how to use the classifier, and conduct extensive experimental evaluation of its predictive performance and resource usage. We compare the performance of HIVE-COTE to three recently proposed algorithms.","DOI":"10.48550/ARXIV.2004.06069","license":"arXiv.org perpetual, non-exclusive license","note":"publisher: arXiv\nversion: 2","source":"DOI.org (Datacite)","title":"A tale of two toolkits, report the third: on the usage and performance of HIVE-COTE v1.0","title-short":"A tale of two toolkits, report the third","URL":"https://arxiv.org/abs/2004.06069","author":[{"family":"Bagnall","given":"Anthony"},{"family":"Flynn","given":"Michael"},{"family":"Large","given":"James"},{"family":"Lines","given":"Jason"},{"family":"Middlehurst","given":"Matthew"}],"accessed":{"date-parts":[["2023",4,7]]},"issued":{"date-parts":[["2020"]]}}}],"schema":"https://github.com/citation-style-language/schema/raw/master/csl-citation.json"} </w:instrText>
      </w:r>
      <w:r>
        <w:fldChar w:fldCharType="separate"/>
      </w:r>
      <w:r w:rsidR="00C212DC" w:rsidRPr="00C212DC">
        <w:rPr>
          <w:rFonts w:ascii="Times New Roman" w:hAnsi="Times New Roman" w:cs="Times New Roman"/>
        </w:rPr>
        <w:t>[32]</w:t>
      </w:r>
      <w:r>
        <w:fldChar w:fldCharType="end"/>
      </w:r>
      <w:r>
        <w:t>)</w:t>
      </w:r>
    </w:p>
    <w:p w14:paraId="7CC9862C" w14:textId="0B62CE2A" w:rsidR="00DF5435" w:rsidRDefault="005B395C" w:rsidP="000D1D3F">
      <w:r w:rsidRPr="00DB785E">
        <w:t xml:space="preserve">The latest version, HIVE-COTEv1.0 </w:t>
      </w:r>
      <w:r>
        <w:t>or</w:t>
      </w:r>
      <w:r w:rsidR="001D775B">
        <w:t xml:space="preserve"> referred </w:t>
      </w:r>
      <w:r w:rsidRPr="00DB785E">
        <w:t>simply</w:t>
      </w:r>
      <w:r w:rsidR="001D775B">
        <w:t xml:space="preserve"> as</w:t>
      </w:r>
      <w:r w:rsidRPr="00DB785E">
        <w:t xml:space="preserve"> HIVE-COTE, combines STC</w:t>
      </w:r>
      <w:r w:rsidR="00123C3F">
        <w:t>,</w:t>
      </w:r>
      <w:r w:rsidRPr="00DB785E">
        <w:t xml:space="preserve"> TSF</w:t>
      </w:r>
      <w:r w:rsidR="00123C3F">
        <w:t>,</w:t>
      </w:r>
      <w:r w:rsidR="00871A80">
        <w:t xml:space="preserve"> RISE, and</w:t>
      </w:r>
      <w:r w:rsidRPr="00DB785E">
        <w:t xml:space="preserve"> Contractable Bag of Symbolic-Fourier Approximation Symbols </w:t>
      </w:r>
      <w:r>
        <w:t>(</w:t>
      </w:r>
      <w:r w:rsidRPr="00DB785E">
        <w:t>CBOSS</w:t>
      </w:r>
      <w:r>
        <w:t>)</w:t>
      </w:r>
      <w:r w:rsidR="00D36745">
        <w:t xml:space="preserve"> </w:t>
      </w:r>
      <w:r w:rsidR="0016640F">
        <w:t xml:space="preserve">– </w:t>
      </w:r>
      <w:r w:rsidR="00D36745">
        <w:t xml:space="preserve">that </w:t>
      </w:r>
      <w:r w:rsidR="004F0268">
        <w:t>is</w:t>
      </w:r>
      <w:r w:rsidR="00D36745">
        <w:t xml:space="preserve"> not included in </w:t>
      </w:r>
      <w:r w:rsidR="004F0268">
        <w:t xml:space="preserve">U-TSC of </w:t>
      </w:r>
      <w:r w:rsidR="00B57EC7">
        <w:t>this thesis</w:t>
      </w:r>
      <w:r w:rsidR="004F0268">
        <w:t xml:space="preserve"> </w:t>
      </w:r>
      <w:r w:rsidR="00D36745">
        <w:t>separately</w:t>
      </w:r>
      <w:r w:rsidR="0016640F">
        <w:t xml:space="preserve"> – </w:t>
      </w:r>
      <w:r w:rsidRPr="00DB785E">
        <w:t xml:space="preserve">using a weighted probabilistic ensemble. The simplest way to build a multivariate HIVE-COTE is to build each component as an independent ensemble, then to combine the components in the usual way. To clarify, each component builds a </w:t>
      </w:r>
      <w:r w:rsidRPr="00DB785E">
        <w:lastRenderedPageBreak/>
        <w:t>separate classifier on every dimension, then combines the predictions from each dimension to produce a single probability distribution for each of STC, TSF, CBOSS and RISE.</w:t>
      </w:r>
      <w:r>
        <w:t xml:space="preserve"> (Ruiz et al., 2021)(</w:t>
      </w:r>
      <w:r>
        <w:fldChar w:fldCharType="begin"/>
      </w:r>
      <w:r w:rsidR="00C212DC">
        <w:instrText xml:space="preserve"> ADDIN ZOTERO_ITEM CSL_CITATION {"citationID":"A5DXuJSc","properties":{"formattedCitation":"[31]","plainCitation":"[31]","noteIndex":0},"citationItems":[{"id":71,"uris":["http://zotero.org/users/11390376/items/7L5YHM4I"],"itemData":{"id":71,"type":"article-journal","abstract":"Abstract\n            Time Series Classification (TSC) involves building predictive models for a discrete target variable from ordered, real valued, attributes. Over recent years, a new set of TSC algorithms have been developed which have made significant improvement over the previous state of the art. The main focus has been on univariate TSC, i.e. the problem where each case has a single series and a class label. In reality, it is more common to encounter multivariate TSC (MTSC) problems where the time series for a single case has multiple dimensions. Despite this, much less consideration has been given to MTSC than the univariate case. The UCR archive has provided a valuable resource for univariate TSC, and the lack of a standard set of test problems may explain why there has been less focus on MTSC. The UEA archive of 30 MTSC problems released in 2018 has made comparison of algorithms easier. We review recently proposed bespoke MTSC algorithms based on deep learning, shapelets and bag of words approaches. If an algorithm cannot naturally handle multivariate data, the simplest approach to adapt a univariate classifier to MTSC is to ensemble it over the multivariate dimensions. We compare the bespoke algorithms to these dimension independent approaches on the 26 of the 30 MTSC archive problems where the data are all of equal length. We demonstrate that four classifiers are significantly more accurate than the benchmark dynamic time warping algorithm and that one of these recently proposed classifiers, ROCKET, achieves significant improvement on the archive datasets in at least an order of magnitude less time than the other three.","container-title":"Data Mining and Knowledge Discovery","DOI":"10.1007/s10618-020-00727-3","ISSN":"1384-5810, 1573-756X","issue":"2","journalAbbreviation":"Data Min Knowl Disc","language":"en","page":"401-449","source":"DOI.org (Crossref)","title":"The great multivariate time series classification bake off: a review and experimental evaluation of recent algorithmic advances","title-short":"The great multivariate time series classification bake off","volume":"35","author":[{"family":"Ruiz","given":"Alejandro Pasos"},{"family":"Flynn","given":"Michael"},{"family":"Large","given":"James"},{"family":"Middlehurst","given":"Matthew"},{"family":"Bagnall","given":"Anthony"}],"issued":{"date-parts":[["2021",3]]}}}],"schema":"https://github.com/citation-style-language/schema/raw/master/csl-citation.json"} </w:instrText>
      </w:r>
      <w:r>
        <w:fldChar w:fldCharType="separate"/>
      </w:r>
      <w:r w:rsidR="00C212DC" w:rsidRPr="00C212DC">
        <w:rPr>
          <w:rFonts w:ascii="Times New Roman" w:hAnsi="Times New Roman" w:cs="Times New Roman"/>
        </w:rPr>
        <w:t>[31]</w:t>
      </w:r>
      <w:r>
        <w:fldChar w:fldCharType="end"/>
      </w:r>
      <w:r>
        <w:t>).</w:t>
      </w:r>
    </w:p>
    <w:p w14:paraId="3E5402CA" w14:textId="1E055190" w:rsidR="00853859" w:rsidRDefault="00853859" w:rsidP="000D1D3F">
      <w:r>
        <w:rPr>
          <w:noProof/>
        </w:rPr>
        <w:drawing>
          <wp:inline distT="0" distB="0" distL="0" distR="0" wp14:anchorId="4D16C160" wp14:editId="7D056553">
            <wp:extent cx="4764488" cy="3907766"/>
            <wp:effectExtent l="0" t="0" r="0" b="0"/>
            <wp:docPr id="118601038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10388" name="Picture 18" descr="Diagram&#10;&#10;Description automatically generated"/>
                    <pic:cNvPicPr/>
                  </pic:nvPicPr>
                  <pic:blipFill rotWithShape="1">
                    <a:blip r:embed="rId31">
                      <a:extLst>
                        <a:ext uri="{28A0092B-C50C-407E-A947-70E740481C1C}">
                          <a14:useLocalDpi xmlns:a14="http://schemas.microsoft.com/office/drawing/2010/main" val="0"/>
                        </a:ext>
                      </a:extLst>
                    </a:blip>
                    <a:srcRect t="2821" b="3238"/>
                    <a:stretch/>
                  </pic:blipFill>
                  <pic:spPr bwMode="auto">
                    <a:xfrm>
                      <a:off x="0" y="0"/>
                      <a:ext cx="4794940" cy="3932742"/>
                    </a:xfrm>
                    <a:prstGeom prst="rect">
                      <a:avLst/>
                    </a:prstGeom>
                    <a:ln>
                      <a:noFill/>
                    </a:ln>
                    <a:extLst>
                      <a:ext uri="{53640926-AAD7-44D8-BBD7-CCE9431645EC}">
                        <a14:shadowObscured xmlns:a14="http://schemas.microsoft.com/office/drawing/2010/main"/>
                      </a:ext>
                    </a:extLst>
                  </pic:spPr>
                </pic:pic>
              </a:graphicData>
            </a:graphic>
          </wp:inline>
        </w:drawing>
      </w:r>
    </w:p>
    <w:p w14:paraId="38675059" w14:textId="77777777" w:rsidR="00853859" w:rsidRPr="00376813" w:rsidRDefault="00853859" w:rsidP="00B01DE8">
      <w:pPr>
        <w:pStyle w:val="Figurecaption"/>
      </w:pPr>
      <w:r>
        <w:t>Fig. 3.2B: An overview of the ensemble structure of HIVE-COTEv1.0. Each module produces an estimate of the probability of membership of each class. The control unit (CAWPE) combines these probabilities, weighted by an estimate of the quality of the module found on the train data. (Bagnall et al., 2020)</w:t>
      </w:r>
    </w:p>
    <w:p w14:paraId="0F873917" w14:textId="594CD89D" w:rsidR="00376813" w:rsidRDefault="00DF5435" w:rsidP="00BA531B">
      <w:r>
        <w:t xml:space="preserve">HIVE-COTE adopts the Cross-validation Accuracy Weighted Probabilistic Ensemble (CAWPE) ensemble structure, </w:t>
      </w:r>
      <w:r w:rsidR="0054678D">
        <w:t>summarized</w:t>
      </w:r>
      <w:r>
        <w:t xml:space="preserve"> in </w:t>
      </w:r>
      <w:r w:rsidR="00227743">
        <w:t>pseudocode</w:t>
      </w:r>
      <w:r w:rsidR="00B34D0C">
        <w:t xml:space="preserve"> (</w:t>
      </w:r>
      <w:hyperlink w:anchor="_[A-3.2A]_HIVE-COTEv1.0_pseudo" w:history="1">
        <w:r w:rsidR="00B34D0C" w:rsidRPr="00C47D5F">
          <w:rPr>
            <w:rStyle w:val="Hyperlink"/>
          </w:rPr>
          <w:t>A-</w:t>
        </w:r>
        <w:r w:rsidR="00C65283" w:rsidRPr="00C47D5F">
          <w:rPr>
            <w:rStyle w:val="Hyperlink"/>
          </w:rPr>
          <w:t>3.2A</w:t>
        </w:r>
      </w:hyperlink>
      <w:r w:rsidR="00C65283">
        <w:t>)</w:t>
      </w:r>
      <w:r>
        <w:t>. CAWPE</w:t>
      </w:r>
      <w:r w:rsidR="00DE662B">
        <w:t xml:space="preserve"> uses an estimate of the accuracy of each classifier to weigh</w:t>
      </w:r>
      <w:r w:rsidR="00E44FF9">
        <w:t>t</w:t>
      </w:r>
      <w:r w:rsidR="00DE662B">
        <w:t xml:space="preserve"> the probability estimates of each component. It constructs a tilted distribution through exponentiation (using α) to extenuate differences in classifiers. The weight for each component is found either through ten fold cross validation, or, if the classifier has the capability to estimate its own performance, </w:t>
      </w:r>
      <w:r w:rsidR="00E44FF9">
        <w:t>internally.</w:t>
      </w:r>
      <w:r w:rsidR="00A374FF">
        <w:t xml:space="preserve"> (Bagnall et al., 2020)</w:t>
      </w:r>
      <w:r w:rsidR="00BA531B">
        <w:t xml:space="preserve"> </w:t>
      </w:r>
      <w:r w:rsidR="00376813" w:rsidRPr="00376813">
        <w:t xml:space="preserve">The very </w:t>
      </w:r>
      <w:r w:rsidR="00376813">
        <w:t xml:space="preserve">exhaustive way to </w:t>
      </w:r>
      <w:r w:rsidR="00657701">
        <w:t>present HIVE-COTEv1.0 algorithm</w:t>
      </w:r>
      <w:r w:rsidR="00915E0A">
        <w:t xml:space="preserve"> is to use </w:t>
      </w:r>
      <w:r w:rsidR="005B1C22">
        <w:t>a</w:t>
      </w:r>
      <w:r w:rsidR="00915E0A">
        <w:t xml:space="preserve"> </w:t>
      </w:r>
      <w:r w:rsidR="00BF6CF4">
        <w:t>flowchart</w:t>
      </w:r>
      <w:r w:rsidR="00400FF0">
        <w:t xml:space="preserve">, </w:t>
      </w:r>
      <w:r w:rsidR="00F27580">
        <w:t xml:space="preserve">as </w:t>
      </w:r>
      <w:r w:rsidR="00BF6CF4">
        <w:t xml:space="preserve">in </w:t>
      </w:r>
      <w:r w:rsidR="00400FF0">
        <w:t xml:space="preserve">figure </w:t>
      </w:r>
      <w:r w:rsidR="00F27580">
        <w:t>3.2B</w:t>
      </w:r>
      <w:r w:rsidR="0026381C">
        <w:t>.</w:t>
      </w:r>
    </w:p>
    <w:p w14:paraId="7E654EC4" w14:textId="3E0323C7" w:rsidR="001711FA" w:rsidRDefault="001711FA" w:rsidP="001711FA">
      <w:pPr>
        <w:pStyle w:val="Heading3"/>
      </w:pPr>
      <w:bookmarkStart w:id="122" w:name="_Model_hyperparameters"/>
      <w:bookmarkStart w:id="123" w:name="_Toc134268861"/>
      <w:bookmarkEnd w:id="122"/>
      <w:r>
        <w:t>Model hyperparameters</w:t>
      </w:r>
      <w:bookmarkEnd w:id="123"/>
    </w:p>
    <w:p w14:paraId="6B039C91" w14:textId="7F404132" w:rsidR="001711FA" w:rsidRPr="00AA2F92" w:rsidRDefault="00F9613D" w:rsidP="001711FA">
      <w:r>
        <w:t>Due to a</w:t>
      </w:r>
      <w:r w:rsidR="00161614">
        <w:t xml:space="preserve"> </w:t>
      </w:r>
      <w:r>
        <w:t xml:space="preserve">limitied </w:t>
      </w:r>
      <w:r w:rsidR="004F7C5F">
        <w:t>number</w:t>
      </w:r>
      <w:r>
        <w:t xml:space="preserve"> of computational resources in order to conduct comprehensive </w:t>
      </w:r>
      <w:r w:rsidR="00161614">
        <w:t xml:space="preserve">TSC </w:t>
      </w:r>
      <w:r w:rsidR="00BD4D6C">
        <w:t xml:space="preserve">hyperparameter optimization we decided to use default setup of </w:t>
      </w:r>
      <w:r w:rsidR="00BD4D6C" w:rsidRPr="003602BB">
        <w:rPr>
          <w:i/>
          <w:iCs/>
        </w:rPr>
        <w:t xml:space="preserve">sktime </w:t>
      </w:r>
      <w:r w:rsidR="003602BB" w:rsidRPr="003602BB">
        <w:rPr>
          <w:i/>
          <w:iCs/>
        </w:rPr>
        <w:t>API</w:t>
      </w:r>
      <w:r w:rsidR="003602BB">
        <w:t xml:space="preserve"> for python</w:t>
      </w:r>
      <w:r w:rsidR="00377C07">
        <w:t xml:space="preserve">. </w:t>
      </w:r>
      <w:r w:rsidR="006201E4">
        <w:lastRenderedPageBreak/>
        <w:t>Secondly,</w:t>
      </w:r>
      <w:r w:rsidR="00377C07">
        <w:t xml:space="preserve"> considering </w:t>
      </w:r>
      <w:r w:rsidR="004708E4">
        <w:t>an approach used</w:t>
      </w:r>
      <w:r w:rsidR="00D164F7">
        <w:t xml:space="preserve"> in the study, which is</w:t>
      </w:r>
      <w:r w:rsidR="004708E4">
        <w:t xml:space="preserve"> to </w:t>
      </w:r>
      <w:r w:rsidR="008E254F">
        <w:t>use in uncontrolled environment</w:t>
      </w:r>
      <w:r w:rsidR="000B4CBF">
        <w:t xml:space="preserve"> created dataset</w:t>
      </w:r>
      <w:r w:rsidR="008E254F">
        <w:t xml:space="preserve"> </w:t>
      </w:r>
      <w:r w:rsidR="00D164F7">
        <w:t>includ</w:t>
      </w:r>
      <w:r w:rsidR="000B4CBF">
        <w:t xml:space="preserve">ing very likely </w:t>
      </w:r>
      <w:r w:rsidR="005159B3">
        <w:t xml:space="preserve">2-5% </w:t>
      </w:r>
      <w:r w:rsidR="000B4CBF">
        <w:t>wrong labeled</w:t>
      </w:r>
      <w:r w:rsidR="005159B3">
        <w:t xml:space="preserve"> activities, especially confusion between walking and running, </w:t>
      </w:r>
      <w:r w:rsidR="00CE16CF">
        <w:t xml:space="preserve">having great variance </w:t>
      </w:r>
      <w:r w:rsidR="007B7CCB">
        <w:t>in model performance</w:t>
      </w:r>
      <w:r w:rsidR="00702729">
        <w:t xml:space="preserve"> with same setup</w:t>
      </w:r>
      <w:r w:rsidR="007B7CCB">
        <w:t xml:space="preserve"> depending on train-test data division, </w:t>
      </w:r>
      <w:r w:rsidR="00BD5DE4">
        <w:t xml:space="preserve">we did not see </w:t>
      </w:r>
      <w:r w:rsidR="00702729">
        <w:t xml:space="preserve">any reasonality to </w:t>
      </w:r>
      <w:r w:rsidR="006013DF">
        <w:t>implement</w:t>
      </w:r>
      <w:r w:rsidR="00CC4D1F">
        <w:t xml:space="preserve"> model fine tuning in this context</w:t>
      </w:r>
      <w:r w:rsidR="0045227A">
        <w:t xml:space="preserve"> and dataset</w:t>
      </w:r>
      <w:r w:rsidR="00CC4D1F">
        <w:t>.</w:t>
      </w:r>
      <w:r w:rsidR="00BC228C">
        <w:t xml:space="preserve"> </w:t>
      </w:r>
      <w:r w:rsidR="006432BC">
        <w:t xml:space="preserve">As we basically </w:t>
      </w:r>
      <w:r w:rsidR="0014523A">
        <w:t>estimate</w:t>
      </w:r>
      <w:r w:rsidR="006432BC">
        <w:t xml:space="preserve"> about </w:t>
      </w:r>
      <w:r w:rsidR="00AA279E">
        <w:t>1-</w:t>
      </w:r>
      <w:r w:rsidR="006432BC">
        <w:t>2 percent improvement through optimized hyperparameters</w:t>
      </w:r>
      <w:r w:rsidR="00AA279E">
        <w:t xml:space="preserve">, there is no reason to expect statistical </w:t>
      </w:r>
      <w:r w:rsidR="006D15FB">
        <w:t xml:space="preserve">significance in model </w:t>
      </w:r>
      <w:r w:rsidR="00D565F7">
        <w:t>performance</w:t>
      </w:r>
      <w:r w:rsidR="000A67F3">
        <w:t xml:space="preserve"> with an observerd accuracy variance, and </w:t>
      </w:r>
      <w:r w:rsidR="00E666DB">
        <w:t>achieved</w:t>
      </w:r>
      <w:r w:rsidR="000A67F3">
        <w:t xml:space="preserve"> advantage could be </w:t>
      </w:r>
      <w:r w:rsidR="000A7562">
        <w:t>difficult to interpret</w:t>
      </w:r>
      <w:r w:rsidR="00D565F7">
        <w:t xml:space="preserve">. </w:t>
      </w:r>
      <w:r w:rsidR="00E3650A">
        <w:t xml:space="preserve">Thirdly, as we include </w:t>
      </w:r>
      <w:r w:rsidR="00F73726">
        <w:t>a lot of models</w:t>
      </w:r>
      <w:r w:rsidR="005F5943">
        <w:t xml:space="preserve"> and methods</w:t>
      </w:r>
      <w:r w:rsidR="00F73726">
        <w:t xml:space="preserve"> in the </w:t>
      </w:r>
      <w:r w:rsidR="005F5943">
        <w:t>study, mod</w:t>
      </w:r>
      <w:r w:rsidR="007355CF">
        <w:t xml:space="preserve">el hyperparameters can be focused </w:t>
      </w:r>
      <w:r w:rsidR="00F6583A">
        <w:t>on</w:t>
      </w:r>
      <w:r w:rsidR="007355CF">
        <w:t xml:space="preserve"> </w:t>
      </w:r>
      <w:r w:rsidR="00031A7C">
        <w:t xml:space="preserve">future studies using </w:t>
      </w:r>
      <w:r w:rsidR="00B5065E">
        <w:t>a smaller</w:t>
      </w:r>
      <w:r w:rsidR="00031A7C">
        <w:t xml:space="preserve"> set of classifiers</w:t>
      </w:r>
      <w:r w:rsidR="009E29B9">
        <w:t xml:space="preserve"> with better quality and size dataset</w:t>
      </w:r>
      <w:r w:rsidR="00031A7C">
        <w:t>.</w:t>
      </w:r>
      <w:r w:rsidR="00C92271">
        <w:t xml:space="preserve"> Adopted model setup </w:t>
      </w:r>
      <w:r w:rsidR="00B5065E">
        <w:t xml:space="preserve">can be found in the appendix </w:t>
      </w:r>
      <w:r w:rsidR="007451F5">
        <w:t>(</w:t>
      </w:r>
      <w:commentRangeStart w:id="124"/>
      <w:r w:rsidR="008801FB">
        <w:fldChar w:fldCharType="begin"/>
      </w:r>
      <w:r w:rsidR="008801FB">
        <w:instrText xml:space="preserve"> HYPERLINK  \l "_[A-3.2A]_Default_model" </w:instrText>
      </w:r>
      <w:r w:rsidR="008801FB">
        <w:fldChar w:fldCharType="separate"/>
      </w:r>
      <w:r w:rsidR="00B5065E" w:rsidRPr="008801FB">
        <w:rPr>
          <w:rStyle w:val="Hyperlink"/>
        </w:rPr>
        <w:t>A3.</w:t>
      </w:r>
      <w:r w:rsidR="00936479" w:rsidRPr="008801FB">
        <w:rPr>
          <w:rStyle w:val="Hyperlink"/>
        </w:rPr>
        <w:t>2</w:t>
      </w:r>
      <w:r w:rsidR="00C65283">
        <w:rPr>
          <w:rStyle w:val="Hyperlink"/>
        </w:rPr>
        <w:t>B</w:t>
      </w:r>
      <w:r w:rsidR="008801FB">
        <w:fldChar w:fldCharType="end"/>
      </w:r>
      <w:commentRangeEnd w:id="124"/>
      <w:r w:rsidR="00D34164">
        <w:rPr>
          <w:rStyle w:val="CommentReference"/>
        </w:rPr>
        <w:commentReference w:id="124"/>
      </w:r>
      <w:r w:rsidR="007451F5">
        <w:t>)</w:t>
      </w:r>
    </w:p>
    <w:p w14:paraId="1D6CC739" w14:textId="5F68672F" w:rsidR="000A0D2C" w:rsidRDefault="000A0D2C" w:rsidP="00027280">
      <w:pPr>
        <w:pStyle w:val="Heading2"/>
        <w:numPr>
          <w:ilvl w:val="1"/>
          <w:numId w:val="21"/>
        </w:numPr>
      </w:pPr>
      <w:bookmarkStart w:id="125" w:name="_Toc134268862"/>
      <w:r w:rsidRPr="00397712">
        <w:rPr>
          <w:rStyle w:val="Heading2Char"/>
        </w:rPr>
        <w:t>Multivariate</w:t>
      </w:r>
      <w:r>
        <w:t xml:space="preserve"> TSC</w:t>
      </w:r>
      <w:r w:rsidR="00194D05">
        <w:t xml:space="preserve"> </w:t>
      </w:r>
      <w:r w:rsidR="00194D05" w:rsidRPr="00CD3925">
        <w:t>[</w:t>
      </w:r>
      <w:r w:rsidR="00BD01B7">
        <w:t>2</w:t>
      </w:r>
      <w:r w:rsidR="0098429C" w:rsidRPr="00CD3925">
        <w:t>/</w:t>
      </w:r>
      <w:r w:rsidR="00FC2BF2">
        <w:t>2</w:t>
      </w:r>
      <w:r w:rsidR="00EC1709" w:rsidRPr="00CD3925">
        <w:t xml:space="preserve"> pages</w:t>
      </w:r>
      <w:r w:rsidR="00194D05" w:rsidRPr="00CD3925">
        <w:t>]</w:t>
      </w:r>
      <w:bookmarkEnd w:id="125"/>
    </w:p>
    <w:p w14:paraId="6FF1DE9D" w14:textId="15F2C542" w:rsidR="00FF1073" w:rsidRPr="00FF1073" w:rsidRDefault="0041538B" w:rsidP="00FF1073">
      <w:r>
        <w:t xml:space="preserve">A time series is a series of observations over a period of time. When the observed space is multidimensional, the time series becomes multivariate. </w:t>
      </w:r>
      <w:r w:rsidR="00FF1073" w:rsidRPr="00FF1073">
        <w:t xml:space="preserve">Multivariate </w:t>
      </w:r>
      <w:r w:rsidR="00A04706">
        <w:t>T</w:t>
      </w:r>
      <w:r w:rsidR="00FF1073" w:rsidRPr="00FF1073">
        <w:t xml:space="preserve">ime </w:t>
      </w:r>
      <w:r w:rsidR="00A04706">
        <w:t>S</w:t>
      </w:r>
      <w:r w:rsidR="00FF1073" w:rsidRPr="00FF1073">
        <w:t xml:space="preserve">eries </w:t>
      </w:r>
      <w:r w:rsidR="00A04706">
        <w:t>C</w:t>
      </w:r>
      <w:r w:rsidR="00FF1073" w:rsidRPr="00FF1073">
        <w:t>lassification</w:t>
      </w:r>
      <w:r w:rsidR="00A04706">
        <w:t xml:space="preserve"> </w:t>
      </w:r>
      <w:r w:rsidR="00A04706" w:rsidRPr="00FF1073">
        <w:t>(M</w:t>
      </w:r>
      <w:r w:rsidR="00A04706">
        <w:t>-</w:t>
      </w:r>
      <w:r w:rsidR="00A04706" w:rsidRPr="00FF1073">
        <w:t>TS</w:t>
      </w:r>
      <w:r w:rsidR="00A04706">
        <w:t>C</w:t>
      </w:r>
      <w:r w:rsidR="00A04706" w:rsidRPr="00FF1073">
        <w:t xml:space="preserve">) </w:t>
      </w:r>
      <w:r w:rsidR="00FF1073" w:rsidRPr="00FF1073">
        <w:t xml:space="preserve"> is a supervised learning problem in which each </w:t>
      </w:r>
      <w:r w:rsidR="008C1DC9">
        <w:t>s</w:t>
      </w:r>
      <w:r w:rsidR="00FF1073" w:rsidRPr="00FF1073">
        <w:t xml:space="preserve">ample consists of one or more time series </w:t>
      </w:r>
      <w:r>
        <w:t>attributes.</w:t>
      </w:r>
    </w:p>
    <w:p w14:paraId="78B215EB" w14:textId="6EF8290F" w:rsidR="00AB5321" w:rsidRDefault="00C0107A" w:rsidP="000B7B76">
      <w:pPr>
        <w:pStyle w:val="Heading3"/>
      </w:pPr>
      <w:bookmarkStart w:id="126" w:name="_Toc134268863"/>
      <w:r>
        <w:t>WEASEL-MUSE</w:t>
      </w:r>
      <w:bookmarkEnd w:id="126"/>
    </w:p>
    <w:p w14:paraId="53AFCEC7" w14:textId="06B7BB8C" w:rsidR="00182B2D" w:rsidRDefault="00F947F5" w:rsidP="008619F9">
      <w:r>
        <w:t xml:space="preserve">For multivariate </w:t>
      </w:r>
      <w:r w:rsidR="00714060">
        <w:t xml:space="preserve">TSC we use </w:t>
      </w:r>
      <w:r w:rsidR="00261D3F">
        <w:t>Multivariate Unsupervised Symbols and dErivatives</w:t>
      </w:r>
      <w:r w:rsidR="00261D3F">
        <w:rPr>
          <w:lang w:val="en-GB"/>
        </w:rPr>
        <w:t xml:space="preserve"> </w:t>
      </w:r>
      <w:r w:rsidR="00714060">
        <w:rPr>
          <w:lang w:val="en-GB"/>
        </w:rPr>
        <w:t>(MUSE) algorithm</w:t>
      </w:r>
      <w:r w:rsidR="00701BF0">
        <w:rPr>
          <w:lang w:val="en-GB"/>
        </w:rPr>
        <w:t>, a</w:t>
      </w:r>
      <w:r w:rsidR="008619F9" w:rsidRPr="008619F9">
        <w:rPr>
          <w:lang w:val="en-FI"/>
        </w:rPr>
        <w:t>lso known as WEASE</w:t>
      </w:r>
      <w:r w:rsidR="009F73D7">
        <w:rPr>
          <w:lang w:val="en-GB"/>
        </w:rPr>
        <w:t>L</w:t>
      </w:r>
      <w:r w:rsidR="00DF344F">
        <w:rPr>
          <w:lang w:val="en-GB"/>
        </w:rPr>
        <w:t>+</w:t>
      </w:r>
      <w:r w:rsidR="008619F9" w:rsidRPr="008619F9">
        <w:rPr>
          <w:lang w:val="en-FI"/>
        </w:rPr>
        <w:t>MUSE</w:t>
      </w:r>
      <w:r w:rsidR="00E4186D">
        <w:rPr>
          <w:lang w:val="en-GB"/>
        </w:rPr>
        <w:t>,</w:t>
      </w:r>
      <w:r w:rsidR="00701BF0">
        <w:rPr>
          <w:lang w:val="en-GB"/>
        </w:rPr>
        <w:t xml:space="preserve"> </w:t>
      </w:r>
      <w:r w:rsidR="00E4186D">
        <w:rPr>
          <w:lang w:val="en-GB"/>
        </w:rPr>
        <w:t>which</w:t>
      </w:r>
      <w:r w:rsidR="00714060">
        <w:rPr>
          <w:lang w:val="en-GB"/>
        </w:rPr>
        <w:t xml:space="preserve"> is </w:t>
      </w:r>
      <w:r w:rsidR="008619F9" w:rsidRPr="008619F9">
        <w:rPr>
          <w:lang w:val="en-FI"/>
        </w:rPr>
        <w:t>implementation of multivariate version of WEASEL</w:t>
      </w:r>
      <w:r w:rsidR="0046756A">
        <w:rPr>
          <w:lang w:val="en-GB"/>
        </w:rPr>
        <w:t xml:space="preserve"> (</w:t>
      </w:r>
      <w:r w:rsidR="002168CF">
        <w:t>Word ExtrAction for time SEries cLassi</w:t>
      </w:r>
      <w:r w:rsidR="002168CF">
        <w:rPr>
          <w:rFonts w:ascii="Times New Roman" w:hAnsi="Times New Roman" w:cs="Times New Roman"/>
        </w:rPr>
        <w:t>fi</w:t>
      </w:r>
      <w:r w:rsidR="002168CF">
        <w:t>cation</w:t>
      </w:r>
      <w:r w:rsidR="0078633A">
        <w:rPr>
          <w:lang w:val="en-GB"/>
        </w:rPr>
        <w:t>) and</w:t>
      </w:r>
      <w:r w:rsidR="008619F9" w:rsidRPr="008619F9">
        <w:rPr>
          <w:lang w:val="en-FI"/>
        </w:rPr>
        <w:t xml:space="preserve"> referred to as just MUSE</w:t>
      </w:r>
      <w:r w:rsidR="00DF344F">
        <w:rPr>
          <w:lang w:val="en-GB"/>
        </w:rPr>
        <w:t>.</w:t>
      </w:r>
      <w:r w:rsidR="00701BF0">
        <w:rPr>
          <w:lang w:val="en-GB"/>
        </w:rPr>
        <w:t xml:space="preserve"> </w:t>
      </w:r>
      <w:r w:rsidR="00B37349" w:rsidRPr="00B37349">
        <w:t>WEASEL+MUSE is a multivariate dictionary classifier that builds a bag-of-patterns</w:t>
      </w:r>
      <w:r w:rsidR="00CF11A3">
        <w:t xml:space="preserve"> (B</w:t>
      </w:r>
      <w:r w:rsidR="00C86F7B">
        <w:t>O</w:t>
      </w:r>
      <w:r w:rsidR="00CF11A3">
        <w:t>P)</w:t>
      </w:r>
      <w:r w:rsidR="00B37349" w:rsidRPr="00B37349">
        <w:t xml:space="preserve"> using </w:t>
      </w:r>
      <w:r w:rsidR="00323312">
        <w:t>Symbolic Fourier Approximation (</w:t>
      </w:r>
      <w:r w:rsidR="00B37349" w:rsidRPr="00B37349">
        <w:t>SFA</w:t>
      </w:r>
      <w:r w:rsidR="00323312">
        <w:t>)</w:t>
      </w:r>
      <w:r w:rsidR="00B37349" w:rsidRPr="00B37349">
        <w:t xml:space="preserve"> for different window lengths and learns a logistic regression classifier on this bag.</w:t>
      </w:r>
      <w:r w:rsidR="00A8051A">
        <w:t xml:space="preserve"> </w:t>
      </w:r>
      <w:r w:rsidR="00182B2D">
        <w:t>(Shäfer &amp; Leser, 2017)(</w:t>
      </w:r>
      <w:r w:rsidR="00182B2D">
        <w:fldChar w:fldCharType="begin"/>
      </w:r>
      <w:r w:rsidR="00C212DC">
        <w:instrText xml:space="preserve"> ADDIN ZOTERO_ITEM CSL_CITATION {"citationID":"sPCRUAkC","properties":{"formattedCitation":"[33]","plainCitation":"[33]","noteIndex":0},"citationItems":[{"id":70,"uris":["http://zotero.org/users/11390376/items/KLVT28JD"],"itemData":{"id":70,"type":"article-journal","abstract":"Multivariate time series (MTS) arise when multiple interconnected sensors record data over time. Dealing with this high-dimensional data is challenging for every classifier for at least two aspects: First, an MTS is not only characterized by individual feature values, but also by the interplay of features in different dimensions. Second, this typically adds large amounts of irrelevant data and noise. We present our novel MTS classifier WEASEL+MUSE which addresses both challenges. WEASEL+MUSE builds a multivariate feature vector, first using a sliding-window approach applied to each dimension of the MTS, then extracts discrete features per window and dimension. The feature vector is subsequently fed through feature selection, removing non-discriminative features, and analysed by a machine learning classifier. The novelty of WEASEL+MUSE lies in its specific way of extracting and filtering multivariate features from MTS by encoding context information into each feature. Still the resulting feature set is small, yet very discriminative and useful for MTS classification. Based on a popular benchmark of 20 MTS datasets, we found that WEASEL+MUSE is among the most accurate classifiers, when compared to the state of the art. The outstanding robustness of WEASEL+MUSE is further confirmed based on motion gesture recognition data, where it out-of-the-box achieved similar accuracies as domain-specific methods.","DOI":"10.48550/ARXIV.1711.11343","license":"arXiv.org perpetual, non-exclusive license","note":"publisher: arXiv\nversion: 4","source":"DOI.org (Datacite)","title":"Multivariate Time Series Classification with WEASEL+MUSE","URL":"https://arxiv.org/abs/1711.11343","author":[{"family":"Schäfer","given":"Patrick"},{"family":"Leser","given":"Ulf"}],"accessed":{"date-parts":[["2023",4,4]]},"issued":{"date-parts":[["2017"]]}}}],"schema":"https://github.com/citation-style-language/schema/raw/master/csl-citation.json"} </w:instrText>
      </w:r>
      <w:r w:rsidR="00182B2D">
        <w:fldChar w:fldCharType="separate"/>
      </w:r>
      <w:r w:rsidR="00C212DC" w:rsidRPr="00C212DC">
        <w:rPr>
          <w:rFonts w:ascii="Times New Roman" w:hAnsi="Times New Roman" w:cs="Times New Roman"/>
        </w:rPr>
        <w:t>[33]</w:t>
      </w:r>
      <w:r w:rsidR="00182B2D">
        <w:fldChar w:fldCharType="end"/>
      </w:r>
      <w:r w:rsidR="00182B2D">
        <w:t>)</w:t>
      </w:r>
    </w:p>
    <w:p w14:paraId="236BB4EA" w14:textId="6E61868A" w:rsidR="00970365" w:rsidRDefault="00523D5E" w:rsidP="008619F9">
      <w:r>
        <w:rPr>
          <w:rFonts w:ascii="Times New Roman" w:hAnsi="Times New Roman" w:cs="Times New Roman"/>
        </w:rPr>
        <w:t>Th</w:t>
      </w:r>
      <w:r>
        <w:t>e novelty of WEASEL+MUSE lies in its spec</w:t>
      </w:r>
      <w:r w:rsidR="0036285E">
        <w:t>if</w:t>
      </w:r>
      <w:r>
        <w:t xml:space="preserve">ic way of extracting and </w:t>
      </w:r>
      <w:r w:rsidR="0036285E">
        <w:rPr>
          <w:rFonts w:ascii="Times New Roman" w:hAnsi="Times New Roman" w:cs="Times New Roman"/>
        </w:rPr>
        <w:t>fi</w:t>
      </w:r>
      <w:r>
        <w:t xml:space="preserve">ltering multivariate features from </w:t>
      </w:r>
      <w:r w:rsidR="0036285E">
        <w:t>M</w:t>
      </w:r>
      <w:r>
        <w:t>TS by encoding context information into each feature</w:t>
      </w:r>
      <w:r w:rsidR="009C6DFC">
        <w:t xml:space="preserve">. </w:t>
      </w:r>
      <w:r w:rsidR="00FE0F1D">
        <w:t>It uses</w:t>
      </w:r>
      <w:r w:rsidR="00182B2D">
        <w:t xml:space="preserve"> statistical feature selection, derivatives, variable window lengths, bi-grams, and a symbolic representation for generating discriminative words. WEASEL+MUSE provides tolerance to noise </w:t>
      </w:r>
      <w:r w:rsidR="0018095F">
        <w:t>due to</w:t>
      </w:r>
      <w:r w:rsidR="00182B2D">
        <w:t xml:space="preserve"> use of the truncated Fourier transform, phase invariance, and supe</w:t>
      </w:r>
      <w:r w:rsidR="001E5EB3">
        <w:t>r</w:t>
      </w:r>
      <w:r w:rsidR="00440C47">
        <w:rPr>
          <w:rFonts w:ascii="Times New Roman" w:hAnsi="Times New Roman" w:cs="Times New Roman"/>
        </w:rPr>
        <w:t>fl</w:t>
      </w:r>
      <w:r w:rsidR="00182B2D">
        <w:t xml:space="preserve">uous data/dimensions. </w:t>
      </w:r>
      <w:r w:rsidR="00055551">
        <w:rPr>
          <w:rFonts w:ascii="Times New Roman" w:hAnsi="Times New Roman" w:cs="Times New Roman"/>
        </w:rPr>
        <w:t>Th</w:t>
      </w:r>
      <w:r w:rsidR="00182B2D">
        <w:t>ereby, WEASEL+MUSE assigns high weights to characteristic, local and global substructures along dimensions of a multivariate time series. In our evaluation on altogether 21 datasets, WEASEL+MUSE is consistently among the most accurate classi</w:t>
      </w:r>
      <w:r w:rsidR="001E5EB3">
        <w:rPr>
          <w:rFonts w:ascii="Times New Roman" w:hAnsi="Times New Roman" w:cs="Times New Roman"/>
        </w:rPr>
        <w:t>fi</w:t>
      </w:r>
      <w:r w:rsidR="00182B2D">
        <w:t>ers and outperforms state-of-</w:t>
      </w:r>
      <w:r w:rsidR="00182B2D">
        <w:lastRenderedPageBreak/>
        <w:t>the-art similarity measures or shapelet-based approaches. It performs well even for small-sized datasets, where deep learning based approaches typically tend to perform poorly. When looking into application domains, it is best for sensor readings, followed by speech, motion and handwriting recognition tasks.</w:t>
      </w:r>
      <w:r w:rsidR="00B73E9F">
        <w:t xml:space="preserve"> (Shäfer &amp; Leser, 2017)(</w:t>
      </w:r>
      <w:r w:rsidR="00B73E9F">
        <w:fldChar w:fldCharType="begin"/>
      </w:r>
      <w:r w:rsidR="00C212DC">
        <w:instrText xml:space="preserve"> ADDIN ZOTERO_ITEM CSL_CITATION {"citationID":"Rn4yogqH","properties":{"formattedCitation":"[33]","plainCitation":"[33]","noteIndex":0},"citationItems":[{"id":70,"uris":["http://zotero.org/users/11390376/items/KLVT28JD"],"itemData":{"id":70,"type":"article-journal","abstract":"Multivariate time series (MTS) arise when multiple interconnected sensors record data over time. Dealing with this high-dimensional data is challenging for every classifier for at least two aspects: First, an MTS is not only characterized by individual feature values, but also by the interplay of features in different dimensions. Second, this typically adds large amounts of irrelevant data and noise. We present our novel MTS classifier WEASEL+MUSE which addresses both challenges. WEASEL+MUSE builds a multivariate feature vector, first using a sliding-window approach applied to each dimension of the MTS, then extracts discrete features per window and dimension. The feature vector is subsequently fed through feature selection, removing non-discriminative features, and analysed by a machine learning classifier. The novelty of WEASEL+MUSE lies in its specific way of extracting and filtering multivariate features from MTS by encoding context information into each feature. Still the resulting feature set is small, yet very discriminative and useful for MTS classification. Based on a popular benchmark of 20 MTS datasets, we found that WEASEL+MUSE is among the most accurate classifiers, when compared to the state of the art. The outstanding robustness of WEASEL+MUSE is further confirmed based on motion gesture recognition data, where it out-of-the-box achieved similar accuracies as domain-specific methods.","DOI":"10.48550/ARXIV.1711.11343","license":"arXiv.org perpetual, non-exclusive license","note":"publisher: arXiv\nversion: 4","source":"DOI.org (Datacite)","title":"Multivariate Time Series Classification with WEASEL+MUSE","URL":"https://arxiv.org/abs/1711.11343","author":[{"family":"Schäfer","given":"Patrick"},{"family":"Leser","given":"Ulf"}],"accessed":{"date-parts":[["2023",4,4]]},"issued":{"date-parts":[["2017"]]}}}],"schema":"https://github.com/citation-style-language/schema/raw/master/csl-citation.json"} </w:instrText>
      </w:r>
      <w:r w:rsidR="00B73E9F">
        <w:fldChar w:fldCharType="separate"/>
      </w:r>
      <w:r w:rsidR="00C212DC" w:rsidRPr="00C212DC">
        <w:rPr>
          <w:rFonts w:ascii="Times New Roman" w:hAnsi="Times New Roman" w:cs="Times New Roman"/>
        </w:rPr>
        <w:t>[33]</w:t>
      </w:r>
      <w:r w:rsidR="00B73E9F">
        <w:fldChar w:fldCharType="end"/>
      </w:r>
      <w:r w:rsidR="00B73E9F">
        <w:t>)</w:t>
      </w:r>
    </w:p>
    <w:p w14:paraId="1D426FD2" w14:textId="5FD08A12" w:rsidR="00F85BE2" w:rsidRDefault="00F85BE2" w:rsidP="00D512B5">
      <w:pPr>
        <w:pStyle w:val="Picture"/>
        <w:rPr>
          <w:lang w:val="en-FI"/>
        </w:rPr>
      </w:pPr>
      <w:r>
        <w:rPr>
          <w:lang w:val="en-FI"/>
        </w:rPr>
        <w:drawing>
          <wp:inline distT="0" distB="0" distL="0" distR="0" wp14:anchorId="5E4DBBF0" wp14:editId="185A8B62">
            <wp:extent cx="5949538" cy="1340949"/>
            <wp:effectExtent l="0" t="0" r="0" b="0"/>
            <wp:docPr id="272" name="Picture 2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10;&#10;Description automatically generated"/>
                    <pic:cNvPicPr/>
                  </pic:nvPicPr>
                  <pic:blipFill rotWithShape="1">
                    <a:blip r:embed="rId32">
                      <a:extLst>
                        <a:ext uri="{28A0092B-C50C-407E-A947-70E740481C1C}">
                          <a14:useLocalDpi xmlns:a14="http://schemas.microsoft.com/office/drawing/2010/main" val="0"/>
                        </a:ext>
                      </a:extLst>
                    </a:blip>
                    <a:srcRect l="1798" r="2498"/>
                    <a:stretch/>
                  </pic:blipFill>
                  <pic:spPr bwMode="auto">
                    <a:xfrm>
                      <a:off x="0" y="0"/>
                      <a:ext cx="6002607" cy="1352910"/>
                    </a:xfrm>
                    <a:prstGeom prst="rect">
                      <a:avLst/>
                    </a:prstGeom>
                    <a:ln>
                      <a:noFill/>
                    </a:ln>
                    <a:extLst>
                      <a:ext uri="{53640926-AAD7-44D8-BBD7-CCE9431645EC}">
                        <a14:shadowObscured xmlns:a14="http://schemas.microsoft.com/office/drawing/2010/main"/>
                      </a:ext>
                    </a:extLst>
                  </pic:spPr>
                </pic:pic>
              </a:graphicData>
            </a:graphic>
          </wp:inline>
        </w:drawing>
      </w:r>
    </w:p>
    <w:p w14:paraId="3703744B" w14:textId="05C8DAD3" w:rsidR="00F85BE2" w:rsidRDefault="00F85BE2" w:rsidP="00D512B5">
      <w:pPr>
        <w:pStyle w:val="Figurecaption"/>
        <w:rPr>
          <w:lang w:val="en-GB"/>
        </w:rPr>
      </w:pPr>
      <w:commentRangeStart w:id="127"/>
      <w:r>
        <w:rPr>
          <w:lang w:val="en-GB"/>
        </w:rPr>
        <w:t xml:space="preserve">Fig. </w:t>
      </w:r>
      <w:r w:rsidR="00C25349">
        <w:rPr>
          <w:lang w:val="en-GB"/>
        </w:rPr>
        <w:t>3.3A</w:t>
      </w:r>
      <w:commentRangeEnd w:id="127"/>
      <w:r w:rsidR="006D5817">
        <w:rPr>
          <w:rStyle w:val="CommentReference"/>
          <w:i w:val="0"/>
          <w:iCs w:val="0"/>
        </w:rPr>
        <w:commentReference w:id="127"/>
      </w:r>
      <w:r w:rsidR="00C25349">
        <w:rPr>
          <w:lang w:val="en-GB"/>
        </w:rPr>
        <w:t xml:space="preserve">: </w:t>
      </w:r>
      <w:r w:rsidR="00D512B5" w:rsidRPr="00D512B5">
        <w:rPr>
          <w:lang w:val="en-GB"/>
        </w:rPr>
        <w:t>WEASEL+MUSE Pipeline: Feature extraction, univariate Bag-of-Patterns (BOP) models and WEASEL+MUSE</w:t>
      </w:r>
      <w:r w:rsidR="00B35A00">
        <w:rPr>
          <w:lang w:val="en-GB"/>
        </w:rPr>
        <w:t xml:space="preserve"> (Schäfer &amp; Leser,</w:t>
      </w:r>
      <w:r w:rsidR="004124BB">
        <w:rPr>
          <w:lang w:val="en-GB"/>
        </w:rPr>
        <w:t xml:space="preserve"> </w:t>
      </w:r>
      <w:r w:rsidR="00B35A00">
        <w:rPr>
          <w:lang w:val="en-GB"/>
        </w:rPr>
        <w:t>2017)</w:t>
      </w:r>
    </w:p>
    <w:p w14:paraId="13DA36E4" w14:textId="7F477AD1" w:rsidR="00E91514" w:rsidRDefault="00C0107A" w:rsidP="00C0107A">
      <w:pPr>
        <w:pStyle w:val="Heading3"/>
      </w:pPr>
      <w:bookmarkStart w:id="128" w:name="_Toc134268864"/>
      <w:r>
        <w:t xml:space="preserve">Column </w:t>
      </w:r>
      <w:r w:rsidR="00E91514">
        <w:t>Ensemb</w:t>
      </w:r>
      <w:r>
        <w:t>le</w:t>
      </w:r>
      <w:bookmarkEnd w:id="128"/>
    </w:p>
    <w:p w14:paraId="34A0E52E" w14:textId="369122AF" w:rsidR="00436FBE" w:rsidRDefault="00436FBE" w:rsidP="00DB785E">
      <w:r>
        <w:t xml:space="preserve">In addition to </w:t>
      </w:r>
      <w:r w:rsidR="0080226A">
        <w:t>MUSE,</w:t>
      </w:r>
      <w:r>
        <w:t xml:space="preserve"> we implement </w:t>
      </w:r>
      <w:r w:rsidR="00820F31">
        <w:t>classification for each</w:t>
      </w:r>
      <w:r w:rsidR="00A311D8">
        <w:t xml:space="preserve"> of the</w:t>
      </w:r>
      <w:r w:rsidR="008D7339">
        <w:t xml:space="preserve"> three</w:t>
      </w:r>
      <w:r w:rsidR="00820F31">
        <w:t xml:space="preserve"> dimension</w:t>
      </w:r>
      <w:r w:rsidR="00FB09A1">
        <w:t>s</w:t>
      </w:r>
      <w:r w:rsidR="008D7339">
        <w:t xml:space="preserve"> </w:t>
      </w:r>
      <w:r w:rsidR="00A311D8">
        <w:t>in</w:t>
      </w:r>
      <w:r w:rsidR="008D7339">
        <w:t xml:space="preserve"> the dataset</w:t>
      </w:r>
      <w:r w:rsidR="00820F31">
        <w:t xml:space="preserve"> separately</w:t>
      </w:r>
      <w:r w:rsidR="00CE5C3E">
        <w:t xml:space="preserve"> using selected univariate models from the chapter </w:t>
      </w:r>
      <w:r w:rsidR="00486461" w:rsidRPr="00486461">
        <w:rPr>
          <w:i/>
          <w:iCs/>
        </w:rPr>
        <w:t>3.2 Univariate TSC</w:t>
      </w:r>
      <w:r w:rsidR="00486461">
        <w:t xml:space="preserve"> and</w:t>
      </w:r>
      <w:r w:rsidR="00002403">
        <w:t xml:space="preserve"> then</w:t>
      </w:r>
      <w:r w:rsidR="00820F31">
        <w:t xml:space="preserve"> select the best models</w:t>
      </w:r>
      <w:r w:rsidR="008D7339">
        <w:t xml:space="preserve"> in terms of accuracy</w:t>
      </w:r>
      <w:r w:rsidR="007744B2">
        <w:t>, ROC-AUC value</w:t>
      </w:r>
      <w:r w:rsidR="004B1596">
        <w:t>, and algorithm execution time</w:t>
      </w:r>
      <w:r w:rsidR="008D7339">
        <w:t>.</w:t>
      </w:r>
      <w:r w:rsidR="005D6FDE">
        <w:t xml:space="preserve"> Then we conduct </w:t>
      </w:r>
      <w:r w:rsidR="003E7D56">
        <w:t>a</w:t>
      </w:r>
      <w:r w:rsidR="002E21AD">
        <w:t xml:space="preserve"> </w:t>
      </w:r>
      <w:r w:rsidR="00903820">
        <w:t>C</w:t>
      </w:r>
      <w:r w:rsidR="002E21AD">
        <w:t>olumn</w:t>
      </w:r>
      <w:r w:rsidR="003E7D56">
        <w:t xml:space="preserve"> </w:t>
      </w:r>
      <w:r w:rsidR="00903820">
        <w:t>E</w:t>
      </w:r>
      <w:r w:rsidR="005D6FDE">
        <w:t>nsemble</w:t>
      </w:r>
      <w:r w:rsidR="00FA6362">
        <w:t xml:space="preserve"> </w:t>
      </w:r>
      <w:r w:rsidR="00903820">
        <w:t xml:space="preserve">(CE) </w:t>
      </w:r>
      <w:r w:rsidR="00FA6362">
        <w:t>in multivariate data</w:t>
      </w:r>
      <w:r w:rsidR="005D6FDE">
        <w:t xml:space="preserve"> from th</w:t>
      </w:r>
      <w:r w:rsidR="003E7D56">
        <w:t>o</w:t>
      </w:r>
      <w:r w:rsidR="005D6FDE">
        <w:t>se best performing models</w:t>
      </w:r>
      <w:r w:rsidR="003E7D56">
        <w:t xml:space="preserve"> in order to </w:t>
      </w:r>
      <w:r w:rsidR="00656612">
        <w:t xml:space="preserve">further </w:t>
      </w:r>
      <w:r w:rsidR="003E7D56">
        <w:t>improve</w:t>
      </w:r>
      <w:r w:rsidR="00656612">
        <w:t xml:space="preserve"> classification accuracy</w:t>
      </w:r>
      <w:r w:rsidR="00C00ACC">
        <w:t xml:space="preserve"> and</w:t>
      </w:r>
      <w:r w:rsidR="00002403">
        <w:t xml:space="preserve"> will</w:t>
      </w:r>
      <w:r w:rsidR="00C00ACC">
        <w:t xml:space="preserve"> utilize</w:t>
      </w:r>
      <w:r w:rsidR="00BF1586">
        <w:t xml:space="preserve"> </w:t>
      </w:r>
      <w:r w:rsidR="00BF1586" w:rsidRPr="001C4206">
        <w:rPr>
          <w:i/>
          <w:iCs/>
        </w:rPr>
        <w:t>sktime</w:t>
      </w:r>
      <w:r w:rsidR="00F31C56" w:rsidRPr="001C4206">
        <w:rPr>
          <w:i/>
          <w:iCs/>
        </w:rPr>
        <w:t xml:space="preserve"> API’s</w:t>
      </w:r>
      <w:r w:rsidR="00BF1586">
        <w:t xml:space="preserve"> built-</w:t>
      </w:r>
      <w:r w:rsidR="008825DB">
        <w:t>in column ensemble</w:t>
      </w:r>
      <w:r w:rsidR="00BF1586">
        <w:t xml:space="preserve"> </w:t>
      </w:r>
      <w:r w:rsidR="008825DB">
        <w:t>classifier function</w:t>
      </w:r>
      <w:r w:rsidR="006362ED">
        <w:t xml:space="preserve">. </w:t>
      </w:r>
      <w:r w:rsidR="003A74FB">
        <w:t xml:space="preserve">Unlike MUSE, the built ensemble </w:t>
      </w:r>
      <w:commentRangeStart w:id="129"/>
      <w:r w:rsidR="003A74FB">
        <w:t>model ignores feature correlation</w:t>
      </w:r>
      <w:commentRangeEnd w:id="129"/>
      <w:r w:rsidR="009C19F0">
        <w:rPr>
          <w:rStyle w:val="CommentReference"/>
        </w:rPr>
        <w:commentReference w:id="129"/>
      </w:r>
      <w:r w:rsidR="003A74FB">
        <w:t xml:space="preserve">, and therefore, uses less information in classification. </w:t>
      </w:r>
      <w:r w:rsidR="003F2042">
        <w:t>Method pipeline is</w:t>
      </w:r>
      <w:r w:rsidR="008825DB">
        <w:t xml:space="preserve"> </w:t>
      </w:r>
      <w:r w:rsidR="003F2042">
        <w:t>presented</w:t>
      </w:r>
      <w:r w:rsidR="008825DB">
        <w:t xml:space="preserve"> in </w:t>
      </w:r>
      <w:r w:rsidR="00B87246">
        <w:t>figure</w:t>
      </w:r>
      <w:r w:rsidR="008825DB" w:rsidRPr="005B582B">
        <w:rPr>
          <w:i/>
          <w:iCs/>
        </w:rPr>
        <w:t xml:space="preserve"> </w:t>
      </w:r>
      <w:r w:rsidR="008825DB" w:rsidRPr="00D74787">
        <w:t>3.3C</w:t>
      </w:r>
      <w:r w:rsidR="005B582B">
        <w:t>.</w:t>
      </w:r>
    </w:p>
    <w:p w14:paraId="074E4AE2" w14:textId="6323CE72" w:rsidR="00970365" w:rsidRDefault="00827B2E" w:rsidP="009963F2">
      <w:pPr>
        <w:pStyle w:val="Picture"/>
      </w:pPr>
      <w:r>
        <w:drawing>
          <wp:inline distT="0" distB="0" distL="0" distR="0" wp14:anchorId="6FB3D37D" wp14:editId="7E2B3569">
            <wp:extent cx="5316279" cy="1580116"/>
            <wp:effectExtent l="0" t="0" r="0" b="1270"/>
            <wp:docPr id="412716845"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16845" name="Picture 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35015" cy="1585685"/>
                    </a:xfrm>
                    <a:prstGeom prst="rect">
                      <a:avLst/>
                    </a:prstGeom>
                  </pic:spPr>
                </pic:pic>
              </a:graphicData>
            </a:graphic>
          </wp:inline>
        </w:drawing>
      </w:r>
    </w:p>
    <w:p w14:paraId="194C2EDE" w14:textId="2E8E1998" w:rsidR="00657974" w:rsidRDefault="00657974" w:rsidP="0040440C">
      <w:pPr>
        <w:pStyle w:val="Figurecaption"/>
      </w:pPr>
      <w:r>
        <w:t xml:space="preserve">Fig. 3.3C: </w:t>
      </w:r>
      <w:r w:rsidR="00E663C3">
        <w:t>Column e</w:t>
      </w:r>
      <w:r w:rsidR="0094437B">
        <w:t>nsemble model pipeline for multivariate data</w:t>
      </w:r>
      <w:r w:rsidR="00D53E27">
        <w:t>.</w:t>
      </w:r>
    </w:p>
    <w:p w14:paraId="4889B2EA" w14:textId="7A7D5B14" w:rsidR="00763C16" w:rsidRDefault="00DF4B16" w:rsidP="002075F0">
      <w:pPr>
        <w:pStyle w:val="Heading2"/>
        <w:numPr>
          <w:ilvl w:val="1"/>
          <w:numId w:val="21"/>
        </w:numPr>
      </w:pPr>
      <w:bookmarkStart w:id="130" w:name="_Project_code"/>
      <w:bookmarkStart w:id="131" w:name="_Toc134268865"/>
      <w:bookmarkEnd w:id="130"/>
      <w:r>
        <w:lastRenderedPageBreak/>
        <w:t xml:space="preserve">Project </w:t>
      </w:r>
      <w:r w:rsidR="00590C88">
        <w:t>implementation</w:t>
      </w:r>
      <w:bookmarkEnd w:id="131"/>
    </w:p>
    <w:p w14:paraId="2978204F" w14:textId="1A90FDF9" w:rsidR="00DF4B16" w:rsidRPr="00DF4B16" w:rsidRDefault="0083509C" w:rsidP="00063FF2">
      <w:r>
        <w:t xml:space="preserve">The </w:t>
      </w:r>
      <w:r w:rsidR="003C625A">
        <w:t xml:space="preserve">project code for the </w:t>
      </w:r>
      <w:r>
        <w:t xml:space="preserve">classification task was implemented </w:t>
      </w:r>
      <w:r w:rsidR="003C625A">
        <w:t xml:space="preserve">using </w:t>
      </w:r>
      <w:r w:rsidR="006E414F">
        <w:t xml:space="preserve">local </w:t>
      </w:r>
      <w:r w:rsidR="003C625A">
        <w:t>Visual Studio Code</w:t>
      </w:r>
      <w:r w:rsidR="00454701">
        <w:t xml:space="preserve"> desktop application and </w:t>
      </w:r>
      <w:r w:rsidR="006D03AB">
        <w:t>its Jupyter</w:t>
      </w:r>
      <w:r w:rsidR="0074529F">
        <w:t>-notebook</w:t>
      </w:r>
      <w:r w:rsidR="006D03AB">
        <w:t xml:space="preserve"> extension</w:t>
      </w:r>
      <w:r w:rsidR="0074529F">
        <w:t xml:space="preserve"> for Python</w:t>
      </w:r>
      <w:r w:rsidR="00950F19">
        <w:t xml:space="preserve"> programming language</w:t>
      </w:r>
      <w:r w:rsidR="000B6507">
        <w:t>.</w:t>
      </w:r>
      <w:r w:rsidR="00950F19">
        <w:t xml:space="preserve"> </w:t>
      </w:r>
      <w:r w:rsidR="0056052F">
        <w:t xml:space="preserve">File execution time </w:t>
      </w:r>
      <w:r w:rsidR="00F00534">
        <w:t>for TS</w:t>
      </w:r>
      <w:r w:rsidR="00FB32BC">
        <w:t>C</w:t>
      </w:r>
      <w:r w:rsidR="00F00534">
        <w:t xml:space="preserve"> </w:t>
      </w:r>
      <w:r w:rsidR="001C3FE6">
        <w:rPr>
          <w:lang w:val="en-GB"/>
        </w:rPr>
        <w:t>including</w:t>
      </w:r>
      <w:r w:rsidR="00F00534">
        <w:t xml:space="preserve"> </w:t>
      </w:r>
      <w:r w:rsidR="003B4BC0">
        <w:t>data preparations</w:t>
      </w:r>
      <w:r w:rsidR="006E6E3C">
        <w:t xml:space="preserve">, and  </w:t>
      </w:r>
      <w:r w:rsidR="00C13570">
        <w:t xml:space="preserve">actual </w:t>
      </w:r>
      <w:r w:rsidR="002E3383">
        <w:t xml:space="preserve">model fitting </w:t>
      </w:r>
      <w:r w:rsidR="006D2C14">
        <w:t>with</w:t>
      </w:r>
      <w:r w:rsidR="002E3383">
        <w:t xml:space="preserve"> </w:t>
      </w:r>
      <w:r w:rsidR="00D637C5">
        <w:t>predictions</w:t>
      </w:r>
      <w:r w:rsidR="002E3383">
        <w:t xml:space="preserve"> </w:t>
      </w:r>
      <w:r w:rsidR="006E6E3C">
        <w:t xml:space="preserve">for </w:t>
      </w:r>
      <w:r w:rsidR="00F00534">
        <w:t>all the models</w:t>
      </w:r>
      <w:r w:rsidR="0056052F">
        <w:t xml:space="preserve"> </w:t>
      </w:r>
      <w:r w:rsidR="00B91E59">
        <w:t>required 4 hours and 50 minutes</w:t>
      </w:r>
      <w:r w:rsidR="000F29A2">
        <w:t>. S</w:t>
      </w:r>
      <w:r w:rsidR="00F93A55">
        <w:t xml:space="preserve">tandard </w:t>
      </w:r>
      <w:r w:rsidR="00881230">
        <w:t>CML models</w:t>
      </w:r>
      <w:r w:rsidR="000F29A2">
        <w:t xml:space="preserve"> </w:t>
      </w:r>
      <w:r w:rsidR="009A18DC">
        <w:t xml:space="preserve">needed </w:t>
      </w:r>
      <w:r w:rsidR="000F29A2">
        <w:t>about</w:t>
      </w:r>
      <w:r w:rsidR="00881230">
        <w:t xml:space="preserve"> </w:t>
      </w:r>
      <w:r w:rsidR="00C0677A">
        <w:t>70 minutes</w:t>
      </w:r>
      <w:r w:rsidR="00CB2A86">
        <w:t xml:space="preserve"> with hyperparameter optimization</w:t>
      </w:r>
      <w:r w:rsidR="005435C8">
        <w:t xml:space="preserve"> for </w:t>
      </w:r>
      <w:r w:rsidR="00FD2500">
        <w:t xml:space="preserve">the particular </w:t>
      </w:r>
      <w:r w:rsidR="005435C8">
        <w:t xml:space="preserve">parameters depicted </w:t>
      </w:r>
      <w:r w:rsidR="00D74787">
        <w:t xml:space="preserve">in the appendix </w:t>
      </w:r>
      <w:hyperlink w:anchor="_[A-3.1C]_Optimal_hyperparameters" w:history="1">
        <w:r w:rsidR="00D74787" w:rsidRPr="00D74787">
          <w:rPr>
            <w:rStyle w:val="Hyperlink"/>
          </w:rPr>
          <w:t>A</w:t>
        </w:r>
        <w:r w:rsidR="00D74787">
          <w:rPr>
            <w:rStyle w:val="Hyperlink"/>
          </w:rPr>
          <w:t>-3.1C</w:t>
        </w:r>
      </w:hyperlink>
      <w:r w:rsidR="00CB2A86">
        <w:t>.</w:t>
      </w:r>
      <w:r w:rsidR="006E414F">
        <w:t xml:space="preserve"> </w:t>
      </w:r>
      <w:r w:rsidR="00DF1613">
        <w:t>Project code was divided into three parts: first part for S-CML</w:t>
      </w:r>
      <w:r w:rsidR="0083702E">
        <w:t xml:space="preserve"> classification</w:t>
      </w:r>
      <w:r w:rsidR="00DF1613">
        <w:t>,</w:t>
      </w:r>
      <w:r w:rsidR="0083702E">
        <w:t xml:space="preserve"> and</w:t>
      </w:r>
      <w:r w:rsidR="00DF1613">
        <w:t xml:space="preserve"> second part for </w:t>
      </w:r>
      <w:r w:rsidR="0083702E">
        <w:t>U-TSC and M-TSC</w:t>
      </w:r>
      <w:r w:rsidR="006D242D">
        <w:t>, and third for data visualizations</w:t>
      </w:r>
      <w:r w:rsidR="00FD2500">
        <w:t xml:space="preserve"> and analysis</w:t>
      </w:r>
      <w:r w:rsidR="000F78BC">
        <w:t xml:space="preserve">. Thus, classification </w:t>
      </w:r>
      <w:r w:rsidR="00A85C6A">
        <w:t>data was first</w:t>
      </w:r>
      <w:r w:rsidR="008873C5">
        <w:t xml:space="preserve"> store</w:t>
      </w:r>
      <w:r w:rsidR="00612632">
        <w:t>d</w:t>
      </w:r>
      <w:r w:rsidR="008873C5">
        <w:t xml:space="preserve"> </w:t>
      </w:r>
      <w:r w:rsidR="00612632">
        <w:t xml:space="preserve">into </w:t>
      </w:r>
      <w:r w:rsidR="00E605D4">
        <w:t xml:space="preserve">a </w:t>
      </w:r>
      <w:r w:rsidR="00383452">
        <w:t xml:space="preserve">comma separated </w:t>
      </w:r>
      <w:r w:rsidR="00777426">
        <w:t xml:space="preserve">value </w:t>
      </w:r>
      <w:r w:rsidR="00383452">
        <w:t>(csv)</w:t>
      </w:r>
      <w:r w:rsidR="00A85C6A">
        <w:t xml:space="preserve"> </w:t>
      </w:r>
      <w:proofErr w:type="gramStart"/>
      <w:r w:rsidR="00A85C6A">
        <w:t>files</w:t>
      </w:r>
      <w:proofErr w:type="gramEnd"/>
      <w:r w:rsidR="00383452">
        <w:t xml:space="preserve"> </w:t>
      </w:r>
      <w:r w:rsidR="00CB641C">
        <w:t xml:space="preserve">to be </w:t>
      </w:r>
      <w:r w:rsidR="00E605D4">
        <w:t>easily accessible in later</w:t>
      </w:r>
      <w:r w:rsidR="00777426">
        <w:t xml:space="preserve"> </w:t>
      </w:r>
      <w:r w:rsidR="00383452">
        <w:t>analysis</w:t>
      </w:r>
      <w:r w:rsidR="00A85C6A">
        <w:t>.</w:t>
      </w:r>
      <w:r w:rsidR="00617AAC">
        <w:t xml:space="preserve"> For the classification</w:t>
      </w:r>
      <w:r w:rsidR="00371ECA">
        <w:t xml:space="preserve"> ex</w:t>
      </w:r>
      <w:r w:rsidR="002434F2">
        <w:t>e</w:t>
      </w:r>
      <w:r w:rsidR="00371ECA">
        <w:t>cution</w:t>
      </w:r>
      <w:r w:rsidR="004B7E1B">
        <w:t>s</w:t>
      </w:r>
      <w:r w:rsidR="00371ECA">
        <w:t xml:space="preserve"> </w:t>
      </w:r>
      <w:r w:rsidR="00617AAC">
        <w:t>itself</w:t>
      </w:r>
      <w:r w:rsidR="00371ECA">
        <w:t xml:space="preserve"> </w:t>
      </w:r>
      <w:r w:rsidR="0067540C">
        <w:t xml:space="preserve">we used </w:t>
      </w:r>
      <w:r w:rsidR="005556AA">
        <w:t>a specific function</w:t>
      </w:r>
      <w:r w:rsidR="004B7E1B">
        <w:t>s</w:t>
      </w:r>
      <w:r w:rsidR="005556AA">
        <w:t xml:space="preserve"> wherein models were iterated</w:t>
      </w:r>
      <w:r w:rsidR="00DF361A">
        <w:t xml:space="preserve"> over</w:t>
      </w:r>
      <w:r w:rsidR="00694BC8">
        <w:t xml:space="preserve"> a nested</w:t>
      </w:r>
      <w:r w:rsidR="00DF361A">
        <w:t xml:space="preserve"> loop</w:t>
      </w:r>
      <w:r w:rsidR="002465DE">
        <w:t xml:space="preserve">, for example, see the </w:t>
      </w:r>
      <w:r w:rsidR="008848C3">
        <w:t>function code for univariate model TSC</w:t>
      </w:r>
      <w:r w:rsidR="004345AC">
        <w:t xml:space="preserve"> </w:t>
      </w:r>
      <w:r w:rsidR="008848C3">
        <w:t xml:space="preserve">in </w:t>
      </w:r>
      <w:hyperlink w:anchor="_[A-3.3A]_Classification_function" w:history="1">
        <w:r w:rsidR="004345AC" w:rsidRPr="009C404C">
          <w:rPr>
            <w:rStyle w:val="Hyperlink"/>
          </w:rPr>
          <w:t>A-3.</w:t>
        </w:r>
        <w:r w:rsidR="00E3688E">
          <w:rPr>
            <w:rStyle w:val="Hyperlink"/>
          </w:rPr>
          <w:t>4</w:t>
        </w:r>
        <w:r w:rsidR="004345AC" w:rsidRPr="009C404C">
          <w:rPr>
            <w:rStyle w:val="Hyperlink"/>
          </w:rPr>
          <w:t>A</w:t>
        </w:r>
      </w:hyperlink>
      <w:r w:rsidR="004345AC">
        <w:t>.</w:t>
      </w:r>
      <w:r w:rsidR="00063FF2">
        <w:t xml:space="preserve"> The whole project </w:t>
      </w:r>
      <w:r w:rsidR="00B05359">
        <w:t xml:space="preserve">source code </w:t>
      </w:r>
      <w:r w:rsidR="00063FF2">
        <w:t>is publicly available</w:t>
      </w:r>
      <w:r w:rsidR="00B05359">
        <w:t xml:space="preserve"> </w:t>
      </w:r>
      <w:r w:rsidR="00337DB6">
        <w:t>on</w:t>
      </w:r>
      <w:r w:rsidR="00B05359">
        <w:t xml:space="preserve"> </w:t>
      </w:r>
      <w:r w:rsidR="004B7E1B">
        <w:t>GitHub.com</w:t>
      </w:r>
      <w:r w:rsidR="003118F6">
        <w:t xml:space="preserve">. </w:t>
      </w:r>
      <w:r w:rsidR="00BF15E2">
        <w:t>Find the links in the appendix</w:t>
      </w:r>
      <w:r w:rsidR="009C404C">
        <w:t xml:space="preserve"> </w:t>
      </w:r>
      <w:hyperlink w:anchor="_[A-PC]_Project_codes" w:history="1">
        <w:r w:rsidR="009C404C" w:rsidRPr="009C404C">
          <w:rPr>
            <w:rStyle w:val="Hyperlink"/>
          </w:rPr>
          <w:t>A-PC</w:t>
        </w:r>
      </w:hyperlink>
      <w:r w:rsidR="009C404C">
        <w:t>.</w:t>
      </w:r>
    </w:p>
    <w:p w14:paraId="3EDFE278" w14:textId="7F44D60B" w:rsidR="000A0D2C" w:rsidRDefault="000A0D2C" w:rsidP="00BF2BC6">
      <w:pPr>
        <w:pStyle w:val="Heading1"/>
      </w:pPr>
      <w:bookmarkStart w:id="132" w:name="_Toc134268866"/>
      <w:r>
        <w:t>Results</w:t>
      </w:r>
      <w:r w:rsidR="00CC4948">
        <w:t xml:space="preserve"> [</w:t>
      </w:r>
      <w:r w:rsidR="00EE4E00">
        <w:t>9</w:t>
      </w:r>
      <w:r w:rsidR="00DD6C06">
        <w:t>/</w:t>
      </w:r>
      <w:r w:rsidR="003A3C8A">
        <w:t>1</w:t>
      </w:r>
      <w:r w:rsidR="00EE4E00">
        <w:t>0</w:t>
      </w:r>
      <w:r w:rsidR="00C46A03">
        <w:t xml:space="preserve"> pages</w:t>
      </w:r>
      <w:r w:rsidR="00CC4948">
        <w:t>]</w:t>
      </w:r>
      <w:bookmarkEnd w:id="132"/>
    </w:p>
    <w:p w14:paraId="74BDC245" w14:textId="435212BF" w:rsidR="00DA4BF9" w:rsidRPr="00DB623D" w:rsidRDefault="00DA4BF9" w:rsidP="00027280">
      <w:pPr>
        <w:pStyle w:val="Heading2"/>
        <w:numPr>
          <w:ilvl w:val="1"/>
          <w:numId w:val="21"/>
        </w:numPr>
      </w:pPr>
      <w:bookmarkStart w:id="133" w:name="_Toc134268867"/>
      <w:r w:rsidRPr="00051AAA">
        <w:t>Standard</w:t>
      </w:r>
      <w:r>
        <w:t xml:space="preserve"> </w:t>
      </w:r>
      <w:r w:rsidRPr="00D83505">
        <w:t>CML</w:t>
      </w:r>
      <w:r>
        <w:t xml:space="preserve"> classification</w:t>
      </w:r>
      <w:bookmarkEnd w:id="133"/>
    </w:p>
    <w:p w14:paraId="1C3E418A" w14:textId="0FC2A842" w:rsidR="00A46681" w:rsidRPr="00A46681" w:rsidRDefault="000A35E8" w:rsidP="00A46681">
      <w:pPr>
        <w:pStyle w:val="Heading3"/>
      </w:pPr>
      <w:bookmarkStart w:id="134" w:name="_Preliminary_results"/>
      <w:bookmarkStart w:id="135" w:name="_Toc134268868"/>
      <w:bookmarkEnd w:id="134"/>
      <w:commentRangeStart w:id="136"/>
      <w:r>
        <w:t>Preliminary results</w:t>
      </w:r>
      <w:commentRangeEnd w:id="136"/>
      <w:r w:rsidR="00733582">
        <w:rPr>
          <w:rStyle w:val="CommentReference"/>
          <w:rFonts w:asciiTheme="minorHAnsi" w:eastAsiaTheme="minorEastAsia" w:hAnsiTheme="minorHAnsi" w:cstheme="minorBidi"/>
          <w:b w:val="0"/>
          <w:bCs w:val="0"/>
          <w:i w:val="0"/>
        </w:rPr>
        <w:commentReference w:id="136"/>
      </w:r>
      <w:bookmarkEnd w:id="135"/>
    </w:p>
    <w:p w14:paraId="3AF58D51" w14:textId="393B611C" w:rsidR="00575250" w:rsidRDefault="00DA4BF9" w:rsidP="007A293D">
      <w:r>
        <w:t xml:space="preserve">Figure </w:t>
      </w:r>
      <w:r w:rsidR="00CF636E">
        <w:t>4</w:t>
      </w:r>
      <w:r>
        <w:t>.1</w:t>
      </w:r>
      <w:r w:rsidR="00484CFC">
        <w:t>-</w:t>
      </w:r>
      <w:r w:rsidR="007A293D">
        <w:t>A</w:t>
      </w:r>
      <w:r>
        <w:t xml:space="preserve"> indicates obtained average accuracy results among 20 iterations for each model. Test was implemented by fitting the data to the model and calling score function of that model which calculates R2 (Coefficient of Determination) accuracy value</w:t>
      </w:r>
      <w:r w:rsidR="00E62D10">
        <w:t>,</w:t>
      </w:r>
      <w:r>
        <w:t xml:space="preserve"> and it is defined as</w:t>
      </w:r>
      <w:r w:rsidR="00A42115">
        <w:t>:</w:t>
      </w:r>
    </w:p>
    <w:p w14:paraId="299A6C42" w14:textId="666E58AD" w:rsidR="00A42115" w:rsidRPr="00E62D10" w:rsidRDefault="00DA4BF9" w:rsidP="00E62D10">
      <w:pPr>
        <w:ind w:firstLine="0"/>
        <w:jc w:val="center"/>
      </w:pPr>
      <m:oMath>
        <m:r>
          <w:rPr>
            <w:rFonts w:ascii="Cambria Math" w:hAnsi="Cambria Math"/>
          </w:rPr>
          <m:t>(1-u/v)</m:t>
        </m:r>
      </m:oMath>
      <w:r w:rsidR="00575250">
        <w:t>,</w:t>
      </w:r>
      <w:r>
        <w:t xml:space="preserve"> </w:t>
      </w:r>
      <w:r w:rsidR="00E62D10">
        <w:t xml:space="preserve">where </w:t>
      </w:r>
      <m:oMath>
        <m:r>
          <w:rPr>
            <w:rFonts w:ascii="Cambria Math" w:hAnsi="Cambria Math"/>
          </w:rPr>
          <m:t>u=</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pred</m:t>
                        </m:r>
                      </m:sub>
                    </m:sSub>
                  </m:e>
                </m:d>
              </m:e>
              <m:sup>
                <m:r>
                  <w:rPr>
                    <w:rFonts w:ascii="Cambria Math" w:hAnsi="Cambria Math"/>
                  </w:rPr>
                  <m:t>2</m:t>
                </m:r>
              </m:sup>
            </m:sSup>
          </m:e>
        </m:d>
        <m:r>
          <w:rPr>
            <w:rFonts w:ascii="Cambria Math" w:hAnsi="Cambria Math"/>
          </w:rPr>
          <m:t>.sum()</m:t>
        </m:r>
      </m:oMath>
      <w:r w:rsidR="00E62D10">
        <w:t>,</w:t>
      </w:r>
      <w:r>
        <w:t xml:space="preserve"> and</w:t>
      </w:r>
      <w:r w:rsidR="00E62D10">
        <w:t xml:space="preserve"> </w:t>
      </w:r>
      <m:oMath>
        <m:r>
          <w:rPr>
            <w:rFonts w:ascii="Cambria Math" w:hAnsi="Cambria Math"/>
          </w:rPr>
          <m:t>v=</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.sum()</m:t>
                    </m:r>
                  </m:e>
                </m:d>
              </m:e>
              <m:sup>
                <m:r>
                  <w:rPr>
                    <w:rFonts w:ascii="Cambria Math" w:hAnsi="Cambria Math"/>
                  </w:rPr>
                  <m:t>2</m:t>
                </m:r>
              </m:sup>
            </m:sSup>
          </m:e>
        </m:d>
        <m:r>
          <w:rPr>
            <w:rFonts w:ascii="Cambria Math" w:hAnsi="Cambria Math"/>
          </w:rPr>
          <m:t>.sum()</m:t>
        </m:r>
      </m:oMath>
    </w:p>
    <w:p w14:paraId="2E48CE6D" w14:textId="4BA0DB5A" w:rsidR="00DA4BF9" w:rsidRDefault="00DA4BF9" w:rsidP="00747152">
      <w:pPr>
        <w:ind w:firstLine="0"/>
      </w:pPr>
      <w:r w:rsidRPr="00A80B00">
        <w:t xml:space="preserve">The best possible score </w:t>
      </w:r>
      <w:r w:rsidR="00E306AA">
        <w:t xml:space="preserve">of R2 </w:t>
      </w:r>
      <w:r w:rsidRPr="00A80B00">
        <w:t xml:space="preserve">is 1.0 and it can be negative as well if the model is performing </w:t>
      </w:r>
      <w:r>
        <w:t>weak</w:t>
      </w:r>
      <w:r w:rsidRPr="00A80B00">
        <w:t>ly. A model that outputs constant prediction for each input will have a score of 0.0.</w:t>
      </w:r>
      <w:r w:rsidR="007A293D">
        <w:t xml:space="preserve"> </w:t>
      </w:r>
      <w:r>
        <w:t xml:space="preserve">Also, training and scoring times were evaluated with the following results: </w:t>
      </w:r>
      <w:r w:rsidR="00E96BAF">
        <w:t>Neural network based classifier MLP</w:t>
      </w:r>
      <w:r>
        <w:t xml:space="preserve"> was the slowest as expected and performed in average time of 0.</w:t>
      </w:r>
      <w:r w:rsidR="00A9106B">
        <w:t>27</w:t>
      </w:r>
      <w:r>
        <w:t xml:space="preserve"> seconds. </w:t>
      </w:r>
      <w:r w:rsidR="000221B2">
        <w:t>Whereas t</w:t>
      </w:r>
      <w:r w:rsidR="0041249F">
        <w:t>he slowest</w:t>
      </w:r>
      <w:r>
        <w:t xml:space="preserve"> </w:t>
      </w:r>
      <w:r w:rsidR="002A0E3C">
        <w:t>S-</w:t>
      </w:r>
      <w:r>
        <w:t xml:space="preserve">CML model was Random Forest classifier with </w:t>
      </w:r>
      <w:r w:rsidR="000D61CC">
        <w:t>an approximate</w:t>
      </w:r>
      <w:r>
        <w:t xml:space="preserve"> total time of 0.2</w:t>
      </w:r>
      <w:r w:rsidR="005E7242">
        <w:t>6</w:t>
      </w:r>
      <w:r>
        <w:t xml:space="preserve"> seconds. </w:t>
      </w:r>
      <w:commentRangeStart w:id="137"/>
      <w:r>
        <w:t xml:space="preserve">Other CML models </w:t>
      </w:r>
      <w:commentRangeEnd w:id="137"/>
      <w:r w:rsidR="00484CFC">
        <w:rPr>
          <w:rStyle w:val="CommentReference"/>
        </w:rPr>
        <w:commentReference w:id="137"/>
      </w:r>
      <w:r>
        <w:t>performed significantly faster using only fractions of consumed time</w:t>
      </w:r>
      <w:r w:rsidR="000221B2">
        <w:t xml:space="preserve"> of</w:t>
      </w:r>
      <w:r>
        <w:t xml:space="preserve"> </w:t>
      </w:r>
      <w:r w:rsidR="005E7242">
        <w:t>MLP</w:t>
      </w:r>
      <w:r>
        <w:t xml:space="preserve"> or RF classifiers. Except </w:t>
      </w:r>
      <w:r w:rsidR="005E7242">
        <w:t>LR</w:t>
      </w:r>
      <w:r>
        <w:t xml:space="preserve">, all other </w:t>
      </w:r>
      <w:r w:rsidR="005E7242">
        <w:t>S-</w:t>
      </w:r>
      <w:r>
        <w:t>CML models performed quite equally</w:t>
      </w:r>
      <w:r w:rsidR="00104824">
        <w:t xml:space="preserve"> with</w:t>
      </w:r>
      <w:r w:rsidR="00A23503">
        <w:t>out</w:t>
      </w:r>
      <w:r w:rsidR="00104824">
        <w:t xml:space="preserve"> statictical significance</w:t>
      </w:r>
      <w:r w:rsidR="00A23503">
        <w:t>,</w:t>
      </w:r>
      <w:r>
        <w:t xml:space="preserve"> as can be seen on </w:t>
      </w:r>
      <w:r w:rsidR="007A293D">
        <w:t>figure</w:t>
      </w:r>
      <w:r>
        <w:t xml:space="preserve"> </w:t>
      </w:r>
      <w:r w:rsidR="00F93016">
        <w:t>4</w:t>
      </w:r>
      <w:r>
        <w:t>.1</w:t>
      </w:r>
      <w:r w:rsidR="00484CFC">
        <w:t>-</w:t>
      </w:r>
      <w:r>
        <w:t xml:space="preserve">B. </w:t>
      </w:r>
      <w:r w:rsidR="00BC16EF">
        <w:t xml:space="preserve">KNN </w:t>
      </w:r>
      <w:r w:rsidR="00BE344A">
        <w:t>is</w:t>
      </w:r>
      <w:r w:rsidR="00A534BC">
        <w:t xml:space="preserve"> </w:t>
      </w:r>
      <w:r w:rsidR="00BE344A">
        <w:t>an exceptional</w:t>
      </w:r>
      <w:r w:rsidR="00A534BC">
        <w:t xml:space="preserve"> model requiring more time </w:t>
      </w:r>
      <w:r w:rsidR="00932399">
        <w:t>for test than training part of the classification.</w:t>
      </w:r>
      <w:r w:rsidR="00BC16EF">
        <w:t xml:space="preserve"> </w:t>
      </w:r>
      <w:r>
        <w:t xml:space="preserve">Confusion matrixes for </w:t>
      </w:r>
      <w:r>
        <w:lastRenderedPageBreak/>
        <w:t xml:space="preserve">standard data are available as an appendix </w:t>
      </w:r>
      <w:hyperlink w:anchor="_[A-4.1A]_Confusion_matrixes" w:history="1">
        <w:r>
          <w:rPr>
            <w:rStyle w:val="Hyperlink"/>
          </w:rPr>
          <w:t>A-</w:t>
        </w:r>
        <w:r w:rsidR="00B41C1B">
          <w:rPr>
            <w:rStyle w:val="Hyperlink"/>
          </w:rPr>
          <w:t>4</w:t>
        </w:r>
        <w:r>
          <w:rPr>
            <w:rStyle w:val="Hyperlink"/>
          </w:rPr>
          <w:t>.1</w:t>
        </w:r>
        <w:r w:rsidR="00B41C1B">
          <w:rPr>
            <w:rStyle w:val="Hyperlink"/>
          </w:rPr>
          <w:t>A</w:t>
        </w:r>
      </w:hyperlink>
      <w:r>
        <w:t>.</w:t>
      </w:r>
      <w:r w:rsidR="00E41A73">
        <w:t xml:space="preserve"> </w:t>
      </w:r>
      <w:r w:rsidR="009E141C">
        <w:t>but keep</w:t>
      </w:r>
      <w:r w:rsidR="00E41A73">
        <w:t xml:space="preserve"> in mind, that those results do not correspond with</w:t>
      </w:r>
      <w:r w:rsidR="00CE10C2">
        <w:t xml:space="preserve"> these results presented in </w:t>
      </w:r>
      <w:proofErr w:type="gramStart"/>
      <w:r w:rsidR="00CE10C2">
        <w:t>the figure</w:t>
      </w:r>
      <w:proofErr w:type="gramEnd"/>
      <w:r w:rsidR="00CE10C2">
        <w:t xml:space="preserve"> 4.1</w:t>
      </w:r>
      <w:r w:rsidR="002B4E32">
        <w:t xml:space="preserve"> because single model execution results </w:t>
      </w:r>
      <w:r w:rsidR="004E2BE8">
        <w:t>depend</w:t>
      </w:r>
      <w:r w:rsidR="002B4E32">
        <w:t xml:space="preserve"> on a selected random state value when creating training and test data division.</w:t>
      </w:r>
    </w:p>
    <w:p w14:paraId="3A23EA50" w14:textId="1F084EEC" w:rsidR="00DA4BF9" w:rsidRDefault="000A0923" w:rsidP="00DA4BF9">
      <w:pPr>
        <w:pStyle w:val="Picture"/>
      </w:pPr>
      <w:r>
        <w:drawing>
          <wp:inline distT="0" distB="0" distL="0" distR="0" wp14:anchorId="1CC87A05" wp14:editId="23A7634A">
            <wp:extent cx="5943600" cy="2444750"/>
            <wp:effectExtent l="0" t="0" r="0" b="0"/>
            <wp:docPr id="1152128742"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28742" name="Picture 1" descr="Chart, bar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6E048CA3" w14:textId="36AE5389" w:rsidR="000A0923" w:rsidRDefault="006C7E6E" w:rsidP="00EC4516">
      <w:pPr>
        <w:pStyle w:val="Figurecaption"/>
      </w:pPr>
      <w:r w:rsidRPr="00D11058">
        <w:t>Fig</w:t>
      </w:r>
      <w:r w:rsidR="00773812">
        <w:t>.</w:t>
      </w:r>
      <w:r w:rsidRPr="00D11058">
        <w:t xml:space="preserve"> </w:t>
      </w:r>
      <w:r w:rsidR="00557787">
        <w:t>4.1:</w:t>
      </w:r>
      <w:r w:rsidR="00E7449B">
        <w:t xml:space="preserve"> </w:t>
      </w:r>
      <w:r w:rsidR="00697164">
        <w:t>S-CML model performance statistics in standard data A) On the left, a</w:t>
      </w:r>
      <w:r w:rsidR="00697164" w:rsidRPr="00D11058">
        <w:t>ccuracy score values</w:t>
      </w:r>
      <w:r w:rsidR="00697164">
        <w:t xml:space="preserve"> B) On the right, t</w:t>
      </w:r>
      <w:r w:rsidR="00697164" w:rsidRPr="0042345E">
        <w:t>rain</w:t>
      </w:r>
      <w:r w:rsidR="00697164">
        <w:t>+</w:t>
      </w:r>
      <w:r w:rsidR="00697164" w:rsidRPr="0042345E">
        <w:t>scoring times</w:t>
      </w:r>
      <w:r w:rsidR="00697164">
        <w:t xml:space="preserve"> divided into two parts due to scale difference.</w:t>
      </w:r>
    </w:p>
    <w:p w14:paraId="6638A18F" w14:textId="55B58E73" w:rsidR="00DA4BF9" w:rsidRDefault="00DA4BF9" w:rsidP="00884B9E">
      <w:r>
        <w:t xml:space="preserve">For PCA data the same test with default model hyperparameters was executed. In general, </w:t>
      </w:r>
      <w:r w:rsidR="0041249F">
        <w:t>the usage</w:t>
      </w:r>
      <w:r>
        <w:t xml:space="preserve"> of principal component data </w:t>
      </w:r>
      <w:r w:rsidR="00DD52B1">
        <w:t>decreased model accuracies</w:t>
      </w:r>
      <w:r w:rsidR="0052685B">
        <w:t xml:space="preserve"> </w:t>
      </w:r>
      <w:r w:rsidR="00791E97">
        <w:t>(DT, G-NB, RF</w:t>
      </w:r>
      <w:r w:rsidR="00F85748">
        <w:t xml:space="preserve"> and MLP</w:t>
      </w:r>
      <w:r w:rsidR="0052685B">
        <w:t>)</w:t>
      </w:r>
      <w:r w:rsidR="00D23E02">
        <w:t xml:space="preserve">, </w:t>
      </w:r>
      <w:r w:rsidR="00002FBD">
        <w:t>and only</w:t>
      </w:r>
      <w:r w:rsidR="00D23E02">
        <w:t xml:space="preserve"> </w:t>
      </w:r>
      <w:r w:rsidR="00002FBD">
        <w:t xml:space="preserve">QDA </w:t>
      </w:r>
      <w:r w:rsidR="00AE30DC">
        <w:t>model performance improved</w:t>
      </w:r>
      <w:r>
        <w:t xml:space="preserve">. </w:t>
      </w:r>
      <w:r w:rsidR="007D00B2">
        <w:t xml:space="preserve">In other models, </w:t>
      </w:r>
      <w:r w:rsidR="00F26E40">
        <w:t xml:space="preserve">changes </w:t>
      </w:r>
      <w:r w:rsidR="00E12265">
        <w:t>were</w:t>
      </w:r>
      <w:r w:rsidR="00F26E40">
        <w:t xml:space="preserve"> not obtained.</w:t>
      </w:r>
      <w:r w:rsidR="00225FD3">
        <w:t xml:space="preserve"> </w:t>
      </w:r>
      <w:r w:rsidR="00E12265">
        <w:t>Similarly,</w:t>
      </w:r>
      <w:r w:rsidR="00225FD3">
        <w:t xml:space="preserve"> </w:t>
      </w:r>
      <w:r w:rsidR="00E12265">
        <w:t xml:space="preserve">as </w:t>
      </w:r>
      <w:r w:rsidR="00225FD3">
        <w:t>in</w:t>
      </w:r>
      <w:r w:rsidR="00E12265">
        <w:t xml:space="preserve"> the</w:t>
      </w:r>
      <w:r w:rsidR="00225FD3">
        <w:t xml:space="preserve"> standard data</w:t>
      </w:r>
      <w:r w:rsidR="0036521C">
        <w:t xml:space="preserve">, MLP and LR </w:t>
      </w:r>
      <w:r w:rsidR="00E12265">
        <w:t>were</w:t>
      </w:r>
      <w:r w:rsidR="0036521C">
        <w:t xml:space="preserve"> two best</w:t>
      </w:r>
      <w:r w:rsidR="00E12265">
        <w:t xml:space="preserve"> performing</w:t>
      </w:r>
      <w:r w:rsidR="0036521C">
        <w:t xml:space="preserve"> models</w:t>
      </w:r>
      <w:r w:rsidR="00E12265">
        <w:t xml:space="preserve"> </w:t>
      </w:r>
      <w:r w:rsidR="00AD0319">
        <w:t>by 2% marginal</w:t>
      </w:r>
      <w:r w:rsidR="00AA64DD">
        <w:t xml:space="preserve">, but </w:t>
      </w:r>
      <w:r w:rsidR="00BB4B8D">
        <w:t xml:space="preserve">among RF having </w:t>
      </w:r>
      <w:r w:rsidR="009A74E5">
        <w:t xml:space="preserve">also </w:t>
      </w:r>
      <w:r w:rsidR="00BB4B8D">
        <w:t xml:space="preserve">the greatest </w:t>
      </w:r>
      <w:r w:rsidR="00CE3779">
        <w:t>time complexity</w:t>
      </w:r>
      <w:r w:rsidR="00F26E40">
        <w:t xml:space="preserve"> </w:t>
      </w:r>
      <w:r>
        <w:t>(</w:t>
      </w:r>
      <w:r w:rsidRPr="00484C2E">
        <w:t>F</w:t>
      </w:r>
      <w:r w:rsidR="00B13FA0" w:rsidRPr="00484C2E">
        <w:t>ig</w:t>
      </w:r>
      <w:r w:rsidR="00484C2E" w:rsidRPr="00484C2E">
        <w:t xml:space="preserve">. </w:t>
      </w:r>
      <w:r w:rsidR="00B13FA0" w:rsidRPr="00484C2E">
        <w:t>4</w:t>
      </w:r>
      <w:r w:rsidRPr="00484C2E">
        <w:t>.</w:t>
      </w:r>
      <w:r w:rsidR="002911FE">
        <w:t>2</w:t>
      </w:r>
      <w:r>
        <w:t>)</w:t>
      </w:r>
      <w:r w:rsidR="009A74E5">
        <w:t xml:space="preserve">. As </w:t>
      </w:r>
      <w:r w:rsidR="00BE1049">
        <w:t>we used all the PCA components without dimensionality reduction</w:t>
      </w:r>
      <w:r w:rsidR="0095035C">
        <w:t xml:space="preserve"> due to </w:t>
      </w:r>
      <w:r w:rsidR="004B625F">
        <w:t xml:space="preserve">its </w:t>
      </w:r>
      <w:r w:rsidR="006B10D8">
        <w:t>non-existing</w:t>
      </w:r>
      <w:r w:rsidR="0095035C">
        <w:t xml:space="preserve"> significance in this particular small size dataset</w:t>
      </w:r>
      <w:r w:rsidR="00E0559E">
        <w:t>, data amount</w:t>
      </w:r>
      <w:r w:rsidR="00794353">
        <w:t xml:space="preserve"> was the same</w:t>
      </w:r>
      <w:r w:rsidR="006B10D8">
        <w:t>,</w:t>
      </w:r>
      <w:r w:rsidR="00794353">
        <w:t xml:space="preserve"> and therefore model execution times</w:t>
      </w:r>
      <w:r w:rsidR="00954372">
        <w:t>.</w:t>
      </w:r>
    </w:p>
    <w:p w14:paraId="310CE248" w14:textId="5996E18F" w:rsidR="003C6368" w:rsidRDefault="00563D4E" w:rsidP="00477833">
      <w:pPr>
        <w:pStyle w:val="Picture"/>
      </w:pPr>
      <w:r>
        <w:lastRenderedPageBreak/>
        <w:drawing>
          <wp:inline distT="0" distB="0" distL="0" distR="0" wp14:anchorId="0C580936" wp14:editId="158C12A5">
            <wp:extent cx="5943600" cy="2430780"/>
            <wp:effectExtent l="0" t="0" r="0" b="7620"/>
            <wp:docPr id="224029558"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29558" name="Picture 3" descr="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4067A96E" w14:textId="60215D1F" w:rsidR="00DA4BF9" w:rsidRDefault="003C6368" w:rsidP="00925ECE">
      <w:pPr>
        <w:pStyle w:val="Figurecaption"/>
      </w:pPr>
      <w:r w:rsidRPr="00D11058">
        <w:t>Fig</w:t>
      </w:r>
      <w:r w:rsidR="00773812">
        <w:t>.</w:t>
      </w:r>
      <w:r w:rsidRPr="00D11058">
        <w:t xml:space="preserve"> </w:t>
      </w:r>
      <w:r w:rsidR="00925ECE">
        <w:t>4</w:t>
      </w:r>
      <w:r w:rsidRPr="00D11058">
        <w:t>.</w:t>
      </w:r>
      <w:r w:rsidR="00925ECE">
        <w:t xml:space="preserve">2: </w:t>
      </w:r>
      <w:r w:rsidR="00C3142D">
        <w:t xml:space="preserve">S-CML model </w:t>
      </w:r>
      <w:r w:rsidR="008C3150">
        <w:t>performance statistics</w:t>
      </w:r>
      <w:r w:rsidR="00171A81">
        <w:t xml:space="preserve"> in PCA data</w:t>
      </w:r>
      <w:r w:rsidR="00C3142D">
        <w:t xml:space="preserve"> </w:t>
      </w:r>
      <w:r w:rsidR="00925ECE">
        <w:t>A) On the left, a</w:t>
      </w:r>
      <w:r w:rsidRPr="00D11058">
        <w:t>ccuracy score values</w:t>
      </w:r>
      <w:r w:rsidR="00925ECE">
        <w:t xml:space="preserve"> B) On the right, t</w:t>
      </w:r>
      <w:r w:rsidR="00DA4BF9" w:rsidRPr="0042345E">
        <w:t>rain</w:t>
      </w:r>
      <w:r w:rsidR="00C3142D">
        <w:t>+</w:t>
      </w:r>
      <w:r w:rsidR="00DA4BF9" w:rsidRPr="0042345E">
        <w:t>scoring times</w:t>
      </w:r>
      <w:r w:rsidR="007D7EB4">
        <w:t xml:space="preserve"> divided into two parts due to scale difference.</w:t>
      </w:r>
    </w:p>
    <w:p w14:paraId="63DBBD0C" w14:textId="58C9A840" w:rsidR="00DA4BF9" w:rsidRPr="00C96C72" w:rsidRDefault="00DA4BF9" w:rsidP="00DA4BF9">
      <w:r>
        <w:t xml:space="preserve">At this point, we have quite comprehensive overall insight about how different </w:t>
      </w:r>
      <w:r w:rsidR="00FC793C">
        <w:t>types</w:t>
      </w:r>
      <w:r>
        <w:t xml:space="preserve"> of </w:t>
      </w:r>
      <w:r w:rsidR="000F440B">
        <w:t>S-</w:t>
      </w:r>
      <w:r>
        <w:t xml:space="preserve">CML  models will perform at the minimum. Also, </w:t>
      </w:r>
      <w:r w:rsidR="00951622">
        <w:t>we may suppose</w:t>
      </w:r>
      <w:r>
        <w:t xml:space="preserve"> that </w:t>
      </w:r>
      <w:r w:rsidR="00236C6B">
        <w:t>the adopted</w:t>
      </w:r>
      <w:r>
        <w:t xml:space="preserve"> </w:t>
      </w:r>
      <w:r w:rsidR="00C07429">
        <w:t>dataset</w:t>
      </w:r>
      <w:r>
        <w:t xml:space="preserve"> </w:t>
      </w:r>
      <w:r w:rsidR="00D079FD">
        <w:t>is</w:t>
      </w:r>
      <w:r>
        <w:t xml:space="preserve"> </w:t>
      </w:r>
      <w:proofErr w:type="gramStart"/>
      <w:r w:rsidR="00F878BE">
        <w:t>in</w:t>
      </w:r>
      <w:proofErr w:type="gramEnd"/>
      <w:r w:rsidR="00F878BE">
        <w:t xml:space="preserve"> sufficient</w:t>
      </w:r>
      <w:r>
        <w:t xml:space="preserve"> quality because </w:t>
      </w:r>
      <w:r w:rsidR="00F878BE">
        <w:t>several</w:t>
      </w:r>
      <w:r>
        <w:t xml:space="preserve"> models scored </w:t>
      </w:r>
      <w:r w:rsidR="00236C6B">
        <w:t xml:space="preserve">near or </w:t>
      </w:r>
      <w:r>
        <w:t>over 9</w:t>
      </w:r>
      <w:r w:rsidR="00236C6B">
        <w:t>5</w:t>
      </w:r>
      <w:r>
        <w:t xml:space="preserve">%. The results are promising before hyperparameter </w:t>
      </w:r>
      <w:r w:rsidR="00236C6B">
        <w:t>optimization,</w:t>
      </w:r>
      <w:r>
        <w:t xml:space="preserve"> and </w:t>
      </w:r>
      <w:r w:rsidR="008736B8">
        <w:t>we may expect very good results after model tuning</w:t>
      </w:r>
      <w:r>
        <w:t xml:space="preserve">. Further, it is reasonable to keep in </w:t>
      </w:r>
      <w:r w:rsidR="00B41C1B">
        <w:t>mind</w:t>
      </w:r>
      <w:r>
        <w:t xml:space="preserve"> that single activities might still be misclassified by </w:t>
      </w:r>
      <w:r w:rsidR="00484C2E">
        <w:t>the user,</w:t>
      </w:r>
      <w:r>
        <w:t xml:space="preserve"> that will make faultless classification impossible.</w:t>
      </w:r>
      <w:r w:rsidR="0058652C">
        <w:t xml:space="preserve"> </w:t>
      </w:r>
      <w:r w:rsidR="005117E1">
        <w:t>Re</w:t>
      </w:r>
      <w:r w:rsidR="009861F7">
        <w:t>ferring</w:t>
      </w:r>
      <w:r w:rsidR="007B6F79">
        <w:t xml:space="preserve"> </w:t>
      </w:r>
      <w:r w:rsidR="004A39F5">
        <w:t xml:space="preserve">to </w:t>
      </w:r>
      <w:r w:rsidR="006C7954">
        <w:t>figures 4.1 and 4.2</w:t>
      </w:r>
      <w:r w:rsidR="00436F20">
        <w:t>,</w:t>
      </w:r>
      <w:r w:rsidR="006C7954">
        <w:t xml:space="preserve"> there are violin</w:t>
      </w:r>
      <w:r w:rsidR="00900650">
        <w:t xml:space="preserve"> </w:t>
      </w:r>
      <w:r w:rsidR="006C7954">
        <w:t xml:space="preserve">plot </w:t>
      </w:r>
      <w:r w:rsidR="00436F20">
        <w:t xml:space="preserve">graphics available in appendix </w:t>
      </w:r>
      <w:hyperlink w:anchor="_[A-4.1B]_Violin_plots" w:history="1">
        <w:r w:rsidR="00436F20" w:rsidRPr="00261837">
          <w:rPr>
            <w:rStyle w:val="Hyperlink"/>
          </w:rPr>
          <w:t>A-4.1B</w:t>
        </w:r>
      </w:hyperlink>
      <w:r w:rsidR="007B6F79">
        <w:t xml:space="preserve">. </w:t>
      </w:r>
      <w:r w:rsidR="007B6F79" w:rsidRPr="007B6F79">
        <w:t xml:space="preserve">A violin plot is more informative than a plain box plot. While a box plot only shows summary statistics such as mean/median and interquartile ranges, the violin plot shows the full distribution of the data. </w:t>
      </w:r>
      <w:r w:rsidR="00E416A1" w:rsidRPr="00E416A1">
        <w:t>Violin plots are similar to box plots, except that they also show the probability density of the data at different values, usually smoothed by a kernel density estimator.</w:t>
      </w:r>
    </w:p>
    <w:p w14:paraId="7950D689" w14:textId="42ED6116" w:rsidR="00C61808" w:rsidRDefault="00DA4BF9" w:rsidP="005A5B6D">
      <w:pPr>
        <w:pStyle w:val="Heading3"/>
      </w:pPr>
      <w:bookmarkStart w:id="138" w:name="_Prediction_results_with"/>
      <w:bookmarkStart w:id="139" w:name="_Toc134268869"/>
      <w:bookmarkEnd w:id="138"/>
      <w:r w:rsidRPr="00F15378">
        <w:t>Prediction results</w:t>
      </w:r>
      <w:r>
        <w:t xml:space="preserve"> </w:t>
      </w:r>
      <w:r w:rsidR="001C57C8">
        <w:t>with optimized hyperparameters</w:t>
      </w:r>
      <w:bookmarkEnd w:id="139"/>
    </w:p>
    <w:p w14:paraId="0530D23F" w14:textId="427775BE" w:rsidR="00DA4BF9" w:rsidRPr="00FC6DC6" w:rsidRDefault="008C6590" w:rsidP="00FC6DC6">
      <w:r>
        <w:t>Similarly,</w:t>
      </w:r>
      <w:r w:rsidR="006F5BFE">
        <w:t xml:space="preserve"> as for the models with default parameters, </w:t>
      </w:r>
      <w:r w:rsidR="00E76FFE">
        <w:t xml:space="preserve">classification </w:t>
      </w:r>
      <w:r>
        <w:t>for</w:t>
      </w:r>
      <w:r w:rsidR="00E76FFE">
        <w:t xml:space="preserve"> fine tuned </w:t>
      </w:r>
      <w:r w:rsidR="00FA3055">
        <w:t xml:space="preserve">S-CML </w:t>
      </w:r>
      <w:r w:rsidR="00E76FFE">
        <w:t>models</w:t>
      </w:r>
      <w:r w:rsidR="006F5BFE">
        <w:t xml:space="preserve"> we</w:t>
      </w:r>
      <w:r w:rsidR="00354EDA">
        <w:t xml:space="preserve">re implemented using </w:t>
      </w:r>
      <w:r w:rsidR="00FA3055">
        <w:t>20 iteration</w:t>
      </w:r>
      <w:r w:rsidR="00354EDA">
        <w:t xml:space="preserve">s in order to compensate </w:t>
      </w:r>
      <w:r w:rsidR="00E33299">
        <w:t>problematic small dataset</w:t>
      </w:r>
      <w:r>
        <w:t>,</w:t>
      </w:r>
      <w:r w:rsidR="0000230C">
        <w:t xml:space="preserve"> </w:t>
      </w:r>
      <w:r w:rsidR="000D11BE">
        <w:t>and</w:t>
      </w:r>
      <w:r w:rsidR="00DA4BF9">
        <w:t xml:space="preserve"> </w:t>
      </w:r>
      <w:r w:rsidR="00652053">
        <w:t>mean</w:t>
      </w:r>
      <w:r w:rsidR="00DA4BF9">
        <w:t xml:space="preserve"> accuracy values</w:t>
      </w:r>
      <w:r w:rsidR="000D11BE">
        <w:t xml:space="preserve"> used to rank models</w:t>
      </w:r>
      <w:r w:rsidR="00DA4BF9">
        <w:t>. In general, better accurac</w:t>
      </w:r>
      <w:r w:rsidR="00C62B69">
        <w:t xml:space="preserve">ies </w:t>
      </w:r>
      <w:r w:rsidR="00DA4BF9">
        <w:t>were obtained in standard data as can be seen in f</w:t>
      </w:r>
      <w:r w:rsidR="00DA4BF9" w:rsidRPr="00612556">
        <w:t>igure F-</w:t>
      </w:r>
      <w:r w:rsidR="00BD5F4B">
        <w:t>4</w:t>
      </w:r>
      <w:r w:rsidR="00DA4BF9" w:rsidRPr="00612556">
        <w:t>.</w:t>
      </w:r>
      <w:r w:rsidR="00BD5F4B">
        <w:t>3</w:t>
      </w:r>
      <w:r w:rsidR="00DA4BF9">
        <w:t xml:space="preserve">. </w:t>
      </w:r>
      <w:r w:rsidR="0077480A">
        <w:t xml:space="preserve">All the models allowed over 92 percent </w:t>
      </w:r>
      <w:r w:rsidR="00E20364">
        <w:t>accuracy</w:t>
      </w:r>
      <w:r w:rsidR="009C5646">
        <w:t xml:space="preserve"> which </w:t>
      </w:r>
      <w:r w:rsidR="00A24DD0">
        <w:t xml:space="preserve">emphasizes the importance of </w:t>
      </w:r>
      <w:r w:rsidR="0062745E">
        <w:t>finding</w:t>
      </w:r>
      <w:r w:rsidR="00A24DD0">
        <w:t xml:space="preserve"> optimal </w:t>
      </w:r>
      <w:r w:rsidR="0062745E">
        <w:t>hyperparameter values. However</w:t>
      </w:r>
      <w:r w:rsidR="001D6C22">
        <w:t xml:space="preserve">, in </w:t>
      </w:r>
      <w:r w:rsidR="00A515D5">
        <w:t xml:space="preserve">many </w:t>
      </w:r>
      <w:r w:rsidR="001D6C22">
        <w:t xml:space="preserve">cases accuracy might be even worse </w:t>
      </w:r>
      <w:r w:rsidR="00BC60B4">
        <w:t>when inspecting results</w:t>
      </w:r>
      <w:r w:rsidR="00AB3FEF">
        <w:t xml:space="preserve">, but this is </w:t>
      </w:r>
      <w:r w:rsidR="00123B85">
        <w:t xml:space="preserve">caused by shuffling train/test </w:t>
      </w:r>
      <w:r w:rsidR="00A6106D">
        <w:t xml:space="preserve">division which makes </w:t>
      </w:r>
      <w:r w:rsidR="00A55149">
        <w:t xml:space="preserve">these results not </w:t>
      </w:r>
      <w:r w:rsidR="00BF241A">
        <w:t xml:space="preserve">directly </w:t>
      </w:r>
      <w:r w:rsidR="00A55149">
        <w:t xml:space="preserve">comparable with </w:t>
      </w:r>
      <w:r w:rsidR="00BF241A">
        <w:t>classification results</w:t>
      </w:r>
      <w:r w:rsidR="00255E74">
        <w:t xml:space="preserve"> </w:t>
      </w:r>
      <w:r w:rsidR="00255E74">
        <w:lastRenderedPageBreak/>
        <w:t>when</w:t>
      </w:r>
      <w:r w:rsidR="00BF241A">
        <w:t xml:space="preserve"> </w:t>
      </w:r>
      <w:r w:rsidR="00255E74">
        <w:t xml:space="preserve">using </w:t>
      </w:r>
      <w:r w:rsidR="00BF241A">
        <w:t>defaul</w:t>
      </w:r>
      <w:r w:rsidR="00255E74">
        <w:t>t ones</w:t>
      </w:r>
      <w:r w:rsidR="00BF241A">
        <w:t>.</w:t>
      </w:r>
      <w:r w:rsidR="00255E74">
        <w:t xml:space="preserve"> </w:t>
      </w:r>
      <w:r w:rsidR="00A33BCC">
        <w:t>SVM</w:t>
      </w:r>
      <w:r w:rsidR="0058264C">
        <w:t xml:space="preserve"> and</w:t>
      </w:r>
      <w:r w:rsidR="00A33BCC">
        <w:t xml:space="preserve"> </w:t>
      </w:r>
      <w:r w:rsidR="00AF31F1">
        <w:t>kNN</w:t>
      </w:r>
      <w:r w:rsidR="00A86169">
        <w:t xml:space="preserve"> </w:t>
      </w:r>
      <w:r w:rsidR="0058264C">
        <w:t xml:space="preserve">algorithms </w:t>
      </w:r>
      <w:r w:rsidR="00D42A7F">
        <w:t>improved ~2,5%</w:t>
      </w:r>
      <w:r w:rsidR="00F775A5">
        <w:t>, but</w:t>
      </w:r>
      <w:r w:rsidR="00A86169">
        <w:t xml:space="preserve"> QDA</w:t>
      </w:r>
      <w:r w:rsidR="00D42A7F">
        <w:t xml:space="preserve"> </w:t>
      </w:r>
      <w:r w:rsidR="00F775A5">
        <w:t xml:space="preserve">even </w:t>
      </w:r>
      <w:r w:rsidR="0026668B">
        <w:t>15</w:t>
      </w:r>
      <w:r w:rsidR="00F775A5">
        <w:t>%</w:t>
      </w:r>
      <w:r w:rsidR="0026668B">
        <w:t xml:space="preserve"> in </w:t>
      </w:r>
      <w:r w:rsidR="00CE2796">
        <w:t>principal component data</w:t>
      </w:r>
      <w:r w:rsidR="0026668B">
        <w:t xml:space="preserve"> and </w:t>
      </w:r>
      <w:r w:rsidR="00D82EB7">
        <w:t>~</w:t>
      </w:r>
      <w:r w:rsidR="0026668B">
        <w:t xml:space="preserve">20% in </w:t>
      </w:r>
      <w:r w:rsidR="00F775A5">
        <w:t>standard</w:t>
      </w:r>
      <w:r w:rsidR="0026668B">
        <w:t xml:space="preserve"> data.</w:t>
      </w:r>
      <w:r w:rsidR="00AF31F1">
        <w:t xml:space="preserve"> </w:t>
      </w:r>
      <w:r w:rsidR="00910FEF">
        <w:t xml:space="preserve">Thus, we achieved </w:t>
      </w:r>
      <w:r w:rsidR="00BF64EA">
        <w:t xml:space="preserve">the </w:t>
      </w:r>
      <w:r w:rsidR="00910FEF">
        <w:t>best results by SVM model</w:t>
      </w:r>
      <w:r w:rsidR="00293719">
        <w:t>, but also found that a</w:t>
      </w:r>
      <w:r w:rsidR="00AC4550">
        <w:t>t least 7 out of 9</w:t>
      </w:r>
      <w:r w:rsidR="00293719">
        <w:t xml:space="preserve"> models</w:t>
      </w:r>
      <w:r w:rsidR="00AC4550">
        <w:t xml:space="preserve"> </w:t>
      </w:r>
      <w:r w:rsidR="00AB6238">
        <w:t>have</w:t>
      </w:r>
      <w:r w:rsidR="00AC4550">
        <w:t xml:space="preserve"> potential</w:t>
      </w:r>
      <w:r w:rsidR="00AB6238">
        <w:t xml:space="preserve"> to be considered in sport activity classification using </w:t>
      </w:r>
      <w:r w:rsidR="009C10EC">
        <w:t>this type of dataset</w:t>
      </w:r>
      <w:r w:rsidR="00AB6238">
        <w:t>.</w:t>
      </w:r>
      <w:r w:rsidR="00AC4550">
        <w:t xml:space="preserve"> </w:t>
      </w:r>
      <w:r w:rsidR="004D4611">
        <w:t xml:space="preserve">Confusion matrixes </w:t>
      </w:r>
      <w:r w:rsidR="008B3E8F">
        <w:t xml:space="preserve">of </w:t>
      </w:r>
      <w:r w:rsidR="00FA432A">
        <w:t xml:space="preserve">a single </w:t>
      </w:r>
      <w:r w:rsidR="008B3E8F">
        <w:t>classification</w:t>
      </w:r>
      <w:r w:rsidR="00FA432A">
        <w:t xml:space="preserve"> with optimal hyperparameters</w:t>
      </w:r>
      <w:r w:rsidR="008B3E8F">
        <w:t xml:space="preserve"> </w:t>
      </w:r>
      <w:r w:rsidR="004D4611">
        <w:t xml:space="preserve">are </w:t>
      </w:r>
      <w:r w:rsidR="00FA432A">
        <w:t>a</w:t>
      </w:r>
      <w:r w:rsidR="004D4611">
        <w:t xml:space="preserve">vailable as an appendix </w:t>
      </w:r>
      <w:hyperlink w:anchor="_[A-4.1C]_Confusion_matrices" w:history="1">
        <w:r w:rsidR="008B3E8F" w:rsidRPr="00FA432A">
          <w:rPr>
            <w:rStyle w:val="Hyperlink"/>
          </w:rPr>
          <w:t>A-4.1C</w:t>
        </w:r>
      </w:hyperlink>
      <w:r w:rsidR="00FA432A">
        <w:t>.</w:t>
      </w:r>
    </w:p>
    <w:p w14:paraId="3CFE6093" w14:textId="4EC017AD" w:rsidR="00DA4BF9" w:rsidRDefault="0001793B" w:rsidP="00DA4BF9">
      <w:pPr>
        <w:pStyle w:val="Picture"/>
      </w:pPr>
      <w:r>
        <w:drawing>
          <wp:inline distT="0" distB="0" distL="0" distR="0" wp14:anchorId="3A592FEC" wp14:editId="6247983B">
            <wp:extent cx="5943600" cy="2414270"/>
            <wp:effectExtent l="0" t="0" r="0" b="5080"/>
            <wp:docPr id="1170337912"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37912" name="Picture 4" descr="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414270"/>
                    </a:xfrm>
                    <a:prstGeom prst="rect">
                      <a:avLst/>
                    </a:prstGeom>
                  </pic:spPr>
                </pic:pic>
              </a:graphicData>
            </a:graphic>
          </wp:inline>
        </w:drawing>
      </w:r>
    </w:p>
    <w:p w14:paraId="05CBCF42" w14:textId="2E98AD54" w:rsidR="00DA4BF9" w:rsidRDefault="00DA4BF9" w:rsidP="00DA4BF9">
      <w:pPr>
        <w:pStyle w:val="Figurecaption"/>
      </w:pPr>
      <w:r w:rsidRPr="0042345E">
        <w:t>Fig</w:t>
      </w:r>
      <w:r w:rsidR="00773812">
        <w:t>.</w:t>
      </w:r>
      <w:r w:rsidRPr="0042345E">
        <w:t xml:space="preserve"> </w:t>
      </w:r>
      <w:r w:rsidR="007B2EED">
        <w:t>4</w:t>
      </w:r>
      <w:r w:rsidRPr="0042345E">
        <w:t>.</w:t>
      </w:r>
      <w:r w:rsidR="007B2EED">
        <w:t>3:</w:t>
      </w:r>
      <w:r w:rsidRPr="0042345E">
        <w:t xml:space="preserve"> </w:t>
      </w:r>
      <w:r>
        <w:t>A</w:t>
      </w:r>
      <w:r w:rsidRPr="00D11058">
        <w:t>ccurac</w:t>
      </w:r>
      <w:r>
        <w:t>y</w:t>
      </w:r>
      <w:r w:rsidRPr="00D11058">
        <w:t xml:space="preserve"> score values with </w:t>
      </w:r>
      <w:r>
        <w:t>optimal</w:t>
      </w:r>
      <w:r w:rsidRPr="00D11058">
        <w:t xml:space="preserve"> hyperparameters</w:t>
      </w:r>
      <w:r>
        <w:t xml:space="preserve"> in Standard and PCA data</w:t>
      </w:r>
      <w:r w:rsidR="00733618">
        <w:t>.</w:t>
      </w:r>
    </w:p>
    <w:p w14:paraId="76DAC102" w14:textId="776CB76E" w:rsidR="00DA4BF9" w:rsidRPr="00BB219F" w:rsidRDefault="00DA4BF9" w:rsidP="00DA4BF9">
      <w:r w:rsidRPr="00BB219F">
        <w:t>From the accuracy</w:t>
      </w:r>
      <w:r>
        <w:t xml:space="preserve"> </w:t>
      </w:r>
      <w:r w:rsidR="003D6302">
        <w:t>disper</w:t>
      </w:r>
      <w:r w:rsidR="006809A5">
        <w:t>s</w:t>
      </w:r>
      <w:r w:rsidR="003D6302">
        <w:t>ion</w:t>
      </w:r>
      <w:r>
        <w:t xml:space="preserve"> between standard and PCA data</w:t>
      </w:r>
      <w:r w:rsidR="00951540">
        <w:t>,</w:t>
      </w:r>
      <w:r w:rsidR="00951540" w:rsidRPr="00951540">
        <w:t xml:space="preserve"> </w:t>
      </w:r>
      <w:r w:rsidR="00951540">
        <w:t>in figure 4</w:t>
      </w:r>
      <w:r w:rsidR="00951540" w:rsidRPr="00103E69">
        <w:t>.</w:t>
      </w:r>
      <w:r w:rsidR="00951540">
        <w:t>4,</w:t>
      </w:r>
      <w:r w:rsidRPr="00103E69">
        <w:t xml:space="preserve"> </w:t>
      </w:r>
      <w:r>
        <w:t>can be concluded that principal component data produces poorer accuracies on average among all machine learning models, whereas in standard data results are better</w:t>
      </w:r>
      <w:r w:rsidR="00F85F28">
        <w:t xml:space="preserve"> in general</w:t>
      </w:r>
      <w:r>
        <w:t>. Two models, DT and G</w:t>
      </w:r>
      <w:r w:rsidR="0030212B">
        <w:t>-</w:t>
      </w:r>
      <w:r>
        <w:t xml:space="preserve">NB performed significantly poorer in PCA data, </w:t>
      </w:r>
      <w:r w:rsidR="00F11BA7">
        <w:t xml:space="preserve">which causes </w:t>
      </w:r>
      <w:r w:rsidR="000061A1">
        <w:t>highly</w:t>
      </w:r>
      <w:r w:rsidR="006B0B0E">
        <w:t xml:space="preserve"> diversed </w:t>
      </w:r>
      <w:r>
        <w:t>boxplot</w:t>
      </w:r>
      <w:r w:rsidR="000061A1">
        <w:t xml:space="preserve"> compared to standard</w:t>
      </w:r>
      <w:r>
        <w:t>.</w:t>
      </w:r>
    </w:p>
    <w:p w14:paraId="412B661C" w14:textId="278FD4D9" w:rsidR="00DA4BF9" w:rsidRDefault="00A9757A" w:rsidP="00DA4BF9">
      <w:pPr>
        <w:pStyle w:val="Picture"/>
      </w:pPr>
      <w:r>
        <w:drawing>
          <wp:inline distT="0" distB="0" distL="0" distR="0" wp14:anchorId="53E55EEC" wp14:editId="1EEE2DDF">
            <wp:extent cx="5132717" cy="2135890"/>
            <wp:effectExtent l="0" t="0" r="0" b="0"/>
            <wp:docPr id="1925119698" name="Picture 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19698" name="Picture 6" descr="Chart, box and whiske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142504" cy="2139963"/>
                    </a:xfrm>
                    <a:prstGeom prst="rect">
                      <a:avLst/>
                    </a:prstGeom>
                  </pic:spPr>
                </pic:pic>
              </a:graphicData>
            </a:graphic>
          </wp:inline>
        </w:drawing>
      </w:r>
    </w:p>
    <w:p w14:paraId="38F907BB" w14:textId="41E0660E" w:rsidR="00DA4BF9" w:rsidRPr="00781C4E" w:rsidRDefault="00DA4BF9" w:rsidP="00DA4BF9">
      <w:pPr>
        <w:pStyle w:val="Figurecaption"/>
      </w:pPr>
      <w:r w:rsidRPr="008E2B5C">
        <w:t>Fig</w:t>
      </w:r>
      <w:r w:rsidR="00773812">
        <w:t>.</w:t>
      </w:r>
      <w:r w:rsidRPr="008E2B5C">
        <w:t xml:space="preserve"> </w:t>
      </w:r>
      <w:r w:rsidR="007B2EED">
        <w:t>4</w:t>
      </w:r>
      <w:r w:rsidRPr="008E2B5C">
        <w:t>.</w:t>
      </w:r>
      <w:r w:rsidR="006809A5">
        <w:t>4</w:t>
      </w:r>
      <w:r w:rsidR="007B2EED">
        <w:t>:</w:t>
      </w:r>
      <w:r w:rsidRPr="008E2B5C">
        <w:t xml:space="preserve"> Accuracy di</w:t>
      </w:r>
      <w:r w:rsidR="00837A37">
        <w:t>spersion</w:t>
      </w:r>
      <w:r w:rsidRPr="008E2B5C">
        <w:t xml:space="preserve"> among data</w:t>
      </w:r>
      <w:r>
        <w:t xml:space="preserve"> </w:t>
      </w:r>
      <w:r w:rsidRPr="008E2B5C">
        <w:t>types</w:t>
      </w:r>
      <w:r>
        <w:t xml:space="preserve"> with optimized hyperparameters</w:t>
      </w:r>
      <w:r w:rsidR="003D6302">
        <w:t xml:space="preserve"> (</w:t>
      </w:r>
      <w:r w:rsidR="00075D4F">
        <w:t>8</w:t>
      </w:r>
      <w:r w:rsidR="003D6302">
        <w:t xml:space="preserve"> S-CML models</w:t>
      </w:r>
      <w:r w:rsidR="00075D4F">
        <w:t xml:space="preserve"> + MLP</w:t>
      </w:r>
      <w:r w:rsidR="003D6302">
        <w:t>)</w:t>
      </w:r>
      <w:r>
        <w:t>.</w:t>
      </w:r>
    </w:p>
    <w:p w14:paraId="44AA5651" w14:textId="69408914" w:rsidR="00DA4BF9" w:rsidRDefault="00DA4BF9" w:rsidP="00DA4BF9">
      <w:r>
        <w:lastRenderedPageBreak/>
        <w:t xml:space="preserve">Table </w:t>
      </w:r>
      <w:r w:rsidR="00FB4F41">
        <w:t>4</w:t>
      </w:r>
      <w:r w:rsidR="00557787">
        <w:t>.</w:t>
      </w:r>
      <w:r w:rsidR="00FB4F41">
        <w:t>1</w:t>
      </w:r>
      <w:r>
        <w:t xml:space="preserve"> depicts obtained results with optimal parameters in a numeric format. Models are ordered according to the mean score value. Mean score values are mean values among 20 iterative accuracy scores produced by best hyperparameters. The fact how the data is divided into train and test parts affected the obtained results significantly. In certain test data </w:t>
      </w:r>
      <w:r w:rsidR="00026238">
        <w:t>m</w:t>
      </w:r>
      <w:r w:rsidR="004E3570">
        <w:t>any</w:t>
      </w:r>
      <w:r w:rsidR="00026238">
        <w:t xml:space="preserve"> of</w:t>
      </w:r>
      <w:r>
        <w:t xml:space="preserve"> the models were able to produce perfect </w:t>
      </w:r>
      <w:r w:rsidR="004E3570">
        <w:t>classification</w:t>
      </w:r>
      <w:r>
        <w:t xml:space="preserve"> that can be seen by inspecting best accuracy results. Accuracy </w:t>
      </w:r>
      <w:r w:rsidR="000C1A6A">
        <w:t>dispersion</w:t>
      </w:r>
      <w:r>
        <w:t xml:space="preserve"> was </w:t>
      </w:r>
      <w:r w:rsidR="00F615D3">
        <w:t>~</w:t>
      </w:r>
      <w:r>
        <w:t>6-</w:t>
      </w:r>
      <w:r w:rsidR="00653B2E">
        <w:t>1</w:t>
      </w:r>
      <w:r w:rsidR="00F615D3">
        <w:t>6</w:t>
      </w:r>
      <w:r>
        <w:t xml:space="preserve">%, </w:t>
      </w:r>
      <w:r w:rsidR="004C1922">
        <w:t>SVM</w:t>
      </w:r>
      <w:r>
        <w:t xml:space="preserve"> p</w:t>
      </w:r>
      <w:r w:rsidR="00D6747C">
        <w:t>roducing</w:t>
      </w:r>
      <w:r>
        <w:t xml:space="preserve"> </w:t>
      </w:r>
      <w:r w:rsidR="00D6747C">
        <w:t xml:space="preserve">the </w:t>
      </w:r>
      <w:r>
        <w:t>smallest, and G</w:t>
      </w:r>
      <w:r w:rsidR="00D8146E">
        <w:t>-</w:t>
      </w:r>
      <w:r>
        <w:t xml:space="preserve">NB the </w:t>
      </w:r>
      <w:r w:rsidR="001A5F57">
        <w:t>largest</w:t>
      </w:r>
      <w:r>
        <w:t>.</w:t>
      </w:r>
    </w:p>
    <w:p w14:paraId="34AA2BE0" w14:textId="5686BFA7" w:rsidR="00AA7EC4" w:rsidRDefault="00AA7EC4" w:rsidP="00955C08">
      <w:pPr>
        <w:pStyle w:val="Tableheader"/>
      </w:pPr>
      <w:r>
        <w:t xml:space="preserve">Table </w:t>
      </w:r>
      <w:r w:rsidR="00FB4F41">
        <w:t>4.1</w:t>
      </w:r>
      <w:r>
        <w:t xml:space="preserve">: </w:t>
      </w:r>
      <w:r w:rsidR="00955C08">
        <w:t>S-CML classification results</w:t>
      </w:r>
      <w:r w:rsidR="006E5C55">
        <w:t xml:space="preserve"> (20 iterations)</w:t>
      </w:r>
      <w:r w:rsidR="00955C08">
        <w:t xml:space="preserve"> with optimized hyperparameters</w:t>
      </w:r>
      <w:r w:rsidR="00F67200">
        <w:t xml:space="preserve"> in standard data.</w:t>
      </w:r>
      <w:r w:rsidR="00DC00E9">
        <w:t xml:space="preserve"> </w:t>
      </w:r>
      <w:r w:rsidR="00231E76">
        <w:t xml:space="preserve">Notice, that one test sample represents </w:t>
      </w:r>
      <w:r w:rsidR="00BC12CF">
        <w:t>1,6% of accuracy since test data has only 64 instances.</w:t>
      </w:r>
      <w:r w:rsidR="006C4968">
        <w:t xml:space="preserve"> Therefore</w:t>
      </w:r>
      <w:r w:rsidR="00CA4A2F">
        <w:t>,</w:t>
      </w:r>
      <w:r w:rsidR="006C4968">
        <w:t xml:space="preserve"> accuracy 0.984</w:t>
      </w:r>
      <w:r w:rsidR="00CA4A2F">
        <w:t xml:space="preserve"> </w:t>
      </w:r>
      <w:r w:rsidR="00F56A71">
        <w:t>means</w:t>
      </w:r>
      <w:r w:rsidR="00CA4A2F">
        <w:t xml:space="preserve"> </w:t>
      </w:r>
      <w:r w:rsidR="006C4968">
        <w:t>1</w:t>
      </w:r>
      <w:r w:rsidR="00CA4A2F">
        <w:t xml:space="preserve"> error</w:t>
      </w:r>
      <w:r w:rsidR="00F56A71">
        <w:t xml:space="preserve"> etc.</w:t>
      </w:r>
    </w:p>
    <w:tbl>
      <w:tblPr>
        <w:tblStyle w:val="APAReport"/>
        <w:tblW w:w="9356" w:type="dxa"/>
        <w:tblLayout w:type="fixed"/>
        <w:tblLook w:val="04A0" w:firstRow="1" w:lastRow="0" w:firstColumn="1" w:lastColumn="0" w:noHBand="0" w:noVBand="1"/>
      </w:tblPr>
      <w:tblGrid>
        <w:gridCol w:w="1304"/>
        <w:gridCol w:w="1134"/>
        <w:gridCol w:w="1134"/>
        <w:gridCol w:w="1134"/>
        <w:gridCol w:w="1134"/>
        <w:gridCol w:w="1247"/>
        <w:gridCol w:w="1247"/>
        <w:gridCol w:w="1022"/>
      </w:tblGrid>
      <w:tr w:rsidR="0075159B" w14:paraId="00AFA53E" w14:textId="77777777" w:rsidTr="00F7221E">
        <w:trPr>
          <w:cnfStyle w:val="100000000000" w:firstRow="1" w:lastRow="0" w:firstColumn="0" w:lastColumn="0" w:oddVBand="0" w:evenVBand="0" w:oddHBand="0" w:evenHBand="0" w:firstRowFirstColumn="0" w:firstRowLastColumn="0" w:lastRowFirstColumn="0" w:lastRowLastColumn="0"/>
          <w:trHeight w:val="340"/>
        </w:trPr>
        <w:tc>
          <w:tcPr>
            <w:tcW w:w="1304" w:type="dxa"/>
            <w:vAlign w:val="center"/>
          </w:tcPr>
          <w:p w14:paraId="2118D920" w14:textId="72D7CC26" w:rsidR="00F50C77" w:rsidRPr="00487BDF" w:rsidRDefault="00F50C77" w:rsidP="00487BDF">
            <w:pPr>
              <w:pStyle w:val="Table"/>
              <w:rPr>
                <w:b/>
                <w:bCs/>
              </w:rPr>
            </w:pPr>
            <w:r w:rsidRPr="00487BDF">
              <w:rPr>
                <w:b/>
                <w:bCs/>
              </w:rPr>
              <w:t>Model</w:t>
            </w:r>
          </w:p>
        </w:tc>
        <w:tc>
          <w:tcPr>
            <w:tcW w:w="1134" w:type="dxa"/>
            <w:vAlign w:val="center"/>
          </w:tcPr>
          <w:p w14:paraId="514E66E8" w14:textId="62B5C2EA" w:rsidR="00F50C77" w:rsidRPr="00487BDF" w:rsidRDefault="0089792F" w:rsidP="00487BDF">
            <w:pPr>
              <w:pStyle w:val="Table"/>
              <w:rPr>
                <w:b/>
                <w:bCs/>
              </w:rPr>
            </w:pPr>
            <w:r w:rsidRPr="00487BDF">
              <w:rPr>
                <w:b/>
                <w:bCs/>
              </w:rPr>
              <w:t>Low</w:t>
            </w:r>
          </w:p>
        </w:tc>
        <w:tc>
          <w:tcPr>
            <w:tcW w:w="1134" w:type="dxa"/>
            <w:vAlign w:val="center"/>
          </w:tcPr>
          <w:p w14:paraId="47CEBAA8" w14:textId="30B44256" w:rsidR="00F50C77" w:rsidRPr="00487BDF" w:rsidRDefault="0089792F" w:rsidP="00487BDF">
            <w:pPr>
              <w:pStyle w:val="Table"/>
              <w:rPr>
                <w:b/>
                <w:bCs/>
              </w:rPr>
            </w:pPr>
            <w:r w:rsidRPr="00487BDF">
              <w:rPr>
                <w:b/>
                <w:bCs/>
              </w:rPr>
              <w:t>High</w:t>
            </w:r>
          </w:p>
        </w:tc>
        <w:tc>
          <w:tcPr>
            <w:tcW w:w="1134" w:type="dxa"/>
            <w:vAlign w:val="center"/>
          </w:tcPr>
          <w:p w14:paraId="60DB99D8" w14:textId="19159784" w:rsidR="00F50C77" w:rsidRPr="00487BDF" w:rsidRDefault="0089792F" w:rsidP="00487BDF">
            <w:pPr>
              <w:pStyle w:val="Table"/>
              <w:rPr>
                <w:b/>
                <w:bCs/>
              </w:rPr>
            </w:pPr>
            <w:r w:rsidRPr="00487BDF">
              <w:rPr>
                <w:b/>
                <w:bCs/>
              </w:rPr>
              <w:t>S</w:t>
            </w:r>
            <w:r w:rsidR="00CE4C11" w:rsidRPr="00487BDF">
              <w:rPr>
                <w:b/>
                <w:bCs/>
              </w:rPr>
              <w:t>t</w:t>
            </w:r>
            <w:r w:rsidR="00C647A2" w:rsidRPr="00487BDF">
              <w:rPr>
                <w:b/>
                <w:bCs/>
              </w:rPr>
              <w:t>D</w:t>
            </w:r>
          </w:p>
        </w:tc>
        <w:tc>
          <w:tcPr>
            <w:tcW w:w="1134" w:type="dxa"/>
            <w:shd w:val="clear" w:color="auto" w:fill="F2F2F2" w:themeFill="background1" w:themeFillShade="F2"/>
            <w:vAlign w:val="center"/>
          </w:tcPr>
          <w:p w14:paraId="63A9D300" w14:textId="578CF6F1" w:rsidR="00F50C77" w:rsidRPr="00487BDF" w:rsidRDefault="00313CC4" w:rsidP="00487BDF">
            <w:pPr>
              <w:pStyle w:val="Table"/>
              <w:rPr>
                <w:b/>
                <w:bCs/>
              </w:rPr>
            </w:pPr>
            <w:r w:rsidRPr="00487BDF">
              <w:rPr>
                <w:b/>
                <w:bCs/>
              </w:rPr>
              <w:t>Mean</w:t>
            </w:r>
          </w:p>
        </w:tc>
        <w:tc>
          <w:tcPr>
            <w:tcW w:w="1247" w:type="dxa"/>
            <w:vAlign w:val="center"/>
          </w:tcPr>
          <w:p w14:paraId="0510978C" w14:textId="09F94989" w:rsidR="00F50C77" w:rsidRPr="00487BDF" w:rsidRDefault="00313CC4" w:rsidP="00487BDF">
            <w:pPr>
              <w:pStyle w:val="Table"/>
              <w:rPr>
                <w:b/>
                <w:bCs/>
              </w:rPr>
            </w:pPr>
            <w:r w:rsidRPr="00487BDF">
              <w:rPr>
                <w:b/>
                <w:bCs/>
              </w:rPr>
              <w:t>Train (</w:t>
            </w:r>
            <w:r w:rsidR="00B50960" w:rsidRPr="00487BDF">
              <w:rPr>
                <w:b/>
                <w:bCs/>
              </w:rPr>
              <w:t>m</w:t>
            </w:r>
            <w:r w:rsidRPr="00487BDF">
              <w:rPr>
                <w:b/>
                <w:bCs/>
              </w:rPr>
              <w:t>s)</w:t>
            </w:r>
          </w:p>
        </w:tc>
        <w:tc>
          <w:tcPr>
            <w:tcW w:w="1247" w:type="dxa"/>
            <w:vAlign w:val="center"/>
          </w:tcPr>
          <w:p w14:paraId="68928297" w14:textId="2C29A14B" w:rsidR="00F50C77" w:rsidRPr="00487BDF" w:rsidRDefault="00984029" w:rsidP="00487BDF">
            <w:pPr>
              <w:pStyle w:val="Table"/>
              <w:rPr>
                <w:b/>
                <w:bCs/>
              </w:rPr>
            </w:pPr>
            <w:r>
              <w:rPr>
                <w:b/>
                <w:bCs/>
              </w:rPr>
              <w:t>Test</w:t>
            </w:r>
            <w:r w:rsidR="00313CC4" w:rsidRPr="00487BDF">
              <w:rPr>
                <w:b/>
                <w:bCs/>
              </w:rPr>
              <w:t xml:space="preserve"> (</w:t>
            </w:r>
            <w:r w:rsidR="00B50960" w:rsidRPr="00487BDF">
              <w:rPr>
                <w:b/>
                <w:bCs/>
              </w:rPr>
              <w:t>m</w:t>
            </w:r>
            <w:r w:rsidR="00313CC4" w:rsidRPr="00487BDF">
              <w:rPr>
                <w:b/>
                <w:bCs/>
              </w:rPr>
              <w:t>s)</w:t>
            </w:r>
          </w:p>
        </w:tc>
        <w:tc>
          <w:tcPr>
            <w:tcW w:w="1022" w:type="dxa"/>
            <w:vAlign w:val="center"/>
          </w:tcPr>
          <w:p w14:paraId="57A8C58D" w14:textId="41359D8C" w:rsidR="00F50C77" w:rsidRPr="00487BDF" w:rsidRDefault="001452AE" w:rsidP="00487BDF">
            <w:pPr>
              <w:pStyle w:val="Table"/>
              <w:rPr>
                <w:b/>
                <w:bCs/>
              </w:rPr>
            </w:pPr>
            <w:r w:rsidRPr="00487BDF">
              <w:rPr>
                <w:b/>
                <w:bCs/>
              </w:rPr>
              <w:t>Total (</w:t>
            </w:r>
            <w:r w:rsidR="00B50960" w:rsidRPr="00487BDF">
              <w:rPr>
                <w:b/>
                <w:bCs/>
              </w:rPr>
              <w:t>m</w:t>
            </w:r>
            <w:r w:rsidRPr="00487BDF">
              <w:rPr>
                <w:b/>
                <w:bCs/>
              </w:rPr>
              <w:t>s)</w:t>
            </w:r>
          </w:p>
        </w:tc>
      </w:tr>
      <w:tr w:rsidR="0075159B" w14:paraId="75BED009" w14:textId="77777777" w:rsidTr="00F7221E">
        <w:trPr>
          <w:trHeight w:val="283"/>
        </w:trPr>
        <w:tc>
          <w:tcPr>
            <w:tcW w:w="1304" w:type="dxa"/>
            <w:tcBorders>
              <w:right w:val="nil"/>
            </w:tcBorders>
            <w:vAlign w:val="center"/>
          </w:tcPr>
          <w:p w14:paraId="6D62E807" w14:textId="41C56642" w:rsidR="00F50C77" w:rsidRPr="00B449B2" w:rsidRDefault="00D41257" w:rsidP="00487BDF">
            <w:pPr>
              <w:pStyle w:val="Table"/>
              <w:rPr>
                <w:b/>
                <w:bCs/>
              </w:rPr>
            </w:pPr>
            <w:r w:rsidRPr="00B449B2">
              <w:rPr>
                <w:b/>
                <w:bCs/>
              </w:rPr>
              <w:t>SVM</w:t>
            </w:r>
          </w:p>
        </w:tc>
        <w:tc>
          <w:tcPr>
            <w:tcW w:w="1134" w:type="dxa"/>
            <w:tcBorders>
              <w:left w:val="nil"/>
            </w:tcBorders>
            <w:vAlign w:val="center"/>
          </w:tcPr>
          <w:p w14:paraId="066C50B4" w14:textId="3EADCD0A" w:rsidR="00F50C77" w:rsidRPr="009528E4" w:rsidRDefault="00D84062" w:rsidP="00487BDF">
            <w:pPr>
              <w:pStyle w:val="Table"/>
            </w:pPr>
            <w:r w:rsidRPr="009528E4">
              <w:t>0.93</w:t>
            </w:r>
            <w:r w:rsidR="00FF26C5" w:rsidRPr="009528E4">
              <w:t>8</w:t>
            </w:r>
          </w:p>
        </w:tc>
        <w:tc>
          <w:tcPr>
            <w:tcW w:w="1134" w:type="dxa"/>
            <w:vAlign w:val="center"/>
          </w:tcPr>
          <w:p w14:paraId="0460C7A9" w14:textId="6A7EC839" w:rsidR="00F50C77" w:rsidRPr="001452AE" w:rsidRDefault="00CE0712" w:rsidP="00487BDF">
            <w:pPr>
              <w:pStyle w:val="Table"/>
            </w:pPr>
            <w:r>
              <w:t>1</w:t>
            </w:r>
          </w:p>
        </w:tc>
        <w:tc>
          <w:tcPr>
            <w:tcW w:w="1134" w:type="dxa"/>
            <w:vAlign w:val="center"/>
          </w:tcPr>
          <w:p w14:paraId="0FD84FB3" w14:textId="27EDF3FD" w:rsidR="00F50C77" w:rsidRPr="001452AE" w:rsidRDefault="00A2657E" w:rsidP="00487BDF">
            <w:pPr>
              <w:pStyle w:val="Table"/>
            </w:pPr>
            <w:r>
              <w:t>0.019</w:t>
            </w:r>
          </w:p>
        </w:tc>
        <w:tc>
          <w:tcPr>
            <w:tcW w:w="1134" w:type="dxa"/>
            <w:shd w:val="clear" w:color="auto" w:fill="F2F2F2" w:themeFill="background1" w:themeFillShade="F2"/>
            <w:vAlign w:val="center"/>
          </w:tcPr>
          <w:p w14:paraId="78764D6E" w14:textId="32750740" w:rsidR="00F50C77" w:rsidRPr="00487BDF" w:rsidRDefault="00646A17" w:rsidP="00487BDF">
            <w:pPr>
              <w:pStyle w:val="Table"/>
              <w:rPr>
                <w:b/>
                <w:bCs/>
              </w:rPr>
            </w:pPr>
            <w:r w:rsidRPr="00487BDF">
              <w:rPr>
                <w:b/>
                <w:bCs/>
              </w:rPr>
              <w:t>0.968</w:t>
            </w:r>
          </w:p>
        </w:tc>
        <w:tc>
          <w:tcPr>
            <w:tcW w:w="1247" w:type="dxa"/>
            <w:vAlign w:val="center"/>
          </w:tcPr>
          <w:p w14:paraId="6D857922" w14:textId="34A9B7CE" w:rsidR="00F50C77" w:rsidRPr="001452AE" w:rsidRDefault="005C1C7C" w:rsidP="00487BDF">
            <w:pPr>
              <w:pStyle w:val="Table"/>
            </w:pPr>
            <w:r>
              <w:t>4.</w:t>
            </w:r>
            <w:r w:rsidR="00B5072B">
              <w:t>51</w:t>
            </w:r>
          </w:p>
        </w:tc>
        <w:tc>
          <w:tcPr>
            <w:tcW w:w="1247" w:type="dxa"/>
            <w:vAlign w:val="center"/>
          </w:tcPr>
          <w:p w14:paraId="3484F714" w14:textId="03BC7FE2" w:rsidR="00F50C77" w:rsidRPr="001452AE" w:rsidRDefault="00B5072B" w:rsidP="00487BDF">
            <w:pPr>
              <w:pStyle w:val="Table"/>
            </w:pPr>
            <w:r>
              <w:t>2.78</w:t>
            </w:r>
          </w:p>
        </w:tc>
        <w:tc>
          <w:tcPr>
            <w:tcW w:w="1022" w:type="dxa"/>
            <w:vAlign w:val="center"/>
          </w:tcPr>
          <w:p w14:paraId="6C077921" w14:textId="20A4FD79" w:rsidR="00F50C77" w:rsidRPr="001452AE" w:rsidRDefault="00B5072B" w:rsidP="00487BDF">
            <w:pPr>
              <w:pStyle w:val="Table"/>
            </w:pPr>
            <w:r>
              <w:t>7</w:t>
            </w:r>
            <w:r w:rsidR="003E3159">
              <w:t>.</w:t>
            </w:r>
            <w:r>
              <w:t>29</w:t>
            </w:r>
          </w:p>
        </w:tc>
      </w:tr>
      <w:tr w:rsidR="0075159B" w14:paraId="6A780756" w14:textId="77777777" w:rsidTr="00F7221E">
        <w:trPr>
          <w:trHeight w:val="283"/>
        </w:trPr>
        <w:tc>
          <w:tcPr>
            <w:tcW w:w="1304" w:type="dxa"/>
            <w:tcBorders>
              <w:right w:val="nil"/>
            </w:tcBorders>
            <w:vAlign w:val="center"/>
          </w:tcPr>
          <w:p w14:paraId="343FDC96" w14:textId="0C4C6FB0" w:rsidR="00F50C77" w:rsidRPr="00B449B2" w:rsidRDefault="0009630E" w:rsidP="00487BDF">
            <w:pPr>
              <w:pStyle w:val="Table"/>
              <w:rPr>
                <w:b/>
                <w:bCs/>
              </w:rPr>
            </w:pPr>
            <w:r>
              <w:rPr>
                <w:b/>
                <w:bCs/>
              </w:rPr>
              <w:t>L</w:t>
            </w:r>
            <w:r w:rsidR="000D7F99" w:rsidRPr="00B449B2">
              <w:rPr>
                <w:b/>
                <w:bCs/>
              </w:rPr>
              <w:t>R</w:t>
            </w:r>
          </w:p>
        </w:tc>
        <w:tc>
          <w:tcPr>
            <w:tcW w:w="1134" w:type="dxa"/>
            <w:tcBorders>
              <w:left w:val="nil"/>
            </w:tcBorders>
            <w:vAlign w:val="center"/>
          </w:tcPr>
          <w:p w14:paraId="10FE2EF3" w14:textId="2334DC80" w:rsidR="00F50C77" w:rsidRPr="009528E4" w:rsidRDefault="00FF26C5" w:rsidP="00487BDF">
            <w:pPr>
              <w:pStyle w:val="Table"/>
            </w:pPr>
            <w:r w:rsidRPr="009528E4">
              <w:t>0.9</w:t>
            </w:r>
            <w:r w:rsidR="005E36BC">
              <w:t>06</w:t>
            </w:r>
          </w:p>
        </w:tc>
        <w:tc>
          <w:tcPr>
            <w:tcW w:w="1134" w:type="dxa"/>
            <w:vAlign w:val="center"/>
          </w:tcPr>
          <w:p w14:paraId="025BEC8F" w14:textId="0619C4C5" w:rsidR="00F50C77" w:rsidRPr="001452AE" w:rsidRDefault="00CE0712" w:rsidP="00487BDF">
            <w:pPr>
              <w:pStyle w:val="Table"/>
            </w:pPr>
            <w:r>
              <w:t>1</w:t>
            </w:r>
          </w:p>
        </w:tc>
        <w:tc>
          <w:tcPr>
            <w:tcW w:w="1134" w:type="dxa"/>
            <w:vAlign w:val="center"/>
          </w:tcPr>
          <w:p w14:paraId="1B8ED9FB" w14:textId="469C74DE" w:rsidR="00F50C77" w:rsidRPr="001452AE" w:rsidRDefault="00A2657E" w:rsidP="00487BDF">
            <w:pPr>
              <w:pStyle w:val="Table"/>
            </w:pPr>
            <w:r>
              <w:t>0.023</w:t>
            </w:r>
          </w:p>
        </w:tc>
        <w:tc>
          <w:tcPr>
            <w:tcW w:w="1134" w:type="dxa"/>
            <w:shd w:val="clear" w:color="auto" w:fill="F2F2F2" w:themeFill="background1" w:themeFillShade="F2"/>
            <w:vAlign w:val="center"/>
          </w:tcPr>
          <w:p w14:paraId="524D3638" w14:textId="69F00051" w:rsidR="00F50C77" w:rsidRPr="00487BDF" w:rsidRDefault="00646A17" w:rsidP="00487BDF">
            <w:pPr>
              <w:pStyle w:val="Table"/>
              <w:rPr>
                <w:b/>
                <w:bCs/>
              </w:rPr>
            </w:pPr>
            <w:r w:rsidRPr="00487BDF">
              <w:rPr>
                <w:b/>
                <w:bCs/>
              </w:rPr>
              <w:t>0.963</w:t>
            </w:r>
          </w:p>
        </w:tc>
        <w:tc>
          <w:tcPr>
            <w:tcW w:w="1247" w:type="dxa"/>
            <w:vAlign w:val="center"/>
          </w:tcPr>
          <w:p w14:paraId="7725F07C" w14:textId="53EEF3A5" w:rsidR="00F50C77" w:rsidRPr="001452AE" w:rsidRDefault="005C1C7C" w:rsidP="00487BDF">
            <w:pPr>
              <w:pStyle w:val="Table"/>
            </w:pPr>
            <w:r>
              <w:t>20.86</w:t>
            </w:r>
          </w:p>
        </w:tc>
        <w:tc>
          <w:tcPr>
            <w:tcW w:w="1247" w:type="dxa"/>
            <w:vAlign w:val="center"/>
          </w:tcPr>
          <w:p w14:paraId="0587C5B4" w14:textId="7DED6D42" w:rsidR="00F50C77" w:rsidRPr="001452AE" w:rsidRDefault="005C1C7C" w:rsidP="00487BDF">
            <w:pPr>
              <w:pStyle w:val="Table"/>
            </w:pPr>
            <w:r>
              <w:t>2.66</w:t>
            </w:r>
          </w:p>
        </w:tc>
        <w:tc>
          <w:tcPr>
            <w:tcW w:w="1022" w:type="dxa"/>
            <w:vAlign w:val="center"/>
          </w:tcPr>
          <w:p w14:paraId="44B83939" w14:textId="71F8AD8F" w:rsidR="00F50C77" w:rsidRPr="001452AE" w:rsidRDefault="00B8309C" w:rsidP="00487BDF">
            <w:pPr>
              <w:pStyle w:val="Table"/>
            </w:pPr>
            <w:r>
              <w:t>23.5</w:t>
            </w:r>
            <w:r w:rsidR="005C1C7C">
              <w:t>2</w:t>
            </w:r>
          </w:p>
        </w:tc>
      </w:tr>
      <w:tr w:rsidR="0075159B" w14:paraId="5E4ED682" w14:textId="77777777" w:rsidTr="00F7221E">
        <w:trPr>
          <w:trHeight w:val="283"/>
        </w:trPr>
        <w:tc>
          <w:tcPr>
            <w:tcW w:w="1304" w:type="dxa"/>
            <w:tcBorders>
              <w:right w:val="nil"/>
            </w:tcBorders>
            <w:vAlign w:val="center"/>
          </w:tcPr>
          <w:p w14:paraId="19BE60F6" w14:textId="12122E29" w:rsidR="00F50C77" w:rsidRPr="00B449B2" w:rsidRDefault="005A2220" w:rsidP="00487BDF">
            <w:pPr>
              <w:pStyle w:val="Table"/>
              <w:rPr>
                <w:b/>
                <w:bCs/>
              </w:rPr>
            </w:pPr>
            <w:r>
              <w:rPr>
                <w:b/>
                <w:bCs/>
              </w:rPr>
              <w:t>kNN</w:t>
            </w:r>
          </w:p>
        </w:tc>
        <w:tc>
          <w:tcPr>
            <w:tcW w:w="1134" w:type="dxa"/>
            <w:tcBorders>
              <w:left w:val="nil"/>
            </w:tcBorders>
            <w:vAlign w:val="center"/>
          </w:tcPr>
          <w:p w14:paraId="379A745E" w14:textId="46539558" w:rsidR="00F50C77" w:rsidRPr="009528E4" w:rsidRDefault="000972AA" w:rsidP="00487BDF">
            <w:pPr>
              <w:pStyle w:val="Table"/>
            </w:pPr>
            <w:r w:rsidRPr="009528E4">
              <w:t>0.9</w:t>
            </w:r>
            <w:r w:rsidR="002F68DE">
              <w:t>06</w:t>
            </w:r>
          </w:p>
        </w:tc>
        <w:tc>
          <w:tcPr>
            <w:tcW w:w="1134" w:type="dxa"/>
            <w:vAlign w:val="center"/>
          </w:tcPr>
          <w:p w14:paraId="3B6EFA10" w14:textId="7F3ABDC0" w:rsidR="00F50C77" w:rsidRPr="001452AE" w:rsidRDefault="002F68DE" w:rsidP="00487BDF">
            <w:pPr>
              <w:pStyle w:val="Table"/>
            </w:pPr>
            <w:r>
              <w:t>0.984</w:t>
            </w:r>
          </w:p>
        </w:tc>
        <w:tc>
          <w:tcPr>
            <w:tcW w:w="1134" w:type="dxa"/>
            <w:vAlign w:val="center"/>
          </w:tcPr>
          <w:p w14:paraId="2B7C0F55" w14:textId="2B9BCD01" w:rsidR="00F50C77" w:rsidRPr="001452AE" w:rsidRDefault="00A2657E" w:rsidP="00487BDF">
            <w:pPr>
              <w:pStyle w:val="Table"/>
            </w:pPr>
            <w:r>
              <w:t>0.02</w:t>
            </w:r>
            <w:r w:rsidR="002F68DE">
              <w:t>4</w:t>
            </w:r>
          </w:p>
        </w:tc>
        <w:tc>
          <w:tcPr>
            <w:tcW w:w="1134" w:type="dxa"/>
            <w:shd w:val="clear" w:color="auto" w:fill="F2F2F2" w:themeFill="background1" w:themeFillShade="F2"/>
            <w:vAlign w:val="center"/>
          </w:tcPr>
          <w:p w14:paraId="5164E959" w14:textId="00E01893" w:rsidR="00F50C77" w:rsidRPr="00487BDF" w:rsidRDefault="00646A17" w:rsidP="00487BDF">
            <w:pPr>
              <w:pStyle w:val="Table"/>
              <w:rPr>
                <w:b/>
                <w:bCs/>
              </w:rPr>
            </w:pPr>
            <w:r w:rsidRPr="00487BDF">
              <w:rPr>
                <w:b/>
                <w:bCs/>
              </w:rPr>
              <w:t>0.9</w:t>
            </w:r>
            <w:r w:rsidR="002D276A">
              <w:rPr>
                <w:b/>
                <w:bCs/>
              </w:rPr>
              <w:t>5</w:t>
            </w:r>
            <w:r w:rsidR="005E36BC">
              <w:rPr>
                <w:b/>
                <w:bCs/>
              </w:rPr>
              <w:t>3</w:t>
            </w:r>
          </w:p>
        </w:tc>
        <w:tc>
          <w:tcPr>
            <w:tcW w:w="1247" w:type="dxa"/>
            <w:vAlign w:val="center"/>
          </w:tcPr>
          <w:p w14:paraId="2758E163" w14:textId="64F0696C" w:rsidR="00F50C77" w:rsidRPr="001452AE" w:rsidRDefault="003D5D97" w:rsidP="00487BDF">
            <w:pPr>
              <w:pStyle w:val="Table"/>
            </w:pPr>
            <w:r>
              <w:t>3.96</w:t>
            </w:r>
          </w:p>
        </w:tc>
        <w:tc>
          <w:tcPr>
            <w:tcW w:w="1247" w:type="dxa"/>
            <w:vAlign w:val="center"/>
          </w:tcPr>
          <w:p w14:paraId="17CB5594" w14:textId="162C091C" w:rsidR="00F50C77" w:rsidRPr="001452AE" w:rsidRDefault="003D5D97" w:rsidP="00487BDF">
            <w:pPr>
              <w:pStyle w:val="Table"/>
            </w:pPr>
            <w:r>
              <w:t>10</w:t>
            </w:r>
            <w:r w:rsidR="00B8309C">
              <w:t>.01</w:t>
            </w:r>
          </w:p>
        </w:tc>
        <w:tc>
          <w:tcPr>
            <w:tcW w:w="1022" w:type="dxa"/>
            <w:vAlign w:val="center"/>
          </w:tcPr>
          <w:p w14:paraId="6E9ED499" w14:textId="6BB7F508" w:rsidR="00F50C77" w:rsidRPr="001452AE" w:rsidRDefault="003E3159" w:rsidP="00487BDF">
            <w:pPr>
              <w:pStyle w:val="Table"/>
            </w:pPr>
            <w:r>
              <w:t>1</w:t>
            </w:r>
            <w:r w:rsidR="00B8309C">
              <w:t>4</w:t>
            </w:r>
            <w:r>
              <w:t>.</w:t>
            </w:r>
            <w:r w:rsidR="00B8309C">
              <w:t>04</w:t>
            </w:r>
          </w:p>
        </w:tc>
      </w:tr>
      <w:tr w:rsidR="0075159B" w14:paraId="34BF34C6" w14:textId="77777777" w:rsidTr="00F7221E">
        <w:trPr>
          <w:trHeight w:val="283"/>
        </w:trPr>
        <w:tc>
          <w:tcPr>
            <w:tcW w:w="1304" w:type="dxa"/>
            <w:tcBorders>
              <w:right w:val="nil"/>
            </w:tcBorders>
            <w:vAlign w:val="center"/>
          </w:tcPr>
          <w:p w14:paraId="11882CD8" w14:textId="4A5C6DB5" w:rsidR="00F50C77" w:rsidRPr="00B449B2" w:rsidRDefault="002F68DE" w:rsidP="00487BDF">
            <w:pPr>
              <w:pStyle w:val="Table"/>
              <w:rPr>
                <w:b/>
                <w:bCs/>
              </w:rPr>
            </w:pPr>
            <w:r>
              <w:rPr>
                <w:b/>
                <w:bCs/>
              </w:rPr>
              <w:t>MLP</w:t>
            </w:r>
          </w:p>
        </w:tc>
        <w:tc>
          <w:tcPr>
            <w:tcW w:w="1134" w:type="dxa"/>
            <w:tcBorders>
              <w:left w:val="nil"/>
            </w:tcBorders>
            <w:vAlign w:val="center"/>
          </w:tcPr>
          <w:p w14:paraId="302D185C" w14:textId="5D89B2B8" w:rsidR="00F50C77" w:rsidRPr="009528E4" w:rsidRDefault="000972AA" w:rsidP="00487BDF">
            <w:pPr>
              <w:pStyle w:val="Table"/>
            </w:pPr>
            <w:r w:rsidRPr="009528E4">
              <w:t>0.9</w:t>
            </w:r>
            <w:r w:rsidR="009B0D2A">
              <w:t>22</w:t>
            </w:r>
          </w:p>
        </w:tc>
        <w:tc>
          <w:tcPr>
            <w:tcW w:w="1134" w:type="dxa"/>
            <w:vAlign w:val="center"/>
          </w:tcPr>
          <w:p w14:paraId="4D0C5C9C" w14:textId="28F5FB6F" w:rsidR="00F50C77" w:rsidRPr="001452AE" w:rsidRDefault="009B0D2A" w:rsidP="00487BDF">
            <w:pPr>
              <w:pStyle w:val="Table"/>
            </w:pPr>
            <w:r>
              <w:t>1</w:t>
            </w:r>
          </w:p>
        </w:tc>
        <w:tc>
          <w:tcPr>
            <w:tcW w:w="1134" w:type="dxa"/>
            <w:vAlign w:val="center"/>
          </w:tcPr>
          <w:p w14:paraId="6E49A8AE" w14:textId="72A35F73" w:rsidR="00F50C77" w:rsidRPr="001452AE" w:rsidRDefault="00A2657E" w:rsidP="00487BDF">
            <w:pPr>
              <w:pStyle w:val="Table"/>
            </w:pPr>
            <w:r>
              <w:t>0.02</w:t>
            </w:r>
            <w:r w:rsidR="002F68DE">
              <w:t>0</w:t>
            </w:r>
          </w:p>
        </w:tc>
        <w:tc>
          <w:tcPr>
            <w:tcW w:w="1134" w:type="dxa"/>
            <w:shd w:val="clear" w:color="auto" w:fill="F2F2F2" w:themeFill="background1" w:themeFillShade="F2"/>
            <w:vAlign w:val="center"/>
          </w:tcPr>
          <w:p w14:paraId="1AD91D84" w14:textId="0654AC69" w:rsidR="00F50C77" w:rsidRPr="00487BDF" w:rsidRDefault="00646A17" w:rsidP="00487BDF">
            <w:pPr>
              <w:pStyle w:val="Table"/>
              <w:rPr>
                <w:b/>
                <w:bCs/>
              </w:rPr>
            </w:pPr>
            <w:r w:rsidRPr="00487BDF">
              <w:rPr>
                <w:b/>
                <w:bCs/>
              </w:rPr>
              <w:t>0.9</w:t>
            </w:r>
            <w:r w:rsidR="00BC4F9D" w:rsidRPr="00487BDF">
              <w:rPr>
                <w:b/>
                <w:bCs/>
              </w:rPr>
              <w:t>5</w:t>
            </w:r>
            <w:r w:rsidR="00A728B6">
              <w:rPr>
                <w:b/>
                <w:bCs/>
              </w:rPr>
              <w:t>2</w:t>
            </w:r>
          </w:p>
        </w:tc>
        <w:tc>
          <w:tcPr>
            <w:tcW w:w="1247" w:type="dxa"/>
            <w:vAlign w:val="center"/>
          </w:tcPr>
          <w:p w14:paraId="164DFFA3" w14:textId="24B494E5" w:rsidR="00F50C77" w:rsidRPr="001452AE" w:rsidRDefault="000326AD" w:rsidP="00487BDF">
            <w:pPr>
              <w:pStyle w:val="Table"/>
            </w:pPr>
            <w:r>
              <w:t>212.12</w:t>
            </w:r>
          </w:p>
        </w:tc>
        <w:tc>
          <w:tcPr>
            <w:tcW w:w="1247" w:type="dxa"/>
            <w:vAlign w:val="center"/>
          </w:tcPr>
          <w:p w14:paraId="4954C9E9" w14:textId="0CC2B483" w:rsidR="00F50C77" w:rsidRPr="001452AE" w:rsidRDefault="002E3F02" w:rsidP="00487BDF">
            <w:pPr>
              <w:pStyle w:val="Table"/>
            </w:pPr>
            <w:r>
              <w:t>3.</w:t>
            </w:r>
            <w:r w:rsidR="000326AD">
              <w:t>51</w:t>
            </w:r>
          </w:p>
        </w:tc>
        <w:tc>
          <w:tcPr>
            <w:tcW w:w="1022" w:type="dxa"/>
            <w:vAlign w:val="center"/>
          </w:tcPr>
          <w:p w14:paraId="54D2C43D" w14:textId="74701F7C" w:rsidR="00F50C77" w:rsidRPr="001452AE" w:rsidRDefault="00B5072B" w:rsidP="00487BDF">
            <w:pPr>
              <w:pStyle w:val="Table"/>
            </w:pPr>
            <w:r>
              <w:t>215.63</w:t>
            </w:r>
          </w:p>
        </w:tc>
      </w:tr>
      <w:tr w:rsidR="0075159B" w14:paraId="49F12C23" w14:textId="77777777" w:rsidTr="00F7221E">
        <w:trPr>
          <w:trHeight w:val="283"/>
        </w:trPr>
        <w:tc>
          <w:tcPr>
            <w:tcW w:w="1304" w:type="dxa"/>
            <w:tcBorders>
              <w:right w:val="nil"/>
            </w:tcBorders>
            <w:vAlign w:val="center"/>
          </w:tcPr>
          <w:p w14:paraId="265856E4" w14:textId="66BC47F1" w:rsidR="00F50C77" w:rsidRPr="00B449B2" w:rsidRDefault="000D7F99" w:rsidP="00487BDF">
            <w:pPr>
              <w:pStyle w:val="Table"/>
              <w:rPr>
                <w:b/>
                <w:bCs/>
              </w:rPr>
            </w:pPr>
            <w:r w:rsidRPr="00B449B2">
              <w:rPr>
                <w:b/>
                <w:bCs/>
              </w:rPr>
              <w:t>RF</w:t>
            </w:r>
          </w:p>
        </w:tc>
        <w:tc>
          <w:tcPr>
            <w:tcW w:w="1134" w:type="dxa"/>
            <w:tcBorders>
              <w:left w:val="nil"/>
            </w:tcBorders>
            <w:vAlign w:val="center"/>
          </w:tcPr>
          <w:p w14:paraId="260A1CD5" w14:textId="7191EBAF" w:rsidR="00F50C77" w:rsidRPr="009528E4" w:rsidRDefault="00D759C3" w:rsidP="00487BDF">
            <w:pPr>
              <w:pStyle w:val="Table"/>
            </w:pPr>
            <w:r w:rsidRPr="009528E4">
              <w:t>0.906</w:t>
            </w:r>
          </w:p>
        </w:tc>
        <w:tc>
          <w:tcPr>
            <w:tcW w:w="1134" w:type="dxa"/>
            <w:vAlign w:val="center"/>
          </w:tcPr>
          <w:p w14:paraId="6D00CD1A" w14:textId="43F4ECE7" w:rsidR="00F50C77" w:rsidRPr="001452AE" w:rsidRDefault="000712DF" w:rsidP="00487BDF">
            <w:pPr>
              <w:pStyle w:val="Table"/>
            </w:pPr>
            <w:r>
              <w:t>0.984</w:t>
            </w:r>
          </w:p>
        </w:tc>
        <w:tc>
          <w:tcPr>
            <w:tcW w:w="1134" w:type="dxa"/>
            <w:vAlign w:val="center"/>
          </w:tcPr>
          <w:p w14:paraId="52C9415A" w14:textId="017C9949" w:rsidR="00F50C77" w:rsidRPr="001452AE" w:rsidRDefault="00A2657E" w:rsidP="00487BDF">
            <w:pPr>
              <w:pStyle w:val="Table"/>
            </w:pPr>
            <w:r>
              <w:t>0.0</w:t>
            </w:r>
            <w:r w:rsidR="002042F3">
              <w:t>19</w:t>
            </w:r>
          </w:p>
        </w:tc>
        <w:tc>
          <w:tcPr>
            <w:tcW w:w="1134" w:type="dxa"/>
            <w:shd w:val="clear" w:color="auto" w:fill="F2F2F2" w:themeFill="background1" w:themeFillShade="F2"/>
            <w:vAlign w:val="center"/>
          </w:tcPr>
          <w:p w14:paraId="0DDCEA8C" w14:textId="5886DF4E" w:rsidR="00F50C77" w:rsidRPr="00487BDF" w:rsidRDefault="00BC4F9D" w:rsidP="00487BDF">
            <w:pPr>
              <w:pStyle w:val="Table"/>
              <w:rPr>
                <w:b/>
                <w:bCs/>
              </w:rPr>
            </w:pPr>
            <w:r w:rsidRPr="00487BDF">
              <w:rPr>
                <w:b/>
                <w:bCs/>
              </w:rPr>
              <w:t>0.949</w:t>
            </w:r>
          </w:p>
        </w:tc>
        <w:tc>
          <w:tcPr>
            <w:tcW w:w="1247" w:type="dxa"/>
            <w:vAlign w:val="center"/>
          </w:tcPr>
          <w:p w14:paraId="6F1EAFF5" w14:textId="2CDF6A98" w:rsidR="00F50C77" w:rsidRPr="001452AE" w:rsidRDefault="000326AD" w:rsidP="00487BDF">
            <w:pPr>
              <w:pStyle w:val="Table"/>
            </w:pPr>
            <w:r>
              <w:t>51.80</w:t>
            </w:r>
          </w:p>
        </w:tc>
        <w:tc>
          <w:tcPr>
            <w:tcW w:w="1247" w:type="dxa"/>
            <w:vAlign w:val="center"/>
          </w:tcPr>
          <w:p w14:paraId="07514590" w14:textId="453314FD" w:rsidR="00F50C77" w:rsidRPr="001452AE" w:rsidRDefault="000326AD" w:rsidP="00487BDF">
            <w:pPr>
              <w:pStyle w:val="Table"/>
            </w:pPr>
            <w:r>
              <w:t>6.</w:t>
            </w:r>
            <w:r w:rsidR="00981CA8">
              <w:t>77</w:t>
            </w:r>
          </w:p>
        </w:tc>
        <w:tc>
          <w:tcPr>
            <w:tcW w:w="1022" w:type="dxa"/>
            <w:vAlign w:val="center"/>
          </w:tcPr>
          <w:p w14:paraId="53E66D05" w14:textId="0DC186C5" w:rsidR="00F50C77" w:rsidRPr="001452AE" w:rsidRDefault="00981CA8" w:rsidP="00487BDF">
            <w:pPr>
              <w:pStyle w:val="Table"/>
            </w:pPr>
            <w:r>
              <w:t>58</w:t>
            </w:r>
            <w:r w:rsidR="00237E63">
              <w:t>.</w:t>
            </w:r>
            <w:r>
              <w:t>57</w:t>
            </w:r>
          </w:p>
        </w:tc>
      </w:tr>
      <w:tr w:rsidR="0075159B" w14:paraId="39E74E73" w14:textId="77777777" w:rsidTr="00F7221E">
        <w:trPr>
          <w:trHeight w:val="283"/>
        </w:trPr>
        <w:tc>
          <w:tcPr>
            <w:tcW w:w="1304" w:type="dxa"/>
            <w:tcBorders>
              <w:right w:val="nil"/>
            </w:tcBorders>
            <w:vAlign w:val="center"/>
          </w:tcPr>
          <w:p w14:paraId="038BEA9E" w14:textId="6AC27DE0" w:rsidR="00F50C77" w:rsidRPr="00B449B2" w:rsidRDefault="000D7F99" w:rsidP="00487BDF">
            <w:pPr>
              <w:pStyle w:val="Table"/>
              <w:rPr>
                <w:b/>
                <w:bCs/>
              </w:rPr>
            </w:pPr>
            <w:r w:rsidRPr="00B449B2">
              <w:rPr>
                <w:b/>
                <w:bCs/>
              </w:rPr>
              <w:t>LDA</w:t>
            </w:r>
          </w:p>
        </w:tc>
        <w:tc>
          <w:tcPr>
            <w:tcW w:w="1134" w:type="dxa"/>
            <w:tcBorders>
              <w:left w:val="nil"/>
            </w:tcBorders>
            <w:vAlign w:val="center"/>
          </w:tcPr>
          <w:p w14:paraId="29B469C5" w14:textId="5BF50D3F" w:rsidR="00F50C77" w:rsidRPr="009528E4" w:rsidRDefault="00D759C3" w:rsidP="00487BDF">
            <w:pPr>
              <w:pStyle w:val="Table"/>
            </w:pPr>
            <w:r w:rsidRPr="009528E4">
              <w:t>0.906</w:t>
            </w:r>
          </w:p>
        </w:tc>
        <w:tc>
          <w:tcPr>
            <w:tcW w:w="1134" w:type="dxa"/>
            <w:vAlign w:val="center"/>
          </w:tcPr>
          <w:p w14:paraId="094A7127" w14:textId="3CC3995A" w:rsidR="00F50C77" w:rsidRPr="001452AE" w:rsidRDefault="000712DF" w:rsidP="00487BDF">
            <w:pPr>
              <w:pStyle w:val="Table"/>
            </w:pPr>
            <w:r>
              <w:t>0.984</w:t>
            </w:r>
          </w:p>
        </w:tc>
        <w:tc>
          <w:tcPr>
            <w:tcW w:w="1134" w:type="dxa"/>
            <w:vAlign w:val="center"/>
          </w:tcPr>
          <w:p w14:paraId="07E39CB2" w14:textId="4AE3C929" w:rsidR="00F50C77" w:rsidRPr="001452AE" w:rsidRDefault="00A2657E" w:rsidP="00487BDF">
            <w:pPr>
              <w:pStyle w:val="Table"/>
            </w:pPr>
            <w:r>
              <w:t>0.021</w:t>
            </w:r>
          </w:p>
        </w:tc>
        <w:tc>
          <w:tcPr>
            <w:tcW w:w="1134" w:type="dxa"/>
            <w:shd w:val="clear" w:color="auto" w:fill="F2F2F2" w:themeFill="background1" w:themeFillShade="F2"/>
            <w:vAlign w:val="center"/>
          </w:tcPr>
          <w:p w14:paraId="41FEFCA1" w14:textId="0D11935C" w:rsidR="00F50C77" w:rsidRPr="00487BDF" w:rsidRDefault="00BC4F9D" w:rsidP="00487BDF">
            <w:pPr>
              <w:pStyle w:val="Table"/>
              <w:rPr>
                <w:b/>
                <w:bCs/>
              </w:rPr>
            </w:pPr>
            <w:r w:rsidRPr="00487BDF">
              <w:rPr>
                <w:b/>
                <w:bCs/>
              </w:rPr>
              <w:t>0.945</w:t>
            </w:r>
          </w:p>
        </w:tc>
        <w:tc>
          <w:tcPr>
            <w:tcW w:w="1247" w:type="dxa"/>
            <w:vAlign w:val="center"/>
          </w:tcPr>
          <w:p w14:paraId="6E2E8D85" w14:textId="116DAE4D" w:rsidR="00F50C77" w:rsidRPr="001452AE" w:rsidRDefault="00981CA8" w:rsidP="00487BDF">
            <w:pPr>
              <w:pStyle w:val="Table"/>
            </w:pPr>
            <w:r>
              <w:t>5.90</w:t>
            </w:r>
          </w:p>
        </w:tc>
        <w:tc>
          <w:tcPr>
            <w:tcW w:w="1247" w:type="dxa"/>
            <w:vAlign w:val="center"/>
          </w:tcPr>
          <w:p w14:paraId="0AF809C7" w14:textId="01158031" w:rsidR="00F50C77" w:rsidRPr="001452AE" w:rsidRDefault="00981CA8" w:rsidP="00487BDF">
            <w:pPr>
              <w:pStyle w:val="Table"/>
            </w:pPr>
            <w:r>
              <w:t>3.02</w:t>
            </w:r>
          </w:p>
        </w:tc>
        <w:tc>
          <w:tcPr>
            <w:tcW w:w="1022" w:type="dxa"/>
            <w:vAlign w:val="center"/>
          </w:tcPr>
          <w:p w14:paraId="689BBE7A" w14:textId="32EDDC77" w:rsidR="00F50C77" w:rsidRPr="001452AE" w:rsidRDefault="00981CA8" w:rsidP="00487BDF">
            <w:pPr>
              <w:pStyle w:val="Table"/>
            </w:pPr>
            <w:r>
              <w:t>8.92</w:t>
            </w:r>
          </w:p>
        </w:tc>
      </w:tr>
      <w:tr w:rsidR="0075159B" w14:paraId="3467709D" w14:textId="77777777" w:rsidTr="00F7221E">
        <w:trPr>
          <w:trHeight w:val="283"/>
        </w:trPr>
        <w:tc>
          <w:tcPr>
            <w:tcW w:w="1304" w:type="dxa"/>
            <w:tcBorders>
              <w:right w:val="nil"/>
            </w:tcBorders>
            <w:vAlign w:val="center"/>
          </w:tcPr>
          <w:p w14:paraId="5DA53963" w14:textId="23456562" w:rsidR="000D7F99" w:rsidRPr="00B449B2" w:rsidRDefault="00D84062" w:rsidP="00487BDF">
            <w:pPr>
              <w:pStyle w:val="Table"/>
              <w:rPr>
                <w:b/>
                <w:bCs/>
              </w:rPr>
            </w:pPr>
            <w:r w:rsidRPr="00B449B2">
              <w:rPr>
                <w:b/>
                <w:bCs/>
              </w:rPr>
              <w:t>QDA</w:t>
            </w:r>
          </w:p>
        </w:tc>
        <w:tc>
          <w:tcPr>
            <w:tcW w:w="1134" w:type="dxa"/>
            <w:tcBorders>
              <w:left w:val="nil"/>
            </w:tcBorders>
            <w:vAlign w:val="center"/>
          </w:tcPr>
          <w:p w14:paraId="26976867" w14:textId="32A107A9" w:rsidR="000D7F99" w:rsidRPr="009528E4" w:rsidRDefault="00D759C3" w:rsidP="00487BDF">
            <w:pPr>
              <w:pStyle w:val="Table"/>
            </w:pPr>
            <w:r w:rsidRPr="009528E4">
              <w:t>0.859</w:t>
            </w:r>
          </w:p>
        </w:tc>
        <w:tc>
          <w:tcPr>
            <w:tcW w:w="1134" w:type="dxa"/>
            <w:vAlign w:val="center"/>
          </w:tcPr>
          <w:p w14:paraId="198CFE4E" w14:textId="20B11BEF" w:rsidR="000D7F99" w:rsidRPr="001452AE" w:rsidRDefault="000712DF" w:rsidP="00487BDF">
            <w:pPr>
              <w:pStyle w:val="Table"/>
            </w:pPr>
            <w:r>
              <w:t>0.984</w:t>
            </w:r>
          </w:p>
        </w:tc>
        <w:tc>
          <w:tcPr>
            <w:tcW w:w="1134" w:type="dxa"/>
            <w:vAlign w:val="center"/>
          </w:tcPr>
          <w:p w14:paraId="5104A35E" w14:textId="398CA272" w:rsidR="000D7F99" w:rsidRPr="001452AE" w:rsidRDefault="00A2657E" w:rsidP="00487BDF">
            <w:pPr>
              <w:pStyle w:val="Table"/>
            </w:pPr>
            <w:r>
              <w:t>0.029</w:t>
            </w:r>
          </w:p>
        </w:tc>
        <w:tc>
          <w:tcPr>
            <w:tcW w:w="1134" w:type="dxa"/>
            <w:shd w:val="clear" w:color="auto" w:fill="F2F2F2" w:themeFill="background1" w:themeFillShade="F2"/>
            <w:vAlign w:val="center"/>
          </w:tcPr>
          <w:p w14:paraId="39FC2D5B" w14:textId="15570EDA" w:rsidR="000D7F99" w:rsidRPr="00487BDF" w:rsidRDefault="00BC4F9D" w:rsidP="00487BDF">
            <w:pPr>
              <w:pStyle w:val="Table"/>
              <w:rPr>
                <w:b/>
                <w:bCs/>
              </w:rPr>
            </w:pPr>
            <w:r w:rsidRPr="00487BDF">
              <w:rPr>
                <w:b/>
                <w:bCs/>
              </w:rPr>
              <w:t>0.94</w:t>
            </w:r>
            <w:r w:rsidR="004046F4" w:rsidRPr="00487BDF">
              <w:rPr>
                <w:b/>
                <w:bCs/>
              </w:rPr>
              <w:t>0</w:t>
            </w:r>
          </w:p>
        </w:tc>
        <w:tc>
          <w:tcPr>
            <w:tcW w:w="1247" w:type="dxa"/>
            <w:vAlign w:val="center"/>
          </w:tcPr>
          <w:p w14:paraId="1A64DE98" w14:textId="014672E5" w:rsidR="000D7F99" w:rsidRPr="001452AE" w:rsidRDefault="00266F80" w:rsidP="00487BDF">
            <w:pPr>
              <w:pStyle w:val="Table"/>
            </w:pPr>
            <w:r>
              <w:t>3.</w:t>
            </w:r>
            <w:r w:rsidR="00494AA0">
              <w:t>79</w:t>
            </w:r>
          </w:p>
        </w:tc>
        <w:tc>
          <w:tcPr>
            <w:tcW w:w="1247" w:type="dxa"/>
            <w:vAlign w:val="center"/>
          </w:tcPr>
          <w:p w14:paraId="2ABC1B3A" w14:textId="3C391B52" w:rsidR="000D7F99" w:rsidRPr="001452AE" w:rsidRDefault="00494AA0" w:rsidP="00487BDF">
            <w:pPr>
              <w:pStyle w:val="Table"/>
            </w:pPr>
            <w:r>
              <w:t>2.67</w:t>
            </w:r>
          </w:p>
        </w:tc>
        <w:tc>
          <w:tcPr>
            <w:tcW w:w="1022" w:type="dxa"/>
            <w:vAlign w:val="center"/>
          </w:tcPr>
          <w:p w14:paraId="0D6D47C8" w14:textId="04BF3407" w:rsidR="000D7F99" w:rsidRPr="001452AE" w:rsidRDefault="00494AA0" w:rsidP="00487BDF">
            <w:pPr>
              <w:pStyle w:val="Table"/>
            </w:pPr>
            <w:r>
              <w:t>6.46</w:t>
            </w:r>
          </w:p>
        </w:tc>
      </w:tr>
      <w:tr w:rsidR="0075159B" w14:paraId="6C380229" w14:textId="77777777" w:rsidTr="00F7221E">
        <w:trPr>
          <w:trHeight w:val="283"/>
        </w:trPr>
        <w:tc>
          <w:tcPr>
            <w:tcW w:w="1304" w:type="dxa"/>
            <w:tcBorders>
              <w:right w:val="nil"/>
            </w:tcBorders>
            <w:vAlign w:val="center"/>
          </w:tcPr>
          <w:p w14:paraId="52D15647" w14:textId="36AD4A69" w:rsidR="000D7F99" w:rsidRPr="00B449B2" w:rsidRDefault="00432496" w:rsidP="00487BDF">
            <w:pPr>
              <w:pStyle w:val="Table"/>
              <w:rPr>
                <w:b/>
                <w:bCs/>
              </w:rPr>
            </w:pPr>
            <w:r>
              <w:rPr>
                <w:b/>
                <w:bCs/>
              </w:rPr>
              <w:t>DT</w:t>
            </w:r>
          </w:p>
        </w:tc>
        <w:tc>
          <w:tcPr>
            <w:tcW w:w="1134" w:type="dxa"/>
            <w:tcBorders>
              <w:left w:val="nil"/>
            </w:tcBorders>
            <w:vAlign w:val="center"/>
          </w:tcPr>
          <w:p w14:paraId="43E7CAC5" w14:textId="6B84F6A8" w:rsidR="000D7F99" w:rsidRPr="009528E4" w:rsidRDefault="00D759C3" w:rsidP="00487BDF">
            <w:pPr>
              <w:pStyle w:val="Table"/>
            </w:pPr>
            <w:r w:rsidRPr="009528E4">
              <w:t>0.8</w:t>
            </w:r>
            <w:r w:rsidR="00407DFF">
              <w:t>44</w:t>
            </w:r>
          </w:p>
        </w:tc>
        <w:tc>
          <w:tcPr>
            <w:tcW w:w="1134" w:type="dxa"/>
            <w:vAlign w:val="center"/>
          </w:tcPr>
          <w:p w14:paraId="2E5AAD67" w14:textId="3C611AD4" w:rsidR="000D7F99" w:rsidRPr="001452AE" w:rsidRDefault="000C5911" w:rsidP="00487BDF">
            <w:pPr>
              <w:pStyle w:val="Table"/>
            </w:pPr>
            <w:r>
              <w:t>1</w:t>
            </w:r>
          </w:p>
        </w:tc>
        <w:tc>
          <w:tcPr>
            <w:tcW w:w="1134" w:type="dxa"/>
            <w:vAlign w:val="center"/>
          </w:tcPr>
          <w:p w14:paraId="67BB06FB" w14:textId="132F2BC9" w:rsidR="000D7F99" w:rsidRPr="001452AE" w:rsidRDefault="00646A17" w:rsidP="00487BDF">
            <w:pPr>
              <w:pStyle w:val="Table"/>
            </w:pPr>
            <w:r>
              <w:t>0.0</w:t>
            </w:r>
            <w:r w:rsidR="00407DFF">
              <w:t>44</w:t>
            </w:r>
          </w:p>
        </w:tc>
        <w:tc>
          <w:tcPr>
            <w:tcW w:w="1134" w:type="dxa"/>
            <w:shd w:val="clear" w:color="auto" w:fill="F2F2F2" w:themeFill="background1" w:themeFillShade="F2"/>
            <w:vAlign w:val="center"/>
          </w:tcPr>
          <w:p w14:paraId="0D07BEBA" w14:textId="4DEC77F0" w:rsidR="000D7F99" w:rsidRPr="00487BDF" w:rsidRDefault="00BC4F9D" w:rsidP="00487BDF">
            <w:pPr>
              <w:pStyle w:val="Table"/>
              <w:rPr>
                <w:b/>
                <w:bCs/>
              </w:rPr>
            </w:pPr>
            <w:r w:rsidRPr="00487BDF">
              <w:rPr>
                <w:b/>
                <w:bCs/>
              </w:rPr>
              <w:t>0.92</w:t>
            </w:r>
            <w:r w:rsidR="00407DFF">
              <w:rPr>
                <w:b/>
                <w:bCs/>
              </w:rPr>
              <w:t>7</w:t>
            </w:r>
          </w:p>
        </w:tc>
        <w:tc>
          <w:tcPr>
            <w:tcW w:w="1247" w:type="dxa"/>
            <w:vAlign w:val="center"/>
          </w:tcPr>
          <w:p w14:paraId="7D2C9C7D" w14:textId="5626DD33" w:rsidR="000D7F99" w:rsidRPr="001452AE" w:rsidRDefault="005D403F" w:rsidP="00487BDF">
            <w:pPr>
              <w:pStyle w:val="Table"/>
            </w:pPr>
            <w:r>
              <w:t>4.19</w:t>
            </w:r>
          </w:p>
        </w:tc>
        <w:tc>
          <w:tcPr>
            <w:tcW w:w="1247" w:type="dxa"/>
            <w:vAlign w:val="center"/>
          </w:tcPr>
          <w:p w14:paraId="337C6D15" w14:textId="66A90013" w:rsidR="000D7F99" w:rsidRPr="001452AE" w:rsidRDefault="00494AA0" w:rsidP="00487BDF">
            <w:pPr>
              <w:pStyle w:val="Table"/>
            </w:pPr>
            <w:r>
              <w:t>4.00</w:t>
            </w:r>
          </w:p>
        </w:tc>
        <w:tc>
          <w:tcPr>
            <w:tcW w:w="1022" w:type="dxa"/>
            <w:vAlign w:val="center"/>
          </w:tcPr>
          <w:p w14:paraId="47719A44" w14:textId="0D920E55" w:rsidR="000D7F99" w:rsidRPr="001452AE" w:rsidRDefault="00494AA0" w:rsidP="00487BDF">
            <w:pPr>
              <w:pStyle w:val="Table"/>
            </w:pPr>
            <w:r>
              <w:t>8.20</w:t>
            </w:r>
          </w:p>
        </w:tc>
      </w:tr>
      <w:tr w:rsidR="0075159B" w14:paraId="0DA3633D" w14:textId="77777777" w:rsidTr="00F7221E">
        <w:trPr>
          <w:trHeight w:val="283"/>
        </w:trPr>
        <w:tc>
          <w:tcPr>
            <w:tcW w:w="1304" w:type="dxa"/>
            <w:tcBorders>
              <w:bottom w:val="single" w:sz="12" w:space="0" w:color="auto"/>
              <w:right w:val="nil"/>
            </w:tcBorders>
            <w:vAlign w:val="center"/>
          </w:tcPr>
          <w:p w14:paraId="2584B333" w14:textId="1A642241" w:rsidR="00D84062" w:rsidRPr="00B449B2" w:rsidRDefault="00432496" w:rsidP="00487BDF">
            <w:pPr>
              <w:pStyle w:val="Table"/>
              <w:rPr>
                <w:b/>
                <w:bCs/>
              </w:rPr>
            </w:pPr>
            <w:r>
              <w:rPr>
                <w:b/>
                <w:bCs/>
              </w:rPr>
              <w:t>G</w:t>
            </w:r>
            <w:r w:rsidR="0009630E">
              <w:rPr>
                <w:b/>
                <w:bCs/>
              </w:rPr>
              <w:t>-</w:t>
            </w:r>
            <w:r>
              <w:rPr>
                <w:b/>
                <w:bCs/>
              </w:rPr>
              <w:t>NB</w:t>
            </w:r>
          </w:p>
        </w:tc>
        <w:tc>
          <w:tcPr>
            <w:tcW w:w="1134" w:type="dxa"/>
            <w:tcBorders>
              <w:left w:val="nil"/>
            </w:tcBorders>
            <w:vAlign w:val="center"/>
          </w:tcPr>
          <w:p w14:paraId="6EDB7268" w14:textId="51E1DC49" w:rsidR="00D84062" w:rsidRPr="009528E4" w:rsidRDefault="00D759C3" w:rsidP="00487BDF">
            <w:pPr>
              <w:pStyle w:val="Table"/>
            </w:pPr>
            <w:r w:rsidRPr="009528E4">
              <w:t>0.859</w:t>
            </w:r>
          </w:p>
        </w:tc>
        <w:tc>
          <w:tcPr>
            <w:tcW w:w="1134" w:type="dxa"/>
            <w:vAlign w:val="center"/>
          </w:tcPr>
          <w:p w14:paraId="73C0F989" w14:textId="1C09905E" w:rsidR="00D84062" w:rsidRPr="001452AE" w:rsidRDefault="000712DF" w:rsidP="00487BDF">
            <w:pPr>
              <w:pStyle w:val="Table"/>
            </w:pPr>
            <w:r>
              <w:t>0.984</w:t>
            </w:r>
          </w:p>
        </w:tc>
        <w:tc>
          <w:tcPr>
            <w:tcW w:w="1134" w:type="dxa"/>
            <w:vAlign w:val="center"/>
          </w:tcPr>
          <w:p w14:paraId="4D32036A" w14:textId="489EE926" w:rsidR="00D84062" w:rsidRPr="001452AE" w:rsidRDefault="00646A17" w:rsidP="00487BDF">
            <w:pPr>
              <w:pStyle w:val="Table"/>
            </w:pPr>
            <w:r>
              <w:t>0.03</w:t>
            </w:r>
            <w:r w:rsidR="00432496">
              <w:t>7</w:t>
            </w:r>
          </w:p>
        </w:tc>
        <w:tc>
          <w:tcPr>
            <w:tcW w:w="1134" w:type="dxa"/>
            <w:shd w:val="clear" w:color="auto" w:fill="F2F2F2" w:themeFill="background1" w:themeFillShade="F2"/>
            <w:vAlign w:val="center"/>
          </w:tcPr>
          <w:p w14:paraId="12B9E316" w14:textId="5602723A" w:rsidR="00D84062" w:rsidRPr="00487BDF" w:rsidRDefault="00BC4F9D" w:rsidP="00487BDF">
            <w:pPr>
              <w:pStyle w:val="Table"/>
              <w:rPr>
                <w:b/>
                <w:bCs/>
              </w:rPr>
            </w:pPr>
            <w:r w:rsidRPr="00487BDF">
              <w:rPr>
                <w:b/>
                <w:bCs/>
              </w:rPr>
              <w:t>0.9</w:t>
            </w:r>
            <w:r w:rsidR="00432496">
              <w:rPr>
                <w:b/>
                <w:bCs/>
              </w:rPr>
              <w:t>26</w:t>
            </w:r>
          </w:p>
        </w:tc>
        <w:tc>
          <w:tcPr>
            <w:tcW w:w="1247" w:type="dxa"/>
            <w:vAlign w:val="center"/>
          </w:tcPr>
          <w:p w14:paraId="004973DA" w14:textId="225C821E" w:rsidR="00D84062" w:rsidRPr="001452AE" w:rsidRDefault="005D403F" w:rsidP="00487BDF">
            <w:pPr>
              <w:pStyle w:val="Table"/>
            </w:pPr>
            <w:r>
              <w:t>3.04</w:t>
            </w:r>
          </w:p>
        </w:tc>
        <w:tc>
          <w:tcPr>
            <w:tcW w:w="1247" w:type="dxa"/>
            <w:vAlign w:val="center"/>
          </w:tcPr>
          <w:p w14:paraId="1CEE0FCB" w14:textId="39AC65D4" w:rsidR="00D84062" w:rsidRPr="001452AE" w:rsidRDefault="00494AA0" w:rsidP="00487BDF">
            <w:pPr>
              <w:pStyle w:val="Table"/>
            </w:pPr>
            <w:r>
              <w:t>2.39</w:t>
            </w:r>
          </w:p>
        </w:tc>
        <w:tc>
          <w:tcPr>
            <w:tcW w:w="1022" w:type="dxa"/>
            <w:vAlign w:val="center"/>
          </w:tcPr>
          <w:p w14:paraId="73E0AEEB" w14:textId="7A65A91B" w:rsidR="00D84062" w:rsidRPr="001452AE" w:rsidRDefault="00494AA0" w:rsidP="00487BDF">
            <w:pPr>
              <w:pStyle w:val="Table"/>
            </w:pPr>
            <w:r>
              <w:t>5.43</w:t>
            </w:r>
          </w:p>
        </w:tc>
      </w:tr>
    </w:tbl>
    <w:p w14:paraId="241A2819" w14:textId="77777777" w:rsidR="00237090" w:rsidRDefault="00237090" w:rsidP="00DA4BF9"/>
    <w:p w14:paraId="639C750D" w14:textId="6E238581" w:rsidR="003616A3" w:rsidRDefault="00DA4BF9" w:rsidP="00076E7F">
      <w:r>
        <w:t>Training and scoring times of the models did not change</w:t>
      </w:r>
      <w:r w:rsidR="00D3413B">
        <w:t xml:space="preserve"> statistically</w:t>
      </w:r>
      <w:r>
        <w:t xml:space="preserve"> significantly in proportion compared to defaults as analysed previously.</w:t>
      </w:r>
      <w:r w:rsidR="00EF71A2">
        <w:t xml:space="preserve"> There occurred </w:t>
      </w:r>
      <w:r w:rsidR="00CA1B73">
        <w:t xml:space="preserve">a </w:t>
      </w:r>
      <w:r w:rsidR="007868A6">
        <w:t>great fluctuation</w:t>
      </w:r>
      <w:r w:rsidR="002C1EE9">
        <w:t xml:space="preserve"> between different consecutive </w:t>
      </w:r>
      <w:r w:rsidR="00CA1B73">
        <w:t xml:space="preserve">classification </w:t>
      </w:r>
      <w:r w:rsidR="002C1EE9">
        <w:t>executions</w:t>
      </w:r>
      <w:r w:rsidR="00CA1B73">
        <w:t xml:space="preserve">. </w:t>
      </w:r>
      <w:r w:rsidR="00AC6B9F">
        <w:t>Therefore,</w:t>
      </w:r>
      <w:r w:rsidR="002715BB">
        <w:t xml:space="preserve"> the final </w:t>
      </w:r>
      <w:r w:rsidR="005F2371">
        <w:t xml:space="preserve">model </w:t>
      </w:r>
      <w:r w:rsidR="002715BB">
        <w:t>order</w:t>
      </w:r>
      <w:r w:rsidR="005F2371">
        <w:t xml:space="preserve"> by accuracy</w:t>
      </w:r>
      <w:r w:rsidR="002715BB">
        <w:t xml:space="preserve"> is only indicative</w:t>
      </w:r>
      <w:r w:rsidR="009E713E">
        <w:t xml:space="preserve">, and instead of focusing on </w:t>
      </w:r>
      <w:r w:rsidR="00AC6B9F">
        <w:t xml:space="preserve">a </w:t>
      </w:r>
      <w:r w:rsidR="009E713E">
        <w:t>certain model</w:t>
      </w:r>
      <w:r w:rsidR="002E4230">
        <w:t xml:space="preserve"> we are more interested about the general model performance</w:t>
      </w:r>
      <w:r w:rsidR="001B7C9B">
        <w:t>.</w:t>
      </w:r>
      <w:r w:rsidR="0070061A">
        <w:t xml:space="preserve"> Because all the models </w:t>
      </w:r>
      <w:r w:rsidR="00493E0F">
        <w:t>were</w:t>
      </w:r>
      <w:r w:rsidR="0070061A">
        <w:t xml:space="preserve"> able to </w:t>
      </w:r>
      <w:r w:rsidR="005970CA">
        <w:t xml:space="preserve">classify activities with only one or </w:t>
      </w:r>
      <w:r w:rsidR="00890D14">
        <w:t xml:space="preserve">zero </w:t>
      </w:r>
      <w:r w:rsidR="00570A71">
        <w:t>mistakes,</w:t>
      </w:r>
      <w:r w:rsidR="007A76DF">
        <w:t xml:space="preserve"> we suppose </w:t>
      </w:r>
      <w:r w:rsidR="00660F17">
        <w:t>the dataset</w:t>
      </w:r>
      <w:r w:rsidR="007A76DF">
        <w:t xml:space="preserve"> consisted of </w:t>
      </w:r>
      <w:r w:rsidR="002E0D32">
        <w:t xml:space="preserve">a couple of </w:t>
      </w:r>
      <w:r w:rsidR="007A76DF">
        <w:t xml:space="preserve">particular problematic, probably mislabeled activities. </w:t>
      </w:r>
      <w:r w:rsidR="0022624C">
        <w:t xml:space="preserve">In a decision boundary </w:t>
      </w:r>
      <w:r w:rsidR="00493E0F">
        <w:t xml:space="preserve">analysis, it could be possible to identify those </w:t>
      </w:r>
      <w:r w:rsidR="00570A71">
        <w:t>single</w:t>
      </w:r>
      <w:r w:rsidR="00493E0F">
        <w:t xml:space="preserve"> cases</w:t>
      </w:r>
      <w:r w:rsidR="00963B73">
        <w:t xml:space="preserve"> and better visualize</w:t>
      </w:r>
      <w:r w:rsidR="00BC0675">
        <w:t xml:space="preserve"> the sticking points</w:t>
      </w:r>
      <w:r w:rsidR="00B679B2">
        <w:t xml:space="preserve"> in modelwise decision boundary definitions. </w:t>
      </w:r>
      <w:r w:rsidR="001950D1">
        <w:t>In this thesis we skip that part</w:t>
      </w:r>
      <w:r w:rsidR="007803A1">
        <w:t xml:space="preserve"> because the purpose is not to </w:t>
      </w:r>
      <w:r w:rsidR="004630A1">
        <w:t>make deeper level analysis but</w:t>
      </w:r>
      <w:r w:rsidR="00DF1858">
        <w:t xml:space="preserve"> rather</w:t>
      </w:r>
      <w:r w:rsidR="004630A1">
        <w:t xml:space="preserve"> to </w:t>
      </w:r>
      <w:r w:rsidR="00166DA7">
        <w:t xml:space="preserve">conduct extensive </w:t>
      </w:r>
      <w:r w:rsidR="00FB793A">
        <w:t>mapping of the performance of CML m</w:t>
      </w:r>
      <w:r w:rsidR="00DF1858">
        <w:t>ethods in small datasets</w:t>
      </w:r>
      <w:r w:rsidR="009030C6">
        <w:t xml:space="preserve"> for personalized sport activity classification</w:t>
      </w:r>
      <w:r w:rsidR="00DF1858">
        <w:t>.</w:t>
      </w:r>
    </w:p>
    <w:p w14:paraId="7287CA26" w14:textId="7FFF2EF3" w:rsidR="00DA4BF9" w:rsidRDefault="00DA4BF9" w:rsidP="00027280">
      <w:pPr>
        <w:pStyle w:val="Heading2"/>
        <w:numPr>
          <w:ilvl w:val="1"/>
          <w:numId w:val="21"/>
        </w:numPr>
      </w:pPr>
      <w:bookmarkStart w:id="140" w:name="_Univariate_TSC"/>
      <w:bookmarkStart w:id="141" w:name="_Toc134268870"/>
      <w:bookmarkEnd w:id="140"/>
      <w:r w:rsidRPr="00D83505">
        <w:lastRenderedPageBreak/>
        <w:t>Univariate</w:t>
      </w:r>
      <w:r>
        <w:t xml:space="preserve"> TSC</w:t>
      </w:r>
      <w:bookmarkEnd w:id="141"/>
    </w:p>
    <w:p w14:paraId="5512F3C6" w14:textId="26A2C033" w:rsidR="00DA4BF9" w:rsidRDefault="00DA4BF9" w:rsidP="00DA4BF9">
      <w:pPr>
        <w:pStyle w:val="Heading3"/>
      </w:pPr>
      <w:bookmarkStart w:id="142" w:name="_Toc134268871"/>
      <w:r>
        <w:t>U</w:t>
      </w:r>
      <w:r w:rsidR="00904E7C">
        <w:t>-</w:t>
      </w:r>
      <w:r>
        <w:t xml:space="preserve">TSC </w:t>
      </w:r>
      <w:r w:rsidR="001359C4">
        <w:t>a</w:t>
      </w:r>
      <w:r>
        <w:t>nalysis</w:t>
      </w:r>
      <w:r w:rsidR="001359C4">
        <w:t xml:space="preserve"> introduction</w:t>
      </w:r>
      <w:bookmarkEnd w:id="142"/>
    </w:p>
    <w:p w14:paraId="5DFD9151" w14:textId="3ACF198D" w:rsidR="00713B82" w:rsidRPr="0073120E" w:rsidRDefault="00DA4BF9" w:rsidP="008B167F">
      <w:r>
        <w:t xml:space="preserve">This </w:t>
      </w:r>
      <w:r w:rsidR="00816C9F">
        <w:t xml:space="preserve">and </w:t>
      </w:r>
      <w:r w:rsidR="003F448C">
        <w:t xml:space="preserve">the </w:t>
      </w:r>
      <w:r w:rsidR="00816C9F">
        <w:t xml:space="preserve">following </w:t>
      </w:r>
      <w:r w:rsidR="00D96F0A" w:rsidRPr="00D96F0A">
        <w:rPr>
          <w:i/>
          <w:iCs/>
        </w:rPr>
        <w:t xml:space="preserve">single model analysis </w:t>
      </w:r>
      <w:r w:rsidR="003F448C" w:rsidRPr="003F448C">
        <w:t>sections</w:t>
      </w:r>
      <w:r>
        <w:t xml:space="preserve"> </w:t>
      </w:r>
      <w:r w:rsidR="00D96F0A">
        <w:t>contain</w:t>
      </w:r>
      <w:r>
        <w:t xml:space="preserve"> classification reports </w:t>
      </w:r>
      <w:r w:rsidR="001541D2">
        <w:t>of</w:t>
      </w:r>
      <w:r>
        <w:t xml:space="preserve"> all </w:t>
      </w:r>
      <w:r w:rsidR="00176584">
        <w:t>U-TSC</w:t>
      </w:r>
      <w:r>
        <w:t xml:space="preserve"> models for a single execution of the algorithms. </w:t>
      </w:r>
      <w:r w:rsidR="00134D92">
        <w:t>Accuracy score</w:t>
      </w:r>
      <w:r w:rsidR="00631823">
        <w:t xml:space="preserve">s </w:t>
      </w:r>
      <w:r>
        <w:t xml:space="preserve">may vary </w:t>
      </w:r>
      <w:r w:rsidR="000B3C0F">
        <w:rPr>
          <w:rFonts w:cstheme="minorHAnsi"/>
        </w:rPr>
        <w:t>±</w:t>
      </w:r>
      <w:r>
        <w:t>2%</w:t>
      </w:r>
      <w:r w:rsidR="000B3C0F">
        <w:t>, for particular</w:t>
      </w:r>
      <w:r>
        <w:t xml:space="preserve"> models</w:t>
      </w:r>
      <w:r w:rsidR="0049469E">
        <w:t xml:space="preserve"> even more</w:t>
      </w:r>
      <w:r>
        <w:t xml:space="preserve"> depending on which sequences are in</w:t>
      </w:r>
      <w:r w:rsidR="00B5499D">
        <w:t xml:space="preserve"> the</w:t>
      </w:r>
      <w:r>
        <w:t xml:space="preserve"> train</w:t>
      </w:r>
      <w:r w:rsidR="00134D92">
        <w:t xml:space="preserve"> and</w:t>
      </w:r>
      <w:r>
        <w:t xml:space="preserve"> test data, since they are randomly distributed. Model accuracy evaluation is made using </w:t>
      </w:r>
      <w:r w:rsidRPr="008977BF">
        <w:rPr>
          <w:i/>
          <w:iCs/>
        </w:rPr>
        <w:t>precision</w:t>
      </w:r>
      <w:r>
        <w:t xml:space="preserve">, </w:t>
      </w:r>
      <w:r w:rsidRPr="008977BF">
        <w:rPr>
          <w:i/>
          <w:iCs/>
        </w:rPr>
        <w:t>recall</w:t>
      </w:r>
      <w:r>
        <w:t xml:space="preserve">, </w:t>
      </w:r>
      <w:r w:rsidRPr="008977BF">
        <w:rPr>
          <w:i/>
          <w:iCs/>
        </w:rPr>
        <w:t>f1-score</w:t>
      </w:r>
      <w:r>
        <w:t xml:space="preserve">, and </w:t>
      </w:r>
      <w:r w:rsidRPr="008977BF">
        <w:rPr>
          <w:i/>
          <w:iCs/>
        </w:rPr>
        <w:t>support</w:t>
      </w:r>
      <w:r>
        <w:t xml:space="preserve"> metrics</w:t>
      </w:r>
      <w:r w:rsidR="00B5499D">
        <w:t>, complemented</w:t>
      </w:r>
      <w:r w:rsidR="008977BF">
        <w:t xml:space="preserve"> by</w:t>
      </w:r>
      <w:r w:rsidR="0073120E">
        <w:t xml:space="preserve"> </w:t>
      </w:r>
      <w:r w:rsidR="008977BF">
        <w:t>m</w:t>
      </w:r>
      <w:r w:rsidR="0073120E">
        <w:t>acro and weighted averag</w:t>
      </w:r>
      <w:r w:rsidR="008977BF">
        <w:t>e</w:t>
      </w:r>
      <w:r w:rsidR="00DF6321">
        <w:t>,</w:t>
      </w:r>
      <w:r w:rsidR="00713B82">
        <w:rPr>
          <w:rFonts w:cs="Times New Roman"/>
        </w:rPr>
        <w:t xml:space="preserve"> formulated as follows:</w:t>
      </w:r>
    </w:p>
    <w:p w14:paraId="4DFD4DA8" w14:textId="715796B2" w:rsidR="00713B82" w:rsidRPr="00A345CC" w:rsidRDefault="00000000" w:rsidP="00713B82">
      <w:pPr>
        <w:spacing w:after="160"/>
        <w:rPr>
          <w:rFonts w:cs="Times New Roman"/>
          <w:sz w:val="22"/>
          <w:szCs w:val="22"/>
        </w:rPr>
      </w:pPr>
      <m:oMathPara>
        <m:oMath>
          <m:sSub>
            <m:sSubPr>
              <m:ctrlPr>
                <w:rPr>
                  <w:rFonts w:ascii="Cambria Math" w:hAnsi="Cambria Math" w:cs="Times New Roman"/>
                  <w:i/>
                  <w:sz w:val="22"/>
                  <w:szCs w:val="22"/>
                </w:rPr>
              </m:ctrlPr>
            </m:sSubPr>
            <m:e>
              <m:r>
                <w:rPr>
                  <w:rFonts w:ascii="Cambria Math" w:hAnsi="Cambria Math" w:cs="Times New Roman"/>
                  <w:sz w:val="22"/>
                  <w:szCs w:val="22"/>
                </w:rPr>
                <m:t>Precision</m:t>
              </m:r>
            </m:e>
            <m:sub>
              <m:r>
                <w:rPr>
                  <w:rFonts w:ascii="Cambria Math" w:hAnsi="Cambria Math" w:cs="Times New Roman"/>
                  <w:sz w:val="22"/>
                  <w:szCs w:val="22"/>
                </w:rPr>
                <m:t>c</m:t>
              </m:r>
            </m:sub>
          </m:sSub>
          <m:r>
            <w:rPr>
              <w:rFonts w:ascii="Cambria Math" w:hAnsi="Cambria Math" w:cs="Times New Roman"/>
              <w:sz w:val="22"/>
              <w:szCs w:val="22"/>
            </w:rPr>
            <m:t>=</m:t>
          </m:r>
          <m:f>
            <m:fPr>
              <m:ctrlPr>
                <w:rPr>
                  <w:rFonts w:ascii="Cambria Math" w:hAnsi="Cambria Math" w:cs="Times New Roman"/>
                  <w:i/>
                  <w:sz w:val="22"/>
                  <w:szCs w:val="22"/>
                </w:rPr>
              </m:ctrlPr>
            </m:fPr>
            <m:num>
              <m:r>
                <w:rPr>
                  <w:rFonts w:ascii="Cambria Math" w:hAnsi="Cambria Math" w:cs="Times New Roman"/>
                  <w:sz w:val="22"/>
                  <w:szCs w:val="22"/>
                </w:rPr>
                <m:t>TP</m:t>
              </m:r>
            </m:num>
            <m:den>
              <m:r>
                <w:rPr>
                  <w:rFonts w:ascii="Cambria Math" w:hAnsi="Cambria Math" w:cs="Times New Roman"/>
                  <w:sz w:val="22"/>
                  <w:szCs w:val="22"/>
                </w:rPr>
                <m:t>TP+FP</m:t>
              </m:r>
            </m:den>
          </m:f>
          <m:r>
            <w:rPr>
              <w:rFonts w:ascii="Cambria Math" w:hAnsi="Cambria Math" w:cs="Times New Roman"/>
              <w:sz w:val="22"/>
              <w:szCs w:val="22"/>
            </w:rPr>
            <m:t xml:space="preserve">,  </m:t>
          </m:r>
          <m:sSub>
            <m:sSubPr>
              <m:ctrlPr>
                <w:rPr>
                  <w:rFonts w:ascii="Cambria Math" w:hAnsi="Cambria Math" w:cs="Times New Roman"/>
                  <w:i/>
                  <w:sz w:val="22"/>
                  <w:szCs w:val="22"/>
                </w:rPr>
              </m:ctrlPr>
            </m:sSubPr>
            <m:e>
              <m:r>
                <w:rPr>
                  <w:rFonts w:ascii="Cambria Math" w:hAnsi="Cambria Math" w:cs="Times New Roman"/>
                  <w:sz w:val="22"/>
                  <w:szCs w:val="22"/>
                </w:rPr>
                <m:t>Recall</m:t>
              </m:r>
            </m:e>
            <m:sub>
              <m:r>
                <w:rPr>
                  <w:rFonts w:ascii="Cambria Math" w:hAnsi="Cambria Math" w:cs="Times New Roman"/>
                  <w:sz w:val="22"/>
                  <w:szCs w:val="22"/>
                </w:rPr>
                <m:t>c</m:t>
              </m:r>
            </m:sub>
          </m:sSub>
          <m:r>
            <w:rPr>
              <w:rFonts w:ascii="Cambria Math" w:hAnsi="Cambria Math" w:cs="Times New Roman"/>
              <w:sz w:val="22"/>
              <w:szCs w:val="22"/>
            </w:rPr>
            <m:t>=</m:t>
          </m:r>
          <m:f>
            <m:fPr>
              <m:ctrlPr>
                <w:rPr>
                  <w:rFonts w:ascii="Cambria Math" w:hAnsi="Cambria Math" w:cs="Times New Roman"/>
                  <w:i/>
                  <w:sz w:val="22"/>
                  <w:szCs w:val="22"/>
                </w:rPr>
              </m:ctrlPr>
            </m:fPr>
            <m:num>
              <m:r>
                <w:rPr>
                  <w:rFonts w:ascii="Cambria Math" w:hAnsi="Cambria Math" w:cs="Times New Roman"/>
                  <w:sz w:val="22"/>
                  <w:szCs w:val="22"/>
                </w:rPr>
                <m:t>TP</m:t>
              </m:r>
            </m:num>
            <m:den>
              <m:r>
                <w:rPr>
                  <w:rFonts w:ascii="Cambria Math" w:hAnsi="Cambria Math" w:cs="Times New Roman"/>
                  <w:sz w:val="22"/>
                  <w:szCs w:val="22"/>
                </w:rPr>
                <m:t>TP+FN</m:t>
              </m:r>
            </m:den>
          </m:f>
          <m:r>
            <w:rPr>
              <w:rFonts w:ascii="Cambria Math" w:hAnsi="Cambria Math" w:cs="Times New Roman"/>
              <w:sz w:val="22"/>
              <w:szCs w:val="22"/>
            </w:rPr>
            <m:t>,  F1score=</m:t>
          </m:r>
          <m:f>
            <m:fPr>
              <m:ctrlPr>
                <w:rPr>
                  <w:rFonts w:ascii="Cambria Math" w:hAnsi="Cambria Math" w:cs="Times New Roman"/>
                  <w:i/>
                  <w:sz w:val="22"/>
                  <w:szCs w:val="22"/>
                </w:rPr>
              </m:ctrlPr>
            </m:fPr>
            <m:num>
              <m:r>
                <w:rPr>
                  <w:rFonts w:ascii="Cambria Math" w:hAnsi="Cambria Math" w:cs="Times New Roman"/>
                  <w:sz w:val="22"/>
                  <w:szCs w:val="22"/>
                </w:rPr>
                <m:t>2∙Precision∙Recall</m:t>
              </m:r>
            </m:num>
            <m:den>
              <m:r>
                <w:rPr>
                  <w:rFonts w:ascii="Cambria Math" w:hAnsi="Cambria Math" w:cs="Times New Roman"/>
                  <w:sz w:val="22"/>
                  <w:szCs w:val="22"/>
                </w:rPr>
                <m:t>Precision+Recall</m:t>
              </m:r>
            </m:den>
          </m:f>
        </m:oMath>
      </m:oMathPara>
    </w:p>
    <w:p w14:paraId="5B77DFA1" w14:textId="75FD8170" w:rsidR="0082291C" w:rsidRDefault="005E1465" w:rsidP="008B167F">
      <w:r>
        <w:t xml:space="preserve">Main purpose of these </w:t>
      </w:r>
      <w:r w:rsidR="00183B16">
        <w:t xml:space="preserve">separate </w:t>
      </w:r>
      <w:r w:rsidR="00093112">
        <w:t xml:space="preserve">single executions of the algorithms is to provide </w:t>
      </w:r>
      <w:r w:rsidR="00FB2DC1">
        <w:t xml:space="preserve">more detailed </w:t>
      </w:r>
      <w:r w:rsidR="00CA5CA8">
        <w:t xml:space="preserve">classification </w:t>
      </w:r>
      <w:r w:rsidR="002D5B9A">
        <w:t xml:space="preserve">analysis </w:t>
      </w:r>
      <w:r w:rsidR="00FB2DC1">
        <w:t>data</w:t>
      </w:r>
      <w:r w:rsidR="00CA5CA8">
        <w:t xml:space="preserve"> about how algorithms perform </w:t>
      </w:r>
      <w:r w:rsidR="008B167F">
        <w:t>precisely with a single activity type</w:t>
      </w:r>
      <w:r w:rsidR="00BF7259">
        <w:t xml:space="preserve"> separately</w:t>
      </w:r>
      <w:r w:rsidR="002D5B9A">
        <w:t xml:space="preserve"> by</w:t>
      </w:r>
      <w:r w:rsidR="00BF7259">
        <w:t xml:space="preserve"> using above introduced</w:t>
      </w:r>
      <w:r w:rsidR="00CF27FB">
        <w:t xml:space="preserve"> </w:t>
      </w:r>
      <w:r w:rsidR="0013504D">
        <w:t>metrics to measure classification performance</w:t>
      </w:r>
      <w:r w:rsidR="008B167F">
        <w:t>.</w:t>
      </w:r>
      <w:r w:rsidR="00FB2DC1">
        <w:t xml:space="preserve"> </w:t>
      </w:r>
      <w:r w:rsidR="003B6626">
        <w:t>These</w:t>
      </w:r>
      <w:r w:rsidR="00FB2DC1">
        <w:t xml:space="preserve"> we cannot benefit </w:t>
      </w:r>
      <w:r w:rsidR="003B6626">
        <w:t xml:space="preserve">as effectively </w:t>
      </w:r>
      <w:r w:rsidR="00FB2DC1">
        <w:t xml:space="preserve">when we </w:t>
      </w:r>
      <w:r w:rsidR="00CC4BD3">
        <w:t>complete</w:t>
      </w:r>
      <w:r w:rsidR="00FB2DC1">
        <w:t xml:space="preserve"> </w:t>
      </w:r>
      <w:r w:rsidR="00CC4BD3">
        <w:t>more iterations and then use mean values</w:t>
      </w:r>
      <w:r w:rsidR="00C91981">
        <w:t xml:space="preserve"> of metrics</w:t>
      </w:r>
      <w:r w:rsidR="00CC4BD3">
        <w:t>.</w:t>
      </w:r>
      <w:r w:rsidR="003B3294">
        <w:t xml:space="preserve"> Therefore</w:t>
      </w:r>
      <w:r w:rsidR="00E24E5E">
        <w:t>,</w:t>
      </w:r>
      <w:r w:rsidR="003B3294">
        <w:t xml:space="preserve"> we do not either </w:t>
      </w:r>
      <w:r w:rsidR="00FA6046">
        <w:t xml:space="preserve">conduct model comparison but </w:t>
      </w:r>
      <w:r w:rsidR="00B4754A">
        <w:t>strive</w:t>
      </w:r>
      <w:r w:rsidR="00E24E5E">
        <w:t xml:space="preserve"> to get</w:t>
      </w:r>
      <w:r w:rsidR="00B4754A">
        <w:t xml:space="preserve"> more accurate</w:t>
      </w:r>
      <w:r w:rsidR="00E24E5E">
        <w:t xml:space="preserve"> approximate understanding about general model behaviour</w:t>
      </w:r>
      <w:r w:rsidR="00CA67BE">
        <w:t>.</w:t>
      </w:r>
    </w:p>
    <w:p w14:paraId="2FC3B3B1" w14:textId="174708FB" w:rsidR="002A6A7C" w:rsidRDefault="00324565" w:rsidP="00A345CC">
      <w:pPr>
        <w:pStyle w:val="Heading3"/>
      </w:pPr>
      <w:bookmarkStart w:id="143" w:name="_Toc134268872"/>
      <w:r>
        <w:t>C</w:t>
      </w:r>
      <w:r w:rsidR="00DA4BF9">
        <w:t>lassification reports</w:t>
      </w:r>
      <w:bookmarkEnd w:id="143"/>
    </w:p>
    <w:p w14:paraId="64D47198" w14:textId="0D53974D" w:rsidR="001D14DE" w:rsidRPr="001D14DE" w:rsidRDefault="001D14DE" w:rsidP="001D14DE">
      <w:r>
        <w:t>Classification report</w:t>
      </w:r>
      <w:r w:rsidR="009B7265">
        <w:t xml:space="preserve"> tables 4.2A-I</w:t>
      </w:r>
      <w:r w:rsidR="005E54CC">
        <w:t xml:space="preserve"> for U-TSC</w:t>
      </w:r>
      <w:r w:rsidR="002D1C3C">
        <w:t>, also 4.3A for M-TSC,</w:t>
      </w:r>
      <w:r w:rsidR="00F46425">
        <w:t xml:space="preserve"> with confusion matrixes</w:t>
      </w:r>
      <w:r>
        <w:t xml:space="preserve"> are </w:t>
      </w:r>
      <w:r w:rsidR="00E310BD">
        <w:t>the result</w:t>
      </w:r>
      <w:r w:rsidR="00F46425">
        <w:t>s</w:t>
      </w:r>
      <w:r w:rsidR="00E310BD">
        <w:t xml:space="preserve"> of </w:t>
      </w:r>
      <w:r w:rsidR="005E54CC">
        <w:t>function execution with the same data setup for each model</w:t>
      </w:r>
      <w:r w:rsidR="00C50448">
        <w:t>,</w:t>
      </w:r>
      <w:r w:rsidR="00C50448" w:rsidRPr="00C50448">
        <w:t xml:space="preserve"> </w:t>
      </w:r>
      <w:r w:rsidR="00C50448">
        <w:t xml:space="preserve">using </w:t>
      </w:r>
      <w:r w:rsidR="00B11A2C">
        <w:t>20% validation data</w:t>
      </w:r>
      <w:r w:rsidR="00C50448">
        <w:t xml:space="preserve"> </w:t>
      </w:r>
      <w:r w:rsidR="00B11A2C">
        <w:t>ratio and some certain random s</w:t>
      </w:r>
      <w:r w:rsidR="009B4532">
        <w:t>tate value when shuffling and st</w:t>
      </w:r>
      <w:r w:rsidR="00B21D00">
        <w:t>r</w:t>
      </w:r>
      <w:r w:rsidR="009B4532">
        <w:t xml:space="preserve">atifying </w:t>
      </w:r>
      <w:r w:rsidR="00054819">
        <w:t>segments</w:t>
      </w:r>
      <w:r w:rsidR="00C50448">
        <w:t>.</w:t>
      </w:r>
      <w:r w:rsidR="00A93FD4">
        <w:t xml:space="preserve"> </w:t>
      </w:r>
      <w:r w:rsidR="001D6BC7">
        <w:t>They</w:t>
      </w:r>
      <w:r w:rsidR="00AC0C51">
        <w:t xml:space="preserve"> indicate </w:t>
      </w:r>
      <w:r w:rsidR="00522539">
        <w:t>model performance</w:t>
      </w:r>
      <w:r w:rsidR="002D2FD5">
        <w:t xml:space="preserve"> not only as a</w:t>
      </w:r>
      <w:r w:rsidR="00D120E1">
        <w:t xml:space="preserve"> </w:t>
      </w:r>
      <w:r w:rsidR="00A26327">
        <w:t>summary</w:t>
      </w:r>
      <w:r w:rsidR="002D2FD5">
        <w:t xml:space="preserve"> but</w:t>
      </w:r>
      <w:r w:rsidR="00522539">
        <w:t xml:space="preserve"> </w:t>
      </w:r>
      <w:r w:rsidR="00F46425">
        <w:t xml:space="preserve">among </w:t>
      </w:r>
      <w:r w:rsidR="00531ED3">
        <w:t>categories</w:t>
      </w:r>
      <w:r w:rsidR="00ED37E8">
        <w:t xml:space="preserve"> using traditional classification analysis metrics</w:t>
      </w:r>
      <w:r w:rsidR="002D2FD5">
        <w:t>.</w:t>
      </w:r>
      <w:r w:rsidR="00A26327">
        <w:t xml:space="preserve"> </w:t>
      </w:r>
      <w:r w:rsidR="007F12BD">
        <w:t>Three models</w:t>
      </w:r>
      <w:r w:rsidR="00C75E4A">
        <w:t xml:space="preserve">, STSF, RIC and </w:t>
      </w:r>
      <w:r w:rsidR="00A94B89">
        <w:t>WEASEL</w:t>
      </w:r>
      <w:r w:rsidR="007F12BD">
        <w:t xml:space="preserve"> </w:t>
      </w:r>
      <w:r w:rsidR="00EE263D">
        <w:t>resulted in an</w:t>
      </w:r>
      <w:r w:rsidR="000D27CB">
        <w:t xml:space="preserve"> accuracy of 91.8%</w:t>
      </w:r>
      <w:r w:rsidR="00C75E4A">
        <w:t xml:space="preserve">. </w:t>
      </w:r>
      <w:r w:rsidR="00EE263D">
        <w:t>Yet, t</w:t>
      </w:r>
      <w:r w:rsidR="00A94B89">
        <w:t xml:space="preserve">o point out </w:t>
      </w:r>
      <w:r w:rsidR="00EE263D">
        <w:t>a couple of the most significant aspects</w:t>
      </w:r>
      <w:r w:rsidR="00475044">
        <w:t xml:space="preserve">, STSF </w:t>
      </w:r>
      <w:r w:rsidR="001C3EAA">
        <w:t xml:space="preserve">did not make mistakes when setting a label </w:t>
      </w:r>
      <w:r w:rsidR="00105123">
        <w:t xml:space="preserve">of </w:t>
      </w:r>
      <w:r w:rsidR="00105123" w:rsidRPr="00105123">
        <w:rPr>
          <w:i/>
          <w:iCs/>
        </w:rPr>
        <w:t>other</w:t>
      </w:r>
      <w:r w:rsidR="00105123">
        <w:rPr>
          <w:i/>
          <w:iCs/>
        </w:rPr>
        <w:t>-</w:t>
      </w:r>
      <w:r w:rsidR="00105123" w:rsidRPr="00105123">
        <w:t>type</w:t>
      </w:r>
      <w:r w:rsidR="00105123">
        <w:t xml:space="preserve"> category, </w:t>
      </w:r>
      <w:r w:rsidR="0077368B">
        <w:t>referring to a precision</w:t>
      </w:r>
      <w:r w:rsidR="001C3EAA">
        <w:t xml:space="preserve"> value</w:t>
      </w:r>
      <w:r w:rsidR="00E4730F">
        <w:t>.</w:t>
      </w:r>
      <w:r w:rsidR="0083683E">
        <w:t xml:space="preserve"> In general, running activities </w:t>
      </w:r>
      <w:r w:rsidR="00094D9B">
        <w:t xml:space="preserve">were classified </w:t>
      </w:r>
      <w:r w:rsidR="00C868D3">
        <w:t>as</w:t>
      </w:r>
      <w:r w:rsidR="00094D9B">
        <w:t xml:space="preserve"> the best success</w:t>
      </w:r>
      <w:r w:rsidR="005F798E">
        <w:t xml:space="preserve"> </w:t>
      </w:r>
      <w:r w:rsidR="00F876E9">
        <w:t xml:space="preserve">in terms of </w:t>
      </w:r>
      <w:r w:rsidR="00C868D3">
        <w:t>recall</w:t>
      </w:r>
      <w:r w:rsidR="006D4DEB">
        <w:t>, visualized by darker color in confusion matrixes.</w:t>
      </w:r>
      <w:r w:rsidR="008B2726">
        <w:t xml:space="preserve"> </w:t>
      </w:r>
      <w:r w:rsidR="0028655B">
        <w:t>Otherwise</w:t>
      </w:r>
      <w:r w:rsidR="00E27448">
        <w:t xml:space="preserve">, </w:t>
      </w:r>
      <w:r w:rsidR="003A2B48">
        <w:t xml:space="preserve">there </w:t>
      </w:r>
      <w:r w:rsidR="00DC076C">
        <w:t>seems to be</w:t>
      </w:r>
      <w:r w:rsidR="003A2B48">
        <w:t xml:space="preserve"> no easily identifi</w:t>
      </w:r>
      <w:r w:rsidR="00DC076C">
        <w:t xml:space="preserve">able </w:t>
      </w:r>
      <w:r w:rsidR="00A472D1">
        <w:t>similarities or anomalies wich</w:t>
      </w:r>
      <w:r w:rsidR="00E4196D">
        <w:t xml:space="preserve"> could</w:t>
      </w:r>
      <w:r w:rsidR="00A472D1">
        <w:t xml:space="preserve"> </w:t>
      </w:r>
      <w:r w:rsidR="00E4196D">
        <w:t xml:space="preserve">be stated as </w:t>
      </w:r>
      <w:r w:rsidR="00312FE2">
        <w:t>common</w:t>
      </w:r>
      <w:r w:rsidR="00A472D1">
        <w:t xml:space="preserve"> factor</w:t>
      </w:r>
      <w:r w:rsidR="00E4196D">
        <w:t>s</w:t>
      </w:r>
      <w:r w:rsidR="00A472D1">
        <w:t xml:space="preserve"> for all the models</w:t>
      </w:r>
      <w:r w:rsidR="00E4196D">
        <w:t xml:space="preserve"> in the data.</w:t>
      </w:r>
      <w:r w:rsidR="00830435">
        <w:t xml:space="preserve"> </w:t>
      </w:r>
      <w:r w:rsidR="0003089C">
        <w:t>In other words, t</w:t>
      </w:r>
      <w:r w:rsidR="00830435">
        <w:t xml:space="preserve">he performance of the U-TSC models </w:t>
      </w:r>
      <w:r w:rsidR="00001604">
        <w:t>is thus</w:t>
      </w:r>
      <w:r w:rsidR="007155BE">
        <w:t xml:space="preserve"> </w:t>
      </w:r>
      <w:r w:rsidR="00E6742F">
        <w:t>focused on</w:t>
      </w:r>
      <w:r w:rsidR="007155BE">
        <w:t xml:space="preserve"> slightly different areas, but</w:t>
      </w:r>
      <w:r w:rsidR="00312FE2">
        <w:t xml:space="preserve"> actual</w:t>
      </w:r>
      <w:r w:rsidR="003E6357">
        <w:t xml:space="preserve"> unambiguous</w:t>
      </w:r>
      <w:r w:rsidR="00312FE2">
        <w:t xml:space="preserve"> </w:t>
      </w:r>
      <w:r w:rsidR="009724F4">
        <w:t xml:space="preserve">classification </w:t>
      </w:r>
      <w:r w:rsidR="00747700">
        <w:t>problem</w:t>
      </w:r>
      <w:r w:rsidR="00967BE9">
        <w:t xml:space="preserve"> </w:t>
      </w:r>
      <w:r w:rsidR="00A807DB">
        <w:t>f</w:t>
      </w:r>
      <w:r w:rsidR="00BA7CC3">
        <w:t>or</w:t>
      </w:r>
      <w:r w:rsidR="00747700">
        <w:t xml:space="preserve"> some set of</w:t>
      </w:r>
      <w:r w:rsidR="00A807DB">
        <w:t xml:space="preserve"> individual </w:t>
      </w:r>
      <w:r w:rsidR="00652DCB">
        <w:t xml:space="preserve">segment </w:t>
      </w:r>
      <w:r w:rsidR="00CD3BF8">
        <w:t>case</w:t>
      </w:r>
      <w:r w:rsidR="00747700">
        <w:t>s</w:t>
      </w:r>
      <w:r w:rsidR="009724F4">
        <w:t xml:space="preserve"> or certain area</w:t>
      </w:r>
      <w:r w:rsidR="00CD3BF8">
        <w:t xml:space="preserve"> </w:t>
      </w:r>
      <w:r w:rsidR="00312FE2">
        <w:t>can</w:t>
      </w:r>
      <w:r w:rsidR="00BA7CC3">
        <w:t>not</w:t>
      </w:r>
      <w:r w:rsidR="00312FE2">
        <w:t xml:space="preserve"> be identified from the data itself</w:t>
      </w:r>
      <w:r w:rsidR="008C0B2E">
        <w:t xml:space="preserve">, since </w:t>
      </w:r>
      <w:r w:rsidR="00652DCB">
        <w:t xml:space="preserve">almost all of them </w:t>
      </w:r>
      <w:r w:rsidR="00D476C2">
        <w:t>seem</w:t>
      </w:r>
      <w:r w:rsidR="008C0B2E">
        <w:t xml:space="preserve"> </w:t>
      </w:r>
      <w:r w:rsidR="00D476C2">
        <w:t xml:space="preserve">to be </w:t>
      </w:r>
      <w:r w:rsidR="008C0B2E">
        <w:t>solvable by some model</w:t>
      </w:r>
      <w:r w:rsidR="00652DCB">
        <w:t xml:space="preserve">. This </w:t>
      </w:r>
      <w:r w:rsidR="007C5AEF">
        <w:t>can</w:t>
      </w:r>
      <w:r w:rsidR="0022249E">
        <w:t xml:space="preserve"> be </w:t>
      </w:r>
      <w:r w:rsidR="007C5AEF">
        <w:t>suggested</w:t>
      </w:r>
      <w:r w:rsidR="0022249E">
        <w:t xml:space="preserve"> based on the classification reports.</w:t>
      </w:r>
    </w:p>
    <w:p w14:paraId="5FAEF0EF" w14:textId="1D3E4F2E" w:rsidR="002A6A7C" w:rsidRPr="00A22069" w:rsidRDefault="008B1CEC" w:rsidP="00A00608">
      <w:pPr>
        <w:pStyle w:val="Tableheader"/>
        <w:keepNext/>
        <w:keepLines/>
      </w:pPr>
      <w:r>
        <w:lastRenderedPageBreak/>
        <w:t xml:space="preserve">Table 4.2A: </w:t>
      </w:r>
      <w:r w:rsidR="00A30C25">
        <w:t xml:space="preserve">Time </w:t>
      </w:r>
      <w:r w:rsidR="00A30C25" w:rsidRPr="00796BA7">
        <w:t>Series</w:t>
      </w:r>
      <w:r w:rsidR="00A30C25">
        <w:t xml:space="preserve"> Forest</w:t>
      </w:r>
      <w:r w:rsidR="009021A3">
        <w:t xml:space="preserve"> (TSF)</w:t>
      </w:r>
    </w:p>
    <w:tbl>
      <w:tblPr>
        <w:tblStyle w:val="APAReport"/>
        <w:tblpPr w:leftFromText="180" w:rightFromText="180" w:vertAnchor="text" w:horzAnchor="margin" w:tblpY="35"/>
        <w:tblW w:w="0" w:type="auto"/>
        <w:tblLook w:val="04A0" w:firstRow="1" w:lastRow="0" w:firstColumn="1" w:lastColumn="0" w:noHBand="0" w:noVBand="1"/>
      </w:tblPr>
      <w:tblGrid>
        <w:gridCol w:w="1134"/>
        <w:gridCol w:w="964"/>
        <w:gridCol w:w="964"/>
        <w:gridCol w:w="737"/>
        <w:gridCol w:w="1247"/>
        <w:gridCol w:w="1361"/>
      </w:tblGrid>
      <w:tr w:rsidR="00516B49" w14:paraId="1663B15F" w14:textId="77777777" w:rsidTr="00516B49">
        <w:trPr>
          <w:cnfStyle w:val="100000000000" w:firstRow="1" w:lastRow="0" w:firstColumn="0" w:lastColumn="0" w:oddVBand="0" w:evenVBand="0" w:oddHBand="0" w:evenHBand="0" w:firstRowFirstColumn="0" w:firstRowLastColumn="0" w:lastRowFirstColumn="0" w:lastRowLastColumn="0"/>
          <w:cantSplit/>
          <w:trHeight w:val="340"/>
          <w:tblHeader w:val="0"/>
        </w:trPr>
        <w:tc>
          <w:tcPr>
            <w:tcW w:w="1134" w:type="dxa"/>
            <w:vAlign w:val="center"/>
          </w:tcPr>
          <w:p w14:paraId="3EC45EF1" w14:textId="77777777" w:rsidR="00516B49" w:rsidRPr="00B3556C" w:rsidRDefault="00516B49" w:rsidP="00A00608">
            <w:pPr>
              <w:pStyle w:val="Table"/>
              <w:keepNext/>
              <w:keepLines/>
              <w:rPr>
                <w:b/>
                <w:bCs/>
              </w:rPr>
            </w:pPr>
          </w:p>
        </w:tc>
        <w:tc>
          <w:tcPr>
            <w:tcW w:w="964" w:type="dxa"/>
            <w:vAlign w:val="center"/>
          </w:tcPr>
          <w:p w14:paraId="0E7B2B2E" w14:textId="77777777" w:rsidR="00516B49" w:rsidRPr="00B3556C" w:rsidRDefault="00516B49" w:rsidP="00A00608">
            <w:pPr>
              <w:pStyle w:val="Table"/>
              <w:keepNext/>
              <w:keepLines/>
              <w:rPr>
                <w:b/>
                <w:bCs/>
              </w:rPr>
            </w:pPr>
            <w:r w:rsidRPr="00B3556C">
              <w:rPr>
                <w:b/>
                <w:bCs/>
              </w:rPr>
              <w:t>Biking</w:t>
            </w:r>
          </w:p>
        </w:tc>
        <w:tc>
          <w:tcPr>
            <w:tcW w:w="964" w:type="dxa"/>
            <w:vAlign w:val="center"/>
          </w:tcPr>
          <w:p w14:paraId="26343F35" w14:textId="77777777" w:rsidR="00516B49" w:rsidRPr="00B3556C" w:rsidRDefault="00516B49" w:rsidP="00A00608">
            <w:pPr>
              <w:pStyle w:val="Table"/>
              <w:keepNext/>
              <w:keepLines/>
              <w:rPr>
                <w:b/>
                <w:bCs/>
              </w:rPr>
            </w:pPr>
            <w:r w:rsidRPr="00B3556C">
              <w:rPr>
                <w:b/>
                <w:bCs/>
              </w:rPr>
              <w:t>Running</w:t>
            </w:r>
          </w:p>
        </w:tc>
        <w:tc>
          <w:tcPr>
            <w:tcW w:w="737" w:type="dxa"/>
            <w:vAlign w:val="center"/>
          </w:tcPr>
          <w:p w14:paraId="3D699046" w14:textId="77777777" w:rsidR="00516B49" w:rsidRPr="00B3556C" w:rsidRDefault="00516B49" w:rsidP="00A00608">
            <w:pPr>
              <w:pStyle w:val="Table"/>
              <w:keepNext/>
              <w:keepLines/>
              <w:rPr>
                <w:b/>
                <w:bCs/>
              </w:rPr>
            </w:pPr>
            <w:r w:rsidRPr="00B3556C">
              <w:rPr>
                <w:b/>
                <w:bCs/>
              </w:rPr>
              <w:t>Other</w:t>
            </w:r>
          </w:p>
        </w:tc>
        <w:tc>
          <w:tcPr>
            <w:tcW w:w="1247" w:type="dxa"/>
            <w:vAlign w:val="center"/>
          </w:tcPr>
          <w:p w14:paraId="15D093DD" w14:textId="77777777" w:rsidR="00516B49" w:rsidRPr="00B3556C" w:rsidRDefault="00516B49" w:rsidP="00A00608">
            <w:pPr>
              <w:pStyle w:val="Table"/>
              <w:keepNext/>
              <w:keepLines/>
              <w:jc w:val="center"/>
              <w:rPr>
                <w:b/>
                <w:bCs/>
              </w:rPr>
            </w:pPr>
            <w:r w:rsidRPr="00B3556C">
              <w:rPr>
                <w:b/>
                <w:bCs/>
              </w:rPr>
              <w:t>Macro Avg</w:t>
            </w:r>
          </w:p>
        </w:tc>
        <w:tc>
          <w:tcPr>
            <w:tcW w:w="1361" w:type="dxa"/>
            <w:vAlign w:val="center"/>
          </w:tcPr>
          <w:p w14:paraId="7DC5553B" w14:textId="77777777" w:rsidR="00516B49" w:rsidRPr="00B3556C" w:rsidRDefault="00516B49" w:rsidP="00A00608">
            <w:pPr>
              <w:pStyle w:val="Table"/>
              <w:keepNext/>
              <w:keepLines/>
              <w:jc w:val="center"/>
              <w:rPr>
                <w:b/>
                <w:bCs/>
              </w:rPr>
            </w:pPr>
            <w:r w:rsidRPr="00B3556C">
              <w:rPr>
                <w:b/>
                <w:bCs/>
              </w:rPr>
              <w:t>Weighted Avg</w:t>
            </w:r>
          </w:p>
        </w:tc>
      </w:tr>
      <w:tr w:rsidR="00516B49" w14:paraId="67D19A8B" w14:textId="77777777" w:rsidTr="00516B49">
        <w:trPr>
          <w:cantSplit/>
          <w:trHeight w:val="283"/>
        </w:trPr>
        <w:tc>
          <w:tcPr>
            <w:tcW w:w="1134" w:type="dxa"/>
            <w:vAlign w:val="center"/>
          </w:tcPr>
          <w:p w14:paraId="09984396" w14:textId="77777777" w:rsidR="00516B49" w:rsidRPr="00B3556C" w:rsidRDefault="00516B49" w:rsidP="00A00608">
            <w:pPr>
              <w:pStyle w:val="Table"/>
              <w:keepNext/>
              <w:keepLines/>
              <w:rPr>
                <w:b/>
                <w:bCs/>
              </w:rPr>
            </w:pPr>
            <w:r w:rsidRPr="00B3556C">
              <w:rPr>
                <w:b/>
                <w:bCs/>
              </w:rPr>
              <w:t>Precision</w:t>
            </w:r>
          </w:p>
        </w:tc>
        <w:tc>
          <w:tcPr>
            <w:tcW w:w="964" w:type="dxa"/>
            <w:vAlign w:val="center"/>
          </w:tcPr>
          <w:p w14:paraId="31657C34" w14:textId="77777777" w:rsidR="00516B49" w:rsidRDefault="00516B49" w:rsidP="00A00608">
            <w:pPr>
              <w:pStyle w:val="Table"/>
              <w:keepNext/>
              <w:keepLines/>
            </w:pPr>
            <w:r>
              <w:t>0.918</w:t>
            </w:r>
          </w:p>
        </w:tc>
        <w:tc>
          <w:tcPr>
            <w:tcW w:w="964" w:type="dxa"/>
            <w:vAlign w:val="center"/>
          </w:tcPr>
          <w:p w14:paraId="1D5A9EE6" w14:textId="77777777" w:rsidR="00516B49" w:rsidRDefault="00516B49" w:rsidP="00A00608">
            <w:pPr>
              <w:pStyle w:val="Table"/>
              <w:keepNext/>
              <w:keepLines/>
            </w:pPr>
            <w:r>
              <w:t>0.856</w:t>
            </w:r>
          </w:p>
        </w:tc>
        <w:tc>
          <w:tcPr>
            <w:tcW w:w="737" w:type="dxa"/>
            <w:vAlign w:val="center"/>
          </w:tcPr>
          <w:p w14:paraId="388EA663" w14:textId="77777777" w:rsidR="00516B49" w:rsidRDefault="00516B49" w:rsidP="00A00608">
            <w:pPr>
              <w:pStyle w:val="Table"/>
              <w:keepNext/>
              <w:keepLines/>
            </w:pPr>
            <w:r>
              <w:t>0.939</w:t>
            </w:r>
          </w:p>
        </w:tc>
        <w:tc>
          <w:tcPr>
            <w:tcW w:w="1247" w:type="dxa"/>
            <w:vAlign w:val="center"/>
          </w:tcPr>
          <w:p w14:paraId="5391ECB8" w14:textId="77777777" w:rsidR="00516B49" w:rsidRDefault="00516B49" w:rsidP="00A00608">
            <w:pPr>
              <w:pStyle w:val="Table"/>
              <w:keepNext/>
              <w:keepLines/>
              <w:jc w:val="center"/>
            </w:pPr>
            <w:r>
              <w:t>0.904</w:t>
            </w:r>
          </w:p>
        </w:tc>
        <w:tc>
          <w:tcPr>
            <w:tcW w:w="1361" w:type="dxa"/>
            <w:vAlign w:val="center"/>
          </w:tcPr>
          <w:p w14:paraId="203336FF" w14:textId="77777777" w:rsidR="00516B49" w:rsidRDefault="00516B49" w:rsidP="00A00608">
            <w:pPr>
              <w:pStyle w:val="Table"/>
              <w:keepNext/>
              <w:keepLines/>
              <w:jc w:val="center"/>
            </w:pPr>
            <w:r>
              <w:t>0.895</w:t>
            </w:r>
          </w:p>
        </w:tc>
      </w:tr>
      <w:tr w:rsidR="00516B49" w14:paraId="62524D3C" w14:textId="77777777" w:rsidTr="00516B49">
        <w:trPr>
          <w:cantSplit/>
          <w:trHeight w:val="283"/>
        </w:trPr>
        <w:tc>
          <w:tcPr>
            <w:tcW w:w="1134" w:type="dxa"/>
            <w:vAlign w:val="center"/>
          </w:tcPr>
          <w:p w14:paraId="6F22B264" w14:textId="77777777" w:rsidR="00516B49" w:rsidRPr="00B3556C" w:rsidRDefault="00516B49" w:rsidP="00A00608">
            <w:pPr>
              <w:pStyle w:val="Table"/>
              <w:keepNext/>
              <w:keepLines/>
              <w:rPr>
                <w:b/>
                <w:bCs/>
              </w:rPr>
            </w:pPr>
            <w:r w:rsidRPr="00B3556C">
              <w:rPr>
                <w:b/>
                <w:bCs/>
              </w:rPr>
              <w:t>Recall</w:t>
            </w:r>
          </w:p>
        </w:tc>
        <w:tc>
          <w:tcPr>
            <w:tcW w:w="964" w:type="dxa"/>
            <w:vAlign w:val="center"/>
          </w:tcPr>
          <w:p w14:paraId="212295C0" w14:textId="77777777" w:rsidR="00516B49" w:rsidRDefault="00516B49" w:rsidP="00A00608">
            <w:pPr>
              <w:pStyle w:val="Table"/>
              <w:keepNext/>
              <w:keepLines/>
            </w:pPr>
            <w:r>
              <w:t>0.918</w:t>
            </w:r>
          </w:p>
        </w:tc>
        <w:tc>
          <w:tcPr>
            <w:tcW w:w="964" w:type="dxa"/>
            <w:vAlign w:val="center"/>
          </w:tcPr>
          <w:p w14:paraId="46D79E1F" w14:textId="77777777" w:rsidR="00516B49" w:rsidRDefault="00516B49" w:rsidP="00A00608">
            <w:pPr>
              <w:pStyle w:val="Table"/>
              <w:keepNext/>
              <w:keepLines/>
            </w:pPr>
            <w:r>
              <w:t>0.927</w:t>
            </w:r>
          </w:p>
        </w:tc>
        <w:tc>
          <w:tcPr>
            <w:tcW w:w="737" w:type="dxa"/>
            <w:vAlign w:val="center"/>
          </w:tcPr>
          <w:p w14:paraId="58D9EE04" w14:textId="77777777" w:rsidR="00516B49" w:rsidRDefault="00516B49" w:rsidP="00A00608">
            <w:pPr>
              <w:pStyle w:val="Table"/>
              <w:keepNext/>
              <w:keepLines/>
            </w:pPr>
            <w:r>
              <w:t>0.824</w:t>
            </w:r>
          </w:p>
        </w:tc>
        <w:tc>
          <w:tcPr>
            <w:tcW w:w="1247" w:type="dxa"/>
            <w:vAlign w:val="center"/>
          </w:tcPr>
          <w:p w14:paraId="3B8CF8BA" w14:textId="77777777" w:rsidR="00516B49" w:rsidRDefault="00516B49" w:rsidP="00A00608">
            <w:pPr>
              <w:pStyle w:val="Table"/>
              <w:keepNext/>
              <w:keepLines/>
              <w:jc w:val="center"/>
            </w:pPr>
            <w:r>
              <w:t>0.890</w:t>
            </w:r>
          </w:p>
        </w:tc>
        <w:tc>
          <w:tcPr>
            <w:tcW w:w="1361" w:type="dxa"/>
            <w:vAlign w:val="center"/>
          </w:tcPr>
          <w:p w14:paraId="2A2ED947" w14:textId="77777777" w:rsidR="00516B49" w:rsidRDefault="00516B49" w:rsidP="00A00608">
            <w:pPr>
              <w:pStyle w:val="Table"/>
              <w:keepNext/>
              <w:keepLines/>
              <w:jc w:val="center"/>
            </w:pPr>
            <w:r>
              <w:t>0.892</w:t>
            </w:r>
          </w:p>
        </w:tc>
      </w:tr>
      <w:tr w:rsidR="00516B49" w14:paraId="78CE0FF8" w14:textId="77777777" w:rsidTr="00516B49">
        <w:trPr>
          <w:cantSplit/>
          <w:trHeight w:val="283"/>
        </w:trPr>
        <w:tc>
          <w:tcPr>
            <w:tcW w:w="1134" w:type="dxa"/>
            <w:vAlign w:val="center"/>
          </w:tcPr>
          <w:p w14:paraId="0A69EBD7" w14:textId="77777777" w:rsidR="00516B49" w:rsidRPr="00B3556C" w:rsidRDefault="00516B49" w:rsidP="00A00608">
            <w:pPr>
              <w:pStyle w:val="Table"/>
              <w:keepNext/>
              <w:keepLines/>
              <w:rPr>
                <w:b/>
                <w:bCs/>
              </w:rPr>
            </w:pPr>
            <w:r w:rsidRPr="00B3556C">
              <w:rPr>
                <w:b/>
                <w:bCs/>
              </w:rPr>
              <w:t>F1-Score</w:t>
            </w:r>
          </w:p>
        </w:tc>
        <w:tc>
          <w:tcPr>
            <w:tcW w:w="964" w:type="dxa"/>
            <w:vAlign w:val="center"/>
          </w:tcPr>
          <w:p w14:paraId="1C893FF2" w14:textId="77777777" w:rsidR="00516B49" w:rsidRDefault="00516B49" w:rsidP="00A00608">
            <w:pPr>
              <w:pStyle w:val="Table"/>
              <w:keepNext/>
              <w:keepLines/>
            </w:pPr>
            <w:r>
              <w:t>0.918</w:t>
            </w:r>
          </w:p>
        </w:tc>
        <w:tc>
          <w:tcPr>
            <w:tcW w:w="964" w:type="dxa"/>
            <w:vAlign w:val="center"/>
          </w:tcPr>
          <w:p w14:paraId="5866DA2A" w14:textId="77777777" w:rsidR="00516B49" w:rsidRDefault="00516B49" w:rsidP="00A00608">
            <w:pPr>
              <w:pStyle w:val="Table"/>
              <w:keepNext/>
              <w:keepLines/>
            </w:pPr>
            <w:r>
              <w:t>0.890</w:t>
            </w:r>
          </w:p>
        </w:tc>
        <w:tc>
          <w:tcPr>
            <w:tcW w:w="737" w:type="dxa"/>
            <w:vAlign w:val="center"/>
          </w:tcPr>
          <w:p w14:paraId="7CCC6062" w14:textId="77777777" w:rsidR="00516B49" w:rsidRDefault="00516B49" w:rsidP="00A00608">
            <w:pPr>
              <w:pStyle w:val="Table"/>
              <w:keepNext/>
              <w:keepLines/>
            </w:pPr>
            <w:r>
              <w:t>0.878</w:t>
            </w:r>
          </w:p>
        </w:tc>
        <w:tc>
          <w:tcPr>
            <w:tcW w:w="1247" w:type="dxa"/>
            <w:vAlign w:val="center"/>
          </w:tcPr>
          <w:p w14:paraId="479A9BB8" w14:textId="77777777" w:rsidR="00516B49" w:rsidRDefault="00516B49" w:rsidP="00A00608">
            <w:pPr>
              <w:pStyle w:val="Table"/>
              <w:keepNext/>
              <w:keepLines/>
              <w:jc w:val="center"/>
            </w:pPr>
            <w:r>
              <w:t>0.895</w:t>
            </w:r>
          </w:p>
        </w:tc>
        <w:tc>
          <w:tcPr>
            <w:tcW w:w="1361" w:type="dxa"/>
            <w:vAlign w:val="center"/>
          </w:tcPr>
          <w:p w14:paraId="1154AF19" w14:textId="77777777" w:rsidR="00516B49" w:rsidRDefault="00516B49" w:rsidP="00A00608">
            <w:pPr>
              <w:pStyle w:val="Table"/>
              <w:keepNext/>
              <w:keepLines/>
              <w:jc w:val="center"/>
            </w:pPr>
            <w:r>
              <w:t>0.892</w:t>
            </w:r>
          </w:p>
        </w:tc>
      </w:tr>
      <w:tr w:rsidR="00516B49" w14:paraId="0EF6EA5C" w14:textId="77777777" w:rsidTr="003C5F1A">
        <w:trPr>
          <w:cantSplit/>
          <w:trHeight w:val="283"/>
        </w:trPr>
        <w:tc>
          <w:tcPr>
            <w:tcW w:w="1134" w:type="dxa"/>
            <w:tcBorders>
              <w:bottom w:val="single" w:sz="4" w:space="0" w:color="auto"/>
            </w:tcBorders>
            <w:vAlign w:val="center"/>
          </w:tcPr>
          <w:p w14:paraId="14479EA6" w14:textId="77777777" w:rsidR="00516B49" w:rsidRPr="00B3556C" w:rsidRDefault="00516B49" w:rsidP="00A00608">
            <w:pPr>
              <w:pStyle w:val="Table"/>
              <w:keepNext/>
              <w:keepLines/>
              <w:rPr>
                <w:b/>
                <w:bCs/>
              </w:rPr>
            </w:pPr>
            <w:r w:rsidRPr="00B3556C">
              <w:rPr>
                <w:b/>
                <w:bCs/>
              </w:rPr>
              <w:t>Support</w:t>
            </w:r>
          </w:p>
        </w:tc>
        <w:tc>
          <w:tcPr>
            <w:tcW w:w="964" w:type="dxa"/>
            <w:tcBorders>
              <w:bottom w:val="single" w:sz="4" w:space="0" w:color="auto"/>
            </w:tcBorders>
            <w:vAlign w:val="center"/>
          </w:tcPr>
          <w:p w14:paraId="1A9DFC08" w14:textId="77777777" w:rsidR="00516B49" w:rsidRDefault="00516B49" w:rsidP="00A00608">
            <w:pPr>
              <w:pStyle w:val="Table"/>
              <w:keepNext/>
              <w:keepLines/>
            </w:pPr>
            <w:r>
              <w:t>49</w:t>
            </w:r>
          </w:p>
        </w:tc>
        <w:tc>
          <w:tcPr>
            <w:tcW w:w="964" w:type="dxa"/>
            <w:tcBorders>
              <w:bottom w:val="single" w:sz="4" w:space="0" w:color="auto"/>
            </w:tcBorders>
            <w:vAlign w:val="center"/>
          </w:tcPr>
          <w:p w14:paraId="39DA7B73" w14:textId="77777777" w:rsidR="00516B49" w:rsidRDefault="00516B49" w:rsidP="00A00608">
            <w:pPr>
              <w:pStyle w:val="Table"/>
              <w:keepNext/>
              <w:keepLines/>
            </w:pPr>
            <w:r>
              <w:t>109</w:t>
            </w:r>
          </w:p>
        </w:tc>
        <w:tc>
          <w:tcPr>
            <w:tcW w:w="737" w:type="dxa"/>
            <w:tcBorders>
              <w:bottom w:val="single" w:sz="4" w:space="0" w:color="auto"/>
            </w:tcBorders>
            <w:vAlign w:val="center"/>
          </w:tcPr>
          <w:p w14:paraId="0DBEBBA1" w14:textId="77777777" w:rsidR="00516B49" w:rsidRDefault="00516B49" w:rsidP="00A00608">
            <w:pPr>
              <w:pStyle w:val="Table"/>
              <w:keepNext/>
              <w:keepLines/>
            </w:pPr>
            <w:r>
              <w:t>74</w:t>
            </w:r>
          </w:p>
        </w:tc>
        <w:tc>
          <w:tcPr>
            <w:tcW w:w="1247" w:type="dxa"/>
            <w:tcBorders>
              <w:bottom w:val="single" w:sz="4" w:space="0" w:color="auto"/>
            </w:tcBorders>
            <w:vAlign w:val="center"/>
          </w:tcPr>
          <w:p w14:paraId="6930C296" w14:textId="77777777" w:rsidR="00516B49" w:rsidRDefault="00516B49" w:rsidP="00A00608">
            <w:pPr>
              <w:pStyle w:val="Table"/>
              <w:keepNext/>
              <w:keepLines/>
              <w:jc w:val="center"/>
            </w:pPr>
            <w:r>
              <w:t>232</w:t>
            </w:r>
          </w:p>
        </w:tc>
        <w:tc>
          <w:tcPr>
            <w:tcW w:w="1361" w:type="dxa"/>
            <w:tcBorders>
              <w:bottom w:val="single" w:sz="4" w:space="0" w:color="auto"/>
            </w:tcBorders>
            <w:vAlign w:val="center"/>
          </w:tcPr>
          <w:p w14:paraId="0EA5F00D" w14:textId="77777777" w:rsidR="00516B49" w:rsidRDefault="00516B49" w:rsidP="00A00608">
            <w:pPr>
              <w:pStyle w:val="Table"/>
              <w:keepNext/>
              <w:keepLines/>
              <w:jc w:val="center"/>
            </w:pPr>
            <w:r>
              <w:t>232</w:t>
            </w:r>
          </w:p>
        </w:tc>
      </w:tr>
      <w:tr w:rsidR="00516B49" w14:paraId="4C577A2D" w14:textId="77777777" w:rsidTr="003C5F1A">
        <w:trPr>
          <w:cantSplit/>
          <w:trHeight w:val="283"/>
        </w:trPr>
        <w:tc>
          <w:tcPr>
            <w:tcW w:w="1134" w:type="dxa"/>
            <w:tcBorders>
              <w:top w:val="single" w:sz="4" w:space="0" w:color="auto"/>
              <w:bottom w:val="single" w:sz="12" w:space="0" w:color="auto"/>
            </w:tcBorders>
            <w:vAlign w:val="center"/>
          </w:tcPr>
          <w:p w14:paraId="31897169" w14:textId="77777777" w:rsidR="00516B49" w:rsidRPr="00BC69FD" w:rsidRDefault="00516B49" w:rsidP="00A00608">
            <w:pPr>
              <w:pStyle w:val="Table"/>
              <w:keepNext/>
              <w:keepLines/>
              <w:rPr>
                <w:b/>
                <w:bCs/>
              </w:rPr>
            </w:pPr>
            <w:r w:rsidRPr="00BC69FD">
              <w:rPr>
                <w:b/>
                <w:bCs/>
              </w:rPr>
              <w:t>Accuracy</w:t>
            </w:r>
          </w:p>
        </w:tc>
        <w:tc>
          <w:tcPr>
            <w:tcW w:w="964" w:type="dxa"/>
            <w:tcBorders>
              <w:top w:val="single" w:sz="4" w:space="0" w:color="auto"/>
              <w:bottom w:val="single" w:sz="12" w:space="0" w:color="auto"/>
            </w:tcBorders>
            <w:vAlign w:val="center"/>
          </w:tcPr>
          <w:p w14:paraId="00D0A682" w14:textId="77777777" w:rsidR="00516B49" w:rsidRPr="00BC69FD" w:rsidRDefault="00516B49" w:rsidP="00A00608">
            <w:pPr>
              <w:pStyle w:val="Table"/>
              <w:keepNext/>
              <w:keepLines/>
              <w:rPr>
                <w:b/>
                <w:bCs/>
              </w:rPr>
            </w:pPr>
            <w:r w:rsidRPr="00BC69FD">
              <w:rPr>
                <w:b/>
                <w:bCs/>
              </w:rPr>
              <w:t>0.</w:t>
            </w:r>
            <w:r>
              <w:rPr>
                <w:b/>
                <w:bCs/>
              </w:rPr>
              <w:t>892</w:t>
            </w:r>
          </w:p>
        </w:tc>
        <w:tc>
          <w:tcPr>
            <w:tcW w:w="964" w:type="dxa"/>
            <w:tcBorders>
              <w:top w:val="single" w:sz="4" w:space="0" w:color="auto"/>
              <w:bottom w:val="single" w:sz="12" w:space="0" w:color="auto"/>
            </w:tcBorders>
            <w:vAlign w:val="center"/>
          </w:tcPr>
          <w:p w14:paraId="5F908924" w14:textId="77777777" w:rsidR="00516B49" w:rsidRDefault="00516B49" w:rsidP="00A00608">
            <w:pPr>
              <w:pStyle w:val="Table"/>
              <w:keepNext/>
              <w:keepLines/>
            </w:pPr>
          </w:p>
        </w:tc>
        <w:tc>
          <w:tcPr>
            <w:tcW w:w="737" w:type="dxa"/>
            <w:tcBorders>
              <w:top w:val="single" w:sz="4" w:space="0" w:color="auto"/>
              <w:bottom w:val="single" w:sz="12" w:space="0" w:color="auto"/>
            </w:tcBorders>
            <w:vAlign w:val="center"/>
          </w:tcPr>
          <w:p w14:paraId="46EA0198" w14:textId="77777777" w:rsidR="00516B49" w:rsidRDefault="00516B49" w:rsidP="00A00608">
            <w:pPr>
              <w:pStyle w:val="Table"/>
              <w:keepNext/>
              <w:keepLines/>
            </w:pPr>
          </w:p>
        </w:tc>
        <w:tc>
          <w:tcPr>
            <w:tcW w:w="1247" w:type="dxa"/>
            <w:tcBorders>
              <w:top w:val="single" w:sz="4" w:space="0" w:color="auto"/>
              <w:bottom w:val="single" w:sz="12" w:space="0" w:color="auto"/>
            </w:tcBorders>
            <w:vAlign w:val="center"/>
          </w:tcPr>
          <w:p w14:paraId="1A4C0F85" w14:textId="77777777" w:rsidR="00516B49" w:rsidRDefault="00516B49" w:rsidP="00A00608">
            <w:pPr>
              <w:pStyle w:val="Table"/>
              <w:keepNext/>
              <w:keepLines/>
              <w:jc w:val="center"/>
            </w:pPr>
          </w:p>
        </w:tc>
        <w:tc>
          <w:tcPr>
            <w:tcW w:w="1361" w:type="dxa"/>
            <w:tcBorders>
              <w:top w:val="single" w:sz="4" w:space="0" w:color="auto"/>
              <w:bottom w:val="single" w:sz="12" w:space="0" w:color="auto"/>
            </w:tcBorders>
            <w:vAlign w:val="center"/>
          </w:tcPr>
          <w:p w14:paraId="72FC18FC" w14:textId="77777777" w:rsidR="00516B49" w:rsidRDefault="00516B49" w:rsidP="00A00608">
            <w:pPr>
              <w:pStyle w:val="Table"/>
              <w:keepNext/>
              <w:keepLines/>
            </w:pPr>
          </w:p>
        </w:tc>
      </w:tr>
    </w:tbl>
    <w:p w14:paraId="4DB91726" w14:textId="6862676D" w:rsidR="000C32B4" w:rsidRDefault="00A22069" w:rsidP="00A00608">
      <w:pPr>
        <w:pStyle w:val="Picture"/>
        <w:keepNext/>
        <w:keepLines/>
        <w:spacing w:before="0"/>
      </w:pPr>
      <w:r>
        <w:drawing>
          <wp:inline distT="0" distB="0" distL="0" distR="0" wp14:anchorId="5316BBC9" wp14:editId="14A20F79">
            <wp:extent cx="1691628" cy="1311910"/>
            <wp:effectExtent l="0" t="0" r="4445" b="2540"/>
            <wp:docPr id="1201536789"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36789" name="Picture 8" descr="Table&#10;&#10;Description automatically generated"/>
                    <pic:cNvPicPr/>
                  </pic:nvPicPr>
                  <pic:blipFill rotWithShape="1">
                    <a:blip r:embed="rId38" cstate="print">
                      <a:extLst>
                        <a:ext uri="{28A0092B-C50C-407E-A947-70E740481C1C}">
                          <a14:useLocalDpi xmlns:a14="http://schemas.microsoft.com/office/drawing/2010/main" val="0"/>
                        </a:ext>
                      </a:extLst>
                    </a:blip>
                    <a:srcRect r="73440"/>
                    <a:stretch/>
                  </pic:blipFill>
                  <pic:spPr bwMode="auto">
                    <a:xfrm>
                      <a:off x="0" y="0"/>
                      <a:ext cx="1711462" cy="1327292"/>
                    </a:xfrm>
                    <a:prstGeom prst="rect">
                      <a:avLst/>
                    </a:prstGeom>
                    <a:ln>
                      <a:noFill/>
                    </a:ln>
                    <a:extLst>
                      <a:ext uri="{53640926-AAD7-44D8-BBD7-CCE9431645EC}">
                        <a14:shadowObscured xmlns:a14="http://schemas.microsoft.com/office/drawing/2010/main"/>
                      </a:ext>
                    </a:extLst>
                  </pic:spPr>
                </pic:pic>
              </a:graphicData>
            </a:graphic>
          </wp:inline>
        </w:drawing>
      </w:r>
    </w:p>
    <w:p w14:paraId="3FE926BB" w14:textId="6A661026" w:rsidR="00E6186E" w:rsidRDefault="00E6186E" w:rsidP="00796BA7">
      <w:pPr>
        <w:pStyle w:val="Tableheader"/>
      </w:pPr>
      <w:r>
        <w:t>Tab</w:t>
      </w:r>
      <w:r w:rsidR="009021A3">
        <w:t>le 4.2B: Supervised Time Series Forest (STSF)</w:t>
      </w:r>
    </w:p>
    <w:tbl>
      <w:tblPr>
        <w:tblStyle w:val="APAReport"/>
        <w:tblpPr w:leftFromText="180" w:rightFromText="180" w:vertAnchor="text" w:horzAnchor="margin" w:tblpY="37"/>
        <w:tblW w:w="0" w:type="auto"/>
        <w:tblLook w:val="04A0" w:firstRow="1" w:lastRow="0" w:firstColumn="1" w:lastColumn="0" w:noHBand="0" w:noVBand="1"/>
      </w:tblPr>
      <w:tblGrid>
        <w:gridCol w:w="1134"/>
        <w:gridCol w:w="964"/>
        <w:gridCol w:w="964"/>
        <w:gridCol w:w="737"/>
        <w:gridCol w:w="1247"/>
        <w:gridCol w:w="1361"/>
      </w:tblGrid>
      <w:tr w:rsidR="00860702" w14:paraId="0758CDA0" w14:textId="77777777" w:rsidTr="0086070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1EFE9312" w14:textId="77777777" w:rsidR="00860702" w:rsidRPr="00B3556C" w:rsidRDefault="00860702" w:rsidP="00860702">
            <w:pPr>
              <w:pStyle w:val="Table"/>
              <w:rPr>
                <w:b/>
                <w:bCs/>
              </w:rPr>
            </w:pPr>
          </w:p>
        </w:tc>
        <w:tc>
          <w:tcPr>
            <w:tcW w:w="964" w:type="dxa"/>
            <w:vAlign w:val="center"/>
          </w:tcPr>
          <w:p w14:paraId="275CEA9D" w14:textId="77777777" w:rsidR="00860702" w:rsidRPr="00B3556C" w:rsidRDefault="00860702" w:rsidP="00860702">
            <w:pPr>
              <w:pStyle w:val="Table"/>
              <w:rPr>
                <w:b/>
                <w:bCs/>
              </w:rPr>
            </w:pPr>
            <w:r w:rsidRPr="00B3556C">
              <w:rPr>
                <w:b/>
                <w:bCs/>
              </w:rPr>
              <w:t>Biking</w:t>
            </w:r>
          </w:p>
        </w:tc>
        <w:tc>
          <w:tcPr>
            <w:tcW w:w="964" w:type="dxa"/>
            <w:vAlign w:val="center"/>
          </w:tcPr>
          <w:p w14:paraId="32A1510B" w14:textId="77777777" w:rsidR="00860702" w:rsidRPr="00B3556C" w:rsidRDefault="00860702" w:rsidP="00860702">
            <w:pPr>
              <w:pStyle w:val="Table"/>
              <w:rPr>
                <w:b/>
                <w:bCs/>
              </w:rPr>
            </w:pPr>
            <w:r w:rsidRPr="00B3556C">
              <w:rPr>
                <w:b/>
                <w:bCs/>
              </w:rPr>
              <w:t>Running</w:t>
            </w:r>
          </w:p>
        </w:tc>
        <w:tc>
          <w:tcPr>
            <w:tcW w:w="737" w:type="dxa"/>
            <w:vAlign w:val="center"/>
          </w:tcPr>
          <w:p w14:paraId="71AEDBD3" w14:textId="77777777" w:rsidR="00860702" w:rsidRPr="00B3556C" w:rsidRDefault="00860702" w:rsidP="00860702">
            <w:pPr>
              <w:pStyle w:val="Table"/>
              <w:rPr>
                <w:b/>
                <w:bCs/>
              </w:rPr>
            </w:pPr>
            <w:r w:rsidRPr="00B3556C">
              <w:rPr>
                <w:b/>
                <w:bCs/>
              </w:rPr>
              <w:t>Other</w:t>
            </w:r>
          </w:p>
        </w:tc>
        <w:tc>
          <w:tcPr>
            <w:tcW w:w="1247" w:type="dxa"/>
            <w:vAlign w:val="center"/>
          </w:tcPr>
          <w:p w14:paraId="5C341CC5" w14:textId="77777777" w:rsidR="00860702" w:rsidRPr="00B3556C" w:rsidRDefault="00860702" w:rsidP="00860702">
            <w:pPr>
              <w:pStyle w:val="Table"/>
              <w:jc w:val="center"/>
              <w:rPr>
                <w:b/>
                <w:bCs/>
              </w:rPr>
            </w:pPr>
            <w:r w:rsidRPr="00B3556C">
              <w:rPr>
                <w:b/>
                <w:bCs/>
              </w:rPr>
              <w:t>Macro Avg</w:t>
            </w:r>
          </w:p>
        </w:tc>
        <w:tc>
          <w:tcPr>
            <w:tcW w:w="1361" w:type="dxa"/>
            <w:vAlign w:val="center"/>
          </w:tcPr>
          <w:p w14:paraId="564099CA" w14:textId="77777777" w:rsidR="00860702" w:rsidRPr="00B3556C" w:rsidRDefault="00860702" w:rsidP="00860702">
            <w:pPr>
              <w:pStyle w:val="Table"/>
              <w:jc w:val="center"/>
              <w:rPr>
                <w:b/>
                <w:bCs/>
              </w:rPr>
            </w:pPr>
            <w:r w:rsidRPr="00B3556C">
              <w:rPr>
                <w:b/>
                <w:bCs/>
              </w:rPr>
              <w:t>Weighted Avg</w:t>
            </w:r>
          </w:p>
        </w:tc>
      </w:tr>
      <w:tr w:rsidR="00860702" w14:paraId="77168A03" w14:textId="77777777" w:rsidTr="00860702">
        <w:trPr>
          <w:trHeight w:val="283"/>
        </w:trPr>
        <w:tc>
          <w:tcPr>
            <w:tcW w:w="1134" w:type="dxa"/>
            <w:vAlign w:val="center"/>
          </w:tcPr>
          <w:p w14:paraId="74D53489" w14:textId="77777777" w:rsidR="00860702" w:rsidRPr="00B3556C" w:rsidRDefault="00860702" w:rsidP="00860702">
            <w:pPr>
              <w:pStyle w:val="Table"/>
              <w:rPr>
                <w:b/>
                <w:bCs/>
              </w:rPr>
            </w:pPr>
            <w:r w:rsidRPr="00B3556C">
              <w:rPr>
                <w:b/>
                <w:bCs/>
              </w:rPr>
              <w:t>Precision</w:t>
            </w:r>
          </w:p>
        </w:tc>
        <w:tc>
          <w:tcPr>
            <w:tcW w:w="964" w:type="dxa"/>
            <w:vAlign w:val="center"/>
          </w:tcPr>
          <w:p w14:paraId="324D5B90" w14:textId="77777777" w:rsidR="00860702" w:rsidRDefault="00860702" w:rsidP="00860702">
            <w:pPr>
              <w:pStyle w:val="Table"/>
            </w:pPr>
            <w:r>
              <w:t>0.865</w:t>
            </w:r>
          </w:p>
        </w:tc>
        <w:tc>
          <w:tcPr>
            <w:tcW w:w="964" w:type="dxa"/>
            <w:vAlign w:val="center"/>
          </w:tcPr>
          <w:p w14:paraId="5CBE7D73" w14:textId="77777777" w:rsidR="00860702" w:rsidRDefault="00860702" w:rsidP="00860702">
            <w:pPr>
              <w:pStyle w:val="Table"/>
            </w:pPr>
            <w:r>
              <w:t>0.897</w:t>
            </w:r>
          </w:p>
        </w:tc>
        <w:tc>
          <w:tcPr>
            <w:tcW w:w="737" w:type="dxa"/>
            <w:vAlign w:val="center"/>
          </w:tcPr>
          <w:p w14:paraId="12DF9253" w14:textId="77777777" w:rsidR="00860702" w:rsidRDefault="00860702" w:rsidP="00860702">
            <w:pPr>
              <w:pStyle w:val="Table"/>
            </w:pPr>
            <w:r>
              <w:t>1.0</w:t>
            </w:r>
          </w:p>
        </w:tc>
        <w:tc>
          <w:tcPr>
            <w:tcW w:w="1247" w:type="dxa"/>
            <w:vAlign w:val="center"/>
          </w:tcPr>
          <w:p w14:paraId="25FD430F" w14:textId="77777777" w:rsidR="00860702" w:rsidRDefault="00860702" w:rsidP="00860702">
            <w:pPr>
              <w:pStyle w:val="Table"/>
              <w:jc w:val="center"/>
            </w:pPr>
            <w:r>
              <w:t>0.921</w:t>
            </w:r>
          </w:p>
        </w:tc>
        <w:tc>
          <w:tcPr>
            <w:tcW w:w="1361" w:type="dxa"/>
            <w:vAlign w:val="center"/>
          </w:tcPr>
          <w:p w14:paraId="0002662D" w14:textId="77777777" w:rsidR="00860702" w:rsidRDefault="00860702" w:rsidP="00860702">
            <w:pPr>
              <w:pStyle w:val="Table"/>
              <w:jc w:val="center"/>
            </w:pPr>
            <w:r>
              <w:t>0.923</w:t>
            </w:r>
          </w:p>
        </w:tc>
      </w:tr>
      <w:tr w:rsidR="00860702" w14:paraId="3F5B40EE" w14:textId="77777777" w:rsidTr="00860702">
        <w:trPr>
          <w:trHeight w:val="283"/>
        </w:trPr>
        <w:tc>
          <w:tcPr>
            <w:tcW w:w="1134" w:type="dxa"/>
            <w:vAlign w:val="center"/>
          </w:tcPr>
          <w:p w14:paraId="36B981BD" w14:textId="77777777" w:rsidR="00860702" w:rsidRPr="00B3556C" w:rsidRDefault="00860702" w:rsidP="00860702">
            <w:pPr>
              <w:pStyle w:val="Table"/>
              <w:rPr>
                <w:b/>
                <w:bCs/>
              </w:rPr>
            </w:pPr>
            <w:r w:rsidRPr="00B3556C">
              <w:rPr>
                <w:b/>
                <w:bCs/>
              </w:rPr>
              <w:t>Recall</w:t>
            </w:r>
          </w:p>
        </w:tc>
        <w:tc>
          <w:tcPr>
            <w:tcW w:w="964" w:type="dxa"/>
            <w:vAlign w:val="center"/>
          </w:tcPr>
          <w:p w14:paraId="05B2FF9D" w14:textId="77777777" w:rsidR="00860702" w:rsidRDefault="00860702" w:rsidP="00860702">
            <w:pPr>
              <w:pStyle w:val="Table"/>
            </w:pPr>
            <w:r>
              <w:t>0.918</w:t>
            </w:r>
          </w:p>
        </w:tc>
        <w:tc>
          <w:tcPr>
            <w:tcW w:w="964" w:type="dxa"/>
            <w:vAlign w:val="center"/>
          </w:tcPr>
          <w:p w14:paraId="3F04D63E" w14:textId="77777777" w:rsidR="00860702" w:rsidRDefault="00860702" w:rsidP="00860702">
            <w:pPr>
              <w:pStyle w:val="Table"/>
            </w:pPr>
            <w:r>
              <w:t>0.963</w:t>
            </w:r>
          </w:p>
        </w:tc>
        <w:tc>
          <w:tcPr>
            <w:tcW w:w="737" w:type="dxa"/>
            <w:vAlign w:val="center"/>
          </w:tcPr>
          <w:p w14:paraId="379BE8CF" w14:textId="77777777" w:rsidR="00860702" w:rsidRDefault="00860702" w:rsidP="00860702">
            <w:pPr>
              <w:pStyle w:val="Table"/>
            </w:pPr>
            <w:r>
              <w:t>0.851</w:t>
            </w:r>
          </w:p>
        </w:tc>
        <w:tc>
          <w:tcPr>
            <w:tcW w:w="1247" w:type="dxa"/>
            <w:vAlign w:val="center"/>
          </w:tcPr>
          <w:p w14:paraId="733F1055" w14:textId="77777777" w:rsidR="00860702" w:rsidRDefault="00860702" w:rsidP="00860702">
            <w:pPr>
              <w:pStyle w:val="Table"/>
              <w:jc w:val="center"/>
            </w:pPr>
            <w:r>
              <w:t>0.911</w:t>
            </w:r>
          </w:p>
        </w:tc>
        <w:tc>
          <w:tcPr>
            <w:tcW w:w="1361" w:type="dxa"/>
            <w:vAlign w:val="center"/>
          </w:tcPr>
          <w:p w14:paraId="5562837D" w14:textId="77777777" w:rsidR="00860702" w:rsidRDefault="00860702" w:rsidP="00860702">
            <w:pPr>
              <w:pStyle w:val="Table"/>
              <w:jc w:val="center"/>
            </w:pPr>
            <w:r>
              <w:t>0.918</w:t>
            </w:r>
          </w:p>
        </w:tc>
      </w:tr>
      <w:tr w:rsidR="00860702" w14:paraId="7BF8FD6E" w14:textId="77777777" w:rsidTr="00860702">
        <w:trPr>
          <w:trHeight w:val="283"/>
        </w:trPr>
        <w:tc>
          <w:tcPr>
            <w:tcW w:w="1134" w:type="dxa"/>
            <w:vAlign w:val="center"/>
          </w:tcPr>
          <w:p w14:paraId="2AD6C13B" w14:textId="77777777" w:rsidR="00860702" w:rsidRPr="00B3556C" w:rsidRDefault="00860702" w:rsidP="00860702">
            <w:pPr>
              <w:pStyle w:val="Table"/>
              <w:rPr>
                <w:b/>
                <w:bCs/>
              </w:rPr>
            </w:pPr>
            <w:r w:rsidRPr="00B3556C">
              <w:rPr>
                <w:b/>
                <w:bCs/>
              </w:rPr>
              <w:t>F1-Score</w:t>
            </w:r>
          </w:p>
        </w:tc>
        <w:tc>
          <w:tcPr>
            <w:tcW w:w="964" w:type="dxa"/>
            <w:vAlign w:val="center"/>
          </w:tcPr>
          <w:p w14:paraId="0BBFB4F3" w14:textId="77777777" w:rsidR="00860702" w:rsidRDefault="00860702" w:rsidP="00860702">
            <w:pPr>
              <w:pStyle w:val="Table"/>
            </w:pPr>
            <w:r>
              <w:t>0.891</w:t>
            </w:r>
          </w:p>
        </w:tc>
        <w:tc>
          <w:tcPr>
            <w:tcW w:w="964" w:type="dxa"/>
            <w:vAlign w:val="center"/>
          </w:tcPr>
          <w:p w14:paraId="548D90D0" w14:textId="77777777" w:rsidR="00860702" w:rsidRDefault="00860702" w:rsidP="00860702">
            <w:pPr>
              <w:pStyle w:val="Table"/>
            </w:pPr>
            <w:r>
              <w:t>0.930</w:t>
            </w:r>
          </w:p>
        </w:tc>
        <w:tc>
          <w:tcPr>
            <w:tcW w:w="737" w:type="dxa"/>
            <w:vAlign w:val="center"/>
          </w:tcPr>
          <w:p w14:paraId="55F960CA" w14:textId="77777777" w:rsidR="00860702" w:rsidRDefault="00860702" w:rsidP="00860702">
            <w:pPr>
              <w:pStyle w:val="Table"/>
            </w:pPr>
            <w:r>
              <w:t>0.918</w:t>
            </w:r>
          </w:p>
        </w:tc>
        <w:tc>
          <w:tcPr>
            <w:tcW w:w="1247" w:type="dxa"/>
            <w:vAlign w:val="center"/>
          </w:tcPr>
          <w:p w14:paraId="5B030E6E" w14:textId="77777777" w:rsidR="00860702" w:rsidRDefault="00860702" w:rsidP="00860702">
            <w:pPr>
              <w:pStyle w:val="Table"/>
              <w:jc w:val="center"/>
            </w:pPr>
            <w:r>
              <w:t>0.913</w:t>
            </w:r>
          </w:p>
        </w:tc>
        <w:tc>
          <w:tcPr>
            <w:tcW w:w="1361" w:type="dxa"/>
            <w:vAlign w:val="center"/>
          </w:tcPr>
          <w:p w14:paraId="1F4D8521" w14:textId="77777777" w:rsidR="00860702" w:rsidRDefault="00860702" w:rsidP="00860702">
            <w:pPr>
              <w:pStyle w:val="Table"/>
              <w:jc w:val="center"/>
            </w:pPr>
            <w:r>
              <w:t>0.918</w:t>
            </w:r>
          </w:p>
        </w:tc>
      </w:tr>
      <w:tr w:rsidR="00860702" w14:paraId="310332ED" w14:textId="77777777" w:rsidTr="00860702">
        <w:trPr>
          <w:trHeight w:val="283"/>
        </w:trPr>
        <w:tc>
          <w:tcPr>
            <w:tcW w:w="1134" w:type="dxa"/>
            <w:tcBorders>
              <w:bottom w:val="single" w:sz="4" w:space="0" w:color="auto"/>
            </w:tcBorders>
            <w:vAlign w:val="center"/>
          </w:tcPr>
          <w:p w14:paraId="1A1F58E1" w14:textId="77777777" w:rsidR="00860702" w:rsidRPr="00B3556C" w:rsidRDefault="00860702" w:rsidP="00860702">
            <w:pPr>
              <w:pStyle w:val="Table"/>
              <w:rPr>
                <w:b/>
                <w:bCs/>
              </w:rPr>
            </w:pPr>
            <w:r w:rsidRPr="00B3556C">
              <w:rPr>
                <w:b/>
                <w:bCs/>
              </w:rPr>
              <w:t>Support</w:t>
            </w:r>
          </w:p>
        </w:tc>
        <w:tc>
          <w:tcPr>
            <w:tcW w:w="964" w:type="dxa"/>
            <w:tcBorders>
              <w:bottom w:val="single" w:sz="4" w:space="0" w:color="auto"/>
            </w:tcBorders>
            <w:vAlign w:val="center"/>
          </w:tcPr>
          <w:p w14:paraId="3FA16337" w14:textId="77777777" w:rsidR="00860702" w:rsidRDefault="00860702" w:rsidP="00860702">
            <w:pPr>
              <w:pStyle w:val="Table"/>
            </w:pPr>
            <w:r>
              <w:t>49</w:t>
            </w:r>
          </w:p>
        </w:tc>
        <w:tc>
          <w:tcPr>
            <w:tcW w:w="964" w:type="dxa"/>
            <w:tcBorders>
              <w:bottom w:val="single" w:sz="4" w:space="0" w:color="auto"/>
            </w:tcBorders>
            <w:vAlign w:val="center"/>
          </w:tcPr>
          <w:p w14:paraId="2D6806A7" w14:textId="77777777" w:rsidR="00860702" w:rsidRDefault="00860702" w:rsidP="00860702">
            <w:pPr>
              <w:pStyle w:val="Table"/>
            </w:pPr>
            <w:r>
              <w:t>109</w:t>
            </w:r>
          </w:p>
        </w:tc>
        <w:tc>
          <w:tcPr>
            <w:tcW w:w="737" w:type="dxa"/>
            <w:tcBorders>
              <w:bottom w:val="single" w:sz="4" w:space="0" w:color="auto"/>
            </w:tcBorders>
            <w:vAlign w:val="center"/>
          </w:tcPr>
          <w:p w14:paraId="0AD40E10" w14:textId="77777777" w:rsidR="00860702" w:rsidRDefault="00860702" w:rsidP="00860702">
            <w:pPr>
              <w:pStyle w:val="Table"/>
            </w:pPr>
            <w:r>
              <w:t>74</w:t>
            </w:r>
          </w:p>
        </w:tc>
        <w:tc>
          <w:tcPr>
            <w:tcW w:w="1247" w:type="dxa"/>
            <w:tcBorders>
              <w:bottom w:val="single" w:sz="4" w:space="0" w:color="auto"/>
            </w:tcBorders>
            <w:vAlign w:val="center"/>
          </w:tcPr>
          <w:p w14:paraId="042C23AE" w14:textId="77777777" w:rsidR="00860702" w:rsidRDefault="00860702" w:rsidP="00860702">
            <w:pPr>
              <w:pStyle w:val="Table"/>
              <w:jc w:val="center"/>
            </w:pPr>
            <w:r>
              <w:t>232</w:t>
            </w:r>
          </w:p>
        </w:tc>
        <w:tc>
          <w:tcPr>
            <w:tcW w:w="1361" w:type="dxa"/>
            <w:tcBorders>
              <w:bottom w:val="single" w:sz="4" w:space="0" w:color="auto"/>
            </w:tcBorders>
            <w:vAlign w:val="center"/>
          </w:tcPr>
          <w:p w14:paraId="2C616F9A" w14:textId="77777777" w:rsidR="00860702" w:rsidRDefault="00860702" w:rsidP="00860702">
            <w:pPr>
              <w:pStyle w:val="Table"/>
              <w:jc w:val="center"/>
            </w:pPr>
            <w:r>
              <w:t>232</w:t>
            </w:r>
          </w:p>
        </w:tc>
      </w:tr>
      <w:tr w:rsidR="00860702" w14:paraId="37616DFE" w14:textId="77777777" w:rsidTr="00860702">
        <w:trPr>
          <w:trHeight w:val="283"/>
        </w:trPr>
        <w:tc>
          <w:tcPr>
            <w:tcW w:w="1134" w:type="dxa"/>
            <w:tcBorders>
              <w:top w:val="single" w:sz="4" w:space="0" w:color="auto"/>
              <w:bottom w:val="single" w:sz="12" w:space="0" w:color="auto"/>
            </w:tcBorders>
            <w:vAlign w:val="center"/>
          </w:tcPr>
          <w:p w14:paraId="62C5689D" w14:textId="77777777" w:rsidR="00860702" w:rsidRPr="00BC69FD" w:rsidRDefault="00860702" w:rsidP="00860702">
            <w:pPr>
              <w:pStyle w:val="Table"/>
              <w:rPr>
                <w:b/>
                <w:bCs/>
              </w:rPr>
            </w:pPr>
            <w:r w:rsidRPr="00BC69FD">
              <w:rPr>
                <w:b/>
                <w:bCs/>
              </w:rPr>
              <w:t>Accuracy</w:t>
            </w:r>
          </w:p>
        </w:tc>
        <w:tc>
          <w:tcPr>
            <w:tcW w:w="964" w:type="dxa"/>
            <w:tcBorders>
              <w:top w:val="single" w:sz="4" w:space="0" w:color="auto"/>
              <w:bottom w:val="single" w:sz="12" w:space="0" w:color="auto"/>
            </w:tcBorders>
            <w:vAlign w:val="center"/>
          </w:tcPr>
          <w:p w14:paraId="4A4B49EB" w14:textId="77777777" w:rsidR="00860702" w:rsidRPr="00BC69FD" w:rsidRDefault="00860702" w:rsidP="00860702">
            <w:pPr>
              <w:pStyle w:val="Table"/>
              <w:rPr>
                <w:b/>
                <w:bCs/>
              </w:rPr>
            </w:pPr>
            <w:r w:rsidRPr="00BC69FD">
              <w:rPr>
                <w:b/>
                <w:bCs/>
              </w:rPr>
              <w:t>0.91</w:t>
            </w:r>
            <w:r>
              <w:rPr>
                <w:b/>
                <w:bCs/>
              </w:rPr>
              <w:t>8</w:t>
            </w:r>
          </w:p>
        </w:tc>
        <w:tc>
          <w:tcPr>
            <w:tcW w:w="964" w:type="dxa"/>
            <w:tcBorders>
              <w:top w:val="single" w:sz="4" w:space="0" w:color="auto"/>
              <w:bottom w:val="single" w:sz="12" w:space="0" w:color="auto"/>
            </w:tcBorders>
            <w:vAlign w:val="center"/>
          </w:tcPr>
          <w:p w14:paraId="455F9204" w14:textId="77777777" w:rsidR="00860702" w:rsidRDefault="00860702" w:rsidP="00860702">
            <w:pPr>
              <w:pStyle w:val="Table"/>
            </w:pPr>
          </w:p>
        </w:tc>
        <w:tc>
          <w:tcPr>
            <w:tcW w:w="737" w:type="dxa"/>
            <w:tcBorders>
              <w:top w:val="single" w:sz="4" w:space="0" w:color="auto"/>
              <w:bottom w:val="single" w:sz="12" w:space="0" w:color="auto"/>
            </w:tcBorders>
            <w:vAlign w:val="center"/>
          </w:tcPr>
          <w:p w14:paraId="7E716E87" w14:textId="77777777" w:rsidR="00860702" w:rsidRDefault="00860702" w:rsidP="00860702">
            <w:pPr>
              <w:pStyle w:val="Table"/>
            </w:pPr>
          </w:p>
        </w:tc>
        <w:tc>
          <w:tcPr>
            <w:tcW w:w="1247" w:type="dxa"/>
            <w:tcBorders>
              <w:top w:val="single" w:sz="4" w:space="0" w:color="auto"/>
              <w:bottom w:val="single" w:sz="12" w:space="0" w:color="auto"/>
            </w:tcBorders>
            <w:vAlign w:val="center"/>
          </w:tcPr>
          <w:p w14:paraId="60AA3165" w14:textId="77777777" w:rsidR="00860702" w:rsidRDefault="00860702" w:rsidP="00860702">
            <w:pPr>
              <w:pStyle w:val="Table"/>
              <w:jc w:val="center"/>
            </w:pPr>
          </w:p>
        </w:tc>
        <w:tc>
          <w:tcPr>
            <w:tcW w:w="1361" w:type="dxa"/>
            <w:tcBorders>
              <w:top w:val="single" w:sz="4" w:space="0" w:color="auto"/>
              <w:bottom w:val="single" w:sz="12" w:space="0" w:color="auto"/>
            </w:tcBorders>
            <w:vAlign w:val="center"/>
          </w:tcPr>
          <w:p w14:paraId="7C35CF5F" w14:textId="77777777" w:rsidR="00860702" w:rsidRDefault="00860702" w:rsidP="00860702">
            <w:pPr>
              <w:pStyle w:val="Table"/>
            </w:pPr>
          </w:p>
        </w:tc>
      </w:tr>
    </w:tbl>
    <w:p w14:paraId="45AFEC2E" w14:textId="38812762" w:rsidR="002A6A7C" w:rsidRDefault="004D11B3" w:rsidP="00860702">
      <w:pPr>
        <w:pStyle w:val="Picture"/>
        <w:spacing w:before="0"/>
      </w:pPr>
      <w:r>
        <w:drawing>
          <wp:inline distT="0" distB="0" distL="0" distR="0" wp14:anchorId="51EA12EA" wp14:editId="3BA15BB3">
            <wp:extent cx="1675908" cy="1292656"/>
            <wp:effectExtent l="0" t="0" r="635" b="3175"/>
            <wp:docPr id="819571441"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71441" name="Picture 9" descr="Table&#10;&#10;Description automatically generated"/>
                    <pic:cNvPicPr/>
                  </pic:nvPicPr>
                  <pic:blipFill rotWithShape="1">
                    <a:blip r:embed="rId39" cstate="print">
                      <a:extLst>
                        <a:ext uri="{28A0092B-C50C-407E-A947-70E740481C1C}">
                          <a14:useLocalDpi xmlns:a14="http://schemas.microsoft.com/office/drawing/2010/main" val="0"/>
                        </a:ext>
                      </a:extLst>
                    </a:blip>
                    <a:srcRect r="73295"/>
                    <a:stretch/>
                  </pic:blipFill>
                  <pic:spPr bwMode="auto">
                    <a:xfrm>
                      <a:off x="0" y="0"/>
                      <a:ext cx="1682726" cy="1297915"/>
                    </a:xfrm>
                    <a:prstGeom prst="rect">
                      <a:avLst/>
                    </a:prstGeom>
                    <a:ln>
                      <a:noFill/>
                    </a:ln>
                    <a:extLst>
                      <a:ext uri="{53640926-AAD7-44D8-BBD7-CCE9431645EC}">
                        <a14:shadowObscured xmlns:a14="http://schemas.microsoft.com/office/drawing/2010/main"/>
                      </a:ext>
                    </a:extLst>
                  </pic:spPr>
                </pic:pic>
              </a:graphicData>
            </a:graphic>
          </wp:inline>
        </w:drawing>
      </w:r>
    </w:p>
    <w:p w14:paraId="0A0A2A41" w14:textId="189DE0A3" w:rsidR="002A6A7C" w:rsidRDefault="002A6A7C" w:rsidP="006678D2">
      <w:pPr>
        <w:pStyle w:val="Tableheader"/>
        <w:keepNext/>
        <w:keepLines/>
      </w:pPr>
      <w:r>
        <w:t>Table 4.2</w:t>
      </w:r>
      <w:r w:rsidR="00C65D4F">
        <w:t>C</w:t>
      </w:r>
      <w:r>
        <w:t xml:space="preserve">: </w:t>
      </w:r>
      <w:r w:rsidR="00C65D4F">
        <w:t>Random Interval Spectral Ensemble</w:t>
      </w:r>
      <w:r>
        <w:t xml:space="preserve"> (</w:t>
      </w:r>
      <w:r w:rsidR="00C65D4F">
        <w:t>RISE</w:t>
      </w:r>
      <w:r>
        <w:t>)</w:t>
      </w:r>
    </w:p>
    <w:tbl>
      <w:tblPr>
        <w:tblStyle w:val="APAReport"/>
        <w:tblpPr w:leftFromText="180" w:rightFromText="180" w:vertAnchor="text" w:horzAnchor="margin" w:tblpY="26"/>
        <w:tblW w:w="0" w:type="auto"/>
        <w:tblLook w:val="04A0" w:firstRow="1" w:lastRow="0" w:firstColumn="1" w:lastColumn="0" w:noHBand="0" w:noVBand="1"/>
      </w:tblPr>
      <w:tblGrid>
        <w:gridCol w:w="1134"/>
        <w:gridCol w:w="964"/>
        <w:gridCol w:w="964"/>
        <w:gridCol w:w="737"/>
        <w:gridCol w:w="1247"/>
        <w:gridCol w:w="1361"/>
      </w:tblGrid>
      <w:tr w:rsidR="00860702" w14:paraId="38AB1423" w14:textId="77777777" w:rsidTr="0086070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7AF04351" w14:textId="77777777" w:rsidR="00860702" w:rsidRPr="00B3556C" w:rsidRDefault="00860702" w:rsidP="006678D2">
            <w:pPr>
              <w:pStyle w:val="Table"/>
              <w:keepNext/>
              <w:keepLines/>
              <w:rPr>
                <w:b/>
                <w:bCs/>
              </w:rPr>
            </w:pPr>
          </w:p>
        </w:tc>
        <w:tc>
          <w:tcPr>
            <w:tcW w:w="964" w:type="dxa"/>
            <w:vAlign w:val="center"/>
          </w:tcPr>
          <w:p w14:paraId="6E5378AD" w14:textId="77777777" w:rsidR="00860702" w:rsidRPr="00B3556C" w:rsidRDefault="00860702" w:rsidP="006678D2">
            <w:pPr>
              <w:pStyle w:val="Table"/>
              <w:keepNext/>
              <w:keepLines/>
              <w:rPr>
                <w:b/>
                <w:bCs/>
              </w:rPr>
            </w:pPr>
            <w:r w:rsidRPr="00B3556C">
              <w:rPr>
                <w:b/>
                <w:bCs/>
              </w:rPr>
              <w:t>Biking</w:t>
            </w:r>
          </w:p>
        </w:tc>
        <w:tc>
          <w:tcPr>
            <w:tcW w:w="964" w:type="dxa"/>
            <w:vAlign w:val="center"/>
          </w:tcPr>
          <w:p w14:paraId="1349879A" w14:textId="77777777" w:rsidR="00860702" w:rsidRPr="00B3556C" w:rsidRDefault="00860702" w:rsidP="006678D2">
            <w:pPr>
              <w:pStyle w:val="Table"/>
              <w:keepNext/>
              <w:keepLines/>
              <w:rPr>
                <w:b/>
                <w:bCs/>
              </w:rPr>
            </w:pPr>
            <w:r w:rsidRPr="00B3556C">
              <w:rPr>
                <w:b/>
                <w:bCs/>
              </w:rPr>
              <w:t>Running</w:t>
            </w:r>
          </w:p>
        </w:tc>
        <w:tc>
          <w:tcPr>
            <w:tcW w:w="737" w:type="dxa"/>
            <w:vAlign w:val="center"/>
          </w:tcPr>
          <w:p w14:paraId="06E3D113" w14:textId="77777777" w:rsidR="00860702" w:rsidRPr="00B3556C" w:rsidRDefault="00860702" w:rsidP="006678D2">
            <w:pPr>
              <w:pStyle w:val="Table"/>
              <w:keepNext/>
              <w:keepLines/>
              <w:rPr>
                <w:b/>
                <w:bCs/>
              </w:rPr>
            </w:pPr>
            <w:r w:rsidRPr="00B3556C">
              <w:rPr>
                <w:b/>
                <w:bCs/>
              </w:rPr>
              <w:t>Other</w:t>
            </w:r>
          </w:p>
        </w:tc>
        <w:tc>
          <w:tcPr>
            <w:tcW w:w="1247" w:type="dxa"/>
            <w:vAlign w:val="center"/>
          </w:tcPr>
          <w:p w14:paraId="6CD88D3B" w14:textId="77777777" w:rsidR="00860702" w:rsidRPr="00B3556C" w:rsidRDefault="00860702" w:rsidP="006678D2">
            <w:pPr>
              <w:pStyle w:val="Table"/>
              <w:keepNext/>
              <w:keepLines/>
              <w:jc w:val="center"/>
              <w:rPr>
                <w:b/>
                <w:bCs/>
              </w:rPr>
            </w:pPr>
            <w:r w:rsidRPr="00B3556C">
              <w:rPr>
                <w:b/>
                <w:bCs/>
              </w:rPr>
              <w:t>Macro Avg</w:t>
            </w:r>
          </w:p>
        </w:tc>
        <w:tc>
          <w:tcPr>
            <w:tcW w:w="1361" w:type="dxa"/>
            <w:vAlign w:val="center"/>
          </w:tcPr>
          <w:p w14:paraId="4AAF0DA3" w14:textId="77777777" w:rsidR="00860702" w:rsidRPr="00B3556C" w:rsidRDefault="00860702" w:rsidP="006678D2">
            <w:pPr>
              <w:pStyle w:val="Table"/>
              <w:keepNext/>
              <w:keepLines/>
              <w:jc w:val="center"/>
              <w:rPr>
                <w:b/>
                <w:bCs/>
              </w:rPr>
            </w:pPr>
            <w:r w:rsidRPr="00B3556C">
              <w:rPr>
                <w:b/>
                <w:bCs/>
              </w:rPr>
              <w:t>Weighted Avg</w:t>
            </w:r>
          </w:p>
        </w:tc>
      </w:tr>
      <w:tr w:rsidR="00860702" w14:paraId="1E6A47B1" w14:textId="77777777" w:rsidTr="00860702">
        <w:trPr>
          <w:trHeight w:val="283"/>
        </w:trPr>
        <w:tc>
          <w:tcPr>
            <w:tcW w:w="1134" w:type="dxa"/>
            <w:vAlign w:val="center"/>
          </w:tcPr>
          <w:p w14:paraId="1630481A" w14:textId="77777777" w:rsidR="00860702" w:rsidRPr="00B3556C" w:rsidRDefault="00860702" w:rsidP="006678D2">
            <w:pPr>
              <w:pStyle w:val="Table"/>
              <w:keepNext/>
              <w:keepLines/>
              <w:rPr>
                <w:b/>
                <w:bCs/>
              </w:rPr>
            </w:pPr>
            <w:r w:rsidRPr="00B3556C">
              <w:rPr>
                <w:b/>
                <w:bCs/>
              </w:rPr>
              <w:t>Precision</w:t>
            </w:r>
          </w:p>
        </w:tc>
        <w:tc>
          <w:tcPr>
            <w:tcW w:w="964" w:type="dxa"/>
            <w:vAlign w:val="center"/>
          </w:tcPr>
          <w:p w14:paraId="554AC890" w14:textId="77777777" w:rsidR="00860702" w:rsidRDefault="00860702" w:rsidP="006678D2">
            <w:pPr>
              <w:pStyle w:val="Table"/>
              <w:keepNext/>
              <w:keepLines/>
            </w:pPr>
            <w:r>
              <w:t>0.902</w:t>
            </w:r>
          </w:p>
        </w:tc>
        <w:tc>
          <w:tcPr>
            <w:tcW w:w="964" w:type="dxa"/>
            <w:vAlign w:val="center"/>
          </w:tcPr>
          <w:p w14:paraId="30FD2237" w14:textId="77777777" w:rsidR="00860702" w:rsidRDefault="00860702" w:rsidP="006678D2">
            <w:pPr>
              <w:pStyle w:val="Table"/>
              <w:keepNext/>
              <w:keepLines/>
            </w:pPr>
            <w:r>
              <w:t>0.892</w:t>
            </w:r>
          </w:p>
        </w:tc>
        <w:tc>
          <w:tcPr>
            <w:tcW w:w="737" w:type="dxa"/>
            <w:vAlign w:val="center"/>
          </w:tcPr>
          <w:p w14:paraId="7A167304" w14:textId="77777777" w:rsidR="00860702" w:rsidRDefault="00860702" w:rsidP="006678D2">
            <w:pPr>
              <w:pStyle w:val="Table"/>
              <w:keepNext/>
              <w:keepLines/>
            </w:pPr>
            <w:r>
              <w:t>0.930</w:t>
            </w:r>
          </w:p>
        </w:tc>
        <w:tc>
          <w:tcPr>
            <w:tcW w:w="1247" w:type="dxa"/>
            <w:vAlign w:val="center"/>
          </w:tcPr>
          <w:p w14:paraId="4A4754E4" w14:textId="77777777" w:rsidR="00860702" w:rsidRDefault="00860702" w:rsidP="006678D2">
            <w:pPr>
              <w:pStyle w:val="Table"/>
              <w:keepNext/>
              <w:keepLines/>
              <w:jc w:val="center"/>
            </w:pPr>
            <w:r>
              <w:t>0.908</w:t>
            </w:r>
          </w:p>
        </w:tc>
        <w:tc>
          <w:tcPr>
            <w:tcW w:w="1361" w:type="dxa"/>
            <w:vAlign w:val="center"/>
          </w:tcPr>
          <w:p w14:paraId="2D909329" w14:textId="77777777" w:rsidR="00860702" w:rsidRDefault="00860702" w:rsidP="006678D2">
            <w:pPr>
              <w:pStyle w:val="Table"/>
              <w:keepNext/>
              <w:keepLines/>
              <w:jc w:val="center"/>
            </w:pPr>
            <w:r>
              <w:t>0.906</w:t>
            </w:r>
          </w:p>
        </w:tc>
      </w:tr>
      <w:tr w:rsidR="00860702" w14:paraId="1481ABAB" w14:textId="77777777" w:rsidTr="00860702">
        <w:trPr>
          <w:trHeight w:val="283"/>
        </w:trPr>
        <w:tc>
          <w:tcPr>
            <w:tcW w:w="1134" w:type="dxa"/>
            <w:vAlign w:val="center"/>
          </w:tcPr>
          <w:p w14:paraId="6E4D02D3" w14:textId="77777777" w:rsidR="00860702" w:rsidRPr="00B3556C" w:rsidRDefault="00860702" w:rsidP="006678D2">
            <w:pPr>
              <w:pStyle w:val="Table"/>
              <w:keepNext/>
              <w:keepLines/>
              <w:rPr>
                <w:b/>
                <w:bCs/>
              </w:rPr>
            </w:pPr>
            <w:r w:rsidRPr="00B3556C">
              <w:rPr>
                <w:b/>
                <w:bCs/>
              </w:rPr>
              <w:t>Recall</w:t>
            </w:r>
          </w:p>
        </w:tc>
        <w:tc>
          <w:tcPr>
            <w:tcW w:w="964" w:type="dxa"/>
            <w:vAlign w:val="center"/>
          </w:tcPr>
          <w:p w14:paraId="1B725B54" w14:textId="77777777" w:rsidR="00860702" w:rsidRDefault="00860702" w:rsidP="006678D2">
            <w:pPr>
              <w:pStyle w:val="Table"/>
              <w:keepNext/>
              <w:keepLines/>
            </w:pPr>
            <w:r>
              <w:t>0.755</w:t>
            </w:r>
          </w:p>
        </w:tc>
        <w:tc>
          <w:tcPr>
            <w:tcW w:w="964" w:type="dxa"/>
            <w:vAlign w:val="center"/>
          </w:tcPr>
          <w:p w14:paraId="0D2676F7" w14:textId="77777777" w:rsidR="00860702" w:rsidRDefault="00860702" w:rsidP="006678D2">
            <w:pPr>
              <w:pStyle w:val="Table"/>
              <w:keepNext/>
              <w:keepLines/>
            </w:pPr>
            <w:r>
              <w:t>0.982</w:t>
            </w:r>
          </w:p>
        </w:tc>
        <w:tc>
          <w:tcPr>
            <w:tcW w:w="737" w:type="dxa"/>
            <w:vAlign w:val="center"/>
          </w:tcPr>
          <w:p w14:paraId="17AEA638" w14:textId="77777777" w:rsidR="00860702" w:rsidRDefault="00860702" w:rsidP="006678D2">
            <w:pPr>
              <w:pStyle w:val="Table"/>
              <w:keepNext/>
              <w:keepLines/>
            </w:pPr>
            <w:r>
              <w:t>0.892</w:t>
            </w:r>
          </w:p>
        </w:tc>
        <w:tc>
          <w:tcPr>
            <w:tcW w:w="1247" w:type="dxa"/>
            <w:vAlign w:val="center"/>
          </w:tcPr>
          <w:p w14:paraId="222B6692" w14:textId="77777777" w:rsidR="00860702" w:rsidRDefault="00860702" w:rsidP="006678D2">
            <w:pPr>
              <w:pStyle w:val="Table"/>
              <w:keepNext/>
              <w:keepLines/>
              <w:jc w:val="center"/>
            </w:pPr>
            <w:r>
              <w:t>0.876</w:t>
            </w:r>
          </w:p>
        </w:tc>
        <w:tc>
          <w:tcPr>
            <w:tcW w:w="1361" w:type="dxa"/>
            <w:vAlign w:val="center"/>
          </w:tcPr>
          <w:p w14:paraId="760AB9AA" w14:textId="77777777" w:rsidR="00860702" w:rsidRDefault="00860702" w:rsidP="006678D2">
            <w:pPr>
              <w:pStyle w:val="Table"/>
              <w:keepNext/>
              <w:keepLines/>
              <w:jc w:val="center"/>
            </w:pPr>
            <w:r>
              <w:t>0.905</w:t>
            </w:r>
          </w:p>
        </w:tc>
      </w:tr>
      <w:tr w:rsidR="00860702" w14:paraId="02F47921" w14:textId="77777777" w:rsidTr="00860702">
        <w:trPr>
          <w:trHeight w:val="283"/>
        </w:trPr>
        <w:tc>
          <w:tcPr>
            <w:tcW w:w="1134" w:type="dxa"/>
            <w:vAlign w:val="center"/>
          </w:tcPr>
          <w:p w14:paraId="4DA36ACE" w14:textId="77777777" w:rsidR="00860702" w:rsidRPr="00B3556C" w:rsidRDefault="00860702" w:rsidP="006678D2">
            <w:pPr>
              <w:pStyle w:val="Table"/>
              <w:keepNext/>
              <w:keepLines/>
              <w:rPr>
                <w:b/>
                <w:bCs/>
              </w:rPr>
            </w:pPr>
            <w:r w:rsidRPr="00B3556C">
              <w:rPr>
                <w:b/>
                <w:bCs/>
              </w:rPr>
              <w:t>F1-Score</w:t>
            </w:r>
          </w:p>
        </w:tc>
        <w:tc>
          <w:tcPr>
            <w:tcW w:w="964" w:type="dxa"/>
            <w:vAlign w:val="center"/>
          </w:tcPr>
          <w:p w14:paraId="114536B5" w14:textId="77777777" w:rsidR="00860702" w:rsidRDefault="00860702" w:rsidP="006678D2">
            <w:pPr>
              <w:pStyle w:val="Table"/>
              <w:keepNext/>
              <w:keepLines/>
            </w:pPr>
            <w:r>
              <w:t>0.822</w:t>
            </w:r>
          </w:p>
        </w:tc>
        <w:tc>
          <w:tcPr>
            <w:tcW w:w="964" w:type="dxa"/>
            <w:vAlign w:val="center"/>
          </w:tcPr>
          <w:p w14:paraId="27507760" w14:textId="77777777" w:rsidR="00860702" w:rsidRDefault="00860702" w:rsidP="006678D2">
            <w:pPr>
              <w:pStyle w:val="Table"/>
              <w:keepNext/>
              <w:keepLines/>
            </w:pPr>
            <w:r>
              <w:t>0.935</w:t>
            </w:r>
          </w:p>
        </w:tc>
        <w:tc>
          <w:tcPr>
            <w:tcW w:w="737" w:type="dxa"/>
            <w:vAlign w:val="center"/>
          </w:tcPr>
          <w:p w14:paraId="55006B80" w14:textId="77777777" w:rsidR="00860702" w:rsidRDefault="00860702" w:rsidP="006678D2">
            <w:pPr>
              <w:pStyle w:val="Table"/>
              <w:keepNext/>
              <w:keepLines/>
            </w:pPr>
            <w:r>
              <w:t>0.910</w:t>
            </w:r>
          </w:p>
        </w:tc>
        <w:tc>
          <w:tcPr>
            <w:tcW w:w="1247" w:type="dxa"/>
            <w:vAlign w:val="center"/>
          </w:tcPr>
          <w:p w14:paraId="0C28EE3C" w14:textId="77777777" w:rsidR="00860702" w:rsidRDefault="00860702" w:rsidP="006678D2">
            <w:pPr>
              <w:pStyle w:val="Table"/>
              <w:keepNext/>
              <w:keepLines/>
              <w:jc w:val="center"/>
            </w:pPr>
            <w:r>
              <w:t>0.889</w:t>
            </w:r>
          </w:p>
        </w:tc>
        <w:tc>
          <w:tcPr>
            <w:tcW w:w="1361" w:type="dxa"/>
            <w:vAlign w:val="center"/>
          </w:tcPr>
          <w:p w14:paraId="19483A62" w14:textId="77777777" w:rsidR="00860702" w:rsidRDefault="00860702" w:rsidP="006678D2">
            <w:pPr>
              <w:pStyle w:val="Table"/>
              <w:keepNext/>
              <w:keepLines/>
              <w:jc w:val="center"/>
            </w:pPr>
            <w:r>
              <w:t>0.903</w:t>
            </w:r>
          </w:p>
        </w:tc>
      </w:tr>
      <w:tr w:rsidR="00860702" w14:paraId="11C22C7A" w14:textId="77777777" w:rsidTr="003C5F1A">
        <w:trPr>
          <w:trHeight w:val="283"/>
        </w:trPr>
        <w:tc>
          <w:tcPr>
            <w:tcW w:w="1134" w:type="dxa"/>
            <w:tcBorders>
              <w:bottom w:val="single" w:sz="4" w:space="0" w:color="auto"/>
            </w:tcBorders>
            <w:vAlign w:val="center"/>
          </w:tcPr>
          <w:p w14:paraId="77D78AF3" w14:textId="77777777" w:rsidR="00860702" w:rsidRPr="00B3556C" w:rsidRDefault="00860702" w:rsidP="006678D2">
            <w:pPr>
              <w:pStyle w:val="Table"/>
              <w:keepNext/>
              <w:keepLines/>
              <w:rPr>
                <w:b/>
                <w:bCs/>
              </w:rPr>
            </w:pPr>
            <w:r w:rsidRPr="00B3556C">
              <w:rPr>
                <w:b/>
                <w:bCs/>
              </w:rPr>
              <w:t>Support</w:t>
            </w:r>
          </w:p>
        </w:tc>
        <w:tc>
          <w:tcPr>
            <w:tcW w:w="964" w:type="dxa"/>
            <w:tcBorders>
              <w:bottom w:val="single" w:sz="4" w:space="0" w:color="auto"/>
            </w:tcBorders>
            <w:vAlign w:val="center"/>
          </w:tcPr>
          <w:p w14:paraId="22FA93AD" w14:textId="77777777" w:rsidR="00860702" w:rsidRDefault="00860702" w:rsidP="006678D2">
            <w:pPr>
              <w:pStyle w:val="Table"/>
              <w:keepNext/>
              <w:keepLines/>
            </w:pPr>
            <w:r>
              <w:t>49</w:t>
            </w:r>
          </w:p>
        </w:tc>
        <w:tc>
          <w:tcPr>
            <w:tcW w:w="964" w:type="dxa"/>
            <w:tcBorders>
              <w:bottom w:val="single" w:sz="4" w:space="0" w:color="auto"/>
            </w:tcBorders>
            <w:vAlign w:val="center"/>
          </w:tcPr>
          <w:p w14:paraId="020026F2" w14:textId="77777777" w:rsidR="00860702" w:rsidRDefault="00860702" w:rsidP="006678D2">
            <w:pPr>
              <w:pStyle w:val="Table"/>
              <w:keepNext/>
              <w:keepLines/>
            </w:pPr>
            <w:r>
              <w:t>109</w:t>
            </w:r>
          </w:p>
        </w:tc>
        <w:tc>
          <w:tcPr>
            <w:tcW w:w="737" w:type="dxa"/>
            <w:tcBorders>
              <w:bottom w:val="single" w:sz="4" w:space="0" w:color="auto"/>
            </w:tcBorders>
            <w:vAlign w:val="center"/>
          </w:tcPr>
          <w:p w14:paraId="5AE2D63F" w14:textId="77777777" w:rsidR="00860702" w:rsidRDefault="00860702" w:rsidP="006678D2">
            <w:pPr>
              <w:pStyle w:val="Table"/>
              <w:keepNext/>
              <w:keepLines/>
            </w:pPr>
            <w:r>
              <w:t>74</w:t>
            </w:r>
          </w:p>
        </w:tc>
        <w:tc>
          <w:tcPr>
            <w:tcW w:w="1247" w:type="dxa"/>
            <w:tcBorders>
              <w:bottom w:val="single" w:sz="4" w:space="0" w:color="auto"/>
            </w:tcBorders>
            <w:vAlign w:val="center"/>
          </w:tcPr>
          <w:p w14:paraId="4B4221E7" w14:textId="77777777" w:rsidR="00860702" w:rsidRDefault="00860702" w:rsidP="006678D2">
            <w:pPr>
              <w:pStyle w:val="Table"/>
              <w:keepNext/>
              <w:keepLines/>
              <w:jc w:val="center"/>
            </w:pPr>
            <w:r>
              <w:t>232</w:t>
            </w:r>
          </w:p>
        </w:tc>
        <w:tc>
          <w:tcPr>
            <w:tcW w:w="1361" w:type="dxa"/>
            <w:tcBorders>
              <w:bottom w:val="single" w:sz="4" w:space="0" w:color="auto"/>
            </w:tcBorders>
            <w:vAlign w:val="center"/>
          </w:tcPr>
          <w:p w14:paraId="431B84CB" w14:textId="77777777" w:rsidR="00860702" w:rsidRDefault="00860702" w:rsidP="006678D2">
            <w:pPr>
              <w:pStyle w:val="Table"/>
              <w:keepNext/>
              <w:keepLines/>
              <w:jc w:val="center"/>
            </w:pPr>
            <w:r>
              <w:t>232</w:t>
            </w:r>
          </w:p>
        </w:tc>
      </w:tr>
      <w:tr w:rsidR="00860702" w14:paraId="3FECFB2B" w14:textId="77777777" w:rsidTr="003C5F1A">
        <w:trPr>
          <w:trHeight w:val="283"/>
        </w:trPr>
        <w:tc>
          <w:tcPr>
            <w:tcW w:w="1134" w:type="dxa"/>
            <w:tcBorders>
              <w:top w:val="single" w:sz="4" w:space="0" w:color="auto"/>
              <w:bottom w:val="single" w:sz="12" w:space="0" w:color="auto"/>
            </w:tcBorders>
            <w:vAlign w:val="center"/>
          </w:tcPr>
          <w:p w14:paraId="6130F7CB" w14:textId="77777777" w:rsidR="00860702" w:rsidRPr="00BC69FD" w:rsidRDefault="00860702" w:rsidP="006678D2">
            <w:pPr>
              <w:pStyle w:val="Table"/>
              <w:keepNext/>
              <w:keepLines/>
              <w:rPr>
                <w:b/>
                <w:bCs/>
              </w:rPr>
            </w:pPr>
            <w:r w:rsidRPr="00BC69FD">
              <w:rPr>
                <w:b/>
                <w:bCs/>
              </w:rPr>
              <w:t>Accuracy</w:t>
            </w:r>
          </w:p>
        </w:tc>
        <w:tc>
          <w:tcPr>
            <w:tcW w:w="964" w:type="dxa"/>
            <w:tcBorders>
              <w:top w:val="single" w:sz="4" w:space="0" w:color="auto"/>
              <w:bottom w:val="single" w:sz="12" w:space="0" w:color="auto"/>
            </w:tcBorders>
            <w:vAlign w:val="center"/>
          </w:tcPr>
          <w:p w14:paraId="2E9F1EC8" w14:textId="77777777" w:rsidR="00860702" w:rsidRPr="00BC69FD" w:rsidRDefault="00860702" w:rsidP="006678D2">
            <w:pPr>
              <w:pStyle w:val="Table"/>
              <w:keepNext/>
              <w:keepLines/>
              <w:rPr>
                <w:b/>
                <w:bCs/>
              </w:rPr>
            </w:pPr>
            <w:r w:rsidRPr="00BC69FD">
              <w:rPr>
                <w:b/>
                <w:bCs/>
              </w:rPr>
              <w:t>0.</w:t>
            </w:r>
            <w:r>
              <w:rPr>
                <w:b/>
                <w:bCs/>
              </w:rPr>
              <w:t>905</w:t>
            </w:r>
          </w:p>
        </w:tc>
        <w:tc>
          <w:tcPr>
            <w:tcW w:w="964" w:type="dxa"/>
            <w:tcBorders>
              <w:top w:val="single" w:sz="4" w:space="0" w:color="auto"/>
              <w:bottom w:val="single" w:sz="12" w:space="0" w:color="auto"/>
            </w:tcBorders>
            <w:vAlign w:val="center"/>
          </w:tcPr>
          <w:p w14:paraId="296CB80C" w14:textId="77777777" w:rsidR="00860702" w:rsidRDefault="00860702" w:rsidP="006678D2">
            <w:pPr>
              <w:pStyle w:val="Table"/>
              <w:keepNext/>
              <w:keepLines/>
            </w:pPr>
          </w:p>
        </w:tc>
        <w:tc>
          <w:tcPr>
            <w:tcW w:w="737" w:type="dxa"/>
            <w:tcBorders>
              <w:top w:val="single" w:sz="4" w:space="0" w:color="auto"/>
              <w:bottom w:val="single" w:sz="12" w:space="0" w:color="auto"/>
            </w:tcBorders>
            <w:vAlign w:val="center"/>
          </w:tcPr>
          <w:p w14:paraId="4ADD7296" w14:textId="77777777" w:rsidR="00860702" w:rsidRDefault="00860702" w:rsidP="006678D2">
            <w:pPr>
              <w:pStyle w:val="Table"/>
              <w:keepNext/>
              <w:keepLines/>
            </w:pPr>
          </w:p>
        </w:tc>
        <w:tc>
          <w:tcPr>
            <w:tcW w:w="1247" w:type="dxa"/>
            <w:tcBorders>
              <w:top w:val="single" w:sz="4" w:space="0" w:color="auto"/>
              <w:bottom w:val="single" w:sz="12" w:space="0" w:color="auto"/>
            </w:tcBorders>
            <w:vAlign w:val="center"/>
          </w:tcPr>
          <w:p w14:paraId="2C81B03F" w14:textId="77777777" w:rsidR="00860702" w:rsidRDefault="00860702" w:rsidP="006678D2">
            <w:pPr>
              <w:pStyle w:val="Table"/>
              <w:keepNext/>
              <w:keepLines/>
              <w:jc w:val="center"/>
            </w:pPr>
          </w:p>
        </w:tc>
        <w:tc>
          <w:tcPr>
            <w:tcW w:w="1361" w:type="dxa"/>
            <w:tcBorders>
              <w:top w:val="single" w:sz="4" w:space="0" w:color="auto"/>
              <w:bottom w:val="single" w:sz="12" w:space="0" w:color="auto"/>
            </w:tcBorders>
            <w:vAlign w:val="center"/>
          </w:tcPr>
          <w:p w14:paraId="06532CDE" w14:textId="77777777" w:rsidR="00860702" w:rsidRDefault="00860702" w:rsidP="006678D2">
            <w:pPr>
              <w:pStyle w:val="Table"/>
              <w:keepNext/>
              <w:keepLines/>
            </w:pPr>
          </w:p>
        </w:tc>
      </w:tr>
    </w:tbl>
    <w:p w14:paraId="2245C554" w14:textId="5B296B25" w:rsidR="00556D0F" w:rsidRDefault="00B15B2D" w:rsidP="006678D2">
      <w:pPr>
        <w:pStyle w:val="Picture"/>
        <w:keepNext/>
        <w:keepLines/>
        <w:spacing w:before="0"/>
      </w:pPr>
      <w:r>
        <w:drawing>
          <wp:inline distT="0" distB="0" distL="0" distR="0" wp14:anchorId="4DAED662" wp14:editId="5111265D">
            <wp:extent cx="1595887" cy="1224280"/>
            <wp:effectExtent l="0" t="0" r="4445" b="0"/>
            <wp:docPr id="1779705512"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05512" name="Picture 10" descr="Table&#10;&#10;Description automatically generated"/>
                    <pic:cNvPicPr/>
                  </pic:nvPicPr>
                  <pic:blipFill rotWithShape="1">
                    <a:blip r:embed="rId40"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2D9AA9E9" w14:textId="6C9095A2" w:rsidR="00556D0F" w:rsidRDefault="00C65D4F" w:rsidP="00796BA7">
      <w:pPr>
        <w:pStyle w:val="Tableheader"/>
      </w:pPr>
      <w:r>
        <w:t xml:space="preserve">Table 4.2D: </w:t>
      </w:r>
      <w:r w:rsidRPr="00796BA7">
        <w:t>Random</w:t>
      </w:r>
      <w:r>
        <w:t xml:space="preserve"> Interval Classifier (RIC)</w:t>
      </w:r>
    </w:p>
    <w:tbl>
      <w:tblPr>
        <w:tblStyle w:val="APAReport"/>
        <w:tblpPr w:leftFromText="180" w:rightFromText="180" w:vertAnchor="text" w:horzAnchor="margin" w:tblpY="63"/>
        <w:tblW w:w="0" w:type="auto"/>
        <w:tblLook w:val="04A0" w:firstRow="1" w:lastRow="0" w:firstColumn="1" w:lastColumn="0" w:noHBand="0" w:noVBand="1"/>
      </w:tblPr>
      <w:tblGrid>
        <w:gridCol w:w="1134"/>
        <w:gridCol w:w="964"/>
        <w:gridCol w:w="964"/>
        <w:gridCol w:w="737"/>
        <w:gridCol w:w="1247"/>
        <w:gridCol w:w="1361"/>
      </w:tblGrid>
      <w:tr w:rsidR="00860702" w14:paraId="1D9CDFD1" w14:textId="77777777" w:rsidTr="0086070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E87D9C1" w14:textId="77777777" w:rsidR="00860702" w:rsidRPr="00B3556C" w:rsidRDefault="00860702" w:rsidP="00860702">
            <w:pPr>
              <w:pStyle w:val="Table"/>
              <w:rPr>
                <w:b/>
                <w:bCs/>
              </w:rPr>
            </w:pPr>
          </w:p>
        </w:tc>
        <w:tc>
          <w:tcPr>
            <w:tcW w:w="964" w:type="dxa"/>
            <w:vAlign w:val="center"/>
          </w:tcPr>
          <w:p w14:paraId="6CB9B241" w14:textId="77777777" w:rsidR="00860702" w:rsidRPr="00B3556C" w:rsidRDefault="00860702" w:rsidP="00860702">
            <w:pPr>
              <w:pStyle w:val="Table"/>
              <w:rPr>
                <w:b/>
                <w:bCs/>
              </w:rPr>
            </w:pPr>
            <w:r w:rsidRPr="00B3556C">
              <w:rPr>
                <w:b/>
                <w:bCs/>
              </w:rPr>
              <w:t>Biking</w:t>
            </w:r>
          </w:p>
        </w:tc>
        <w:tc>
          <w:tcPr>
            <w:tcW w:w="964" w:type="dxa"/>
            <w:vAlign w:val="center"/>
          </w:tcPr>
          <w:p w14:paraId="2AF84C3E" w14:textId="77777777" w:rsidR="00860702" w:rsidRPr="00B3556C" w:rsidRDefault="00860702" w:rsidP="00860702">
            <w:pPr>
              <w:pStyle w:val="Table"/>
              <w:rPr>
                <w:b/>
                <w:bCs/>
              </w:rPr>
            </w:pPr>
            <w:r w:rsidRPr="00B3556C">
              <w:rPr>
                <w:b/>
                <w:bCs/>
              </w:rPr>
              <w:t>Running</w:t>
            </w:r>
          </w:p>
        </w:tc>
        <w:tc>
          <w:tcPr>
            <w:tcW w:w="737" w:type="dxa"/>
            <w:vAlign w:val="center"/>
          </w:tcPr>
          <w:p w14:paraId="1291BE44" w14:textId="77777777" w:rsidR="00860702" w:rsidRPr="00B3556C" w:rsidRDefault="00860702" w:rsidP="00860702">
            <w:pPr>
              <w:pStyle w:val="Table"/>
              <w:rPr>
                <w:b/>
                <w:bCs/>
              </w:rPr>
            </w:pPr>
            <w:r w:rsidRPr="00B3556C">
              <w:rPr>
                <w:b/>
                <w:bCs/>
              </w:rPr>
              <w:t>Other</w:t>
            </w:r>
          </w:p>
        </w:tc>
        <w:tc>
          <w:tcPr>
            <w:tcW w:w="1247" w:type="dxa"/>
            <w:vAlign w:val="center"/>
          </w:tcPr>
          <w:p w14:paraId="7C3D0513" w14:textId="77777777" w:rsidR="00860702" w:rsidRPr="00B3556C" w:rsidRDefault="00860702" w:rsidP="00860702">
            <w:pPr>
              <w:pStyle w:val="Table"/>
              <w:jc w:val="center"/>
              <w:rPr>
                <w:b/>
                <w:bCs/>
              </w:rPr>
            </w:pPr>
            <w:r w:rsidRPr="00B3556C">
              <w:rPr>
                <w:b/>
                <w:bCs/>
              </w:rPr>
              <w:t>Macro Avg</w:t>
            </w:r>
          </w:p>
        </w:tc>
        <w:tc>
          <w:tcPr>
            <w:tcW w:w="1361" w:type="dxa"/>
            <w:vAlign w:val="center"/>
          </w:tcPr>
          <w:p w14:paraId="4BF8A9F4" w14:textId="77777777" w:rsidR="00860702" w:rsidRPr="00B3556C" w:rsidRDefault="00860702" w:rsidP="00860702">
            <w:pPr>
              <w:pStyle w:val="Table"/>
              <w:jc w:val="center"/>
              <w:rPr>
                <w:b/>
                <w:bCs/>
              </w:rPr>
            </w:pPr>
            <w:r w:rsidRPr="00B3556C">
              <w:rPr>
                <w:b/>
                <w:bCs/>
              </w:rPr>
              <w:t>Weighted Avg</w:t>
            </w:r>
          </w:p>
        </w:tc>
      </w:tr>
      <w:tr w:rsidR="00860702" w14:paraId="11B88170" w14:textId="77777777" w:rsidTr="00860702">
        <w:trPr>
          <w:trHeight w:val="283"/>
        </w:trPr>
        <w:tc>
          <w:tcPr>
            <w:tcW w:w="1134" w:type="dxa"/>
            <w:vAlign w:val="center"/>
          </w:tcPr>
          <w:p w14:paraId="2643172A" w14:textId="77777777" w:rsidR="00860702" w:rsidRPr="00B3556C" w:rsidRDefault="00860702" w:rsidP="00860702">
            <w:pPr>
              <w:pStyle w:val="Table"/>
              <w:rPr>
                <w:b/>
                <w:bCs/>
              </w:rPr>
            </w:pPr>
            <w:r w:rsidRPr="00B3556C">
              <w:rPr>
                <w:b/>
                <w:bCs/>
              </w:rPr>
              <w:t>Precision</w:t>
            </w:r>
          </w:p>
        </w:tc>
        <w:tc>
          <w:tcPr>
            <w:tcW w:w="964" w:type="dxa"/>
            <w:vAlign w:val="center"/>
          </w:tcPr>
          <w:p w14:paraId="76DC6F9C" w14:textId="77777777" w:rsidR="00860702" w:rsidRDefault="00860702" w:rsidP="00860702">
            <w:pPr>
              <w:pStyle w:val="Table"/>
            </w:pPr>
            <w:r>
              <w:t>0.880</w:t>
            </w:r>
          </w:p>
        </w:tc>
        <w:tc>
          <w:tcPr>
            <w:tcW w:w="964" w:type="dxa"/>
            <w:vAlign w:val="center"/>
          </w:tcPr>
          <w:p w14:paraId="01B2AD36" w14:textId="77777777" w:rsidR="00860702" w:rsidRDefault="00860702" w:rsidP="00860702">
            <w:pPr>
              <w:pStyle w:val="Table"/>
            </w:pPr>
            <w:r>
              <w:t>0.896</w:t>
            </w:r>
          </w:p>
        </w:tc>
        <w:tc>
          <w:tcPr>
            <w:tcW w:w="737" w:type="dxa"/>
            <w:vAlign w:val="center"/>
          </w:tcPr>
          <w:p w14:paraId="3EAB95B5" w14:textId="77777777" w:rsidR="00860702" w:rsidRDefault="00860702" w:rsidP="00860702">
            <w:pPr>
              <w:pStyle w:val="Table"/>
            </w:pPr>
            <w:r>
              <w:t>0.985</w:t>
            </w:r>
          </w:p>
        </w:tc>
        <w:tc>
          <w:tcPr>
            <w:tcW w:w="1247" w:type="dxa"/>
            <w:vAlign w:val="center"/>
          </w:tcPr>
          <w:p w14:paraId="579B1739" w14:textId="77777777" w:rsidR="00860702" w:rsidRDefault="00860702" w:rsidP="00860702">
            <w:pPr>
              <w:pStyle w:val="Table"/>
              <w:jc w:val="center"/>
            </w:pPr>
            <w:r>
              <w:t>0.920</w:t>
            </w:r>
          </w:p>
        </w:tc>
        <w:tc>
          <w:tcPr>
            <w:tcW w:w="1361" w:type="dxa"/>
            <w:vAlign w:val="center"/>
          </w:tcPr>
          <w:p w14:paraId="73D6C7B6" w14:textId="77777777" w:rsidR="00860702" w:rsidRDefault="00860702" w:rsidP="00860702">
            <w:pPr>
              <w:pStyle w:val="Table"/>
              <w:jc w:val="center"/>
            </w:pPr>
            <w:r>
              <w:t>0.920</w:t>
            </w:r>
          </w:p>
        </w:tc>
      </w:tr>
      <w:tr w:rsidR="00860702" w14:paraId="6D47A253" w14:textId="77777777" w:rsidTr="00860702">
        <w:trPr>
          <w:trHeight w:val="283"/>
        </w:trPr>
        <w:tc>
          <w:tcPr>
            <w:tcW w:w="1134" w:type="dxa"/>
            <w:vAlign w:val="center"/>
          </w:tcPr>
          <w:p w14:paraId="6E4A63F3" w14:textId="77777777" w:rsidR="00860702" w:rsidRPr="00B3556C" w:rsidRDefault="00860702" w:rsidP="00860702">
            <w:pPr>
              <w:pStyle w:val="Table"/>
              <w:rPr>
                <w:b/>
                <w:bCs/>
              </w:rPr>
            </w:pPr>
            <w:r w:rsidRPr="00B3556C">
              <w:rPr>
                <w:b/>
                <w:bCs/>
              </w:rPr>
              <w:t>Recall</w:t>
            </w:r>
          </w:p>
        </w:tc>
        <w:tc>
          <w:tcPr>
            <w:tcW w:w="964" w:type="dxa"/>
            <w:vAlign w:val="center"/>
          </w:tcPr>
          <w:p w14:paraId="36E95F4F" w14:textId="77777777" w:rsidR="00860702" w:rsidRDefault="00860702" w:rsidP="00860702">
            <w:pPr>
              <w:pStyle w:val="Table"/>
            </w:pPr>
            <w:r>
              <w:t>0.898</w:t>
            </w:r>
          </w:p>
        </w:tc>
        <w:tc>
          <w:tcPr>
            <w:tcW w:w="964" w:type="dxa"/>
            <w:vAlign w:val="center"/>
          </w:tcPr>
          <w:p w14:paraId="31FA2142" w14:textId="77777777" w:rsidR="00860702" w:rsidRDefault="00860702" w:rsidP="00860702">
            <w:pPr>
              <w:pStyle w:val="Table"/>
            </w:pPr>
            <w:r>
              <w:t>0.945</w:t>
            </w:r>
          </w:p>
        </w:tc>
        <w:tc>
          <w:tcPr>
            <w:tcW w:w="737" w:type="dxa"/>
            <w:vAlign w:val="center"/>
          </w:tcPr>
          <w:p w14:paraId="63DAA65C" w14:textId="77777777" w:rsidR="00860702" w:rsidRDefault="00860702" w:rsidP="00860702">
            <w:pPr>
              <w:pStyle w:val="Table"/>
            </w:pPr>
            <w:r>
              <w:t>0.892</w:t>
            </w:r>
          </w:p>
        </w:tc>
        <w:tc>
          <w:tcPr>
            <w:tcW w:w="1247" w:type="dxa"/>
            <w:vAlign w:val="center"/>
          </w:tcPr>
          <w:p w14:paraId="562CF8E7" w14:textId="77777777" w:rsidR="00860702" w:rsidRDefault="00860702" w:rsidP="00860702">
            <w:pPr>
              <w:pStyle w:val="Table"/>
              <w:jc w:val="center"/>
            </w:pPr>
            <w:r>
              <w:t>0.912</w:t>
            </w:r>
          </w:p>
        </w:tc>
        <w:tc>
          <w:tcPr>
            <w:tcW w:w="1361" w:type="dxa"/>
            <w:vAlign w:val="center"/>
          </w:tcPr>
          <w:p w14:paraId="16559BD3" w14:textId="77777777" w:rsidR="00860702" w:rsidRDefault="00860702" w:rsidP="00860702">
            <w:pPr>
              <w:pStyle w:val="Table"/>
              <w:jc w:val="center"/>
            </w:pPr>
            <w:r>
              <w:t>0.918</w:t>
            </w:r>
          </w:p>
        </w:tc>
      </w:tr>
      <w:tr w:rsidR="00860702" w14:paraId="69FE93D8" w14:textId="77777777" w:rsidTr="00860702">
        <w:trPr>
          <w:trHeight w:val="283"/>
        </w:trPr>
        <w:tc>
          <w:tcPr>
            <w:tcW w:w="1134" w:type="dxa"/>
            <w:vAlign w:val="center"/>
          </w:tcPr>
          <w:p w14:paraId="702B3E97" w14:textId="77777777" w:rsidR="00860702" w:rsidRPr="00B3556C" w:rsidRDefault="00860702" w:rsidP="00860702">
            <w:pPr>
              <w:pStyle w:val="Table"/>
              <w:rPr>
                <w:b/>
                <w:bCs/>
              </w:rPr>
            </w:pPr>
            <w:r w:rsidRPr="00B3556C">
              <w:rPr>
                <w:b/>
                <w:bCs/>
              </w:rPr>
              <w:t>F1-Score</w:t>
            </w:r>
          </w:p>
        </w:tc>
        <w:tc>
          <w:tcPr>
            <w:tcW w:w="964" w:type="dxa"/>
            <w:vAlign w:val="center"/>
          </w:tcPr>
          <w:p w14:paraId="460D0B2F" w14:textId="77777777" w:rsidR="00860702" w:rsidRDefault="00860702" w:rsidP="00860702">
            <w:pPr>
              <w:pStyle w:val="Table"/>
            </w:pPr>
            <w:r>
              <w:t>0.889</w:t>
            </w:r>
          </w:p>
        </w:tc>
        <w:tc>
          <w:tcPr>
            <w:tcW w:w="964" w:type="dxa"/>
            <w:vAlign w:val="center"/>
          </w:tcPr>
          <w:p w14:paraId="7D72EC4D" w14:textId="77777777" w:rsidR="00860702" w:rsidRDefault="00860702" w:rsidP="00860702">
            <w:pPr>
              <w:pStyle w:val="Table"/>
            </w:pPr>
            <w:r>
              <w:t>0.920</w:t>
            </w:r>
          </w:p>
        </w:tc>
        <w:tc>
          <w:tcPr>
            <w:tcW w:w="737" w:type="dxa"/>
            <w:vAlign w:val="center"/>
          </w:tcPr>
          <w:p w14:paraId="3CE04B32" w14:textId="77777777" w:rsidR="00860702" w:rsidRDefault="00860702" w:rsidP="00860702">
            <w:pPr>
              <w:pStyle w:val="Table"/>
            </w:pPr>
            <w:r>
              <w:t>0.936</w:t>
            </w:r>
          </w:p>
        </w:tc>
        <w:tc>
          <w:tcPr>
            <w:tcW w:w="1247" w:type="dxa"/>
            <w:vAlign w:val="center"/>
          </w:tcPr>
          <w:p w14:paraId="03B19582" w14:textId="77777777" w:rsidR="00860702" w:rsidRDefault="00860702" w:rsidP="00860702">
            <w:pPr>
              <w:pStyle w:val="Table"/>
              <w:jc w:val="center"/>
            </w:pPr>
            <w:r>
              <w:t>0.915</w:t>
            </w:r>
          </w:p>
        </w:tc>
        <w:tc>
          <w:tcPr>
            <w:tcW w:w="1361" w:type="dxa"/>
            <w:vAlign w:val="center"/>
          </w:tcPr>
          <w:p w14:paraId="4EC1559F" w14:textId="77777777" w:rsidR="00860702" w:rsidRDefault="00860702" w:rsidP="00860702">
            <w:pPr>
              <w:pStyle w:val="Table"/>
              <w:jc w:val="center"/>
            </w:pPr>
            <w:r>
              <w:t>0.918</w:t>
            </w:r>
          </w:p>
        </w:tc>
      </w:tr>
      <w:tr w:rsidR="00860702" w14:paraId="0565F86C" w14:textId="77777777" w:rsidTr="003C5F1A">
        <w:trPr>
          <w:trHeight w:val="283"/>
        </w:trPr>
        <w:tc>
          <w:tcPr>
            <w:tcW w:w="1134" w:type="dxa"/>
            <w:tcBorders>
              <w:bottom w:val="single" w:sz="4" w:space="0" w:color="auto"/>
            </w:tcBorders>
            <w:vAlign w:val="center"/>
          </w:tcPr>
          <w:p w14:paraId="667AB290" w14:textId="77777777" w:rsidR="00860702" w:rsidRPr="00B3556C" w:rsidRDefault="00860702" w:rsidP="00860702">
            <w:pPr>
              <w:pStyle w:val="Table"/>
              <w:rPr>
                <w:b/>
                <w:bCs/>
              </w:rPr>
            </w:pPr>
            <w:r w:rsidRPr="00B3556C">
              <w:rPr>
                <w:b/>
                <w:bCs/>
              </w:rPr>
              <w:t>Support</w:t>
            </w:r>
          </w:p>
        </w:tc>
        <w:tc>
          <w:tcPr>
            <w:tcW w:w="964" w:type="dxa"/>
            <w:tcBorders>
              <w:bottom w:val="single" w:sz="4" w:space="0" w:color="auto"/>
            </w:tcBorders>
            <w:vAlign w:val="center"/>
          </w:tcPr>
          <w:p w14:paraId="0C212A23" w14:textId="77777777" w:rsidR="00860702" w:rsidRDefault="00860702" w:rsidP="00860702">
            <w:pPr>
              <w:pStyle w:val="Table"/>
            </w:pPr>
            <w:r>
              <w:t>49</w:t>
            </w:r>
          </w:p>
        </w:tc>
        <w:tc>
          <w:tcPr>
            <w:tcW w:w="964" w:type="dxa"/>
            <w:tcBorders>
              <w:bottom w:val="single" w:sz="4" w:space="0" w:color="auto"/>
            </w:tcBorders>
            <w:vAlign w:val="center"/>
          </w:tcPr>
          <w:p w14:paraId="6F5A42CD" w14:textId="77777777" w:rsidR="00860702" w:rsidRDefault="00860702" w:rsidP="00860702">
            <w:pPr>
              <w:pStyle w:val="Table"/>
            </w:pPr>
            <w:r>
              <w:t>109</w:t>
            </w:r>
          </w:p>
        </w:tc>
        <w:tc>
          <w:tcPr>
            <w:tcW w:w="737" w:type="dxa"/>
            <w:tcBorders>
              <w:bottom w:val="single" w:sz="4" w:space="0" w:color="auto"/>
            </w:tcBorders>
            <w:vAlign w:val="center"/>
          </w:tcPr>
          <w:p w14:paraId="74C19440" w14:textId="77777777" w:rsidR="00860702" w:rsidRDefault="00860702" w:rsidP="00860702">
            <w:pPr>
              <w:pStyle w:val="Table"/>
            </w:pPr>
            <w:r>
              <w:t>74</w:t>
            </w:r>
          </w:p>
        </w:tc>
        <w:tc>
          <w:tcPr>
            <w:tcW w:w="1247" w:type="dxa"/>
            <w:tcBorders>
              <w:bottom w:val="single" w:sz="4" w:space="0" w:color="auto"/>
            </w:tcBorders>
            <w:vAlign w:val="center"/>
          </w:tcPr>
          <w:p w14:paraId="41615D1A" w14:textId="77777777" w:rsidR="00860702" w:rsidRDefault="00860702" w:rsidP="00860702">
            <w:pPr>
              <w:pStyle w:val="Table"/>
              <w:jc w:val="center"/>
            </w:pPr>
            <w:r>
              <w:t>232</w:t>
            </w:r>
          </w:p>
        </w:tc>
        <w:tc>
          <w:tcPr>
            <w:tcW w:w="1361" w:type="dxa"/>
            <w:tcBorders>
              <w:bottom w:val="single" w:sz="4" w:space="0" w:color="auto"/>
            </w:tcBorders>
            <w:vAlign w:val="center"/>
          </w:tcPr>
          <w:p w14:paraId="4F3D800B" w14:textId="77777777" w:rsidR="00860702" w:rsidRDefault="00860702" w:rsidP="00860702">
            <w:pPr>
              <w:pStyle w:val="Table"/>
              <w:jc w:val="center"/>
            </w:pPr>
            <w:r>
              <w:t>232</w:t>
            </w:r>
          </w:p>
        </w:tc>
      </w:tr>
      <w:tr w:rsidR="00860702" w14:paraId="6F343484" w14:textId="77777777" w:rsidTr="003C5F1A">
        <w:trPr>
          <w:trHeight w:val="283"/>
        </w:trPr>
        <w:tc>
          <w:tcPr>
            <w:tcW w:w="1134" w:type="dxa"/>
            <w:tcBorders>
              <w:top w:val="single" w:sz="4" w:space="0" w:color="auto"/>
              <w:bottom w:val="single" w:sz="12" w:space="0" w:color="auto"/>
            </w:tcBorders>
            <w:vAlign w:val="center"/>
          </w:tcPr>
          <w:p w14:paraId="33F7F338" w14:textId="77777777" w:rsidR="00860702" w:rsidRPr="00BC69FD" w:rsidRDefault="00860702" w:rsidP="00860702">
            <w:pPr>
              <w:pStyle w:val="Table"/>
              <w:rPr>
                <w:b/>
                <w:bCs/>
              </w:rPr>
            </w:pPr>
            <w:r w:rsidRPr="00BC69FD">
              <w:rPr>
                <w:b/>
                <w:bCs/>
              </w:rPr>
              <w:t>Accuracy</w:t>
            </w:r>
          </w:p>
        </w:tc>
        <w:tc>
          <w:tcPr>
            <w:tcW w:w="964" w:type="dxa"/>
            <w:tcBorders>
              <w:top w:val="single" w:sz="4" w:space="0" w:color="auto"/>
              <w:bottom w:val="single" w:sz="12" w:space="0" w:color="auto"/>
            </w:tcBorders>
            <w:vAlign w:val="center"/>
          </w:tcPr>
          <w:p w14:paraId="4A3A76B9" w14:textId="77777777" w:rsidR="00860702" w:rsidRPr="00BC69FD" w:rsidRDefault="00860702" w:rsidP="00860702">
            <w:pPr>
              <w:pStyle w:val="Table"/>
              <w:rPr>
                <w:b/>
                <w:bCs/>
              </w:rPr>
            </w:pPr>
            <w:r w:rsidRPr="00BC69FD">
              <w:rPr>
                <w:b/>
                <w:bCs/>
              </w:rPr>
              <w:t>0.</w:t>
            </w:r>
            <w:r>
              <w:rPr>
                <w:b/>
                <w:bCs/>
              </w:rPr>
              <w:t>918</w:t>
            </w:r>
          </w:p>
        </w:tc>
        <w:tc>
          <w:tcPr>
            <w:tcW w:w="964" w:type="dxa"/>
            <w:tcBorders>
              <w:top w:val="single" w:sz="4" w:space="0" w:color="auto"/>
              <w:bottom w:val="single" w:sz="12" w:space="0" w:color="auto"/>
            </w:tcBorders>
            <w:vAlign w:val="center"/>
          </w:tcPr>
          <w:p w14:paraId="3FE966B5" w14:textId="77777777" w:rsidR="00860702" w:rsidRDefault="00860702" w:rsidP="00860702">
            <w:pPr>
              <w:pStyle w:val="Table"/>
            </w:pPr>
          </w:p>
        </w:tc>
        <w:tc>
          <w:tcPr>
            <w:tcW w:w="737" w:type="dxa"/>
            <w:tcBorders>
              <w:top w:val="single" w:sz="4" w:space="0" w:color="auto"/>
              <w:bottom w:val="single" w:sz="12" w:space="0" w:color="auto"/>
            </w:tcBorders>
            <w:vAlign w:val="center"/>
          </w:tcPr>
          <w:p w14:paraId="7815FCE0" w14:textId="77777777" w:rsidR="00860702" w:rsidRDefault="00860702" w:rsidP="00860702">
            <w:pPr>
              <w:pStyle w:val="Table"/>
            </w:pPr>
          </w:p>
        </w:tc>
        <w:tc>
          <w:tcPr>
            <w:tcW w:w="1247" w:type="dxa"/>
            <w:tcBorders>
              <w:top w:val="single" w:sz="4" w:space="0" w:color="auto"/>
              <w:bottom w:val="single" w:sz="12" w:space="0" w:color="auto"/>
            </w:tcBorders>
            <w:vAlign w:val="center"/>
          </w:tcPr>
          <w:p w14:paraId="7E931661" w14:textId="77777777" w:rsidR="00860702" w:rsidRDefault="00860702" w:rsidP="00860702">
            <w:pPr>
              <w:pStyle w:val="Table"/>
              <w:jc w:val="center"/>
            </w:pPr>
          </w:p>
        </w:tc>
        <w:tc>
          <w:tcPr>
            <w:tcW w:w="1361" w:type="dxa"/>
            <w:tcBorders>
              <w:top w:val="single" w:sz="4" w:space="0" w:color="auto"/>
              <w:bottom w:val="single" w:sz="12" w:space="0" w:color="auto"/>
            </w:tcBorders>
            <w:vAlign w:val="center"/>
          </w:tcPr>
          <w:p w14:paraId="6BCE94ED" w14:textId="77777777" w:rsidR="00860702" w:rsidRDefault="00860702" w:rsidP="00860702">
            <w:pPr>
              <w:pStyle w:val="Table"/>
            </w:pPr>
          </w:p>
        </w:tc>
      </w:tr>
    </w:tbl>
    <w:p w14:paraId="196C7C9F" w14:textId="7EFF3739" w:rsidR="004B24DD" w:rsidRDefault="001A669A" w:rsidP="007169AC">
      <w:pPr>
        <w:pStyle w:val="Picture"/>
        <w:spacing w:before="0"/>
      </w:pPr>
      <w:r>
        <w:drawing>
          <wp:inline distT="0" distB="0" distL="0" distR="0" wp14:anchorId="00AE29B2" wp14:editId="34824704">
            <wp:extent cx="1595887" cy="1224280"/>
            <wp:effectExtent l="0" t="0" r="4445" b="0"/>
            <wp:docPr id="2097545597"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45597" name="Picture 11" descr="Table&#10;&#10;Description automatically generated"/>
                    <pic:cNvPicPr/>
                  </pic:nvPicPr>
                  <pic:blipFill rotWithShape="1">
                    <a:blip r:embed="rId41"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34323B21" w14:textId="06133596" w:rsidR="00834992" w:rsidRDefault="00834992">
      <w:pPr>
        <w:spacing w:line="480" w:lineRule="auto"/>
        <w:jc w:val="left"/>
        <w:rPr>
          <w:noProof/>
          <w:sz w:val="20"/>
        </w:rPr>
      </w:pPr>
      <w:r>
        <w:br w:type="page"/>
      </w:r>
    </w:p>
    <w:p w14:paraId="5F82F0E9" w14:textId="58B61C48" w:rsidR="00DA4BF9" w:rsidRDefault="00556D0F" w:rsidP="00AF3A54">
      <w:pPr>
        <w:pStyle w:val="Tableheader"/>
        <w:keepNext/>
        <w:keepLines/>
      </w:pPr>
      <w:r>
        <w:lastRenderedPageBreak/>
        <w:t>Table 4.2</w:t>
      </w:r>
      <w:r w:rsidR="000053A7">
        <w:t>E</w:t>
      </w:r>
      <w:r>
        <w:t xml:space="preserve">: </w:t>
      </w:r>
      <w:r w:rsidR="000053A7">
        <w:t>Shapelet Transform Classifier</w:t>
      </w:r>
      <w:r>
        <w:t xml:space="preserve"> (</w:t>
      </w:r>
      <w:r w:rsidR="000053A7">
        <w:t>STC</w:t>
      </w:r>
      <w:r>
        <w:t>)</w:t>
      </w:r>
    </w:p>
    <w:tbl>
      <w:tblPr>
        <w:tblStyle w:val="APAReport"/>
        <w:tblpPr w:leftFromText="180" w:rightFromText="180" w:vertAnchor="text" w:horzAnchor="margin" w:tblpY="25"/>
        <w:tblW w:w="0" w:type="auto"/>
        <w:tblLook w:val="04A0" w:firstRow="1" w:lastRow="0" w:firstColumn="1" w:lastColumn="0" w:noHBand="0" w:noVBand="1"/>
      </w:tblPr>
      <w:tblGrid>
        <w:gridCol w:w="1134"/>
        <w:gridCol w:w="964"/>
        <w:gridCol w:w="964"/>
        <w:gridCol w:w="737"/>
        <w:gridCol w:w="1247"/>
        <w:gridCol w:w="1361"/>
      </w:tblGrid>
      <w:tr w:rsidR="000F0826" w14:paraId="0F234062"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4669C6B7" w14:textId="77777777" w:rsidR="000F0826" w:rsidRPr="00B3556C" w:rsidRDefault="000F0826" w:rsidP="00AF3A54">
            <w:pPr>
              <w:pStyle w:val="Table"/>
              <w:keepNext/>
              <w:keepLines/>
              <w:rPr>
                <w:b/>
                <w:bCs/>
              </w:rPr>
            </w:pPr>
          </w:p>
        </w:tc>
        <w:tc>
          <w:tcPr>
            <w:tcW w:w="964" w:type="dxa"/>
            <w:vAlign w:val="center"/>
          </w:tcPr>
          <w:p w14:paraId="62F924BC" w14:textId="77777777" w:rsidR="000F0826" w:rsidRPr="00B3556C" w:rsidRDefault="000F0826" w:rsidP="00AF3A54">
            <w:pPr>
              <w:pStyle w:val="Table"/>
              <w:keepNext/>
              <w:keepLines/>
              <w:rPr>
                <w:b/>
                <w:bCs/>
              </w:rPr>
            </w:pPr>
            <w:r w:rsidRPr="00B3556C">
              <w:rPr>
                <w:b/>
                <w:bCs/>
              </w:rPr>
              <w:t>Biking</w:t>
            </w:r>
          </w:p>
        </w:tc>
        <w:tc>
          <w:tcPr>
            <w:tcW w:w="964" w:type="dxa"/>
            <w:vAlign w:val="center"/>
          </w:tcPr>
          <w:p w14:paraId="0B031A5D" w14:textId="77777777" w:rsidR="000F0826" w:rsidRPr="00B3556C" w:rsidRDefault="000F0826" w:rsidP="00AF3A54">
            <w:pPr>
              <w:pStyle w:val="Table"/>
              <w:keepNext/>
              <w:keepLines/>
              <w:rPr>
                <w:b/>
                <w:bCs/>
              </w:rPr>
            </w:pPr>
            <w:r w:rsidRPr="00B3556C">
              <w:rPr>
                <w:b/>
                <w:bCs/>
              </w:rPr>
              <w:t>Running</w:t>
            </w:r>
          </w:p>
        </w:tc>
        <w:tc>
          <w:tcPr>
            <w:tcW w:w="737" w:type="dxa"/>
            <w:vAlign w:val="center"/>
          </w:tcPr>
          <w:p w14:paraId="11172200" w14:textId="77777777" w:rsidR="000F0826" w:rsidRPr="00B3556C" w:rsidRDefault="000F0826" w:rsidP="00AF3A54">
            <w:pPr>
              <w:pStyle w:val="Table"/>
              <w:keepNext/>
              <w:keepLines/>
              <w:rPr>
                <w:b/>
                <w:bCs/>
              </w:rPr>
            </w:pPr>
            <w:r w:rsidRPr="00B3556C">
              <w:rPr>
                <w:b/>
                <w:bCs/>
              </w:rPr>
              <w:t>Other</w:t>
            </w:r>
          </w:p>
        </w:tc>
        <w:tc>
          <w:tcPr>
            <w:tcW w:w="1247" w:type="dxa"/>
            <w:vAlign w:val="center"/>
          </w:tcPr>
          <w:p w14:paraId="3F802707" w14:textId="77777777" w:rsidR="000F0826" w:rsidRPr="00B3556C" w:rsidRDefault="000F0826" w:rsidP="00AF3A54">
            <w:pPr>
              <w:pStyle w:val="Table"/>
              <w:keepNext/>
              <w:keepLines/>
              <w:jc w:val="center"/>
              <w:rPr>
                <w:b/>
                <w:bCs/>
              </w:rPr>
            </w:pPr>
            <w:r w:rsidRPr="00B3556C">
              <w:rPr>
                <w:b/>
                <w:bCs/>
              </w:rPr>
              <w:t>Macro Avg</w:t>
            </w:r>
          </w:p>
        </w:tc>
        <w:tc>
          <w:tcPr>
            <w:tcW w:w="1361" w:type="dxa"/>
            <w:vAlign w:val="center"/>
          </w:tcPr>
          <w:p w14:paraId="326606E5" w14:textId="77777777" w:rsidR="000F0826" w:rsidRPr="00B3556C" w:rsidRDefault="000F0826" w:rsidP="00AF3A54">
            <w:pPr>
              <w:pStyle w:val="Table"/>
              <w:keepNext/>
              <w:keepLines/>
              <w:jc w:val="center"/>
              <w:rPr>
                <w:b/>
                <w:bCs/>
              </w:rPr>
            </w:pPr>
            <w:r w:rsidRPr="00B3556C">
              <w:rPr>
                <w:b/>
                <w:bCs/>
              </w:rPr>
              <w:t>Weighted Avg</w:t>
            </w:r>
          </w:p>
        </w:tc>
      </w:tr>
      <w:tr w:rsidR="000F0826" w14:paraId="552AB75C" w14:textId="77777777" w:rsidTr="000F0826">
        <w:trPr>
          <w:trHeight w:val="283"/>
        </w:trPr>
        <w:tc>
          <w:tcPr>
            <w:tcW w:w="1134" w:type="dxa"/>
            <w:vAlign w:val="center"/>
          </w:tcPr>
          <w:p w14:paraId="5669A420" w14:textId="77777777" w:rsidR="000F0826" w:rsidRPr="00B3556C" w:rsidRDefault="000F0826" w:rsidP="00AF3A54">
            <w:pPr>
              <w:pStyle w:val="Table"/>
              <w:keepNext/>
              <w:keepLines/>
              <w:rPr>
                <w:b/>
                <w:bCs/>
              </w:rPr>
            </w:pPr>
            <w:r w:rsidRPr="00B3556C">
              <w:rPr>
                <w:b/>
                <w:bCs/>
              </w:rPr>
              <w:t>Precision</w:t>
            </w:r>
          </w:p>
        </w:tc>
        <w:tc>
          <w:tcPr>
            <w:tcW w:w="964" w:type="dxa"/>
            <w:vAlign w:val="center"/>
          </w:tcPr>
          <w:p w14:paraId="2DCA4621" w14:textId="77777777" w:rsidR="000F0826" w:rsidRDefault="000F0826" w:rsidP="00AF3A54">
            <w:pPr>
              <w:pStyle w:val="Table"/>
              <w:keepNext/>
              <w:keepLines/>
            </w:pPr>
            <w:r>
              <w:t>0.857</w:t>
            </w:r>
          </w:p>
        </w:tc>
        <w:tc>
          <w:tcPr>
            <w:tcW w:w="964" w:type="dxa"/>
            <w:vAlign w:val="center"/>
          </w:tcPr>
          <w:p w14:paraId="43F1260C" w14:textId="77777777" w:rsidR="000F0826" w:rsidRDefault="000F0826" w:rsidP="00AF3A54">
            <w:pPr>
              <w:pStyle w:val="Table"/>
              <w:keepNext/>
              <w:keepLines/>
            </w:pPr>
            <w:r>
              <w:t>0.842</w:t>
            </w:r>
          </w:p>
        </w:tc>
        <w:tc>
          <w:tcPr>
            <w:tcW w:w="737" w:type="dxa"/>
            <w:vAlign w:val="center"/>
          </w:tcPr>
          <w:p w14:paraId="154D6DD5" w14:textId="77777777" w:rsidR="000F0826" w:rsidRDefault="000F0826" w:rsidP="00AF3A54">
            <w:pPr>
              <w:pStyle w:val="Table"/>
              <w:keepNext/>
              <w:keepLines/>
            </w:pPr>
            <w:r>
              <w:t>0.952</w:t>
            </w:r>
          </w:p>
        </w:tc>
        <w:tc>
          <w:tcPr>
            <w:tcW w:w="1247" w:type="dxa"/>
            <w:vAlign w:val="center"/>
          </w:tcPr>
          <w:p w14:paraId="567B4531" w14:textId="77777777" w:rsidR="000F0826" w:rsidRDefault="000F0826" w:rsidP="00AF3A54">
            <w:pPr>
              <w:pStyle w:val="Table"/>
              <w:keepNext/>
              <w:keepLines/>
              <w:jc w:val="center"/>
            </w:pPr>
            <w:r>
              <w:t>0.884</w:t>
            </w:r>
          </w:p>
        </w:tc>
        <w:tc>
          <w:tcPr>
            <w:tcW w:w="1361" w:type="dxa"/>
            <w:vAlign w:val="center"/>
          </w:tcPr>
          <w:p w14:paraId="521A4736" w14:textId="77777777" w:rsidR="000F0826" w:rsidRDefault="000F0826" w:rsidP="00AF3A54">
            <w:pPr>
              <w:pStyle w:val="Table"/>
              <w:keepNext/>
              <w:keepLines/>
              <w:jc w:val="center"/>
            </w:pPr>
            <w:r>
              <w:t>0.880</w:t>
            </w:r>
          </w:p>
        </w:tc>
      </w:tr>
      <w:tr w:rsidR="000F0826" w14:paraId="0DEFCF3C" w14:textId="77777777" w:rsidTr="000F0826">
        <w:trPr>
          <w:trHeight w:val="283"/>
        </w:trPr>
        <w:tc>
          <w:tcPr>
            <w:tcW w:w="1134" w:type="dxa"/>
            <w:vAlign w:val="center"/>
          </w:tcPr>
          <w:p w14:paraId="62C92EF8" w14:textId="77777777" w:rsidR="000F0826" w:rsidRPr="00B3556C" w:rsidRDefault="000F0826" w:rsidP="00AF3A54">
            <w:pPr>
              <w:pStyle w:val="Table"/>
              <w:keepNext/>
              <w:keepLines/>
              <w:rPr>
                <w:b/>
                <w:bCs/>
              </w:rPr>
            </w:pPr>
            <w:r w:rsidRPr="00B3556C">
              <w:rPr>
                <w:b/>
                <w:bCs/>
              </w:rPr>
              <w:t>Recall</w:t>
            </w:r>
          </w:p>
        </w:tc>
        <w:tc>
          <w:tcPr>
            <w:tcW w:w="964" w:type="dxa"/>
            <w:vAlign w:val="center"/>
          </w:tcPr>
          <w:p w14:paraId="5B1BC52C" w14:textId="77777777" w:rsidR="000F0826" w:rsidRDefault="000F0826" w:rsidP="00AF3A54">
            <w:pPr>
              <w:pStyle w:val="Table"/>
              <w:keepNext/>
              <w:keepLines/>
            </w:pPr>
            <w:r>
              <w:t>0.857</w:t>
            </w:r>
          </w:p>
        </w:tc>
        <w:tc>
          <w:tcPr>
            <w:tcW w:w="964" w:type="dxa"/>
            <w:vAlign w:val="center"/>
          </w:tcPr>
          <w:p w14:paraId="53680419" w14:textId="77777777" w:rsidR="000F0826" w:rsidRDefault="000F0826" w:rsidP="00AF3A54">
            <w:pPr>
              <w:pStyle w:val="Table"/>
              <w:keepNext/>
              <w:keepLines/>
            </w:pPr>
            <w:r>
              <w:t>0.927</w:t>
            </w:r>
          </w:p>
        </w:tc>
        <w:tc>
          <w:tcPr>
            <w:tcW w:w="737" w:type="dxa"/>
            <w:vAlign w:val="center"/>
          </w:tcPr>
          <w:p w14:paraId="58720820" w14:textId="77777777" w:rsidR="000F0826" w:rsidRDefault="000F0826" w:rsidP="00AF3A54">
            <w:pPr>
              <w:pStyle w:val="Table"/>
              <w:keepNext/>
              <w:keepLines/>
            </w:pPr>
            <w:r>
              <w:t>0.811</w:t>
            </w:r>
          </w:p>
        </w:tc>
        <w:tc>
          <w:tcPr>
            <w:tcW w:w="1247" w:type="dxa"/>
            <w:vAlign w:val="center"/>
          </w:tcPr>
          <w:p w14:paraId="29AE93AF" w14:textId="77777777" w:rsidR="000F0826" w:rsidRDefault="000F0826" w:rsidP="00AF3A54">
            <w:pPr>
              <w:pStyle w:val="Table"/>
              <w:keepNext/>
              <w:keepLines/>
              <w:jc w:val="center"/>
            </w:pPr>
            <w:r>
              <w:t>0.865</w:t>
            </w:r>
          </w:p>
        </w:tc>
        <w:tc>
          <w:tcPr>
            <w:tcW w:w="1361" w:type="dxa"/>
            <w:vAlign w:val="center"/>
          </w:tcPr>
          <w:p w14:paraId="2964752C" w14:textId="77777777" w:rsidR="000F0826" w:rsidRDefault="000F0826" w:rsidP="00AF3A54">
            <w:pPr>
              <w:pStyle w:val="Table"/>
              <w:keepNext/>
              <w:keepLines/>
              <w:jc w:val="center"/>
            </w:pPr>
            <w:r>
              <w:t>0.875</w:t>
            </w:r>
          </w:p>
        </w:tc>
      </w:tr>
      <w:tr w:rsidR="000F0826" w14:paraId="78F85B3D" w14:textId="77777777" w:rsidTr="000F0826">
        <w:trPr>
          <w:trHeight w:val="283"/>
        </w:trPr>
        <w:tc>
          <w:tcPr>
            <w:tcW w:w="1134" w:type="dxa"/>
            <w:vAlign w:val="center"/>
          </w:tcPr>
          <w:p w14:paraId="43EDF7C1" w14:textId="77777777" w:rsidR="000F0826" w:rsidRPr="00B3556C" w:rsidRDefault="000F0826" w:rsidP="00AF3A54">
            <w:pPr>
              <w:pStyle w:val="Table"/>
              <w:keepNext/>
              <w:keepLines/>
              <w:rPr>
                <w:b/>
                <w:bCs/>
              </w:rPr>
            </w:pPr>
            <w:r w:rsidRPr="00B3556C">
              <w:rPr>
                <w:b/>
                <w:bCs/>
              </w:rPr>
              <w:t>F1-Score</w:t>
            </w:r>
          </w:p>
        </w:tc>
        <w:tc>
          <w:tcPr>
            <w:tcW w:w="964" w:type="dxa"/>
            <w:vAlign w:val="center"/>
          </w:tcPr>
          <w:p w14:paraId="1B46817B" w14:textId="77777777" w:rsidR="000F0826" w:rsidRDefault="000F0826" w:rsidP="00AF3A54">
            <w:pPr>
              <w:pStyle w:val="Table"/>
              <w:keepNext/>
              <w:keepLines/>
            </w:pPr>
            <w:r>
              <w:t>0.857</w:t>
            </w:r>
          </w:p>
        </w:tc>
        <w:tc>
          <w:tcPr>
            <w:tcW w:w="964" w:type="dxa"/>
            <w:vAlign w:val="center"/>
          </w:tcPr>
          <w:p w14:paraId="7AE20167" w14:textId="77777777" w:rsidR="000F0826" w:rsidRDefault="000F0826" w:rsidP="00AF3A54">
            <w:pPr>
              <w:pStyle w:val="Table"/>
              <w:keepNext/>
              <w:keepLines/>
            </w:pPr>
            <w:r>
              <w:t>0.882</w:t>
            </w:r>
          </w:p>
        </w:tc>
        <w:tc>
          <w:tcPr>
            <w:tcW w:w="737" w:type="dxa"/>
            <w:vAlign w:val="center"/>
          </w:tcPr>
          <w:p w14:paraId="4B5CD5B0" w14:textId="77777777" w:rsidR="000F0826" w:rsidRDefault="000F0826" w:rsidP="00AF3A54">
            <w:pPr>
              <w:pStyle w:val="Table"/>
              <w:keepNext/>
              <w:keepLines/>
            </w:pPr>
            <w:r>
              <w:t>0.876</w:t>
            </w:r>
          </w:p>
        </w:tc>
        <w:tc>
          <w:tcPr>
            <w:tcW w:w="1247" w:type="dxa"/>
            <w:vAlign w:val="center"/>
          </w:tcPr>
          <w:p w14:paraId="437E91C9" w14:textId="77777777" w:rsidR="000F0826" w:rsidRDefault="000F0826" w:rsidP="00AF3A54">
            <w:pPr>
              <w:pStyle w:val="Table"/>
              <w:keepNext/>
              <w:keepLines/>
              <w:jc w:val="center"/>
            </w:pPr>
            <w:r>
              <w:t>0.872</w:t>
            </w:r>
          </w:p>
        </w:tc>
        <w:tc>
          <w:tcPr>
            <w:tcW w:w="1361" w:type="dxa"/>
            <w:vAlign w:val="center"/>
          </w:tcPr>
          <w:p w14:paraId="69ABA57B" w14:textId="77777777" w:rsidR="000F0826" w:rsidRDefault="000F0826" w:rsidP="00AF3A54">
            <w:pPr>
              <w:pStyle w:val="Table"/>
              <w:keepNext/>
              <w:keepLines/>
              <w:jc w:val="center"/>
            </w:pPr>
            <w:r>
              <w:t>0.875</w:t>
            </w:r>
          </w:p>
        </w:tc>
      </w:tr>
      <w:tr w:rsidR="000F0826" w14:paraId="148E1E2F" w14:textId="77777777" w:rsidTr="000F0826">
        <w:trPr>
          <w:trHeight w:val="283"/>
        </w:trPr>
        <w:tc>
          <w:tcPr>
            <w:tcW w:w="1134" w:type="dxa"/>
            <w:tcBorders>
              <w:bottom w:val="single" w:sz="4" w:space="0" w:color="auto"/>
            </w:tcBorders>
            <w:vAlign w:val="center"/>
          </w:tcPr>
          <w:p w14:paraId="6AD12127" w14:textId="77777777" w:rsidR="000F0826" w:rsidRPr="00B3556C" w:rsidRDefault="000F0826" w:rsidP="00AF3A54">
            <w:pPr>
              <w:pStyle w:val="Table"/>
              <w:keepNext/>
              <w:keepLines/>
              <w:rPr>
                <w:b/>
                <w:bCs/>
              </w:rPr>
            </w:pPr>
            <w:r w:rsidRPr="00B3556C">
              <w:rPr>
                <w:b/>
                <w:bCs/>
              </w:rPr>
              <w:t>Support</w:t>
            </w:r>
          </w:p>
        </w:tc>
        <w:tc>
          <w:tcPr>
            <w:tcW w:w="964" w:type="dxa"/>
            <w:tcBorders>
              <w:bottom w:val="single" w:sz="4" w:space="0" w:color="auto"/>
            </w:tcBorders>
            <w:vAlign w:val="center"/>
          </w:tcPr>
          <w:p w14:paraId="73F1C7E1" w14:textId="77777777" w:rsidR="000F0826" w:rsidRDefault="000F0826" w:rsidP="00AF3A54">
            <w:pPr>
              <w:pStyle w:val="Table"/>
              <w:keepNext/>
              <w:keepLines/>
            </w:pPr>
            <w:r>
              <w:t>49</w:t>
            </w:r>
          </w:p>
        </w:tc>
        <w:tc>
          <w:tcPr>
            <w:tcW w:w="964" w:type="dxa"/>
            <w:tcBorders>
              <w:bottom w:val="single" w:sz="4" w:space="0" w:color="auto"/>
            </w:tcBorders>
            <w:vAlign w:val="center"/>
          </w:tcPr>
          <w:p w14:paraId="1D8E068A" w14:textId="77777777" w:rsidR="000F0826" w:rsidRDefault="000F0826" w:rsidP="00AF3A54">
            <w:pPr>
              <w:pStyle w:val="Table"/>
              <w:keepNext/>
              <w:keepLines/>
            </w:pPr>
            <w:r>
              <w:t>109</w:t>
            </w:r>
          </w:p>
        </w:tc>
        <w:tc>
          <w:tcPr>
            <w:tcW w:w="737" w:type="dxa"/>
            <w:tcBorders>
              <w:bottom w:val="single" w:sz="4" w:space="0" w:color="auto"/>
            </w:tcBorders>
            <w:vAlign w:val="center"/>
          </w:tcPr>
          <w:p w14:paraId="6C9DA316" w14:textId="77777777" w:rsidR="000F0826" w:rsidRDefault="000F0826" w:rsidP="00AF3A54">
            <w:pPr>
              <w:pStyle w:val="Table"/>
              <w:keepNext/>
              <w:keepLines/>
            </w:pPr>
            <w:r>
              <w:t>74</w:t>
            </w:r>
          </w:p>
        </w:tc>
        <w:tc>
          <w:tcPr>
            <w:tcW w:w="1247" w:type="dxa"/>
            <w:tcBorders>
              <w:bottom w:val="single" w:sz="4" w:space="0" w:color="auto"/>
            </w:tcBorders>
            <w:vAlign w:val="center"/>
          </w:tcPr>
          <w:p w14:paraId="768683B7" w14:textId="77777777" w:rsidR="000F0826" w:rsidRDefault="000F0826" w:rsidP="00AF3A54">
            <w:pPr>
              <w:pStyle w:val="Table"/>
              <w:keepNext/>
              <w:keepLines/>
              <w:jc w:val="center"/>
            </w:pPr>
            <w:r>
              <w:t>232</w:t>
            </w:r>
          </w:p>
        </w:tc>
        <w:tc>
          <w:tcPr>
            <w:tcW w:w="1361" w:type="dxa"/>
            <w:tcBorders>
              <w:bottom w:val="single" w:sz="4" w:space="0" w:color="auto"/>
            </w:tcBorders>
            <w:vAlign w:val="center"/>
          </w:tcPr>
          <w:p w14:paraId="21780615" w14:textId="77777777" w:rsidR="000F0826" w:rsidRDefault="000F0826" w:rsidP="00AF3A54">
            <w:pPr>
              <w:pStyle w:val="Table"/>
              <w:keepNext/>
              <w:keepLines/>
              <w:jc w:val="center"/>
            </w:pPr>
            <w:r>
              <w:t>232</w:t>
            </w:r>
          </w:p>
        </w:tc>
      </w:tr>
      <w:tr w:rsidR="000F0826" w14:paraId="0D29E3C2" w14:textId="77777777" w:rsidTr="000F0826">
        <w:trPr>
          <w:trHeight w:val="283"/>
        </w:trPr>
        <w:tc>
          <w:tcPr>
            <w:tcW w:w="1134" w:type="dxa"/>
            <w:tcBorders>
              <w:top w:val="single" w:sz="4" w:space="0" w:color="auto"/>
              <w:bottom w:val="single" w:sz="12" w:space="0" w:color="auto"/>
            </w:tcBorders>
            <w:vAlign w:val="center"/>
          </w:tcPr>
          <w:p w14:paraId="2B28C0A6" w14:textId="77777777" w:rsidR="000F0826" w:rsidRPr="00BC69FD" w:rsidRDefault="000F0826" w:rsidP="00AF3A54">
            <w:pPr>
              <w:pStyle w:val="Table"/>
              <w:keepNext/>
              <w:keepLines/>
              <w:rPr>
                <w:b/>
                <w:bCs/>
              </w:rPr>
            </w:pPr>
            <w:r w:rsidRPr="00BC69FD">
              <w:rPr>
                <w:b/>
                <w:bCs/>
              </w:rPr>
              <w:t>Accuracy</w:t>
            </w:r>
          </w:p>
        </w:tc>
        <w:tc>
          <w:tcPr>
            <w:tcW w:w="964" w:type="dxa"/>
            <w:tcBorders>
              <w:top w:val="single" w:sz="4" w:space="0" w:color="auto"/>
              <w:bottom w:val="single" w:sz="12" w:space="0" w:color="auto"/>
            </w:tcBorders>
            <w:vAlign w:val="center"/>
          </w:tcPr>
          <w:p w14:paraId="55737665" w14:textId="77777777" w:rsidR="000F0826" w:rsidRPr="00BC69FD" w:rsidRDefault="000F0826" w:rsidP="00AF3A54">
            <w:pPr>
              <w:pStyle w:val="Table"/>
              <w:keepNext/>
              <w:keepLines/>
              <w:rPr>
                <w:b/>
                <w:bCs/>
              </w:rPr>
            </w:pPr>
            <w:r w:rsidRPr="00BC69FD">
              <w:rPr>
                <w:b/>
                <w:bCs/>
              </w:rPr>
              <w:t>0.</w:t>
            </w:r>
            <w:r>
              <w:rPr>
                <w:b/>
                <w:bCs/>
              </w:rPr>
              <w:t>875</w:t>
            </w:r>
          </w:p>
        </w:tc>
        <w:tc>
          <w:tcPr>
            <w:tcW w:w="964" w:type="dxa"/>
            <w:tcBorders>
              <w:top w:val="single" w:sz="4" w:space="0" w:color="auto"/>
              <w:bottom w:val="single" w:sz="12" w:space="0" w:color="auto"/>
            </w:tcBorders>
            <w:vAlign w:val="center"/>
          </w:tcPr>
          <w:p w14:paraId="4991F594" w14:textId="77777777" w:rsidR="000F0826" w:rsidRDefault="000F0826" w:rsidP="00AF3A54">
            <w:pPr>
              <w:pStyle w:val="Table"/>
              <w:keepNext/>
              <w:keepLines/>
            </w:pPr>
          </w:p>
        </w:tc>
        <w:tc>
          <w:tcPr>
            <w:tcW w:w="737" w:type="dxa"/>
            <w:tcBorders>
              <w:top w:val="single" w:sz="4" w:space="0" w:color="auto"/>
              <w:bottom w:val="single" w:sz="12" w:space="0" w:color="auto"/>
            </w:tcBorders>
            <w:vAlign w:val="center"/>
          </w:tcPr>
          <w:p w14:paraId="7F871663" w14:textId="77777777" w:rsidR="000F0826" w:rsidRDefault="000F0826" w:rsidP="00AF3A54">
            <w:pPr>
              <w:pStyle w:val="Table"/>
              <w:keepNext/>
              <w:keepLines/>
            </w:pPr>
          </w:p>
        </w:tc>
        <w:tc>
          <w:tcPr>
            <w:tcW w:w="1247" w:type="dxa"/>
            <w:tcBorders>
              <w:top w:val="single" w:sz="4" w:space="0" w:color="auto"/>
              <w:bottom w:val="single" w:sz="12" w:space="0" w:color="auto"/>
            </w:tcBorders>
            <w:vAlign w:val="center"/>
          </w:tcPr>
          <w:p w14:paraId="7C72DC2E" w14:textId="77777777" w:rsidR="000F0826" w:rsidRDefault="000F0826" w:rsidP="00AF3A54">
            <w:pPr>
              <w:pStyle w:val="Table"/>
              <w:keepNext/>
              <w:keepLines/>
              <w:jc w:val="center"/>
            </w:pPr>
          </w:p>
        </w:tc>
        <w:tc>
          <w:tcPr>
            <w:tcW w:w="1361" w:type="dxa"/>
            <w:tcBorders>
              <w:top w:val="single" w:sz="4" w:space="0" w:color="auto"/>
              <w:bottom w:val="single" w:sz="12" w:space="0" w:color="auto"/>
            </w:tcBorders>
            <w:vAlign w:val="center"/>
          </w:tcPr>
          <w:p w14:paraId="5D75D99A" w14:textId="77777777" w:rsidR="000F0826" w:rsidRDefault="000F0826" w:rsidP="00AF3A54">
            <w:pPr>
              <w:pStyle w:val="Table"/>
              <w:keepNext/>
              <w:keepLines/>
            </w:pPr>
          </w:p>
        </w:tc>
      </w:tr>
    </w:tbl>
    <w:p w14:paraId="6DD4CEDC" w14:textId="41A25F67" w:rsidR="000053A7" w:rsidRDefault="00866055" w:rsidP="000F0826">
      <w:pPr>
        <w:pStyle w:val="Picture"/>
        <w:keepNext/>
        <w:keepLines/>
        <w:spacing w:before="0"/>
      </w:pPr>
      <w:r>
        <w:drawing>
          <wp:inline distT="0" distB="0" distL="0" distR="0" wp14:anchorId="0D32C30B" wp14:editId="48C24095">
            <wp:extent cx="1595887" cy="1224280"/>
            <wp:effectExtent l="0" t="0" r="4445" b="0"/>
            <wp:docPr id="1830278378"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8378" name="Picture 12" descr="Table&#10;&#10;Description automatically generated"/>
                    <pic:cNvPicPr/>
                  </pic:nvPicPr>
                  <pic:blipFill rotWithShape="1">
                    <a:blip r:embed="rId42"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057218E6" w14:textId="3626CDE8" w:rsidR="00BC524F" w:rsidRDefault="000053A7" w:rsidP="00796BA7">
      <w:pPr>
        <w:pStyle w:val="Tableheader"/>
        <w:rPr>
          <w:lang w:eastAsia="en-US"/>
        </w:rPr>
      </w:pPr>
      <w:r>
        <w:t xml:space="preserve">Table 4.2F: </w:t>
      </w:r>
      <w:r w:rsidR="00D552CA">
        <w:t>k-Nearest Neighbours Time Series</w:t>
      </w:r>
      <w:r>
        <w:t xml:space="preserve"> (</w:t>
      </w:r>
      <w:r w:rsidR="00D552CA">
        <w:t>kNN-TS</w:t>
      </w:r>
      <w:r>
        <w:t>)</w:t>
      </w:r>
      <w:r w:rsidR="00BC524F" w:rsidRPr="00BC524F">
        <w:rPr>
          <w:lang w:eastAsia="en-US"/>
        </w:rPr>
        <w:t xml:space="preserve"> </w:t>
      </w:r>
    </w:p>
    <w:tbl>
      <w:tblPr>
        <w:tblStyle w:val="APAReport"/>
        <w:tblpPr w:leftFromText="180" w:rightFromText="180" w:vertAnchor="text" w:horzAnchor="margin" w:tblpY="44"/>
        <w:tblW w:w="0" w:type="auto"/>
        <w:tblLook w:val="04A0" w:firstRow="1" w:lastRow="0" w:firstColumn="1" w:lastColumn="0" w:noHBand="0" w:noVBand="1"/>
      </w:tblPr>
      <w:tblGrid>
        <w:gridCol w:w="1134"/>
        <w:gridCol w:w="964"/>
        <w:gridCol w:w="964"/>
        <w:gridCol w:w="737"/>
        <w:gridCol w:w="1247"/>
        <w:gridCol w:w="1361"/>
      </w:tblGrid>
      <w:tr w:rsidR="000F0826" w14:paraId="33DC8831"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0300AFFF" w14:textId="77777777" w:rsidR="000F0826" w:rsidRPr="00B3556C" w:rsidRDefault="000F0826" w:rsidP="000F0826">
            <w:pPr>
              <w:pStyle w:val="Table"/>
              <w:rPr>
                <w:b/>
                <w:bCs/>
              </w:rPr>
            </w:pPr>
          </w:p>
        </w:tc>
        <w:tc>
          <w:tcPr>
            <w:tcW w:w="964" w:type="dxa"/>
            <w:vAlign w:val="center"/>
          </w:tcPr>
          <w:p w14:paraId="4C6C7D90" w14:textId="77777777" w:rsidR="000F0826" w:rsidRPr="00B3556C" w:rsidRDefault="000F0826" w:rsidP="000F0826">
            <w:pPr>
              <w:pStyle w:val="Table"/>
              <w:rPr>
                <w:b/>
                <w:bCs/>
              </w:rPr>
            </w:pPr>
            <w:r w:rsidRPr="00B3556C">
              <w:rPr>
                <w:b/>
                <w:bCs/>
              </w:rPr>
              <w:t>Biking</w:t>
            </w:r>
          </w:p>
        </w:tc>
        <w:tc>
          <w:tcPr>
            <w:tcW w:w="964" w:type="dxa"/>
            <w:vAlign w:val="center"/>
          </w:tcPr>
          <w:p w14:paraId="7919D26E" w14:textId="77777777" w:rsidR="000F0826" w:rsidRPr="00B3556C" w:rsidRDefault="000F0826" w:rsidP="000F0826">
            <w:pPr>
              <w:pStyle w:val="Table"/>
              <w:rPr>
                <w:b/>
                <w:bCs/>
              </w:rPr>
            </w:pPr>
            <w:r w:rsidRPr="00B3556C">
              <w:rPr>
                <w:b/>
                <w:bCs/>
              </w:rPr>
              <w:t>Running</w:t>
            </w:r>
          </w:p>
        </w:tc>
        <w:tc>
          <w:tcPr>
            <w:tcW w:w="737" w:type="dxa"/>
            <w:vAlign w:val="center"/>
          </w:tcPr>
          <w:p w14:paraId="6EAAC3FD" w14:textId="77777777" w:rsidR="000F0826" w:rsidRPr="00B3556C" w:rsidRDefault="000F0826" w:rsidP="000F0826">
            <w:pPr>
              <w:pStyle w:val="Table"/>
              <w:rPr>
                <w:b/>
                <w:bCs/>
              </w:rPr>
            </w:pPr>
            <w:r w:rsidRPr="00B3556C">
              <w:rPr>
                <w:b/>
                <w:bCs/>
              </w:rPr>
              <w:t>Other</w:t>
            </w:r>
          </w:p>
        </w:tc>
        <w:tc>
          <w:tcPr>
            <w:tcW w:w="1247" w:type="dxa"/>
            <w:vAlign w:val="center"/>
          </w:tcPr>
          <w:p w14:paraId="282DAED5" w14:textId="77777777" w:rsidR="000F0826" w:rsidRPr="00B3556C" w:rsidRDefault="000F0826" w:rsidP="000F0826">
            <w:pPr>
              <w:pStyle w:val="Table"/>
              <w:jc w:val="center"/>
              <w:rPr>
                <w:b/>
                <w:bCs/>
              </w:rPr>
            </w:pPr>
            <w:r w:rsidRPr="00B3556C">
              <w:rPr>
                <w:b/>
                <w:bCs/>
              </w:rPr>
              <w:t>Macro Avg</w:t>
            </w:r>
          </w:p>
        </w:tc>
        <w:tc>
          <w:tcPr>
            <w:tcW w:w="1361" w:type="dxa"/>
            <w:vAlign w:val="center"/>
          </w:tcPr>
          <w:p w14:paraId="7B98E6D6" w14:textId="77777777" w:rsidR="000F0826" w:rsidRPr="00B3556C" w:rsidRDefault="000F0826" w:rsidP="000F0826">
            <w:pPr>
              <w:pStyle w:val="Table"/>
              <w:jc w:val="center"/>
              <w:rPr>
                <w:b/>
                <w:bCs/>
              </w:rPr>
            </w:pPr>
            <w:r w:rsidRPr="00B3556C">
              <w:rPr>
                <w:b/>
                <w:bCs/>
              </w:rPr>
              <w:t>Weighted Avg</w:t>
            </w:r>
          </w:p>
        </w:tc>
      </w:tr>
      <w:tr w:rsidR="000F0826" w14:paraId="7271AA38" w14:textId="77777777" w:rsidTr="000F0826">
        <w:trPr>
          <w:trHeight w:val="283"/>
        </w:trPr>
        <w:tc>
          <w:tcPr>
            <w:tcW w:w="1134" w:type="dxa"/>
            <w:vAlign w:val="center"/>
          </w:tcPr>
          <w:p w14:paraId="2E61A1BC" w14:textId="77777777" w:rsidR="000F0826" w:rsidRPr="00B3556C" w:rsidRDefault="000F0826" w:rsidP="000F0826">
            <w:pPr>
              <w:pStyle w:val="Table"/>
              <w:rPr>
                <w:b/>
                <w:bCs/>
              </w:rPr>
            </w:pPr>
            <w:r w:rsidRPr="00B3556C">
              <w:rPr>
                <w:b/>
                <w:bCs/>
              </w:rPr>
              <w:t>Precision</w:t>
            </w:r>
          </w:p>
        </w:tc>
        <w:tc>
          <w:tcPr>
            <w:tcW w:w="964" w:type="dxa"/>
            <w:vAlign w:val="center"/>
          </w:tcPr>
          <w:p w14:paraId="72866C48" w14:textId="77777777" w:rsidR="000F0826" w:rsidRDefault="000F0826" w:rsidP="000F0826">
            <w:pPr>
              <w:pStyle w:val="Table"/>
            </w:pPr>
            <w:r>
              <w:t>0.706</w:t>
            </w:r>
          </w:p>
        </w:tc>
        <w:tc>
          <w:tcPr>
            <w:tcW w:w="964" w:type="dxa"/>
            <w:vAlign w:val="center"/>
          </w:tcPr>
          <w:p w14:paraId="29F4EED5" w14:textId="77777777" w:rsidR="000F0826" w:rsidRDefault="000F0826" w:rsidP="000F0826">
            <w:pPr>
              <w:pStyle w:val="Table"/>
            </w:pPr>
            <w:r>
              <w:t>0.875</w:t>
            </w:r>
          </w:p>
        </w:tc>
        <w:tc>
          <w:tcPr>
            <w:tcW w:w="737" w:type="dxa"/>
            <w:vAlign w:val="center"/>
          </w:tcPr>
          <w:p w14:paraId="347B31C7" w14:textId="77777777" w:rsidR="000F0826" w:rsidRDefault="000F0826" w:rsidP="000F0826">
            <w:pPr>
              <w:pStyle w:val="Table"/>
            </w:pPr>
            <w:r>
              <w:t>0.710</w:t>
            </w:r>
          </w:p>
        </w:tc>
        <w:tc>
          <w:tcPr>
            <w:tcW w:w="1247" w:type="dxa"/>
            <w:vAlign w:val="center"/>
          </w:tcPr>
          <w:p w14:paraId="7531754F" w14:textId="77777777" w:rsidR="000F0826" w:rsidRDefault="000F0826" w:rsidP="000F0826">
            <w:pPr>
              <w:pStyle w:val="Table"/>
              <w:jc w:val="center"/>
            </w:pPr>
            <w:r>
              <w:t>0.764</w:t>
            </w:r>
          </w:p>
        </w:tc>
        <w:tc>
          <w:tcPr>
            <w:tcW w:w="1361" w:type="dxa"/>
            <w:vAlign w:val="center"/>
          </w:tcPr>
          <w:p w14:paraId="056E459F" w14:textId="77777777" w:rsidR="000F0826" w:rsidRDefault="000F0826" w:rsidP="000F0826">
            <w:pPr>
              <w:pStyle w:val="Table"/>
              <w:jc w:val="center"/>
            </w:pPr>
            <w:r>
              <w:t>0.787</w:t>
            </w:r>
          </w:p>
        </w:tc>
      </w:tr>
      <w:tr w:rsidR="000F0826" w14:paraId="1E3B20C5" w14:textId="77777777" w:rsidTr="000F0826">
        <w:trPr>
          <w:trHeight w:val="283"/>
        </w:trPr>
        <w:tc>
          <w:tcPr>
            <w:tcW w:w="1134" w:type="dxa"/>
            <w:vAlign w:val="center"/>
          </w:tcPr>
          <w:p w14:paraId="0D9C0ECC" w14:textId="77777777" w:rsidR="000F0826" w:rsidRPr="00B3556C" w:rsidRDefault="000F0826" w:rsidP="000F0826">
            <w:pPr>
              <w:pStyle w:val="Table"/>
              <w:rPr>
                <w:b/>
                <w:bCs/>
              </w:rPr>
            </w:pPr>
            <w:r w:rsidRPr="00B3556C">
              <w:rPr>
                <w:b/>
                <w:bCs/>
              </w:rPr>
              <w:t>Recall</w:t>
            </w:r>
          </w:p>
        </w:tc>
        <w:tc>
          <w:tcPr>
            <w:tcW w:w="964" w:type="dxa"/>
            <w:vAlign w:val="center"/>
          </w:tcPr>
          <w:p w14:paraId="36F063AE" w14:textId="77777777" w:rsidR="000F0826" w:rsidRDefault="000F0826" w:rsidP="000F0826">
            <w:pPr>
              <w:pStyle w:val="Table"/>
            </w:pPr>
            <w:r>
              <w:t>0.735</w:t>
            </w:r>
          </w:p>
        </w:tc>
        <w:tc>
          <w:tcPr>
            <w:tcW w:w="964" w:type="dxa"/>
            <w:vAlign w:val="center"/>
          </w:tcPr>
          <w:p w14:paraId="3F2CCD32" w14:textId="77777777" w:rsidR="000F0826" w:rsidRDefault="000F0826" w:rsidP="000F0826">
            <w:pPr>
              <w:pStyle w:val="Table"/>
            </w:pPr>
            <w:r>
              <w:t>0.706</w:t>
            </w:r>
          </w:p>
        </w:tc>
        <w:tc>
          <w:tcPr>
            <w:tcW w:w="737" w:type="dxa"/>
            <w:vAlign w:val="center"/>
          </w:tcPr>
          <w:p w14:paraId="34C8DFD7" w14:textId="77777777" w:rsidR="000F0826" w:rsidRDefault="000F0826" w:rsidP="000F0826">
            <w:pPr>
              <w:pStyle w:val="Table"/>
            </w:pPr>
            <w:r>
              <w:t>0.892</w:t>
            </w:r>
          </w:p>
        </w:tc>
        <w:tc>
          <w:tcPr>
            <w:tcW w:w="1247" w:type="dxa"/>
            <w:vAlign w:val="center"/>
          </w:tcPr>
          <w:p w14:paraId="19400B6E" w14:textId="77777777" w:rsidR="000F0826" w:rsidRDefault="000F0826" w:rsidP="000F0826">
            <w:pPr>
              <w:pStyle w:val="Table"/>
              <w:jc w:val="center"/>
            </w:pPr>
            <w:r>
              <w:t>0.778</w:t>
            </w:r>
          </w:p>
        </w:tc>
        <w:tc>
          <w:tcPr>
            <w:tcW w:w="1361" w:type="dxa"/>
            <w:vAlign w:val="center"/>
          </w:tcPr>
          <w:p w14:paraId="49034A03" w14:textId="77777777" w:rsidR="000F0826" w:rsidRDefault="000F0826" w:rsidP="000F0826">
            <w:pPr>
              <w:pStyle w:val="Table"/>
              <w:jc w:val="center"/>
            </w:pPr>
            <w:r>
              <w:t>0.772</w:t>
            </w:r>
          </w:p>
        </w:tc>
      </w:tr>
      <w:tr w:rsidR="000F0826" w14:paraId="42B3CE77" w14:textId="77777777" w:rsidTr="000F0826">
        <w:trPr>
          <w:trHeight w:val="283"/>
        </w:trPr>
        <w:tc>
          <w:tcPr>
            <w:tcW w:w="1134" w:type="dxa"/>
            <w:vAlign w:val="center"/>
          </w:tcPr>
          <w:p w14:paraId="5D64EA93" w14:textId="77777777" w:rsidR="000F0826" w:rsidRPr="00B3556C" w:rsidRDefault="000F0826" w:rsidP="000F0826">
            <w:pPr>
              <w:pStyle w:val="Table"/>
              <w:rPr>
                <w:b/>
                <w:bCs/>
              </w:rPr>
            </w:pPr>
            <w:r w:rsidRPr="00B3556C">
              <w:rPr>
                <w:b/>
                <w:bCs/>
              </w:rPr>
              <w:t>F1-Score</w:t>
            </w:r>
          </w:p>
        </w:tc>
        <w:tc>
          <w:tcPr>
            <w:tcW w:w="964" w:type="dxa"/>
            <w:vAlign w:val="center"/>
          </w:tcPr>
          <w:p w14:paraId="0387EE69" w14:textId="77777777" w:rsidR="000F0826" w:rsidRDefault="000F0826" w:rsidP="000F0826">
            <w:pPr>
              <w:pStyle w:val="Table"/>
            </w:pPr>
            <w:r>
              <w:t>0.720</w:t>
            </w:r>
          </w:p>
        </w:tc>
        <w:tc>
          <w:tcPr>
            <w:tcW w:w="964" w:type="dxa"/>
            <w:vAlign w:val="center"/>
          </w:tcPr>
          <w:p w14:paraId="10D1DFEE" w14:textId="77777777" w:rsidR="000F0826" w:rsidRDefault="000F0826" w:rsidP="000F0826">
            <w:pPr>
              <w:pStyle w:val="Table"/>
            </w:pPr>
            <w:r>
              <w:t>0.782</w:t>
            </w:r>
          </w:p>
        </w:tc>
        <w:tc>
          <w:tcPr>
            <w:tcW w:w="737" w:type="dxa"/>
            <w:vAlign w:val="center"/>
          </w:tcPr>
          <w:p w14:paraId="5E886043" w14:textId="77777777" w:rsidR="000F0826" w:rsidRDefault="000F0826" w:rsidP="000F0826">
            <w:pPr>
              <w:pStyle w:val="Table"/>
            </w:pPr>
            <w:r>
              <w:t>0.790</w:t>
            </w:r>
          </w:p>
        </w:tc>
        <w:tc>
          <w:tcPr>
            <w:tcW w:w="1247" w:type="dxa"/>
            <w:vAlign w:val="center"/>
          </w:tcPr>
          <w:p w14:paraId="30E1CA06" w14:textId="77777777" w:rsidR="000F0826" w:rsidRDefault="000F0826" w:rsidP="000F0826">
            <w:pPr>
              <w:pStyle w:val="Table"/>
              <w:jc w:val="center"/>
            </w:pPr>
            <w:r>
              <w:t>0.764</w:t>
            </w:r>
          </w:p>
        </w:tc>
        <w:tc>
          <w:tcPr>
            <w:tcW w:w="1361" w:type="dxa"/>
            <w:vAlign w:val="center"/>
          </w:tcPr>
          <w:p w14:paraId="6110204B" w14:textId="77777777" w:rsidR="000F0826" w:rsidRDefault="000F0826" w:rsidP="000F0826">
            <w:pPr>
              <w:pStyle w:val="Table"/>
              <w:jc w:val="center"/>
            </w:pPr>
            <w:r>
              <w:t>0.772</w:t>
            </w:r>
          </w:p>
        </w:tc>
      </w:tr>
      <w:tr w:rsidR="000F0826" w14:paraId="429205FB" w14:textId="77777777" w:rsidTr="000F0826">
        <w:trPr>
          <w:trHeight w:val="283"/>
        </w:trPr>
        <w:tc>
          <w:tcPr>
            <w:tcW w:w="1134" w:type="dxa"/>
            <w:tcBorders>
              <w:bottom w:val="single" w:sz="4" w:space="0" w:color="auto"/>
            </w:tcBorders>
            <w:vAlign w:val="center"/>
          </w:tcPr>
          <w:p w14:paraId="07047051" w14:textId="77777777" w:rsidR="000F0826" w:rsidRPr="00B3556C" w:rsidRDefault="000F0826" w:rsidP="000F0826">
            <w:pPr>
              <w:pStyle w:val="Table"/>
              <w:rPr>
                <w:b/>
                <w:bCs/>
              </w:rPr>
            </w:pPr>
            <w:r w:rsidRPr="00B3556C">
              <w:rPr>
                <w:b/>
                <w:bCs/>
              </w:rPr>
              <w:t>Support</w:t>
            </w:r>
          </w:p>
        </w:tc>
        <w:tc>
          <w:tcPr>
            <w:tcW w:w="964" w:type="dxa"/>
            <w:tcBorders>
              <w:bottom w:val="single" w:sz="4" w:space="0" w:color="auto"/>
            </w:tcBorders>
            <w:vAlign w:val="center"/>
          </w:tcPr>
          <w:p w14:paraId="50559909" w14:textId="77777777" w:rsidR="000F0826" w:rsidRDefault="000F0826" w:rsidP="000F0826">
            <w:pPr>
              <w:pStyle w:val="Table"/>
            </w:pPr>
            <w:r>
              <w:t>49</w:t>
            </w:r>
          </w:p>
        </w:tc>
        <w:tc>
          <w:tcPr>
            <w:tcW w:w="964" w:type="dxa"/>
            <w:tcBorders>
              <w:bottom w:val="single" w:sz="4" w:space="0" w:color="auto"/>
            </w:tcBorders>
            <w:vAlign w:val="center"/>
          </w:tcPr>
          <w:p w14:paraId="7EDCBE4A" w14:textId="77777777" w:rsidR="000F0826" w:rsidRDefault="000F0826" w:rsidP="000F0826">
            <w:pPr>
              <w:pStyle w:val="Table"/>
            </w:pPr>
            <w:r>
              <w:t>109</w:t>
            </w:r>
          </w:p>
        </w:tc>
        <w:tc>
          <w:tcPr>
            <w:tcW w:w="737" w:type="dxa"/>
            <w:tcBorders>
              <w:bottom w:val="single" w:sz="4" w:space="0" w:color="auto"/>
            </w:tcBorders>
            <w:vAlign w:val="center"/>
          </w:tcPr>
          <w:p w14:paraId="757D1CC8" w14:textId="77777777" w:rsidR="000F0826" w:rsidRDefault="000F0826" w:rsidP="000F0826">
            <w:pPr>
              <w:pStyle w:val="Table"/>
            </w:pPr>
            <w:r>
              <w:t>74</w:t>
            </w:r>
          </w:p>
        </w:tc>
        <w:tc>
          <w:tcPr>
            <w:tcW w:w="1247" w:type="dxa"/>
            <w:tcBorders>
              <w:bottom w:val="single" w:sz="4" w:space="0" w:color="auto"/>
            </w:tcBorders>
            <w:vAlign w:val="center"/>
          </w:tcPr>
          <w:p w14:paraId="5BC62741" w14:textId="77777777" w:rsidR="000F0826" w:rsidRDefault="000F0826" w:rsidP="000F0826">
            <w:pPr>
              <w:pStyle w:val="Table"/>
              <w:jc w:val="center"/>
            </w:pPr>
            <w:r>
              <w:t>232</w:t>
            </w:r>
          </w:p>
        </w:tc>
        <w:tc>
          <w:tcPr>
            <w:tcW w:w="1361" w:type="dxa"/>
            <w:tcBorders>
              <w:bottom w:val="single" w:sz="4" w:space="0" w:color="auto"/>
            </w:tcBorders>
            <w:vAlign w:val="center"/>
          </w:tcPr>
          <w:p w14:paraId="5BDCD987" w14:textId="77777777" w:rsidR="000F0826" w:rsidRDefault="000F0826" w:rsidP="000F0826">
            <w:pPr>
              <w:pStyle w:val="Table"/>
              <w:jc w:val="center"/>
            </w:pPr>
            <w:r>
              <w:t>232</w:t>
            </w:r>
          </w:p>
        </w:tc>
      </w:tr>
      <w:tr w:rsidR="000F0826" w14:paraId="6E0B691B" w14:textId="77777777" w:rsidTr="000F0826">
        <w:trPr>
          <w:trHeight w:val="283"/>
        </w:trPr>
        <w:tc>
          <w:tcPr>
            <w:tcW w:w="1134" w:type="dxa"/>
            <w:tcBorders>
              <w:top w:val="single" w:sz="4" w:space="0" w:color="auto"/>
              <w:bottom w:val="single" w:sz="18" w:space="0" w:color="000000"/>
            </w:tcBorders>
            <w:vAlign w:val="center"/>
          </w:tcPr>
          <w:p w14:paraId="76FC4446" w14:textId="77777777" w:rsidR="000F0826" w:rsidRPr="00BC69FD" w:rsidRDefault="000F0826" w:rsidP="000F0826">
            <w:pPr>
              <w:pStyle w:val="Table"/>
              <w:rPr>
                <w:b/>
                <w:bCs/>
              </w:rPr>
            </w:pPr>
            <w:r w:rsidRPr="00BC69FD">
              <w:rPr>
                <w:b/>
                <w:bCs/>
              </w:rPr>
              <w:t>Accuracy</w:t>
            </w:r>
          </w:p>
        </w:tc>
        <w:tc>
          <w:tcPr>
            <w:tcW w:w="964" w:type="dxa"/>
            <w:tcBorders>
              <w:top w:val="single" w:sz="4" w:space="0" w:color="auto"/>
              <w:bottom w:val="single" w:sz="18" w:space="0" w:color="000000"/>
            </w:tcBorders>
            <w:vAlign w:val="center"/>
          </w:tcPr>
          <w:p w14:paraId="46D42651" w14:textId="77777777" w:rsidR="000F0826" w:rsidRPr="00BC69FD" w:rsidRDefault="000F0826" w:rsidP="000F0826">
            <w:pPr>
              <w:pStyle w:val="Table"/>
              <w:rPr>
                <w:b/>
                <w:bCs/>
              </w:rPr>
            </w:pPr>
            <w:r w:rsidRPr="00BC69FD">
              <w:rPr>
                <w:b/>
                <w:bCs/>
              </w:rPr>
              <w:t>0.</w:t>
            </w:r>
            <w:r>
              <w:rPr>
                <w:b/>
                <w:bCs/>
              </w:rPr>
              <w:t>772</w:t>
            </w:r>
          </w:p>
        </w:tc>
        <w:tc>
          <w:tcPr>
            <w:tcW w:w="964" w:type="dxa"/>
            <w:tcBorders>
              <w:top w:val="single" w:sz="4" w:space="0" w:color="auto"/>
              <w:bottom w:val="single" w:sz="18" w:space="0" w:color="000000"/>
            </w:tcBorders>
            <w:vAlign w:val="center"/>
          </w:tcPr>
          <w:p w14:paraId="53CED90D" w14:textId="77777777" w:rsidR="000F0826" w:rsidRDefault="000F0826" w:rsidP="000F0826">
            <w:pPr>
              <w:pStyle w:val="Table"/>
            </w:pPr>
          </w:p>
        </w:tc>
        <w:tc>
          <w:tcPr>
            <w:tcW w:w="737" w:type="dxa"/>
            <w:tcBorders>
              <w:top w:val="single" w:sz="4" w:space="0" w:color="auto"/>
              <w:bottom w:val="single" w:sz="18" w:space="0" w:color="000000"/>
            </w:tcBorders>
            <w:vAlign w:val="center"/>
          </w:tcPr>
          <w:p w14:paraId="4169A994" w14:textId="77777777" w:rsidR="000F0826" w:rsidRDefault="000F0826" w:rsidP="000F0826">
            <w:pPr>
              <w:pStyle w:val="Table"/>
            </w:pPr>
          </w:p>
        </w:tc>
        <w:tc>
          <w:tcPr>
            <w:tcW w:w="1247" w:type="dxa"/>
            <w:tcBorders>
              <w:top w:val="single" w:sz="4" w:space="0" w:color="auto"/>
              <w:bottom w:val="single" w:sz="18" w:space="0" w:color="000000"/>
            </w:tcBorders>
            <w:vAlign w:val="center"/>
          </w:tcPr>
          <w:p w14:paraId="0D9B7526" w14:textId="77777777" w:rsidR="000F0826" w:rsidRDefault="000F0826" w:rsidP="000F0826">
            <w:pPr>
              <w:pStyle w:val="Table"/>
              <w:jc w:val="center"/>
            </w:pPr>
          </w:p>
        </w:tc>
        <w:tc>
          <w:tcPr>
            <w:tcW w:w="1361" w:type="dxa"/>
            <w:tcBorders>
              <w:top w:val="single" w:sz="4" w:space="0" w:color="auto"/>
              <w:bottom w:val="single" w:sz="18" w:space="0" w:color="000000"/>
            </w:tcBorders>
            <w:vAlign w:val="center"/>
          </w:tcPr>
          <w:p w14:paraId="1FE9F93D" w14:textId="77777777" w:rsidR="000F0826" w:rsidRDefault="000F0826" w:rsidP="000F0826">
            <w:pPr>
              <w:pStyle w:val="Table"/>
            </w:pPr>
          </w:p>
        </w:tc>
      </w:tr>
    </w:tbl>
    <w:p w14:paraId="17ACCA02" w14:textId="70FDA0DD" w:rsidR="000053A7" w:rsidRDefault="00A17A5C" w:rsidP="000F0826">
      <w:pPr>
        <w:pStyle w:val="Picture"/>
        <w:spacing w:before="0"/>
      </w:pPr>
      <w:r>
        <w:drawing>
          <wp:inline distT="0" distB="0" distL="0" distR="0" wp14:anchorId="4D112370" wp14:editId="78773FC1">
            <wp:extent cx="1587260" cy="1224280"/>
            <wp:effectExtent l="0" t="0" r="0" b="0"/>
            <wp:docPr id="48542188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21883" name="Picture 13" descr="Table&#10;&#10;Description automatically generated"/>
                    <pic:cNvPicPr/>
                  </pic:nvPicPr>
                  <pic:blipFill rotWithShape="1">
                    <a:blip r:embed="rId43" cstate="print">
                      <a:extLst>
                        <a:ext uri="{28A0092B-C50C-407E-A947-70E740481C1C}">
                          <a14:useLocalDpi xmlns:a14="http://schemas.microsoft.com/office/drawing/2010/main" val="0"/>
                        </a:ext>
                      </a:extLst>
                    </a:blip>
                    <a:srcRect r="73295"/>
                    <a:stretch/>
                  </pic:blipFill>
                  <pic:spPr bwMode="auto">
                    <a:xfrm>
                      <a:off x="0" y="0"/>
                      <a:ext cx="1587260" cy="1224280"/>
                    </a:xfrm>
                    <a:prstGeom prst="rect">
                      <a:avLst/>
                    </a:prstGeom>
                    <a:ln>
                      <a:noFill/>
                    </a:ln>
                    <a:extLst>
                      <a:ext uri="{53640926-AAD7-44D8-BBD7-CCE9431645EC}">
                        <a14:shadowObscured xmlns:a14="http://schemas.microsoft.com/office/drawing/2010/main"/>
                      </a:ext>
                    </a:extLst>
                  </pic:spPr>
                </pic:pic>
              </a:graphicData>
            </a:graphic>
          </wp:inline>
        </w:drawing>
      </w:r>
    </w:p>
    <w:p w14:paraId="3D63167D" w14:textId="1A0FB2BA" w:rsidR="000053A7" w:rsidRDefault="00D552CA" w:rsidP="00796BA7">
      <w:pPr>
        <w:pStyle w:val="Tableheader"/>
      </w:pPr>
      <w:r>
        <w:t>Table 4.2</w:t>
      </w:r>
      <w:r w:rsidR="002251DC">
        <w:t>G</w:t>
      </w:r>
      <w:r>
        <w:t>: Composable Time Series Forest (</w:t>
      </w:r>
      <w:r w:rsidR="002251DC">
        <w:t>CTSF</w:t>
      </w:r>
      <w:r>
        <w:t>)</w:t>
      </w:r>
    </w:p>
    <w:tbl>
      <w:tblPr>
        <w:tblStyle w:val="APAReport"/>
        <w:tblpPr w:leftFromText="180" w:rightFromText="180" w:vertAnchor="text" w:horzAnchor="margin" w:tblpY="53"/>
        <w:tblW w:w="0" w:type="auto"/>
        <w:tblLook w:val="04A0" w:firstRow="1" w:lastRow="0" w:firstColumn="1" w:lastColumn="0" w:noHBand="0" w:noVBand="1"/>
      </w:tblPr>
      <w:tblGrid>
        <w:gridCol w:w="1134"/>
        <w:gridCol w:w="964"/>
        <w:gridCol w:w="964"/>
        <w:gridCol w:w="737"/>
        <w:gridCol w:w="1247"/>
        <w:gridCol w:w="1361"/>
      </w:tblGrid>
      <w:tr w:rsidR="000F0826" w14:paraId="170A0FE6"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277B09C9" w14:textId="77777777" w:rsidR="000F0826" w:rsidRPr="00B3556C" w:rsidRDefault="000F0826" w:rsidP="000F0826">
            <w:pPr>
              <w:pStyle w:val="Table"/>
              <w:rPr>
                <w:b/>
                <w:bCs/>
              </w:rPr>
            </w:pPr>
          </w:p>
        </w:tc>
        <w:tc>
          <w:tcPr>
            <w:tcW w:w="964" w:type="dxa"/>
            <w:vAlign w:val="center"/>
          </w:tcPr>
          <w:p w14:paraId="36333278" w14:textId="77777777" w:rsidR="000F0826" w:rsidRPr="00B3556C" w:rsidRDefault="000F0826" w:rsidP="000F0826">
            <w:pPr>
              <w:pStyle w:val="Table"/>
              <w:rPr>
                <w:b/>
                <w:bCs/>
              </w:rPr>
            </w:pPr>
            <w:r w:rsidRPr="00B3556C">
              <w:rPr>
                <w:b/>
                <w:bCs/>
              </w:rPr>
              <w:t>Biking</w:t>
            </w:r>
          </w:p>
        </w:tc>
        <w:tc>
          <w:tcPr>
            <w:tcW w:w="964" w:type="dxa"/>
            <w:vAlign w:val="center"/>
          </w:tcPr>
          <w:p w14:paraId="65240640" w14:textId="77777777" w:rsidR="000F0826" w:rsidRPr="00B3556C" w:rsidRDefault="000F0826" w:rsidP="000F0826">
            <w:pPr>
              <w:pStyle w:val="Table"/>
              <w:rPr>
                <w:b/>
                <w:bCs/>
              </w:rPr>
            </w:pPr>
            <w:r w:rsidRPr="00B3556C">
              <w:rPr>
                <w:b/>
                <w:bCs/>
              </w:rPr>
              <w:t>Running</w:t>
            </w:r>
          </w:p>
        </w:tc>
        <w:tc>
          <w:tcPr>
            <w:tcW w:w="737" w:type="dxa"/>
            <w:vAlign w:val="center"/>
          </w:tcPr>
          <w:p w14:paraId="3210AB3B" w14:textId="77777777" w:rsidR="000F0826" w:rsidRPr="00B3556C" w:rsidRDefault="000F0826" w:rsidP="000F0826">
            <w:pPr>
              <w:pStyle w:val="Table"/>
              <w:rPr>
                <w:b/>
                <w:bCs/>
              </w:rPr>
            </w:pPr>
            <w:r w:rsidRPr="00B3556C">
              <w:rPr>
                <w:b/>
                <w:bCs/>
              </w:rPr>
              <w:t>Other</w:t>
            </w:r>
          </w:p>
        </w:tc>
        <w:tc>
          <w:tcPr>
            <w:tcW w:w="1247" w:type="dxa"/>
            <w:vAlign w:val="center"/>
          </w:tcPr>
          <w:p w14:paraId="4485B214" w14:textId="77777777" w:rsidR="000F0826" w:rsidRPr="00B3556C" w:rsidRDefault="000F0826" w:rsidP="000F0826">
            <w:pPr>
              <w:pStyle w:val="Table"/>
              <w:jc w:val="center"/>
              <w:rPr>
                <w:b/>
                <w:bCs/>
              </w:rPr>
            </w:pPr>
            <w:r w:rsidRPr="00B3556C">
              <w:rPr>
                <w:b/>
                <w:bCs/>
              </w:rPr>
              <w:t>Macro Avg</w:t>
            </w:r>
          </w:p>
        </w:tc>
        <w:tc>
          <w:tcPr>
            <w:tcW w:w="1361" w:type="dxa"/>
            <w:vAlign w:val="center"/>
          </w:tcPr>
          <w:p w14:paraId="580D7338" w14:textId="77777777" w:rsidR="000F0826" w:rsidRPr="00B3556C" w:rsidRDefault="000F0826" w:rsidP="000F0826">
            <w:pPr>
              <w:pStyle w:val="Table"/>
              <w:jc w:val="center"/>
              <w:rPr>
                <w:b/>
                <w:bCs/>
              </w:rPr>
            </w:pPr>
            <w:r w:rsidRPr="00B3556C">
              <w:rPr>
                <w:b/>
                <w:bCs/>
              </w:rPr>
              <w:t>Weighted Avg</w:t>
            </w:r>
          </w:p>
        </w:tc>
      </w:tr>
      <w:tr w:rsidR="000F0826" w14:paraId="3E2A8732" w14:textId="77777777" w:rsidTr="000F0826">
        <w:trPr>
          <w:trHeight w:val="283"/>
        </w:trPr>
        <w:tc>
          <w:tcPr>
            <w:tcW w:w="1134" w:type="dxa"/>
            <w:vAlign w:val="center"/>
          </w:tcPr>
          <w:p w14:paraId="7810BB40" w14:textId="77777777" w:rsidR="000F0826" w:rsidRPr="00B3556C" w:rsidRDefault="000F0826" w:rsidP="000F0826">
            <w:pPr>
              <w:pStyle w:val="Table"/>
              <w:rPr>
                <w:b/>
                <w:bCs/>
              </w:rPr>
            </w:pPr>
            <w:r w:rsidRPr="00B3556C">
              <w:rPr>
                <w:b/>
                <w:bCs/>
              </w:rPr>
              <w:t>Precision</w:t>
            </w:r>
          </w:p>
        </w:tc>
        <w:tc>
          <w:tcPr>
            <w:tcW w:w="964" w:type="dxa"/>
            <w:vAlign w:val="center"/>
          </w:tcPr>
          <w:p w14:paraId="34EC7824" w14:textId="6B097E2C" w:rsidR="000F0826" w:rsidRDefault="000F0826" w:rsidP="000F0826">
            <w:pPr>
              <w:pStyle w:val="Table"/>
            </w:pPr>
            <w:r>
              <w:t>0.90</w:t>
            </w:r>
            <w:r w:rsidR="00FB0990">
              <w:t>0</w:t>
            </w:r>
          </w:p>
        </w:tc>
        <w:tc>
          <w:tcPr>
            <w:tcW w:w="964" w:type="dxa"/>
            <w:vAlign w:val="center"/>
          </w:tcPr>
          <w:p w14:paraId="6EC9DA83" w14:textId="05DA94B5" w:rsidR="000F0826" w:rsidRDefault="000F0826" w:rsidP="000F0826">
            <w:pPr>
              <w:pStyle w:val="Table"/>
            </w:pPr>
            <w:r>
              <w:t>0.8</w:t>
            </w:r>
            <w:r w:rsidR="00C53710">
              <w:t>33</w:t>
            </w:r>
          </w:p>
        </w:tc>
        <w:tc>
          <w:tcPr>
            <w:tcW w:w="737" w:type="dxa"/>
            <w:vAlign w:val="center"/>
          </w:tcPr>
          <w:p w14:paraId="50D0C0D6" w14:textId="42602221" w:rsidR="000F0826" w:rsidRDefault="000F0826" w:rsidP="000F0826">
            <w:pPr>
              <w:pStyle w:val="Table"/>
            </w:pPr>
            <w:r>
              <w:t>0.93</w:t>
            </w:r>
            <w:r w:rsidR="00C53710">
              <w:t>6</w:t>
            </w:r>
          </w:p>
        </w:tc>
        <w:tc>
          <w:tcPr>
            <w:tcW w:w="1247" w:type="dxa"/>
            <w:vAlign w:val="center"/>
          </w:tcPr>
          <w:p w14:paraId="7382A549" w14:textId="4B84A79D" w:rsidR="000F0826" w:rsidRDefault="000F0826" w:rsidP="000F0826">
            <w:pPr>
              <w:pStyle w:val="Table"/>
              <w:jc w:val="center"/>
            </w:pPr>
            <w:r>
              <w:t>0.</w:t>
            </w:r>
            <w:r w:rsidR="00153079">
              <w:t>890</w:t>
            </w:r>
          </w:p>
        </w:tc>
        <w:tc>
          <w:tcPr>
            <w:tcW w:w="1361" w:type="dxa"/>
            <w:vAlign w:val="center"/>
          </w:tcPr>
          <w:p w14:paraId="760BCFA9" w14:textId="67EE0B07" w:rsidR="000F0826" w:rsidRDefault="000F0826" w:rsidP="000F0826">
            <w:pPr>
              <w:pStyle w:val="Table"/>
              <w:jc w:val="center"/>
            </w:pPr>
            <w:r>
              <w:t>0.</w:t>
            </w:r>
            <w:r w:rsidR="00153079">
              <w:t>880</w:t>
            </w:r>
          </w:p>
        </w:tc>
      </w:tr>
      <w:tr w:rsidR="000F0826" w14:paraId="1AEAEF6A" w14:textId="77777777" w:rsidTr="000F0826">
        <w:trPr>
          <w:trHeight w:val="283"/>
        </w:trPr>
        <w:tc>
          <w:tcPr>
            <w:tcW w:w="1134" w:type="dxa"/>
            <w:vAlign w:val="center"/>
          </w:tcPr>
          <w:p w14:paraId="00916C4C" w14:textId="77777777" w:rsidR="000F0826" w:rsidRPr="00B3556C" w:rsidRDefault="000F0826" w:rsidP="000F0826">
            <w:pPr>
              <w:pStyle w:val="Table"/>
              <w:rPr>
                <w:b/>
                <w:bCs/>
              </w:rPr>
            </w:pPr>
            <w:r w:rsidRPr="00B3556C">
              <w:rPr>
                <w:b/>
                <w:bCs/>
              </w:rPr>
              <w:t>Recall</w:t>
            </w:r>
          </w:p>
        </w:tc>
        <w:tc>
          <w:tcPr>
            <w:tcW w:w="964" w:type="dxa"/>
            <w:vAlign w:val="center"/>
          </w:tcPr>
          <w:p w14:paraId="65F45EFF" w14:textId="5017C22F" w:rsidR="000F0826" w:rsidRDefault="000F0826" w:rsidP="000F0826">
            <w:pPr>
              <w:pStyle w:val="Table"/>
            </w:pPr>
            <w:r>
              <w:t>0.</w:t>
            </w:r>
            <w:r w:rsidR="00C53710">
              <w:t>918</w:t>
            </w:r>
          </w:p>
        </w:tc>
        <w:tc>
          <w:tcPr>
            <w:tcW w:w="964" w:type="dxa"/>
            <w:vAlign w:val="center"/>
          </w:tcPr>
          <w:p w14:paraId="6AED501A" w14:textId="675A6D06" w:rsidR="000F0826" w:rsidRDefault="000F0826" w:rsidP="000F0826">
            <w:pPr>
              <w:pStyle w:val="Table"/>
            </w:pPr>
            <w:r>
              <w:t>0.9</w:t>
            </w:r>
            <w:r w:rsidR="00C53710">
              <w:t>17</w:t>
            </w:r>
          </w:p>
        </w:tc>
        <w:tc>
          <w:tcPr>
            <w:tcW w:w="737" w:type="dxa"/>
            <w:vAlign w:val="center"/>
          </w:tcPr>
          <w:p w14:paraId="2D26D73A" w14:textId="53DEC841" w:rsidR="000F0826" w:rsidRDefault="000F0826" w:rsidP="000F0826">
            <w:pPr>
              <w:pStyle w:val="Table"/>
            </w:pPr>
            <w:r>
              <w:t>0.</w:t>
            </w:r>
            <w:r w:rsidR="00153079">
              <w:t>784</w:t>
            </w:r>
          </w:p>
        </w:tc>
        <w:tc>
          <w:tcPr>
            <w:tcW w:w="1247" w:type="dxa"/>
            <w:vAlign w:val="center"/>
          </w:tcPr>
          <w:p w14:paraId="461BA78F" w14:textId="6E782E04" w:rsidR="000F0826" w:rsidRDefault="000F0826" w:rsidP="000F0826">
            <w:pPr>
              <w:pStyle w:val="Table"/>
              <w:jc w:val="center"/>
            </w:pPr>
            <w:r>
              <w:t>0.8</w:t>
            </w:r>
            <w:r w:rsidR="00153079">
              <w:t>73</w:t>
            </w:r>
          </w:p>
        </w:tc>
        <w:tc>
          <w:tcPr>
            <w:tcW w:w="1361" w:type="dxa"/>
            <w:vAlign w:val="center"/>
          </w:tcPr>
          <w:p w14:paraId="2DF7EA79" w14:textId="004BA656" w:rsidR="000F0826" w:rsidRDefault="000F0826" w:rsidP="000F0826">
            <w:pPr>
              <w:pStyle w:val="Table"/>
              <w:jc w:val="center"/>
            </w:pPr>
            <w:r>
              <w:t>0.</w:t>
            </w:r>
            <w:r w:rsidR="00153079">
              <w:t>875</w:t>
            </w:r>
          </w:p>
        </w:tc>
      </w:tr>
      <w:tr w:rsidR="000F0826" w14:paraId="59CD01A5" w14:textId="77777777" w:rsidTr="000F0826">
        <w:trPr>
          <w:trHeight w:val="283"/>
        </w:trPr>
        <w:tc>
          <w:tcPr>
            <w:tcW w:w="1134" w:type="dxa"/>
            <w:vAlign w:val="center"/>
          </w:tcPr>
          <w:p w14:paraId="41EF659D" w14:textId="77777777" w:rsidR="000F0826" w:rsidRPr="00B3556C" w:rsidRDefault="000F0826" w:rsidP="000F0826">
            <w:pPr>
              <w:pStyle w:val="Table"/>
              <w:rPr>
                <w:b/>
                <w:bCs/>
              </w:rPr>
            </w:pPr>
            <w:r w:rsidRPr="00B3556C">
              <w:rPr>
                <w:b/>
                <w:bCs/>
              </w:rPr>
              <w:t>F1-Score</w:t>
            </w:r>
          </w:p>
        </w:tc>
        <w:tc>
          <w:tcPr>
            <w:tcW w:w="964" w:type="dxa"/>
            <w:vAlign w:val="center"/>
          </w:tcPr>
          <w:p w14:paraId="181A030B" w14:textId="0613CB6D" w:rsidR="000F0826" w:rsidRDefault="000F0826" w:rsidP="000F0826">
            <w:pPr>
              <w:pStyle w:val="Table"/>
            </w:pPr>
            <w:r>
              <w:t>0.</w:t>
            </w:r>
            <w:r w:rsidR="00C53710">
              <w:t>909</w:t>
            </w:r>
          </w:p>
        </w:tc>
        <w:tc>
          <w:tcPr>
            <w:tcW w:w="964" w:type="dxa"/>
            <w:vAlign w:val="center"/>
          </w:tcPr>
          <w:p w14:paraId="38F369A7" w14:textId="1E39F8D9" w:rsidR="000F0826" w:rsidRDefault="000F0826" w:rsidP="000F0826">
            <w:pPr>
              <w:pStyle w:val="Table"/>
            </w:pPr>
            <w:r>
              <w:t>0.</w:t>
            </w:r>
            <w:r w:rsidR="00C53710">
              <w:t>873</w:t>
            </w:r>
          </w:p>
        </w:tc>
        <w:tc>
          <w:tcPr>
            <w:tcW w:w="737" w:type="dxa"/>
            <w:vAlign w:val="center"/>
          </w:tcPr>
          <w:p w14:paraId="6D290F65" w14:textId="2BA9B432" w:rsidR="000F0826" w:rsidRDefault="000F0826" w:rsidP="000F0826">
            <w:pPr>
              <w:pStyle w:val="Table"/>
            </w:pPr>
            <w:r>
              <w:t>0.</w:t>
            </w:r>
            <w:r w:rsidR="00153079">
              <w:t>853</w:t>
            </w:r>
          </w:p>
        </w:tc>
        <w:tc>
          <w:tcPr>
            <w:tcW w:w="1247" w:type="dxa"/>
            <w:vAlign w:val="center"/>
          </w:tcPr>
          <w:p w14:paraId="5B408CD3" w14:textId="4C0E3E34" w:rsidR="000F0826" w:rsidRDefault="000F0826" w:rsidP="000F0826">
            <w:pPr>
              <w:pStyle w:val="Table"/>
              <w:jc w:val="center"/>
            </w:pPr>
            <w:r>
              <w:t>0.8</w:t>
            </w:r>
            <w:r w:rsidR="00153079">
              <w:t>79</w:t>
            </w:r>
          </w:p>
        </w:tc>
        <w:tc>
          <w:tcPr>
            <w:tcW w:w="1361" w:type="dxa"/>
            <w:vAlign w:val="center"/>
          </w:tcPr>
          <w:p w14:paraId="566773A9" w14:textId="01334B4B" w:rsidR="000F0826" w:rsidRDefault="000F0826" w:rsidP="000F0826">
            <w:pPr>
              <w:pStyle w:val="Table"/>
              <w:jc w:val="center"/>
            </w:pPr>
            <w:r>
              <w:t>0.</w:t>
            </w:r>
            <w:r w:rsidR="00153079">
              <w:t>874</w:t>
            </w:r>
          </w:p>
        </w:tc>
      </w:tr>
      <w:tr w:rsidR="000F0826" w14:paraId="2D14A391" w14:textId="77777777" w:rsidTr="000F0826">
        <w:trPr>
          <w:trHeight w:val="283"/>
        </w:trPr>
        <w:tc>
          <w:tcPr>
            <w:tcW w:w="1134" w:type="dxa"/>
            <w:tcBorders>
              <w:bottom w:val="single" w:sz="4" w:space="0" w:color="auto"/>
            </w:tcBorders>
            <w:vAlign w:val="center"/>
          </w:tcPr>
          <w:p w14:paraId="28C4FC52" w14:textId="77777777" w:rsidR="000F0826" w:rsidRPr="00B3556C" w:rsidRDefault="000F0826" w:rsidP="000F0826">
            <w:pPr>
              <w:pStyle w:val="Table"/>
              <w:rPr>
                <w:b/>
                <w:bCs/>
              </w:rPr>
            </w:pPr>
            <w:r w:rsidRPr="00B3556C">
              <w:rPr>
                <w:b/>
                <w:bCs/>
              </w:rPr>
              <w:t>Support</w:t>
            </w:r>
          </w:p>
        </w:tc>
        <w:tc>
          <w:tcPr>
            <w:tcW w:w="964" w:type="dxa"/>
            <w:tcBorders>
              <w:bottom w:val="single" w:sz="4" w:space="0" w:color="auto"/>
            </w:tcBorders>
            <w:vAlign w:val="center"/>
          </w:tcPr>
          <w:p w14:paraId="2810A66A" w14:textId="77777777" w:rsidR="000F0826" w:rsidRDefault="000F0826" w:rsidP="000F0826">
            <w:pPr>
              <w:pStyle w:val="Table"/>
            </w:pPr>
            <w:r>
              <w:t>49</w:t>
            </w:r>
          </w:p>
        </w:tc>
        <w:tc>
          <w:tcPr>
            <w:tcW w:w="964" w:type="dxa"/>
            <w:tcBorders>
              <w:bottom w:val="single" w:sz="4" w:space="0" w:color="auto"/>
            </w:tcBorders>
            <w:vAlign w:val="center"/>
          </w:tcPr>
          <w:p w14:paraId="21CCF512" w14:textId="77777777" w:rsidR="000F0826" w:rsidRDefault="000F0826" w:rsidP="000F0826">
            <w:pPr>
              <w:pStyle w:val="Table"/>
            </w:pPr>
            <w:r>
              <w:t>109</w:t>
            </w:r>
          </w:p>
        </w:tc>
        <w:tc>
          <w:tcPr>
            <w:tcW w:w="737" w:type="dxa"/>
            <w:tcBorders>
              <w:bottom w:val="single" w:sz="4" w:space="0" w:color="auto"/>
            </w:tcBorders>
            <w:vAlign w:val="center"/>
          </w:tcPr>
          <w:p w14:paraId="4EE26EBB" w14:textId="77777777" w:rsidR="000F0826" w:rsidRDefault="000F0826" w:rsidP="000F0826">
            <w:pPr>
              <w:pStyle w:val="Table"/>
            </w:pPr>
            <w:r>
              <w:t>74</w:t>
            </w:r>
          </w:p>
        </w:tc>
        <w:tc>
          <w:tcPr>
            <w:tcW w:w="1247" w:type="dxa"/>
            <w:tcBorders>
              <w:bottom w:val="single" w:sz="4" w:space="0" w:color="auto"/>
            </w:tcBorders>
            <w:vAlign w:val="center"/>
          </w:tcPr>
          <w:p w14:paraId="5FBEE8CE" w14:textId="77777777" w:rsidR="000F0826" w:rsidRDefault="000F0826" w:rsidP="000F0826">
            <w:pPr>
              <w:pStyle w:val="Table"/>
              <w:jc w:val="center"/>
            </w:pPr>
            <w:r>
              <w:t>232</w:t>
            </w:r>
          </w:p>
        </w:tc>
        <w:tc>
          <w:tcPr>
            <w:tcW w:w="1361" w:type="dxa"/>
            <w:tcBorders>
              <w:bottom w:val="single" w:sz="4" w:space="0" w:color="auto"/>
            </w:tcBorders>
            <w:vAlign w:val="center"/>
          </w:tcPr>
          <w:p w14:paraId="39F5FDC1" w14:textId="77777777" w:rsidR="000F0826" w:rsidRDefault="000F0826" w:rsidP="000F0826">
            <w:pPr>
              <w:pStyle w:val="Table"/>
              <w:jc w:val="center"/>
            </w:pPr>
            <w:r>
              <w:t>232</w:t>
            </w:r>
          </w:p>
        </w:tc>
      </w:tr>
      <w:tr w:rsidR="000F0826" w14:paraId="6B51271C" w14:textId="77777777" w:rsidTr="000F0826">
        <w:trPr>
          <w:trHeight w:val="283"/>
        </w:trPr>
        <w:tc>
          <w:tcPr>
            <w:tcW w:w="1134" w:type="dxa"/>
            <w:tcBorders>
              <w:top w:val="single" w:sz="4" w:space="0" w:color="auto"/>
              <w:bottom w:val="single" w:sz="12" w:space="0" w:color="000000"/>
            </w:tcBorders>
            <w:vAlign w:val="center"/>
          </w:tcPr>
          <w:p w14:paraId="0BD3ABF9" w14:textId="77777777" w:rsidR="000F0826" w:rsidRPr="00BC69FD" w:rsidRDefault="000F0826" w:rsidP="000F0826">
            <w:pPr>
              <w:pStyle w:val="Table"/>
              <w:rPr>
                <w:b/>
                <w:bCs/>
              </w:rPr>
            </w:pPr>
            <w:r w:rsidRPr="00BC69FD">
              <w:rPr>
                <w:b/>
                <w:bCs/>
              </w:rPr>
              <w:t>Accuracy</w:t>
            </w:r>
          </w:p>
        </w:tc>
        <w:tc>
          <w:tcPr>
            <w:tcW w:w="964" w:type="dxa"/>
            <w:tcBorders>
              <w:top w:val="single" w:sz="4" w:space="0" w:color="auto"/>
              <w:bottom w:val="single" w:sz="12" w:space="0" w:color="000000"/>
            </w:tcBorders>
            <w:vAlign w:val="center"/>
          </w:tcPr>
          <w:p w14:paraId="52792F12" w14:textId="743E1AB4" w:rsidR="000F0826" w:rsidRPr="00BC69FD" w:rsidRDefault="000F0826" w:rsidP="000F0826">
            <w:pPr>
              <w:pStyle w:val="Table"/>
              <w:rPr>
                <w:b/>
                <w:bCs/>
              </w:rPr>
            </w:pPr>
            <w:r w:rsidRPr="00BC69FD">
              <w:rPr>
                <w:b/>
                <w:bCs/>
              </w:rPr>
              <w:t>0.</w:t>
            </w:r>
            <w:r w:rsidR="00FB0990">
              <w:rPr>
                <w:b/>
                <w:bCs/>
              </w:rPr>
              <w:t>875</w:t>
            </w:r>
          </w:p>
        </w:tc>
        <w:tc>
          <w:tcPr>
            <w:tcW w:w="964" w:type="dxa"/>
            <w:tcBorders>
              <w:top w:val="single" w:sz="4" w:space="0" w:color="auto"/>
              <w:bottom w:val="single" w:sz="12" w:space="0" w:color="000000"/>
            </w:tcBorders>
            <w:vAlign w:val="center"/>
          </w:tcPr>
          <w:p w14:paraId="0E0FA78C" w14:textId="77777777" w:rsidR="000F0826" w:rsidRDefault="000F0826" w:rsidP="000F0826">
            <w:pPr>
              <w:pStyle w:val="Table"/>
            </w:pPr>
          </w:p>
        </w:tc>
        <w:tc>
          <w:tcPr>
            <w:tcW w:w="737" w:type="dxa"/>
            <w:tcBorders>
              <w:top w:val="single" w:sz="4" w:space="0" w:color="auto"/>
              <w:bottom w:val="single" w:sz="12" w:space="0" w:color="000000"/>
            </w:tcBorders>
            <w:vAlign w:val="center"/>
          </w:tcPr>
          <w:p w14:paraId="099B6FD1" w14:textId="77777777" w:rsidR="000F0826" w:rsidRDefault="000F0826" w:rsidP="000F0826">
            <w:pPr>
              <w:pStyle w:val="Table"/>
            </w:pPr>
          </w:p>
        </w:tc>
        <w:tc>
          <w:tcPr>
            <w:tcW w:w="1247" w:type="dxa"/>
            <w:tcBorders>
              <w:top w:val="single" w:sz="4" w:space="0" w:color="auto"/>
              <w:bottom w:val="single" w:sz="12" w:space="0" w:color="000000"/>
            </w:tcBorders>
            <w:vAlign w:val="center"/>
          </w:tcPr>
          <w:p w14:paraId="2B1D631E" w14:textId="77777777" w:rsidR="000F0826" w:rsidRDefault="000F0826" w:rsidP="000F0826">
            <w:pPr>
              <w:pStyle w:val="Table"/>
              <w:jc w:val="center"/>
            </w:pPr>
          </w:p>
        </w:tc>
        <w:tc>
          <w:tcPr>
            <w:tcW w:w="1361" w:type="dxa"/>
            <w:tcBorders>
              <w:top w:val="single" w:sz="4" w:space="0" w:color="auto"/>
              <w:bottom w:val="single" w:sz="12" w:space="0" w:color="000000"/>
            </w:tcBorders>
            <w:vAlign w:val="center"/>
          </w:tcPr>
          <w:p w14:paraId="21704699" w14:textId="77777777" w:rsidR="000F0826" w:rsidRDefault="000F0826" w:rsidP="000F0826">
            <w:pPr>
              <w:pStyle w:val="Table"/>
            </w:pPr>
          </w:p>
        </w:tc>
      </w:tr>
    </w:tbl>
    <w:p w14:paraId="45F644E9" w14:textId="711CCA25" w:rsidR="00D8381E" w:rsidRDefault="001B73B1" w:rsidP="000F0826">
      <w:pPr>
        <w:pStyle w:val="Picture"/>
        <w:spacing w:before="0"/>
        <w:jc w:val="both"/>
      </w:pPr>
      <w:r>
        <w:drawing>
          <wp:inline distT="0" distB="0" distL="0" distR="0" wp14:anchorId="7883D31E" wp14:editId="35C8EF21">
            <wp:extent cx="1595887" cy="1224280"/>
            <wp:effectExtent l="0" t="0" r="4445" b="0"/>
            <wp:docPr id="2075186822"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86822" name="Picture 15" descr="Table&#10;&#10;Description automatically generated"/>
                    <pic:cNvPicPr/>
                  </pic:nvPicPr>
                  <pic:blipFill rotWithShape="1">
                    <a:blip r:embed="rId44"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51C9B9CE" w14:textId="14D6FF0A" w:rsidR="006813C6" w:rsidRDefault="006813C6" w:rsidP="00003F2B">
      <w:pPr>
        <w:pStyle w:val="Tableheader"/>
      </w:pPr>
      <w:r>
        <w:t>Table 4.2</w:t>
      </w:r>
      <w:r w:rsidR="009708FB">
        <w:t>H</w:t>
      </w:r>
      <w:r>
        <w:t xml:space="preserve">: </w:t>
      </w:r>
      <w:r w:rsidR="00B22E95">
        <w:t>Word Extraction for time Series Classi</w:t>
      </w:r>
      <w:r w:rsidR="00B22E95">
        <w:rPr>
          <w:rFonts w:ascii="Times New Roman" w:hAnsi="Times New Roman" w:cs="Times New Roman"/>
        </w:rPr>
        <w:t>fi</w:t>
      </w:r>
      <w:r w:rsidR="00B22E95">
        <w:t xml:space="preserve">cation </w:t>
      </w:r>
      <w:r>
        <w:t>(</w:t>
      </w:r>
      <w:r w:rsidR="000F0826">
        <w:t>WEASEL</w:t>
      </w:r>
      <w:r>
        <w:t>)</w:t>
      </w:r>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0F0826" w14:paraId="168F452F" w14:textId="77777777" w:rsidTr="000F0826">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8097F25" w14:textId="77777777" w:rsidR="000F0826" w:rsidRPr="00B3556C" w:rsidRDefault="000F0826" w:rsidP="000F0826">
            <w:pPr>
              <w:pStyle w:val="Table"/>
              <w:rPr>
                <w:b/>
                <w:bCs/>
              </w:rPr>
            </w:pPr>
          </w:p>
        </w:tc>
        <w:tc>
          <w:tcPr>
            <w:tcW w:w="964" w:type="dxa"/>
            <w:vAlign w:val="center"/>
          </w:tcPr>
          <w:p w14:paraId="4F5F90AC" w14:textId="77777777" w:rsidR="000F0826" w:rsidRPr="00B3556C" w:rsidRDefault="000F0826" w:rsidP="000F0826">
            <w:pPr>
              <w:pStyle w:val="Table"/>
              <w:rPr>
                <w:b/>
                <w:bCs/>
              </w:rPr>
            </w:pPr>
            <w:r w:rsidRPr="00B3556C">
              <w:rPr>
                <w:b/>
                <w:bCs/>
              </w:rPr>
              <w:t>Biking</w:t>
            </w:r>
          </w:p>
        </w:tc>
        <w:tc>
          <w:tcPr>
            <w:tcW w:w="964" w:type="dxa"/>
            <w:vAlign w:val="center"/>
          </w:tcPr>
          <w:p w14:paraId="203DF559" w14:textId="77777777" w:rsidR="000F0826" w:rsidRPr="00B3556C" w:rsidRDefault="000F0826" w:rsidP="000F0826">
            <w:pPr>
              <w:pStyle w:val="Table"/>
              <w:rPr>
                <w:b/>
                <w:bCs/>
              </w:rPr>
            </w:pPr>
            <w:r w:rsidRPr="00B3556C">
              <w:rPr>
                <w:b/>
                <w:bCs/>
              </w:rPr>
              <w:t>Running</w:t>
            </w:r>
          </w:p>
        </w:tc>
        <w:tc>
          <w:tcPr>
            <w:tcW w:w="737" w:type="dxa"/>
            <w:vAlign w:val="center"/>
          </w:tcPr>
          <w:p w14:paraId="03FA092A" w14:textId="77777777" w:rsidR="000F0826" w:rsidRPr="00B3556C" w:rsidRDefault="000F0826" w:rsidP="000F0826">
            <w:pPr>
              <w:pStyle w:val="Table"/>
              <w:rPr>
                <w:b/>
                <w:bCs/>
              </w:rPr>
            </w:pPr>
            <w:r w:rsidRPr="00B3556C">
              <w:rPr>
                <w:b/>
                <w:bCs/>
              </w:rPr>
              <w:t>Other</w:t>
            </w:r>
          </w:p>
        </w:tc>
        <w:tc>
          <w:tcPr>
            <w:tcW w:w="1247" w:type="dxa"/>
            <w:vAlign w:val="center"/>
          </w:tcPr>
          <w:p w14:paraId="2A3E3BB8" w14:textId="77777777" w:rsidR="000F0826" w:rsidRPr="00B3556C" w:rsidRDefault="000F0826" w:rsidP="000F0826">
            <w:pPr>
              <w:pStyle w:val="Table"/>
              <w:jc w:val="center"/>
              <w:rPr>
                <w:b/>
                <w:bCs/>
              </w:rPr>
            </w:pPr>
            <w:r w:rsidRPr="00B3556C">
              <w:rPr>
                <w:b/>
                <w:bCs/>
              </w:rPr>
              <w:t>Macro Avg</w:t>
            </w:r>
          </w:p>
        </w:tc>
        <w:tc>
          <w:tcPr>
            <w:tcW w:w="1361" w:type="dxa"/>
            <w:vAlign w:val="center"/>
          </w:tcPr>
          <w:p w14:paraId="3085C2CF" w14:textId="77777777" w:rsidR="000F0826" w:rsidRPr="00B3556C" w:rsidRDefault="000F0826" w:rsidP="000F0826">
            <w:pPr>
              <w:pStyle w:val="Table"/>
              <w:jc w:val="center"/>
              <w:rPr>
                <w:b/>
                <w:bCs/>
              </w:rPr>
            </w:pPr>
            <w:r w:rsidRPr="00B3556C">
              <w:rPr>
                <w:b/>
                <w:bCs/>
              </w:rPr>
              <w:t>Weighted Avg</w:t>
            </w:r>
          </w:p>
        </w:tc>
      </w:tr>
      <w:tr w:rsidR="000F0826" w14:paraId="5BF57079" w14:textId="77777777" w:rsidTr="000F0826">
        <w:trPr>
          <w:trHeight w:val="283"/>
        </w:trPr>
        <w:tc>
          <w:tcPr>
            <w:tcW w:w="1134" w:type="dxa"/>
            <w:vAlign w:val="center"/>
          </w:tcPr>
          <w:p w14:paraId="115DE894" w14:textId="77777777" w:rsidR="000F0826" w:rsidRPr="00B3556C" w:rsidRDefault="000F0826" w:rsidP="000F0826">
            <w:pPr>
              <w:pStyle w:val="Table"/>
              <w:rPr>
                <w:b/>
                <w:bCs/>
              </w:rPr>
            </w:pPr>
            <w:r w:rsidRPr="00B3556C">
              <w:rPr>
                <w:b/>
                <w:bCs/>
              </w:rPr>
              <w:t>Precision</w:t>
            </w:r>
          </w:p>
        </w:tc>
        <w:tc>
          <w:tcPr>
            <w:tcW w:w="964" w:type="dxa"/>
            <w:vAlign w:val="center"/>
          </w:tcPr>
          <w:p w14:paraId="5AB03AB3" w14:textId="284C31A5" w:rsidR="000F0826" w:rsidRDefault="000F0826" w:rsidP="000F0826">
            <w:pPr>
              <w:pStyle w:val="Table"/>
            </w:pPr>
            <w:r>
              <w:t>0.</w:t>
            </w:r>
            <w:r w:rsidR="001E1191">
              <w:t>889</w:t>
            </w:r>
          </w:p>
        </w:tc>
        <w:tc>
          <w:tcPr>
            <w:tcW w:w="964" w:type="dxa"/>
            <w:vAlign w:val="center"/>
          </w:tcPr>
          <w:p w14:paraId="35C8C310" w14:textId="28882853" w:rsidR="000F0826" w:rsidRDefault="000F0826" w:rsidP="000F0826">
            <w:pPr>
              <w:pStyle w:val="Table"/>
            </w:pPr>
            <w:r>
              <w:t>0.</w:t>
            </w:r>
            <w:r w:rsidR="001E1191">
              <w:t>944</w:t>
            </w:r>
          </w:p>
        </w:tc>
        <w:tc>
          <w:tcPr>
            <w:tcW w:w="737" w:type="dxa"/>
            <w:vAlign w:val="center"/>
          </w:tcPr>
          <w:p w14:paraId="71F01513" w14:textId="5958FCD0" w:rsidR="000F0826" w:rsidRDefault="000F0826" w:rsidP="000F0826">
            <w:pPr>
              <w:pStyle w:val="Table"/>
            </w:pPr>
            <w:r>
              <w:t>0.</w:t>
            </w:r>
            <w:r w:rsidR="004C0535">
              <w:t>899</w:t>
            </w:r>
          </w:p>
        </w:tc>
        <w:tc>
          <w:tcPr>
            <w:tcW w:w="1247" w:type="dxa"/>
            <w:vAlign w:val="center"/>
          </w:tcPr>
          <w:p w14:paraId="2265790F" w14:textId="11D8EE82" w:rsidR="000F0826" w:rsidRDefault="000F0826" w:rsidP="000F0826">
            <w:pPr>
              <w:pStyle w:val="Table"/>
              <w:jc w:val="center"/>
            </w:pPr>
            <w:r>
              <w:t>0.9</w:t>
            </w:r>
            <w:r w:rsidR="009F5B1B">
              <w:t>11</w:t>
            </w:r>
          </w:p>
        </w:tc>
        <w:tc>
          <w:tcPr>
            <w:tcW w:w="1361" w:type="dxa"/>
            <w:vAlign w:val="center"/>
          </w:tcPr>
          <w:p w14:paraId="29E1F15E" w14:textId="2C847037" w:rsidR="000F0826" w:rsidRDefault="000F0826" w:rsidP="000F0826">
            <w:pPr>
              <w:pStyle w:val="Table"/>
              <w:jc w:val="center"/>
            </w:pPr>
            <w:r>
              <w:t>0.9</w:t>
            </w:r>
            <w:r w:rsidR="009F5B1B">
              <w:t>18</w:t>
            </w:r>
          </w:p>
        </w:tc>
      </w:tr>
      <w:tr w:rsidR="000F0826" w14:paraId="4030419C" w14:textId="77777777" w:rsidTr="000F0826">
        <w:trPr>
          <w:trHeight w:val="283"/>
        </w:trPr>
        <w:tc>
          <w:tcPr>
            <w:tcW w:w="1134" w:type="dxa"/>
            <w:vAlign w:val="center"/>
          </w:tcPr>
          <w:p w14:paraId="71E8BD2D" w14:textId="77777777" w:rsidR="000F0826" w:rsidRPr="00B3556C" w:rsidRDefault="000F0826" w:rsidP="000F0826">
            <w:pPr>
              <w:pStyle w:val="Table"/>
              <w:rPr>
                <w:b/>
                <w:bCs/>
              </w:rPr>
            </w:pPr>
            <w:r w:rsidRPr="00B3556C">
              <w:rPr>
                <w:b/>
                <w:bCs/>
              </w:rPr>
              <w:t>Recall</w:t>
            </w:r>
          </w:p>
        </w:tc>
        <w:tc>
          <w:tcPr>
            <w:tcW w:w="964" w:type="dxa"/>
            <w:vAlign w:val="center"/>
          </w:tcPr>
          <w:p w14:paraId="08AE64C8" w14:textId="6955F9CE" w:rsidR="000F0826" w:rsidRDefault="000F0826" w:rsidP="000F0826">
            <w:pPr>
              <w:pStyle w:val="Table"/>
            </w:pPr>
            <w:r>
              <w:t>0.</w:t>
            </w:r>
            <w:r w:rsidR="001E1191">
              <w:t>816</w:t>
            </w:r>
          </w:p>
        </w:tc>
        <w:tc>
          <w:tcPr>
            <w:tcW w:w="964" w:type="dxa"/>
            <w:vAlign w:val="center"/>
          </w:tcPr>
          <w:p w14:paraId="255D02D5" w14:textId="14787DAB" w:rsidR="000F0826" w:rsidRDefault="000F0826" w:rsidP="000F0826">
            <w:pPr>
              <w:pStyle w:val="Table"/>
            </w:pPr>
            <w:r>
              <w:t>0.9</w:t>
            </w:r>
            <w:r w:rsidR="004C0535">
              <w:t>36</w:t>
            </w:r>
          </w:p>
        </w:tc>
        <w:tc>
          <w:tcPr>
            <w:tcW w:w="737" w:type="dxa"/>
            <w:vAlign w:val="center"/>
          </w:tcPr>
          <w:p w14:paraId="7C42655D" w14:textId="2CF3B57A" w:rsidR="000F0826" w:rsidRDefault="000F0826" w:rsidP="000F0826">
            <w:pPr>
              <w:pStyle w:val="Table"/>
            </w:pPr>
            <w:r>
              <w:t>0.</w:t>
            </w:r>
            <w:r w:rsidR="004C0535">
              <w:t>960</w:t>
            </w:r>
          </w:p>
        </w:tc>
        <w:tc>
          <w:tcPr>
            <w:tcW w:w="1247" w:type="dxa"/>
            <w:vAlign w:val="center"/>
          </w:tcPr>
          <w:p w14:paraId="1A37A5A3" w14:textId="1293462F" w:rsidR="000F0826" w:rsidRDefault="000F0826" w:rsidP="000F0826">
            <w:pPr>
              <w:pStyle w:val="Table"/>
              <w:jc w:val="center"/>
            </w:pPr>
            <w:r>
              <w:t>0.</w:t>
            </w:r>
            <w:r w:rsidR="009F5B1B">
              <w:t>904</w:t>
            </w:r>
          </w:p>
        </w:tc>
        <w:tc>
          <w:tcPr>
            <w:tcW w:w="1361" w:type="dxa"/>
            <w:vAlign w:val="center"/>
          </w:tcPr>
          <w:p w14:paraId="63DA13A3" w14:textId="14C9C60F" w:rsidR="000F0826" w:rsidRDefault="000F0826" w:rsidP="000F0826">
            <w:pPr>
              <w:pStyle w:val="Table"/>
              <w:jc w:val="center"/>
            </w:pPr>
            <w:r>
              <w:t>0.9</w:t>
            </w:r>
            <w:r w:rsidR="009F5B1B">
              <w:t>18</w:t>
            </w:r>
          </w:p>
        </w:tc>
      </w:tr>
      <w:tr w:rsidR="000F0826" w14:paraId="4815937C" w14:textId="77777777" w:rsidTr="000F0826">
        <w:trPr>
          <w:trHeight w:val="283"/>
        </w:trPr>
        <w:tc>
          <w:tcPr>
            <w:tcW w:w="1134" w:type="dxa"/>
            <w:vAlign w:val="center"/>
          </w:tcPr>
          <w:p w14:paraId="1651DF02" w14:textId="77777777" w:rsidR="000F0826" w:rsidRPr="00B3556C" w:rsidRDefault="000F0826" w:rsidP="000F0826">
            <w:pPr>
              <w:pStyle w:val="Table"/>
              <w:rPr>
                <w:b/>
                <w:bCs/>
              </w:rPr>
            </w:pPr>
            <w:r w:rsidRPr="00B3556C">
              <w:rPr>
                <w:b/>
                <w:bCs/>
              </w:rPr>
              <w:t>F1-Score</w:t>
            </w:r>
          </w:p>
        </w:tc>
        <w:tc>
          <w:tcPr>
            <w:tcW w:w="964" w:type="dxa"/>
            <w:vAlign w:val="center"/>
          </w:tcPr>
          <w:p w14:paraId="5DE50154" w14:textId="78A011C0" w:rsidR="000F0826" w:rsidRDefault="000F0826" w:rsidP="000F0826">
            <w:pPr>
              <w:pStyle w:val="Table"/>
            </w:pPr>
            <w:r>
              <w:t>0.</w:t>
            </w:r>
            <w:r w:rsidR="001E1191">
              <w:t>851</w:t>
            </w:r>
          </w:p>
        </w:tc>
        <w:tc>
          <w:tcPr>
            <w:tcW w:w="964" w:type="dxa"/>
            <w:vAlign w:val="center"/>
          </w:tcPr>
          <w:p w14:paraId="3570D6CC" w14:textId="1FAE7090" w:rsidR="000F0826" w:rsidRDefault="000F0826" w:rsidP="000F0826">
            <w:pPr>
              <w:pStyle w:val="Table"/>
            </w:pPr>
            <w:r>
              <w:t>0.9</w:t>
            </w:r>
            <w:r w:rsidR="004C0535">
              <w:t>40</w:t>
            </w:r>
          </w:p>
        </w:tc>
        <w:tc>
          <w:tcPr>
            <w:tcW w:w="737" w:type="dxa"/>
            <w:vAlign w:val="center"/>
          </w:tcPr>
          <w:p w14:paraId="44ED1D6F" w14:textId="606B570D" w:rsidR="000F0826" w:rsidRDefault="000F0826" w:rsidP="000F0826">
            <w:pPr>
              <w:pStyle w:val="Table"/>
            </w:pPr>
            <w:r>
              <w:t>0.9</w:t>
            </w:r>
            <w:r w:rsidR="004C0535">
              <w:t>28</w:t>
            </w:r>
          </w:p>
        </w:tc>
        <w:tc>
          <w:tcPr>
            <w:tcW w:w="1247" w:type="dxa"/>
            <w:vAlign w:val="center"/>
          </w:tcPr>
          <w:p w14:paraId="578F168C" w14:textId="2B7B6E29" w:rsidR="000F0826" w:rsidRDefault="000F0826" w:rsidP="000F0826">
            <w:pPr>
              <w:pStyle w:val="Table"/>
              <w:jc w:val="center"/>
            </w:pPr>
            <w:r>
              <w:t>0.</w:t>
            </w:r>
            <w:r w:rsidR="009F5B1B">
              <w:t>906</w:t>
            </w:r>
          </w:p>
        </w:tc>
        <w:tc>
          <w:tcPr>
            <w:tcW w:w="1361" w:type="dxa"/>
            <w:vAlign w:val="center"/>
          </w:tcPr>
          <w:p w14:paraId="2760CFEE" w14:textId="78AA0AB2" w:rsidR="000F0826" w:rsidRDefault="000F0826" w:rsidP="000F0826">
            <w:pPr>
              <w:pStyle w:val="Table"/>
              <w:jc w:val="center"/>
            </w:pPr>
            <w:r>
              <w:t>0.9</w:t>
            </w:r>
            <w:r w:rsidR="009F5B1B">
              <w:t>18</w:t>
            </w:r>
          </w:p>
        </w:tc>
      </w:tr>
      <w:tr w:rsidR="000F0826" w14:paraId="5224EFD9" w14:textId="77777777" w:rsidTr="000F0826">
        <w:trPr>
          <w:trHeight w:val="283"/>
        </w:trPr>
        <w:tc>
          <w:tcPr>
            <w:tcW w:w="1134" w:type="dxa"/>
            <w:tcBorders>
              <w:bottom w:val="single" w:sz="4" w:space="0" w:color="auto"/>
            </w:tcBorders>
            <w:vAlign w:val="center"/>
          </w:tcPr>
          <w:p w14:paraId="7EC7D475" w14:textId="77777777" w:rsidR="000F0826" w:rsidRPr="00B3556C" w:rsidRDefault="000F0826" w:rsidP="000F0826">
            <w:pPr>
              <w:pStyle w:val="Table"/>
              <w:rPr>
                <w:b/>
                <w:bCs/>
              </w:rPr>
            </w:pPr>
            <w:r w:rsidRPr="00B3556C">
              <w:rPr>
                <w:b/>
                <w:bCs/>
              </w:rPr>
              <w:t>Support</w:t>
            </w:r>
          </w:p>
        </w:tc>
        <w:tc>
          <w:tcPr>
            <w:tcW w:w="964" w:type="dxa"/>
            <w:tcBorders>
              <w:bottom w:val="single" w:sz="4" w:space="0" w:color="auto"/>
            </w:tcBorders>
            <w:vAlign w:val="center"/>
          </w:tcPr>
          <w:p w14:paraId="532E9998" w14:textId="77777777" w:rsidR="000F0826" w:rsidRDefault="000F0826" w:rsidP="000F0826">
            <w:pPr>
              <w:pStyle w:val="Table"/>
            </w:pPr>
            <w:r>
              <w:t>49</w:t>
            </w:r>
          </w:p>
        </w:tc>
        <w:tc>
          <w:tcPr>
            <w:tcW w:w="964" w:type="dxa"/>
            <w:tcBorders>
              <w:bottom w:val="single" w:sz="4" w:space="0" w:color="auto"/>
            </w:tcBorders>
            <w:vAlign w:val="center"/>
          </w:tcPr>
          <w:p w14:paraId="3DC73742" w14:textId="77777777" w:rsidR="000F0826" w:rsidRDefault="000F0826" w:rsidP="000F0826">
            <w:pPr>
              <w:pStyle w:val="Table"/>
            </w:pPr>
            <w:r>
              <w:t>109</w:t>
            </w:r>
          </w:p>
        </w:tc>
        <w:tc>
          <w:tcPr>
            <w:tcW w:w="737" w:type="dxa"/>
            <w:tcBorders>
              <w:bottom w:val="single" w:sz="4" w:space="0" w:color="auto"/>
            </w:tcBorders>
            <w:vAlign w:val="center"/>
          </w:tcPr>
          <w:p w14:paraId="1E9FAD0E" w14:textId="77777777" w:rsidR="000F0826" w:rsidRDefault="000F0826" w:rsidP="000F0826">
            <w:pPr>
              <w:pStyle w:val="Table"/>
            </w:pPr>
            <w:r>
              <w:t>74</w:t>
            </w:r>
          </w:p>
        </w:tc>
        <w:tc>
          <w:tcPr>
            <w:tcW w:w="1247" w:type="dxa"/>
            <w:tcBorders>
              <w:bottom w:val="single" w:sz="4" w:space="0" w:color="auto"/>
            </w:tcBorders>
            <w:vAlign w:val="center"/>
          </w:tcPr>
          <w:p w14:paraId="6EBEAFE6" w14:textId="77777777" w:rsidR="000F0826" w:rsidRDefault="000F0826" w:rsidP="000F0826">
            <w:pPr>
              <w:pStyle w:val="Table"/>
              <w:jc w:val="center"/>
            </w:pPr>
            <w:r>
              <w:t>232</w:t>
            </w:r>
          </w:p>
        </w:tc>
        <w:tc>
          <w:tcPr>
            <w:tcW w:w="1361" w:type="dxa"/>
            <w:tcBorders>
              <w:bottom w:val="single" w:sz="4" w:space="0" w:color="auto"/>
            </w:tcBorders>
            <w:vAlign w:val="center"/>
          </w:tcPr>
          <w:p w14:paraId="246F0524" w14:textId="77777777" w:rsidR="000F0826" w:rsidRDefault="000F0826" w:rsidP="000F0826">
            <w:pPr>
              <w:pStyle w:val="Table"/>
              <w:jc w:val="center"/>
            </w:pPr>
            <w:r>
              <w:t>232</w:t>
            </w:r>
          </w:p>
        </w:tc>
      </w:tr>
      <w:tr w:rsidR="000F0826" w14:paraId="27D29CD6" w14:textId="77777777" w:rsidTr="000F0826">
        <w:trPr>
          <w:trHeight w:val="283"/>
        </w:trPr>
        <w:tc>
          <w:tcPr>
            <w:tcW w:w="1134" w:type="dxa"/>
            <w:tcBorders>
              <w:top w:val="single" w:sz="4" w:space="0" w:color="auto"/>
              <w:bottom w:val="single" w:sz="12" w:space="0" w:color="000000"/>
            </w:tcBorders>
            <w:vAlign w:val="center"/>
          </w:tcPr>
          <w:p w14:paraId="6E123364" w14:textId="77777777" w:rsidR="000F0826" w:rsidRPr="00BC69FD" w:rsidRDefault="000F0826" w:rsidP="000F0826">
            <w:pPr>
              <w:pStyle w:val="Table"/>
              <w:rPr>
                <w:b/>
                <w:bCs/>
              </w:rPr>
            </w:pPr>
            <w:r w:rsidRPr="00BC69FD">
              <w:rPr>
                <w:b/>
                <w:bCs/>
              </w:rPr>
              <w:t>Accuracy</w:t>
            </w:r>
          </w:p>
        </w:tc>
        <w:tc>
          <w:tcPr>
            <w:tcW w:w="964" w:type="dxa"/>
            <w:tcBorders>
              <w:top w:val="single" w:sz="4" w:space="0" w:color="auto"/>
              <w:bottom w:val="single" w:sz="12" w:space="0" w:color="000000"/>
            </w:tcBorders>
            <w:vAlign w:val="center"/>
          </w:tcPr>
          <w:p w14:paraId="4B4A822E" w14:textId="12470AFE" w:rsidR="000F0826" w:rsidRPr="00BC69FD" w:rsidRDefault="000F0826" w:rsidP="000F0826">
            <w:pPr>
              <w:pStyle w:val="Table"/>
              <w:rPr>
                <w:b/>
                <w:bCs/>
              </w:rPr>
            </w:pPr>
            <w:r w:rsidRPr="00BC69FD">
              <w:rPr>
                <w:b/>
                <w:bCs/>
              </w:rPr>
              <w:t>0.</w:t>
            </w:r>
            <w:r>
              <w:rPr>
                <w:b/>
                <w:bCs/>
              </w:rPr>
              <w:t>9</w:t>
            </w:r>
            <w:r w:rsidR="000E0267">
              <w:rPr>
                <w:b/>
                <w:bCs/>
              </w:rPr>
              <w:t>18</w:t>
            </w:r>
          </w:p>
        </w:tc>
        <w:tc>
          <w:tcPr>
            <w:tcW w:w="964" w:type="dxa"/>
            <w:tcBorders>
              <w:top w:val="single" w:sz="4" w:space="0" w:color="auto"/>
              <w:bottom w:val="single" w:sz="12" w:space="0" w:color="000000"/>
            </w:tcBorders>
            <w:vAlign w:val="center"/>
          </w:tcPr>
          <w:p w14:paraId="04710C7C" w14:textId="77777777" w:rsidR="000F0826" w:rsidRDefault="000F0826" w:rsidP="000F0826">
            <w:pPr>
              <w:pStyle w:val="Table"/>
            </w:pPr>
          </w:p>
        </w:tc>
        <w:tc>
          <w:tcPr>
            <w:tcW w:w="737" w:type="dxa"/>
            <w:tcBorders>
              <w:top w:val="single" w:sz="4" w:space="0" w:color="auto"/>
              <w:bottom w:val="single" w:sz="12" w:space="0" w:color="000000"/>
            </w:tcBorders>
            <w:vAlign w:val="center"/>
          </w:tcPr>
          <w:p w14:paraId="7FF8A87E" w14:textId="77777777" w:rsidR="000F0826" w:rsidRDefault="000F0826" w:rsidP="000F0826">
            <w:pPr>
              <w:pStyle w:val="Table"/>
            </w:pPr>
          </w:p>
        </w:tc>
        <w:tc>
          <w:tcPr>
            <w:tcW w:w="1247" w:type="dxa"/>
            <w:tcBorders>
              <w:top w:val="single" w:sz="4" w:space="0" w:color="auto"/>
              <w:bottom w:val="single" w:sz="12" w:space="0" w:color="000000"/>
            </w:tcBorders>
            <w:vAlign w:val="center"/>
          </w:tcPr>
          <w:p w14:paraId="0164D380" w14:textId="77777777" w:rsidR="000F0826" w:rsidRDefault="000F0826" w:rsidP="000F0826">
            <w:pPr>
              <w:pStyle w:val="Table"/>
              <w:jc w:val="center"/>
            </w:pPr>
          </w:p>
        </w:tc>
        <w:tc>
          <w:tcPr>
            <w:tcW w:w="1361" w:type="dxa"/>
            <w:tcBorders>
              <w:top w:val="single" w:sz="4" w:space="0" w:color="auto"/>
              <w:bottom w:val="single" w:sz="12" w:space="0" w:color="000000"/>
            </w:tcBorders>
            <w:vAlign w:val="center"/>
          </w:tcPr>
          <w:p w14:paraId="1412945E" w14:textId="77777777" w:rsidR="000F0826" w:rsidRDefault="000F0826" w:rsidP="000F0826">
            <w:pPr>
              <w:pStyle w:val="Table"/>
            </w:pPr>
          </w:p>
        </w:tc>
      </w:tr>
    </w:tbl>
    <w:p w14:paraId="6EDD29CB" w14:textId="0CF9C8CD" w:rsidR="006813C6" w:rsidRDefault="001B73B1" w:rsidP="0089770F">
      <w:pPr>
        <w:pStyle w:val="Picture"/>
        <w:spacing w:before="0"/>
        <w:jc w:val="both"/>
      </w:pPr>
      <w:r>
        <w:drawing>
          <wp:inline distT="0" distB="0" distL="0" distR="0" wp14:anchorId="65990662" wp14:editId="1EF1DEEB">
            <wp:extent cx="1595887" cy="1224280"/>
            <wp:effectExtent l="0" t="0" r="4445" b="0"/>
            <wp:docPr id="750121776"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1776" name="Picture 14" descr="Table&#10;&#10;Description automatically generated"/>
                    <pic:cNvPicPr/>
                  </pic:nvPicPr>
                  <pic:blipFill rotWithShape="1">
                    <a:blip r:embed="rId45"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6A7D0956" w14:textId="77777777" w:rsidR="00BF593A" w:rsidRDefault="00BF593A" w:rsidP="00A63D8D"/>
    <w:p w14:paraId="74C27B7D" w14:textId="3278BB19" w:rsidR="0031414A" w:rsidRDefault="00375750" w:rsidP="00BF593A">
      <w:pPr>
        <w:pStyle w:val="Heading3"/>
      </w:pPr>
      <w:bookmarkStart w:id="144" w:name="_Toc134268873"/>
      <w:r>
        <w:t xml:space="preserve">U-TSC </w:t>
      </w:r>
      <w:r w:rsidR="00BF593A">
        <w:t>e</w:t>
      </w:r>
      <w:r w:rsidR="0031414A">
        <w:t>nsemble model</w:t>
      </w:r>
      <w:bookmarkEnd w:id="144"/>
    </w:p>
    <w:p w14:paraId="1F475DA6" w14:textId="5B8F3819" w:rsidR="00BF593A" w:rsidRPr="00D01AF9" w:rsidRDefault="00603A37" w:rsidP="00BF593A">
      <w:pPr>
        <w:rPr>
          <w:b/>
          <w:bCs/>
        </w:rPr>
      </w:pPr>
      <w:r>
        <w:t xml:space="preserve">Lastly, </w:t>
      </w:r>
      <w:r w:rsidR="00D8760D">
        <w:t xml:space="preserve">we </w:t>
      </w:r>
      <w:r w:rsidR="00156C99">
        <w:t>implemented</w:t>
      </w:r>
      <w:r>
        <w:t xml:space="preserve"> </w:t>
      </w:r>
      <w:r w:rsidR="00D8760D">
        <w:t>HIVE-COTEv1.0 algorithm</w:t>
      </w:r>
      <w:r w:rsidR="00CF09CB">
        <w:t xml:space="preserve"> which emsembles four </w:t>
      </w:r>
      <w:r w:rsidR="00D30B8F">
        <w:t>models</w:t>
      </w:r>
      <w:r w:rsidR="009F33E7">
        <w:t xml:space="preserve">, STC, BOSS, TSF, and </w:t>
      </w:r>
      <w:r w:rsidR="00FB3856">
        <w:t xml:space="preserve"> </w:t>
      </w:r>
      <w:r w:rsidR="009B3F84">
        <w:t xml:space="preserve">RISE </w:t>
      </w:r>
      <w:r w:rsidR="00FB3856">
        <w:t>as discussed</w:t>
      </w:r>
      <w:r w:rsidR="009F33E7">
        <w:t>.</w:t>
      </w:r>
      <w:r w:rsidR="009B3F84">
        <w:t xml:space="preserve"> </w:t>
      </w:r>
      <w:r w:rsidR="00733288">
        <w:t>In single model</w:t>
      </w:r>
      <w:r w:rsidR="00156C99">
        <w:t xml:space="preserve"> </w:t>
      </w:r>
      <w:r w:rsidR="002D5941">
        <w:t xml:space="preserve">analysis, </w:t>
      </w:r>
      <w:r w:rsidR="00156C99">
        <w:t>from these ensembled algorithms</w:t>
      </w:r>
      <w:r w:rsidR="002D5941">
        <w:t xml:space="preserve"> </w:t>
      </w:r>
      <w:r w:rsidR="00BE509E">
        <w:t xml:space="preserve"> BOSS was not included for its time consuming nature</w:t>
      </w:r>
      <w:r w:rsidR="002D5941">
        <w:t>, and</w:t>
      </w:r>
      <w:r w:rsidR="003D31A2">
        <w:t xml:space="preserve"> beca</w:t>
      </w:r>
      <w:r w:rsidR="002D15B9">
        <w:t>use</w:t>
      </w:r>
      <w:r w:rsidR="00FD0ABA">
        <w:t xml:space="preserve"> of limited computational resources</w:t>
      </w:r>
      <w:r w:rsidR="000224E0">
        <w:t xml:space="preserve"> in</w:t>
      </w:r>
      <w:r w:rsidR="002D15B9">
        <w:t xml:space="preserve"> c</w:t>
      </w:r>
      <w:r w:rsidR="002D5941">
        <w:t>onducting</w:t>
      </w:r>
      <w:r w:rsidR="002D15B9">
        <w:t xml:space="preserve"> this</w:t>
      </w:r>
      <w:r w:rsidR="004D68C2">
        <w:t xml:space="preserve"> </w:t>
      </w:r>
      <w:r w:rsidR="000224E0">
        <w:t xml:space="preserve">relatively </w:t>
      </w:r>
      <w:r w:rsidR="004D68C2">
        <w:t xml:space="preserve">comprehensive </w:t>
      </w:r>
      <w:r w:rsidR="002D15B9">
        <w:t>U-TSC</w:t>
      </w:r>
      <w:r w:rsidR="000224E0">
        <w:t>. However</w:t>
      </w:r>
      <w:r w:rsidR="00511A5C">
        <w:t xml:space="preserve">, it was </w:t>
      </w:r>
      <w:r w:rsidR="00D10F75">
        <w:t xml:space="preserve">one of the </w:t>
      </w:r>
      <w:r w:rsidR="00D10F75">
        <w:lastRenderedPageBreak/>
        <w:t>algorithms ensembled by</w:t>
      </w:r>
      <w:r w:rsidR="00511A5C">
        <w:t xml:space="preserve"> HIVE-COT</w:t>
      </w:r>
      <w:r w:rsidR="00A67C56">
        <w:t>E</w:t>
      </w:r>
      <w:r w:rsidR="00E24C56">
        <w:t xml:space="preserve"> for which one succesful</w:t>
      </w:r>
      <w:r w:rsidR="00511A5C">
        <w:t xml:space="preserve"> exec</w:t>
      </w:r>
      <w:r w:rsidR="00156C99">
        <w:t>ut</w:t>
      </w:r>
      <w:r w:rsidR="00E24C56">
        <w:t>ion was completed.</w:t>
      </w:r>
      <w:r w:rsidR="00974EDB">
        <w:t xml:space="preserve"> As expected, </w:t>
      </w:r>
      <w:r w:rsidR="00915655">
        <w:t xml:space="preserve">HIVE-COTE allows to improve classification accuracy compared to single </w:t>
      </w:r>
      <w:r w:rsidR="00D01AF9">
        <w:t>models but</w:t>
      </w:r>
      <w:r w:rsidR="00D01AF9" w:rsidRPr="00D01AF9">
        <w:t xml:space="preserve"> using an order of magnitude more time</w:t>
      </w:r>
      <w:r w:rsidR="00D01AF9">
        <w:t>.</w:t>
      </w:r>
      <w:r w:rsidR="00895406">
        <w:t xml:space="preserve"> In our test laptop</w:t>
      </w:r>
      <w:r w:rsidR="003A4716">
        <w:t xml:space="preserve"> (</w:t>
      </w:r>
      <w:hyperlink w:anchor="_[A-2.3]_Test_environment" w:history="1">
        <w:r w:rsidR="003A4716" w:rsidRPr="003A4716">
          <w:rPr>
            <w:rStyle w:val="Hyperlink"/>
          </w:rPr>
          <w:t>A-TE</w:t>
        </w:r>
      </w:hyperlink>
      <w:r w:rsidR="003A4716">
        <w:t>),</w:t>
      </w:r>
      <w:r w:rsidR="00895406">
        <w:t xml:space="preserve"> it took 900 minutes</w:t>
      </w:r>
      <w:r w:rsidR="003A4716">
        <w:t xml:space="preserve"> (15h) to complete this algorithm</w:t>
      </w:r>
      <w:r w:rsidR="00322B55">
        <w:t xml:space="preserve"> with an enhanced accuracy of </w:t>
      </w:r>
      <w:r w:rsidR="00827234">
        <w:t xml:space="preserve">~94%, which is about </w:t>
      </w:r>
      <w:r w:rsidR="00564227">
        <w:t>2</w:t>
      </w:r>
      <w:r w:rsidR="00827234">
        <w:t xml:space="preserve"> percent </w:t>
      </w:r>
      <w:r w:rsidR="005E2B7A">
        <w:t>higher</w:t>
      </w:r>
      <w:r w:rsidR="00827234">
        <w:t xml:space="preserve"> </w:t>
      </w:r>
      <w:r w:rsidR="005E2B7A">
        <w:t xml:space="preserve">compared to </w:t>
      </w:r>
      <w:r w:rsidR="009267E6">
        <w:t>other</w:t>
      </w:r>
      <w:r w:rsidR="00827234">
        <w:t xml:space="preserve"> U-TSC model</w:t>
      </w:r>
      <w:r w:rsidR="009C094C">
        <w:t>s</w:t>
      </w:r>
      <w:r w:rsidR="00827234">
        <w:t>.</w:t>
      </w:r>
      <w:r w:rsidR="008320D2">
        <w:t xml:space="preserve"> </w:t>
      </w:r>
    </w:p>
    <w:p w14:paraId="331BD1CC" w14:textId="12E9A720" w:rsidR="00126DE0" w:rsidRDefault="00126DE0" w:rsidP="00586691">
      <w:pPr>
        <w:pStyle w:val="Tableheader"/>
        <w:keepNext/>
        <w:keepLines/>
      </w:pPr>
      <w:r>
        <w:t>Table 4.2</w:t>
      </w:r>
      <w:r w:rsidR="00C30CE8">
        <w:t>I</w:t>
      </w:r>
      <w:r>
        <w:t xml:space="preserve">: </w:t>
      </w:r>
      <w:r w:rsidR="00615727" w:rsidRPr="00DB785E">
        <w:t>Hierarchical Vote Collective of Transformation</w:t>
      </w:r>
      <w:r w:rsidR="00615727">
        <w:t xml:space="preserve"> </w:t>
      </w:r>
      <w:r w:rsidR="00615727" w:rsidRPr="00DB785E">
        <w:t>based Ensembles</w:t>
      </w:r>
      <w:r>
        <w:t xml:space="preserve"> (</w:t>
      </w:r>
      <w:r w:rsidR="00615727">
        <w:t>HIVE-COTE</w:t>
      </w:r>
      <w:r>
        <w:t>)</w:t>
      </w:r>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126DE0" w14:paraId="5AF56E00" w14:textId="77777777" w:rsidTr="00787009">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4D4C5BDF" w14:textId="77777777" w:rsidR="00126DE0" w:rsidRPr="00B3556C" w:rsidRDefault="00126DE0" w:rsidP="00586691">
            <w:pPr>
              <w:pStyle w:val="Table"/>
              <w:keepNext/>
              <w:keepLines/>
              <w:rPr>
                <w:b/>
                <w:bCs/>
              </w:rPr>
            </w:pPr>
          </w:p>
        </w:tc>
        <w:tc>
          <w:tcPr>
            <w:tcW w:w="964" w:type="dxa"/>
            <w:vAlign w:val="center"/>
          </w:tcPr>
          <w:p w14:paraId="056D4EE9" w14:textId="77777777" w:rsidR="00126DE0" w:rsidRPr="00B3556C" w:rsidRDefault="00126DE0" w:rsidP="00586691">
            <w:pPr>
              <w:pStyle w:val="Table"/>
              <w:keepNext/>
              <w:keepLines/>
              <w:rPr>
                <w:b/>
                <w:bCs/>
              </w:rPr>
            </w:pPr>
            <w:r w:rsidRPr="00B3556C">
              <w:rPr>
                <w:b/>
                <w:bCs/>
              </w:rPr>
              <w:t>Biking</w:t>
            </w:r>
          </w:p>
        </w:tc>
        <w:tc>
          <w:tcPr>
            <w:tcW w:w="964" w:type="dxa"/>
            <w:vAlign w:val="center"/>
          </w:tcPr>
          <w:p w14:paraId="4D78EC67" w14:textId="77777777" w:rsidR="00126DE0" w:rsidRPr="00B3556C" w:rsidRDefault="00126DE0" w:rsidP="00586691">
            <w:pPr>
              <w:pStyle w:val="Table"/>
              <w:keepNext/>
              <w:keepLines/>
              <w:rPr>
                <w:b/>
                <w:bCs/>
              </w:rPr>
            </w:pPr>
            <w:r w:rsidRPr="00B3556C">
              <w:rPr>
                <w:b/>
                <w:bCs/>
              </w:rPr>
              <w:t>Running</w:t>
            </w:r>
          </w:p>
        </w:tc>
        <w:tc>
          <w:tcPr>
            <w:tcW w:w="737" w:type="dxa"/>
            <w:vAlign w:val="center"/>
          </w:tcPr>
          <w:p w14:paraId="33120841" w14:textId="77777777" w:rsidR="00126DE0" w:rsidRPr="00B3556C" w:rsidRDefault="00126DE0" w:rsidP="00586691">
            <w:pPr>
              <w:pStyle w:val="Table"/>
              <w:keepNext/>
              <w:keepLines/>
              <w:rPr>
                <w:b/>
                <w:bCs/>
              </w:rPr>
            </w:pPr>
            <w:r w:rsidRPr="00B3556C">
              <w:rPr>
                <w:b/>
                <w:bCs/>
              </w:rPr>
              <w:t>Other</w:t>
            </w:r>
          </w:p>
        </w:tc>
        <w:tc>
          <w:tcPr>
            <w:tcW w:w="1247" w:type="dxa"/>
            <w:vAlign w:val="center"/>
          </w:tcPr>
          <w:p w14:paraId="55D38179" w14:textId="77777777" w:rsidR="00126DE0" w:rsidRPr="00B3556C" w:rsidRDefault="00126DE0" w:rsidP="00586691">
            <w:pPr>
              <w:pStyle w:val="Table"/>
              <w:keepNext/>
              <w:keepLines/>
              <w:jc w:val="center"/>
              <w:rPr>
                <w:b/>
                <w:bCs/>
              </w:rPr>
            </w:pPr>
            <w:r w:rsidRPr="00B3556C">
              <w:rPr>
                <w:b/>
                <w:bCs/>
              </w:rPr>
              <w:t>Macro Avg</w:t>
            </w:r>
          </w:p>
        </w:tc>
        <w:tc>
          <w:tcPr>
            <w:tcW w:w="1361" w:type="dxa"/>
            <w:vAlign w:val="center"/>
          </w:tcPr>
          <w:p w14:paraId="2E1AF352" w14:textId="77777777" w:rsidR="00126DE0" w:rsidRPr="00B3556C" w:rsidRDefault="00126DE0" w:rsidP="00586691">
            <w:pPr>
              <w:pStyle w:val="Table"/>
              <w:keepNext/>
              <w:keepLines/>
              <w:jc w:val="center"/>
              <w:rPr>
                <w:b/>
                <w:bCs/>
              </w:rPr>
            </w:pPr>
            <w:r w:rsidRPr="00B3556C">
              <w:rPr>
                <w:b/>
                <w:bCs/>
              </w:rPr>
              <w:t>Weighted Avg</w:t>
            </w:r>
          </w:p>
        </w:tc>
      </w:tr>
      <w:tr w:rsidR="00126DE0" w14:paraId="573B0127" w14:textId="77777777" w:rsidTr="00787009">
        <w:trPr>
          <w:trHeight w:val="283"/>
        </w:trPr>
        <w:tc>
          <w:tcPr>
            <w:tcW w:w="1134" w:type="dxa"/>
            <w:vAlign w:val="center"/>
          </w:tcPr>
          <w:p w14:paraId="1489CE58" w14:textId="77777777" w:rsidR="00126DE0" w:rsidRPr="00B3556C" w:rsidRDefault="00126DE0" w:rsidP="00586691">
            <w:pPr>
              <w:pStyle w:val="Table"/>
              <w:keepNext/>
              <w:keepLines/>
              <w:rPr>
                <w:b/>
                <w:bCs/>
              </w:rPr>
            </w:pPr>
            <w:r w:rsidRPr="00B3556C">
              <w:rPr>
                <w:b/>
                <w:bCs/>
              </w:rPr>
              <w:t>Precision</w:t>
            </w:r>
          </w:p>
        </w:tc>
        <w:tc>
          <w:tcPr>
            <w:tcW w:w="964" w:type="dxa"/>
            <w:vAlign w:val="center"/>
          </w:tcPr>
          <w:p w14:paraId="05BDBF5E" w14:textId="5EF7BCD9" w:rsidR="00126DE0" w:rsidRDefault="00126DE0" w:rsidP="00586691">
            <w:pPr>
              <w:pStyle w:val="Table"/>
              <w:keepNext/>
              <w:keepLines/>
            </w:pPr>
            <w:r>
              <w:t>0.</w:t>
            </w:r>
            <w:r w:rsidR="00F46077">
              <w:t>918</w:t>
            </w:r>
          </w:p>
        </w:tc>
        <w:tc>
          <w:tcPr>
            <w:tcW w:w="964" w:type="dxa"/>
            <w:vAlign w:val="center"/>
          </w:tcPr>
          <w:p w14:paraId="5B6331DE" w14:textId="4B0C3764" w:rsidR="00126DE0" w:rsidRDefault="00126DE0" w:rsidP="00586691">
            <w:pPr>
              <w:pStyle w:val="Table"/>
              <w:keepNext/>
              <w:keepLines/>
            </w:pPr>
            <w:r>
              <w:t>0.9</w:t>
            </w:r>
            <w:r w:rsidR="00F46077">
              <w:t>13</w:t>
            </w:r>
          </w:p>
        </w:tc>
        <w:tc>
          <w:tcPr>
            <w:tcW w:w="737" w:type="dxa"/>
            <w:vAlign w:val="center"/>
          </w:tcPr>
          <w:p w14:paraId="077CFEBF" w14:textId="022F0A01" w:rsidR="00126DE0" w:rsidRDefault="00826B5C" w:rsidP="00586691">
            <w:pPr>
              <w:pStyle w:val="Table"/>
              <w:keepNext/>
              <w:keepLines/>
            </w:pPr>
            <w:r>
              <w:t>1.0</w:t>
            </w:r>
          </w:p>
        </w:tc>
        <w:tc>
          <w:tcPr>
            <w:tcW w:w="1247" w:type="dxa"/>
            <w:vAlign w:val="center"/>
          </w:tcPr>
          <w:p w14:paraId="6145AAD8" w14:textId="229A6767" w:rsidR="00126DE0" w:rsidRDefault="00126DE0" w:rsidP="00586691">
            <w:pPr>
              <w:pStyle w:val="Table"/>
              <w:keepNext/>
              <w:keepLines/>
              <w:jc w:val="center"/>
            </w:pPr>
            <w:r>
              <w:t>0.9</w:t>
            </w:r>
            <w:r w:rsidR="00826B5C">
              <w:t>44</w:t>
            </w:r>
          </w:p>
        </w:tc>
        <w:tc>
          <w:tcPr>
            <w:tcW w:w="1361" w:type="dxa"/>
            <w:vAlign w:val="center"/>
          </w:tcPr>
          <w:p w14:paraId="48B808EB" w14:textId="3CECDE41" w:rsidR="00126DE0" w:rsidRDefault="00126DE0" w:rsidP="00586691">
            <w:pPr>
              <w:pStyle w:val="Table"/>
              <w:keepNext/>
              <w:keepLines/>
              <w:jc w:val="center"/>
            </w:pPr>
            <w:r>
              <w:t>0.9</w:t>
            </w:r>
            <w:r w:rsidR="005D3276">
              <w:t>42</w:t>
            </w:r>
          </w:p>
        </w:tc>
      </w:tr>
      <w:tr w:rsidR="00126DE0" w14:paraId="0A2BE2B0" w14:textId="77777777" w:rsidTr="00787009">
        <w:trPr>
          <w:trHeight w:val="283"/>
        </w:trPr>
        <w:tc>
          <w:tcPr>
            <w:tcW w:w="1134" w:type="dxa"/>
            <w:vAlign w:val="center"/>
          </w:tcPr>
          <w:p w14:paraId="0DA81095" w14:textId="77777777" w:rsidR="00126DE0" w:rsidRPr="00B3556C" w:rsidRDefault="00126DE0" w:rsidP="00586691">
            <w:pPr>
              <w:pStyle w:val="Table"/>
              <w:keepNext/>
              <w:keepLines/>
              <w:rPr>
                <w:b/>
                <w:bCs/>
              </w:rPr>
            </w:pPr>
            <w:r w:rsidRPr="00B3556C">
              <w:rPr>
                <w:b/>
                <w:bCs/>
              </w:rPr>
              <w:t>Recall</w:t>
            </w:r>
          </w:p>
        </w:tc>
        <w:tc>
          <w:tcPr>
            <w:tcW w:w="964" w:type="dxa"/>
            <w:vAlign w:val="center"/>
          </w:tcPr>
          <w:p w14:paraId="0390EEB0" w14:textId="1386EFB9" w:rsidR="00126DE0" w:rsidRDefault="00126DE0" w:rsidP="00586691">
            <w:pPr>
              <w:pStyle w:val="Table"/>
              <w:keepNext/>
              <w:keepLines/>
            </w:pPr>
            <w:r>
              <w:t>0.</w:t>
            </w:r>
            <w:r w:rsidR="00F46077">
              <w:t>918</w:t>
            </w:r>
          </w:p>
        </w:tc>
        <w:tc>
          <w:tcPr>
            <w:tcW w:w="964" w:type="dxa"/>
            <w:vAlign w:val="center"/>
          </w:tcPr>
          <w:p w14:paraId="6A217F25" w14:textId="272FFCC9" w:rsidR="00126DE0" w:rsidRDefault="00126DE0" w:rsidP="00586691">
            <w:pPr>
              <w:pStyle w:val="Table"/>
              <w:keepNext/>
              <w:keepLines/>
            </w:pPr>
            <w:r>
              <w:t>0.</w:t>
            </w:r>
            <w:r w:rsidR="00F46077">
              <w:t>963</w:t>
            </w:r>
          </w:p>
        </w:tc>
        <w:tc>
          <w:tcPr>
            <w:tcW w:w="737" w:type="dxa"/>
            <w:vAlign w:val="center"/>
          </w:tcPr>
          <w:p w14:paraId="2217AAE6" w14:textId="6EF41644" w:rsidR="00126DE0" w:rsidRDefault="00126DE0" w:rsidP="00586691">
            <w:pPr>
              <w:pStyle w:val="Table"/>
              <w:keepNext/>
              <w:keepLines/>
            </w:pPr>
            <w:r>
              <w:t>0.9</w:t>
            </w:r>
            <w:r w:rsidR="00826B5C">
              <w:t>19</w:t>
            </w:r>
          </w:p>
        </w:tc>
        <w:tc>
          <w:tcPr>
            <w:tcW w:w="1247" w:type="dxa"/>
            <w:vAlign w:val="center"/>
          </w:tcPr>
          <w:p w14:paraId="01040815" w14:textId="45F05221" w:rsidR="00126DE0" w:rsidRDefault="00126DE0" w:rsidP="00586691">
            <w:pPr>
              <w:pStyle w:val="Table"/>
              <w:keepNext/>
              <w:keepLines/>
              <w:jc w:val="center"/>
            </w:pPr>
            <w:r>
              <w:t>0.9</w:t>
            </w:r>
            <w:r w:rsidR="005D3276">
              <w:t>34</w:t>
            </w:r>
          </w:p>
        </w:tc>
        <w:tc>
          <w:tcPr>
            <w:tcW w:w="1361" w:type="dxa"/>
            <w:vAlign w:val="center"/>
          </w:tcPr>
          <w:p w14:paraId="12B6CEE5" w14:textId="586EE2EA" w:rsidR="00126DE0" w:rsidRDefault="00126DE0" w:rsidP="00586691">
            <w:pPr>
              <w:pStyle w:val="Table"/>
              <w:keepNext/>
              <w:keepLines/>
              <w:jc w:val="center"/>
            </w:pPr>
            <w:r>
              <w:t>0.9</w:t>
            </w:r>
            <w:r w:rsidR="005D3276">
              <w:t>40</w:t>
            </w:r>
          </w:p>
        </w:tc>
      </w:tr>
      <w:tr w:rsidR="00126DE0" w14:paraId="19B1F53C" w14:textId="77777777" w:rsidTr="00787009">
        <w:trPr>
          <w:trHeight w:val="283"/>
        </w:trPr>
        <w:tc>
          <w:tcPr>
            <w:tcW w:w="1134" w:type="dxa"/>
            <w:vAlign w:val="center"/>
          </w:tcPr>
          <w:p w14:paraId="50A44175" w14:textId="77777777" w:rsidR="00126DE0" w:rsidRPr="00B3556C" w:rsidRDefault="00126DE0" w:rsidP="00586691">
            <w:pPr>
              <w:pStyle w:val="Table"/>
              <w:keepNext/>
              <w:keepLines/>
              <w:rPr>
                <w:b/>
                <w:bCs/>
              </w:rPr>
            </w:pPr>
            <w:r w:rsidRPr="00B3556C">
              <w:rPr>
                <w:b/>
                <w:bCs/>
              </w:rPr>
              <w:t>F1-Score</w:t>
            </w:r>
          </w:p>
        </w:tc>
        <w:tc>
          <w:tcPr>
            <w:tcW w:w="964" w:type="dxa"/>
            <w:vAlign w:val="center"/>
          </w:tcPr>
          <w:p w14:paraId="486FFA96" w14:textId="7BD701C3" w:rsidR="00126DE0" w:rsidRDefault="00126DE0" w:rsidP="00586691">
            <w:pPr>
              <w:pStyle w:val="Table"/>
              <w:keepNext/>
              <w:keepLines/>
            </w:pPr>
            <w:r>
              <w:t>0.</w:t>
            </w:r>
            <w:r w:rsidR="00F46077">
              <w:t>918</w:t>
            </w:r>
          </w:p>
        </w:tc>
        <w:tc>
          <w:tcPr>
            <w:tcW w:w="964" w:type="dxa"/>
            <w:vAlign w:val="center"/>
          </w:tcPr>
          <w:p w14:paraId="0AED1CD2" w14:textId="23789A94" w:rsidR="00126DE0" w:rsidRDefault="00126DE0" w:rsidP="00586691">
            <w:pPr>
              <w:pStyle w:val="Table"/>
              <w:keepNext/>
              <w:keepLines/>
            </w:pPr>
            <w:r>
              <w:t>0.9</w:t>
            </w:r>
            <w:r w:rsidR="00B032C2">
              <w:t>38</w:t>
            </w:r>
          </w:p>
        </w:tc>
        <w:tc>
          <w:tcPr>
            <w:tcW w:w="737" w:type="dxa"/>
            <w:vAlign w:val="center"/>
          </w:tcPr>
          <w:p w14:paraId="45774CFA" w14:textId="58904497" w:rsidR="00126DE0" w:rsidRDefault="00126DE0" w:rsidP="00586691">
            <w:pPr>
              <w:pStyle w:val="Table"/>
              <w:keepNext/>
              <w:keepLines/>
            </w:pPr>
            <w:r>
              <w:t>0.9</w:t>
            </w:r>
            <w:r w:rsidR="00826B5C">
              <w:t>60</w:t>
            </w:r>
          </w:p>
        </w:tc>
        <w:tc>
          <w:tcPr>
            <w:tcW w:w="1247" w:type="dxa"/>
            <w:vAlign w:val="center"/>
          </w:tcPr>
          <w:p w14:paraId="0CD0DE80" w14:textId="5B1F2AC0" w:rsidR="00126DE0" w:rsidRDefault="00126DE0" w:rsidP="00586691">
            <w:pPr>
              <w:pStyle w:val="Table"/>
              <w:keepNext/>
              <w:keepLines/>
              <w:jc w:val="center"/>
            </w:pPr>
            <w:r>
              <w:t>0.9</w:t>
            </w:r>
            <w:r w:rsidR="005D3276">
              <w:t>38</w:t>
            </w:r>
          </w:p>
        </w:tc>
        <w:tc>
          <w:tcPr>
            <w:tcW w:w="1361" w:type="dxa"/>
            <w:vAlign w:val="center"/>
          </w:tcPr>
          <w:p w14:paraId="43F49982" w14:textId="79B2984D" w:rsidR="00126DE0" w:rsidRDefault="00126DE0" w:rsidP="00586691">
            <w:pPr>
              <w:pStyle w:val="Table"/>
              <w:keepNext/>
              <w:keepLines/>
              <w:jc w:val="center"/>
            </w:pPr>
            <w:r>
              <w:t>0.9</w:t>
            </w:r>
            <w:r w:rsidR="005D3276">
              <w:t>40</w:t>
            </w:r>
          </w:p>
        </w:tc>
      </w:tr>
      <w:tr w:rsidR="00126DE0" w14:paraId="7B1D8B89" w14:textId="77777777" w:rsidTr="00DF7F5E">
        <w:trPr>
          <w:trHeight w:val="283"/>
        </w:trPr>
        <w:tc>
          <w:tcPr>
            <w:tcW w:w="1134" w:type="dxa"/>
            <w:tcBorders>
              <w:bottom w:val="single" w:sz="4" w:space="0" w:color="auto"/>
            </w:tcBorders>
            <w:vAlign w:val="center"/>
          </w:tcPr>
          <w:p w14:paraId="5B19AC94" w14:textId="77777777" w:rsidR="00126DE0" w:rsidRPr="00B3556C" w:rsidRDefault="00126DE0" w:rsidP="00586691">
            <w:pPr>
              <w:pStyle w:val="Table"/>
              <w:keepNext/>
              <w:keepLines/>
              <w:rPr>
                <w:b/>
                <w:bCs/>
              </w:rPr>
            </w:pPr>
            <w:r w:rsidRPr="00B3556C">
              <w:rPr>
                <w:b/>
                <w:bCs/>
              </w:rPr>
              <w:t>Support</w:t>
            </w:r>
          </w:p>
        </w:tc>
        <w:tc>
          <w:tcPr>
            <w:tcW w:w="964" w:type="dxa"/>
            <w:tcBorders>
              <w:bottom w:val="single" w:sz="4" w:space="0" w:color="auto"/>
            </w:tcBorders>
            <w:vAlign w:val="center"/>
          </w:tcPr>
          <w:p w14:paraId="02FE82EF" w14:textId="77777777" w:rsidR="00126DE0" w:rsidRDefault="00126DE0" w:rsidP="00586691">
            <w:pPr>
              <w:pStyle w:val="Table"/>
              <w:keepNext/>
              <w:keepLines/>
            </w:pPr>
            <w:r>
              <w:t>49</w:t>
            </w:r>
          </w:p>
        </w:tc>
        <w:tc>
          <w:tcPr>
            <w:tcW w:w="964" w:type="dxa"/>
            <w:tcBorders>
              <w:bottom w:val="single" w:sz="4" w:space="0" w:color="auto"/>
            </w:tcBorders>
            <w:vAlign w:val="center"/>
          </w:tcPr>
          <w:p w14:paraId="78F1C424" w14:textId="77777777" w:rsidR="00126DE0" w:rsidRDefault="00126DE0" w:rsidP="00586691">
            <w:pPr>
              <w:pStyle w:val="Table"/>
              <w:keepNext/>
              <w:keepLines/>
            </w:pPr>
            <w:r>
              <w:t>109</w:t>
            </w:r>
          </w:p>
        </w:tc>
        <w:tc>
          <w:tcPr>
            <w:tcW w:w="737" w:type="dxa"/>
            <w:tcBorders>
              <w:bottom w:val="single" w:sz="4" w:space="0" w:color="auto"/>
            </w:tcBorders>
            <w:vAlign w:val="center"/>
          </w:tcPr>
          <w:p w14:paraId="6DFE978F" w14:textId="77777777" w:rsidR="00126DE0" w:rsidRDefault="00126DE0" w:rsidP="00586691">
            <w:pPr>
              <w:pStyle w:val="Table"/>
              <w:keepNext/>
              <w:keepLines/>
            </w:pPr>
            <w:r>
              <w:t>74</w:t>
            </w:r>
          </w:p>
        </w:tc>
        <w:tc>
          <w:tcPr>
            <w:tcW w:w="1247" w:type="dxa"/>
            <w:tcBorders>
              <w:bottom w:val="single" w:sz="4" w:space="0" w:color="auto"/>
            </w:tcBorders>
            <w:vAlign w:val="center"/>
          </w:tcPr>
          <w:p w14:paraId="5B092AE1" w14:textId="77777777" w:rsidR="00126DE0" w:rsidRDefault="00126DE0" w:rsidP="00586691">
            <w:pPr>
              <w:pStyle w:val="Table"/>
              <w:keepNext/>
              <w:keepLines/>
              <w:jc w:val="center"/>
            </w:pPr>
            <w:r>
              <w:t>232</w:t>
            </w:r>
          </w:p>
        </w:tc>
        <w:tc>
          <w:tcPr>
            <w:tcW w:w="1361" w:type="dxa"/>
            <w:tcBorders>
              <w:bottom w:val="single" w:sz="4" w:space="0" w:color="auto"/>
            </w:tcBorders>
            <w:vAlign w:val="center"/>
          </w:tcPr>
          <w:p w14:paraId="09BEE32B" w14:textId="77777777" w:rsidR="00126DE0" w:rsidRDefault="00126DE0" w:rsidP="00586691">
            <w:pPr>
              <w:pStyle w:val="Table"/>
              <w:keepNext/>
              <w:keepLines/>
              <w:jc w:val="center"/>
            </w:pPr>
            <w:r>
              <w:t>232</w:t>
            </w:r>
          </w:p>
        </w:tc>
      </w:tr>
      <w:tr w:rsidR="00126DE0" w14:paraId="1FE7AD5C" w14:textId="77777777" w:rsidTr="00DF7F5E">
        <w:trPr>
          <w:trHeight w:val="283"/>
        </w:trPr>
        <w:tc>
          <w:tcPr>
            <w:tcW w:w="1134" w:type="dxa"/>
            <w:tcBorders>
              <w:top w:val="single" w:sz="4" w:space="0" w:color="auto"/>
              <w:bottom w:val="single" w:sz="18" w:space="0" w:color="000000"/>
            </w:tcBorders>
            <w:vAlign w:val="center"/>
          </w:tcPr>
          <w:p w14:paraId="377EF956" w14:textId="77777777" w:rsidR="00126DE0" w:rsidRPr="00BC69FD" w:rsidRDefault="00126DE0" w:rsidP="00586691">
            <w:pPr>
              <w:pStyle w:val="Table"/>
              <w:keepNext/>
              <w:keepLines/>
              <w:rPr>
                <w:b/>
                <w:bCs/>
              </w:rPr>
            </w:pPr>
            <w:r w:rsidRPr="00BC69FD">
              <w:rPr>
                <w:b/>
                <w:bCs/>
              </w:rPr>
              <w:t>Accuracy</w:t>
            </w:r>
          </w:p>
        </w:tc>
        <w:tc>
          <w:tcPr>
            <w:tcW w:w="964" w:type="dxa"/>
            <w:tcBorders>
              <w:top w:val="single" w:sz="4" w:space="0" w:color="auto"/>
              <w:bottom w:val="single" w:sz="18" w:space="0" w:color="000000"/>
            </w:tcBorders>
            <w:vAlign w:val="center"/>
          </w:tcPr>
          <w:p w14:paraId="1D3027BE" w14:textId="6CB90D5C" w:rsidR="00126DE0" w:rsidRPr="00BC69FD" w:rsidRDefault="00126DE0" w:rsidP="00586691">
            <w:pPr>
              <w:pStyle w:val="Table"/>
              <w:keepNext/>
              <w:keepLines/>
              <w:rPr>
                <w:b/>
                <w:bCs/>
              </w:rPr>
            </w:pPr>
            <w:r w:rsidRPr="00BC69FD">
              <w:rPr>
                <w:b/>
                <w:bCs/>
              </w:rPr>
              <w:t>0.</w:t>
            </w:r>
            <w:r>
              <w:rPr>
                <w:b/>
                <w:bCs/>
              </w:rPr>
              <w:t>9</w:t>
            </w:r>
            <w:r w:rsidR="00DF7F5E">
              <w:rPr>
                <w:b/>
                <w:bCs/>
              </w:rPr>
              <w:t>40</w:t>
            </w:r>
          </w:p>
        </w:tc>
        <w:tc>
          <w:tcPr>
            <w:tcW w:w="964" w:type="dxa"/>
            <w:tcBorders>
              <w:top w:val="single" w:sz="4" w:space="0" w:color="auto"/>
              <w:bottom w:val="single" w:sz="18" w:space="0" w:color="000000"/>
            </w:tcBorders>
            <w:vAlign w:val="center"/>
          </w:tcPr>
          <w:p w14:paraId="5B717325" w14:textId="77777777" w:rsidR="00126DE0" w:rsidRDefault="00126DE0" w:rsidP="00586691">
            <w:pPr>
              <w:pStyle w:val="Table"/>
              <w:keepNext/>
              <w:keepLines/>
            </w:pPr>
          </w:p>
        </w:tc>
        <w:tc>
          <w:tcPr>
            <w:tcW w:w="737" w:type="dxa"/>
            <w:tcBorders>
              <w:top w:val="single" w:sz="4" w:space="0" w:color="auto"/>
              <w:bottom w:val="single" w:sz="18" w:space="0" w:color="000000"/>
            </w:tcBorders>
            <w:vAlign w:val="center"/>
          </w:tcPr>
          <w:p w14:paraId="2A5B4B74" w14:textId="77777777" w:rsidR="00126DE0" w:rsidRDefault="00126DE0" w:rsidP="00586691">
            <w:pPr>
              <w:pStyle w:val="Table"/>
              <w:keepNext/>
              <w:keepLines/>
            </w:pPr>
          </w:p>
        </w:tc>
        <w:tc>
          <w:tcPr>
            <w:tcW w:w="1247" w:type="dxa"/>
            <w:tcBorders>
              <w:top w:val="single" w:sz="4" w:space="0" w:color="auto"/>
              <w:bottom w:val="single" w:sz="18" w:space="0" w:color="000000"/>
            </w:tcBorders>
            <w:vAlign w:val="center"/>
          </w:tcPr>
          <w:p w14:paraId="0B6A6208" w14:textId="77777777" w:rsidR="00126DE0" w:rsidRDefault="00126DE0" w:rsidP="00586691">
            <w:pPr>
              <w:pStyle w:val="Table"/>
              <w:keepNext/>
              <w:keepLines/>
              <w:jc w:val="center"/>
            </w:pPr>
          </w:p>
        </w:tc>
        <w:tc>
          <w:tcPr>
            <w:tcW w:w="1361" w:type="dxa"/>
            <w:tcBorders>
              <w:top w:val="single" w:sz="4" w:space="0" w:color="auto"/>
              <w:bottom w:val="single" w:sz="18" w:space="0" w:color="000000"/>
            </w:tcBorders>
            <w:vAlign w:val="center"/>
          </w:tcPr>
          <w:p w14:paraId="0B3F8BED" w14:textId="77777777" w:rsidR="00126DE0" w:rsidRDefault="00126DE0" w:rsidP="00586691">
            <w:pPr>
              <w:pStyle w:val="Table"/>
              <w:keepNext/>
              <w:keepLines/>
            </w:pPr>
          </w:p>
        </w:tc>
      </w:tr>
    </w:tbl>
    <w:p w14:paraId="15F266FC" w14:textId="3D0AFE14" w:rsidR="00126DE0" w:rsidRDefault="00C52C9F" w:rsidP="00126DE0">
      <w:pPr>
        <w:pStyle w:val="Picture"/>
        <w:spacing w:before="0"/>
        <w:jc w:val="both"/>
      </w:pPr>
      <w:r>
        <w:drawing>
          <wp:inline distT="0" distB="0" distL="0" distR="0" wp14:anchorId="69C2107E" wp14:editId="43AF36A2">
            <wp:extent cx="1587260" cy="1233805"/>
            <wp:effectExtent l="0" t="0" r="0" b="4445"/>
            <wp:docPr id="40202914"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2914" name="Picture 17" descr="Table&#10;&#10;Description automatically generated"/>
                    <pic:cNvPicPr/>
                  </pic:nvPicPr>
                  <pic:blipFill rotWithShape="1">
                    <a:blip r:embed="rId46">
                      <a:extLst>
                        <a:ext uri="{28A0092B-C50C-407E-A947-70E740481C1C}">
                          <a14:useLocalDpi xmlns:a14="http://schemas.microsoft.com/office/drawing/2010/main" val="0"/>
                        </a:ext>
                      </a:extLst>
                    </a:blip>
                    <a:srcRect r="73295"/>
                    <a:stretch/>
                  </pic:blipFill>
                  <pic:spPr bwMode="auto">
                    <a:xfrm>
                      <a:off x="0" y="0"/>
                      <a:ext cx="1587260" cy="1233805"/>
                    </a:xfrm>
                    <a:prstGeom prst="rect">
                      <a:avLst/>
                    </a:prstGeom>
                    <a:ln>
                      <a:noFill/>
                    </a:ln>
                    <a:extLst>
                      <a:ext uri="{53640926-AAD7-44D8-BBD7-CCE9431645EC}">
                        <a14:shadowObscured xmlns:a14="http://schemas.microsoft.com/office/drawing/2010/main"/>
                      </a:ext>
                    </a:extLst>
                  </pic:spPr>
                </pic:pic>
              </a:graphicData>
            </a:graphic>
          </wp:inline>
        </w:drawing>
      </w:r>
    </w:p>
    <w:p w14:paraId="5B8DE25F" w14:textId="77777777" w:rsidR="00BB2AEB" w:rsidRDefault="00BB2AEB" w:rsidP="00126DE0">
      <w:pPr>
        <w:pStyle w:val="Picture"/>
        <w:spacing w:before="0"/>
        <w:jc w:val="both"/>
      </w:pPr>
    </w:p>
    <w:p w14:paraId="6F342EBE" w14:textId="2BF5FFE7" w:rsidR="00CF09CB" w:rsidRDefault="002721E5" w:rsidP="00EC5D7B">
      <w:r>
        <w:t xml:space="preserve">Because of mentioned </w:t>
      </w:r>
      <w:r w:rsidR="00BD2690">
        <w:t xml:space="preserve">environmental </w:t>
      </w:r>
      <w:r>
        <w:t>limitations, HIVE-COTE is not included in further analysis and model comparison</w:t>
      </w:r>
      <w:r w:rsidR="00326477">
        <w:t xml:space="preserve">, but it </w:t>
      </w:r>
      <w:r w:rsidR="00D82445">
        <w:t>creates a good reference point when analyzing performance of other models</w:t>
      </w:r>
      <w:r w:rsidR="001F3BAF">
        <w:t>,</w:t>
      </w:r>
      <w:r w:rsidR="00BD2690">
        <w:t xml:space="preserve"> and probably for future studies in SAC field</w:t>
      </w:r>
      <w:r w:rsidR="00EC5D7B">
        <w:t xml:space="preserve"> as well</w:t>
      </w:r>
      <w:r w:rsidR="00BD2690">
        <w:t>.</w:t>
      </w:r>
      <w:r>
        <w:t xml:space="preserve"> </w:t>
      </w:r>
    </w:p>
    <w:p w14:paraId="71CE035A" w14:textId="78F7692D" w:rsidR="00DA4BF9" w:rsidRDefault="00852986" w:rsidP="00DA4BF9">
      <w:pPr>
        <w:pStyle w:val="Heading3"/>
      </w:pPr>
      <w:bookmarkStart w:id="145" w:name="_Toc134268874"/>
      <w:r>
        <w:t>Classification statistics</w:t>
      </w:r>
      <w:bookmarkEnd w:id="145"/>
    </w:p>
    <w:p w14:paraId="5ACB4DD3" w14:textId="1FF59201" w:rsidR="006D0B3F" w:rsidRDefault="004D5588" w:rsidP="00DA4BF9">
      <w:r>
        <w:t xml:space="preserve">In this section we do model performance comparison and also consider accuracy variance </w:t>
      </w:r>
      <w:r w:rsidR="00D24A3C">
        <w:t xml:space="preserve">and mean score </w:t>
      </w:r>
      <w:r>
        <w:t>among three algorithm executions.</w:t>
      </w:r>
      <w:r w:rsidR="00631CB2">
        <w:t xml:space="preserve"> </w:t>
      </w:r>
      <w:r w:rsidR="006A6B40">
        <w:t>Three iterations was selected for two main</w:t>
      </w:r>
      <w:r w:rsidR="008A2915">
        <w:t xml:space="preserve"> reasons</w:t>
      </w:r>
      <w:r w:rsidR="0095233A">
        <w:t>: limite</w:t>
      </w:r>
      <w:r w:rsidR="007D0A9E">
        <w:t>d</w:t>
      </w:r>
      <w:r w:rsidR="0095233A">
        <w:t xml:space="preserve"> computation capacity in our environment</w:t>
      </w:r>
      <w:r w:rsidR="004A0C36">
        <w:t xml:space="preserve"> (</w:t>
      </w:r>
      <w:hyperlink w:anchor="_[A-2.3]_Test_environment" w:history="1">
        <w:r w:rsidR="004A0C36" w:rsidRPr="004A0C36">
          <w:rPr>
            <w:rStyle w:val="Hyperlink"/>
          </w:rPr>
          <w:t>A-TE</w:t>
        </w:r>
      </w:hyperlink>
      <w:r w:rsidR="004A0C36">
        <w:t>)</w:t>
      </w:r>
      <w:r w:rsidR="007D0A9E">
        <w:t xml:space="preserve"> to conduct more than three</w:t>
      </w:r>
      <w:r w:rsidR="00A66270">
        <w:t xml:space="preserve"> in term</w:t>
      </w:r>
      <w:r w:rsidR="00F524BA">
        <w:t>s</w:t>
      </w:r>
      <w:r w:rsidR="00A66270">
        <w:t xml:space="preserve"> of time</w:t>
      </w:r>
      <w:r w:rsidR="007D0A9E">
        <w:t xml:space="preserve">, and </w:t>
      </w:r>
      <w:r w:rsidR="001576CA">
        <w:t>on the other hand</w:t>
      </w:r>
      <w:r w:rsidR="00F524BA">
        <w:t xml:space="preserve">, </w:t>
      </w:r>
      <w:r w:rsidR="00FE6DE1">
        <w:t xml:space="preserve">it seemed to be sufficient </w:t>
      </w:r>
      <w:r w:rsidR="00190445">
        <w:t>in order to reach statistical significance</w:t>
      </w:r>
      <w:r w:rsidR="000E37CF">
        <w:t xml:space="preserve"> in</w:t>
      </w:r>
      <w:r w:rsidR="00C621E7">
        <w:t xml:space="preserve"> terms of</w:t>
      </w:r>
      <w:r w:rsidR="000E37CF">
        <w:t xml:space="preserve"> accuracy</w:t>
      </w:r>
      <w:r w:rsidR="0030613A">
        <w:t xml:space="preserve"> variance</w:t>
      </w:r>
      <w:r w:rsidR="000E37CF">
        <w:t>.</w:t>
      </w:r>
      <w:r w:rsidR="00B949EA">
        <w:t xml:space="preserve"> However, as there </w:t>
      </w:r>
      <w:r w:rsidR="00AC6CEE">
        <w:t>occurs</w:t>
      </w:r>
      <w:r w:rsidR="00B949EA">
        <w:t xml:space="preserve"> </w:t>
      </w:r>
      <w:r w:rsidR="002A2537">
        <w:t>approximately 2</w:t>
      </w:r>
      <w:r w:rsidR="00F81285">
        <w:t>%</w:t>
      </w:r>
      <w:r w:rsidR="002A2537">
        <w:t xml:space="preserve"> variance</w:t>
      </w:r>
      <w:r w:rsidR="006844C8">
        <w:t xml:space="preserve"> caused by the reason</w:t>
      </w:r>
      <w:r w:rsidR="009432F8">
        <w:t xml:space="preserve"> of random train/test data distribution as</w:t>
      </w:r>
      <w:r w:rsidR="006844C8">
        <w:t xml:space="preserve"> discussed previously</w:t>
      </w:r>
      <w:r w:rsidR="00D21D06">
        <w:t xml:space="preserve">, models cannot </w:t>
      </w:r>
      <w:r w:rsidR="002168AB">
        <w:t xml:space="preserve">be </w:t>
      </w:r>
      <w:r w:rsidR="00D21D06">
        <w:t>order</w:t>
      </w:r>
      <w:r w:rsidR="002168AB">
        <w:t>ed by accuracy</w:t>
      </w:r>
      <w:r w:rsidR="00D90CC8">
        <w:t xml:space="preserve"> </w:t>
      </w:r>
      <w:r w:rsidR="002168AB">
        <w:t>if</w:t>
      </w:r>
      <w:r w:rsidR="00D21D06">
        <w:t xml:space="preserve"> using </w:t>
      </w:r>
      <w:r w:rsidR="002168AB">
        <w:t>less than three</w:t>
      </w:r>
      <w:r w:rsidR="005B46B0">
        <w:t xml:space="preserve"> iterations.</w:t>
      </w:r>
    </w:p>
    <w:p w14:paraId="076394CD" w14:textId="5D5E6068" w:rsidR="00DA4BF9" w:rsidRDefault="002168AB" w:rsidP="00DA4BF9">
      <w:r>
        <w:t>Thus, i</w:t>
      </w:r>
      <w:r w:rsidR="00DA4BF9">
        <w:t xml:space="preserve">n </w:t>
      </w:r>
      <w:r w:rsidR="00F70F09">
        <w:t xml:space="preserve">the </w:t>
      </w:r>
      <w:r w:rsidR="0018744C">
        <w:t>result</w:t>
      </w:r>
      <w:r w:rsidR="00DA4BF9">
        <w:t xml:space="preserve"> table</w:t>
      </w:r>
      <w:r>
        <w:t xml:space="preserve"> 4.2</w:t>
      </w:r>
      <w:r w:rsidR="00F54312">
        <w:t>J</w:t>
      </w:r>
      <w:r w:rsidR="003A26F6">
        <w:t>,</w:t>
      </w:r>
      <w:r w:rsidR="00DA4BF9">
        <w:t xml:space="preserve"> statistics are </w:t>
      </w:r>
      <w:r w:rsidR="005B7730">
        <w:t>acquired</w:t>
      </w:r>
      <w:r w:rsidR="00DA4BF9">
        <w:t xml:space="preserve"> from three consecutive model executions</w:t>
      </w:r>
      <w:r w:rsidR="007052E9">
        <w:t>.</w:t>
      </w:r>
      <w:r w:rsidR="006E0E79">
        <w:t xml:space="preserve"> </w:t>
      </w:r>
      <w:r w:rsidR="00ED2825">
        <w:t>A</w:t>
      </w:r>
      <w:r w:rsidR="006E0E79">
        <w:t>ccuracy v</w:t>
      </w:r>
      <w:r w:rsidR="00DD7E5A">
        <w:t>ariance</w:t>
      </w:r>
      <w:r w:rsidR="008F62E0">
        <w:t xml:space="preserve">, and </w:t>
      </w:r>
      <w:r w:rsidR="00210E13">
        <w:t>m</w:t>
      </w:r>
      <w:r w:rsidR="008F62E0">
        <w:t>ean score</w:t>
      </w:r>
      <w:r w:rsidR="00ED2825">
        <w:t xml:space="preserve"> are </w:t>
      </w:r>
      <w:r w:rsidR="000F59E6">
        <w:t xml:space="preserve">computed </w:t>
      </w:r>
      <w:r w:rsidR="000765CB">
        <w:t xml:space="preserve">from </w:t>
      </w:r>
      <w:r w:rsidR="0004207D">
        <w:t>three scores, whereas</w:t>
      </w:r>
      <w:r w:rsidR="000F3164">
        <w:t xml:space="preserve"> c</w:t>
      </w:r>
      <w:r w:rsidR="00DA4BF9" w:rsidRPr="00DA232C">
        <w:t xml:space="preserve">omputational information </w:t>
      </w:r>
      <w:r w:rsidR="00DA4BF9" w:rsidRPr="0039002A">
        <w:rPr>
          <w:i/>
          <w:iCs/>
        </w:rPr>
        <w:t>train(</w:t>
      </w:r>
      <w:r w:rsidR="000F3164">
        <w:rPr>
          <w:i/>
          <w:iCs/>
        </w:rPr>
        <w:t>t</w:t>
      </w:r>
      <w:r w:rsidR="00DA4BF9" w:rsidRPr="0039002A">
        <w:rPr>
          <w:i/>
          <w:iCs/>
        </w:rPr>
        <w:t>)</w:t>
      </w:r>
      <w:r w:rsidR="00DA4BF9">
        <w:t xml:space="preserve"> and</w:t>
      </w:r>
      <w:r w:rsidR="00DA4BF9" w:rsidRPr="00DA232C">
        <w:t xml:space="preserve"> </w:t>
      </w:r>
      <w:r w:rsidR="00DA4BF9" w:rsidRPr="0039002A">
        <w:rPr>
          <w:i/>
          <w:iCs/>
        </w:rPr>
        <w:t>test(</w:t>
      </w:r>
      <w:r w:rsidR="000F3164">
        <w:rPr>
          <w:i/>
          <w:iCs/>
        </w:rPr>
        <w:t>t</w:t>
      </w:r>
      <w:r w:rsidR="00DA4BF9" w:rsidRPr="0039002A">
        <w:rPr>
          <w:i/>
          <w:iCs/>
        </w:rPr>
        <w:t>)</w:t>
      </w:r>
      <w:r w:rsidR="00DA4BF9" w:rsidRPr="00DA232C">
        <w:t xml:space="preserve">, </w:t>
      </w:r>
      <w:r w:rsidR="00DA4BF9" w:rsidRPr="0039002A">
        <w:rPr>
          <w:i/>
          <w:iCs/>
        </w:rPr>
        <w:t>f1</w:t>
      </w:r>
      <w:r w:rsidR="00DA4BF9" w:rsidRPr="00DA232C">
        <w:t>,</w:t>
      </w:r>
      <w:r w:rsidR="00DA4BF9">
        <w:t xml:space="preserve"> and</w:t>
      </w:r>
      <w:r w:rsidR="00DA4BF9" w:rsidRPr="00DA232C">
        <w:t xml:space="preserve"> </w:t>
      </w:r>
      <w:r w:rsidR="00B4318A">
        <w:rPr>
          <w:i/>
          <w:iCs/>
        </w:rPr>
        <w:t>ROC-AUC</w:t>
      </w:r>
      <w:r w:rsidR="00DA4BF9" w:rsidRPr="00DA232C">
        <w:t xml:space="preserve"> are </w:t>
      </w:r>
      <w:r w:rsidR="00DA4BF9">
        <w:t>each from the best scored execution</w:t>
      </w:r>
      <w:r w:rsidR="00A20AC6">
        <w:t xml:space="preserve"> of the classifier</w:t>
      </w:r>
      <w:r w:rsidR="00DA4BF9">
        <w:t>.</w:t>
      </w:r>
      <w:r w:rsidR="0040166A">
        <w:t xml:space="preserve"> Results are ordered according to the best scores.</w:t>
      </w:r>
    </w:p>
    <w:p w14:paraId="1FBF9DA5" w14:textId="150F8F85" w:rsidR="004B24DD" w:rsidRDefault="004B24DD">
      <w:pPr>
        <w:spacing w:line="480" w:lineRule="auto"/>
        <w:jc w:val="left"/>
      </w:pPr>
      <w:r>
        <w:br w:type="page"/>
      </w:r>
    </w:p>
    <w:p w14:paraId="7AFCB27A" w14:textId="08A55EFC" w:rsidR="00FB4F41" w:rsidRDefault="00FB4F41" w:rsidP="00BA1913">
      <w:pPr>
        <w:pStyle w:val="Tableheader"/>
      </w:pPr>
      <w:r>
        <w:lastRenderedPageBreak/>
        <w:t>Table 4.2</w:t>
      </w:r>
      <w:r w:rsidR="00F54312">
        <w:t>J</w:t>
      </w:r>
      <w:r>
        <w:t>: U-TSC results</w:t>
      </w:r>
      <w:r w:rsidR="00E2345B">
        <w:t xml:space="preserve"> (3 algorithm executions)</w:t>
      </w:r>
    </w:p>
    <w:tbl>
      <w:tblPr>
        <w:tblStyle w:val="APAReport"/>
        <w:tblW w:w="9356" w:type="dxa"/>
        <w:tblLook w:val="04A0" w:firstRow="1" w:lastRow="0" w:firstColumn="1" w:lastColumn="0" w:noHBand="0" w:noVBand="1"/>
      </w:tblPr>
      <w:tblGrid>
        <w:gridCol w:w="1361"/>
        <w:gridCol w:w="1134"/>
        <w:gridCol w:w="1134"/>
        <w:gridCol w:w="1134"/>
        <w:gridCol w:w="1134"/>
        <w:gridCol w:w="1134"/>
        <w:gridCol w:w="1134"/>
        <w:gridCol w:w="1191"/>
      </w:tblGrid>
      <w:tr w:rsidR="00A34E5A" w:rsidRPr="002B6B0E" w14:paraId="3A8FFE50" w14:textId="77777777" w:rsidTr="0018744C">
        <w:trPr>
          <w:cnfStyle w:val="100000000000" w:firstRow="1" w:lastRow="0" w:firstColumn="0" w:lastColumn="0" w:oddVBand="0" w:evenVBand="0" w:oddHBand="0" w:evenHBand="0" w:firstRowFirstColumn="0" w:firstRowLastColumn="0" w:lastRowFirstColumn="0" w:lastRowLastColumn="0"/>
          <w:trHeight w:val="340"/>
        </w:trPr>
        <w:tc>
          <w:tcPr>
            <w:tcW w:w="1361" w:type="dxa"/>
            <w:vAlign w:val="center"/>
          </w:tcPr>
          <w:p w14:paraId="7DF60859" w14:textId="0B3BB345" w:rsidR="00A34E5A" w:rsidRPr="002B6B0E" w:rsidRDefault="00A34E5A" w:rsidP="002B6B0E">
            <w:pPr>
              <w:pStyle w:val="Table"/>
              <w:rPr>
                <w:b/>
                <w:bCs/>
              </w:rPr>
            </w:pPr>
            <w:r w:rsidRPr="002B6B0E">
              <w:rPr>
                <w:b/>
                <w:bCs/>
              </w:rPr>
              <w:t>Classifier</w:t>
            </w:r>
          </w:p>
        </w:tc>
        <w:tc>
          <w:tcPr>
            <w:tcW w:w="1134" w:type="dxa"/>
            <w:shd w:val="clear" w:color="auto" w:fill="FFFFFF" w:themeFill="background1"/>
            <w:vAlign w:val="center"/>
          </w:tcPr>
          <w:p w14:paraId="5E378357" w14:textId="64978F7C" w:rsidR="00A34E5A" w:rsidRPr="002B6B0E" w:rsidRDefault="00A34E5A" w:rsidP="002B6B0E">
            <w:pPr>
              <w:pStyle w:val="Table"/>
              <w:rPr>
                <w:b/>
                <w:bCs/>
              </w:rPr>
            </w:pPr>
            <w:r w:rsidRPr="002B6B0E">
              <w:rPr>
                <w:b/>
                <w:bCs/>
              </w:rPr>
              <w:t>Train (</w:t>
            </w:r>
            <w:r w:rsidR="000F3164">
              <w:rPr>
                <w:b/>
                <w:bCs/>
              </w:rPr>
              <w:t>t</w:t>
            </w:r>
            <w:r w:rsidRPr="002B6B0E">
              <w:rPr>
                <w:b/>
                <w:bCs/>
              </w:rPr>
              <w:t>)</w:t>
            </w:r>
            <w:r w:rsidR="000F3164">
              <w:rPr>
                <w:b/>
                <w:bCs/>
              </w:rPr>
              <w:t xml:space="preserve"> s</w:t>
            </w:r>
          </w:p>
        </w:tc>
        <w:tc>
          <w:tcPr>
            <w:tcW w:w="1134" w:type="dxa"/>
            <w:shd w:val="clear" w:color="auto" w:fill="FFFFFF" w:themeFill="background1"/>
            <w:vAlign w:val="center"/>
          </w:tcPr>
          <w:p w14:paraId="12B68C5B" w14:textId="317A27E3" w:rsidR="00A34E5A" w:rsidRPr="002B6B0E" w:rsidRDefault="00A34E5A" w:rsidP="002B6B0E">
            <w:pPr>
              <w:pStyle w:val="Table"/>
              <w:rPr>
                <w:b/>
                <w:bCs/>
              </w:rPr>
            </w:pPr>
            <w:r w:rsidRPr="002B6B0E">
              <w:rPr>
                <w:b/>
                <w:bCs/>
              </w:rPr>
              <w:t>Test (</w:t>
            </w:r>
            <w:r w:rsidR="000F3164">
              <w:rPr>
                <w:b/>
                <w:bCs/>
              </w:rPr>
              <w:t>t</w:t>
            </w:r>
            <w:r w:rsidRPr="002B6B0E">
              <w:rPr>
                <w:b/>
                <w:bCs/>
              </w:rPr>
              <w:t>)</w:t>
            </w:r>
            <w:r w:rsidR="00C4080F">
              <w:rPr>
                <w:b/>
                <w:bCs/>
              </w:rPr>
              <w:t xml:space="preserve"> s</w:t>
            </w:r>
          </w:p>
        </w:tc>
        <w:tc>
          <w:tcPr>
            <w:tcW w:w="1134" w:type="dxa"/>
            <w:vAlign w:val="center"/>
          </w:tcPr>
          <w:p w14:paraId="00333A2E" w14:textId="14A5F43A" w:rsidR="00A34E5A" w:rsidRPr="002B6B0E" w:rsidRDefault="00A34E5A" w:rsidP="00792315">
            <w:pPr>
              <w:pStyle w:val="Table"/>
              <w:jc w:val="center"/>
              <w:rPr>
                <w:b/>
                <w:bCs/>
              </w:rPr>
            </w:pPr>
            <w:r w:rsidRPr="002B6B0E">
              <w:rPr>
                <w:b/>
                <w:bCs/>
              </w:rPr>
              <w:t>F1</w:t>
            </w:r>
          </w:p>
        </w:tc>
        <w:tc>
          <w:tcPr>
            <w:tcW w:w="1134" w:type="dxa"/>
            <w:vAlign w:val="center"/>
          </w:tcPr>
          <w:p w14:paraId="484BB640" w14:textId="7A108E75" w:rsidR="00A34E5A" w:rsidRPr="002B6B0E" w:rsidRDefault="00A34E5A" w:rsidP="00792315">
            <w:pPr>
              <w:pStyle w:val="Table"/>
              <w:jc w:val="center"/>
              <w:rPr>
                <w:b/>
                <w:bCs/>
              </w:rPr>
            </w:pPr>
            <w:r w:rsidRPr="002B6B0E">
              <w:rPr>
                <w:b/>
                <w:bCs/>
              </w:rPr>
              <w:t>ROC-AUC</w:t>
            </w:r>
          </w:p>
        </w:tc>
        <w:tc>
          <w:tcPr>
            <w:tcW w:w="1134" w:type="dxa"/>
            <w:shd w:val="clear" w:color="auto" w:fill="FFFFFF" w:themeFill="background1"/>
            <w:vAlign w:val="center"/>
          </w:tcPr>
          <w:p w14:paraId="1B9B904B" w14:textId="7AA16D1D" w:rsidR="00A34E5A" w:rsidRPr="002B6B0E" w:rsidRDefault="00A34E5A" w:rsidP="00792315">
            <w:pPr>
              <w:pStyle w:val="Table"/>
              <w:jc w:val="center"/>
              <w:rPr>
                <w:b/>
                <w:bCs/>
              </w:rPr>
            </w:pPr>
            <w:r w:rsidRPr="002B6B0E">
              <w:rPr>
                <w:b/>
                <w:bCs/>
              </w:rPr>
              <w:t>Best Score</w:t>
            </w:r>
          </w:p>
        </w:tc>
        <w:tc>
          <w:tcPr>
            <w:tcW w:w="1134" w:type="dxa"/>
            <w:vAlign w:val="center"/>
          </w:tcPr>
          <w:p w14:paraId="39FB4358" w14:textId="1480132D" w:rsidR="00A34E5A" w:rsidRPr="002B6B0E" w:rsidRDefault="00A34E5A" w:rsidP="00792315">
            <w:pPr>
              <w:pStyle w:val="Table"/>
              <w:jc w:val="center"/>
              <w:rPr>
                <w:b/>
                <w:bCs/>
              </w:rPr>
            </w:pPr>
            <w:r w:rsidRPr="002B6B0E">
              <w:rPr>
                <w:b/>
                <w:bCs/>
              </w:rPr>
              <w:t>Variance</w:t>
            </w:r>
          </w:p>
        </w:tc>
        <w:tc>
          <w:tcPr>
            <w:tcW w:w="1191" w:type="dxa"/>
            <w:vAlign w:val="center"/>
          </w:tcPr>
          <w:p w14:paraId="558A6D4D" w14:textId="1A991ADA" w:rsidR="00A34E5A" w:rsidRPr="002B6B0E" w:rsidRDefault="00A34E5A" w:rsidP="00792315">
            <w:pPr>
              <w:pStyle w:val="Table"/>
              <w:jc w:val="center"/>
              <w:rPr>
                <w:b/>
                <w:bCs/>
              </w:rPr>
            </w:pPr>
            <w:r w:rsidRPr="002B6B0E">
              <w:rPr>
                <w:b/>
                <w:bCs/>
              </w:rPr>
              <w:t>Mean Score</w:t>
            </w:r>
          </w:p>
        </w:tc>
      </w:tr>
      <w:tr w:rsidR="00A34E5A" w14:paraId="103027C3" w14:textId="77777777" w:rsidTr="0018744C">
        <w:trPr>
          <w:trHeight w:val="283"/>
        </w:trPr>
        <w:tc>
          <w:tcPr>
            <w:tcW w:w="1361" w:type="dxa"/>
            <w:vAlign w:val="center"/>
          </w:tcPr>
          <w:p w14:paraId="411C06A6" w14:textId="3D53D824" w:rsidR="00A34E5A" w:rsidRPr="006C706E" w:rsidRDefault="00A34E5A" w:rsidP="002B6B0E">
            <w:pPr>
              <w:pStyle w:val="Table"/>
              <w:rPr>
                <w:b/>
                <w:bCs/>
              </w:rPr>
            </w:pPr>
            <w:r w:rsidRPr="006C706E">
              <w:rPr>
                <w:b/>
                <w:bCs/>
              </w:rPr>
              <w:t>STSF</w:t>
            </w:r>
          </w:p>
        </w:tc>
        <w:tc>
          <w:tcPr>
            <w:tcW w:w="1134" w:type="dxa"/>
            <w:shd w:val="clear" w:color="auto" w:fill="F2F2F2" w:themeFill="background1" w:themeFillShade="F2"/>
            <w:vAlign w:val="center"/>
          </w:tcPr>
          <w:p w14:paraId="59E5EFB7" w14:textId="301C2848" w:rsidR="00A34E5A" w:rsidRPr="00D75BBC" w:rsidRDefault="00A34E5A" w:rsidP="002B6B0E">
            <w:pPr>
              <w:pStyle w:val="Table"/>
            </w:pPr>
            <w:r>
              <w:t>108</w:t>
            </w:r>
          </w:p>
        </w:tc>
        <w:tc>
          <w:tcPr>
            <w:tcW w:w="1134" w:type="dxa"/>
            <w:shd w:val="clear" w:color="auto" w:fill="F2F2F2" w:themeFill="background1" w:themeFillShade="F2"/>
            <w:vAlign w:val="center"/>
          </w:tcPr>
          <w:p w14:paraId="652A37E3" w14:textId="52F8E748" w:rsidR="00A34E5A" w:rsidRPr="00D75BBC" w:rsidRDefault="00A34E5A" w:rsidP="002B6B0E">
            <w:pPr>
              <w:pStyle w:val="Table"/>
            </w:pPr>
            <w:r>
              <w:t>6.0</w:t>
            </w:r>
          </w:p>
        </w:tc>
        <w:tc>
          <w:tcPr>
            <w:tcW w:w="1134" w:type="dxa"/>
            <w:vAlign w:val="center"/>
          </w:tcPr>
          <w:p w14:paraId="1FAEFBB3" w14:textId="00D04F8D" w:rsidR="00A34E5A" w:rsidRPr="00D75BBC" w:rsidRDefault="00A34E5A" w:rsidP="00792315">
            <w:pPr>
              <w:pStyle w:val="Table"/>
              <w:jc w:val="center"/>
            </w:pPr>
            <w:r>
              <w:t>0.931</w:t>
            </w:r>
          </w:p>
        </w:tc>
        <w:tc>
          <w:tcPr>
            <w:tcW w:w="1134" w:type="dxa"/>
            <w:vAlign w:val="center"/>
          </w:tcPr>
          <w:p w14:paraId="16FABBA6" w14:textId="13750262" w:rsidR="00A34E5A" w:rsidRPr="00D75BBC" w:rsidRDefault="00A34E5A" w:rsidP="00792315">
            <w:pPr>
              <w:pStyle w:val="Table"/>
              <w:jc w:val="center"/>
            </w:pPr>
            <w:r>
              <w:t>0.990</w:t>
            </w:r>
          </w:p>
        </w:tc>
        <w:tc>
          <w:tcPr>
            <w:tcW w:w="1134" w:type="dxa"/>
            <w:shd w:val="clear" w:color="auto" w:fill="DDDDDD" w:themeFill="accent1"/>
            <w:vAlign w:val="center"/>
          </w:tcPr>
          <w:p w14:paraId="2BFD9CEF" w14:textId="5F25DCE0" w:rsidR="00A34E5A" w:rsidRPr="0018744C" w:rsidRDefault="00A34E5A" w:rsidP="00792315">
            <w:pPr>
              <w:pStyle w:val="Table"/>
              <w:jc w:val="center"/>
              <w:rPr>
                <w:b/>
                <w:bCs/>
              </w:rPr>
            </w:pPr>
            <w:r w:rsidRPr="0018744C">
              <w:rPr>
                <w:b/>
                <w:bCs/>
              </w:rPr>
              <w:t>0.931</w:t>
            </w:r>
          </w:p>
        </w:tc>
        <w:tc>
          <w:tcPr>
            <w:tcW w:w="1134" w:type="dxa"/>
            <w:vAlign w:val="center"/>
          </w:tcPr>
          <w:p w14:paraId="3B7A3732" w14:textId="282B925F" w:rsidR="00A34E5A" w:rsidRPr="00D75BBC" w:rsidRDefault="00A34E5A" w:rsidP="00792315">
            <w:pPr>
              <w:pStyle w:val="Table"/>
              <w:jc w:val="center"/>
            </w:pPr>
            <w:r>
              <w:t>0.004</w:t>
            </w:r>
          </w:p>
        </w:tc>
        <w:tc>
          <w:tcPr>
            <w:tcW w:w="1191" w:type="dxa"/>
            <w:vAlign w:val="center"/>
          </w:tcPr>
          <w:p w14:paraId="6A2E6045" w14:textId="6E1BBC66" w:rsidR="00A34E5A" w:rsidRPr="00D75BBC" w:rsidRDefault="001355D5" w:rsidP="00792315">
            <w:pPr>
              <w:pStyle w:val="Table"/>
              <w:jc w:val="center"/>
            </w:pPr>
            <w:r>
              <w:t>0.925</w:t>
            </w:r>
          </w:p>
        </w:tc>
      </w:tr>
      <w:tr w:rsidR="00A34E5A" w14:paraId="3BEA1EA6" w14:textId="77777777" w:rsidTr="0018744C">
        <w:trPr>
          <w:trHeight w:val="283"/>
        </w:trPr>
        <w:tc>
          <w:tcPr>
            <w:tcW w:w="1361" w:type="dxa"/>
            <w:vAlign w:val="center"/>
          </w:tcPr>
          <w:p w14:paraId="22721E83" w14:textId="3F94131B" w:rsidR="00A34E5A" w:rsidRPr="006C706E" w:rsidRDefault="00A34E5A" w:rsidP="002B6B0E">
            <w:pPr>
              <w:pStyle w:val="Table"/>
              <w:rPr>
                <w:b/>
                <w:bCs/>
              </w:rPr>
            </w:pPr>
            <w:r w:rsidRPr="006C706E">
              <w:rPr>
                <w:b/>
                <w:bCs/>
              </w:rPr>
              <w:t>RIC</w:t>
            </w:r>
          </w:p>
        </w:tc>
        <w:tc>
          <w:tcPr>
            <w:tcW w:w="1134" w:type="dxa"/>
            <w:shd w:val="clear" w:color="auto" w:fill="F2F2F2" w:themeFill="background1" w:themeFillShade="F2"/>
            <w:vAlign w:val="center"/>
          </w:tcPr>
          <w:p w14:paraId="71765DF9" w14:textId="684845B1" w:rsidR="00A34E5A" w:rsidRPr="00D75BBC" w:rsidRDefault="00A34E5A" w:rsidP="002B6B0E">
            <w:pPr>
              <w:pStyle w:val="Table"/>
            </w:pPr>
            <w:r>
              <w:t>588</w:t>
            </w:r>
          </w:p>
        </w:tc>
        <w:tc>
          <w:tcPr>
            <w:tcW w:w="1134" w:type="dxa"/>
            <w:shd w:val="clear" w:color="auto" w:fill="F2F2F2" w:themeFill="background1" w:themeFillShade="F2"/>
            <w:vAlign w:val="center"/>
          </w:tcPr>
          <w:p w14:paraId="65000BA5" w14:textId="16169D45" w:rsidR="00A34E5A" w:rsidRPr="00D75BBC" w:rsidRDefault="00A34E5A" w:rsidP="002B6B0E">
            <w:pPr>
              <w:pStyle w:val="Table"/>
            </w:pPr>
            <w:r>
              <w:t>40.8</w:t>
            </w:r>
          </w:p>
        </w:tc>
        <w:tc>
          <w:tcPr>
            <w:tcW w:w="1134" w:type="dxa"/>
            <w:vAlign w:val="center"/>
          </w:tcPr>
          <w:p w14:paraId="4DCBB240" w14:textId="6E45E895" w:rsidR="00A34E5A" w:rsidRPr="00D75BBC" w:rsidRDefault="00A34E5A" w:rsidP="00792315">
            <w:pPr>
              <w:pStyle w:val="Table"/>
              <w:jc w:val="center"/>
            </w:pPr>
            <w:r>
              <w:t>0.927</w:t>
            </w:r>
          </w:p>
        </w:tc>
        <w:tc>
          <w:tcPr>
            <w:tcW w:w="1134" w:type="dxa"/>
            <w:vAlign w:val="center"/>
          </w:tcPr>
          <w:p w14:paraId="1A821E04" w14:textId="5D32C083" w:rsidR="00A34E5A" w:rsidRPr="00D75BBC" w:rsidRDefault="00A34E5A" w:rsidP="00792315">
            <w:pPr>
              <w:pStyle w:val="Table"/>
              <w:jc w:val="center"/>
            </w:pPr>
            <w:r>
              <w:t>0.985</w:t>
            </w:r>
          </w:p>
        </w:tc>
        <w:tc>
          <w:tcPr>
            <w:tcW w:w="1134" w:type="dxa"/>
            <w:shd w:val="clear" w:color="auto" w:fill="DDDDDD" w:themeFill="accent1"/>
            <w:vAlign w:val="center"/>
          </w:tcPr>
          <w:p w14:paraId="0CC62DFD" w14:textId="76985D23" w:rsidR="00A34E5A" w:rsidRPr="0018744C" w:rsidRDefault="00A34E5A" w:rsidP="00792315">
            <w:pPr>
              <w:pStyle w:val="Table"/>
              <w:jc w:val="center"/>
              <w:rPr>
                <w:b/>
                <w:bCs/>
              </w:rPr>
            </w:pPr>
            <w:r w:rsidRPr="0018744C">
              <w:rPr>
                <w:b/>
                <w:bCs/>
              </w:rPr>
              <w:t>0.927</w:t>
            </w:r>
          </w:p>
        </w:tc>
        <w:tc>
          <w:tcPr>
            <w:tcW w:w="1134" w:type="dxa"/>
            <w:vAlign w:val="center"/>
          </w:tcPr>
          <w:p w14:paraId="29DEEEAC" w14:textId="54F42587" w:rsidR="00A34E5A" w:rsidRPr="00D75BBC" w:rsidRDefault="00A34E5A" w:rsidP="00792315">
            <w:pPr>
              <w:pStyle w:val="Table"/>
              <w:jc w:val="center"/>
            </w:pPr>
            <w:r>
              <w:t>0.006</w:t>
            </w:r>
          </w:p>
        </w:tc>
        <w:tc>
          <w:tcPr>
            <w:tcW w:w="1191" w:type="dxa"/>
            <w:vAlign w:val="center"/>
          </w:tcPr>
          <w:p w14:paraId="36537CDE" w14:textId="1EEA1B7C" w:rsidR="00A34E5A" w:rsidRPr="00D75BBC" w:rsidRDefault="001355D5" w:rsidP="00792315">
            <w:pPr>
              <w:pStyle w:val="Table"/>
              <w:jc w:val="center"/>
            </w:pPr>
            <w:r>
              <w:t>0.920</w:t>
            </w:r>
          </w:p>
        </w:tc>
      </w:tr>
      <w:tr w:rsidR="00A34E5A" w14:paraId="12129331" w14:textId="77777777" w:rsidTr="0018744C">
        <w:trPr>
          <w:trHeight w:val="283"/>
        </w:trPr>
        <w:tc>
          <w:tcPr>
            <w:tcW w:w="1361" w:type="dxa"/>
            <w:vAlign w:val="center"/>
          </w:tcPr>
          <w:p w14:paraId="1FA6A385" w14:textId="09E928B7" w:rsidR="00A34E5A" w:rsidRPr="006C706E" w:rsidRDefault="00A34E5A" w:rsidP="002B6B0E">
            <w:pPr>
              <w:pStyle w:val="Table"/>
              <w:rPr>
                <w:b/>
                <w:bCs/>
              </w:rPr>
            </w:pPr>
            <w:r>
              <w:rPr>
                <w:b/>
                <w:bCs/>
              </w:rPr>
              <w:t>WEASEL</w:t>
            </w:r>
          </w:p>
        </w:tc>
        <w:tc>
          <w:tcPr>
            <w:tcW w:w="1134" w:type="dxa"/>
            <w:shd w:val="clear" w:color="auto" w:fill="F2F2F2" w:themeFill="background1" w:themeFillShade="F2"/>
            <w:vAlign w:val="center"/>
          </w:tcPr>
          <w:p w14:paraId="4ADF3801" w14:textId="43AB452E" w:rsidR="00A34E5A" w:rsidRPr="00D75BBC" w:rsidRDefault="00A34E5A" w:rsidP="002B6B0E">
            <w:pPr>
              <w:pStyle w:val="Table"/>
            </w:pPr>
            <w:r>
              <w:t>140</w:t>
            </w:r>
          </w:p>
        </w:tc>
        <w:tc>
          <w:tcPr>
            <w:tcW w:w="1134" w:type="dxa"/>
            <w:shd w:val="clear" w:color="auto" w:fill="F2F2F2" w:themeFill="background1" w:themeFillShade="F2"/>
            <w:vAlign w:val="center"/>
          </w:tcPr>
          <w:p w14:paraId="70745D72" w14:textId="47AE6FDB" w:rsidR="00A34E5A" w:rsidRPr="00D75BBC" w:rsidRDefault="00A34E5A" w:rsidP="002B6B0E">
            <w:pPr>
              <w:pStyle w:val="Table"/>
            </w:pPr>
            <w:r>
              <w:t>11.4</w:t>
            </w:r>
          </w:p>
        </w:tc>
        <w:tc>
          <w:tcPr>
            <w:tcW w:w="1134" w:type="dxa"/>
            <w:vAlign w:val="center"/>
          </w:tcPr>
          <w:p w14:paraId="3B31CB83" w14:textId="509A6A26" w:rsidR="00A34E5A" w:rsidRPr="00D75BBC" w:rsidRDefault="00A34E5A" w:rsidP="00792315">
            <w:pPr>
              <w:pStyle w:val="Table"/>
              <w:jc w:val="center"/>
            </w:pPr>
            <w:r>
              <w:t>0.918</w:t>
            </w:r>
          </w:p>
        </w:tc>
        <w:tc>
          <w:tcPr>
            <w:tcW w:w="1134" w:type="dxa"/>
            <w:vAlign w:val="center"/>
          </w:tcPr>
          <w:p w14:paraId="0059260D" w14:textId="1C76F615" w:rsidR="00A34E5A" w:rsidRPr="00D75BBC" w:rsidRDefault="00A34E5A" w:rsidP="00792315">
            <w:pPr>
              <w:pStyle w:val="Table"/>
              <w:jc w:val="center"/>
            </w:pPr>
            <w:r>
              <w:t>0.981</w:t>
            </w:r>
          </w:p>
        </w:tc>
        <w:tc>
          <w:tcPr>
            <w:tcW w:w="1134" w:type="dxa"/>
            <w:shd w:val="clear" w:color="auto" w:fill="DDDDDD" w:themeFill="accent1"/>
            <w:vAlign w:val="center"/>
          </w:tcPr>
          <w:p w14:paraId="771582CE" w14:textId="2238A259" w:rsidR="00A34E5A" w:rsidRPr="0018744C" w:rsidRDefault="00A34E5A" w:rsidP="00792315">
            <w:pPr>
              <w:pStyle w:val="Table"/>
              <w:jc w:val="center"/>
              <w:rPr>
                <w:b/>
                <w:bCs/>
              </w:rPr>
            </w:pPr>
            <w:r w:rsidRPr="0018744C">
              <w:rPr>
                <w:b/>
                <w:bCs/>
              </w:rPr>
              <w:t>0.918</w:t>
            </w:r>
          </w:p>
        </w:tc>
        <w:tc>
          <w:tcPr>
            <w:tcW w:w="1134" w:type="dxa"/>
            <w:vAlign w:val="center"/>
          </w:tcPr>
          <w:p w14:paraId="0F4820FC" w14:textId="5FDF7642" w:rsidR="00A34E5A" w:rsidRPr="00D75BBC" w:rsidRDefault="00A34E5A" w:rsidP="00792315">
            <w:pPr>
              <w:pStyle w:val="Table"/>
              <w:jc w:val="center"/>
            </w:pPr>
            <w:r>
              <w:t>0.000</w:t>
            </w:r>
          </w:p>
        </w:tc>
        <w:tc>
          <w:tcPr>
            <w:tcW w:w="1191" w:type="dxa"/>
            <w:vAlign w:val="center"/>
          </w:tcPr>
          <w:p w14:paraId="1BB5372E" w14:textId="134C1897" w:rsidR="00A34E5A" w:rsidRPr="00D75BBC" w:rsidRDefault="001355D5" w:rsidP="00792315">
            <w:pPr>
              <w:pStyle w:val="Table"/>
              <w:jc w:val="center"/>
            </w:pPr>
            <w:r>
              <w:t>0.918</w:t>
            </w:r>
          </w:p>
        </w:tc>
      </w:tr>
      <w:tr w:rsidR="00A34E5A" w14:paraId="2EB03C03" w14:textId="77777777" w:rsidTr="0018744C">
        <w:trPr>
          <w:trHeight w:val="283"/>
        </w:trPr>
        <w:tc>
          <w:tcPr>
            <w:tcW w:w="1361" w:type="dxa"/>
            <w:vAlign w:val="center"/>
          </w:tcPr>
          <w:p w14:paraId="6DA56A1B" w14:textId="17387F16" w:rsidR="00A34E5A" w:rsidRPr="006C706E" w:rsidRDefault="00A34E5A" w:rsidP="002B6B0E">
            <w:pPr>
              <w:pStyle w:val="Table"/>
              <w:rPr>
                <w:b/>
                <w:bCs/>
              </w:rPr>
            </w:pPr>
            <w:r>
              <w:rPr>
                <w:b/>
                <w:bCs/>
              </w:rPr>
              <w:t>RISE</w:t>
            </w:r>
          </w:p>
        </w:tc>
        <w:tc>
          <w:tcPr>
            <w:tcW w:w="1134" w:type="dxa"/>
            <w:shd w:val="clear" w:color="auto" w:fill="F2F2F2" w:themeFill="background1" w:themeFillShade="F2"/>
            <w:vAlign w:val="center"/>
          </w:tcPr>
          <w:p w14:paraId="44179B9D" w14:textId="66A8372D" w:rsidR="00A34E5A" w:rsidRPr="00D75BBC" w:rsidRDefault="00A34E5A" w:rsidP="002B6B0E">
            <w:pPr>
              <w:pStyle w:val="Table"/>
            </w:pPr>
            <w:r>
              <w:t>244</w:t>
            </w:r>
          </w:p>
        </w:tc>
        <w:tc>
          <w:tcPr>
            <w:tcW w:w="1134" w:type="dxa"/>
            <w:shd w:val="clear" w:color="auto" w:fill="F2F2F2" w:themeFill="background1" w:themeFillShade="F2"/>
            <w:vAlign w:val="center"/>
          </w:tcPr>
          <w:p w14:paraId="58B9A8D4" w14:textId="5EBB4DC6" w:rsidR="00A34E5A" w:rsidRPr="00D75BBC" w:rsidRDefault="00A34E5A" w:rsidP="002B6B0E">
            <w:pPr>
              <w:pStyle w:val="Table"/>
            </w:pPr>
            <w:r>
              <w:t>38.1</w:t>
            </w:r>
          </w:p>
        </w:tc>
        <w:tc>
          <w:tcPr>
            <w:tcW w:w="1134" w:type="dxa"/>
            <w:vAlign w:val="center"/>
          </w:tcPr>
          <w:p w14:paraId="658EC234" w14:textId="7AADDF7B" w:rsidR="00A34E5A" w:rsidRPr="00D75BBC" w:rsidRDefault="00A34E5A" w:rsidP="00792315">
            <w:pPr>
              <w:pStyle w:val="Table"/>
              <w:jc w:val="center"/>
            </w:pPr>
            <w:r>
              <w:t>0.905</w:t>
            </w:r>
          </w:p>
        </w:tc>
        <w:tc>
          <w:tcPr>
            <w:tcW w:w="1134" w:type="dxa"/>
            <w:vAlign w:val="center"/>
          </w:tcPr>
          <w:p w14:paraId="30BD2207" w14:textId="2227AC04" w:rsidR="00A34E5A" w:rsidRPr="00D75BBC" w:rsidRDefault="00A34E5A" w:rsidP="00792315">
            <w:pPr>
              <w:pStyle w:val="Table"/>
              <w:jc w:val="center"/>
            </w:pPr>
            <w:r>
              <w:t>0.980</w:t>
            </w:r>
          </w:p>
        </w:tc>
        <w:tc>
          <w:tcPr>
            <w:tcW w:w="1134" w:type="dxa"/>
            <w:shd w:val="clear" w:color="auto" w:fill="DDDDDD" w:themeFill="accent1"/>
            <w:vAlign w:val="center"/>
          </w:tcPr>
          <w:p w14:paraId="62CF37EA" w14:textId="24391285" w:rsidR="00A34E5A" w:rsidRPr="0018744C" w:rsidRDefault="00A34E5A" w:rsidP="00792315">
            <w:pPr>
              <w:pStyle w:val="Table"/>
              <w:jc w:val="center"/>
              <w:rPr>
                <w:b/>
                <w:bCs/>
              </w:rPr>
            </w:pPr>
            <w:r w:rsidRPr="0018744C">
              <w:rPr>
                <w:b/>
                <w:bCs/>
              </w:rPr>
              <w:t>0.905</w:t>
            </w:r>
          </w:p>
        </w:tc>
        <w:tc>
          <w:tcPr>
            <w:tcW w:w="1134" w:type="dxa"/>
            <w:vAlign w:val="center"/>
          </w:tcPr>
          <w:p w14:paraId="42A0EFE3" w14:textId="5DF673EE" w:rsidR="00A34E5A" w:rsidRPr="00D75BBC" w:rsidRDefault="00A34E5A" w:rsidP="00792315">
            <w:pPr>
              <w:pStyle w:val="Table"/>
              <w:jc w:val="center"/>
            </w:pPr>
            <w:r>
              <w:t>0.002</w:t>
            </w:r>
          </w:p>
        </w:tc>
        <w:tc>
          <w:tcPr>
            <w:tcW w:w="1191" w:type="dxa"/>
            <w:vAlign w:val="center"/>
          </w:tcPr>
          <w:p w14:paraId="629CA69A" w14:textId="2FAFDCAF" w:rsidR="00A34E5A" w:rsidRPr="00D75BBC" w:rsidRDefault="001355D5" w:rsidP="00792315">
            <w:pPr>
              <w:pStyle w:val="Table"/>
              <w:jc w:val="center"/>
            </w:pPr>
            <w:r>
              <w:t>0.902</w:t>
            </w:r>
          </w:p>
        </w:tc>
      </w:tr>
      <w:tr w:rsidR="00A34E5A" w14:paraId="69DDB917" w14:textId="77777777" w:rsidTr="0018744C">
        <w:trPr>
          <w:trHeight w:val="283"/>
        </w:trPr>
        <w:tc>
          <w:tcPr>
            <w:tcW w:w="1361" w:type="dxa"/>
            <w:vAlign w:val="center"/>
          </w:tcPr>
          <w:p w14:paraId="39FAFF4E" w14:textId="2BC4C4F4" w:rsidR="00A34E5A" w:rsidRPr="006C706E" w:rsidRDefault="00A34E5A" w:rsidP="002B6B0E">
            <w:pPr>
              <w:pStyle w:val="Table"/>
              <w:rPr>
                <w:b/>
                <w:bCs/>
              </w:rPr>
            </w:pPr>
            <w:r>
              <w:rPr>
                <w:b/>
                <w:bCs/>
              </w:rPr>
              <w:t>TSF</w:t>
            </w:r>
          </w:p>
        </w:tc>
        <w:tc>
          <w:tcPr>
            <w:tcW w:w="1134" w:type="dxa"/>
            <w:shd w:val="clear" w:color="auto" w:fill="F2F2F2" w:themeFill="background1" w:themeFillShade="F2"/>
            <w:vAlign w:val="center"/>
          </w:tcPr>
          <w:p w14:paraId="2AE35F23" w14:textId="5305F6BD" w:rsidR="00A34E5A" w:rsidRPr="00D75BBC" w:rsidRDefault="00A34E5A" w:rsidP="002B6B0E">
            <w:pPr>
              <w:pStyle w:val="Table"/>
            </w:pPr>
            <w:r>
              <w:t>22</w:t>
            </w:r>
          </w:p>
        </w:tc>
        <w:tc>
          <w:tcPr>
            <w:tcW w:w="1134" w:type="dxa"/>
            <w:shd w:val="clear" w:color="auto" w:fill="F2F2F2" w:themeFill="background1" w:themeFillShade="F2"/>
            <w:vAlign w:val="center"/>
          </w:tcPr>
          <w:p w14:paraId="6FC582FA" w14:textId="233F37C9" w:rsidR="00A34E5A" w:rsidRPr="00D75BBC" w:rsidRDefault="00A34E5A" w:rsidP="002B6B0E">
            <w:pPr>
              <w:pStyle w:val="Table"/>
            </w:pPr>
            <w:r>
              <w:t>2.8</w:t>
            </w:r>
          </w:p>
        </w:tc>
        <w:tc>
          <w:tcPr>
            <w:tcW w:w="1134" w:type="dxa"/>
            <w:vAlign w:val="center"/>
          </w:tcPr>
          <w:p w14:paraId="073E92AE" w14:textId="500179E4" w:rsidR="00A34E5A" w:rsidRPr="00D75BBC" w:rsidRDefault="00A34E5A" w:rsidP="00792315">
            <w:pPr>
              <w:pStyle w:val="Table"/>
              <w:jc w:val="center"/>
            </w:pPr>
            <w:r>
              <w:t>0.901</w:t>
            </w:r>
          </w:p>
        </w:tc>
        <w:tc>
          <w:tcPr>
            <w:tcW w:w="1134" w:type="dxa"/>
            <w:vAlign w:val="center"/>
          </w:tcPr>
          <w:p w14:paraId="068DD962" w14:textId="4AEFC8F3" w:rsidR="00A34E5A" w:rsidRPr="00D75BBC" w:rsidRDefault="00A34E5A" w:rsidP="00792315">
            <w:pPr>
              <w:pStyle w:val="Table"/>
              <w:jc w:val="center"/>
            </w:pPr>
            <w:r>
              <w:t>0.979</w:t>
            </w:r>
          </w:p>
        </w:tc>
        <w:tc>
          <w:tcPr>
            <w:tcW w:w="1134" w:type="dxa"/>
            <w:shd w:val="clear" w:color="auto" w:fill="DDDDDD" w:themeFill="accent1"/>
            <w:vAlign w:val="center"/>
          </w:tcPr>
          <w:p w14:paraId="0AD9329C" w14:textId="044A3E1E" w:rsidR="00A34E5A" w:rsidRPr="0018744C" w:rsidRDefault="00A34E5A" w:rsidP="00792315">
            <w:pPr>
              <w:pStyle w:val="Table"/>
              <w:jc w:val="center"/>
              <w:rPr>
                <w:b/>
                <w:bCs/>
              </w:rPr>
            </w:pPr>
            <w:r w:rsidRPr="0018744C">
              <w:rPr>
                <w:b/>
                <w:bCs/>
              </w:rPr>
              <w:t>0.901</w:t>
            </w:r>
          </w:p>
        </w:tc>
        <w:tc>
          <w:tcPr>
            <w:tcW w:w="1134" w:type="dxa"/>
            <w:vAlign w:val="center"/>
          </w:tcPr>
          <w:p w14:paraId="49775261" w14:textId="39A1E808" w:rsidR="00A34E5A" w:rsidRPr="00D75BBC" w:rsidRDefault="00A34E5A" w:rsidP="00792315">
            <w:pPr>
              <w:pStyle w:val="Table"/>
              <w:jc w:val="center"/>
            </w:pPr>
            <w:r>
              <w:t>0.002</w:t>
            </w:r>
          </w:p>
        </w:tc>
        <w:tc>
          <w:tcPr>
            <w:tcW w:w="1191" w:type="dxa"/>
            <w:vAlign w:val="center"/>
          </w:tcPr>
          <w:p w14:paraId="77F41530" w14:textId="4519B657" w:rsidR="00A34E5A" w:rsidRPr="00D75BBC" w:rsidRDefault="001355D5" w:rsidP="00792315">
            <w:pPr>
              <w:pStyle w:val="Table"/>
              <w:jc w:val="center"/>
            </w:pPr>
            <w:r>
              <w:t>0</w:t>
            </w:r>
            <w:r w:rsidR="00BE150A">
              <w:t>.899</w:t>
            </w:r>
          </w:p>
        </w:tc>
      </w:tr>
      <w:tr w:rsidR="00A34E5A" w14:paraId="0F07A103" w14:textId="77777777" w:rsidTr="0018744C">
        <w:trPr>
          <w:trHeight w:val="283"/>
        </w:trPr>
        <w:tc>
          <w:tcPr>
            <w:tcW w:w="1361" w:type="dxa"/>
            <w:vAlign w:val="center"/>
          </w:tcPr>
          <w:p w14:paraId="7A1286E3" w14:textId="401A046D" w:rsidR="00A34E5A" w:rsidRPr="006C706E" w:rsidRDefault="00A34E5A" w:rsidP="002B6B0E">
            <w:pPr>
              <w:pStyle w:val="Table"/>
              <w:rPr>
                <w:b/>
                <w:bCs/>
              </w:rPr>
            </w:pPr>
            <w:r>
              <w:rPr>
                <w:b/>
                <w:bCs/>
              </w:rPr>
              <w:t>STC</w:t>
            </w:r>
          </w:p>
        </w:tc>
        <w:tc>
          <w:tcPr>
            <w:tcW w:w="1134" w:type="dxa"/>
            <w:shd w:val="clear" w:color="auto" w:fill="F2F2F2" w:themeFill="background1" w:themeFillShade="F2"/>
            <w:vAlign w:val="center"/>
          </w:tcPr>
          <w:p w14:paraId="72F356F8" w14:textId="76C2E156" w:rsidR="00A34E5A" w:rsidRPr="00D75BBC" w:rsidRDefault="00A34E5A" w:rsidP="002B6B0E">
            <w:pPr>
              <w:pStyle w:val="Table"/>
            </w:pPr>
            <w:r>
              <w:t>1212</w:t>
            </w:r>
          </w:p>
        </w:tc>
        <w:tc>
          <w:tcPr>
            <w:tcW w:w="1134" w:type="dxa"/>
            <w:shd w:val="clear" w:color="auto" w:fill="F2F2F2" w:themeFill="background1" w:themeFillShade="F2"/>
            <w:vAlign w:val="center"/>
          </w:tcPr>
          <w:p w14:paraId="7C5C60BA" w14:textId="759164A8" w:rsidR="00A34E5A" w:rsidRPr="00D75BBC" w:rsidRDefault="00A34E5A" w:rsidP="002B6B0E">
            <w:pPr>
              <w:pStyle w:val="Table"/>
            </w:pPr>
            <w:r>
              <w:t>78.7</w:t>
            </w:r>
          </w:p>
        </w:tc>
        <w:tc>
          <w:tcPr>
            <w:tcW w:w="1134" w:type="dxa"/>
            <w:vAlign w:val="center"/>
          </w:tcPr>
          <w:p w14:paraId="7EF7AA7D" w14:textId="2302A308" w:rsidR="00A34E5A" w:rsidRPr="00D75BBC" w:rsidRDefault="00A34E5A" w:rsidP="00792315">
            <w:pPr>
              <w:pStyle w:val="Table"/>
              <w:jc w:val="center"/>
            </w:pPr>
            <w:r>
              <w:t>0.897</w:t>
            </w:r>
          </w:p>
        </w:tc>
        <w:tc>
          <w:tcPr>
            <w:tcW w:w="1134" w:type="dxa"/>
            <w:vAlign w:val="center"/>
          </w:tcPr>
          <w:p w14:paraId="7E548567" w14:textId="3436F253" w:rsidR="00A34E5A" w:rsidRPr="00D75BBC" w:rsidRDefault="00A34E5A" w:rsidP="00792315">
            <w:pPr>
              <w:pStyle w:val="Table"/>
              <w:jc w:val="center"/>
            </w:pPr>
            <w:r>
              <w:t>0.973</w:t>
            </w:r>
          </w:p>
        </w:tc>
        <w:tc>
          <w:tcPr>
            <w:tcW w:w="1134" w:type="dxa"/>
            <w:shd w:val="clear" w:color="auto" w:fill="DDDDDD" w:themeFill="accent1"/>
            <w:vAlign w:val="center"/>
          </w:tcPr>
          <w:p w14:paraId="0B8EB456" w14:textId="17E5D78F" w:rsidR="00A34E5A" w:rsidRPr="0018744C" w:rsidRDefault="00A34E5A" w:rsidP="00792315">
            <w:pPr>
              <w:pStyle w:val="Table"/>
              <w:jc w:val="center"/>
              <w:rPr>
                <w:b/>
                <w:bCs/>
              </w:rPr>
            </w:pPr>
            <w:r w:rsidRPr="0018744C">
              <w:rPr>
                <w:b/>
                <w:bCs/>
              </w:rPr>
              <w:t>0.897</w:t>
            </w:r>
          </w:p>
        </w:tc>
        <w:tc>
          <w:tcPr>
            <w:tcW w:w="1134" w:type="dxa"/>
            <w:vAlign w:val="center"/>
          </w:tcPr>
          <w:p w14:paraId="7CA8FAB7" w14:textId="2A61903A" w:rsidR="00A34E5A" w:rsidRPr="00D75BBC" w:rsidRDefault="00A34E5A" w:rsidP="00792315">
            <w:pPr>
              <w:pStyle w:val="Table"/>
              <w:jc w:val="center"/>
            </w:pPr>
            <w:r>
              <w:t>0.004</w:t>
            </w:r>
          </w:p>
        </w:tc>
        <w:tc>
          <w:tcPr>
            <w:tcW w:w="1191" w:type="dxa"/>
            <w:vAlign w:val="center"/>
          </w:tcPr>
          <w:p w14:paraId="1EE33F7F" w14:textId="7D3DA00F" w:rsidR="00A34E5A" w:rsidRPr="00D75BBC" w:rsidRDefault="00BE150A" w:rsidP="00792315">
            <w:pPr>
              <w:pStyle w:val="Table"/>
              <w:jc w:val="center"/>
            </w:pPr>
            <w:r>
              <w:t>0.892</w:t>
            </w:r>
          </w:p>
        </w:tc>
      </w:tr>
      <w:tr w:rsidR="00A34E5A" w14:paraId="354CD833" w14:textId="77777777" w:rsidTr="0018744C">
        <w:trPr>
          <w:trHeight w:val="283"/>
        </w:trPr>
        <w:tc>
          <w:tcPr>
            <w:tcW w:w="1361" w:type="dxa"/>
            <w:vAlign w:val="center"/>
          </w:tcPr>
          <w:p w14:paraId="32B8BA92" w14:textId="7EB15EAA" w:rsidR="00A34E5A" w:rsidRPr="006C706E" w:rsidRDefault="00A34E5A" w:rsidP="002B6B0E">
            <w:pPr>
              <w:pStyle w:val="Table"/>
              <w:rPr>
                <w:b/>
                <w:bCs/>
              </w:rPr>
            </w:pPr>
            <w:r>
              <w:rPr>
                <w:b/>
                <w:bCs/>
              </w:rPr>
              <w:t>CTSF</w:t>
            </w:r>
          </w:p>
        </w:tc>
        <w:tc>
          <w:tcPr>
            <w:tcW w:w="1134" w:type="dxa"/>
            <w:shd w:val="clear" w:color="auto" w:fill="F2F2F2" w:themeFill="background1" w:themeFillShade="F2"/>
            <w:vAlign w:val="center"/>
          </w:tcPr>
          <w:p w14:paraId="162F0328" w14:textId="2D705A79" w:rsidR="00A34E5A" w:rsidRPr="00D75BBC" w:rsidRDefault="00A34E5A" w:rsidP="002B6B0E">
            <w:pPr>
              <w:pStyle w:val="Table"/>
            </w:pPr>
            <w:r>
              <w:t>1692</w:t>
            </w:r>
          </w:p>
        </w:tc>
        <w:tc>
          <w:tcPr>
            <w:tcW w:w="1134" w:type="dxa"/>
            <w:shd w:val="clear" w:color="auto" w:fill="F2F2F2" w:themeFill="background1" w:themeFillShade="F2"/>
            <w:vAlign w:val="center"/>
          </w:tcPr>
          <w:p w14:paraId="2498E3AF" w14:textId="3828E3BE" w:rsidR="00A34E5A" w:rsidRPr="00D75BBC" w:rsidRDefault="00A34E5A" w:rsidP="002B6B0E">
            <w:pPr>
              <w:pStyle w:val="Table"/>
            </w:pPr>
            <w:r>
              <w:t>182.4</w:t>
            </w:r>
          </w:p>
        </w:tc>
        <w:tc>
          <w:tcPr>
            <w:tcW w:w="1134" w:type="dxa"/>
            <w:vAlign w:val="center"/>
          </w:tcPr>
          <w:p w14:paraId="1863755C" w14:textId="1ED1D4E5" w:rsidR="00A34E5A" w:rsidRPr="00D75BBC" w:rsidRDefault="00A34E5A" w:rsidP="00792315">
            <w:pPr>
              <w:pStyle w:val="Table"/>
              <w:jc w:val="center"/>
            </w:pPr>
            <w:r>
              <w:t>0.892</w:t>
            </w:r>
          </w:p>
        </w:tc>
        <w:tc>
          <w:tcPr>
            <w:tcW w:w="1134" w:type="dxa"/>
            <w:vAlign w:val="center"/>
          </w:tcPr>
          <w:p w14:paraId="3A9A1A85" w14:textId="489C9406" w:rsidR="00A34E5A" w:rsidRPr="00D75BBC" w:rsidRDefault="00A34E5A" w:rsidP="00792315">
            <w:pPr>
              <w:pStyle w:val="Table"/>
              <w:jc w:val="center"/>
            </w:pPr>
            <w:r>
              <w:t>0.978</w:t>
            </w:r>
          </w:p>
        </w:tc>
        <w:tc>
          <w:tcPr>
            <w:tcW w:w="1134" w:type="dxa"/>
            <w:shd w:val="clear" w:color="auto" w:fill="DDDDDD" w:themeFill="accent1"/>
            <w:vAlign w:val="center"/>
          </w:tcPr>
          <w:p w14:paraId="44F840D3" w14:textId="2F015211" w:rsidR="00A34E5A" w:rsidRPr="0018744C" w:rsidRDefault="00A34E5A" w:rsidP="00792315">
            <w:pPr>
              <w:pStyle w:val="Table"/>
              <w:jc w:val="center"/>
              <w:rPr>
                <w:b/>
                <w:bCs/>
              </w:rPr>
            </w:pPr>
            <w:r w:rsidRPr="0018744C">
              <w:rPr>
                <w:b/>
                <w:bCs/>
              </w:rPr>
              <w:t>0.892</w:t>
            </w:r>
          </w:p>
        </w:tc>
        <w:tc>
          <w:tcPr>
            <w:tcW w:w="1134" w:type="dxa"/>
            <w:vAlign w:val="center"/>
          </w:tcPr>
          <w:p w14:paraId="02DBB6B2" w14:textId="514CCCEA" w:rsidR="00A34E5A" w:rsidRPr="00D75BBC" w:rsidRDefault="00A34E5A" w:rsidP="00792315">
            <w:pPr>
              <w:pStyle w:val="Table"/>
              <w:jc w:val="center"/>
            </w:pPr>
            <w:r>
              <w:t>0.002</w:t>
            </w:r>
          </w:p>
        </w:tc>
        <w:tc>
          <w:tcPr>
            <w:tcW w:w="1191" w:type="dxa"/>
            <w:vAlign w:val="center"/>
          </w:tcPr>
          <w:p w14:paraId="10F5806F" w14:textId="76ACDA2E" w:rsidR="00A34E5A" w:rsidRPr="00D75BBC" w:rsidRDefault="00BE150A" w:rsidP="00792315">
            <w:pPr>
              <w:pStyle w:val="Table"/>
              <w:jc w:val="center"/>
            </w:pPr>
            <w:r>
              <w:t>0.899</w:t>
            </w:r>
          </w:p>
        </w:tc>
      </w:tr>
      <w:tr w:rsidR="00A34E5A" w14:paraId="410F47FD" w14:textId="77777777" w:rsidTr="0018744C">
        <w:trPr>
          <w:trHeight w:val="283"/>
        </w:trPr>
        <w:tc>
          <w:tcPr>
            <w:tcW w:w="1361" w:type="dxa"/>
            <w:vAlign w:val="center"/>
          </w:tcPr>
          <w:p w14:paraId="2F874BBA" w14:textId="0D45D70E" w:rsidR="00A34E5A" w:rsidRPr="006C706E" w:rsidRDefault="00A34E5A" w:rsidP="002B6B0E">
            <w:pPr>
              <w:pStyle w:val="Table"/>
              <w:rPr>
                <w:b/>
                <w:bCs/>
              </w:rPr>
            </w:pPr>
            <w:r>
              <w:rPr>
                <w:b/>
                <w:bCs/>
              </w:rPr>
              <w:t>kNN-TS</w:t>
            </w:r>
          </w:p>
        </w:tc>
        <w:tc>
          <w:tcPr>
            <w:tcW w:w="1134" w:type="dxa"/>
            <w:shd w:val="clear" w:color="auto" w:fill="F2F2F2" w:themeFill="background1" w:themeFillShade="F2"/>
            <w:vAlign w:val="center"/>
          </w:tcPr>
          <w:p w14:paraId="2CBD2868" w14:textId="23E0CED2" w:rsidR="00A34E5A" w:rsidRPr="00D75BBC" w:rsidRDefault="00A34E5A" w:rsidP="002B6B0E">
            <w:pPr>
              <w:pStyle w:val="Table"/>
            </w:pPr>
            <w:r>
              <w:t>6</w:t>
            </w:r>
          </w:p>
        </w:tc>
        <w:tc>
          <w:tcPr>
            <w:tcW w:w="1134" w:type="dxa"/>
            <w:shd w:val="clear" w:color="auto" w:fill="F2F2F2" w:themeFill="background1" w:themeFillShade="F2"/>
            <w:vAlign w:val="center"/>
          </w:tcPr>
          <w:p w14:paraId="6FC3D6A6" w14:textId="5207C67C" w:rsidR="00A34E5A" w:rsidRPr="00D75BBC" w:rsidRDefault="00A34E5A" w:rsidP="002B6B0E">
            <w:pPr>
              <w:pStyle w:val="Table"/>
            </w:pPr>
            <w:r>
              <w:t>86.9</w:t>
            </w:r>
          </w:p>
        </w:tc>
        <w:tc>
          <w:tcPr>
            <w:tcW w:w="1134" w:type="dxa"/>
            <w:vAlign w:val="center"/>
          </w:tcPr>
          <w:p w14:paraId="470E9956" w14:textId="73303129" w:rsidR="00A34E5A" w:rsidRPr="00D75BBC" w:rsidRDefault="00A34E5A" w:rsidP="00792315">
            <w:pPr>
              <w:pStyle w:val="Table"/>
              <w:jc w:val="center"/>
            </w:pPr>
            <w:r>
              <w:t>0.772</w:t>
            </w:r>
          </w:p>
        </w:tc>
        <w:tc>
          <w:tcPr>
            <w:tcW w:w="1134" w:type="dxa"/>
            <w:vAlign w:val="center"/>
          </w:tcPr>
          <w:p w14:paraId="161D5BFA" w14:textId="6D39840C" w:rsidR="00A34E5A" w:rsidRPr="00D75BBC" w:rsidRDefault="00A34E5A" w:rsidP="00792315">
            <w:pPr>
              <w:pStyle w:val="Table"/>
              <w:jc w:val="center"/>
            </w:pPr>
            <w:r>
              <w:t>0.829</w:t>
            </w:r>
          </w:p>
        </w:tc>
        <w:tc>
          <w:tcPr>
            <w:tcW w:w="1134" w:type="dxa"/>
            <w:shd w:val="clear" w:color="auto" w:fill="DDDDDD" w:themeFill="accent1"/>
            <w:vAlign w:val="center"/>
          </w:tcPr>
          <w:p w14:paraId="7F5E303A" w14:textId="65968768" w:rsidR="00A34E5A" w:rsidRPr="0018744C" w:rsidRDefault="00A34E5A" w:rsidP="00792315">
            <w:pPr>
              <w:pStyle w:val="Table"/>
              <w:jc w:val="center"/>
              <w:rPr>
                <w:b/>
                <w:bCs/>
              </w:rPr>
            </w:pPr>
            <w:r w:rsidRPr="0018744C">
              <w:rPr>
                <w:b/>
                <w:bCs/>
              </w:rPr>
              <w:t>0.772</w:t>
            </w:r>
          </w:p>
        </w:tc>
        <w:tc>
          <w:tcPr>
            <w:tcW w:w="1134" w:type="dxa"/>
            <w:vAlign w:val="center"/>
          </w:tcPr>
          <w:p w14:paraId="5B6D19EE" w14:textId="0B7934DD" w:rsidR="00A34E5A" w:rsidRPr="00D75BBC" w:rsidRDefault="00A34E5A" w:rsidP="00792315">
            <w:pPr>
              <w:pStyle w:val="Table"/>
              <w:jc w:val="center"/>
            </w:pPr>
            <w:r>
              <w:t>0.000</w:t>
            </w:r>
          </w:p>
        </w:tc>
        <w:tc>
          <w:tcPr>
            <w:tcW w:w="1191" w:type="dxa"/>
            <w:vAlign w:val="center"/>
          </w:tcPr>
          <w:p w14:paraId="2A5CB16C" w14:textId="72BE6EF7" w:rsidR="00A34E5A" w:rsidRPr="00D75BBC" w:rsidRDefault="00792315" w:rsidP="00792315">
            <w:pPr>
              <w:pStyle w:val="Table"/>
              <w:jc w:val="center"/>
            </w:pPr>
            <w:r>
              <w:t>0.772</w:t>
            </w:r>
          </w:p>
        </w:tc>
      </w:tr>
    </w:tbl>
    <w:p w14:paraId="7782E846" w14:textId="77777777" w:rsidR="0018744C" w:rsidRDefault="0018744C" w:rsidP="0018744C"/>
    <w:p w14:paraId="0B16FB6B" w14:textId="4D209F0F" w:rsidR="00DA4BF9" w:rsidRDefault="00DA4BF9" w:rsidP="00DA4BF9">
      <w:pPr>
        <w:pStyle w:val="Heading3"/>
      </w:pPr>
      <w:bookmarkStart w:id="146" w:name="_Toc134268875"/>
      <w:r>
        <w:t>Misclassification analysis</w:t>
      </w:r>
      <w:bookmarkEnd w:id="146"/>
    </w:p>
    <w:p w14:paraId="0BB8001B" w14:textId="64284853" w:rsidR="00DA4BF9" w:rsidRDefault="00DA4BF9" w:rsidP="00DA4BF9">
      <w:r>
        <w:t xml:space="preserve">In misclassification analysis we use </w:t>
      </w:r>
      <w:r w:rsidR="007D34B9">
        <w:t xml:space="preserve">actual </w:t>
      </w:r>
      <w:r>
        <w:t>stored classification results from the models</w:t>
      </w:r>
      <w:r w:rsidR="00BD6BE9">
        <w:t xml:space="preserve">, </w:t>
      </w:r>
      <w:r w:rsidR="007D34B9">
        <w:t xml:space="preserve">then </w:t>
      </w:r>
      <w:r w:rsidR="00BD6BE9">
        <w:t>co</w:t>
      </w:r>
      <w:r w:rsidR="007D34B9">
        <w:t>mbine</w:t>
      </w:r>
      <w:r w:rsidR="00BD6BE9">
        <w:t xml:space="preserve"> these </w:t>
      </w:r>
      <w:r w:rsidR="007D34B9">
        <w:t>results into same table</w:t>
      </w:r>
      <w:r>
        <w:t xml:space="preserve"> and compare </w:t>
      </w:r>
      <w:r w:rsidR="007D34B9">
        <w:t>them</w:t>
      </w:r>
      <w:r>
        <w:t xml:space="preserve"> to actual labels. Thus, we can specify </w:t>
      </w:r>
      <w:r w:rsidR="002B5214">
        <w:t xml:space="preserve">actual </w:t>
      </w:r>
      <w:r>
        <w:t xml:space="preserve">segments which </w:t>
      </w:r>
      <w:r w:rsidR="004F287E">
        <w:t>have</w:t>
      </w:r>
      <w:r>
        <w:t xml:space="preserve"> been misclassified, and compare </w:t>
      </w:r>
      <w:r w:rsidR="004F287E">
        <w:t>the correct</w:t>
      </w:r>
      <w:r>
        <w:t xml:space="preserve"> label to predicted one. Table </w:t>
      </w:r>
      <w:r w:rsidR="009A5F6B">
        <w:t>4.2</w:t>
      </w:r>
      <w:r w:rsidR="00F54312">
        <w:t>K</w:t>
      </w:r>
      <w:r>
        <w:t xml:space="preserve"> contains </w:t>
      </w:r>
      <w:r w:rsidR="00852093">
        <w:t>8</w:t>
      </w:r>
      <w:r>
        <w:t xml:space="preserve"> segments from the test data which has been </w:t>
      </w:r>
      <w:r w:rsidR="001D08B1">
        <w:t xml:space="preserve">the </w:t>
      </w:r>
      <w:r>
        <w:t xml:space="preserve">most misclassified. </w:t>
      </w:r>
      <w:r w:rsidR="00C87CED">
        <w:t>Eight</w:t>
      </w:r>
      <w:r>
        <w:t xml:space="preserve"> errors</w:t>
      </w:r>
      <w:r w:rsidR="00C87CED">
        <w:t xml:space="preserve"> in the last column</w:t>
      </w:r>
      <w:r>
        <w:t xml:space="preserve"> </w:t>
      </w:r>
      <w:r w:rsidR="004F287E">
        <w:t>mean</w:t>
      </w:r>
      <w:r>
        <w:t xml:space="preserve"> that all models</w:t>
      </w:r>
      <w:r w:rsidR="00C87CED">
        <w:t xml:space="preserve"> (8/8)</w:t>
      </w:r>
      <w:r>
        <w:t xml:space="preserve"> have failed in classification. </w:t>
      </w:r>
      <w:r w:rsidR="005D0340">
        <w:t>For instance, t</w:t>
      </w:r>
      <w:r w:rsidR="004F287E">
        <w:t>he first</w:t>
      </w:r>
      <w:r>
        <w:t xml:space="preserve"> row of the table in </w:t>
      </w:r>
      <w:r w:rsidR="0070240D">
        <w:t xml:space="preserve">the </w:t>
      </w:r>
      <w:r>
        <w:t>original</w:t>
      </w:r>
      <w:r w:rsidR="0070240D">
        <w:t xml:space="preserve"> test data</w:t>
      </w:r>
      <w:r>
        <w:t xml:space="preserve"> index </w:t>
      </w:r>
      <w:r w:rsidR="00913213">
        <w:t>220</w:t>
      </w:r>
      <w:r w:rsidR="00F8541E">
        <w:t xml:space="preserve"> of total </w:t>
      </w:r>
      <w:r w:rsidR="00D73891">
        <w:t>232</w:t>
      </w:r>
      <w:r>
        <w:t xml:space="preserve"> has been predicted to be class </w:t>
      </w:r>
      <w:r w:rsidR="00F8541E">
        <w:t>1</w:t>
      </w:r>
      <w:r>
        <w:t xml:space="preserve">, but correct label is </w:t>
      </w:r>
      <w:r w:rsidR="00BA087D">
        <w:t>2</w:t>
      </w:r>
      <w:r>
        <w:t>.</w:t>
      </w:r>
      <w:r w:rsidR="0070240D">
        <w:t xml:space="preserve"> Also, we may suggest, that results are biased toward category 1, since signals in indexes </w:t>
      </w:r>
      <w:r w:rsidR="0065332C">
        <w:t>[</w:t>
      </w:r>
      <w:r w:rsidR="00FD17F7">
        <w:t>220</w:t>
      </w:r>
      <w:r w:rsidR="0070240D">
        <w:t>,</w:t>
      </w:r>
      <w:r w:rsidR="00FD17F7">
        <w:t xml:space="preserve"> 97, </w:t>
      </w:r>
      <w:r w:rsidR="0065332C">
        <w:t>17, 208, 138, 195]</w:t>
      </w:r>
      <w:r w:rsidR="0070240D">
        <w:t xml:space="preserve"> are </w:t>
      </w:r>
      <w:r w:rsidR="000844D7">
        <w:t xml:space="preserve">mostly </w:t>
      </w:r>
      <w:r w:rsidR="0070240D">
        <w:t xml:space="preserve">predicted as 1, whereas actual labels </w:t>
      </w:r>
      <w:r w:rsidR="00BE038F">
        <w:t>correspond</w:t>
      </w:r>
      <w:r w:rsidR="0070240D">
        <w:t xml:space="preserve"> to 0</w:t>
      </w:r>
      <w:r w:rsidR="00887565">
        <w:t xml:space="preserve"> (3)</w:t>
      </w:r>
      <w:r w:rsidR="0070240D">
        <w:t xml:space="preserve"> and 2</w:t>
      </w:r>
      <w:r w:rsidR="00887565">
        <w:t xml:space="preserve"> (3).</w:t>
      </w:r>
      <w:r w:rsidR="002076C2">
        <w:t xml:space="preserve"> Also, activities with label </w:t>
      </w:r>
      <w:r w:rsidR="00254BBB">
        <w:t xml:space="preserve">1 </w:t>
      </w:r>
      <w:r w:rsidR="005D0367">
        <w:t>have</w:t>
      </w:r>
      <w:r w:rsidR="00254BBB">
        <w:t xml:space="preserve"> been classified as 0 by all the models </w:t>
      </w:r>
      <w:r w:rsidR="00EF1101">
        <w:t xml:space="preserve">in </w:t>
      </w:r>
      <w:r w:rsidR="00254BBB">
        <w:t>indexes [62, 71].</w:t>
      </w:r>
    </w:p>
    <w:p w14:paraId="445B50AA" w14:textId="14664846" w:rsidR="00C26413" w:rsidRDefault="00C26413" w:rsidP="004046A2">
      <w:pPr>
        <w:pStyle w:val="Tableheader"/>
      </w:pPr>
      <w:commentRangeStart w:id="147"/>
      <w:commentRangeStart w:id="148"/>
      <w:r>
        <w:t>Table 4.2</w:t>
      </w:r>
      <w:r w:rsidR="00F54312">
        <w:t>K</w:t>
      </w:r>
      <w:commentRangeEnd w:id="147"/>
      <w:r w:rsidR="004477CA">
        <w:rPr>
          <w:rStyle w:val="CommentReference"/>
          <w:noProof w:val="0"/>
        </w:rPr>
        <w:commentReference w:id="147"/>
      </w:r>
      <w:commentRangeEnd w:id="148"/>
      <w:r w:rsidR="000765E7">
        <w:rPr>
          <w:rStyle w:val="CommentReference"/>
          <w:noProof w:val="0"/>
        </w:rPr>
        <w:commentReference w:id="148"/>
      </w:r>
      <w:r>
        <w:t xml:space="preserve">: Prediction results for </w:t>
      </w:r>
      <w:r w:rsidR="008C61C1">
        <w:t xml:space="preserve">eight </w:t>
      </w:r>
      <w:r w:rsidR="00C5526E">
        <w:t xml:space="preserve">most misclassified </w:t>
      </w:r>
      <w:r w:rsidR="004046A2">
        <w:t>segments.</w:t>
      </w:r>
      <w:r w:rsidR="009C517E">
        <w:t xml:space="preserve"> </w:t>
      </w:r>
      <w:r w:rsidR="00A64FD2">
        <w:t>Correct predictions are higlighted by grey color.</w:t>
      </w:r>
      <w:r w:rsidR="0019135C">
        <w:t xml:space="preserve"> </w:t>
      </w:r>
      <w:r w:rsidR="00ED20B4">
        <w:t>First</w:t>
      </w:r>
      <w:r w:rsidR="0019135C">
        <w:t xml:space="preserve"> </w:t>
      </w:r>
      <w:r w:rsidR="00491908">
        <w:t xml:space="preserve">column </w:t>
      </w:r>
      <w:r w:rsidR="00F23125">
        <w:t>indicates</w:t>
      </w:r>
      <w:r w:rsidR="00B17E62">
        <w:t xml:space="preserve"> specific segment</w:t>
      </w:r>
      <w:r w:rsidR="00C96B69">
        <w:t xml:space="preserve"> </w:t>
      </w:r>
      <w:r w:rsidR="00491908">
        <w:t>index in the test data</w:t>
      </w:r>
      <w:r w:rsidR="00C96B69">
        <w:t xml:space="preserve"> </w:t>
      </w:r>
      <w:r w:rsidR="00491908">
        <w:t xml:space="preserve">(total of </w:t>
      </w:r>
      <w:r w:rsidR="00C96B69">
        <w:t>232</w:t>
      </w:r>
      <w:r w:rsidR="00491908">
        <w:t>)</w:t>
      </w:r>
      <w:r w:rsidR="00F23125">
        <w:t>.</w:t>
      </w:r>
    </w:p>
    <w:tbl>
      <w:tblPr>
        <w:tblStyle w:val="APAReport"/>
        <w:tblW w:w="8104" w:type="dxa"/>
        <w:jc w:val="center"/>
        <w:tblLook w:val="04A0" w:firstRow="1" w:lastRow="0" w:firstColumn="1" w:lastColumn="0" w:noHBand="0" w:noVBand="1"/>
      </w:tblPr>
      <w:tblGrid>
        <w:gridCol w:w="964"/>
        <w:gridCol w:w="680"/>
        <w:gridCol w:w="680"/>
        <w:gridCol w:w="680"/>
        <w:gridCol w:w="680"/>
        <w:gridCol w:w="680"/>
        <w:gridCol w:w="680"/>
        <w:gridCol w:w="680"/>
        <w:gridCol w:w="680"/>
        <w:gridCol w:w="850"/>
        <w:gridCol w:w="850"/>
      </w:tblGrid>
      <w:tr w:rsidR="00491919" w14:paraId="56B254D1" w14:textId="34707391" w:rsidTr="009F1B2F">
        <w:trPr>
          <w:cnfStyle w:val="100000000000" w:firstRow="1" w:lastRow="0" w:firstColumn="0" w:lastColumn="0" w:oddVBand="0" w:evenVBand="0" w:oddHBand="0" w:evenHBand="0" w:firstRowFirstColumn="0" w:firstRowLastColumn="0" w:lastRowFirstColumn="0" w:lastRowLastColumn="0"/>
          <w:cantSplit/>
          <w:trHeight w:val="1134"/>
          <w:jc w:val="center"/>
        </w:trPr>
        <w:tc>
          <w:tcPr>
            <w:tcW w:w="964" w:type="dxa"/>
            <w:vAlign w:val="center"/>
          </w:tcPr>
          <w:p w14:paraId="1E428D98" w14:textId="3CE0E44A" w:rsidR="00E84941" w:rsidRPr="00493FC4" w:rsidRDefault="00E84941" w:rsidP="00DA17F6">
            <w:pPr>
              <w:pStyle w:val="Table"/>
              <w:rPr>
                <w:b/>
                <w:bCs/>
              </w:rPr>
            </w:pPr>
            <w:r w:rsidRPr="00493FC4">
              <w:rPr>
                <w:b/>
                <w:bCs/>
              </w:rPr>
              <w:t xml:space="preserve">Test data </w:t>
            </w:r>
            <w:r w:rsidR="008E4B03" w:rsidRPr="00493FC4">
              <w:rPr>
                <w:b/>
                <w:bCs/>
              </w:rPr>
              <w:t>i</w:t>
            </w:r>
            <w:r w:rsidRPr="00493FC4">
              <w:rPr>
                <w:b/>
                <w:bCs/>
              </w:rPr>
              <w:t>ndex</w:t>
            </w:r>
            <w:r w:rsidR="008A0C49" w:rsidRPr="00493FC4">
              <w:rPr>
                <w:b/>
                <w:bCs/>
              </w:rPr>
              <w:t xml:space="preserve"> (</w:t>
            </w:r>
            <w:r w:rsidR="004B4CA5" w:rsidRPr="00493FC4">
              <w:rPr>
                <w:b/>
                <w:bCs/>
              </w:rPr>
              <w:t>232</w:t>
            </w:r>
            <w:r w:rsidR="008A0C49" w:rsidRPr="00493FC4">
              <w:rPr>
                <w:b/>
                <w:bCs/>
              </w:rPr>
              <w:t>)</w:t>
            </w:r>
          </w:p>
        </w:tc>
        <w:tc>
          <w:tcPr>
            <w:tcW w:w="680" w:type="dxa"/>
            <w:textDirection w:val="btLr"/>
            <w:vAlign w:val="center"/>
          </w:tcPr>
          <w:p w14:paraId="7A3EC4DA" w14:textId="53FDC48A" w:rsidR="00E84941" w:rsidRPr="00493FC4" w:rsidRDefault="00E84941" w:rsidP="00323E39">
            <w:pPr>
              <w:pStyle w:val="Table"/>
              <w:ind w:left="113" w:right="113"/>
              <w:rPr>
                <w:b/>
                <w:bCs/>
              </w:rPr>
            </w:pPr>
            <w:r w:rsidRPr="00493FC4">
              <w:rPr>
                <w:b/>
                <w:bCs/>
              </w:rPr>
              <w:t>TSF</w:t>
            </w:r>
          </w:p>
        </w:tc>
        <w:tc>
          <w:tcPr>
            <w:tcW w:w="680" w:type="dxa"/>
            <w:textDirection w:val="btLr"/>
            <w:vAlign w:val="center"/>
          </w:tcPr>
          <w:p w14:paraId="5512C7B8" w14:textId="5B642DF9" w:rsidR="00E84941" w:rsidRPr="00493FC4" w:rsidRDefault="00E84941" w:rsidP="00323E39">
            <w:pPr>
              <w:pStyle w:val="Table"/>
              <w:ind w:left="113" w:right="113"/>
              <w:rPr>
                <w:b/>
                <w:bCs/>
              </w:rPr>
            </w:pPr>
            <w:r w:rsidRPr="00493FC4">
              <w:rPr>
                <w:b/>
                <w:bCs/>
              </w:rPr>
              <w:t>STSF</w:t>
            </w:r>
          </w:p>
        </w:tc>
        <w:tc>
          <w:tcPr>
            <w:tcW w:w="680" w:type="dxa"/>
            <w:textDirection w:val="btLr"/>
            <w:vAlign w:val="center"/>
          </w:tcPr>
          <w:p w14:paraId="4C84C6AB" w14:textId="690C5A42" w:rsidR="00E84941" w:rsidRPr="00493FC4" w:rsidRDefault="00E84941" w:rsidP="00323E39">
            <w:pPr>
              <w:pStyle w:val="Table"/>
              <w:ind w:left="113" w:right="113"/>
              <w:rPr>
                <w:b/>
                <w:bCs/>
              </w:rPr>
            </w:pPr>
            <w:r w:rsidRPr="00493FC4">
              <w:rPr>
                <w:b/>
                <w:bCs/>
              </w:rPr>
              <w:t>RISE</w:t>
            </w:r>
          </w:p>
        </w:tc>
        <w:tc>
          <w:tcPr>
            <w:tcW w:w="680" w:type="dxa"/>
            <w:textDirection w:val="btLr"/>
            <w:vAlign w:val="center"/>
          </w:tcPr>
          <w:p w14:paraId="1CC66C62" w14:textId="34F2D947" w:rsidR="00E84941" w:rsidRPr="00493FC4" w:rsidRDefault="00E84941" w:rsidP="00323E39">
            <w:pPr>
              <w:pStyle w:val="Table"/>
              <w:ind w:left="113" w:right="113"/>
              <w:rPr>
                <w:b/>
                <w:bCs/>
              </w:rPr>
            </w:pPr>
            <w:r w:rsidRPr="00493FC4">
              <w:rPr>
                <w:b/>
                <w:bCs/>
              </w:rPr>
              <w:t>RIC</w:t>
            </w:r>
          </w:p>
        </w:tc>
        <w:tc>
          <w:tcPr>
            <w:tcW w:w="680" w:type="dxa"/>
            <w:textDirection w:val="btLr"/>
            <w:vAlign w:val="center"/>
          </w:tcPr>
          <w:p w14:paraId="0338B26A" w14:textId="3D116082" w:rsidR="00E84941" w:rsidRPr="00493FC4" w:rsidRDefault="00E84941" w:rsidP="00323E39">
            <w:pPr>
              <w:pStyle w:val="Table"/>
              <w:ind w:left="113" w:right="113"/>
              <w:rPr>
                <w:b/>
                <w:bCs/>
              </w:rPr>
            </w:pPr>
            <w:r w:rsidRPr="00493FC4">
              <w:rPr>
                <w:b/>
                <w:bCs/>
              </w:rPr>
              <w:t>STC</w:t>
            </w:r>
          </w:p>
        </w:tc>
        <w:tc>
          <w:tcPr>
            <w:tcW w:w="680" w:type="dxa"/>
            <w:textDirection w:val="btLr"/>
            <w:vAlign w:val="center"/>
          </w:tcPr>
          <w:p w14:paraId="31213293" w14:textId="6FED7249" w:rsidR="00E84941" w:rsidRPr="00493FC4" w:rsidRDefault="00E84941" w:rsidP="00323E39">
            <w:pPr>
              <w:pStyle w:val="Table"/>
              <w:ind w:left="113" w:right="113"/>
              <w:rPr>
                <w:b/>
                <w:bCs/>
              </w:rPr>
            </w:pPr>
            <w:r w:rsidRPr="00493FC4">
              <w:rPr>
                <w:b/>
                <w:bCs/>
              </w:rPr>
              <w:t>kNN-TS</w:t>
            </w:r>
          </w:p>
        </w:tc>
        <w:tc>
          <w:tcPr>
            <w:tcW w:w="680" w:type="dxa"/>
            <w:textDirection w:val="btLr"/>
            <w:vAlign w:val="center"/>
          </w:tcPr>
          <w:p w14:paraId="619DEF5E" w14:textId="2D114130" w:rsidR="00E84941" w:rsidRPr="00493FC4" w:rsidRDefault="00E84941" w:rsidP="00323E39">
            <w:pPr>
              <w:pStyle w:val="Table"/>
              <w:ind w:left="113" w:right="113"/>
              <w:rPr>
                <w:b/>
                <w:bCs/>
              </w:rPr>
            </w:pPr>
            <w:r w:rsidRPr="00493FC4">
              <w:rPr>
                <w:b/>
                <w:bCs/>
              </w:rPr>
              <w:t>CTSF</w:t>
            </w:r>
          </w:p>
        </w:tc>
        <w:tc>
          <w:tcPr>
            <w:tcW w:w="680" w:type="dxa"/>
            <w:textDirection w:val="btLr"/>
            <w:vAlign w:val="center"/>
          </w:tcPr>
          <w:p w14:paraId="02F4E250" w14:textId="3781A94F" w:rsidR="00E84941" w:rsidRPr="00493FC4" w:rsidRDefault="00E84941" w:rsidP="00323E39">
            <w:pPr>
              <w:pStyle w:val="Table"/>
              <w:ind w:left="113" w:right="113"/>
              <w:rPr>
                <w:b/>
                <w:bCs/>
              </w:rPr>
            </w:pPr>
            <w:r w:rsidRPr="00493FC4">
              <w:rPr>
                <w:b/>
                <w:bCs/>
              </w:rPr>
              <w:t>WEASEL</w:t>
            </w:r>
          </w:p>
        </w:tc>
        <w:tc>
          <w:tcPr>
            <w:tcW w:w="850" w:type="dxa"/>
            <w:vAlign w:val="center"/>
          </w:tcPr>
          <w:p w14:paraId="079ABF87" w14:textId="5E15DCDD" w:rsidR="00E84941" w:rsidRPr="00493FC4" w:rsidRDefault="00E84941" w:rsidP="00323E39">
            <w:pPr>
              <w:pStyle w:val="Table"/>
              <w:rPr>
                <w:b/>
                <w:bCs/>
              </w:rPr>
            </w:pPr>
            <w:r w:rsidRPr="00493FC4">
              <w:rPr>
                <w:b/>
                <w:bCs/>
              </w:rPr>
              <w:t>Correct</w:t>
            </w:r>
          </w:p>
        </w:tc>
        <w:tc>
          <w:tcPr>
            <w:tcW w:w="850" w:type="dxa"/>
            <w:vAlign w:val="center"/>
          </w:tcPr>
          <w:p w14:paraId="590E3FF1" w14:textId="626CB879" w:rsidR="00E84941" w:rsidRPr="00493FC4" w:rsidRDefault="00E84941" w:rsidP="00323E39">
            <w:pPr>
              <w:pStyle w:val="Table"/>
              <w:rPr>
                <w:b/>
                <w:bCs/>
              </w:rPr>
            </w:pPr>
            <w:r w:rsidRPr="00493FC4">
              <w:rPr>
                <w:b/>
                <w:bCs/>
              </w:rPr>
              <w:t>Errors</w:t>
            </w:r>
          </w:p>
        </w:tc>
      </w:tr>
      <w:tr w:rsidR="009F1B2F" w14:paraId="0C0EB68B" w14:textId="2B0CDA90" w:rsidTr="009F1B2F">
        <w:trPr>
          <w:trHeight w:val="283"/>
          <w:jc w:val="center"/>
        </w:trPr>
        <w:tc>
          <w:tcPr>
            <w:tcW w:w="964" w:type="dxa"/>
            <w:tcBorders>
              <w:right w:val="single" w:sz="4" w:space="0" w:color="auto"/>
            </w:tcBorders>
            <w:vAlign w:val="center"/>
          </w:tcPr>
          <w:p w14:paraId="126CBE4B" w14:textId="1668DF16" w:rsidR="00E84941" w:rsidRPr="00493FC4" w:rsidRDefault="00323E39" w:rsidP="004046A2">
            <w:pPr>
              <w:pStyle w:val="Table"/>
              <w:rPr>
                <w:b/>
                <w:bCs/>
              </w:rPr>
            </w:pPr>
            <w:r w:rsidRPr="00493FC4">
              <w:rPr>
                <w:b/>
                <w:bCs/>
              </w:rPr>
              <w:t>220</w:t>
            </w:r>
          </w:p>
        </w:tc>
        <w:tc>
          <w:tcPr>
            <w:tcW w:w="680" w:type="dxa"/>
            <w:tcBorders>
              <w:top w:val="single" w:sz="12" w:space="0" w:color="auto"/>
              <w:left w:val="single" w:sz="4" w:space="0" w:color="auto"/>
              <w:bottom w:val="nil"/>
            </w:tcBorders>
            <w:vAlign w:val="center"/>
          </w:tcPr>
          <w:p w14:paraId="70CD0EC5" w14:textId="40D5FD6B" w:rsidR="00E84941" w:rsidRDefault="005F463C" w:rsidP="00BC6DC8">
            <w:pPr>
              <w:pStyle w:val="Table"/>
              <w:jc w:val="center"/>
            </w:pPr>
            <w:r>
              <w:t>1</w:t>
            </w:r>
          </w:p>
        </w:tc>
        <w:tc>
          <w:tcPr>
            <w:tcW w:w="680" w:type="dxa"/>
            <w:tcBorders>
              <w:top w:val="single" w:sz="12" w:space="0" w:color="auto"/>
              <w:bottom w:val="nil"/>
            </w:tcBorders>
            <w:vAlign w:val="center"/>
          </w:tcPr>
          <w:p w14:paraId="05BC9F5F" w14:textId="13676C39" w:rsidR="00E84941" w:rsidRDefault="005F463C" w:rsidP="00BC6DC8">
            <w:pPr>
              <w:pStyle w:val="Table"/>
              <w:jc w:val="center"/>
            </w:pPr>
            <w:r>
              <w:t>1</w:t>
            </w:r>
          </w:p>
        </w:tc>
        <w:tc>
          <w:tcPr>
            <w:tcW w:w="680" w:type="dxa"/>
            <w:tcBorders>
              <w:top w:val="single" w:sz="12" w:space="0" w:color="auto"/>
              <w:bottom w:val="nil"/>
            </w:tcBorders>
            <w:vAlign w:val="center"/>
          </w:tcPr>
          <w:p w14:paraId="303AA01B" w14:textId="31B16187" w:rsidR="00E84941" w:rsidRDefault="000B393C" w:rsidP="00BC6DC8">
            <w:pPr>
              <w:pStyle w:val="Table"/>
              <w:jc w:val="center"/>
            </w:pPr>
            <w:r>
              <w:t>1</w:t>
            </w:r>
          </w:p>
        </w:tc>
        <w:tc>
          <w:tcPr>
            <w:tcW w:w="680" w:type="dxa"/>
            <w:tcBorders>
              <w:top w:val="single" w:sz="12" w:space="0" w:color="auto"/>
              <w:bottom w:val="nil"/>
            </w:tcBorders>
            <w:vAlign w:val="center"/>
          </w:tcPr>
          <w:p w14:paraId="541D062C" w14:textId="61E2EADB" w:rsidR="00E84941" w:rsidRDefault="00FC73AC" w:rsidP="00BC6DC8">
            <w:pPr>
              <w:pStyle w:val="Table"/>
              <w:jc w:val="center"/>
            </w:pPr>
            <w:r>
              <w:t>1</w:t>
            </w:r>
          </w:p>
        </w:tc>
        <w:tc>
          <w:tcPr>
            <w:tcW w:w="680" w:type="dxa"/>
            <w:tcBorders>
              <w:top w:val="single" w:sz="12" w:space="0" w:color="auto"/>
              <w:bottom w:val="nil"/>
            </w:tcBorders>
            <w:vAlign w:val="center"/>
          </w:tcPr>
          <w:p w14:paraId="7882A211" w14:textId="521D1BDD" w:rsidR="00E84941" w:rsidRDefault="00FC73AC" w:rsidP="00BC6DC8">
            <w:pPr>
              <w:pStyle w:val="Table"/>
              <w:jc w:val="center"/>
            </w:pPr>
            <w:r>
              <w:t>1</w:t>
            </w:r>
          </w:p>
        </w:tc>
        <w:tc>
          <w:tcPr>
            <w:tcW w:w="680" w:type="dxa"/>
            <w:tcBorders>
              <w:top w:val="single" w:sz="12" w:space="0" w:color="auto"/>
              <w:bottom w:val="nil"/>
            </w:tcBorders>
            <w:vAlign w:val="center"/>
          </w:tcPr>
          <w:p w14:paraId="46906F72" w14:textId="1E68ECD4" w:rsidR="00E84941" w:rsidRDefault="00C26DDA" w:rsidP="00BC6DC8">
            <w:pPr>
              <w:pStyle w:val="Table"/>
              <w:jc w:val="center"/>
            </w:pPr>
            <w:r>
              <w:t>1</w:t>
            </w:r>
          </w:p>
        </w:tc>
        <w:tc>
          <w:tcPr>
            <w:tcW w:w="680" w:type="dxa"/>
            <w:tcBorders>
              <w:top w:val="single" w:sz="12" w:space="0" w:color="auto"/>
              <w:bottom w:val="nil"/>
            </w:tcBorders>
            <w:vAlign w:val="center"/>
          </w:tcPr>
          <w:p w14:paraId="2E103943" w14:textId="6CB4E2CB" w:rsidR="00E84941" w:rsidRDefault="00C26DDA" w:rsidP="00BC6DC8">
            <w:pPr>
              <w:pStyle w:val="Table"/>
              <w:jc w:val="center"/>
            </w:pPr>
            <w:r>
              <w:t>1</w:t>
            </w:r>
          </w:p>
        </w:tc>
        <w:tc>
          <w:tcPr>
            <w:tcW w:w="680" w:type="dxa"/>
            <w:tcBorders>
              <w:top w:val="single" w:sz="12" w:space="0" w:color="auto"/>
              <w:bottom w:val="nil"/>
              <w:right w:val="single" w:sz="4" w:space="0" w:color="auto"/>
            </w:tcBorders>
            <w:vAlign w:val="center"/>
          </w:tcPr>
          <w:p w14:paraId="3F7198CE" w14:textId="196B9D98" w:rsidR="00E84941" w:rsidRDefault="008C6B71" w:rsidP="00BC6DC8">
            <w:pPr>
              <w:pStyle w:val="Table"/>
              <w:jc w:val="center"/>
            </w:pPr>
            <w:r>
              <w:t>1</w:t>
            </w:r>
          </w:p>
        </w:tc>
        <w:tc>
          <w:tcPr>
            <w:tcW w:w="850" w:type="dxa"/>
            <w:tcBorders>
              <w:left w:val="single" w:sz="4" w:space="0" w:color="auto"/>
            </w:tcBorders>
            <w:vAlign w:val="center"/>
          </w:tcPr>
          <w:p w14:paraId="03FFEC09" w14:textId="195026B4" w:rsidR="00E84941" w:rsidRPr="009F1B2F" w:rsidRDefault="00436B99" w:rsidP="008C6B71">
            <w:pPr>
              <w:pStyle w:val="Table"/>
              <w:jc w:val="center"/>
              <w:rPr>
                <w:b/>
                <w:bCs/>
              </w:rPr>
            </w:pPr>
            <w:r w:rsidRPr="009F1B2F">
              <w:rPr>
                <w:b/>
                <w:bCs/>
              </w:rPr>
              <w:t>2</w:t>
            </w:r>
          </w:p>
        </w:tc>
        <w:tc>
          <w:tcPr>
            <w:tcW w:w="850" w:type="dxa"/>
            <w:vAlign w:val="center"/>
          </w:tcPr>
          <w:p w14:paraId="272989AD" w14:textId="4516ED77" w:rsidR="00E84941" w:rsidRPr="009F1B2F" w:rsidRDefault="00436B99" w:rsidP="008C6B71">
            <w:pPr>
              <w:pStyle w:val="Table"/>
              <w:jc w:val="center"/>
              <w:rPr>
                <w:b/>
                <w:bCs/>
              </w:rPr>
            </w:pPr>
            <w:r w:rsidRPr="009F1B2F">
              <w:rPr>
                <w:b/>
                <w:bCs/>
              </w:rPr>
              <w:t>8</w:t>
            </w:r>
          </w:p>
        </w:tc>
      </w:tr>
      <w:tr w:rsidR="00491919" w14:paraId="3ADB66C4" w14:textId="15D2D79C" w:rsidTr="009F1B2F">
        <w:trPr>
          <w:trHeight w:val="283"/>
          <w:jc w:val="center"/>
        </w:trPr>
        <w:tc>
          <w:tcPr>
            <w:tcW w:w="964" w:type="dxa"/>
            <w:tcBorders>
              <w:right w:val="single" w:sz="4" w:space="0" w:color="auto"/>
            </w:tcBorders>
            <w:vAlign w:val="center"/>
          </w:tcPr>
          <w:p w14:paraId="2B7D987C" w14:textId="41F4C160" w:rsidR="00E84941" w:rsidRPr="00493FC4" w:rsidRDefault="00BC6DC8" w:rsidP="004046A2">
            <w:pPr>
              <w:pStyle w:val="Table"/>
              <w:rPr>
                <w:b/>
                <w:bCs/>
              </w:rPr>
            </w:pPr>
            <w:r w:rsidRPr="00493FC4">
              <w:rPr>
                <w:b/>
                <w:bCs/>
              </w:rPr>
              <w:t>62</w:t>
            </w:r>
          </w:p>
        </w:tc>
        <w:tc>
          <w:tcPr>
            <w:tcW w:w="680" w:type="dxa"/>
            <w:tcBorders>
              <w:top w:val="nil"/>
              <w:left w:val="single" w:sz="4" w:space="0" w:color="auto"/>
              <w:bottom w:val="nil"/>
            </w:tcBorders>
            <w:vAlign w:val="center"/>
          </w:tcPr>
          <w:p w14:paraId="0C4FAA69" w14:textId="6C67DAD8" w:rsidR="00E84941" w:rsidRDefault="005F463C" w:rsidP="00BC6DC8">
            <w:pPr>
              <w:pStyle w:val="Table"/>
              <w:jc w:val="center"/>
            </w:pPr>
            <w:r>
              <w:t>0</w:t>
            </w:r>
          </w:p>
        </w:tc>
        <w:tc>
          <w:tcPr>
            <w:tcW w:w="680" w:type="dxa"/>
            <w:tcBorders>
              <w:top w:val="nil"/>
              <w:bottom w:val="nil"/>
            </w:tcBorders>
            <w:vAlign w:val="center"/>
          </w:tcPr>
          <w:p w14:paraId="67493E0E" w14:textId="01AF8B45" w:rsidR="00E84941" w:rsidRDefault="005F463C" w:rsidP="00BC6DC8">
            <w:pPr>
              <w:pStyle w:val="Table"/>
              <w:jc w:val="center"/>
            </w:pPr>
            <w:r>
              <w:t>0</w:t>
            </w:r>
          </w:p>
        </w:tc>
        <w:tc>
          <w:tcPr>
            <w:tcW w:w="680" w:type="dxa"/>
            <w:tcBorders>
              <w:top w:val="nil"/>
              <w:bottom w:val="nil"/>
            </w:tcBorders>
            <w:vAlign w:val="center"/>
          </w:tcPr>
          <w:p w14:paraId="7FDE9CF6" w14:textId="7CF74836" w:rsidR="00E84941" w:rsidRDefault="000B393C" w:rsidP="00BC6DC8">
            <w:pPr>
              <w:pStyle w:val="Table"/>
              <w:jc w:val="center"/>
            </w:pPr>
            <w:r>
              <w:t>0</w:t>
            </w:r>
          </w:p>
        </w:tc>
        <w:tc>
          <w:tcPr>
            <w:tcW w:w="680" w:type="dxa"/>
            <w:tcBorders>
              <w:top w:val="nil"/>
              <w:bottom w:val="nil"/>
            </w:tcBorders>
            <w:vAlign w:val="center"/>
          </w:tcPr>
          <w:p w14:paraId="1A388F91" w14:textId="5958D15D" w:rsidR="00E84941" w:rsidRDefault="00FC73AC" w:rsidP="00BC6DC8">
            <w:pPr>
              <w:pStyle w:val="Table"/>
              <w:jc w:val="center"/>
            </w:pPr>
            <w:r>
              <w:t>0</w:t>
            </w:r>
          </w:p>
        </w:tc>
        <w:tc>
          <w:tcPr>
            <w:tcW w:w="680" w:type="dxa"/>
            <w:tcBorders>
              <w:top w:val="nil"/>
              <w:bottom w:val="nil"/>
            </w:tcBorders>
            <w:vAlign w:val="center"/>
          </w:tcPr>
          <w:p w14:paraId="06E86D72" w14:textId="41C2C088" w:rsidR="00E84941" w:rsidRDefault="00FC73AC" w:rsidP="00BC6DC8">
            <w:pPr>
              <w:pStyle w:val="Table"/>
              <w:jc w:val="center"/>
            </w:pPr>
            <w:r>
              <w:t>0</w:t>
            </w:r>
          </w:p>
        </w:tc>
        <w:tc>
          <w:tcPr>
            <w:tcW w:w="680" w:type="dxa"/>
            <w:tcBorders>
              <w:top w:val="nil"/>
              <w:bottom w:val="nil"/>
            </w:tcBorders>
            <w:vAlign w:val="center"/>
          </w:tcPr>
          <w:p w14:paraId="1DBB51A2" w14:textId="3A5245E0" w:rsidR="00E84941" w:rsidRDefault="00C26DDA" w:rsidP="00BC6DC8">
            <w:pPr>
              <w:pStyle w:val="Table"/>
              <w:jc w:val="center"/>
            </w:pPr>
            <w:r>
              <w:t>0</w:t>
            </w:r>
          </w:p>
        </w:tc>
        <w:tc>
          <w:tcPr>
            <w:tcW w:w="680" w:type="dxa"/>
            <w:tcBorders>
              <w:top w:val="nil"/>
              <w:bottom w:val="nil"/>
            </w:tcBorders>
            <w:vAlign w:val="center"/>
          </w:tcPr>
          <w:p w14:paraId="36377591" w14:textId="726D7A1B" w:rsidR="00E84941" w:rsidRDefault="00C26DDA" w:rsidP="00BC6DC8">
            <w:pPr>
              <w:pStyle w:val="Table"/>
              <w:jc w:val="center"/>
            </w:pPr>
            <w:r>
              <w:t>0</w:t>
            </w:r>
          </w:p>
        </w:tc>
        <w:tc>
          <w:tcPr>
            <w:tcW w:w="680" w:type="dxa"/>
            <w:tcBorders>
              <w:top w:val="nil"/>
              <w:bottom w:val="nil"/>
              <w:right w:val="single" w:sz="4" w:space="0" w:color="auto"/>
            </w:tcBorders>
            <w:vAlign w:val="center"/>
          </w:tcPr>
          <w:p w14:paraId="08A5FA9F" w14:textId="50899DFE" w:rsidR="00E84941" w:rsidRDefault="008C6B71" w:rsidP="00BC6DC8">
            <w:pPr>
              <w:pStyle w:val="Table"/>
              <w:jc w:val="center"/>
            </w:pPr>
            <w:r>
              <w:t>0</w:t>
            </w:r>
          </w:p>
        </w:tc>
        <w:tc>
          <w:tcPr>
            <w:tcW w:w="850" w:type="dxa"/>
            <w:tcBorders>
              <w:left w:val="single" w:sz="4" w:space="0" w:color="auto"/>
            </w:tcBorders>
            <w:vAlign w:val="center"/>
          </w:tcPr>
          <w:p w14:paraId="628C490D" w14:textId="32E984C2" w:rsidR="00E84941" w:rsidRPr="009F1B2F" w:rsidRDefault="00436B99" w:rsidP="008C6B71">
            <w:pPr>
              <w:pStyle w:val="Table"/>
              <w:jc w:val="center"/>
              <w:rPr>
                <w:b/>
                <w:bCs/>
              </w:rPr>
            </w:pPr>
            <w:r w:rsidRPr="009F1B2F">
              <w:rPr>
                <w:b/>
                <w:bCs/>
              </w:rPr>
              <w:t>1</w:t>
            </w:r>
          </w:p>
        </w:tc>
        <w:tc>
          <w:tcPr>
            <w:tcW w:w="850" w:type="dxa"/>
            <w:vAlign w:val="center"/>
          </w:tcPr>
          <w:p w14:paraId="54A63CB5" w14:textId="1BA0D75B" w:rsidR="00E84941" w:rsidRPr="009F1B2F" w:rsidRDefault="00436B99" w:rsidP="008C6B71">
            <w:pPr>
              <w:pStyle w:val="Table"/>
              <w:jc w:val="center"/>
              <w:rPr>
                <w:b/>
                <w:bCs/>
              </w:rPr>
            </w:pPr>
            <w:r w:rsidRPr="009F1B2F">
              <w:rPr>
                <w:b/>
                <w:bCs/>
              </w:rPr>
              <w:t>8</w:t>
            </w:r>
          </w:p>
        </w:tc>
      </w:tr>
      <w:tr w:rsidR="00491919" w14:paraId="559D20FF" w14:textId="4B888C0B" w:rsidTr="009F1B2F">
        <w:trPr>
          <w:trHeight w:val="283"/>
          <w:jc w:val="center"/>
        </w:trPr>
        <w:tc>
          <w:tcPr>
            <w:tcW w:w="964" w:type="dxa"/>
            <w:tcBorders>
              <w:right w:val="single" w:sz="4" w:space="0" w:color="auto"/>
            </w:tcBorders>
            <w:vAlign w:val="center"/>
          </w:tcPr>
          <w:p w14:paraId="0E024E63" w14:textId="0F457B6D" w:rsidR="00E84941" w:rsidRPr="00493FC4" w:rsidRDefault="00BC6DC8" w:rsidP="004046A2">
            <w:pPr>
              <w:pStyle w:val="Table"/>
              <w:rPr>
                <w:b/>
                <w:bCs/>
              </w:rPr>
            </w:pPr>
            <w:r w:rsidRPr="00493FC4">
              <w:rPr>
                <w:b/>
                <w:bCs/>
              </w:rPr>
              <w:t>71</w:t>
            </w:r>
          </w:p>
        </w:tc>
        <w:tc>
          <w:tcPr>
            <w:tcW w:w="680" w:type="dxa"/>
            <w:tcBorders>
              <w:top w:val="nil"/>
              <w:left w:val="single" w:sz="4" w:space="0" w:color="auto"/>
              <w:bottom w:val="nil"/>
            </w:tcBorders>
            <w:vAlign w:val="center"/>
          </w:tcPr>
          <w:p w14:paraId="0985F5FF" w14:textId="67437CAA" w:rsidR="00E84941" w:rsidRDefault="005F463C" w:rsidP="00BC6DC8">
            <w:pPr>
              <w:pStyle w:val="Table"/>
              <w:jc w:val="center"/>
            </w:pPr>
            <w:r>
              <w:t>0</w:t>
            </w:r>
          </w:p>
        </w:tc>
        <w:tc>
          <w:tcPr>
            <w:tcW w:w="680" w:type="dxa"/>
            <w:tcBorders>
              <w:top w:val="nil"/>
              <w:bottom w:val="nil"/>
            </w:tcBorders>
            <w:vAlign w:val="center"/>
          </w:tcPr>
          <w:p w14:paraId="733AFCCB" w14:textId="467E9142" w:rsidR="00E84941" w:rsidRDefault="005F463C" w:rsidP="00BC6DC8">
            <w:pPr>
              <w:pStyle w:val="Table"/>
              <w:jc w:val="center"/>
            </w:pPr>
            <w:r>
              <w:t>0</w:t>
            </w:r>
          </w:p>
        </w:tc>
        <w:tc>
          <w:tcPr>
            <w:tcW w:w="680" w:type="dxa"/>
            <w:tcBorders>
              <w:top w:val="nil"/>
              <w:bottom w:val="nil"/>
            </w:tcBorders>
            <w:vAlign w:val="center"/>
          </w:tcPr>
          <w:p w14:paraId="3900EAB0" w14:textId="359A4D75" w:rsidR="00E84941" w:rsidRDefault="000B393C" w:rsidP="00BC6DC8">
            <w:pPr>
              <w:pStyle w:val="Table"/>
              <w:jc w:val="center"/>
            </w:pPr>
            <w:r>
              <w:t>0</w:t>
            </w:r>
          </w:p>
        </w:tc>
        <w:tc>
          <w:tcPr>
            <w:tcW w:w="680" w:type="dxa"/>
            <w:tcBorders>
              <w:top w:val="nil"/>
              <w:bottom w:val="nil"/>
            </w:tcBorders>
            <w:vAlign w:val="center"/>
          </w:tcPr>
          <w:p w14:paraId="73382DFD" w14:textId="3F64B5A7" w:rsidR="00E84941" w:rsidRDefault="00FC73AC" w:rsidP="00BC6DC8">
            <w:pPr>
              <w:pStyle w:val="Table"/>
              <w:jc w:val="center"/>
            </w:pPr>
            <w:r>
              <w:t>0</w:t>
            </w:r>
          </w:p>
        </w:tc>
        <w:tc>
          <w:tcPr>
            <w:tcW w:w="680" w:type="dxa"/>
            <w:tcBorders>
              <w:top w:val="nil"/>
              <w:bottom w:val="nil"/>
            </w:tcBorders>
            <w:vAlign w:val="center"/>
          </w:tcPr>
          <w:p w14:paraId="4D492AC3" w14:textId="6760F3AD" w:rsidR="00E84941" w:rsidRDefault="00FC73AC" w:rsidP="00BC6DC8">
            <w:pPr>
              <w:pStyle w:val="Table"/>
              <w:jc w:val="center"/>
            </w:pPr>
            <w:r>
              <w:t>0</w:t>
            </w:r>
          </w:p>
        </w:tc>
        <w:tc>
          <w:tcPr>
            <w:tcW w:w="680" w:type="dxa"/>
            <w:tcBorders>
              <w:top w:val="nil"/>
              <w:bottom w:val="nil"/>
            </w:tcBorders>
            <w:vAlign w:val="center"/>
          </w:tcPr>
          <w:p w14:paraId="0AFA4B64" w14:textId="014F7972" w:rsidR="00E84941" w:rsidRDefault="00C26DDA" w:rsidP="00BC6DC8">
            <w:pPr>
              <w:pStyle w:val="Table"/>
              <w:jc w:val="center"/>
            </w:pPr>
            <w:r>
              <w:t>0</w:t>
            </w:r>
          </w:p>
        </w:tc>
        <w:tc>
          <w:tcPr>
            <w:tcW w:w="680" w:type="dxa"/>
            <w:tcBorders>
              <w:top w:val="nil"/>
              <w:bottom w:val="nil"/>
            </w:tcBorders>
            <w:vAlign w:val="center"/>
          </w:tcPr>
          <w:p w14:paraId="3F2AF8EB" w14:textId="6CF26175" w:rsidR="00E84941" w:rsidRDefault="00C26DDA" w:rsidP="00BC6DC8">
            <w:pPr>
              <w:pStyle w:val="Table"/>
              <w:jc w:val="center"/>
            </w:pPr>
            <w:r>
              <w:t>0</w:t>
            </w:r>
          </w:p>
        </w:tc>
        <w:tc>
          <w:tcPr>
            <w:tcW w:w="680" w:type="dxa"/>
            <w:tcBorders>
              <w:top w:val="nil"/>
              <w:bottom w:val="nil"/>
              <w:right w:val="single" w:sz="4" w:space="0" w:color="auto"/>
            </w:tcBorders>
            <w:vAlign w:val="center"/>
          </w:tcPr>
          <w:p w14:paraId="6E9C350C" w14:textId="4A7F07F1" w:rsidR="00E84941" w:rsidRDefault="008C6B71" w:rsidP="00BC6DC8">
            <w:pPr>
              <w:pStyle w:val="Table"/>
              <w:jc w:val="center"/>
            </w:pPr>
            <w:r>
              <w:t>0</w:t>
            </w:r>
          </w:p>
        </w:tc>
        <w:tc>
          <w:tcPr>
            <w:tcW w:w="850" w:type="dxa"/>
            <w:tcBorders>
              <w:left w:val="single" w:sz="4" w:space="0" w:color="auto"/>
            </w:tcBorders>
            <w:vAlign w:val="center"/>
          </w:tcPr>
          <w:p w14:paraId="79ABF9DA" w14:textId="4396D740" w:rsidR="00E84941" w:rsidRPr="009F1B2F" w:rsidRDefault="00436B99" w:rsidP="008C6B71">
            <w:pPr>
              <w:pStyle w:val="Table"/>
              <w:jc w:val="center"/>
              <w:rPr>
                <w:b/>
                <w:bCs/>
              </w:rPr>
            </w:pPr>
            <w:r w:rsidRPr="009F1B2F">
              <w:rPr>
                <w:b/>
                <w:bCs/>
              </w:rPr>
              <w:t>1</w:t>
            </w:r>
          </w:p>
        </w:tc>
        <w:tc>
          <w:tcPr>
            <w:tcW w:w="850" w:type="dxa"/>
            <w:vAlign w:val="center"/>
          </w:tcPr>
          <w:p w14:paraId="50715C82" w14:textId="047291D5" w:rsidR="00E84941" w:rsidRPr="009F1B2F" w:rsidRDefault="00436B99" w:rsidP="008C6B71">
            <w:pPr>
              <w:pStyle w:val="Table"/>
              <w:jc w:val="center"/>
              <w:rPr>
                <w:b/>
                <w:bCs/>
              </w:rPr>
            </w:pPr>
            <w:r w:rsidRPr="009F1B2F">
              <w:rPr>
                <w:b/>
                <w:bCs/>
              </w:rPr>
              <w:t>8</w:t>
            </w:r>
          </w:p>
        </w:tc>
      </w:tr>
      <w:tr w:rsidR="009F1B2F" w14:paraId="72E9E7D6" w14:textId="4F34089B" w:rsidTr="009F1B2F">
        <w:trPr>
          <w:trHeight w:val="283"/>
          <w:jc w:val="center"/>
        </w:trPr>
        <w:tc>
          <w:tcPr>
            <w:tcW w:w="964" w:type="dxa"/>
            <w:tcBorders>
              <w:right w:val="single" w:sz="4" w:space="0" w:color="auto"/>
            </w:tcBorders>
            <w:vAlign w:val="center"/>
          </w:tcPr>
          <w:p w14:paraId="0807B9C5" w14:textId="54A467AC" w:rsidR="00E84941" w:rsidRPr="00493FC4" w:rsidRDefault="00BC6DC8" w:rsidP="004046A2">
            <w:pPr>
              <w:pStyle w:val="Table"/>
              <w:rPr>
                <w:b/>
                <w:bCs/>
              </w:rPr>
            </w:pPr>
            <w:r w:rsidRPr="00493FC4">
              <w:rPr>
                <w:b/>
                <w:bCs/>
              </w:rPr>
              <w:t>97</w:t>
            </w:r>
          </w:p>
        </w:tc>
        <w:tc>
          <w:tcPr>
            <w:tcW w:w="680" w:type="dxa"/>
            <w:tcBorders>
              <w:top w:val="nil"/>
              <w:left w:val="single" w:sz="4" w:space="0" w:color="auto"/>
              <w:bottom w:val="nil"/>
            </w:tcBorders>
            <w:vAlign w:val="center"/>
          </w:tcPr>
          <w:p w14:paraId="2B6E79F5" w14:textId="23126AB0" w:rsidR="00E84941" w:rsidRDefault="005F463C" w:rsidP="00BC6DC8">
            <w:pPr>
              <w:pStyle w:val="Table"/>
              <w:jc w:val="center"/>
            </w:pPr>
            <w:r>
              <w:t>1</w:t>
            </w:r>
          </w:p>
        </w:tc>
        <w:tc>
          <w:tcPr>
            <w:tcW w:w="680" w:type="dxa"/>
            <w:tcBorders>
              <w:top w:val="nil"/>
              <w:bottom w:val="nil"/>
            </w:tcBorders>
            <w:vAlign w:val="center"/>
          </w:tcPr>
          <w:p w14:paraId="4849791B" w14:textId="00977DDB" w:rsidR="00E84941" w:rsidRDefault="005F463C" w:rsidP="00BC6DC8">
            <w:pPr>
              <w:pStyle w:val="Table"/>
              <w:jc w:val="center"/>
            </w:pPr>
            <w:r>
              <w:t>1</w:t>
            </w:r>
          </w:p>
        </w:tc>
        <w:tc>
          <w:tcPr>
            <w:tcW w:w="680" w:type="dxa"/>
            <w:tcBorders>
              <w:top w:val="nil"/>
              <w:bottom w:val="nil"/>
            </w:tcBorders>
            <w:vAlign w:val="center"/>
          </w:tcPr>
          <w:p w14:paraId="45B7D720" w14:textId="7B9A557F" w:rsidR="00E84941" w:rsidRDefault="000B393C" w:rsidP="00BC6DC8">
            <w:pPr>
              <w:pStyle w:val="Table"/>
              <w:jc w:val="center"/>
            </w:pPr>
            <w:r>
              <w:t>1</w:t>
            </w:r>
          </w:p>
        </w:tc>
        <w:tc>
          <w:tcPr>
            <w:tcW w:w="680" w:type="dxa"/>
            <w:tcBorders>
              <w:top w:val="nil"/>
              <w:bottom w:val="nil"/>
            </w:tcBorders>
            <w:vAlign w:val="center"/>
          </w:tcPr>
          <w:p w14:paraId="38C4CA0E" w14:textId="15998B7B" w:rsidR="00E84941" w:rsidRDefault="00FC73AC" w:rsidP="00BC6DC8">
            <w:pPr>
              <w:pStyle w:val="Table"/>
              <w:jc w:val="center"/>
            </w:pPr>
            <w:r>
              <w:t>1</w:t>
            </w:r>
          </w:p>
        </w:tc>
        <w:tc>
          <w:tcPr>
            <w:tcW w:w="680" w:type="dxa"/>
            <w:tcBorders>
              <w:top w:val="nil"/>
              <w:bottom w:val="nil"/>
            </w:tcBorders>
            <w:vAlign w:val="center"/>
          </w:tcPr>
          <w:p w14:paraId="70885659" w14:textId="0D711EA0" w:rsidR="00E84941" w:rsidRDefault="00FC73AC" w:rsidP="00BC6DC8">
            <w:pPr>
              <w:pStyle w:val="Table"/>
              <w:jc w:val="center"/>
            </w:pPr>
            <w:r>
              <w:t>1</w:t>
            </w:r>
          </w:p>
        </w:tc>
        <w:tc>
          <w:tcPr>
            <w:tcW w:w="680" w:type="dxa"/>
            <w:tcBorders>
              <w:top w:val="nil"/>
              <w:bottom w:val="nil"/>
            </w:tcBorders>
            <w:vAlign w:val="center"/>
          </w:tcPr>
          <w:p w14:paraId="39657750" w14:textId="60F2C070" w:rsidR="00E84941" w:rsidRDefault="00C26DDA" w:rsidP="00BC6DC8">
            <w:pPr>
              <w:pStyle w:val="Table"/>
              <w:jc w:val="center"/>
            </w:pPr>
            <w:r>
              <w:t>1</w:t>
            </w:r>
          </w:p>
        </w:tc>
        <w:tc>
          <w:tcPr>
            <w:tcW w:w="680" w:type="dxa"/>
            <w:tcBorders>
              <w:top w:val="nil"/>
              <w:bottom w:val="nil"/>
            </w:tcBorders>
            <w:vAlign w:val="center"/>
          </w:tcPr>
          <w:p w14:paraId="049F0FF5" w14:textId="0E847922" w:rsidR="00E84941" w:rsidRDefault="008C6B71" w:rsidP="00BC6DC8">
            <w:pPr>
              <w:pStyle w:val="Table"/>
              <w:jc w:val="center"/>
            </w:pPr>
            <w:r>
              <w:t>1</w:t>
            </w:r>
          </w:p>
        </w:tc>
        <w:tc>
          <w:tcPr>
            <w:tcW w:w="680" w:type="dxa"/>
            <w:tcBorders>
              <w:top w:val="nil"/>
              <w:bottom w:val="nil"/>
              <w:right w:val="single" w:sz="4" w:space="0" w:color="auto"/>
            </w:tcBorders>
            <w:shd w:val="clear" w:color="auto" w:fill="EAEAEA" w:themeFill="accent3" w:themeFillTint="33"/>
            <w:vAlign w:val="center"/>
          </w:tcPr>
          <w:p w14:paraId="6533DFF3" w14:textId="06608D42" w:rsidR="00E84941" w:rsidRDefault="008C6B71" w:rsidP="00BC6DC8">
            <w:pPr>
              <w:pStyle w:val="Table"/>
              <w:jc w:val="center"/>
            </w:pPr>
            <w:r>
              <w:t>0</w:t>
            </w:r>
          </w:p>
        </w:tc>
        <w:tc>
          <w:tcPr>
            <w:tcW w:w="850" w:type="dxa"/>
            <w:tcBorders>
              <w:left w:val="single" w:sz="4" w:space="0" w:color="auto"/>
            </w:tcBorders>
            <w:vAlign w:val="center"/>
          </w:tcPr>
          <w:p w14:paraId="12236517" w14:textId="0CCC84C0" w:rsidR="00E84941" w:rsidRPr="009F1B2F" w:rsidRDefault="00436B99" w:rsidP="008C6B71">
            <w:pPr>
              <w:pStyle w:val="Table"/>
              <w:jc w:val="center"/>
              <w:rPr>
                <w:b/>
                <w:bCs/>
              </w:rPr>
            </w:pPr>
            <w:r w:rsidRPr="009F1B2F">
              <w:rPr>
                <w:b/>
                <w:bCs/>
              </w:rPr>
              <w:t>0</w:t>
            </w:r>
          </w:p>
        </w:tc>
        <w:tc>
          <w:tcPr>
            <w:tcW w:w="850" w:type="dxa"/>
            <w:vAlign w:val="center"/>
          </w:tcPr>
          <w:p w14:paraId="1A3AF4BB" w14:textId="3A514EB4" w:rsidR="00E84941" w:rsidRPr="009F1B2F" w:rsidRDefault="00436B99" w:rsidP="008C6B71">
            <w:pPr>
              <w:pStyle w:val="Table"/>
              <w:jc w:val="center"/>
              <w:rPr>
                <w:b/>
                <w:bCs/>
              </w:rPr>
            </w:pPr>
            <w:r w:rsidRPr="009F1B2F">
              <w:rPr>
                <w:b/>
                <w:bCs/>
              </w:rPr>
              <w:t>7</w:t>
            </w:r>
          </w:p>
        </w:tc>
      </w:tr>
      <w:tr w:rsidR="009F1B2F" w14:paraId="133906A3" w14:textId="4320D445" w:rsidTr="009F1B2F">
        <w:trPr>
          <w:trHeight w:val="283"/>
          <w:jc w:val="center"/>
        </w:trPr>
        <w:tc>
          <w:tcPr>
            <w:tcW w:w="964" w:type="dxa"/>
            <w:tcBorders>
              <w:right w:val="single" w:sz="4" w:space="0" w:color="auto"/>
            </w:tcBorders>
            <w:vAlign w:val="center"/>
          </w:tcPr>
          <w:p w14:paraId="126FFDB2" w14:textId="65BB95E3" w:rsidR="00E84941" w:rsidRPr="00493FC4" w:rsidRDefault="00BC6DC8" w:rsidP="004046A2">
            <w:pPr>
              <w:pStyle w:val="Table"/>
              <w:rPr>
                <w:b/>
                <w:bCs/>
              </w:rPr>
            </w:pPr>
            <w:r w:rsidRPr="00493FC4">
              <w:rPr>
                <w:b/>
                <w:bCs/>
              </w:rPr>
              <w:t>17</w:t>
            </w:r>
          </w:p>
        </w:tc>
        <w:tc>
          <w:tcPr>
            <w:tcW w:w="680" w:type="dxa"/>
            <w:tcBorders>
              <w:top w:val="nil"/>
              <w:left w:val="single" w:sz="4" w:space="0" w:color="auto"/>
              <w:bottom w:val="nil"/>
            </w:tcBorders>
            <w:vAlign w:val="center"/>
          </w:tcPr>
          <w:p w14:paraId="6D64605D" w14:textId="1493AF1E" w:rsidR="00E84941" w:rsidRDefault="005F463C" w:rsidP="00BC6DC8">
            <w:pPr>
              <w:pStyle w:val="Table"/>
              <w:jc w:val="center"/>
            </w:pPr>
            <w:r>
              <w:t>1</w:t>
            </w:r>
          </w:p>
        </w:tc>
        <w:tc>
          <w:tcPr>
            <w:tcW w:w="680" w:type="dxa"/>
            <w:tcBorders>
              <w:top w:val="nil"/>
              <w:bottom w:val="nil"/>
            </w:tcBorders>
            <w:shd w:val="clear" w:color="auto" w:fill="EFEFEF" w:themeFill="accent2" w:themeFillTint="33"/>
            <w:vAlign w:val="center"/>
          </w:tcPr>
          <w:p w14:paraId="3ED1D3A9" w14:textId="4EC3DBC0" w:rsidR="00E84941" w:rsidRDefault="005F463C" w:rsidP="00BC6DC8">
            <w:pPr>
              <w:pStyle w:val="Table"/>
              <w:jc w:val="center"/>
            </w:pPr>
            <w:r>
              <w:t>0</w:t>
            </w:r>
          </w:p>
        </w:tc>
        <w:tc>
          <w:tcPr>
            <w:tcW w:w="680" w:type="dxa"/>
            <w:tcBorders>
              <w:top w:val="nil"/>
              <w:bottom w:val="nil"/>
            </w:tcBorders>
            <w:vAlign w:val="center"/>
          </w:tcPr>
          <w:p w14:paraId="12B1C840" w14:textId="6ACEDABA" w:rsidR="00E84941" w:rsidRDefault="000B393C" w:rsidP="00BC6DC8">
            <w:pPr>
              <w:pStyle w:val="Table"/>
              <w:jc w:val="center"/>
            </w:pPr>
            <w:r>
              <w:t>1</w:t>
            </w:r>
          </w:p>
        </w:tc>
        <w:tc>
          <w:tcPr>
            <w:tcW w:w="680" w:type="dxa"/>
            <w:tcBorders>
              <w:top w:val="nil"/>
              <w:bottom w:val="nil"/>
            </w:tcBorders>
            <w:vAlign w:val="center"/>
          </w:tcPr>
          <w:p w14:paraId="495BE829" w14:textId="3E88AFEC" w:rsidR="00E84941" w:rsidRDefault="00FC73AC" w:rsidP="00BC6DC8">
            <w:pPr>
              <w:pStyle w:val="Table"/>
              <w:jc w:val="center"/>
            </w:pPr>
            <w:r>
              <w:t>1</w:t>
            </w:r>
          </w:p>
        </w:tc>
        <w:tc>
          <w:tcPr>
            <w:tcW w:w="680" w:type="dxa"/>
            <w:tcBorders>
              <w:top w:val="nil"/>
              <w:bottom w:val="nil"/>
            </w:tcBorders>
            <w:vAlign w:val="center"/>
          </w:tcPr>
          <w:p w14:paraId="65E64D7A" w14:textId="47B08D62" w:rsidR="00E84941" w:rsidRDefault="00FC73AC" w:rsidP="00BC6DC8">
            <w:pPr>
              <w:pStyle w:val="Table"/>
              <w:jc w:val="center"/>
            </w:pPr>
            <w:r>
              <w:t>1</w:t>
            </w:r>
          </w:p>
        </w:tc>
        <w:tc>
          <w:tcPr>
            <w:tcW w:w="680" w:type="dxa"/>
            <w:tcBorders>
              <w:top w:val="nil"/>
              <w:bottom w:val="nil"/>
            </w:tcBorders>
            <w:vAlign w:val="center"/>
          </w:tcPr>
          <w:p w14:paraId="4F372054" w14:textId="5BCD611A" w:rsidR="00E84941" w:rsidRDefault="00C26DDA" w:rsidP="00BC6DC8">
            <w:pPr>
              <w:pStyle w:val="Table"/>
              <w:jc w:val="center"/>
            </w:pPr>
            <w:r>
              <w:t>1</w:t>
            </w:r>
          </w:p>
        </w:tc>
        <w:tc>
          <w:tcPr>
            <w:tcW w:w="680" w:type="dxa"/>
            <w:tcBorders>
              <w:top w:val="nil"/>
              <w:bottom w:val="nil"/>
            </w:tcBorders>
            <w:vAlign w:val="center"/>
          </w:tcPr>
          <w:p w14:paraId="10E01CA5" w14:textId="0B27B6A4" w:rsidR="00E84941" w:rsidRDefault="008C6B71" w:rsidP="00BC6DC8">
            <w:pPr>
              <w:pStyle w:val="Table"/>
              <w:jc w:val="center"/>
            </w:pPr>
            <w:r>
              <w:t>2</w:t>
            </w:r>
          </w:p>
        </w:tc>
        <w:tc>
          <w:tcPr>
            <w:tcW w:w="680" w:type="dxa"/>
            <w:tcBorders>
              <w:top w:val="nil"/>
              <w:bottom w:val="nil"/>
              <w:right w:val="single" w:sz="4" w:space="0" w:color="auto"/>
            </w:tcBorders>
            <w:vAlign w:val="center"/>
          </w:tcPr>
          <w:p w14:paraId="00B7AF86" w14:textId="4117D53F" w:rsidR="00E84941" w:rsidRDefault="008C6B71" w:rsidP="00BC6DC8">
            <w:pPr>
              <w:pStyle w:val="Table"/>
              <w:jc w:val="center"/>
            </w:pPr>
            <w:r>
              <w:t>1</w:t>
            </w:r>
          </w:p>
        </w:tc>
        <w:tc>
          <w:tcPr>
            <w:tcW w:w="850" w:type="dxa"/>
            <w:tcBorders>
              <w:left w:val="single" w:sz="4" w:space="0" w:color="auto"/>
            </w:tcBorders>
            <w:vAlign w:val="center"/>
          </w:tcPr>
          <w:p w14:paraId="21D56965" w14:textId="1D0D6CB4" w:rsidR="00E84941" w:rsidRPr="009F1B2F" w:rsidRDefault="00436B99" w:rsidP="008C6B71">
            <w:pPr>
              <w:pStyle w:val="Table"/>
              <w:jc w:val="center"/>
              <w:rPr>
                <w:b/>
                <w:bCs/>
              </w:rPr>
            </w:pPr>
            <w:r w:rsidRPr="009F1B2F">
              <w:rPr>
                <w:b/>
                <w:bCs/>
              </w:rPr>
              <w:t>0</w:t>
            </w:r>
          </w:p>
        </w:tc>
        <w:tc>
          <w:tcPr>
            <w:tcW w:w="850" w:type="dxa"/>
            <w:vAlign w:val="center"/>
          </w:tcPr>
          <w:p w14:paraId="5D7C2A30" w14:textId="5C451D51" w:rsidR="00E84941" w:rsidRPr="009F1B2F" w:rsidRDefault="00436B99" w:rsidP="008C6B71">
            <w:pPr>
              <w:pStyle w:val="Table"/>
              <w:jc w:val="center"/>
              <w:rPr>
                <w:b/>
                <w:bCs/>
              </w:rPr>
            </w:pPr>
            <w:r w:rsidRPr="009F1B2F">
              <w:rPr>
                <w:b/>
                <w:bCs/>
              </w:rPr>
              <w:t>7</w:t>
            </w:r>
          </w:p>
        </w:tc>
      </w:tr>
      <w:tr w:rsidR="009F1B2F" w14:paraId="6A00635D" w14:textId="5686B749" w:rsidTr="009F1B2F">
        <w:trPr>
          <w:trHeight w:val="283"/>
          <w:jc w:val="center"/>
        </w:trPr>
        <w:tc>
          <w:tcPr>
            <w:tcW w:w="964" w:type="dxa"/>
            <w:tcBorders>
              <w:right w:val="single" w:sz="4" w:space="0" w:color="auto"/>
            </w:tcBorders>
            <w:vAlign w:val="center"/>
          </w:tcPr>
          <w:p w14:paraId="0DC04A03" w14:textId="03AD40F8" w:rsidR="00E84941" w:rsidRPr="00493FC4" w:rsidRDefault="00BC6DC8" w:rsidP="004046A2">
            <w:pPr>
              <w:pStyle w:val="Table"/>
              <w:rPr>
                <w:b/>
                <w:bCs/>
              </w:rPr>
            </w:pPr>
            <w:r w:rsidRPr="00493FC4">
              <w:rPr>
                <w:b/>
                <w:bCs/>
              </w:rPr>
              <w:t>208</w:t>
            </w:r>
          </w:p>
        </w:tc>
        <w:tc>
          <w:tcPr>
            <w:tcW w:w="680" w:type="dxa"/>
            <w:tcBorders>
              <w:top w:val="nil"/>
              <w:left w:val="single" w:sz="4" w:space="0" w:color="auto"/>
              <w:bottom w:val="nil"/>
            </w:tcBorders>
            <w:vAlign w:val="center"/>
          </w:tcPr>
          <w:p w14:paraId="24E4060F" w14:textId="00B1C8D3" w:rsidR="00E84941" w:rsidRDefault="005F463C" w:rsidP="00BC6DC8">
            <w:pPr>
              <w:pStyle w:val="Table"/>
              <w:jc w:val="center"/>
            </w:pPr>
            <w:r>
              <w:t>1</w:t>
            </w:r>
          </w:p>
        </w:tc>
        <w:tc>
          <w:tcPr>
            <w:tcW w:w="680" w:type="dxa"/>
            <w:tcBorders>
              <w:top w:val="nil"/>
              <w:bottom w:val="nil"/>
            </w:tcBorders>
            <w:vAlign w:val="center"/>
          </w:tcPr>
          <w:p w14:paraId="5AC928AE" w14:textId="4AD2407F" w:rsidR="00E84941" w:rsidRDefault="005F463C" w:rsidP="00BC6DC8">
            <w:pPr>
              <w:pStyle w:val="Table"/>
              <w:jc w:val="center"/>
            </w:pPr>
            <w:r>
              <w:t>1</w:t>
            </w:r>
          </w:p>
        </w:tc>
        <w:tc>
          <w:tcPr>
            <w:tcW w:w="680" w:type="dxa"/>
            <w:tcBorders>
              <w:top w:val="nil"/>
              <w:bottom w:val="nil"/>
            </w:tcBorders>
            <w:vAlign w:val="center"/>
          </w:tcPr>
          <w:p w14:paraId="722A7862" w14:textId="1CA9F980" w:rsidR="00E84941" w:rsidRDefault="000B393C" w:rsidP="00BC6DC8">
            <w:pPr>
              <w:pStyle w:val="Table"/>
              <w:jc w:val="center"/>
            </w:pPr>
            <w:r>
              <w:t>1</w:t>
            </w:r>
          </w:p>
        </w:tc>
        <w:tc>
          <w:tcPr>
            <w:tcW w:w="680" w:type="dxa"/>
            <w:tcBorders>
              <w:top w:val="nil"/>
              <w:bottom w:val="nil"/>
            </w:tcBorders>
            <w:vAlign w:val="center"/>
          </w:tcPr>
          <w:p w14:paraId="62592F9A" w14:textId="1CD1BA17" w:rsidR="00E84941" w:rsidRDefault="00FC73AC" w:rsidP="00BC6DC8">
            <w:pPr>
              <w:pStyle w:val="Table"/>
              <w:jc w:val="center"/>
            </w:pPr>
            <w:r>
              <w:t>1</w:t>
            </w:r>
          </w:p>
        </w:tc>
        <w:tc>
          <w:tcPr>
            <w:tcW w:w="680" w:type="dxa"/>
            <w:tcBorders>
              <w:top w:val="nil"/>
              <w:bottom w:val="nil"/>
            </w:tcBorders>
            <w:vAlign w:val="center"/>
          </w:tcPr>
          <w:p w14:paraId="12840548" w14:textId="5B2CB75A" w:rsidR="00E84941" w:rsidRDefault="00FC73AC" w:rsidP="00BC6DC8">
            <w:pPr>
              <w:pStyle w:val="Table"/>
              <w:jc w:val="center"/>
            </w:pPr>
            <w:r>
              <w:t>1</w:t>
            </w:r>
          </w:p>
        </w:tc>
        <w:tc>
          <w:tcPr>
            <w:tcW w:w="680" w:type="dxa"/>
            <w:tcBorders>
              <w:top w:val="nil"/>
              <w:bottom w:val="nil"/>
            </w:tcBorders>
            <w:vAlign w:val="center"/>
          </w:tcPr>
          <w:p w14:paraId="6DCB68EE" w14:textId="711314A2" w:rsidR="00E84941" w:rsidRDefault="00C26DDA" w:rsidP="00BC6DC8">
            <w:pPr>
              <w:pStyle w:val="Table"/>
              <w:jc w:val="center"/>
            </w:pPr>
            <w:r>
              <w:t>2</w:t>
            </w:r>
          </w:p>
        </w:tc>
        <w:tc>
          <w:tcPr>
            <w:tcW w:w="680" w:type="dxa"/>
            <w:tcBorders>
              <w:top w:val="nil"/>
              <w:bottom w:val="nil"/>
            </w:tcBorders>
            <w:vAlign w:val="center"/>
          </w:tcPr>
          <w:p w14:paraId="2F856122" w14:textId="0D966847" w:rsidR="00E84941" w:rsidRDefault="008C6B71" w:rsidP="00BC6DC8">
            <w:pPr>
              <w:pStyle w:val="Table"/>
              <w:jc w:val="center"/>
            </w:pPr>
            <w:r>
              <w:t>1</w:t>
            </w:r>
          </w:p>
        </w:tc>
        <w:tc>
          <w:tcPr>
            <w:tcW w:w="680" w:type="dxa"/>
            <w:tcBorders>
              <w:top w:val="nil"/>
              <w:bottom w:val="nil"/>
              <w:right w:val="single" w:sz="4" w:space="0" w:color="auto"/>
            </w:tcBorders>
            <w:shd w:val="clear" w:color="auto" w:fill="EAEAEA" w:themeFill="accent3" w:themeFillTint="33"/>
            <w:vAlign w:val="center"/>
          </w:tcPr>
          <w:p w14:paraId="2AEC13C5" w14:textId="4A5CBB89" w:rsidR="00E84941" w:rsidRDefault="008C6B71" w:rsidP="00BC6DC8">
            <w:pPr>
              <w:pStyle w:val="Table"/>
              <w:jc w:val="center"/>
            </w:pPr>
            <w:r>
              <w:t>0</w:t>
            </w:r>
          </w:p>
        </w:tc>
        <w:tc>
          <w:tcPr>
            <w:tcW w:w="850" w:type="dxa"/>
            <w:tcBorders>
              <w:left w:val="single" w:sz="4" w:space="0" w:color="auto"/>
            </w:tcBorders>
            <w:vAlign w:val="center"/>
          </w:tcPr>
          <w:p w14:paraId="3DBF2BCE" w14:textId="270FFCA6" w:rsidR="00E84941" w:rsidRPr="009F1B2F" w:rsidRDefault="00436B99" w:rsidP="008C6B71">
            <w:pPr>
              <w:pStyle w:val="Table"/>
              <w:jc w:val="center"/>
              <w:rPr>
                <w:b/>
                <w:bCs/>
              </w:rPr>
            </w:pPr>
            <w:r w:rsidRPr="009F1B2F">
              <w:rPr>
                <w:b/>
                <w:bCs/>
              </w:rPr>
              <w:t>0</w:t>
            </w:r>
          </w:p>
        </w:tc>
        <w:tc>
          <w:tcPr>
            <w:tcW w:w="850" w:type="dxa"/>
            <w:vAlign w:val="center"/>
          </w:tcPr>
          <w:p w14:paraId="09324A15" w14:textId="628282AB" w:rsidR="00E84941" w:rsidRPr="009F1B2F" w:rsidRDefault="00436B99" w:rsidP="008C6B71">
            <w:pPr>
              <w:pStyle w:val="Table"/>
              <w:jc w:val="center"/>
              <w:rPr>
                <w:b/>
                <w:bCs/>
              </w:rPr>
            </w:pPr>
            <w:r w:rsidRPr="009F1B2F">
              <w:rPr>
                <w:b/>
                <w:bCs/>
              </w:rPr>
              <w:t>7</w:t>
            </w:r>
          </w:p>
        </w:tc>
      </w:tr>
      <w:tr w:rsidR="009F1B2F" w14:paraId="3C237DBD" w14:textId="14F4332D" w:rsidTr="009F1B2F">
        <w:trPr>
          <w:trHeight w:val="283"/>
          <w:jc w:val="center"/>
        </w:trPr>
        <w:tc>
          <w:tcPr>
            <w:tcW w:w="964" w:type="dxa"/>
            <w:tcBorders>
              <w:bottom w:val="nil"/>
              <w:right w:val="single" w:sz="4" w:space="0" w:color="auto"/>
            </w:tcBorders>
            <w:vAlign w:val="center"/>
          </w:tcPr>
          <w:p w14:paraId="2BF0C559" w14:textId="7BFC6492" w:rsidR="00E84941" w:rsidRPr="00493FC4" w:rsidRDefault="00BC6DC8" w:rsidP="004046A2">
            <w:pPr>
              <w:pStyle w:val="Table"/>
              <w:rPr>
                <w:b/>
                <w:bCs/>
              </w:rPr>
            </w:pPr>
            <w:r w:rsidRPr="00493FC4">
              <w:rPr>
                <w:b/>
                <w:bCs/>
              </w:rPr>
              <w:t>138</w:t>
            </w:r>
          </w:p>
        </w:tc>
        <w:tc>
          <w:tcPr>
            <w:tcW w:w="680" w:type="dxa"/>
            <w:tcBorders>
              <w:top w:val="nil"/>
              <w:left w:val="single" w:sz="4" w:space="0" w:color="auto"/>
              <w:bottom w:val="nil"/>
            </w:tcBorders>
            <w:vAlign w:val="center"/>
          </w:tcPr>
          <w:p w14:paraId="4ECFA3A6" w14:textId="3F71FF99" w:rsidR="00E84941" w:rsidRDefault="005F463C" w:rsidP="00BC6DC8">
            <w:pPr>
              <w:pStyle w:val="Table"/>
              <w:jc w:val="center"/>
            </w:pPr>
            <w:r>
              <w:t>1</w:t>
            </w:r>
          </w:p>
        </w:tc>
        <w:tc>
          <w:tcPr>
            <w:tcW w:w="680" w:type="dxa"/>
            <w:tcBorders>
              <w:top w:val="nil"/>
              <w:bottom w:val="nil"/>
            </w:tcBorders>
            <w:vAlign w:val="center"/>
          </w:tcPr>
          <w:p w14:paraId="0EC5F99D" w14:textId="7F013514" w:rsidR="00E84941" w:rsidRDefault="005F463C" w:rsidP="00BC6DC8">
            <w:pPr>
              <w:pStyle w:val="Table"/>
              <w:jc w:val="center"/>
            </w:pPr>
            <w:r>
              <w:t>1</w:t>
            </w:r>
          </w:p>
        </w:tc>
        <w:tc>
          <w:tcPr>
            <w:tcW w:w="680" w:type="dxa"/>
            <w:tcBorders>
              <w:top w:val="nil"/>
              <w:bottom w:val="nil"/>
            </w:tcBorders>
            <w:vAlign w:val="center"/>
          </w:tcPr>
          <w:p w14:paraId="5C05BB7F" w14:textId="681498FE" w:rsidR="00E84941" w:rsidRDefault="00FC73AC" w:rsidP="00BC6DC8">
            <w:pPr>
              <w:pStyle w:val="Table"/>
              <w:jc w:val="center"/>
            </w:pPr>
            <w:r>
              <w:t>0</w:t>
            </w:r>
          </w:p>
        </w:tc>
        <w:tc>
          <w:tcPr>
            <w:tcW w:w="680" w:type="dxa"/>
            <w:tcBorders>
              <w:top w:val="nil"/>
              <w:bottom w:val="nil"/>
            </w:tcBorders>
            <w:shd w:val="clear" w:color="auto" w:fill="EAEAEA" w:themeFill="accent3" w:themeFillTint="33"/>
            <w:vAlign w:val="center"/>
          </w:tcPr>
          <w:p w14:paraId="62F6F191" w14:textId="34DCD787" w:rsidR="00E84941" w:rsidRDefault="00FC73AC" w:rsidP="00BC6DC8">
            <w:pPr>
              <w:pStyle w:val="Table"/>
              <w:jc w:val="center"/>
            </w:pPr>
            <w:r>
              <w:t>2</w:t>
            </w:r>
          </w:p>
        </w:tc>
        <w:tc>
          <w:tcPr>
            <w:tcW w:w="680" w:type="dxa"/>
            <w:tcBorders>
              <w:top w:val="nil"/>
              <w:bottom w:val="nil"/>
            </w:tcBorders>
            <w:vAlign w:val="center"/>
          </w:tcPr>
          <w:p w14:paraId="369E403C" w14:textId="5D82CDDD" w:rsidR="00E84941" w:rsidRDefault="00FC73AC" w:rsidP="00BC6DC8">
            <w:pPr>
              <w:pStyle w:val="Table"/>
              <w:jc w:val="center"/>
            </w:pPr>
            <w:r>
              <w:t>1</w:t>
            </w:r>
          </w:p>
        </w:tc>
        <w:tc>
          <w:tcPr>
            <w:tcW w:w="680" w:type="dxa"/>
            <w:tcBorders>
              <w:top w:val="nil"/>
              <w:bottom w:val="nil"/>
            </w:tcBorders>
            <w:vAlign w:val="center"/>
          </w:tcPr>
          <w:p w14:paraId="70132199" w14:textId="040B842A" w:rsidR="00E84941" w:rsidRDefault="00C26DDA" w:rsidP="00BC6DC8">
            <w:pPr>
              <w:pStyle w:val="Table"/>
              <w:jc w:val="center"/>
            </w:pPr>
            <w:r>
              <w:t>1</w:t>
            </w:r>
          </w:p>
        </w:tc>
        <w:tc>
          <w:tcPr>
            <w:tcW w:w="680" w:type="dxa"/>
            <w:tcBorders>
              <w:top w:val="nil"/>
              <w:bottom w:val="nil"/>
            </w:tcBorders>
            <w:vAlign w:val="center"/>
          </w:tcPr>
          <w:p w14:paraId="28FCE8B0" w14:textId="5E2B3632" w:rsidR="00E84941" w:rsidRDefault="008C6B71" w:rsidP="00BC6DC8">
            <w:pPr>
              <w:pStyle w:val="Table"/>
              <w:jc w:val="center"/>
            </w:pPr>
            <w:r>
              <w:t>1</w:t>
            </w:r>
          </w:p>
        </w:tc>
        <w:tc>
          <w:tcPr>
            <w:tcW w:w="680" w:type="dxa"/>
            <w:tcBorders>
              <w:top w:val="nil"/>
              <w:bottom w:val="nil"/>
              <w:right w:val="single" w:sz="4" w:space="0" w:color="auto"/>
            </w:tcBorders>
            <w:shd w:val="clear" w:color="auto" w:fill="EAEAEA" w:themeFill="accent3" w:themeFillTint="33"/>
            <w:vAlign w:val="center"/>
          </w:tcPr>
          <w:p w14:paraId="09777664" w14:textId="629354F4" w:rsidR="00E84941" w:rsidRDefault="008C6B71" w:rsidP="00BC6DC8">
            <w:pPr>
              <w:pStyle w:val="Table"/>
              <w:jc w:val="center"/>
            </w:pPr>
            <w:r>
              <w:t>2</w:t>
            </w:r>
          </w:p>
        </w:tc>
        <w:tc>
          <w:tcPr>
            <w:tcW w:w="850" w:type="dxa"/>
            <w:tcBorders>
              <w:left w:val="single" w:sz="4" w:space="0" w:color="auto"/>
              <w:bottom w:val="nil"/>
            </w:tcBorders>
            <w:vAlign w:val="center"/>
          </w:tcPr>
          <w:p w14:paraId="4705949F" w14:textId="2B5C3C2E" w:rsidR="00E84941" w:rsidRPr="009F1B2F" w:rsidRDefault="00436B99" w:rsidP="008C6B71">
            <w:pPr>
              <w:pStyle w:val="Table"/>
              <w:jc w:val="center"/>
              <w:rPr>
                <w:b/>
                <w:bCs/>
              </w:rPr>
            </w:pPr>
            <w:r w:rsidRPr="009F1B2F">
              <w:rPr>
                <w:b/>
                <w:bCs/>
              </w:rPr>
              <w:t>2</w:t>
            </w:r>
          </w:p>
        </w:tc>
        <w:tc>
          <w:tcPr>
            <w:tcW w:w="850" w:type="dxa"/>
            <w:tcBorders>
              <w:bottom w:val="nil"/>
            </w:tcBorders>
            <w:vAlign w:val="center"/>
          </w:tcPr>
          <w:p w14:paraId="775BF30D" w14:textId="43DBB695" w:rsidR="00E84941" w:rsidRPr="009F1B2F" w:rsidRDefault="00436B99" w:rsidP="008C6B71">
            <w:pPr>
              <w:pStyle w:val="Table"/>
              <w:jc w:val="center"/>
              <w:rPr>
                <w:b/>
                <w:bCs/>
              </w:rPr>
            </w:pPr>
            <w:r w:rsidRPr="009F1B2F">
              <w:rPr>
                <w:b/>
                <w:bCs/>
              </w:rPr>
              <w:t>6</w:t>
            </w:r>
          </w:p>
        </w:tc>
      </w:tr>
      <w:tr w:rsidR="000B393C" w14:paraId="48EA66F6" w14:textId="77777777" w:rsidTr="009F1B2F">
        <w:trPr>
          <w:trHeight w:val="283"/>
          <w:jc w:val="center"/>
        </w:trPr>
        <w:tc>
          <w:tcPr>
            <w:tcW w:w="964" w:type="dxa"/>
            <w:tcBorders>
              <w:top w:val="nil"/>
              <w:bottom w:val="single" w:sz="4" w:space="0" w:color="auto"/>
              <w:right w:val="single" w:sz="4" w:space="0" w:color="auto"/>
            </w:tcBorders>
            <w:vAlign w:val="center"/>
          </w:tcPr>
          <w:p w14:paraId="12519764" w14:textId="63E884F1" w:rsidR="000B393C" w:rsidRPr="00493FC4" w:rsidRDefault="008A0C49" w:rsidP="004046A2">
            <w:pPr>
              <w:pStyle w:val="Table"/>
              <w:rPr>
                <w:b/>
                <w:bCs/>
              </w:rPr>
            </w:pPr>
            <w:r w:rsidRPr="00493FC4">
              <w:rPr>
                <w:b/>
                <w:bCs/>
              </w:rPr>
              <w:t>195</w:t>
            </w:r>
          </w:p>
        </w:tc>
        <w:tc>
          <w:tcPr>
            <w:tcW w:w="680" w:type="dxa"/>
            <w:tcBorders>
              <w:top w:val="nil"/>
              <w:left w:val="single" w:sz="4" w:space="0" w:color="auto"/>
              <w:bottom w:val="single" w:sz="4" w:space="0" w:color="auto"/>
            </w:tcBorders>
            <w:vAlign w:val="center"/>
          </w:tcPr>
          <w:p w14:paraId="5F299BD0" w14:textId="637CD4F0" w:rsidR="000B393C" w:rsidRDefault="000B393C" w:rsidP="00BC6DC8">
            <w:pPr>
              <w:pStyle w:val="Table"/>
              <w:jc w:val="center"/>
            </w:pPr>
            <w:r>
              <w:t>1</w:t>
            </w:r>
          </w:p>
        </w:tc>
        <w:tc>
          <w:tcPr>
            <w:tcW w:w="680" w:type="dxa"/>
            <w:tcBorders>
              <w:top w:val="nil"/>
              <w:bottom w:val="single" w:sz="4" w:space="0" w:color="auto"/>
            </w:tcBorders>
            <w:vAlign w:val="center"/>
          </w:tcPr>
          <w:p w14:paraId="5A4B5526" w14:textId="4701F8C4" w:rsidR="000B393C" w:rsidRDefault="000B393C" w:rsidP="00BC6DC8">
            <w:pPr>
              <w:pStyle w:val="Table"/>
              <w:jc w:val="center"/>
            </w:pPr>
            <w:r>
              <w:t>1</w:t>
            </w:r>
          </w:p>
        </w:tc>
        <w:tc>
          <w:tcPr>
            <w:tcW w:w="680" w:type="dxa"/>
            <w:tcBorders>
              <w:top w:val="nil"/>
              <w:bottom w:val="single" w:sz="4" w:space="0" w:color="auto"/>
            </w:tcBorders>
            <w:vAlign w:val="center"/>
          </w:tcPr>
          <w:p w14:paraId="170E83CD" w14:textId="793E30CC" w:rsidR="000B393C" w:rsidRDefault="00FC73AC" w:rsidP="00BC6DC8">
            <w:pPr>
              <w:pStyle w:val="Table"/>
              <w:jc w:val="center"/>
            </w:pPr>
            <w:r>
              <w:t>1</w:t>
            </w:r>
          </w:p>
        </w:tc>
        <w:tc>
          <w:tcPr>
            <w:tcW w:w="680" w:type="dxa"/>
            <w:tcBorders>
              <w:top w:val="nil"/>
              <w:bottom w:val="single" w:sz="4" w:space="0" w:color="auto"/>
            </w:tcBorders>
            <w:vAlign w:val="center"/>
          </w:tcPr>
          <w:p w14:paraId="22E2FFA7" w14:textId="17452159" w:rsidR="000B393C" w:rsidRDefault="00FC73AC" w:rsidP="00BC6DC8">
            <w:pPr>
              <w:pStyle w:val="Table"/>
              <w:jc w:val="center"/>
            </w:pPr>
            <w:r>
              <w:t>1</w:t>
            </w:r>
          </w:p>
        </w:tc>
        <w:tc>
          <w:tcPr>
            <w:tcW w:w="680" w:type="dxa"/>
            <w:tcBorders>
              <w:top w:val="nil"/>
              <w:bottom w:val="single" w:sz="4" w:space="0" w:color="auto"/>
            </w:tcBorders>
            <w:vAlign w:val="center"/>
          </w:tcPr>
          <w:p w14:paraId="79767BA3" w14:textId="7E206CC6" w:rsidR="000B393C" w:rsidRDefault="00FC73AC" w:rsidP="00BC6DC8">
            <w:pPr>
              <w:pStyle w:val="Table"/>
              <w:jc w:val="center"/>
            </w:pPr>
            <w:r>
              <w:t>1</w:t>
            </w:r>
          </w:p>
        </w:tc>
        <w:tc>
          <w:tcPr>
            <w:tcW w:w="680" w:type="dxa"/>
            <w:tcBorders>
              <w:top w:val="nil"/>
              <w:bottom w:val="single" w:sz="4" w:space="0" w:color="auto"/>
            </w:tcBorders>
            <w:shd w:val="clear" w:color="auto" w:fill="EAEAEA" w:themeFill="accent3" w:themeFillTint="33"/>
            <w:vAlign w:val="center"/>
          </w:tcPr>
          <w:p w14:paraId="5172117A" w14:textId="48D9F5BB" w:rsidR="000B393C" w:rsidRDefault="00C26DDA" w:rsidP="00BC6DC8">
            <w:pPr>
              <w:pStyle w:val="Table"/>
              <w:jc w:val="center"/>
            </w:pPr>
            <w:r>
              <w:t>2</w:t>
            </w:r>
          </w:p>
        </w:tc>
        <w:tc>
          <w:tcPr>
            <w:tcW w:w="680" w:type="dxa"/>
            <w:tcBorders>
              <w:top w:val="nil"/>
              <w:bottom w:val="single" w:sz="4" w:space="0" w:color="auto"/>
            </w:tcBorders>
            <w:vAlign w:val="center"/>
          </w:tcPr>
          <w:p w14:paraId="20155980" w14:textId="3ACB042A" w:rsidR="000B393C" w:rsidRDefault="008C6B71" w:rsidP="00BC6DC8">
            <w:pPr>
              <w:pStyle w:val="Table"/>
              <w:jc w:val="center"/>
            </w:pPr>
            <w:r>
              <w:t>1</w:t>
            </w:r>
          </w:p>
        </w:tc>
        <w:tc>
          <w:tcPr>
            <w:tcW w:w="680" w:type="dxa"/>
            <w:tcBorders>
              <w:top w:val="nil"/>
              <w:bottom w:val="single" w:sz="4" w:space="0" w:color="auto"/>
              <w:right w:val="single" w:sz="4" w:space="0" w:color="auto"/>
            </w:tcBorders>
            <w:shd w:val="clear" w:color="auto" w:fill="EAEAEA" w:themeFill="accent3" w:themeFillTint="33"/>
            <w:vAlign w:val="center"/>
          </w:tcPr>
          <w:p w14:paraId="6E1757B8" w14:textId="492EFAD8" w:rsidR="000B393C" w:rsidRDefault="008C6B71" w:rsidP="00BC6DC8">
            <w:pPr>
              <w:pStyle w:val="Table"/>
              <w:jc w:val="center"/>
            </w:pPr>
            <w:r>
              <w:t>2</w:t>
            </w:r>
          </w:p>
        </w:tc>
        <w:tc>
          <w:tcPr>
            <w:tcW w:w="850" w:type="dxa"/>
            <w:tcBorders>
              <w:top w:val="nil"/>
              <w:left w:val="single" w:sz="4" w:space="0" w:color="auto"/>
              <w:bottom w:val="single" w:sz="4" w:space="0" w:color="auto"/>
            </w:tcBorders>
            <w:vAlign w:val="center"/>
          </w:tcPr>
          <w:p w14:paraId="108D0DFB" w14:textId="0C7D7C51" w:rsidR="000B393C" w:rsidRPr="009F1B2F" w:rsidRDefault="00436B99" w:rsidP="008C6B71">
            <w:pPr>
              <w:pStyle w:val="Table"/>
              <w:jc w:val="center"/>
              <w:rPr>
                <w:b/>
                <w:bCs/>
              </w:rPr>
            </w:pPr>
            <w:r w:rsidRPr="009F1B2F">
              <w:rPr>
                <w:b/>
                <w:bCs/>
              </w:rPr>
              <w:t>2</w:t>
            </w:r>
          </w:p>
        </w:tc>
        <w:tc>
          <w:tcPr>
            <w:tcW w:w="850" w:type="dxa"/>
            <w:tcBorders>
              <w:top w:val="nil"/>
              <w:bottom w:val="single" w:sz="4" w:space="0" w:color="auto"/>
            </w:tcBorders>
            <w:vAlign w:val="center"/>
          </w:tcPr>
          <w:p w14:paraId="0E5E0B76" w14:textId="5EF85183" w:rsidR="000B393C" w:rsidRPr="009F1B2F" w:rsidRDefault="00436B99" w:rsidP="008C6B71">
            <w:pPr>
              <w:pStyle w:val="Table"/>
              <w:jc w:val="center"/>
              <w:rPr>
                <w:b/>
                <w:bCs/>
              </w:rPr>
            </w:pPr>
            <w:r w:rsidRPr="009F1B2F">
              <w:rPr>
                <w:b/>
                <w:bCs/>
              </w:rPr>
              <w:t>6</w:t>
            </w:r>
          </w:p>
        </w:tc>
      </w:tr>
      <w:tr w:rsidR="00602C63" w14:paraId="7694682D" w14:textId="77777777" w:rsidTr="00602C63">
        <w:trPr>
          <w:trHeight w:val="283"/>
          <w:jc w:val="center"/>
        </w:trPr>
        <w:tc>
          <w:tcPr>
            <w:tcW w:w="964" w:type="dxa"/>
            <w:tcBorders>
              <w:top w:val="single" w:sz="4" w:space="0" w:color="auto"/>
            </w:tcBorders>
            <w:vAlign w:val="center"/>
          </w:tcPr>
          <w:p w14:paraId="2D38266C" w14:textId="62373A4A" w:rsidR="00602C63" w:rsidRPr="00493FC4" w:rsidRDefault="00602C63" w:rsidP="004046A2">
            <w:pPr>
              <w:pStyle w:val="Table"/>
              <w:rPr>
                <w:b/>
                <w:bCs/>
              </w:rPr>
            </w:pPr>
            <w:r>
              <w:rPr>
                <w:b/>
                <w:bCs/>
              </w:rPr>
              <w:t>Errors</w:t>
            </w:r>
          </w:p>
        </w:tc>
        <w:tc>
          <w:tcPr>
            <w:tcW w:w="680" w:type="dxa"/>
            <w:tcBorders>
              <w:top w:val="single" w:sz="4" w:space="0" w:color="auto"/>
            </w:tcBorders>
            <w:vAlign w:val="center"/>
          </w:tcPr>
          <w:p w14:paraId="5E26B5CE" w14:textId="50A3F27A" w:rsidR="00602C63" w:rsidRPr="009F1B2F" w:rsidRDefault="00602C63" w:rsidP="00BC6DC8">
            <w:pPr>
              <w:pStyle w:val="Table"/>
              <w:jc w:val="center"/>
              <w:rPr>
                <w:b/>
                <w:bCs/>
              </w:rPr>
            </w:pPr>
            <w:r w:rsidRPr="009F1B2F">
              <w:rPr>
                <w:b/>
                <w:bCs/>
              </w:rPr>
              <w:t>8</w:t>
            </w:r>
          </w:p>
        </w:tc>
        <w:tc>
          <w:tcPr>
            <w:tcW w:w="680" w:type="dxa"/>
            <w:tcBorders>
              <w:top w:val="single" w:sz="4" w:space="0" w:color="auto"/>
            </w:tcBorders>
            <w:vAlign w:val="center"/>
          </w:tcPr>
          <w:p w14:paraId="0E197F00" w14:textId="69969376" w:rsidR="00602C63" w:rsidRPr="009F1B2F" w:rsidRDefault="00602C63" w:rsidP="00BC6DC8">
            <w:pPr>
              <w:pStyle w:val="Table"/>
              <w:jc w:val="center"/>
              <w:rPr>
                <w:b/>
                <w:bCs/>
              </w:rPr>
            </w:pPr>
            <w:r w:rsidRPr="009F1B2F">
              <w:rPr>
                <w:b/>
                <w:bCs/>
              </w:rPr>
              <w:t>7</w:t>
            </w:r>
          </w:p>
        </w:tc>
        <w:tc>
          <w:tcPr>
            <w:tcW w:w="680" w:type="dxa"/>
            <w:tcBorders>
              <w:top w:val="single" w:sz="4" w:space="0" w:color="auto"/>
            </w:tcBorders>
            <w:vAlign w:val="center"/>
          </w:tcPr>
          <w:p w14:paraId="0329CA57" w14:textId="4EB75076" w:rsidR="00602C63" w:rsidRPr="009F1B2F" w:rsidRDefault="00602C63" w:rsidP="00BC6DC8">
            <w:pPr>
              <w:pStyle w:val="Table"/>
              <w:jc w:val="center"/>
              <w:rPr>
                <w:b/>
                <w:bCs/>
              </w:rPr>
            </w:pPr>
            <w:r w:rsidRPr="009F1B2F">
              <w:rPr>
                <w:b/>
                <w:bCs/>
              </w:rPr>
              <w:t>8</w:t>
            </w:r>
          </w:p>
        </w:tc>
        <w:tc>
          <w:tcPr>
            <w:tcW w:w="680" w:type="dxa"/>
            <w:tcBorders>
              <w:top w:val="single" w:sz="4" w:space="0" w:color="auto"/>
            </w:tcBorders>
            <w:vAlign w:val="center"/>
          </w:tcPr>
          <w:p w14:paraId="75442CF1" w14:textId="44AD7D93" w:rsidR="00602C63" w:rsidRPr="009F1B2F" w:rsidRDefault="00602C63" w:rsidP="00BC6DC8">
            <w:pPr>
              <w:pStyle w:val="Table"/>
              <w:jc w:val="center"/>
              <w:rPr>
                <w:b/>
                <w:bCs/>
              </w:rPr>
            </w:pPr>
            <w:r w:rsidRPr="009F1B2F">
              <w:rPr>
                <w:b/>
                <w:bCs/>
              </w:rPr>
              <w:t>7</w:t>
            </w:r>
          </w:p>
        </w:tc>
        <w:tc>
          <w:tcPr>
            <w:tcW w:w="680" w:type="dxa"/>
            <w:tcBorders>
              <w:top w:val="single" w:sz="4" w:space="0" w:color="auto"/>
            </w:tcBorders>
            <w:vAlign w:val="center"/>
          </w:tcPr>
          <w:p w14:paraId="537D0260" w14:textId="3FC6B228" w:rsidR="00602C63" w:rsidRPr="009F1B2F" w:rsidRDefault="00602C63" w:rsidP="00BC6DC8">
            <w:pPr>
              <w:pStyle w:val="Table"/>
              <w:jc w:val="center"/>
              <w:rPr>
                <w:b/>
                <w:bCs/>
              </w:rPr>
            </w:pPr>
            <w:r w:rsidRPr="009F1B2F">
              <w:rPr>
                <w:b/>
                <w:bCs/>
              </w:rPr>
              <w:t>8</w:t>
            </w:r>
          </w:p>
        </w:tc>
        <w:tc>
          <w:tcPr>
            <w:tcW w:w="680" w:type="dxa"/>
            <w:tcBorders>
              <w:top w:val="single" w:sz="4" w:space="0" w:color="auto"/>
            </w:tcBorders>
            <w:shd w:val="clear" w:color="auto" w:fill="FFFFFF" w:themeFill="background1"/>
            <w:vAlign w:val="center"/>
          </w:tcPr>
          <w:p w14:paraId="7DD11222" w14:textId="535A06E0" w:rsidR="00602C63" w:rsidRPr="009F1B2F" w:rsidRDefault="00602C63" w:rsidP="00BC6DC8">
            <w:pPr>
              <w:pStyle w:val="Table"/>
              <w:jc w:val="center"/>
              <w:rPr>
                <w:b/>
                <w:bCs/>
              </w:rPr>
            </w:pPr>
            <w:r w:rsidRPr="009F1B2F">
              <w:rPr>
                <w:b/>
                <w:bCs/>
              </w:rPr>
              <w:t>7</w:t>
            </w:r>
          </w:p>
        </w:tc>
        <w:tc>
          <w:tcPr>
            <w:tcW w:w="680" w:type="dxa"/>
            <w:tcBorders>
              <w:top w:val="single" w:sz="4" w:space="0" w:color="auto"/>
            </w:tcBorders>
            <w:shd w:val="clear" w:color="auto" w:fill="FFFFFF" w:themeFill="background1"/>
            <w:vAlign w:val="center"/>
          </w:tcPr>
          <w:p w14:paraId="58B1ACD1" w14:textId="0CC3ECA4" w:rsidR="00602C63" w:rsidRPr="009F1B2F" w:rsidRDefault="00602C63" w:rsidP="00BC6DC8">
            <w:pPr>
              <w:pStyle w:val="Table"/>
              <w:jc w:val="center"/>
              <w:rPr>
                <w:b/>
                <w:bCs/>
              </w:rPr>
            </w:pPr>
            <w:r w:rsidRPr="009F1B2F">
              <w:rPr>
                <w:b/>
                <w:bCs/>
              </w:rPr>
              <w:t>8</w:t>
            </w:r>
          </w:p>
        </w:tc>
        <w:tc>
          <w:tcPr>
            <w:tcW w:w="680" w:type="dxa"/>
            <w:tcBorders>
              <w:top w:val="single" w:sz="4" w:space="0" w:color="auto"/>
            </w:tcBorders>
            <w:shd w:val="clear" w:color="auto" w:fill="FFFFFF" w:themeFill="background1"/>
            <w:vAlign w:val="center"/>
          </w:tcPr>
          <w:p w14:paraId="333FC18B" w14:textId="02F1AE9A" w:rsidR="00602C63" w:rsidRPr="009F1B2F" w:rsidRDefault="00602C63" w:rsidP="00BC6DC8">
            <w:pPr>
              <w:pStyle w:val="Table"/>
              <w:jc w:val="center"/>
              <w:rPr>
                <w:b/>
                <w:bCs/>
              </w:rPr>
            </w:pPr>
            <w:r w:rsidRPr="009F1B2F">
              <w:rPr>
                <w:b/>
                <w:bCs/>
              </w:rPr>
              <w:t>4</w:t>
            </w:r>
          </w:p>
        </w:tc>
        <w:tc>
          <w:tcPr>
            <w:tcW w:w="850" w:type="dxa"/>
            <w:tcBorders>
              <w:top w:val="single" w:sz="4" w:space="0" w:color="auto"/>
            </w:tcBorders>
            <w:vAlign w:val="center"/>
          </w:tcPr>
          <w:p w14:paraId="2FF0AF63" w14:textId="77777777" w:rsidR="00602C63" w:rsidRPr="009F1B2F" w:rsidRDefault="00602C63" w:rsidP="008C6B71">
            <w:pPr>
              <w:pStyle w:val="Table"/>
              <w:jc w:val="center"/>
              <w:rPr>
                <w:b/>
                <w:bCs/>
              </w:rPr>
            </w:pPr>
          </w:p>
        </w:tc>
        <w:tc>
          <w:tcPr>
            <w:tcW w:w="850" w:type="dxa"/>
            <w:tcBorders>
              <w:top w:val="single" w:sz="4" w:space="0" w:color="auto"/>
            </w:tcBorders>
            <w:vAlign w:val="center"/>
          </w:tcPr>
          <w:p w14:paraId="3F854427" w14:textId="0B30F17C" w:rsidR="00602C63" w:rsidRPr="009F1B2F" w:rsidRDefault="007551FC" w:rsidP="008C6B71">
            <w:pPr>
              <w:pStyle w:val="Table"/>
              <w:jc w:val="center"/>
              <w:rPr>
                <w:b/>
                <w:bCs/>
              </w:rPr>
            </w:pPr>
            <w:r w:rsidRPr="009F1B2F">
              <w:rPr>
                <w:b/>
                <w:bCs/>
              </w:rPr>
              <w:t>57</w:t>
            </w:r>
          </w:p>
        </w:tc>
      </w:tr>
    </w:tbl>
    <w:p w14:paraId="5291AC85" w14:textId="77777777" w:rsidR="003248EB" w:rsidRDefault="003248EB" w:rsidP="00DA4BF9"/>
    <w:p w14:paraId="78902480" w14:textId="2B462DF5" w:rsidR="00DA4BF9" w:rsidRDefault="00DA4BF9" w:rsidP="00DA4BF9">
      <w:pPr>
        <w:pStyle w:val="Heading3"/>
      </w:pPr>
      <w:bookmarkStart w:id="149" w:name="_Model_correlation_matrix"/>
      <w:bookmarkStart w:id="150" w:name="_Toc134268876"/>
      <w:bookmarkEnd w:id="149"/>
      <w:r>
        <w:t xml:space="preserve">Model </w:t>
      </w:r>
      <w:r w:rsidR="00EC0754">
        <w:t>correlation</w:t>
      </w:r>
      <w:bookmarkEnd w:id="150"/>
    </w:p>
    <w:p w14:paraId="4CD54AA5" w14:textId="517BDB58" w:rsidR="00DA4BF9" w:rsidRPr="000A3590" w:rsidRDefault="006D2573" w:rsidP="00DA4BF9">
      <w:r>
        <w:t>The model</w:t>
      </w:r>
      <w:r w:rsidR="00DA4BF9">
        <w:t xml:space="preserve"> correlation matrix</w:t>
      </w:r>
      <w:r w:rsidR="008773D3">
        <w:t xml:space="preserve"> in figure 4.2</w:t>
      </w:r>
      <w:r w:rsidR="00F54312">
        <w:t>A</w:t>
      </w:r>
      <w:r w:rsidR="00DA4BF9">
        <w:t xml:space="preserve"> depicts </w:t>
      </w:r>
      <w:r w:rsidR="005E78FE">
        <w:t>similarity of</w:t>
      </w:r>
      <w:r w:rsidR="00DA4BF9">
        <w:t xml:space="preserve"> classification model </w:t>
      </w:r>
      <w:r w:rsidR="00906C06">
        <w:t>behaviour</w:t>
      </w:r>
      <w:r w:rsidR="00DA4BF9">
        <w:t xml:space="preserve">. Number one (1) </w:t>
      </w:r>
      <w:r w:rsidR="00D44F9E">
        <w:t>indicates</w:t>
      </w:r>
      <w:r w:rsidR="00DA4BF9">
        <w:t xml:space="preserve"> identical model behaviour</w:t>
      </w:r>
      <w:r w:rsidR="00D44F9E">
        <w:t xml:space="preserve">, which means </w:t>
      </w:r>
      <w:r w:rsidR="00E7654A">
        <w:t xml:space="preserve">that </w:t>
      </w:r>
      <w:r w:rsidR="00D44F9E">
        <w:t>models</w:t>
      </w:r>
      <w:r w:rsidR="00575D68">
        <w:t xml:space="preserve"> not only </w:t>
      </w:r>
      <w:r w:rsidR="00D44F9E">
        <w:t xml:space="preserve"> </w:t>
      </w:r>
      <w:r w:rsidR="00FD5BA3">
        <w:t>misclassify</w:t>
      </w:r>
      <w:r w:rsidR="00D44F9E">
        <w:t xml:space="preserve"> same</w:t>
      </w:r>
      <w:r w:rsidR="00FD5BA3">
        <w:t xml:space="preserve"> </w:t>
      </w:r>
      <w:r w:rsidR="00D44F9E">
        <w:t>segments</w:t>
      </w:r>
      <w:r w:rsidR="00453A50">
        <w:t xml:space="preserve"> in </w:t>
      </w:r>
      <w:r w:rsidR="00FD5BA3">
        <w:t xml:space="preserve">certain </w:t>
      </w:r>
      <w:r w:rsidR="00453A50">
        <w:t>test data</w:t>
      </w:r>
      <w:r w:rsidR="00575D68">
        <w:t xml:space="preserve">, but also </w:t>
      </w:r>
      <w:r w:rsidR="00AF5E61">
        <w:t>has identical classification</w:t>
      </w:r>
      <w:r w:rsidR="00FB2955">
        <w:t xml:space="preserve"> behaviour</w:t>
      </w:r>
      <w:r w:rsidR="00453A50">
        <w:t>.</w:t>
      </w:r>
      <w:r w:rsidR="00AF6050">
        <w:t xml:space="preserve"> In other words</w:t>
      </w:r>
      <w:r w:rsidR="00160200">
        <w:t>, model correlation does not consider correct labels</w:t>
      </w:r>
      <w:r w:rsidR="003B21B5">
        <w:t xml:space="preserve">, but compares </w:t>
      </w:r>
      <w:r w:rsidR="009535A8">
        <w:t>only prediction vectors.</w:t>
      </w:r>
      <w:r w:rsidR="00453A50">
        <w:t xml:space="preserve"> </w:t>
      </w:r>
      <w:r w:rsidR="0005628F">
        <w:t>Number zero (</w:t>
      </w:r>
      <w:r w:rsidR="00FD5BA3">
        <w:t>0</w:t>
      </w:r>
      <w:r w:rsidR="0005628F">
        <w:t>) indicates</w:t>
      </w:r>
      <w:r w:rsidR="0050716D">
        <w:t xml:space="preserve"> that </w:t>
      </w:r>
      <w:r>
        <w:t xml:space="preserve">models do not share </w:t>
      </w:r>
      <w:r w:rsidR="006C6E16">
        <w:t>a one signle common misclassified segment</w:t>
      </w:r>
      <w:r w:rsidR="004B5CF9">
        <w:t>.</w:t>
      </w:r>
      <w:r w:rsidR="00DA4BF9">
        <w:t xml:space="preserve"> However, model correlation matrix does not tell anything about overall model performance in terms of accuracy but can be used to select</w:t>
      </w:r>
      <w:r w:rsidR="004F287E">
        <w:t xml:space="preserve"> </w:t>
      </w:r>
      <w:r w:rsidR="00D4633A">
        <w:t>optimal</w:t>
      </w:r>
      <w:r w:rsidR="00DA4BF9">
        <w:t xml:space="preserve"> ones to create ensemble models, for example.</w:t>
      </w:r>
    </w:p>
    <w:p w14:paraId="2D9D776E" w14:textId="77269C64" w:rsidR="00DA4BF9" w:rsidRDefault="0009536C" w:rsidP="00DA4BF9">
      <w:pPr>
        <w:pStyle w:val="Picture"/>
      </w:pPr>
      <w:r>
        <w:drawing>
          <wp:inline distT="0" distB="0" distL="0" distR="0" wp14:anchorId="1F4AB1F9" wp14:editId="25A791BA">
            <wp:extent cx="4140679" cy="3532849"/>
            <wp:effectExtent l="0" t="0" r="0" b="0"/>
            <wp:docPr id="1927477529"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77529" name="Picture 1" descr="A picture containing text, screenshot, number, fon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152500" cy="3542935"/>
                    </a:xfrm>
                    <a:prstGeom prst="rect">
                      <a:avLst/>
                    </a:prstGeom>
                  </pic:spPr>
                </pic:pic>
              </a:graphicData>
            </a:graphic>
          </wp:inline>
        </w:drawing>
      </w:r>
    </w:p>
    <w:p w14:paraId="0CFB887D" w14:textId="786B8FE2" w:rsidR="00DA4BF9" w:rsidRDefault="006A3414" w:rsidP="00DA4BF9">
      <w:pPr>
        <w:pStyle w:val="Figurecaption"/>
      </w:pPr>
      <w:commentRangeStart w:id="151"/>
      <w:commentRangeStart w:id="152"/>
      <w:r>
        <w:t>Fig</w:t>
      </w:r>
      <w:r w:rsidR="00DA4BF9" w:rsidRPr="004E6C3B">
        <w:t>.4</w:t>
      </w:r>
      <w:r>
        <w:t>.2</w:t>
      </w:r>
      <w:r w:rsidR="00F54312">
        <w:t>A</w:t>
      </w:r>
      <w:r>
        <w:t>:</w:t>
      </w:r>
      <w:r w:rsidR="00DA4BF9" w:rsidRPr="004E6C3B">
        <w:t xml:space="preserve"> Model correlation matrix</w:t>
      </w:r>
      <w:commentRangeEnd w:id="151"/>
      <w:r w:rsidR="00FE11AE">
        <w:rPr>
          <w:rStyle w:val="CommentReference"/>
          <w:i w:val="0"/>
          <w:iCs w:val="0"/>
        </w:rPr>
        <w:commentReference w:id="151"/>
      </w:r>
      <w:commentRangeEnd w:id="152"/>
      <w:r w:rsidR="00E843C8">
        <w:rPr>
          <w:rStyle w:val="CommentReference"/>
          <w:i w:val="0"/>
          <w:iCs w:val="0"/>
        </w:rPr>
        <w:commentReference w:id="152"/>
      </w:r>
    </w:p>
    <w:p w14:paraId="28AFC880" w14:textId="285E7186" w:rsidR="00DA4BF9" w:rsidRDefault="00DA4BF9" w:rsidP="00027280">
      <w:pPr>
        <w:pStyle w:val="Heading2"/>
        <w:numPr>
          <w:ilvl w:val="1"/>
          <w:numId w:val="21"/>
        </w:numPr>
      </w:pPr>
      <w:bookmarkStart w:id="153" w:name="_Toc134268877"/>
      <w:r w:rsidRPr="00D83505">
        <w:t>Multivariate</w:t>
      </w:r>
      <w:r>
        <w:t xml:space="preserve"> TSC</w:t>
      </w:r>
      <w:bookmarkEnd w:id="153"/>
    </w:p>
    <w:p w14:paraId="7AABACF7" w14:textId="659144C8" w:rsidR="00DA4BF9" w:rsidRDefault="00DA4BF9" w:rsidP="00DA4BF9">
      <w:pPr>
        <w:pStyle w:val="Heading3"/>
      </w:pPr>
      <w:bookmarkStart w:id="154" w:name="_Toc134268878"/>
      <w:r>
        <w:t>M</w:t>
      </w:r>
      <w:r w:rsidR="00B170ED">
        <w:t>-TSC</w:t>
      </w:r>
      <w:r w:rsidR="00312E8C">
        <w:t xml:space="preserve"> analysis introduction</w:t>
      </w:r>
      <w:bookmarkEnd w:id="154"/>
    </w:p>
    <w:p w14:paraId="34A13A13" w14:textId="52A47DF3" w:rsidR="003B16CD" w:rsidRDefault="003D5A62" w:rsidP="003B16CD">
      <w:r>
        <w:t xml:space="preserve">Here </w:t>
      </w:r>
      <w:r w:rsidR="00E6307C">
        <w:t>we continue with the same frame as used for U-TSC model analysis</w:t>
      </w:r>
      <w:r w:rsidR="000C5702">
        <w:t xml:space="preserve"> using precision</w:t>
      </w:r>
      <w:r w:rsidR="00F51093">
        <w:t>, recall and f1-score</w:t>
      </w:r>
      <w:r w:rsidR="00F416A7">
        <w:t xml:space="preserve"> for each sport category </w:t>
      </w:r>
      <w:r w:rsidR="0023226B">
        <w:t>distinctively</w:t>
      </w:r>
      <w:r w:rsidR="009643BC">
        <w:t xml:space="preserve"> and</w:t>
      </w:r>
      <w:r w:rsidR="0023226B">
        <w:t xml:space="preserve"> complemented by macro and weighted average</w:t>
      </w:r>
      <w:r w:rsidR="009643BC">
        <w:t xml:space="preserve"> considering </w:t>
      </w:r>
      <w:r w:rsidR="00C24C89">
        <w:t>categories altogether.</w:t>
      </w:r>
      <w:r w:rsidR="00A844E5">
        <w:t xml:space="preserve"> </w:t>
      </w:r>
      <w:r w:rsidR="005173B9">
        <w:t xml:space="preserve">However, we need to </w:t>
      </w:r>
      <w:r w:rsidR="00403D35">
        <w:t xml:space="preserve">consider </w:t>
      </w:r>
      <w:r w:rsidR="005173B9">
        <w:t>that</w:t>
      </w:r>
      <w:r w:rsidR="00403D35">
        <w:t xml:space="preserve"> </w:t>
      </w:r>
      <w:r w:rsidR="00AB6D5A">
        <w:t>the adopted</w:t>
      </w:r>
      <w:r w:rsidR="00040292">
        <w:t xml:space="preserve"> </w:t>
      </w:r>
      <w:r w:rsidR="00403D35">
        <w:t>M</w:t>
      </w:r>
      <w:r w:rsidR="008B7647">
        <w:t xml:space="preserve">-TSC </w:t>
      </w:r>
      <w:r w:rsidR="008B7647">
        <w:lastRenderedPageBreak/>
        <w:t xml:space="preserve">model </w:t>
      </w:r>
      <w:r w:rsidR="00655A77">
        <w:t xml:space="preserve">deals </w:t>
      </w:r>
      <w:r w:rsidR="00040292">
        <w:t xml:space="preserve">with three </w:t>
      </w:r>
      <w:r w:rsidR="00655A77">
        <w:t xml:space="preserve">69 seconds </w:t>
      </w:r>
      <w:r w:rsidR="00040292">
        <w:t>signals</w:t>
      </w:r>
      <w:r w:rsidR="00570C1B">
        <w:t>, instead of one 207 second signal as in U-TSC</w:t>
      </w:r>
      <w:r w:rsidR="00AB6D5A">
        <w:t xml:space="preserve"> classification</w:t>
      </w:r>
      <w:r w:rsidR="00DF3087">
        <w:t>.</w:t>
      </w:r>
      <w:r w:rsidR="00AB6D5A">
        <w:t xml:space="preserve"> </w:t>
      </w:r>
      <w:r w:rsidR="00A652BE">
        <w:t>M-TSC and U-TSC</w:t>
      </w:r>
      <w:r w:rsidR="00AB6D5A">
        <w:t xml:space="preserve"> use exactly </w:t>
      </w:r>
      <w:r w:rsidR="008A3685">
        <w:t>the same data</w:t>
      </w:r>
      <w:r w:rsidR="00917438">
        <w:t>, which means the same information</w:t>
      </w:r>
      <w:r w:rsidR="008A3685">
        <w:t xml:space="preserve">, but </w:t>
      </w:r>
      <w:r w:rsidR="00295DBD">
        <w:t xml:space="preserve">data structure </w:t>
      </w:r>
      <w:r w:rsidR="00A652BE">
        <w:t>differs,</w:t>
      </w:r>
      <w:r w:rsidR="009A6144">
        <w:t xml:space="preserve"> and univariate models are not able to </w:t>
      </w:r>
      <w:r w:rsidR="00986E87">
        <w:t>benefit from</w:t>
      </w:r>
      <w:r w:rsidR="009A6144">
        <w:t xml:space="preserve"> all the </w:t>
      </w:r>
      <w:r w:rsidR="00F10FE4">
        <w:t xml:space="preserve">same </w:t>
      </w:r>
      <w:r w:rsidR="009A6144">
        <w:t>information available</w:t>
      </w:r>
      <w:r w:rsidR="001D3A13">
        <w:t>, such as dimension correlation.</w:t>
      </w:r>
    </w:p>
    <w:p w14:paraId="30D55FE5" w14:textId="78712182" w:rsidR="00A652BE" w:rsidRPr="003B16CD" w:rsidRDefault="00F83B65" w:rsidP="003B16CD">
      <w:r>
        <w:t xml:space="preserve">The MUSE </w:t>
      </w:r>
      <w:r w:rsidR="00C52CB7">
        <w:t xml:space="preserve">proved to be </w:t>
      </w:r>
      <w:r w:rsidR="00E21392">
        <w:t>a very</w:t>
      </w:r>
      <w:r w:rsidR="00C52CB7">
        <w:t xml:space="preserve"> </w:t>
      </w:r>
      <w:r w:rsidR="009D48F7">
        <w:t xml:space="preserve">effective model </w:t>
      </w:r>
      <w:r w:rsidR="007207E0">
        <w:t xml:space="preserve">allowing up to </w:t>
      </w:r>
      <w:r w:rsidR="00063DEA">
        <w:t xml:space="preserve">96,6% accuracy. </w:t>
      </w:r>
      <w:r w:rsidR="005E6AF5">
        <w:t xml:space="preserve">From the classification report table 4.3A we can </w:t>
      </w:r>
      <w:r w:rsidR="00E21392">
        <w:t xml:space="preserve">conclude that especially </w:t>
      </w:r>
      <w:r w:rsidR="00B21D07">
        <w:t xml:space="preserve">recognition of </w:t>
      </w:r>
      <w:r w:rsidR="00173360" w:rsidRPr="00075A42">
        <w:rPr>
          <w:i/>
          <w:iCs/>
        </w:rPr>
        <w:t>r</w:t>
      </w:r>
      <w:r w:rsidR="00E21392" w:rsidRPr="00075A42">
        <w:rPr>
          <w:i/>
          <w:iCs/>
        </w:rPr>
        <w:t>unning</w:t>
      </w:r>
      <w:r w:rsidR="00E21392">
        <w:t xml:space="preserve"> and </w:t>
      </w:r>
      <w:r w:rsidR="00173360" w:rsidRPr="00075A42">
        <w:rPr>
          <w:i/>
          <w:iCs/>
        </w:rPr>
        <w:t>o</w:t>
      </w:r>
      <w:r w:rsidR="00E21392" w:rsidRPr="00075A42">
        <w:rPr>
          <w:i/>
          <w:iCs/>
        </w:rPr>
        <w:t>ther</w:t>
      </w:r>
      <w:r w:rsidR="00E21392">
        <w:t xml:space="preserve"> categories</w:t>
      </w:r>
      <w:r w:rsidR="00804DEA">
        <w:t xml:space="preserve"> w</w:t>
      </w:r>
      <w:r w:rsidR="0020512D">
        <w:t>as a</w:t>
      </w:r>
      <w:r w:rsidR="00804DEA">
        <w:t xml:space="preserve"> </w:t>
      </w:r>
      <w:r w:rsidR="004C2738">
        <w:t xml:space="preserve">great </w:t>
      </w:r>
      <w:r w:rsidR="00804DEA">
        <w:t>succes</w:t>
      </w:r>
      <w:r w:rsidR="00B21D07">
        <w:t>s and</w:t>
      </w:r>
      <w:r w:rsidR="00173360">
        <w:t xml:space="preserve"> </w:t>
      </w:r>
      <w:r w:rsidR="009B6C6D">
        <w:t xml:space="preserve">produced over 96% </w:t>
      </w:r>
      <w:r w:rsidR="00617216">
        <w:t>result for all the metrics precision, recall and f1-score.</w:t>
      </w:r>
      <w:r w:rsidR="004C2738">
        <w:t xml:space="preserve"> </w:t>
      </w:r>
      <w:r w:rsidR="004C2738" w:rsidRPr="00075A42">
        <w:t>Biking</w:t>
      </w:r>
      <w:r w:rsidR="004C2738">
        <w:t xml:space="preserve"> seems to be the most problematic</w:t>
      </w:r>
      <w:r w:rsidR="0020512D">
        <w:t xml:space="preserve"> category for MUSE</w:t>
      </w:r>
      <w:r w:rsidR="0018055F">
        <w:t xml:space="preserve"> since precision</w:t>
      </w:r>
      <w:r w:rsidR="006911E7">
        <w:t xml:space="preserve"> </w:t>
      </w:r>
      <w:r w:rsidR="008B6F20">
        <w:t xml:space="preserve">is </w:t>
      </w:r>
      <w:r w:rsidR="006911E7">
        <w:t>relatively low</w:t>
      </w:r>
      <w:r w:rsidR="008B6F20">
        <w:t>er</w:t>
      </w:r>
      <w:r w:rsidR="0018055F">
        <w:t xml:space="preserve"> </w:t>
      </w:r>
      <w:r w:rsidR="008B6F20">
        <w:t>with</w:t>
      </w:r>
      <w:r w:rsidR="0018055F">
        <w:t xml:space="preserve"> </w:t>
      </w:r>
      <w:r w:rsidR="008B6F20">
        <w:t>~</w:t>
      </w:r>
      <w:r w:rsidR="0018055F">
        <w:t>92%</w:t>
      </w:r>
      <w:r w:rsidR="008B6F20">
        <w:t xml:space="preserve"> score</w:t>
      </w:r>
      <w:r w:rsidR="00E6470D">
        <w:t>, which obviously means</w:t>
      </w:r>
      <w:r w:rsidR="00914633">
        <w:t xml:space="preserve"> these</w:t>
      </w:r>
      <w:r w:rsidR="00075A42">
        <w:t xml:space="preserve"> 8% of</w:t>
      </w:r>
      <w:r w:rsidR="00914633">
        <w:t xml:space="preserve"> segments has been confused with </w:t>
      </w:r>
      <w:r w:rsidR="00075A42" w:rsidRPr="00075A42">
        <w:rPr>
          <w:i/>
          <w:iCs/>
        </w:rPr>
        <w:t>running</w:t>
      </w:r>
      <w:r w:rsidR="00075A42">
        <w:t xml:space="preserve"> and </w:t>
      </w:r>
      <w:r w:rsidR="00075A42" w:rsidRPr="00075A42">
        <w:rPr>
          <w:i/>
          <w:iCs/>
        </w:rPr>
        <w:t>other</w:t>
      </w:r>
      <w:r w:rsidR="00075A42">
        <w:t>.</w:t>
      </w:r>
      <w:r w:rsidR="00914633">
        <w:t xml:space="preserve"> </w:t>
      </w:r>
      <w:r w:rsidR="00617216">
        <w:t xml:space="preserve"> </w:t>
      </w:r>
      <w:r w:rsidR="00E21392">
        <w:t xml:space="preserve"> </w:t>
      </w:r>
    </w:p>
    <w:p w14:paraId="3EEEC422" w14:textId="59E6B2EF" w:rsidR="00D3136A" w:rsidRDefault="00D3136A" w:rsidP="00586691">
      <w:pPr>
        <w:pStyle w:val="Tableheader"/>
        <w:keepNext/>
        <w:keepLines/>
      </w:pPr>
      <w:r>
        <w:t xml:space="preserve">Table 4.3A: </w:t>
      </w:r>
      <w:r w:rsidR="00F619D3">
        <w:t>Multivariate Sym</w:t>
      </w:r>
      <w:r w:rsidR="00914160">
        <w:t>b</w:t>
      </w:r>
      <w:r w:rsidR="00F619D3">
        <w:t>olic Extensio</w:t>
      </w:r>
      <w:r w:rsidR="00914160">
        <w:t>n</w:t>
      </w:r>
      <w:r>
        <w:t xml:space="preserve"> (</w:t>
      </w:r>
      <w:r w:rsidR="00316192">
        <w:t>MUSE</w:t>
      </w:r>
      <w:r>
        <w:t>)</w:t>
      </w:r>
      <w:r w:rsidR="0077080A">
        <w:t xml:space="preserve"> classification report.</w:t>
      </w:r>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D3136A" w14:paraId="5D5E651A" w14:textId="77777777" w:rsidTr="00787009">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8E72EF4" w14:textId="77777777" w:rsidR="00D3136A" w:rsidRPr="00B3556C" w:rsidRDefault="00D3136A" w:rsidP="00586691">
            <w:pPr>
              <w:pStyle w:val="Table"/>
              <w:keepNext/>
              <w:keepLines/>
              <w:rPr>
                <w:b/>
                <w:bCs/>
              </w:rPr>
            </w:pPr>
          </w:p>
        </w:tc>
        <w:tc>
          <w:tcPr>
            <w:tcW w:w="964" w:type="dxa"/>
            <w:vAlign w:val="center"/>
          </w:tcPr>
          <w:p w14:paraId="08014858" w14:textId="77777777" w:rsidR="00D3136A" w:rsidRPr="00B3556C" w:rsidRDefault="00D3136A" w:rsidP="00586691">
            <w:pPr>
              <w:pStyle w:val="Table"/>
              <w:keepNext/>
              <w:keepLines/>
              <w:rPr>
                <w:b/>
                <w:bCs/>
              </w:rPr>
            </w:pPr>
            <w:r w:rsidRPr="00B3556C">
              <w:rPr>
                <w:b/>
                <w:bCs/>
              </w:rPr>
              <w:t>Biking</w:t>
            </w:r>
          </w:p>
        </w:tc>
        <w:tc>
          <w:tcPr>
            <w:tcW w:w="964" w:type="dxa"/>
            <w:vAlign w:val="center"/>
          </w:tcPr>
          <w:p w14:paraId="34411B8E" w14:textId="77777777" w:rsidR="00D3136A" w:rsidRPr="00B3556C" w:rsidRDefault="00D3136A" w:rsidP="00586691">
            <w:pPr>
              <w:pStyle w:val="Table"/>
              <w:keepNext/>
              <w:keepLines/>
              <w:rPr>
                <w:b/>
                <w:bCs/>
              </w:rPr>
            </w:pPr>
            <w:r w:rsidRPr="00B3556C">
              <w:rPr>
                <w:b/>
                <w:bCs/>
              </w:rPr>
              <w:t>Running</w:t>
            </w:r>
          </w:p>
        </w:tc>
        <w:tc>
          <w:tcPr>
            <w:tcW w:w="737" w:type="dxa"/>
            <w:vAlign w:val="center"/>
          </w:tcPr>
          <w:p w14:paraId="40CAEA48" w14:textId="77777777" w:rsidR="00D3136A" w:rsidRPr="00B3556C" w:rsidRDefault="00D3136A" w:rsidP="00586691">
            <w:pPr>
              <w:pStyle w:val="Table"/>
              <w:keepNext/>
              <w:keepLines/>
              <w:rPr>
                <w:b/>
                <w:bCs/>
              </w:rPr>
            </w:pPr>
            <w:r w:rsidRPr="00B3556C">
              <w:rPr>
                <w:b/>
                <w:bCs/>
              </w:rPr>
              <w:t>Other</w:t>
            </w:r>
          </w:p>
        </w:tc>
        <w:tc>
          <w:tcPr>
            <w:tcW w:w="1247" w:type="dxa"/>
            <w:vAlign w:val="center"/>
          </w:tcPr>
          <w:p w14:paraId="438AA1E0" w14:textId="77777777" w:rsidR="00D3136A" w:rsidRPr="00B3556C" w:rsidRDefault="00D3136A" w:rsidP="00586691">
            <w:pPr>
              <w:pStyle w:val="Table"/>
              <w:keepNext/>
              <w:keepLines/>
              <w:jc w:val="center"/>
              <w:rPr>
                <w:b/>
                <w:bCs/>
              </w:rPr>
            </w:pPr>
            <w:r w:rsidRPr="00B3556C">
              <w:rPr>
                <w:b/>
                <w:bCs/>
              </w:rPr>
              <w:t>Macro Avg</w:t>
            </w:r>
          </w:p>
        </w:tc>
        <w:tc>
          <w:tcPr>
            <w:tcW w:w="1361" w:type="dxa"/>
            <w:vAlign w:val="center"/>
          </w:tcPr>
          <w:p w14:paraId="3870E06C" w14:textId="77777777" w:rsidR="00D3136A" w:rsidRPr="00B3556C" w:rsidRDefault="00D3136A" w:rsidP="00586691">
            <w:pPr>
              <w:pStyle w:val="Table"/>
              <w:keepNext/>
              <w:keepLines/>
              <w:jc w:val="center"/>
              <w:rPr>
                <w:b/>
                <w:bCs/>
              </w:rPr>
            </w:pPr>
            <w:r w:rsidRPr="00B3556C">
              <w:rPr>
                <w:b/>
                <w:bCs/>
              </w:rPr>
              <w:t>Weighted Avg</w:t>
            </w:r>
          </w:p>
        </w:tc>
      </w:tr>
      <w:tr w:rsidR="00D3136A" w14:paraId="2F5FBBE9" w14:textId="77777777" w:rsidTr="00787009">
        <w:trPr>
          <w:trHeight w:val="283"/>
        </w:trPr>
        <w:tc>
          <w:tcPr>
            <w:tcW w:w="1134" w:type="dxa"/>
            <w:vAlign w:val="center"/>
          </w:tcPr>
          <w:p w14:paraId="0959766F" w14:textId="77777777" w:rsidR="00D3136A" w:rsidRPr="00B3556C" w:rsidRDefault="00D3136A" w:rsidP="00586691">
            <w:pPr>
              <w:pStyle w:val="Table"/>
              <w:keepNext/>
              <w:keepLines/>
              <w:rPr>
                <w:b/>
                <w:bCs/>
              </w:rPr>
            </w:pPr>
            <w:r w:rsidRPr="00B3556C">
              <w:rPr>
                <w:b/>
                <w:bCs/>
              </w:rPr>
              <w:t>Precision</w:t>
            </w:r>
          </w:p>
        </w:tc>
        <w:tc>
          <w:tcPr>
            <w:tcW w:w="964" w:type="dxa"/>
            <w:vAlign w:val="center"/>
          </w:tcPr>
          <w:p w14:paraId="48212796" w14:textId="77777777" w:rsidR="00D3136A" w:rsidRDefault="00D3136A" w:rsidP="00586691">
            <w:pPr>
              <w:pStyle w:val="Table"/>
              <w:keepNext/>
              <w:keepLines/>
            </w:pPr>
            <w:r>
              <w:t>0.918</w:t>
            </w:r>
          </w:p>
        </w:tc>
        <w:tc>
          <w:tcPr>
            <w:tcW w:w="964" w:type="dxa"/>
            <w:vAlign w:val="center"/>
          </w:tcPr>
          <w:p w14:paraId="3AF8863A" w14:textId="4FCB0294" w:rsidR="00D3136A" w:rsidRDefault="00D3136A" w:rsidP="00586691">
            <w:pPr>
              <w:pStyle w:val="Table"/>
              <w:keepNext/>
              <w:keepLines/>
            </w:pPr>
            <w:r>
              <w:t>0.</w:t>
            </w:r>
            <w:r w:rsidR="00B305FF">
              <w:t>972</w:t>
            </w:r>
          </w:p>
        </w:tc>
        <w:tc>
          <w:tcPr>
            <w:tcW w:w="737" w:type="dxa"/>
            <w:vAlign w:val="center"/>
          </w:tcPr>
          <w:p w14:paraId="6B4225A7" w14:textId="5F02288F" w:rsidR="00D3136A" w:rsidRDefault="005F6B5F" w:rsidP="00586691">
            <w:pPr>
              <w:pStyle w:val="Table"/>
              <w:keepNext/>
              <w:keepLines/>
            </w:pPr>
            <w:r>
              <w:t>0.986</w:t>
            </w:r>
          </w:p>
        </w:tc>
        <w:tc>
          <w:tcPr>
            <w:tcW w:w="1247" w:type="dxa"/>
            <w:vAlign w:val="center"/>
          </w:tcPr>
          <w:p w14:paraId="63AB558D" w14:textId="1031B96A" w:rsidR="00D3136A" w:rsidRDefault="00D3136A" w:rsidP="00586691">
            <w:pPr>
              <w:pStyle w:val="Table"/>
              <w:keepNext/>
              <w:keepLines/>
              <w:jc w:val="center"/>
            </w:pPr>
            <w:r>
              <w:t>0.9</w:t>
            </w:r>
            <w:r w:rsidR="0072187A">
              <w:t>61</w:t>
            </w:r>
          </w:p>
        </w:tc>
        <w:tc>
          <w:tcPr>
            <w:tcW w:w="1361" w:type="dxa"/>
            <w:vAlign w:val="center"/>
          </w:tcPr>
          <w:p w14:paraId="3EFDF2FD" w14:textId="22484BAE" w:rsidR="00D3136A" w:rsidRDefault="00D3136A" w:rsidP="00586691">
            <w:pPr>
              <w:pStyle w:val="Table"/>
              <w:keepNext/>
              <w:keepLines/>
              <w:jc w:val="center"/>
            </w:pPr>
            <w:r>
              <w:t>0.9</w:t>
            </w:r>
            <w:r w:rsidR="004052AC">
              <w:t>66</w:t>
            </w:r>
          </w:p>
        </w:tc>
      </w:tr>
      <w:tr w:rsidR="00D3136A" w14:paraId="5146A8D3" w14:textId="77777777" w:rsidTr="00787009">
        <w:trPr>
          <w:trHeight w:val="283"/>
        </w:trPr>
        <w:tc>
          <w:tcPr>
            <w:tcW w:w="1134" w:type="dxa"/>
            <w:vAlign w:val="center"/>
          </w:tcPr>
          <w:p w14:paraId="06B8B7FC" w14:textId="77777777" w:rsidR="00D3136A" w:rsidRPr="00B3556C" w:rsidRDefault="00D3136A" w:rsidP="00586691">
            <w:pPr>
              <w:pStyle w:val="Table"/>
              <w:keepNext/>
              <w:keepLines/>
              <w:rPr>
                <w:b/>
                <w:bCs/>
              </w:rPr>
            </w:pPr>
            <w:r w:rsidRPr="00B3556C">
              <w:rPr>
                <w:b/>
                <w:bCs/>
              </w:rPr>
              <w:t>Recall</w:t>
            </w:r>
          </w:p>
        </w:tc>
        <w:tc>
          <w:tcPr>
            <w:tcW w:w="964" w:type="dxa"/>
            <w:vAlign w:val="center"/>
          </w:tcPr>
          <w:p w14:paraId="7776E5F5" w14:textId="3D50629F" w:rsidR="00D3136A" w:rsidRDefault="00D3136A" w:rsidP="00586691">
            <w:pPr>
              <w:pStyle w:val="Table"/>
              <w:keepNext/>
              <w:keepLines/>
            </w:pPr>
            <w:r>
              <w:t>0.9</w:t>
            </w:r>
            <w:r w:rsidR="00914160">
              <w:t>23</w:t>
            </w:r>
          </w:p>
        </w:tc>
        <w:tc>
          <w:tcPr>
            <w:tcW w:w="964" w:type="dxa"/>
            <w:vAlign w:val="center"/>
          </w:tcPr>
          <w:p w14:paraId="2760D6AD" w14:textId="77777777" w:rsidR="00D3136A" w:rsidRDefault="00D3136A" w:rsidP="00586691">
            <w:pPr>
              <w:pStyle w:val="Table"/>
              <w:keepNext/>
              <w:keepLines/>
            </w:pPr>
            <w:r>
              <w:t>0.963</w:t>
            </w:r>
          </w:p>
        </w:tc>
        <w:tc>
          <w:tcPr>
            <w:tcW w:w="737" w:type="dxa"/>
            <w:vAlign w:val="center"/>
          </w:tcPr>
          <w:p w14:paraId="49186943" w14:textId="129ACA5F" w:rsidR="00D3136A" w:rsidRDefault="00D3136A" w:rsidP="00586691">
            <w:pPr>
              <w:pStyle w:val="Table"/>
              <w:keepNext/>
              <w:keepLines/>
            </w:pPr>
            <w:r>
              <w:t>0.</w:t>
            </w:r>
            <w:r w:rsidR="005F6B5F">
              <w:t>960</w:t>
            </w:r>
          </w:p>
        </w:tc>
        <w:tc>
          <w:tcPr>
            <w:tcW w:w="1247" w:type="dxa"/>
            <w:vAlign w:val="center"/>
          </w:tcPr>
          <w:p w14:paraId="488B14F1" w14:textId="37878C5C" w:rsidR="00D3136A" w:rsidRDefault="00D3136A" w:rsidP="00586691">
            <w:pPr>
              <w:pStyle w:val="Table"/>
              <w:keepNext/>
              <w:keepLines/>
              <w:jc w:val="center"/>
            </w:pPr>
            <w:r>
              <w:t>0.9</w:t>
            </w:r>
            <w:r w:rsidR="0072187A">
              <w:t>68</w:t>
            </w:r>
          </w:p>
        </w:tc>
        <w:tc>
          <w:tcPr>
            <w:tcW w:w="1361" w:type="dxa"/>
            <w:vAlign w:val="center"/>
          </w:tcPr>
          <w:p w14:paraId="1AAF4715" w14:textId="5B3D7AEE" w:rsidR="00D3136A" w:rsidRDefault="00D3136A" w:rsidP="00586691">
            <w:pPr>
              <w:pStyle w:val="Table"/>
              <w:keepNext/>
              <w:keepLines/>
              <w:jc w:val="center"/>
            </w:pPr>
            <w:r>
              <w:t>0.9</w:t>
            </w:r>
            <w:r w:rsidR="004052AC">
              <w:t>66</w:t>
            </w:r>
          </w:p>
        </w:tc>
      </w:tr>
      <w:tr w:rsidR="00D3136A" w14:paraId="07485A90" w14:textId="77777777" w:rsidTr="00787009">
        <w:trPr>
          <w:trHeight w:val="283"/>
        </w:trPr>
        <w:tc>
          <w:tcPr>
            <w:tcW w:w="1134" w:type="dxa"/>
            <w:vAlign w:val="center"/>
          </w:tcPr>
          <w:p w14:paraId="1EC78956" w14:textId="77777777" w:rsidR="00D3136A" w:rsidRPr="00B3556C" w:rsidRDefault="00D3136A" w:rsidP="00586691">
            <w:pPr>
              <w:pStyle w:val="Table"/>
              <w:keepNext/>
              <w:keepLines/>
              <w:rPr>
                <w:b/>
                <w:bCs/>
              </w:rPr>
            </w:pPr>
            <w:r w:rsidRPr="00B3556C">
              <w:rPr>
                <w:b/>
                <w:bCs/>
              </w:rPr>
              <w:t>F1-Score</w:t>
            </w:r>
          </w:p>
        </w:tc>
        <w:tc>
          <w:tcPr>
            <w:tcW w:w="964" w:type="dxa"/>
            <w:vAlign w:val="center"/>
          </w:tcPr>
          <w:p w14:paraId="67EC642F" w14:textId="20FD24ED" w:rsidR="00D3136A" w:rsidRDefault="00D3136A" w:rsidP="00586691">
            <w:pPr>
              <w:pStyle w:val="Table"/>
              <w:keepNext/>
              <w:keepLines/>
            </w:pPr>
            <w:r>
              <w:t>0.9</w:t>
            </w:r>
            <w:r w:rsidR="00B305FF">
              <w:t>80</w:t>
            </w:r>
          </w:p>
        </w:tc>
        <w:tc>
          <w:tcPr>
            <w:tcW w:w="964" w:type="dxa"/>
            <w:vAlign w:val="center"/>
          </w:tcPr>
          <w:p w14:paraId="72CC44E6" w14:textId="71D0F609" w:rsidR="00D3136A" w:rsidRDefault="00D3136A" w:rsidP="00586691">
            <w:pPr>
              <w:pStyle w:val="Table"/>
              <w:keepNext/>
              <w:keepLines/>
            </w:pPr>
            <w:r>
              <w:t>0.9</w:t>
            </w:r>
            <w:r w:rsidR="002360ED">
              <w:t>68</w:t>
            </w:r>
          </w:p>
        </w:tc>
        <w:tc>
          <w:tcPr>
            <w:tcW w:w="737" w:type="dxa"/>
            <w:vAlign w:val="center"/>
          </w:tcPr>
          <w:p w14:paraId="217C25FD" w14:textId="01A3606C" w:rsidR="00D3136A" w:rsidRDefault="00D3136A" w:rsidP="00586691">
            <w:pPr>
              <w:pStyle w:val="Table"/>
              <w:keepNext/>
              <w:keepLines/>
            </w:pPr>
            <w:r>
              <w:t>0.9</w:t>
            </w:r>
            <w:r w:rsidR="005F6B5F">
              <w:t>73</w:t>
            </w:r>
          </w:p>
        </w:tc>
        <w:tc>
          <w:tcPr>
            <w:tcW w:w="1247" w:type="dxa"/>
            <w:vAlign w:val="center"/>
          </w:tcPr>
          <w:p w14:paraId="32CA2D42" w14:textId="49B9C89C" w:rsidR="00D3136A" w:rsidRDefault="00D3136A" w:rsidP="00586691">
            <w:pPr>
              <w:pStyle w:val="Table"/>
              <w:keepNext/>
              <w:keepLines/>
              <w:jc w:val="center"/>
            </w:pPr>
            <w:r>
              <w:t>0.9</w:t>
            </w:r>
            <w:r w:rsidR="0072187A">
              <w:t>64</w:t>
            </w:r>
          </w:p>
        </w:tc>
        <w:tc>
          <w:tcPr>
            <w:tcW w:w="1361" w:type="dxa"/>
            <w:vAlign w:val="center"/>
          </w:tcPr>
          <w:p w14:paraId="1137085C" w14:textId="4D8C808B" w:rsidR="00D3136A" w:rsidRDefault="00D3136A" w:rsidP="00586691">
            <w:pPr>
              <w:pStyle w:val="Table"/>
              <w:keepNext/>
              <w:keepLines/>
              <w:jc w:val="center"/>
            </w:pPr>
            <w:r>
              <w:t>0.9</w:t>
            </w:r>
            <w:r w:rsidR="004052AC">
              <w:t>66</w:t>
            </w:r>
          </w:p>
        </w:tc>
      </w:tr>
      <w:tr w:rsidR="00D3136A" w14:paraId="23310E41" w14:textId="77777777" w:rsidTr="00787009">
        <w:trPr>
          <w:trHeight w:val="283"/>
        </w:trPr>
        <w:tc>
          <w:tcPr>
            <w:tcW w:w="1134" w:type="dxa"/>
            <w:tcBorders>
              <w:bottom w:val="single" w:sz="4" w:space="0" w:color="auto"/>
            </w:tcBorders>
            <w:vAlign w:val="center"/>
          </w:tcPr>
          <w:p w14:paraId="7DC6EF12" w14:textId="77777777" w:rsidR="00D3136A" w:rsidRPr="00B3556C" w:rsidRDefault="00D3136A" w:rsidP="00586691">
            <w:pPr>
              <w:pStyle w:val="Table"/>
              <w:keepNext/>
              <w:keepLines/>
              <w:rPr>
                <w:b/>
                <w:bCs/>
              </w:rPr>
            </w:pPr>
            <w:r w:rsidRPr="00B3556C">
              <w:rPr>
                <w:b/>
                <w:bCs/>
              </w:rPr>
              <w:t>Support</w:t>
            </w:r>
          </w:p>
        </w:tc>
        <w:tc>
          <w:tcPr>
            <w:tcW w:w="964" w:type="dxa"/>
            <w:tcBorders>
              <w:bottom w:val="single" w:sz="4" w:space="0" w:color="auto"/>
            </w:tcBorders>
            <w:vAlign w:val="center"/>
          </w:tcPr>
          <w:p w14:paraId="53CE7E8C" w14:textId="77777777" w:rsidR="00D3136A" w:rsidRDefault="00D3136A" w:rsidP="00586691">
            <w:pPr>
              <w:pStyle w:val="Table"/>
              <w:keepNext/>
              <w:keepLines/>
            </w:pPr>
            <w:r>
              <w:t>49</w:t>
            </w:r>
          </w:p>
        </w:tc>
        <w:tc>
          <w:tcPr>
            <w:tcW w:w="964" w:type="dxa"/>
            <w:tcBorders>
              <w:bottom w:val="single" w:sz="4" w:space="0" w:color="auto"/>
            </w:tcBorders>
            <w:vAlign w:val="center"/>
          </w:tcPr>
          <w:p w14:paraId="33D9A830" w14:textId="77777777" w:rsidR="00D3136A" w:rsidRDefault="00D3136A" w:rsidP="00586691">
            <w:pPr>
              <w:pStyle w:val="Table"/>
              <w:keepNext/>
              <w:keepLines/>
            </w:pPr>
            <w:r>
              <w:t>109</w:t>
            </w:r>
          </w:p>
        </w:tc>
        <w:tc>
          <w:tcPr>
            <w:tcW w:w="737" w:type="dxa"/>
            <w:tcBorders>
              <w:bottom w:val="single" w:sz="4" w:space="0" w:color="auto"/>
            </w:tcBorders>
            <w:vAlign w:val="center"/>
          </w:tcPr>
          <w:p w14:paraId="4015FF6C" w14:textId="77777777" w:rsidR="00D3136A" w:rsidRDefault="00D3136A" w:rsidP="00586691">
            <w:pPr>
              <w:pStyle w:val="Table"/>
              <w:keepNext/>
              <w:keepLines/>
            </w:pPr>
            <w:r>
              <w:t>74</w:t>
            </w:r>
          </w:p>
        </w:tc>
        <w:tc>
          <w:tcPr>
            <w:tcW w:w="1247" w:type="dxa"/>
            <w:tcBorders>
              <w:bottom w:val="single" w:sz="4" w:space="0" w:color="auto"/>
            </w:tcBorders>
            <w:vAlign w:val="center"/>
          </w:tcPr>
          <w:p w14:paraId="26F49EBD" w14:textId="77777777" w:rsidR="00D3136A" w:rsidRDefault="00D3136A" w:rsidP="00586691">
            <w:pPr>
              <w:pStyle w:val="Table"/>
              <w:keepNext/>
              <w:keepLines/>
              <w:jc w:val="center"/>
            </w:pPr>
            <w:r>
              <w:t>232</w:t>
            </w:r>
          </w:p>
        </w:tc>
        <w:tc>
          <w:tcPr>
            <w:tcW w:w="1361" w:type="dxa"/>
            <w:tcBorders>
              <w:bottom w:val="single" w:sz="4" w:space="0" w:color="auto"/>
            </w:tcBorders>
            <w:vAlign w:val="center"/>
          </w:tcPr>
          <w:p w14:paraId="117A7D99" w14:textId="77777777" w:rsidR="00D3136A" w:rsidRDefault="00D3136A" w:rsidP="00586691">
            <w:pPr>
              <w:pStyle w:val="Table"/>
              <w:keepNext/>
              <w:keepLines/>
              <w:jc w:val="center"/>
            </w:pPr>
            <w:r>
              <w:t>232</w:t>
            </w:r>
          </w:p>
        </w:tc>
      </w:tr>
      <w:tr w:rsidR="00D3136A" w14:paraId="38FE7568" w14:textId="77777777" w:rsidTr="00787009">
        <w:trPr>
          <w:trHeight w:val="283"/>
        </w:trPr>
        <w:tc>
          <w:tcPr>
            <w:tcW w:w="1134" w:type="dxa"/>
            <w:tcBorders>
              <w:top w:val="single" w:sz="4" w:space="0" w:color="auto"/>
              <w:bottom w:val="single" w:sz="18" w:space="0" w:color="000000"/>
            </w:tcBorders>
            <w:vAlign w:val="center"/>
          </w:tcPr>
          <w:p w14:paraId="2BFCABE1" w14:textId="77777777" w:rsidR="00D3136A" w:rsidRPr="00BC69FD" w:rsidRDefault="00D3136A" w:rsidP="00586691">
            <w:pPr>
              <w:pStyle w:val="Table"/>
              <w:keepNext/>
              <w:keepLines/>
              <w:rPr>
                <w:b/>
                <w:bCs/>
              </w:rPr>
            </w:pPr>
            <w:r w:rsidRPr="00BC69FD">
              <w:rPr>
                <w:b/>
                <w:bCs/>
              </w:rPr>
              <w:t>Accuracy</w:t>
            </w:r>
          </w:p>
        </w:tc>
        <w:tc>
          <w:tcPr>
            <w:tcW w:w="964" w:type="dxa"/>
            <w:tcBorders>
              <w:top w:val="single" w:sz="4" w:space="0" w:color="auto"/>
              <w:bottom w:val="single" w:sz="18" w:space="0" w:color="000000"/>
            </w:tcBorders>
            <w:vAlign w:val="center"/>
          </w:tcPr>
          <w:p w14:paraId="175AAF88" w14:textId="61E94A1F" w:rsidR="00D3136A" w:rsidRPr="00BC69FD" w:rsidRDefault="00D3136A" w:rsidP="00586691">
            <w:pPr>
              <w:pStyle w:val="Table"/>
              <w:keepNext/>
              <w:keepLines/>
              <w:rPr>
                <w:b/>
                <w:bCs/>
              </w:rPr>
            </w:pPr>
            <w:r w:rsidRPr="00BC69FD">
              <w:rPr>
                <w:b/>
                <w:bCs/>
              </w:rPr>
              <w:t>0.</w:t>
            </w:r>
            <w:r>
              <w:rPr>
                <w:b/>
                <w:bCs/>
              </w:rPr>
              <w:t>9</w:t>
            </w:r>
            <w:r w:rsidR="00914160">
              <w:rPr>
                <w:b/>
                <w:bCs/>
              </w:rPr>
              <w:t>66</w:t>
            </w:r>
          </w:p>
        </w:tc>
        <w:tc>
          <w:tcPr>
            <w:tcW w:w="964" w:type="dxa"/>
            <w:tcBorders>
              <w:top w:val="single" w:sz="4" w:space="0" w:color="auto"/>
              <w:bottom w:val="single" w:sz="18" w:space="0" w:color="000000"/>
            </w:tcBorders>
            <w:vAlign w:val="center"/>
          </w:tcPr>
          <w:p w14:paraId="0D0CB140" w14:textId="77777777" w:rsidR="00D3136A" w:rsidRDefault="00D3136A" w:rsidP="00586691">
            <w:pPr>
              <w:pStyle w:val="Table"/>
              <w:keepNext/>
              <w:keepLines/>
            </w:pPr>
          </w:p>
        </w:tc>
        <w:tc>
          <w:tcPr>
            <w:tcW w:w="737" w:type="dxa"/>
            <w:tcBorders>
              <w:top w:val="single" w:sz="4" w:space="0" w:color="auto"/>
              <w:bottom w:val="single" w:sz="18" w:space="0" w:color="000000"/>
            </w:tcBorders>
            <w:vAlign w:val="center"/>
          </w:tcPr>
          <w:p w14:paraId="3AF8AA9C" w14:textId="77777777" w:rsidR="00D3136A" w:rsidRDefault="00D3136A" w:rsidP="00586691">
            <w:pPr>
              <w:pStyle w:val="Table"/>
              <w:keepNext/>
              <w:keepLines/>
            </w:pPr>
          </w:p>
        </w:tc>
        <w:tc>
          <w:tcPr>
            <w:tcW w:w="1247" w:type="dxa"/>
            <w:tcBorders>
              <w:top w:val="single" w:sz="4" w:space="0" w:color="auto"/>
              <w:bottom w:val="single" w:sz="18" w:space="0" w:color="000000"/>
            </w:tcBorders>
            <w:vAlign w:val="center"/>
          </w:tcPr>
          <w:p w14:paraId="70B5EBA6" w14:textId="77777777" w:rsidR="00D3136A" w:rsidRDefault="00D3136A" w:rsidP="00586691">
            <w:pPr>
              <w:pStyle w:val="Table"/>
              <w:keepNext/>
              <w:keepLines/>
              <w:jc w:val="center"/>
            </w:pPr>
          </w:p>
        </w:tc>
        <w:tc>
          <w:tcPr>
            <w:tcW w:w="1361" w:type="dxa"/>
            <w:tcBorders>
              <w:top w:val="single" w:sz="4" w:space="0" w:color="auto"/>
              <w:bottom w:val="single" w:sz="18" w:space="0" w:color="000000"/>
            </w:tcBorders>
            <w:vAlign w:val="center"/>
          </w:tcPr>
          <w:p w14:paraId="0E1E3C5D" w14:textId="77777777" w:rsidR="00D3136A" w:rsidRDefault="00D3136A" w:rsidP="00586691">
            <w:pPr>
              <w:pStyle w:val="Table"/>
              <w:keepNext/>
              <w:keepLines/>
            </w:pPr>
          </w:p>
        </w:tc>
      </w:tr>
    </w:tbl>
    <w:p w14:paraId="14EAE469" w14:textId="0522961C" w:rsidR="00D3136A" w:rsidRDefault="000D7C50" w:rsidP="00D3136A">
      <w:pPr>
        <w:pStyle w:val="Picture"/>
        <w:spacing w:before="0"/>
        <w:jc w:val="both"/>
      </w:pPr>
      <w:r>
        <w:drawing>
          <wp:inline distT="0" distB="0" distL="0" distR="0" wp14:anchorId="1AE56E4A" wp14:editId="6AD45678">
            <wp:extent cx="1595887" cy="1224280"/>
            <wp:effectExtent l="0" t="0" r="4445" b="0"/>
            <wp:docPr id="12993930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93058" name="Picture 1299393058"/>
                    <pic:cNvPicPr/>
                  </pic:nvPicPr>
                  <pic:blipFill rotWithShape="1">
                    <a:blip r:embed="rId48"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27177119" w14:textId="77777777" w:rsidR="00DA4BF9" w:rsidRDefault="00DA4BF9" w:rsidP="00DA4BF9">
      <w:pPr>
        <w:pStyle w:val="Heading3"/>
      </w:pPr>
      <w:bookmarkStart w:id="155" w:name="_Toc134268879"/>
      <w:commentRangeStart w:id="156"/>
      <w:r>
        <w:t>Ensemble Models</w:t>
      </w:r>
      <w:commentRangeEnd w:id="156"/>
      <w:r w:rsidR="00B75480">
        <w:rPr>
          <w:rStyle w:val="CommentReference"/>
          <w:rFonts w:asciiTheme="minorHAnsi" w:eastAsiaTheme="minorEastAsia" w:hAnsiTheme="minorHAnsi" w:cstheme="minorBidi"/>
          <w:b w:val="0"/>
          <w:bCs w:val="0"/>
          <w:i w:val="0"/>
        </w:rPr>
        <w:commentReference w:id="156"/>
      </w:r>
      <w:bookmarkEnd w:id="155"/>
    </w:p>
    <w:p w14:paraId="1BD05447" w14:textId="0657166A" w:rsidR="00817E4A" w:rsidRDefault="00950973" w:rsidP="00817E4A">
      <w:r>
        <w:t xml:space="preserve">For </w:t>
      </w:r>
      <w:r w:rsidR="00763723">
        <w:t>CE</w:t>
      </w:r>
      <w:r>
        <w:t xml:space="preserve"> model selection we implemented </w:t>
      </w:r>
      <w:r w:rsidR="00677AF1">
        <w:t>univariate classification for each</w:t>
      </w:r>
      <w:r w:rsidR="00762F9D">
        <w:t xml:space="preserve"> of</w:t>
      </w:r>
      <w:r w:rsidR="00677AF1">
        <w:t xml:space="preserve"> three features separately</w:t>
      </w:r>
      <w:r w:rsidR="00723F69">
        <w:t xml:space="preserve">. </w:t>
      </w:r>
      <w:r w:rsidR="00CA32C0">
        <w:t>Because</w:t>
      </w:r>
      <w:r w:rsidR="00310D4E">
        <w:t xml:space="preserve"> </w:t>
      </w:r>
      <w:r w:rsidR="00343451">
        <w:t xml:space="preserve">the </w:t>
      </w:r>
      <w:r w:rsidR="000F59C6">
        <w:t xml:space="preserve">built </w:t>
      </w:r>
      <w:r w:rsidR="00525913">
        <w:t>CE</w:t>
      </w:r>
      <w:r w:rsidR="000F59C6">
        <w:t xml:space="preserve"> m</w:t>
      </w:r>
      <w:r w:rsidR="00525913">
        <w:t>odel</w:t>
      </w:r>
      <w:r w:rsidR="000F59C6">
        <w:t xml:space="preserve"> conducts in</w:t>
      </w:r>
      <w:r w:rsidR="003326E9">
        <w:t xml:space="preserve">dependent </w:t>
      </w:r>
      <w:r w:rsidR="009D77A6">
        <w:t xml:space="preserve">feature </w:t>
      </w:r>
      <w:r w:rsidR="003326E9">
        <w:t>classification</w:t>
      </w:r>
      <w:r w:rsidR="00CA32C0">
        <w:t>,</w:t>
      </w:r>
      <w:r w:rsidR="009D77A6">
        <w:t xml:space="preserve"> but ignores </w:t>
      </w:r>
      <w:r w:rsidR="00D62B05">
        <w:t>correlation information between them</w:t>
      </w:r>
      <w:r w:rsidR="00B6465C">
        <w:t>,</w:t>
      </w:r>
      <w:r w:rsidR="003326E9">
        <w:t xml:space="preserve"> the expected classification accuracy </w:t>
      </w:r>
      <w:r w:rsidR="00343451">
        <w:t xml:space="preserve">is apparently lower than </w:t>
      </w:r>
      <w:r w:rsidR="0097386A">
        <w:t>MUSE’s</w:t>
      </w:r>
      <w:r w:rsidR="00F6331C">
        <w:t xml:space="preserve"> one</w:t>
      </w:r>
      <w:r w:rsidR="0097386A">
        <w:t>.</w:t>
      </w:r>
      <w:r w:rsidR="00D62B05">
        <w:t xml:space="preserve"> </w:t>
      </w:r>
      <w:r w:rsidR="00787EBC">
        <w:t xml:space="preserve">Table 4.3B </w:t>
      </w:r>
      <w:r w:rsidR="00C1725D">
        <w:t>shows the results of classification</w:t>
      </w:r>
      <w:r w:rsidR="00743D26">
        <w:t xml:space="preserve"> which was implemented using the same</w:t>
      </w:r>
      <w:r w:rsidR="00606269">
        <w:t xml:space="preserve"> model</w:t>
      </w:r>
      <w:r w:rsidR="00743D26">
        <w:t xml:space="preserve"> setup </w:t>
      </w:r>
      <w:r w:rsidR="00D65F3E">
        <w:t xml:space="preserve">as for </w:t>
      </w:r>
      <w:r w:rsidR="006B043E">
        <w:t xml:space="preserve">univariate </w:t>
      </w:r>
      <w:r w:rsidR="00D65F3E">
        <w:t>TSC</w:t>
      </w:r>
      <w:r w:rsidR="00946A05">
        <w:t xml:space="preserve"> in </w:t>
      </w:r>
      <w:r w:rsidR="006B043E">
        <w:t xml:space="preserve">section </w:t>
      </w:r>
      <w:hyperlink w:anchor="_Univariate_TSC" w:history="1">
        <w:r w:rsidR="006B043E" w:rsidRPr="005E7390">
          <w:rPr>
            <w:rStyle w:val="Hyperlink"/>
          </w:rPr>
          <w:t>4.2</w:t>
        </w:r>
      </w:hyperlink>
      <w:r w:rsidR="00704C0C">
        <w:t xml:space="preserve">, </w:t>
      </w:r>
      <w:r w:rsidR="007A6ED7">
        <w:t>but instead of interlacing</w:t>
      </w:r>
      <w:r w:rsidR="002F2FEF">
        <w:t xml:space="preserve">, </w:t>
      </w:r>
      <w:r w:rsidR="00704C0C">
        <w:t xml:space="preserve">using 69 seconds </w:t>
      </w:r>
      <w:r w:rsidR="005E24BC">
        <w:t>pure feature s</w:t>
      </w:r>
      <w:r w:rsidR="00611FEF">
        <w:t>ignals.</w:t>
      </w:r>
      <w:r w:rsidR="00B5783E">
        <w:t xml:space="preserve"> In practise</w:t>
      </w:r>
      <w:r w:rsidR="009B03DF">
        <w:t>, the multivariate dataset dimension</w:t>
      </w:r>
      <w:r w:rsidR="009754BF">
        <w:t>s</w:t>
      </w:r>
      <w:r w:rsidR="006E3CC7">
        <w:t xml:space="preserve"> </w:t>
      </w:r>
      <w:r w:rsidR="006E3CC7" w:rsidRPr="00385210">
        <w:rPr>
          <w:i/>
          <w:iCs/>
        </w:rPr>
        <w:t>heart rate</w:t>
      </w:r>
      <w:r w:rsidR="006E3CC7">
        <w:t xml:space="preserve">, </w:t>
      </w:r>
      <w:r w:rsidR="006E3CC7" w:rsidRPr="00385210">
        <w:rPr>
          <w:i/>
          <w:iCs/>
        </w:rPr>
        <w:t>speed</w:t>
      </w:r>
      <w:r w:rsidR="006E3CC7">
        <w:t xml:space="preserve">, and </w:t>
      </w:r>
      <w:r w:rsidR="006E3CC7" w:rsidRPr="00385210">
        <w:rPr>
          <w:i/>
          <w:iCs/>
        </w:rPr>
        <w:t>altitude</w:t>
      </w:r>
      <w:r w:rsidR="009B03DF">
        <w:t xml:space="preserve"> w</w:t>
      </w:r>
      <w:r w:rsidR="009754BF">
        <w:t>ere</w:t>
      </w:r>
      <w:r w:rsidR="009B03DF">
        <w:t xml:space="preserve"> given</w:t>
      </w:r>
      <w:r w:rsidR="009754BF">
        <w:t xml:space="preserve"> separately</w:t>
      </w:r>
      <w:r w:rsidR="009B03DF">
        <w:t xml:space="preserve"> </w:t>
      </w:r>
      <w:r w:rsidR="00C34792">
        <w:t xml:space="preserve">as </w:t>
      </w:r>
      <w:r w:rsidR="000103FA">
        <w:t xml:space="preserve">an </w:t>
      </w:r>
      <w:r w:rsidR="00C34792">
        <w:t xml:space="preserve">input for the </w:t>
      </w:r>
      <w:r w:rsidR="006E3CC7">
        <w:t xml:space="preserve">compiled </w:t>
      </w:r>
      <w:r w:rsidR="00C34792">
        <w:t>classification algorithm</w:t>
      </w:r>
      <w:r w:rsidR="00856DB0">
        <w:t xml:space="preserve"> </w:t>
      </w:r>
      <w:hyperlink w:anchor="_[A-3.4A]_Classification_function" w:history="1">
        <w:r w:rsidR="00AB0ABD" w:rsidRPr="009449BC">
          <w:rPr>
            <w:rStyle w:val="Hyperlink"/>
          </w:rPr>
          <w:t>A</w:t>
        </w:r>
        <w:r w:rsidR="009449BC" w:rsidRPr="009449BC">
          <w:rPr>
            <w:rStyle w:val="Hyperlink"/>
          </w:rPr>
          <w:t>-3.</w:t>
        </w:r>
        <w:r w:rsidR="009449BC">
          <w:rPr>
            <w:rStyle w:val="Hyperlink"/>
          </w:rPr>
          <w:t>4</w:t>
        </w:r>
        <w:r w:rsidR="009449BC" w:rsidRPr="009449BC">
          <w:rPr>
            <w:rStyle w:val="Hyperlink"/>
          </w:rPr>
          <w:t>A</w:t>
        </w:r>
      </w:hyperlink>
      <w:r w:rsidR="00A66BD3">
        <w:t>, conducting</w:t>
      </w:r>
      <w:r w:rsidR="006E3CC7">
        <w:t xml:space="preserve"> total of</w:t>
      </w:r>
      <w:r w:rsidR="00A66BD3">
        <w:t xml:space="preserve"> </w:t>
      </w:r>
      <w:r w:rsidR="00007211">
        <w:t>three function calls.</w:t>
      </w:r>
    </w:p>
    <w:p w14:paraId="790852BE" w14:textId="4F5B4446" w:rsidR="0020693F" w:rsidRDefault="0020693F">
      <w:pPr>
        <w:spacing w:line="480" w:lineRule="auto"/>
        <w:jc w:val="left"/>
      </w:pPr>
      <w:r>
        <w:br w:type="page"/>
      </w:r>
    </w:p>
    <w:p w14:paraId="56D11E93" w14:textId="040A11FC" w:rsidR="00DF04EB" w:rsidRPr="00DF04EB" w:rsidRDefault="00DF04EB" w:rsidP="00D70D27">
      <w:pPr>
        <w:pStyle w:val="Tableheader"/>
      </w:pPr>
      <w:r>
        <w:lastRenderedPageBreak/>
        <w:t xml:space="preserve">Table </w:t>
      </w:r>
      <w:r w:rsidR="00D70D27">
        <w:t xml:space="preserve">4.3B: Classification results for </w:t>
      </w:r>
      <w:r w:rsidR="00E36BFC">
        <w:t>each feature distinctively</w:t>
      </w:r>
      <w:r w:rsidR="00D70D27">
        <w:t>.</w:t>
      </w:r>
    </w:p>
    <w:tbl>
      <w:tblPr>
        <w:tblStyle w:val="APAReport"/>
        <w:tblW w:w="9298" w:type="dxa"/>
        <w:tblLook w:val="04A0" w:firstRow="1" w:lastRow="0" w:firstColumn="1" w:lastColumn="0" w:noHBand="0" w:noVBand="1"/>
      </w:tblPr>
      <w:tblGrid>
        <w:gridCol w:w="1354"/>
        <w:gridCol w:w="1134"/>
        <w:gridCol w:w="1134"/>
        <w:gridCol w:w="1134"/>
        <w:gridCol w:w="1134"/>
        <w:gridCol w:w="1134"/>
        <w:gridCol w:w="1134"/>
        <w:gridCol w:w="1134"/>
        <w:gridCol w:w="6"/>
      </w:tblGrid>
      <w:tr w:rsidR="009F6ADF" w:rsidRPr="002B6B0E" w14:paraId="111B28A9" w14:textId="77777777" w:rsidTr="00893BED">
        <w:trPr>
          <w:gridAfter w:val="1"/>
          <w:cnfStyle w:val="100000000000" w:firstRow="1" w:lastRow="0" w:firstColumn="0" w:lastColumn="0" w:oddVBand="0" w:evenVBand="0" w:oddHBand="0" w:evenHBand="0" w:firstRowFirstColumn="0" w:firstRowLastColumn="0" w:lastRowFirstColumn="0" w:lastRowLastColumn="0"/>
          <w:wAfter w:w="6" w:type="dxa"/>
          <w:trHeight w:val="340"/>
        </w:trPr>
        <w:tc>
          <w:tcPr>
            <w:tcW w:w="1354" w:type="dxa"/>
            <w:vAlign w:val="center"/>
          </w:tcPr>
          <w:p w14:paraId="7058DD23" w14:textId="3E0ED58A" w:rsidR="009F6ADF" w:rsidRPr="002B6B0E" w:rsidRDefault="009F6ADF" w:rsidP="00787009">
            <w:pPr>
              <w:pStyle w:val="Table"/>
              <w:rPr>
                <w:b/>
                <w:bCs/>
              </w:rPr>
            </w:pPr>
          </w:p>
        </w:tc>
        <w:tc>
          <w:tcPr>
            <w:tcW w:w="2268" w:type="dxa"/>
            <w:gridSpan w:val="2"/>
            <w:shd w:val="clear" w:color="auto" w:fill="F2F2F2" w:themeFill="background1" w:themeFillShade="F2"/>
            <w:vAlign w:val="center"/>
          </w:tcPr>
          <w:p w14:paraId="0070E09C" w14:textId="5809785C" w:rsidR="009F6ADF" w:rsidRDefault="009F6ADF" w:rsidP="000A1EC4">
            <w:pPr>
              <w:pStyle w:val="Table"/>
              <w:jc w:val="center"/>
              <w:rPr>
                <w:b/>
                <w:bCs/>
              </w:rPr>
            </w:pPr>
            <w:r>
              <w:rPr>
                <w:b/>
                <w:bCs/>
              </w:rPr>
              <w:t>HearRate</w:t>
            </w:r>
          </w:p>
        </w:tc>
        <w:tc>
          <w:tcPr>
            <w:tcW w:w="2268" w:type="dxa"/>
            <w:gridSpan w:val="2"/>
            <w:shd w:val="clear" w:color="auto" w:fill="FFFFFF" w:themeFill="background1"/>
            <w:vAlign w:val="center"/>
          </w:tcPr>
          <w:p w14:paraId="663AB579" w14:textId="6B804913" w:rsidR="009F6ADF" w:rsidRDefault="009F6ADF" w:rsidP="000A1EC4">
            <w:pPr>
              <w:pStyle w:val="Table"/>
              <w:jc w:val="center"/>
              <w:rPr>
                <w:b/>
                <w:bCs/>
              </w:rPr>
            </w:pPr>
            <w:r>
              <w:rPr>
                <w:b/>
                <w:bCs/>
              </w:rPr>
              <w:t>Speed</w:t>
            </w:r>
          </w:p>
        </w:tc>
        <w:tc>
          <w:tcPr>
            <w:tcW w:w="2268" w:type="dxa"/>
            <w:gridSpan w:val="2"/>
            <w:shd w:val="clear" w:color="auto" w:fill="F2F2F2" w:themeFill="background1" w:themeFillShade="F2"/>
            <w:vAlign w:val="center"/>
          </w:tcPr>
          <w:p w14:paraId="47FD5E01" w14:textId="138AD73C" w:rsidR="009F6ADF" w:rsidRDefault="009F6ADF" w:rsidP="00787009">
            <w:pPr>
              <w:pStyle w:val="Table"/>
              <w:jc w:val="center"/>
              <w:rPr>
                <w:b/>
                <w:bCs/>
              </w:rPr>
            </w:pPr>
            <w:r>
              <w:rPr>
                <w:b/>
                <w:bCs/>
              </w:rPr>
              <w:t>Altitude</w:t>
            </w:r>
          </w:p>
        </w:tc>
        <w:tc>
          <w:tcPr>
            <w:tcW w:w="1134" w:type="dxa"/>
            <w:shd w:val="clear" w:color="auto" w:fill="FFFFFF" w:themeFill="background1"/>
            <w:vAlign w:val="center"/>
          </w:tcPr>
          <w:p w14:paraId="0039ACEE" w14:textId="3DD4DEC8" w:rsidR="009F6ADF" w:rsidRPr="002B6B0E" w:rsidRDefault="009F6ADF" w:rsidP="00787009">
            <w:pPr>
              <w:pStyle w:val="Table"/>
              <w:jc w:val="center"/>
              <w:rPr>
                <w:b/>
                <w:bCs/>
              </w:rPr>
            </w:pPr>
          </w:p>
        </w:tc>
      </w:tr>
      <w:tr w:rsidR="0051002D" w:rsidRPr="002B6B0E" w14:paraId="38E5EE38" w14:textId="77777777" w:rsidTr="00893BED">
        <w:trPr>
          <w:gridAfter w:val="1"/>
          <w:wAfter w:w="6" w:type="dxa"/>
          <w:trHeight w:val="340"/>
        </w:trPr>
        <w:tc>
          <w:tcPr>
            <w:tcW w:w="1354" w:type="dxa"/>
            <w:tcBorders>
              <w:top w:val="single" w:sz="12" w:space="0" w:color="auto"/>
              <w:bottom w:val="single" w:sz="4" w:space="0" w:color="auto"/>
            </w:tcBorders>
            <w:vAlign w:val="center"/>
          </w:tcPr>
          <w:p w14:paraId="2FE8DDE8" w14:textId="768CF924" w:rsidR="009F6ADF" w:rsidRPr="002B6B0E" w:rsidRDefault="00141BAC" w:rsidP="00CC2A7E">
            <w:pPr>
              <w:pStyle w:val="Table"/>
              <w:rPr>
                <w:b/>
                <w:bCs/>
              </w:rPr>
            </w:pPr>
            <w:r>
              <w:rPr>
                <w:b/>
                <w:bCs/>
              </w:rPr>
              <w:t>Classifier</w:t>
            </w:r>
          </w:p>
        </w:tc>
        <w:tc>
          <w:tcPr>
            <w:tcW w:w="1134" w:type="dxa"/>
            <w:tcBorders>
              <w:top w:val="single" w:sz="12" w:space="0" w:color="auto"/>
              <w:bottom w:val="single" w:sz="4" w:space="0" w:color="auto"/>
            </w:tcBorders>
            <w:shd w:val="clear" w:color="auto" w:fill="F2F2F2" w:themeFill="background1" w:themeFillShade="F2"/>
            <w:vAlign w:val="center"/>
          </w:tcPr>
          <w:p w14:paraId="1395DFB5" w14:textId="2ABA4A08" w:rsidR="009F6ADF" w:rsidRDefault="00AB60F8" w:rsidP="00E544F7">
            <w:pPr>
              <w:pStyle w:val="Table"/>
              <w:jc w:val="center"/>
              <w:rPr>
                <w:b/>
                <w:bCs/>
              </w:rPr>
            </w:pPr>
            <w:r>
              <w:rPr>
                <w:b/>
                <w:bCs/>
              </w:rPr>
              <w:t>a</w:t>
            </w:r>
            <w:r w:rsidR="009F6ADF">
              <w:rPr>
                <w:b/>
                <w:bCs/>
              </w:rPr>
              <w:t>ccuracy</w:t>
            </w:r>
          </w:p>
        </w:tc>
        <w:tc>
          <w:tcPr>
            <w:tcW w:w="1134" w:type="dxa"/>
            <w:tcBorders>
              <w:top w:val="single" w:sz="12" w:space="0" w:color="auto"/>
              <w:bottom w:val="single" w:sz="4" w:space="0" w:color="auto"/>
            </w:tcBorders>
            <w:shd w:val="clear" w:color="auto" w:fill="F2F2F2" w:themeFill="background1" w:themeFillShade="F2"/>
            <w:vAlign w:val="center"/>
          </w:tcPr>
          <w:p w14:paraId="450D4825" w14:textId="35292D74" w:rsidR="009F6ADF" w:rsidRDefault="00AB60F8" w:rsidP="00E544F7">
            <w:pPr>
              <w:pStyle w:val="Table"/>
              <w:jc w:val="center"/>
              <w:rPr>
                <w:b/>
                <w:bCs/>
              </w:rPr>
            </w:pPr>
            <w:r>
              <w:rPr>
                <w:b/>
                <w:bCs/>
              </w:rPr>
              <w:t>roc-auc</w:t>
            </w:r>
          </w:p>
        </w:tc>
        <w:tc>
          <w:tcPr>
            <w:tcW w:w="1134" w:type="dxa"/>
            <w:tcBorders>
              <w:top w:val="single" w:sz="12" w:space="0" w:color="auto"/>
              <w:bottom w:val="single" w:sz="4" w:space="0" w:color="auto"/>
            </w:tcBorders>
            <w:shd w:val="clear" w:color="auto" w:fill="FFFFFF" w:themeFill="background1"/>
            <w:vAlign w:val="center"/>
          </w:tcPr>
          <w:p w14:paraId="77B3CEBC" w14:textId="4B547C36" w:rsidR="009F6ADF" w:rsidRDefault="00AB60F8" w:rsidP="00E544F7">
            <w:pPr>
              <w:pStyle w:val="Table"/>
              <w:jc w:val="center"/>
              <w:rPr>
                <w:b/>
                <w:bCs/>
              </w:rPr>
            </w:pPr>
            <w:r>
              <w:rPr>
                <w:b/>
                <w:bCs/>
              </w:rPr>
              <w:t>accuracy</w:t>
            </w:r>
          </w:p>
        </w:tc>
        <w:tc>
          <w:tcPr>
            <w:tcW w:w="1134" w:type="dxa"/>
            <w:tcBorders>
              <w:top w:val="single" w:sz="12" w:space="0" w:color="auto"/>
              <w:bottom w:val="single" w:sz="4" w:space="0" w:color="auto"/>
            </w:tcBorders>
            <w:shd w:val="clear" w:color="auto" w:fill="FFFFFF" w:themeFill="background1"/>
            <w:vAlign w:val="center"/>
          </w:tcPr>
          <w:p w14:paraId="1A30CDD6" w14:textId="172D59FF" w:rsidR="009F6ADF" w:rsidRDefault="00AB60F8" w:rsidP="00E544F7">
            <w:pPr>
              <w:pStyle w:val="Table"/>
              <w:jc w:val="center"/>
              <w:rPr>
                <w:b/>
                <w:bCs/>
              </w:rPr>
            </w:pPr>
            <w:r>
              <w:rPr>
                <w:b/>
                <w:bCs/>
              </w:rPr>
              <w:t>roc-auc</w:t>
            </w:r>
          </w:p>
        </w:tc>
        <w:tc>
          <w:tcPr>
            <w:tcW w:w="1134" w:type="dxa"/>
            <w:tcBorders>
              <w:top w:val="single" w:sz="12" w:space="0" w:color="auto"/>
              <w:bottom w:val="single" w:sz="4" w:space="0" w:color="auto"/>
            </w:tcBorders>
            <w:shd w:val="clear" w:color="auto" w:fill="F2F2F2" w:themeFill="background1" w:themeFillShade="F2"/>
            <w:vAlign w:val="center"/>
          </w:tcPr>
          <w:p w14:paraId="480EF40A" w14:textId="1EAFB3FB" w:rsidR="009F6ADF" w:rsidRDefault="00AB60F8" w:rsidP="00E544F7">
            <w:pPr>
              <w:pStyle w:val="Table"/>
              <w:jc w:val="center"/>
              <w:rPr>
                <w:b/>
                <w:bCs/>
              </w:rPr>
            </w:pPr>
            <w:r>
              <w:rPr>
                <w:b/>
                <w:bCs/>
              </w:rPr>
              <w:t>accuracy</w:t>
            </w:r>
          </w:p>
        </w:tc>
        <w:tc>
          <w:tcPr>
            <w:tcW w:w="1134" w:type="dxa"/>
            <w:tcBorders>
              <w:top w:val="single" w:sz="12" w:space="0" w:color="auto"/>
              <w:bottom w:val="single" w:sz="4" w:space="0" w:color="auto"/>
            </w:tcBorders>
            <w:shd w:val="clear" w:color="auto" w:fill="F2F2F2" w:themeFill="background1" w:themeFillShade="F2"/>
            <w:vAlign w:val="center"/>
          </w:tcPr>
          <w:p w14:paraId="4BE39DDC" w14:textId="7A18C9A0" w:rsidR="009F6ADF" w:rsidRDefault="00AB60F8" w:rsidP="00E544F7">
            <w:pPr>
              <w:pStyle w:val="Table"/>
              <w:jc w:val="center"/>
              <w:rPr>
                <w:b/>
                <w:bCs/>
              </w:rPr>
            </w:pPr>
            <w:r>
              <w:rPr>
                <w:b/>
                <w:bCs/>
              </w:rPr>
              <w:t>roc</w:t>
            </w:r>
            <w:r w:rsidR="00A51211">
              <w:rPr>
                <w:b/>
                <w:bCs/>
              </w:rPr>
              <w:t>-auc</w:t>
            </w:r>
          </w:p>
        </w:tc>
        <w:tc>
          <w:tcPr>
            <w:tcW w:w="1134" w:type="dxa"/>
            <w:tcBorders>
              <w:top w:val="single" w:sz="12" w:space="0" w:color="auto"/>
              <w:bottom w:val="single" w:sz="4" w:space="0" w:color="auto"/>
            </w:tcBorders>
            <w:shd w:val="clear" w:color="auto" w:fill="FFFFFF" w:themeFill="background1"/>
            <w:vAlign w:val="center"/>
          </w:tcPr>
          <w:p w14:paraId="00B4F349" w14:textId="5667C7AC" w:rsidR="009F6ADF" w:rsidRDefault="0046129E" w:rsidP="00CC2A7E">
            <w:pPr>
              <w:pStyle w:val="Table"/>
              <w:rPr>
                <w:b/>
                <w:bCs/>
              </w:rPr>
            </w:pPr>
            <w:r>
              <w:rPr>
                <w:b/>
                <w:bCs/>
              </w:rPr>
              <w:t>Train</w:t>
            </w:r>
            <w:r w:rsidR="00E5643C">
              <w:rPr>
                <w:b/>
                <w:bCs/>
              </w:rPr>
              <w:t>/Test</w:t>
            </w:r>
            <w:r>
              <w:rPr>
                <w:b/>
                <w:bCs/>
              </w:rPr>
              <w:t xml:space="preserve"> time</w:t>
            </w:r>
            <w:r w:rsidR="00E5643C">
              <w:rPr>
                <w:b/>
                <w:bCs/>
              </w:rPr>
              <w:t xml:space="preserve"> </w:t>
            </w:r>
            <w:r w:rsidR="00C864E1">
              <w:rPr>
                <w:b/>
                <w:bCs/>
              </w:rPr>
              <w:t xml:space="preserve">~ </w:t>
            </w:r>
            <w:r w:rsidR="00E5643C">
              <w:rPr>
                <w:b/>
                <w:bCs/>
              </w:rPr>
              <w:t>(s)</w:t>
            </w:r>
            <w:r w:rsidR="00C864E1">
              <w:rPr>
                <w:b/>
                <w:bCs/>
              </w:rPr>
              <w:t xml:space="preserve"> </w:t>
            </w:r>
          </w:p>
        </w:tc>
      </w:tr>
      <w:tr w:rsidR="0051002D" w14:paraId="67CD6AA5" w14:textId="77777777" w:rsidTr="00893BED">
        <w:trPr>
          <w:gridAfter w:val="1"/>
          <w:wAfter w:w="6" w:type="dxa"/>
          <w:trHeight w:val="283"/>
        </w:trPr>
        <w:tc>
          <w:tcPr>
            <w:tcW w:w="1354" w:type="dxa"/>
            <w:tcBorders>
              <w:top w:val="single" w:sz="4" w:space="0" w:color="auto"/>
            </w:tcBorders>
            <w:vAlign w:val="center"/>
          </w:tcPr>
          <w:p w14:paraId="59F395EA" w14:textId="596899FF" w:rsidR="009F6ADF" w:rsidRPr="006C706E" w:rsidRDefault="009F6ADF" w:rsidP="00787009">
            <w:pPr>
              <w:pStyle w:val="Table"/>
              <w:rPr>
                <w:b/>
                <w:bCs/>
              </w:rPr>
            </w:pPr>
            <w:r>
              <w:rPr>
                <w:b/>
                <w:bCs/>
              </w:rPr>
              <w:t>STSF</w:t>
            </w:r>
          </w:p>
        </w:tc>
        <w:tc>
          <w:tcPr>
            <w:tcW w:w="1134" w:type="dxa"/>
            <w:tcBorders>
              <w:top w:val="single" w:sz="4" w:space="0" w:color="auto"/>
            </w:tcBorders>
            <w:shd w:val="clear" w:color="auto" w:fill="F2F2F2" w:themeFill="background1" w:themeFillShade="F2"/>
            <w:vAlign w:val="center"/>
          </w:tcPr>
          <w:p w14:paraId="3119A050" w14:textId="0525F9EB" w:rsidR="009F6ADF" w:rsidRPr="00D75BBC" w:rsidRDefault="009F6ADF" w:rsidP="00E544F7">
            <w:pPr>
              <w:pStyle w:val="Table"/>
              <w:jc w:val="center"/>
            </w:pPr>
            <w:r>
              <w:t>0.582</w:t>
            </w:r>
          </w:p>
        </w:tc>
        <w:tc>
          <w:tcPr>
            <w:tcW w:w="1134" w:type="dxa"/>
            <w:tcBorders>
              <w:top w:val="single" w:sz="4" w:space="0" w:color="auto"/>
            </w:tcBorders>
            <w:shd w:val="clear" w:color="auto" w:fill="F2F2F2" w:themeFill="background1" w:themeFillShade="F2"/>
            <w:vAlign w:val="center"/>
          </w:tcPr>
          <w:p w14:paraId="73E420CE" w14:textId="08138741" w:rsidR="009F6ADF" w:rsidRPr="003C3A71" w:rsidRDefault="003C3A71" w:rsidP="00E544F7">
            <w:pPr>
              <w:pStyle w:val="Table"/>
              <w:jc w:val="center"/>
            </w:pPr>
            <w:r w:rsidRPr="003C3A71">
              <w:t>0.736</w:t>
            </w:r>
          </w:p>
        </w:tc>
        <w:tc>
          <w:tcPr>
            <w:tcW w:w="1134" w:type="dxa"/>
            <w:tcBorders>
              <w:top w:val="single" w:sz="4" w:space="0" w:color="auto"/>
            </w:tcBorders>
            <w:shd w:val="clear" w:color="auto" w:fill="FFFFFF" w:themeFill="background1"/>
            <w:vAlign w:val="center"/>
          </w:tcPr>
          <w:p w14:paraId="0F8003CB" w14:textId="746BA95C" w:rsidR="009F6ADF" w:rsidRPr="0004600F" w:rsidRDefault="00CC4096" w:rsidP="00E544F7">
            <w:pPr>
              <w:pStyle w:val="Table"/>
              <w:jc w:val="center"/>
            </w:pPr>
            <w:r w:rsidRPr="0004600F">
              <w:t>0.922</w:t>
            </w:r>
          </w:p>
        </w:tc>
        <w:tc>
          <w:tcPr>
            <w:tcW w:w="1134" w:type="dxa"/>
            <w:tcBorders>
              <w:top w:val="single" w:sz="4" w:space="0" w:color="auto"/>
            </w:tcBorders>
            <w:shd w:val="clear" w:color="auto" w:fill="FFFFFF" w:themeFill="background1"/>
            <w:vAlign w:val="center"/>
          </w:tcPr>
          <w:p w14:paraId="32B4B2BB" w14:textId="6180D472" w:rsidR="009F6ADF" w:rsidRPr="0004600F" w:rsidRDefault="00CC4096" w:rsidP="0051002D">
            <w:pPr>
              <w:pStyle w:val="Table"/>
              <w:jc w:val="center"/>
            </w:pPr>
            <w:r w:rsidRPr="0004600F">
              <w:t>0.986</w:t>
            </w:r>
          </w:p>
        </w:tc>
        <w:tc>
          <w:tcPr>
            <w:tcW w:w="1134" w:type="dxa"/>
            <w:tcBorders>
              <w:top w:val="single" w:sz="4" w:space="0" w:color="auto"/>
            </w:tcBorders>
            <w:shd w:val="clear" w:color="auto" w:fill="F2F2F2" w:themeFill="background1" w:themeFillShade="F2"/>
            <w:vAlign w:val="center"/>
          </w:tcPr>
          <w:p w14:paraId="683D6315" w14:textId="32214464" w:rsidR="009F6ADF" w:rsidRPr="005D5202" w:rsidRDefault="005D5202" w:rsidP="0051002D">
            <w:pPr>
              <w:pStyle w:val="Table"/>
              <w:jc w:val="center"/>
            </w:pPr>
            <w:r>
              <w:t>0.750</w:t>
            </w:r>
          </w:p>
        </w:tc>
        <w:tc>
          <w:tcPr>
            <w:tcW w:w="1134" w:type="dxa"/>
            <w:tcBorders>
              <w:top w:val="single" w:sz="4" w:space="0" w:color="auto"/>
            </w:tcBorders>
            <w:shd w:val="clear" w:color="auto" w:fill="F2F2F2" w:themeFill="background1" w:themeFillShade="F2"/>
            <w:vAlign w:val="center"/>
          </w:tcPr>
          <w:p w14:paraId="6FB9EA2E" w14:textId="0412A6EE" w:rsidR="009F6ADF" w:rsidRPr="005D5202" w:rsidRDefault="00D970C8" w:rsidP="00E544F7">
            <w:pPr>
              <w:pStyle w:val="Table"/>
              <w:jc w:val="center"/>
            </w:pPr>
            <w:r>
              <w:t>0.913</w:t>
            </w:r>
          </w:p>
        </w:tc>
        <w:tc>
          <w:tcPr>
            <w:tcW w:w="1134" w:type="dxa"/>
            <w:tcBorders>
              <w:top w:val="single" w:sz="4" w:space="0" w:color="auto"/>
            </w:tcBorders>
            <w:shd w:val="clear" w:color="auto" w:fill="FFFFFF" w:themeFill="background1"/>
            <w:vAlign w:val="center"/>
          </w:tcPr>
          <w:p w14:paraId="3F27F88D" w14:textId="413462A7" w:rsidR="009F6ADF" w:rsidRPr="0018744C" w:rsidRDefault="00C864E1" w:rsidP="00787009">
            <w:pPr>
              <w:pStyle w:val="Table"/>
              <w:jc w:val="center"/>
              <w:rPr>
                <w:b/>
                <w:bCs/>
              </w:rPr>
            </w:pPr>
            <w:r>
              <w:rPr>
                <w:b/>
                <w:bCs/>
              </w:rPr>
              <w:t>60</w:t>
            </w:r>
            <w:r w:rsidR="00893BED">
              <w:rPr>
                <w:b/>
                <w:bCs/>
              </w:rPr>
              <w:t xml:space="preserve"> </w:t>
            </w:r>
            <w:r>
              <w:rPr>
                <w:b/>
                <w:bCs/>
              </w:rPr>
              <w:t>/</w:t>
            </w:r>
            <w:r w:rsidR="00893BED">
              <w:rPr>
                <w:b/>
                <w:bCs/>
              </w:rPr>
              <w:t xml:space="preserve"> </w:t>
            </w:r>
            <w:r>
              <w:rPr>
                <w:b/>
                <w:bCs/>
              </w:rPr>
              <w:t>3</w:t>
            </w:r>
          </w:p>
        </w:tc>
      </w:tr>
      <w:tr w:rsidR="0051002D" w14:paraId="3DD38EEC" w14:textId="77777777" w:rsidTr="00893BED">
        <w:trPr>
          <w:gridAfter w:val="1"/>
          <w:wAfter w:w="6" w:type="dxa"/>
          <w:trHeight w:val="283"/>
        </w:trPr>
        <w:tc>
          <w:tcPr>
            <w:tcW w:w="1354" w:type="dxa"/>
            <w:vAlign w:val="center"/>
          </w:tcPr>
          <w:p w14:paraId="4E813447" w14:textId="7977EEE5" w:rsidR="009F6ADF" w:rsidRPr="006C706E" w:rsidRDefault="009F6ADF" w:rsidP="00787009">
            <w:pPr>
              <w:pStyle w:val="Table"/>
              <w:rPr>
                <w:b/>
                <w:bCs/>
              </w:rPr>
            </w:pPr>
            <w:r>
              <w:rPr>
                <w:b/>
                <w:bCs/>
              </w:rPr>
              <w:t>RIC</w:t>
            </w:r>
          </w:p>
        </w:tc>
        <w:tc>
          <w:tcPr>
            <w:tcW w:w="1134" w:type="dxa"/>
            <w:shd w:val="clear" w:color="auto" w:fill="F2F2F2" w:themeFill="background1" w:themeFillShade="F2"/>
            <w:vAlign w:val="center"/>
          </w:tcPr>
          <w:p w14:paraId="0E30F62A" w14:textId="192E4990" w:rsidR="009F6ADF" w:rsidRPr="00D75BBC" w:rsidRDefault="009F6ADF" w:rsidP="00E544F7">
            <w:pPr>
              <w:pStyle w:val="Table"/>
              <w:jc w:val="center"/>
            </w:pPr>
            <w:r>
              <w:t>0.582</w:t>
            </w:r>
          </w:p>
        </w:tc>
        <w:tc>
          <w:tcPr>
            <w:tcW w:w="1134" w:type="dxa"/>
            <w:shd w:val="clear" w:color="auto" w:fill="F2F2F2" w:themeFill="background1" w:themeFillShade="F2"/>
            <w:vAlign w:val="center"/>
          </w:tcPr>
          <w:p w14:paraId="4B432147" w14:textId="7F36AEA9" w:rsidR="009F6ADF" w:rsidRPr="003507BD" w:rsidRDefault="008F7AD1" w:rsidP="00E544F7">
            <w:pPr>
              <w:pStyle w:val="Table"/>
              <w:jc w:val="center"/>
              <w:rPr>
                <w:b/>
                <w:bCs/>
              </w:rPr>
            </w:pPr>
            <w:r w:rsidRPr="003507BD">
              <w:rPr>
                <w:b/>
                <w:bCs/>
              </w:rPr>
              <w:t>0.743</w:t>
            </w:r>
          </w:p>
        </w:tc>
        <w:tc>
          <w:tcPr>
            <w:tcW w:w="1134" w:type="dxa"/>
            <w:shd w:val="clear" w:color="auto" w:fill="FFFFFF" w:themeFill="background1"/>
            <w:vAlign w:val="center"/>
          </w:tcPr>
          <w:p w14:paraId="3628BE2C" w14:textId="189F649C" w:rsidR="009F6ADF" w:rsidRPr="003507BD" w:rsidRDefault="00CC4096" w:rsidP="00E544F7">
            <w:pPr>
              <w:pStyle w:val="Table"/>
              <w:jc w:val="center"/>
              <w:rPr>
                <w:b/>
                <w:bCs/>
              </w:rPr>
            </w:pPr>
            <w:r w:rsidRPr="003507BD">
              <w:rPr>
                <w:b/>
                <w:bCs/>
              </w:rPr>
              <w:t>0.940</w:t>
            </w:r>
          </w:p>
        </w:tc>
        <w:tc>
          <w:tcPr>
            <w:tcW w:w="1134" w:type="dxa"/>
            <w:shd w:val="clear" w:color="auto" w:fill="FFFFFF" w:themeFill="background1"/>
            <w:vAlign w:val="center"/>
          </w:tcPr>
          <w:p w14:paraId="37CE49DA" w14:textId="3A7C9B13" w:rsidR="009F6ADF" w:rsidRPr="00C8437C" w:rsidRDefault="005D5294" w:rsidP="0051002D">
            <w:pPr>
              <w:pStyle w:val="Table"/>
              <w:jc w:val="center"/>
              <w:rPr>
                <w:b/>
                <w:bCs/>
              </w:rPr>
            </w:pPr>
            <w:r w:rsidRPr="00C8437C">
              <w:rPr>
                <w:b/>
                <w:bCs/>
              </w:rPr>
              <w:t>0.990</w:t>
            </w:r>
          </w:p>
        </w:tc>
        <w:tc>
          <w:tcPr>
            <w:tcW w:w="1134" w:type="dxa"/>
            <w:shd w:val="clear" w:color="auto" w:fill="F2F2F2" w:themeFill="background1" w:themeFillShade="F2"/>
            <w:vAlign w:val="center"/>
          </w:tcPr>
          <w:p w14:paraId="09FF4F4E" w14:textId="439940E8" w:rsidR="009F6ADF" w:rsidRPr="00734E62" w:rsidRDefault="00F859C8" w:rsidP="0051002D">
            <w:pPr>
              <w:pStyle w:val="Table"/>
              <w:jc w:val="center"/>
              <w:rPr>
                <w:b/>
                <w:bCs/>
              </w:rPr>
            </w:pPr>
            <w:r w:rsidRPr="00734E62">
              <w:rPr>
                <w:b/>
                <w:bCs/>
              </w:rPr>
              <w:t>0.</w:t>
            </w:r>
            <w:r w:rsidR="005D5202" w:rsidRPr="00734E62">
              <w:rPr>
                <w:b/>
                <w:bCs/>
              </w:rPr>
              <w:t>793</w:t>
            </w:r>
          </w:p>
        </w:tc>
        <w:tc>
          <w:tcPr>
            <w:tcW w:w="1134" w:type="dxa"/>
            <w:shd w:val="clear" w:color="auto" w:fill="F2F2F2" w:themeFill="background1" w:themeFillShade="F2"/>
            <w:vAlign w:val="center"/>
          </w:tcPr>
          <w:p w14:paraId="50C2F9A5" w14:textId="019F7E3C" w:rsidR="009F6ADF" w:rsidRPr="00734E62" w:rsidRDefault="00D970C8" w:rsidP="00E544F7">
            <w:pPr>
              <w:pStyle w:val="Table"/>
              <w:jc w:val="center"/>
              <w:rPr>
                <w:b/>
                <w:bCs/>
              </w:rPr>
            </w:pPr>
            <w:r w:rsidRPr="00734E62">
              <w:rPr>
                <w:b/>
                <w:bCs/>
              </w:rPr>
              <w:t>0.919</w:t>
            </w:r>
          </w:p>
        </w:tc>
        <w:tc>
          <w:tcPr>
            <w:tcW w:w="1134" w:type="dxa"/>
            <w:shd w:val="clear" w:color="auto" w:fill="FFFFFF" w:themeFill="background1"/>
            <w:vAlign w:val="center"/>
          </w:tcPr>
          <w:p w14:paraId="07605E16" w14:textId="580F75A4" w:rsidR="009F6ADF" w:rsidRPr="0018744C" w:rsidRDefault="003E3A40" w:rsidP="00787009">
            <w:pPr>
              <w:pStyle w:val="Table"/>
              <w:jc w:val="center"/>
              <w:rPr>
                <w:b/>
                <w:bCs/>
              </w:rPr>
            </w:pPr>
            <w:r>
              <w:rPr>
                <w:b/>
                <w:bCs/>
              </w:rPr>
              <w:t>6</w:t>
            </w:r>
            <w:r w:rsidR="00380B61">
              <w:rPr>
                <w:b/>
                <w:bCs/>
              </w:rPr>
              <w:t>0</w:t>
            </w:r>
            <w:r>
              <w:rPr>
                <w:b/>
                <w:bCs/>
              </w:rPr>
              <w:t>0</w:t>
            </w:r>
            <w:r w:rsidR="00893BED">
              <w:rPr>
                <w:b/>
                <w:bCs/>
              </w:rPr>
              <w:t xml:space="preserve"> </w:t>
            </w:r>
            <w:r>
              <w:rPr>
                <w:b/>
                <w:bCs/>
              </w:rPr>
              <w:t>/</w:t>
            </w:r>
            <w:r w:rsidR="00893BED">
              <w:rPr>
                <w:b/>
                <w:bCs/>
              </w:rPr>
              <w:t xml:space="preserve"> </w:t>
            </w:r>
            <w:r w:rsidR="00CE732E">
              <w:rPr>
                <w:b/>
                <w:bCs/>
              </w:rPr>
              <w:t>30</w:t>
            </w:r>
          </w:p>
        </w:tc>
      </w:tr>
      <w:tr w:rsidR="0051002D" w14:paraId="4BA46C19" w14:textId="77777777" w:rsidTr="00893BED">
        <w:trPr>
          <w:gridAfter w:val="1"/>
          <w:wAfter w:w="6" w:type="dxa"/>
          <w:trHeight w:val="283"/>
        </w:trPr>
        <w:tc>
          <w:tcPr>
            <w:tcW w:w="1354" w:type="dxa"/>
            <w:vAlign w:val="center"/>
          </w:tcPr>
          <w:p w14:paraId="781ECCD2" w14:textId="1AE68857" w:rsidR="009F6ADF" w:rsidRPr="006C706E" w:rsidRDefault="009F6ADF" w:rsidP="00787009">
            <w:pPr>
              <w:pStyle w:val="Table"/>
              <w:rPr>
                <w:b/>
                <w:bCs/>
              </w:rPr>
            </w:pPr>
            <w:r>
              <w:rPr>
                <w:b/>
                <w:bCs/>
              </w:rPr>
              <w:t>STC</w:t>
            </w:r>
          </w:p>
        </w:tc>
        <w:tc>
          <w:tcPr>
            <w:tcW w:w="1134" w:type="dxa"/>
            <w:shd w:val="clear" w:color="auto" w:fill="F2F2F2" w:themeFill="background1" w:themeFillShade="F2"/>
            <w:vAlign w:val="center"/>
          </w:tcPr>
          <w:p w14:paraId="17C7DF06" w14:textId="1D0B929A" w:rsidR="009F6ADF" w:rsidRPr="00D75BBC" w:rsidRDefault="009F6ADF" w:rsidP="00E544F7">
            <w:pPr>
              <w:pStyle w:val="Table"/>
              <w:jc w:val="center"/>
            </w:pPr>
            <w:r>
              <w:t>0.526</w:t>
            </w:r>
          </w:p>
        </w:tc>
        <w:tc>
          <w:tcPr>
            <w:tcW w:w="1134" w:type="dxa"/>
            <w:shd w:val="clear" w:color="auto" w:fill="F2F2F2" w:themeFill="background1" w:themeFillShade="F2"/>
            <w:vAlign w:val="center"/>
          </w:tcPr>
          <w:p w14:paraId="6D431939" w14:textId="4282E926" w:rsidR="009F6ADF" w:rsidRPr="003C3A71" w:rsidRDefault="008F7AD1" w:rsidP="00E544F7">
            <w:pPr>
              <w:pStyle w:val="Table"/>
              <w:jc w:val="center"/>
            </w:pPr>
            <w:r>
              <w:t>0.674</w:t>
            </w:r>
          </w:p>
        </w:tc>
        <w:tc>
          <w:tcPr>
            <w:tcW w:w="1134" w:type="dxa"/>
            <w:shd w:val="clear" w:color="auto" w:fill="FFFFFF" w:themeFill="background1"/>
            <w:vAlign w:val="center"/>
          </w:tcPr>
          <w:p w14:paraId="63E6FFBC" w14:textId="55A470E0" w:rsidR="009F6ADF" w:rsidRPr="0004600F" w:rsidRDefault="005D5294" w:rsidP="00E544F7">
            <w:pPr>
              <w:pStyle w:val="Table"/>
              <w:jc w:val="center"/>
            </w:pPr>
            <w:r w:rsidRPr="0004600F">
              <w:t>0.862</w:t>
            </w:r>
          </w:p>
        </w:tc>
        <w:tc>
          <w:tcPr>
            <w:tcW w:w="1134" w:type="dxa"/>
            <w:shd w:val="clear" w:color="auto" w:fill="FFFFFF" w:themeFill="background1"/>
            <w:vAlign w:val="center"/>
          </w:tcPr>
          <w:p w14:paraId="66D589B8" w14:textId="229452D8" w:rsidR="009F6ADF" w:rsidRPr="0004600F" w:rsidRDefault="005D5294" w:rsidP="0051002D">
            <w:pPr>
              <w:pStyle w:val="Table"/>
              <w:jc w:val="center"/>
            </w:pPr>
            <w:r w:rsidRPr="0004600F">
              <w:t>0.939</w:t>
            </w:r>
          </w:p>
        </w:tc>
        <w:tc>
          <w:tcPr>
            <w:tcW w:w="1134" w:type="dxa"/>
            <w:shd w:val="clear" w:color="auto" w:fill="F2F2F2" w:themeFill="background1" w:themeFillShade="F2"/>
            <w:vAlign w:val="center"/>
          </w:tcPr>
          <w:p w14:paraId="17E2F4CB" w14:textId="4E7F075D" w:rsidR="009F6ADF" w:rsidRPr="005D5202" w:rsidRDefault="00C10EAE" w:rsidP="0051002D">
            <w:pPr>
              <w:pStyle w:val="Table"/>
              <w:jc w:val="center"/>
            </w:pPr>
            <w:r>
              <w:t>0.703</w:t>
            </w:r>
          </w:p>
        </w:tc>
        <w:tc>
          <w:tcPr>
            <w:tcW w:w="1134" w:type="dxa"/>
            <w:shd w:val="clear" w:color="auto" w:fill="F2F2F2" w:themeFill="background1" w:themeFillShade="F2"/>
            <w:vAlign w:val="center"/>
          </w:tcPr>
          <w:p w14:paraId="2077C24B" w14:textId="590DE14E" w:rsidR="009F6ADF" w:rsidRPr="005D5202" w:rsidRDefault="00D970C8" w:rsidP="00E544F7">
            <w:pPr>
              <w:pStyle w:val="Table"/>
              <w:jc w:val="center"/>
            </w:pPr>
            <w:r>
              <w:t>0.872</w:t>
            </w:r>
          </w:p>
        </w:tc>
        <w:tc>
          <w:tcPr>
            <w:tcW w:w="1134" w:type="dxa"/>
            <w:shd w:val="clear" w:color="auto" w:fill="FFFFFF" w:themeFill="background1"/>
            <w:vAlign w:val="center"/>
          </w:tcPr>
          <w:p w14:paraId="69C39D1A" w14:textId="79A705F6" w:rsidR="009F6ADF" w:rsidRPr="0018744C" w:rsidRDefault="006A0143" w:rsidP="00787009">
            <w:pPr>
              <w:pStyle w:val="Table"/>
              <w:jc w:val="center"/>
              <w:rPr>
                <w:b/>
                <w:bCs/>
              </w:rPr>
            </w:pPr>
            <w:r>
              <w:rPr>
                <w:b/>
                <w:bCs/>
              </w:rPr>
              <w:t>9</w:t>
            </w:r>
            <w:r w:rsidR="00CE732E">
              <w:rPr>
                <w:b/>
                <w:bCs/>
              </w:rPr>
              <w:t>00</w:t>
            </w:r>
            <w:r w:rsidR="00893BED">
              <w:rPr>
                <w:b/>
                <w:bCs/>
              </w:rPr>
              <w:t xml:space="preserve"> </w:t>
            </w:r>
            <w:r w:rsidR="00CE732E">
              <w:rPr>
                <w:b/>
                <w:bCs/>
              </w:rPr>
              <w:t>/</w:t>
            </w:r>
            <w:r w:rsidR="00893BED">
              <w:rPr>
                <w:b/>
                <w:bCs/>
              </w:rPr>
              <w:t xml:space="preserve"> </w:t>
            </w:r>
            <w:r w:rsidR="00CE732E">
              <w:rPr>
                <w:b/>
                <w:bCs/>
              </w:rPr>
              <w:t>30</w:t>
            </w:r>
          </w:p>
        </w:tc>
      </w:tr>
      <w:tr w:rsidR="0051002D" w14:paraId="6537604C" w14:textId="77777777" w:rsidTr="00893BED">
        <w:trPr>
          <w:gridAfter w:val="1"/>
          <w:wAfter w:w="6" w:type="dxa"/>
          <w:trHeight w:val="283"/>
        </w:trPr>
        <w:tc>
          <w:tcPr>
            <w:tcW w:w="1354" w:type="dxa"/>
            <w:vAlign w:val="center"/>
          </w:tcPr>
          <w:p w14:paraId="7DD3D811" w14:textId="3A0C06BB" w:rsidR="009F6ADF" w:rsidRPr="006C706E" w:rsidRDefault="009F6ADF" w:rsidP="00787009">
            <w:pPr>
              <w:pStyle w:val="Table"/>
              <w:rPr>
                <w:b/>
                <w:bCs/>
              </w:rPr>
            </w:pPr>
            <w:r>
              <w:rPr>
                <w:b/>
                <w:bCs/>
              </w:rPr>
              <w:t>TSF</w:t>
            </w:r>
          </w:p>
        </w:tc>
        <w:tc>
          <w:tcPr>
            <w:tcW w:w="1134" w:type="dxa"/>
            <w:shd w:val="clear" w:color="auto" w:fill="F2F2F2" w:themeFill="background1" w:themeFillShade="F2"/>
            <w:vAlign w:val="center"/>
          </w:tcPr>
          <w:p w14:paraId="5ED36CDE" w14:textId="419E6128" w:rsidR="009F6ADF" w:rsidRPr="007B5488" w:rsidRDefault="009F6ADF" w:rsidP="00E544F7">
            <w:pPr>
              <w:pStyle w:val="Table"/>
              <w:jc w:val="center"/>
              <w:rPr>
                <w:b/>
                <w:bCs/>
              </w:rPr>
            </w:pPr>
            <w:r w:rsidRPr="007B5488">
              <w:rPr>
                <w:b/>
                <w:bCs/>
              </w:rPr>
              <w:t>0.591</w:t>
            </w:r>
          </w:p>
        </w:tc>
        <w:tc>
          <w:tcPr>
            <w:tcW w:w="1134" w:type="dxa"/>
            <w:shd w:val="clear" w:color="auto" w:fill="F2F2F2" w:themeFill="background1" w:themeFillShade="F2"/>
            <w:vAlign w:val="center"/>
          </w:tcPr>
          <w:p w14:paraId="4C543CC8" w14:textId="6D5023F8" w:rsidR="009F6ADF" w:rsidRPr="003C3A71" w:rsidRDefault="00D038FB" w:rsidP="00E544F7">
            <w:pPr>
              <w:pStyle w:val="Table"/>
              <w:jc w:val="center"/>
            </w:pPr>
            <w:r>
              <w:t>0.690</w:t>
            </w:r>
          </w:p>
        </w:tc>
        <w:tc>
          <w:tcPr>
            <w:tcW w:w="1134" w:type="dxa"/>
            <w:shd w:val="clear" w:color="auto" w:fill="FFFFFF" w:themeFill="background1"/>
            <w:vAlign w:val="center"/>
          </w:tcPr>
          <w:p w14:paraId="1C1CEB05" w14:textId="233CEDD5" w:rsidR="009F6ADF" w:rsidRPr="0004600F" w:rsidRDefault="0006021C" w:rsidP="00E544F7">
            <w:pPr>
              <w:pStyle w:val="Table"/>
              <w:jc w:val="center"/>
            </w:pPr>
            <w:r w:rsidRPr="0004600F">
              <w:t>0.927</w:t>
            </w:r>
          </w:p>
        </w:tc>
        <w:tc>
          <w:tcPr>
            <w:tcW w:w="1134" w:type="dxa"/>
            <w:shd w:val="clear" w:color="auto" w:fill="FFFFFF" w:themeFill="background1"/>
            <w:vAlign w:val="center"/>
          </w:tcPr>
          <w:p w14:paraId="59206591" w14:textId="4B3C9A2C" w:rsidR="009F6ADF" w:rsidRPr="0004600F" w:rsidRDefault="00B91722" w:rsidP="0051002D">
            <w:pPr>
              <w:pStyle w:val="Table"/>
              <w:jc w:val="center"/>
            </w:pPr>
            <w:r w:rsidRPr="0004600F">
              <w:t>0.983</w:t>
            </w:r>
          </w:p>
        </w:tc>
        <w:tc>
          <w:tcPr>
            <w:tcW w:w="1134" w:type="dxa"/>
            <w:shd w:val="clear" w:color="auto" w:fill="F2F2F2" w:themeFill="background1" w:themeFillShade="F2"/>
            <w:vAlign w:val="center"/>
          </w:tcPr>
          <w:p w14:paraId="42F2CB58" w14:textId="42851280" w:rsidR="009F6ADF" w:rsidRPr="005D5202" w:rsidRDefault="00AF4520" w:rsidP="0051002D">
            <w:pPr>
              <w:pStyle w:val="Table"/>
              <w:jc w:val="center"/>
            </w:pPr>
            <w:r>
              <w:t>0.716</w:t>
            </w:r>
          </w:p>
        </w:tc>
        <w:tc>
          <w:tcPr>
            <w:tcW w:w="1134" w:type="dxa"/>
            <w:shd w:val="clear" w:color="auto" w:fill="F2F2F2" w:themeFill="background1" w:themeFillShade="F2"/>
            <w:vAlign w:val="center"/>
          </w:tcPr>
          <w:p w14:paraId="54422496" w14:textId="31AE9B8C" w:rsidR="009F6ADF" w:rsidRPr="005D5202" w:rsidRDefault="00AF32CC" w:rsidP="00E544F7">
            <w:pPr>
              <w:pStyle w:val="Table"/>
              <w:jc w:val="center"/>
            </w:pPr>
            <w:r>
              <w:t>0.851</w:t>
            </w:r>
          </w:p>
        </w:tc>
        <w:tc>
          <w:tcPr>
            <w:tcW w:w="1134" w:type="dxa"/>
            <w:shd w:val="clear" w:color="auto" w:fill="FFFFFF" w:themeFill="background1"/>
            <w:vAlign w:val="center"/>
          </w:tcPr>
          <w:p w14:paraId="70045D8F" w14:textId="6F4F7AE4" w:rsidR="009F6ADF" w:rsidRPr="0018744C" w:rsidRDefault="00222CF8" w:rsidP="00787009">
            <w:pPr>
              <w:pStyle w:val="Table"/>
              <w:jc w:val="center"/>
              <w:rPr>
                <w:b/>
                <w:bCs/>
              </w:rPr>
            </w:pPr>
            <w:r>
              <w:rPr>
                <w:b/>
                <w:bCs/>
              </w:rPr>
              <w:t>1</w:t>
            </w:r>
            <w:r w:rsidR="009A73B2">
              <w:rPr>
                <w:b/>
                <w:bCs/>
              </w:rPr>
              <w:t>0</w:t>
            </w:r>
            <w:r w:rsidR="00893BED">
              <w:rPr>
                <w:b/>
                <w:bCs/>
              </w:rPr>
              <w:t xml:space="preserve"> </w:t>
            </w:r>
            <w:r>
              <w:rPr>
                <w:b/>
                <w:bCs/>
              </w:rPr>
              <w:t>/</w:t>
            </w:r>
            <w:r w:rsidR="00893BED">
              <w:rPr>
                <w:b/>
                <w:bCs/>
              </w:rPr>
              <w:t xml:space="preserve"> </w:t>
            </w:r>
            <w:r>
              <w:rPr>
                <w:b/>
                <w:bCs/>
              </w:rPr>
              <w:t>1</w:t>
            </w:r>
          </w:p>
        </w:tc>
      </w:tr>
      <w:tr w:rsidR="0051002D" w14:paraId="21058282" w14:textId="77777777" w:rsidTr="00893BED">
        <w:trPr>
          <w:gridAfter w:val="1"/>
          <w:wAfter w:w="6" w:type="dxa"/>
          <w:trHeight w:val="283"/>
        </w:trPr>
        <w:tc>
          <w:tcPr>
            <w:tcW w:w="1354" w:type="dxa"/>
            <w:vAlign w:val="center"/>
          </w:tcPr>
          <w:p w14:paraId="187641A4" w14:textId="3CEBF782" w:rsidR="009F6ADF" w:rsidRPr="006C706E" w:rsidRDefault="009F6ADF" w:rsidP="00787009">
            <w:pPr>
              <w:pStyle w:val="Table"/>
              <w:rPr>
                <w:b/>
                <w:bCs/>
              </w:rPr>
            </w:pPr>
            <w:r>
              <w:rPr>
                <w:b/>
                <w:bCs/>
              </w:rPr>
              <w:t>CTSF</w:t>
            </w:r>
          </w:p>
        </w:tc>
        <w:tc>
          <w:tcPr>
            <w:tcW w:w="1134" w:type="dxa"/>
            <w:shd w:val="clear" w:color="auto" w:fill="F2F2F2" w:themeFill="background1" w:themeFillShade="F2"/>
            <w:vAlign w:val="center"/>
          </w:tcPr>
          <w:p w14:paraId="4FF1F5CF" w14:textId="03829721" w:rsidR="009F6ADF" w:rsidRPr="00D75BBC" w:rsidRDefault="009F6ADF" w:rsidP="00E544F7">
            <w:pPr>
              <w:pStyle w:val="Table"/>
              <w:jc w:val="center"/>
            </w:pPr>
            <w:r>
              <w:t>0.543</w:t>
            </w:r>
          </w:p>
        </w:tc>
        <w:tc>
          <w:tcPr>
            <w:tcW w:w="1134" w:type="dxa"/>
            <w:shd w:val="clear" w:color="auto" w:fill="F2F2F2" w:themeFill="background1" w:themeFillShade="F2"/>
            <w:vAlign w:val="center"/>
          </w:tcPr>
          <w:p w14:paraId="35DF2EFA" w14:textId="30C1CF35" w:rsidR="009F6ADF" w:rsidRPr="003C3A71" w:rsidRDefault="00D038FB" w:rsidP="00E544F7">
            <w:pPr>
              <w:pStyle w:val="Table"/>
              <w:jc w:val="center"/>
            </w:pPr>
            <w:r>
              <w:t>0.676</w:t>
            </w:r>
          </w:p>
        </w:tc>
        <w:tc>
          <w:tcPr>
            <w:tcW w:w="1134" w:type="dxa"/>
            <w:shd w:val="clear" w:color="auto" w:fill="FFFFFF" w:themeFill="background1"/>
            <w:vAlign w:val="center"/>
          </w:tcPr>
          <w:p w14:paraId="5F114696" w14:textId="370D241F" w:rsidR="009F6ADF" w:rsidRPr="0004600F" w:rsidRDefault="00646438" w:rsidP="00E544F7">
            <w:pPr>
              <w:pStyle w:val="Table"/>
              <w:jc w:val="center"/>
            </w:pPr>
            <w:r w:rsidRPr="0004600F">
              <w:t>0.914</w:t>
            </w:r>
          </w:p>
        </w:tc>
        <w:tc>
          <w:tcPr>
            <w:tcW w:w="1134" w:type="dxa"/>
            <w:shd w:val="clear" w:color="auto" w:fill="FFFFFF" w:themeFill="background1"/>
            <w:vAlign w:val="center"/>
          </w:tcPr>
          <w:p w14:paraId="56E55E12" w14:textId="5E6E4E58" w:rsidR="009F6ADF" w:rsidRPr="0004600F" w:rsidRDefault="00646438" w:rsidP="0051002D">
            <w:pPr>
              <w:pStyle w:val="Table"/>
              <w:jc w:val="center"/>
            </w:pPr>
            <w:r w:rsidRPr="0004600F">
              <w:t>0.981</w:t>
            </w:r>
          </w:p>
        </w:tc>
        <w:tc>
          <w:tcPr>
            <w:tcW w:w="1134" w:type="dxa"/>
            <w:shd w:val="clear" w:color="auto" w:fill="F2F2F2" w:themeFill="background1" w:themeFillShade="F2"/>
            <w:vAlign w:val="center"/>
          </w:tcPr>
          <w:p w14:paraId="4E9148F8" w14:textId="749B9BDB" w:rsidR="009F6ADF" w:rsidRPr="005D5202" w:rsidRDefault="00AF4520" w:rsidP="0051002D">
            <w:pPr>
              <w:pStyle w:val="Table"/>
              <w:jc w:val="center"/>
            </w:pPr>
            <w:r>
              <w:t>0.664</w:t>
            </w:r>
          </w:p>
        </w:tc>
        <w:tc>
          <w:tcPr>
            <w:tcW w:w="1134" w:type="dxa"/>
            <w:shd w:val="clear" w:color="auto" w:fill="F2F2F2" w:themeFill="background1" w:themeFillShade="F2"/>
            <w:vAlign w:val="center"/>
          </w:tcPr>
          <w:p w14:paraId="71F53633" w14:textId="127B848F" w:rsidR="009F6ADF" w:rsidRPr="005D5202" w:rsidRDefault="00AF32CC" w:rsidP="00E544F7">
            <w:pPr>
              <w:pStyle w:val="Table"/>
              <w:jc w:val="center"/>
            </w:pPr>
            <w:r>
              <w:t>0.844</w:t>
            </w:r>
          </w:p>
        </w:tc>
        <w:tc>
          <w:tcPr>
            <w:tcW w:w="1134" w:type="dxa"/>
            <w:shd w:val="clear" w:color="auto" w:fill="FFFFFF" w:themeFill="background1"/>
            <w:vAlign w:val="center"/>
          </w:tcPr>
          <w:p w14:paraId="106FE86F" w14:textId="0F7F421C" w:rsidR="009F6ADF" w:rsidRPr="0018744C" w:rsidRDefault="00F36ED3" w:rsidP="00787009">
            <w:pPr>
              <w:pStyle w:val="Table"/>
              <w:jc w:val="center"/>
              <w:rPr>
                <w:b/>
                <w:bCs/>
              </w:rPr>
            </w:pPr>
            <w:r>
              <w:rPr>
                <w:b/>
                <w:bCs/>
              </w:rPr>
              <w:t>600</w:t>
            </w:r>
            <w:r w:rsidR="00893BED">
              <w:rPr>
                <w:b/>
                <w:bCs/>
              </w:rPr>
              <w:t xml:space="preserve"> </w:t>
            </w:r>
            <w:r>
              <w:rPr>
                <w:b/>
                <w:bCs/>
              </w:rPr>
              <w:t>/</w:t>
            </w:r>
            <w:r w:rsidR="00893BED">
              <w:rPr>
                <w:b/>
                <w:bCs/>
              </w:rPr>
              <w:t xml:space="preserve"> </w:t>
            </w:r>
            <w:r>
              <w:rPr>
                <w:b/>
                <w:bCs/>
              </w:rPr>
              <w:t>70</w:t>
            </w:r>
          </w:p>
        </w:tc>
      </w:tr>
      <w:tr w:rsidR="0051002D" w14:paraId="3F9F918C" w14:textId="77777777" w:rsidTr="00893BED">
        <w:trPr>
          <w:gridAfter w:val="1"/>
          <w:wAfter w:w="6" w:type="dxa"/>
          <w:trHeight w:val="283"/>
        </w:trPr>
        <w:tc>
          <w:tcPr>
            <w:tcW w:w="1354" w:type="dxa"/>
            <w:vAlign w:val="center"/>
          </w:tcPr>
          <w:p w14:paraId="6B6C7630" w14:textId="69F1D7AD" w:rsidR="009F6ADF" w:rsidRPr="006C706E" w:rsidRDefault="009F6ADF" w:rsidP="00787009">
            <w:pPr>
              <w:pStyle w:val="Table"/>
              <w:rPr>
                <w:b/>
                <w:bCs/>
              </w:rPr>
            </w:pPr>
            <w:r>
              <w:rPr>
                <w:b/>
                <w:bCs/>
              </w:rPr>
              <w:t>RISE</w:t>
            </w:r>
          </w:p>
        </w:tc>
        <w:tc>
          <w:tcPr>
            <w:tcW w:w="1134" w:type="dxa"/>
            <w:shd w:val="clear" w:color="auto" w:fill="F2F2F2" w:themeFill="background1" w:themeFillShade="F2"/>
            <w:vAlign w:val="center"/>
          </w:tcPr>
          <w:p w14:paraId="481A77DA" w14:textId="4A136519" w:rsidR="009F6ADF" w:rsidRPr="00D75BBC" w:rsidRDefault="009F6ADF" w:rsidP="00E544F7">
            <w:pPr>
              <w:pStyle w:val="Table"/>
              <w:jc w:val="center"/>
            </w:pPr>
            <w:r>
              <w:t>0.513</w:t>
            </w:r>
          </w:p>
        </w:tc>
        <w:tc>
          <w:tcPr>
            <w:tcW w:w="1134" w:type="dxa"/>
            <w:shd w:val="clear" w:color="auto" w:fill="F2F2F2" w:themeFill="background1" w:themeFillShade="F2"/>
            <w:vAlign w:val="center"/>
          </w:tcPr>
          <w:p w14:paraId="69E0EA85" w14:textId="519E09D4" w:rsidR="009F6ADF" w:rsidRPr="003C3A71" w:rsidRDefault="00D038FB" w:rsidP="00E544F7">
            <w:pPr>
              <w:pStyle w:val="Table"/>
              <w:jc w:val="center"/>
            </w:pPr>
            <w:r>
              <w:t>0.671</w:t>
            </w:r>
          </w:p>
        </w:tc>
        <w:tc>
          <w:tcPr>
            <w:tcW w:w="1134" w:type="dxa"/>
            <w:shd w:val="clear" w:color="auto" w:fill="FFFFFF" w:themeFill="background1"/>
            <w:vAlign w:val="center"/>
          </w:tcPr>
          <w:p w14:paraId="2BB0EDA4" w14:textId="0B2CE91D" w:rsidR="009F6ADF" w:rsidRPr="0004600F" w:rsidRDefault="00646438" w:rsidP="00E544F7">
            <w:pPr>
              <w:pStyle w:val="Table"/>
              <w:jc w:val="center"/>
            </w:pPr>
            <w:r w:rsidRPr="0004600F">
              <w:t>0.858</w:t>
            </w:r>
          </w:p>
        </w:tc>
        <w:tc>
          <w:tcPr>
            <w:tcW w:w="1134" w:type="dxa"/>
            <w:shd w:val="clear" w:color="auto" w:fill="FFFFFF" w:themeFill="background1"/>
            <w:vAlign w:val="center"/>
          </w:tcPr>
          <w:p w14:paraId="23E0351A" w14:textId="42E5E52B" w:rsidR="009F6ADF" w:rsidRPr="0004600F" w:rsidRDefault="00716D62" w:rsidP="0051002D">
            <w:pPr>
              <w:pStyle w:val="Table"/>
              <w:jc w:val="center"/>
            </w:pPr>
            <w:r w:rsidRPr="0004600F">
              <w:t>0.973</w:t>
            </w:r>
          </w:p>
        </w:tc>
        <w:tc>
          <w:tcPr>
            <w:tcW w:w="1134" w:type="dxa"/>
            <w:shd w:val="clear" w:color="auto" w:fill="F2F2F2" w:themeFill="background1" w:themeFillShade="F2"/>
            <w:vAlign w:val="center"/>
          </w:tcPr>
          <w:p w14:paraId="306499DA" w14:textId="36F267EA" w:rsidR="009F6ADF" w:rsidRPr="005D5202" w:rsidRDefault="002B27FD" w:rsidP="0051002D">
            <w:pPr>
              <w:pStyle w:val="Table"/>
              <w:jc w:val="center"/>
            </w:pPr>
            <w:r>
              <w:t>0.707</w:t>
            </w:r>
          </w:p>
        </w:tc>
        <w:tc>
          <w:tcPr>
            <w:tcW w:w="1134" w:type="dxa"/>
            <w:shd w:val="clear" w:color="auto" w:fill="F2F2F2" w:themeFill="background1" w:themeFillShade="F2"/>
            <w:vAlign w:val="center"/>
          </w:tcPr>
          <w:p w14:paraId="7F69E0B3" w14:textId="5F953207" w:rsidR="009F6ADF" w:rsidRPr="005D5202" w:rsidRDefault="00AF32CC" w:rsidP="00E544F7">
            <w:pPr>
              <w:pStyle w:val="Table"/>
              <w:jc w:val="center"/>
            </w:pPr>
            <w:r>
              <w:t>0.889</w:t>
            </w:r>
          </w:p>
        </w:tc>
        <w:tc>
          <w:tcPr>
            <w:tcW w:w="1134" w:type="dxa"/>
            <w:shd w:val="clear" w:color="auto" w:fill="FFFFFF" w:themeFill="background1"/>
            <w:vAlign w:val="center"/>
          </w:tcPr>
          <w:p w14:paraId="3A74BF36" w14:textId="4E19DE6B" w:rsidR="009F6ADF" w:rsidRPr="0018744C" w:rsidRDefault="00FD0C2F" w:rsidP="00787009">
            <w:pPr>
              <w:pStyle w:val="Table"/>
              <w:jc w:val="center"/>
              <w:rPr>
                <w:b/>
                <w:bCs/>
              </w:rPr>
            </w:pPr>
            <w:r>
              <w:rPr>
                <w:b/>
                <w:bCs/>
              </w:rPr>
              <w:t>19</w:t>
            </w:r>
            <w:r w:rsidR="00690722">
              <w:rPr>
                <w:b/>
                <w:bCs/>
              </w:rPr>
              <w:t>0</w:t>
            </w:r>
            <w:r w:rsidR="00893BED">
              <w:rPr>
                <w:b/>
                <w:bCs/>
              </w:rPr>
              <w:t xml:space="preserve"> </w:t>
            </w:r>
            <w:r>
              <w:rPr>
                <w:b/>
                <w:bCs/>
              </w:rPr>
              <w:t>/</w:t>
            </w:r>
            <w:r w:rsidR="00893BED">
              <w:rPr>
                <w:b/>
                <w:bCs/>
              </w:rPr>
              <w:t xml:space="preserve"> </w:t>
            </w:r>
            <w:r>
              <w:rPr>
                <w:b/>
                <w:bCs/>
              </w:rPr>
              <w:t>3</w:t>
            </w:r>
            <w:r w:rsidR="009A73B2">
              <w:rPr>
                <w:b/>
                <w:bCs/>
              </w:rPr>
              <w:t>0</w:t>
            </w:r>
          </w:p>
        </w:tc>
      </w:tr>
      <w:tr w:rsidR="0051002D" w14:paraId="1B22DB12" w14:textId="77777777" w:rsidTr="00893BED">
        <w:trPr>
          <w:gridAfter w:val="1"/>
          <w:wAfter w:w="6" w:type="dxa"/>
          <w:trHeight w:val="283"/>
        </w:trPr>
        <w:tc>
          <w:tcPr>
            <w:tcW w:w="1354" w:type="dxa"/>
            <w:tcBorders>
              <w:bottom w:val="nil"/>
            </w:tcBorders>
            <w:vAlign w:val="center"/>
          </w:tcPr>
          <w:p w14:paraId="679F73FC" w14:textId="49285477" w:rsidR="009F6ADF" w:rsidRPr="006C706E" w:rsidRDefault="009F6ADF" w:rsidP="00787009">
            <w:pPr>
              <w:pStyle w:val="Table"/>
              <w:rPr>
                <w:b/>
                <w:bCs/>
              </w:rPr>
            </w:pPr>
            <w:r>
              <w:rPr>
                <w:b/>
                <w:bCs/>
              </w:rPr>
              <w:t>WEASEL</w:t>
            </w:r>
          </w:p>
        </w:tc>
        <w:tc>
          <w:tcPr>
            <w:tcW w:w="1134" w:type="dxa"/>
            <w:tcBorders>
              <w:bottom w:val="nil"/>
            </w:tcBorders>
            <w:shd w:val="clear" w:color="auto" w:fill="F2F2F2" w:themeFill="background1" w:themeFillShade="F2"/>
            <w:vAlign w:val="center"/>
          </w:tcPr>
          <w:p w14:paraId="01A8020E" w14:textId="6E3DD864" w:rsidR="009F6ADF" w:rsidRPr="00D75BBC" w:rsidRDefault="009F6ADF" w:rsidP="00E544F7">
            <w:pPr>
              <w:pStyle w:val="Table"/>
              <w:jc w:val="center"/>
            </w:pPr>
            <w:r>
              <w:t>0.509</w:t>
            </w:r>
          </w:p>
        </w:tc>
        <w:tc>
          <w:tcPr>
            <w:tcW w:w="1134" w:type="dxa"/>
            <w:tcBorders>
              <w:bottom w:val="nil"/>
            </w:tcBorders>
            <w:shd w:val="clear" w:color="auto" w:fill="F2F2F2" w:themeFill="background1" w:themeFillShade="F2"/>
            <w:vAlign w:val="center"/>
          </w:tcPr>
          <w:p w14:paraId="67D79336" w14:textId="11475106" w:rsidR="009F6ADF" w:rsidRPr="003C3A71" w:rsidRDefault="00E95C59" w:rsidP="00E544F7">
            <w:pPr>
              <w:pStyle w:val="Table"/>
              <w:jc w:val="center"/>
            </w:pPr>
            <w:r>
              <w:t>0.653</w:t>
            </w:r>
          </w:p>
        </w:tc>
        <w:tc>
          <w:tcPr>
            <w:tcW w:w="1134" w:type="dxa"/>
            <w:tcBorders>
              <w:bottom w:val="nil"/>
            </w:tcBorders>
            <w:shd w:val="clear" w:color="auto" w:fill="FFFFFF" w:themeFill="background1"/>
            <w:vAlign w:val="center"/>
          </w:tcPr>
          <w:p w14:paraId="1CCBF1FF" w14:textId="7D1C9565" w:rsidR="009F6ADF" w:rsidRPr="0004600F" w:rsidRDefault="00716D62" w:rsidP="00E544F7">
            <w:pPr>
              <w:pStyle w:val="Table"/>
              <w:jc w:val="center"/>
            </w:pPr>
            <w:r w:rsidRPr="0004600F">
              <w:t>0.909</w:t>
            </w:r>
          </w:p>
        </w:tc>
        <w:tc>
          <w:tcPr>
            <w:tcW w:w="1134" w:type="dxa"/>
            <w:tcBorders>
              <w:bottom w:val="nil"/>
            </w:tcBorders>
            <w:shd w:val="clear" w:color="auto" w:fill="FFFFFF" w:themeFill="background1"/>
            <w:vAlign w:val="center"/>
          </w:tcPr>
          <w:p w14:paraId="6266C94D" w14:textId="6F55B00A" w:rsidR="009F6ADF" w:rsidRPr="0004600F" w:rsidRDefault="0004600F" w:rsidP="0051002D">
            <w:pPr>
              <w:pStyle w:val="Table"/>
              <w:jc w:val="center"/>
            </w:pPr>
            <w:r w:rsidRPr="0004600F">
              <w:t>0.974</w:t>
            </w:r>
          </w:p>
        </w:tc>
        <w:tc>
          <w:tcPr>
            <w:tcW w:w="1134" w:type="dxa"/>
            <w:tcBorders>
              <w:bottom w:val="nil"/>
            </w:tcBorders>
            <w:shd w:val="clear" w:color="auto" w:fill="F2F2F2" w:themeFill="background1" w:themeFillShade="F2"/>
            <w:vAlign w:val="center"/>
          </w:tcPr>
          <w:p w14:paraId="5BBB62DD" w14:textId="4C039771" w:rsidR="009F6ADF" w:rsidRPr="005D5202" w:rsidRDefault="002B27FD" w:rsidP="0051002D">
            <w:pPr>
              <w:pStyle w:val="Table"/>
              <w:jc w:val="center"/>
            </w:pPr>
            <w:r>
              <w:t>0.711</w:t>
            </w:r>
          </w:p>
        </w:tc>
        <w:tc>
          <w:tcPr>
            <w:tcW w:w="1134" w:type="dxa"/>
            <w:tcBorders>
              <w:bottom w:val="nil"/>
            </w:tcBorders>
            <w:shd w:val="clear" w:color="auto" w:fill="F2F2F2" w:themeFill="background1" w:themeFillShade="F2"/>
            <w:vAlign w:val="center"/>
          </w:tcPr>
          <w:p w14:paraId="3F4538F8" w14:textId="406018B5" w:rsidR="009F6ADF" w:rsidRPr="005D5202" w:rsidRDefault="00AF32CC" w:rsidP="00E544F7">
            <w:pPr>
              <w:pStyle w:val="Table"/>
              <w:jc w:val="center"/>
            </w:pPr>
            <w:r>
              <w:t>0.844</w:t>
            </w:r>
          </w:p>
        </w:tc>
        <w:tc>
          <w:tcPr>
            <w:tcW w:w="1134" w:type="dxa"/>
            <w:tcBorders>
              <w:bottom w:val="nil"/>
            </w:tcBorders>
            <w:shd w:val="clear" w:color="auto" w:fill="FFFFFF" w:themeFill="background1"/>
            <w:vAlign w:val="center"/>
          </w:tcPr>
          <w:p w14:paraId="25637BA0" w14:textId="4A6D6B0A" w:rsidR="009F6ADF" w:rsidRPr="0018744C" w:rsidRDefault="00690722" w:rsidP="00787009">
            <w:pPr>
              <w:pStyle w:val="Table"/>
              <w:jc w:val="center"/>
              <w:rPr>
                <w:b/>
                <w:bCs/>
              </w:rPr>
            </w:pPr>
            <w:r>
              <w:rPr>
                <w:b/>
                <w:bCs/>
              </w:rPr>
              <w:t>5</w:t>
            </w:r>
            <w:r w:rsidR="005225B8">
              <w:rPr>
                <w:b/>
                <w:bCs/>
              </w:rPr>
              <w:t>0</w:t>
            </w:r>
            <w:r w:rsidR="00893BED">
              <w:rPr>
                <w:b/>
                <w:bCs/>
              </w:rPr>
              <w:t xml:space="preserve"> </w:t>
            </w:r>
            <w:r>
              <w:rPr>
                <w:b/>
                <w:bCs/>
              </w:rPr>
              <w:t>/</w:t>
            </w:r>
            <w:r w:rsidR="00893BED">
              <w:rPr>
                <w:b/>
                <w:bCs/>
              </w:rPr>
              <w:t xml:space="preserve"> </w:t>
            </w:r>
            <w:r w:rsidR="005225B8">
              <w:rPr>
                <w:b/>
                <w:bCs/>
              </w:rPr>
              <w:t>5</w:t>
            </w:r>
          </w:p>
        </w:tc>
      </w:tr>
      <w:tr w:rsidR="00B973B8" w14:paraId="543412F5" w14:textId="77777777" w:rsidTr="00893BED">
        <w:trPr>
          <w:gridAfter w:val="1"/>
          <w:wAfter w:w="6" w:type="dxa"/>
          <w:trHeight w:val="283"/>
        </w:trPr>
        <w:tc>
          <w:tcPr>
            <w:tcW w:w="1354" w:type="dxa"/>
            <w:tcBorders>
              <w:top w:val="nil"/>
              <w:bottom w:val="single" w:sz="4" w:space="0" w:color="auto"/>
            </w:tcBorders>
            <w:vAlign w:val="center"/>
          </w:tcPr>
          <w:p w14:paraId="233B147D" w14:textId="77777777" w:rsidR="009F6ADF" w:rsidRPr="006C706E" w:rsidRDefault="009F6ADF" w:rsidP="00A11A8B">
            <w:pPr>
              <w:pStyle w:val="Table"/>
              <w:rPr>
                <w:b/>
                <w:bCs/>
              </w:rPr>
            </w:pPr>
            <w:commentRangeStart w:id="157"/>
            <w:r>
              <w:rPr>
                <w:b/>
                <w:bCs/>
              </w:rPr>
              <w:t>kNN-TS</w:t>
            </w:r>
            <w:commentRangeEnd w:id="157"/>
            <w:r>
              <w:rPr>
                <w:rStyle w:val="CommentReference"/>
                <w:rFonts w:asciiTheme="minorHAnsi" w:hAnsiTheme="minorHAnsi"/>
                <w:noProof w:val="0"/>
              </w:rPr>
              <w:commentReference w:id="157"/>
            </w:r>
          </w:p>
        </w:tc>
        <w:tc>
          <w:tcPr>
            <w:tcW w:w="1134" w:type="dxa"/>
            <w:tcBorders>
              <w:top w:val="nil"/>
              <w:bottom w:val="single" w:sz="4" w:space="0" w:color="auto"/>
            </w:tcBorders>
            <w:shd w:val="clear" w:color="auto" w:fill="F2F2F2" w:themeFill="background1" w:themeFillShade="F2"/>
            <w:vAlign w:val="center"/>
          </w:tcPr>
          <w:p w14:paraId="7E6C49F0" w14:textId="667371CC" w:rsidR="009F6ADF" w:rsidRPr="00D75BBC" w:rsidRDefault="009F6ADF" w:rsidP="00CB5D61">
            <w:pPr>
              <w:pStyle w:val="Table"/>
              <w:jc w:val="center"/>
            </w:pPr>
            <w:r>
              <w:t>0.461</w:t>
            </w:r>
          </w:p>
        </w:tc>
        <w:tc>
          <w:tcPr>
            <w:tcW w:w="1134" w:type="dxa"/>
            <w:tcBorders>
              <w:top w:val="nil"/>
              <w:bottom w:val="single" w:sz="4" w:space="0" w:color="auto"/>
            </w:tcBorders>
            <w:shd w:val="clear" w:color="auto" w:fill="F2F2F2" w:themeFill="background1" w:themeFillShade="F2"/>
            <w:vAlign w:val="center"/>
          </w:tcPr>
          <w:p w14:paraId="06566461" w14:textId="758056CB" w:rsidR="009F6ADF" w:rsidRPr="003C3A71" w:rsidRDefault="00E95C59" w:rsidP="00E544F7">
            <w:pPr>
              <w:pStyle w:val="Table"/>
              <w:jc w:val="center"/>
            </w:pPr>
            <w:r>
              <w:t>0.568</w:t>
            </w:r>
          </w:p>
        </w:tc>
        <w:tc>
          <w:tcPr>
            <w:tcW w:w="1134" w:type="dxa"/>
            <w:tcBorders>
              <w:top w:val="nil"/>
              <w:bottom w:val="single" w:sz="4" w:space="0" w:color="auto"/>
            </w:tcBorders>
            <w:shd w:val="clear" w:color="auto" w:fill="FFFFFF" w:themeFill="background1"/>
            <w:vAlign w:val="center"/>
          </w:tcPr>
          <w:p w14:paraId="20AC5E1A" w14:textId="29782CD0" w:rsidR="009F6ADF" w:rsidRPr="0004600F" w:rsidRDefault="0004600F" w:rsidP="00E544F7">
            <w:pPr>
              <w:pStyle w:val="Table"/>
              <w:jc w:val="center"/>
            </w:pPr>
            <w:r w:rsidRPr="0004600F">
              <w:t>0.875</w:t>
            </w:r>
          </w:p>
        </w:tc>
        <w:tc>
          <w:tcPr>
            <w:tcW w:w="1134" w:type="dxa"/>
            <w:tcBorders>
              <w:top w:val="nil"/>
              <w:bottom w:val="single" w:sz="4" w:space="0" w:color="auto"/>
            </w:tcBorders>
            <w:shd w:val="clear" w:color="auto" w:fill="FFFFFF" w:themeFill="background1"/>
            <w:vAlign w:val="center"/>
          </w:tcPr>
          <w:p w14:paraId="7ACCC2D4" w14:textId="032D0A98" w:rsidR="009F6ADF" w:rsidRPr="0004600F" w:rsidRDefault="0004600F" w:rsidP="0051002D">
            <w:pPr>
              <w:pStyle w:val="Table"/>
              <w:jc w:val="center"/>
            </w:pPr>
            <w:r w:rsidRPr="0004600F">
              <w:t>0.897</w:t>
            </w:r>
          </w:p>
        </w:tc>
        <w:tc>
          <w:tcPr>
            <w:tcW w:w="1134" w:type="dxa"/>
            <w:tcBorders>
              <w:top w:val="nil"/>
              <w:bottom w:val="single" w:sz="4" w:space="0" w:color="auto"/>
            </w:tcBorders>
            <w:shd w:val="clear" w:color="auto" w:fill="F2F2F2" w:themeFill="background1" w:themeFillShade="F2"/>
            <w:vAlign w:val="center"/>
          </w:tcPr>
          <w:p w14:paraId="55612E85" w14:textId="373BAF1D" w:rsidR="009F6ADF" w:rsidRPr="005D5202" w:rsidRDefault="002B27FD" w:rsidP="0051002D">
            <w:pPr>
              <w:pStyle w:val="Table"/>
              <w:jc w:val="center"/>
            </w:pPr>
            <w:r>
              <w:t>0.543</w:t>
            </w:r>
          </w:p>
        </w:tc>
        <w:tc>
          <w:tcPr>
            <w:tcW w:w="1134" w:type="dxa"/>
            <w:tcBorders>
              <w:top w:val="nil"/>
              <w:bottom w:val="single" w:sz="4" w:space="0" w:color="auto"/>
            </w:tcBorders>
            <w:shd w:val="clear" w:color="auto" w:fill="F2F2F2" w:themeFill="background1" w:themeFillShade="F2"/>
            <w:vAlign w:val="center"/>
          </w:tcPr>
          <w:p w14:paraId="678E0F9E" w14:textId="48E2F79A" w:rsidR="009F6ADF" w:rsidRPr="005D5202" w:rsidRDefault="00734E62" w:rsidP="00E544F7">
            <w:pPr>
              <w:pStyle w:val="Table"/>
              <w:jc w:val="center"/>
            </w:pPr>
            <w:r>
              <w:t>0.636</w:t>
            </w:r>
          </w:p>
        </w:tc>
        <w:tc>
          <w:tcPr>
            <w:tcW w:w="1134" w:type="dxa"/>
            <w:tcBorders>
              <w:top w:val="nil"/>
              <w:bottom w:val="single" w:sz="4" w:space="0" w:color="auto"/>
            </w:tcBorders>
            <w:shd w:val="clear" w:color="auto" w:fill="FFFFFF" w:themeFill="background1"/>
            <w:vAlign w:val="center"/>
          </w:tcPr>
          <w:p w14:paraId="1B5D7E6A" w14:textId="1F5ED584" w:rsidR="009F6ADF" w:rsidRPr="0018744C" w:rsidRDefault="0043791F" w:rsidP="00787009">
            <w:pPr>
              <w:pStyle w:val="Table"/>
              <w:jc w:val="center"/>
              <w:rPr>
                <w:b/>
                <w:bCs/>
              </w:rPr>
            </w:pPr>
            <w:r>
              <w:rPr>
                <w:b/>
                <w:bCs/>
              </w:rPr>
              <w:t>2</w:t>
            </w:r>
            <w:r w:rsidR="00893BED">
              <w:rPr>
                <w:b/>
                <w:bCs/>
              </w:rPr>
              <w:t xml:space="preserve"> </w:t>
            </w:r>
            <w:r w:rsidR="006A09BE">
              <w:rPr>
                <w:b/>
                <w:bCs/>
              </w:rPr>
              <w:t>/</w:t>
            </w:r>
            <w:r w:rsidR="00893BED">
              <w:rPr>
                <w:b/>
                <w:bCs/>
              </w:rPr>
              <w:t xml:space="preserve"> </w:t>
            </w:r>
            <w:r>
              <w:rPr>
                <w:b/>
                <w:bCs/>
              </w:rPr>
              <w:t>12</w:t>
            </w:r>
          </w:p>
        </w:tc>
      </w:tr>
      <w:tr w:rsidR="000372CD" w14:paraId="1EEA3A28" w14:textId="77777777" w:rsidTr="00893BED">
        <w:trPr>
          <w:trHeight w:val="283"/>
        </w:trPr>
        <w:tc>
          <w:tcPr>
            <w:tcW w:w="1354" w:type="dxa"/>
            <w:tcBorders>
              <w:top w:val="single" w:sz="4" w:space="0" w:color="auto"/>
            </w:tcBorders>
            <w:vAlign w:val="center"/>
          </w:tcPr>
          <w:p w14:paraId="5F99C33E" w14:textId="6BDCE071" w:rsidR="000372CD" w:rsidRDefault="0046129E" w:rsidP="00A11A8B">
            <w:pPr>
              <w:pStyle w:val="Table"/>
              <w:rPr>
                <w:b/>
                <w:bCs/>
              </w:rPr>
            </w:pPr>
            <w:r>
              <w:rPr>
                <w:b/>
                <w:bCs/>
              </w:rPr>
              <w:t>Selection</w:t>
            </w:r>
          </w:p>
        </w:tc>
        <w:tc>
          <w:tcPr>
            <w:tcW w:w="2268" w:type="dxa"/>
            <w:gridSpan w:val="2"/>
            <w:tcBorders>
              <w:top w:val="single" w:sz="4" w:space="0" w:color="auto"/>
            </w:tcBorders>
            <w:shd w:val="clear" w:color="auto" w:fill="F2F2F2" w:themeFill="background1" w:themeFillShade="F2"/>
            <w:vAlign w:val="center"/>
          </w:tcPr>
          <w:p w14:paraId="303C278B" w14:textId="01A20090" w:rsidR="000372CD" w:rsidRPr="00362D9D" w:rsidRDefault="00015468" w:rsidP="00CB5D61">
            <w:pPr>
              <w:pStyle w:val="Table"/>
              <w:jc w:val="center"/>
              <w:rPr>
                <w:b/>
                <w:bCs/>
              </w:rPr>
            </w:pPr>
            <w:r w:rsidRPr="00362D9D">
              <w:rPr>
                <w:b/>
                <w:bCs/>
              </w:rPr>
              <w:t>STSF</w:t>
            </w:r>
          </w:p>
        </w:tc>
        <w:tc>
          <w:tcPr>
            <w:tcW w:w="2268" w:type="dxa"/>
            <w:gridSpan w:val="2"/>
            <w:tcBorders>
              <w:top w:val="single" w:sz="4" w:space="0" w:color="auto"/>
            </w:tcBorders>
            <w:shd w:val="clear" w:color="auto" w:fill="FFFFFF" w:themeFill="background1"/>
            <w:vAlign w:val="center"/>
          </w:tcPr>
          <w:p w14:paraId="0774E40F" w14:textId="17C91687" w:rsidR="000372CD" w:rsidRPr="00362D9D" w:rsidRDefault="000615C4" w:rsidP="000372CD">
            <w:pPr>
              <w:pStyle w:val="Table"/>
              <w:jc w:val="center"/>
              <w:rPr>
                <w:b/>
                <w:bCs/>
              </w:rPr>
            </w:pPr>
            <w:r w:rsidRPr="00362D9D">
              <w:rPr>
                <w:b/>
                <w:bCs/>
              </w:rPr>
              <w:t>STSF</w:t>
            </w:r>
          </w:p>
        </w:tc>
        <w:tc>
          <w:tcPr>
            <w:tcW w:w="2268" w:type="dxa"/>
            <w:gridSpan w:val="2"/>
            <w:tcBorders>
              <w:top w:val="single" w:sz="4" w:space="0" w:color="auto"/>
            </w:tcBorders>
            <w:shd w:val="clear" w:color="auto" w:fill="F2F2F2" w:themeFill="background1" w:themeFillShade="F2"/>
            <w:vAlign w:val="center"/>
          </w:tcPr>
          <w:p w14:paraId="44DAD4AC" w14:textId="000E3205" w:rsidR="000372CD" w:rsidRPr="00362D9D" w:rsidRDefault="000615C4" w:rsidP="0051002D">
            <w:pPr>
              <w:pStyle w:val="Table"/>
              <w:jc w:val="center"/>
              <w:rPr>
                <w:b/>
                <w:bCs/>
              </w:rPr>
            </w:pPr>
            <w:r w:rsidRPr="00362D9D">
              <w:rPr>
                <w:b/>
                <w:bCs/>
              </w:rPr>
              <w:t>RIC</w:t>
            </w:r>
          </w:p>
        </w:tc>
        <w:tc>
          <w:tcPr>
            <w:tcW w:w="1140" w:type="dxa"/>
            <w:gridSpan w:val="2"/>
            <w:tcBorders>
              <w:top w:val="single" w:sz="4" w:space="0" w:color="auto"/>
            </w:tcBorders>
            <w:shd w:val="clear" w:color="auto" w:fill="FFFFFF" w:themeFill="background1"/>
            <w:vAlign w:val="center"/>
          </w:tcPr>
          <w:p w14:paraId="0F2BD07E" w14:textId="04B59326" w:rsidR="000372CD" w:rsidRPr="0018744C" w:rsidRDefault="000372CD" w:rsidP="0051002D">
            <w:pPr>
              <w:pStyle w:val="Table"/>
              <w:jc w:val="center"/>
              <w:rPr>
                <w:b/>
                <w:bCs/>
              </w:rPr>
            </w:pPr>
          </w:p>
        </w:tc>
      </w:tr>
    </w:tbl>
    <w:p w14:paraId="5D8570F4" w14:textId="571C7400" w:rsidR="009F4E48" w:rsidRDefault="009F4E48" w:rsidP="00122B2C"/>
    <w:p w14:paraId="7907B570" w14:textId="31FAB354" w:rsidR="00122B2C" w:rsidRDefault="00487ED4" w:rsidP="00122B2C">
      <w:r>
        <w:t xml:space="preserve">As </w:t>
      </w:r>
      <w:r w:rsidR="00D75850">
        <w:t>the classification</w:t>
      </w:r>
      <w:r>
        <w:t xml:space="preserve"> computation time </w:t>
      </w:r>
      <w:r w:rsidR="009B4895">
        <w:t xml:space="preserve">of </w:t>
      </w:r>
      <w:r w:rsidR="00EA0CD3">
        <w:t>the CE</w:t>
      </w:r>
      <w:r w:rsidR="009B4895">
        <w:t xml:space="preserve"> fully depends on </w:t>
      </w:r>
      <w:r w:rsidR="00F20123">
        <w:t>selected algorithms</w:t>
      </w:r>
      <w:r w:rsidR="00F449E7">
        <w:t xml:space="preserve">, </w:t>
      </w:r>
      <w:r w:rsidR="00D84904">
        <w:t>we comp</w:t>
      </w:r>
      <w:r w:rsidR="007034C5">
        <w:t>r</w:t>
      </w:r>
      <w:r w:rsidR="00D84904">
        <w:t>omise</w:t>
      </w:r>
      <w:r w:rsidR="00451213">
        <w:t>d</w:t>
      </w:r>
      <w:r w:rsidR="00D84904">
        <w:t xml:space="preserve"> </w:t>
      </w:r>
      <w:r w:rsidR="00451213">
        <w:t>and</w:t>
      </w:r>
      <w:r w:rsidR="00A66A1C">
        <w:t xml:space="preserve"> </w:t>
      </w:r>
      <w:r w:rsidR="00094B1D">
        <w:t>slightly weighted</w:t>
      </w:r>
      <w:r w:rsidR="00A66A1C">
        <w:t xml:space="preserve"> </w:t>
      </w:r>
      <w:r w:rsidR="00DF3CF9">
        <w:t xml:space="preserve">model </w:t>
      </w:r>
      <w:r w:rsidR="00A66A1C" w:rsidRPr="00EA0CD3">
        <w:rPr>
          <w:i/>
          <w:iCs/>
        </w:rPr>
        <w:t>train</w:t>
      </w:r>
      <w:r w:rsidR="00DF3CF9" w:rsidRPr="00EA0CD3">
        <w:rPr>
          <w:i/>
          <w:iCs/>
        </w:rPr>
        <w:t>ing</w:t>
      </w:r>
      <w:r w:rsidR="006613E5" w:rsidRPr="00EA0CD3">
        <w:rPr>
          <w:i/>
          <w:iCs/>
        </w:rPr>
        <w:t>-</w:t>
      </w:r>
      <w:r w:rsidR="00D75850" w:rsidRPr="00EA0CD3">
        <w:rPr>
          <w:i/>
          <w:iCs/>
        </w:rPr>
        <w:t>prediction</w:t>
      </w:r>
      <w:r w:rsidR="00DF3CF9">
        <w:t xml:space="preserve"> time</w:t>
      </w:r>
      <w:r w:rsidR="00D75850">
        <w:t xml:space="preserve"> </w:t>
      </w:r>
      <w:r w:rsidR="006613E5">
        <w:t>over accuracy and</w:t>
      </w:r>
      <w:r w:rsidR="00D6277D">
        <w:t xml:space="preserve"> ROC-AUC s</w:t>
      </w:r>
      <w:r w:rsidR="00A66A1C">
        <w:t>core.</w:t>
      </w:r>
      <w:r w:rsidR="00D75850">
        <w:t xml:space="preserve"> </w:t>
      </w:r>
      <w:r w:rsidR="003A209E">
        <w:t xml:space="preserve">RIC algorithm was the most successful </w:t>
      </w:r>
      <w:r w:rsidR="00EF1792">
        <w:t xml:space="preserve">model </w:t>
      </w:r>
      <w:r w:rsidR="003A209E">
        <w:t>for all the features</w:t>
      </w:r>
      <w:r w:rsidR="00EF1792">
        <w:t xml:space="preserve"> in terms of accuracy and ROC-AUC, but </w:t>
      </w:r>
      <w:r w:rsidR="00251AD2">
        <w:t>by having tenfold</w:t>
      </w:r>
      <w:r w:rsidR="007D1B25">
        <w:t xml:space="preserve"> </w:t>
      </w:r>
      <w:r w:rsidR="002D2212">
        <w:t>time complexity</w:t>
      </w:r>
      <w:r w:rsidR="0051574E">
        <w:t xml:space="preserve"> </w:t>
      </w:r>
      <w:r w:rsidR="00EB3FCD">
        <w:t>in contrast to second best</w:t>
      </w:r>
      <w:r w:rsidR="00EA0CD3">
        <w:t>,</w:t>
      </w:r>
      <w:r w:rsidR="00C1794D">
        <w:t xml:space="preserve"> STSF</w:t>
      </w:r>
      <w:r w:rsidR="00EB3FCD">
        <w:t xml:space="preserve">, </w:t>
      </w:r>
      <w:r w:rsidR="006613E5">
        <w:t xml:space="preserve">and thus </w:t>
      </w:r>
      <w:r w:rsidR="002D2212">
        <w:t xml:space="preserve">we </w:t>
      </w:r>
      <w:r w:rsidR="00C1794D">
        <w:t>decided to use RIC only for</w:t>
      </w:r>
      <w:r w:rsidR="005A60B8">
        <w:t xml:space="preserve"> </w:t>
      </w:r>
      <w:r w:rsidR="005A60B8" w:rsidRPr="005A60B8">
        <w:rPr>
          <w:i/>
          <w:iCs/>
        </w:rPr>
        <w:t>altitude</w:t>
      </w:r>
      <w:r w:rsidR="005A60B8">
        <w:t xml:space="preserve"> feature</w:t>
      </w:r>
      <w:r w:rsidR="00D46814">
        <w:t xml:space="preserve"> where the accuracy gap was the largest</w:t>
      </w:r>
      <w:r w:rsidR="005A60B8">
        <w:t>. STSF</w:t>
      </w:r>
      <w:r w:rsidR="00D369B2">
        <w:t xml:space="preserve"> was very close and within </w:t>
      </w:r>
      <w:r w:rsidR="00F8180B">
        <w:t xml:space="preserve">the </w:t>
      </w:r>
      <w:r w:rsidR="00D032E5">
        <w:t>variance</w:t>
      </w:r>
      <w:r w:rsidR="009861D9">
        <w:t xml:space="preserve"> of</w:t>
      </w:r>
      <w:r w:rsidR="00960AEA">
        <w:t xml:space="preserve"> used</w:t>
      </w:r>
      <w:r w:rsidR="009861D9">
        <w:t xml:space="preserve"> </w:t>
      </w:r>
      <w:r w:rsidR="00F947D7">
        <w:t>evaluation metrics</w:t>
      </w:r>
      <w:r w:rsidR="004C5CD7">
        <w:t>, and thus having only a marginal significance</w:t>
      </w:r>
      <w:r w:rsidR="009477FB">
        <w:t xml:space="preserve"> </w:t>
      </w:r>
      <w:r w:rsidR="0072566D">
        <w:t xml:space="preserve">compared </w:t>
      </w:r>
      <w:r w:rsidR="009477FB">
        <w:t xml:space="preserve">to a gained advantage in model </w:t>
      </w:r>
      <w:r w:rsidR="003C7D70">
        <w:t>training</w:t>
      </w:r>
      <w:r w:rsidR="009477FB">
        <w:t xml:space="preserve"> time</w:t>
      </w:r>
      <w:r w:rsidR="004A16AD">
        <w:t xml:space="preserve">, which was important factor with a limited </w:t>
      </w:r>
      <w:r w:rsidR="00F07E77">
        <w:t>study</w:t>
      </w:r>
      <w:r w:rsidR="004A16AD">
        <w:t xml:space="preserve"> environment resources.</w:t>
      </w:r>
      <w:r w:rsidR="00C55990">
        <w:t xml:space="preserve"> </w:t>
      </w:r>
      <w:r w:rsidR="00B6546C">
        <w:t>Therefore,</w:t>
      </w:r>
      <w:r w:rsidR="00C55990">
        <w:t xml:space="preserve"> it was a consistent choice</w:t>
      </w:r>
      <w:r w:rsidR="00AE7864">
        <w:t xml:space="preserve"> for two other features.</w:t>
      </w:r>
      <w:r w:rsidR="00052407">
        <w:t xml:space="preserve"> Table 4.3C summarizes</w:t>
      </w:r>
      <w:r w:rsidR="001F7FB1">
        <w:t xml:space="preserve"> selected</w:t>
      </w:r>
      <w:r w:rsidR="00052407">
        <w:t xml:space="preserve"> </w:t>
      </w:r>
      <w:r w:rsidR="00EA0CD3">
        <w:t>CE</w:t>
      </w:r>
      <w:r w:rsidR="00052407">
        <w:t xml:space="preserve"> model setup</w:t>
      </w:r>
      <w:r w:rsidR="009E76C8">
        <w:t xml:space="preserve"> STSF-STSF-RIC</w:t>
      </w:r>
      <w:r w:rsidR="00B6546C">
        <w:t>.</w:t>
      </w:r>
    </w:p>
    <w:p w14:paraId="663946A1" w14:textId="77A9F712" w:rsidR="00D4045E" w:rsidRPr="00D4045E" w:rsidRDefault="00D4045E" w:rsidP="003B16CD">
      <w:pPr>
        <w:pStyle w:val="Tableheader"/>
      </w:pPr>
      <w:r>
        <w:t>Table 4.3</w:t>
      </w:r>
      <w:r w:rsidR="00D90F9D">
        <w:t>C</w:t>
      </w:r>
      <w:r>
        <w:t xml:space="preserve">: </w:t>
      </w:r>
      <w:r w:rsidR="00A00EF7">
        <w:t>Column e</w:t>
      </w:r>
      <w:r w:rsidR="00CE7D67">
        <w:t>nsemble model classifiers</w:t>
      </w:r>
      <w:r w:rsidR="005D1BCF">
        <w:t>.</w:t>
      </w:r>
      <w:r w:rsidR="00CE7D67">
        <w:t xml:space="preserve"> Best performing classifiers by </w:t>
      </w:r>
      <w:r w:rsidR="002B5D63">
        <w:t>features</w:t>
      </w:r>
      <w:r w:rsidR="0006034E">
        <w:t xml:space="preserve">, </w:t>
      </w:r>
      <w:r w:rsidR="004857AE">
        <w:t xml:space="preserve">by </w:t>
      </w:r>
      <w:r w:rsidR="00923527">
        <w:t>weighting time complexity</w:t>
      </w:r>
      <w:r w:rsidR="00CE7D67">
        <w:t>.</w:t>
      </w:r>
    </w:p>
    <w:tbl>
      <w:tblPr>
        <w:tblStyle w:val="APAReport"/>
        <w:tblW w:w="0" w:type="auto"/>
        <w:tblLook w:val="04A0" w:firstRow="1" w:lastRow="0" w:firstColumn="1" w:lastColumn="0" w:noHBand="0" w:noVBand="1"/>
      </w:tblPr>
      <w:tblGrid>
        <w:gridCol w:w="1387"/>
        <w:gridCol w:w="4142"/>
        <w:gridCol w:w="1417"/>
        <w:gridCol w:w="1134"/>
        <w:gridCol w:w="1280"/>
      </w:tblGrid>
      <w:tr w:rsidR="004857AE" w14:paraId="75ED4225" w14:textId="5BF10C9A" w:rsidTr="0080614F">
        <w:trPr>
          <w:cnfStyle w:val="100000000000" w:firstRow="1" w:lastRow="0" w:firstColumn="0" w:lastColumn="0" w:oddVBand="0" w:evenVBand="0" w:oddHBand="0" w:evenHBand="0" w:firstRowFirstColumn="0" w:firstRowLastColumn="0" w:lastRowFirstColumn="0" w:lastRowLastColumn="0"/>
          <w:trHeight w:val="340"/>
        </w:trPr>
        <w:tc>
          <w:tcPr>
            <w:tcW w:w="1387" w:type="dxa"/>
            <w:vAlign w:val="center"/>
          </w:tcPr>
          <w:p w14:paraId="51142BF1" w14:textId="3286AE29" w:rsidR="004857AE" w:rsidRPr="001F569E" w:rsidRDefault="004857AE" w:rsidP="001F569E">
            <w:pPr>
              <w:pStyle w:val="Table"/>
              <w:rPr>
                <w:b/>
                <w:bCs/>
              </w:rPr>
            </w:pPr>
            <w:r w:rsidRPr="001F569E">
              <w:rPr>
                <w:b/>
                <w:bCs/>
              </w:rPr>
              <w:t>Feature</w:t>
            </w:r>
          </w:p>
        </w:tc>
        <w:tc>
          <w:tcPr>
            <w:tcW w:w="4142" w:type="dxa"/>
            <w:vAlign w:val="center"/>
          </w:tcPr>
          <w:p w14:paraId="0DE6A395" w14:textId="01E8F4F5" w:rsidR="004857AE" w:rsidRPr="001F569E" w:rsidRDefault="004857AE" w:rsidP="001F569E">
            <w:pPr>
              <w:pStyle w:val="Table"/>
              <w:rPr>
                <w:b/>
                <w:bCs/>
              </w:rPr>
            </w:pPr>
            <w:r>
              <w:rPr>
                <w:b/>
                <w:bCs/>
              </w:rPr>
              <w:t>Selected</w:t>
            </w:r>
            <w:r w:rsidRPr="001F569E">
              <w:rPr>
                <w:b/>
                <w:bCs/>
              </w:rPr>
              <w:t xml:space="preserve"> Classifier</w:t>
            </w:r>
          </w:p>
        </w:tc>
        <w:tc>
          <w:tcPr>
            <w:tcW w:w="1417" w:type="dxa"/>
            <w:vAlign w:val="center"/>
          </w:tcPr>
          <w:p w14:paraId="641E353D" w14:textId="3FF0C332" w:rsidR="004857AE" w:rsidRPr="001F569E" w:rsidRDefault="004857AE" w:rsidP="00C722BF">
            <w:pPr>
              <w:pStyle w:val="Table"/>
              <w:jc w:val="center"/>
              <w:rPr>
                <w:b/>
                <w:bCs/>
              </w:rPr>
            </w:pPr>
            <w:r w:rsidRPr="001F569E">
              <w:rPr>
                <w:b/>
                <w:bCs/>
              </w:rPr>
              <w:t>Accuracy</w:t>
            </w:r>
          </w:p>
        </w:tc>
        <w:tc>
          <w:tcPr>
            <w:tcW w:w="1134" w:type="dxa"/>
            <w:vAlign w:val="center"/>
          </w:tcPr>
          <w:p w14:paraId="5F0B41CF" w14:textId="0EBF6E88" w:rsidR="004857AE" w:rsidRPr="001F569E" w:rsidRDefault="004857AE" w:rsidP="00C722BF">
            <w:pPr>
              <w:pStyle w:val="Table"/>
              <w:jc w:val="center"/>
              <w:rPr>
                <w:b/>
                <w:bCs/>
              </w:rPr>
            </w:pPr>
            <w:r>
              <w:rPr>
                <w:b/>
                <w:bCs/>
              </w:rPr>
              <w:t>ROC-AUC</w:t>
            </w:r>
          </w:p>
        </w:tc>
        <w:tc>
          <w:tcPr>
            <w:tcW w:w="1280" w:type="dxa"/>
            <w:vAlign w:val="center"/>
          </w:tcPr>
          <w:p w14:paraId="497D6429" w14:textId="0FEF6AE8" w:rsidR="004857AE" w:rsidRDefault="00FB1670" w:rsidP="00FB1670">
            <w:pPr>
              <w:pStyle w:val="Table"/>
              <w:jc w:val="center"/>
              <w:rPr>
                <w:b/>
                <w:bCs/>
              </w:rPr>
            </w:pPr>
            <w:r>
              <w:rPr>
                <w:b/>
                <w:bCs/>
              </w:rPr>
              <w:t>Training time (s)</w:t>
            </w:r>
            <w:r w:rsidR="00FD59F2">
              <w:rPr>
                <w:b/>
                <w:bCs/>
              </w:rPr>
              <w:t xml:space="preserve"> ~</w:t>
            </w:r>
          </w:p>
        </w:tc>
      </w:tr>
      <w:tr w:rsidR="004857AE" w14:paraId="51C11332" w14:textId="6CDDFBE6" w:rsidTr="0080614F">
        <w:trPr>
          <w:trHeight w:val="283"/>
        </w:trPr>
        <w:tc>
          <w:tcPr>
            <w:tcW w:w="1387" w:type="dxa"/>
            <w:vAlign w:val="center"/>
          </w:tcPr>
          <w:p w14:paraId="2A0F6F3E" w14:textId="49F956D0" w:rsidR="004857AE" w:rsidRPr="001F569E" w:rsidRDefault="004857AE" w:rsidP="001F569E">
            <w:pPr>
              <w:pStyle w:val="Table"/>
              <w:rPr>
                <w:b/>
                <w:bCs/>
              </w:rPr>
            </w:pPr>
            <w:r w:rsidRPr="001F569E">
              <w:rPr>
                <w:b/>
                <w:bCs/>
              </w:rPr>
              <w:t>Heart Rate</w:t>
            </w:r>
          </w:p>
        </w:tc>
        <w:tc>
          <w:tcPr>
            <w:tcW w:w="4142" w:type="dxa"/>
            <w:vAlign w:val="center"/>
          </w:tcPr>
          <w:p w14:paraId="2D2B6348" w14:textId="3F97E09D" w:rsidR="004857AE" w:rsidRDefault="004857AE" w:rsidP="001F569E">
            <w:pPr>
              <w:pStyle w:val="Table"/>
            </w:pPr>
            <w:r>
              <w:t>Supervised Time Series Forest (STSF)</w:t>
            </w:r>
          </w:p>
        </w:tc>
        <w:tc>
          <w:tcPr>
            <w:tcW w:w="1417" w:type="dxa"/>
            <w:vAlign w:val="center"/>
          </w:tcPr>
          <w:p w14:paraId="748C9F1D" w14:textId="53181FF6" w:rsidR="004857AE" w:rsidRDefault="004857AE" w:rsidP="00C722BF">
            <w:pPr>
              <w:pStyle w:val="Table"/>
              <w:jc w:val="center"/>
            </w:pPr>
            <w:r>
              <w:t>0.58</w:t>
            </w:r>
          </w:p>
        </w:tc>
        <w:tc>
          <w:tcPr>
            <w:tcW w:w="1134" w:type="dxa"/>
            <w:vAlign w:val="center"/>
          </w:tcPr>
          <w:p w14:paraId="78CC2458" w14:textId="3E5E8A80" w:rsidR="004857AE" w:rsidRDefault="004857AE" w:rsidP="00C722BF">
            <w:pPr>
              <w:pStyle w:val="Table"/>
              <w:jc w:val="center"/>
            </w:pPr>
            <w:r>
              <w:t>0.74</w:t>
            </w:r>
          </w:p>
        </w:tc>
        <w:tc>
          <w:tcPr>
            <w:tcW w:w="1280" w:type="dxa"/>
            <w:vAlign w:val="center"/>
          </w:tcPr>
          <w:p w14:paraId="1B158CAF" w14:textId="63052C26" w:rsidR="004857AE" w:rsidRDefault="00FD59F2" w:rsidP="00FB1670">
            <w:pPr>
              <w:pStyle w:val="Table"/>
              <w:jc w:val="center"/>
            </w:pPr>
            <w:r>
              <w:t>60</w:t>
            </w:r>
          </w:p>
        </w:tc>
      </w:tr>
      <w:tr w:rsidR="004857AE" w14:paraId="2EF16723" w14:textId="445070B8" w:rsidTr="0080614F">
        <w:trPr>
          <w:trHeight w:val="283"/>
        </w:trPr>
        <w:tc>
          <w:tcPr>
            <w:tcW w:w="1387" w:type="dxa"/>
            <w:vAlign w:val="center"/>
          </w:tcPr>
          <w:p w14:paraId="770A4226" w14:textId="6639AE5F" w:rsidR="004857AE" w:rsidRPr="001F569E" w:rsidRDefault="004857AE" w:rsidP="001F569E">
            <w:pPr>
              <w:pStyle w:val="Table"/>
              <w:rPr>
                <w:b/>
                <w:bCs/>
              </w:rPr>
            </w:pPr>
            <w:r w:rsidRPr="001F569E">
              <w:rPr>
                <w:b/>
                <w:bCs/>
              </w:rPr>
              <w:t>Speed</w:t>
            </w:r>
          </w:p>
        </w:tc>
        <w:tc>
          <w:tcPr>
            <w:tcW w:w="4142" w:type="dxa"/>
            <w:vAlign w:val="center"/>
          </w:tcPr>
          <w:p w14:paraId="5F98959A" w14:textId="11DFA8EA" w:rsidR="004857AE" w:rsidRDefault="004857AE" w:rsidP="001F569E">
            <w:pPr>
              <w:pStyle w:val="Table"/>
            </w:pPr>
            <w:r>
              <w:t>Supervised Time Series Forest (STSF)</w:t>
            </w:r>
          </w:p>
        </w:tc>
        <w:tc>
          <w:tcPr>
            <w:tcW w:w="1417" w:type="dxa"/>
            <w:vAlign w:val="center"/>
          </w:tcPr>
          <w:p w14:paraId="7BB02110" w14:textId="778B24F4" w:rsidR="004857AE" w:rsidRDefault="004857AE" w:rsidP="00C722BF">
            <w:pPr>
              <w:pStyle w:val="Table"/>
              <w:jc w:val="center"/>
            </w:pPr>
            <w:r>
              <w:t>0.92</w:t>
            </w:r>
          </w:p>
        </w:tc>
        <w:tc>
          <w:tcPr>
            <w:tcW w:w="1134" w:type="dxa"/>
            <w:vAlign w:val="center"/>
          </w:tcPr>
          <w:p w14:paraId="7BCBC850" w14:textId="3ACFA125" w:rsidR="004857AE" w:rsidRDefault="004857AE" w:rsidP="00C722BF">
            <w:pPr>
              <w:pStyle w:val="Table"/>
              <w:jc w:val="center"/>
            </w:pPr>
            <w:r>
              <w:t>0.99</w:t>
            </w:r>
          </w:p>
        </w:tc>
        <w:tc>
          <w:tcPr>
            <w:tcW w:w="1280" w:type="dxa"/>
            <w:vAlign w:val="center"/>
          </w:tcPr>
          <w:p w14:paraId="5D010CDF" w14:textId="17B90EF1" w:rsidR="004857AE" w:rsidRDefault="00FD59F2" w:rsidP="00FB1670">
            <w:pPr>
              <w:pStyle w:val="Table"/>
              <w:jc w:val="center"/>
            </w:pPr>
            <w:r>
              <w:t>60</w:t>
            </w:r>
          </w:p>
        </w:tc>
      </w:tr>
      <w:tr w:rsidR="004857AE" w14:paraId="47E96668" w14:textId="25F2683C" w:rsidTr="0080614F">
        <w:trPr>
          <w:trHeight w:val="283"/>
        </w:trPr>
        <w:tc>
          <w:tcPr>
            <w:tcW w:w="1387" w:type="dxa"/>
            <w:vAlign w:val="center"/>
          </w:tcPr>
          <w:p w14:paraId="7E0E7B29" w14:textId="36B296CB" w:rsidR="004857AE" w:rsidRPr="001F569E" w:rsidRDefault="004857AE" w:rsidP="001F569E">
            <w:pPr>
              <w:pStyle w:val="Table"/>
              <w:rPr>
                <w:b/>
                <w:bCs/>
              </w:rPr>
            </w:pPr>
            <w:r w:rsidRPr="001F569E">
              <w:rPr>
                <w:b/>
                <w:bCs/>
              </w:rPr>
              <w:t>Altitude</w:t>
            </w:r>
          </w:p>
        </w:tc>
        <w:tc>
          <w:tcPr>
            <w:tcW w:w="4142" w:type="dxa"/>
            <w:vAlign w:val="center"/>
          </w:tcPr>
          <w:p w14:paraId="0C97BEBF" w14:textId="60631D77" w:rsidR="004857AE" w:rsidRPr="001F569E" w:rsidRDefault="004857AE" w:rsidP="001F569E">
            <w:pPr>
              <w:pStyle w:val="Table"/>
              <w:rPr>
                <w:lang w:val="en-FI"/>
              </w:rPr>
            </w:pPr>
            <w:r w:rsidRPr="001F569E">
              <w:t>Random Interval Classifier (RIC)</w:t>
            </w:r>
          </w:p>
        </w:tc>
        <w:tc>
          <w:tcPr>
            <w:tcW w:w="1417" w:type="dxa"/>
            <w:vAlign w:val="center"/>
          </w:tcPr>
          <w:p w14:paraId="347D59C3" w14:textId="4D4CDD17" w:rsidR="004857AE" w:rsidRDefault="004857AE" w:rsidP="00C722BF">
            <w:pPr>
              <w:pStyle w:val="Table"/>
              <w:jc w:val="center"/>
            </w:pPr>
            <w:r>
              <w:t>0.79</w:t>
            </w:r>
          </w:p>
        </w:tc>
        <w:tc>
          <w:tcPr>
            <w:tcW w:w="1134" w:type="dxa"/>
            <w:vAlign w:val="center"/>
          </w:tcPr>
          <w:p w14:paraId="01EFB8B7" w14:textId="7F080E21" w:rsidR="004857AE" w:rsidRDefault="004857AE" w:rsidP="00C722BF">
            <w:pPr>
              <w:pStyle w:val="Table"/>
              <w:jc w:val="center"/>
            </w:pPr>
            <w:r>
              <w:t>0.92</w:t>
            </w:r>
          </w:p>
        </w:tc>
        <w:tc>
          <w:tcPr>
            <w:tcW w:w="1280" w:type="dxa"/>
            <w:vAlign w:val="center"/>
          </w:tcPr>
          <w:p w14:paraId="5F959FB6" w14:textId="1D79E10B" w:rsidR="004857AE" w:rsidRDefault="00FD59F2" w:rsidP="00FB1670">
            <w:pPr>
              <w:pStyle w:val="Table"/>
              <w:jc w:val="center"/>
            </w:pPr>
            <w:r>
              <w:t>600</w:t>
            </w:r>
          </w:p>
        </w:tc>
      </w:tr>
    </w:tbl>
    <w:p w14:paraId="51819DE2" w14:textId="0FAD274C" w:rsidR="00E2212C" w:rsidRDefault="00E2212C" w:rsidP="00DA4BF9"/>
    <w:p w14:paraId="56503356" w14:textId="30B30FA0" w:rsidR="0030684E" w:rsidRDefault="00A57867" w:rsidP="00DA4BF9">
      <w:r>
        <w:t xml:space="preserve">As expected, CE </w:t>
      </w:r>
      <w:r w:rsidR="00191C06">
        <w:t xml:space="preserve">placed </w:t>
      </w:r>
      <w:r w:rsidR="0028633C">
        <w:t xml:space="preserve">between U-TSC and M-TSC models in </w:t>
      </w:r>
      <w:r w:rsidR="00443D54">
        <w:t>classification performance</w:t>
      </w:r>
      <w:r w:rsidR="004355DE">
        <w:t xml:space="preserve"> </w:t>
      </w:r>
      <w:r w:rsidR="009D6B62">
        <w:t>by scoring 94,4% accuracy</w:t>
      </w:r>
      <w:r w:rsidR="00C85DB0">
        <w:t xml:space="preserve"> in a single </w:t>
      </w:r>
      <w:r w:rsidR="008C0B35">
        <w:t xml:space="preserve">algortihm </w:t>
      </w:r>
      <w:r w:rsidR="00C85DB0">
        <w:t>execution</w:t>
      </w:r>
      <w:r w:rsidR="008C0B35">
        <w:t xml:space="preserve">. </w:t>
      </w:r>
      <w:r w:rsidR="00A01FAE">
        <w:t xml:space="preserve">Many </w:t>
      </w:r>
      <w:r w:rsidR="00A01FAE" w:rsidRPr="005B172A">
        <w:rPr>
          <w:i/>
          <w:iCs/>
        </w:rPr>
        <w:t>biking</w:t>
      </w:r>
      <w:r w:rsidR="00A01FAE">
        <w:t xml:space="preserve"> </w:t>
      </w:r>
      <w:r w:rsidR="005B172A">
        <w:t xml:space="preserve">segments </w:t>
      </w:r>
      <w:r w:rsidR="00A01FAE">
        <w:t>were misclassified</w:t>
      </w:r>
      <w:r w:rsidR="005B172A">
        <w:t xml:space="preserve">, 14,3% as </w:t>
      </w:r>
      <w:r w:rsidR="005B172A" w:rsidRPr="005B172A">
        <w:rPr>
          <w:i/>
          <w:iCs/>
        </w:rPr>
        <w:t>running</w:t>
      </w:r>
      <w:r w:rsidR="005B172A">
        <w:t xml:space="preserve"> and 4.1% as </w:t>
      </w:r>
      <w:r w:rsidR="005B172A" w:rsidRPr="005B172A">
        <w:rPr>
          <w:i/>
          <w:iCs/>
        </w:rPr>
        <w:t>other</w:t>
      </w:r>
      <w:r w:rsidR="0036574E">
        <w:t xml:space="preserve">, which in itself is fairly interesting because </w:t>
      </w:r>
      <w:r w:rsidR="00A16513">
        <w:t xml:space="preserve">biking actually differs significantly from running based only </w:t>
      </w:r>
      <w:r w:rsidR="00A961E2">
        <w:t>on</w:t>
      </w:r>
      <w:r w:rsidR="00A16513">
        <w:t xml:space="preserve"> a mean value of speed feature.</w:t>
      </w:r>
    </w:p>
    <w:p w14:paraId="5736B06D" w14:textId="185D5552" w:rsidR="00864D0C" w:rsidRDefault="00864D0C" w:rsidP="0020693F">
      <w:pPr>
        <w:pStyle w:val="Tableheader"/>
        <w:keepNext/>
        <w:keepLines/>
      </w:pPr>
      <w:r>
        <w:lastRenderedPageBreak/>
        <w:t>Table 4.3</w:t>
      </w:r>
      <w:r w:rsidR="00D90F9D">
        <w:t>D</w:t>
      </w:r>
      <w:r>
        <w:t>:</w:t>
      </w:r>
      <w:r w:rsidR="00A00EF7">
        <w:t xml:space="preserve"> </w:t>
      </w:r>
      <w:r w:rsidR="0077080A">
        <w:t>C</w:t>
      </w:r>
      <w:r w:rsidR="00C57ABB">
        <w:t>lassification report</w:t>
      </w:r>
      <w:r w:rsidR="0077080A">
        <w:t xml:space="preserve"> of C</w:t>
      </w:r>
      <w:r w:rsidR="008C771A">
        <w:t xml:space="preserve">olumn </w:t>
      </w:r>
      <w:r w:rsidR="0077080A">
        <w:t>E</w:t>
      </w:r>
      <w:r w:rsidR="008C771A">
        <w:t>nsemble</w:t>
      </w:r>
      <w:r w:rsidR="004709AC">
        <w:t xml:space="preserve"> (CE)</w:t>
      </w:r>
      <w:r w:rsidR="00CB3655">
        <w:t>.</w:t>
      </w:r>
    </w:p>
    <w:tbl>
      <w:tblPr>
        <w:tblStyle w:val="APAReport"/>
        <w:tblpPr w:leftFromText="180" w:rightFromText="180" w:vertAnchor="text" w:horzAnchor="margin" w:tblpY="46"/>
        <w:tblW w:w="0" w:type="auto"/>
        <w:tblLook w:val="04A0" w:firstRow="1" w:lastRow="0" w:firstColumn="1" w:lastColumn="0" w:noHBand="0" w:noVBand="1"/>
      </w:tblPr>
      <w:tblGrid>
        <w:gridCol w:w="1134"/>
        <w:gridCol w:w="964"/>
        <w:gridCol w:w="964"/>
        <w:gridCol w:w="737"/>
        <w:gridCol w:w="1247"/>
        <w:gridCol w:w="1361"/>
      </w:tblGrid>
      <w:tr w:rsidR="00864D0C" w14:paraId="3DB07446" w14:textId="77777777" w:rsidTr="00CE269C">
        <w:trPr>
          <w:cnfStyle w:val="100000000000" w:firstRow="1" w:lastRow="0" w:firstColumn="0" w:lastColumn="0" w:oddVBand="0" w:evenVBand="0" w:oddHBand="0" w:evenHBand="0" w:firstRowFirstColumn="0" w:firstRowLastColumn="0" w:lastRowFirstColumn="0" w:lastRowLastColumn="0"/>
          <w:trHeight w:val="340"/>
        </w:trPr>
        <w:tc>
          <w:tcPr>
            <w:tcW w:w="1134" w:type="dxa"/>
            <w:vAlign w:val="center"/>
          </w:tcPr>
          <w:p w14:paraId="681B243B" w14:textId="77777777" w:rsidR="00864D0C" w:rsidRPr="00B3556C" w:rsidRDefault="00864D0C" w:rsidP="0020693F">
            <w:pPr>
              <w:pStyle w:val="Table"/>
              <w:keepNext/>
              <w:keepLines/>
              <w:rPr>
                <w:b/>
                <w:bCs/>
              </w:rPr>
            </w:pPr>
          </w:p>
        </w:tc>
        <w:tc>
          <w:tcPr>
            <w:tcW w:w="964" w:type="dxa"/>
            <w:vAlign w:val="center"/>
          </w:tcPr>
          <w:p w14:paraId="7449D514" w14:textId="77777777" w:rsidR="00864D0C" w:rsidRPr="00B3556C" w:rsidRDefault="00864D0C" w:rsidP="0020693F">
            <w:pPr>
              <w:pStyle w:val="Table"/>
              <w:keepNext/>
              <w:keepLines/>
              <w:rPr>
                <w:b/>
                <w:bCs/>
              </w:rPr>
            </w:pPr>
            <w:r w:rsidRPr="00B3556C">
              <w:rPr>
                <w:b/>
                <w:bCs/>
              </w:rPr>
              <w:t>Biking</w:t>
            </w:r>
          </w:p>
        </w:tc>
        <w:tc>
          <w:tcPr>
            <w:tcW w:w="964" w:type="dxa"/>
            <w:vAlign w:val="center"/>
          </w:tcPr>
          <w:p w14:paraId="4F8064D0" w14:textId="77777777" w:rsidR="00864D0C" w:rsidRPr="00B3556C" w:rsidRDefault="00864D0C" w:rsidP="0020693F">
            <w:pPr>
              <w:pStyle w:val="Table"/>
              <w:keepNext/>
              <w:keepLines/>
              <w:rPr>
                <w:b/>
                <w:bCs/>
              </w:rPr>
            </w:pPr>
            <w:r w:rsidRPr="00B3556C">
              <w:rPr>
                <w:b/>
                <w:bCs/>
              </w:rPr>
              <w:t>Running</w:t>
            </w:r>
          </w:p>
        </w:tc>
        <w:tc>
          <w:tcPr>
            <w:tcW w:w="737" w:type="dxa"/>
            <w:vAlign w:val="center"/>
          </w:tcPr>
          <w:p w14:paraId="0BA865D8" w14:textId="77777777" w:rsidR="00864D0C" w:rsidRPr="00B3556C" w:rsidRDefault="00864D0C" w:rsidP="0020693F">
            <w:pPr>
              <w:pStyle w:val="Table"/>
              <w:keepNext/>
              <w:keepLines/>
              <w:rPr>
                <w:b/>
                <w:bCs/>
              </w:rPr>
            </w:pPr>
            <w:r w:rsidRPr="00B3556C">
              <w:rPr>
                <w:b/>
                <w:bCs/>
              </w:rPr>
              <w:t>Other</w:t>
            </w:r>
          </w:p>
        </w:tc>
        <w:tc>
          <w:tcPr>
            <w:tcW w:w="1247" w:type="dxa"/>
            <w:vAlign w:val="center"/>
          </w:tcPr>
          <w:p w14:paraId="5657C09F" w14:textId="77777777" w:rsidR="00864D0C" w:rsidRPr="00B3556C" w:rsidRDefault="00864D0C" w:rsidP="0020693F">
            <w:pPr>
              <w:pStyle w:val="Table"/>
              <w:keepNext/>
              <w:keepLines/>
              <w:jc w:val="center"/>
              <w:rPr>
                <w:b/>
                <w:bCs/>
              </w:rPr>
            </w:pPr>
            <w:r w:rsidRPr="00B3556C">
              <w:rPr>
                <w:b/>
                <w:bCs/>
              </w:rPr>
              <w:t>Macro Avg</w:t>
            </w:r>
          </w:p>
        </w:tc>
        <w:tc>
          <w:tcPr>
            <w:tcW w:w="1361" w:type="dxa"/>
            <w:vAlign w:val="center"/>
          </w:tcPr>
          <w:p w14:paraId="7F857397" w14:textId="77777777" w:rsidR="00864D0C" w:rsidRPr="00B3556C" w:rsidRDefault="00864D0C" w:rsidP="0020693F">
            <w:pPr>
              <w:pStyle w:val="Table"/>
              <w:keepNext/>
              <w:keepLines/>
              <w:jc w:val="center"/>
              <w:rPr>
                <w:b/>
                <w:bCs/>
              </w:rPr>
            </w:pPr>
            <w:r w:rsidRPr="00B3556C">
              <w:rPr>
                <w:b/>
                <w:bCs/>
              </w:rPr>
              <w:t>Weighted Avg</w:t>
            </w:r>
          </w:p>
        </w:tc>
      </w:tr>
      <w:tr w:rsidR="00864D0C" w14:paraId="0929F26A" w14:textId="77777777" w:rsidTr="00CE269C">
        <w:trPr>
          <w:trHeight w:val="283"/>
        </w:trPr>
        <w:tc>
          <w:tcPr>
            <w:tcW w:w="1134" w:type="dxa"/>
            <w:vAlign w:val="center"/>
          </w:tcPr>
          <w:p w14:paraId="35696431" w14:textId="77777777" w:rsidR="00864D0C" w:rsidRPr="00B3556C" w:rsidRDefault="00864D0C" w:rsidP="0020693F">
            <w:pPr>
              <w:pStyle w:val="Table"/>
              <w:keepNext/>
              <w:keepLines/>
              <w:rPr>
                <w:b/>
                <w:bCs/>
              </w:rPr>
            </w:pPr>
            <w:r w:rsidRPr="00B3556C">
              <w:rPr>
                <w:b/>
                <w:bCs/>
              </w:rPr>
              <w:t>Precision</w:t>
            </w:r>
          </w:p>
        </w:tc>
        <w:tc>
          <w:tcPr>
            <w:tcW w:w="964" w:type="dxa"/>
            <w:vAlign w:val="center"/>
          </w:tcPr>
          <w:p w14:paraId="27357F93" w14:textId="7C4870BA" w:rsidR="00864D0C" w:rsidRDefault="00864D0C" w:rsidP="0020693F">
            <w:pPr>
              <w:pStyle w:val="Table"/>
              <w:keepNext/>
              <w:keepLines/>
            </w:pPr>
            <w:r>
              <w:t>0.9</w:t>
            </w:r>
            <w:r w:rsidR="00CB704B">
              <w:t>30</w:t>
            </w:r>
          </w:p>
        </w:tc>
        <w:tc>
          <w:tcPr>
            <w:tcW w:w="964" w:type="dxa"/>
            <w:vAlign w:val="center"/>
          </w:tcPr>
          <w:p w14:paraId="4A6BE0BA" w14:textId="4FE39978" w:rsidR="00864D0C" w:rsidRDefault="00864D0C" w:rsidP="0020693F">
            <w:pPr>
              <w:pStyle w:val="Table"/>
              <w:keepNext/>
              <w:keepLines/>
            </w:pPr>
            <w:r>
              <w:t>0.9</w:t>
            </w:r>
            <w:r w:rsidR="00CB704B">
              <w:t>30</w:t>
            </w:r>
          </w:p>
        </w:tc>
        <w:tc>
          <w:tcPr>
            <w:tcW w:w="737" w:type="dxa"/>
            <w:vAlign w:val="center"/>
          </w:tcPr>
          <w:p w14:paraId="27990D7F" w14:textId="4238A49E" w:rsidR="00864D0C" w:rsidRDefault="00864D0C" w:rsidP="0020693F">
            <w:pPr>
              <w:pStyle w:val="Table"/>
              <w:keepNext/>
              <w:keepLines/>
            </w:pPr>
            <w:r>
              <w:t>0.9</w:t>
            </w:r>
            <w:r w:rsidR="004F65B2">
              <w:t>73</w:t>
            </w:r>
          </w:p>
        </w:tc>
        <w:tc>
          <w:tcPr>
            <w:tcW w:w="1247" w:type="dxa"/>
            <w:vAlign w:val="center"/>
          </w:tcPr>
          <w:p w14:paraId="35A79761" w14:textId="779B3C62" w:rsidR="00864D0C" w:rsidRDefault="00864D0C" w:rsidP="0020693F">
            <w:pPr>
              <w:pStyle w:val="Table"/>
              <w:keepNext/>
              <w:keepLines/>
              <w:jc w:val="center"/>
            </w:pPr>
            <w:r>
              <w:t>0.9</w:t>
            </w:r>
            <w:r w:rsidR="004F65B2">
              <w:t>45</w:t>
            </w:r>
          </w:p>
        </w:tc>
        <w:tc>
          <w:tcPr>
            <w:tcW w:w="1361" w:type="dxa"/>
            <w:vAlign w:val="center"/>
          </w:tcPr>
          <w:p w14:paraId="796740B2" w14:textId="74632C92" w:rsidR="00864D0C" w:rsidRDefault="00864D0C" w:rsidP="0020693F">
            <w:pPr>
              <w:pStyle w:val="Table"/>
              <w:keepNext/>
              <w:keepLines/>
              <w:jc w:val="center"/>
            </w:pPr>
            <w:r>
              <w:t>0.9</w:t>
            </w:r>
            <w:r w:rsidR="00747721">
              <w:t>44</w:t>
            </w:r>
          </w:p>
        </w:tc>
      </w:tr>
      <w:tr w:rsidR="00864D0C" w14:paraId="38622A5C" w14:textId="77777777" w:rsidTr="00CE269C">
        <w:trPr>
          <w:trHeight w:val="283"/>
        </w:trPr>
        <w:tc>
          <w:tcPr>
            <w:tcW w:w="1134" w:type="dxa"/>
            <w:vAlign w:val="center"/>
          </w:tcPr>
          <w:p w14:paraId="294588D4" w14:textId="77777777" w:rsidR="00864D0C" w:rsidRPr="00B3556C" w:rsidRDefault="00864D0C" w:rsidP="0020693F">
            <w:pPr>
              <w:pStyle w:val="Table"/>
              <w:keepNext/>
              <w:keepLines/>
              <w:rPr>
                <w:b/>
                <w:bCs/>
              </w:rPr>
            </w:pPr>
            <w:r w:rsidRPr="00B3556C">
              <w:rPr>
                <w:b/>
                <w:bCs/>
              </w:rPr>
              <w:t>Recall</w:t>
            </w:r>
          </w:p>
        </w:tc>
        <w:tc>
          <w:tcPr>
            <w:tcW w:w="964" w:type="dxa"/>
            <w:vAlign w:val="center"/>
          </w:tcPr>
          <w:p w14:paraId="6B9EE8F5" w14:textId="26C3FA46" w:rsidR="00864D0C" w:rsidRDefault="00864D0C" w:rsidP="0020693F">
            <w:pPr>
              <w:pStyle w:val="Table"/>
              <w:keepNext/>
              <w:keepLines/>
            </w:pPr>
            <w:r>
              <w:t>0.</w:t>
            </w:r>
            <w:r w:rsidR="00CB704B">
              <w:t>816</w:t>
            </w:r>
          </w:p>
        </w:tc>
        <w:tc>
          <w:tcPr>
            <w:tcW w:w="964" w:type="dxa"/>
            <w:vAlign w:val="center"/>
          </w:tcPr>
          <w:p w14:paraId="4A5BE4D5" w14:textId="6C9D1741" w:rsidR="00864D0C" w:rsidRDefault="00864D0C" w:rsidP="0020693F">
            <w:pPr>
              <w:pStyle w:val="Table"/>
              <w:keepNext/>
              <w:keepLines/>
            </w:pPr>
            <w:r>
              <w:t>0.9</w:t>
            </w:r>
            <w:r w:rsidR="004F65B2">
              <w:t>82</w:t>
            </w:r>
          </w:p>
        </w:tc>
        <w:tc>
          <w:tcPr>
            <w:tcW w:w="737" w:type="dxa"/>
            <w:vAlign w:val="center"/>
          </w:tcPr>
          <w:p w14:paraId="42669386" w14:textId="087B62E4" w:rsidR="00864D0C" w:rsidRDefault="00864D0C" w:rsidP="0020693F">
            <w:pPr>
              <w:pStyle w:val="Table"/>
              <w:keepNext/>
              <w:keepLines/>
            </w:pPr>
            <w:r>
              <w:t>0.9</w:t>
            </w:r>
            <w:r w:rsidR="004F65B2">
              <w:t>73</w:t>
            </w:r>
          </w:p>
        </w:tc>
        <w:tc>
          <w:tcPr>
            <w:tcW w:w="1247" w:type="dxa"/>
            <w:vAlign w:val="center"/>
          </w:tcPr>
          <w:p w14:paraId="743654D7" w14:textId="1F6580C1" w:rsidR="00864D0C" w:rsidRDefault="00864D0C" w:rsidP="0020693F">
            <w:pPr>
              <w:pStyle w:val="Table"/>
              <w:keepNext/>
              <w:keepLines/>
              <w:jc w:val="center"/>
            </w:pPr>
            <w:r>
              <w:t>0.9</w:t>
            </w:r>
            <w:r w:rsidR="00747721">
              <w:t>24</w:t>
            </w:r>
          </w:p>
        </w:tc>
        <w:tc>
          <w:tcPr>
            <w:tcW w:w="1361" w:type="dxa"/>
            <w:vAlign w:val="center"/>
          </w:tcPr>
          <w:p w14:paraId="6361C226" w14:textId="4554CC20" w:rsidR="00864D0C" w:rsidRDefault="00864D0C" w:rsidP="0020693F">
            <w:pPr>
              <w:pStyle w:val="Table"/>
              <w:keepNext/>
              <w:keepLines/>
              <w:jc w:val="center"/>
            </w:pPr>
            <w:r>
              <w:t>0.9</w:t>
            </w:r>
            <w:r w:rsidR="00747721">
              <w:t>44</w:t>
            </w:r>
          </w:p>
        </w:tc>
      </w:tr>
      <w:tr w:rsidR="00864D0C" w14:paraId="2BD22BAB" w14:textId="77777777" w:rsidTr="00CE269C">
        <w:trPr>
          <w:trHeight w:val="283"/>
        </w:trPr>
        <w:tc>
          <w:tcPr>
            <w:tcW w:w="1134" w:type="dxa"/>
            <w:vAlign w:val="center"/>
          </w:tcPr>
          <w:p w14:paraId="28FFDD3F" w14:textId="77777777" w:rsidR="00864D0C" w:rsidRPr="00B3556C" w:rsidRDefault="00864D0C" w:rsidP="0020693F">
            <w:pPr>
              <w:pStyle w:val="Table"/>
              <w:keepNext/>
              <w:keepLines/>
              <w:rPr>
                <w:b/>
                <w:bCs/>
              </w:rPr>
            </w:pPr>
            <w:r w:rsidRPr="00B3556C">
              <w:rPr>
                <w:b/>
                <w:bCs/>
              </w:rPr>
              <w:t>F1-Score</w:t>
            </w:r>
          </w:p>
        </w:tc>
        <w:tc>
          <w:tcPr>
            <w:tcW w:w="964" w:type="dxa"/>
            <w:vAlign w:val="center"/>
          </w:tcPr>
          <w:p w14:paraId="7AD77AD9" w14:textId="4EAAAD36" w:rsidR="00864D0C" w:rsidRDefault="00864D0C" w:rsidP="0020693F">
            <w:pPr>
              <w:pStyle w:val="Table"/>
              <w:keepNext/>
              <w:keepLines/>
            </w:pPr>
            <w:r>
              <w:t>0.</w:t>
            </w:r>
            <w:r w:rsidR="00CB704B">
              <w:t>870</w:t>
            </w:r>
          </w:p>
        </w:tc>
        <w:tc>
          <w:tcPr>
            <w:tcW w:w="964" w:type="dxa"/>
            <w:vAlign w:val="center"/>
          </w:tcPr>
          <w:p w14:paraId="3790C32E" w14:textId="6B37F818" w:rsidR="00864D0C" w:rsidRDefault="00864D0C" w:rsidP="0020693F">
            <w:pPr>
              <w:pStyle w:val="Table"/>
              <w:keepNext/>
              <w:keepLines/>
            </w:pPr>
            <w:r>
              <w:t>0.9</w:t>
            </w:r>
            <w:r w:rsidR="004F65B2">
              <w:t>55</w:t>
            </w:r>
          </w:p>
        </w:tc>
        <w:tc>
          <w:tcPr>
            <w:tcW w:w="737" w:type="dxa"/>
            <w:vAlign w:val="center"/>
          </w:tcPr>
          <w:p w14:paraId="479C885D" w14:textId="77777777" w:rsidR="00864D0C" w:rsidRDefault="00864D0C" w:rsidP="0020693F">
            <w:pPr>
              <w:pStyle w:val="Table"/>
              <w:keepNext/>
              <w:keepLines/>
            </w:pPr>
            <w:r>
              <w:t>0.973</w:t>
            </w:r>
          </w:p>
        </w:tc>
        <w:tc>
          <w:tcPr>
            <w:tcW w:w="1247" w:type="dxa"/>
            <w:vAlign w:val="center"/>
          </w:tcPr>
          <w:p w14:paraId="5B282AA8" w14:textId="09452926" w:rsidR="00864D0C" w:rsidRDefault="00864D0C" w:rsidP="0020693F">
            <w:pPr>
              <w:pStyle w:val="Table"/>
              <w:keepNext/>
              <w:keepLines/>
              <w:jc w:val="center"/>
            </w:pPr>
            <w:r>
              <w:t>0.9</w:t>
            </w:r>
            <w:r w:rsidR="00747721">
              <w:t>33</w:t>
            </w:r>
          </w:p>
        </w:tc>
        <w:tc>
          <w:tcPr>
            <w:tcW w:w="1361" w:type="dxa"/>
            <w:vAlign w:val="center"/>
          </w:tcPr>
          <w:p w14:paraId="2EF944D3" w14:textId="2A8E581B" w:rsidR="00864D0C" w:rsidRDefault="00864D0C" w:rsidP="0020693F">
            <w:pPr>
              <w:pStyle w:val="Table"/>
              <w:keepNext/>
              <w:keepLines/>
              <w:jc w:val="center"/>
            </w:pPr>
            <w:r>
              <w:t>0.9</w:t>
            </w:r>
            <w:r w:rsidR="00747721">
              <w:t>43</w:t>
            </w:r>
          </w:p>
        </w:tc>
      </w:tr>
      <w:tr w:rsidR="00864D0C" w14:paraId="013C4798" w14:textId="77777777" w:rsidTr="00CE269C">
        <w:trPr>
          <w:trHeight w:val="283"/>
        </w:trPr>
        <w:tc>
          <w:tcPr>
            <w:tcW w:w="1134" w:type="dxa"/>
            <w:tcBorders>
              <w:bottom w:val="single" w:sz="4" w:space="0" w:color="auto"/>
            </w:tcBorders>
            <w:vAlign w:val="center"/>
          </w:tcPr>
          <w:p w14:paraId="38E210DE" w14:textId="77777777" w:rsidR="00864D0C" w:rsidRPr="00B3556C" w:rsidRDefault="00864D0C" w:rsidP="0020693F">
            <w:pPr>
              <w:pStyle w:val="Table"/>
              <w:keepNext/>
              <w:keepLines/>
              <w:rPr>
                <w:b/>
                <w:bCs/>
              </w:rPr>
            </w:pPr>
            <w:r w:rsidRPr="00B3556C">
              <w:rPr>
                <w:b/>
                <w:bCs/>
              </w:rPr>
              <w:t>Support</w:t>
            </w:r>
          </w:p>
        </w:tc>
        <w:tc>
          <w:tcPr>
            <w:tcW w:w="964" w:type="dxa"/>
            <w:tcBorders>
              <w:bottom w:val="single" w:sz="4" w:space="0" w:color="auto"/>
            </w:tcBorders>
            <w:vAlign w:val="center"/>
          </w:tcPr>
          <w:p w14:paraId="53ADF501" w14:textId="77777777" w:rsidR="00864D0C" w:rsidRDefault="00864D0C" w:rsidP="0020693F">
            <w:pPr>
              <w:pStyle w:val="Table"/>
              <w:keepNext/>
              <w:keepLines/>
            </w:pPr>
            <w:r>
              <w:t>49</w:t>
            </w:r>
          </w:p>
        </w:tc>
        <w:tc>
          <w:tcPr>
            <w:tcW w:w="964" w:type="dxa"/>
            <w:tcBorders>
              <w:bottom w:val="single" w:sz="4" w:space="0" w:color="auto"/>
            </w:tcBorders>
            <w:vAlign w:val="center"/>
          </w:tcPr>
          <w:p w14:paraId="539D17D4" w14:textId="77777777" w:rsidR="00864D0C" w:rsidRDefault="00864D0C" w:rsidP="0020693F">
            <w:pPr>
              <w:pStyle w:val="Table"/>
              <w:keepNext/>
              <w:keepLines/>
            </w:pPr>
            <w:r>
              <w:t>109</w:t>
            </w:r>
          </w:p>
        </w:tc>
        <w:tc>
          <w:tcPr>
            <w:tcW w:w="737" w:type="dxa"/>
            <w:tcBorders>
              <w:bottom w:val="single" w:sz="4" w:space="0" w:color="auto"/>
            </w:tcBorders>
            <w:vAlign w:val="center"/>
          </w:tcPr>
          <w:p w14:paraId="4CA81281" w14:textId="77777777" w:rsidR="00864D0C" w:rsidRDefault="00864D0C" w:rsidP="0020693F">
            <w:pPr>
              <w:pStyle w:val="Table"/>
              <w:keepNext/>
              <w:keepLines/>
            </w:pPr>
            <w:r>
              <w:t>74</w:t>
            </w:r>
          </w:p>
        </w:tc>
        <w:tc>
          <w:tcPr>
            <w:tcW w:w="1247" w:type="dxa"/>
            <w:tcBorders>
              <w:bottom w:val="single" w:sz="4" w:space="0" w:color="auto"/>
            </w:tcBorders>
            <w:vAlign w:val="center"/>
          </w:tcPr>
          <w:p w14:paraId="66DACDAE" w14:textId="77777777" w:rsidR="00864D0C" w:rsidRDefault="00864D0C" w:rsidP="0020693F">
            <w:pPr>
              <w:pStyle w:val="Table"/>
              <w:keepNext/>
              <w:keepLines/>
              <w:jc w:val="center"/>
            </w:pPr>
            <w:r>
              <w:t>232</w:t>
            </w:r>
          </w:p>
        </w:tc>
        <w:tc>
          <w:tcPr>
            <w:tcW w:w="1361" w:type="dxa"/>
            <w:tcBorders>
              <w:bottom w:val="single" w:sz="4" w:space="0" w:color="auto"/>
            </w:tcBorders>
            <w:vAlign w:val="center"/>
          </w:tcPr>
          <w:p w14:paraId="73117ED9" w14:textId="77777777" w:rsidR="00864D0C" w:rsidRDefault="00864D0C" w:rsidP="0020693F">
            <w:pPr>
              <w:pStyle w:val="Table"/>
              <w:keepNext/>
              <w:keepLines/>
              <w:jc w:val="center"/>
            </w:pPr>
            <w:r>
              <w:t>232</w:t>
            </w:r>
          </w:p>
        </w:tc>
      </w:tr>
      <w:tr w:rsidR="00864D0C" w14:paraId="07BC2EAB" w14:textId="77777777" w:rsidTr="00CE269C">
        <w:trPr>
          <w:trHeight w:val="283"/>
        </w:trPr>
        <w:tc>
          <w:tcPr>
            <w:tcW w:w="1134" w:type="dxa"/>
            <w:tcBorders>
              <w:top w:val="single" w:sz="4" w:space="0" w:color="auto"/>
              <w:bottom w:val="single" w:sz="18" w:space="0" w:color="000000"/>
            </w:tcBorders>
            <w:vAlign w:val="center"/>
          </w:tcPr>
          <w:p w14:paraId="00932FF8" w14:textId="77777777" w:rsidR="00864D0C" w:rsidRPr="00BC69FD" w:rsidRDefault="00864D0C" w:rsidP="0020693F">
            <w:pPr>
              <w:pStyle w:val="Table"/>
              <w:keepNext/>
              <w:keepLines/>
              <w:rPr>
                <w:b/>
                <w:bCs/>
              </w:rPr>
            </w:pPr>
            <w:r w:rsidRPr="00BC69FD">
              <w:rPr>
                <w:b/>
                <w:bCs/>
              </w:rPr>
              <w:t>Accuracy</w:t>
            </w:r>
          </w:p>
        </w:tc>
        <w:tc>
          <w:tcPr>
            <w:tcW w:w="964" w:type="dxa"/>
            <w:tcBorders>
              <w:top w:val="single" w:sz="4" w:space="0" w:color="auto"/>
              <w:bottom w:val="single" w:sz="18" w:space="0" w:color="000000"/>
            </w:tcBorders>
            <w:vAlign w:val="center"/>
          </w:tcPr>
          <w:p w14:paraId="29A3F4D8" w14:textId="4E12621B" w:rsidR="00864D0C" w:rsidRPr="00BC69FD" w:rsidRDefault="00864D0C" w:rsidP="0020693F">
            <w:pPr>
              <w:pStyle w:val="Table"/>
              <w:keepNext/>
              <w:keepLines/>
              <w:rPr>
                <w:b/>
                <w:bCs/>
              </w:rPr>
            </w:pPr>
            <w:r w:rsidRPr="00BC69FD">
              <w:rPr>
                <w:b/>
                <w:bCs/>
              </w:rPr>
              <w:t>0.</w:t>
            </w:r>
            <w:r>
              <w:rPr>
                <w:b/>
                <w:bCs/>
              </w:rPr>
              <w:t>9</w:t>
            </w:r>
            <w:r w:rsidR="00CC11A4">
              <w:rPr>
                <w:b/>
                <w:bCs/>
              </w:rPr>
              <w:t>44</w:t>
            </w:r>
          </w:p>
        </w:tc>
        <w:tc>
          <w:tcPr>
            <w:tcW w:w="964" w:type="dxa"/>
            <w:tcBorders>
              <w:top w:val="single" w:sz="4" w:space="0" w:color="auto"/>
              <w:bottom w:val="single" w:sz="18" w:space="0" w:color="000000"/>
            </w:tcBorders>
            <w:vAlign w:val="center"/>
          </w:tcPr>
          <w:p w14:paraId="11F4C6D7" w14:textId="77777777" w:rsidR="00864D0C" w:rsidRDefault="00864D0C" w:rsidP="0020693F">
            <w:pPr>
              <w:pStyle w:val="Table"/>
              <w:keepNext/>
              <w:keepLines/>
            </w:pPr>
          </w:p>
        </w:tc>
        <w:tc>
          <w:tcPr>
            <w:tcW w:w="737" w:type="dxa"/>
            <w:tcBorders>
              <w:top w:val="single" w:sz="4" w:space="0" w:color="auto"/>
              <w:bottom w:val="single" w:sz="18" w:space="0" w:color="000000"/>
            </w:tcBorders>
            <w:vAlign w:val="center"/>
          </w:tcPr>
          <w:p w14:paraId="767CF26B" w14:textId="77777777" w:rsidR="00864D0C" w:rsidRDefault="00864D0C" w:rsidP="0020693F">
            <w:pPr>
              <w:pStyle w:val="Table"/>
              <w:keepNext/>
              <w:keepLines/>
            </w:pPr>
          </w:p>
        </w:tc>
        <w:tc>
          <w:tcPr>
            <w:tcW w:w="1247" w:type="dxa"/>
            <w:tcBorders>
              <w:top w:val="single" w:sz="4" w:space="0" w:color="auto"/>
              <w:bottom w:val="single" w:sz="18" w:space="0" w:color="000000"/>
            </w:tcBorders>
            <w:vAlign w:val="center"/>
          </w:tcPr>
          <w:p w14:paraId="326CDFEE" w14:textId="77777777" w:rsidR="00864D0C" w:rsidRDefault="00864D0C" w:rsidP="0020693F">
            <w:pPr>
              <w:pStyle w:val="Table"/>
              <w:keepNext/>
              <w:keepLines/>
              <w:jc w:val="center"/>
            </w:pPr>
          </w:p>
        </w:tc>
        <w:tc>
          <w:tcPr>
            <w:tcW w:w="1361" w:type="dxa"/>
            <w:tcBorders>
              <w:top w:val="single" w:sz="4" w:space="0" w:color="auto"/>
              <w:bottom w:val="single" w:sz="18" w:space="0" w:color="000000"/>
            </w:tcBorders>
            <w:vAlign w:val="center"/>
          </w:tcPr>
          <w:p w14:paraId="15D782A8" w14:textId="77777777" w:rsidR="00864D0C" w:rsidRDefault="00864D0C" w:rsidP="0020693F">
            <w:pPr>
              <w:pStyle w:val="Table"/>
              <w:keepNext/>
              <w:keepLines/>
            </w:pPr>
          </w:p>
        </w:tc>
      </w:tr>
    </w:tbl>
    <w:p w14:paraId="5956FC1C" w14:textId="3F55BFEB" w:rsidR="00864D0C" w:rsidRDefault="00300BBE" w:rsidP="00864D0C">
      <w:pPr>
        <w:pStyle w:val="Picture"/>
        <w:spacing w:before="0"/>
        <w:jc w:val="both"/>
      </w:pPr>
      <w:r>
        <w:drawing>
          <wp:inline distT="0" distB="0" distL="0" distR="0" wp14:anchorId="57B06812" wp14:editId="54439C02">
            <wp:extent cx="1595887" cy="1224280"/>
            <wp:effectExtent l="0" t="0" r="4445" b="0"/>
            <wp:docPr id="206400372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3725" name="Picture 1" descr="Table&#10;&#10;Description automatically generated"/>
                    <pic:cNvPicPr/>
                  </pic:nvPicPr>
                  <pic:blipFill rotWithShape="1">
                    <a:blip r:embed="rId49" cstate="print">
                      <a:extLst>
                        <a:ext uri="{28A0092B-C50C-407E-A947-70E740481C1C}">
                          <a14:useLocalDpi xmlns:a14="http://schemas.microsoft.com/office/drawing/2010/main" val="0"/>
                        </a:ext>
                      </a:extLst>
                    </a:blip>
                    <a:srcRect r="73149"/>
                    <a:stretch/>
                  </pic:blipFill>
                  <pic:spPr bwMode="auto">
                    <a:xfrm>
                      <a:off x="0" y="0"/>
                      <a:ext cx="1595887" cy="1224280"/>
                    </a:xfrm>
                    <a:prstGeom prst="rect">
                      <a:avLst/>
                    </a:prstGeom>
                    <a:ln>
                      <a:noFill/>
                    </a:ln>
                    <a:extLst>
                      <a:ext uri="{53640926-AAD7-44D8-BBD7-CCE9431645EC}">
                        <a14:shadowObscured xmlns:a14="http://schemas.microsoft.com/office/drawing/2010/main"/>
                      </a:ext>
                    </a:extLst>
                  </pic:spPr>
                </pic:pic>
              </a:graphicData>
            </a:graphic>
          </wp:inline>
        </w:drawing>
      </w:r>
    </w:p>
    <w:p w14:paraId="30EFB706" w14:textId="77777777" w:rsidR="00EC0754" w:rsidRDefault="00EC0754" w:rsidP="00864D0C">
      <w:pPr>
        <w:pStyle w:val="Picture"/>
        <w:spacing w:before="0"/>
        <w:jc w:val="both"/>
      </w:pPr>
    </w:p>
    <w:p w14:paraId="533C68C1" w14:textId="1067AE66" w:rsidR="00EC0754" w:rsidRDefault="003C0EAA" w:rsidP="003C0EAA">
      <w:pPr>
        <w:pStyle w:val="Heading3"/>
      </w:pPr>
      <w:bookmarkStart w:id="158" w:name="_Toc134268880"/>
      <w:r>
        <w:t>Hamming distance</w:t>
      </w:r>
      <w:bookmarkEnd w:id="158"/>
    </w:p>
    <w:p w14:paraId="7279B583" w14:textId="766DD3AD" w:rsidR="00EC0754" w:rsidRPr="004E6C3B" w:rsidRDefault="00EC0754" w:rsidP="00EC0754">
      <w:r w:rsidRPr="00527BDF">
        <w:t xml:space="preserve">There are several ways to compare performance between models using actual prediction instances such as previously presented correlation matrix in figure 4.2A, which is probably the most traditional, but also hamming matrix and Cramer’s V associsation. </w:t>
      </w:r>
      <w:r w:rsidR="003C0EAA">
        <w:t>Next,</w:t>
      </w:r>
      <w:r w:rsidRPr="00527BDF">
        <w:t xml:space="preserve"> we introduce hamming distance </w:t>
      </w:r>
      <w:r w:rsidR="003C0EAA">
        <w:t>measure</w:t>
      </w:r>
      <w:r>
        <w:t xml:space="preserve"> to support our model similarity analysis. </w:t>
      </w:r>
      <w:r w:rsidR="00F367E9">
        <w:t xml:space="preserve">Also, we include </w:t>
      </w:r>
      <w:r w:rsidR="00222981">
        <w:t>results from univariate</w:t>
      </w:r>
      <w:r w:rsidR="00F367E9">
        <w:t xml:space="preserve"> model</w:t>
      </w:r>
      <w:r w:rsidR="00222981">
        <w:t xml:space="preserve"> analy</w:t>
      </w:r>
      <w:r w:rsidR="00E27CB8">
        <w:t>s</w:t>
      </w:r>
      <w:r w:rsidR="00222981">
        <w:t>is</w:t>
      </w:r>
      <w:r w:rsidR="00F367E9">
        <w:t xml:space="preserve"> </w:t>
      </w:r>
      <w:r w:rsidR="00222981">
        <w:t>in order to</w:t>
      </w:r>
      <w:r w:rsidR="00F367E9">
        <w:t xml:space="preserve"> </w:t>
      </w:r>
      <w:r w:rsidR="00DF327A">
        <w:t>reflect results</w:t>
      </w:r>
      <w:r w:rsidR="00222981">
        <w:t xml:space="preserve"> in </w:t>
      </w:r>
      <w:r w:rsidR="00E27CB8">
        <w:t>the context of U-TSC part of the study.</w:t>
      </w:r>
      <w:r w:rsidR="00B15D8E">
        <w:t xml:space="preserve"> </w:t>
      </w:r>
    </w:p>
    <w:p w14:paraId="69A177B1" w14:textId="6A98F6AF" w:rsidR="00EC0754" w:rsidRDefault="003A6831" w:rsidP="003A6831">
      <w:pPr>
        <w:pStyle w:val="Picture"/>
      </w:pPr>
      <w:r w:rsidRPr="003A6831">
        <w:drawing>
          <wp:inline distT="0" distB="0" distL="0" distR="0" wp14:anchorId="093C75C3" wp14:editId="665D177D">
            <wp:extent cx="4615132" cy="3922369"/>
            <wp:effectExtent l="0" t="0" r="0" b="2540"/>
            <wp:docPr id="1223183310" name="Picture 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83310" name="Picture 2" descr="A picture containing text, screenshot, font, numb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619120" cy="3925759"/>
                    </a:xfrm>
                    <a:prstGeom prst="rect">
                      <a:avLst/>
                    </a:prstGeom>
                  </pic:spPr>
                </pic:pic>
              </a:graphicData>
            </a:graphic>
          </wp:inline>
        </w:drawing>
      </w:r>
    </w:p>
    <w:p w14:paraId="3BE1E039" w14:textId="0B855517" w:rsidR="0020693F" w:rsidRDefault="003A6831" w:rsidP="00915847">
      <w:pPr>
        <w:pStyle w:val="Figurecaption"/>
      </w:pPr>
      <w:r>
        <w:t>Fig. 4.3: Hamming distance</w:t>
      </w:r>
      <w:r w:rsidR="008D0E87">
        <w:t xml:space="preserve"> matrix. </w:t>
      </w:r>
      <w:r w:rsidR="00586DD7">
        <w:t xml:space="preserve">Dissimilarity </w:t>
      </w:r>
      <w:r w:rsidR="0020257D" w:rsidRPr="0020257D">
        <w:t>in the classification between all sports.</w:t>
      </w:r>
    </w:p>
    <w:p w14:paraId="3ED02A55" w14:textId="715AD245" w:rsidR="004823AE" w:rsidRDefault="00915847" w:rsidP="004823AE">
      <w:r w:rsidRPr="00915847">
        <w:lastRenderedPageBreak/>
        <w:t>Fo</w:t>
      </w:r>
      <w:r>
        <w:t xml:space="preserve">r example, </w:t>
      </w:r>
      <w:r w:rsidRPr="00915847">
        <w:t>i</w:t>
      </w:r>
      <w:r w:rsidRPr="00915847">
        <w:rPr>
          <w:lang w:val="en-FI"/>
        </w:rPr>
        <w:t>f accuracy of MUSE is 96.6% and accuracy of STSF is 93.1% it implies that</w:t>
      </w:r>
      <w:r w:rsidRPr="00915847">
        <w:t xml:space="preserve"> </w:t>
      </w:r>
      <w:r w:rsidR="00265379">
        <w:t xml:space="preserve">the possible </w:t>
      </w:r>
      <w:r>
        <w:t xml:space="preserve">hamming distance </w:t>
      </w:r>
      <w:r w:rsidR="00265379">
        <w:t xml:space="preserve">range </w:t>
      </w:r>
      <w:r w:rsidR="00B46EE4">
        <w:t xml:space="preserve">between models </w:t>
      </w:r>
      <w:r w:rsidR="00265379">
        <w:t>is</w:t>
      </w:r>
      <w:r w:rsidR="00B46EE4" w:rsidRPr="00B46EE4">
        <w:t>:</w:t>
      </w:r>
    </w:p>
    <w:p w14:paraId="540B86E0" w14:textId="68DC4DDB" w:rsidR="00B46EE4" w:rsidRDefault="00265379" w:rsidP="0019699F">
      <w:pPr>
        <w:ind w:firstLine="0"/>
        <w:jc w:val="center"/>
      </w:pPr>
      <w:r>
        <w:t xml:space="preserve">Max </w:t>
      </w:r>
      <m:oMath>
        <m:r>
          <w:rPr>
            <w:rFonts w:ascii="Cambria Math" w:hAnsi="Cambria Math"/>
          </w:rPr>
          <m:t>(100-93.1)+(100-96.6)=6.9+3.4=10.3%</m:t>
        </m:r>
      </m:oMath>
    </w:p>
    <w:p w14:paraId="4AA821B2" w14:textId="6EF00D1B" w:rsidR="002A365A" w:rsidRDefault="002A365A" w:rsidP="0019699F">
      <w:pPr>
        <w:ind w:firstLine="0"/>
        <w:jc w:val="center"/>
      </w:pPr>
      <w:r>
        <w:t xml:space="preserve">Min </w:t>
      </w:r>
      <m:oMath>
        <m:r>
          <w:rPr>
            <w:rFonts w:ascii="Cambria Math" w:hAnsi="Cambria Math"/>
          </w:rPr>
          <m:t>(100-93.1)-(100-96.6)=6.9-3.4=3.5%</m:t>
        </m:r>
      </m:oMath>
    </w:p>
    <w:p w14:paraId="78F74B73" w14:textId="7AB3AED6" w:rsidR="009A5BB1" w:rsidRDefault="009A5BB1" w:rsidP="0019699F">
      <w:pPr>
        <w:ind w:firstLine="0"/>
      </w:pPr>
      <w:r w:rsidRPr="009A5BB1">
        <w:rPr>
          <w:lang w:val="en-FI"/>
        </w:rPr>
        <w:t xml:space="preserve">The </w:t>
      </w:r>
      <w:r w:rsidRPr="009A5BB1">
        <w:t>h</w:t>
      </w:r>
      <w:r w:rsidRPr="009A5BB1">
        <w:rPr>
          <w:lang w:val="en-FI"/>
        </w:rPr>
        <w:t xml:space="preserve">amming distance between 1-D arrays </w:t>
      </w:r>
      <m:oMath>
        <m:r>
          <w:rPr>
            <w:rFonts w:ascii="Cambria Math" w:hAnsi="Cambria Math"/>
            <w:lang w:val="en-FI"/>
          </w:rPr>
          <m:t>u</m:t>
        </m:r>
      </m:oMath>
      <w:r w:rsidRPr="009A5BB1">
        <w:rPr>
          <w:lang w:val="en-FI"/>
        </w:rPr>
        <w:t xml:space="preserve"> and </w:t>
      </w:r>
      <m:oMath>
        <m:r>
          <w:rPr>
            <w:rFonts w:ascii="Cambria Math" w:hAnsi="Cambria Math"/>
            <w:lang w:val="en-FI"/>
          </w:rPr>
          <m:t>v</m:t>
        </m:r>
      </m:oMath>
      <w:r w:rsidRPr="009A5BB1">
        <w:rPr>
          <w:lang w:val="en-FI"/>
        </w:rPr>
        <w:t xml:space="preserve">, is simply the proportion of disagreeing components in </w:t>
      </w:r>
      <m:oMath>
        <m:r>
          <w:rPr>
            <w:rFonts w:ascii="Cambria Math" w:hAnsi="Cambria Math"/>
            <w:lang w:val="en-FI"/>
          </w:rPr>
          <m:t>u</m:t>
        </m:r>
      </m:oMath>
      <w:r w:rsidRPr="009A5BB1">
        <w:rPr>
          <w:lang w:val="en-FI"/>
        </w:rPr>
        <w:t xml:space="preserve"> and </w:t>
      </w:r>
      <m:oMath>
        <m:r>
          <w:rPr>
            <w:rFonts w:ascii="Cambria Math" w:hAnsi="Cambria Math"/>
            <w:lang w:val="en-FI"/>
          </w:rPr>
          <m:t>v</m:t>
        </m:r>
      </m:oMath>
      <w:r w:rsidRPr="009A5BB1">
        <w:rPr>
          <w:lang w:val="en-FI"/>
        </w:rPr>
        <w:t xml:space="preserve">. If </w:t>
      </w:r>
      <m:oMath>
        <m:r>
          <w:rPr>
            <w:rFonts w:ascii="Cambria Math" w:hAnsi="Cambria Math"/>
            <w:lang w:val="en-FI"/>
          </w:rPr>
          <m:t>u</m:t>
        </m:r>
      </m:oMath>
      <w:r w:rsidRPr="009A5BB1">
        <w:rPr>
          <w:lang w:val="en-FI"/>
        </w:rPr>
        <w:t xml:space="preserve"> and </w:t>
      </w:r>
      <m:oMath>
        <m:r>
          <w:rPr>
            <w:rFonts w:ascii="Cambria Math" w:hAnsi="Cambria Math"/>
            <w:lang w:val="en-FI"/>
          </w:rPr>
          <m:t>v</m:t>
        </m:r>
      </m:oMath>
      <w:r w:rsidRPr="009A5BB1">
        <w:rPr>
          <w:lang w:val="en-FI"/>
        </w:rPr>
        <w:t xml:space="preserve"> are boolean vectors, the </w:t>
      </w:r>
      <w:r w:rsidRPr="002E3D85">
        <w:t>h</w:t>
      </w:r>
      <w:r w:rsidRPr="009A5BB1">
        <w:rPr>
          <w:lang w:val="en-FI"/>
        </w:rPr>
        <w:t>amming distance is</w:t>
      </w:r>
      <w:r w:rsidR="002E3D85">
        <w:t>:</w:t>
      </w:r>
    </w:p>
    <w:p w14:paraId="195B2009" w14:textId="2CB0ADA4" w:rsidR="002E3D85" w:rsidRPr="0019699F" w:rsidRDefault="00000000" w:rsidP="004823AE">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10</m:t>
                  </m:r>
                </m:sub>
              </m:sSub>
            </m:num>
            <m:den>
              <m:r>
                <w:rPr>
                  <w:rFonts w:ascii="Cambria Math" w:hAnsi="Cambria Math"/>
                </w:rPr>
                <m:t>n</m:t>
              </m:r>
            </m:den>
          </m:f>
          <m:r>
            <w:rPr>
              <w:rFonts w:ascii="Cambria Math" w:hAnsi="Cambria Math"/>
            </w:rPr>
            <m:t xml:space="preserve">= </m:t>
          </m:r>
          <m:f>
            <m:fPr>
              <m:ctrlPr>
                <w:rPr>
                  <w:rFonts w:ascii="Cambria Math" w:hAnsi="Cambria Math"/>
                  <w:i/>
                </w:rPr>
              </m:ctrlPr>
            </m:fPr>
            <m:num>
              <m:r>
                <w:rPr>
                  <w:rFonts w:ascii="Cambria Math" w:hAnsi="Cambria Math"/>
                </w:rPr>
                <m:t>mismatches</m:t>
              </m:r>
            </m:num>
            <m:den>
              <m:r>
                <w:rPr>
                  <w:rFonts w:ascii="Cambria Math" w:hAnsi="Cambria Math"/>
                </w:rPr>
                <m:t>number of all instances</m:t>
              </m:r>
            </m:den>
          </m:f>
        </m:oMath>
      </m:oMathPara>
    </w:p>
    <w:p w14:paraId="3B8AD2A6" w14:textId="1162420C" w:rsidR="0052683C" w:rsidRPr="0052683C" w:rsidRDefault="0052683C" w:rsidP="0052683C">
      <w:pPr>
        <w:ind w:firstLine="0"/>
      </w:pPr>
      <w:r w:rsidRPr="0052683C">
        <w:rPr>
          <w:lang w:val="en-FI"/>
        </w:rPr>
        <w:t xml:space="preserve">And </w:t>
      </w:r>
      <w:r w:rsidR="00BD0DF9" w:rsidRPr="00BD0DF9">
        <w:t>si</w:t>
      </w:r>
      <w:r w:rsidR="00BD0DF9">
        <w:t>nce</w:t>
      </w:r>
      <w:r w:rsidRPr="0052683C">
        <w:rPr>
          <w:lang w:val="en-FI"/>
        </w:rPr>
        <w:t xml:space="preserve"> the test data size is 232, there </w:t>
      </w:r>
      <w:r w:rsidR="00574A73" w:rsidRPr="00574A73">
        <w:t>ca</w:t>
      </w:r>
      <w:r w:rsidR="00574A73">
        <w:t xml:space="preserve">n be </w:t>
      </w:r>
      <w:r w:rsidRPr="0052683C">
        <w:rPr>
          <w:lang w:val="en-FI"/>
        </w:rPr>
        <w:t>di</w:t>
      </w:r>
      <w:r w:rsidR="00353767">
        <w:rPr>
          <w:lang w:val="en-GB"/>
        </w:rPr>
        <w:t>s</w:t>
      </w:r>
      <w:r w:rsidRPr="0052683C">
        <w:rPr>
          <w:lang w:val="en-FI"/>
        </w:rPr>
        <w:t xml:space="preserve">agreeing components </w:t>
      </w:r>
      <w:r w:rsidR="00574A73" w:rsidRPr="00574A73">
        <w:t>a</w:t>
      </w:r>
      <w:r w:rsidR="00574A73">
        <w:t>t m</w:t>
      </w:r>
      <w:r w:rsidR="00353767">
        <w:t>a</w:t>
      </w:r>
      <w:r w:rsidR="00574A73">
        <w:t xml:space="preserve">ximum </w:t>
      </w:r>
      <m:oMath>
        <m:r>
          <w:rPr>
            <w:rFonts w:ascii="Cambria Math" w:hAnsi="Cambria Math"/>
          </w:rPr>
          <m:t>0.103∙232≈24</m:t>
        </m:r>
      </m:oMath>
      <w:r w:rsidR="001D0AD9">
        <w:t xml:space="preserve"> and </w:t>
      </w:r>
      <w:r w:rsidR="004E5D7C">
        <w:t>at minimum</w:t>
      </w:r>
      <w:r w:rsidR="00353767">
        <w:t xml:space="preserve"> </w:t>
      </w:r>
      <m:oMath>
        <m:r>
          <w:rPr>
            <w:rFonts w:ascii="Cambria Math" w:hAnsi="Cambria Math"/>
          </w:rPr>
          <m:t>0.035∙232≈7</m:t>
        </m:r>
      </m:oMath>
      <w:r w:rsidR="009167DD">
        <w:t>. As a summar</w:t>
      </w:r>
      <w:r w:rsidR="009167DD">
        <w:rPr>
          <w:lang w:val="en-GB"/>
        </w:rPr>
        <w:t>y</w:t>
      </w:r>
      <w:r w:rsidR="009167DD">
        <w:t>,</w:t>
      </w:r>
      <w:r w:rsidR="00DE2787">
        <w:t xml:space="preserve"> hamming distance must be </w:t>
      </w:r>
      <m:oMath>
        <m:r>
          <w:rPr>
            <w:rFonts w:ascii="Cambria Math" w:hAnsi="Cambria Math"/>
          </w:rPr>
          <m:t>[0.035-0.103]</m:t>
        </m:r>
      </m:oMath>
      <w:r w:rsidR="002032E7">
        <w:t>.</w:t>
      </w:r>
      <w:r w:rsidR="004E5D7C">
        <w:t xml:space="preserve"> </w:t>
      </w:r>
      <w:r w:rsidR="008E0817" w:rsidRPr="008E0817">
        <w:t xml:space="preserve">The produced </w:t>
      </w:r>
      <w:r w:rsidR="002032E7">
        <w:t>distance value</w:t>
      </w:r>
      <w:r w:rsidR="008E0817" w:rsidRPr="008E0817">
        <w:t xml:space="preserve"> </w:t>
      </w:r>
      <w:r w:rsidR="00D979D5">
        <w:t>0.06</w:t>
      </w:r>
      <w:r w:rsidR="006C0293">
        <w:t xml:space="preserve"> from the figure 4.3</w:t>
      </w:r>
      <w:r w:rsidR="008E0817" w:rsidRPr="008E0817">
        <w:t xml:space="preserve"> seems to be </w:t>
      </w:r>
      <w:r w:rsidR="002032E7">
        <w:t xml:space="preserve">as </w:t>
      </w:r>
      <w:r w:rsidR="008E0817">
        <w:t>expected.</w:t>
      </w:r>
      <w:r w:rsidR="006735F4">
        <w:t xml:space="preserve"> </w:t>
      </w:r>
      <w:r w:rsidR="00704B11">
        <w:t>Thus, c</w:t>
      </w:r>
      <w:r w:rsidR="006735F4">
        <w:t xml:space="preserve">onsidering </w:t>
      </w:r>
      <w:r w:rsidR="0072168A">
        <w:t>the example case</w:t>
      </w:r>
      <w:r w:rsidR="00365CCC">
        <w:t xml:space="preserve"> with MUSE and STSF</w:t>
      </w:r>
      <w:r w:rsidR="00C62D96">
        <w:t xml:space="preserve"> with 6% distance</w:t>
      </w:r>
      <w:r w:rsidR="00365CCC">
        <w:t>, models are behaving quite similarly</w:t>
      </w:r>
      <w:r w:rsidR="00145DC9">
        <w:t xml:space="preserve"> having only 2.5% marginal</w:t>
      </w:r>
      <w:r w:rsidR="00A51E74">
        <w:t xml:space="preserve"> to a maximum similarity </w:t>
      </w:r>
      <w:r w:rsidR="00FF6ADB">
        <w:t xml:space="preserve">with </w:t>
      </w:r>
      <w:r w:rsidR="00D979D5">
        <w:t>3.5%</w:t>
      </w:r>
      <w:r w:rsidR="00801782">
        <w:t xml:space="preserve"> </w:t>
      </w:r>
      <w:r w:rsidR="00544188">
        <w:t xml:space="preserve">minimum </w:t>
      </w:r>
      <w:r w:rsidR="00801782">
        <w:t>distance</w:t>
      </w:r>
      <w:r w:rsidR="00204F5B">
        <w:t>.</w:t>
      </w:r>
      <w:r w:rsidR="00492A9B">
        <w:t xml:space="preserve"> In more general sense, it seems like WEASEL is performing well </w:t>
      </w:r>
      <w:r w:rsidR="00BC2D0F">
        <w:t xml:space="preserve">in the </w:t>
      </w:r>
      <w:r w:rsidR="005D5430">
        <w:t>area</w:t>
      </w:r>
      <w:r w:rsidR="00BC2D0F">
        <w:t xml:space="preserve"> where other models are not, because as an accurate model (91</w:t>
      </w:r>
      <w:r w:rsidR="00E135C2">
        <w:t>,8%</w:t>
      </w:r>
      <w:r w:rsidR="00BC2D0F">
        <w:t>)</w:t>
      </w:r>
      <w:r w:rsidR="00E135C2">
        <w:t xml:space="preserve"> it has a big hamming distance value</w:t>
      </w:r>
      <w:r w:rsidR="008F38B5">
        <w:t xml:space="preserve"> between other models with a similar accuracy</w:t>
      </w:r>
      <w:r w:rsidR="005D5430">
        <w:t>.</w:t>
      </w:r>
      <w:r w:rsidR="008304D1">
        <w:t xml:space="preserve"> Model</w:t>
      </w:r>
      <w:r w:rsidR="00E4065A">
        <w:t>s with the smallest distance value are STSF and RIC (4%).</w:t>
      </w:r>
      <w:r w:rsidR="00A851CE">
        <w:t xml:space="preserve"> And if we ignore the exceptional model kNN-TS, the longest distance is between WEASEL and CTSF by a value 16%</w:t>
      </w:r>
      <w:r w:rsidR="00251064">
        <w:t>,</w:t>
      </w:r>
      <w:r w:rsidR="00A851CE">
        <w:t xml:space="preserve"> </w:t>
      </w:r>
      <w:r w:rsidR="00251064">
        <w:t>having</w:t>
      </w:r>
      <w:r w:rsidR="00A851CE">
        <w:t xml:space="preserve"> only 2.1</w:t>
      </w:r>
      <w:r w:rsidR="00251064">
        <w:t>%</w:t>
      </w:r>
      <w:r w:rsidR="00A851CE">
        <w:t xml:space="preserve"> accuracy difference.</w:t>
      </w:r>
    </w:p>
    <w:p w14:paraId="2D0B03C5" w14:textId="2EFCA77A" w:rsidR="000A0D2C" w:rsidRDefault="000A0D2C" w:rsidP="00BF2BC6">
      <w:pPr>
        <w:pStyle w:val="Heading1"/>
      </w:pPr>
      <w:bookmarkStart w:id="159" w:name="_Toc134268881"/>
      <w:r w:rsidRPr="008F6448">
        <w:t>Discussion</w:t>
      </w:r>
      <w:r w:rsidR="00CC4948">
        <w:t xml:space="preserve"> [</w:t>
      </w:r>
      <w:r w:rsidR="00D25F28">
        <w:t>8</w:t>
      </w:r>
      <w:r w:rsidR="00F1184F">
        <w:t>/</w:t>
      </w:r>
      <w:r w:rsidR="00D25F28">
        <w:t>8</w:t>
      </w:r>
      <w:r w:rsidR="00F1184F">
        <w:t xml:space="preserve"> pages</w:t>
      </w:r>
      <w:r w:rsidR="00CC4948">
        <w:t>]</w:t>
      </w:r>
      <w:bookmarkEnd w:id="159"/>
    </w:p>
    <w:p w14:paraId="431721E3" w14:textId="3BB8C3DA" w:rsidR="005756F0" w:rsidRPr="005756F0" w:rsidRDefault="005756F0" w:rsidP="005756F0">
      <w:r>
        <w:t xml:space="preserve">In this section, we move one step back to the practical level and reflect gained results into the wider picture of the classification problem among sport activities considering also philosophical point of view. </w:t>
      </w:r>
    </w:p>
    <w:p w14:paraId="2C866AAA" w14:textId="51F4A468" w:rsidR="00D51668" w:rsidRPr="00EF58F2" w:rsidRDefault="00D51668" w:rsidP="00027280">
      <w:pPr>
        <w:pStyle w:val="Heading2"/>
        <w:numPr>
          <w:ilvl w:val="1"/>
          <w:numId w:val="21"/>
        </w:numPr>
      </w:pPr>
      <w:bookmarkStart w:id="160" w:name="_Toc134268882"/>
      <w:r w:rsidRPr="0028149C">
        <w:t>Standard</w:t>
      </w:r>
      <w:r>
        <w:t xml:space="preserve"> CML</w:t>
      </w:r>
      <w:bookmarkEnd w:id="160"/>
    </w:p>
    <w:p w14:paraId="1A9D783E" w14:textId="573BF254" w:rsidR="00D51668" w:rsidRDefault="00D51668" w:rsidP="00AB5F64">
      <w:r>
        <w:t>Main part of the CML algorithms provide satisfactory results for SAC task among five particular activities. In certain random subsets of train and test data correct classification was achieved for all the instances</w:t>
      </w:r>
      <w:r w:rsidR="00516402">
        <w:t xml:space="preserve"> by several models</w:t>
      </w:r>
      <w:r>
        <w:t xml:space="preserve">. As </w:t>
      </w:r>
      <w:r w:rsidR="0040485C">
        <w:t>were</w:t>
      </w:r>
      <w:r>
        <w:t xml:space="preserve"> noticed </w:t>
      </w:r>
      <w:r w:rsidR="00094501">
        <w:t>from</w:t>
      </w:r>
      <w:r w:rsidR="00CE05F5">
        <w:t>challenging,</w:t>
      </w:r>
      <w:r w:rsidR="00094501">
        <w:t xml:space="preserve">s </w:t>
      </w:r>
      <w:r>
        <w:t>in preliminary analysis</w:t>
      </w:r>
      <w:r w:rsidR="00094501">
        <w:t>,</w:t>
      </w:r>
      <w:r>
        <w:t xml:space="preserve"> two main challenges were acknowledged</w:t>
      </w:r>
      <w:r w:rsidR="0040485C">
        <w:t>:</w:t>
      </w:r>
      <w:r>
        <w:t xml:space="preserve"> </w:t>
      </w:r>
      <w:r w:rsidR="0040485C">
        <w:t>c</w:t>
      </w:r>
      <w:r w:rsidRPr="00BC28B2">
        <w:t xml:space="preserve">lassification between walk and running activities might be challenging and even original data may have some </w:t>
      </w:r>
      <w:r w:rsidRPr="009920BB">
        <w:t>”</w:t>
      </w:r>
      <w:r w:rsidRPr="00BC28B2">
        <w:t>questionable</w:t>
      </w:r>
      <w:r w:rsidRPr="009920BB">
        <w:t>”</w:t>
      </w:r>
      <w:r w:rsidRPr="00BC28B2">
        <w:t xml:space="preserve"> walking activities in which activity recorded as walking </w:t>
      </w:r>
      <w:r w:rsidRPr="009920BB">
        <w:t>co</w:t>
      </w:r>
      <w:r>
        <w:t>nsist</w:t>
      </w:r>
      <w:r w:rsidRPr="00BC28B2">
        <w:t xml:space="preserve"> only 50-70% of walking and 30-50% </w:t>
      </w:r>
      <w:r w:rsidRPr="007F753D">
        <w:t>of</w:t>
      </w:r>
      <w:r>
        <w:t xml:space="preserve"> </w:t>
      </w:r>
      <w:r w:rsidRPr="00BC28B2">
        <w:lastRenderedPageBreak/>
        <w:t>running</w:t>
      </w:r>
      <w:r w:rsidRPr="007F753D">
        <w:t xml:space="preserve"> </w:t>
      </w:r>
      <w:r>
        <w:t>segments</w:t>
      </w:r>
      <w:r w:rsidRPr="00BC28B2">
        <w:t xml:space="preserve">. However, this would not be a problem if all the running activities </w:t>
      </w:r>
      <w:r w:rsidR="00F70F09" w:rsidRPr="00BC28B2">
        <w:t>were</w:t>
      </w:r>
      <w:r w:rsidRPr="00BC28B2">
        <w:t xml:space="preserve"> pure but in fact many running activities also have </w:t>
      </w:r>
      <w:r>
        <w:t xml:space="preserve">a </w:t>
      </w:r>
      <w:r w:rsidRPr="00BC28B2">
        <w:t xml:space="preserve">significant amount of walking segments. That fact causes quite </w:t>
      </w:r>
      <w:r w:rsidR="0081637D" w:rsidRPr="00BC28B2">
        <w:t>a deep</w:t>
      </w:r>
      <w:r w:rsidRPr="00BC28B2">
        <w:t xml:space="preserve"> </w:t>
      </w:r>
      <w:r>
        <w:t>intersectin</w:t>
      </w:r>
      <w:r w:rsidRPr="00BC28B2">
        <w:t>g area between walking and running</w:t>
      </w:r>
      <w:r w:rsidRPr="00D119A1">
        <w:t xml:space="preserve"> </w:t>
      </w:r>
      <w:r>
        <w:t>activities</w:t>
      </w:r>
      <w:r w:rsidRPr="00BC28B2">
        <w:t>.</w:t>
      </w:r>
      <w:r w:rsidR="00AB5F64">
        <w:t xml:space="preserve"> </w:t>
      </w:r>
      <w:r w:rsidRPr="00BC28B2">
        <w:t xml:space="preserve">Another similar type of classification problem occurs between </w:t>
      </w:r>
      <w:r w:rsidRPr="00285B45">
        <w:rPr>
          <w:i/>
          <w:iCs/>
        </w:rPr>
        <w:t>R</w:t>
      </w:r>
      <w:r w:rsidR="00BB20BD">
        <w:rPr>
          <w:i/>
          <w:iCs/>
        </w:rPr>
        <w:t>-S</w:t>
      </w:r>
      <w:r w:rsidRPr="00285B45">
        <w:rPr>
          <w:i/>
          <w:iCs/>
        </w:rPr>
        <w:t>kiing</w:t>
      </w:r>
      <w:r w:rsidRPr="00BC28B2">
        <w:t xml:space="preserve"> and</w:t>
      </w:r>
      <w:r>
        <w:t xml:space="preserve"> </w:t>
      </w:r>
      <w:r w:rsidR="00BB20BD">
        <w:rPr>
          <w:i/>
          <w:iCs/>
        </w:rPr>
        <w:t>S</w:t>
      </w:r>
      <w:r w:rsidRPr="00082DB1">
        <w:rPr>
          <w:i/>
          <w:iCs/>
        </w:rPr>
        <w:t>kiing</w:t>
      </w:r>
      <w:r w:rsidRPr="00BC28B2">
        <w:t xml:space="preserve">. These activities are remarkably similar, but still they </w:t>
      </w:r>
      <w:r w:rsidR="00F70F09" w:rsidRPr="00BC28B2">
        <w:t>often need</w:t>
      </w:r>
      <w:r>
        <w:t xml:space="preserve"> </w:t>
      </w:r>
      <w:r w:rsidRPr="00BC28B2">
        <w:t>to be separated among</w:t>
      </w:r>
      <w:r w:rsidRPr="00266940">
        <w:t xml:space="preserve"> </w:t>
      </w:r>
      <w:r>
        <w:t>active</w:t>
      </w:r>
      <w:r w:rsidRPr="00BC28B2">
        <w:t xml:space="preserve"> athletes. However, quite surprisingly these activities are well classified in general. But because </w:t>
      </w:r>
      <w:r w:rsidR="00036CC9">
        <w:t>a clear</w:t>
      </w:r>
      <w:r w:rsidR="00D263F6">
        <w:t xml:space="preserve"> decision boundary was not found</w:t>
      </w:r>
      <w:r w:rsidR="00036CC9">
        <w:t xml:space="preserve">, </w:t>
      </w:r>
      <w:r w:rsidRPr="00BC28B2">
        <w:t>there is</w:t>
      </w:r>
      <w:r w:rsidR="00036CC9">
        <w:t xml:space="preserve"> yet</w:t>
      </w:r>
      <w:r w:rsidRPr="00BC28B2">
        <w:t xml:space="preserve"> room for discussion.</w:t>
      </w:r>
      <w:r w:rsidR="00F43E79">
        <w:t xml:space="preserve"> Furthermore,</w:t>
      </w:r>
      <w:r w:rsidRPr="00BC28B2">
        <w:t xml:space="preserve"> </w:t>
      </w:r>
      <w:r w:rsidR="0065319B">
        <w:t xml:space="preserve">LR and </w:t>
      </w:r>
      <w:r w:rsidR="00F43E79">
        <w:t>SVC</w:t>
      </w:r>
      <w:r>
        <w:t xml:space="preserve"> </w:t>
      </w:r>
      <w:r w:rsidR="009F4406" w:rsidRPr="00BC28B2">
        <w:t>model</w:t>
      </w:r>
      <w:r w:rsidR="00F43E79">
        <w:t>s</w:t>
      </w:r>
      <w:r w:rsidRPr="00BC28B2">
        <w:t xml:space="preserve"> </w:t>
      </w:r>
      <w:r w:rsidR="002671A2">
        <w:t>obtained</w:t>
      </w:r>
      <w:r>
        <w:t xml:space="preserve"> </w:t>
      </w:r>
      <w:r w:rsidR="002671A2">
        <w:t>a</w:t>
      </w:r>
      <w:r w:rsidRPr="00BC28B2">
        <w:t xml:space="preserve"> perfect decision boundary and</w:t>
      </w:r>
      <w:r>
        <w:t xml:space="preserve"> classified</w:t>
      </w:r>
      <w:r w:rsidRPr="00BC28B2">
        <w:t xml:space="preserve"> them correctly</w:t>
      </w:r>
      <w:r w:rsidRPr="00CB412F">
        <w:t xml:space="preserve"> </w:t>
      </w:r>
      <w:r>
        <w:t>in the first phase of model selection</w:t>
      </w:r>
      <w:r w:rsidRPr="00BC28B2">
        <w:t xml:space="preserve">. And further, </w:t>
      </w:r>
      <w:r w:rsidRPr="00EB4968">
        <w:t>al</w:t>
      </w:r>
      <w:r>
        <w:t>most all other</w:t>
      </w:r>
      <w:r w:rsidRPr="00BC28B2">
        <w:t xml:space="preserve"> algorithm</w:t>
      </w:r>
      <w:r w:rsidRPr="00EB4968">
        <w:t>s</w:t>
      </w:r>
      <w:r w:rsidRPr="00BC28B2">
        <w:t xml:space="preserve"> </w:t>
      </w:r>
      <w:r w:rsidRPr="00862B55">
        <w:t>pr</w:t>
      </w:r>
      <w:r>
        <w:t>oduced only</w:t>
      </w:r>
      <w:r w:rsidRPr="00BC28B2">
        <w:t xml:space="preserve"> one mistake</w:t>
      </w:r>
      <w:r w:rsidRPr="00862B55">
        <w:t xml:space="preserve"> </w:t>
      </w:r>
      <w:r>
        <w:t>–</w:t>
      </w:r>
      <w:r w:rsidRPr="00BC28B2">
        <w:t xml:space="preserve"> either </w:t>
      </w:r>
      <w:r w:rsidR="00BB20BD">
        <w:rPr>
          <w:i/>
          <w:iCs/>
        </w:rPr>
        <w:t>R</w:t>
      </w:r>
      <w:r>
        <w:rPr>
          <w:i/>
          <w:iCs/>
        </w:rPr>
        <w:t>-</w:t>
      </w:r>
      <w:r w:rsidR="00BB20BD">
        <w:rPr>
          <w:i/>
          <w:iCs/>
        </w:rPr>
        <w:t>S</w:t>
      </w:r>
      <w:r>
        <w:rPr>
          <w:i/>
          <w:iCs/>
        </w:rPr>
        <w:t>kiing</w:t>
      </w:r>
      <w:r w:rsidRPr="00BC28B2">
        <w:t xml:space="preserve"> classified as </w:t>
      </w:r>
      <w:r w:rsidR="00BB20BD">
        <w:rPr>
          <w:i/>
          <w:iCs/>
        </w:rPr>
        <w:t>S</w:t>
      </w:r>
      <w:r w:rsidRPr="002811BF">
        <w:rPr>
          <w:i/>
          <w:iCs/>
        </w:rPr>
        <w:t>kiing</w:t>
      </w:r>
      <w:r w:rsidRPr="00BC28B2">
        <w:t xml:space="preserve"> or controversary</w:t>
      </w:r>
      <w:r w:rsidRPr="00862B55">
        <w:t xml:space="preserve"> </w:t>
      </w:r>
      <w:r>
        <w:t xml:space="preserve">– </w:t>
      </w:r>
      <w:r w:rsidRPr="00BC28B2">
        <w:t xml:space="preserve">and </w:t>
      </w:r>
      <w:r w:rsidRPr="00874D8F">
        <w:t>on</w:t>
      </w:r>
      <w:r>
        <w:t xml:space="preserve">ly </w:t>
      </w:r>
      <w:r w:rsidRPr="00BC28B2">
        <w:t>two model</w:t>
      </w:r>
      <w:r w:rsidRPr="002811BF">
        <w:t>s</w:t>
      </w:r>
      <w:r w:rsidRPr="00BC28B2">
        <w:t xml:space="preserve"> </w:t>
      </w:r>
      <w:r w:rsidRPr="001B78ED">
        <w:t>m</w:t>
      </w:r>
      <w:r>
        <w:t>isclassifying</w:t>
      </w:r>
      <w:r w:rsidRPr="00BC28B2">
        <w:t xml:space="preserve"> between these activities before parameter </w:t>
      </w:r>
      <w:r>
        <w:t>optimization</w:t>
      </w:r>
      <w:r w:rsidRPr="00BC28B2">
        <w:t>.</w:t>
      </w:r>
      <w:r w:rsidR="00564245">
        <w:t xml:space="preserve"> Biking activites were clearly separable </w:t>
      </w:r>
      <w:r w:rsidR="00602EAF">
        <w:t>by all the models</w:t>
      </w:r>
      <w:r w:rsidR="00D95859">
        <w:t>, even with default hyperparameters,</w:t>
      </w:r>
      <w:r w:rsidR="009C6DB6">
        <w:t xml:space="preserve"> </w:t>
      </w:r>
      <w:r w:rsidR="009314C4">
        <w:t>as we expected knowing its different characteristics</w:t>
      </w:r>
      <w:r w:rsidR="009917B9">
        <w:t>.</w:t>
      </w:r>
    </w:p>
    <w:p w14:paraId="6DA39FE2" w14:textId="4EBE7750" w:rsidR="009917B9" w:rsidRDefault="00A70D2B" w:rsidP="00AB5F64">
      <w:r>
        <w:t xml:space="preserve">When </w:t>
      </w:r>
      <w:r w:rsidR="00B03161">
        <w:t xml:space="preserve">we investigate confusion matrices </w:t>
      </w:r>
      <w:hyperlink w:anchor="_[A-4.1A]_Confusion_matrices" w:history="1">
        <w:r w:rsidR="00B03161" w:rsidRPr="00425ED7">
          <w:rPr>
            <w:rStyle w:val="Hyperlink"/>
          </w:rPr>
          <w:t>A-4.1A</w:t>
        </w:r>
      </w:hyperlink>
      <w:r w:rsidR="00B03161">
        <w:t xml:space="preserve"> and </w:t>
      </w:r>
      <w:hyperlink w:anchor="_[A-4.1C]_Confusion_matrices" w:history="1">
        <w:r w:rsidR="00425ED7" w:rsidRPr="00425ED7">
          <w:rPr>
            <w:rStyle w:val="Hyperlink"/>
          </w:rPr>
          <w:t>A-4.1</w:t>
        </w:r>
        <w:r w:rsidR="00363110" w:rsidRPr="00425ED7">
          <w:rPr>
            <w:rStyle w:val="Hyperlink"/>
          </w:rPr>
          <w:t>C</w:t>
        </w:r>
      </w:hyperlink>
      <w:r w:rsidR="00363110">
        <w:t xml:space="preserve"> with the same certain training and test data division </w:t>
      </w:r>
      <w:r w:rsidR="000B3791">
        <w:t>using random state value 24</w:t>
      </w:r>
      <w:r w:rsidR="00466C31">
        <w:t xml:space="preserve">, we can see that </w:t>
      </w:r>
      <w:r w:rsidR="007D2F9F">
        <w:t>hyperparameters tuning</w:t>
      </w:r>
      <w:r w:rsidR="00466C31">
        <w:t xml:space="preserve"> fixed most of the problems</w:t>
      </w:r>
      <w:r w:rsidR="007752C0">
        <w:t xml:space="preserve"> when creating a decision boundary for </w:t>
      </w:r>
      <w:r w:rsidR="007752C0" w:rsidRPr="007752C0">
        <w:rPr>
          <w:i/>
          <w:iCs/>
        </w:rPr>
        <w:t>R-Skiing</w:t>
      </w:r>
      <w:r w:rsidR="007752C0">
        <w:t xml:space="preserve"> and </w:t>
      </w:r>
      <w:r w:rsidR="007752C0" w:rsidRPr="007752C0">
        <w:rPr>
          <w:i/>
          <w:iCs/>
        </w:rPr>
        <w:t>Skiing</w:t>
      </w:r>
      <w:r w:rsidR="007752C0">
        <w:t>.</w:t>
      </w:r>
      <w:r w:rsidR="00F566E5">
        <w:t xml:space="preserve"> For example, kNN, RF, QDA</w:t>
      </w:r>
      <w:r w:rsidR="009112CC">
        <w:t xml:space="preserve"> </w:t>
      </w:r>
      <w:r w:rsidR="006F0A9B">
        <w:t>were</w:t>
      </w:r>
      <w:r w:rsidR="0096407F">
        <w:t xml:space="preserve"> </w:t>
      </w:r>
      <w:r w:rsidR="00693656">
        <w:t xml:space="preserve">also </w:t>
      </w:r>
      <w:r w:rsidR="0096407F">
        <w:t>able to</w:t>
      </w:r>
      <w:r w:rsidR="00127B93">
        <w:t xml:space="preserve"> classify</w:t>
      </w:r>
      <w:r w:rsidR="0096407F">
        <w:t xml:space="preserve"> these activities without confusion, among M</w:t>
      </w:r>
      <w:r w:rsidR="006F0A9B">
        <w:t>LP</w:t>
      </w:r>
      <w:r w:rsidR="0096407F">
        <w:t xml:space="preserve"> and LR</w:t>
      </w:r>
      <w:r w:rsidR="006F0A9B">
        <w:t xml:space="preserve"> which worked perfectly even without hyperparameter optimization.</w:t>
      </w:r>
      <w:r w:rsidR="00127B93">
        <w:t xml:space="preserve"> </w:t>
      </w:r>
      <w:r w:rsidR="00E71A27">
        <w:t xml:space="preserve">Whereas </w:t>
      </w:r>
      <w:r w:rsidR="00127B93">
        <w:t xml:space="preserve">LDA was </w:t>
      </w:r>
      <w:r w:rsidR="00E71A27">
        <w:t xml:space="preserve">the only model capable of separating </w:t>
      </w:r>
      <w:r w:rsidR="00E71A27" w:rsidRPr="00FE5830">
        <w:rPr>
          <w:i/>
          <w:iCs/>
        </w:rPr>
        <w:t>walking</w:t>
      </w:r>
      <w:r w:rsidR="00E71A27">
        <w:t xml:space="preserve"> and </w:t>
      </w:r>
      <w:r w:rsidR="00E71A27" w:rsidRPr="00FE5830">
        <w:rPr>
          <w:i/>
          <w:iCs/>
        </w:rPr>
        <w:t>running</w:t>
      </w:r>
      <w:r w:rsidR="00634BE4">
        <w:t xml:space="preserve"> without mistakes with </w:t>
      </w:r>
      <w:r w:rsidR="00FE5830">
        <w:t>used</w:t>
      </w:r>
      <w:r w:rsidR="00634BE4">
        <w:t xml:space="preserve"> </w:t>
      </w:r>
      <w:r w:rsidR="00FE5830">
        <w:t>particular test data.</w:t>
      </w:r>
    </w:p>
    <w:p w14:paraId="6956BD91" w14:textId="03F270C0" w:rsidR="0017129A" w:rsidRDefault="0017129A" w:rsidP="00BB47E1">
      <w:r>
        <w:t>As a summary</w:t>
      </w:r>
      <w:r w:rsidR="00AA01B8">
        <w:t>, all the inc</w:t>
      </w:r>
      <w:r w:rsidR="00684523">
        <w:t>lu</w:t>
      </w:r>
      <w:r w:rsidR="00AA01B8">
        <w:t xml:space="preserve">ded S-CML models produced good results having accuracy greater than 90%. </w:t>
      </w:r>
      <w:r w:rsidR="00E135D9">
        <w:t>In the introduction of this thesis, we discussed comperehensively results of the previous studies in HAR applications. There exist very few corresponding studies in a similar dataset used in this thesis due to a highly sensitive nature and therefore availability of data, results will be reflected in very general sense. Demrozi and others (2020)(</w:t>
      </w:r>
      <w:r w:rsidR="00E135D9">
        <w:fldChar w:fldCharType="begin"/>
      </w:r>
      <w:r w:rsidR="00E135D9">
        <w:instrText xml:space="preserve"> ADDIN ZOTERO_ITEM CSL_CITATION {"citationID":"IP4drBCi","properties":{"formattedCitation":"[8]","plainCitation":"[8]","noteIndex":0},"citationItems":[{"id":36,"uris":["http://zotero.org/users/local/q0F3hXW0/items/XSXPYJYI","http://zotero.org/users/11390376/items/XSXPYJYI"],"itemData":{"id":36,"type":"article-journal","container-title":"IEEE Access","DOI":"10.1109/ACCESS.2020.3037715","ISSN":"2169-3536","journalAbbreviation":"IEEE Access","page":"210816-210836","source":"DOI.org (Crossref)","title":"Human Activity Recognition Using Inertial, Physiological and Environmental Sensors: A Comprehensive Survey","title-short":"Human Activity Recognition Using Inertial, Physiological and Environmental Sensors","volume":"8","author":[{"family":"Demrozi","given":"Florenc"},{"family":"Pravadelli","given":"Graziano"},{"family":"Bihorac","given":"Azra"},{"family":"Rashidi","given":"Parisa"}],"issued":{"date-parts":[["2020"]]}}}],"schema":"https://github.com/citation-style-language/schema/raw/master/csl-citation.json"} </w:instrText>
      </w:r>
      <w:r w:rsidR="00E135D9">
        <w:fldChar w:fldCharType="separate"/>
      </w:r>
      <w:r w:rsidR="00E135D9" w:rsidRPr="00276067">
        <w:rPr>
          <w:rFonts w:ascii="Times New Roman" w:hAnsi="Times New Roman" w:cs="Times New Roman"/>
        </w:rPr>
        <w:t>[8]</w:t>
      </w:r>
      <w:r w:rsidR="00E135D9">
        <w:fldChar w:fldCharType="end"/>
      </w:r>
      <w:r w:rsidR="00E135D9">
        <w:t>) have made propably a largest study in recent years investigating the succes and number of conducted HAR studies in the years 2015-2020</w:t>
      </w:r>
      <w:r w:rsidR="00EA690E">
        <w:t xml:space="preserve"> using both</w:t>
      </w:r>
      <w:r w:rsidR="00646680">
        <w:t xml:space="preserve"> deep learning and classic machine learning implementations</w:t>
      </w:r>
      <w:r w:rsidR="00E135D9">
        <w:t>.</w:t>
      </w:r>
      <w:r w:rsidR="00920FAE">
        <w:t xml:space="preserve"> A minority of the previous studies have used data produced by smartwatches.</w:t>
      </w:r>
      <w:r w:rsidR="00E135D9">
        <w:t xml:space="preserve"> Among 96 CML studies average accuracies have been 92.2 percent</w:t>
      </w:r>
      <w:r w:rsidR="00920FAE">
        <w:t xml:space="preserve"> which is the same as the weakest performing model in this study. </w:t>
      </w:r>
      <w:r w:rsidR="00C36787">
        <w:t>However,</w:t>
      </w:r>
      <w:r w:rsidR="00592E7B">
        <w:t xml:space="preserve"> </w:t>
      </w:r>
      <w:r w:rsidR="008C1846">
        <w:t>the average</w:t>
      </w:r>
      <w:r w:rsidR="00C36787">
        <w:t xml:space="preserve"> </w:t>
      </w:r>
      <w:r w:rsidR="00592E7B">
        <w:t>number of activities has been 17</w:t>
      </w:r>
      <w:r w:rsidR="00E03C03">
        <w:t>,</w:t>
      </w:r>
      <w:r w:rsidR="00592E7B">
        <w:t xml:space="preserve"> but in this study only </w:t>
      </w:r>
      <w:r w:rsidR="00543A61">
        <w:t>5</w:t>
      </w:r>
      <w:r w:rsidR="00E03C03">
        <w:t>,</w:t>
      </w:r>
      <w:r w:rsidR="00543A61">
        <w:t xml:space="preserve"> which</w:t>
      </w:r>
      <w:r w:rsidR="00F9601F">
        <w:t xml:space="preserve"> logically</w:t>
      </w:r>
      <w:r w:rsidR="00543A61">
        <w:t xml:space="preserve"> makes </w:t>
      </w:r>
      <w:r w:rsidR="00F9601F">
        <w:t>classification task easier</w:t>
      </w:r>
      <w:r w:rsidR="00486265">
        <w:t xml:space="preserve"> producing higher accuracies.</w:t>
      </w:r>
      <w:r w:rsidR="008C1846">
        <w:t xml:space="preserve"> </w:t>
      </w:r>
      <w:r w:rsidR="008C74A4">
        <w:t>Also, m</w:t>
      </w:r>
      <w:r w:rsidR="008C1846">
        <w:t>any of the studies have included s</w:t>
      </w:r>
      <w:r w:rsidR="00F430FE">
        <w:t>imilar</w:t>
      </w:r>
      <w:r w:rsidR="008C1846">
        <w:t xml:space="preserve"> models such as kNN, SV</w:t>
      </w:r>
      <w:r w:rsidR="00ED6077">
        <w:t xml:space="preserve">C, RF, MLP or corresponding neural </w:t>
      </w:r>
      <w:r w:rsidR="00ED6077">
        <w:lastRenderedPageBreak/>
        <w:t>network, DT</w:t>
      </w:r>
      <w:r w:rsidR="00814A7F">
        <w:t>, LDA, QDA</w:t>
      </w:r>
      <w:r w:rsidR="00ED6077">
        <w:t xml:space="preserve"> </w:t>
      </w:r>
      <w:r w:rsidR="00814A7F">
        <w:t>, and NB</w:t>
      </w:r>
      <w:r w:rsidR="008C74A4">
        <w:t xml:space="preserve">. </w:t>
      </w:r>
      <w:r w:rsidR="00B3176C">
        <w:t xml:space="preserve">Therefore, </w:t>
      </w:r>
      <w:r w:rsidR="00037A24">
        <w:t xml:space="preserve">the results obtained </w:t>
      </w:r>
      <w:r w:rsidR="004B4D9D">
        <w:t xml:space="preserve">in this thesis </w:t>
      </w:r>
      <w:r w:rsidR="008C7E23">
        <w:t>complement</w:t>
      </w:r>
      <w:r w:rsidR="004B4D9D">
        <w:t xml:space="preserve"> previous studies</w:t>
      </w:r>
      <w:r w:rsidR="00237CA3">
        <w:t>, especially when inertial sensor data</w:t>
      </w:r>
      <w:r w:rsidR="000875B9">
        <w:t xml:space="preserve"> is not available due to </w:t>
      </w:r>
      <w:r w:rsidR="00BB47E1">
        <w:t>absence</w:t>
      </w:r>
      <w:r w:rsidR="000875B9">
        <w:t xml:space="preserve"> of sensors.</w:t>
      </w:r>
    </w:p>
    <w:p w14:paraId="6EA68C5B" w14:textId="400AADD7" w:rsidR="00D51668" w:rsidRPr="00D51668" w:rsidRDefault="00BB47E1" w:rsidP="00472944">
      <w:r>
        <w:t>Lastly</w:t>
      </w:r>
      <w:r w:rsidR="008C7E23">
        <w:t xml:space="preserve">, it is </w:t>
      </w:r>
      <w:r w:rsidR="00747B3E">
        <w:t>reasonable</w:t>
      </w:r>
      <w:r w:rsidR="008C7E23">
        <w:t xml:space="preserve"> to</w:t>
      </w:r>
      <w:r w:rsidR="00D51668">
        <w:t xml:space="preserve"> discuss </w:t>
      </w:r>
      <w:r w:rsidR="00270BE0">
        <w:t>the</w:t>
      </w:r>
      <w:r w:rsidR="00D51668">
        <w:t xml:space="preserve"> rationality of retrospective SAC </w:t>
      </w:r>
      <w:r w:rsidR="003D43F7">
        <w:t>using adopted method</w:t>
      </w:r>
      <w:r w:rsidR="00D51668">
        <w:t xml:space="preserve"> based on the results. Labelled data were used to define different activities. But strictly thinking, could we</w:t>
      </w:r>
      <w:r w:rsidR="00EF1716">
        <w:t xml:space="preserve"> just</w:t>
      </w:r>
      <w:r w:rsidR="00B864C3">
        <w:t xml:space="preserve"> </w:t>
      </w:r>
      <w:r w:rsidR="00D51668">
        <w:t>conclu</w:t>
      </w:r>
      <w:r w:rsidR="004A491E">
        <w:t>de</w:t>
      </w:r>
      <w:r w:rsidR="00D51668">
        <w:t xml:space="preserve"> tha</w:t>
      </w:r>
      <w:r w:rsidR="00EE4408">
        <w:t>t misclassified cases</w:t>
      </w:r>
      <w:r w:rsidR="00EF1716">
        <w:t xml:space="preserve"> of machine learning models</w:t>
      </w:r>
      <w:r w:rsidR="00EE4408">
        <w:t xml:space="preserve"> </w:t>
      </w:r>
      <w:r w:rsidR="00D51668">
        <w:t xml:space="preserve">are </w:t>
      </w:r>
      <w:r w:rsidR="00EF1716">
        <w:t>actually labeled</w:t>
      </w:r>
      <w:r w:rsidR="006509F6">
        <w:t xml:space="preserve"> incorrectly</w:t>
      </w:r>
      <w:r w:rsidR="00D51668">
        <w:t xml:space="preserve"> by </w:t>
      </w:r>
      <w:proofErr w:type="gramStart"/>
      <w:r w:rsidR="00334AE2">
        <w:t>human</w:t>
      </w:r>
      <w:proofErr w:type="gramEnd"/>
      <w:r w:rsidR="00F1778A">
        <w:t xml:space="preserve"> instead of interpreting </w:t>
      </w:r>
      <w:r w:rsidR="003E5DE2">
        <w:t>them</w:t>
      </w:r>
      <w:r w:rsidR="00F1778A">
        <w:t xml:space="preserve"> as a classification mistake</w:t>
      </w:r>
      <w:r w:rsidR="00D51668">
        <w:t xml:space="preserve">. Let us take a hypothetical approach: </w:t>
      </w:r>
      <w:r w:rsidR="00D51668" w:rsidRPr="00F32BD5">
        <w:rPr>
          <w:i/>
          <w:iCs/>
        </w:rPr>
        <w:t xml:space="preserve">there </w:t>
      </w:r>
      <w:r w:rsidR="001B1A99" w:rsidRPr="00F32BD5">
        <w:rPr>
          <w:i/>
          <w:iCs/>
        </w:rPr>
        <w:t>exists</w:t>
      </w:r>
      <w:r w:rsidR="00D51668" w:rsidRPr="00F32BD5">
        <w:rPr>
          <w:i/>
          <w:iCs/>
        </w:rPr>
        <w:t xml:space="preserve"> </w:t>
      </w:r>
      <w:r w:rsidR="00C53C86">
        <w:rPr>
          <w:i/>
          <w:iCs/>
        </w:rPr>
        <w:t xml:space="preserve">a </w:t>
      </w:r>
      <w:r w:rsidR="00D51668" w:rsidRPr="00F32BD5">
        <w:rPr>
          <w:i/>
          <w:iCs/>
        </w:rPr>
        <w:t xml:space="preserve">low intensity </w:t>
      </w:r>
      <w:r w:rsidR="00EF71F1">
        <w:rPr>
          <w:i/>
          <w:iCs/>
        </w:rPr>
        <w:t>walk</w:t>
      </w:r>
      <w:r w:rsidR="007F13FF">
        <w:rPr>
          <w:i/>
          <w:iCs/>
        </w:rPr>
        <w:t>-</w:t>
      </w:r>
      <w:r w:rsidR="00EF71F1">
        <w:rPr>
          <w:i/>
          <w:iCs/>
        </w:rPr>
        <w:t xml:space="preserve">like activity labeled as </w:t>
      </w:r>
      <w:r w:rsidR="00D51668" w:rsidRPr="00F32BD5">
        <w:rPr>
          <w:i/>
          <w:iCs/>
        </w:rPr>
        <w:t xml:space="preserve">running which could be </w:t>
      </w:r>
      <w:r w:rsidR="00D12756" w:rsidRPr="00F32BD5">
        <w:rPr>
          <w:i/>
          <w:iCs/>
        </w:rPr>
        <w:t>defined as a</w:t>
      </w:r>
      <w:r w:rsidR="00D51668" w:rsidRPr="00F32BD5">
        <w:rPr>
          <w:i/>
          <w:iCs/>
        </w:rPr>
        <w:t xml:space="preserve"> walking activity</w:t>
      </w:r>
      <w:r w:rsidR="006509F6">
        <w:rPr>
          <w:i/>
          <w:iCs/>
        </w:rPr>
        <w:t xml:space="preserve"> as well</w:t>
      </w:r>
      <w:r w:rsidR="00D51668">
        <w:t xml:space="preserve">. Therefore, if </w:t>
      </w:r>
      <w:r w:rsidR="001B1A99">
        <w:t>the goal</w:t>
      </w:r>
      <w:r w:rsidR="00D51668">
        <w:t xml:space="preserve"> is to make an algorithm to define sport activity type, it could not be even necessary to get results close to 100%. These decision boundaries could be set by algorithms, and then if an athlete goes for the intended running activity and labels it as a running type, algorithm could change that activity to be walking if the person in fact does not run more than certain predefined threshold value. Then, the case is not only to find a perfect model to separate activities but based on the boundaries which are set by machine learning model – learnt from personal user sport activity data – to help user to classify these activities or prevent intentional or unintentional mislabelling in social media segment leader boards, for instance.</w:t>
      </w:r>
    </w:p>
    <w:p w14:paraId="74E27F34" w14:textId="66E57400" w:rsidR="00904352" w:rsidRPr="00C06EFD" w:rsidRDefault="009C1FEF" w:rsidP="00027280">
      <w:pPr>
        <w:pStyle w:val="Heading2"/>
        <w:numPr>
          <w:ilvl w:val="1"/>
          <w:numId w:val="21"/>
        </w:numPr>
      </w:pPr>
      <w:bookmarkStart w:id="161" w:name="_Toc134268883"/>
      <w:r w:rsidRPr="008F6448">
        <w:t>TSC</w:t>
      </w:r>
      <w:bookmarkEnd w:id="161"/>
    </w:p>
    <w:p w14:paraId="3036E973" w14:textId="30790CAC" w:rsidR="00904352" w:rsidRDefault="00EA680A" w:rsidP="00666D12">
      <w:r>
        <w:t>In TSC part</w:t>
      </w:r>
      <w:r w:rsidR="003F01D2">
        <w:t xml:space="preserve"> we consider both univariate and multivariate classificaton resutls together</w:t>
      </w:r>
      <w:r w:rsidR="00D637A6">
        <w:t xml:space="preserve">. </w:t>
      </w:r>
      <w:r w:rsidR="00904352">
        <w:t xml:space="preserve">Based on the </w:t>
      </w:r>
      <w:r w:rsidR="00BE08EC">
        <w:t>classification result</w:t>
      </w:r>
      <w:r w:rsidR="00D637A6">
        <w:t xml:space="preserve"> on</w:t>
      </w:r>
      <w:r w:rsidR="00904352">
        <w:t xml:space="preserve"> table </w:t>
      </w:r>
      <w:r w:rsidR="006735D6">
        <w:t>5.3A</w:t>
      </w:r>
      <w:r w:rsidR="00904352">
        <w:t>, we can conclude that TS classifiers performed successfully and produced enhanced accurac</w:t>
      </w:r>
      <w:r w:rsidR="00D637A6">
        <w:t>ies</w:t>
      </w:r>
      <w:r w:rsidR="00904352">
        <w:t xml:space="preserve"> in contrast to </w:t>
      </w:r>
      <w:r w:rsidR="008264ED">
        <w:t>S-</w:t>
      </w:r>
      <w:r w:rsidR="00904352">
        <w:t xml:space="preserve">CML models, as expected. However, there are two striking exceptions or deviations: distance-based time series model </w:t>
      </w:r>
      <w:r w:rsidR="00010C0C">
        <w:rPr>
          <w:i/>
          <w:iCs/>
        </w:rPr>
        <w:t>k</w:t>
      </w:r>
      <w:r w:rsidR="00904352" w:rsidRPr="00F458A8">
        <w:rPr>
          <w:i/>
          <w:iCs/>
        </w:rPr>
        <w:t>NN-TS</w:t>
      </w:r>
      <w:r w:rsidR="00904352">
        <w:t xml:space="preserve"> </w:t>
      </w:r>
      <w:r w:rsidR="002F42B5">
        <w:t xml:space="preserve">with dynamic time </w:t>
      </w:r>
      <w:r w:rsidR="00793347">
        <w:t xml:space="preserve">warping </w:t>
      </w:r>
      <w:r w:rsidR="00904352">
        <w:t xml:space="preserve">does not work with constructed multivariate sequences in tolerable accuracy level. Using pure </w:t>
      </w:r>
      <w:r w:rsidR="00010C0C">
        <w:t>k</w:t>
      </w:r>
      <w:r w:rsidR="00904352">
        <w:t xml:space="preserve">NN </w:t>
      </w:r>
      <w:r w:rsidR="00F3218A">
        <w:t>which use</w:t>
      </w:r>
      <w:r w:rsidR="00AE5285">
        <w:t>d</w:t>
      </w:r>
      <w:r w:rsidR="00F3218A">
        <w:t xml:space="preserve"> </w:t>
      </w:r>
      <w:r w:rsidR="00AE5285">
        <w:t>euclidean</w:t>
      </w:r>
      <w:r w:rsidR="00F3218A">
        <w:t xml:space="preserve"> metric in distance computation</w:t>
      </w:r>
      <w:r w:rsidR="00904352">
        <w:t xml:space="preserve"> was approximately 7.7% more accurate. On the controversary, </w:t>
      </w:r>
      <w:r w:rsidR="00B0600E">
        <w:t>two</w:t>
      </w:r>
      <w:r w:rsidR="00904352">
        <w:t xml:space="preserve"> of the </w:t>
      </w:r>
      <w:r w:rsidR="00904352" w:rsidRPr="000B012F">
        <w:rPr>
          <w:i/>
          <w:iCs/>
        </w:rPr>
        <w:t>sklearn</w:t>
      </w:r>
      <w:r w:rsidR="00904352">
        <w:t xml:space="preserve">-models, </w:t>
      </w:r>
      <w:r w:rsidR="004A5DFA">
        <w:t>Gradient Boosting (</w:t>
      </w:r>
      <w:r w:rsidR="00342CED">
        <w:t>GB</w:t>
      </w:r>
      <w:r w:rsidR="004A5DFA">
        <w:t>)</w:t>
      </w:r>
      <w:r w:rsidR="00B0600E">
        <w:t xml:space="preserve"> and MLP</w:t>
      </w:r>
      <w:r w:rsidR="00904352" w:rsidRPr="000008EF">
        <w:rPr>
          <w:i/>
          <w:iCs/>
        </w:rPr>
        <w:t xml:space="preserve"> </w:t>
      </w:r>
      <w:r w:rsidR="00904352">
        <w:t xml:space="preserve">produced better results than most of the </w:t>
      </w:r>
      <w:r w:rsidR="002B45B0">
        <w:t xml:space="preserve">univariate </w:t>
      </w:r>
      <w:r w:rsidR="00904352" w:rsidRPr="000B012F">
        <w:rPr>
          <w:i/>
          <w:iCs/>
        </w:rPr>
        <w:t>sktime</w:t>
      </w:r>
      <w:r w:rsidR="00904352">
        <w:t>-models. Considering GB</w:t>
      </w:r>
      <w:r w:rsidR="00493BEE">
        <w:t xml:space="preserve"> and MLP</w:t>
      </w:r>
      <w:r w:rsidR="00904352">
        <w:t xml:space="preserve"> model’s relatively low time consumption for training</w:t>
      </w:r>
      <w:r w:rsidR="002B1689">
        <w:t>,</w:t>
      </w:r>
      <w:r w:rsidR="00904352">
        <w:t xml:space="preserve"> it obviously challenges </w:t>
      </w:r>
      <w:r w:rsidR="00904352" w:rsidRPr="002C382E">
        <w:rPr>
          <w:i/>
          <w:iCs/>
        </w:rPr>
        <w:t>sktime</w:t>
      </w:r>
      <w:r w:rsidR="00904352">
        <w:t>-models</w:t>
      </w:r>
      <w:r w:rsidR="00245AE2">
        <w:t xml:space="preserve"> and their produced relevance</w:t>
      </w:r>
      <w:r w:rsidR="0025513C">
        <w:t xml:space="preserve"> gaining </w:t>
      </w:r>
      <w:r w:rsidR="00985F98">
        <w:t xml:space="preserve">only 1-2% </w:t>
      </w:r>
      <w:r w:rsidR="00061284">
        <w:t>accuracy improvement</w:t>
      </w:r>
      <w:r w:rsidR="00BB5653">
        <w:t xml:space="preserve"> in relation to </w:t>
      </w:r>
      <w:r w:rsidR="00C65631">
        <w:t>their</w:t>
      </w:r>
      <w:r w:rsidR="00061284">
        <w:t xml:space="preserve"> increased</w:t>
      </w:r>
      <w:r w:rsidR="00C65631">
        <w:t xml:space="preserve"> </w:t>
      </w:r>
      <w:r w:rsidR="00BB5653">
        <w:t>time complexity</w:t>
      </w:r>
      <w:r w:rsidR="00904352">
        <w:t xml:space="preserve">. Results </w:t>
      </w:r>
      <w:r w:rsidR="001B1A99">
        <w:t>show</w:t>
      </w:r>
      <w:r w:rsidR="00904352">
        <w:t xml:space="preserve"> that </w:t>
      </w:r>
      <w:r w:rsidR="00D60050">
        <w:t>MLP</w:t>
      </w:r>
      <w:r w:rsidR="00904352" w:rsidRPr="00BD7FBC">
        <w:t xml:space="preserve"> was also very stable and not sensitive to random changes in train and test data</w:t>
      </w:r>
      <w:r w:rsidR="00904352">
        <w:t xml:space="preserve"> division. Further, </w:t>
      </w:r>
      <w:r w:rsidR="00C57056">
        <w:t>according to the results</w:t>
      </w:r>
      <w:r w:rsidR="00904352">
        <w:t xml:space="preserve"> pure RF from </w:t>
      </w:r>
      <w:r w:rsidR="00904352" w:rsidRPr="00C57056">
        <w:rPr>
          <w:i/>
          <w:iCs/>
        </w:rPr>
        <w:t>s</w:t>
      </w:r>
      <w:r w:rsidR="00822357">
        <w:rPr>
          <w:i/>
          <w:iCs/>
        </w:rPr>
        <w:t>k</w:t>
      </w:r>
      <w:r w:rsidR="00904352" w:rsidRPr="00C57056">
        <w:rPr>
          <w:i/>
          <w:iCs/>
        </w:rPr>
        <w:t>learn</w:t>
      </w:r>
      <w:r w:rsidR="00904352">
        <w:t xml:space="preserve"> scored higher accuracy than most of the </w:t>
      </w:r>
      <w:r w:rsidR="00904352" w:rsidRPr="00C65631">
        <w:rPr>
          <w:i/>
          <w:iCs/>
        </w:rPr>
        <w:t>sktime</w:t>
      </w:r>
      <w:r w:rsidR="00C65631">
        <w:t>-</w:t>
      </w:r>
      <w:r w:rsidR="00904352">
        <w:t xml:space="preserve">models, especially TSF, </w:t>
      </w:r>
      <w:r w:rsidR="002850C1">
        <w:t xml:space="preserve">although </w:t>
      </w:r>
      <w:r w:rsidR="002850C1">
        <w:lastRenderedPageBreak/>
        <w:t>they</w:t>
      </w:r>
      <w:r w:rsidR="00E832B6">
        <w:t xml:space="preserve"> </w:t>
      </w:r>
      <w:r w:rsidR="002850C1">
        <w:t>use the same</w:t>
      </w:r>
      <w:r w:rsidR="00F5013A">
        <w:t xml:space="preserve"> decision tree</w:t>
      </w:r>
      <w:r w:rsidR="002850C1">
        <w:t xml:space="preserve"> as a base</w:t>
      </w:r>
      <w:r w:rsidR="00E832B6">
        <w:t xml:space="preserve"> model</w:t>
      </w:r>
      <w:r w:rsidR="00904352">
        <w:t xml:space="preserve">. </w:t>
      </w:r>
      <w:r w:rsidR="00904352" w:rsidRPr="0043492D">
        <w:t xml:space="preserve">This obviously seems to question the functionality of the </w:t>
      </w:r>
      <w:r w:rsidR="000B61FD">
        <w:t>adopted interlaced univariate</w:t>
      </w:r>
      <w:r w:rsidR="00904352">
        <w:t xml:space="preserve"> signal</w:t>
      </w:r>
      <w:r w:rsidR="000B61FD">
        <w:t>s</w:t>
      </w:r>
      <w:r w:rsidR="00777A6A">
        <w:t xml:space="preserve">, or advantage of using </w:t>
      </w:r>
      <w:r w:rsidR="00470F74">
        <w:t>time series</w:t>
      </w:r>
      <w:r w:rsidR="00777A6A">
        <w:t xml:space="preserve"> data in SAC.</w:t>
      </w:r>
    </w:p>
    <w:p w14:paraId="45A6A87C" w14:textId="61269E34" w:rsidR="00904352" w:rsidRPr="003F0584" w:rsidRDefault="00904352" w:rsidP="00666D12">
      <w:pPr>
        <w:pStyle w:val="Heading3"/>
      </w:pPr>
      <w:bookmarkStart w:id="162" w:name="_Toc134268884"/>
      <w:r w:rsidRPr="003F0584">
        <w:t>Overall score level</w:t>
      </w:r>
      <w:r w:rsidR="00D549FC">
        <w:t xml:space="preserve"> for U-TSC</w:t>
      </w:r>
      <w:bookmarkEnd w:id="162"/>
    </w:p>
    <w:p w14:paraId="664EDD39" w14:textId="7E98D1D7" w:rsidR="00816ECF" w:rsidRDefault="00904352" w:rsidP="005865F6">
      <w:r>
        <w:t xml:space="preserve">Achieving over 90% accuracy score by several time series models in multivariate signals is close to the expected level </w:t>
      </w:r>
      <w:r w:rsidR="002C7117">
        <w:t>or</w:t>
      </w:r>
      <w:r>
        <w:t xml:space="preserve"> higher, as it was known that dataset has probably 5% (</w:t>
      </w:r>
      <w:r w:rsidRPr="000E4ABB">
        <w:t>±</w:t>
      </w:r>
      <w:r>
        <w:t xml:space="preserve">2%) wrong or </w:t>
      </w:r>
      <w:r w:rsidR="000E3A65">
        <w:t>ambiguously</w:t>
      </w:r>
      <w:r>
        <w:t xml:space="preserve"> labelled multi-sport activities. Analysis </w:t>
      </w:r>
      <w:r w:rsidR="001B1A99">
        <w:t>also included</w:t>
      </w:r>
      <w:r>
        <w:t xml:space="preserve"> models which as such </w:t>
      </w:r>
      <w:r w:rsidR="00BF3E09">
        <w:t xml:space="preserve">are not </w:t>
      </w:r>
      <w:r>
        <w:t>applicable to the constructed dataset format</w:t>
      </w:r>
      <w:r w:rsidR="000F6072">
        <w:t xml:space="preserve"> and</w:t>
      </w:r>
      <w:r w:rsidR="004360B2">
        <w:t xml:space="preserve"> require careful model </w:t>
      </w:r>
      <w:r w:rsidR="004A11E7">
        <w:t xml:space="preserve">hyperparameter </w:t>
      </w:r>
      <w:r w:rsidR="004360B2">
        <w:t>optimization</w:t>
      </w:r>
      <w:r w:rsidR="004A11E7">
        <w:t xml:space="preserve">, </w:t>
      </w:r>
      <w:r w:rsidR="000F6072">
        <w:t>and therefore</w:t>
      </w:r>
      <w:r w:rsidR="004A11E7">
        <w:t xml:space="preserve"> ha</w:t>
      </w:r>
      <w:r w:rsidR="00E36658">
        <w:t>ve</w:t>
      </w:r>
      <w:r w:rsidR="004A11E7">
        <w:t xml:space="preserve"> potential</w:t>
      </w:r>
      <w:r w:rsidR="002531FA">
        <w:t xml:space="preserve"> to improve their general performance in the dataset</w:t>
      </w:r>
      <w:r>
        <w:t>. T</w:t>
      </w:r>
      <w:r w:rsidR="000F6072">
        <w:t>o name a few</w:t>
      </w:r>
      <w:r w:rsidR="007A281F">
        <w:t>, these</w:t>
      </w:r>
      <w:r>
        <w:t xml:space="preserve"> are distance based </w:t>
      </w:r>
      <w:r w:rsidR="00397089">
        <w:t>k</w:t>
      </w:r>
      <w:r>
        <w:t xml:space="preserve">NN models, </w:t>
      </w:r>
      <w:r w:rsidR="007A281F">
        <w:t>QDA</w:t>
      </w:r>
      <w:r>
        <w:t xml:space="preserve">, </w:t>
      </w:r>
      <w:r w:rsidR="00FC396E">
        <w:t xml:space="preserve">LDA, and </w:t>
      </w:r>
      <w:r w:rsidR="00E36658">
        <w:t>G-NB</w:t>
      </w:r>
      <w:r>
        <w:t>,</w:t>
      </w:r>
      <w:r w:rsidR="00E36658">
        <w:t xml:space="preserve"> having</w:t>
      </w:r>
      <w:r>
        <w:t xml:space="preserve"> accuracies from </w:t>
      </w:r>
      <w:r w:rsidR="00E36658">
        <w:t>54</w:t>
      </w:r>
      <w:r>
        <w:t>% to 8</w:t>
      </w:r>
      <w:r w:rsidR="00E36658">
        <w:t>5</w:t>
      </w:r>
      <w:r>
        <w:t>%.</w:t>
      </w:r>
    </w:p>
    <w:p w14:paraId="69204588" w14:textId="77777777" w:rsidR="00980C22" w:rsidRDefault="00980C22" w:rsidP="00980C22">
      <w:pPr>
        <w:pStyle w:val="Tableheader"/>
      </w:pPr>
      <w:r>
        <w:t>Table 5.3A: Classification result compilation table. Models ordered by best accuracy score. Last column RTC means Relative Time Complexity in the value range [0=fast,10=slow]. For example, number 10 indicates tenfold train/fit time to the corresponding indicator value 1. Value zero indicates that there is no statistical significance in model computing time.</w:t>
      </w:r>
    </w:p>
    <w:tbl>
      <w:tblPr>
        <w:tblStyle w:val="APAReport"/>
        <w:tblW w:w="5000" w:type="pct"/>
        <w:tblLook w:val="04A0" w:firstRow="1" w:lastRow="0" w:firstColumn="1" w:lastColumn="0" w:noHBand="0" w:noVBand="1"/>
      </w:tblPr>
      <w:tblGrid>
        <w:gridCol w:w="1554"/>
        <w:gridCol w:w="1344"/>
        <w:gridCol w:w="1344"/>
        <w:gridCol w:w="1280"/>
        <w:gridCol w:w="1564"/>
        <w:gridCol w:w="1437"/>
        <w:gridCol w:w="837"/>
      </w:tblGrid>
      <w:tr w:rsidR="00980C22" w:rsidRPr="002B6B0E" w14:paraId="5D78F65A" w14:textId="77777777" w:rsidTr="0073535E">
        <w:trPr>
          <w:cnfStyle w:val="100000000000" w:firstRow="1" w:lastRow="0" w:firstColumn="0" w:lastColumn="0" w:oddVBand="0" w:evenVBand="0" w:oddHBand="0" w:evenHBand="0" w:firstRowFirstColumn="0" w:firstRowLastColumn="0" w:lastRowFirstColumn="0" w:lastRowLastColumn="0"/>
          <w:trHeight w:val="340"/>
        </w:trPr>
        <w:tc>
          <w:tcPr>
            <w:tcW w:w="864" w:type="pct"/>
            <w:vAlign w:val="center"/>
          </w:tcPr>
          <w:p w14:paraId="16185E02" w14:textId="77777777" w:rsidR="00980C22" w:rsidRPr="002B6B0E" w:rsidRDefault="00980C22" w:rsidP="0073535E">
            <w:pPr>
              <w:pStyle w:val="Table"/>
              <w:rPr>
                <w:b/>
                <w:bCs/>
              </w:rPr>
            </w:pPr>
            <w:r w:rsidRPr="002B6B0E">
              <w:rPr>
                <w:b/>
                <w:bCs/>
              </w:rPr>
              <w:t>Classifier</w:t>
            </w:r>
          </w:p>
        </w:tc>
        <w:tc>
          <w:tcPr>
            <w:tcW w:w="751" w:type="pct"/>
            <w:vAlign w:val="center"/>
          </w:tcPr>
          <w:p w14:paraId="3FDB1FE9" w14:textId="77777777" w:rsidR="00980C22" w:rsidRPr="002B6B0E" w:rsidRDefault="00980C22" w:rsidP="0073535E">
            <w:pPr>
              <w:pStyle w:val="Table"/>
              <w:rPr>
                <w:b/>
                <w:bCs/>
              </w:rPr>
            </w:pPr>
            <w:r>
              <w:rPr>
                <w:b/>
                <w:bCs/>
              </w:rPr>
              <w:t>Type</w:t>
            </w:r>
          </w:p>
        </w:tc>
        <w:tc>
          <w:tcPr>
            <w:tcW w:w="751" w:type="pct"/>
            <w:vAlign w:val="center"/>
          </w:tcPr>
          <w:p w14:paraId="5463F56D" w14:textId="77777777" w:rsidR="00980C22" w:rsidRPr="002B6B0E" w:rsidRDefault="00980C22" w:rsidP="0073535E">
            <w:pPr>
              <w:pStyle w:val="Table"/>
              <w:jc w:val="center"/>
              <w:rPr>
                <w:b/>
                <w:bCs/>
              </w:rPr>
            </w:pPr>
            <w:r w:rsidRPr="002B6B0E">
              <w:rPr>
                <w:b/>
                <w:bCs/>
              </w:rPr>
              <w:t>ROC-AUC</w:t>
            </w:r>
          </w:p>
        </w:tc>
        <w:tc>
          <w:tcPr>
            <w:tcW w:w="717" w:type="pct"/>
            <w:shd w:val="clear" w:color="auto" w:fill="FFFFFF" w:themeFill="background1"/>
            <w:vAlign w:val="center"/>
          </w:tcPr>
          <w:p w14:paraId="19CB30E4" w14:textId="77777777" w:rsidR="00980C22" w:rsidRPr="002B6B0E" w:rsidRDefault="00980C22" w:rsidP="0073535E">
            <w:pPr>
              <w:pStyle w:val="Table"/>
              <w:jc w:val="center"/>
              <w:rPr>
                <w:b/>
                <w:bCs/>
              </w:rPr>
            </w:pPr>
            <w:r w:rsidRPr="002B6B0E">
              <w:rPr>
                <w:b/>
                <w:bCs/>
              </w:rPr>
              <w:t>Best Score</w:t>
            </w:r>
          </w:p>
        </w:tc>
        <w:tc>
          <w:tcPr>
            <w:tcW w:w="636" w:type="pct"/>
            <w:vAlign w:val="center"/>
          </w:tcPr>
          <w:p w14:paraId="231F4996" w14:textId="77777777" w:rsidR="00980C22" w:rsidRPr="002B6B0E" w:rsidRDefault="00980C22" w:rsidP="0073535E">
            <w:pPr>
              <w:pStyle w:val="Table"/>
              <w:jc w:val="center"/>
              <w:rPr>
                <w:b/>
                <w:bCs/>
              </w:rPr>
            </w:pPr>
            <w:r>
              <w:rPr>
                <w:b/>
                <w:bCs/>
              </w:rPr>
              <w:t xml:space="preserve">Score </w:t>
            </w:r>
            <w:commentRangeStart w:id="163"/>
            <w:r w:rsidRPr="002B6B0E">
              <w:rPr>
                <w:b/>
                <w:bCs/>
              </w:rPr>
              <w:t>Variance</w:t>
            </w:r>
            <w:commentRangeEnd w:id="163"/>
            <w:r>
              <w:rPr>
                <w:rStyle w:val="CommentReference"/>
                <w:rFonts w:asciiTheme="minorHAnsi" w:hAnsiTheme="minorHAnsi"/>
                <w:noProof w:val="0"/>
              </w:rPr>
              <w:commentReference w:id="163"/>
            </w:r>
          </w:p>
        </w:tc>
        <w:tc>
          <w:tcPr>
            <w:tcW w:w="801" w:type="pct"/>
            <w:shd w:val="clear" w:color="auto" w:fill="D9D9D9" w:themeFill="background1" w:themeFillShade="D9"/>
            <w:vAlign w:val="center"/>
          </w:tcPr>
          <w:p w14:paraId="0256C029" w14:textId="77777777" w:rsidR="00980C22" w:rsidRPr="002B6B0E" w:rsidRDefault="00980C22" w:rsidP="0073535E">
            <w:pPr>
              <w:pStyle w:val="Table"/>
              <w:jc w:val="center"/>
              <w:rPr>
                <w:b/>
                <w:bCs/>
              </w:rPr>
            </w:pPr>
            <w:r w:rsidRPr="002B6B0E">
              <w:rPr>
                <w:b/>
                <w:bCs/>
              </w:rPr>
              <w:t>Mean Score</w:t>
            </w:r>
          </w:p>
        </w:tc>
        <w:tc>
          <w:tcPr>
            <w:tcW w:w="481" w:type="pct"/>
            <w:shd w:val="clear" w:color="auto" w:fill="FFFFFF" w:themeFill="background1"/>
            <w:vAlign w:val="center"/>
          </w:tcPr>
          <w:p w14:paraId="55168F01" w14:textId="77777777" w:rsidR="00980C22" w:rsidRPr="002B6B0E" w:rsidRDefault="00980C22" w:rsidP="0073535E">
            <w:pPr>
              <w:pStyle w:val="Table"/>
              <w:jc w:val="center"/>
              <w:rPr>
                <w:b/>
                <w:bCs/>
              </w:rPr>
            </w:pPr>
            <w:r>
              <w:rPr>
                <w:b/>
                <w:bCs/>
              </w:rPr>
              <w:t>RTC [0,10]</w:t>
            </w:r>
          </w:p>
        </w:tc>
      </w:tr>
      <w:tr w:rsidR="00980C22" w14:paraId="206DAB08" w14:textId="77777777" w:rsidTr="0073535E">
        <w:trPr>
          <w:trHeight w:val="283"/>
        </w:trPr>
        <w:tc>
          <w:tcPr>
            <w:tcW w:w="864" w:type="pct"/>
            <w:vAlign w:val="center"/>
          </w:tcPr>
          <w:p w14:paraId="048FB523" w14:textId="77777777" w:rsidR="00980C22" w:rsidRPr="006C706E" w:rsidRDefault="00980C22" w:rsidP="0073535E">
            <w:pPr>
              <w:pStyle w:val="Table"/>
              <w:rPr>
                <w:b/>
                <w:bCs/>
              </w:rPr>
            </w:pPr>
            <w:r>
              <w:rPr>
                <w:b/>
                <w:bCs/>
              </w:rPr>
              <w:t>MUSE</w:t>
            </w:r>
          </w:p>
        </w:tc>
        <w:tc>
          <w:tcPr>
            <w:tcW w:w="751" w:type="pct"/>
            <w:vAlign w:val="center"/>
          </w:tcPr>
          <w:p w14:paraId="1824BC69" w14:textId="77777777" w:rsidR="00980C22" w:rsidRPr="001A3609" w:rsidRDefault="00980C22" w:rsidP="0073535E">
            <w:pPr>
              <w:pStyle w:val="Table"/>
            </w:pPr>
            <w:r>
              <w:t>M-TSC</w:t>
            </w:r>
          </w:p>
        </w:tc>
        <w:tc>
          <w:tcPr>
            <w:tcW w:w="751" w:type="pct"/>
            <w:vAlign w:val="center"/>
          </w:tcPr>
          <w:p w14:paraId="545CC091" w14:textId="77777777" w:rsidR="00980C22" w:rsidRPr="00D75BBC" w:rsidRDefault="00980C22" w:rsidP="0073535E">
            <w:pPr>
              <w:pStyle w:val="Table"/>
              <w:jc w:val="center"/>
            </w:pPr>
            <w:r w:rsidRPr="001A3609">
              <w:t>0.994</w:t>
            </w:r>
          </w:p>
        </w:tc>
        <w:tc>
          <w:tcPr>
            <w:tcW w:w="717" w:type="pct"/>
            <w:shd w:val="clear" w:color="auto" w:fill="FFFFFF" w:themeFill="background1"/>
            <w:vAlign w:val="center"/>
          </w:tcPr>
          <w:p w14:paraId="05544BE7" w14:textId="77777777" w:rsidR="00980C22" w:rsidRPr="0018744C" w:rsidRDefault="00980C22" w:rsidP="0073535E">
            <w:pPr>
              <w:pStyle w:val="Table"/>
              <w:jc w:val="center"/>
              <w:rPr>
                <w:b/>
                <w:bCs/>
              </w:rPr>
            </w:pPr>
            <w:r w:rsidRPr="0018744C">
              <w:rPr>
                <w:b/>
                <w:bCs/>
              </w:rPr>
              <w:t>0.9</w:t>
            </w:r>
            <w:r>
              <w:rPr>
                <w:b/>
                <w:bCs/>
              </w:rPr>
              <w:t>66</w:t>
            </w:r>
          </w:p>
        </w:tc>
        <w:tc>
          <w:tcPr>
            <w:tcW w:w="636" w:type="pct"/>
            <w:vAlign w:val="center"/>
          </w:tcPr>
          <w:p w14:paraId="0DF08C80" w14:textId="77777777" w:rsidR="00980C22" w:rsidRPr="00D75BBC" w:rsidRDefault="00980C22" w:rsidP="0073535E">
            <w:pPr>
              <w:pStyle w:val="Table"/>
              <w:jc w:val="center"/>
            </w:pPr>
            <w:r>
              <w:t>0.004</w:t>
            </w:r>
          </w:p>
        </w:tc>
        <w:tc>
          <w:tcPr>
            <w:tcW w:w="801" w:type="pct"/>
            <w:shd w:val="clear" w:color="auto" w:fill="D9D9D9" w:themeFill="background1" w:themeFillShade="D9"/>
            <w:vAlign w:val="center"/>
          </w:tcPr>
          <w:p w14:paraId="604ACB16" w14:textId="77777777" w:rsidR="00980C22" w:rsidRPr="00D75BBC" w:rsidRDefault="00980C22" w:rsidP="0073535E">
            <w:pPr>
              <w:pStyle w:val="Table"/>
              <w:jc w:val="center"/>
            </w:pPr>
            <w:r>
              <w:t>0.961</w:t>
            </w:r>
          </w:p>
        </w:tc>
        <w:tc>
          <w:tcPr>
            <w:tcW w:w="481" w:type="pct"/>
            <w:shd w:val="clear" w:color="auto" w:fill="FFFFFF" w:themeFill="background1"/>
            <w:vAlign w:val="center"/>
          </w:tcPr>
          <w:p w14:paraId="305DFADD" w14:textId="77777777" w:rsidR="00980C22" w:rsidRDefault="00980C22" w:rsidP="0073535E">
            <w:pPr>
              <w:pStyle w:val="Table"/>
              <w:jc w:val="center"/>
            </w:pPr>
            <w:r>
              <w:t>2</w:t>
            </w:r>
          </w:p>
        </w:tc>
      </w:tr>
      <w:tr w:rsidR="00980C22" w14:paraId="1C295C74" w14:textId="77777777" w:rsidTr="0073535E">
        <w:trPr>
          <w:trHeight w:val="283"/>
        </w:trPr>
        <w:tc>
          <w:tcPr>
            <w:tcW w:w="864" w:type="pct"/>
            <w:vAlign w:val="center"/>
          </w:tcPr>
          <w:p w14:paraId="2A4714F8" w14:textId="77777777" w:rsidR="00980C22" w:rsidRPr="006C706E" w:rsidRDefault="00980C22" w:rsidP="0073535E">
            <w:pPr>
              <w:pStyle w:val="Table"/>
              <w:rPr>
                <w:b/>
                <w:bCs/>
              </w:rPr>
            </w:pPr>
            <w:r>
              <w:rPr>
                <w:b/>
                <w:bCs/>
              </w:rPr>
              <w:t>ENSEMBLE</w:t>
            </w:r>
          </w:p>
        </w:tc>
        <w:tc>
          <w:tcPr>
            <w:tcW w:w="751" w:type="pct"/>
            <w:vAlign w:val="center"/>
          </w:tcPr>
          <w:p w14:paraId="03FC3761" w14:textId="77777777" w:rsidR="00980C22" w:rsidRPr="001A3609" w:rsidRDefault="00980C22" w:rsidP="0073535E">
            <w:pPr>
              <w:pStyle w:val="Table"/>
            </w:pPr>
            <w:r>
              <w:t>M-TSC</w:t>
            </w:r>
          </w:p>
        </w:tc>
        <w:tc>
          <w:tcPr>
            <w:tcW w:w="751" w:type="pct"/>
            <w:vAlign w:val="center"/>
          </w:tcPr>
          <w:p w14:paraId="7DE52A13" w14:textId="77777777" w:rsidR="00980C22" w:rsidRPr="00D75BBC" w:rsidRDefault="00980C22" w:rsidP="0073535E">
            <w:pPr>
              <w:pStyle w:val="Table"/>
              <w:jc w:val="center"/>
            </w:pPr>
            <w:r w:rsidRPr="001A3609">
              <w:t>0.995</w:t>
            </w:r>
          </w:p>
        </w:tc>
        <w:tc>
          <w:tcPr>
            <w:tcW w:w="717" w:type="pct"/>
            <w:shd w:val="clear" w:color="auto" w:fill="FFFFFF" w:themeFill="background1"/>
            <w:vAlign w:val="center"/>
          </w:tcPr>
          <w:p w14:paraId="5B8C10B0" w14:textId="77777777" w:rsidR="00980C22" w:rsidRPr="0018744C" w:rsidRDefault="00980C22" w:rsidP="0073535E">
            <w:pPr>
              <w:pStyle w:val="Table"/>
              <w:jc w:val="center"/>
              <w:rPr>
                <w:b/>
                <w:bCs/>
              </w:rPr>
            </w:pPr>
            <w:r w:rsidRPr="0018744C">
              <w:rPr>
                <w:b/>
                <w:bCs/>
              </w:rPr>
              <w:t>0.9</w:t>
            </w:r>
            <w:r>
              <w:rPr>
                <w:b/>
                <w:bCs/>
              </w:rPr>
              <w:t>61</w:t>
            </w:r>
          </w:p>
        </w:tc>
        <w:tc>
          <w:tcPr>
            <w:tcW w:w="636" w:type="pct"/>
            <w:vAlign w:val="center"/>
          </w:tcPr>
          <w:p w14:paraId="27691E75" w14:textId="77777777" w:rsidR="00980C22" w:rsidRPr="00D75BBC" w:rsidRDefault="00980C22" w:rsidP="0073535E">
            <w:pPr>
              <w:pStyle w:val="Table"/>
              <w:jc w:val="center"/>
            </w:pPr>
            <w:r>
              <w:t>0.002</w:t>
            </w:r>
          </w:p>
        </w:tc>
        <w:tc>
          <w:tcPr>
            <w:tcW w:w="801" w:type="pct"/>
            <w:shd w:val="clear" w:color="auto" w:fill="D9D9D9" w:themeFill="background1" w:themeFillShade="D9"/>
            <w:vAlign w:val="center"/>
          </w:tcPr>
          <w:p w14:paraId="06C24546" w14:textId="77777777" w:rsidR="00980C22" w:rsidRPr="00D75BBC" w:rsidRDefault="00980C22" w:rsidP="0073535E">
            <w:pPr>
              <w:pStyle w:val="Table"/>
              <w:jc w:val="center"/>
            </w:pPr>
            <w:r>
              <w:t>0.958</w:t>
            </w:r>
          </w:p>
        </w:tc>
        <w:tc>
          <w:tcPr>
            <w:tcW w:w="481" w:type="pct"/>
            <w:shd w:val="clear" w:color="auto" w:fill="FFFFFF" w:themeFill="background1"/>
            <w:vAlign w:val="center"/>
          </w:tcPr>
          <w:p w14:paraId="65E84EF1" w14:textId="77777777" w:rsidR="00980C22" w:rsidRDefault="00980C22" w:rsidP="0073535E">
            <w:pPr>
              <w:pStyle w:val="Table"/>
              <w:jc w:val="center"/>
            </w:pPr>
            <w:r>
              <w:t>5</w:t>
            </w:r>
          </w:p>
        </w:tc>
      </w:tr>
      <w:tr w:rsidR="00980C22" w14:paraId="32D1C37E" w14:textId="77777777" w:rsidTr="0073535E">
        <w:trPr>
          <w:trHeight w:val="283"/>
        </w:trPr>
        <w:tc>
          <w:tcPr>
            <w:tcW w:w="864" w:type="pct"/>
            <w:vAlign w:val="center"/>
          </w:tcPr>
          <w:p w14:paraId="79CC8D01" w14:textId="77777777" w:rsidR="00980C22" w:rsidRPr="006C706E" w:rsidRDefault="00980C22" w:rsidP="0073535E">
            <w:pPr>
              <w:pStyle w:val="Table"/>
              <w:rPr>
                <w:b/>
                <w:bCs/>
              </w:rPr>
            </w:pPr>
            <w:r>
              <w:rPr>
                <w:b/>
                <w:bCs/>
              </w:rPr>
              <w:t>STSF</w:t>
            </w:r>
          </w:p>
        </w:tc>
        <w:tc>
          <w:tcPr>
            <w:tcW w:w="751" w:type="pct"/>
            <w:vAlign w:val="center"/>
          </w:tcPr>
          <w:p w14:paraId="374A486A" w14:textId="77777777" w:rsidR="00980C22" w:rsidRDefault="00980C22" w:rsidP="0073535E">
            <w:pPr>
              <w:pStyle w:val="Table"/>
            </w:pPr>
            <w:r>
              <w:t>U-TSC</w:t>
            </w:r>
          </w:p>
        </w:tc>
        <w:tc>
          <w:tcPr>
            <w:tcW w:w="751" w:type="pct"/>
            <w:vAlign w:val="center"/>
          </w:tcPr>
          <w:p w14:paraId="37C8D776" w14:textId="77777777" w:rsidR="00980C22" w:rsidRPr="00D75BBC" w:rsidRDefault="00980C22" w:rsidP="0073535E">
            <w:pPr>
              <w:pStyle w:val="Table"/>
              <w:jc w:val="center"/>
            </w:pPr>
            <w:r>
              <w:t>0.990</w:t>
            </w:r>
          </w:p>
        </w:tc>
        <w:tc>
          <w:tcPr>
            <w:tcW w:w="717" w:type="pct"/>
            <w:shd w:val="clear" w:color="auto" w:fill="FFFFFF" w:themeFill="background1"/>
            <w:vAlign w:val="center"/>
          </w:tcPr>
          <w:p w14:paraId="2EFE9240" w14:textId="77777777" w:rsidR="00980C22" w:rsidRPr="0018744C" w:rsidRDefault="00980C22" w:rsidP="0073535E">
            <w:pPr>
              <w:pStyle w:val="Table"/>
              <w:jc w:val="center"/>
              <w:rPr>
                <w:b/>
                <w:bCs/>
              </w:rPr>
            </w:pPr>
            <w:r w:rsidRPr="0018744C">
              <w:rPr>
                <w:b/>
                <w:bCs/>
              </w:rPr>
              <w:t>0.9</w:t>
            </w:r>
            <w:r>
              <w:rPr>
                <w:b/>
                <w:bCs/>
              </w:rPr>
              <w:t>31</w:t>
            </w:r>
          </w:p>
        </w:tc>
        <w:tc>
          <w:tcPr>
            <w:tcW w:w="636" w:type="pct"/>
            <w:vAlign w:val="center"/>
          </w:tcPr>
          <w:p w14:paraId="773D668E" w14:textId="77777777" w:rsidR="00980C22" w:rsidRPr="00D75BBC" w:rsidRDefault="00980C22" w:rsidP="0073535E">
            <w:pPr>
              <w:pStyle w:val="Table"/>
              <w:jc w:val="center"/>
            </w:pPr>
            <w:r>
              <w:t>0.004</w:t>
            </w:r>
          </w:p>
        </w:tc>
        <w:tc>
          <w:tcPr>
            <w:tcW w:w="801" w:type="pct"/>
            <w:shd w:val="clear" w:color="auto" w:fill="D9D9D9" w:themeFill="background1" w:themeFillShade="D9"/>
            <w:vAlign w:val="center"/>
          </w:tcPr>
          <w:p w14:paraId="09945677" w14:textId="77777777" w:rsidR="00980C22" w:rsidRPr="00D75BBC" w:rsidRDefault="00980C22" w:rsidP="0073535E">
            <w:pPr>
              <w:pStyle w:val="Table"/>
              <w:jc w:val="center"/>
            </w:pPr>
            <w:r>
              <w:t>0.925</w:t>
            </w:r>
          </w:p>
        </w:tc>
        <w:tc>
          <w:tcPr>
            <w:tcW w:w="481" w:type="pct"/>
            <w:shd w:val="clear" w:color="auto" w:fill="FFFFFF" w:themeFill="background1"/>
            <w:vAlign w:val="center"/>
          </w:tcPr>
          <w:p w14:paraId="1AC5D6E5" w14:textId="77777777" w:rsidR="00980C22" w:rsidRDefault="00980C22" w:rsidP="0073535E">
            <w:pPr>
              <w:pStyle w:val="Table"/>
              <w:jc w:val="center"/>
            </w:pPr>
            <w:r>
              <w:t>1</w:t>
            </w:r>
          </w:p>
        </w:tc>
      </w:tr>
      <w:tr w:rsidR="00980C22" w14:paraId="31D504E5" w14:textId="77777777" w:rsidTr="0073535E">
        <w:trPr>
          <w:trHeight w:val="283"/>
        </w:trPr>
        <w:tc>
          <w:tcPr>
            <w:tcW w:w="864" w:type="pct"/>
            <w:vAlign w:val="center"/>
          </w:tcPr>
          <w:p w14:paraId="34458A5F" w14:textId="77777777" w:rsidR="00980C22" w:rsidRPr="006C706E" w:rsidRDefault="00980C22" w:rsidP="0073535E">
            <w:pPr>
              <w:pStyle w:val="Table"/>
              <w:rPr>
                <w:b/>
                <w:bCs/>
              </w:rPr>
            </w:pPr>
            <w:r>
              <w:rPr>
                <w:b/>
                <w:bCs/>
              </w:rPr>
              <w:t>RIC</w:t>
            </w:r>
          </w:p>
        </w:tc>
        <w:tc>
          <w:tcPr>
            <w:tcW w:w="751" w:type="pct"/>
            <w:vAlign w:val="center"/>
          </w:tcPr>
          <w:p w14:paraId="6ADA30EE" w14:textId="77777777" w:rsidR="00980C22" w:rsidRDefault="00980C22" w:rsidP="0073535E">
            <w:pPr>
              <w:pStyle w:val="Table"/>
            </w:pPr>
            <w:r>
              <w:t>U-TSC</w:t>
            </w:r>
          </w:p>
        </w:tc>
        <w:tc>
          <w:tcPr>
            <w:tcW w:w="751" w:type="pct"/>
            <w:vAlign w:val="center"/>
          </w:tcPr>
          <w:p w14:paraId="4F94132B" w14:textId="77777777" w:rsidR="00980C22" w:rsidRPr="00D75BBC" w:rsidRDefault="00980C22" w:rsidP="0073535E">
            <w:pPr>
              <w:pStyle w:val="Table"/>
              <w:jc w:val="center"/>
            </w:pPr>
            <w:r>
              <w:t>0.985</w:t>
            </w:r>
          </w:p>
        </w:tc>
        <w:tc>
          <w:tcPr>
            <w:tcW w:w="717" w:type="pct"/>
            <w:shd w:val="clear" w:color="auto" w:fill="FFFFFF" w:themeFill="background1"/>
            <w:vAlign w:val="center"/>
          </w:tcPr>
          <w:p w14:paraId="7EB04A6F" w14:textId="77777777" w:rsidR="00980C22" w:rsidRPr="0018744C" w:rsidRDefault="00980C22" w:rsidP="0073535E">
            <w:pPr>
              <w:pStyle w:val="Table"/>
              <w:jc w:val="center"/>
              <w:rPr>
                <w:b/>
                <w:bCs/>
              </w:rPr>
            </w:pPr>
            <w:r w:rsidRPr="0018744C">
              <w:rPr>
                <w:b/>
                <w:bCs/>
              </w:rPr>
              <w:t>0.9</w:t>
            </w:r>
            <w:r>
              <w:rPr>
                <w:b/>
                <w:bCs/>
              </w:rPr>
              <w:t>27</w:t>
            </w:r>
          </w:p>
        </w:tc>
        <w:tc>
          <w:tcPr>
            <w:tcW w:w="636" w:type="pct"/>
            <w:vAlign w:val="center"/>
          </w:tcPr>
          <w:p w14:paraId="4C248128" w14:textId="77777777" w:rsidR="00980C22" w:rsidRPr="00D75BBC" w:rsidRDefault="00980C22" w:rsidP="0073535E">
            <w:pPr>
              <w:pStyle w:val="Table"/>
              <w:jc w:val="center"/>
            </w:pPr>
            <w:r>
              <w:t>0.006</w:t>
            </w:r>
          </w:p>
        </w:tc>
        <w:tc>
          <w:tcPr>
            <w:tcW w:w="801" w:type="pct"/>
            <w:shd w:val="clear" w:color="auto" w:fill="D9D9D9" w:themeFill="background1" w:themeFillShade="D9"/>
            <w:vAlign w:val="center"/>
          </w:tcPr>
          <w:p w14:paraId="2F7BA6B0" w14:textId="77777777" w:rsidR="00980C22" w:rsidRPr="00D75BBC" w:rsidRDefault="00980C22" w:rsidP="0073535E">
            <w:pPr>
              <w:pStyle w:val="Table"/>
              <w:jc w:val="center"/>
            </w:pPr>
            <w:r>
              <w:t>0.920</w:t>
            </w:r>
          </w:p>
        </w:tc>
        <w:tc>
          <w:tcPr>
            <w:tcW w:w="481" w:type="pct"/>
            <w:shd w:val="clear" w:color="auto" w:fill="FFFFFF" w:themeFill="background1"/>
            <w:vAlign w:val="center"/>
          </w:tcPr>
          <w:p w14:paraId="35B66888" w14:textId="77777777" w:rsidR="00980C22" w:rsidRDefault="00980C22" w:rsidP="0073535E">
            <w:pPr>
              <w:pStyle w:val="Table"/>
              <w:jc w:val="center"/>
            </w:pPr>
            <w:r>
              <w:t>3</w:t>
            </w:r>
          </w:p>
        </w:tc>
      </w:tr>
      <w:tr w:rsidR="00980C22" w14:paraId="59A1B699" w14:textId="77777777" w:rsidTr="0073535E">
        <w:trPr>
          <w:trHeight w:val="283"/>
        </w:trPr>
        <w:tc>
          <w:tcPr>
            <w:tcW w:w="864" w:type="pct"/>
            <w:vAlign w:val="center"/>
          </w:tcPr>
          <w:p w14:paraId="542996B6" w14:textId="77777777" w:rsidR="00980C22" w:rsidRPr="006C706E" w:rsidRDefault="00980C22" w:rsidP="0073535E">
            <w:pPr>
              <w:pStyle w:val="Table"/>
              <w:rPr>
                <w:b/>
                <w:bCs/>
              </w:rPr>
            </w:pPr>
            <w:r>
              <w:rPr>
                <w:b/>
                <w:bCs/>
              </w:rPr>
              <w:t>WEASEL</w:t>
            </w:r>
          </w:p>
        </w:tc>
        <w:tc>
          <w:tcPr>
            <w:tcW w:w="751" w:type="pct"/>
            <w:vAlign w:val="center"/>
          </w:tcPr>
          <w:p w14:paraId="5A87B5EF" w14:textId="77777777" w:rsidR="00980C22" w:rsidRDefault="00980C22" w:rsidP="0073535E">
            <w:pPr>
              <w:pStyle w:val="Table"/>
            </w:pPr>
            <w:r>
              <w:t>U-TSC</w:t>
            </w:r>
          </w:p>
        </w:tc>
        <w:tc>
          <w:tcPr>
            <w:tcW w:w="751" w:type="pct"/>
            <w:vAlign w:val="center"/>
          </w:tcPr>
          <w:p w14:paraId="235B684B" w14:textId="77777777" w:rsidR="00980C22" w:rsidRPr="00D75BBC" w:rsidRDefault="00980C22" w:rsidP="0073535E">
            <w:pPr>
              <w:pStyle w:val="Table"/>
              <w:jc w:val="center"/>
            </w:pPr>
            <w:r>
              <w:t>0.981</w:t>
            </w:r>
          </w:p>
        </w:tc>
        <w:tc>
          <w:tcPr>
            <w:tcW w:w="717" w:type="pct"/>
            <w:shd w:val="clear" w:color="auto" w:fill="FFFFFF" w:themeFill="background1"/>
            <w:vAlign w:val="center"/>
          </w:tcPr>
          <w:p w14:paraId="04BCD041" w14:textId="77777777" w:rsidR="00980C22" w:rsidRPr="0018744C" w:rsidRDefault="00980C22" w:rsidP="0073535E">
            <w:pPr>
              <w:pStyle w:val="Table"/>
              <w:jc w:val="center"/>
              <w:rPr>
                <w:b/>
                <w:bCs/>
              </w:rPr>
            </w:pPr>
            <w:r w:rsidRPr="0018744C">
              <w:rPr>
                <w:b/>
                <w:bCs/>
              </w:rPr>
              <w:t>0.9</w:t>
            </w:r>
            <w:r>
              <w:rPr>
                <w:b/>
                <w:bCs/>
              </w:rPr>
              <w:t>18</w:t>
            </w:r>
          </w:p>
        </w:tc>
        <w:tc>
          <w:tcPr>
            <w:tcW w:w="636" w:type="pct"/>
            <w:vAlign w:val="center"/>
          </w:tcPr>
          <w:p w14:paraId="5A8DFA45" w14:textId="77777777" w:rsidR="00980C22" w:rsidRPr="00D75BBC" w:rsidRDefault="00980C22" w:rsidP="0073535E">
            <w:pPr>
              <w:pStyle w:val="Table"/>
              <w:jc w:val="center"/>
            </w:pPr>
            <w:r>
              <w:t>0.000</w:t>
            </w:r>
          </w:p>
        </w:tc>
        <w:tc>
          <w:tcPr>
            <w:tcW w:w="801" w:type="pct"/>
            <w:shd w:val="clear" w:color="auto" w:fill="D9D9D9" w:themeFill="background1" w:themeFillShade="D9"/>
            <w:vAlign w:val="center"/>
          </w:tcPr>
          <w:p w14:paraId="13C70CCD" w14:textId="77777777" w:rsidR="00980C22" w:rsidRPr="00D75BBC" w:rsidRDefault="00980C22" w:rsidP="0073535E">
            <w:pPr>
              <w:pStyle w:val="Table"/>
              <w:jc w:val="center"/>
            </w:pPr>
            <w:r>
              <w:t>0.918</w:t>
            </w:r>
          </w:p>
        </w:tc>
        <w:tc>
          <w:tcPr>
            <w:tcW w:w="481" w:type="pct"/>
            <w:shd w:val="clear" w:color="auto" w:fill="FFFFFF" w:themeFill="background1"/>
            <w:vAlign w:val="center"/>
          </w:tcPr>
          <w:p w14:paraId="5642BEE2" w14:textId="77777777" w:rsidR="00980C22" w:rsidRDefault="00980C22" w:rsidP="0073535E">
            <w:pPr>
              <w:pStyle w:val="Table"/>
              <w:jc w:val="center"/>
            </w:pPr>
            <w:r>
              <w:t>1</w:t>
            </w:r>
          </w:p>
        </w:tc>
      </w:tr>
      <w:tr w:rsidR="00980C22" w14:paraId="293F98F4" w14:textId="77777777" w:rsidTr="0073535E">
        <w:trPr>
          <w:trHeight w:val="283"/>
        </w:trPr>
        <w:tc>
          <w:tcPr>
            <w:tcW w:w="864" w:type="pct"/>
            <w:shd w:val="clear" w:color="auto" w:fill="F2F2F2" w:themeFill="background1" w:themeFillShade="F2"/>
            <w:vAlign w:val="center"/>
          </w:tcPr>
          <w:p w14:paraId="2BE6E4E6" w14:textId="77777777" w:rsidR="00980C22" w:rsidRPr="006C706E" w:rsidRDefault="00980C22" w:rsidP="0073535E">
            <w:pPr>
              <w:pStyle w:val="Table"/>
              <w:rPr>
                <w:b/>
                <w:bCs/>
              </w:rPr>
            </w:pPr>
            <w:r>
              <w:rPr>
                <w:b/>
                <w:bCs/>
              </w:rPr>
              <w:t>GB</w:t>
            </w:r>
          </w:p>
        </w:tc>
        <w:tc>
          <w:tcPr>
            <w:tcW w:w="751" w:type="pct"/>
            <w:shd w:val="clear" w:color="auto" w:fill="F2F2F2" w:themeFill="background1" w:themeFillShade="F2"/>
            <w:vAlign w:val="center"/>
          </w:tcPr>
          <w:p w14:paraId="53E812D0" w14:textId="77777777" w:rsidR="00980C22" w:rsidRDefault="00980C22" w:rsidP="0073535E">
            <w:pPr>
              <w:pStyle w:val="Table"/>
            </w:pPr>
            <w:r>
              <w:t>S-CML</w:t>
            </w:r>
          </w:p>
        </w:tc>
        <w:tc>
          <w:tcPr>
            <w:tcW w:w="751" w:type="pct"/>
            <w:shd w:val="clear" w:color="auto" w:fill="F2F2F2" w:themeFill="background1" w:themeFillShade="F2"/>
            <w:vAlign w:val="center"/>
          </w:tcPr>
          <w:p w14:paraId="09268571" w14:textId="77777777" w:rsidR="00980C22" w:rsidRPr="00D75BBC" w:rsidRDefault="00980C22" w:rsidP="0073535E">
            <w:pPr>
              <w:pStyle w:val="Table"/>
              <w:jc w:val="center"/>
            </w:pPr>
            <w:r>
              <w:t>-</w:t>
            </w:r>
          </w:p>
        </w:tc>
        <w:tc>
          <w:tcPr>
            <w:tcW w:w="717" w:type="pct"/>
            <w:shd w:val="clear" w:color="auto" w:fill="F2F2F2" w:themeFill="background1" w:themeFillShade="F2"/>
            <w:vAlign w:val="center"/>
          </w:tcPr>
          <w:p w14:paraId="25D9E54B" w14:textId="77777777" w:rsidR="00980C22" w:rsidRPr="0018744C" w:rsidRDefault="00980C22" w:rsidP="0073535E">
            <w:pPr>
              <w:pStyle w:val="Table"/>
              <w:jc w:val="center"/>
              <w:rPr>
                <w:b/>
                <w:bCs/>
              </w:rPr>
            </w:pPr>
            <w:r w:rsidRPr="0018744C">
              <w:rPr>
                <w:b/>
                <w:bCs/>
              </w:rPr>
              <w:t>0.</w:t>
            </w:r>
            <w:r>
              <w:rPr>
                <w:b/>
                <w:bCs/>
              </w:rPr>
              <w:t>918</w:t>
            </w:r>
          </w:p>
        </w:tc>
        <w:tc>
          <w:tcPr>
            <w:tcW w:w="636" w:type="pct"/>
            <w:shd w:val="clear" w:color="auto" w:fill="F2F2F2" w:themeFill="background1" w:themeFillShade="F2"/>
            <w:vAlign w:val="center"/>
          </w:tcPr>
          <w:p w14:paraId="333E2C4A" w14:textId="77777777" w:rsidR="00980C22" w:rsidRPr="00D75BBC" w:rsidRDefault="00980C22" w:rsidP="0073535E">
            <w:pPr>
              <w:pStyle w:val="Table"/>
              <w:jc w:val="center"/>
            </w:pPr>
            <w:r>
              <w:t>0.004</w:t>
            </w:r>
          </w:p>
        </w:tc>
        <w:tc>
          <w:tcPr>
            <w:tcW w:w="801" w:type="pct"/>
            <w:shd w:val="clear" w:color="auto" w:fill="D9D9D9" w:themeFill="background1" w:themeFillShade="D9"/>
            <w:vAlign w:val="center"/>
          </w:tcPr>
          <w:p w14:paraId="7335D5A4" w14:textId="77777777" w:rsidR="00980C22" w:rsidRPr="00D75BBC" w:rsidRDefault="00980C22" w:rsidP="0073535E">
            <w:pPr>
              <w:pStyle w:val="Table"/>
              <w:jc w:val="center"/>
            </w:pPr>
            <w:r>
              <w:t>0.918</w:t>
            </w:r>
          </w:p>
        </w:tc>
        <w:tc>
          <w:tcPr>
            <w:tcW w:w="481" w:type="pct"/>
            <w:shd w:val="clear" w:color="auto" w:fill="F2F2F2" w:themeFill="background1" w:themeFillShade="F2"/>
            <w:vAlign w:val="center"/>
          </w:tcPr>
          <w:p w14:paraId="7351EEB5" w14:textId="77777777" w:rsidR="00980C22" w:rsidRDefault="00980C22" w:rsidP="0073535E">
            <w:pPr>
              <w:pStyle w:val="Table"/>
              <w:jc w:val="center"/>
            </w:pPr>
            <w:r>
              <w:t>0</w:t>
            </w:r>
          </w:p>
        </w:tc>
      </w:tr>
      <w:tr w:rsidR="00980C22" w14:paraId="6C4F6057" w14:textId="77777777" w:rsidTr="0073535E">
        <w:trPr>
          <w:trHeight w:val="283"/>
        </w:trPr>
        <w:tc>
          <w:tcPr>
            <w:tcW w:w="864" w:type="pct"/>
            <w:shd w:val="clear" w:color="auto" w:fill="F2F2F2" w:themeFill="background1" w:themeFillShade="F2"/>
            <w:vAlign w:val="center"/>
          </w:tcPr>
          <w:p w14:paraId="07DBA495" w14:textId="77777777" w:rsidR="00980C22" w:rsidRDefault="00980C22" w:rsidP="0073535E">
            <w:pPr>
              <w:pStyle w:val="Table"/>
              <w:rPr>
                <w:b/>
                <w:bCs/>
              </w:rPr>
            </w:pPr>
            <w:r>
              <w:rPr>
                <w:b/>
                <w:bCs/>
              </w:rPr>
              <w:t>MLP</w:t>
            </w:r>
          </w:p>
        </w:tc>
        <w:tc>
          <w:tcPr>
            <w:tcW w:w="751" w:type="pct"/>
            <w:shd w:val="clear" w:color="auto" w:fill="F2F2F2" w:themeFill="background1" w:themeFillShade="F2"/>
            <w:vAlign w:val="center"/>
          </w:tcPr>
          <w:p w14:paraId="104596BD" w14:textId="77777777" w:rsidR="00980C22" w:rsidRDefault="00980C22" w:rsidP="0073535E">
            <w:pPr>
              <w:pStyle w:val="Table"/>
            </w:pPr>
            <w:r>
              <w:t>NN</w:t>
            </w:r>
          </w:p>
        </w:tc>
        <w:tc>
          <w:tcPr>
            <w:tcW w:w="751" w:type="pct"/>
            <w:shd w:val="clear" w:color="auto" w:fill="F2F2F2" w:themeFill="background1" w:themeFillShade="F2"/>
            <w:vAlign w:val="center"/>
          </w:tcPr>
          <w:p w14:paraId="58B48363" w14:textId="77777777" w:rsidR="00980C22" w:rsidRDefault="00980C22" w:rsidP="0073535E">
            <w:pPr>
              <w:pStyle w:val="Table"/>
              <w:jc w:val="center"/>
            </w:pPr>
            <w:r>
              <w:t>-</w:t>
            </w:r>
          </w:p>
        </w:tc>
        <w:tc>
          <w:tcPr>
            <w:tcW w:w="717" w:type="pct"/>
            <w:shd w:val="clear" w:color="auto" w:fill="F2F2F2" w:themeFill="background1" w:themeFillShade="F2"/>
            <w:vAlign w:val="center"/>
          </w:tcPr>
          <w:p w14:paraId="202145AF" w14:textId="77777777" w:rsidR="00980C22" w:rsidRPr="0018744C" w:rsidRDefault="00980C22" w:rsidP="0073535E">
            <w:pPr>
              <w:pStyle w:val="Table"/>
              <w:jc w:val="center"/>
              <w:rPr>
                <w:b/>
                <w:bCs/>
              </w:rPr>
            </w:pPr>
            <w:r>
              <w:rPr>
                <w:b/>
                <w:bCs/>
              </w:rPr>
              <w:t>0.918</w:t>
            </w:r>
          </w:p>
        </w:tc>
        <w:tc>
          <w:tcPr>
            <w:tcW w:w="636" w:type="pct"/>
            <w:shd w:val="clear" w:color="auto" w:fill="F2F2F2" w:themeFill="background1" w:themeFillShade="F2"/>
            <w:vAlign w:val="center"/>
          </w:tcPr>
          <w:p w14:paraId="377B0073" w14:textId="77777777" w:rsidR="00980C22" w:rsidRDefault="00980C22" w:rsidP="0073535E">
            <w:pPr>
              <w:pStyle w:val="Table"/>
              <w:jc w:val="center"/>
            </w:pPr>
            <w:r>
              <w:t>0.000</w:t>
            </w:r>
          </w:p>
        </w:tc>
        <w:tc>
          <w:tcPr>
            <w:tcW w:w="801" w:type="pct"/>
            <w:shd w:val="clear" w:color="auto" w:fill="D9D9D9" w:themeFill="background1" w:themeFillShade="D9"/>
            <w:vAlign w:val="center"/>
          </w:tcPr>
          <w:p w14:paraId="04CD0643" w14:textId="77777777" w:rsidR="00980C22" w:rsidRDefault="00980C22" w:rsidP="0073535E">
            <w:pPr>
              <w:pStyle w:val="Table"/>
              <w:jc w:val="center"/>
            </w:pPr>
            <w:r>
              <w:t>0.912</w:t>
            </w:r>
          </w:p>
        </w:tc>
        <w:tc>
          <w:tcPr>
            <w:tcW w:w="481" w:type="pct"/>
            <w:shd w:val="clear" w:color="auto" w:fill="F2F2F2" w:themeFill="background1" w:themeFillShade="F2"/>
            <w:vAlign w:val="center"/>
          </w:tcPr>
          <w:p w14:paraId="4875DA95" w14:textId="77777777" w:rsidR="00980C22" w:rsidRDefault="00980C22" w:rsidP="0073535E">
            <w:pPr>
              <w:pStyle w:val="Table"/>
              <w:jc w:val="center"/>
            </w:pPr>
            <w:r>
              <w:t>0</w:t>
            </w:r>
          </w:p>
        </w:tc>
      </w:tr>
      <w:tr w:rsidR="00980C22" w14:paraId="5F0C9C89" w14:textId="77777777" w:rsidTr="0073535E">
        <w:trPr>
          <w:trHeight w:val="283"/>
        </w:trPr>
        <w:tc>
          <w:tcPr>
            <w:tcW w:w="864" w:type="pct"/>
            <w:vAlign w:val="center"/>
          </w:tcPr>
          <w:p w14:paraId="3C2FDE1F" w14:textId="77777777" w:rsidR="00980C22" w:rsidRPr="006C706E" w:rsidRDefault="00980C22" w:rsidP="0073535E">
            <w:pPr>
              <w:pStyle w:val="Table"/>
              <w:rPr>
                <w:b/>
                <w:bCs/>
              </w:rPr>
            </w:pPr>
            <w:r>
              <w:rPr>
                <w:b/>
                <w:bCs/>
              </w:rPr>
              <w:t>RISE</w:t>
            </w:r>
          </w:p>
        </w:tc>
        <w:tc>
          <w:tcPr>
            <w:tcW w:w="751" w:type="pct"/>
            <w:vAlign w:val="center"/>
          </w:tcPr>
          <w:p w14:paraId="13691020" w14:textId="77777777" w:rsidR="00980C22" w:rsidRPr="00D75BBC" w:rsidRDefault="00980C22" w:rsidP="0073535E">
            <w:pPr>
              <w:pStyle w:val="Table"/>
            </w:pPr>
            <w:r>
              <w:t>U-TSC</w:t>
            </w:r>
          </w:p>
        </w:tc>
        <w:tc>
          <w:tcPr>
            <w:tcW w:w="751" w:type="pct"/>
            <w:vAlign w:val="center"/>
          </w:tcPr>
          <w:p w14:paraId="409C4C54" w14:textId="77777777" w:rsidR="00980C22" w:rsidRPr="00D75BBC" w:rsidRDefault="00980C22" w:rsidP="0073535E">
            <w:pPr>
              <w:pStyle w:val="Table"/>
              <w:jc w:val="center"/>
            </w:pPr>
            <w:r>
              <w:t>0.980</w:t>
            </w:r>
          </w:p>
        </w:tc>
        <w:tc>
          <w:tcPr>
            <w:tcW w:w="717" w:type="pct"/>
            <w:shd w:val="clear" w:color="auto" w:fill="FFFFFF" w:themeFill="background1"/>
            <w:vAlign w:val="center"/>
          </w:tcPr>
          <w:p w14:paraId="47290EE7" w14:textId="77777777" w:rsidR="00980C22" w:rsidRPr="0018744C" w:rsidRDefault="00980C22" w:rsidP="0073535E">
            <w:pPr>
              <w:pStyle w:val="Table"/>
              <w:jc w:val="center"/>
              <w:rPr>
                <w:b/>
                <w:bCs/>
              </w:rPr>
            </w:pPr>
            <w:r w:rsidRPr="0018744C">
              <w:rPr>
                <w:b/>
                <w:bCs/>
              </w:rPr>
              <w:t>0.</w:t>
            </w:r>
            <w:r>
              <w:rPr>
                <w:b/>
                <w:bCs/>
              </w:rPr>
              <w:t>905</w:t>
            </w:r>
          </w:p>
        </w:tc>
        <w:tc>
          <w:tcPr>
            <w:tcW w:w="636" w:type="pct"/>
            <w:vAlign w:val="center"/>
          </w:tcPr>
          <w:p w14:paraId="0D2D8C56" w14:textId="77777777" w:rsidR="00980C22" w:rsidRPr="00D75BBC" w:rsidRDefault="00980C22" w:rsidP="0073535E">
            <w:pPr>
              <w:pStyle w:val="Table"/>
              <w:jc w:val="center"/>
            </w:pPr>
            <w:r>
              <w:t>0.002</w:t>
            </w:r>
          </w:p>
        </w:tc>
        <w:tc>
          <w:tcPr>
            <w:tcW w:w="801" w:type="pct"/>
            <w:shd w:val="clear" w:color="auto" w:fill="D9D9D9" w:themeFill="background1" w:themeFillShade="D9"/>
            <w:vAlign w:val="center"/>
          </w:tcPr>
          <w:p w14:paraId="276D7F9B" w14:textId="77777777" w:rsidR="00980C22" w:rsidRPr="00D75BBC" w:rsidRDefault="00980C22" w:rsidP="0073535E">
            <w:pPr>
              <w:pStyle w:val="Table"/>
              <w:jc w:val="center"/>
            </w:pPr>
            <w:r>
              <w:t>0.902</w:t>
            </w:r>
          </w:p>
        </w:tc>
        <w:tc>
          <w:tcPr>
            <w:tcW w:w="481" w:type="pct"/>
            <w:shd w:val="clear" w:color="auto" w:fill="FFFFFF" w:themeFill="background1"/>
            <w:vAlign w:val="center"/>
          </w:tcPr>
          <w:p w14:paraId="2EC53846" w14:textId="77777777" w:rsidR="00980C22" w:rsidRDefault="00980C22" w:rsidP="0073535E">
            <w:pPr>
              <w:pStyle w:val="Table"/>
              <w:jc w:val="center"/>
            </w:pPr>
            <w:r>
              <w:t>2</w:t>
            </w:r>
          </w:p>
        </w:tc>
      </w:tr>
      <w:tr w:rsidR="00980C22" w14:paraId="5B0E13A4" w14:textId="77777777" w:rsidTr="0073535E">
        <w:trPr>
          <w:trHeight w:val="283"/>
        </w:trPr>
        <w:tc>
          <w:tcPr>
            <w:tcW w:w="864" w:type="pct"/>
            <w:shd w:val="clear" w:color="auto" w:fill="F2F2F2" w:themeFill="background1" w:themeFillShade="F2"/>
            <w:vAlign w:val="center"/>
          </w:tcPr>
          <w:p w14:paraId="01DE1C13" w14:textId="77777777" w:rsidR="00980C22" w:rsidRPr="006C706E" w:rsidRDefault="00980C22" w:rsidP="0073535E">
            <w:pPr>
              <w:pStyle w:val="Table"/>
              <w:rPr>
                <w:b/>
                <w:bCs/>
              </w:rPr>
            </w:pPr>
            <w:r>
              <w:rPr>
                <w:b/>
                <w:bCs/>
              </w:rPr>
              <w:t>RF</w:t>
            </w:r>
          </w:p>
        </w:tc>
        <w:tc>
          <w:tcPr>
            <w:tcW w:w="751" w:type="pct"/>
            <w:shd w:val="clear" w:color="auto" w:fill="F2F2F2" w:themeFill="background1" w:themeFillShade="F2"/>
            <w:vAlign w:val="center"/>
          </w:tcPr>
          <w:p w14:paraId="40E7B262" w14:textId="77777777" w:rsidR="00980C22" w:rsidRDefault="00980C22" w:rsidP="0073535E">
            <w:pPr>
              <w:pStyle w:val="Table"/>
            </w:pPr>
            <w:r>
              <w:t>S-CML</w:t>
            </w:r>
          </w:p>
        </w:tc>
        <w:tc>
          <w:tcPr>
            <w:tcW w:w="751" w:type="pct"/>
            <w:shd w:val="clear" w:color="auto" w:fill="F2F2F2" w:themeFill="background1" w:themeFillShade="F2"/>
            <w:vAlign w:val="center"/>
          </w:tcPr>
          <w:p w14:paraId="13B33D43" w14:textId="77777777" w:rsidR="00980C22" w:rsidRPr="00D75BBC" w:rsidRDefault="00980C22" w:rsidP="0073535E">
            <w:pPr>
              <w:pStyle w:val="Table"/>
              <w:jc w:val="center"/>
            </w:pPr>
            <w:r>
              <w:t>0.980</w:t>
            </w:r>
          </w:p>
        </w:tc>
        <w:tc>
          <w:tcPr>
            <w:tcW w:w="717" w:type="pct"/>
            <w:shd w:val="clear" w:color="auto" w:fill="F2F2F2" w:themeFill="background1" w:themeFillShade="F2"/>
            <w:vAlign w:val="center"/>
          </w:tcPr>
          <w:p w14:paraId="5E41EDC8" w14:textId="77777777" w:rsidR="00980C22" w:rsidRPr="0018744C" w:rsidRDefault="00980C22" w:rsidP="0073535E">
            <w:pPr>
              <w:pStyle w:val="Table"/>
              <w:jc w:val="center"/>
              <w:rPr>
                <w:b/>
                <w:bCs/>
              </w:rPr>
            </w:pPr>
            <w:r w:rsidRPr="0018744C">
              <w:rPr>
                <w:b/>
                <w:bCs/>
              </w:rPr>
              <w:t>0.</w:t>
            </w:r>
            <w:r>
              <w:rPr>
                <w:b/>
                <w:bCs/>
              </w:rPr>
              <w:t>905</w:t>
            </w:r>
          </w:p>
        </w:tc>
        <w:tc>
          <w:tcPr>
            <w:tcW w:w="636" w:type="pct"/>
            <w:shd w:val="clear" w:color="auto" w:fill="F2F2F2" w:themeFill="background1" w:themeFillShade="F2"/>
            <w:vAlign w:val="center"/>
          </w:tcPr>
          <w:p w14:paraId="224C0593" w14:textId="77777777" w:rsidR="00980C22" w:rsidRPr="00D75BBC" w:rsidRDefault="00980C22" w:rsidP="0073535E">
            <w:pPr>
              <w:pStyle w:val="Table"/>
              <w:jc w:val="center"/>
            </w:pPr>
            <w:r>
              <w:t>0.004</w:t>
            </w:r>
          </w:p>
        </w:tc>
        <w:tc>
          <w:tcPr>
            <w:tcW w:w="801" w:type="pct"/>
            <w:shd w:val="clear" w:color="auto" w:fill="D9D9D9" w:themeFill="background1" w:themeFillShade="D9"/>
            <w:vAlign w:val="center"/>
          </w:tcPr>
          <w:p w14:paraId="597E8BCD" w14:textId="77777777" w:rsidR="00980C22" w:rsidRPr="00D75BBC" w:rsidRDefault="00980C22" w:rsidP="0073535E">
            <w:pPr>
              <w:pStyle w:val="Table"/>
              <w:jc w:val="center"/>
            </w:pPr>
            <w:r>
              <w:t>0.902</w:t>
            </w:r>
          </w:p>
        </w:tc>
        <w:tc>
          <w:tcPr>
            <w:tcW w:w="481" w:type="pct"/>
            <w:shd w:val="clear" w:color="auto" w:fill="F2F2F2" w:themeFill="background1" w:themeFillShade="F2"/>
            <w:vAlign w:val="center"/>
          </w:tcPr>
          <w:p w14:paraId="66C6288A" w14:textId="77777777" w:rsidR="00980C22" w:rsidRDefault="00980C22" w:rsidP="0073535E">
            <w:pPr>
              <w:pStyle w:val="Table"/>
              <w:jc w:val="center"/>
            </w:pPr>
            <w:r>
              <w:t>0</w:t>
            </w:r>
          </w:p>
        </w:tc>
      </w:tr>
      <w:tr w:rsidR="00980C22" w14:paraId="6DBBA3DB" w14:textId="77777777" w:rsidTr="0073535E">
        <w:trPr>
          <w:trHeight w:val="283"/>
        </w:trPr>
        <w:tc>
          <w:tcPr>
            <w:tcW w:w="864" w:type="pct"/>
            <w:vAlign w:val="center"/>
          </w:tcPr>
          <w:p w14:paraId="46146ECB" w14:textId="77777777" w:rsidR="00980C22" w:rsidRDefault="00980C22" w:rsidP="0073535E">
            <w:pPr>
              <w:pStyle w:val="Table"/>
              <w:rPr>
                <w:b/>
                <w:bCs/>
              </w:rPr>
            </w:pPr>
            <w:r>
              <w:rPr>
                <w:b/>
                <w:bCs/>
              </w:rPr>
              <w:t>TSF</w:t>
            </w:r>
          </w:p>
        </w:tc>
        <w:tc>
          <w:tcPr>
            <w:tcW w:w="751" w:type="pct"/>
            <w:vAlign w:val="center"/>
          </w:tcPr>
          <w:p w14:paraId="18EB3106" w14:textId="77777777" w:rsidR="00980C22" w:rsidRDefault="00980C22" w:rsidP="0073535E">
            <w:pPr>
              <w:pStyle w:val="Table"/>
            </w:pPr>
            <w:r>
              <w:t>U-TS</w:t>
            </w:r>
          </w:p>
        </w:tc>
        <w:tc>
          <w:tcPr>
            <w:tcW w:w="751" w:type="pct"/>
            <w:vAlign w:val="center"/>
          </w:tcPr>
          <w:p w14:paraId="11C46D67" w14:textId="77777777" w:rsidR="00980C22" w:rsidRDefault="00980C22" w:rsidP="0073535E">
            <w:pPr>
              <w:pStyle w:val="Table"/>
              <w:jc w:val="center"/>
            </w:pPr>
            <w:r>
              <w:t>0.979</w:t>
            </w:r>
          </w:p>
        </w:tc>
        <w:tc>
          <w:tcPr>
            <w:tcW w:w="717" w:type="pct"/>
            <w:shd w:val="clear" w:color="auto" w:fill="FFFFFF" w:themeFill="background1"/>
            <w:vAlign w:val="center"/>
          </w:tcPr>
          <w:p w14:paraId="37A5C111" w14:textId="77777777" w:rsidR="00980C22" w:rsidRPr="0018744C" w:rsidRDefault="00980C22" w:rsidP="0073535E">
            <w:pPr>
              <w:pStyle w:val="Table"/>
              <w:jc w:val="center"/>
              <w:rPr>
                <w:b/>
                <w:bCs/>
              </w:rPr>
            </w:pPr>
            <w:r>
              <w:rPr>
                <w:b/>
                <w:bCs/>
              </w:rPr>
              <w:t>0.901</w:t>
            </w:r>
          </w:p>
        </w:tc>
        <w:tc>
          <w:tcPr>
            <w:tcW w:w="636" w:type="pct"/>
            <w:vAlign w:val="center"/>
          </w:tcPr>
          <w:p w14:paraId="6CEC68F0" w14:textId="77777777" w:rsidR="00980C22" w:rsidRDefault="00980C22" w:rsidP="0073535E">
            <w:pPr>
              <w:pStyle w:val="Table"/>
              <w:jc w:val="center"/>
            </w:pPr>
            <w:r>
              <w:t>0.002</w:t>
            </w:r>
          </w:p>
        </w:tc>
        <w:tc>
          <w:tcPr>
            <w:tcW w:w="801" w:type="pct"/>
            <w:shd w:val="clear" w:color="auto" w:fill="D9D9D9" w:themeFill="background1" w:themeFillShade="D9"/>
            <w:vAlign w:val="center"/>
          </w:tcPr>
          <w:p w14:paraId="4482AF21" w14:textId="77777777" w:rsidR="00980C22" w:rsidRDefault="00980C22" w:rsidP="0073535E">
            <w:pPr>
              <w:pStyle w:val="Table"/>
              <w:jc w:val="center"/>
            </w:pPr>
            <w:r>
              <w:t>0.899</w:t>
            </w:r>
          </w:p>
        </w:tc>
        <w:tc>
          <w:tcPr>
            <w:tcW w:w="481" w:type="pct"/>
            <w:shd w:val="clear" w:color="auto" w:fill="FFFFFF" w:themeFill="background1"/>
            <w:vAlign w:val="center"/>
          </w:tcPr>
          <w:p w14:paraId="64856D36" w14:textId="77777777" w:rsidR="00980C22" w:rsidRDefault="00980C22" w:rsidP="0073535E">
            <w:pPr>
              <w:pStyle w:val="Table"/>
              <w:jc w:val="center"/>
            </w:pPr>
            <w:r>
              <w:t>0</w:t>
            </w:r>
          </w:p>
        </w:tc>
      </w:tr>
      <w:tr w:rsidR="00980C22" w14:paraId="3CE1EDE7" w14:textId="77777777" w:rsidTr="0073535E">
        <w:trPr>
          <w:trHeight w:val="283"/>
        </w:trPr>
        <w:tc>
          <w:tcPr>
            <w:tcW w:w="864" w:type="pct"/>
            <w:vAlign w:val="center"/>
          </w:tcPr>
          <w:p w14:paraId="5289F055" w14:textId="77777777" w:rsidR="00980C22" w:rsidRDefault="00980C22" w:rsidP="0073535E">
            <w:pPr>
              <w:pStyle w:val="Table"/>
              <w:rPr>
                <w:b/>
                <w:bCs/>
              </w:rPr>
            </w:pPr>
            <w:r>
              <w:rPr>
                <w:b/>
                <w:bCs/>
              </w:rPr>
              <w:t>STC</w:t>
            </w:r>
          </w:p>
        </w:tc>
        <w:tc>
          <w:tcPr>
            <w:tcW w:w="751" w:type="pct"/>
            <w:vAlign w:val="center"/>
          </w:tcPr>
          <w:p w14:paraId="10D5DCC0" w14:textId="77777777" w:rsidR="00980C22" w:rsidRDefault="00980C22" w:rsidP="0073535E">
            <w:pPr>
              <w:pStyle w:val="Table"/>
            </w:pPr>
            <w:r>
              <w:t>U-TS</w:t>
            </w:r>
          </w:p>
        </w:tc>
        <w:tc>
          <w:tcPr>
            <w:tcW w:w="751" w:type="pct"/>
            <w:vAlign w:val="center"/>
          </w:tcPr>
          <w:p w14:paraId="77826C7E" w14:textId="77777777" w:rsidR="00980C22" w:rsidRDefault="00980C22" w:rsidP="0073535E">
            <w:pPr>
              <w:pStyle w:val="Table"/>
              <w:jc w:val="center"/>
            </w:pPr>
            <w:r>
              <w:t>0.973</w:t>
            </w:r>
          </w:p>
        </w:tc>
        <w:tc>
          <w:tcPr>
            <w:tcW w:w="717" w:type="pct"/>
            <w:shd w:val="clear" w:color="auto" w:fill="FFFFFF" w:themeFill="background1"/>
            <w:vAlign w:val="center"/>
          </w:tcPr>
          <w:p w14:paraId="61890732" w14:textId="77777777" w:rsidR="00980C22" w:rsidRPr="0018744C" w:rsidRDefault="00980C22" w:rsidP="0073535E">
            <w:pPr>
              <w:pStyle w:val="Table"/>
              <w:jc w:val="center"/>
              <w:rPr>
                <w:b/>
                <w:bCs/>
              </w:rPr>
            </w:pPr>
            <w:r>
              <w:rPr>
                <w:b/>
                <w:bCs/>
              </w:rPr>
              <w:t>0.897</w:t>
            </w:r>
          </w:p>
        </w:tc>
        <w:tc>
          <w:tcPr>
            <w:tcW w:w="636" w:type="pct"/>
            <w:vAlign w:val="center"/>
          </w:tcPr>
          <w:p w14:paraId="60E5F8E1" w14:textId="77777777" w:rsidR="00980C22" w:rsidRDefault="00980C22" w:rsidP="0073535E">
            <w:pPr>
              <w:pStyle w:val="Table"/>
              <w:jc w:val="center"/>
            </w:pPr>
            <w:r>
              <w:t>0.004</w:t>
            </w:r>
          </w:p>
        </w:tc>
        <w:tc>
          <w:tcPr>
            <w:tcW w:w="801" w:type="pct"/>
            <w:shd w:val="clear" w:color="auto" w:fill="D9D9D9" w:themeFill="background1" w:themeFillShade="D9"/>
            <w:vAlign w:val="center"/>
          </w:tcPr>
          <w:p w14:paraId="7189C945" w14:textId="77777777" w:rsidR="00980C22" w:rsidRDefault="00980C22" w:rsidP="0073535E">
            <w:pPr>
              <w:pStyle w:val="Table"/>
              <w:jc w:val="center"/>
            </w:pPr>
            <w:r>
              <w:t>0.892</w:t>
            </w:r>
          </w:p>
        </w:tc>
        <w:tc>
          <w:tcPr>
            <w:tcW w:w="481" w:type="pct"/>
            <w:shd w:val="clear" w:color="auto" w:fill="FFFFFF" w:themeFill="background1"/>
            <w:vAlign w:val="center"/>
          </w:tcPr>
          <w:p w14:paraId="4DFB4DBB" w14:textId="77777777" w:rsidR="00980C22" w:rsidRDefault="00980C22" w:rsidP="0073535E">
            <w:pPr>
              <w:pStyle w:val="Table"/>
              <w:jc w:val="center"/>
            </w:pPr>
            <w:r>
              <w:t>7</w:t>
            </w:r>
          </w:p>
        </w:tc>
      </w:tr>
      <w:tr w:rsidR="00980C22" w14:paraId="016ADAA0" w14:textId="77777777" w:rsidTr="0073535E">
        <w:trPr>
          <w:trHeight w:val="283"/>
        </w:trPr>
        <w:tc>
          <w:tcPr>
            <w:tcW w:w="864" w:type="pct"/>
            <w:vAlign w:val="center"/>
          </w:tcPr>
          <w:p w14:paraId="42709122" w14:textId="77777777" w:rsidR="00980C22" w:rsidRDefault="00980C22" w:rsidP="0073535E">
            <w:pPr>
              <w:pStyle w:val="Table"/>
              <w:rPr>
                <w:b/>
                <w:bCs/>
              </w:rPr>
            </w:pPr>
            <w:r>
              <w:rPr>
                <w:b/>
                <w:bCs/>
              </w:rPr>
              <w:t>CTSF</w:t>
            </w:r>
          </w:p>
        </w:tc>
        <w:tc>
          <w:tcPr>
            <w:tcW w:w="751" w:type="pct"/>
            <w:vAlign w:val="center"/>
          </w:tcPr>
          <w:p w14:paraId="737C9380" w14:textId="77777777" w:rsidR="00980C22" w:rsidRDefault="00980C22" w:rsidP="0073535E">
            <w:pPr>
              <w:pStyle w:val="Table"/>
            </w:pPr>
            <w:r>
              <w:t>U-TS</w:t>
            </w:r>
          </w:p>
        </w:tc>
        <w:tc>
          <w:tcPr>
            <w:tcW w:w="751" w:type="pct"/>
            <w:vAlign w:val="center"/>
          </w:tcPr>
          <w:p w14:paraId="0D3380A7" w14:textId="77777777" w:rsidR="00980C22" w:rsidRDefault="00980C22" w:rsidP="0073535E">
            <w:pPr>
              <w:pStyle w:val="Table"/>
              <w:jc w:val="center"/>
            </w:pPr>
            <w:r>
              <w:t>0.978</w:t>
            </w:r>
          </w:p>
        </w:tc>
        <w:tc>
          <w:tcPr>
            <w:tcW w:w="717" w:type="pct"/>
            <w:shd w:val="clear" w:color="auto" w:fill="FFFFFF" w:themeFill="background1"/>
            <w:vAlign w:val="center"/>
          </w:tcPr>
          <w:p w14:paraId="0BDB308E" w14:textId="77777777" w:rsidR="00980C22" w:rsidRPr="0018744C" w:rsidRDefault="00980C22" w:rsidP="0073535E">
            <w:pPr>
              <w:pStyle w:val="Table"/>
              <w:jc w:val="center"/>
              <w:rPr>
                <w:b/>
                <w:bCs/>
              </w:rPr>
            </w:pPr>
            <w:r>
              <w:rPr>
                <w:b/>
                <w:bCs/>
              </w:rPr>
              <w:t>0.892</w:t>
            </w:r>
          </w:p>
        </w:tc>
        <w:tc>
          <w:tcPr>
            <w:tcW w:w="636" w:type="pct"/>
            <w:vAlign w:val="center"/>
          </w:tcPr>
          <w:p w14:paraId="72E27FAA" w14:textId="77777777" w:rsidR="00980C22" w:rsidRDefault="00980C22" w:rsidP="0073535E">
            <w:pPr>
              <w:pStyle w:val="Table"/>
              <w:jc w:val="center"/>
            </w:pPr>
            <w:r>
              <w:t>0.002</w:t>
            </w:r>
          </w:p>
        </w:tc>
        <w:tc>
          <w:tcPr>
            <w:tcW w:w="801" w:type="pct"/>
            <w:shd w:val="clear" w:color="auto" w:fill="D9D9D9" w:themeFill="background1" w:themeFillShade="D9"/>
            <w:vAlign w:val="center"/>
          </w:tcPr>
          <w:p w14:paraId="764892EB" w14:textId="77777777" w:rsidR="00980C22" w:rsidRDefault="00980C22" w:rsidP="0073535E">
            <w:pPr>
              <w:pStyle w:val="Table"/>
              <w:jc w:val="center"/>
            </w:pPr>
            <w:r>
              <w:t>0.889</w:t>
            </w:r>
          </w:p>
        </w:tc>
        <w:tc>
          <w:tcPr>
            <w:tcW w:w="481" w:type="pct"/>
            <w:shd w:val="clear" w:color="auto" w:fill="FFFFFF" w:themeFill="background1"/>
            <w:vAlign w:val="center"/>
          </w:tcPr>
          <w:p w14:paraId="59392C71" w14:textId="77777777" w:rsidR="00980C22" w:rsidRDefault="00980C22" w:rsidP="0073535E">
            <w:pPr>
              <w:pStyle w:val="Table"/>
              <w:jc w:val="center"/>
            </w:pPr>
            <w:r>
              <w:t>10</w:t>
            </w:r>
          </w:p>
        </w:tc>
      </w:tr>
      <w:tr w:rsidR="00980C22" w14:paraId="66BBCBC2" w14:textId="77777777" w:rsidTr="0073535E">
        <w:trPr>
          <w:trHeight w:val="283"/>
        </w:trPr>
        <w:tc>
          <w:tcPr>
            <w:tcW w:w="864" w:type="pct"/>
            <w:shd w:val="clear" w:color="auto" w:fill="F2F2F2" w:themeFill="background1" w:themeFillShade="F2"/>
            <w:vAlign w:val="center"/>
          </w:tcPr>
          <w:p w14:paraId="7B51CAFE" w14:textId="77777777" w:rsidR="00980C22" w:rsidRDefault="00980C22" w:rsidP="0073535E">
            <w:pPr>
              <w:pStyle w:val="Table"/>
              <w:rPr>
                <w:b/>
                <w:bCs/>
              </w:rPr>
            </w:pPr>
            <w:r>
              <w:rPr>
                <w:b/>
                <w:bCs/>
              </w:rPr>
              <w:t>SVM</w:t>
            </w:r>
          </w:p>
        </w:tc>
        <w:tc>
          <w:tcPr>
            <w:tcW w:w="751" w:type="pct"/>
            <w:shd w:val="clear" w:color="auto" w:fill="F2F2F2" w:themeFill="background1" w:themeFillShade="F2"/>
            <w:vAlign w:val="center"/>
          </w:tcPr>
          <w:p w14:paraId="0BE56C30" w14:textId="77777777" w:rsidR="00980C22" w:rsidRDefault="00980C22" w:rsidP="0073535E">
            <w:pPr>
              <w:pStyle w:val="Table"/>
            </w:pPr>
            <w:r>
              <w:t>S-CML</w:t>
            </w:r>
          </w:p>
        </w:tc>
        <w:tc>
          <w:tcPr>
            <w:tcW w:w="751" w:type="pct"/>
            <w:shd w:val="clear" w:color="auto" w:fill="F2F2F2" w:themeFill="background1" w:themeFillShade="F2"/>
            <w:vAlign w:val="center"/>
          </w:tcPr>
          <w:p w14:paraId="7B741A77" w14:textId="77777777" w:rsidR="00980C22" w:rsidRDefault="00980C22" w:rsidP="0073535E">
            <w:pPr>
              <w:pStyle w:val="Table"/>
              <w:jc w:val="center"/>
            </w:pPr>
            <w:r>
              <w:t>-</w:t>
            </w:r>
          </w:p>
        </w:tc>
        <w:tc>
          <w:tcPr>
            <w:tcW w:w="717" w:type="pct"/>
            <w:shd w:val="clear" w:color="auto" w:fill="F2F2F2" w:themeFill="background1" w:themeFillShade="F2"/>
            <w:vAlign w:val="center"/>
          </w:tcPr>
          <w:p w14:paraId="30284DCE" w14:textId="77777777" w:rsidR="00980C22" w:rsidRPr="0018744C" w:rsidRDefault="00980C22" w:rsidP="0073535E">
            <w:pPr>
              <w:pStyle w:val="Table"/>
              <w:jc w:val="center"/>
              <w:rPr>
                <w:b/>
                <w:bCs/>
              </w:rPr>
            </w:pPr>
            <w:r>
              <w:rPr>
                <w:b/>
                <w:bCs/>
              </w:rPr>
              <w:t>0.884</w:t>
            </w:r>
          </w:p>
        </w:tc>
        <w:tc>
          <w:tcPr>
            <w:tcW w:w="636" w:type="pct"/>
            <w:shd w:val="clear" w:color="auto" w:fill="F2F2F2" w:themeFill="background1" w:themeFillShade="F2"/>
            <w:vAlign w:val="center"/>
          </w:tcPr>
          <w:p w14:paraId="153D9402" w14:textId="77777777" w:rsidR="00980C22" w:rsidRDefault="00980C22" w:rsidP="0073535E">
            <w:pPr>
              <w:pStyle w:val="Table"/>
              <w:jc w:val="center"/>
            </w:pPr>
            <w:r>
              <w:t>0.000</w:t>
            </w:r>
          </w:p>
        </w:tc>
        <w:tc>
          <w:tcPr>
            <w:tcW w:w="801" w:type="pct"/>
            <w:shd w:val="clear" w:color="auto" w:fill="D9D9D9" w:themeFill="background1" w:themeFillShade="D9"/>
            <w:vAlign w:val="center"/>
          </w:tcPr>
          <w:p w14:paraId="7663BEBB" w14:textId="77777777" w:rsidR="00980C22" w:rsidRDefault="00980C22" w:rsidP="0073535E">
            <w:pPr>
              <w:pStyle w:val="Table"/>
              <w:jc w:val="center"/>
            </w:pPr>
            <w:r>
              <w:t>0.884</w:t>
            </w:r>
          </w:p>
        </w:tc>
        <w:tc>
          <w:tcPr>
            <w:tcW w:w="481" w:type="pct"/>
            <w:shd w:val="clear" w:color="auto" w:fill="F2F2F2" w:themeFill="background1" w:themeFillShade="F2"/>
            <w:vAlign w:val="center"/>
          </w:tcPr>
          <w:p w14:paraId="6B98FA00" w14:textId="77777777" w:rsidR="00980C22" w:rsidRDefault="00980C22" w:rsidP="0073535E">
            <w:pPr>
              <w:pStyle w:val="Table"/>
              <w:jc w:val="center"/>
            </w:pPr>
            <w:r>
              <w:t>0</w:t>
            </w:r>
          </w:p>
        </w:tc>
      </w:tr>
      <w:tr w:rsidR="00980C22" w14:paraId="061528CF" w14:textId="77777777" w:rsidTr="0073535E">
        <w:trPr>
          <w:trHeight w:val="283"/>
        </w:trPr>
        <w:tc>
          <w:tcPr>
            <w:tcW w:w="864" w:type="pct"/>
            <w:shd w:val="clear" w:color="auto" w:fill="F2F2F2" w:themeFill="background1" w:themeFillShade="F2"/>
            <w:vAlign w:val="center"/>
          </w:tcPr>
          <w:p w14:paraId="4D84B1C2" w14:textId="77777777" w:rsidR="00980C22" w:rsidRDefault="00980C22" w:rsidP="0073535E">
            <w:pPr>
              <w:pStyle w:val="Table"/>
              <w:rPr>
                <w:b/>
                <w:bCs/>
              </w:rPr>
            </w:pPr>
            <w:r>
              <w:rPr>
                <w:b/>
                <w:bCs/>
              </w:rPr>
              <w:t>DT</w:t>
            </w:r>
          </w:p>
        </w:tc>
        <w:tc>
          <w:tcPr>
            <w:tcW w:w="751" w:type="pct"/>
            <w:shd w:val="clear" w:color="auto" w:fill="F2F2F2" w:themeFill="background1" w:themeFillShade="F2"/>
            <w:vAlign w:val="center"/>
          </w:tcPr>
          <w:p w14:paraId="76A448F9" w14:textId="77777777" w:rsidR="00980C22" w:rsidRDefault="00980C22" w:rsidP="0073535E">
            <w:pPr>
              <w:pStyle w:val="Table"/>
            </w:pPr>
            <w:r>
              <w:t>S-CML</w:t>
            </w:r>
          </w:p>
        </w:tc>
        <w:tc>
          <w:tcPr>
            <w:tcW w:w="751" w:type="pct"/>
            <w:shd w:val="clear" w:color="auto" w:fill="F2F2F2" w:themeFill="background1" w:themeFillShade="F2"/>
            <w:vAlign w:val="center"/>
          </w:tcPr>
          <w:p w14:paraId="17906F12" w14:textId="77777777" w:rsidR="00980C22" w:rsidRDefault="00980C22" w:rsidP="0073535E">
            <w:pPr>
              <w:pStyle w:val="Table"/>
              <w:jc w:val="center"/>
            </w:pPr>
            <w:r>
              <w:t>0.898</w:t>
            </w:r>
          </w:p>
        </w:tc>
        <w:tc>
          <w:tcPr>
            <w:tcW w:w="717" w:type="pct"/>
            <w:shd w:val="clear" w:color="auto" w:fill="F2F2F2" w:themeFill="background1" w:themeFillShade="F2"/>
            <w:vAlign w:val="center"/>
          </w:tcPr>
          <w:p w14:paraId="1B01CDB3" w14:textId="77777777" w:rsidR="00980C22" w:rsidRPr="0018744C" w:rsidRDefault="00980C22" w:rsidP="0073535E">
            <w:pPr>
              <w:pStyle w:val="Table"/>
              <w:jc w:val="center"/>
              <w:rPr>
                <w:b/>
                <w:bCs/>
              </w:rPr>
            </w:pPr>
            <w:r>
              <w:rPr>
                <w:b/>
                <w:bCs/>
              </w:rPr>
              <w:t>0.875</w:t>
            </w:r>
          </w:p>
        </w:tc>
        <w:tc>
          <w:tcPr>
            <w:tcW w:w="636" w:type="pct"/>
            <w:shd w:val="clear" w:color="auto" w:fill="F2F2F2" w:themeFill="background1" w:themeFillShade="F2"/>
            <w:vAlign w:val="center"/>
          </w:tcPr>
          <w:p w14:paraId="2F3CFC6F" w14:textId="77777777" w:rsidR="00980C22" w:rsidRDefault="00980C22" w:rsidP="0073535E">
            <w:pPr>
              <w:pStyle w:val="Table"/>
              <w:jc w:val="center"/>
            </w:pPr>
            <w:r>
              <w:t>0.013</w:t>
            </w:r>
          </w:p>
        </w:tc>
        <w:tc>
          <w:tcPr>
            <w:tcW w:w="801" w:type="pct"/>
            <w:shd w:val="clear" w:color="auto" w:fill="D9D9D9" w:themeFill="background1" w:themeFillShade="D9"/>
            <w:vAlign w:val="center"/>
          </w:tcPr>
          <w:p w14:paraId="51ACEED6" w14:textId="77777777" w:rsidR="00980C22" w:rsidRDefault="00980C22" w:rsidP="0073535E">
            <w:pPr>
              <w:pStyle w:val="Table"/>
              <w:jc w:val="center"/>
            </w:pPr>
            <w:r>
              <w:t>0.871</w:t>
            </w:r>
          </w:p>
        </w:tc>
        <w:tc>
          <w:tcPr>
            <w:tcW w:w="481" w:type="pct"/>
            <w:shd w:val="clear" w:color="auto" w:fill="F2F2F2" w:themeFill="background1" w:themeFillShade="F2"/>
            <w:vAlign w:val="center"/>
          </w:tcPr>
          <w:p w14:paraId="725370A4" w14:textId="77777777" w:rsidR="00980C22" w:rsidRDefault="00980C22" w:rsidP="0073535E">
            <w:pPr>
              <w:pStyle w:val="Table"/>
              <w:jc w:val="center"/>
            </w:pPr>
            <w:r>
              <w:t>0</w:t>
            </w:r>
          </w:p>
        </w:tc>
      </w:tr>
      <w:tr w:rsidR="00980C22" w14:paraId="02A29A9E" w14:textId="77777777" w:rsidTr="0073535E">
        <w:trPr>
          <w:trHeight w:val="283"/>
        </w:trPr>
        <w:tc>
          <w:tcPr>
            <w:tcW w:w="864" w:type="pct"/>
            <w:shd w:val="clear" w:color="auto" w:fill="F2F2F2" w:themeFill="background1" w:themeFillShade="F2"/>
            <w:vAlign w:val="center"/>
          </w:tcPr>
          <w:p w14:paraId="74CB4FF5" w14:textId="77777777" w:rsidR="00980C22" w:rsidRDefault="00980C22" w:rsidP="0073535E">
            <w:pPr>
              <w:pStyle w:val="Table"/>
              <w:rPr>
                <w:b/>
                <w:bCs/>
              </w:rPr>
            </w:pPr>
            <w:r>
              <w:rPr>
                <w:b/>
                <w:bCs/>
              </w:rPr>
              <w:t>LR</w:t>
            </w:r>
          </w:p>
        </w:tc>
        <w:tc>
          <w:tcPr>
            <w:tcW w:w="751" w:type="pct"/>
            <w:shd w:val="clear" w:color="auto" w:fill="F2F2F2" w:themeFill="background1" w:themeFillShade="F2"/>
            <w:vAlign w:val="center"/>
          </w:tcPr>
          <w:p w14:paraId="36C76423" w14:textId="77777777" w:rsidR="00980C22" w:rsidRDefault="00980C22" w:rsidP="0073535E">
            <w:pPr>
              <w:pStyle w:val="Table"/>
            </w:pPr>
            <w:r>
              <w:t>S-CML</w:t>
            </w:r>
          </w:p>
        </w:tc>
        <w:tc>
          <w:tcPr>
            <w:tcW w:w="751" w:type="pct"/>
            <w:shd w:val="clear" w:color="auto" w:fill="F2F2F2" w:themeFill="background1" w:themeFillShade="F2"/>
            <w:vAlign w:val="center"/>
          </w:tcPr>
          <w:p w14:paraId="1A596F8E" w14:textId="77777777" w:rsidR="00980C22" w:rsidRDefault="00980C22" w:rsidP="0073535E">
            <w:pPr>
              <w:pStyle w:val="Table"/>
              <w:jc w:val="center"/>
            </w:pPr>
            <w:r>
              <w:t>-</w:t>
            </w:r>
          </w:p>
        </w:tc>
        <w:tc>
          <w:tcPr>
            <w:tcW w:w="717" w:type="pct"/>
            <w:shd w:val="clear" w:color="auto" w:fill="F2F2F2" w:themeFill="background1" w:themeFillShade="F2"/>
            <w:vAlign w:val="center"/>
          </w:tcPr>
          <w:p w14:paraId="74195015" w14:textId="77777777" w:rsidR="00980C22" w:rsidRDefault="00980C22" w:rsidP="0073535E">
            <w:pPr>
              <w:pStyle w:val="Table"/>
              <w:jc w:val="center"/>
              <w:rPr>
                <w:b/>
                <w:bCs/>
              </w:rPr>
            </w:pPr>
            <w:r>
              <w:rPr>
                <w:b/>
                <w:bCs/>
              </w:rPr>
              <w:t>0.853</w:t>
            </w:r>
          </w:p>
        </w:tc>
        <w:tc>
          <w:tcPr>
            <w:tcW w:w="636" w:type="pct"/>
            <w:shd w:val="clear" w:color="auto" w:fill="F2F2F2" w:themeFill="background1" w:themeFillShade="F2"/>
            <w:vAlign w:val="center"/>
          </w:tcPr>
          <w:p w14:paraId="0A2229FF" w14:textId="77777777" w:rsidR="00980C22" w:rsidRDefault="00980C22" w:rsidP="0073535E">
            <w:pPr>
              <w:pStyle w:val="Table"/>
              <w:jc w:val="center"/>
            </w:pPr>
            <w:r>
              <w:t>0.000</w:t>
            </w:r>
          </w:p>
        </w:tc>
        <w:tc>
          <w:tcPr>
            <w:tcW w:w="801" w:type="pct"/>
            <w:shd w:val="clear" w:color="auto" w:fill="D9D9D9" w:themeFill="background1" w:themeFillShade="D9"/>
            <w:vAlign w:val="center"/>
          </w:tcPr>
          <w:p w14:paraId="5BB1D28F" w14:textId="77777777" w:rsidR="00980C22" w:rsidRDefault="00980C22" w:rsidP="0073535E">
            <w:pPr>
              <w:pStyle w:val="Table"/>
              <w:jc w:val="center"/>
            </w:pPr>
            <w:r>
              <w:t>0.853</w:t>
            </w:r>
          </w:p>
        </w:tc>
        <w:tc>
          <w:tcPr>
            <w:tcW w:w="481" w:type="pct"/>
            <w:shd w:val="clear" w:color="auto" w:fill="F2F2F2" w:themeFill="background1" w:themeFillShade="F2"/>
            <w:vAlign w:val="center"/>
          </w:tcPr>
          <w:p w14:paraId="4FE79742" w14:textId="77777777" w:rsidR="00980C22" w:rsidRDefault="00980C22" w:rsidP="0073535E">
            <w:pPr>
              <w:pStyle w:val="Table"/>
              <w:jc w:val="center"/>
            </w:pPr>
            <w:r>
              <w:t>0</w:t>
            </w:r>
          </w:p>
        </w:tc>
      </w:tr>
      <w:tr w:rsidR="00980C22" w14:paraId="471D09BD" w14:textId="77777777" w:rsidTr="0073535E">
        <w:trPr>
          <w:trHeight w:val="283"/>
        </w:trPr>
        <w:tc>
          <w:tcPr>
            <w:tcW w:w="864" w:type="pct"/>
            <w:shd w:val="clear" w:color="auto" w:fill="F2F2F2" w:themeFill="background1" w:themeFillShade="F2"/>
            <w:vAlign w:val="center"/>
          </w:tcPr>
          <w:p w14:paraId="3312587F" w14:textId="77777777" w:rsidR="00980C22" w:rsidRDefault="00980C22" w:rsidP="0073535E">
            <w:pPr>
              <w:pStyle w:val="Table"/>
              <w:rPr>
                <w:b/>
                <w:bCs/>
              </w:rPr>
            </w:pPr>
            <w:r>
              <w:rPr>
                <w:b/>
                <w:bCs/>
              </w:rPr>
              <w:t>kNN</w:t>
            </w:r>
          </w:p>
        </w:tc>
        <w:tc>
          <w:tcPr>
            <w:tcW w:w="751" w:type="pct"/>
            <w:shd w:val="clear" w:color="auto" w:fill="F2F2F2" w:themeFill="background1" w:themeFillShade="F2"/>
            <w:vAlign w:val="center"/>
          </w:tcPr>
          <w:p w14:paraId="61D9C359" w14:textId="77777777" w:rsidR="00980C22" w:rsidRDefault="00980C22" w:rsidP="0073535E">
            <w:pPr>
              <w:pStyle w:val="Table"/>
            </w:pPr>
            <w:r>
              <w:t>S-CML</w:t>
            </w:r>
          </w:p>
        </w:tc>
        <w:tc>
          <w:tcPr>
            <w:tcW w:w="751" w:type="pct"/>
            <w:shd w:val="clear" w:color="auto" w:fill="F2F2F2" w:themeFill="background1" w:themeFillShade="F2"/>
            <w:vAlign w:val="center"/>
          </w:tcPr>
          <w:p w14:paraId="7A281B8C" w14:textId="77777777" w:rsidR="00980C22" w:rsidRDefault="00980C22" w:rsidP="0073535E">
            <w:pPr>
              <w:pStyle w:val="Table"/>
              <w:jc w:val="center"/>
            </w:pPr>
            <w:r>
              <w:t>-</w:t>
            </w:r>
          </w:p>
        </w:tc>
        <w:tc>
          <w:tcPr>
            <w:tcW w:w="717" w:type="pct"/>
            <w:shd w:val="clear" w:color="auto" w:fill="F2F2F2" w:themeFill="background1" w:themeFillShade="F2"/>
            <w:vAlign w:val="center"/>
          </w:tcPr>
          <w:p w14:paraId="6FB5D17A" w14:textId="77777777" w:rsidR="00980C22" w:rsidRPr="0018744C" w:rsidRDefault="00980C22" w:rsidP="0073535E">
            <w:pPr>
              <w:pStyle w:val="Table"/>
              <w:jc w:val="center"/>
              <w:rPr>
                <w:b/>
                <w:bCs/>
              </w:rPr>
            </w:pPr>
            <w:r>
              <w:rPr>
                <w:b/>
                <w:bCs/>
              </w:rPr>
              <w:t>0.849</w:t>
            </w:r>
          </w:p>
        </w:tc>
        <w:tc>
          <w:tcPr>
            <w:tcW w:w="636" w:type="pct"/>
            <w:shd w:val="clear" w:color="auto" w:fill="F2F2F2" w:themeFill="background1" w:themeFillShade="F2"/>
            <w:vAlign w:val="center"/>
          </w:tcPr>
          <w:p w14:paraId="2D322CD5" w14:textId="77777777" w:rsidR="00980C22" w:rsidRDefault="00980C22" w:rsidP="0073535E">
            <w:pPr>
              <w:pStyle w:val="Table"/>
              <w:jc w:val="center"/>
            </w:pPr>
            <w:r>
              <w:t>0.000</w:t>
            </w:r>
          </w:p>
        </w:tc>
        <w:tc>
          <w:tcPr>
            <w:tcW w:w="801" w:type="pct"/>
            <w:shd w:val="clear" w:color="auto" w:fill="D9D9D9" w:themeFill="background1" w:themeFillShade="D9"/>
            <w:vAlign w:val="center"/>
          </w:tcPr>
          <w:p w14:paraId="78EEB66D" w14:textId="77777777" w:rsidR="00980C22" w:rsidRDefault="00980C22" w:rsidP="0073535E">
            <w:pPr>
              <w:pStyle w:val="Table"/>
              <w:jc w:val="center"/>
            </w:pPr>
            <w:r>
              <w:t>0.849</w:t>
            </w:r>
          </w:p>
        </w:tc>
        <w:tc>
          <w:tcPr>
            <w:tcW w:w="481" w:type="pct"/>
            <w:shd w:val="clear" w:color="auto" w:fill="F2F2F2" w:themeFill="background1" w:themeFillShade="F2"/>
            <w:vAlign w:val="center"/>
          </w:tcPr>
          <w:p w14:paraId="78D965A3" w14:textId="77777777" w:rsidR="00980C22" w:rsidRDefault="00980C22" w:rsidP="0073535E">
            <w:pPr>
              <w:pStyle w:val="Table"/>
              <w:jc w:val="center"/>
            </w:pPr>
            <w:r>
              <w:t>0</w:t>
            </w:r>
          </w:p>
        </w:tc>
      </w:tr>
      <w:tr w:rsidR="00980C22" w14:paraId="48201A84" w14:textId="77777777" w:rsidTr="0073535E">
        <w:trPr>
          <w:trHeight w:val="283"/>
        </w:trPr>
        <w:tc>
          <w:tcPr>
            <w:tcW w:w="864" w:type="pct"/>
            <w:shd w:val="clear" w:color="auto" w:fill="F2F2F2" w:themeFill="background1" w:themeFillShade="F2"/>
            <w:vAlign w:val="center"/>
          </w:tcPr>
          <w:p w14:paraId="400B6450" w14:textId="77777777" w:rsidR="00980C22" w:rsidRDefault="00980C22" w:rsidP="0073535E">
            <w:pPr>
              <w:pStyle w:val="Table"/>
              <w:rPr>
                <w:b/>
                <w:bCs/>
              </w:rPr>
            </w:pPr>
            <w:r>
              <w:rPr>
                <w:b/>
                <w:bCs/>
              </w:rPr>
              <w:t>LDA</w:t>
            </w:r>
          </w:p>
        </w:tc>
        <w:tc>
          <w:tcPr>
            <w:tcW w:w="751" w:type="pct"/>
            <w:shd w:val="clear" w:color="auto" w:fill="F2F2F2" w:themeFill="background1" w:themeFillShade="F2"/>
            <w:vAlign w:val="center"/>
          </w:tcPr>
          <w:p w14:paraId="101423F0" w14:textId="77777777" w:rsidR="00980C22" w:rsidRDefault="00980C22" w:rsidP="0073535E">
            <w:pPr>
              <w:pStyle w:val="Table"/>
            </w:pPr>
            <w:r>
              <w:t>S-CML</w:t>
            </w:r>
          </w:p>
        </w:tc>
        <w:tc>
          <w:tcPr>
            <w:tcW w:w="751" w:type="pct"/>
            <w:shd w:val="clear" w:color="auto" w:fill="F2F2F2" w:themeFill="background1" w:themeFillShade="F2"/>
            <w:vAlign w:val="center"/>
          </w:tcPr>
          <w:p w14:paraId="6FB35D9D" w14:textId="77777777" w:rsidR="00980C22" w:rsidRDefault="00980C22" w:rsidP="0073535E">
            <w:pPr>
              <w:pStyle w:val="Table"/>
              <w:jc w:val="center"/>
            </w:pPr>
            <w:r>
              <w:t>-</w:t>
            </w:r>
          </w:p>
        </w:tc>
        <w:tc>
          <w:tcPr>
            <w:tcW w:w="717" w:type="pct"/>
            <w:shd w:val="clear" w:color="auto" w:fill="F2F2F2" w:themeFill="background1" w:themeFillShade="F2"/>
            <w:vAlign w:val="center"/>
          </w:tcPr>
          <w:p w14:paraId="4F1B4F6A" w14:textId="77777777" w:rsidR="00980C22" w:rsidRPr="0018744C" w:rsidRDefault="00980C22" w:rsidP="0073535E">
            <w:pPr>
              <w:pStyle w:val="Table"/>
              <w:jc w:val="center"/>
              <w:rPr>
                <w:b/>
                <w:bCs/>
              </w:rPr>
            </w:pPr>
            <w:r>
              <w:rPr>
                <w:b/>
                <w:bCs/>
              </w:rPr>
              <w:t>0.789</w:t>
            </w:r>
          </w:p>
        </w:tc>
        <w:tc>
          <w:tcPr>
            <w:tcW w:w="636" w:type="pct"/>
            <w:shd w:val="clear" w:color="auto" w:fill="F2F2F2" w:themeFill="background1" w:themeFillShade="F2"/>
            <w:vAlign w:val="center"/>
          </w:tcPr>
          <w:p w14:paraId="65C26741" w14:textId="77777777" w:rsidR="00980C22" w:rsidRDefault="00980C22" w:rsidP="0073535E">
            <w:pPr>
              <w:pStyle w:val="Table"/>
              <w:jc w:val="center"/>
            </w:pPr>
            <w:r>
              <w:t>0.000</w:t>
            </w:r>
          </w:p>
        </w:tc>
        <w:tc>
          <w:tcPr>
            <w:tcW w:w="801" w:type="pct"/>
            <w:shd w:val="clear" w:color="auto" w:fill="D9D9D9" w:themeFill="background1" w:themeFillShade="D9"/>
            <w:vAlign w:val="center"/>
          </w:tcPr>
          <w:p w14:paraId="6E0008F8" w14:textId="77777777" w:rsidR="00980C22" w:rsidRDefault="00980C22" w:rsidP="0073535E">
            <w:pPr>
              <w:pStyle w:val="Table"/>
              <w:jc w:val="center"/>
            </w:pPr>
            <w:r>
              <w:t>0.789</w:t>
            </w:r>
          </w:p>
        </w:tc>
        <w:tc>
          <w:tcPr>
            <w:tcW w:w="481" w:type="pct"/>
            <w:shd w:val="clear" w:color="auto" w:fill="F2F2F2" w:themeFill="background1" w:themeFillShade="F2"/>
            <w:vAlign w:val="center"/>
          </w:tcPr>
          <w:p w14:paraId="12650290" w14:textId="77777777" w:rsidR="00980C22" w:rsidRDefault="00980C22" w:rsidP="0073535E">
            <w:pPr>
              <w:pStyle w:val="Table"/>
              <w:jc w:val="center"/>
            </w:pPr>
            <w:r>
              <w:t>0</w:t>
            </w:r>
          </w:p>
        </w:tc>
      </w:tr>
      <w:tr w:rsidR="00980C22" w14:paraId="3A3E27B6" w14:textId="77777777" w:rsidTr="0073535E">
        <w:trPr>
          <w:trHeight w:val="283"/>
        </w:trPr>
        <w:tc>
          <w:tcPr>
            <w:tcW w:w="864" w:type="pct"/>
            <w:shd w:val="clear" w:color="auto" w:fill="F2F2F2" w:themeFill="background1" w:themeFillShade="F2"/>
            <w:vAlign w:val="center"/>
          </w:tcPr>
          <w:p w14:paraId="12A60961" w14:textId="77777777" w:rsidR="00980C22" w:rsidRDefault="00980C22" w:rsidP="0073535E">
            <w:pPr>
              <w:pStyle w:val="Table"/>
              <w:rPr>
                <w:b/>
                <w:bCs/>
              </w:rPr>
            </w:pPr>
            <w:r>
              <w:rPr>
                <w:b/>
                <w:bCs/>
              </w:rPr>
              <w:t>G-NB</w:t>
            </w:r>
          </w:p>
        </w:tc>
        <w:tc>
          <w:tcPr>
            <w:tcW w:w="751" w:type="pct"/>
            <w:shd w:val="clear" w:color="auto" w:fill="F2F2F2" w:themeFill="background1" w:themeFillShade="F2"/>
            <w:vAlign w:val="center"/>
          </w:tcPr>
          <w:p w14:paraId="06C29666" w14:textId="77777777" w:rsidR="00980C22" w:rsidRDefault="00980C22" w:rsidP="0073535E">
            <w:pPr>
              <w:pStyle w:val="Table"/>
            </w:pPr>
            <w:r>
              <w:t>S-CML</w:t>
            </w:r>
          </w:p>
        </w:tc>
        <w:tc>
          <w:tcPr>
            <w:tcW w:w="751" w:type="pct"/>
            <w:shd w:val="clear" w:color="auto" w:fill="F2F2F2" w:themeFill="background1" w:themeFillShade="F2"/>
            <w:vAlign w:val="center"/>
          </w:tcPr>
          <w:p w14:paraId="72107775" w14:textId="77777777" w:rsidR="00980C22" w:rsidRDefault="00980C22" w:rsidP="0073535E">
            <w:pPr>
              <w:pStyle w:val="Table"/>
              <w:jc w:val="center"/>
            </w:pPr>
            <w:r>
              <w:t>-</w:t>
            </w:r>
          </w:p>
        </w:tc>
        <w:tc>
          <w:tcPr>
            <w:tcW w:w="717" w:type="pct"/>
            <w:shd w:val="clear" w:color="auto" w:fill="F2F2F2" w:themeFill="background1" w:themeFillShade="F2"/>
            <w:vAlign w:val="center"/>
          </w:tcPr>
          <w:p w14:paraId="7CC3AA61" w14:textId="77777777" w:rsidR="00980C22" w:rsidRDefault="00980C22" w:rsidP="0073535E">
            <w:pPr>
              <w:pStyle w:val="Table"/>
              <w:jc w:val="center"/>
              <w:rPr>
                <w:b/>
                <w:bCs/>
              </w:rPr>
            </w:pPr>
            <w:r>
              <w:rPr>
                <w:b/>
                <w:bCs/>
              </w:rPr>
              <w:t>0.784</w:t>
            </w:r>
          </w:p>
        </w:tc>
        <w:tc>
          <w:tcPr>
            <w:tcW w:w="636" w:type="pct"/>
            <w:shd w:val="clear" w:color="auto" w:fill="F2F2F2" w:themeFill="background1" w:themeFillShade="F2"/>
            <w:vAlign w:val="center"/>
          </w:tcPr>
          <w:p w14:paraId="796C3436" w14:textId="77777777" w:rsidR="00980C22" w:rsidRDefault="00980C22" w:rsidP="0073535E">
            <w:pPr>
              <w:pStyle w:val="Table"/>
              <w:jc w:val="center"/>
            </w:pPr>
            <w:r>
              <w:t>0.000</w:t>
            </w:r>
          </w:p>
        </w:tc>
        <w:tc>
          <w:tcPr>
            <w:tcW w:w="801" w:type="pct"/>
            <w:shd w:val="clear" w:color="auto" w:fill="D9D9D9" w:themeFill="background1" w:themeFillShade="D9"/>
            <w:vAlign w:val="center"/>
          </w:tcPr>
          <w:p w14:paraId="471BE7E3" w14:textId="77777777" w:rsidR="00980C22" w:rsidRDefault="00980C22" w:rsidP="0073535E">
            <w:pPr>
              <w:pStyle w:val="Table"/>
              <w:jc w:val="center"/>
            </w:pPr>
            <w:r>
              <w:t>0.784</w:t>
            </w:r>
          </w:p>
        </w:tc>
        <w:tc>
          <w:tcPr>
            <w:tcW w:w="481" w:type="pct"/>
            <w:shd w:val="clear" w:color="auto" w:fill="F2F2F2" w:themeFill="background1" w:themeFillShade="F2"/>
            <w:vAlign w:val="center"/>
          </w:tcPr>
          <w:p w14:paraId="149BDB71" w14:textId="77777777" w:rsidR="00980C22" w:rsidRDefault="00980C22" w:rsidP="0073535E">
            <w:pPr>
              <w:pStyle w:val="Table"/>
              <w:jc w:val="center"/>
            </w:pPr>
            <w:r>
              <w:t>0</w:t>
            </w:r>
          </w:p>
        </w:tc>
      </w:tr>
      <w:tr w:rsidR="00980C22" w14:paraId="216A2A84" w14:textId="77777777" w:rsidTr="0073535E">
        <w:trPr>
          <w:trHeight w:val="283"/>
        </w:trPr>
        <w:tc>
          <w:tcPr>
            <w:tcW w:w="864" w:type="pct"/>
            <w:vAlign w:val="center"/>
          </w:tcPr>
          <w:p w14:paraId="7D864AA7" w14:textId="77777777" w:rsidR="00980C22" w:rsidRDefault="00980C22" w:rsidP="0073535E">
            <w:pPr>
              <w:pStyle w:val="Table"/>
              <w:rPr>
                <w:b/>
                <w:bCs/>
              </w:rPr>
            </w:pPr>
            <w:r>
              <w:rPr>
                <w:b/>
                <w:bCs/>
              </w:rPr>
              <w:t>kNN-TS</w:t>
            </w:r>
          </w:p>
        </w:tc>
        <w:tc>
          <w:tcPr>
            <w:tcW w:w="751" w:type="pct"/>
            <w:vAlign w:val="center"/>
          </w:tcPr>
          <w:p w14:paraId="23EAEB32" w14:textId="77777777" w:rsidR="00980C22" w:rsidRDefault="00980C22" w:rsidP="0073535E">
            <w:pPr>
              <w:pStyle w:val="Table"/>
            </w:pPr>
            <w:r>
              <w:t>U-TCS</w:t>
            </w:r>
          </w:p>
        </w:tc>
        <w:tc>
          <w:tcPr>
            <w:tcW w:w="751" w:type="pct"/>
            <w:vAlign w:val="center"/>
          </w:tcPr>
          <w:p w14:paraId="064DA0D4" w14:textId="77777777" w:rsidR="00980C22" w:rsidRDefault="00980C22" w:rsidP="0073535E">
            <w:pPr>
              <w:pStyle w:val="Table"/>
              <w:jc w:val="center"/>
            </w:pPr>
            <w:r>
              <w:t>0.829</w:t>
            </w:r>
          </w:p>
        </w:tc>
        <w:tc>
          <w:tcPr>
            <w:tcW w:w="717" w:type="pct"/>
            <w:shd w:val="clear" w:color="auto" w:fill="FFFFFF" w:themeFill="background1"/>
            <w:vAlign w:val="center"/>
          </w:tcPr>
          <w:p w14:paraId="6B1F9950" w14:textId="77777777" w:rsidR="00980C22" w:rsidRPr="0018744C" w:rsidRDefault="00980C22" w:rsidP="0073535E">
            <w:pPr>
              <w:pStyle w:val="Table"/>
              <w:jc w:val="center"/>
              <w:rPr>
                <w:b/>
                <w:bCs/>
              </w:rPr>
            </w:pPr>
            <w:r>
              <w:rPr>
                <w:b/>
                <w:bCs/>
              </w:rPr>
              <w:t>0.772</w:t>
            </w:r>
          </w:p>
        </w:tc>
        <w:tc>
          <w:tcPr>
            <w:tcW w:w="636" w:type="pct"/>
            <w:vAlign w:val="center"/>
          </w:tcPr>
          <w:p w14:paraId="36498A06" w14:textId="77777777" w:rsidR="00980C22" w:rsidRDefault="00980C22" w:rsidP="0073535E">
            <w:pPr>
              <w:pStyle w:val="Table"/>
              <w:jc w:val="center"/>
            </w:pPr>
            <w:r>
              <w:t>0.000</w:t>
            </w:r>
          </w:p>
        </w:tc>
        <w:tc>
          <w:tcPr>
            <w:tcW w:w="801" w:type="pct"/>
            <w:shd w:val="clear" w:color="auto" w:fill="D9D9D9" w:themeFill="background1" w:themeFillShade="D9"/>
            <w:vAlign w:val="center"/>
          </w:tcPr>
          <w:p w14:paraId="3E40DAAD" w14:textId="77777777" w:rsidR="00980C22" w:rsidRDefault="00980C22" w:rsidP="0073535E">
            <w:pPr>
              <w:pStyle w:val="Table"/>
              <w:jc w:val="center"/>
            </w:pPr>
            <w:r>
              <w:t>0.772</w:t>
            </w:r>
          </w:p>
        </w:tc>
        <w:tc>
          <w:tcPr>
            <w:tcW w:w="481" w:type="pct"/>
            <w:shd w:val="clear" w:color="auto" w:fill="FFFFFF" w:themeFill="background1"/>
            <w:vAlign w:val="center"/>
          </w:tcPr>
          <w:p w14:paraId="5911F829" w14:textId="77777777" w:rsidR="00980C22" w:rsidRDefault="00980C22" w:rsidP="0073535E">
            <w:pPr>
              <w:pStyle w:val="Table"/>
              <w:jc w:val="center"/>
            </w:pPr>
            <w:r>
              <w:t>0</w:t>
            </w:r>
          </w:p>
        </w:tc>
      </w:tr>
      <w:tr w:rsidR="00980C22" w14:paraId="363B62BE" w14:textId="77777777" w:rsidTr="0073535E">
        <w:trPr>
          <w:trHeight w:val="283"/>
        </w:trPr>
        <w:tc>
          <w:tcPr>
            <w:tcW w:w="864" w:type="pct"/>
            <w:shd w:val="clear" w:color="auto" w:fill="F2F2F2" w:themeFill="background1" w:themeFillShade="F2"/>
            <w:vAlign w:val="center"/>
          </w:tcPr>
          <w:p w14:paraId="00EDD9D5" w14:textId="77777777" w:rsidR="00980C22" w:rsidRDefault="00980C22" w:rsidP="0073535E">
            <w:pPr>
              <w:pStyle w:val="Table"/>
              <w:rPr>
                <w:b/>
                <w:bCs/>
              </w:rPr>
            </w:pPr>
            <w:r>
              <w:rPr>
                <w:b/>
                <w:bCs/>
              </w:rPr>
              <w:t>QDA</w:t>
            </w:r>
          </w:p>
        </w:tc>
        <w:tc>
          <w:tcPr>
            <w:tcW w:w="751" w:type="pct"/>
            <w:shd w:val="clear" w:color="auto" w:fill="F2F2F2" w:themeFill="background1" w:themeFillShade="F2"/>
            <w:vAlign w:val="center"/>
          </w:tcPr>
          <w:p w14:paraId="3FCA659E" w14:textId="77777777" w:rsidR="00980C22" w:rsidRDefault="00980C22" w:rsidP="0073535E">
            <w:pPr>
              <w:pStyle w:val="Table"/>
            </w:pPr>
            <w:r>
              <w:t>S-CML</w:t>
            </w:r>
          </w:p>
        </w:tc>
        <w:tc>
          <w:tcPr>
            <w:tcW w:w="751" w:type="pct"/>
            <w:shd w:val="clear" w:color="auto" w:fill="F2F2F2" w:themeFill="background1" w:themeFillShade="F2"/>
            <w:vAlign w:val="center"/>
          </w:tcPr>
          <w:p w14:paraId="52A942CD" w14:textId="77777777" w:rsidR="00980C22" w:rsidRDefault="00980C22" w:rsidP="0073535E">
            <w:pPr>
              <w:pStyle w:val="Table"/>
              <w:jc w:val="center"/>
            </w:pPr>
            <w:r>
              <w:t>-</w:t>
            </w:r>
          </w:p>
        </w:tc>
        <w:tc>
          <w:tcPr>
            <w:tcW w:w="717" w:type="pct"/>
            <w:shd w:val="clear" w:color="auto" w:fill="F2F2F2" w:themeFill="background1" w:themeFillShade="F2"/>
            <w:vAlign w:val="center"/>
          </w:tcPr>
          <w:p w14:paraId="4274A710" w14:textId="77777777" w:rsidR="00980C22" w:rsidRPr="0018744C" w:rsidRDefault="00980C22" w:rsidP="0073535E">
            <w:pPr>
              <w:pStyle w:val="Table"/>
              <w:jc w:val="center"/>
              <w:rPr>
                <w:b/>
                <w:bCs/>
              </w:rPr>
            </w:pPr>
            <w:r>
              <w:rPr>
                <w:b/>
                <w:bCs/>
              </w:rPr>
              <w:t>0.573</w:t>
            </w:r>
          </w:p>
        </w:tc>
        <w:tc>
          <w:tcPr>
            <w:tcW w:w="636" w:type="pct"/>
            <w:shd w:val="clear" w:color="auto" w:fill="F2F2F2" w:themeFill="background1" w:themeFillShade="F2"/>
            <w:vAlign w:val="center"/>
          </w:tcPr>
          <w:p w14:paraId="1039DC91" w14:textId="77777777" w:rsidR="00980C22" w:rsidRDefault="00980C22" w:rsidP="0073535E">
            <w:pPr>
              <w:pStyle w:val="Table"/>
              <w:jc w:val="center"/>
            </w:pPr>
            <w:r>
              <w:t>0.000</w:t>
            </w:r>
          </w:p>
        </w:tc>
        <w:tc>
          <w:tcPr>
            <w:tcW w:w="801" w:type="pct"/>
            <w:shd w:val="clear" w:color="auto" w:fill="D9D9D9" w:themeFill="background1" w:themeFillShade="D9"/>
            <w:vAlign w:val="center"/>
          </w:tcPr>
          <w:p w14:paraId="16CF72A8" w14:textId="77777777" w:rsidR="00980C22" w:rsidRDefault="00980C22" w:rsidP="0073535E">
            <w:pPr>
              <w:pStyle w:val="Table"/>
              <w:jc w:val="center"/>
            </w:pPr>
            <w:r>
              <w:t>0.573</w:t>
            </w:r>
          </w:p>
        </w:tc>
        <w:tc>
          <w:tcPr>
            <w:tcW w:w="481" w:type="pct"/>
            <w:shd w:val="clear" w:color="auto" w:fill="F2F2F2" w:themeFill="background1" w:themeFillShade="F2"/>
            <w:vAlign w:val="center"/>
          </w:tcPr>
          <w:p w14:paraId="2F6E518D" w14:textId="77777777" w:rsidR="00980C22" w:rsidRDefault="00980C22" w:rsidP="0073535E">
            <w:pPr>
              <w:pStyle w:val="Table"/>
              <w:jc w:val="center"/>
            </w:pPr>
            <w:r>
              <w:t>0</w:t>
            </w:r>
          </w:p>
        </w:tc>
      </w:tr>
    </w:tbl>
    <w:p w14:paraId="0FE4B940" w14:textId="77777777" w:rsidR="00816ECF" w:rsidRDefault="00816ECF" w:rsidP="003F1EA9"/>
    <w:p w14:paraId="30D59F64" w14:textId="3D32ACC5" w:rsidR="00904352" w:rsidRPr="00560101" w:rsidRDefault="00904352" w:rsidP="00666D12">
      <w:pPr>
        <w:pStyle w:val="Heading3"/>
      </w:pPr>
      <w:bookmarkStart w:id="164" w:name="_Toc134268885"/>
      <w:r w:rsidRPr="00560101">
        <w:lastRenderedPageBreak/>
        <w:t>Best models</w:t>
      </w:r>
      <w:r w:rsidR="00653DE2">
        <w:t xml:space="preserve"> with interlaced</w:t>
      </w:r>
      <w:r w:rsidR="006926C7">
        <w:t xml:space="preserve"> univariate</w:t>
      </w:r>
      <w:r w:rsidR="00653DE2">
        <w:t xml:space="preserve"> </w:t>
      </w:r>
      <w:r w:rsidR="006926C7">
        <w:t>signals</w:t>
      </w:r>
      <w:bookmarkEnd w:id="164"/>
    </w:p>
    <w:p w14:paraId="7BC0E554" w14:textId="78DCA926" w:rsidR="00653DE2" w:rsidRDefault="00904352" w:rsidP="00653DE2">
      <w:r>
        <w:t>Interval based model STSF</w:t>
      </w:r>
      <w:r w:rsidR="00665B20">
        <w:t xml:space="preserve"> (93,1%)</w:t>
      </w:r>
      <w:r>
        <w:t xml:space="preserve"> and feature based model </w:t>
      </w:r>
      <w:r w:rsidR="00732039">
        <w:t>RIC</w:t>
      </w:r>
      <w:r>
        <w:t xml:space="preserve"> </w:t>
      </w:r>
      <w:r w:rsidR="00665B20">
        <w:t>(</w:t>
      </w:r>
      <w:r w:rsidR="0002161A">
        <w:t>92,7%</w:t>
      </w:r>
      <w:r w:rsidR="00665B20">
        <w:t>)</w:t>
      </w:r>
      <w:r>
        <w:t xml:space="preserve"> were two best performing classifiers</w:t>
      </w:r>
      <w:r w:rsidR="0002161A">
        <w:t xml:space="preserve"> considering all used performance evalution metrics</w:t>
      </w:r>
      <w:r w:rsidR="004D22D3">
        <w:t>, except time complexity.</w:t>
      </w:r>
      <w:r>
        <w:t xml:space="preserve"> </w:t>
      </w:r>
      <w:r w:rsidR="000928D1">
        <w:t>In rela</w:t>
      </w:r>
      <w:r w:rsidR="00ED7DF1">
        <w:t>tion to</w:t>
      </w:r>
      <w:r w:rsidR="004B6757">
        <w:t xml:space="preserve"> all</w:t>
      </w:r>
      <w:r w:rsidR="00ED7DF1">
        <w:t xml:space="preserve"> other univariate models</w:t>
      </w:r>
      <w:r>
        <w:t xml:space="preserve">, STSF scored the best using </w:t>
      </w:r>
      <w:r w:rsidRPr="008061D6">
        <w:rPr>
          <w:i/>
          <w:iCs/>
        </w:rPr>
        <w:t>ROC-AUC,</w:t>
      </w:r>
      <w:r>
        <w:t xml:space="preserve"> and </w:t>
      </w:r>
      <w:r w:rsidR="00280C7E">
        <w:rPr>
          <w:i/>
          <w:iCs/>
        </w:rPr>
        <w:t>mean</w:t>
      </w:r>
      <w:r w:rsidRPr="008061D6">
        <w:rPr>
          <w:i/>
          <w:iCs/>
        </w:rPr>
        <w:t xml:space="preserve"> accuracy</w:t>
      </w:r>
      <w:r>
        <w:rPr>
          <w:i/>
          <w:iCs/>
        </w:rPr>
        <w:t xml:space="preserve"> </w:t>
      </w:r>
      <w:r>
        <w:t>metrics</w:t>
      </w:r>
      <w:r w:rsidR="004B6757">
        <w:t xml:space="preserve">, and </w:t>
      </w:r>
      <w:r w:rsidR="000A7A74">
        <w:t xml:space="preserve">outperforms </w:t>
      </w:r>
      <w:r w:rsidR="00E526F6">
        <w:t xml:space="preserve">the second </w:t>
      </w:r>
      <w:r w:rsidR="00BC272B">
        <w:t>most accurate</w:t>
      </w:r>
      <w:r w:rsidR="00E526F6">
        <w:t xml:space="preserve"> model RIC also in terms of </w:t>
      </w:r>
      <w:r w:rsidR="00BC272B">
        <w:t>time,</w:t>
      </w:r>
      <w:r w:rsidR="00E24894">
        <w:t xml:space="preserve"> </w:t>
      </w:r>
      <w:r w:rsidR="00E31652">
        <w:t>variance, and standard deviation</w:t>
      </w:r>
      <w:r w:rsidR="006E01F7">
        <w:t xml:space="preserve"> of accuracies among iterations</w:t>
      </w:r>
      <w:r w:rsidR="00E31652">
        <w:t xml:space="preserve">. </w:t>
      </w:r>
      <w:r w:rsidR="00E24894">
        <w:t>RIC</w:t>
      </w:r>
      <w:r>
        <w:t xml:space="preserve"> as a more time consuming and requirement of computational resources </w:t>
      </w:r>
      <w:r w:rsidR="00E546E9">
        <w:t xml:space="preserve">seems to </w:t>
      </w:r>
      <w:r>
        <w:t xml:space="preserve">make STSF preferable option </w:t>
      </w:r>
      <w:r w:rsidRPr="00D92912">
        <w:t>when choosing a model for this type of classification task</w:t>
      </w:r>
      <w:r>
        <w:t>. In the study of Cabello et al. (2020)</w:t>
      </w:r>
      <w:r w:rsidR="00544EED">
        <w:t>(</w:t>
      </w:r>
      <w:r w:rsidR="002A260A">
        <w:fldChar w:fldCharType="begin"/>
      </w:r>
      <w:r w:rsidR="002A260A">
        <w:instrText xml:space="preserve"> ADDIN ZOTERO_ITEM CSL_CITATION {"citationID":"lIRc2xtH","properties":{"formattedCitation":"[26]","plainCitation":"[26]","noteIndex":0},"citationItems":[{"id":14,"uris":["http://zotero.org/users/11390376/items/YDWZ7K9P"],"itemData":{"id":14,"type":"paper-conference","container-title":"2020 IEEE International Conference on Data Mining (ICDM)","DOI":"10.1109/ICDM50108.2020.00107","event-place":"Sorrento, Italy","event-title":"2020 IEEE International Conference on Data Mining (ICDM)","ISBN":"978-1-72818-316-9","page":"948-953","publisher":"IEEE","publisher-place":"Sorrento, Italy","source":"DOI.org (Crossref)","title":"Fast and Accurate Time Series Classification Through Supervised Interval Search","URL":"https://ieeexplore.ieee.org/document/9338332/","author":[{"family":"Cabello","given":"Nestor"},{"family":"Naghizade","given":"Elham"},{"family":"Qi","given":"Jianzhong"},{"family":"Kulik","given":"Lars"}],"accessed":{"date-parts":[["2023",2,6]]},"issued":{"date-parts":[["2020",11]]}}}],"schema":"https://github.com/citation-style-language/schema/raw/master/csl-citation.json"} </w:instrText>
      </w:r>
      <w:r w:rsidR="002A260A">
        <w:fldChar w:fldCharType="separate"/>
      </w:r>
      <w:r w:rsidR="002A260A" w:rsidRPr="002A260A">
        <w:rPr>
          <w:rFonts w:ascii="Times New Roman" w:hAnsi="Times New Roman" w:cs="Times New Roman"/>
        </w:rPr>
        <w:t>[26]</w:t>
      </w:r>
      <w:r w:rsidR="002A260A">
        <w:fldChar w:fldCharType="end"/>
      </w:r>
      <w:r w:rsidR="00544EED">
        <w:t>)</w:t>
      </w:r>
      <w:r>
        <w:t>, they propose</w:t>
      </w:r>
      <w:r w:rsidR="002A260A">
        <w:t>d</w:t>
      </w:r>
      <w:r>
        <w:t xml:space="preserve"> STSF as a supervised interval search technique with feature ranking metrics that is a highly efficient and accurate interval based TSC method. According to them, it minimizes unnecessary computations when finding relevant intervals, making it an order of magnitude faster than TSF</w:t>
      </w:r>
      <w:r w:rsidR="00D02CB0">
        <w:t>.</w:t>
      </w:r>
      <w:r>
        <w:t xml:space="preserve"> Further, by extracting relevant intervals from the trained trees, the generated regions of interest, i.e., groups of relevant intervals, highlight the time periods where differences in shape, distribution, or level, between time series of different classes are more pronounced, and thus provide interpretable outcomes of the classification. </w:t>
      </w:r>
      <w:r w:rsidR="009A04E9">
        <w:t xml:space="preserve">They </w:t>
      </w:r>
      <w:r w:rsidR="00544EED">
        <w:t>stated</w:t>
      </w:r>
      <w:r w:rsidR="009A04E9">
        <w:t xml:space="preserve"> that a</w:t>
      </w:r>
      <w:r>
        <w:t xml:space="preserve">n extensive experimental study on 85 real datasets shows that STSF achieves classification accuracies competitive to state-of-the-art </w:t>
      </w:r>
      <w:r w:rsidR="001B1A99">
        <w:t>methods,</w:t>
      </w:r>
      <w:r>
        <w:t xml:space="preserve"> but it is at least two orders of magnitude faster than them. This makes STSF suitable for large datasets with long time series. The results of this study confirm their contributions in TSC in terms of accuracy, </w:t>
      </w:r>
      <w:r w:rsidRPr="00F15F02">
        <w:t xml:space="preserve">but </w:t>
      </w:r>
      <w:r>
        <w:t xml:space="preserve">not in computation time. </w:t>
      </w:r>
      <w:r w:rsidR="001B1A99">
        <w:t>Despite</w:t>
      </w:r>
      <w:r>
        <w:t xml:space="preserve"> the statement STSF should minimize unnecessary computations, it was significantly slower</w:t>
      </w:r>
      <w:r w:rsidRPr="00466C9F">
        <w:t xml:space="preserve"> </w:t>
      </w:r>
      <w:r>
        <w:t xml:space="preserve">in the dataset constructed. See the test environment here </w:t>
      </w:r>
      <w:hyperlink w:anchor="_[A-TE]_Test_environment" w:history="1">
        <w:r w:rsidRPr="003026CF">
          <w:rPr>
            <w:rStyle w:val="Hyperlink"/>
          </w:rPr>
          <w:t>A-TE</w:t>
        </w:r>
      </w:hyperlink>
      <w:r w:rsidRPr="003026CF">
        <w:t>.</w:t>
      </w:r>
    </w:p>
    <w:p w14:paraId="413CA465" w14:textId="77777777" w:rsidR="00904352" w:rsidRPr="00F5788F" w:rsidRDefault="00904352" w:rsidP="003F1EA9">
      <w:pPr>
        <w:pStyle w:val="Heading3"/>
      </w:pPr>
      <w:bookmarkStart w:id="165" w:name="_Misclassification_and_model"/>
      <w:bookmarkStart w:id="166" w:name="_Toc134268886"/>
      <w:bookmarkEnd w:id="165"/>
      <w:r w:rsidRPr="00F5788F">
        <w:t>Misclassification and model correlation</w:t>
      </w:r>
      <w:bookmarkEnd w:id="166"/>
    </w:p>
    <w:p w14:paraId="4E7B81EB" w14:textId="1FF7A85A" w:rsidR="00904352" w:rsidRDefault="00904352" w:rsidP="003F1EA9">
      <w:r>
        <w:t xml:space="preserve">Using the actual prediction data, we </w:t>
      </w:r>
      <w:r w:rsidR="00FE7579">
        <w:t>were</w:t>
      </w:r>
      <w:r>
        <w:t xml:space="preserve"> able to </w:t>
      </w:r>
      <w:r w:rsidR="00BB4DC2">
        <w:t xml:space="preserve">conduct practical </w:t>
      </w:r>
      <w:r w:rsidR="00F265F9">
        <w:t>analysis to see</w:t>
      </w:r>
      <w:r>
        <w:t xml:space="preserve"> which specific segments </w:t>
      </w:r>
      <w:r w:rsidR="001B1A99">
        <w:t>have</w:t>
      </w:r>
      <w:r>
        <w:t xml:space="preserve"> been misclassified. In this study it was </w:t>
      </w:r>
      <w:r w:rsidR="00742137">
        <w:t>an especially</w:t>
      </w:r>
      <w:r>
        <w:t xml:space="preserve"> useful tool to find highly likely by human misclassified activities. For example, if all of the models fail to classify some segment as in the table </w:t>
      </w:r>
      <w:r w:rsidR="000723EC">
        <w:t xml:space="preserve">4.2K </w:t>
      </w:r>
      <w:r>
        <w:t xml:space="preserve">three first instances, it has probably wrong label in original data. This study does not implement deeper analysis in this </w:t>
      </w:r>
      <w:r w:rsidR="00742137">
        <w:t>field,</w:t>
      </w:r>
      <w:r>
        <w:t xml:space="preserve"> but it points </w:t>
      </w:r>
      <w:r w:rsidR="00103131">
        <w:t>out</w:t>
      </w:r>
      <w:r>
        <w:t xml:space="preserve"> reasons which are probably decreasing or fluctuating accuracy. Also, misclassification helped to determine </w:t>
      </w:r>
      <w:r w:rsidR="00742137">
        <w:t>the essence</w:t>
      </w:r>
      <w:r>
        <w:t xml:space="preserve"> of data.</w:t>
      </w:r>
    </w:p>
    <w:p w14:paraId="7333FC4B" w14:textId="49BFA4AC" w:rsidR="00904352" w:rsidRDefault="00904352" w:rsidP="003F1EA9">
      <w:r>
        <w:t xml:space="preserve">By model </w:t>
      </w:r>
      <w:r w:rsidR="00D070CD">
        <w:t xml:space="preserve">correlation and </w:t>
      </w:r>
      <w:r w:rsidR="00AD04AB">
        <w:t>distance</w:t>
      </w:r>
      <w:r>
        <w:t xml:space="preserve"> analysis, similarities – as well as differences –  between models were </w:t>
      </w:r>
      <w:r w:rsidR="00AD04AB">
        <w:t>investigated</w:t>
      </w:r>
      <w:r>
        <w:t>.</w:t>
      </w:r>
      <w:r w:rsidR="00090D55">
        <w:t xml:space="preserve"> </w:t>
      </w:r>
      <w:r>
        <w:t>The best model of the study, STSF classified segments with 9</w:t>
      </w:r>
      <w:r w:rsidR="008A1E31">
        <w:t>6</w:t>
      </w:r>
      <w:r>
        <w:t xml:space="preserve">% </w:t>
      </w:r>
      <w:r>
        <w:lastRenderedPageBreak/>
        <w:t>similarity with the second-best RI</w:t>
      </w:r>
      <w:r w:rsidR="00ED1C3D">
        <w:t>C</w:t>
      </w:r>
      <w:r>
        <w:t xml:space="preserve"> but correlates up to 9</w:t>
      </w:r>
      <w:r w:rsidR="00BD24BD">
        <w:t>0</w:t>
      </w:r>
      <w:r>
        <w:t>% level with TSF,</w:t>
      </w:r>
      <w:r w:rsidR="006C17CC">
        <w:t xml:space="preserve"> RISE, </w:t>
      </w:r>
      <w:r w:rsidR="00614E9F">
        <w:t xml:space="preserve">STC, </w:t>
      </w:r>
      <w:r w:rsidR="006C17CC">
        <w:t>and</w:t>
      </w:r>
      <w:r>
        <w:t xml:space="preserve"> CTSF.</w:t>
      </w:r>
      <w:r w:rsidR="008C4FBB">
        <w:t xml:space="preserve"> </w:t>
      </w:r>
      <w:r w:rsidR="00CC2462">
        <w:t>Especially i</w:t>
      </w:r>
      <w:r w:rsidR="008C4FBB">
        <w:t>n correlation analysis</w:t>
      </w:r>
      <w:r w:rsidR="00CC2462">
        <w:t xml:space="preserve"> was found, that WEASEL</w:t>
      </w:r>
      <w:r w:rsidR="00AC7547">
        <w:t xml:space="preserve"> as a one of the best</w:t>
      </w:r>
      <w:r w:rsidR="00ED3ACC">
        <w:t xml:space="preserve"> univariate</w:t>
      </w:r>
      <w:r w:rsidR="00AC7547">
        <w:t xml:space="preserve"> models</w:t>
      </w:r>
      <w:r w:rsidR="00CC2462">
        <w:t xml:space="preserve"> </w:t>
      </w:r>
      <w:r w:rsidR="00AA567C">
        <w:t>perfor</w:t>
      </w:r>
      <w:r w:rsidR="007937DB">
        <w:t>ms</w:t>
      </w:r>
      <w:r w:rsidR="00AA567C">
        <w:t xml:space="preserve"> in</w:t>
      </w:r>
      <w:r w:rsidR="009C1EF5">
        <w:t xml:space="preserve"> a</w:t>
      </w:r>
      <w:r w:rsidR="00767C1B">
        <w:t xml:space="preserve">n </w:t>
      </w:r>
      <w:r w:rsidR="00AA567C">
        <w:t>exceptional way and may thus produce great advantage when cla</w:t>
      </w:r>
      <w:r w:rsidR="00E8244D">
        <w:t>s</w:t>
      </w:r>
      <w:r w:rsidR="00AA567C">
        <w:t xml:space="preserve">sifying those </w:t>
      </w:r>
      <w:r w:rsidR="007937DB">
        <w:t>problematic misclassified activities</w:t>
      </w:r>
      <w:r w:rsidR="00E8244D">
        <w:t xml:space="preserve"> when building ensemble models</w:t>
      </w:r>
      <w:r w:rsidR="00083AF3">
        <w:t>, for example. In general,</w:t>
      </w:r>
      <w:r>
        <w:t xml:space="preserve"> </w:t>
      </w:r>
      <w:r w:rsidR="00083AF3">
        <w:t>t</w:t>
      </w:r>
      <w:r>
        <w:t>his analysis may provide useful information for further classification applications in SAC studies</w:t>
      </w:r>
      <w:r w:rsidR="003D7D59">
        <w:t>, or when investigating model specific characteristics</w:t>
      </w:r>
      <w:r w:rsidR="00A22930">
        <w:t>.</w:t>
      </w:r>
    </w:p>
    <w:p w14:paraId="5F2CAF66" w14:textId="3BD6555D" w:rsidR="002C66D5" w:rsidRDefault="002C66D5" w:rsidP="002C66D5">
      <w:pPr>
        <w:pStyle w:val="Heading3"/>
      </w:pPr>
      <w:bookmarkStart w:id="167" w:name="_Toc134268887"/>
      <w:r>
        <w:t>Multivariate classification</w:t>
      </w:r>
      <w:bookmarkEnd w:id="167"/>
    </w:p>
    <w:p w14:paraId="31301960" w14:textId="2D93399B" w:rsidR="00E90C79" w:rsidRPr="00E90C79" w:rsidRDefault="00E90C79" w:rsidP="00E90C79">
      <w:r>
        <w:t xml:space="preserve">Adopted two multivariate classification algorithms are unquestionably the most accurate models in the study case dataset of </w:t>
      </w:r>
      <w:r w:rsidR="00DE1C0E">
        <w:t xml:space="preserve">a </w:t>
      </w:r>
      <w:r>
        <w:t>single athlete. The MUSE algorithm was not only the most accurate</w:t>
      </w:r>
      <w:r w:rsidR="0048046A">
        <w:t xml:space="preserve"> (96,6%)</w:t>
      </w:r>
      <w:r>
        <w:t>, but was able to maintain stability among iterations, achieved the second highest ROC-AUC evaluator metric value, and at the same time, having low time complexity by our model-relative indicator value of 2.</w:t>
      </w:r>
      <w:r w:rsidR="008C683B">
        <w:t xml:space="preserve"> MUSE was </w:t>
      </w:r>
      <w:r w:rsidR="00A37674">
        <w:t>a relatively</w:t>
      </w:r>
      <w:r w:rsidR="008C683B">
        <w:t xml:space="preserve"> fast</w:t>
      </w:r>
      <w:r w:rsidR="00E96875">
        <w:t xml:space="preserve"> </w:t>
      </w:r>
      <w:r w:rsidR="008C683B">
        <w:t xml:space="preserve">model </w:t>
      </w:r>
      <w:r w:rsidR="00E96875">
        <w:t>outperforming</w:t>
      </w:r>
      <w:r w:rsidR="001A6827">
        <w:t xml:space="preserve"> several</w:t>
      </w:r>
      <w:r w:rsidR="008C683B">
        <w:t xml:space="preserve"> </w:t>
      </w:r>
      <w:r w:rsidR="006C2ECA">
        <w:t>univariate ones</w:t>
      </w:r>
      <w:r w:rsidR="001A6827">
        <w:t>.</w:t>
      </w:r>
      <w:r w:rsidR="00070A37">
        <w:t xml:space="preserve"> </w:t>
      </w:r>
    </w:p>
    <w:p w14:paraId="1781D10D" w14:textId="62283B3F" w:rsidR="006D706E" w:rsidRDefault="008B2993" w:rsidP="006D706E">
      <w:r>
        <w:t>The second model for M-TSC was</w:t>
      </w:r>
      <w:r w:rsidR="00564032">
        <w:t xml:space="preserve"> </w:t>
      </w:r>
      <w:proofErr w:type="gramStart"/>
      <w:r>
        <w:t>custom</w:t>
      </w:r>
      <w:proofErr w:type="gramEnd"/>
      <w:r>
        <w:t xml:space="preserve"> ensemble</w:t>
      </w:r>
      <w:r w:rsidR="00564032">
        <w:t xml:space="preserve"> model c</w:t>
      </w:r>
      <w:r w:rsidR="00F06C01">
        <w:t>ompiled from the best performing univariate algorithms</w:t>
      </w:r>
      <w:r w:rsidR="00F857A5">
        <w:t xml:space="preserve"> per feature</w:t>
      </w:r>
      <w:r w:rsidR="00252FB6">
        <w:t xml:space="preserve"> in separate</w:t>
      </w:r>
      <w:r w:rsidR="00E83C61">
        <w:t xml:space="preserve"> individual feature classification</w:t>
      </w:r>
      <w:r w:rsidR="00F857A5">
        <w:t>.</w:t>
      </w:r>
      <w:r>
        <w:t xml:space="preserve"> </w:t>
      </w:r>
      <w:r w:rsidR="006D706E">
        <w:t xml:space="preserve">The </w:t>
      </w:r>
      <w:r w:rsidR="007C78DD">
        <w:t xml:space="preserve">implemented </w:t>
      </w:r>
      <w:r w:rsidR="0039006B">
        <w:t>STSF-STSF-RIC</w:t>
      </w:r>
      <w:r w:rsidR="00D92009">
        <w:t xml:space="preserve"> column ensemble</w:t>
      </w:r>
      <w:r w:rsidR="007C78DD">
        <w:t xml:space="preserve"> model performed better than expected</w:t>
      </w:r>
      <w:r w:rsidR="00CF62CF">
        <w:t xml:space="preserve"> in relation to MUSE</w:t>
      </w:r>
      <w:r w:rsidR="002877E5">
        <w:t xml:space="preserve"> being very close </w:t>
      </w:r>
      <w:r w:rsidR="00F65BEF">
        <w:t>by</w:t>
      </w:r>
      <w:r w:rsidR="002877E5">
        <w:t xml:space="preserve"> </w:t>
      </w:r>
      <w:r w:rsidR="0048046A">
        <w:t xml:space="preserve">96,1% </w:t>
      </w:r>
      <w:r w:rsidR="00D92009">
        <w:t xml:space="preserve">mean </w:t>
      </w:r>
      <w:r w:rsidR="0048046A">
        <w:t>accuracy</w:t>
      </w:r>
      <w:r w:rsidR="00F65BEF">
        <w:t xml:space="preserve">. </w:t>
      </w:r>
      <w:r w:rsidR="003A37B3">
        <w:t xml:space="preserve">Expectations for ensemble were based on the knowledge </w:t>
      </w:r>
      <w:r w:rsidR="00AF27DC">
        <w:t xml:space="preserve">that </w:t>
      </w:r>
      <w:r w:rsidR="001D1B49">
        <w:t>it considers</w:t>
      </w:r>
      <w:r w:rsidR="00DA7593">
        <w:t xml:space="preserve"> each feature </w:t>
      </w:r>
      <w:r w:rsidR="001D1B49">
        <w:t xml:space="preserve">as independent </w:t>
      </w:r>
      <w:r w:rsidR="00B47A69">
        <w:t xml:space="preserve">ignoring potentially important feature </w:t>
      </w:r>
      <w:r w:rsidR="00A1163B">
        <w:t xml:space="preserve">relationship </w:t>
      </w:r>
      <w:r w:rsidR="00B47A69">
        <w:t>information.</w:t>
      </w:r>
      <w:r w:rsidR="003A37B3">
        <w:t xml:space="preserve"> </w:t>
      </w:r>
      <w:r w:rsidR="00ED79A6">
        <w:t>Furthermore, e</w:t>
      </w:r>
      <w:r w:rsidR="00804903">
        <w:t>nsemble</w:t>
      </w:r>
      <w:r w:rsidR="00F65BEF">
        <w:t xml:space="preserve"> </w:t>
      </w:r>
      <w:r w:rsidR="00835EA4">
        <w:t xml:space="preserve">classifier produced the best </w:t>
      </w:r>
      <w:r w:rsidR="00F65BEF">
        <w:t>ROC</w:t>
      </w:r>
      <w:r w:rsidR="001C00A4">
        <w:t>-AUC score</w:t>
      </w:r>
      <w:r w:rsidR="00EB4C4A">
        <w:t xml:space="preserve"> </w:t>
      </w:r>
      <w:r w:rsidR="001C00A4">
        <w:t xml:space="preserve">that was used as a main </w:t>
      </w:r>
      <w:r w:rsidR="00F65BEF">
        <w:t>model quality indicator</w:t>
      </w:r>
      <w:r w:rsidR="001C00A4">
        <w:t xml:space="preserve"> in TSC.</w:t>
      </w:r>
      <w:r w:rsidR="005606D7">
        <w:t xml:space="preserve"> </w:t>
      </w:r>
      <w:r w:rsidR="00F41D90">
        <w:t>Good performance, ecpecially in relation to MUSE</w:t>
      </w:r>
      <w:r w:rsidR="00D41D01">
        <w:t xml:space="preserve"> that considers feature correlation information,</w:t>
      </w:r>
      <w:r w:rsidR="00F41D90">
        <w:t xml:space="preserve"> </w:t>
      </w:r>
      <w:r w:rsidR="00D41D01">
        <w:t>probably</w:t>
      </w:r>
      <w:r w:rsidR="00F41D90">
        <w:t xml:space="preserve"> indicates that our </w:t>
      </w:r>
      <w:r w:rsidR="00C40A67">
        <w:t xml:space="preserve">three dataset features </w:t>
      </w:r>
      <w:r w:rsidR="003A5093">
        <w:t>have low level dependency</w:t>
      </w:r>
      <w:r w:rsidR="009B3E95">
        <w:t>, as can be seen from the feature correlation matrix (</w:t>
      </w:r>
      <w:hyperlink w:anchor="_[A-2.1C]_Feature_correlation" w:history="1">
        <w:r w:rsidR="009B3E95" w:rsidRPr="009B3E95">
          <w:rPr>
            <w:rStyle w:val="Hyperlink"/>
          </w:rPr>
          <w:t>A-2.1C</w:t>
        </w:r>
      </w:hyperlink>
      <w:r w:rsidR="009B3E95">
        <w:t>)</w:t>
      </w:r>
      <w:r w:rsidR="00E17295">
        <w:t xml:space="preserve">, or </w:t>
      </w:r>
      <w:r w:rsidR="00501EC7">
        <w:t>the dependency</w:t>
      </w:r>
      <w:r w:rsidR="00696785">
        <w:t xml:space="preserve"> is similar among categories</w:t>
      </w:r>
      <w:r w:rsidR="000159CB">
        <w:t xml:space="preserve"> </w:t>
      </w:r>
      <w:r w:rsidR="00D859C1">
        <w:t xml:space="preserve">producing </w:t>
      </w:r>
      <w:r w:rsidR="00CA48D9">
        <w:t>poor distinctiv</w:t>
      </w:r>
      <w:r w:rsidR="00BC75F0">
        <w:t>eness</w:t>
      </w:r>
      <w:r w:rsidR="00FB3226">
        <w:t>.</w:t>
      </w:r>
      <w:r w:rsidR="009554A7">
        <w:t xml:space="preserve"> </w:t>
      </w:r>
      <w:r w:rsidR="00622AD2">
        <w:t>The only disadvantage of the model was</w:t>
      </w:r>
      <w:r w:rsidR="00806517">
        <w:t xml:space="preserve"> its time complexity</w:t>
      </w:r>
      <w:r w:rsidR="00A868B5">
        <w:t>, indicator value 5 which come</w:t>
      </w:r>
      <w:r w:rsidR="00A04729">
        <w:t>s</w:t>
      </w:r>
      <w:r w:rsidR="00A868B5">
        <w:t xml:space="preserve"> from 1+1+3 for STSF</w:t>
      </w:r>
      <w:r w:rsidR="00A04729">
        <w:t>-STSF-RIC compination of models</w:t>
      </w:r>
      <w:r w:rsidR="00165D23">
        <w:t xml:space="preserve">. That </w:t>
      </w:r>
      <w:r w:rsidR="00021D33">
        <w:t>requirement for computational resources is</w:t>
      </w:r>
      <w:r w:rsidR="00165D23">
        <w:t xml:space="preserve"> </w:t>
      </w:r>
      <w:r w:rsidR="009035AB">
        <w:t>a typical</w:t>
      </w:r>
      <w:r w:rsidR="00021D33">
        <w:t xml:space="preserve"> disadvantage</w:t>
      </w:r>
      <w:r w:rsidR="00165D23">
        <w:t xml:space="preserve"> for ensemble models</w:t>
      </w:r>
      <w:r w:rsidR="00021D33">
        <w:t>.</w:t>
      </w:r>
    </w:p>
    <w:p w14:paraId="0FA3C88B" w14:textId="76672D21" w:rsidR="007B7B6F" w:rsidRPr="006D706E" w:rsidRDefault="00843046" w:rsidP="006D706E">
      <w:r>
        <w:t xml:space="preserve">In this thesis we </w:t>
      </w:r>
      <w:r w:rsidR="00781251">
        <w:t>reinforced</w:t>
      </w:r>
      <w:r>
        <w:t xml:space="preserve"> </w:t>
      </w:r>
      <w:r w:rsidR="00597DA0">
        <w:t xml:space="preserve">that </w:t>
      </w:r>
      <w:r>
        <w:t>multivariate</w:t>
      </w:r>
      <w:r w:rsidR="00703D1E">
        <w:t xml:space="preserve"> methods </w:t>
      </w:r>
      <w:r w:rsidR="000F0E1C">
        <w:t xml:space="preserve">are able to enhance </w:t>
      </w:r>
      <w:r w:rsidR="00961356">
        <w:t xml:space="preserve">classification accuracy </w:t>
      </w:r>
      <w:r w:rsidR="00541E1E">
        <w:t xml:space="preserve">in relation to univariate </w:t>
      </w:r>
      <w:r w:rsidR="00FE4664">
        <w:t xml:space="preserve">models </w:t>
      </w:r>
      <w:r w:rsidR="00961356">
        <w:t xml:space="preserve">without increasement in time complexity. </w:t>
      </w:r>
      <w:r w:rsidR="00CE1102">
        <w:t>Also, we noticed that ensemble models</w:t>
      </w:r>
      <w:r w:rsidR="00476755">
        <w:t xml:space="preserve"> can achieve</w:t>
      </w:r>
      <w:r w:rsidR="00CE1102">
        <w:t xml:space="preserve"> almost as </w:t>
      </w:r>
      <w:r w:rsidR="009E3353">
        <w:t>good accuracy</w:t>
      </w:r>
      <w:r w:rsidR="00AC5318">
        <w:t xml:space="preserve"> </w:t>
      </w:r>
      <w:r w:rsidR="00FE4664">
        <w:t>as</w:t>
      </w:r>
      <w:r w:rsidR="00CC3652">
        <w:t xml:space="preserve"> adopted</w:t>
      </w:r>
      <w:r w:rsidR="00AC5318">
        <w:t xml:space="preserve"> </w:t>
      </w:r>
      <w:r w:rsidR="008D5E54">
        <w:t>MUSE</w:t>
      </w:r>
      <w:r w:rsidR="00476755">
        <w:t xml:space="preserve"> </w:t>
      </w:r>
      <w:r w:rsidR="00BB5219">
        <w:t>classifier,</w:t>
      </w:r>
      <w:r w:rsidR="00CD75E6">
        <w:t xml:space="preserve"> </w:t>
      </w:r>
      <w:r w:rsidR="00B03690" w:rsidRPr="00B03690">
        <w:t xml:space="preserve">but </w:t>
      </w:r>
      <w:r w:rsidR="00A04A68">
        <w:t xml:space="preserve">increased </w:t>
      </w:r>
      <w:r w:rsidR="00B03690" w:rsidRPr="00B03690">
        <w:t>time complexity is</w:t>
      </w:r>
      <w:r w:rsidR="00EA24A2">
        <w:t xml:space="preserve"> </w:t>
      </w:r>
      <w:r w:rsidR="00A04A68">
        <w:t>direct</w:t>
      </w:r>
      <w:r w:rsidR="00EA24A2">
        <w:t>ly</w:t>
      </w:r>
      <w:r w:rsidR="00A04A68">
        <w:t xml:space="preserve"> </w:t>
      </w:r>
      <w:r w:rsidR="00B03690" w:rsidRPr="00B03690">
        <w:t>relative to the dimension</w:t>
      </w:r>
      <w:r w:rsidR="00614649">
        <w:t>ality</w:t>
      </w:r>
      <w:r w:rsidR="00B03690" w:rsidRPr="00B03690">
        <w:t xml:space="preserve"> of data</w:t>
      </w:r>
      <w:r w:rsidR="00F60482">
        <w:t xml:space="preserve"> and naturally depends on the selected ensemble models and their characteristics.</w:t>
      </w:r>
    </w:p>
    <w:p w14:paraId="2BD5EB18" w14:textId="5703BC41" w:rsidR="00905F05" w:rsidRDefault="00905F05" w:rsidP="00D54AFF">
      <w:pPr>
        <w:pStyle w:val="Heading2"/>
        <w:numPr>
          <w:ilvl w:val="1"/>
          <w:numId w:val="21"/>
        </w:numPr>
      </w:pPr>
      <w:bookmarkStart w:id="168" w:name="_Toc134268888"/>
      <w:commentRangeStart w:id="169"/>
      <w:r>
        <w:lastRenderedPageBreak/>
        <w:t>Summary</w:t>
      </w:r>
      <w:commentRangeEnd w:id="169"/>
      <w:r w:rsidR="00F40E8B">
        <w:rPr>
          <w:rStyle w:val="CommentReference"/>
          <w:rFonts w:asciiTheme="minorHAnsi" w:eastAsiaTheme="minorEastAsia" w:hAnsiTheme="minorHAnsi" w:cstheme="minorBidi"/>
          <w:bCs w:val="0"/>
        </w:rPr>
        <w:commentReference w:id="169"/>
      </w:r>
      <w:bookmarkEnd w:id="168"/>
    </w:p>
    <w:p w14:paraId="48CC72BE" w14:textId="54785DB0" w:rsidR="00D54AFF" w:rsidRDefault="00285BC4" w:rsidP="00D54AFF">
      <w:r>
        <w:t>In this section</w:t>
      </w:r>
      <w:r w:rsidR="003B38AB">
        <w:t xml:space="preserve">, classification results are </w:t>
      </w:r>
      <w:r>
        <w:t>discuss</w:t>
      </w:r>
      <w:r w:rsidR="003B38AB">
        <w:t xml:space="preserve">ed including </w:t>
      </w:r>
      <w:r w:rsidR="007F337E">
        <w:t>both conducted dataset</w:t>
      </w:r>
      <w:r w:rsidR="00D95B2C">
        <w:t>s</w:t>
      </w:r>
      <w:r w:rsidR="00E83FD7">
        <w:t xml:space="preserve"> </w:t>
      </w:r>
      <w:r w:rsidR="009634E0">
        <w:t xml:space="preserve">in </w:t>
      </w:r>
      <w:r w:rsidR="00A4358B">
        <w:t xml:space="preserve">the </w:t>
      </w:r>
      <w:r w:rsidR="00415D46">
        <w:t xml:space="preserve">study </w:t>
      </w:r>
      <w:r w:rsidR="00A4358B">
        <w:t>case</w:t>
      </w:r>
      <w:r w:rsidR="00D95B2C">
        <w:t xml:space="preserve">. </w:t>
      </w:r>
      <w:r w:rsidR="006C769B">
        <w:t>Since</w:t>
      </w:r>
      <w:r w:rsidR="00625F53">
        <w:t xml:space="preserve"> classification was implemented </w:t>
      </w:r>
      <w:r w:rsidR="006C769B">
        <w:t>using</w:t>
      </w:r>
      <w:r w:rsidR="00E83FD7">
        <w:t xml:space="preserve"> </w:t>
      </w:r>
      <w:r w:rsidR="006C769B">
        <w:t>exceptional datatype for HAR studies</w:t>
      </w:r>
      <w:r w:rsidR="00046BD6">
        <w:t xml:space="preserve">, </w:t>
      </w:r>
      <w:r w:rsidR="001E4327">
        <w:t>there are very few</w:t>
      </w:r>
      <w:r w:rsidR="00E06568">
        <w:t xml:space="preserve"> comparable</w:t>
      </w:r>
      <w:r w:rsidR="00E67207">
        <w:t xml:space="preserve"> </w:t>
      </w:r>
      <w:r w:rsidR="00BA04BF">
        <w:t xml:space="preserve">previous </w:t>
      </w:r>
      <w:r w:rsidR="00E67207">
        <w:t>studies</w:t>
      </w:r>
      <w:r w:rsidR="00046BD6">
        <w:t xml:space="preserve"> </w:t>
      </w:r>
      <w:r w:rsidR="00BA04BF">
        <w:t xml:space="preserve">to </w:t>
      </w:r>
      <w:r w:rsidR="00A4358B">
        <w:t>reflect</w:t>
      </w:r>
      <w:r w:rsidR="00BA04BF">
        <w:t xml:space="preserve"> achieved results</w:t>
      </w:r>
      <w:r w:rsidR="00415D46">
        <w:t>.</w:t>
      </w:r>
      <w:r w:rsidR="00E06568">
        <w:t xml:space="preserve"> </w:t>
      </w:r>
      <w:r w:rsidR="00D86042">
        <w:t xml:space="preserve">Therefore, </w:t>
      </w:r>
      <w:r w:rsidR="00D346D6">
        <w:t xml:space="preserve">we rather avoid </w:t>
      </w:r>
      <w:r w:rsidR="000366F0">
        <w:t>too str</w:t>
      </w:r>
      <w:r w:rsidR="00CF1455">
        <w:t xml:space="preserve">aightforward </w:t>
      </w:r>
      <w:r w:rsidR="00E415FB">
        <w:t>comparison</w:t>
      </w:r>
      <w:r w:rsidR="00D46DF3">
        <w:t>s</w:t>
      </w:r>
      <w:r w:rsidR="00CF1455">
        <w:t xml:space="preserve"> being aware of </w:t>
      </w:r>
      <w:r w:rsidR="00EE1F87">
        <w:t xml:space="preserve">the </w:t>
      </w:r>
      <w:r w:rsidR="00CF1455">
        <w:t>risks</w:t>
      </w:r>
      <w:r w:rsidR="00172D56">
        <w:t xml:space="preserve"> </w:t>
      </w:r>
      <w:r w:rsidR="00D46DF3">
        <w:t>of</w:t>
      </w:r>
      <w:r w:rsidR="00172D56">
        <w:t xml:space="preserve"> misinterpretations</w:t>
      </w:r>
      <w:r w:rsidR="00364394">
        <w:t>.</w:t>
      </w:r>
      <w:r w:rsidR="00D46DF3">
        <w:t xml:space="preserve"> This unique</w:t>
      </w:r>
      <w:r w:rsidR="00C963A2">
        <w:t xml:space="preserve"> retrospective</w:t>
      </w:r>
      <w:r w:rsidR="00D46DF3">
        <w:t xml:space="preserve"> method for </w:t>
      </w:r>
      <w:r w:rsidR="00393EAC">
        <w:t xml:space="preserve">personalized </w:t>
      </w:r>
      <w:r w:rsidR="00D46DF3">
        <w:t xml:space="preserve">sport activity classification is </w:t>
      </w:r>
      <w:r w:rsidR="00C963A2">
        <w:t>probably not comparable at all</w:t>
      </w:r>
      <w:r w:rsidR="0024066C">
        <w:t xml:space="preserve">, and in its </w:t>
      </w:r>
      <w:r w:rsidR="00D30819">
        <w:t>extent,</w:t>
      </w:r>
      <w:r w:rsidR="00017A2B">
        <w:t xml:space="preserve"> there is no actual need</w:t>
      </w:r>
      <w:r w:rsidR="00E73044">
        <w:t xml:space="preserve"> </w:t>
      </w:r>
      <w:r w:rsidR="001F053E">
        <w:t>for it</w:t>
      </w:r>
      <w:r w:rsidR="00A264D0">
        <w:t>,</w:t>
      </w:r>
      <w:r w:rsidR="001F053E">
        <w:t xml:space="preserve"> </w:t>
      </w:r>
      <w:r w:rsidR="009718CE">
        <w:t xml:space="preserve">apart from the </w:t>
      </w:r>
      <w:r w:rsidR="00267829">
        <w:t>aspects raised in the introduction part of this thesis.</w:t>
      </w:r>
      <w:r w:rsidR="00B85B7B">
        <w:t xml:space="preserve"> In general, </w:t>
      </w:r>
      <w:r w:rsidR="006C2F80">
        <w:t>countless</w:t>
      </w:r>
      <w:r w:rsidR="00D30819">
        <w:t xml:space="preserve"> </w:t>
      </w:r>
      <w:r w:rsidR="00F1620C">
        <w:t xml:space="preserve">previous </w:t>
      </w:r>
      <w:r w:rsidR="00D30819">
        <w:t>studies</w:t>
      </w:r>
      <w:r w:rsidR="00024EDD">
        <w:t xml:space="preserve"> – mentioned in introduction section – </w:t>
      </w:r>
      <w:r w:rsidR="00D30819">
        <w:t>ha</w:t>
      </w:r>
      <w:r w:rsidR="003E0764">
        <w:t>ve</w:t>
      </w:r>
      <w:r w:rsidR="00D30819">
        <w:t xml:space="preserve"> achieved </w:t>
      </w:r>
      <w:r w:rsidR="00F1620C">
        <w:t>at</w:t>
      </w:r>
      <w:r w:rsidR="003E0764">
        <w:t xml:space="preserve"> </w:t>
      </w:r>
      <w:r w:rsidR="00F1620C">
        <w:t xml:space="preserve">least </w:t>
      </w:r>
      <w:r w:rsidR="006C631A">
        <w:t>the</w:t>
      </w:r>
      <w:r w:rsidR="00F1620C">
        <w:t xml:space="preserve"> </w:t>
      </w:r>
      <w:r w:rsidR="00D30819">
        <w:t>critical</w:t>
      </w:r>
      <w:r w:rsidR="00A1724F">
        <w:t xml:space="preserve"> </w:t>
      </w:r>
      <w:r w:rsidR="00D30819">
        <w:t>90 percent</w:t>
      </w:r>
      <w:r w:rsidR="00F1620C">
        <w:t xml:space="preserve"> accuracy</w:t>
      </w:r>
      <w:r w:rsidR="003E0764">
        <w:t xml:space="preserve"> in HAR, </w:t>
      </w:r>
      <w:r w:rsidR="00B25ACD">
        <w:t xml:space="preserve">and </w:t>
      </w:r>
      <w:r w:rsidR="009E6E36">
        <w:t xml:space="preserve">even </w:t>
      </w:r>
      <w:r w:rsidR="006C631A">
        <w:t>up to 99 percent</w:t>
      </w:r>
      <w:r w:rsidR="00A1635C">
        <w:t xml:space="preserve"> in the datasets</w:t>
      </w:r>
      <w:r w:rsidR="006C631A">
        <w:t xml:space="preserve"> </w:t>
      </w:r>
      <w:r w:rsidR="00A1635C" w:rsidRPr="00A1635C">
        <w:t xml:space="preserve">created under </w:t>
      </w:r>
      <w:r w:rsidR="00A1635C">
        <w:t>“</w:t>
      </w:r>
      <w:r w:rsidR="00A1635C" w:rsidRPr="00A1635C">
        <w:t>sterile</w:t>
      </w:r>
      <w:r w:rsidR="00A1635C">
        <w:t>”</w:t>
      </w:r>
      <w:r w:rsidR="00A1635C" w:rsidRPr="00A1635C">
        <w:t xml:space="preserve"> </w:t>
      </w:r>
      <w:r w:rsidR="00A1635C">
        <w:t xml:space="preserve">controlled </w:t>
      </w:r>
      <w:r w:rsidR="00A1635C" w:rsidRPr="00A1635C">
        <w:t>laboratory conditions.</w:t>
      </w:r>
      <w:r w:rsidR="008D759F">
        <w:t xml:space="preserve"> </w:t>
      </w:r>
      <w:r w:rsidR="00562ACE">
        <w:t xml:space="preserve">Multivariate </w:t>
      </w:r>
      <w:r w:rsidR="006F714A">
        <w:t>TSC</w:t>
      </w:r>
      <w:r w:rsidR="00973D08">
        <w:t xml:space="preserve"> accuracy of 9</w:t>
      </w:r>
      <w:r w:rsidR="00057C70">
        <w:t>6,6</w:t>
      </w:r>
      <w:r w:rsidR="00A43D97">
        <w:t>% by MUSE</w:t>
      </w:r>
      <w:r w:rsidR="00562ACE">
        <w:t xml:space="preserve">, and </w:t>
      </w:r>
      <w:r w:rsidR="00E13725">
        <w:t xml:space="preserve">univariate TSC accuracy of </w:t>
      </w:r>
      <w:r w:rsidR="00A43D97">
        <w:t xml:space="preserve">93,1% </w:t>
      </w:r>
      <w:r w:rsidR="003C3C0C">
        <w:t xml:space="preserve">by </w:t>
      </w:r>
      <w:r w:rsidR="00A43D97">
        <w:t>STSF</w:t>
      </w:r>
      <w:r w:rsidR="005E1BAD">
        <w:t xml:space="preserve"> </w:t>
      </w:r>
      <w:r w:rsidR="00937573">
        <w:t>observed</w:t>
      </w:r>
      <w:r w:rsidR="005E1BAD">
        <w:t xml:space="preserve"> in this </w:t>
      </w:r>
      <w:r w:rsidR="00057C70">
        <w:t>thesis</w:t>
      </w:r>
      <w:r w:rsidR="005E1BAD">
        <w:t xml:space="preserve"> is very satisf</w:t>
      </w:r>
      <w:r w:rsidR="00ED0FEB">
        <w:t>ying</w:t>
      </w:r>
      <w:r w:rsidR="005E1BAD">
        <w:t xml:space="preserve"> and promising </w:t>
      </w:r>
      <w:r w:rsidR="004851B3">
        <w:t>for future studies</w:t>
      </w:r>
      <w:r w:rsidR="005E1BAD">
        <w:t xml:space="preserve"> </w:t>
      </w:r>
      <w:r w:rsidR="001163F2">
        <w:t>to develop</w:t>
      </w:r>
      <w:r w:rsidR="00B80A8C">
        <w:t xml:space="preserve"> </w:t>
      </w:r>
      <w:r w:rsidR="003B2E8D">
        <w:t>a well</w:t>
      </w:r>
      <w:r w:rsidR="00BA2B31">
        <w:t xml:space="preserve"> performing model for </w:t>
      </w:r>
      <w:r w:rsidR="007F6CDC">
        <w:t>a</w:t>
      </w:r>
      <w:r w:rsidR="00BA2B31">
        <w:t xml:space="preserve"> </w:t>
      </w:r>
      <w:r w:rsidR="00825BA1">
        <w:t xml:space="preserve">retrospective </w:t>
      </w:r>
      <w:r w:rsidR="007F6CDC">
        <w:t xml:space="preserve">personalized </w:t>
      </w:r>
      <w:r w:rsidR="00A97945">
        <w:t xml:space="preserve">outdoor </w:t>
      </w:r>
      <w:r w:rsidR="007F6CDC">
        <w:t>sport activity classification</w:t>
      </w:r>
      <w:r w:rsidR="006F714A">
        <w:t xml:space="preserve"> using</w:t>
      </w:r>
      <w:r w:rsidR="006B578E">
        <w:t xml:space="preserve"> only three particular features.</w:t>
      </w:r>
    </w:p>
    <w:p w14:paraId="483E44FF" w14:textId="2F0DDFCB" w:rsidR="00314404" w:rsidRDefault="00A04472" w:rsidP="00D54AFF">
      <w:r>
        <w:t xml:space="preserve">As a summary, </w:t>
      </w:r>
      <w:r w:rsidR="009B697E">
        <w:t>ten</w:t>
      </w:r>
      <w:r w:rsidR="001D025D">
        <w:t xml:space="preserve"> well known CML models</w:t>
      </w:r>
      <w:r w:rsidR="00EB4DE0">
        <w:t xml:space="preserve"> were included</w:t>
      </w:r>
      <w:r w:rsidR="003922D0">
        <w:t xml:space="preserve"> </w:t>
      </w:r>
      <w:r w:rsidR="00EB4DE0">
        <w:t>in</w:t>
      </w:r>
      <w:r w:rsidR="003922D0">
        <w:t xml:space="preserve"> </w:t>
      </w:r>
      <w:r w:rsidR="0082600A">
        <w:t xml:space="preserve">TSC </w:t>
      </w:r>
      <w:r w:rsidR="003922D0">
        <w:t>analysis</w:t>
      </w:r>
      <w:r w:rsidR="001D025D">
        <w:t xml:space="preserve"> in order to reflect </w:t>
      </w:r>
      <w:r w:rsidR="003922D0">
        <w:t xml:space="preserve">model performance and </w:t>
      </w:r>
      <w:r w:rsidR="00F03854">
        <w:t>gained advantage of</w:t>
      </w:r>
      <w:r w:rsidR="001D025D">
        <w:t xml:space="preserve"> TSC </w:t>
      </w:r>
      <w:r w:rsidR="002C27DF">
        <w:t xml:space="preserve">compared to </w:t>
      </w:r>
      <w:r w:rsidR="00032725">
        <w:t>traditionally very fast</w:t>
      </w:r>
      <w:r w:rsidR="00DA547A">
        <w:t xml:space="preserve"> </w:t>
      </w:r>
      <w:r w:rsidR="00F05A96">
        <w:t xml:space="preserve">feature based </w:t>
      </w:r>
      <w:r w:rsidR="00DA547A">
        <w:t xml:space="preserve">classification algorithms which ignores </w:t>
      </w:r>
      <w:r w:rsidR="00537395">
        <w:t>sequence value order</w:t>
      </w:r>
      <w:r w:rsidR="009465B7">
        <w:t>.</w:t>
      </w:r>
      <w:r w:rsidR="001C50C2">
        <w:t xml:space="preserve"> </w:t>
      </w:r>
      <w:r w:rsidR="00AF60C4">
        <w:t xml:space="preserve">Data </w:t>
      </w:r>
      <w:r w:rsidR="006E399F">
        <w:t>used in</w:t>
      </w:r>
      <w:r w:rsidR="00AF60C4">
        <w:t xml:space="preserve"> these models </w:t>
      </w:r>
      <w:r w:rsidR="003B08B2">
        <w:t>was</w:t>
      </w:r>
      <w:r w:rsidR="00AF60C4">
        <w:t xml:space="preserve"> in </w:t>
      </w:r>
      <w:r w:rsidR="003B08B2">
        <w:t>tabularized</w:t>
      </w:r>
      <w:r w:rsidR="00AF60C4">
        <w:t xml:space="preserve"> format</w:t>
      </w:r>
      <w:r w:rsidR="003B08B2">
        <w:t xml:space="preserve"> of the</w:t>
      </w:r>
      <w:r w:rsidR="006E399F">
        <w:t xml:space="preserve"> same</w:t>
      </w:r>
      <w:r w:rsidR="003B08B2">
        <w:t xml:space="preserve"> interlaced signals</w:t>
      </w:r>
      <w:r w:rsidR="006E399F">
        <w:t xml:space="preserve">. The main difference </w:t>
      </w:r>
      <w:r w:rsidR="006305D4">
        <w:t xml:space="preserve">in contrast to TSC models is </w:t>
      </w:r>
      <w:r w:rsidR="006E399F">
        <w:t xml:space="preserve">that they </w:t>
      </w:r>
      <w:r w:rsidR="00FA31F7">
        <w:t>consider</w:t>
      </w:r>
      <w:r w:rsidR="006E399F">
        <w:t xml:space="preserve"> </w:t>
      </w:r>
      <w:r w:rsidR="00196900">
        <w:t>each value</w:t>
      </w:r>
      <w:r w:rsidR="00FA31F7">
        <w:t xml:space="preserve"> of the segment</w:t>
      </w:r>
      <w:r w:rsidR="00196900">
        <w:t xml:space="preserve"> as an independent feature value</w:t>
      </w:r>
      <w:r w:rsidR="006305D4">
        <w:t>.</w:t>
      </w:r>
      <w:r w:rsidR="00FA31F7">
        <w:t xml:space="preserve"> Therefore, </w:t>
      </w:r>
      <w:r w:rsidR="00434F02">
        <w:t>S-</w:t>
      </w:r>
      <w:r w:rsidR="00FA31F7">
        <w:t xml:space="preserve">CML models </w:t>
      </w:r>
      <w:r w:rsidR="00EB4DE0">
        <w:t>provide</w:t>
      </w:r>
      <w:r w:rsidR="0062607A">
        <w:t xml:space="preserve"> the most important </w:t>
      </w:r>
      <w:r w:rsidR="00EF5DC7">
        <w:t>reference point</w:t>
      </w:r>
      <w:r w:rsidR="00017379">
        <w:t xml:space="preserve"> in order to gain </w:t>
      </w:r>
      <w:r w:rsidR="0015362C">
        <w:t xml:space="preserve">understanding </w:t>
      </w:r>
      <w:r w:rsidR="00ED02F9">
        <w:t xml:space="preserve">about </w:t>
      </w:r>
      <w:r w:rsidR="00D1323E" w:rsidRPr="0015362C">
        <w:t>the real</w:t>
      </w:r>
      <w:r w:rsidR="0015362C" w:rsidRPr="0015362C">
        <w:t xml:space="preserve"> benefit of </w:t>
      </w:r>
      <w:r w:rsidR="00ED02F9">
        <w:t>the usage of time series for SAC</w:t>
      </w:r>
      <w:r w:rsidR="001C4288">
        <w:t>, in general</w:t>
      </w:r>
      <w:r w:rsidR="0015362C" w:rsidRPr="0015362C">
        <w:t>.</w:t>
      </w:r>
    </w:p>
    <w:p w14:paraId="0A608D55" w14:textId="0C80DFD4" w:rsidR="00A22008" w:rsidRDefault="00C62EB9" w:rsidP="003F42A8">
      <w:r>
        <w:t xml:space="preserve">In comparison to </w:t>
      </w:r>
      <w:r w:rsidR="00A133F4">
        <w:t>S-</w:t>
      </w:r>
      <w:r>
        <w:t>CML models</w:t>
      </w:r>
      <w:r w:rsidR="00A133F4">
        <w:t>,</w:t>
      </w:r>
      <w:r w:rsidR="004D397A">
        <w:t xml:space="preserve"> w</w:t>
      </w:r>
      <w:r w:rsidR="00A133F4">
        <w:t>as</w:t>
      </w:r>
      <w:r w:rsidR="00EB62FE">
        <w:t xml:space="preserve"> found that Gradient Boosting</w:t>
      </w:r>
      <w:r w:rsidR="00264DB4">
        <w:t>, and</w:t>
      </w:r>
      <w:r w:rsidR="004D397A">
        <w:t xml:space="preserve"> </w:t>
      </w:r>
      <w:r w:rsidR="004558FB">
        <w:t>Multilayer Perceptron</w:t>
      </w:r>
      <w:r w:rsidR="00264DB4">
        <w:t xml:space="preserve"> </w:t>
      </w:r>
      <w:r w:rsidR="00437F3C">
        <w:t xml:space="preserve">produced very competitive results </w:t>
      </w:r>
      <w:r w:rsidR="001A1640">
        <w:t>with</w:t>
      </w:r>
      <w:r w:rsidR="00A04472">
        <w:t xml:space="preserve"> even</w:t>
      </w:r>
      <w:r w:rsidR="00264DB4">
        <w:t xml:space="preserve"> the best U-TSC models</w:t>
      </w:r>
      <w:r w:rsidR="00820593">
        <w:t>.</w:t>
      </w:r>
      <w:r w:rsidR="003518AA">
        <w:t xml:space="preserve"> Also, Random </w:t>
      </w:r>
      <w:r w:rsidR="00B75B95">
        <w:t>Forest,</w:t>
      </w:r>
      <w:r w:rsidR="003518AA">
        <w:t xml:space="preserve"> which was the base </w:t>
      </w:r>
      <w:r w:rsidR="00214921">
        <w:t>algorithm</w:t>
      </w:r>
      <w:r w:rsidR="003518AA">
        <w:t xml:space="preserve"> </w:t>
      </w:r>
      <w:r w:rsidR="00672138">
        <w:t>for</w:t>
      </w:r>
      <w:r w:rsidR="00214921">
        <w:t xml:space="preserve"> most of the U-TSC models as such produced </w:t>
      </w:r>
      <w:r w:rsidR="00F702A0">
        <w:t xml:space="preserve">very competitive results with </w:t>
      </w:r>
      <w:r w:rsidR="00F6525A">
        <w:t>90,5% accuracy</w:t>
      </w:r>
      <w:r w:rsidR="00F702A0">
        <w:t>.</w:t>
      </w:r>
      <w:r w:rsidR="00672138">
        <w:t xml:space="preserve"> </w:t>
      </w:r>
      <w:r w:rsidR="00B75B95">
        <w:t xml:space="preserve">However, although it seems like </w:t>
      </w:r>
      <w:r w:rsidR="00B32FCE">
        <w:t>standard machine learning models are very close to TSC models</w:t>
      </w:r>
      <w:r w:rsidR="007A7CBC">
        <w:t xml:space="preserve"> </w:t>
      </w:r>
      <w:r w:rsidR="00413827">
        <w:t xml:space="preserve">we must be careful in making </w:t>
      </w:r>
      <w:r w:rsidR="009215E2">
        <w:t>generalized</w:t>
      </w:r>
      <w:r w:rsidR="007A7CBC">
        <w:t xml:space="preserve"> </w:t>
      </w:r>
      <w:r w:rsidR="00E95422">
        <w:t>conclusions</w:t>
      </w:r>
      <w:r w:rsidR="009215E2">
        <w:t xml:space="preserve"> from t</w:t>
      </w:r>
      <w:r w:rsidR="00AF4F10">
        <w:t xml:space="preserve">he results. </w:t>
      </w:r>
      <w:r w:rsidR="00122628">
        <w:t xml:space="preserve">The real advantage of TSC </w:t>
      </w:r>
      <w:r w:rsidR="000675C6">
        <w:t xml:space="preserve">must be tested using the data </w:t>
      </w:r>
      <w:r w:rsidR="00675C6D">
        <w:t>from</w:t>
      </w:r>
      <w:r w:rsidR="000675C6">
        <w:t xml:space="preserve"> several </w:t>
      </w:r>
      <w:r w:rsidR="00C758D5">
        <w:t>people</w:t>
      </w:r>
      <w:r w:rsidR="000675C6">
        <w:t xml:space="preserve"> </w:t>
      </w:r>
      <w:r w:rsidR="00497DD4">
        <w:t>with different character</w:t>
      </w:r>
      <w:r w:rsidR="00E95422">
        <w:t>i</w:t>
      </w:r>
      <w:r w:rsidR="00497DD4">
        <w:t xml:space="preserve">stics considering interpersonal </w:t>
      </w:r>
      <w:r w:rsidR="00A02A1E">
        <w:t>differences</w:t>
      </w:r>
      <w:r w:rsidR="000675C6">
        <w:t>.</w:t>
      </w:r>
    </w:p>
    <w:p w14:paraId="32EDE760" w14:textId="5601A840" w:rsidR="00080378" w:rsidRDefault="000424C2" w:rsidP="000424C2">
      <w:pPr>
        <w:pStyle w:val="Heading3"/>
      </w:pPr>
      <w:bookmarkStart w:id="170" w:name="_Toc134268889"/>
      <w:r>
        <w:t>Performance map for TSC models</w:t>
      </w:r>
      <w:bookmarkEnd w:id="170"/>
    </w:p>
    <w:p w14:paraId="01786A0A" w14:textId="619D7A56" w:rsidR="00023E51" w:rsidRDefault="00B50444" w:rsidP="00D54AFF">
      <w:r>
        <w:t>As</w:t>
      </w:r>
      <w:r w:rsidR="002049EA">
        <w:t xml:space="preserve"> adopted </w:t>
      </w:r>
      <w:r>
        <w:t xml:space="preserve">S-CML models do not have a statistically significant </w:t>
      </w:r>
      <w:r w:rsidR="002049EA">
        <w:t>computational time</w:t>
      </w:r>
      <w:r w:rsidR="004A163B">
        <w:t xml:space="preserve"> in this particular </w:t>
      </w:r>
      <w:r w:rsidR="00793047">
        <w:t xml:space="preserve">small </w:t>
      </w:r>
      <w:r w:rsidR="004A163B">
        <w:t>dataset case</w:t>
      </w:r>
      <w:r w:rsidR="009A1FD5">
        <w:t xml:space="preserve"> due to their </w:t>
      </w:r>
      <w:r w:rsidR="006A58F9">
        <w:t>feature based classification method,</w:t>
      </w:r>
      <w:r w:rsidR="00793047">
        <w:t xml:space="preserve"> they can be ordered </w:t>
      </w:r>
      <w:r w:rsidR="00793047">
        <w:lastRenderedPageBreak/>
        <w:t xml:space="preserve">quite unambiguously using </w:t>
      </w:r>
      <w:r w:rsidR="006A58F9">
        <w:t xml:space="preserve">only </w:t>
      </w:r>
      <w:r w:rsidR="00793047">
        <w:t>accuracy values</w:t>
      </w:r>
      <w:r w:rsidR="009A1FD5">
        <w:t>.</w:t>
      </w:r>
      <w:r w:rsidR="006A58F9">
        <w:t xml:space="preserve"> </w:t>
      </w:r>
      <w:r w:rsidR="00E57BA9">
        <w:t xml:space="preserve">Since TSC models are dealing with </w:t>
      </w:r>
      <w:r w:rsidR="009E63DA">
        <w:t>much more data it becomes extraordinarily important</w:t>
      </w:r>
      <w:r w:rsidR="00E15C73">
        <w:t xml:space="preserve"> to take into account also </w:t>
      </w:r>
      <w:r w:rsidR="00BF7D47">
        <w:t>the time</w:t>
      </w:r>
      <w:r w:rsidR="00E15C73">
        <w:t xml:space="preserve"> complexity of the algorithms.</w:t>
      </w:r>
      <w:r w:rsidR="00E4520D">
        <w:t xml:space="preserve"> </w:t>
      </w:r>
      <w:r w:rsidR="00BF7D47">
        <w:t xml:space="preserve">Propaply one of the best ways to visualize this </w:t>
      </w:r>
      <w:r w:rsidR="00FE44B6">
        <w:t>is to use scatter diagram</w:t>
      </w:r>
      <w:r w:rsidR="009E4A0C">
        <w:t xml:space="preserve"> as in the</w:t>
      </w:r>
      <w:r w:rsidR="006A58F9">
        <w:t xml:space="preserve"> </w:t>
      </w:r>
      <w:r w:rsidR="009E4A0C">
        <w:t>f</w:t>
      </w:r>
      <w:r w:rsidR="00534E78">
        <w:t>igure 5.3A</w:t>
      </w:r>
      <w:r w:rsidR="009E4A0C">
        <w:t>. It</w:t>
      </w:r>
      <w:r w:rsidR="00534E78">
        <w:t xml:space="preserve"> describes model accurac</w:t>
      </w:r>
      <w:r w:rsidR="00F05955">
        <w:t>ies</w:t>
      </w:r>
      <w:r w:rsidR="00534E78">
        <w:t xml:space="preserve"> in relation to</w:t>
      </w:r>
      <w:r w:rsidR="00354F1B">
        <w:t xml:space="preserve"> the combine</w:t>
      </w:r>
      <w:r w:rsidR="00D86980">
        <w:t>d</w:t>
      </w:r>
      <w:r w:rsidR="009E5976">
        <w:t xml:space="preserve"> training and </w:t>
      </w:r>
      <w:r w:rsidR="00A87125">
        <w:t>testing</w:t>
      </w:r>
      <w:r w:rsidR="003C2A2E">
        <w:t xml:space="preserve"> time</w:t>
      </w:r>
      <w:r w:rsidR="009E5976">
        <w:t xml:space="preserve"> </w:t>
      </w:r>
      <w:r w:rsidR="00354F1B">
        <w:t>of the models</w:t>
      </w:r>
      <w:r w:rsidR="002D624F">
        <w:t>.</w:t>
      </w:r>
      <w:r w:rsidR="002962B4">
        <w:t xml:space="preserve"> For example,</w:t>
      </w:r>
      <w:r w:rsidR="00BF66B6">
        <w:t xml:space="preserve"> STC and </w:t>
      </w:r>
      <w:r w:rsidR="001E280F">
        <w:t>CTSF,</w:t>
      </w:r>
      <w:r w:rsidR="00595CCD">
        <w:t xml:space="preserve"> which are located </w:t>
      </w:r>
      <w:r w:rsidR="00AB6FED">
        <w:t>on</w:t>
      </w:r>
      <w:r w:rsidR="00595CCD">
        <w:t xml:space="preserve"> the </w:t>
      </w:r>
      <w:r w:rsidR="00E46CDC">
        <w:t>right,</w:t>
      </w:r>
      <w:r w:rsidR="002962B4">
        <w:t xml:space="preserve"> </w:t>
      </w:r>
      <w:r w:rsidR="001D53A2">
        <w:t xml:space="preserve">require much more </w:t>
      </w:r>
      <w:proofErr w:type="gramStart"/>
      <w:r w:rsidR="001D53A2">
        <w:t>time</w:t>
      </w:r>
      <w:proofErr w:type="gramEnd"/>
      <w:r w:rsidR="008608D5">
        <w:t xml:space="preserve"> and achieve accuracy </w:t>
      </w:r>
      <w:r w:rsidR="0050121C">
        <w:t>less</w:t>
      </w:r>
      <w:r w:rsidR="008608D5">
        <w:t xml:space="preserve"> than average. </w:t>
      </w:r>
      <w:commentRangeStart w:id="171"/>
      <w:r w:rsidR="0050121C">
        <w:t>KNN-TS</w:t>
      </w:r>
      <w:commentRangeEnd w:id="171"/>
      <w:r w:rsidR="00133148">
        <w:rPr>
          <w:rStyle w:val="CommentReference"/>
        </w:rPr>
        <w:commentReference w:id="171"/>
      </w:r>
      <w:r w:rsidR="0050121C">
        <w:t xml:space="preserve"> is </w:t>
      </w:r>
      <w:r w:rsidR="00E87462">
        <w:t>quite</w:t>
      </w:r>
      <w:r w:rsidR="0050121C">
        <w:t xml:space="preserve"> fast but performs </w:t>
      </w:r>
      <w:r w:rsidR="00134224">
        <w:t>very poorly</w:t>
      </w:r>
      <w:r w:rsidR="0050121C">
        <w:t xml:space="preserve"> </w:t>
      </w:r>
      <w:r w:rsidR="00133148">
        <w:t xml:space="preserve">in terms of accuracy. </w:t>
      </w:r>
      <w:r w:rsidR="00336CDC">
        <w:t>Based on the results, t</w:t>
      </w:r>
      <w:r w:rsidR="00133148">
        <w:t xml:space="preserve">hose models </w:t>
      </w:r>
      <w:r w:rsidR="00336CDC">
        <w:t>may not be preferable to use</w:t>
      </w:r>
      <w:r w:rsidR="00133148">
        <w:t xml:space="preserve"> </w:t>
      </w:r>
      <w:r w:rsidR="00336CDC">
        <w:t>in</w:t>
      </w:r>
      <w:r w:rsidR="00133148">
        <w:t xml:space="preserve"> future TS-SAC studies</w:t>
      </w:r>
      <w:r w:rsidR="00336CDC">
        <w:t>.</w:t>
      </w:r>
      <w:r w:rsidR="0046184E">
        <w:t xml:space="preserve"> </w:t>
      </w:r>
      <w:r w:rsidR="00E642A5">
        <w:t>Ensemble</w:t>
      </w:r>
      <w:r w:rsidR="00CA578B">
        <w:t xml:space="preserve"> performs very well, but </w:t>
      </w:r>
      <w:r w:rsidR="009507DA">
        <w:t>respectively</w:t>
      </w:r>
      <w:r w:rsidR="00043FE3">
        <w:t>,</w:t>
      </w:r>
      <w:r w:rsidR="009507DA">
        <w:t xml:space="preserve"> </w:t>
      </w:r>
      <w:r w:rsidR="00441A74">
        <w:t xml:space="preserve">the </w:t>
      </w:r>
      <w:r w:rsidR="009507DA">
        <w:t>time complexity</w:t>
      </w:r>
      <w:r w:rsidR="00441A74">
        <w:t xml:space="preserve"> is in </w:t>
      </w:r>
      <w:r w:rsidR="00043FE3">
        <w:t>a</w:t>
      </w:r>
      <w:r w:rsidR="00441A74">
        <w:t xml:space="preserve"> “grey” area.</w:t>
      </w:r>
      <w:r w:rsidR="0046184E">
        <w:t xml:space="preserve"> Further, </w:t>
      </w:r>
      <w:r w:rsidR="00A65E9F">
        <w:t>the RIC</w:t>
      </w:r>
      <w:r w:rsidR="00E94694">
        <w:t xml:space="preserve"> model is competitive</w:t>
      </w:r>
      <w:r w:rsidR="007F2367">
        <w:t xml:space="preserve"> by accuracy</w:t>
      </w:r>
      <w:r w:rsidR="00971BF6">
        <w:t xml:space="preserve"> but </w:t>
      </w:r>
      <w:r w:rsidR="007D1288">
        <w:t xml:space="preserve">needs </w:t>
      </w:r>
      <w:r w:rsidR="00DB5D61">
        <w:t>fivefold more time than STSF and WEASEL.</w:t>
      </w:r>
      <w:r w:rsidR="0054395D">
        <w:t xml:space="preserve"> Therefore,</w:t>
      </w:r>
      <w:r w:rsidR="009507DA">
        <w:t xml:space="preserve"> </w:t>
      </w:r>
      <w:r w:rsidR="00F137B9">
        <w:t>according to the results we may</w:t>
      </w:r>
      <w:r w:rsidR="00043FE3">
        <w:t xml:space="preserve"> </w:t>
      </w:r>
      <w:r w:rsidR="00F137B9">
        <w:t xml:space="preserve">suggest </w:t>
      </w:r>
      <w:r w:rsidR="00043FE3">
        <w:t>MUSE</w:t>
      </w:r>
      <w:r w:rsidR="0061317E">
        <w:t>, STSF, WEASEL, TSF, and RISE</w:t>
      </w:r>
      <w:r w:rsidR="0054395D">
        <w:t xml:space="preserve"> for </w:t>
      </w:r>
      <w:r w:rsidR="001A1640">
        <w:t>future</w:t>
      </w:r>
      <w:r w:rsidR="0054395D">
        <w:t xml:space="preserve"> studies</w:t>
      </w:r>
      <w:r w:rsidR="00BE41D0">
        <w:t xml:space="preserve"> in TS-SAC using selected particular feature</w:t>
      </w:r>
      <w:r w:rsidR="004D4B4F">
        <w:t xml:space="preserve"> set, heart rate, speed, and altitude</w:t>
      </w:r>
      <w:r w:rsidR="0054395D">
        <w:t>.</w:t>
      </w:r>
    </w:p>
    <w:p w14:paraId="31DE22D0" w14:textId="2992FC56" w:rsidR="002C0FA0" w:rsidRDefault="00B97891" w:rsidP="002C0FA0">
      <w:pPr>
        <w:pStyle w:val="Picture"/>
      </w:pPr>
      <w:r>
        <w:drawing>
          <wp:inline distT="0" distB="0" distL="0" distR="0" wp14:anchorId="06E73275" wp14:editId="32E44588">
            <wp:extent cx="4080294" cy="3088469"/>
            <wp:effectExtent l="0" t="0" r="0" b="0"/>
            <wp:docPr id="861630203" name="Picture 1" descr="A picture containing text, number,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30203" name="Picture 1" descr="A picture containing text, number, diagram, screensho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098448" cy="3102210"/>
                    </a:xfrm>
                    <a:prstGeom prst="rect">
                      <a:avLst/>
                    </a:prstGeom>
                  </pic:spPr>
                </pic:pic>
              </a:graphicData>
            </a:graphic>
          </wp:inline>
        </w:drawing>
      </w:r>
    </w:p>
    <w:p w14:paraId="5C946FE1" w14:textId="16269949" w:rsidR="00BB6693" w:rsidRDefault="002C0FA0" w:rsidP="00D25F28">
      <w:pPr>
        <w:pStyle w:val="Figurecaption"/>
      </w:pPr>
      <w:r>
        <w:t xml:space="preserve">Fig. 5.3A: </w:t>
      </w:r>
      <w:r w:rsidR="003C10F2">
        <w:t>TSC m</w:t>
      </w:r>
      <w:r w:rsidR="00D67485">
        <w:t xml:space="preserve">odel performance map. </w:t>
      </w:r>
      <w:r w:rsidR="00FC60B4">
        <w:t>The upper</w:t>
      </w:r>
      <w:r w:rsidR="008417D8">
        <w:t xml:space="preserve"> left corner indicates perfect accuracy</w:t>
      </w:r>
      <w:r w:rsidR="001E71D2">
        <w:t>-time relation (fast and accurate model)</w:t>
      </w:r>
      <w:r w:rsidR="007A56E5">
        <w:t xml:space="preserve">. </w:t>
      </w:r>
      <w:r w:rsidR="00BA1F7F">
        <w:t>The lower</w:t>
      </w:r>
      <w:r w:rsidR="007A56E5">
        <w:t xml:space="preserve"> right corner indicates </w:t>
      </w:r>
      <w:r w:rsidR="00BA1F7F">
        <w:t xml:space="preserve">long execution time with </w:t>
      </w:r>
      <w:r w:rsidR="007A56E5">
        <w:t>low accuracy</w:t>
      </w:r>
      <w:r w:rsidR="00BA1F7F">
        <w:t>.</w:t>
      </w:r>
    </w:p>
    <w:p w14:paraId="10ACA9A9" w14:textId="0928AD8A" w:rsidR="00B47FEE" w:rsidRDefault="00B47FEE" w:rsidP="004B466C">
      <w:pPr>
        <w:pStyle w:val="Heading2"/>
        <w:numPr>
          <w:ilvl w:val="1"/>
          <w:numId w:val="21"/>
        </w:numPr>
      </w:pPr>
      <w:bookmarkStart w:id="172" w:name="_Toc134268890"/>
      <w:commentRangeStart w:id="173"/>
      <w:r>
        <w:t>Limitation a</w:t>
      </w:r>
      <w:r w:rsidR="00AC4DF7">
        <w:t>cknowl</w:t>
      </w:r>
      <w:r w:rsidR="000C1FAB">
        <w:t>edgment</w:t>
      </w:r>
      <w:r w:rsidR="00BC7944">
        <w:t>s</w:t>
      </w:r>
      <w:commentRangeEnd w:id="173"/>
      <w:r w:rsidR="00D00C78">
        <w:rPr>
          <w:rStyle w:val="CommentReference"/>
        </w:rPr>
        <w:commentReference w:id="173"/>
      </w:r>
      <w:bookmarkEnd w:id="172"/>
    </w:p>
    <w:p w14:paraId="111EB8A4" w14:textId="0F4C48BB" w:rsidR="004B466C" w:rsidRPr="00D814AE" w:rsidRDefault="004B466C" w:rsidP="004B466C">
      <w:pPr>
        <w:pStyle w:val="Heading3"/>
      </w:pPr>
      <w:bookmarkStart w:id="174" w:name="_Toc134268891"/>
      <w:r w:rsidRPr="00D814AE">
        <w:t>Data</w:t>
      </w:r>
      <w:bookmarkEnd w:id="174"/>
      <w:r w:rsidR="00640271">
        <w:t>set</w:t>
      </w:r>
    </w:p>
    <w:p w14:paraId="629E383B" w14:textId="525EC341" w:rsidR="004B466C" w:rsidRDefault="004B466C" w:rsidP="004B466C">
      <w:r>
        <w:t xml:space="preserve">In data pre-processing, anomaly detection techniques and other more careful data cleaning could be implemented. We removed missing values and determined threshold values for features in order to find the most informative parts from the sequencies. Also, gaps were filled using </w:t>
      </w:r>
      <w:r w:rsidRPr="00565685">
        <w:rPr>
          <w:i/>
          <w:iCs/>
        </w:rPr>
        <w:t xml:space="preserve">linear </w:t>
      </w:r>
      <w:r w:rsidRPr="00565685">
        <w:rPr>
          <w:i/>
          <w:iCs/>
        </w:rPr>
        <w:lastRenderedPageBreak/>
        <w:t>interpolation</w:t>
      </w:r>
      <w:r>
        <w:t xml:space="preserve"> method. However, </w:t>
      </w:r>
      <w:r w:rsidRPr="0032672F">
        <w:t xml:space="preserve">we did not </w:t>
      </w:r>
      <w:r w:rsidR="00B41E5D">
        <w:t>consider</w:t>
      </w:r>
      <w:r w:rsidRPr="0032672F">
        <w:t xml:space="preserve"> other issues affecting data quality.</w:t>
      </w:r>
      <w:r>
        <w:t xml:space="preserve"> To increase model performance and to decrease computational requirements more optimal </w:t>
      </w:r>
      <w:r w:rsidR="00B41E5D">
        <w:t>segment</w:t>
      </w:r>
      <w:r>
        <w:t xml:space="preserve"> selection could have been implemented in order to further enhance accuracy and stability in random data samples.</w:t>
      </w:r>
    </w:p>
    <w:p w14:paraId="55D0539E" w14:textId="5BEBCF4F" w:rsidR="004B466C" w:rsidRDefault="004B466C" w:rsidP="004B466C">
      <w:pPr>
        <w:pStyle w:val="Heading3"/>
      </w:pPr>
      <w:bookmarkStart w:id="175" w:name="_Toc134268892"/>
      <w:r>
        <w:t>Ensemble models</w:t>
      </w:r>
      <w:bookmarkEnd w:id="175"/>
    </w:p>
    <w:p w14:paraId="75D2DE47" w14:textId="5D41FA06" w:rsidR="002A55A4" w:rsidRPr="00D54AFF" w:rsidRDefault="00A813EA" w:rsidP="000C1FAB">
      <w:commentRangeStart w:id="176"/>
      <w:r>
        <w:t>E</w:t>
      </w:r>
      <w:r w:rsidR="002A55A4">
        <w:t xml:space="preserve">nsemble </w:t>
      </w:r>
      <w:r>
        <w:t xml:space="preserve">models </w:t>
      </w:r>
      <w:r w:rsidR="002A55A4">
        <w:t xml:space="preserve">could </w:t>
      </w:r>
      <w:commentRangeEnd w:id="176"/>
      <w:r w:rsidR="00980AB2">
        <w:rPr>
          <w:rStyle w:val="CommentReference"/>
        </w:rPr>
        <w:commentReference w:id="176"/>
      </w:r>
      <w:r w:rsidR="009F5D43">
        <w:t>probably be</w:t>
      </w:r>
      <w:r w:rsidR="002A55A4">
        <w:t xml:space="preserve"> built</w:t>
      </w:r>
      <w:r w:rsidR="00227FE8">
        <w:t xml:space="preserve"> in such a way, that we select </w:t>
      </w:r>
      <w:r w:rsidR="008E4076">
        <w:t>them</w:t>
      </w:r>
      <w:r w:rsidR="00227FE8">
        <w:t xml:space="preserve"> category wise</w:t>
      </w:r>
      <w:r w:rsidR="009F5D43">
        <w:t>. That means,</w:t>
      </w:r>
      <w:r w:rsidR="00036237">
        <w:t xml:space="preserve"> we select </w:t>
      </w:r>
      <w:r>
        <w:t xml:space="preserve">the </w:t>
      </w:r>
      <w:r w:rsidR="00036237">
        <w:t>best model to classify each cat</w:t>
      </w:r>
      <w:r w:rsidR="00C13A29">
        <w:t>e</w:t>
      </w:r>
      <w:r w:rsidR="00036237">
        <w:t>gor</w:t>
      </w:r>
      <w:r w:rsidR="00C13A29">
        <w:t>y</w:t>
      </w:r>
      <w:r w:rsidR="00036237">
        <w:t xml:space="preserve"> and combine them.</w:t>
      </w:r>
    </w:p>
    <w:p w14:paraId="2BD169C5" w14:textId="566145EF" w:rsidR="003F5105" w:rsidRDefault="000A0D2C" w:rsidP="00BF2BC6">
      <w:pPr>
        <w:pStyle w:val="Heading1"/>
      </w:pPr>
      <w:bookmarkStart w:id="177" w:name="_Toc134268893"/>
      <w:r w:rsidRPr="00666D12">
        <w:t>Conclusions</w:t>
      </w:r>
      <w:r w:rsidR="00115251">
        <w:t xml:space="preserve"> [</w:t>
      </w:r>
      <w:r w:rsidR="00000828">
        <w:t>3</w:t>
      </w:r>
      <w:r w:rsidR="00F1184F">
        <w:t xml:space="preserve"> pages</w:t>
      </w:r>
      <w:r w:rsidR="00115251">
        <w:t>]</w:t>
      </w:r>
      <w:bookmarkEnd w:id="177"/>
    </w:p>
    <w:p w14:paraId="782EC780" w14:textId="07AC37C1" w:rsidR="003F5105" w:rsidRPr="003F5105" w:rsidRDefault="003F5105" w:rsidP="00E03586">
      <w:pPr>
        <w:pStyle w:val="Heading2"/>
        <w:numPr>
          <w:ilvl w:val="1"/>
          <w:numId w:val="21"/>
        </w:numPr>
      </w:pPr>
      <w:bookmarkStart w:id="178" w:name="_Toc134268894"/>
      <w:r w:rsidRPr="00E03586">
        <w:t>Standard</w:t>
      </w:r>
      <w:r>
        <w:t xml:space="preserve"> CML</w:t>
      </w:r>
      <w:bookmarkEnd w:id="178"/>
    </w:p>
    <w:p w14:paraId="20F73B34" w14:textId="0D6AAA38" w:rsidR="003F5105" w:rsidRDefault="003F5105" w:rsidP="003F1EA9">
      <w:pPr>
        <w:rPr>
          <w:rFonts w:cs="Times New Roman"/>
        </w:rPr>
      </w:pPr>
      <w:r>
        <w:rPr>
          <w:rFonts w:cs="Times New Roman"/>
        </w:rPr>
        <w:t xml:space="preserve">In this </w:t>
      </w:r>
      <w:r w:rsidR="00AC0E62">
        <w:rPr>
          <w:rFonts w:cs="Times New Roman"/>
        </w:rPr>
        <w:t>S-CML part of stud</w:t>
      </w:r>
      <w:r w:rsidR="00AC0E62">
        <w:rPr>
          <w:rFonts w:cs="Times New Roman"/>
          <w:lang w:val="en-GB"/>
        </w:rPr>
        <w:t>y</w:t>
      </w:r>
      <w:r>
        <w:rPr>
          <w:rFonts w:cs="Times New Roman"/>
        </w:rPr>
        <w:t xml:space="preserve">, eight diverse types of CML algorithms were tested for SAC dataset. The lack of publicly available datasets in the sport activity field was acknowledged, and that is the main problem in order to perform more comprehensive analysis. However, there was available </w:t>
      </w:r>
      <w:r w:rsidR="00103131">
        <w:rPr>
          <w:rFonts w:cs="Times New Roman"/>
        </w:rPr>
        <w:t>a small</w:t>
      </w:r>
      <w:r>
        <w:rPr>
          <w:rFonts w:cs="Times New Roman"/>
        </w:rPr>
        <w:t xml:space="preserve"> size single athlete dataset in high quality with correctly labelled instances. Also, </w:t>
      </w:r>
      <w:r w:rsidR="00103131">
        <w:rPr>
          <w:rFonts w:cs="Times New Roman"/>
        </w:rPr>
        <w:t>the dataset</w:t>
      </w:r>
      <w:r>
        <w:rPr>
          <w:rFonts w:cs="Times New Roman"/>
        </w:rPr>
        <w:t xml:space="preserve"> was successfully transformed to the suitable form for CML model </w:t>
      </w:r>
      <w:r w:rsidR="0019529A">
        <w:rPr>
          <w:rFonts w:cs="Times New Roman"/>
        </w:rPr>
        <w:t>evaluation</w:t>
      </w:r>
      <w:r>
        <w:rPr>
          <w:rFonts w:cs="Times New Roman"/>
        </w:rPr>
        <w:t xml:space="preserve"> analysis. Model </w:t>
      </w:r>
      <w:r w:rsidR="00103131">
        <w:rPr>
          <w:rFonts w:cs="Times New Roman"/>
        </w:rPr>
        <w:t>performances</w:t>
      </w:r>
      <w:r>
        <w:rPr>
          <w:rFonts w:cs="Times New Roman"/>
        </w:rPr>
        <w:t xml:space="preserve"> were evaluated in standard and PCA data format. T-SNE worked well as </w:t>
      </w:r>
      <w:r w:rsidR="00103131">
        <w:rPr>
          <w:rFonts w:cs="Times New Roman"/>
        </w:rPr>
        <w:t>a data</w:t>
      </w:r>
      <w:r>
        <w:rPr>
          <w:rFonts w:cs="Times New Roman"/>
        </w:rPr>
        <w:t xml:space="preserve"> visualization tool where we obtained that sport activities are quite clearly separable. Dataset contained overlapping instances with deep intersect area and unexpected single data points which could be considered as </w:t>
      </w:r>
      <w:r w:rsidR="00103131">
        <w:rPr>
          <w:rFonts w:cs="Times New Roman"/>
        </w:rPr>
        <w:t>misclassified</w:t>
      </w:r>
      <w:r>
        <w:rPr>
          <w:rFonts w:cs="Times New Roman"/>
        </w:rPr>
        <w:t xml:space="preserve"> cases by </w:t>
      </w:r>
      <w:r w:rsidR="00103131">
        <w:rPr>
          <w:rFonts w:cs="Times New Roman"/>
        </w:rPr>
        <w:t>athlete,</w:t>
      </w:r>
      <w:r>
        <w:rPr>
          <w:rFonts w:cs="Times New Roman"/>
        </w:rPr>
        <w:t xml:space="preserve"> or they have otherwise exceptional data features. Those single cases caused the main accuracy decrease, and high accuracy variance in the models when splitting data randomly into train and test splits. In this particular </w:t>
      </w:r>
      <w:proofErr w:type="gramStart"/>
      <w:r w:rsidR="00776F84">
        <w:rPr>
          <w:rFonts w:cs="Times New Roman"/>
        </w:rPr>
        <w:t>dataset</w:t>
      </w:r>
      <w:proofErr w:type="gramEnd"/>
      <w:r>
        <w:rPr>
          <w:rFonts w:cs="Times New Roman"/>
        </w:rPr>
        <w:t xml:space="preserve"> no benefit was achieved either by using principal components. </w:t>
      </w:r>
      <w:r w:rsidR="00776F84">
        <w:rPr>
          <w:rFonts w:cs="Times New Roman"/>
        </w:rPr>
        <w:t>The</w:t>
      </w:r>
      <w:r>
        <w:rPr>
          <w:rFonts w:cs="Times New Roman"/>
        </w:rPr>
        <w:t xml:space="preserve"> average situation was controversary, and all the models performed either equal or better when using standardized data</w:t>
      </w:r>
      <w:r w:rsidR="006D40F5">
        <w:rPr>
          <w:rFonts w:cs="Times New Roman"/>
        </w:rPr>
        <w:t>set</w:t>
      </w:r>
      <w:r>
        <w:rPr>
          <w:rFonts w:cs="Times New Roman"/>
        </w:rPr>
        <w:t xml:space="preserve"> features.</w:t>
      </w:r>
    </w:p>
    <w:p w14:paraId="47A6FCA7" w14:textId="51F6D4DD" w:rsidR="003F5105" w:rsidRDefault="003F5105" w:rsidP="003F1EA9">
      <w:pPr>
        <w:rPr>
          <w:rFonts w:cs="Times New Roman"/>
        </w:rPr>
      </w:pPr>
      <w:r>
        <w:rPr>
          <w:rFonts w:cs="Times New Roman"/>
        </w:rPr>
        <w:t>Several well performing models were found, and in general mean score was even with six models having accuracy between 95.2% - 96.2%. With specific data split sets all the models except LR achieved 100% classification precision which partly indicates anomalies in the data. In addition</w:t>
      </w:r>
      <w:r w:rsidRPr="008C700B">
        <w:rPr>
          <w:rFonts w:cs="Times New Roman"/>
        </w:rPr>
        <w:t xml:space="preserve"> </w:t>
      </w:r>
      <w:r>
        <w:rPr>
          <w:rFonts w:cs="Times New Roman"/>
        </w:rPr>
        <w:t xml:space="preserve">to the </w:t>
      </w:r>
      <w:r w:rsidRPr="008C700B">
        <w:rPr>
          <w:rFonts w:cs="Times New Roman"/>
        </w:rPr>
        <w:t xml:space="preserve">small data size, the accuracy measure </w:t>
      </w:r>
      <w:r>
        <w:rPr>
          <w:rFonts w:cs="Times New Roman"/>
        </w:rPr>
        <w:t>was sensitive</w:t>
      </w:r>
      <w:r w:rsidRPr="008C700B">
        <w:rPr>
          <w:rFonts w:cs="Times New Roman"/>
        </w:rPr>
        <w:t xml:space="preserve"> to anomalies</w:t>
      </w:r>
      <w:r>
        <w:rPr>
          <w:rFonts w:cs="Times New Roman"/>
        </w:rPr>
        <w:t xml:space="preserve"> causing high variability in the results. Model training and scoring time have no emphasis in this report due to </w:t>
      </w:r>
      <w:r w:rsidR="00AB7D7B">
        <w:rPr>
          <w:rFonts w:cs="Times New Roman"/>
        </w:rPr>
        <w:t>the small</w:t>
      </w:r>
      <w:r>
        <w:rPr>
          <w:rFonts w:cs="Times New Roman"/>
        </w:rPr>
        <w:t xml:space="preserve"> dataset size and therefore having no significance. Obtained results for execution time were as expected.</w:t>
      </w:r>
    </w:p>
    <w:p w14:paraId="6C37666F" w14:textId="3E1BC95F" w:rsidR="003F5105" w:rsidRDefault="003F5105" w:rsidP="003F1EA9">
      <w:pPr>
        <w:rPr>
          <w:rFonts w:cs="Times New Roman"/>
        </w:rPr>
      </w:pPr>
      <w:r>
        <w:rPr>
          <w:rFonts w:cs="Times New Roman"/>
        </w:rPr>
        <w:lastRenderedPageBreak/>
        <w:t xml:space="preserve">Lastly, deeper analysis for the best performing model was made. </w:t>
      </w:r>
      <w:r w:rsidR="006D40F5">
        <w:rPr>
          <w:rFonts w:cs="Times New Roman"/>
        </w:rPr>
        <w:t>The k</w:t>
      </w:r>
      <w:r>
        <w:rPr>
          <w:rFonts w:cs="Times New Roman"/>
        </w:rPr>
        <w:t xml:space="preserve">-NN model produced the most reliable scores in all the dataset types with different splits. It was the least sensitive model for any type of changes, including outliers, data splits, and used data transformation techniques. Also, it has </w:t>
      </w:r>
      <w:r w:rsidR="00AB7D7B">
        <w:rPr>
          <w:rFonts w:cs="Times New Roman"/>
        </w:rPr>
        <w:t>very</w:t>
      </w:r>
      <w:r>
        <w:rPr>
          <w:rFonts w:cs="Times New Roman"/>
        </w:rPr>
        <w:t xml:space="preserve"> few trainable hyperparameters and therefore was </w:t>
      </w:r>
      <w:r w:rsidR="00F70F09">
        <w:rPr>
          <w:rFonts w:cs="Times New Roman"/>
        </w:rPr>
        <w:t>the easiest</w:t>
      </w:r>
      <w:r>
        <w:rPr>
          <w:rFonts w:cs="Times New Roman"/>
        </w:rPr>
        <w:t xml:space="preserve"> model to apply and enable with default parameters in this particular small size SAC model selection analysis. For mentioned facts, k-NN model is the most reliable model choice considering generalization of SAC studies in the future.</w:t>
      </w:r>
    </w:p>
    <w:p w14:paraId="2461B360" w14:textId="1C176F72" w:rsidR="003F5105" w:rsidRDefault="003F5105" w:rsidP="003F1EA9">
      <w:pPr>
        <w:rPr>
          <w:rFonts w:cs="Times New Roman"/>
        </w:rPr>
      </w:pPr>
      <w:r>
        <w:rPr>
          <w:rFonts w:cs="Times New Roman"/>
        </w:rPr>
        <w:t xml:space="preserve">From a socio-philosophical perspective, after this analysis we may propose that SAC itself is not problematic and decision boundaries of the best selected k-NN model – among other well performed models – could be used with good result expectation in </w:t>
      </w:r>
      <w:r>
        <w:t>retrospective SAC analysis tasks for sportwatches and their ecosystems</w:t>
      </w:r>
      <w:r>
        <w:rPr>
          <w:rFonts w:cs="Times New Roman"/>
        </w:rPr>
        <w:t xml:space="preserve">. In social media platforms for athletes, human labelled sport activities could be corrected if used machine learning model will observe or consider it to be closer to another activity. </w:t>
      </w:r>
      <w:r w:rsidRPr="00ED0DFA">
        <w:rPr>
          <w:rFonts w:cs="Times New Roman"/>
        </w:rPr>
        <w:t xml:space="preserve">Using isolated </w:t>
      </w:r>
      <w:r w:rsidR="00AB7D7B" w:rsidRPr="00ED0DFA">
        <w:rPr>
          <w:rFonts w:cs="Times New Roman"/>
        </w:rPr>
        <w:t>applications</w:t>
      </w:r>
      <w:r w:rsidRPr="00ED0DFA">
        <w:rPr>
          <w:rFonts w:cs="Times New Roman"/>
        </w:rPr>
        <w:t xml:space="preserve"> for sport activity classification in social sport activity platforms could be a great solution</w:t>
      </w:r>
      <w:r>
        <w:rPr>
          <w:rFonts w:cs="Times New Roman"/>
        </w:rPr>
        <w:t xml:space="preserve"> </w:t>
      </w:r>
      <w:r w:rsidRPr="001E107E">
        <w:rPr>
          <w:rFonts w:cs="Times New Roman"/>
        </w:rPr>
        <w:t>without prejudice to the right of an individual athlete to classify, for example, walking-like activities as running activities.</w:t>
      </w:r>
      <w:r>
        <w:rPr>
          <w:rFonts w:cs="Times New Roman"/>
        </w:rPr>
        <w:t xml:space="preserve"> </w:t>
      </w:r>
      <w:r w:rsidRPr="00ED42C1">
        <w:rPr>
          <w:rFonts w:cs="Times New Roman"/>
        </w:rPr>
        <w:t xml:space="preserve">In sports </w:t>
      </w:r>
      <w:r>
        <w:rPr>
          <w:rFonts w:cs="Times New Roman"/>
        </w:rPr>
        <w:t>activities</w:t>
      </w:r>
      <w:r w:rsidRPr="00ED42C1">
        <w:rPr>
          <w:rFonts w:cs="Times New Roman"/>
        </w:rPr>
        <w:t xml:space="preserve"> for </w:t>
      </w:r>
      <w:r>
        <w:rPr>
          <w:rFonts w:cs="Times New Roman"/>
        </w:rPr>
        <w:t>social communities</w:t>
      </w:r>
      <w:r w:rsidRPr="00ED42C1">
        <w:rPr>
          <w:rFonts w:cs="Times New Roman"/>
        </w:rPr>
        <w:t>, the choice made by a machine to determine its type may be more acceptable</w:t>
      </w:r>
      <w:r>
        <w:rPr>
          <w:rFonts w:cs="Times New Roman"/>
        </w:rPr>
        <w:t xml:space="preserve"> </w:t>
      </w:r>
      <w:r w:rsidRPr="00CF519B">
        <w:rPr>
          <w:rFonts w:cs="Times New Roman"/>
        </w:rPr>
        <w:t>because it treats</w:t>
      </w:r>
      <w:r>
        <w:rPr>
          <w:rFonts w:cs="Times New Roman"/>
        </w:rPr>
        <w:t xml:space="preserve"> the</w:t>
      </w:r>
      <w:r w:rsidRPr="00CF519B">
        <w:rPr>
          <w:rFonts w:cs="Times New Roman"/>
        </w:rPr>
        <w:t xml:space="preserve"> parties equally</w:t>
      </w:r>
      <w:r>
        <w:rPr>
          <w:rFonts w:cs="Times New Roman"/>
        </w:rPr>
        <w:t>. That fact may also reconcile</w:t>
      </w:r>
      <w:r w:rsidRPr="00ED42C1">
        <w:rPr>
          <w:rFonts w:cs="Times New Roman"/>
        </w:rPr>
        <w:t xml:space="preserve"> rising ethical</w:t>
      </w:r>
      <w:r>
        <w:rPr>
          <w:rFonts w:cs="Times New Roman"/>
        </w:rPr>
        <w:t>-</w:t>
      </w:r>
      <w:r w:rsidRPr="00ED42C1">
        <w:rPr>
          <w:rFonts w:cs="Times New Roman"/>
        </w:rPr>
        <w:t xml:space="preserve">moral issues as decisions made by machines </w:t>
      </w:r>
      <w:r>
        <w:rPr>
          <w:rFonts w:cs="Times New Roman"/>
        </w:rPr>
        <w:t>will be in</w:t>
      </w:r>
      <w:r w:rsidRPr="00ED42C1">
        <w:rPr>
          <w:rFonts w:cs="Times New Roman"/>
        </w:rPr>
        <w:t xml:space="preserve"> a higher priority than human</w:t>
      </w:r>
      <w:r>
        <w:rPr>
          <w:rFonts w:cs="Times New Roman"/>
        </w:rPr>
        <w:t xml:space="preserve"> made</w:t>
      </w:r>
      <w:r w:rsidRPr="00ED42C1">
        <w:rPr>
          <w:rFonts w:cs="Times New Roman"/>
        </w:rPr>
        <w:t xml:space="preserve"> decisions.</w:t>
      </w:r>
    </w:p>
    <w:p w14:paraId="532B37E0" w14:textId="56A7B8CB" w:rsidR="003F5105" w:rsidRDefault="003F5105" w:rsidP="003F1EA9">
      <w:pPr>
        <w:rPr>
          <w:rFonts w:cs="Times New Roman"/>
        </w:rPr>
      </w:pPr>
      <w:r>
        <w:rPr>
          <w:rFonts w:cs="Times New Roman"/>
        </w:rPr>
        <w:t>For future investigations in SAC, we propose an unsupervised approach to exlore how well SAC will function as a decision boundary method for retrospective category correction problem. Further, there is a likely a great potential in deep learning and neural network algorithms when the size of dataset increases considerably. Yet another interesting and probably the most effective way to classify sports will be time series analysis.</w:t>
      </w:r>
    </w:p>
    <w:p w14:paraId="06407B20" w14:textId="4A32B5F5" w:rsidR="00156879" w:rsidRDefault="00156879" w:rsidP="00E03586">
      <w:pPr>
        <w:pStyle w:val="Heading2"/>
        <w:numPr>
          <w:ilvl w:val="1"/>
          <w:numId w:val="21"/>
        </w:numPr>
      </w:pPr>
      <w:bookmarkStart w:id="179" w:name="_Toc134268895"/>
      <w:r w:rsidRPr="00E03586">
        <w:t>TSC</w:t>
      </w:r>
      <w:bookmarkEnd w:id="179"/>
    </w:p>
    <w:p w14:paraId="72C020C3" w14:textId="0D8E780A" w:rsidR="00156879" w:rsidRDefault="00156879" w:rsidP="003F1EA9">
      <w:r>
        <w:t xml:space="preserve">In </w:t>
      </w:r>
      <w:r w:rsidR="0047466D">
        <w:t>TSC part of the study</w:t>
      </w:r>
      <w:r w:rsidR="0054290B">
        <w:t>,</w:t>
      </w:r>
      <w:r w:rsidR="0047466D">
        <w:t xml:space="preserve"> including U-TSC and M-TSC</w:t>
      </w:r>
      <w:r w:rsidR="0054290B">
        <w:t>,</w:t>
      </w:r>
      <w:r>
        <w:t xml:space="preserve"> one of the most significant issues was dataset construction, or transformation from the separate files to </w:t>
      </w:r>
      <w:r w:rsidRPr="00F568AF">
        <w:rPr>
          <w:i/>
          <w:iCs/>
        </w:rPr>
        <w:t>univariate data</w:t>
      </w:r>
      <w:r>
        <w:t xml:space="preserve"> to be classified with </w:t>
      </w:r>
      <w:r w:rsidRPr="001E613B">
        <w:t>univariate time series classification algorithms</w:t>
      </w:r>
      <w:r>
        <w:t xml:space="preserve">. In order to create </w:t>
      </w:r>
      <w:r w:rsidRPr="00F568AF">
        <w:rPr>
          <w:i/>
          <w:iCs/>
        </w:rPr>
        <w:t>univariate data</w:t>
      </w:r>
      <w:r>
        <w:t xml:space="preserve"> from three-dimensional sequences, </w:t>
      </w:r>
      <w:r w:rsidRPr="00F568AF">
        <w:rPr>
          <w:i/>
          <w:iCs/>
        </w:rPr>
        <w:t>multivariate data</w:t>
      </w:r>
      <w:r>
        <w:t xml:space="preserve"> was transformed into </w:t>
      </w:r>
      <w:r w:rsidRPr="00DA444C">
        <w:rPr>
          <w:i/>
          <w:iCs/>
        </w:rPr>
        <w:t>multivariate signal</w:t>
      </w:r>
      <w:r>
        <w:rPr>
          <w:i/>
          <w:iCs/>
        </w:rPr>
        <w:t xml:space="preserve">s. </w:t>
      </w:r>
      <w:r>
        <w:t xml:space="preserve">That method enabled us to perform SAC using univariate TSC models. Data was successfully </w:t>
      </w:r>
      <w:r w:rsidR="00AB7D7B">
        <w:t>classified,</w:t>
      </w:r>
      <w:r>
        <w:t xml:space="preserve"> achieving </w:t>
      </w:r>
      <w:r w:rsidR="004E45EF">
        <w:t>a relatively</w:t>
      </w:r>
      <w:r>
        <w:t xml:space="preserve"> high overall accuracy level 90</w:t>
      </w:r>
      <w:r w:rsidRPr="00B5029F">
        <w:t>±</w:t>
      </w:r>
      <w:r>
        <w:t xml:space="preserve">3% among most of the used TSC </w:t>
      </w:r>
      <w:r>
        <w:lastRenderedPageBreak/>
        <w:t>algorithms. Considering dataset quality, a</w:t>
      </w:r>
      <w:r w:rsidRPr="000B6F4E">
        <w:t>nd likely classification errors in known data</w:t>
      </w:r>
      <w:r>
        <w:t>, we found that i</w:t>
      </w:r>
      <w:r w:rsidRPr="00F710C3">
        <w:t>t is possible to achieve accuracy of up to 97-9</w:t>
      </w:r>
      <w:r>
        <w:t>9</w:t>
      </w:r>
      <w:r w:rsidRPr="00F710C3">
        <w:t xml:space="preserve">% in the classification, taking into account the results of the </w:t>
      </w:r>
      <w:r>
        <w:t>misclassification</w:t>
      </w:r>
      <w:r w:rsidRPr="00F710C3">
        <w:t xml:space="preserve"> analysis.</w:t>
      </w:r>
    </w:p>
    <w:p w14:paraId="4948D20E" w14:textId="737E030B" w:rsidR="00AA3A16" w:rsidRDefault="00156879" w:rsidP="007470D1">
      <w:pPr>
        <w:ind w:firstLine="431"/>
      </w:pPr>
      <w:r>
        <w:t xml:space="preserve">Dataset consisted of up to 5 sport categories and about 30% of the whole data was included in </w:t>
      </w:r>
      <w:r w:rsidRPr="00A24715">
        <w:rPr>
          <w:i/>
          <w:iCs/>
        </w:rPr>
        <w:t>other</w:t>
      </w:r>
      <w:r>
        <w:t xml:space="preserve"> type category. Thus, we compressed categories a little bit from five to three in order to simplify classification task. This was also </w:t>
      </w:r>
      <w:r w:rsidR="004E45EF">
        <w:t>done</w:t>
      </w:r>
      <w:r>
        <w:t xml:space="preserve"> partly for </w:t>
      </w:r>
      <w:r w:rsidR="004E45EF">
        <w:t>technical reasons</w:t>
      </w:r>
      <w:r>
        <w:t xml:space="preserve">. Since in this study we emphasized dataset construction procedure and analysed how successfully it can be applied in the study case, </w:t>
      </w:r>
      <w:r w:rsidRPr="00F4210B">
        <w:t xml:space="preserve">the main focus was on </w:t>
      </w:r>
      <w:r>
        <w:t>developing</w:t>
      </w:r>
      <w:r w:rsidRPr="00F4210B">
        <w:t xml:space="preserve"> a working m</w:t>
      </w:r>
      <w:r>
        <w:t xml:space="preserve">ethod for TSA-SAC. Therefore, </w:t>
      </w:r>
      <w:r w:rsidR="004E45EF">
        <w:t>the nature</w:t>
      </w:r>
      <w:r w:rsidRPr="00F4210B">
        <w:t xml:space="preserve"> of the study was preliminary</w:t>
      </w:r>
      <w:r>
        <w:t>, and</w:t>
      </w:r>
      <w:r w:rsidRPr="00F4210B">
        <w:t xml:space="preserve"> it leaves a lot of room for </w:t>
      </w:r>
      <w:proofErr w:type="gramStart"/>
      <w:r w:rsidRPr="00F4210B">
        <w:t>expansion</w:t>
      </w:r>
      <w:r>
        <w:t>s</w:t>
      </w:r>
      <w:proofErr w:type="gramEnd"/>
      <w:r w:rsidRPr="00F4210B">
        <w:t xml:space="preserve"> and to further develop the implemented m</w:t>
      </w:r>
      <w:r w:rsidR="002F4101">
        <w:t>ethod</w:t>
      </w:r>
      <w:r w:rsidRPr="00F4210B">
        <w:t>.</w:t>
      </w:r>
      <w:r>
        <w:t xml:space="preserve"> However, good results were </w:t>
      </w:r>
      <w:r w:rsidR="00CC4948">
        <w:t>achieved,</w:t>
      </w:r>
      <w:r>
        <w:t xml:space="preserve"> and t</w:t>
      </w:r>
      <w:r w:rsidRPr="00485348">
        <w:t>his</w:t>
      </w:r>
      <w:r>
        <w:t xml:space="preserve"> established</w:t>
      </w:r>
      <w:r w:rsidRPr="00485348">
        <w:t xml:space="preserve"> a good foundation for the application of TSC algorithms to a larger and more diverse data</w:t>
      </w:r>
      <w:r>
        <w:t>set in future studies</w:t>
      </w:r>
      <w:r w:rsidRPr="00485348">
        <w:t>.</w:t>
      </w:r>
      <w:r>
        <w:t xml:space="preserve"> On this basis, one of the most significant possible ways to continue research in the TSA-SAC is to implement classification in multivariate, instead of univariate data, using existing </w:t>
      </w:r>
      <w:r w:rsidRPr="001B49AD">
        <w:rPr>
          <w:i/>
          <w:iCs/>
        </w:rPr>
        <w:t>sktime</w:t>
      </w:r>
      <w:r>
        <w:t xml:space="preserve"> algorithms such as </w:t>
      </w:r>
      <w:r w:rsidRPr="00C71753">
        <w:t>M</w:t>
      </w:r>
      <w:r>
        <w:t>u</w:t>
      </w:r>
      <w:r w:rsidRPr="00C71753">
        <w:t>ltivariate Symbolic Extension</w:t>
      </w:r>
      <w:r>
        <w:t xml:space="preserve"> (MUSE). </w:t>
      </w:r>
      <w:r w:rsidRPr="006A46A5">
        <w:t xml:space="preserve">This avoids creating </w:t>
      </w:r>
      <w:r w:rsidRPr="00CB0C39">
        <w:rPr>
          <w:i/>
          <w:iCs/>
        </w:rPr>
        <w:t>multivariate signal</w:t>
      </w:r>
      <w:r>
        <w:rPr>
          <w:i/>
          <w:iCs/>
        </w:rPr>
        <w:t>s</w:t>
      </w:r>
      <w:r>
        <w:t xml:space="preserve"> and likely</w:t>
      </w:r>
      <w:r w:rsidRPr="00A56ED5">
        <w:t xml:space="preserve"> reduces data dimensionality</w:t>
      </w:r>
      <w:r>
        <w:t>,</w:t>
      </w:r>
      <w:r w:rsidRPr="00A56ED5">
        <w:t xml:space="preserve"> leading to </w:t>
      </w:r>
      <w:r>
        <w:t xml:space="preserve">a </w:t>
      </w:r>
      <w:r w:rsidRPr="00A56ED5">
        <w:t>decreasement in model time complexity</w:t>
      </w:r>
      <w:r>
        <w:t xml:space="preserve">, </w:t>
      </w:r>
      <w:r w:rsidRPr="00F74AE0">
        <w:t xml:space="preserve">which </w:t>
      </w:r>
      <w:r>
        <w:t>appeared to be a</w:t>
      </w:r>
      <w:r w:rsidRPr="00F74AE0">
        <w:t xml:space="preserve"> </w:t>
      </w:r>
      <w:r>
        <w:t>remarkable</w:t>
      </w:r>
      <w:r w:rsidRPr="00F74AE0">
        <w:t xml:space="preserve"> challenge</w:t>
      </w:r>
      <w:r>
        <w:t>,</w:t>
      </w:r>
      <w:r w:rsidRPr="00F74AE0">
        <w:t xml:space="preserve"> and</w:t>
      </w:r>
      <w:r>
        <w:t xml:space="preserve"> one of the</w:t>
      </w:r>
      <w:r w:rsidRPr="00F74AE0">
        <w:t xml:space="preserve"> problem</w:t>
      </w:r>
      <w:r>
        <w:t>s</w:t>
      </w:r>
      <w:r w:rsidRPr="00F74AE0">
        <w:t xml:space="preserve"> in </w:t>
      </w:r>
      <w:r w:rsidRPr="00CB0C39">
        <w:rPr>
          <w:i/>
          <w:iCs/>
        </w:rPr>
        <w:t>multivariate signal</w:t>
      </w:r>
      <w:r>
        <w:t xml:space="preserve"> data</w:t>
      </w:r>
      <w:r w:rsidRPr="00F74AE0">
        <w:t>.</w:t>
      </w:r>
      <w:r>
        <w:t xml:space="preserve"> Also, there are several other ways included in sktime API, such as column concatenating, wherein we can concatenate</w:t>
      </w:r>
      <w:r w:rsidRPr="002D262B">
        <w:t xml:space="preserve"> multivariate time serie</w:t>
      </w:r>
      <w:r>
        <w:t>s</w:t>
      </w:r>
      <w:r w:rsidRPr="002D262B">
        <w:t xml:space="preserve"> data into long univariate time series and then apply a classifier to the univariate data.</w:t>
      </w:r>
      <w:r>
        <w:t xml:space="preserve"> </w:t>
      </w:r>
      <w:r w:rsidRPr="00075C3F">
        <w:t>We can also fit one classifier for each time series column and then aggregate their predictions</w:t>
      </w:r>
      <w:r>
        <w:t xml:space="preserve">. </w:t>
      </w:r>
      <w:r w:rsidRPr="00874E7C">
        <w:t xml:space="preserve">However, this study </w:t>
      </w:r>
      <w:r>
        <w:t>established</w:t>
      </w:r>
      <w:r w:rsidRPr="00874E7C">
        <w:t xml:space="preserve"> a good basis for further research in the TSA-SAC field.</w:t>
      </w:r>
    </w:p>
    <w:p w14:paraId="24DE601A" w14:textId="5042380E" w:rsidR="00AA3A16" w:rsidRDefault="004F1FE2" w:rsidP="00E03586">
      <w:pPr>
        <w:pStyle w:val="Heading2"/>
        <w:numPr>
          <w:ilvl w:val="1"/>
          <w:numId w:val="21"/>
        </w:numPr>
      </w:pPr>
      <w:bookmarkStart w:id="180" w:name="_Toc134268896"/>
      <w:r>
        <w:t>Future work</w:t>
      </w:r>
      <w:bookmarkEnd w:id="180"/>
    </w:p>
    <w:p w14:paraId="7CC08FB3" w14:textId="444F59FA" w:rsidR="004F1FE2" w:rsidRDefault="004F1FE2" w:rsidP="004F1FE2">
      <w:pPr>
        <w:pStyle w:val="Heading3"/>
      </w:pPr>
      <w:bookmarkStart w:id="181" w:name="_Toc134268897"/>
      <w:r>
        <w:t>Column Concatenating</w:t>
      </w:r>
      <w:bookmarkEnd w:id="181"/>
    </w:p>
    <w:p w14:paraId="0255B800" w14:textId="31ACCC88" w:rsidR="004F1FE2" w:rsidRPr="0042388F" w:rsidRDefault="004F1FE2" w:rsidP="004F1FE2">
      <w:r>
        <w:t>[</w:t>
      </w:r>
      <w:r w:rsidRPr="004E4B9E">
        <w:rPr>
          <w:i/>
          <w:iCs/>
        </w:rPr>
        <w:t>This will be the most important method to c</w:t>
      </w:r>
      <w:r w:rsidR="004E4B9E" w:rsidRPr="004E4B9E">
        <w:rPr>
          <w:i/>
          <w:iCs/>
        </w:rPr>
        <w:t>ompare with multivariate signals</w:t>
      </w:r>
      <w:r>
        <w:t xml:space="preserve">] Column concatenating is one of the most common and simplest way to transform multivariate data to univariate and corresponds to generating multivariate signals using interlacing method, enabling the usage of U-TSC models for multivariate data. As a comparison we </w:t>
      </w:r>
      <w:r w:rsidR="004E45EF">
        <w:t>also implement</w:t>
      </w:r>
      <w:r>
        <w:t xml:space="preserve"> column concatenating using and classify using the best performing </w:t>
      </w:r>
    </w:p>
    <w:p w14:paraId="5A66CF29" w14:textId="77777777" w:rsidR="004F1FE2" w:rsidRDefault="004F1FE2" w:rsidP="00AA3A16">
      <w:pPr>
        <w:ind w:firstLine="0"/>
      </w:pPr>
    </w:p>
    <w:bookmarkStart w:id="182" w:name="_Toc134268898" w:displacedByCustomXml="next"/>
    <w:sdt>
      <w:sdtPr>
        <w:rPr>
          <w:rFonts w:asciiTheme="minorHAnsi" w:eastAsiaTheme="minorEastAsia" w:hAnsiTheme="minorHAnsi" w:cstheme="minorBidi"/>
        </w:rPr>
        <w:id w:val="62297111"/>
        <w:docPartObj>
          <w:docPartGallery w:val="Bibliographies"/>
          <w:docPartUnique/>
        </w:docPartObj>
      </w:sdtPr>
      <w:sdtEndPr>
        <w:rPr>
          <w:rFonts w:asciiTheme="majorHAnsi" w:eastAsiaTheme="majorEastAsia" w:hAnsiTheme="majorHAnsi" w:cstheme="majorBidi"/>
        </w:rPr>
      </w:sdtEndPr>
      <w:sdtContent>
        <w:commentRangeStart w:id="183" w:displacedByCustomXml="prev"/>
        <w:p w14:paraId="418777BA" w14:textId="0C3AFD23" w:rsidR="00E81978" w:rsidRPr="00956870" w:rsidRDefault="005D3A03" w:rsidP="00BF2BC6">
          <w:pPr>
            <w:pStyle w:val="Heading1"/>
          </w:pPr>
          <w:r>
            <w:t>References</w:t>
          </w:r>
          <w:commentRangeEnd w:id="183"/>
          <w:r w:rsidR="00812188">
            <w:rPr>
              <w:rStyle w:val="CommentReference"/>
              <w:rFonts w:asciiTheme="minorHAnsi" w:eastAsiaTheme="minorEastAsia" w:hAnsiTheme="minorHAnsi" w:cstheme="minorBidi"/>
              <w:b w:val="0"/>
              <w:bCs w:val="0"/>
            </w:rPr>
            <w:commentReference w:id="183"/>
          </w:r>
          <w:r w:rsidR="00C347AB">
            <w:t xml:space="preserve"> [</w:t>
          </w:r>
          <w:r w:rsidR="00000828">
            <w:t>3</w:t>
          </w:r>
          <w:r w:rsidR="00C347AB">
            <w:t xml:space="preserve"> pages]</w:t>
          </w:r>
        </w:p>
      </w:sdtContent>
    </w:sdt>
    <w:bookmarkEnd w:id="182" w:displacedByCustomXml="prev"/>
    <w:p w14:paraId="3DC1A68E" w14:textId="31D1E8E9" w:rsidR="007F445E" w:rsidRPr="00ED1CAF" w:rsidRDefault="007F445E" w:rsidP="007F445E">
      <w:pPr>
        <w:pStyle w:val="Bibliography"/>
        <w:rPr>
          <w:b/>
          <w:bCs/>
        </w:rPr>
      </w:pPr>
      <w:r w:rsidRPr="00ED1CAF">
        <w:rPr>
          <w:b/>
          <w:bCs/>
        </w:rPr>
        <w:t xml:space="preserve">Zotero </w:t>
      </w:r>
      <w:r w:rsidR="00ED1CAF" w:rsidRPr="00ED1CAF">
        <w:rPr>
          <w:b/>
          <w:bCs/>
        </w:rPr>
        <w:t>a</w:t>
      </w:r>
      <w:r w:rsidRPr="00ED1CAF">
        <w:rPr>
          <w:b/>
          <w:bCs/>
        </w:rPr>
        <w:t>utogenerated</w:t>
      </w:r>
      <w:r w:rsidR="00ED1CAF" w:rsidRPr="00ED1CAF">
        <w:rPr>
          <w:b/>
          <w:bCs/>
        </w:rPr>
        <w:t xml:space="preserve"> bibliography</w:t>
      </w:r>
    </w:p>
    <w:p w14:paraId="534519D3" w14:textId="77777777" w:rsidR="007F445E" w:rsidRPr="007F445E" w:rsidRDefault="007F445E" w:rsidP="007F445E"/>
    <w:p w14:paraId="44968AB0" w14:textId="77777777" w:rsidR="002A260A" w:rsidRPr="002A260A" w:rsidRDefault="007F445E" w:rsidP="002A260A">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2A260A" w:rsidRPr="002A260A">
        <w:rPr>
          <w:rFonts w:ascii="Times New Roman" w:hAnsi="Times New Roman" w:cs="Times New Roman"/>
        </w:rPr>
        <w:t>[1]</w:t>
      </w:r>
      <w:r w:rsidR="002A260A" w:rsidRPr="002A260A">
        <w:rPr>
          <w:rFonts w:ascii="Times New Roman" w:hAnsi="Times New Roman" w:cs="Times New Roman"/>
        </w:rPr>
        <w:tab/>
        <w:t xml:space="preserve">Y.-L. Hsu, H.-C. Chang, and Y.-J. Chiu, ‘Wearable Sport Activity Classification Based on Deep Convolutional Neural Network’, </w:t>
      </w:r>
      <w:r w:rsidR="002A260A" w:rsidRPr="002A260A">
        <w:rPr>
          <w:rFonts w:ascii="Times New Roman" w:hAnsi="Times New Roman" w:cs="Times New Roman"/>
          <w:i/>
          <w:iCs/>
        </w:rPr>
        <w:t>IEEE Access</w:t>
      </w:r>
      <w:r w:rsidR="002A260A" w:rsidRPr="002A260A">
        <w:rPr>
          <w:rFonts w:ascii="Times New Roman" w:hAnsi="Times New Roman" w:cs="Times New Roman"/>
        </w:rPr>
        <w:t>, vol. 7, pp. 170199–170212, 2019, doi: 10.1109/ACCESS.2019.2955545.</w:t>
      </w:r>
    </w:p>
    <w:p w14:paraId="5E534CA4"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[2]</w:t>
      </w:r>
      <w:r w:rsidRPr="002A260A">
        <w:rPr>
          <w:rFonts w:ascii="Times New Roman" w:hAnsi="Times New Roman" w:cs="Times New Roman"/>
        </w:rPr>
        <w:tab/>
        <w:t xml:space="preserve">S. Mekruksavanich and A. Jitpattanakul, ‘Smartwatch-based Human Activity Recognition Using Hybrid LSTM Network’, in </w:t>
      </w:r>
      <w:r w:rsidRPr="002A260A">
        <w:rPr>
          <w:rFonts w:ascii="Times New Roman" w:hAnsi="Times New Roman" w:cs="Times New Roman"/>
          <w:i/>
          <w:iCs/>
        </w:rPr>
        <w:t>2020 IEEE SENSORS</w:t>
      </w:r>
      <w:r w:rsidRPr="002A260A">
        <w:rPr>
          <w:rFonts w:ascii="Times New Roman" w:hAnsi="Times New Roman" w:cs="Times New Roman"/>
        </w:rPr>
        <w:t>, Rotterdam, Netherlands: IEEE, Oct. 2020, pp. 1–4. doi: 10.1109/SENSORS47125.2020.9278630.</w:t>
      </w:r>
    </w:p>
    <w:p w14:paraId="3CB00D17"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[3]</w:t>
      </w:r>
      <w:r w:rsidRPr="002A260A">
        <w:rPr>
          <w:rFonts w:ascii="Times New Roman" w:hAnsi="Times New Roman" w:cs="Times New Roman"/>
        </w:rPr>
        <w:tab/>
        <w:t xml:space="preserve">O. D. Lara and M. A. Labrador, ‘A Survey on Human Activity Recognition using Wearable Sensors’, </w:t>
      </w:r>
      <w:r w:rsidRPr="002A260A">
        <w:rPr>
          <w:rFonts w:ascii="Times New Roman" w:hAnsi="Times New Roman" w:cs="Times New Roman"/>
          <w:i/>
          <w:iCs/>
        </w:rPr>
        <w:t>IEEE Commun. Surv. Tutor.</w:t>
      </w:r>
      <w:r w:rsidRPr="002A260A">
        <w:rPr>
          <w:rFonts w:ascii="Times New Roman" w:hAnsi="Times New Roman" w:cs="Times New Roman"/>
        </w:rPr>
        <w:t>, vol. 15, no. 3, pp. 1192–1209, 2013, doi: 10.1109/SURV.2012.110112.00192.</w:t>
      </w:r>
    </w:p>
    <w:p w14:paraId="48F2F935"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[4]</w:t>
      </w:r>
      <w:r w:rsidRPr="002A260A">
        <w:rPr>
          <w:rFonts w:ascii="Times New Roman" w:hAnsi="Times New Roman" w:cs="Times New Roman"/>
        </w:rPr>
        <w:tab/>
        <w:t xml:space="preserve">E. M. Tapia </w:t>
      </w:r>
      <w:r w:rsidRPr="002A260A">
        <w:rPr>
          <w:rFonts w:ascii="Times New Roman" w:hAnsi="Times New Roman" w:cs="Times New Roman"/>
          <w:i/>
          <w:iCs/>
        </w:rPr>
        <w:t>et al.</w:t>
      </w:r>
      <w:r w:rsidRPr="002A260A">
        <w:rPr>
          <w:rFonts w:ascii="Times New Roman" w:hAnsi="Times New Roman" w:cs="Times New Roman"/>
        </w:rPr>
        <w:t xml:space="preserve">, ‘Real-Time Recognition of Physical Activities and Their Intensities Using Wireless Accelerometers and a Heart Rate Monitor’, in </w:t>
      </w:r>
      <w:r w:rsidRPr="002A260A">
        <w:rPr>
          <w:rFonts w:ascii="Times New Roman" w:hAnsi="Times New Roman" w:cs="Times New Roman"/>
          <w:i/>
          <w:iCs/>
        </w:rPr>
        <w:t>2007 11th IEEE International Symposium on Wearable Computers</w:t>
      </w:r>
      <w:r w:rsidRPr="002A260A">
        <w:rPr>
          <w:rFonts w:ascii="Times New Roman" w:hAnsi="Times New Roman" w:cs="Times New Roman"/>
        </w:rPr>
        <w:t>, Boston, MA, USA: IEEE, Oct. 2007, pp. 1–4. doi: 10.1109/ISWC.2007.4373774.</w:t>
      </w:r>
    </w:p>
    <w:p w14:paraId="2C4F3588"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[5]</w:t>
      </w:r>
      <w:r w:rsidRPr="002A260A">
        <w:rPr>
          <w:rFonts w:ascii="Times New Roman" w:hAnsi="Times New Roman" w:cs="Times New Roman"/>
        </w:rPr>
        <w:tab/>
        <w:t xml:space="preserve">M. Berchtold, M. Budde, H. R. Schmidtke, and M. Beigl, ‘An Extensible Modular Recognition Concept That Makes Activity Recognition Practical’, in </w:t>
      </w:r>
      <w:r w:rsidRPr="002A260A">
        <w:rPr>
          <w:rFonts w:ascii="Times New Roman" w:hAnsi="Times New Roman" w:cs="Times New Roman"/>
          <w:i/>
          <w:iCs/>
        </w:rPr>
        <w:t>KI 2010: Advances in Artificial Intelligence</w:t>
      </w:r>
      <w:r w:rsidRPr="002A260A">
        <w:rPr>
          <w:rFonts w:ascii="Times New Roman" w:hAnsi="Times New Roman" w:cs="Times New Roman"/>
        </w:rPr>
        <w:t>, R. Dillmann, J. Beyerer, U. D. Hanebeck, and T. Schultz, Eds., in Lecture Notes in Computer Science, vol. 6359. Berlin, Heidelberg: Springer Berlin Heidelberg, 2010, pp. 400–409. doi: 10.1007/978-3-642-16111-7_46.</w:t>
      </w:r>
    </w:p>
    <w:p w14:paraId="75C55C9F"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[6]</w:t>
      </w:r>
      <w:r w:rsidRPr="002A260A">
        <w:rPr>
          <w:rFonts w:ascii="Times New Roman" w:hAnsi="Times New Roman" w:cs="Times New Roman"/>
        </w:rPr>
        <w:tab/>
        <w:t xml:space="preserve">Ó. D. Lara, A. J. Pérez, M. A. Labrador, and J. D. Posada, ‘Centinela: A human activity recognition system based on acceleration and vital sign data’, </w:t>
      </w:r>
      <w:r w:rsidRPr="002A260A">
        <w:rPr>
          <w:rFonts w:ascii="Times New Roman" w:hAnsi="Times New Roman" w:cs="Times New Roman"/>
          <w:i/>
          <w:iCs/>
        </w:rPr>
        <w:t>Pervasive Mob. Comput.</w:t>
      </w:r>
      <w:r w:rsidRPr="002A260A">
        <w:rPr>
          <w:rFonts w:ascii="Times New Roman" w:hAnsi="Times New Roman" w:cs="Times New Roman"/>
        </w:rPr>
        <w:t>, vol. 8, no. 5, pp. 717–729, Oct. 2012, doi: 10.1016/j.pmcj.2011.06.004.</w:t>
      </w:r>
    </w:p>
    <w:p w14:paraId="2F7F4523"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[7]</w:t>
      </w:r>
      <w:r w:rsidRPr="002A260A">
        <w:rPr>
          <w:rFonts w:ascii="Times New Roman" w:hAnsi="Times New Roman" w:cs="Times New Roman"/>
        </w:rPr>
        <w:tab/>
        <w:t xml:space="preserve">N. Ahmed, J. I. Rafiq, and M. R. Islam, ‘Enhanced Human Activity Recognition Based on Smartphone Sensor Data Using Hybrid Feature Selection Model’, </w:t>
      </w:r>
      <w:r w:rsidRPr="002A260A">
        <w:rPr>
          <w:rFonts w:ascii="Times New Roman" w:hAnsi="Times New Roman" w:cs="Times New Roman"/>
          <w:i/>
          <w:iCs/>
        </w:rPr>
        <w:t>Sensors</w:t>
      </w:r>
      <w:r w:rsidRPr="002A260A">
        <w:rPr>
          <w:rFonts w:ascii="Times New Roman" w:hAnsi="Times New Roman" w:cs="Times New Roman"/>
        </w:rPr>
        <w:t>, vol. 20, no. 1, p. 317, Jan. 2020, doi: 10.3390/s20010317.</w:t>
      </w:r>
    </w:p>
    <w:p w14:paraId="408C0F7B"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[8]</w:t>
      </w:r>
      <w:r w:rsidRPr="002A260A">
        <w:rPr>
          <w:rFonts w:ascii="Times New Roman" w:hAnsi="Times New Roman" w:cs="Times New Roman"/>
        </w:rPr>
        <w:tab/>
        <w:t xml:space="preserve">F. Demrozi, G. Pravadelli, A. Bihorac, and P. Rashidi, ‘Human Activity Recognition Using Inertial, Physiological and Environmental Sensors: A Comprehensive Survey’, </w:t>
      </w:r>
      <w:r w:rsidRPr="002A260A">
        <w:rPr>
          <w:rFonts w:ascii="Times New Roman" w:hAnsi="Times New Roman" w:cs="Times New Roman"/>
          <w:i/>
          <w:iCs/>
        </w:rPr>
        <w:t>IEEE Access</w:t>
      </w:r>
      <w:r w:rsidRPr="002A260A">
        <w:rPr>
          <w:rFonts w:ascii="Times New Roman" w:hAnsi="Times New Roman" w:cs="Times New Roman"/>
        </w:rPr>
        <w:t>, vol. 8, pp. 210816–210836, 2020, doi: 10.1109/ACCESS.2020.3037715.</w:t>
      </w:r>
    </w:p>
    <w:p w14:paraId="583AAB43"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[9]</w:t>
      </w:r>
      <w:r w:rsidRPr="002A260A">
        <w:rPr>
          <w:rFonts w:ascii="Times New Roman" w:hAnsi="Times New Roman" w:cs="Times New Roman"/>
        </w:rPr>
        <w:tab/>
        <w:t xml:space="preserve">D. Micucci, M. Mobilio, and P. Napoletano, ‘UniMiB SHAR: A Dataset for Human Activity Recognition Using Acceleration Data from Smartphones’, </w:t>
      </w:r>
      <w:r w:rsidRPr="002A260A">
        <w:rPr>
          <w:rFonts w:ascii="Times New Roman" w:hAnsi="Times New Roman" w:cs="Times New Roman"/>
          <w:i/>
          <w:iCs/>
        </w:rPr>
        <w:t>Appl. Sci.</w:t>
      </w:r>
      <w:r w:rsidRPr="002A260A">
        <w:rPr>
          <w:rFonts w:ascii="Times New Roman" w:hAnsi="Times New Roman" w:cs="Times New Roman"/>
        </w:rPr>
        <w:t>, vol. 7, no. 10, p. 1101, Oct. 2017, doi: 10.3390/app7101101.</w:t>
      </w:r>
    </w:p>
    <w:p w14:paraId="5DC9116A"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[10]</w:t>
      </w:r>
      <w:r w:rsidRPr="002A260A">
        <w:rPr>
          <w:rFonts w:ascii="Times New Roman" w:hAnsi="Times New Roman" w:cs="Times New Roman"/>
        </w:rPr>
        <w:tab/>
        <w:t xml:space="preserve">E. Mitchell, D. Monaghan, and N. O’Connor, ‘Classification of Sporting Activities Using Smartphone Accelerometers’, </w:t>
      </w:r>
      <w:r w:rsidRPr="002A260A">
        <w:rPr>
          <w:rFonts w:ascii="Times New Roman" w:hAnsi="Times New Roman" w:cs="Times New Roman"/>
          <w:i/>
          <w:iCs/>
        </w:rPr>
        <w:t>Sensors</w:t>
      </w:r>
      <w:r w:rsidRPr="002A260A">
        <w:rPr>
          <w:rFonts w:ascii="Times New Roman" w:hAnsi="Times New Roman" w:cs="Times New Roman"/>
        </w:rPr>
        <w:t>, vol. 13, no. 4, pp. 5317–5337, Apr. 2013, doi: 10.3390/s130405317.</w:t>
      </w:r>
    </w:p>
    <w:p w14:paraId="05ADF4D1"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[11]</w:t>
      </w:r>
      <w:r w:rsidRPr="002A260A">
        <w:rPr>
          <w:rFonts w:ascii="Times New Roman" w:hAnsi="Times New Roman" w:cs="Times New Roman"/>
        </w:rPr>
        <w:tab/>
        <w:t xml:space="preserve">Y. Wang, Y. Zhao, R. H. M. Chan, and W. J. Li, ‘Volleyball Skill Assessment Using a Single Wearable Micro Inertial Measurement Unit at Wrist’, </w:t>
      </w:r>
      <w:r w:rsidRPr="002A260A">
        <w:rPr>
          <w:rFonts w:ascii="Times New Roman" w:hAnsi="Times New Roman" w:cs="Times New Roman"/>
          <w:i/>
          <w:iCs/>
        </w:rPr>
        <w:t>IEEE Access</w:t>
      </w:r>
      <w:r w:rsidRPr="002A260A">
        <w:rPr>
          <w:rFonts w:ascii="Times New Roman" w:hAnsi="Times New Roman" w:cs="Times New Roman"/>
        </w:rPr>
        <w:t>, vol. 6, pp. 13758–13765, 2018, doi: 10.1109/ACCESS.2018.2792220.</w:t>
      </w:r>
    </w:p>
    <w:p w14:paraId="7D959937"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[12]</w:t>
      </w:r>
      <w:r w:rsidRPr="002A260A">
        <w:rPr>
          <w:rFonts w:ascii="Times New Roman" w:hAnsi="Times New Roman" w:cs="Times New Roman"/>
        </w:rPr>
        <w:tab/>
        <w:t xml:space="preserve">Y.-L. Hsu, S.-C. Yang, H.-C. Chang, and H.-C. Lai, ‘Human Daily and Sport Activity Recognition Using a Wearable Inertial Sensor Network’, </w:t>
      </w:r>
      <w:r w:rsidRPr="002A260A">
        <w:rPr>
          <w:rFonts w:ascii="Times New Roman" w:hAnsi="Times New Roman" w:cs="Times New Roman"/>
          <w:i/>
          <w:iCs/>
        </w:rPr>
        <w:t>IEEE Access</w:t>
      </w:r>
      <w:r w:rsidRPr="002A260A">
        <w:rPr>
          <w:rFonts w:ascii="Times New Roman" w:hAnsi="Times New Roman" w:cs="Times New Roman"/>
        </w:rPr>
        <w:t>, vol. 6, pp. 31715–31728, 2018, doi: 10.1109/ACCESS.2018.2839766.</w:t>
      </w:r>
    </w:p>
    <w:p w14:paraId="6F23C206"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[13]</w:t>
      </w:r>
      <w:r w:rsidRPr="002A260A">
        <w:rPr>
          <w:rFonts w:ascii="Times New Roman" w:hAnsi="Times New Roman" w:cs="Times New Roman"/>
        </w:rPr>
        <w:tab/>
        <w:t xml:space="preserve">L. Xie, J. Tian, G. Ding, and Q. Zhao, ‘Human activity recognition method based on inertial sensor and barometer’, in </w:t>
      </w:r>
      <w:r w:rsidRPr="002A260A">
        <w:rPr>
          <w:rFonts w:ascii="Times New Roman" w:hAnsi="Times New Roman" w:cs="Times New Roman"/>
          <w:i/>
          <w:iCs/>
        </w:rPr>
        <w:t>2018 IEEE International Symposium on Inertial Sensors and Systems (INERTIAL)</w:t>
      </w:r>
      <w:r w:rsidRPr="002A260A">
        <w:rPr>
          <w:rFonts w:ascii="Times New Roman" w:hAnsi="Times New Roman" w:cs="Times New Roman"/>
        </w:rPr>
        <w:t>, Moltrasio: IEEE, Mar. 2018, pp. 1–4. doi: 10.1109/ISISS.2018.8358140.</w:t>
      </w:r>
    </w:p>
    <w:p w14:paraId="49D74183"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lastRenderedPageBreak/>
        <w:t>[14]</w:t>
      </w:r>
      <w:r w:rsidRPr="002A260A">
        <w:rPr>
          <w:rFonts w:ascii="Times New Roman" w:hAnsi="Times New Roman" w:cs="Times New Roman"/>
        </w:rPr>
        <w:tab/>
        <w:t xml:space="preserve">N. F. Ghazali, N. Shahar, N. A. Rahmad, N. A. J. Sufri, M. A. As’ari, and H. F. M. Latif, ‘Common sport activity recognition using inertial sensor’, in </w:t>
      </w:r>
      <w:r w:rsidRPr="002A260A">
        <w:rPr>
          <w:rFonts w:ascii="Times New Roman" w:hAnsi="Times New Roman" w:cs="Times New Roman"/>
          <w:i/>
          <w:iCs/>
        </w:rPr>
        <w:t>2018 IEEE 14th International Colloquium on Signal Processing &amp; Its Applications (CSPA)</w:t>
      </w:r>
      <w:r w:rsidRPr="002A260A">
        <w:rPr>
          <w:rFonts w:ascii="Times New Roman" w:hAnsi="Times New Roman" w:cs="Times New Roman"/>
        </w:rPr>
        <w:t>, Batu Feringghi: IEEE, Mar. 2018, pp. 67–71. doi: 10.1109/CSPA.2018.8368687.</w:t>
      </w:r>
    </w:p>
    <w:p w14:paraId="61F916A1"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[15]</w:t>
      </w:r>
      <w:r w:rsidRPr="002A260A">
        <w:rPr>
          <w:rFonts w:ascii="Times New Roman" w:hAnsi="Times New Roman" w:cs="Times New Roman"/>
        </w:rPr>
        <w:tab/>
        <w:t xml:space="preserve">L. Fang, S. Yishui, and C. Wei, ‘Up and down buses activity recognition using smartphone accelerometer’, in </w:t>
      </w:r>
      <w:r w:rsidRPr="002A260A">
        <w:rPr>
          <w:rFonts w:ascii="Times New Roman" w:hAnsi="Times New Roman" w:cs="Times New Roman"/>
          <w:i/>
          <w:iCs/>
        </w:rPr>
        <w:t>2016 IEEE Information Technology, Networking, Electronic and Automation Control Conference</w:t>
      </w:r>
      <w:r w:rsidRPr="002A260A">
        <w:rPr>
          <w:rFonts w:ascii="Times New Roman" w:hAnsi="Times New Roman" w:cs="Times New Roman"/>
        </w:rPr>
        <w:t>, Chongqing, China: IEEE, May 2016, pp. 761–765. doi: 10.1109/ITNEC.2016.7560464.</w:t>
      </w:r>
    </w:p>
    <w:p w14:paraId="2BE608BD"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[16]</w:t>
      </w:r>
      <w:r w:rsidRPr="002A260A">
        <w:rPr>
          <w:rFonts w:ascii="Times New Roman" w:hAnsi="Times New Roman" w:cs="Times New Roman"/>
        </w:rPr>
        <w:tab/>
        <w:t xml:space="preserve">X. Yin, W. Shen, J. Samarabandu, and X. Wang, ‘Human activity detection based on multiple smart phone sensors and machine learning algorithms’, in </w:t>
      </w:r>
      <w:r w:rsidRPr="002A260A">
        <w:rPr>
          <w:rFonts w:ascii="Times New Roman" w:hAnsi="Times New Roman" w:cs="Times New Roman"/>
          <w:i/>
          <w:iCs/>
        </w:rPr>
        <w:t>2015 IEEE 19th International Conference on Computer Supported Cooperative Work in Design (CSCWD)</w:t>
      </w:r>
      <w:r w:rsidRPr="002A260A">
        <w:rPr>
          <w:rFonts w:ascii="Times New Roman" w:hAnsi="Times New Roman" w:cs="Times New Roman"/>
        </w:rPr>
        <w:t>, Calabria, Italy: IEEE, May 2015, pp. 582–587. doi: 10.1109/CSCWD.2015.7231023.</w:t>
      </w:r>
    </w:p>
    <w:p w14:paraId="32EA03DE"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[17]</w:t>
      </w:r>
      <w:r w:rsidRPr="002A260A">
        <w:rPr>
          <w:rFonts w:ascii="Times New Roman" w:hAnsi="Times New Roman" w:cs="Times New Roman"/>
        </w:rPr>
        <w:tab/>
        <w:t>A. Rassem, M. El-Beltagy, and M. Saleh, ‘Cross-Country Skiing Gears Classification using Deep Learning’, 2017, doi: 10.48550/ARXIV.1706.08924.</w:t>
      </w:r>
    </w:p>
    <w:p w14:paraId="56A320E2"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[18]</w:t>
      </w:r>
      <w:r w:rsidRPr="002A260A">
        <w:rPr>
          <w:rFonts w:ascii="Times New Roman" w:hAnsi="Times New Roman" w:cs="Times New Roman"/>
        </w:rPr>
        <w:tab/>
        <w:t xml:space="preserve">M. Espinilla </w:t>
      </w:r>
      <w:r w:rsidRPr="002A260A">
        <w:rPr>
          <w:rFonts w:ascii="Times New Roman" w:hAnsi="Times New Roman" w:cs="Times New Roman"/>
          <w:i/>
          <w:iCs/>
        </w:rPr>
        <w:t>et al.</w:t>
      </w:r>
      <w:r w:rsidRPr="002A260A">
        <w:rPr>
          <w:rFonts w:ascii="Times New Roman" w:hAnsi="Times New Roman" w:cs="Times New Roman"/>
        </w:rPr>
        <w:t xml:space="preserve">, ‘Human Activity Recognition from the Acceleration Data of a Wearable Device. Which Features Are More Relevant by Activities?’, in </w:t>
      </w:r>
      <w:r w:rsidRPr="002A260A">
        <w:rPr>
          <w:rFonts w:ascii="Times New Roman" w:hAnsi="Times New Roman" w:cs="Times New Roman"/>
          <w:i/>
          <w:iCs/>
        </w:rPr>
        <w:t>UCAmI 2018</w:t>
      </w:r>
      <w:r w:rsidRPr="002A260A">
        <w:rPr>
          <w:rFonts w:ascii="Times New Roman" w:hAnsi="Times New Roman" w:cs="Times New Roman"/>
        </w:rPr>
        <w:t>, MDPI, Oct. 2018, p. 1242. doi: 10.3390/proceedings2191242.</w:t>
      </w:r>
    </w:p>
    <w:p w14:paraId="4B3151A5"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[19]</w:t>
      </w:r>
      <w:r w:rsidRPr="002A260A">
        <w:rPr>
          <w:rFonts w:ascii="Times New Roman" w:hAnsi="Times New Roman" w:cs="Times New Roman"/>
        </w:rPr>
        <w:tab/>
        <w:t xml:space="preserve">S. A. Rokni, M. Nourollahi, and H. Ghasemzadeh, ‘Personalized Human Activity Recognition Using Convolutional Neural Networks’, </w:t>
      </w:r>
      <w:r w:rsidRPr="002A260A">
        <w:rPr>
          <w:rFonts w:ascii="Times New Roman" w:hAnsi="Times New Roman" w:cs="Times New Roman"/>
          <w:i/>
          <w:iCs/>
        </w:rPr>
        <w:t>Proc. AAAI Conf. Artif. Intell.</w:t>
      </w:r>
      <w:r w:rsidRPr="002A260A">
        <w:rPr>
          <w:rFonts w:ascii="Times New Roman" w:hAnsi="Times New Roman" w:cs="Times New Roman"/>
        </w:rPr>
        <w:t>, vol. 32, no. 1, Apr. 2018, doi: 10.1609/aaai.v32i1.12185.</w:t>
      </w:r>
    </w:p>
    <w:p w14:paraId="3E161516"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[20]</w:t>
      </w:r>
      <w:r w:rsidRPr="002A260A">
        <w:rPr>
          <w:rFonts w:ascii="Times New Roman" w:hAnsi="Times New Roman" w:cs="Times New Roman"/>
        </w:rPr>
        <w:tab/>
        <w:t xml:space="preserve">Z. Zhuang and Y. Xue, ‘Sport-Related Human Activity Detection and Recognition Using a Smartwatch’, </w:t>
      </w:r>
      <w:r w:rsidRPr="002A260A">
        <w:rPr>
          <w:rFonts w:ascii="Times New Roman" w:hAnsi="Times New Roman" w:cs="Times New Roman"/>
          <w:i/>
          <w:iCs/>
        </w:rPr>
        <w:t>Sensors</w:t>
      </w:r>
      <w:r w:rsidRPr="002A260A">
        <w:rPr>
          <w:rFonts w:ascii="Times New Roman" w:hAnsi="Times New Roman" w:cs="Times New Roman"/>
        </w:rPr>
        <w:t>, vol. 19, no. 22, p. 5001, Nov. 2019, doi: 10.3390/s19225001.</w:t>
      </w:r>
    </w:p>
    <w:p w14:paraId="7033C747"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[21]</w:t>
      </w:r>
      <w:r w:rsidRPr="002A260A">
        <w:rPr>
          <w:rFonts w:ascii="Times New Roman" w:hAnsi="Times New Roman" w:cs="Times New Roman"/>
        </w:rPr>
        <w:tab/>
        <w:t xml:space="preserve">J. Faouzi, ‘Time Series Classification: A review of Algorithms and Implementations, Classification de séries temporelles : une revue d’algorithmes et d’implémentations’, in </w:t>
      </w:r>
      <w:r w:rsidRPr="002A260A">
        <w:rPr>
          <w:rFonts w:ascii="Times New Roman" w:hAnsi="Times New Roman" w:cs="Times New Roman"/>
          <w:i/>
          <w:iCs/>
        </w:rPr>
        <w:t>Machine Learning (Emerging Trends and Applications)</w:t>
      </w:r>
      <w:r w:rsidRPr="002A260A">
        <w:rPr>
          <w:rFonts w:ascii="Times New Roman" w:hAnsi="Times New Roman" w:cs="Times New Roman"/>
        </w:rPr>
        <w:t>, K. Kotecha, Ed., Proud Pen, 2022. [Online]. Available: https://hal.inria.fr/hal-03558165</w:t>
      </w:r>
    </w:p>
    <w:p w14:paraId="0D70EA47"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[22]</w:t>
      </w:r>
      <w:r w:rsidRPr="002A260A">
        <w:rPr>
          <w:rFonts w:ascii="Times New Roman" w:hAnsi="Times New Roman" w:cs="Times New Roman"/>
        </w:rPr>
        <w:tab/>
        <w:t xml:space="preserve">J. Pareek and J. Jacob, ‘Data Compression and Visualization Using PCA and T-SNE’, in </w:t>
      </w:r>
      <w:r w:rsidRPr="002A260A">
        <w:rPr>
          <w:rFonts w:ascii="Times New Roman" w:hAnsi="Times New Roman" w:cs="Times New Roman"/>
          <w:i/>
          <w:iCs/>
        </w:rPr>
        <w:t>Advances in Information Communication Technology and Computing</w:t>
      </w:r>
      <w:r w:rsidRPr="002A260A">
        <w:rPr>
          <w:rFonts w:ascii="Times New Roman" w:hAnsi="Times New Roman" w:cs="Times New Roman"/>
        </w:rPr>
        <w:t>, V. Goar, M. Kuri, R. Kumar, and T. Senjyu, Eds., in Lecture Notes in Networks and Systems, vol. 135. Singapore: Springer Singapore, 2021, pp. 327–337. doi: 10.1007/978-981-15-5421-6_34.</w:t>
      </w:r>
    </w:p>
    <w:p w14:paraId="3FD86675"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[23]</w:t>
      </w:r>
      <w:r w:rsidRPr="002A260A">
        <w:rPr>
          <w:rFonts w:ascii="Times New Roman" w:hAnsi="Times New Roman" w:cs="Times New Roman"/>
        </w:rPr>
        <w:tab/>
        <w:t>M. Löning, A. Bagnall, S. Ganesh, V. Kazakov, J. Lines, and F. J. Király, ‘Sktime: A Unified Interface for Machine Learning with Time Series’, 2019, doi: 10.48550/ARXIV.1909.07872.</w:t>
      </w:r>
    </w:p>
    <w:p w14:paraId="6BDF66F9"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[24]</w:t>
      </w:r>
      <w:r w:rsidRPr="002A260A">
        <w:rPr>
          <w:rFonts w:ascii="Times New Roman" w:hAnsi="Times New Roman" w:cs="Times New Roman"/>
        </w:rPr>
        <w:tab/>
        <w:t>S. Raschka, ‘Model Evaluation, Model Selection, and Algorithm Selection in Machine Learning’, 2018, doi: 10.48550/ARXIV.1811.12808.</w:t>
      </w:r>
    </w:p>
    <w:p w14:paraId="747E61CE"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[25]</w:t>
      </w:r>
      <w:r w:rsidRPr="002A260A">
        <w:rPr>
          <w:rFonts w:ascii="Times New Roman" w:hAnsi="Times New Roman" w:cs="Times New Roman"/>
        </w:rPr>
        <w:tab/>
        <w:t xml:space="preserve">H. Deng, G. Runger, E. Tuv, and M. Vladimir, ‘A time series forest for classification and feature extraction’, </w:t>
      </w:r>
      <w:r w:rsidRPr="002A260A">
        <w:rPr>
          <w:rFonts w:ascii="Times New Roman" w:hAnsi="Times New Roman" w:cs="Times New Roman"/>
          <w:i/>
          <w:iCs/>
        </w:rPr>
        <w:t>Inf. Sci.</w:t>
      </w:r>
      <w:r w:rsidRPr="002A260A">
        <w:rPr>
          <w:rFonts w:ascii="Times New Roman" w:hAnsi="Times New Roman" w:cs="Times New Roman"/>
        </w:rPr>
        <w:t>, vol. 239, pp. 142–153, Aug. 2013, doi: 10.1016/j.ins.2013.02.030.</w:t>
      </w:r>
    </w:p>
    <w:p w14:paraId="2F7B05B6"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[26]</w:t>
      </w:r>
      <w:r w:rsidRPr="002A260A">
        <w:rPr>
          <w:rFonts w:ascii="Times New Roman" w:hAnsi="Times New Roman" w:cs="Times New Roman"/>
        </w:rPr>
        <w:tab/>
        <w:t xml:space="preserve">N. Cabello, E. Naghizade, J. Qi, and L. Kulik, ‘Fast and Accurate Time Series Classification Through Supervised Interval Search’, in </w:t>
      </w:r>
      <w:r w:rsidRPr="002A260A">
        <w:rPr>
          <w:rFonts w:ascii="Times New Roman" w:hAnsi="Times New Roman" w:cs="Times New Roman"/>
          <w:i/>
          <w:iCs/>
        </w:rPr>
        <w:t>2020 IEEE International Conference on Data Mining (ICDM)</w:t>
      </w:r>
      <w:r w:rsidRPr="002A260A">
        <w:rPr>
          <w:rFonts w:ascii="Times New Roman" w:hAnsi="Times New Roman" w:cs="Times New Roman"/>
        </w:rPr>
        <w:t>, Sorrento, Italy: IEEE, Nov. 2020, pp. 948–953. doi: 10.1109/ICDM50108.2020.00107.</w:t>
      </w:r>
    </w:p>
    <w:p w14:paraId="1D96E3EC"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[27]</w:t>
      </w:r>
      <w:r w:rsidRPr="002A260A">
        <w:rPr>
          <w:rFonts w:ascii="Times New Roman" w:hAnsi="Times New Roman" w:cs="Times New Roman"/>
        </w:rPr>
        <w:tab/>
        <w:t xml:space="preserve">M. Flynn, J. Large, and T. Bagnall, ‘The Contract Random Interval Spectral Ensemble (c-RISE): The Effect of Contracting a Classifier on Accuracy’, in </w:t>
      </w:r>
      <w:r w:rsidRPr="002A260A">
        <w:rPr>
          <w:rFonts w:ascii="Times New Roman" w:hAnsi="Times New Roman" w:cs="Times New Roman"/>
          <w:i/>
          <w:iCs/>
        </w:rPr>
        <w:t>Hybrid Artificial Intelligent Systems</w:t>
      </w:r>
      <w:r w:rsidRPr="002A260A">
        <w:rPr>
          <w:rFonts w:ascii="Times New Roman" w:hAnsi="Times New Roman" w:cs="Times New Roman"/>
        </w:rPr>
        <w:t>, H. Pérez García, L. Sánchez González, M. Castejón Limas, H. Quintián Pardo, and E. Corchado Rodríguez, Eds., in Lecture Notes in Computer Science, vol. 11734. Cham: Springer International Publishing, 2019, pp. 381–392. doi: 10.1007/978-3-030-29859-3_33.</w:t>
      </w:r>
    </w:p>
    <w:p w14:paraId="40B28F2E"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lastRenderedPageBreak/>
        <w:t>[28]</w:t>
      </w:r>
      <w:r w:rsidRPr="002A260A">
        <w:rPr>
          <w:rFonts w:ascii="Times New Roman" w:hAnsi="Times New Roman" w:cs="Times New Roman"/>
        </w:rPr>
        <w:tab/>
        <w:t xml:space="preserve">A. Bagnall, M. Flynn, J. Large, J. Lines, and M. Middlehurst, ‘On the Usage and Performance of the Hierarchical Vote Collective of Transformation-Based Ensembles Version 1.0 (HIVE-COTE v1.0)’, in </w:t>
      </w:r>
      <w:r w:rsidRPr="002A260A">
        <w:rPr>
          <w:rFonts w:ascii="Times New Roman" w:hAnsi="Times New Roman" w:cs="Times New Roman"/>
          <w:i/>
          <w:iCs/>
        </w:rPr>
        <w:t>Advanced Analytics and Learning on Temporal Data</w:t>
      </w:r>
      <w:r w:rsidRPr="002A260A">
        <w:rPr>
          <w:rFonts w:ascii="Times New Roman" w:hAnsi="Times New Roman" w:cs="Times New Roman"/>
        </w:rPr>
        <w:t>, V. Lemaire, S. Malinowski, A. Bagnall, T. Guyet, R. Tavenard, and G. Ifrim, Eds., in Lecture Notes in Computer Science, vol. 12588. Cham: Springer International Publishing, 2020, pp. 3–18. doi: 10.1007/978-3-030-65742-0_1.</w:t>
      </w:r>
    </w:p>
    <w:p w14:paraId="1D2BA544"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[29]</w:t>
      </w:r>
      <w:r w:rsidRPr="002A260A">
        <w:rPr>
          <w:rFonts w:ascii="Times New Roman" w:hAnsi="Times New Roman" w:cs="Times New Roman"/>
        </w:rPr>
        <w:tab/>
        <w:t xml:space="preserve">J. J. Rodriguez, L. I. Kuncheva, and C. J. Alonso, ‘Rotation Forest: A New Classifier Ensemble Method’, </w:t>
      </w:r>
      <w:r w:rsidRPr="002A260A">
        <w:rPr>
          <w:rFonts w:ascii="Times New Roman" w:hAnsi="Times New Roman" w:cs="Times New Roman"/>
          <w:i/>
          <w:iCs/>
        </w:rPr>
        <w:t>IEEE Trans. Pattern Anal. Mach. Intell.</w:t>
      </w:r>
      <w:r w:rsidRPr="002A260A">
        <w:rPr>
          <w:rFonts w:ascii="Times New Roman" w:hAnsi="Times New Roman" w:cs="Times New Roman"/>
        </w:rPr>
        <w:t>, vol. 28, no. 10, pp. 1619–1630, Oct. 2006, doi: 10.1109/TPAMI.2006.211.</w:t>
      </w:r>
    </w:p>
    <w:p w14:paraId="2E6FD51B"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[30]</w:t>
      </w:r>
      <w:r w:rsidRPr="002A260A">
        <w:rPr>
          <w:rFonts w:ascii="Times New Roman" w:hAnsi="Times New Roman" w:cs="Times New Roman"/>
        </w:rPr>
        <w:tab/>
        <w:t xml:space="preserve">P. Schäfer and U. Leser, ‘Fast and Accurate Time Series Classification with WEASEL’, in </w:t>
      </w:r>
      <w:r w:rsidRPr="002A260A">
        <w:rPr>
          <w:rFonts w:ascii="Times New Roman" w:hAnsi="Times New Roman" w:cs="Times New Roman"/>
          <w:i/>
          <w:iCs/>
        </w:rPr>
        <w:t>Proceedings of the 2017 ACM on Conference on Information and Knowledge Management</w:t>
      </w:r>
      <w:r w:rsidRPr="002A260A">
        <w:rPr>
          <w:rFonts w:ascii="Times New Roman" w:hAnsi="Times New Roman" w:cs="Times New Roman"/>
        </w:rPr>
        <w:t>, Singapore Singapore: ACM, Nov. 2017, pp. 637–646. doi: 10.1145/3132847.3132980.</w:t>
      </w:r>
    </w:p>
    <w:p w14:paraId="134F3784"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[31]</w:t>
      </w:r>
      <w:r w:rsidRPr="002A260A">
        <w:rPr>
          <w:rFonts w:ascii="Times New Roman" w:hAnsi="Times New Roman" w:cs="Times New Roman"/>
        </w:rPr>
        <w:tab/>
        <w:t xml:space="preserve">A. P. Ruiz, M. Flynn, J. Large, M. Middlehurst, and A. Bagnall, ‘The great multivariate time series classification </w:t>
      </w:r>
      <w:proofErr w:type="gramStart"/>
      <w:r w:rsidRPr="002A260A">
        <w:rPr>
          <w:rFonts w:ascii="Times New Roman" w:hAnsi="Times New Roman" w:cs="Times New Roman"/>
        </w:rPr>
        <w:t>bake</w:t>
      </w:r>
      <w:proofErr w:type="gramEnd"/>
      <w:r w:rsidRPr="002A260A">
        <w:rPr>
          <w:rFonts w:ascii="Times New Roman" w:hAnsi="Times New Roman" w:cs="Times New Roman"/>
        </w:rPr>
        <w:t xml:space="preserve"> off: a review and experimental evaluation of recent algorithmic advances’, </w:t>
      </w:r>
      <w:r w:rsidRPr="002A260A">
        <w:rPr>
          <w:rFonts w:ascii="Times New Roman" w:hAnsi="Times New Roman" w:cs="Times New Roman"/>
          <w:i/>
          <w:iCs/>
        </w:rPr>
        <w:t>Data Min. Knowl. Discov.</w:t>
      </w:r>
      <w:r w:rsidRPr="002A260A">
        <w:rPr>
          <w:rFonts w:ascii="Times New Roman" w:hAnsi="Times New Roman" w:cs="Times New Roman"/>
        </w:rPr>
        <w:t>, vol. 35, no. 2, pp. 401–449, Mar. 2021, doi: 10.1007/s10618-020-00727-3.</w:t>
      </w:r>
    </w:p>
    <w:p w14:paraId="61117A19"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[32]</w:t>
      </w:r>
      <w:r w:rsidRPr="002A260A">
        <w:rPr>
          <w:rFonts w:ascii="Times New Roman" w:hAnsi="Times New Roman" w:cs="Times New Roman"/>
        </w:rPr>
        <w:tab/>
        <w:t>A. Bagnall, M. Flynn, J. Large, J. Lines, and M. Middlehurst, ‘A tale of two toolkits, report the third: on the usage and performance of HIVE-COTE v1.0’, 2020, doi: 10.48550/ARXIV.2004.06069.</w:t>
      </w:r>
    </w:p>
    <w:p w14:paraId="7686054B" w14:textId="77777777" w:rsidR="002A260A" w:rsidRPr="002A260A" w:rsidRDefault="002A260A" w:rsidP="002A260A">
      <w:pPr>
        <w:pStyle w:val="Bibliography"/>
        <w:rPr>
          <w:rFonts w:ascii="Times New Roman" w:hAnsi="Times New Roman" w:cs="Times New Roman"/>
        </w:rPr>
      </w:pPr>
      <w:r w:rsidRPr="002A260A">
        <w:rPr>
          <w:rFonts w:ascii="Times New Roman" w:hAnsi="Times New Roman" w:cs="Times New Roman"/>
        </w:rPr>
        <w:t>[33]</w:t>
      </w:r>
      <w:r w:rsidRPr="002A260A">
        <w:rPr>
          <w:rFonts w:ascii="Times New Roman" w:hAnsi="Times New Roman" w:cs="Times New Roman"/>
        </w:rPr>
        <w:tab/>
        <w:t>P. Schäfer and U. Leser, ‘Multivariate Time Series Classification with WEASEL+MUSE’, 2017, doi: 10.48550/ARXIV.1711.11343.</w:t>
      </w:r>
    </w:p>
    <w:p w14:paraId="1F059012" w14:textId="464FD5D5" w:rsidR="00990775" w:rsidRDefault="007F445E" w:rsidP="00ED1CAF">
      <w:pPr>
        <w:pStyle w:val="ReferenceList"/>
      </w:pPr>
      <w:r>
        <w:fldChar w:fldCharType="end"/>
      </w:r>
      <w:r w:rsidR="00990775">
        <w:br w:type="page"/>
      </w:r>
    </w:p>
    <w:p w14:paraId="74A32539" w14:textId="25FDF047" w:rsidR="00A64C25" w:rsidRPr="0042044A" w:rsidRDefault="00A64C25" w:rsidP="00BF2BC6">
      <w:pPr>
        <w:pStyle w:val="Heading1"/>
      </w:pPr>
      <w:bookmarkStart w:id="184" w:name="_Toc104289430"/>
      <w:bookmarkStart w:id="185" w:name="_Toc134268899"/>
      <w:r w:rsidRPr="0042044A">
        <w:lastRenderedPageBreak/>
        <w:t>Appendices</w:t>
      </w:r>
      <w:bookmarkEnd w:id="184"/>
      <w:bookmarkEnd w:id="185"/>
    </w:p>
    <w:p w14:paraId="31D7FDC9" w14:textId="1A48AE64" w:rsidR="00A64C25" w:rsidRDefault="00A64C25" w:rsidP="003F1EA9">
      <w:pPr>
        <w:pStyle w:val="Heading2"/>
      </w:pPr>
      <w:bookmarkStart w:id="186" w:name="_[A-2.1]_Original_dataset"/>
      <w:bookmarkStart w:id="187" w:name="_Toc104289431"/>
      <w:bookmarkStart w:id="188" w:name="_Toc134268900"/>
      <w:bookmarkEnd w:id="186"/>
      <w:r>
        <w:t>[</w:t>
      </w:r>
      <w:hyperlink w:anchor="_Dataset_preview" w:history="1">
        <w:r w:rsidRPr="001B7A46">
          <w:rPr>
            <w:rStyle w:val="Hyperlink"/>
          </w:rPr>
          <w:t>A-2.1</w:t>
        </w:r>
      </w:hyperlink>
      <w:r w:rsidR="00F6583A">
        <w:rPr>
          <w:rStyle w:val="Hyperlink"/>
        </w:rPr>
        <w:t>A</w:t>
      </w:r>
      <w:r>
        <w:t xml:space="preserve">] </w:t>
      </w:r>
      <w:commentRangeStart w:id="189"/>
      <w:r>
        <w:t>Original dataset</w:t>
      </w:r>
      <w:bookmarkEnd w:id="187"/>
      <w:commentRangeEnd w:id="189"/>
      <w:r w:rsidR="00D51B45">
        <w:rPr>
          <w:rStyle w:val="CommentReference"/>
          <w:rFonts w:asciiTheme="minorHAnsi" w:eastAsiaTheme="minorEastAsia" w:hAnsiTheme="minorHAnsi" w:cstheme="minorBidi"/>
          <w:bCs w:val="0"/>
        </w:rPr>
        <w:commentReference w:id="189"/>
      </w:r>
      <w:bookmarkEnd w:id="188"/>
    </w:p>
    <w:p w14:paraId="524BB5B1" w14:textId="51A565B5" w:rsidR="00CB736A" w:rsidRDefault="00A64C25" w:rsidP="003F1EA9">
      <w:pPr>
        <w:spacing w:after="160"/>
        <w:rPr>
          <w:rFonts w:cs="Times New Roman"/>
          <w:lang w:val="fi-FI"/>
        </w:rPr>
      </w:pPr>
      <w:r w:rsidRPr="00A57FEF">
        <w:rPr>
          <w:rFonts w:cs="Times New Roman"/>
          <w:noProof/>
          <w:lang w:eastAsia="en-US"/>
        </w:rPr>
        <mc:AlternateContent>
          <mc:Choice Requires="wps">
            <w:drawing>
              <wp:inline distT="0" distB="0" distL="0" distR="0" wp14:anchorId="2F5FE047" wp14:editId="78B6714C">
                <wp:extent cx="4998720" cy="6798365"/>
                <wp:effectExtent l="0" t="0" r="0" b="2540"/>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8720" cy="6798365"/>
                        </a:xfrm>
                        <a:prstGeom prst="rect">
                          <a:avLst/>
                        </a:prstGeom>
                        <a:solidFill>
                          <a:srgbClr val="FFFFFF"/>
                        </a:solidFill>
                        <a:ln w="9525">
                          <a:noFill/>
                          <a:miter lim="800000"/>
                          <a:headEnd/>
                          <a:tailEnd/>
                        </a:ln>
                      </wps:spPr>
                      <wps:txbx>
                        <w:txbxContent>
                          <w:p w14:paraId="0406593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220 entries, 0 to 219</w:t>
                            </w:r>
                          </w:p>
                          <w:p w14:paraId="02990C6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40 columns):</w:t>
                            </w:r>
                          </w:p>
                          <w:p w14:paraId="447D0C6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0C51AE7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349F4DB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220 non-null    object </w:t>
                            </w:r>
                          </w:p>
                          <w:p w14:paraId="5E76608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Date                      220 non-null    object </w:t>
                            </w:r>
                          </w:p>
                          <w:p w14:paraId="7E628B4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Favorite                  220 non-null    bool   </w:t>
                            </w:r>
                          </w:p>
                          <w:p w14:paraId="2585703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Title                     220 non-null    object </w:t>
                            </w:r>
                          </w:p>
                          <w:p w14:paraId="0B2ED6F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Distance                  220 non-null    float64</w:t>
                            </w:r>
                          </w:p>
                          <w:p w14:paraId="1EF93AD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Calories                  220 non-null    object </w:t>
                            </w:r>
                          </w:p>
                          <w:p w14:paraId="5A5308A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Time                      220 non-null    object </w:t>
                            </w:r>
                          </w:p>
                          <w:p w14:paraId="3E807BA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HR                    220 non-null    object </w:t>
                            </w:r>
                          </w:p>
                          <w:p w14:paraId="6214DFA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HR                    220 non-null    object </w:t>
                            </w:r>
                          </w:p>
                          <w:p w14:paraId="55D5F58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Aerobic TE                220 non-null    object </w:t>
                            </w:r>
                          </w:p>
                          <w:p w14:paraId="0C38CAF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Avg Run Cadence           220 non-null    object </w:t>
                            </w:r>
                          </w:p>
                          <w:p w14:paraId="79CED21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Max Run Cadence           220 non-null    object </w:t>
                            </w:r>
                          </w:p>
                          <w:p w14:paraId="0E5EF2A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Avg Pace                  220 non-null    object </w:t>
                            </w:r>
                          </w:p>
                          <w:p w14:paraId="6B8FEE5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Best Pace                 220 non-null    object </w:t>
                            </w:r>
                          </w:p>
                          <w:p w14:paraId="0BB6B11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Total Ascent              220 non-null    object </w:t>
                            </w:r>
                          </w:p>
                          <w:p w14:paraId="7AB43EA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Total Descent             220 non-null    object </w:t>
                            </w:r>
                          </w:p>
                          <w:p w14:paraId="6FD5810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Stride Length         220 non-null    float64</w:t>
                            </w:r>
                          </w:p>
                          <w:p w14:paraId="6CC5135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Avg Vertical Ratio        220 non-null    float64</w:t>
                            </w:r>
                          </w:p>
                          <w:p w14:paraId="5F849473"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Avg Vertical Oscillation  220 non-null    float64</w:t>
                            </w:r>
                          </w:p>
                          <w:p w14:paraId="7C3FEC7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Avg Ground Contact Time   220 non-null    object </w:t>
                            </w:r>
                          </w:p>
                          <w:p w14:paraId="3B60B37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Avg GCT Balance           220 non-null    object </w:t>
                            </w:r>
                          </w:p>
                          <w:p w14:paraId="07D24C8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Training Stress Score®    220 non-null    float64</w:t>
                            </w:r>
                          </w:p>
                          <w:p w14:paraId="29CE9E8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22  Grit                      220 non-null    float64</w:t>
                            </w:r>
                          </w:p>
                          <w:p w14:paraId="76A45F7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23  Flow                      220 non-null    float64</w:t>
                            </w:r>
                          </w:p>
                          <w:p w14:paraId="1AEEF11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24  Total Strokes             220 non-null    object </w:t>
                            </w:r>
                          </w:p>
                          <w:p w14:paraId="5BA47E5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25  Avg. Swolf                220 non-null    object </w:t>
                            </w:r>
                          </w:p>
                          <w:p w14:paraId="508F87C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26  Avg Stroke Rate           220 non-null    object </w:t>
                            </w:r>
                          </w:p>
                          <w:p w14:paraId="2D59A62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27  Total Reps                220 non-null    object </w:t>
                            </w:r>
                          </w:p>
                          <w:p w14:paraId="6348087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28  Total Sets                220 non-null    object </w:t>
                            </w:r>
                          </w:p>
                          <w:p w14:paraId="5D79EFC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29  Dive Time                 220 non-null    object </w:t>
                            </w:r>
                          </w:p>
                          <w:p w14:paraId="29F0C61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30  Min Temp                  220 non-null    float64</w:t>
                            </w:r>
                          </w:p>
                          <w:p w14:paraId="14EC328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31  Surface Interval          220 non-null    object </w:t>
                            </w:r>
                          </w:p>
                          <w:p w14:paraId="445C2F0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32  Decompression             220 non-null    object </w:t>
                            </w:r>
                          </w:p>
                          <w:p w14:paraId="1F84F74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33  Best Lap Time             220 non-null    object </w:t>
                            </w:r>
                          </w:p>
                          <w:p w14:paraId="4B0F79E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34  Number of Laps            220 non-null    int64  </w:t>
                            </w:r>
                          </w:p>
                          <w:p w14:paraId="2BC41FE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35  Max Temp                  220 non-null    float64</w:t>
                            </w:r>
                          </w:p>
                          <w:p w14:paraId="1E07E4D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36  Moving Time               220 non-null    object </w:t>
                            </w:r>
                          </w:p>
                          <w:p w14:paraId="2FE2C760"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37  Elapsed Time              220 non-null    object </w:t>
                            </w:r>
                          </w:p>
                          <w:p w14:paraId="2A077B5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38  Min Elevation             220 non-null    object </w:t>
                            </w:r>
                          </w:p>
                          <w:p w14:paraId="7C13FE7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39  Max Elevation             220 non-null    object </w:t>
                            </w:r>
                          </w:p>
                          <w:p w14:paraId="2616F69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bool(1), float64(9), int64(1), object(29)</w:t>
                            </w:r>
                          </w:p>
                          <w:p w14:paraId="59FF28B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67.4+ KB</w:t>
                            </w:r>
                          </w:p>
                        </w:txbxContent>
                      </wps:txbx>
                      <wps:bodyPr rot="0" vert="horz" wrap="square" lIns="91440" tIns="45720" rIns="91440" bIns="45720" anchor="t" anchorCtr="0">
                        <a:noAutofit/>
                      </wps:bodyPr>
                    </wps:wsp>
                  </a:graphicData>
                </a:graphic>
              </wp:inline>
            </w:drawing>
          </mc:Choice>
          <mc:Fallback>
            <w:pict>
              <v:shapetype w14:anchorId="2F5FE047" id="_x0000_t202" coordsize="21600,21600" o:spt="202" path="m,l,21600r21600,l21600,xe">
                <v:stroke joinstyle="miter"/>
                <v:path gradientshapeok="t" o:connecttype="rect"/>
              </v:shapetype>
              <v:shape id="Text Box 2" o:spid="_x0000_s1026" type="#_x0000_t202" style="width:393.6pt;height:53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" stroked="f">
                <v:textbox>
                  <w:txbxContent>
                    <w:p w14:paraId="0406593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220 entries, 0 to 219</w:t>
                      </w:r>
                    </w:p>
                    <w:p w14:paraId="02990C6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40 columns):</w:t>
                      </w:r>
                    </w:p>
                    <w:p w14:paraId="447D0C6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0C51AE7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349F4DB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220 non-null    object </w:t>
                      </w:r>
                    </w:p>
                    <w:p w14:paraId="5E76608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Date                      220 non-null    object </w:t>
                      </w:r>
                    </w:p>
                    <w:p w14:paraId="7E628B4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Favorite                  220 non-null    bool   </w:t>
                      </w:r>
                    </w:p>
                    <w:p w14:paraId="2585703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Title                     220 non-null    object </w:t>
                      </w:r>
                    </w:p>
                    <w:p w14:paraId="0B2ED6F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Distance                  220 non-null    float64</w:t>
                      </w:r>
                    </w:p>
                    <w:p w14:paraId="1EF93AD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Calories                  220 non-null    object </w:t>
                      </w:r>
                    </w:p>
                    <w:p w14:paraId="5A5308A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Time                      220 non-null    object </w:t>
                      </w:r>
                    </w:p>
                    <w:p w14:paraId="3E807BA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HR                    220 non-null    object </w:t>
                      </w:r>
                    </w:p>
                    <w:p w14:paraId="6214DFA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HR                    220 non-null    object </w:t>
                      </w:r>
                    </w:p>
                    <w:p w14:paraId="55D5F58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Aerobic TE                220 non-null    object </w:t>
                      </w:r>
                    </w:p>
                    <w:p w14:paraId="0C38CAF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Avg Run Cadence           220 non-null    object </w:t>
                      </w:r>
                    </w:p>
                    <w:p w14:paraId="79CED21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Max Run Cadence           220 non-null    object </w:t>
                      </w:r>
                    </w:p>
                    <w:p w14:paraId="0E5EF2A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Avg Pace                  220 non-null    object </w:t>
                      </w:r>
                    </w:p>
                    <w:p w14:paraId="6B8FEE5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Best Pace                 220 non-null    object </w:t>
                      </w:r>
                    </w:p>
                    <w:p w14:paraId="0BB6B11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Total Ascent              220 non-null    object </w:t>
                      </w:r>
                    </w:p>
                    <w:p w14:paraId="7AB43EA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Total Descent             220 non-null    object </w:t>
                      </w:r>
                    </w:p>
                    <w:p w14:paraId="6FD5810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Stride Length         220 non-null    float64</w:t>
                      </w:r>
                    </w:p>
                    <w:p w14:paraId="6CC5135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Avg Vertical Ratio        220 non-null    float64</w:t>
                      </w:r>
                    </w:p>
                    <w:p w14:paraId="5F849473"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Avg Vertical Oscillation  220 non-null    float64</w:t>
                      </w:r>
                    </w:p>
                    <w:p w14:paraId="7C3FEC7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Avg Ground Contact Time   220 non-null    object </w:t>
                      </w:r>
                    </w:p>
                    <w:p w14:paraId="3B60B37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Avg GCT Balance           220 non-null    object </w:t>
                      </w:r>
                    </w:p>
                    <w:p w14:paraId="07D24C8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Training Stress Score®    220 non-null    float64</w:t>
                      </w:r>
                    </w:p>
                    <w:p w14:paraId="29CE9E8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22  Grit                      220 non-null    float64</w:t>
                      </w:r>
                    </w:p>
                    <w:p w14:paraId="76A45F7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23  Flow                      220 non-null    float64</w:t>
                      </w:r>
                    </w:p>
                    <w:p w14:paraId="1AEEF11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24  Total Strokes             220 non-null    object </w:t>
                      </w:r>
                    </w:p>
                    <w:p w14:paraId="5BA47E5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25  Avg. Swolf                220 non-null    object </w:t>
                      </w:r>
                    </w:p>
                    <w:p w14:paraId="508F87C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26  Avg Stroke Rate           220 non-null    object </w:t>
                      </w:r>
                    </w:p>
                    <w:p w14:paraId="2D59A62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27  Total Reps                220 non-null    object </w:t>
                      </w:r>
                    </w:p>
                    <w:p w14:paraId="6348087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28  Total Sets                220 non-null    object </w:t>
                      </w:r>
                    </w:p>
                    <w:p w14:paraId="5D79EFC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29  Dive Time                 220 non-null    object </w:t>
                      </w:r>
                    </w:p>
                    <w:p w14:paraId="29F0C61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30  Min Temp                  220 non-null    float64</w:t>
                      </w:r>
                    </w:p>
                    <w:p w14:paraId="14EC328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31  Surface Interval          220 non-null    object </w:t>
                      </w:r>
                    </w:p>
                    <w:p w14:paraId="445C2F0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32  Decompression             220 non-null    object </w:t>
                      </w:r>
                    </w:p>
                    <w:p w14:paraId="1F84F74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33  Best Lap Time             220 non-null    object </w:t>
                      </w:r>
                    </w:p>
                    <w:p w14:paraId="4B0F79E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34  Number of Laps            220 non-null    int64  </w:t>
                      </w:r>
                    </w:p>
                    <w:p w14:paraId="2BC41FE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35  Max Temp                  220 non-null    float64</w:t>
                      </w:r>
                    </w:p>
                    <w:p w14:paraId="1E07E4D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36  Moving Time               220 non-null    object </w:t>
                      </w:r>
                    </w:p>
                    <w:p w14:paraId="2FE2C760"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37  Elapsed Time              220 non-null    object </w:t>
                      </w:r>
                    </w:p>
                    <w:p w14:paraId="2A077B5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38  Min Elevation             220 non-null    object </w:t>
                      </w:r>
                    </w:p>
                    <w:p w14:paraId="7C13FE7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39  Max Elevation             220 non-null    object </w:t>
                      </w:r>
                    </w:p>
                    <w:p w14:paraId="2616F69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bool(1), float64(9), int64(1), object(29)</w:t>
                      </w:r>
                    </w:p>
                    <w:p w14:paraId="59FF28B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67.4+ KB</w:t>
                      </w:r>
                    </w:p>
                  </w:txbxContent>
                </v:textbox>
                <w10:anchorlock/>
              </v:shape>
            </w:pict>
          </mc:Fallback>
        </mc:AlternateContent>
      </w:r>
    </w:p>
    <w:p w14:paraId="6BB20438" w14:textId="552E246C" w:rsidR="00A64C25" w:rsidRDefault="00A64C25" w:rsidP="003F1EA9">
      <w:pPr>
        <w:pStyle w:val="Heading2"/>
        <w:rPr>
          <w:lang w:val="fi-FI"/>
        </w:rPr>
      </w:pPr>
      <w:bookmarkStart w:id="190" w:name="_[A-2.2A]_Classification_dataset"/>
      <w:bookmarkStart w:id="191" w:name="_Toc104289432"/>
      <w:bookmarkStart w:id="192" w:name="_Toc134268901"/>
      <w:bookmarkEnd w:id="190"/>
      <w:r>
        <w:rPr>
          <w:lang w:val="fi-FI"/>
        </w:rPr>
        <w:lastRenderedPageBreak/>
        <w:t>[</w:t>
      </w:r>
      <w:hyperlink w:anchor="_Dataset_preview_1" w:history="1">
        <w:r w:rsidRPr="00123E54">
          <w:rPr>
            <w:rStyle w:val="Hyperlink"/>
            <w:lang w:val="fi-FI"/>
          </w:rPr>
          <w:t>A-2.</w:t>
        </w:r>
        <w:r w:rsidR="00C11C46">
          <w:rPr>
            <w:rStyle w:val="Hyperlink"/>
            <w:lang w:val="fi-FI"/>
          </w:rPr>
          <w:t>1B</w:t>
        </w:r>
      </w:hyperlink>
      <w:r>
        <w:rPr>
          <w:lang w:val="fi-FI"/>
        </w:rPr>
        <w:t xml:space="preserve">] </w:t>
      </w:r>
      <w:commentRangeStart w:id="193"/>
      <w:r>
        <w:rPr>
          <w:lang w:val="fi-FI"/>
        </w:rPr>
        <w:t>Classification dataset</w:t>
      </w:r>
      <w:bookmarkEnd w:id="191"/>
      <w:commentRangeEnd w:id="193"/>
      <w:r w:rsidR="00D51B45">
        <w:rPr>
          <w:rStyle w:val="CommentReference"/>
          <w:rFonts w:asciiTheme="minorHAnsi" w:eastAsiaTheme="minorEastAsia" w:hAnsiTheme="minorHAnsi" w:cstheme="minorBidi"/>
          <w:bCs w:val="0"/>
        </w:rPr>
        <w:commentReference w:id="193"/>
      </w:r>
      <w:bookmarkEnd w:id="192"/>
    </w:p>
    <w:p w14:paraId="2758BF26" w14:textId="77777777" w:rsidR="00A64C25" w:rsidRDefault="00A64C25" w:rsidP="003F1EA9">
      <w:pPr>
        <w:rPr>
          <w:lang w:val="fi-FI"/>
        </w:rPr>
      </w:pPr>
      <w:r>
        <w:rPr>
          <w:noProof/>
          <w:lang w:eastAsia="en-US"/>
        </w:rPr>
        <mc:AlternateContent>
          <mc:Choice Requires="wps">
            <w:drawing>
              <wp:inline distT="0" distB="0" distL="0" distR="0" wp14:anchorId="08419448" wp14:editId="09852A2B">
                <wp:extent cx="5029200" cy="4961614"/>
                <wp:effectExtent l="0" t="0" r="0" b="0"/>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961614"/>
                        </a:xfrm>
                        <a:prstGeom prst="rect">
                          <a:avLst/>
                        </a:prstGeom>
                        <a:solidFill>
                          <a:srgbClr val="FFFFFF"/>
                        </a:solidFill>
                        <a:ln w="9525">
                          <a:noFill/>
                          <a:miter lim="800000"/>
                          <a:headEnd/>
                          <a:tailEnd/>
                        </a:ln>
                      </wps:spPr>
                      <wps:txbx>
                        <w:txbxContent>
                          <w:p w14:paraId="5977DDD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&lt;class 'pandas.core.frame.DataFrame'&gt;</w:t>
                            </w:r>
                          </w:p>
                          <w:p w14:paraId="66871FA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213 entries, 0 to 212</w:t>
                            </w:r>
                          </w:p>
                          <w:p w14:paraId="68D5541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22 columns):</w:t>
                            </w:r>
                          </w:p>
                          <w:p w14:paraId="5B0869D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6CD2769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611C4BE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213 non-null    object </w:t>
                            </w:r>
                          </w:p>
                          <w:p w14:paraId="1597EC7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Distance                  213 non-null    float64</w:t>
                            </w:r>
                          </w:p>
                          <w:p w14:paraId="0056DF5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Calories                  213 non-null    int32  </w:t>
                            </w:r>
                          </w:p>
                          <w:p w14:paraId="1FC2746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Time                      213 non-null    float64</w:t>
                            </w:r>
                          </w:p>
                          <w:p w14:paraId="01F879E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Avg HR                    213 non-null    float64</w:t>
                            </w:r>
                          </w:p>
                          <w:p w14:paraId="346A272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Max HR                    213 non-null    float64</w:t>
                            </w:r>
                          </w:p>
                          <w:p w14:paraId="676DDE63"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Aerobic TE                213 non-null    float64</w:t>
                            </w:r>
                          </w:p>
                          <w:p w14:paraId="7CF9622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Run Cadence           213 non-null    float64</w:t>
                            </w:r>
                          </w:p>
                          <w:p w14:paraId="0637DC2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Run Cadence           213 non-null    float64</w:t>
                            </w:r>
                          </w:p>
                          <w:p w14:paraId="280641A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Avg Pace                  213 non-null    float64</w:t>
                            </w:r>
                          </w:p>
                          <w:p w14:paraId="131169F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Best Pace                 213 non-null    float64</w:t>
                            </w:r>
                          </w:p>
                          <w:p w14:paraId="1E1A77A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Total Ascent              213 non-null    float64</w:t>
                            </w:r>
                          </w:p>
                          <w:p w14:paraId="786D1C7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Total Descent             213 non-null    float64</w:t>
                            </w:r>
                          </w:p>
                          <w:p w14:paraId="0CEA7A3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Avg Stride Length         213 non-null    float64</w:t>
                            </w:r>
                          </w:p>
                          <w:p w14:paraId="1A5F809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Avg Vertical Ratio        213 non-null    float64</w:t>
                            </w:r>
                          </w:p>
                          <w:p w14:paraId="5CD547A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Avg Vertical Oscillation  213 non-null    float64</w:t>
                            </w:r>
                          </w:p>
                          <w:p w14:paraId="7D2A6B8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Ground Contact Time   213 non-null    float64</w:t>
                            </w:r>
                          </w:p>
                          <w:p w14:paraId="5F6B9A5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Number of Laps            213 non-null    int64  </w:t>
                            </w:r>
                          </w:p>
                          <w:p w14:paraId="3E0CF15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Moving Time               213 non-null    float64</w:t>
                            </w:r>
                          </w:p>
                          <w:p w14:paraId="119297F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Elapsed Time              213 non-null    float64</w:t>
                            </w:r>
                          </w:p>
                          <w:p w14:paraId="3FDD2CB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Min Elevation             213 non-null    float64</w:t>
                            </w:r>
                          </w:p>
                          <w:p w14:paraId="2309024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Max Elevation             213 non-null    float64</w:t>
                            </w:r>
                          </w:p>
                          <w:p w14:paraId="2BA8640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float64(19), int32(1), int64(1), object(1)</w:t>
                            </w:r>
                          </w:p>
                          <w:p w14:paraId="761280B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35.9+ KB</w:t>
                            </w:r>
                          </w:p>
                        </w:txbxContent>
                      </wps:txbx>
                      <wps:bodyPr rot="0" vert="horz" wrap="square" lIns="91440" tIns="45720" rIns="91440" bIns="45720" anchor="t" anchorCtr="0">
                        <a:noAutofit/>
                      </wps:bodyPr>
                    </wps:wsp>
                  </a:graphicData>
                </a:graphic>
              </wp:inline>
            </w:drawing>
          </mc:Choice>
          <mc:Fallback>
            <w:pict>
              <v:shape w14:anchorId="08419448" id="_x0000_s1027" type="#_x0000_t202" style="width:396pt;height:39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" stroked="f">
                <v:textbox>
                  <w:txbxContent>
                    <w:p w14:paraId="5977DDD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&lt;class 'pandas.core.frame.DataFrame'&gt;</w:t>
                      </w:r>
                    </w:p>
                    <w:p w14:paraId="66871FA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RangeIndex: 213 entries, 0 to 212</w:t>
                      </w:r>
                    </w:p>
                    <w:p w14:paraId="68D5541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Data columns (total 22 columns):</w:t>
                      </w:r>
                    </w:p>
                    <w:p w14:paraId="5B0869DF"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Column                    Non-Null Count  Dtype  </w:t>
                      </w:r>
                    </w:p>
                    <w:p w14:paraId="6CD27696"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                    --------------  -----  </w:t>
                      </w:r>
                    </w:p>
                    <w:p w14:paraId="611C4BE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0   Activity Type             213 non-null    object </w:t>
                      </w:r>
                    </w:p>
                    <w:p w14:paraId="1597EC7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   Distance                  213 non-null    float64</w:t>
                      </w:r>
                    </w:p>
                    <w:p w14:paraId="0056DF5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   Calories                  213 non-null    int32  </w:t>
                      </w:r>
                    </w:p>
                    <w:p w14:paraId="1FC2746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3   Time                      213 non-null    float64</w:t>
                      </w:r>
                    </w:p>
                    <w:p w14:paraId="01F879E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4   Avg HR                    213 non-null    float64</w:t>
                      </w:r>
                    </w:p>
                    <w:p w14:paraId="346A272E"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5   Max HR                    213 non-null    float64</w:t>
                      </w:r>
                    </w:p>
                    <w:p w14:paraId="676DDE63"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6   Aerobic TE                213 non-null    float64</w:t>
                      </w:r>
                    </w:p>
                    <w:p w14:paraId="7CF9622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7   Avg Run Cadence           213 non-null    float64</w:t>
                      </w:r>
                    </w:p>
                    <w:p w14:paraId="0637DC2C"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8   Max Run Cadence           213 non-null    float64</w:t>
                      </w:r>
                    </w:p>
                    <w:p w14:paraId="280641A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9   Avg Pace                  213 non-null    float64</w:t>
                      </w:r>
                    </w:p>
                    <w:p w14:paraId="131169F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10  Best Pace                 213 non-null    float64</w:t>
                      </w:r>
                    </w:p>
                    <w:p w14:paraId="1E1A77A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11  Total Ascent              213 non-null    float64</w:t>
                      </w:r>
                    </w:p>
                    <w:p w14:paraId="786D1C7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12  Total Descent             213 non-null    float64</w:t>
                      </w:r>
                    </w:p>
                    <w:p w14:paraId="0CEA7A38"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13  Avg Stride Length         213 non-null    float64</w:t>
                      </w:r>
                    </w:p>
                    <w:p w14:paraId="1A5F809A"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14  Avg Vertical Ratio        213 non-null    float64</w:t>
                      </w:r>
                    </w:p>
                    <w:p w14:paraId="5CD547A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15  Avg Vertical Oscillation  213 non-null    float64</w:t>
                      </w:r>
                    </w:p>
                    <w:p w14:paraId="7D2A6B84"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16  Avg Ground Contact Time   213 non-null    float64</w:t>
                      </w:r>
                    </w:p>
                    <w:p w14:paraId="5F6B9A57"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17  Number of Laps            213 non-null    int64  </w:t>
                      </w:r>
                    </w:p>
                    <w:p w14:paraId="3E0CF151"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18  Moving Time               213 non-null    float64</w:t>
                      </w:r>
                    </w:p>
                    <w:p w14:paraId="119297FB"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19  Elapsed Time              213 non-null    float64</w:t>
                      </w:r>
                    </w:p>
                    <w:p w14:paraId="3FDD2CB5"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20  Min Elevation             213 non-null    float64</w:t>
                      </w:r>
                    </w:p>
                    <w:p w14:paraId="23090242"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 xml:space="preserve"> 21  Max Elevation             213 non-null    float64</w:t>
                      </w:r>
                    </w:p>
                    <w:p w14:paraId="2BA86409"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dtypes: float64(19), int32(1), int64(1), object(1)</w:t>
                      </w:r>
                    </w:p>
                    <w:p w14:paraId="761280BD" w14:textId="77777777" w:rsidR="00222020" w:rsidRPr="00E64C05" w:rsidRDefault="00222020" w:rsidP="00CB73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sz w:val="20"/>
                          <w:szCs w:val="20"/>
                        </w:rPr>
                      </w:pPr>
                      <w:r w:rsidRPr="00E64C05">
                        <w:rPr>
                          <w:rFonts w:ascii="Courier New" w:eastAsia="Times New Roman" w:hAnsi="Courier New" w:cs="Courier New"/>
                          <w:color w:val="000000"/>
                          <w:sz w:val="20"/>
                          <w:szCs w:val="20"/>
                        </w:rPr>
                        <w:t>memory usage: 35.9+ KB</w:t>
                      </w:r>
                    </w:p>
                  </w:txbxContent>
                </v:textbox>
                <w10:anchorlock/>
              </v:shape>
            </w:pict>
          </mc:Fallback>
        </mc:AlternateContent>
      </w:r>
    </w:p>
    <w:p w14:paraId="12A9D060" w14:textId="77777777" w:rsidR="00A64C25" w:rsidRDefault="00A64C25" w:rsidP="003F1EA9">
      <w:pPr>
        <w:spacing w:after="160"/>
        <w:rPr>
          <w:lang w:val="fi-FI"/>
        </w:rPr>
      </w:pPr>
      <w:r>
        <w:rPr>
          <w:lang w:val="fi-FI"/>
        </w:rPr>
        <w:br w:type="page"/>
      </w:r>
    </w:p>
    <w:p w14:paraId="17ABB5DD" w14:textId="2A624E4D" w:rsidR="00A64C25" w:rsidRPr="008750B3" w:rsidRDefault="00A64C25" w:rsidP="003F1EA9">
      <w:pPr>
        <w:pStyle w:val="Heading2"/>
      </w:pPr>
      <w:bookmarkStart w:id="194" w:name="_[A-2.2A]_Feature_correlations"/>
      <w:bookmarkStart w:id="195" w:name="_[A-2.2B]_Feature_correlation"/>
      <w:bookmarkStart w:id="196" w:name="_[A-2.1C]_Feature_correlation"/>
      <w:bookmarkStart w:id="197" w:name="_Toc104289433"/>
      <w:bookmarkStart w:id="198" w:name="_Toc134268902"/>
      <w:bookmarkEnd w:id="194"/>
      <w:bookmarkEnd w:id="195"/>
      <w:bookmarkEnd w:id="196"/>
      <w:r w:rsidRPr="008750B3">
        <w:lastRenderedPageBreak/>
        <w:t>[</w:t>
      </w:r>
      <w:hyperlink w:anchor="_Dataset_preview_1" w:history="1">
        <w:r w:rsidRPr="008750B3">
          <w:rPr>
            <w:rStyle w:val="Hyperlink"/>
          </w:rPr>
          <w:t>A-2.</w:t>
        </w:r>
        <w:r w:rsidR="005F12FE">
          <w:rPr>
            <w:rStyle w:val="Hyperlink"/>
          </w:rPr>
          <w:t>1C</w:t>
        </w:r>
      </w:hyperlink>
      <w:r w:rsidRPr="008750B3">
        <w:t>] Feature co</w:t>
      </w:r>
      <w:r>
        <w:t>rrelation</w:t>
      </w:r>
      <w:r w:rsidRPr="008750B3">
        <w:t xml:space="preserve"> m</w:t>
      </w:r>
      <w:r>
        <w:t>atrix</w:t>
      </w:r>
      <w:bookmarkEnd w:id="197"/>
      <w:bookmarkEnd w:id="198"/>
    </w:p>
    <w:p w14:paraId="316CA199" w14:textId="77777777" w:rsidR="00A64C25" w:rsidRDefault="00A64C25" w:rsidP="005B4C6C">
      <w:pPr>
        <w:pStyle w:val="Picture"/>
        <w:rPr>
          <w:lang w:val="fi-FI"/>
        </w:rPr>
      </w:pPr>
      <w:r>
        <w:rPr>
          <w:lang w:eastAsia="en-US"/>
        </w:rPr>
        <w:drawing>
          <wp:inline distT="0" distB="0" distL="0" distR="0" wp14:anchorId="3E7BB25D" wp14:editId="24DFFE32">
            <wp:extent cx="5811381" cy="5193929"/>
            <wp:effectExtent l="0" t="0" r="0" b="6985"/>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866963" cy="5243605"/>
                    </a:xfrm>
                    <a:prstGeom prst="rect">
                      <a:avLst/>
                    </a:prstGeom>
                  </pic:spPr>
                </pic:pic>
              </a:graphicData>
            </a:graphic>
          </wp:inline>
        </w:drawing>
      </w:r>
    </w:p>
    <w:p w14:paraId="4A21E6D4" w14:textId="77777777" w:rsidR="005A55E3" w:rsidRDefault="005A55E3" w:rsidP="005B4C6C">
      <w:pPr>
        <w:pStyle w:val="Picture"/>
        <w:rPr>
          <w:lang w:val="fi-FI"/>
        </w:rPr>
      </w:pPr>
    </w:p>
    <w:p w14:paraId="2F803AE8" w14:textId="0D7EABD6" w:rsidR="00A64C25" w:rsidRPr="00CD1096" w:rsidRDefault="00A64C25" w:rsidP="003F1EA9">
      <w:pPr>
        <w:pStyle w:val="Heading2"/>
      </w:pPr>
      <w:bookmarkStart w:id="199" w:name="_[A-2.2C]_Pairplot_(4"/>
      <w:bookmarkStart w:id="200" w:name="_Toc104289434"/>
      <w:bookmarkStart w:id="201" w:name="_Toc134268903"/>
      <w:bookmarkEnd w:id="199"/>
      <w:r w:rsidRPr="004974EC">
        <w:lastRenderedPageBreak/>
        <w:t>[</w:t>
      </w:r>
      <w:hyperlink w:anchor="_Dataset_preview_1" w:history="1">
        <w:r w:rsidRPr="004974EC">
          <w:rPr>
            <w:rStyle w:val="Hyperlink"/>
          </w:rPr>
          <w:t>A-2.</w:t>
        </w:r>
        <w:r w:rsidR="00C538E7">
          <w:rPr>
            <w:rStyle w:val="Hyperlink"/>
          </w:rPr>
          <w:t>1D</w:t>
        </w:r>
      </w:hyperlink>
      <w:r w:rsidRPr="004974EC">
        <w:t xml:space="preserve">] </w:t>
      </w:r>
      <w:r w:rsidR="00CB65FC">
        <w:t>Original f</w:t>
      </w:r>
      <w:r>
        <w:t>eature</w:t>
      </w:r>
      <w:r w:rsidR="00CB65FC">
        <w:t xml:space="preserve"> </w:t>
      </w:r>
      <w:r w:rsidR="00C20176">
        <w:t>value</w:t>
      </w:r>
      <w:r>
        <w:t xml:space="preserve"> p</w:t>
      </w:r>
      <w:r w:rsidRPr="004974EC">
        <w:t>air plot (</w:t>
      </w:r>
      <w:r w:rsidR="00C20176">
        <w:t>5</w:t>
      </w:r>
      <w:r w:rsidRPr="004974EC">
        <w:t xml:space="preserve"> first features)</w:t>
      </w:r>
      <w:bookmarkEnd w:id="200"/>
      <w:bookmarkEnd w:id="201"/>
    </w:p>
    <w:p w14:paraId="6560A554" w14:textId="2FE0490D" w:rsidR="00A64C25" w:rsidRDefault="00CB65FC" w:rsidP="00E64C05">
      <w:pPr>
        <w:pStyle w:val="Picture"/>
      </w:pPr>
      <w:r>
        <w:drawing>
          <wp:inline distT="0" distB="0" distL="0" distR="0" wp14:anchorId="4A5F4F2A" wp14:editId="25B6132F">
            <wp:extent cx="5867402" cy="5693434"/>
            <wp:effectExtent l="0" t="0" r="0" b="2540"/>
            <wp:docPr id="181851454"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1454" name="Picture 2" descr="Chart, scatter chart&#10;&#10;Description automatically generated"/>
                    <pic:cNvPicPr/>
                  </pic:nvPicPr>
                  <pic:blipFill rotWithShape="1">
                    <a:blip r:embed="rId53">
                      <a:extLst>
                        <a:ext uri="{28A0092B-C50C-407E-A947-70E740481C1C}">
                          <a14:useLocalDpi xmlns:a14="http://schemas.microsoft.com/office/drawing/2010/main" val="0"/>
                        </a:ext>
                      </a:extLst>
                    </a:blip>
                    <a:srcRect r="10740"/>
                    <a:stretch/>
                  </pic:blipFill>
                  <pic:spPr bwMode="auto">
                    <a:xfrm>
                      <a:off x="0" y="0"/>
                      <a:ext cx="5877811" cy="5703534"/>
                    </a:xfrm>
                    <a:prstGeom prst="rect">
                      <a:avLst/>
                    </a:prstGeom>
                    <a:ln>
                      <a:noFill/>
                    </a:ln>
                    <a:extLst>
                      <a:ext uri="{53640926-AAD7-44D8-BBD7-CCE9431645EC}">
                        <a14:shadowObscured xmlns:a14="http://schemas.microsoft.com/office/drawing/2010/main"/>
                      </a:ext>
                    </a:extLst>
                  </pic:spPr>
                </pic:pic>
              </a:graphicData>
            </a:graphic>
          </wp:inline>
        </w:drawing>
      </w:r>
    </w:p>
    <w:p w14:paraId="0BD83FFD" w14:textId="024AAAA7" w:rsidR="00460A9E" w:rsidRDefault="00460A9E">
      <w:pPr>
        <w:spacing w:line="480" w:lineRule="auto"/>
        <w:jc w:val="left"/>
        <w:rPr>
          <w:noProof/>
          <w:sz w:val="20"/>
        </w:rPr>
      </w:pPr>
      <w:r>
        <w:br w:type="page"/>
      </w:r>
    </w:p>
    <w:p w14:paraId="47B3798E" w14:textId="6659062A" w:rsidR="00A64C25" w:rsidRPr="00250895" w:rsidRDefault="00A64C25" w:rsidP="003F1EA9">
      <w:pPr>
        <w:pStyle w:val="Heading2"/>
      </w:pPr>
      <w:bookmarkStart w:id="202" w:name="_[A-2.3]_PCA,_tSNE"/>
      <w:bookmarkStart w:id="203" w:name="_[A-2.3A]_PCA,_t-SNE"/>
      <w:bookmarkStart w:id="204" w:name="_Toc104289435"/>
      <w:bookmarkStart w:id="205" w:name="_Toc134268904"/>
      <w:bookmarkEnd w:id="202"/>
      <w:bookmarkEnd w:id="203"/>
      <w:r>
        <w:lastRenderedPageBreak/>
        <w:t>[</w:t>
      </w:r>
      <w:hyperlink w:anchor="_Data_transformation_and" w:history="1">
        <w:r>
          <w:rPr>
            <w:rStyle w:val="Hyperlink"/>
          </w:rPr>
          <w:t>A-2.</w:t>
        </w:r>
        <w:r w:rsidR="00997B36">
          <w:rPr>
            <w:rStyle w:val="Hyperlink"/>
          </w:rPr>
          <w:t>1E</w:t>
        </w:r>
      </w:hyperlink>
      <w:r>
        <w:t xml:space="preserve">] </w:t>
      </w:r>
      <w:r w:rsidR="00CE5C37">
        <w:t xml:space="preserve">PCA and </w:t>
      </w:r>
      <w:r>
        <w:t xml:space="preserve">STD </w:t>
      </w:r>
      <w:r w:rsidR="00CE5C37">
        <w:t>feature correlation</w:t>
      </w:r>
      <w:r>
        <w:t xml:space="preserve"> </w:t>
      </w:r>
      <w:bookmarkEnd w:id="204"/>
      <w:r w:rsidR="00CE5C37">
        <w:t>scatter plots</w:t>
      </w:r>
      <w:bookmarkEnd w:id="205"/>
    </w:p>
    <w:p w14:paraId="0BF96D09" w14:textId="744FDAE2" w:rsidR="00A64C25" w:rsidRDefault="00CE5C37" w:rsidP="00E64C05">
      <w:pPr>
        <w:pStyle w:val="Picture"/>
      </w:pPr>
      <w:r>
        <w:drawing>
          <wp:inline distT="0" distB="0" distL="0" distR="0" wp14:anchorId="368CF88E" wp14:editId="2BD67966">
            <wp:extent cx="5943600" cy="2284095"/>
            <wp:effectExtent l="0" t="0" r="0" b="1905"/>
            <wp:docPr id="35532930"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2930" name="Picture 3" descr="Chart, scatter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7AD8B75A" w14:textId="56673A29" w:rsidR="00A64C25" w:rsidRDefault="00A64C25" w:rsidP="00E64C05">
      <w:pPr>
        <w:pStyle w:val="Figurecaption"/>
      </w:pPr>
      <w:r>
        <w:t>C</w:t>
      </w:r>
      <w:r w:rsidRPr="00C93A7A">
        <w:t>orrelation</w:t>
      </w:r>
      <w:r>
        <w:t xml:space="preserve"> of two </w:t>
      </w:r>
      <w:r w:rsidR="00AE0F70">
        <w:t>first</w:t>
      </w:r>
      <w:r w:rsidRPr="00C93A7A">
        <w:t xml:space="preserve"> feature</w:t>
      </w:r>
      <w:r>
        <w:t xml:space="preserve">s in </w:t>
      </w:r>
      <w:r w:rsidR="00AE0F70">
        <w:t xml:space="preserve">PCA and </w:t>
      </w:r>
      <w:r>
        <w:t>standard data</w:t>
      </w:r>
    </w:p>
    <w:p w14:paraId="66FEE3AA" w14:textId="19A9EC65" w:rsidR="00A64C25" w:rsidRDefault="00A64C25" w:rsidP="003F1EA9">
      <w:pPr>
        <w:pStyle w:val="Heading2"/>
      </w:pPr>
      <w:bookmarkStart w:id="206" w:name="_[A-2.3B]_PCA_pairplot"/>
      <w:bookmarkStart w:id="207" w:name="_Toc104289436"/>
      <w:bookmarkStart w:id="208" w:name="_Toc134268905"/>
      <w:bookmarkEnd w:id="206"/>
      <w:r>
        <w:lastRenderedPageBreak/>
        <w:t>[</w:t>
      </w:r>
      <w:hyperlink w:anchor="_Data_transformation_and" w:history="1">
        <w:r w:rsidRPr="0062151B">
          <w:rPr>
            <w:rStyle w:val="Hyperlink"/>
          </w:rPr>
          <w:t>A-2.</w:t>
        </w:r>
        <w:r w:rsidR="005C4E6D">
          <w:rPr>
            <w:rStyle w:val="Hyperlink"/>
          </w:rPr>
          <w:t>1F</w:t>
        </w:r>
      </w:hyperlink>
      <w:r>
        <w:t>] PCA pair plot among five most principal components</w:t>
      </w:r>
      <w:bookmarkEnd w:id="207"/>
      <w:bookmarkEnd w:id="208"/>
    </w:p>
    <w:p w14:paraId="5B70E738" w14:textId="41932648" w:rsidR="00A64C25" w:rsidRDefault="00AE0F70" w:rsidP="00E64C05">
      <w:pPr>
        <w:pStyle w:val="Picture"/>
      </w:pPr>
      <w:r>
        <w:drawing>
          <wp:inline distT="0" distB="0" distL="0" distR="0" wp14:anchorId="45305D8A" wp14:editId="7A7A5D2A">
            <wp:extent cx="5894072" cy="5719313"/>
            <wp:effectExtent l="0" t="0" r="0" b="0"/>
            <wp:docPr id="2116578283"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8283" name="Picture 4" descr="Chart, scatter chart&#10;&#10;Description automatically generated"/>
                    <pic:cNvPicPr/>
                  </pic:nvPicPr>
                  <pic:blipFill rotWithShape="1">
                    <a:blip r:embed="rId55">
                      <a:extLst>
                        <a:ext uri="{28A0092B-C50C-407E-A947-70E740481C1C}">
                          <a14:useLocalDpi xmlns:a14="http://schemas.microsoft.com/office/drawing/2010/main" val="0"/>
                        </a:ext>
                      </a:extLst>
                    </a:blip>
                    <a:srcRect r="10740"/>
                    <a:stretch/>
                  </pic:blipFill>
                  <pic:spPr bwMode="auto">
                    <a:xfrm>
                      <a:off x="0" y="0"/>
                      <a:ext cx="5907204" cy="5732056"/>
                    </a:xfrm>
                    <a:prstGeom prst="rect">
                      <a:avLst/>
                    </a:prstGeom>
                    <a:ln>
                      <a:noFill/>
                    </a:ln>
                    <a:extLst>
                      <a:ext uri="{53640926-AAD7-44D8-BBD7-CCE9431645EC}">
                        <a14:shadowObscured xmlns:a14="http://schemas.microsoft.com/office/drawing/2010/main"/>
                      </a:ext>
                    </a:extLst>
                  </pic:spPr>
                </pic:pic>
              </a:graphicData>
            </a:graphic>
          </wp:inline>
        </w:drawing>
      </w:r>
    </w:p>
    <w:p w14:paraId="15632FDB" w14:textId="77777777" w:rsidR="00A64C25" w:rsidRDefault="00A64C25" w:rsidP="003F1EA9">
      <w:pPr>
        <w:spacing w:after="160"/>
      </w:pPr>
      <w:r>
        <w:br w:type="page"/>
      </w:r>
    </w:p>
    <w:p w14:paraId="1C7A8D8B" w14:textId="77777777" w:rsidR="001B67A3" w:rsidRDefault="00000000" w:rsidP="001B67A3">
      <w:pPr>
        <w:pStyle w:val="Heading2"/>
      </w:pPr>
      <w:hyperlink w:anchor="_Directory" w:history="1">
        <w:bookmarkStart w:id="209" w:name="_Toc125580518"/>
        <w:bookmarkStart w:id="210" w:name="_Toc134268906"/>
        <w:r w:rsidR="001B67A3" w:rsidRPr="00F377D4">
          <w:rPr>
            <w:rStyle w:val="Hyperlink"/>
          </w:rPr>
          <w:t>[A-2.</w:t>
        </w:r>
        <w:r w:rsidR="001B67A3">
          <w:rPr>
            <w:rStyle w:val="Hyperlink"/>
          </w:rPr>
          <w:t>2A</w:t>
        </w:r>
        <w:r w:rsidR="001B67A3" w:rsidRPr="00F377D4">
          <w:rPr>
            <w:rStyle w:val="Hyperlink"/>
          </w:rPr>
          <w:t>]</w:t>
        </w:r>
      </w:hyperlink>
      <w:r w:rsidR="001B67A3">
        <w:t xml:space="preserve"> Python source code of TCX to CSV transformer (Matarmaa, 2022)</w:t>
      </w:r>
      <w:bookmarkEnd w:id="209"/>
      <w:bookmarkEnd w:id="210"/>
    </w:p>
    <w:p w14:paraId="2494DC66" w14:textId="77777777" w:rsidR="001B67A3" w:rsidRPr="00FD165A" w:rsidRDefault="001B67A3" w:rsidP="001B67A3">
      <w:pPr>
        <w:spacing w:after="160"/>
        <w:ind w:firstLine="0"/>
        <w:rPr>
          <w:rFonts w:asciiTheme="majorHAnsi" w:hAnsiTheme="majorHAnsi" w:cstheme="majorHAnsi"/>
          <w:sz w:val="22"/>
        </w:rPr>
      </w:pPr>
      <w:r w:rsidRPr="00FD165A">
        <w:rPr>
          <w:rFonts w:asciiTheme="majorHAnsi" w:hAnsiTheme="majorHAnsi" w:cstheme="majorHAnsi"/>
          <w:sz w:val="22"/>
        </w:rPr>
        <w:t>File: activityparser.py</w:t>
      </w:r>
    </w:p>
    <w:p w14:paraId="7DD7F2CB" w14:textId="77777777" w:rsidR="001B67A3" w:rsidRDefault="001B67A3" w:rsidP="001B67A3">
      <w:pPr>
        <w:spacing w:after="160"/>
        <w:ind w:firstLine="0"/>
      </w:pPr>
      <w:r>
        <w:rPr>
          <w:noProof/>
          <w:lang w:eastAsia="en-US"/>
        </w:rPr>
        <mc:AlternateContent>
          <mc:Choice Requires="wps">
            <w:drawing>
              <wp:inline distT="0" distB="0" distL="0" distR="0" wp14:anchorId="4D3205EF" wp14:editId="131A7C91">
                <wp:extent cx="6072996" cy="5219700"/>
                <wp:effectExtent l="0" t="0" r="4445" b="0"/>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2996" cy="5219700"/>
                        </a:xfrm>
                        <a:prstGeom prst="rect">
                          <a:avLst/>
                        </a:prstGeom>
                        <a:solidFill>
                          <a:srgbClr val="FFFFFF"/>
                        </a:solidFill>
                        <a:ln w="9525">
                          <a:noFill/>
                          <a:miter lim="800000"/>
                          <a:headEnd/>
                          <a:tailEnd/>
                        </a:ln>
                      </wps:spPr>
                      <wps:txbx>
                        <w:txbxContent>
                          <w:p w14:paraId="266B6B9F"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tcxreader instructions: https://pypi.org/project/tcxreader/</w:t>
                            </w:r>
                          </w:p>
                          <w:p w14:paraId="020C7CF2"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Import</w:t>
                            </w:r>
                            <w:r w:rsidRPr="00CB15AE">
                              <w:rPr>
                                <w:rFonts w:ascii="Consolas" w:hAnsi="Consolas"/>
                                <w:color w:val="858585" w:themeColor="accent2" w:themeShade="BF"/>
                                <w:sz w:val="18"/>
                                <w:szCs w:val="18"/>
                              </w:rPr>
                              <w:t xml:space="preserve"> </w:t>
                            </w:r>
                            <w:r w:rsidRPr="00283C68">
                              <w:rPr>
                                <w:rFonts w:ascii="Consolas" w:hAnsi="Consolas"/>
                                <w:sz w:val="18"/>
                                <w:szCs w:val="18"/>
                              </w:rPr>
                              <w:t>datetime</w:t>
                            </w:r>
                          </w:p>
                          <w:p w14:paraId="3421FCA6"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import </w:t>
                            </w:r>
                            <w:r w:rsidRPr="00283C68">
                              <w:rPr>
                                <w:rFonts w:ascii="Consolas" w:hAnsi="Consolas"/>
                                <w:sz w:val="18"/>
                                <w:szCs w:val="18"/>
                              </w:rPr>
                              <w:t xml:space="preserve">numpy </w:t>
                            </w:r>
                            <w:r w:rsidRPr="008E44EA">
                              <w:rPr>
                                <w:rFonts w:ascii="Consolas" w:hAnsi="Consolas"/>
                                <w:color w:val="858585" w:themeColor="accent2" w:themeShade="BF"/>
                                <w:sz w:val="18"/>
                                <w:szCs w:val="18"/>
                              </w:rPr>
                              <w:t xml:space="preserve">as </w:t>
                            </w:r>
                            <w:r w:rsidRPr="00283C68">
                              <w:rPr>
                                <w:rFonts w:ascii="Consolas" w:hAnsi="Consolas"/>
                                <w:b/>
                                <w:bCs/>
                                <w:sz w:val="18"/>
                                <w:szCs w:val="18"/>
                              </w:rPr>
                              <w:t>np</w:t>
                            </w:r>
                          </w:p>
                          <w:p w14:paraId="16E630A5"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tcxread </w:t>
                            </w:r>
                            <w:r w:rsidRPr="00283C68">
                              <w:rPr>
                                <w:rFonts w:ascii="Consolas" w:hAnsi="Consolas"/>
                                <w:color w:val="858585" w:themeColor="accent2" w:themeShade="BF"/>
                                <w:sz w:val="18"/>
                                <w:szCs w:val="18"/>
                              </w:rPr>
                              <w:t xml:space="preserve">import </w:t>
                            </w:r>
                            <w:r w:rsidRPr="008E44EA">
                              <w:rPr>
                                <w:rFonts w:ascii="Consolas" w:hAnsi="Consolas"/>
                                <w:b/>
                                <w:bCs/>
                                <w:sz w:val="18"/>
                                <w:szCs w:val="18"/>
                              </w:rPr>
                              <w:t>TCXReader</w:t>
                            </w:r>
                            <w:r w:rsidRPr="00283C68">
                              <w:rPr>
                                <w:rFonts w:ascii="Consolas" w:hAnsi="Consolas"/>
                                <w:sz w:val="18"/>
                                <w:szCs w:val="18"/>
                              </w:rPr>
                              <w:t xml:space="preserve">, TCXTrackPoint, </w:t>
                            </w:r>
                            <w:r w:rsidRPr="008E44EA">
                              <w:rPr>
                                <w:rFonts w:ascii="Consolas" w:hAnsi="Consolas"/>
                                <w:b/>
                                <w:bCs/>
                                <w:sz w:val="18"/>
                                <w:szCs w:val="18"/>
                              </w:rPr>
                              <w:t>TCXExercise</w:t>
                            </w:r>
                          </w:p>
                          <w:p w14:paraId="17E4E73C"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filelocations </w:t>
                            </w:r>
                            <w:r w:rsidRPr="008E44EA">
                              <w:rPr>
                                <w:rFonts w:ascii="Consolas" w:hAnsi="Consolas"/>
                                <w:color w:val="858585" w:themeColor="accent2" w:themeShade="BF"/>
                                <w:sz w:val="18"/>
                                <w:szCs w:val="18"/>
                              </w:rPr>
                              <w:t xml:space="preserve">import </w:t>
                            </w:r>
                            <w:r w:rsidRPr="00283C68">
                              <w:rPr>
                                <w:rFonts w:ascii="Consolas" w:hAnsi="Consolas"/>
                                <w:sz w:val="18"/>
                                <w:szCs w:val="18"/>
                              </w:rPr>
                              <w:t>Dir</w:t>
                            </w:r>
                          </w:p>
                          <w:p w14:paraId="4387B29A"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pathlib </w:t>
                            </w:r>
                            <w:r w:rsidRPr="008E44EA">
                              <w:rPr>
                                <w:rFonts w:ascii="Consolas" w:hAnsi="Consolas"/>
                                <w:color w:val="858585" w:themeColor="accent2" w:themeShade="BF"/>
                                <w:sz w:val="18"/>
                                <w:szCs w:val="18"/>
                              </w:rPr>
                              <w:t xml:space="preserve">import </w:t>
                            </w:r>
                            <w:r w:rsidRPr="008E44EA">
                              <w:rPr>
                                <w:rFonts w:ascii="Consolas" w:hAnsi="Consolas"/>
                                <w:b/>
                                <w:bCs/>
                                <w:sz w:val="18"/>
                                <w:szCs w:val="18"/>
                              </w:rPr>
                              <w:t>Path</w:t>
                            </w:r>
                          </w:p>
                          <w:p w14:paraId="47DB9490"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0545FE">
                              <w:rPr>
                                <w:rFonts w:ascii="Consolas" w:hAnsi="Consolas"/>
                                <w:i/>
                                <w:iCs/>
                                <w:color w:val="A6A6A6" w:themeColor="background1" w:themeShade="A6"/>
                                <w:sz w:val="18"/>
                                <w:szCs w:val="18"/>
                              </w:rPr>
                              <w:t># from tabulate import tabulate # For data visualization in console</w:t>
                            </w:r>
                          </w:p>
                          <w:p w14:paraId="4DDF3140" w14:textId="77777777" w:rsidR="001B67A3" w:rsidRPr="00283C68" w:rsidRDefault="001B67A3" w:rsidP="001B67A3">
                            <w:pPr>
                              <w:spacing w:line="276" w:lineRule="auto"/>
                              <w:rPr>
                                <w:rFonts w:ascii="Consolas" w:hAnsi="Consolas"/>
                                <w:sz w:val="18"/>
                                <w:szCs w:val="18"/>
                              </w:rPr>
                            </w:pPr>
                          </w:p>
                          <w:p w14:paraId="06715565"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0070C0"/>
                                <w:sz w:val="18"/>
                                <w:szCs w:val="18"/>
                              </w:rPr>
                              <w:t xml:space="preserve">def </w:t>
                            </w:r>
                            <w:r w:rsidRPr="00283C68">
                              <w:rPr>
                                <w:rFonts w:ascii="Consolas" w:hAnsi="Consolas"/>
                                <w:b/>
                                <w:bCs/>
                                <w:sz w:val="18"/>
                                <w:szCs w:val="18"/>
                              </w:rPr>
                              <w:t>tcx_trackpoints_to_numpy</w:t>
                            </w:r>
                            <w:r w:rsidRPr="00283C68">
                              <w:rPr>
                                <w:rFonts w:ascii="Consolas" w:hAnsi="Consolas"/>
                                <w:sz w:val="18"/>
                                <w:szCs w:val="18"/>
                              </w:rPr>
                              <w:t xml:space="preserve">(file_path: </w:t>
                            </w:r>
                            <w:r w:rsidRPr="00283C68">
                              <w:rPr>
                                <w:rFonts w:ascii="Consolas" w:hAnsi="Consolas"/>
                                <w:color w:val="0070C0"/>
                                <w:sz w:val="18"/>
                                <w:szCs w:val="18"/>
                              </w:rPr>
                              <w:t>str</w:t>
                            </w:r>
                            <w:r w:rsidRPr="00283C68">
                              <w:rPr>
                                <w:rFonts w:ascii="Consolas" w:hAnsi="Consolas"/>
                                <w:sz w:val="18"/>
                                <w:szCs w:val="18"/>
                              </w:rPr>
                              <w:t>, column_types: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type</w:t>
                            </w:r>
                            <w:r w:rsidRPr="00283C68">
                              <w:rPr>
                                <w:rFonts w:ascii="Consolas" w:hAnsi="Consolas"/>
                                <w:sz w:val="18"/>
                                <w:szCs w:val="18"/>
                              </w:rPr>
                              <w:t xml:space="preserve">)]) -&gt; </w:t>
                            </w:r>
                            <w:r w:rsidRPr="00283C68">
                              <w:rPr>
                                <w:rFonts w:ascii="Consolas" w:hAnsi="Consolas"/>
                                <w:color w:val="0070C0"/>
                                <w:sz w:val="18"/>
                                <w:szCs w:val="18"/>
                              </w:rPr>
                              <w:t>tuple</w:t>
                            </w:r>
                            <w:r w:rsidRPr="00283C68">
                              <w:rPr>
                                <w:rFonts w:ascii="Consolas" w:hAnsi="Consolas"/>
                                <w:sz w:val="18"/>
                                <w:szCs w:val="18"/>
                              </w:rPr>
                              <w:t>:</w:t>
                            </w:r>
                          </w:p>
                          <w:p w14:paraId="44E5C1CF"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w:t>
                            </w:r>
                          </w:p>
                          <w:p w14:paraId="3D48EBEE"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TCX Reader - Reading a single .tcx file to NumPy array</w:t>
                            </w:r>
                          </w:p>
                          <w:p w14:paraId="318FD91C"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@param file_path: File path for tcx file to read</w:t>
                            </w:r>
                          </w:p>
                          <w:p w14:paraId="7688E43B"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@param column_types: Column/Variable types and/or names. Will be directly stored as a </w:t>
                            </w:r>
                          </w:p>
                          <w:p w14:paraId="7CA89C3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value of numpy array function 'dtype' parameter</w:t>
                            </w:r>
                          </w:p>
                          <w:p w14:paraId="6B7D389A"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@return: Two dimensional NumPy array containing all the rows and columns from 'file_path'</w:t>
                            </w:r>
                          </w:p>
                          <w:p w14:paraId="3DF1515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w:t>
                            </w:r>
                          </w:p>
                          <w:p w14:paraId="6DC9ADD9"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tcx_reader = </w:t>
                            </w:r>
                            <w:r w:rsidRPr="00283C68">
                              <w:rPr>
                                <w:rFonts w:ascii="Consolas" w:hAnsi="Consolas"/>
                                <w:b/>
                                <w:bCs/>
                                <w:sz w:val="18"/>
                                <w:szCs w:val="18"/>
                              </w:rPr>
                              <w:t>TCXReader</w:t>
                            </w:r>
                            <w:r w:rsidRPr="00283C68">
                              <w:rPr>
                                <w:rFonts w:ascii="Consolas" w:hAnsi="Consolas"/>
                                <w:sz w:val="18"/>
                                <w:szCs w:val="18"/>
                              </w:rPr>
                              <w:t>()</w:t>
                            </w:r>
                          </w:p>
                          <w:p w14:paraId="6D1F4FB8"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data: </w:t>
                            </w:r>
                            <w:r w:rsidRPr="00283C68">
                              <w:rPr>
                                <w:rFonts w:ascii="Consolas" w:hAnsi="Consolas"/>
                                <w:b/>
                                <w:bCs/>
                                <w:sz w:val="18"/>
                                <w:szCs w:val="18"/>
                              </w:rPr>
                              <w:t>TCXExercise</w:t>
                            </w:r>
                            <w:r w:rsidRPr="00283C68">
                              <w:rPr>
                                <w:rFonts w:ascii="Consolas" w:hAnsi="Consolas"/>
                                <w:sz w:val="18"/>
                                <w:szCs w:val="18"/>
                              </w:rPr>
                              <w:t xml:space="preserve"> = tcx_reader.read(file_path)</w:t>
                            </w:r>
                          </w:p>
                          <w:p w14:paraId="654249A4"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sport = data.activity_type</w:t>
                            </w:r>
                          </w:p>
                          <w:p w14:paraId="3B1005E6" w14:textId="299F8C2B"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Getting trackpoints for activity type: %s</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 xml:space="preserve"> </w:t>
                            </w:r>
                            <w:r w:rsidRPr="00283C68">
                              <w:rPr>
                                <w:rFonts w:ascii="Consolas" w:hAnsi="Consolas"/>
                                <w:sz w:val="18"/>
                                <w:szCs w:val="18"/>
                              </w:rPr>
                              <w:t>% sport)</w:t>
                            </w:r>
                          </w:p>
                          <w:p w14:paraId="70BF22EA"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trackpoints = data.trackpoints</w:t>
                            </w:r>
                          </w:p>
                          <w:p w14:paraId="6FAB6D75" w14:textId="12DC67C5" w:rsidR="001B67A3"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 xml:space="preserve">The file has </w:t>
                            </w:r>
                            <w:r w:rsidR="000545FE" w:rsidRPr="00A2709F">
                              <w:rPr>
                                <w:rFonts w:ascii="Consolas" w:eastAsia="Times New Roman" w:hAnsi="Consolas" w:cs="Times New Roman"/>
                                <w:color w:val="A31515"/>
                                <w:kern w:val="0"/>
                                <w:sz w:val="18"/>
                                <w:szCs w:val="18"/>
                                <w:lang w:val="en-FI" w:eastAsia="en-FI"/>
                              </w:rPr>
                              <w:t>'</w:t>
                            </w:r>
                            <w:r w:rsidRPr="00283C68">
                              <w:rPr>
                                <w:rFonts w:ascii="Consolas" w:hAnsi="Consolas"/>
                                <w:color w:val="393939" w:themeColor="accent6" w:themeShade="BF"/>
                                <w:sz w:val="18"/>
                                <w:szCs w:val="18"/>
                              </w:rPr>
                              <w:t xml:space="preserve"> </w:t>
                            </w:r>
                            <w:r w:rsidRPr="00283C68">
                              <w:rPr>
                                <w:rFonts w:ascii="Consolas" w:hAnsi="Consolas"/>
                                <w:sz w:val="18"/>
                                <w:szCs w:val="18"/>
                              </w:rPr>
                              <w:t xml:space="preserve">+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len</w:t>
                            </w:r>
                            <w:r w:rsidRPr="00283C68">
                              <w:rPr>
                                <w:rFonts w:ascii="Consolas" w:hAnsi="Consolas"/>
                                <w:sz w:val="18"/>
                                <w:szCs w:val="18"/>
                              </w:rPr>
                              <w:t xml:space="preserve">(trackpoints)) + </w:t>
                            </w:r>
                            <w:r w:rsidR="000545FE" w:rsidRPr="00A2709F">
                              <w:rPr>
                                <w:rFonts w:ascii="Consolas" w:eastAsia="Times New Roman" w:hAnsi="Consolas" w:cs="Times New Roman"/>
                                <w:color w:val="A31515"/>
                                <w:kern w:val="0"/>
                                <w:sz w:val="18"/>
                                <w:szCs w:val="18"/>
                                <w:lang w:val="en-FI" w:eastAsia="en-FI"/>
                              </w:rPr>
                              <w:t>'</w:t>
                            </w:r>
                            <w:r w:rsidRPr="000545FE">
                              <w:rPr>
                                <w:rFonts w:ascii="Consolas" w:hAnsi="Consolas"/>
                                <w:color w:val="C00000"/>
                                <w:sz w:val="18"/>
                                <w:szCs w:val="18"/>
                              </w:rPr>
                              <w:t xml:space="preserve"> trackpoints</w:t>
                            </w:r>
                            <w:r w:rsidR="000545FE" w:rsidRPr="000545FE">
                              <w:rPr>
                                <w:rFonts w:ascii="Consolas" w:eastAsia="Times New Roman" w:hAnsi="Consolas" w:cs="Times New Roman"/>
                                <w:color w:val="C00000"/>
                                <w:kern w:val="0"/>
                                <w:sz w:val="18"/>
                                <w:szCs w:val="18"/>
                                <w:lang w:val="en-FI" w:eastAsia="en-FI"/>
                              </w:rPr>
                              <w:t>'</w:t>
                            </w:r>
                            <w:r w:rsidRPr="00283C68">
                              <w:rPr>
                                <w:rFonts w:ascii="Consolas" w:hAnsi="Consolas"/>
                                <w:sz w:val="18"/>
                                <w:szCs w:val="18"/>
                              </w:rPr>
                              <w:t>)</w:t>
                            </w:r>
                          </w:p>
                          <w:p w14:paraId="1E93047D" w14:textId="77777777" w:rsidR="001B67A3" w:rsidRPr="00283C68" w:rsidRDefault="001B67A3" w:rsidP="001B67A3">
                            <w:pPr>
                              <w:spacing w:line="276" w:lineRule="auto"/>
                              <w:ind w:firstLine="0"/>
                              <w:rPr>
                                <w:rFonts w:ascii="Consolas" w:hAnsi="Consolas"/>
                                <w:sz w:val="18"/>
                                <w:szCs w:val="18"/>
                              </w:rPr>
                            </w:pPr>
                          </w:p>
                          <w:p w14:paraId="091FE0F1"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283C68">
                              <w:rPr>
                                <w:rFonts w:ascii="Consolas" w:hAnsi="Consolas"/>
                                <w:sz w:val="18"/>
                                <w:szCs w:val="18"/>
                              </w:rPr>
                              <w:t xml:space="preserve">    </w:t>
                            </w:r>
                            <w:r w:rsidRPr="000545FE">
                              <w:rPr>
                                <w:rFonts w:ascii="Consolas" w:hAnsi="Consolas"/>
                                <w:i/>
                                <w:iCs/>
                                <w:color w:val="A6A6A6" w:themeColor="background1" w:themeShade="A6"/>
                                <w:sz w:val="18"/>
                                <w:szCs w:val="18"/>
                              </w:rPr>
                              <w:t># Creates empty numpy array with 9 columns</w:t>
                            </w:r>
                          </w:p>
                          <w:p w14:paraId="27053380"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.empty((</w:t>
                            </w:r>
                            <w:r w:rsidRPr="00283C68">
                              <w:rPr>
                                <w:rFonts w:ascii="Consolas" w:hAnsi="Consolas"/>
                                <w:color w:val="00B0F0"/>
                                <w:sz w:val="18"/>
                                <w:szCs w:val="18"/>
                              </w:rPr>
                              <w:t>0</w:t>
                            </w:r>
                            <w:r w:rsidRPr="00283C68">
                              <w:rPr>
                                <w:rFonts w:ascii="Consolas" w:hAnsi="Consolas"/>
                                <w:sz w:val="18"/>
                                <w:szCs w:val="18"/>
                              </w:rPr>
                              <w:t xml:space="preserve">, </w:t>
                            </w:r>
                            <w:r w:rsidRPr="00283C68">
                              <w:rPr>
                                <w:rFonts w:ascii="Consolas" w:hAnsi="Consolas"/>
                                <w:color w:val="0070C0"/>
                                <w:sz w:val="18"/>
                                <w:szCs w:val="18"/>
                              </w:rPr>
                              <w:t>len</w:t>
                            </w:r>
                            <w:r w:rsidRPr="00283C68">
                              <w:rPr>
                                <w:rFonts w:ascii="Consolas" w:hAnsi="Consolas"/>
                                <w:sz w:val="18"/>
                                <w:szCs w:val="18"/>
                              </w:rPr>
                              <w:t xml:space="preserve">(column_types)), </w:t>
                            </w:r>
                            <w:r w:rsidRPr="000545FE">
                              <w:rPr>
                                <w:rFonts w:ascii="Consolas" w:hAnsi="Consolas"/>
                                <w:color w:val="0070C0"/>
                                <w:sz w:val="18"/>
                                <w:szCs w:val="18"/>
                              </w:rPr>
                              <w:t>dtype</w:t>
                            </w:r>
                            <w:r w:rsidRPr="00283C68">
                              <w:rPr>
                                <w:rFonts w:ascii="Consolas" w:hAnsi="Consolas"/>
                                <w:sz w:val="18"/>
                                <w:szCs w:val="18"/>
                              </w:rPr>
                              <w:t>=column_types)</w:t>
                            </w:r>
                          </w:p>
                          <w:p w14:paraId="0D9586F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color w:val="A6A6A6" w:themeColor="background1" w:themeShade="A6"/>
                                <w:sz w:val="18"/>
                                <w:szCs w:val="18"/>
                              </w:rPr>
                              <w:t xml:space="preserve">    </w:t>
                            </w:r>
                            <w:r w:rsidRPr="000545FE">
                              <w:rPr>
                                <w:rFonts w:ascii="Consolas" w:hAnsi="Consolas"/>
                                <w:i/>
                                <w:iCs/>
                                <w:color w:val="A6A6A6" w:themeColor="background1" w:themeShade="A6"/>
                                <w:sz w:val="18"/>
                                <w:szCs w:val="18"/>
                              </w:rPr>
                              <w:t># Constructing NumPy array</w:t>
                            </w:r>
                          </w:p>
                          <w:p w14:paraId="3C66DCC3"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 xml:space="preserve">for </w:t>
                            </w:r>
                            <w:r w:rsidRPr="00283C68">
                              <w:rPr>
                                <w:rFonts w:ascii="Consolas" w:hAnsi="Consolas"/>
                                <w:b/>
                                <w:bCs/>
                                <w:sz w:val="18"/>
                                <w:szCs w:val="18"/>
                              </w:rPr>
                              <w:t>tp</w:t>
                            </w:r>
                            <w:r w:rsidRPr="00283C68">
                              <w:rPr>
                                <w:rFonts w:ascii="Consolas" w:hAnsi="Consolas"/>
                                <w:sz w:val="18"/>
                                <w:szCs w:val="18"/>
                              </w:rPr>
                              <w:t xml:space="preserve"> </w:t>
                            </w:r>
                            <w:r w:rsidRPr="00283C68">
                              <w:rPr>
                                <w:rFonts w:ascii="Consolas" w:hAnsi="Consolas"/>
                                <w:color w:val="0070C0"/>
                                <w:sz w:val="18"/>
                                <w:szCs w:val="18"/>
                              </w:rPr>
                              <w:t xml:space="preserve">in </w:t>
                            </w:r>
                            <w:r w:rsidRPr="00283C68">
                              <w:rPr>
                                <w:rFonts w:ascii="Consolas" w:hAnsi="Consolas"/>
                                <w:sz w:val="18"/>
                                <w:szCs w:val="18"/>
                              </w:rPr>
                              <w:t>trackpoints:</w:t>
                            </w:r>
                          </w:p>
                          <w:p w14:paraId="512FFF6D"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datarow = [</w:t>
                            </w:r>
                            <w:r w:rsidRPr="00283C68">
                              <w:rPr>
                                <w:rFonts w:ascii="Consolas" w:hAnsi="Consolas"/>
                                <w:b/>
                                <w:bCs/>
                                <w:sz w:val="18"/>
                                <w:szCs w:val="18"/>
                              </w:rPr>
                              <w:t>tp</w:t>
                            </w:r>
                            <w:r w:rsidRPr="00283C68">
                              <w:rPr>
                                <w:rFonts w:ascii="Consolas" w:hAnsi="Consolas"/>
                                <w:sz w:val="18"/>
                                <w:szCs w:val="18"/>
                              </w:rPr>
                              <w:t xml:space="preserve">.time, </w:t>
                            </w:r>
                            <w:r w:rsidRPr="00283C68">
                              <w:rPr>
                                <w:rFonts w:ascii="Consolas" w:hAnsi="Consolas"/>
                                <w:b/>
                                <w:bCs/>
                                <w:sz w:val="18"/>
                                <w:szCs w:val="18"/>
                              </w:rPr>
                              <w:t>tp</w:t>
                            </w:r>
                            <w:r w:rsidRPr="00283C68">
                              <w:rPr>
                                <w:rFonts w:ascii="Consolas" w:hAnsi="Consolas"/>
                                <w:sz w:val="18"/>
                                <w:szCs w:val="18"/>
                              </w:rPr>
                              <w:t xml:space="preserve">.latitude, </w:t>
                            </w:r>
                            <w:r w:rsidRPr="00283C68">
                              <w:rPr>
                                <w:rFonts w:ascii="Consolas" w:hAnsi="Consolas"/>
                                <w:b/>
                                <w:bCs/>
                                <w:sz w:val="18"/>
                                <w:szCs w:val="18"/>
                              </w:rPr>
                              <w:t>tp</w:t>
                            </w:r>
                            <w:r w:rsidRPr="00283C68">
                              <w:rPr>
                                <w:rFonts w:ascii="Consolas" w:hAnsi="Consolas"/>
                                <w:sz w:val="18"/>
                                <w:szCs w:val="18"/>
                              </w:rPr>
                              <w:t xml:space="preserve">.longitude, </w:t>
                            </w:r>
                            <w:r w:rsidRPr="00283C68">
                              <w:rPr>
                                <w:rFonts w:ascii="Consolas" w:hAnsi="Consolas"/>
                                <w:b/>
                                <w:bCs/>
                                <w:sz w:val="18"/>
                                <w:szCs w:val="18"/>
                              </w:rPr>
                              <w:t>tp</w:t>
                            </w:r>
                            <w:r w:rsidRPr="00283C68">
                              <w:rPr>
                                <w:rFonts w:ascii="Consolas" w:hAnsi="Consolas"/>
                                <w:sz w:val="18"/>
                                <w:szCs w:val="18"/>
                              </w:rPr>
                              <w:t>.elevation,</w:t>
                            </w:r>
                          </w:p>
                          <w:p w14:paraId="3966E997"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b/>
                                <w:bCs/>
                                <w:sz w:val="18"/>
                                <w:szCs w:val="18"/>
                              </w:rPr>
                              <w:t>tp</w:t>
                            </w:r>
                            <w:r w:rsidRPr="00283C68">
                              <w:rPr>
                                <w:rFonts w:ascii="Consolas" w:hAnsi="Consolas"/>
                                <w:sz w:val="18"/>
                                <w:szCs w:val="18"/>
                              </w:rPr>
                              <w:t xml:space="preserve">.distance, </w:t>
                            </w:r>
                            <w:r w:rsidRPr="00283C68">
                              <w:rPr>
                                <w:rFonts w:ascii="Consolas" w:hAnsi="Consolas"/>
                                <w:b/>
                                <w:bCs/>
                                <w:sz w:val="18"/>
                                <w:szCs w:val="18"/>
                              </w:rPr>
                              <w:t>tp</w:t>
                            </w:r>
                            <w:r w:rsidRPr="00283C68">
                              <w:rPr>
                                <w:rFonts w:ascii="Consolas" w:hAnsi="Consolas"/>
                                <w:sz w:val="18"/>
                                <w:szCs w:val="18"/>
                              </w:rPr>
                              <w:t xml:space="preserve">.hr_value, </w:t>
                            </w:r>
                            <w:r w:rsidRPr="00283C68">
                              <w:rPr>
                                <w:rFonts w:ascii="Consolas" w:hAnsi="Consolas"/>
                                <w:b/>
                                <w:bCs/>
                                <w:sz w:val="18"/>
                                <w:szCs w:val="18"/>
                              </w:rPr>
                              <w:t>tp</w:t>
                            </w:r>
                            <w:r w:rsidRPr="00283C68">
                              <w:rPr>
                                <w:rFonts w:ascii="Consolas" w:hAnsi="Consolas"/>
                                <w:sz w:val="18"/>
                                <w:szCs w:val="18"/>
                              </w:rPr>
                              <w:t xml:space="preserve">.TPX_speed, </w:t>
                            </w:r>
                            <w:r w:rsidRPr="00283C68">
                              <w:rPr>
                                <w:rFonts w:ascii="Consolas" w:hAnsi="Consolas"/>
                                <w:b/>
                                <w:bCs/>
                                <w:sz w:val="18"/>
                                <w:szCs w:val="18"/>
                              </w:rPr>
                              <w:t>tp</w:t>
                            </w:r>
                            <w:r w:rsidRPr="00283C68">
                              <w:rPr>
                                <w:rFonts w:ascii="Consolas" w:hAnsi="Consolas"/>
                                <w:sz w:val="18"/>
                                <w:szCs w:val="18"/>
                              </w:rPr>
                              <w:t xml:space="preserve">.cadence, </w:t>
                            </w:r>
                            <w:r w:rsidRPr="00283C68">
                              <w:rPr>
                                <w:rFonts w:ascii="Consolas" w:hAnsi="Consolas"/>
                                <w:b/>
                                <w:bCs/>
                                <w:sz w:val="18"/>
                                <w:szCs w:val="18"/>
                              </w:rPr>
                              <w:t>tp</w:t>
                            </w:r>
                            <w:r w:rsidRPr="00283C68">
                              <w:rPr>
                                <w:rFonts w:ascii="Consolas" w:hAnsi="Consolas"/>
                                <w:sz w:val="18"/>
                                <w:szCs w:val="18"/>
                              </w:rPr>
                              <w:t>.watts]</w:t>
                            </w:r>
                          </w:p>
                          <w:p w14:paraId="3C1C1C66"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 xml:space="preserve">.append(tp_array, </w:t>
                            </w:r>
                            <w:r w:rsidRPr="00283C68">
                              <w:rPr>
                                <w:rFonts w:ascii="Consolas" w:hAnsi="Consolas"/>
                                <w:b/>
                                <w:bCs/>
                                <w:sz w:val="18"/>
                                <w:szCs w:val="18"/>
                              </w:rPr>
                              <w:t>np</w:t>
                            </w:r>
                            <w:r w:rsidRPr="00283C68">
                              <w:rPr>
                                <w:rFonts w:ascii="Consolas" w:hAnsi="Consolas"/>
                                <w:sz w:val="18"/>
                                <w:szCs w:val="18"/>
                              </w:rPr>
                              <w:t>.array([datarow]), axis=</w:t>
                            </w:r>
                            <w:r w:rsidRPr="00283C68">
                              <w:rPr>
                                <w:rFonts w:ascii="Consolas" w:hAnsi="Consolas"/>
                                <w:color w:val="00B0F0"/>
                                <w:sz w:val="18"/>
                                <w:szCs w:val="18"/>
                              </w:rPr>
                              <w:t>0</w:t>
                            </w:r>
                            <w:r w:rsidRPr="00283C68">
                              <w:rPr>
                                <w:rFonts w:ascii="Consolas" w:hAnsi="Consolas"/>
                                <w:sz w:val="18"/>
                                <w:szCs w:val="18"/>
                              </w:rPr>
                              <w:t>)</w:t>
                            </w:r>
                          </w:p>
                          <w:p w14:paraId="1D7A4707" w14:textId="77777777" w:rsidR="001B67A3" w:rsidRPr="00283C68" w:rsidRDefault="001B67A3" w:rsidP="001B67A3">
                            <w:pPr>
                              <w:spacing w:line="276" w:lineRule="auto"/>
                              <w:ind w:firstLine="0"/>
                              <w:rPr>
                                <w:rFonts w:ascii="Consolas" w:hAnsi="Consolas"/>
                                <w:sz w:val="18"/>
                                <w:szCs w:val="18"/>
                              </w:rPr>
                            </w:pPr>
                          </w:p>
                          <w:p w14:paraId="7703A670"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147955">
                              <w:rPr>
                                <w:rFonts w:ascii="Consolas" w:hAnsi="Consolas"/>
                                <w:color w:val="0070C0"/>
                                <w:sz w:val="18"/>
                                <w:szCs w:val="18"/>
                              </w:rPr>
                              <w:t xml:space="preserve">return </w:t>
                            </w:r>
                            <w:r w:rsidRPr="00283C68">
                              <w:rPr>
                                <w:rFonts w:ascii="Consolas" w:hAnsi="Consolas"/>
                                <w:sz w:val="18"/>
                                <w:szCs w:val="18"/>
                              </w:rPr>
                              <w:t>(sport, tp_array)</w:t>
                            </w:r>
                          </w:p>
                        </w:txbxContent>
                      </wps:txbx>
                      <wps:bodyPr rot="0" vert="horz" wrap="square" lIns="91440" tIns="45720" rIns="91440" bIns="45720" anchor="t" anchorCtr="0">
                        <a:noAutofit/>
                      </wps:bodyPr>
                    </wps:wsp>
                  </a:graphicData>
                </a:graphic>
              </wp:inline>
            </w:drawing>
          </mc:Choice>
          <mc:Fallback>
            <w:pict>
              <v:shape w14:anchorId="4D3205EF" id="_x0000_s1028" type="#_x0000_t202" style="width:478.2pt;height:4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" stroked="f">
                <v:textbox>
                  <w:txbxContent>
                    <w:p w14:paraId="266B6B9F"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tcxreader instructions: https://pypi.org/project/tcxreader/</w:t>
                      </w:r>
                    </w:p>
                    <w:p w14:paraId="020C7CF2"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Import</w:t>
                      </w:r>
                      <w:r w:rsidRPr="00CB15AE">
                        <w:rPr>
                          <w:rFonts w:ascii="Consolas" w:hAnsi="Consolas"/>
                          <w:color w:val="858585" w:themeColor="accent2" w:themeShade="BF"/>
                          <w:sz w:val="18"/>
                          <w:szCs w:val="18"/>
                        </w:rPr>
                        <w:t xml:space="preserve"> </w:t>
                      </w:r>
                      <w:r w:rsidRPr="00283C68">
                        <w:rPr>
                          <w:rFonts w:ascii="Consolas" w:hAnsi="Consolas"/>
                          <w:sz w:val="18"/>
                          <w:szCs w:val="18"/>
                        </w:rPr>
                        <w:t>datetime</w:t>
                      </w:r>
                    </w:p>
                    <w:p w14:paraId="3421FCA6"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import </w:t>
                      </w:r>
                      <w:r w:rsidRPr="00283C68">
                        <w:rPr>
                          <w:rFonts w:ascii="Consolas" w:hAnsi="Consolas"/>
                          <w:sz w:val="18"/>
                          <w:szCs w:val="18"/>
                        </w:rPr>
                        <w:t xml:space="preserve">numpy </w:t>
                      </w:r>
                      <w:r w:rsidRPr="008E44EA">
                        <w:rPr>
                          <w:rFonts w:ascii="Consolas" w:hAnsi="Consolas"/>
                          <w:color w:val="858585" w:themeColor="accent2" w:themeShade="BF"/>
                          <w:sz w:val="18"/>
                          <w:szCs w:val="18"/>
                        </w:rPr>
                        <w:t xml:space="preserve">as </w:t>
                      </w:r>
                      <w:r w:rsidRPr="00283C68">
                        <w:rPr>
                          <w:rFonts w:ascii="Consolas" w:hAnsi="Consolas"/>
                          <w:b/>
                          <w:bCs/>
                          <w:sz w:val="18"/>
                          <w:szCs w:val="18"/>
                        </w:rPr>
                        <w:t>np</w:t>
                      </w:r>
                    </w:p>
                    <w:p w14:paraId="16E630A5"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tcxread </w:t>
                      </w:r>
                      <w:r w:rsidRPr="00283C68">
                        <w:rPr>
                          <w:rFonts w:ascii="Consolas" w:hAnsi="Consolas"/>
                          <w:color w:val="858585" w:themeColor="accent2" w:themeShade="BF"/>
                          <w:sz w:val="18"/>
                          <w:szCs w:val="18"/>
                        </w:rPr>
                        <w:t xml:space="preserve">import </w:t>
                      </w:r>
                      <w:r w:rsidRPr="008E44EA">
                        <w:rPr>
                          <w:rFonts w:ascii="Consolas" w:hAnsi="Consolas"/>
                          <w:b/>
                          <w:bCs/>
                          <w:sz w:val="18"/>
                          <w:szCs w:val="18"/>
                        </w:rPr>
                        <w:t>TCXReader</w:t>
                      </w:r>
                      <w:r w:rsidRPr="00283C68">
                        <w:rPr>
                          <w:rFonts w:ascii="Consolas" w:hAnsi="Consolas"/>
                          <w:sz w:val="18"/>
                          <w:szCs w:val="18"/>
                        </w:rPr>
                        <w:t xml:space="preserve">, TCXTrackPoint, </w:t>
                      </w:r>
                      <w:r w:rsidRPr="008E44EA">
                        <w:rPr>
                          <w:rFonts w:ascii="Consolas" w:hAnsi="Consolas"/>
                          <w:b/>
                          <w:bCs/>
                          <w:sz w:val="18"/>
                          <w:szCs w:val="18"/>
                        </w:rPr>
                        <w:t>TCXExercise</w:t>
                      </w:r>
                    </w:p>
                    <w:p w14:paraId="17E4E73C"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filelocations </w:t>
                      </w:r>
                      <w:r w:rsidRPr="008E44EA">
                        <w:rPr>
                          <w:rFonts w:ascii="Consolas" w:hAnsi="Consolas"/>
                          <w:color w:val="858585" w:themeColor="accent2" w:themeShade="BF"/>
                          <w:sz w:val="18"/>
                          <w:szCs w:val="18"/>
                        </w:rPr>
                        <w:t xml:space="preserve">import </w:t>
                      </w:r>
                      <w:r w:rsidRPr="00283C68">
                        <w:rPr>
                          <w:rFonts w:ascii="Consolas" w:hAnsi="Consolas"/>
                          <w:sz w:val="18"/>
                          <w:szCs w:val="18"/>
                        </w:rPr>
                        <w:t>Dir</w:t>
                      </w:r>
                    </w:p>
                    <w:p w14:paraId="4387B29A"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858585" w:themeColor="accent2" w:themeShade="BF"/>
                          <w:sz w:val="18"/>
                          <w:szCs w:val="18"/>
                        </w:rPr>
                        <w:t xml:space="preserve">from </w:t>
                      </w:r>
                      <w:r w:rsidRPr="00283C68">
                        <w:rPr>
                          <w:rFonts w:ascii="Consolas" w:hAnsi="Consolas"/>
                          <w:sz w:val="18"/>
                          <w:szCs w:val="18"/>
                        </w:rPr>
                        <w:t xml:space="preserve">pathlib </w:t>
                      </w:r>
                      <w:r w:rsidRPr="008E44EA">
                        <w:rPr>
                          <w:rFonts w:ascii="Consolas" w:hAnsi="Consolas"/>
                          <w:color w:val="858585" w:themeColor="accent2" w:themeShade="BF"/>
                          <w:sz w:val="18"/>
                          <w:szCs w:val="18"/>
                        </w:rPr>
                        <w:t xml:space="preserve">import </w:t>
                      </w:r>
                      <w:r w:rsidRPr="008E44EA">
                        <w:rPr>
                          <w:rFonts w:ascii="Consolas" w:hAnsi="Consolas"/>
                          <w:b/>
                          <w:bCs/>
                          <w:sz w:val="18"/>
                          <w:szCs w:val="18"/>
                        </w:rPr>
                        <w:t>Path</w:t>
                      </w:r>
                    </w:p>
                    <w:p w14:paraId="47DB9490" w14:textId="77777777" w:rsidR="001B67A3" w:rsidRPr="00283C68" w:rsidRDefault="001B67A3" w:rsidP="001B67A3">
                      <w:pPr>
                        <w:spacing w:line="276" w:lineRule="auto"/>
                        <w:ind w:firstLine="0"/>
                        <w:rPr>
                          <w:rFonts w:ascii="Consolas" w:hAnsi="Consolas"/>
                          <w:i/>
                          <w:iCs/>
                          <w:color w:val="393939" w:themeColor="accent6" w:themeShade="BF"/>
                          <w:sz w:val="18"/>
                          <w:szCs w:val="18"/>
                        </w:rPr>
                      </w:pPr>
                      <w:r w:rsidRPr="000545FE">
                        <w:rPr>
                          <w:rFonts w:ascii="Consolas" w:hAnsi="Consolas"/>
                          <w:i/>
                          <w:iCs/>
                          <w:color w:val="A6A6A6" w:themeColor="background1" w:themeShade="A6"/>
                          <w:sz w:val="18"/>
                          <w:szCs w:val="18"/>
                        </w:rPr>
                        <w:t># from tabulate import tabulate # For data visualization in console</w:t>
                      </w:r>
                    </w:p>
                    <w:p w14:paraId="4DDF3140" w14:textId="77777777" w:rsidR="001B67A3" w:rsidRPr="00283C68" w:rsidRDefault="001B67A3" w:rsidP="001B67A3">
                      <w:pPr>
                        <w:spacing w:line="276" w:lineRule="auto"/>
                        <w:rPr>
                          <w:rFonts w:ascii="Consolas" w:hAnsi="Consolas"/>
                          <w:sz w:val="18"/>
                          <w:szCs w:val="18"/>
                        </w:rPr>
                      </w:pPr>
                    </w:p>
                    <w:p w14:paraId="06715565"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color w:val="0070C0"/>
                          <w:sz w:val="18"/>
                          <w:szCs w:val="18"/>
                        </w:rPr>
                        <w:t xml:space="preserve">def </w:t>
                      </w:r>
                      <w:r w:rsidRPr="00283C68">
                        <w:rPr>
                          <w:rFonts w:ascii="Consolas" w:hAnsi="Consolas"/>
                          <w:b/>
                          <w:bCs/>
                          <w:sz w:val="18"/>
                          <w:szCs w:val="18"/>
                        </w:rPr>
                        <w:t>tcx_trackpoints_to_numpy</w:t>
                      </w:r>
                      <w:r w:rsidRPr="00283C68">
                        <w:rPr>
                          <w:rFonts w:ascii="Consolas" w:hAnsi="Consolas"/>
                          <w:sz w:val="18"/>
                          <w:szCs w:val="18"/>
                        </w:rPr>
                        <w:t xml:space="preserve">(file_path: </w:t>
                      </w:r>
                      <w:r w:rsidRPr="00283C68">
                        <w:rPr>
                          <w:rFonts w:ascii="Consolas" w:hAnsi="Consolas"/>
                          <w:color w:val="0070C0"/>
                          <w:sz w:val="18"/>
                          <w:szCs w:val="18"/>
                        </w:rPr>
                        <w:t>str</w:t>
                      </w:r>
                      <w:r w:rsidRPr="00283C68">
                        <w:rPr>
                          <w:rFonts w:ascii="Consolas" w:hAnsi="Consolas"/>
                          <w:sz w:val="18"/>
                          <w:szCs w:val="18"/>
                        </w:rPr>
                        <w:t>, column_types: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type</w:t>
                      </w:r>
                      <w:r w:rsidRPr="00283C68">
                        <w:rPr>
                          <w:rFonts w:ascii="Consolas" w:hAnsi="Consolas"/>
                          <w:sz w:val="18"/>
                          <w:szCs w:val="18"/>
                        </w:rPr>
                        <w:t xml:space="preserve">)]) -&gt; </w:t>
                      </w:r>
                      <w:r w:rsidRPr="00283C68">
                        <w:rPr>
                          <w:rFonts w:ascii="Consolas" w:hAnsi="Consolas"/>
                          <w:color w:val="0070C0"/>
                          <w:sz w:val="18"/>
                          <w:szCs w:val="18"/>
                        </w:rPr>
                        <w:t>tuple</w:t>
                      </w:r>
                      <w:r w:rsidRPr="00283C68">
                        <w:rPr>
                          <w:rFonts w:ascii="Consolas" w:hAnsi="Consolas"/>
                          <w:sz w:val="18"/>
                          <w:szCs w:val="18"/>
                        </w:rPr>
                        <w:t>:</w:t>
                      </w:r>
                    </w:p>
                    <w:p w14:paraId="44E5C1CF"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w:t>
                      </w:r>
                    </w:p>
                    <w:p w14:paraId="3D48EBEE"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TCX Reader - Reading a single .tcx file to NumPy array</w:t>
                      </w:r>
                    </w:p>
                    <w:p w14:paraId="318FD91C"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@param file_path: File path for tcx file to read</w:t>
                      </w:r>
                    </w:p>
                    <w:p w14:paraId="7688E43B"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@param column_types: Column/Variable types and/or names. Will be directly stored as a </w:t>
                      </w:r>
                    </w:p>
                    <w:p w14:paraId="7CA89C3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value of numpy array function 'dtype' parameter</w:t>
                      </w:r>
                    </w:p>
                    <w:p w14:paraId="6B7D389A"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@return: Two dimensional NumPy array containing all the rows and columns from 'file_path'</w:t>
                      </w:r>
                    </w:p>
                    <w:p w14:paraId="3DF1515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i/>
                          <w:iCs/>
                          <w:color w:val="A6A6A6" w:themeColor="background1" w:themeShade="A6"/>
                          <w:sz w:val="18"/>
                          <w:szCs w:val="18"/>
                        </w:rPr>
                        <w:t xml:space="preserve">    """</w:t>
                      </w:r>
                    </w:p>
                    <w:p w14:paraId="6DC9ADD9"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tcx_reader = </w:t>
                      </w:r>
                      <w:r w:rsidRPr="00283C68">
                        <w:rPr>
                          <w:rFonts w:ascii="Consolas" w:hAnsi="Consolas"/>
                          <w:b/>
                          <w:bCs/>
                          <w:sz w:val="18"/>
                          <w:szCs w:val="18"/>
                        </w:rPr>
                        <w:t>TCXReader</w:t>
                      </w:r>
                      <w:r w:rsidRPr="00283C68">
                        <w:rPr>
                          <w:rFonts w:ascii="Consolas" w:hAnsi="Consolas"/>
                          <w:sz w:val="18"/>
                          <w:szCs w:val="18"/>
                        </w:rPr>
                        <w:t>()</w:t>
                      </w:r>
                    </w:p>
                    <w:p w14:paraId="6D1F4FB8"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data: </w:t>
                      </w:r>
                      <w:r w:rsidRPr="00283C68">
                        <w:rPr>
                          <w:rFonts w:ascii="Consolas" w:hAnsi="Consolas"/>
                          <w:b/>
                          <w:bCs/>
                          <w:sz w:val="18"/>
                          <w:szCs w:val="18"/>
                        </w:rPr>
                        <w:t>TCXExercise</w:t>
                      </w:r>
                      <w:r w:rsidRPr="00283C68">
                        <w:rPr>
                          <w:rFonts w:ascii="Consolas" w:hAnsi="Consolas"/>
                          <w:sz w:val="18"/>
                          <w:szCs w:val="18"/>
                        </w:rPr>
                        <w:t xml:space="preserve"> = tcx_reader.read(file_path)</w:t>
                      </w:r>
                    </w:p>
                    <w:p w14:paraId="654249A4"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sport = data.activity_type</w:t>
                      </w:r>
                    </w:p>
                    <w:p w14:paraId="3B1005E6" w14:textId="299F8C2B"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Getting trackpoints for activity type: %s</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 xml:space="preserve"> </w:t>
                      </w:r>
                      <w:r w:rsidRPr="00283C68">
                        <w:rPr>
                          <w:rFonts w:ascii="Consolas" w:hAnsi="Consolas"/>
                          <w:sz w:val="18"/>
                          <w:szCs w:val="18"/>
                        </w:rPr>
                        <w:t>% sport)</w:t>
                      </w:r>
                    </w:p>
                    <w:p w14:paraId="70BF22EA"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trackpoints = data.trackpoints</w:t>
                      </w:r>
                    </w:p>
                    <w:p w14:paraId="6FAB6D75" w14:textId="12DC67C5" w:rsidR="001B67A3"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print</w:t>
                      </w:r>
                      <w:r w:rsidRPr="00283C68">
                        <w:rPr>
                          <w:rFonts w:ascii="Consolas" w:hAnsi="Consolas"/>
                          <w:sz w:val="18"/>
                          <w:szCs w:val="18"/>
                        </w:rPr>
                        <w:t>(</w:t>
                      </w:r>
                      <w:r w:rsidR="000545FE" w:rsidRPr="000545FE">
                        <w:rPr>
                          <w:rFonts w:ascii="Consolas" w:eastAsia="Times New Roman" w:hAnsi="Consolas" w:cs="Times New Roman"/>
                          <w:color w:val="C00000"/>
                          <w:kern w:val="0"/>
                          <w:sz w:val="18"/>
                          <w:szCs w:val="18"/>
                          <w:lang w:val="en-FI" w:eastAsia="en-FI"/>
                        </w:rPr>
                        <w:t>'</w:t>
                      </w:r>
                      <w:r w:rsidRPr="000545FE">
                        <w:rPr>
                          <w:rFonts w:ascii="Consolas" w:hAnsi="Consolas"/>
                          <w:color w:val="C00000"/>
                          <w:sz w:val="18"/>
                          <w:szCs w:val="18"/>
                        </w:rPr>
                        <w:t xml:space="preserve">The file has </w:t>
                      </w:r>
                      <w:r w:rsidR="000545FE" w:rsidRPr="00A2709F">
                        <w:rPr>
                          <w:rFonts w:ascii="Consolas" w:eastAsia="Times New Roman" w:hAnsi="Consolas" w:cs="Times New Roman"/>
                          <w:color w:val="A31515"/>
                          <w:kern w:val="0"/>
                          <w:sz w:val="18"/>
                          <w:szCs w:val="18"/>
                          <w:lang w:val="en-FI" w:eastAsia="en-FI"/>
                        </w:rPr>
                        <w:t>'</w:t>
                      </w:r>
                      <w:r w:rsidRPr="00283C68">
                        <w:rPr>
                          <w:rFonts w:ascii="Consolas" w:hAnsi="Consolas"/>
                          <w:color w:val="393939" w:themeColor="accent6" w:themeShade="BF"/>
                          <w:sz w:val="18"/>
                          <w:szCs w:val="18"/>
                        </w:rPr>
                        <w:t xml:space="preserve"> </w:t>
                      </w:r>
                      <w:r w:rsidRPr="00283C68">
                        <w:rPr>
                          <w:rFonts w:ascii="Consolas" w:hAnsi="Consolas"/>
                          <w:sz w:val="18"/>
                          <w:szCs w:val="18"/>
                        </w:rPr>
                        <w:t xml:space="preserve">+ </w:t>
                      </w:r>
                      <w:r w:rsidRPr="00283C68">
                        <w:rPr>
                          <w:rFonts w:ascii="Consolas" w:hAnsi="Consolas"/>
                          <w:color w:val="0070C0"/>
                          <w:sz w:val="18"/>
                          <w:szCs w:val="18"/>
                        </w:rPr>
                        <w:t>str</w:t>
                      </w:r>
                      <w:r w:rsidRPr="00283C68">
                        <w:rPr>
                          <w:rFonts w:ascii="Consolas" w:hAnsi="Consolas"/>
                          <w:sz w:val="18"/>
                          <w:szCs w:val="18"/>
                        </w:rPr>
                        <w:t>(</w:t>
                      </w:r>
                      <w:r w:rsidRPr="00283C68">
                        <w:rPr>
                          <w:rFonts w:ascii="Consolas" w:hAnsi="Consolas"/>
                          <w:color w:val="0070C0"/>
                          <w:sz w:val="18"/>
                          <w:szCs w:val="18"/>
                        </w:rPr>
                        <w:t>len</w:t>
                      </w:r>
                      <w:r w:rsidRPr="00283C68">
                        <w:rPr>
                          <w:rFonts w:ascii="Consolas" w:hAnsi="Consolas"/>
                          <w:sz w:val="18"/>
                          <w:szCs w:val="18"/>
                        </w:rPr>
                        <w:t xml:space="preserve">(trackpoints)) + </w:t>
                      </w:r>
                      <w:r w:rsidR="000545FE" w:rsidRPr="00A2709F">
                        <w:rPr>
                          <w:rFonts w:ascii="Consolas" w:eastAsia="Times New Roman" w:hAnsi="Consolas" w:cs="Times New Roman"/>
                          <w:color w:val="A31515"/>
                          <w:kern w:val="0"/>
                          <w:sz w:val="18"/>
                          <w:szCs w:val="18"/>
                          <w:lang w:val="en-FI" w:eastAsia="en-FI"/>
                        </w:rPr>
                        <w:t>'</w:t>
                      </w:r>
                      <w:r w:rsidRPr="000545FE">
                        <w:rPr>
                          <w:rFonts w:ascii="Consolas" w:hAnsi="Consolas"/>
                          <w:color w:val="C00000"/>
                          <w:sz w:val="18"/>
                          <w:szCs w:val="18"/>
                        </w:rPr>
                        <w:t xml:space="preserve"> trackpoints</w:t>
                      </w:r>
                      <w:r w:rsidR="000545FE" w:rsidRPr="000545FE">
                        <w:rPr>
                          <w:rFonts w:ascii="Consolas" w:eastAsia="Times New Roman" w:hAnsi="Consolas" w:cs="Times New Roman"/>
                          <w:color w:val="C00000"/>
                          <w:kern w:val="0"/>
                          <w:sz w:val="18"/>
                          <w:szCs w:val="18"/>
                          <w:lang w:val="en-FI" w:eastAsia="en-FI"/>
                        </w:rPr>
                        <w:t>'</w:t>
                      </w:r>
                      <w:r w:rsidRPr="00283C68">
                        <w:rPr>
                          <w:rFonts w:ascii="Consolas" w:hAnsi="Consolas"/>
                          <w:sz w:val="18"/>
                          <w:szCs w:val="18"/>
                        </w:rPr>
                        <w:t>)</w:t>
                      </w:r>
                    </w:p>
                    <w:p w14:paraId="1E93047D" w14:textId="77777777" w:rsidR="001B67A3" w:rsidRPr="00283C68" w:rsidRDefault="001B67A3" w:rsidP="001B67A3">
                      <w:pPr>
                        <w:spacing w:line="276" w:lineRule="auto"/>
                        <w:ind w:firstLine="0"/>
                        <w:rPr>
                          <w:rFonts w:ascii="Consolas" w:hAnsi="Consolas"/>
                          <w:sz w:val="18"/>
                          <w:szCs w:val="18"/>
                        </w:rPr>
                      </w:pPr>
                    </w:p>
                    <w:p w14:paraId="091FE0F1"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283C68">
                        <w:rPr>
                          <w:rFonts w:ascii="Consolas" w:hAnsi="Consolas"/>
                          <w:sz w:val="18"/>
                          <w:szCs w:val="18"/>
                        </w:rPr>
                        <w:t xml:space="preserve">    </w:t>
                      </w:r>
                      <w:r w:rsidRPr="000545FE">
                        <w:rPr>
                          <w:rFonts w:ascii="Consolas" w:hAnsi="Consolas"/>
                          <w:i/>
                          <w:iCs/>
                          <w:color w:val="A6A6A6" w:themeColor="background1" w:themeShade="A6"/>
                          <w:sz w:val="18"/>
                          <w:szCs w:val="18"/>
                        </w:rPr>
                        <w:t># Creates empty numpy array with 9 columns</w:t>
                      </w:r>
                    </w:p>
                    <w:p w14:paraId="27053380"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.empty((</w:t>
                      </w:r>
                      <w:r w:rsidRPr="00283C68">
                        <w:rPr>
                          <w:rFonts w:ascii="Consolas" w:hAnsi="Consolas"/>
                          <w:color w:val="00B0F0"/>
                          <w:sz w:val="18"/>
                          <w:szCs w:val="18"/>
                        </w:rPr>
                        <w:t>0</w:t>
                      </w:r>
                      <w:r w:rsidRPr="00283C68">
                        <w:rPr>
                          <w:rFonts w:ascii="Consolas" w:hAnsi="Consolas"/>
                          <w:sz w:val="18"/>
                          <w:szCs w:val="18"/>
                        </w:rPr>
                        <w:t xml:space="preserve">, </w:t>
                      </w:r>
                      <w:r w:rsidRPr="00283C68">
                        <w:rPr>
                          <w:rFonts w:ascii="Consolas" w:hAnsi="Consolas"/>
                          <w:color w:val="0070C0"/>
                          <w:sz w:val="18"/>
                          <w:szCs w:val="18"/>
                        </w:rPr>
                        <w:t>len</w:t>
                      </w:r>
                      <w:r w:rsidRPr="00283C68">
                        <w:rPr>
                          <w:rFonts w:ascii="Consolas" w:hAnsi="Consolas"/>
                          <w:sz w:val="18"/>
                          <w:szCs w:val="18"/>
                        </w:rPr>
                        <w:t xml:space="preserve">(column_types)), </w:t>
                      </w:r>
                      <w:r w:rsidRPr="000545FE">
                        <w:rPr>
                          <w:rFonts w:ascii="Consolas" w:hAnsi="Consolas"/>
                          <w:color w:val="0070C0"/>
                          <w:sz w:val="18"/>
                          <w:szCs w:val="18"/>
                        </w:rPr>
                        <w:t>dtype</w:t>
                      </w:r>
                      <w:r w:rsidRPr="00283C68">
                        <w:rPr>
                          <w:rFonts w:ascii="Consolas" w:hAnsi="Consolas"/>
                          <w:sz w:val="18"/>
                          <w:szCs w:val="18"/>
                        </w:rPr>
                        <w:t>=column_types)</w:t>
                      </w:r>
                    </w:p>
                    <w:p w14:paraId="0D9586F3" w14:textId="77777777" w:rsidR="001B67A3" w:rsidRPr="000545FE" w:rsidRDefault="001B67A3" w:rsidP="001B67A3">
                      <w:pPr>
                        <w:spacing w:line="276" w:lineRule="auto"/>
                        <w:ind w:firstLine="0"/>
                        <w:rPr>
                          <w:rFonts w:ascii="Consolas" w:hAnsi="Consolas"/>
                          <w:i/>
                          <w:iCs/>
                          <w:color w:val="A6A6A6" w:themeColor="background1" w:themeShade="A6"/>
                          <w:sz w:val="18"/>
                          <w:szCs w:val="18"/>
                        </w:rPr>
                      </w:pPr>
                      <w:r w:rsidRPr="000545FE">
                        <w:rPr>
                          <w:rFonts w:ascii="Consolas" w:hAnsi="Consolas"/>
                          <w:color w:val="A6A6A6" w:themeColor="background1" w:themeShade="A6"/>
                          <w:sz w:val="18"/>
                          <w:szCs w:val="18"/>
                        </w:rPr>
                        <w:t xml:space="preserve">    </w:t>
                      </w:r>
                      <w:r w:rsidRPr="000545FE">
                        <w:rPr>
                          <w:rFonts w:ascii="Consolas" w:hAnsi="Consolas"/>
                          <w:i/>
                          <w:iCs/>
                          <w:color w:val="A6A6A6" w:themeColor="background1" w:themeShade="A6"/>
                          <w:sz w:val="18"/>
                          <w:szCs w:val="18"/>
                        </w:rPr>
                        <w:t># Constructing NumPy array</w:t>
                      </w:r>
                    </w:p>
                    <w:p w14:paraId="3C66DCC3"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color w:val="0070C0"/>
                          <w:sz w:val="18"/>
                          <w:szCs w:val="18"/>
                        </w:rPr>
                        <w:t xml:space="preserve">for </w:t>
                      </w:r>
                      <w:r w:rsidRPr="00283C68">
                        <w:rPr>
                          <w:rFonts w:ascii="Consolas" w:hAnsi="Consolas"/>
                          <w:b/>
                          <w:bCs/>
                          <w:sz w:val="18"/>
                          <w:szCs w:val="18"/>
                        </w:rPr>
                        <w:t>tp</w:t>
                      </w:r>
                      <w:r w:rsidRPr="00283C68">
                        <w:rPr>
                          <w:rFonts w:ascii="Consolas" w:hAnsi="Consolas"/>
                          <w:sz w:val="18"/>
                          <w:szCs w:val="18"/>
                        </w:rPr>
                        <w:t xml:space="preserve"> </w:t>
                      </w:r>
                      <w:r w:rsidRPr="00283C68">
                        <w:rPr>
                          <w:rFonts w:ascii="Consolas" w:hAnsi="Consolas"/>
                          <w:color w:val="0070C0"/>
                          <w:sz w:val="18"/>
                          <w:szCs w:val="18"/>
                        </w:rPr>
                        <w:t xml:space="preserve">in </w:t>
                      </w:r>
                      <w:r w:rsidRPr="00283C68">
                        <w:rPr>
                          <w:rFonts w:ascii="Consolas" w:hAnsi="Consolas"/>
                          <w:sz w:val="18"/>
                          <w:szCs w:val="18"/>
                        </w:rPr>
                        <w:t>trackpoints:</w:t>
                      </w:r>
                    </w:p>
                    <w:p w14:paraId="512FFF6D"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datarow = [</w:t>
                      </w:r>
                      <w:r w:rsidRPr="00283C68">
                        <w:rPr>
                          <w:rFonts w:ascii="Consolas" w:hAnsi="Consolas"/>
                          <w:b/>
                          <w:bCs/>
                          <w:sz w:val="18"/>
                          <w:szCs w:val="18"/>
                        </w:rPr>
                        <w:t>tp</w:t>
                      </w:r>
                      <w:r w:rsidRPr="00283C68">
                        <w:rPr>
                          <w:rFonts w:ascii="Consolas" w:hAnsi="Consolas"/>
                          <w:sz w:val="18"/>
                          <w:szCs w:val="18"/>
                        </w:rPr>
                        <w:t xml:space="preserve">.time, </w:t>
                      </w:r>
                      <w:r w:rsidRPr="00283C68">
                        <w:rPr>
                          <w:rFonts w:ascii="Consolas" w:hAnsi="Consolas"/>
                          <w:b/>
                          <w:bCs/>
                          <w:sz w:val="18"/>
                          <w:szCs w:val="18"/>
                        </w:rPr>
                        <w:t>tp</w:t>
                      </w:r>
                      <w:r w:rsidRPr="00283C68">
                        <w:rPr>
                          <w:rFonts w:ascii="Consolas" w:hAnsi="Consolas"/>
                          <w:sz w:val="18"/>
                          <w:szCs w:val="18"/>
                        </w:rPr>
                        <w:t xml:space="preserve">.latitude, </w:t>
                      </w:r>
                      <w:r w:rsidRPr="00283C68">
                        <w:rPr>
                          <w:rFonts w:ascii="Consolas" w:hAnsi="Consolas"/>
                          <w:b/>
                          <w:bCs/>
                          <w:sz w:val="18"/>
                          <w:szCs w:val="18"/>
                        </w:rPr>
                        <w:t>tp</w:t>
                      </w:r>
                      <w:r w:rsidRPr="00283C68">
                        <w:rPr>
                          <w:rFonts w:ascii="Consolas" w:hAnsi="Consolas"/>
                          <w:sz w:val="18"/>
                          <w:szCs w:val="18"/>
                        </w:rPr>
                        <w:t xml:space="preserve">.longitude, </w:t>
                      </w:r>
                      <w:r w:rsidRPr="00283C68">
                        <w:rPr>
                          <w:rFonts w:ascii="Consolas" w:hAnsi="Consolas"/>
                          <w:b/>
                          <w:bCs/>
                          <w:sz w:val="18"/>
                          <w:szCs w:val="18"/>
                        </w:rPr>
                        <w:t>tp</w:t>
                      </w:r>
                      <w:r w:rsidRPr="00283C68">
                        <w:rPr>
                          <w:rFonts w:ascii="Consolas" w:hAnsi="Consolas"/>
                          <w:sz w:val="18"/>
                          <w:szCs w:val="18"/>
                        </w:rPr>
                        <w:t>.elevation,</w:t>
                      </w:r>
                    </w:p>
                    <w:p w14:paraId="3966E997"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283C68">
                        <w:rPr>
                          <w:rFonts w:ascii="Consolas" w:hAnsi="Consolas"/>
                          <w:b/>
                          <w:bCs/>
                          <w:sz w:val="18"/>
                          <w:szCs w:val="18"/>
                        </w:rPr>
                        <w:t>tp</w:t>
                      </w:r>
                      <w:r w:rsidRPr="00283C68">
                        <w:rPr>
                          <w:rFonts w:ascii="Consolas" w:hAnsi="Consolas"/>
                          <w:sz w:val="18"/>
                          <w:szCs w:val="18"/>
                        </w:rPr>
                        <w:t xml:space="preserve">.distance, </w:t>
                      </w:r>
                      <w:r w:rsidRPr="00283C68">
                        <w:rPr>
                          <w:rFonts w:ascii="Consolas" w:hAnsi="Consolas"/>
                          <w:b/>
                          <w:bCs/>
                          <w:sz w:val="18"/>
                          <w:szCs w:val="18"/>
                        </w:rPr>
                        <w:t>tp</w:t>
                      </w:r>
                      <w:r w:rsidRPr="00283C68">
                        <w:rPr>
                          <w:rFonts w:ascii="Consolas" w:hAnsi="Consolas"/>
                          <w:sz w:val="18"/>
                          <w:szCs w:val="18"/>
                        </w:rPr>
                        <w:t xml:space="preserve">.hr_value, </w:t>
                      </w:r>
                      <w:r w:rsidRPr="00283C68">
                        <w:rPr>
                          <w:rFonts w:ascii="Consolas" w:hAnsi="Consolas"/>
                          <w:b/>
                          <w:bCs/>
                          <w:sz w:val="18"/>
                          <w:szCs w:val="18"/>
                        </w:rPr>
                        <w:t>tp</w:t>
                      </w:r>
                      <w:r w:rsidRPr="00283C68">
                        <w:rPr>
                          <w:rFonts w:ascii="Consolas" w:hAnsi="Consolas"/>
                          <w:sz w:val="18"/>
                          <w:szCs w:val="18"/>
                        </w:rPr>
                        <w:t xml:space="preserve">.TPX_speed, </w:t>
                      </w:r>
                      <w:r w:rsidRPr="00283C68">
                        <w:rPr>
                          <w:rFonts w:ascii="Consolas" w:hAnsi="Consolas"/>
                          <w:b/>
                          <w:bCs/>
                          <w:sz w:val="18"/>
                          <w:szCs w:val="18"/>
                        </w:rPr>
                        <w:t>tp</w:t>
                      </w:r>
                      <w:r w:rsidRPr="00283C68">
                        <w:rPr>
                          <w:rFonts w:ascii="Consolas" w:hAnsi="Consolas"/>
                          <w:sz w:val="18"/>
                          <w:szCs w:val="18"/>
                        </w:rPr>
                        <w:t xml:space="preserve">.cadence, </w:t>
                      </w:r>
                      <w:r w:rsidRPr="00283C68">
                        <w:rPr>
                          <w:rFonts w:ascii="Consolas" w:hAnsi="Consolas"/>
                          <w:b/>
                          <w:bCs/>
                          <w:sz w:val="18"/>
                          <w:szCs w:val="18"/>
                        </w:rPr>
                        <w:t>tp</w:t>
                      </w:r>
                      <w:r w:rsidRPr="00283C68">
                        <w:rPr>
                          <w:rFonts w:ascii="Consolas" w:hAnsi="Consolas"/>
                          <w:sz w:val="18"/>
                          <w:szCs w:val="18"/>
                        </w:rPr>
                        <w:t>.watts]</w:t>
                      </w:r>
                    </w:p>
                    <w:p w14:paraId="3C1C1C66"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tp_array = </w:t>
                      </w:r>
                      <w:r w:rsidRPr="00283C68">
                        <w:rPr>
                          <w:rFonts w:ascii="Consolas" w:hAnsi="Consolas"/>
                          <w:b/>
                          <w:bCs/>
                          <w:sz w:val="18"/>
                          <w:szCs w:val="18"/>
                        </w:rPr>
                        <w:t>np</w:t>
                      </w:r>
                      <w:r w:rsidRPr="00283C68">
                        <w:rPr>
                          <w:rFonts w:ascii="Consolas" w:hAnsi="Consolas"/>
                          <w:sz w:val="18"/>
                          <w:szCs w:val="18"/>
                        </w:rPr>
                        <w:t xml:space="preserve">.append(tp_array, </w:t>
                      </w:r>
                      <w:r w:rsidRPr="00283C68">
                        <w:rPr>
                          <w:rFonts w:ascii="Consolas" w:hAnsi="Consolas"/>
                          <w:b/>
                          <w:bCs/>
                          <w:sz w:val="18"/>
                          <w:szCs w:val="18"/>
                        </w:rPr>
                        <w:t>np</w:t>
                      </w:r>
                      <w:r w:rsidRPr="00283C68">
                        <w:rPr>
                          <w:rFonts w:ascii="Consolas" w:hAnsi="Consolas"/>
                          <w:sz w:val="18"/>
                          <w:szCs w:val="18"/>
                        </w:rPr>
                        <w:t>.array([datarow]), axis=</w:t>
                      </w:r>
                      <w:r w:rsidRPr="00283C68">
                        <w:rPr>
                          <w:rFonts w:ascii="Consolas" w:hAnsi="Consolas"/>
                          <w:color w:val="00B0F0"/>
                          <w:sz w:val="18"/>
                          <w:szCs w:val="18"/>
                        </w:rPr>
                        <w:t>0</w:t>
                      </w:r>
                      <w:r w:rsidRPr="00283C68">
                        <w:rPr>
                          <w:rFonts w:ascii="Consolas" w:hAnsi="Consolas"/>
                          <w:sz w:val="18"/>
                          <w:szCs w:val="18"/>
                        </w:rPr>
                        <w:t>)</w:t>
                      </w:r>
                    </w:p>
                    <w:p w14:paraId="1D7A4707" w14:textId="77777777" w:rsidR="001B67A3" w:rsidRPr="00283C68" w:rsidRDefault="001B67A3" w:rsidP="001B67A3">
                      <w:pPr>
                        <w:spacing w:line="276" w:lineRule="auto"/>
                        <w:ind w:firstLine="0"/>
                        <w:rPr>
                          <w:rFonts w:ascii="Consolas" w:hAnsi="Consolas"/>
                          <w:sz w:val="18"/>
                          <w:szCs w:val="18"/>
                        </w:rPr>
                      </w:pPr>
                    </w:p>
                    <w:p w14:paraId="7703A670" w14:textId="77777777" w:rsidR="001B67A3" w:rsidRPr="00283C68" w:rsidRDefault="001B67A3" w:rsidP="001B67A3">
                      <w:pPr>
                        <w:spacing w:line="276" w:lineRule="auto"/>
                        <w:ind w:firstLine="0"/>
                        <w:rPr>
                          <w:rFonts w:ascii="Consolas" w:hAnsi="Consolas"/>
                          <w:sz w:val="18"/>
                          <w:szCs w:val="18"/>
                        </w:rPr>
                      </w:pPr>
                      <w:r w:rsidRPr="00283C68">
                        <w:rPr>
                          <w:rFonts w:ascii="Consolas" w:hAnsi="Consolas"/>
                          <w:sz w:val="18"/>
                          <w:szCs w:val="18"/>
                        </w:rPr>
                        <w:t xml:space="preserve">    </w:t>
                      </w:r>
                      <w:r w:rsidRPr="00147955">
                        <w:rPr>
                          <w:rFonts w:ascii="Consolas" w:hAnsi="Consolas"/>
                          <w:color w:val="0070C0"/>
                          <w:sz w:val="18"/>
                          <w:szCs w:val="18"/>
                        </w:rPr>
                        <w:t xml:space="preserve">return </w:t>
                      </w:r>
                      <w:r w:rsidRPr="00283C68">
                        <w:rPr>
                          <w:rFonts w:ascii="Consolas" w:hAnsi="Consolas"/>
                          <w:sz w:val="18"/>
                          <w:szCs w:val="18"/>
                        </w:rPr>
                        <w:t>(sport, tp_array)</w:t>
                      </w:r>
                    </w:p>
                  </w:txbxContent>
                </v:textbox>
                <w10:anchorlock/>
              </v:shape>
            </w:pict>
          </mc:Fallback>
        </mc:AlternateContent>
      </w:r>
    </w:p>
    <w:p w14:paraId="608A495C" w14:textId="77777777" w:rsidR="001B67A3" w:rsidRDefault="001B67A3" w:rsidP="001B67A3">
      <w:pPr>
        <w:spacing w:after="160"/>
      </w:pPr>
      <w:r>
        <w:br w:type="page"/>
      </w:r>
    </w:p>
    <w:p w14:paraId="342D32C0" w14:textId="77777777" w:rsidR="001B67A3" w:rsidRDefault="001B67A3" w:rsidP="001B67A3">
      <w:pPr>
        <w:spacing w:after="160"/>
      </w:pPr>
      <w:r>
        <w:rPr>
          <w:noProof/>
          <w:lang w:eastAsia="en-US"/>
        </w:rPr>
        <w:lastRenderedPageBreak/>
        <mc:AlternateContent>
          <mc:Choice Requires="wps">
            <w:drawing>
              <wp:anchor distT="45720" distB="45720" distL="114300" distR="114300" simplePos="0" relativeHeight="251664384" behindDoc="0" locked="0" layoutInCell="1" allowOverlap="1" wp14:anchorId="7A2978E0" wp14:editId="240F1E0A">
                <wp:simplePos x="0" y="0"/>
                <wp:positionH relativeFrom="margin">
                  <wp:align>left</wp:align>
                </wp:positionH>
                <wp:positionV relativeFrom="paragraph">
                  <wp:posOffset>0</wp:posOffset>
                </wp:positionV>
                <wp:extent cx="6021070" cy="6858000"/>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6858000"/>
                        </a:xfrm>
                        <a:prstGeom prst="rect">
                          <a:avLst/>
                        </a:prstGeom>
                        <a:solidFill>
                          <a:srgbClr val="FFFFFF"/>
                        </a:solidFill>
                        <a:ln w="9525">
                          <a:noFill/>
                          <a:miter lim="800000"/>
                          <a:headEnd/>
                          <a:tailEnd/>
                        </a:ln>
                      </wps:spPr>
                      <wps:txbx>
                        <w:txbxContent>
                          <w:p w14:paraId="62152127"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70C0"/>
                                <w:sz w:val="18"/>
                                <w:szCs w:val="18"/>
                              </w:rPr>
                              <w:t xml:space="preserve">def </w:t>
                            </w:r>
                            <w:r w:rsidRPr="00147955">
                              <w:rPr>
                                <w:rFonts w:ascii="Consolas" w:hAnsi="Consolas"/>
                                <w:b/>
                                <w:bCs/>
                                <w:color w:val="000000" w:themeColor="text1"/>
                                <w:sz w:val="18"/>
                                <w:szCs w:val="18"/>
                              </w:rPr>
                              <w:t>tcx_exercises_to_csv</w:t>
                            </w:r>
                            <w:r w:rsidRPr="00147955">
                              <w:rPr>
                                <w:rFonts w:ascii="Consolas" w:hAnsi="Consolas"/>
                                <w:color w:val="000000" w:themeColor="text1"/>
                                <w:sz w:val="18"/>
                                <w:szCs w:val="18"/>
                              </w:rPr>
                              <w:t xml:space="preserve">(tcx_folder: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csv_folder: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5FA5C8C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column_types: [(</w:t>
                            </w:r>
                            <w:r w:rsidRPr="00147955">
                              <w:rPr>
                                <w:rFonts w:ascii="Consolas" w:hAnsi="Consolas"/>
                                <w:color w:val="0070C0"/>
                                <w:sz w:val="18"/>
                                <w:szCs w:val="18"/>
                              </w:rPr>
                              <w:t>str</w:t>
                            </w:r>
                            <w:r w:rsidRPr="00147955">
                              <w:rPr>
                                <w:rFonts w:ascii="Consolas" w:hAnsi="Consolas"/>
                                <w:color w:val="000000" w:themeColor="text1"/>
                                <w:sz w:val="18"/>
                                <w:szCs w:val="18"/>
                              </w:rPr>
                              <w:t>,</w:t>
                            </w:r>
                            <w:r w:rsidRPr="00147955">
                              <w:rPr>
                                <w:rFonts w:ascii="Consolas" w:hAnsi="Consolas"/>
                                <w:color w:val="0070C0"/>
                                <w:sz w:val="18"/>
                                <w:szCs w:val="18"/>
                              </w:rPr>
                              <w:t>type</w:t>
                            </w:r>
                            <w:r w:rsidRPr="00147955">
                              <w:rPr>
                                <w:rFonts w:ascii="Consolas" w:hAnsi="Consolas"/>
                                <w:color w:val="000000" w:themeColor="text1"/>
                                <w:sz w:val="18"/>
                                <w:szCs w:val="18"/>
                              </w:rPr>
                              <w:t xml:space="preserve">)], column_names: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761484E8" w14:textId="77777777"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exers: </w:t>
                            </w:r>
                            <w:r w:rsidRPr="00147955">
                              <w:rPr>
                                <w:rFonts w:ascii="Consolas" w:hAnsi="Consolas"/>
                                <w:color w:val="0070C0"/>
                                <w:sz w:val="18"/>
                                <w:szCs w:val="18"/>
                              </w:rPr>
                              <w:t>int</w:t>
                            </w:r>
                            <w:r w:rsidRPr="00147955">
                              <w:rPr>
                                <w:rFonts w:ascii="Consolas" w:hAnsi="Consolas"/>
                                <w:color w:val="000000" w:themeColor="text1"/>
                                <w:sz w:val="18"/>
                                <w:szCs w:val="18"/>
                              </w:rPr>
                              <w:t xml:space="preserve">) -&gt; </w:t>
                            </w:r>
                            <w:r w:rsidRPr="00147955">
                              <w:rPr>
                                <w:rFonts w:ascii="Consolas" w:hAnsi="Consolas"/>
                                <w:color w:val="0070C0"/>
                                <w:sz w:val="18"/>
                                <w:szCs w:val="18"/>
                              </w:rPr>
                              <w:t>list</w:t>
                            </w:r>
                            <w:r w:rsidRPr="00147955">
                              <w:rPr>
                                <w:rFonts w:ascii="Consolas" w:hAnsi="Consolas"/>
                                <w:color w:val="000000" w:themeColor="text1"/>
                                <w:sz w:val="18"/>
                                <w:szCs w:val="18"/>
                              </w:rPr>
                              <w:t>:</w:t>
                            </w:r>
                          </w:p>
                          <w:p w14:paraId="0C3BB9D6"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w:t>
                            </w:r>
                          </w:p>
                          <w:p w14:paraId="6A54FC77"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TCX Reader - Reads a set of .tcx files from the given path and writes them to </w:t>
                            </w:r>
                          </w:p>
                          <w:p w14:paraId="59664422"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file using function save_tcx_to_csv()</w:t>
                            </w:r>
                          </w:p>
                          <w:p w14:paraId="4350C390"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column_types: Data variable types (float, int, datetime, str).</w:t>
                            </w:r>
                          </w:p>
                          <w:p w14:paraId="0C6B44C8"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column_names: Data variable names for .csv header row.</w:t>
                            </w:r>
                          </w:p>
                          <w:p w14:paraId="0A3A5B7D"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exers: Number of activities/exercises to read from .tcx file set</w:t>
                            </w:r>
                          </w:p>
                          <w:p w14:paraId="7BD4920A"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@return: Activity types as list of strings in a size of given function parameter </w:t>
                            </w:r>
                          </w:p>
                          <w:p w14:paraId="24F37C5A"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"exers" for classification tasks</w:t>
                            </w:r>
                          </w:p>
                          <w:p w14:paraId="2BF63FC5"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w:t>
                            </w:r>
                          </w:p>
                          <w:p w14:paraId="20F92F73"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Path(tcx_folder).glob(</w:t>
                            </w:r>
                            <w:r w:rsidRPr="008D7ECF">
                              <w:rPr>
                                <w:rFonts w:ascii="Consolas" w:hAnsi="Consolas"/>
                                <w:color w:val="C00000"/>
                                <w:sz w:val="18"/>
                                <w:szCs w:val="18"/>
                              </w:rPr>
                              <w:t>'*.tcx'</w:t>
                            </w:r>
                            <w:r w:rsidRPr="00147955">
                              <w:rPr>
                                <w:rFonts w:ascii="Consolas" w:hAnsi="Consolas"/>
                                <w:color w:val="000000" w:themeColor="text1"/>
                                <w:sz w:val="18"/>
                                <w:szCs w:val="18"/>
                              </w:rPr>
                              <w:t>)</w:t>
                            </w:r>
                          </w:p>
                          <w:p w14:paraId="129E222D" w14:textId="77777777" w:rsidR="001B67A3" w:rsidRDefault="001B67A3"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count = </w:t>
                            </w:r>
                            <w:r w:rsidRPr="00147955">
                              <w:rPr>
                                <w:rFonts w:ascii="Consolas" w:hAnsi="Consolas"/>
                                <w:color w:val="00B0F0"/>
                                <w:sz w:val="18"/>
                                <w:szCs w:val="18"/>
                              </w:rPr>
                              <w:t>0</w:t>
                            </w:r>
                          </w:p>
                          <w:p w14:paraId="5791D231" w14:textId="77777777" w:rsidR="001B67A3" w:rsidRPr="00147955" w:rsidRDefault="001B67A3" w:rsidP="001B67A3">
                            <w:pPr>
                              <w:spacing w:line="276" w:lineRule="auto"/>
                              <w:ind w:firstLine="0"/>
                              <w:rPr>
                                <w:rFonts w:ascii="Consolas" w:hAnsi="Consolas"/>
                                <w:color w:val="000000" w:themeColor="text1"/>
                                <w:sz w:val="18"/>
                                <w:szCs w:val="18"/>
                              </w:rPr>
                            </w:pPr>
                          </w:p>
                          <w:p w14:paraId="1039845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color w:val="000000" w:themeColor="text1"/>
                                <w:sz w:val="18"/>
                                <w:szCs w:val="18"/>
                              </w:rPr>
                              <w:t xml:space="preserve">child </w:t>
                            </w:r>
                            <w:r w:rsidRPr="00147955">
                              <w:rPr>
                                <w:rFonts w:ascii="Consolas" w:hAnsi="Consolas"/>
                                <w:color w:val="0070C0"/>
                                <w:sz w:val="18"/>
                                <w:szCs w:val="18"/>
                              </w:rPr>
                              <w:t xml:space="preserve">in </w:t>
                            </w:r>
                            <w:r w:rsidRPr="00147955">
                              <w:rPr>
                                <w:rFonts w:ascii="Consolas" w:hAnsi="Consolas"/>
                                <w:color w:val="000000" w:themeColor="text1"/>
                                <w:sz w:val="18"/>
                                <w:szCs w:val="18"/>
                              </w:rPr>
                              <w:t>tcx_files:</w:t>
                            </w:r>
                          </w:p>
                          <w:p w14:paraId="09968540"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count+=</w:t>
                            </w:r>
                            <w:r w:rsidRPr="00147955">
                              <w:rPr>
                                <w:rFonts w:ascii="Consolas" w:hAnsi="Consolas"/>
                                <w:color w:val="00B0F0"/>
                                <w:sz w:val="18"/>
                                <w:szCs w:val="18"/>
                              </w:rPr>
                              <w:t>1</w:t>
                            </w:r>
                          </w:p>
                          <w:p w14:paraId="6E82AFF4"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w:t>
                            </w:r>
                            <w:r w:rsidRPr="00147955">
                              <w:rPr>
                                <w:rFonts w:ascii="Consolas" w:hAnsi="Consolas"/>
                                <w:b/>
                                <w:bCs/>
                                <w:color w:val="000000" w:themeColor="text1"/>
                                <w:sz w:val="18"/>
                                <w:szCs w:val="18"/>
                              </w:rPr>
                              <w:t>Path</w:t>
                            </w:r>
                            <w:r w:rsidRPr="00147955">
                              <w:rPr>
                                <w:rFonts w:ascii="Consolas" w:hAnsi="Consolas"/>
                                <w:color w:val="000000" w:themeColor="text1"/>
                                <w:sz w:val="18"/>
                                <w:szCs w:val="18"/>
                              </w:rPr>
                              <w:t>(tcx_folder).glob(</w:t>
                            </w:r>
                            <w:r w:rsidRPr="008D7ECF">
                              <w:rPr>
                                <w:rFonts w:ascii="Consolas" w:hAnsi="Consolas"/>
                                <w:color w:val="C00000"/>
                                <w:sz w:val="18"/>
                                <w:szCs w:val="18"/>
                              </w:rPr>
                              <w:t>'*.tcx'</w:t>
                            </w:r>
                            <w:r w:rsidRPr="00147955">
                              <w:rPr>
                                <w:rFonts w:ascii="Consolas" w:hAnsi="Consolas"/>
                                <w:color w:val="000000" w:themeColor="text1"/>
                                <w:sz w:val="18"/>
                                <w:szCs w:val="18"/>
                              </w:rPr>
                              <w:t>)</w:t>
                            </w:r>
                          </w:p>
                          <w:p w14:paraId="26A51D53"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.array([])</w:t>
                            </w:r>
                          </w:p>
                          <w:p w14:paraId="2762D265" w14:textId="77777777" w:rsidR="001B67A3" w:rsidRDefault="001B67A3"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file_number = </w:t>
                            </w:r>
                            <w:r w:rsidRPr="00147955">
                              <w:rPr>
                                <w:rFonts w:ascii="Consolas" w:hAnsi="Consolas"/>
                                <w:color w:val="00B0F0"/>
                                <w:sz w:val="18"/>
                                <w:szCs w:val="18"/>
                              </w:rPr>
                              <w:t>1</w:t>
                            </w:r>
                          </w:p>
                          <w:p w14:paraId="152E2CFC" w14:textId="77777777" w:rsidR="001B67A3" w:rsidRPr="00147955" w:rsidRDefault="001B67A3" w:rsidP="001B67A3">
                            <w:pPr>
                              <w:spacing w:line="276" w:lineRule="auto"/>
                              <w:ind w:firstLine="0"/>
                              <w:rPr>
                                <w:rFonts w:ascii="Consolas" w:hAnsi="Consolas"/>
                                <w:color w:val="000000" w:themeColor="text1"/>
                                <w:sz w:val="18"/>
                                <w:szCs w:val="18"/>
                              </w:rPr>
                            </w:pPr>
                          </w:p>
                          <w:p w14:paraId="27806D2E"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 HERE WE HANDLE TOO BIG NUMBER OF EXERCISES VALUE</w:t>
                            </w:r>
                          </w:p>
                          <w:p w14:paraId="04E948F1"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color w:val="000000" w:themeColor="text1"/>
                                <w:sz w:val="18"/>
                                <w:szCs w:val="18"/>
                              </w:rPr>
                              <w:t xml:space="preserve">exers == </w:t>
                            </w:r>
                            <w:r w:rsidRPr="00147955">
                              <w:rPr>
                                <w:rFonts w:ascii="Consolas" w:hAnsi="Consolas"/>
                                <w:color w:val="00B0F0"/>
                                <w:sz w:val="18"/>
                                <w:szCs w:val="18"/>
                              </w:rPr>
                              <w:t>0</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or </w:t>
                            </w:r>
                            <w:r w:rsidRPr="00147955">
                              <w:rPr>
                                <w:rFonts w:ascii="Consolas" w:hAnsi="Consolas"/>
                                <w:color w:val="000000" w:themeColor="text1"/>
                                <w:sz w:val="18"/>
                                <w:szCs w:val="18"/>
                              </w:rPr>
                              <w:t xml:space="preserve">exers &gt; count: </w:t>
                            </w:r>
                          </w:p>
                          <w:p w14:paraId="04A0071E" w14:textId="34E2A1E8"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BA4A54" w:rsidRPr="00BA4A54">
                              <w:rPr>
                                <w:rFonts w:ascii="Consolas" w:eastAsia="Times New Roman" w:hAnsi="Consolas" w:cs="Courier New"/>
                                <w:color w:val="C00000"/>
                                <w:sz w:val="18"/>
                                <w:szCs w:val="18"/>
                              </w:rPr>
                              <w:t>'</w:t>
                            </w:r>
                            <w:r w:rsidRPr="00BA4A54">
                              <w:rPr>
                                <w:rFonts w:ascii="Consolas" w:hAnsi="Consolas"/>
                                <w:color w:val="C00000"/>
                                <w:sz w:val="18"/>
                                <w:szCs w:val="18"/>
                              </w:rPr>
                              <w:t xml:space="preserve">exers 1: </w:t>
                            </w:r>
                            <w:r w:rsidR="00BA4A54"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0A3DBAE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exers = count</w:t>
                            </w:r>
                          </w:p>
                          <w:p w14:paraId="7D3801D0" w14:textId="3D778A5C" w:rsidR="001B67A3"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BA4A54" w:rsidRPr="00BA4A54">
                              <w:rPr>
                                <w:rFonts w:ascii="Consolas" w:eastAsia="Times New Roman" w:hAnsi="Consolas" w:cs="Courier New"/>
                                <w:color w:val="C00000"/>
                                <w:sz w:val="18"/>
                                <w:szCs w:val="18"/>
                              </w:rPr>
                              <w:t>'</w:t>
                            </w:r>
                            <w:r w:rsidRPr="00BA4A54">
                              <w:rPr>
                                <w:rFonts w:ascii="Consolas" w:hAnsi="Consolas"/>
                                <w:color w:val="C00000"/>
                                <w:sz w:val="18"/>
                                <w:szCs w:val="18"/>
                              </w:rPr>
                              <w:t xml:space="preserve">exers 2: </w:t>
                            </w:r>
                            <w:r w:rsidR="00BA4A54"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68AA76DB" w14:textId="77777777" w:rsidR="001B67A3" w:rsidRPr="00147955" w:rsidRDefault="001B67A3" w:rsidP="001B67A3">
                            <w:pPr>
                              <w:spacing w:line="276" w:lineRule="auto"/>
                              <w:ind w:firstLine="0"/>
                              <w:rPr>
                                <w:rFonts w:ascii="Consolas" w:hAnsi="Consolas"/>
                                <w:color w:val="000000" w:themeColor="text1"/>
                                <w:sz w:val="18"/>
                                <w:szCs w:val="18"/>
                              </w:rPr>
                            </w:pPr>
                          </w:p>
                          <w:p w14:paraId="6E9E97C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in </w:t>
                            </w:r>
                            <w:r w:rsidRPr="00147955">
                              <w:rPr>
                                <w:rFonts w:ascii="Consolas" w:hAnsi="Consolas"/>
                                <w:color w:val="000000" w:themeColor="text1"/>
                                <w:sz w:val="18"/>
                                <w:szCs w:val="18"/>
                              </w:rPr>
                              <w:t xml:space="preserve">tcx_files:  </w:t>
                            </w:r>
                            <w:r w:rsidRPr="008D7ECF">
                              <w:rPr>
                                <w:rFonts w:ascii="Consolas" w:hAnsi="Consolas"/>
                                <w:i/>
                                <w:iCs/>
                                <w:color w:val="A6A6A6" w:themeColor="background1" w:themeShade="A6"/>
                                <w:sz w:val="18"/>
                                <w:szCs w:val="18"/>
                              </w:rPr>
                              <w:t># In order to avoid reading errors</w:t>
                            </w:r>
                          </w:p>
                          <w:p w14:paraId="5531C6E5"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.is_file() </w:t>
                            </w:r>
                            <w:r w:rsidRPr="00147955">
                              <w:rPr>
                                <w:rFonts w:ascii="Consolas" w:hAnsi="Consolas"/>
                                <w:color w:val="0070C0"/>
                                <w:sz w:val="18"/>
                                <w:szCs w:val="18"/>
                              </w:rPr>
                              <w:t xml:space="preserve">and </w:t>
                            </w:r>
                            <w:r w:rsidRPr="00147955">
                              <w:rPr>
                                <w:rFonts w:ascii="Consolas" w:hAnsi="Consolas"/>
                                <w:color w:val="000000" w:themeColor="text1"/>
                                <w:sz w:val="18"/>
                                <w:szCs w:val="18"/>
                              </w:rPr>
                              <w:t>file_number &lt;= exers:</w:t>
                            </w:r>
                          </w:p>
                          <w:p w14:paraId="71A8271D" w14:textId="5B57735E"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8D7ECF" w:rsidRPr="00FB0098">
                              <w:rPr>
                                <w:rFonts w:ascii="Consolas" w:eastAsia="Times New Roman" w:hAnsi="Consolas" w:cs="Courier New"/>
                                <w:color w:val="C00000"/>
                                <w:sz w:val="18"/>
                                <w:szCs w:val="18"/>
                              </w:rPr>
                              <w:t>'</w:t>
                            </w:r>
                            <w:r w:rsidRPr="008D7ECF">
                              <w:rPr>
                                <w:rFonts w:ascii="Consolas" w:hAnsi="Consolas"/>
                                <w:color w:val="C00000"/>
                                <w:sz w:val="18"/>
                                <w:szCs w:val="18"/>
                              </w:rPr>
                              <w:t xml:space="preserve">\nFile number to process: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5AF18143" w14:textId="68B77B46"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8D7ECF" w:rsidRPr="008D7ECF">
                              <w:rPr>
                                <w:rFonts w:ascii="Consolas" w:eastAsia="Times New Roman" w:hAnsi="Consolas" w:cs="Courier New"/>
                                <w:color w:val="C00000"/>
                                <w:sz w:val="18"/>
                                <w:szCs w:val="18"/>
                              </w:rPr>
                              <w:t>'</w:t>
                            </w:r>
                            <w:r w:rsidRPr="008D7ECF">
                              <w:rPr>
                                <w:rFonts w:ascii="Consolas" w:hAnsi="Consolas"/>
                                <w:color w:val="C00000"/>
                                <w:sz w:val="18"/>
                                <w:szCs w:val="18"/>
                              </w:rPr>
                              <w:t xml:space="preserve">Activity inserted: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.name </w:t>
                            </w:r>
                          </w:p>
                          <w:p w14:paraId="7DF8DFBF" w14:textId="1C7503DF"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 </w:t>
                            </w:r>
                            <w:r w:rsidR="008D7ECF" w:rsidRPr="00FB0098">
                              <w:rPr>
                                <w:rFonts w:ascii="Consolas" w:eastAsia="Times New Roman" w:hAnsi="Consolas" w:cs="Courier New"/>
                                <w:color w:val="C00000"/>
                                <w:sz w:val="18"/>
                                <w:szCs w:val="18"/>
                              </w:rPr>
                              <w:t>'</w:t>
                            </w:r>
                            <w:r w:rsidRPr="008D7ECF">
                              <w:rPr>
                                <w:rFonts w:ascii="Consolas" w:hAnsi="Consolas"/>
                                <w:color w:val="C00000"/>
                                <w:sz w:val="18"/>
                                <w:szCs w:val="18"/>
                              </w:rPr>
                              <w:t xml:space="preserve">, Activities =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4FAC9E9E" w14:textId="77777777" w:rsidR="001B67A3" w:rsidRPr="00147955" w:rsidRDefault="001B67A3" w:rsidP="001B67A3">
                            <w:pPr>
                              <w:spacing w:line="276" w:lineRule="auto"/>
                              <w:ind w:firstLine="0"/>
                              <w:rPr>
                                <w:rFonts w:ascii="Consolas" w:hAnsi="Consolas"/>
                                <w:i/>
                                <w:iCs/>
                                <w:color w:val="000000" w:themeColor="text1"/>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 Data instance</w:t>
                            </w:r>
                          </w:p>
                          <w:p w14:paraId="2C4DF38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r_path_filename = tcx_folder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458483F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w_path_filename = csv_folder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07C7999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sport = </w:t>
                            </w:r>
                            <w:r w:rsidRPr="00147955">
                              <w:rPr>
                                <w:rFonts w:ascii="Consolas" w:hAnsi="Consolas"/>
                                <w:b/>
                                <w:bCs/>
                                <w:color w:val="000000" w:themeColor="text1"/>
                                <w:sz w:val="18"/>
                                <w:szCs w:val="18"/>
                              </w:rPr>
                              <w:t>save_tcx_to_csv</w:t>
                            </w:r>
                            <w:r w:rsidRPr="00147955">
                              <w:rPr>
                                <w:rFonts w:ascii="Consolas" w:hAnsi="Consolas"/>
                                <w:color w:val="000000" w:themeColor="text1"/>
                                <w:sz w:val="18"/>
                                <w:szCs w:val="18"/>
                              </w:rPr>
                              <w:t xml:space="preserve">(r_path_filename, w_path_filename, </w:t>
                            </w:r>
                          </w:p>
                          <w:p w14:paraId="0F5BD6D4" w14:textId="77777777"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column_types, column_names)</w:t>
                            </w:r>
                          </w:p>
                          <w:p w14:paraId="514D337E"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.append(activity_types, sport)</w:t>
                            </w:r>
                          </w:p>
                          <w:p w14:paraId="19BD569F"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file_number = file_number + </w:t>
                            </w:r>
                            <w:r w:rsidRPr="00147955">
                              <w:rPr>
                                <w:rFonts w:ascii="Consolas" w:hAnsi="Consolas"/>
                                <w:color w:val="00B0F0"/>
                                <w:sz w:val="18"/>
                                <w:szCs w:val="18"/>
                              </w:rPr>
                              <w:t>1</w:t>
                            </w:r>
                          </w:p>
                          <w:p w14:paraId="0FB0D02E"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else</w:t>
                            </w:r>
                            <w:r w:rsidRPr="00147955">
                              <w:rPr>
                                <w:rFonts w:ascii="Consolas" w:hAnsi="Consolas"/>
                                <w:color w:val="000000" w:themeColor="text1"/>
                                <w:sz w:val="18"/>
                                <w:szCs w:val="18"/>
                              </w:rPr>
                              <w:t>:</w:t>
                            </w:r>
                          </w:p>
                          <w:p w14:paraId="0D2F33F4" w14:textId="77777777" w:rsidR="001B67A3" w:rsidRDefault="001B67A3" w:rsidP="001B67A3">
                            <w:pPr>
                              <w:spacing w:line="276" w:lineRule="auto"/>
                              <w:ind w:firstLine="0"/>
                              <w:rPr>
                                <w:rFonts w:ascii="Consolas" w:hAnsi="Consolas"/>
                                <w:color w:val="0070C0"/>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break</w:t>
                            </w:r>
                          </w:p>
                          <w:p w14:paraId="66E8D6CE" w14:textId="77777777" w:rsidR="001B67A3" w:rsidRPr="00147955" w:rsidRDefault="001B67A3" w:rsidP="001B67A3">
                            <w:pPr>
                              <w:spacing w:line="276" w:lineRule="auto"/>
                              <w:ind w:firstLine="0"/>
                              <w:rPr>
                                <w:rFonts w:ascii="Consolas" w:hAnsi="Consolas"/>
                                <w:color w:val="000000" w:themeColor="text1"/>
                                <w:sz w:val="18"/>
                                <w:szCs w:val="18"/>
                              </w:rPr>
                            </w:pPr>
                          </w:p>
                          <w:p w14:paraId="0D857B6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return </w:t>
                            </w:r>
                            <w:r w:rsidRPr="00147955">
                              <w:rPr>
                                <w:rFonts w:ascii="Consolas" w:hAnsi="Consolas"/>
                                <w:color w:val="000000" w:themeColor="text1"/>
                                <w:sz w:val="18"/>
                                <w:szCs w:val="18"/>
                              </w:rPr>
                              <w:t>activity_types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978E0" id="_x0000_s1029" type="#_x0000_t202" style="position:absolute;left:0;text-align:left;margin-left:0;margin-top:0;width:474.1pt;height:540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" stroked="f">
                <v:textbox>
                  <w:txbxContent>
                    <w:p w14:paraId="62152127"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70C0"/>
                          <w:sz w:val="18"/>
                          <w:szCs w:val="18"/>
                        </w:rPr>
                        <w:t xml:space="preserve">def </w:t>
                      </w:r>
                      <w:r w:rsidRPr="00147955">
                        <w:rPr>
                          <w:rFonts w:ascii="Consolas" w:hAnsi="Consolas"/>
                          <w:b/>
                          <w:bCs/>
                          <w:color w:val="000000" w:themeColor="text1"/>
                          <w:sz w:val="18"/>
                          <w:szCs w:val="18"/>
                        </w:rPr>
                        <w:t>tcx_exercises_to_csv</w:t>
                      </w:r>
                      <w:r w:rsidRPr="00147955">
                        <w:rPr>
                          <w:rFonts w:ascii="Consolas" w:hAnsi="Consolas"/>
                          <w:color w:val="000000" w:themeColor="text1"/>
                          <w:sz w:val="18"/>
                          <w:szCs w:val="18"/>
                        </w:rPr>
                        <w:t xml:space="preserve">(tcx_folder: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csv_folder: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5FA5C8C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column_types: [(</w:t>
                      </w:r>
                      <w:r w:rsidRPr="00147955">
                        <w:rPr>
                          <w:rFonts w:ascii="Consolas" w:hAnsi="Consolas"/>
                          <w:color w:val="0070C0"/>
                          <w:sz w:val="18"/>
                          <w:szCs w:val="18"/>
                        </w:rPr>
                        <w:t>str</w:t>
                      </w:r>
                      <w:r w:rsidRPr="00147955">
                        <w:rPr>
                          <w:rFonts w:ascii="Consolas" w:hAnsi="Consolas"/>
                          <w:color w:val="000000" w:themeColor="text1"/>
                          <w:sz w:val="18"/>
                          <w:szCs w:val="18"/>
                        </w:rPr>
                        <w:t>,</w:t>
                      </w:r>
                      <w:r w:rsidRPr="00147955">
                        <w:rPr>
                          <w:rFonts w:ascii="Consolas" w:hAnsi="Consolas"/>
                          <w:color w:val="0070C0"/>
                          <w:sz w:val="18"/>
                          <w:szCs w:val="18"/>
                        </w:rPr>
                        <w:t>type</w:t>
                      </w:r>
                      <w:r w:rsidRPr="00147955">
                        <w:rPr>
                          <w:rFonts w:ascii="Consolas" w:hAnsi="Consolas"/>
                          <w:color w:val="000000" w:themeColor="text1"/>
                          <w:sz w:val="18"/>
                          <w:szCs w:val="18"/>
                        </w:rPr>
                        <w:t xml:space="preserve">)], column_names: </w:t>
                      </w:r>
                      <w:r w:rsidRPr="00147955">
                        <w:rPr>
                          <w:rFonts w:ascii="Consolas" w:hAnsi="Consolas"/>
                          <w:color w:val="0070C0"/>
                          <w:sz w:val="18"/>
                          <w:szCs w:val="18"/>
                        </w:rPr>
                        <w:t>str</w:t>
                      </w:r>
                      <w:r w:rsidRPr="00147955">
                        <w:rPr>
                          <w:rFonts w:ascii="Consolas" w:hAnsi="Consolas"/>
                          <w:color w:val="000000" w:themeColor="text1"/>
                          <w:sz w:val="18"/>
                          <w:szCs w:val="18"/>
                        </w:rPr>
                        <w:t xml:space="preserve">, </w:t>
                      </w:r>
                    </w:p>
                    <w:p w14:paraId="761484E8" w14:textId="77777777"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exers: </w:t>
                      </w:r>
                      <w:r w:rsidRPr="00147955">
                        <w:rPr>
                          <w:rFonts w:ascii="Consolas" w:hAnsi="Consolas"/>
                          <w:color w:val="0070C0"/>
                          <w:sz w:val="18"/>
                          <w:szCs w:val="18"/>
                        </w:rPr>
                        <w:t>int</w:t>
                      </w:r>
                      <w:r w:rsidRPr="00147955">
                        <w:rPr>
                          <w:rFonts w:ascii="Consolas" w:hAnsi="Consolas"/>
                          <w:color w:val="000000" w:themeColor="text1"/>
                          <w:sz w:val="18"/>
                          <w:szCs w:val="18"/>
                        </w:rPr>
                        <w:t xml:space="preserve">) -&gt; </w:t>
                      </w:r>
                      <w:r w:rsidRPr="00147955">
                        <w:rPr>
                          <w:rFonts w:ascii="Consolas" w:hAnsi="Consolas"/>
                          <w:color w:val="0070C0"/>
                          <w:sz w:val="18"/>
                          <w:szCs w:val="18"/>
                        </w:rPr>
                        <w:t>list</w:t>
                      </w:r>
                      <w:r w:rsidRPr="00147955">
                        <w:rPr>
                          <w:rFonts w:ascii="Consolas" w:hAnsi="Consolas"/>
                          <w:color w:val="000000" w:themeColor="text1"/>
                          <w:sz w:val="18"/>
                          <w:szCs w:val="18"/>
                        </w:rPr>
                        <w:t>:</w:t>
                      </w:r>
                    </w:p>
                    <w:p w14:paraId="0C3BB9D6"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w:t>
                      </w:r>
                    </w:p>
                    <w:p w14:paraId="6A54FC77"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TCX Reader - Reads a set of .tcx files from the given path and writes them to </w:t>
                      </w:r>
                    </w:p>
                    <w:p w14:paraId="59664422"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file using function save_tcx_to_csv()</w:t>
                      </w:r>
                    </w:p>
                    <w:p w14:paraId="4350C390"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column_types: Data variable types (float, int, datetime, str).</w:t>
                      </w:r>
                    </w:p>
                    <w:p w14:paraId="0C6B44C8"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column_names: Data variable names for .csv header row.</w:t>
                      </w:r>
                    </w:p>
                    <w:p w14:paraId="0A3A5B7D"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@param exers: Number of activities/exercises to read from .tcx file set</w:t>
                      </w:r>
                    </w:p>
                    <w:p w14:paraId="7BD4920A"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@return: Activity types as list of strings in a size of given function parameter </w:t>
                      </w:r>
                    </w:p>
                    <w:p w14:paraId="24F37C5A"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"exers" for classification tasks</w:t>
                      </w:r>
                    </w:p>
                    <w:p w14:paraId="2BF63FC5" w14:textId="77777777" w:rsidR="001B67A3" w:rsidRPr="008D7ECF" w:rsidRDefault="001B67A3" w:rsidP="001B67A3">
                      <w:pPr>
                        <w:spacing w:line="276" w:lineRule="auto"/>
                        <w:ind w:firstLine="0"/>
                        <w:rPr>
                          <w:rFonts w:ascii="Consolas" w:hAnsi="Consolas"/>
                          <w:i/>
                          <w:iCs/>
                          <w:color w:val="A6A6A6" w:themeColor="background1" w:themeShade="A6"/>
                          <w:sz w:val="18"/>
                          <w:szCs w:val="18"/>
                        </w:rPr>
                      </w:pPr>
                      <w:r w:rsidRPr="008D7ECF">
                        <w:rPr>
                          <w:rFonts w:ascii="Consolas" w:hAnsi="Consolas"/>
                          <w:i/>
                          <w:iCs/>
                          <w:color w:val="A6A6A6" w:themeColor="background1" w:themeShade="A6"/>
                          <w:sz w:val="18"/>
                          <w:szCs w:val="18"/>
                        </w:rPr>
                        <w:t xml:space="preserve">    """</w:t>
                      </w:r>
                    </w:p>
                    <w:p w14:paraId="20F92F73"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Path(tcx_folder).glob(</w:t>
                      </w:r>
                      <w:r w:rsidRPr="008D7ECF">
                        <w:rPr>
                          <w:rFonts w:ascii="Consolas" w:hAnsi="Consolas"/>
                          <w:color w:val="C00000"/>
                          <w:sz w:val="18"/>
                          <w:szCs w:val="18"/>
                        </w:rPr>
                        <w:t>'*.tcx'</w:t>
                      </w:r>
                      <w:r w:rsidRPr="00147955">
                        <w:rPr>
                          <w:rFonts w:ascii="Consolas" w:hAnsi="Consolas"/>
                          <w:color w:val="000000" w:themeColor="text1"/>
                          <w:sz w:val="18"/>
                          <w:szCs w:val="18"/>
                        </w:rPr>
                        <w:t>)</w:t>
                      </w:r>
                    </w:p>
                    <w:p w14:paraId="129E222D" w14:textId="77777777" w:rsidR="001B67A3" w:rsidRDefault="001B67A3"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count = </w:t>
                      </w:r>
                      <w:r w:rsidRPr="00147955">
                        <w:rPr>
                          <w:rFonts w:ascii="Consolas" w:hAnsi="Consolas"/>
                          <w:color w:val="00B0F0"/>
                          <w:sz w:val="18"/>
                          <w:szCs w:val="18"/>
                        </w:rPr>
                        <w:t>0</w:t>
                      </w:r>
                    </w:p>
                    <w:p w14:paraId="5791D231" w14:textId="77777777" w:rsidR="001B67A3" w:rsidRPr="00147955" w:rsidRDefault="001B67A3" w:rsidP="001B67A3">
                      <w:pPr>
                        <w:spacing w:line="276" w:lineRule="auto"/>
                        <w:ind w:firstLine="0"/>
                        <w:rPr>
                          <w:rFonts w:ascii="Consolas" w:hAnsi="Consolas"/>
                          <w:color w:val="000000" w:themeColor="text1"/>
                          <w:sz w:val="18"/>
                          <w:szCs w:val="18"/>
                        </w:rPr>
                      </w:pPr>
                    </w:p>
                    <w:p w14:paraId="1039845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color w:val="000000" w:themeColor="text1"/>
                          <w:sz w:val="18"/>
                          <w:szCs w:val="18"/>
                        </w:rPr>
                        <w:t xml:space="preserve">child </w:t>
                      </w:r>
                      <w:r w:rsidRPr="00147955">
                        <w:rPr>
                          <w:rFonts w:ascii="Consolas" w:hAnsi="Consolas"/>
                          <w:color w:val="0070C0"/>
                          <w:sz w:val="18"/>
                          <w:szCs w:val="18"/>
                        </w:rPr>
                        <w:t xml:space="preserve">in </w:t>
                      </w:r>
                      <w:r w:rsidRPr="00147955">
                        <w:rPr>
                          <w:rFonts w:ascii="Consolas" w:hAnsi="Consolas"/>
                          <w:color w:val="000000" w:themeColor="text1"/>
                          <w:sz w:val="18"/>
                          <w:szCs w:val="18"/>
                        </w:rPr>
                        <w:t>tcx_files:</w:t>
                      </w:r>
                    </w:p>
                    <w:p w14:paraId="09968540"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count+=</w:t>
                      </w:r>
                      <w:r w:rsidRPr="00147955">
                        <w:rPr>
                          <w:rFonts w:ascii="Consolas" w:hAnsi="Consolas"/>
                          <w:color w:val="00B0F0"/>
                          <w:sz w:val="18"/>
                          <w:szCs w:val="18"/>
                        </w:rPr>
                        <w:t>1</w:t>
                      </w:r>
                    </w:p>
                    <w:p w14:paraId="6E82AFF4"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tcx_files = </w:t>
                      </w:r>
                      <w:r w:rsidRPr="00147955">
                        <w:rPr>
                          <w:rFonts w:ascii="Consolas" w:hAnsi="Consolas"/>
                          <w:b/>
                          <w:bCs/>
                          <w:color w:val="000000" w:themeColor="text1"/>
                          <w:sz w:val="18"/>
                          <w:szCs w:val="18"/>
                        </w:rPr>
                        <w:t>Path</w:t>
                      </w:r>
                      <w:r w:rsidRPr="00147955">
                        <w:rPr>
                          <w:rFonts w:ascii="Consolas" w:hAnsi="Consolas"/>
                          <w:color w:val="000000" w:themeColor="text1"/>
                          <w:sz w:val="18"/>
                          <w:szCs w:val="18"/>
                        </w:rPr>
                        <w:t>(tcx_folder).glob(</w:t>
                      </w:r>
                      <w:r w:rsidRPr="008D7ECF">
                        <w:rPr>
                          <w:rFonts w:ascii="Consolas" w:hAnsi="Consolas"/>
                          <w:color w:val="C00000"/>
                          <w:sz w:val="18"/>
                          <w:szCs w:val="18"/>
                        </w:rPr>
                        <w:t>'*.tcx'</w:t>
                      </w:r>
                      <w:r w:rsidRPr="00147955">
                        <w:rPr>
                          <w:rFonts w:ascii="Consolas" w:hAnsi="Consolas"/>
                          <w:color w:val="000000" w:themeColor="text1"/>
                          <w:sz w:val="18"/>
                          <w:szCs w:val="18"/>
                        </w:rPr>
                        <w:t>)</w:t>
                      </w:r>
                    </w:p>
                    <w:p w14:paraId="26A51D53"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.array([])</w:t>
                      </w:r>
                    </w:p>
                    <w:p w14:paraId="2762D265" w14:textId="77777777" w:rsidR="001B67A3" w:rsidRDefault="001B67A3" w:rsidP="001B67A3">
                      <w:pPr>
                        <w:spacing w:line="276" w:lineRule="auto"/>
                        <w:ind w:firstLine="0"/>
                        <w:rPr>
                          <w:rFonts w:ascii="Consolas" w:hAnsi="Consolas"/>
                          <w:color w:val="00B0F0"/>
                          <w:sz w:val="18"/>
                          <w:szCs w:val="18"/>
                        </w:rPr>
                      </w:pPr>
                      <w:r w:rsidRPr="00147955">
                        <w:rPr>
                          <w:rFonts w:ascii="Consolas" w:hAnsi="Consolas"/>
                          <w:color w:val="000000" w:themeColor="text1"/>
                          <w:sz w:val="18"/>
                          <w:szCs w:val="18"/>
                        </w:rPr>
                        <w:t xml:space="preserve">    file_number = </w:t>
                      </w:r>
                      <w:r w:rsidRPr="00147955">
                        <w:rPr>
                          <w:rFonts w:ascii="Consolas" w:hAnsi="Consolas"/>
                          <w:color w:val="00B0F0"/>
                          <w:sz w:val="18"/>
                          <w:szCs w:val="18"/>
                        </w:rPr>
                        <w:t>1</w:t>
                      </w:r>
                    </w:p>
                    <w:p w14:paraId="152E2CFC" w14:textId="77777777" w:rsidR="001B67A3" w:rsidRPr="00147955" w:rsidRDefault="001B67A3" w:rsidP="001B67A3">
                      <w:pPr>
                        <w:spacing w:line="276" w:lineRule="auto"/>
                        <w:ind w:firstLine="0"/>
                        <w:rPr>
                          <w:rFonts w:ascii="Consolas" w:hAnsi="Consolas"/>
                          <w:color w:val="000000" w:themeColor="text1"/>
                          <w:sz w:val="18"/>
                          <w:szCs w:val="18"/>
                        </w:rPr>
                      </w:pPr>
                    </w:p>
                    <w:p w14:paraId="27806D2E" w14:textId="77777777" w:rsidR="001B67A3" w:rsidRPr="00147955" w:rsidRDefault="001B67A3" w:rsidP="001B67A3">
                      <w:pPr>
                        <w:spacing w:line="276" w:lineRule="auto"/>
                        <w:ind w:firstLine="0"/>
                        <w:rPr>
                          <w:rFonts w:ascii="Consolas" w:hAnsi="Consolas"/>
                          <w:i/>
                          <w:iCs/>
                          <w:color w:val="393939" w:themeColor="accent6" w:themeShade="BF"/>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 HERE WE HANDLE TOO BIG NUMBER OF EXERCISES VALUE</w:t>
                      </w:r>
                    </w:p>
                    <w:p w14:paraId="04E948F1"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color w:val="000000" w:themeColor="text1"/>
                          <w:sz w:val="18"/>
                          <w:szCs w:val="18"/>
                        </w:rPr>
                        <w:t xml:space="preserve">exers == </w:t>
                      </w:r>
                      <w:r w:rsidRPr="00147955">
                        <w:rPr>
                          <w:rFonts w:ascii="Consolas" w:hAnsi="Consolas"/>
                          <w:color w:val="00B0F0"/>
                          <w:sz w:val="18"/>
                          <w:szCs w:val="18"/>
                        </w:rPr>
                        <w:t>0</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or </w:t>
                      </w:r>
                      <w:r w:rsidRPr="00147955">
                        <w:rPr>
                          <w:rFonts w:ascii="Consolas" w:hAnsi="Consolas"/>
                          <w:color w:val="000000" w:themeColor="text1"/>
                          <w:sz w:val="18"/>
                          <w:szCs w:val="18"/>
                        </w:rPr>
                        <w:t xml:space="preserve">exers &gt; count: </w:t>
                      </w:r>
                    </w:p>
                    <w:p w14:paraId="04A0071E" w14:textId="34E2A1E8"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BA4A54" w:rsidRPr="00BA4A54">
                        <w:rPr>
                          <w:rFonts w:ascii="Consolas" w:eastAsia="Times New Roman" w:hAnsi="Consolas" w:cs="Courier New"/>
                          <w:color w:val="C00000"/>
                          <w:sz w:val="18"/>
                          <w:szCs w:val="18"/>
                        </w:rPr>
                        <w:t>'</w:t>
                      </w:r>
                      <w:r w:rsidRPr="00BA4A54">
                        <w:rPr>
                          <w:rFonts w:ascii="Consolas" w:hAnsi="Consolas"/>
                          <w:color w:val="C00000"/>
                          <w:sz w:val="18"/>
                          <w:szCs w:val="18"/>
                        </w:rPr>
                        <w:t xml:space="preserve">exers 1: </w:t>
                      </w:r>
                      <w:r w:rsidR="00BA4A54"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0A3DBAE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exers = count</w:t>
                      </w:r>
                    </w:p>
                    <w:p w14:paraId="7D3801D0" w14:textId="3D778A5C" w:rsidR="001B67A3"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BA4A54" w:rsidRPr="00BA4A54">
                        <w:rPr>
                          <w:rFonts w:ascii="Consolas" w:eastAsia="Times New Roman" w:hAnsi="Consolas" w:cs="Courier New"/>
                          <w:color w:val="C00000"/>
                          <w:sz w:val="18"/>
                          <w:szCs w:val="18"/>
                        </w:rPr>
                        <w:t>'</w:t>
                      </w:r>
                      <w:r w:rsidRPr="00BA4A54">
                        <w:rPr>
                          <w:rFonts w:ascii="Consolas" w:hAnsi="Consolas"/>
                          <w:color w:val="C00000"/>
                          <w:sz w:val="18"/>
                          <w:szCs w:val="18"/>
                        </w:rPr>
                        <w:t xml:space="preserve">exers 2: </w:t>
                      </w:r>
                      <w:r w:rsidR="00BA4A54"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(exers))</w:t>
                      </w:r>
                    </w:p>
                    <w:p w14:paraId="68AA76DB" w14:textId="77777777" w:rsidR="001B67A3" w:rsidRPr="00147955" w:rsidRDefault="001B67A3" w:rsidP="001B67A3">
                      <w:pPr>
                        <w:spacing w:line="276" w:lineRule="auto"/>
                        <w:ind w:firstLine="0"/>
                        <w:rPr>
                          <w:rFonts w:ascii="Consolas" w:hAnsi="Consolas"/>
                          <w:color w:val="000000" w:themeColor="text1"/>
                          <w:sz w:val="18"/>
                          <w:szCs w:val="18"/>
                        </w:rPr>
                      </w:pPr>
                    </w:p>
                    <w:p w14:paraId="6E9E97C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for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in </w:t>
                      </w:r>
                      <w:r w:rsidRPr="00147955">
                        <w:rPr>
                          <w:rFonts w:ascii="Consolas" w:hAnsi="Consolas"/>
                          <w:color w:val="000000" w:themeColor="text1"/>
                          <w:sz w:val="18"/>
                          <w:szCs w:val="18"/>
                        </w:rPr>
                        <w:t xml:space="preserve">tcx_files:  </w:t>
                      </w:r>
                      <w:r w:rsidRPr="008D7ECF">
                        <w:rPr>
                          <w:rFonts w:ascii="Consolas" w:hAnsi="Consolas"/>
                          <w:i/>
                          <w:iCs/>
                          <w:color w:val="A6A6A6" w:themeColor="background1" w:themeShade="A6"/>
                          <w:sz w:val="18"/>
                          <w:szCs w:val="18"/>
                        </w:rPr>
                        <w:t># In order to avoid reading errors</w:t>
                      </w:r>
                    </w:p>
                    <w:p w14:paraId="5531C6E5"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if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.is_file() </w:t>
                      </w:r>
                      <w:r w:rsidRPr="00147955">
                        <w:rPr>
                          <w:rFonts w:ascii="Consolas" w:hAnsi="Consolas"/>
                          <w:color w:val="0070C0"/>
                          <w:sz w:val="18"/>
                          <w:szCs w:val="18"/>
                        </w:rPr>
                        <w:t xml:space="preserve">and </w:t>
                      </w:r>
                      <w:r w:rsidRPr="00147955">
                        <w:rPr>
                          <w:rFonts w:ascii="Consolas" w:hAnsi="Consolas"/>
                          <w:color w:val="000000" w:themeColor="text1"/>
                          <w:sz w:val="18"/>
                          <w:szCs w:val="18"/>
                        </w:rPr>
                        <w:t>file_number &lt;= exers:</w:t>
                      </w:r>
                    </w:p>
                    <w:p w14:paraId="71A8271D" w14:textId="5B57735E"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8D7ECF" w:rsidRPr="00FB0098">
                        <w:rPr>
                          <w:rFonts w:ascii="Consolas" w:eastAsia="Times New Roman" w:hAnsi="Consolas" w:cs="Courier New"/>
                          <w:color w:val="C00000"/>
                          <w:sz w:val="18"/>
                          <w:szCs w:val="18"/>
                        </w:rPr>
                        <w:t>'</w:t>
                      </w:r>
                      <w:r w:rsidRPr="008D7ECF">
                        <w:rPr>
                          <w:rFonts w:ascii="Consolas" w:hAnsi="Consolas"/>
                          <w:color w:val="C00000"/>
                          <w:sz w:val="18"/>
                          <w:szCs w:val="18"/>
                        </w:rPr>
                        <w:t xml:space="preserve">\nFile number to process: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5AF18143" w14:textId="68B77B46"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print</w:t>
                      </w:r>
                      <w:r w:rsidRPr="00147955">
                        <w:rPr>
                          <w:rFonts w:ascii="Consolas" w:hAnsi="Consolas"/>
                          <w:color w:val="000000" w:themeColor="text1"/>
                          <w:sz w:val="18"/>
                          <w:szCs w:val="18"/>
                        </w:rPr>
                        <w:t>(</w:t>
                      </w:r>
                      <w:r w:rsidR="008D7ECF" w:rsidRPr="008D7ECF">
                        <w:rPr>
                          <w:rFonts w:ascii="Consolas" w:eastAsia="Times New Roman" w:hAnsi="Consolas" w:cs="Courier New"/>
                          <w:color w:val="C00000"/>
                          <w:sz w:val="18"/>
                          <w:szCs w:val="18"/>
                        </w:rPr>
                        <w:t>'</w:t>
                      </w:r>
                      <w:r w:rsidRPr="008D7ECF">
                        <w:rPr>
                          <w:rFonts w:ascii="Consolas" w:hAnsi="Consolas"/>
                          <w:color w:val="C00000"/>
                          <w:sz w:val="18"/>
                          <w:szCs w:val="18"/>
                        </w:rPr>
                        <w:t xml:space="preserve">Activity inserted: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 xml:space="preserve">.name </w:t>
                      </w:r>
                    </w:p>
                    <w:p w14:paraId="7DF8DFBF" w14:textId="1C7503DF"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 xml:space="preserve">+ </w:t>
                      </w:r>
                      <w:r w:rsidR="008D7ECF" w:rsidRPr="00FB0098">
                        <w:rPr>
                          <w:rFonts w:ascii="Consolas" w:eastAsia="Times New Roman" w:hAnsi="Consolas" w:cs="Courier New"/>
                          <w:color w:val="C00000"/>
                          <w:sz w:val="18"/>
                          <w:szCs w:val="18"/>
                        </w:rPr>
                        <w:t>'</w:t>
                      </w:r>
                      <w:r w:rsidRPr="008D7ECF">
                        <w:rPr>
                          <w:rFonts w:ascii="Consolas" w:hAnsi="Consolas"/>
                          <w:color w:val="C00000"/>
                          <w:sz w:val="18"/>
                          <w:szCs w:val="18"/>
                        </w:rPr>
                        <w:t xml:space="preserve">, Activities = </w:t>
                      </w:r>
                      <w:r w:rsidR="008D7ECF" w:rsidRPr="00FB0098">
                        <w:rPr>
                          <w:rFonts w:ascii="Consolas" w:eastAsia="Times New Roman" w:hAnsi="Consolas" w:cs="Courier New"/>
                          <w:color w:val="C00000"/>
                          <w:sz w:val="18"/>
                          <w:szCs w:val="18"/>
                        </w:rPr>
                        <w:t>'</w:t>
                      </w:r>
                      <w:r w:rsidRPr="00147955">
                        <w:rPr>
                          <w:rFonts w:ascii="Consolas" w:hAnsi="Consolas"/>
                          <w:color w:val="393939" w:themeColor="accent6" w:themeShade="BF"/>
                          <w:sz w:val="18"/>
                          <w:szCs w:val="18"/>
                        </w:rPr>
                        <w:t xml:space="preserve"> </w:t>
                      </w:r>
                      <w:r w:rsidRPr="00147955">
                        <w:rPr>
                          <w:rFonts w:ascii="Consolas" w:hAnsi="Consolas"/>
                          <w:color w:val="000000" w:themeColor="text1"/>
                          <w:sz w:val="18"/>
                          <w:szCs w:val="18"/>
                        </w:rPr>
                        <w:t xml:space="preserve">+ </w:t>
                      </w:r>
                      <w:r w:rsidRPr="00147955">
                        <w:rPr>
                          <w:rFonts w:ascii="Consolas" w:hAnsi="Consolas"/>
                          <w:color w:val="0070C0"/>
                          <w:sz w:val="18"/>
                          <w:szCs w:val="18"/>
                        </w:rPr>
                        <w:t>str</w:t>
                      </w:r>
                      <w:r w:rsidRPr="00147955">
                        <w:rPr>
                          <w:rFonts w:ascii="Consolas" w:hAnsi="Consolas"/>
                          <w:color w:val="000000" w:themeColor="text1"/>
                          <w:sz w:val="18"/>
                          <w:szCs w:val="18"/>
                        </w:rPr>
                        <w:t>(file_number))</w:t>
                      </w:r>
                    </w:p>
                    <w:p w14:paraId="4FAC9E9E" w14:textId="77777777" w:rsidR="001B67A3" w:rsidRPr="00147955" w:rsidRDefault="001B67A3" w:rsidP="001B67A3">
                      <w:pPr>
                        <w:spacing w:line="276" w:lineRule="auto"/>
                        <w:ind w:firstLine="0"/>
                        <w:rPr>
                          <w:rFonts w:ascii="Consolas" w:hAnsi="Consolas"/>
                          <w:i/>
                          <w:iCs/>
                          <w:color w:val="000000" w:themeColor="text1"/>
                          <w:sz w:val="18"/>
                          <w:szCs w:val="18"/>
                        </w:rPr>
                      </w:pPr>
                      <w:r w:rsidRPr="00147955">
                        <w:rPr>
                          <w:rFonts w:ascii="Consolas" w:hAnsi="Consolas"/>
                          <w:color w:val="000000" w:themeColor="text1"/>
                          <w:sz w:val="18"/>
                          <w:szCs w:val="18"/>
                        </w:rPr>
                        <w:t xml:space="preserve">            </w:t>
                      </w:r>
                      <w:r w:rsidRPr="008D7ECF">
                        <w:rPr>
                          <w:rFonts w:ascii="Consolas" w:hAnsi="Consolas"/>
                          <w:i/>
                          <w:iCs/>
                          <w:color w:val="A6A6A6" w:themeColor="background1" w:themeShade="A6"/>
                          <w:sz w:val="18"/>
                          <w:szCs w:val="18"/>
                        </w:rPr>
                        <w:t># Data instance</w:t>
                      </w:r>
                    </w:p>
                    <w:p w14:paraId="2C4DF38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r_path_filename = tcx_folder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458483F8"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w_path_filename = csv_folder + </w:t>
                      </w:r>
                      <w:r w:rsidRPr="00147955">
                        <w:rPr>
                          <w:rFonts w:ascii="Consolas" w:hAnsi="Consolas"/>
                          <w:b/>
                          <w:bCs/>
                          <w:color w:val="000000" w:themeColor="text1"/>
                          <w:sz w:val="18"/>
                          <w:szCs w:val="18"/>
                        </w:rPr>
                        <w:t>child</w:t>
                      </w:r>
                      <w:r w:rsidRPr="00147955">
                        <w:rPr>
                          <w:rFonts w:ascii="Consolas" w:hAnsi="Consolas"/>
                          <w:color w:val="000000" w:themeColor="text1"/>
                          <w:sz w:val="18"/>
                          <w:szCs w:val="18"/>
                        </w:rPr>
                        <w:t>.name</w:t>
                      </w:r>
                    </w:p>
                    <w:p w14:paraId="07C7999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sport = </w:t>
                      </w:r>
                      <w:r w:rsidRPr="00147955">
                        <w:rPr>
                          <w:rFonts w:ascii="Consolas" w:hAnsi="Consolas"/>
                          <w:b/>
                          <w:bCs/>
                          <w:color w:val="000000" w:themeColor="text1"/>
                          <w:sz w:val="18"/>
                          <w:szCs w:val="18"/>
                        </w:rPr>
                        <w:t>save_tcx_to_csv</w:t>
                      </w:r>
                      <w:r w:rsidRPr="00147955">
                        <w:rPr>
                          <w:rFonts w:ascii="Consolas" w:hAnsi="Consolas"/>
                          <w:color w:val="000000" w:themeColor="text1"/>
                          <w:sz w:val="18"/>
                          <w:szCs w:val="18"/>
                        </w:rPr>
                        <w:t xml:space="preserve">(r_path_filename, w_path_filename, </w:t>
                      </w:r>
                    </w:p>
                    <w:p w14:paraId="0F5BD6D4" w14:textId="77777777" w:rsidR="001B67A3" w:rsidRPr="00147955" w:rsidRDefault="001B67A3" w:rsidP="001B67A3">
                      <w:pPr>
                        <w:spacing w:line="276" w:lineRule="auto"/>
                        <w:ind w:firstLine="0"/>
                        <w:rPr>
                          <w:rFonts w:ascii="Consolas" w:hAnsi="Consolas"/>
                          <w:color w:val="000000" w:themeColor="text1"/>
                          <w:sz w:val="18"/>
                          <w:szCs w:val="18"/>
                        </w:rPr>
                      </w:pPr>
                      <w:r w:rsidRPr="002C042D">
                        <w:rPr>
                          <w:rFonts w:ascii="Consolas" w:hAnsi="Consolas"/>
                          <w:color w:val="000000" w:themeColor="text1"/>
                          <w:sz w:val="18"/>
                          <w:szCs w:val="18"/>
                        </w:rPr>
                        <w:t xml:space="preserve">                                    </w:t>
                      </w:r>
                      <w:r w:rsidRPr="00147955">
                        <w:rPr>
                          <w:rFonts w:ascii="Consolas" w:hAnsi="Consolas"/>
                          <w:color w:val="000000" w:themeColor="text1"/>
                          <w:sz w:val="18"/>
                          <w:szCs w:val="18"/>
                        </w:rPr>
                        <w:t>column_types, column_names)</w:t>
                      </w:r>
                    </w:p>
                    <w:p w14:paraId="514D337E"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activity_types = </w:t>
                      </w:r>
                      <w:r w:rsidRPr="00147955">
                        <w:rPr>
                          <w:rFonts w:ascii="Consolas" w:hAnsi="Consolas"/>
                          <w:b/>
                          <w:bCs/>
                          <w:color w:val="000000" w:themeColor="text1"/>
                          <w:sz w:val="18"/>
                          <w:szCs w:val="18"/>
                        </w:rPr>
                        <w:t>np</w:t>
                      </w:r>
                      <w:r w:rsidRPr="00147955">
                        <w:rPr>
                          <w:rFonts w:ascii="Consolas" w:hAnsi="Consolas"/>
                          <w:color w:val="000000" w:themeColor="text1"/>
                          <w:sz w:val="18"/>
                          <w:szCs w:val="18"/>
                        </w:rPr>
                        <w:t>.append(activity_types, sport)</w:t>
                      </w:r>
                    </w:p>
                    <w:p w14:paraId="19BD569F"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file_number = file_number + </w:t>
                      </w:r>
                      <w:r w:rsidRPr="00147955">
                        <w:rPr>
                          <w:rFonts w:ascii="Consolas" w:hAnsi="Consolas"/>
                          <w:color w:val="00B0F0"/>
                          <w:sz w:val="18"/>
                          <w:szCs w:val="18"/>
                        </w:rPr>
                        <w:t>1</w:t>
                      </w:r>
                    </w:p>
                    <w:p w14:paraId="0FB0D02E"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else</w:t>
                      </w:r>
                      <w:r w:rsidRPr="00147955">
                        <w:rPr>
                          <w:rFonts w:ascii="Consolas" w:hAnsi="Consolas"/>
                          <w:color w:val="000000" w:themeColor="text1"/>
                          <w:sz w:val="18"/>
                          <w:szCs w:val="18"/>
                        </w:rPr>
                        <w:t>:</w:t>
                      </w:r>
                    </w:p>
                    <w:p w14:paraId="0D2F33F4" w14:textId="77777777" w:rsidR="001B67A3" w:rsidRDefault="001B67A3" w:rsidP="001B67A3">
                      <w:pPr>
                        <w:spacing w:line="276" w:lineRule="auto"/>
                        <w:ind w:firstLine="0"/>
                        <w:rPr>
                          <w:rFonts w:ascii="Consolas" w:hAnsi="Consolas"/>
                          <w:color w:val="0070C0"/>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break</w:t>
                      </w:r>
                    </w:p>
                    <w:p w14:paraId="66E8D6CE" w14:textId="77777777" w:rsidR="001B67A3" w:rsidRPr="00147955" w:rsidRDefault="001B67A3" w:rsidP="001B67A3">
                      <w:pPr>
                        <w:spacing w:line="276" w:lineRule="auto"/>
                        <w:ind w:firstLine="0"/>
                        <w:rPr>
                          <w:rFonts w:ascii="Consolas" w:hAnsi="Consolas"/>
                          <w:color w:val="000000" w:themeColor="text1"/>
                          <w:sz w:val="18"/>
                          <w:szCs w:val="18"/>
                        </w:rPr>
                      </w:pPr>
                    </w:p>
                    <w:p w14:paraId="0D857B66" w14:textId="77777777" w:rsidR="001B67A3" w:rsidRPr="00147955" w:rsidRDefault="001B67A3" w:rsidP="001B67A3">
                      <w:pPr>
                        <w:spacing w:line="276" w:lineRule="auto"/>
                        <w:ind w:firstLine="0"/>
                        <w:rPr>
                          <w:rFonts w:ascii="Consolas" w:hAnsi="Consolas"/>
                          <w:color w:val="000000" w:themeColor="text1"/>
                          <w:sz w:val="18"/>
                          <w:szCs w:val="18"/>
                        </w:rPr>
                      </w:pPr>
                      <w:r w:rsidRPr="00147955">
                        <w:rPr>
                          <w:rFonts w:ascii="Consolas" w:hAnsi="Consolas"/>
                          <w:color w:val="000000" w:themeColor="text1"/>
                          <w:sz w:val="18"/>
                          <w:szCs w:val="18"/>
                        </w:rPr>
                        <w:t xml:space="preserve">    </w:t>
                      </w:r>
                      <w:r w:rsidRPr="00147955">
                        <w:rPr>
                          <w:rFonts w:ascii="Consolas" w:hAnsi="Consolas"/>
                          <w:color w:val="0070C0"/>
                          <w:sz w:val="18"/>
                          <w:szCs w:val="18"/>
                        </w:rPr>
                        <w:t xml:space="preserve">return </w:t>
                      </w:r>
                      <w:r w:rsidRPr="00147955">
                        <w:rPr>
                          <w:rFonts w:ascii="Consolas" w:hAnsi="Consolas"/>
                          <w:color w:val="000000" w:themeColor="text1"/>
                          <w:sz w:val="18"/>
                          <w:szCs w:val="18"/>
                        </w:rPr>
                        <w:t>activity_types</w:t>
                      </w:r>
                    </w:p>
                  </w:txbxContent>
                </v:textbox>
                <w10:wrap type="square" anchorx="margin"/>
              </v:shape>
            </w:pict>
          </mc:Fallback>
        </mc:AlternateContent>
      </w:r>
      <w:r>
        <w:br w:type="page"/>
      </w:r>
    </w:p>
    <w:p w14:paraId="4500D1E8" w14:textId="77777777" w:rsidR="001B67A3" w:rsidRDefault="001B67A3" w:rsidP="001B67A3">
      <w:pPr>
        <w:spacing w:after="160"/>
        <w:ind w:firstLine="0"/>
      </w:pPr>
      <w:r>
        <w:rPr>
          <w:noProof/>
          <w:lang w:eastAsia="en-US"/>
        </w:rPr>
        <w:lastRenderedPageBreak/>
        <mc:AlternateContent>
          <mc:Choice Requires="wps">
            <w:drawing>
              <wp:inline distT="0" distB="0" distL="0" distR="0" wp14:anchorId="7300386D" wp14:editId="6A81A2C9">
                <wp:extent cx="5926347" cy="5692140"/>
                <wp:effectExtent l="0" t="0" r="0" b="3810"/>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347" cy="5692140"/>
                        </a:xfrm>
                        <a:prstGeom prst="rect">
                          <a:avLst/>
                        </a:prstGeom>
                        <a:solidFill>
                          <a:srgbClr val="FFFFFF"/>
                        </a:solidFill>
                        <a:ln w="9525">
                          <a:noFill/>
                          <a:miter lim="800000"/>
                          <a:headEnd/>
                          <a:tailEnd/>
                        </a:ln>
                      </wps:spPr>
                      <wps:txbx>
                        <w:txbxContent>
                          <w:p w14:paraId="54DBB45F"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save_tcx_to_csv</w:t>
                            </w:r>
                            <w:r w:rsidRPr="00F867FE">
                              <w:rPr>
                                <w:rFonts w:ascii="Consolas" w:eastAsia="Times New Roman" w:hAnsi="Consolas" w:cs="Courier New"/>
                                <w:sz w:val="18"/>
                                <w:szCs w:val="18"/>
                              </w:rPr>
                              <w:t xml:space="preserve">(read: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F867FE">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-&gt;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p>
                          <w:p w14:paraId="0BA382D2"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F867FE">
                              <w:rPr>
                                <w:rFonts w:ascii="Consolas" w:eastAsia="Times New Roman" w:hAnsi="Consolas" w:cs="Courier New"/>
                                <w:sz w:val="18"/>
                                <w:szCs w:val="18"/>
                              </w:rPr>
                              <w:t xml:space="preserve">    </w:t>
                            </w:r>
                            <w:r w:rsidRPr="008D7ECF">
                              <w:rPr>
                                <w:rFonts w:ascii="Consolas" w:eastAsia="Times New Roman" w:hAnsi="Consolas" w:cs="Courier New"/>
                                <w:i/>
                                <w:iCs/>
                                <w:color w:val="A6A6A6" w:themeColor="background1" w:themeShade="A6"/>
                                <w:sz w:val="18"/>
                                <w:szCs w:val="18"/>
                              </w:rPr>
                              <w:t>"""</w:t>
                            </w:r>
                          </w:p>
                          <w:p w14:paraId="1ADE71C2"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Converts garmin .tcx file to .csv.</w:t>
                            </w:r>
                          </w:p>
                          <w:p w14:paraId="62BECD2E"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read: Tcx file path to read from</w:t>
                            </w:r>
                          </w:p>
                          <w:p w14:paraId="4CD25645"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write: Csv file path to write to</w:t>
                            </w:r>
                          </w:p>
                          <w:p w14:paraId="3C4478DF"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types: Data variable types (float, int, datetime, str).</w:t>
                            </w:r>
                          </w:p>
                          <w:p w14:paraId="29DDDAC1"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names: Data variable names for .csv header row. Values separated by semicolon.</w:t>
                            </w:r>
                          </w:p>
                          <w:p w14:paraId="3F1DEC7D"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@return: String/Name of the saved sport activity</w:t>
                            </w:r>
                          </w:p>
                          <w:p w14:paraId="7A065119"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w:t>
                            </w:r>
                          </w:p>
                          <w:p w14:paraId="5F62162E"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sport, tp_array = </w:t>
                            </w:r>
                            <w:r w:rsidRPr="001B6B07">
                              <w:rPr>
                                <w:rFonts w:ascii="Consolas" w:eastAsia="Times New Roman" w:hAnsi="Consolas" w:cs="Courier New"/>
                                <w:b/>
                                <w:bCs/>
                                <w:sz w:val="18"/>
                                <w:szCs w:val="18"/>
                              </w:rPr>
                              <w:t>tcx_trackpoints_to_numpy</w:t>
                            </w:r>
                            <w:r w:rsidRPr="00F867FE">
                              <w:rPr>
                                <w:rFonts w:ascii="Consolas" w:eastAsia="Times New Roman" w:hAnsi="Consolas" w:cs="Courier New"/>
                                <w:sz w:val="18"/>
                                <w:szCs w:val="18"/>
                              </w:rPr>
                              <w:t>(read, types)</w:t>
                            </w:r>
                          </w:p>
                          <w:p w14:paraId="50F9C457"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b/>
                                <w:bCs/>
                                <w:sz w:val="18"/>
                                <w:szCs w:val="18"/>
                              </w:rPr>
                              <w:t>Path</w:t>
                            </w:r>
                            <w:r w:rsidRPr="00F867FE">
                              <w:rPr>
                                <w:rFonts w:ascii="Consolas" w:eastAsia="Times New Roman" w:hAnsi="Consolas" w:cs="Courier New"/>
                                <w:sz w:val="18"/>
                                <w:szCs w:val="18"/>
                              </w:rPr>
                              <w:t>(write).with_suffix(</w:t>
                            </w:r>
                            <w:r w:rsidRPr="008D7ECF">
                              <w:rPr>
                                <w:rFonts w:ascii="Consolas" w:eastAsia="Times New Roman" w:hAnsi="Consolas" w:cs="Courier New"/>
                                <w:color w:val="C00000"/>
                                <w:sz w:val="18"/>
                                <w:szCs w:val="18"/>
                              </w:rPr>
                              <w:t>'.csv'</w:t>
                            </w:r>
                            <w:r w:rsidRPr="00F867FE">
                              <w:rPr>
                                <w:rFonts w:ascii="Consolas" w:eastAsia="Times New Roman" w:hAnsi="Consolas" w:cs="Courier New"/>
                                <w:sz w:val="18"/>
                                <w:szCs w:val="18"/>
                              </w:rPr>
                              <w:t>))</w:t>
                            </w:r>
                          </w:p>
                          <w:p w14:paraId="18EE3173" w14:textId="42B37E5F"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008D7ECF" w:rsidRPr="008D7ECF">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Read from: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xml:space="preserve">+ read + </w:t>
                            </w:r>
                            <w:r w:rsidR="008D7ECF" w:rsidRPr="00FB0098">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\nWrite to: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write)</w:t>
                            </w:r>
                          </w:p>
                          <w:p w14:paraId="04EBB537" w14:textId="24A3270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tp_array, delimiter=</w:t>
                            </w:r>
                            <w:r w:rsidR="008D7ECF" w:rsidRPr="00FB0098">
                              <w:rPr>
                                <w:rFonts w:ascii="Consolas" w:eastAsia="Times New Roman" w:hAnsi="Consolas" w:cs="Courier New"/>
                                <w:color w:val="C00000"/>
                                <w:sz w:val="18"/>
                                <w:szCs w:val="18"/>
                              </w:rPr>
                              <w:t>'</w:t>
                            </w:r>
                            <w:r w:rsidR="008D7ECF">
                              <w:rPr>
                                <w:rFonts w:ascii="Consolas" w:eastAsia="Times New Roman" w:hAnsi="Consolas" w:cs="Courier New"/>
                                <w:color w:val="C00000"/>
                                <w:sz w:val="18"/>
                                <w:szCs w:val="18"/>
                              </w:rPr>
                              <w:t>;</w:t>
                            </w:r>
                            <w:r w:rsidR="008D7ECF"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 fmt=</w:t>
                            </w:r>
                            <w:r w:rsidRPr="008D7ECF">
                              <w:rPr>
                                <w:rFonts w:ascii="Consolas" w:eastAsia="Times New Roman" w:hAnsi="Consolas" w:cs="Courier New"/>
                                <w:color w:val="C00000"/>
                                <w:sz w:val="18"/>
                                <w:szCs w:val="18"/>
                              </w:rPr>
                              <w:t>'% s'</w:t>
                            </w:r>
                            <w:r w:rsidRPr="00F867FE">
                              <w:rPr>
                                <w:rFonts w:ascii="Consolas" w:eastAsia="Times New Roman" w:hAnsi="Consolas" w:cs="Courier New"/>
                                <w:sz w:val="18"/>
                                <w:szCs w:val="18"/>
                              </w:rPr>
                              <w:t>, header=names, comments=</w:t>
                            </w:r>
                            <w:r w:rsidR="008D7ECF"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p w14:paraId="6193A771" w14:textId="77777777" w:rsidR="001B67A3" w:rsidRPr="00F867FE" w:rsidRDefault="001B67A3" w:rsidP="001B67A3">
                            <w:pPr>
                              <w:spacing w:line="276" w:lineRule="auto"/>
                              <w:ind w:firstLine="0"/>
                              <w:rPr>
                                <w:rFonts w:ascii="Consolas" w:eastAsia="Times New Roman" w:hAnsi="Consolas" w:cs="Courier New"/>
                                <w:sz w:val="18"/>
                                <w:szCs w:val="18"/>
                              </w:rPr>
                            </w:pPr>
                          </w:p>
                          <w:p w14:paraId="788B772F" w14:textId="77777777" w:rsidR="001B67A3" w:rsidRPr="007B073D"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7B073D">
                              <w:rPr>
                                <w:rFonts w:ascii="Consolas" w:eastAsia="Times New Roman" w:hAnsi="Consolas" w:cs="Courier New"/>
                                <w:color w:val="A6A6A6" w:themeColor="background1" w:themeShade="A6"/>
                                <w:sz w:val="18"/>
                                <w:szCs w:val="18"/>
                              </w:rPr>
                              <w:t xml:space="preserve">    </w:t>
                            </w:r>
                            <w:r w:rsidRPr="007B073D">
                              <w:rPr>
                                <w:rFonts w:ascii="Consolas" w:eastAsia="Times New Roman" w:hAnsi="Consolas" w:cs="Courier New"/>
                                <w:i/>
                                <w:iCs/>
                                <w:color w:val="A6A6A6" w:themeColor="background1" w:themeShade="A6"/>
                                <w:sz w:val="18"/>
                                <w:szCs w:val="18"/>
                              </w:rPr>
                              <w:t># Let's return activity type since we won't handle it here</w:t>
                            </w:r>
                          </w:p>
                          <w:p w14:paraId="19683DD0"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2F68B5">
                              <w:rPr>
                                <w:rFonts w:ascii="Consolas" w:eastAsia="Times New Roman" w:hAnsi="Consolas" w:cs="Courier New"/>
                                <w:color w:val="0070C0"/>
                                <w:sz w:val="18"/>
                                <w:szCs w:val="18"/>
                              </w:rPr>
                              <w:t xml:space="preserve">return </w:t>
                            </w:r>
                            <w:r w:rsidRPr="00F867FE">
                              <w:rPr>
                                <w:rFonts w:ascii="Consolas" w:eastAsia="Times New Roman" w:hAnsi="Consolas" w:cs="Courier New"/>
                                <w:sz w:val="18"/>
                                <w:szCs w:val="18"/>
                              </w:rPr>
                              <w:t>sport</w:t>
                            </w:r>
                          </w:p>
                          <w:p w14:paraId="4F18123A" w14:textId="77777777" w:rsidR="001B67A3" w:rsidRPr="00F867FE" w:rsidRDefault="001B67A3" w:rsidP="001B67A3">
                            <w:pPr>
                              <w:spacing w:line="276" w:lineRule="auto"/>
                              <w:ind w:firstLine="0"/>
                              <w:rPr>
                                <w:rFonts w:ascii="Consolas" w:eastAsia="Times New Roman" w:hAnsi="Consolas" w:cs="Courier New"/>
                                <w:sz w:val="18"/>
                                <w:szCs w:val="18"/>
                              </w:rPr>
                            </w:pPr>
                          </w:p>
                          <w:p w14:paraId="698027B7" w14:textId="77777777" w:rsidR="001B67A3" w:rsidRPr="00F867FE" w:rsidRDefault="001B67A3" w:rsidP="001B67A3">
                            <w:pPr>
                              <w:spacing w:line="276" w:lineRule="auto"/>
                              <w:ind w:firstLine="0"/>
                              <w:rPr>
                                <w:rFonts w:ascii="Consolas" w:eastAsia="Times New Roman" w:hAnsi="Consolas" w:cs="Courier New"/>
                                <w:sz w:val="18"/>
                                <w:szCs w:val="18"/>
                              </w:rPr>
                            </w:pPr>
                          </w:p>
                          <w:p w14:paraId="74807FDA" w14:textId="77777777" w:rsidR="001B67A3" w:rsidRDefault="001B67A3" w:rsidP="001B67A3">
                            <w:pPr>
                              <w:spacing w:line="276" w:lineRule="auto"/>
                              <w:ind w:firstLine="0"/>
                              <w:rPr>
                                <w:rFonts w:ascii="Consolas" w:eastAsia="Times New Roman" w:hAnsi="Consolas" w:cs="Courier New"/>
                                <w:sz w:val="18"/>
                                <w:szCs w:val="18"/>
                              </w:rPr>
                            </w:pPr>
                            <w:r w:rsidRPr="001B6B07">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save_tcxset_to_csv</w:t>
                            </w:r>
                            <w:r w:rsidRPr="00F867FE">
                              <w:rPr>
                                <w:rFonts w:ascii="Consolas" w:eastAsia="Times New Roman" w:hAnsi="Consolas" w:cs="Courier New"/>
                                <w:sz w:val="18"/>
                                <w:szCs w:val="18"/>
                              </w:rPr>
                              <w:t xml:space="preserve">(root: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read: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t>
                            </w:r>
                          </w:p>
                          <w:p w14:paraId="00B5CF60" w14:textId="77777777" w:rsidR="001B67A3" w:rsidRPr="00F867FE" w:rsidRDefault="001B67A3" w:rsidP="001B67A3">
                            <w:pPr>
                              <w:spacing w:line="276" w:lineRule="auto"/>
                              <w:ind w:firstLine="0"/>
                              <w:rPr>
                                <w:rFonts w:ascii="Consolas" w:eastAsia="Times New Roman" w:hAnsi="Consolas" w:cs="Courier New"/>
                                <w:sz w:val="18"/>
                                <w:szCs w:val="18"/>
                              </w:rPr>
                            </w:pPr>
                            <w:r>
                              <w:rPr>
                                <w:rFonts w:ascii="Consolas" w:eastAsia="Times New Roman" w:hAnsi="Consolas" w:cs="Courier New"/>
                                <w:sz w:val="18"/>
                                <w:szCs w:val="18"/>
                              </w:rPr>
                              <w:t xml:space="preserve">                       </w:t>
                            </w:r>
                            <w:r w:rsidRPr="00F867FE">
                              <w:rPr>
                                <w:rFonts w:ascii="Consolas" w:eastAsia="Times New Roman" w:hAnsi="Consolas" w:cs="Courier New"/>
                                <w:sz w:val="18"/>
                                <w:szCs w:val="18"/>
                              </w:rPr>
                              <w:t xml:space="preserve">exers: </w:t>
                            </w:r>
                            <w:r w:rsidRPr="001B6B07">
                              <w:rPr>
                                <w:rFonts w:ascii="Consolas" w:eastAsia="Times New Roman" w:hAnsi="Consolas" w:cs="Courier New"/>
                                <w:color w:val="0070C0"/>
                                <w:sz w:val="18"/>
                                <w:szCs w:val="18"/>
                              </w:rPr>
                              <w:t>int</w:t>
                            </w:r>
                            <w:r w:rsidRPr="00F867FE">
                              <w:rPr>
                                <w:rFonts w:ascii="Consolas" w:eastAsia="Times New Roman" w:hAnsi="Consolas" w:cs="Courier New"/>
                                <w:sz w:val="18"/>
                                <w:szCs w:val="18"/>
                              </w:rPr>
                              <w:t>=</w:t>
                            </w:r>
                            <w:r w:rsidRPr="001B6B07">
                              <w:rPr>
                                <w:rFonts w:ascii="Consolas" w:eastAsia="Times New Roman" w:hAnsi="Consolas" w:cs="Courier New"/>
                                <w:color w:val="00B0F0"/>
                                <w:sz w:val="18"/>
                                <w:szCs w:val="18"/>
                              </w:rPr>
                              <w:t>0</w:t>
                            </w:r>
                            <w:r w:rsidRPr="00F867FE">
                              <w:rPr>
                                <w:rFonts w:ascii="Consolas" w:eastAsia="Times New Roman" w:hAnsi="Consolas" w:cs="Courier New"/>
                                <w:sz w:val="18"/>
                                <w:szCs w:val="18"/>
                              </w:rPr>
                              <w:t xml:space="preserve">) -&gt; </w:t>
                            </w:r>
                            <w:r w:rsidRPr="001B6B07">
                              <w:rPr>
                                <w:rFonts w:ascii="Consolas" w:eastAsia="Times New Roman" w:hAnsi="Consolas" w:cs="Courier New"/>
                                <w:color w:val="0070C0"/>
                                <w:sz w:val="18"/>
                                <w:szCs w:val="18"/>
                              </w:rPr>
                              <w:t>object</w:t>
                            </w:r>
                            <w:r w:rsidRPr="00F867FE">
                              <w:rPr>
                                <w:rFonts w:ascii="Consolas" w:eastAsia="Times New Roman" w:hAnsi="Consolas" w:cs="Courier New"/>
                                <w:sz w:val="18"/>
                                <w:szCs w:val="18"/>
                              </w:rPr>
                              <w:t>:</w:t>
                            </w:r>
                          </w:p>
                          <w:p w14:paraId="59E14F0B"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F867FE">
                              <w:rPr>
                                <w:rFonts w:ascii="Consolas" w:eastAsia="Times New Roman" w:hAnsi="Consolas" w:cs="Courier New"/>
                                <w:sz w:val="18"/>
                                <w:szCs w:val="18"/>
                              </w:rPr>
                              <w:t xml:space="preserve">    </w:t>
                            </w:r>
                            <w:r w:rsidRPr="008D7ECF">
                              <w:rPr>
                                <w:rFonts w:ascii="Consolas" w:eastAsia="Times New Roman" w:hAnsi="Consolas" w:cs="Courier New"/>
                                <w:i/>
                                <w:iCs/>
                                <w:color w:val="A6A6A6" w:themeColor="background1" w:themeShade="A6"/>
                                <w:sz w:val="18"/>
                                <w:szCs w:val="18"/>
                              </w:rPr>
                              <w:t>"""</w:t>
                            </w:r>
                          </w:p>
                          <w:p w14:paraId="33A2498A"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Converts set of garmin .tcx files to one single .csv file.</w:t>
                            </w:r>
                          </w:p>
                          <w:p w14:paraId="73EC11B1"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root: Root folder for all the data (read and write)</w:t>
                            </w:r>
                          </w:p>
                          <w:p w14:paraId="426F95FB"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read: Tcx folder path to read</w:t>
                            </w:r>
                          </w:p>
                          <w:p w14:paraId="4DD9A090"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write: Csv file path/name to write</w:t>
                            </w:r>
                          </w:p>
                          <w:p w14:paraId="30F1A11C"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types: Data variable types (float, int, datetime, str).</w:t>
                            </w:r>
                          </w:p>
                          <w:p w14:paraId="40BE7F1F"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names: Data variable names for .csv header row. Values separated by semicolon.</w:t>
                            </w:r>
                          </w:p>
                          <w:p w14:paraId="671F9AD5"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exers: Number of activities to read from .tcx set</w:t>
                            </w:r>
                          </w:p>
                          <w:p w14:paraId="4283BDA9"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w:t>
                            </w:r>
                          </w:p>
                          <w:p w14:paraId="530FE5E5"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activity_types = </w:t>
                            </w:r>
                            <w:r w:rsidRPr="001B6B07">
                              <w:rPr>
                                <w:rFonts w:ascii="Consolas" w:eastAsia="Times New Roman" w:hAnsi="Consolas" w:cs="Courier New"/>
                                <w:b/>
                                <w:bCs/>
                                <w:sz w:val="18"/>
                                <w:szCs w:val="18"/>
                              </w:rPr>
                              <w:t>tcx_exercises_to_csv</w:t>
                            </w:r>
                            <w:r w:rsidRPr="00F867FE">
                              <w:rPr>
                                <w:rFonts w:ascii="Consolas" w:eastAsia="Times New Roman" w:hAnsi="Consolas" w:cs="Courier New"/>
                                <w:sz w:val="18"/>
                                <w:szCs w:val="18"/>
                              </w:rPr>
                              <w:t>(root + read, root + write, types, names, exers)</w:t>
                            </w:r>
                          </w:p>
                          <w:p w14:paraId="23F35271"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8E44EA">
                              <w:rPr>
                                <w:rFonts w:ascii="Consolas" w:eastAsia="Times New Roman" w:hAnsi="Consolas" w:cs="Courier New"/>
                                <w:color w:val="0070C0"/>
                                <w:sz w:val="18"/>
                                <w:szCs w:val="18"/>
                              </w:rPr>
                              <w:t>print</w:t>
                            </w:r>
                            <w:r w:rsidRPr="00F867FE">
                              <w:rPr>
                                <w:rFonts w:ascii="Consolas" w:eastAsia="Times New Roman" w:hAnsi="Consolas" w:cs="Courier New"/>
                                <w:sz w:val="18"/>
                                <w:szCs w:val="18"/>
                              </w:rPr>
                              <w:t>(activity_types)</w:t>
                            </w:r>
                          </w:p>
                          <w:p w14:paraId="48AE8122" w14:textId="7D614842"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8E44EA">
                              <w:rPr>
                                <w:rFonts w:ascii="Consolas" w:eastAsia="Times New Roman" w:hAnsi="Consolas" w:cs="Courier New"/>
                                <w:b/>
                                <w:bCs/>
                                <w:sz w:val="18"/>
                                <w:szCs w:val="18"/>
                              </w:rPr>
                              <w:t>Path</w:t>
                            </w:r>
                            <w:r w:rsidRPr="00F867FE">
                              <w:rPr>
                                <w:rFonts w:ascii="Consolas" w:eastAsia="Times New Roman" w:hAnsi="Consolas" w:cs="Courier New"/>
                                <w:sz w:val="18"/>
                                <w:szCs w:val="18"/>
                              </w:rPr>
                              <w:t xml:space="preserve">(root + write + </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activity_types.csv</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p w14:paraId="699CC526" w14:textId="602540BB"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008D7ECF" w:rsidRPr="00FB0098">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\nSaving activity types to: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write)</w:t>
                            </w:r>
                          </w:p>
                          <w:p w14:paraId="3E442DCD" w14:textId="1C55DD22" w:rsidR="001B67A3"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activity_types, delimiter=</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 fmt=</w:t>
                            </w:r>
                            <w:r w:rsidRPr="00FB0098">
                              <w:rPr>
                                <w:rFonts w:ascii="Consolas" w:eastAsia="Times New Roman" w:hAnsi="Consolas" w:cs="Courier New"/>
                                <w:color w:val="C00000"/>
                                <w:sz w:val="18"/>
                                <w:szCs w:val="18"/>
                              </w:rPr>
                              <w:t>'% s'</w:t>
                            </w:r>
                            <w:r w:rsidRPr="00F867FE">
                              <w:rPr>
                                <w:rFonts w:ascii="Consolas" w:eastAsia="Times New Roman" w:hAnsi="Consolas" w:cs="Courier New"/>
                                <w:sz w:val="18"/>
                                <w:szCs w:val="18"/>
                              </w:rPr>
                              <w:t xml:space="preserve">, </w:t>
                            </w:r>
                          </w:p>
                          <w:p w14:paraId="589DF9FF" w14:textId="1E470B0C" w:rsidR="001B67A3" w:rsidRPr="0004580F" w:rsidRDefault="001B67A3" w:rsidP="001B67A3">
                            <w:pPr>
                              <w:spacing w:line="276" w:lineRule="auto"/>
                              <w:ind w:firstLine="0"/>
                              <w:rPr>
                                <w:rFonts w:ascii="Consolas" w:eastAsia="Times New Roman" w:hAnsi="Consolas" w:cs="Courier New"/>
                                <w:sz w:val="18"/>
                                <w:szCs w:val="18"/>
                              </w:rPr>
                            </w:pPr>
                            <w:r w:rsidRPr="002C042D">
                              <w:rPr>
                                <w:rFonts w:ascii="Consolas" w:eastAsia="Times New Roman" w:hAnsi="Consolas" w:cs="Courier New"/>
                                <w:sz w:val="18"/>
                                <w:szCs w:val="18"/>
                              </w:rPr>
                              <w:t xml:space="preserve">               </w:t>
                            </w:r>
                            <w:r w:rsidRPr="00F867FE">
                              <w:rPr>
                                <w:rFonts w:ascii="Consolas" w:eastAsia="Times New Roman" w:hAnsi="Consolas" w:cs="Courier New"/>
                                <w:sz w:val="18"/>
                                <w:szCs w:val="18"/>
                              </w:rPr>
                              <w:t>header</w:t>
                            </w:r>
                            <w:r w:rsidRPr="001B6B07">
                              <w:rPr>
                                <w:rFonts w:ascii="Consolas" w:eastAsia="Times New Roman" w:hAnsi="Consolas" w:cs="Courier New"/>
                                <w:sz w:val="18"/>
                                <w:szCs w:val="18"/>
                              </w:rPr>
                              <w:t>=</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activity_name</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r w:rsidRPr="0004580F">
                              <w:rPr>
                                <w:rFonts w:ascii="Consolas" w:eastAsia="Times New Roman" w:hAnsi="Consolas" w:cs="Courier New"/>
                                <w:sz w:val="18"/>
                                <w:szCs w:val="18"/>
                              </w:rPr>
                              <w:t xml:space="preserve"> </w:t>
                            </w:r>
                            <w:r w:rsidRPr="00F867FE">
                              <w:rPr>
                                <w:rFonts w:ascii="Consolas" w:eastAsia="Times New Roman" w:hAnsi="Consolas" w:cs="Courier New"/>
                                <w:sz w:val="18"/>
                                <w:szCs w:val="18"/>
                              </w:rPr>
                              <w:t>comments=</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txbxContent>
                      </wps:txbx>
                      <wps:bodyPr rot="0" vert="horz" wrap="square" lIns="91440" tIns="45720" rIns="91440" bIns="45720" anchor="t" anchorCtr="0">
                        <a:noAutofit/>
                      </wps:bodyPr>
                    </wps:wsp>
                  </a:graphicData>
                </a:graphic>
              </wp:inline>
            </w:drawing>
          </mc:Choice>
          <mc:Fallback>
            <w:pict>
              <v:shape w14:anchorId="7300386D" id="_x0000_s1030" type="#_x0000_t202" style="width:466.65pt;height:44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" stroked="f">
                <v:textbox>
                  <w:txbxContent>
                    <w:p w14:paraId="54DBB45F"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save_tcx_to_csv</w:t>
                      </w:r>
                      <w:r w:rsidRPr="00F867FE">
                        <w:rPr>
                          <w:rFonts w:ascii="Consolas" w:eastAsia="Times New Roman" w:hAnsi="Consolas" w:cs="Courier New"/>
                          <w:sz w:val="18"/>
                          <w:szCs w:val="18"/>
                        </w:rPr>
                        <w:t xml:space="preserve">(read: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F867FE">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-&gt; </w:t>
                      </w:r>
                      <w:r w:rsidRPr="00F867FE">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p>
                    <w:p w14:paraId="0BA382D2"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F867FE">
                        <w:rPr>
                          <w:rFonts w:ascii="Consolas" w:eastAsia="Times New Roman" w:hAnsi="Consolas" w:cs="Courier New"/>
                          <w:sz w:val="18"/>
                          <w:szCs w:val="18"/>
                        </w:rPr>
                        <w:t xml:space="preserve">    </w:t>
                      </w:r>
                      <w:r w:rsidRPr="008D7ECF">
                        <w:rPr>
                          <w:rFonts w:ascii="Consolas" w:eastAsia="Times New Roman" w:hAnsi="Consolas" w:cs="Courier New"/>
                          <w:i/>
                          <w:iCs/>
                          <w:color w:val="A6A6A6" w:themeColor="background1" w:themeShade="A6"/>
                          <w:sz w:val="18"/>
                          <w:szCs w:val="18"/>
                        </w:rPr>
                        <w:t>"""</w:t>
                      </w:r>
                    </w:p>
                    <w:p w14:paraId="1ADE71C2"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Converts garmin .tcx file to .csv.</w:t>
                      </w:r>
                    </w:p>
                    <w:p w14:paraId="62BECD2E"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read: Tcx file path to read from</w:t>
                      </w:r>
                    </w:p>
                    <w:p w14:paraId="4CD25645"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write: Csv file path to write to</w:t>
                      </w:r>
                    </w:p>
                    <w:p w14:paraId="3C4478DF"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types: Data variable types (float, int, datetime, str).</w:t>
                      </w:r>
                    </w:p>
                    <w:p w14:paraId="29DDDAC1"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names: Data variable names for .csv header row. Values separated by semicolon.</w:t>
                      </w:r>
                    </w:p>
                    <w:p w14:paraId="3F1DEC7D"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@return: String/Name of the saved sport activity</w:t>
                      </w:r>
                    </w:p>
                    <w:p w14:paraId="7A065119"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w:t>
                      </w:r>
                    </w:p>
                    <w:p w14:paraId="5F62162E"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sport, tp_array = </w:t>
                      </w:r>
                      <w:r w:rsidRPr="001B6B07">
                        <w:rPr>
                          <w:rFonts w:ascii="Consolas" w:eastAsia="Times New Roman" w:hAnsi="Consolas" w:cs="Courier New"/>
                          <w:b/>
                          <w:bCs/>
                          <w:sz w:val="18"/>
                          <w:szCs w:val="18"/>
                        </w:rPr>
                        <w:t>tcx_trackpoints_to_numpy</w:t>
                      </w:r>
                      <w:r w:rsidRPr="00F867FE">
                        <w:rPr>
                          <w:rFonts w:ascii="Consolas" w:eastAsia="Times New Roman" w:hAnsi="Consolas" w:cs="Courier New"/>
                          <w:sz w:val="18"/>
                          <w:szCs w:val="18"/>
                        </w:rPr>
                        <w:t>(read, types)</w:t>
                      </w:r>
                    </w:p>
                    <w:p w14:paraId="50F9C457"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b/>
                          <w:bCs/>
                          <w:sz w:val="18"/>
                          <w:szCs w:val="18"/>
                        </w:rPr>
                        <w:t>Path</w:t>
                      </w:r>
                      <w:r w:rsidRPr="00F867FE">
                        <w:rPr>
                          <w:rFonts w:ascii="Consolas" w:eastAsia="Times New Roman" w:hAnsi="Consolas" w:cs="Courier New"/>
                          <w:sz w:val="18"/>
                          <w:szCs w:val="18"/>
                        </w:rPr>
                        <w:t>(write).with_suffix(</w:t>
                      </w:r>
                      <w:r w:rsidRPr="008D7ECF">
                        <w:rPr>
                          <w:rFonts w:ascii="Consolas" w:eastAsia="Times New Roman" w:hAnsi="Consolas" w:cs="Courier New"/>
                          <w:color w:val="C00000"/>
                          <w:sz w:val="18"/>
                          <w:szCs w:val="18"/>
                        </w:rPr>
                        <w:t>'.csv'</w:t>
                      </w:r>
                      <w:r w:rsidRPr="00F867FE">
                        <w:rPr>
                          <w:rFonts w:ascii="Consolas" w:eastAsia="Times New Roman" w:hAnsi="Consolas" w:cs="Courier New"/>
                          <w:sz w:val="18"/>
                          <w:szCs w:val="18"/>
                        </w:rPr>
                        <w:t>))</w:t>
                      </w:r>
                    </w:p>
                    <w:p w14:paraId="18EE3173" w14:textId="42B37E5F"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008D7ECF" w:rsidRPr="008D7ECF">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Read from: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xml:space="preserve">+ read + </w:t>
                      </w:r>
                      <w:r w:rsidR="008D7ECF" w:rsidRPr="00FB0098">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\nWrite to: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write)</w:t>
                      </w:r>
                    </w:p>
                    <w:p w14:paraId="04EBB537" w14:textId="24A3270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tp_array, delimiter=</w:t>
                      </w:r>
                      <w:r w:rsidR="008D7ECF" w:rsidRPr="00FB0098">
                        <w:rPr>
                          <w:rFonts w:ascii="Consolas" w:eastAsia="Times New Roman" w:hAnsi="Consolas" w:cs="Courier New"/>
                          <w:color w:val="C00000"/>
                          <w:sz w:val="18"/>
                          <w:szCs w:val="18"/>
                        </w:rPr>
                        <w:t>'</w:t>
                      </w:r>
                      <w:r w:rsidR="008D7ECF">
                        <w:rPr>
                          <w:rFonts w:ascii="Consolas" w:eastAsia="Times New Roman" w:hAnsi="Consolas" w:cs="Courier New"/>
                          <w:color w:val="C00000"/>
                          <w:sz w:val="18"/>
                          <w:szCs w:val="18"/>
                        </w:rPr>
                        <w:t>;</w:t>
                      </w:r>
                      <w:r w:rsidR="008D7ECF"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 fmt=</w:t>
                      </w:r>
                      <w:r w:rsidRPr="008D7ECF">
                        <w:rPr>
                          <w:rFonts w:ascii="Consolas" w:eastAsia="Times New Roman" w:hAnsi="Consolas" w:cs="Courier New"/>
                          <w:color w:val="C00000"/>
                          <w:sz w:val="18"/>
                          <w:szCs w:val="18"/>
                        </w:rPr>
                        <w:t>'% s'</w:t>
                      </w:r>
                      <w:r w:rsidRPr="00F867FE">
                        <w:rPr>
                          <w:rFonts w:ascii="Consolas" w:eastAsia="Times New Roman" w:hAnsi="Consolas" w:cs="Courier New"/>
                          <w:sz w:val="18"/>
                          <w:szCs w:val="18"/>
                        </w:rPr>
                        <w:t>, header=names, comments=</w:t>
                      </w:r>
                      <w:r w:rsidR="008D7ECF"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p w14:paraId="6193A771" w14:textId="77777777" w:rsidR="001B67A3" w:rsidRPr="00F867FE" w:rsidRDefault="001B67A3" w:rsidP="001B67A3">
                      <w:pPr>
                        <w:spacing w:line="276" w:lineRule="auto"/>
                        <w:ind w:firstLine="0"/>
                        <w:rPr>
                          <w:rFonts w:ascii="Consolas" w:eastAsia="Times New Roman" w:hAnsi="Consolas" w:cs="Courier New"/>
                          <w:sz w:val="18"/>
                          <w:szCs w:val="18"/>
                        </w:rPr>
                      </w:pPr>
                    </w:p>
                    <w:p w14:paraId="788B772F" w14:textId="77777777" w:rsidR="001B67A3" w:rsidRPr="007B073D"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7B073D">
                        <w:rPr>
                          <w:rFonts w:ascii="Consolas" w:eastAsia="Times New Roman" w:hAnsi="Consolas" w:cs="Courier New"/>
                          <w:color w:val="A6A6A6" w:themeColor="background1" w:themeShade="A6"/>
                          <w:sz w:val="18"/>
                          <w:szCs w:val="18"/>
                        </w:rPr>
                        <w:t xml:space="preserve">    </w:t>
                      </w:r>
                      <w:r w:rsidRPr="007B073D">
                        <w:rPr>
                          <w:rFonts w:ascii="Consolas" w:eastAsia="Times New Roman" w:hAnsi="Consolas" w:cs="Courier New"/>
                          <w:i/>
                          <w:iCs/>
                          <w:color w:val="A6A6A6" w:themeColor="background1" w:themeShade="A6"/>
                          <w:sz w:val="18"/>
                          <w:szCs w:val="18"/>
                        </w:rPr>
                        <w:t># Let's return activity type since we won't handle it here</w:t>
                      </w:r>
                    </w:p>
                    <w:p w14:paraId="19683DD0"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2F68B5">
                        <w:rPr>
                          <w:rFonts w:ascii="Consolas" w:eastAsia="Times New Roman" w:hAnsi="Consolas" w:cs="Courier New"/>
                          <w:color w:val="0070C0"/>
                          <w:sz w:val="18"/>
                          <w:szCs w:val="18"/>
                        </w:rPr>
                        <w:t xml:space="preserve">return </w:t>
                      </w:r>
                      <w:r w:rsidRPr="00F867FE">
                        <w:rPr>
                          <w:rFonts w:ascii="Consolas" w:eastAsia="Times New Roman" w:hAnsi="Consolas" w:cs="Courier New"/>
                          <w:sz w:val="18"/>
                          <w:szCs w:val="18"/>
                        </w:rPr>
                        <w:t>sport</w:t>
                      </w:r>
                    </w:p>
                    <w:p w14:paraId="4F18123A" w14:textId="77777777" w:rsidR="001B67A3" w:rsidRPr="00F867FE" w:rsidRDefault="001B67A3" w:rsidP="001B67A3">
                      <w:pPr>
                        <w:spacing w:line="276" w:lineRule="auto"/>
                        <w:ind w:firstLine="0"/>
                        <w:rPr>
                          <w:rFonts w:ascii="Consolas" w:eastAsia="Times New Roman" w:hAnsi="Consolas" w:cs="Courier New"/>
                          <w:sz w:val="18"/>
                          <w:szCs w:val="18"/>
                        </w:rPr>
                      </w:pPr>
                    </w:p>
                    <w:p w14:paraId="698027B7" w14:textId="77777777" w:rsidR="001B67A3" w:rsidRPr="00F867FE" w:rsidRDefault="001B67A3" w:rsidP="001B67A3">
                      <w:pPr>
                        <w:spacing w:line="276" w:lineRule="auto"/>
                        <w:ind w:firstLine="0"/>
                        <w:rPr>
                          <w:rFonts w:ascii="Consolas" w:eastAsia="Times New Roman" w:hAnsi="Consolas" w:cs="Courier New"/>
                          <w:sz w:val="18"/>
                          <w:szCs w:val="18"/>
                        </w:rPr>
                      </w:pPr>
                    </w:p>
                    <w:p w14:paraId="74807FDA" w14:textId="77777777" w:rsidR="001B67A3" w:rsidRDefault="001B67A3" w:rsidP="001B67A3">
                      <w:pPr>
                        <w:spacing w:line="276" w:lineRule="auto"/>
                        <w:ind w:firstLine="0"/>
                        <w:rPr>
                          <w:rFonts w:ascii="Consolas" w:eastAsia="Times New Roman" w:hAnsi="Consolas" w:cs="Courier New"/>
                          <w:sz w:val="18"/>
                          <w:szCs w:val="18"/>
                        </w:rPr>
                      </w:pPr>
                      <w:r w:rsidRPr="001B6B07">
                        <w:rPr>
                          <w:rFonts w:ascii="Consolas" w:eastAsia="Times New Roman" w:hAnsi="Consolas" w:cs="Courier New"/>
                          <w:color w:val="0070C0"/>
                          <w:sz w:val="18"/>
                          <w:szCs w:val="18"/>
                        </w:rPr>
                        <w:t xml:space="preserve">def </w:t>
                      </w:r>
                      <w:r w:rsidRPr="001B6B07">
                        <w:rPr>
                          <w:rFonts w:ascii="Consolas" w:eastAsia="Times New Roman" w:hAnsi="Consolas" w:cs="Courier New"/>
                          <w:b/>
                          <w:bCs/>
                          <w:sz w:val="18"/>
                          <w:szCs w:val="18"/>
                        </w:rPr>
                        <w:t>save_tcxset_to_csv</w:t>
                      </w:r>
                      <w:r w:rsidRPr="00F867FE">
                        <w:rPr>
                          <w:rFonts w:ascii="Consolas" w:eastAsia="Times New Roman" w:hAnsi="Consolas" w:cs="Courier New"/>
                          <w:sz w:val="18"/>
                          <w:szCs w:val="18"/>
                        </w:rPr>
                        <w:t xml:space="preserve">(root: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read: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write: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types: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1B6B07">
                        <w:rPr>
                          <w:rFonts w:ascii="Consolas" w:eastAsia="Times New Roman" w:hAnsi="Consolas" w:cs="Courier New"/>
                          <w:color w:val="0070C0"/>
                          <w:sz w:val="18"/>
                          <w:szCs w:val="18"/>
                        </w:rPr>
                        <w:t>type</w:t>
                      </w:r>
                      <w:r w:rsidRPr="00F867FE">
                        <w:rPr>
                          <w:rFonts w:ascii="Consolas" w:eastAsia="Times New Roman" w:hAnsi="Consolas" w:cs="Courier New"/>
                          <w:sz w:val="18"/>
                          <w:szCs w:val="18"/>
                        </w:rPr>
                        <w:t xml:space="preserve">)], names: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 xml:space="preserve">, </w:t>
                      </w:r>
                    </w:p>
                    <w:p w14:paraId="00B5CF60" w14:textId="77777777" w:rsidR="001B67A3" w:rsidRPr="00F867FE" w:rsidRDefault="001B67A3" w:rsidP="001B67A3">
                      <w:pPr>
                        <w:spacing w:line="276" w:lineRule="auto"/>
                        <w:ind w:firstLine="0"/>
                        <w:rPr>
                          <w:rFonts w:ascii="Consolas" w:eastAsia="Times New Roman" w:hAnsi="Consolas" w:cs="Courier New"/>
                          <w:sz w:val="18"/>
                          <w:szCs w:val="18"/>
                        </w:rPr>
                      </w:pPr>
                      <w:r>
                        <w:rPr>
                          <w:rFonts w:ascii="Consolas" w:eastAsia="Times New Roman" w:hAnsi="Consolas" w:cs="Courier New"/>
                          <w:sz w:val="18"/>
                          <w:szCs w:val="18"/>
                        </w:rPr>
                        <w:t xml:space="preserve">                       </w:t>
                      </w:r>
                      <w:r w:rsidRPr="00F867FE">
                        <w:rPr>
                          <w:rFonts w:ascii="Consolas" w:eastAsia="Times New Roman" w:hAnsi="Consolas" w:cs="Courier New"/>
                          <w:sz w:val="18"/>
                          <w:szCs w:val="18"/>
                        </w:rPr>
                        <w:t xml:space="preserve">exers: </w:t>
                      </w:r>
                      <w:r w:rsidRPr="001B6B07">
                        <w:rPr>
                          <w:rFonts w:ascii="Consolas" w:eastAsia="Times New Roman" w:hAnsi="Consolas" w:cs="Courier New"/>
                          <w:color w:val="0070C0"/>
                          <w:sz w:val="18"/>
                          <w:szCs w:val="18"/>
                        </w:rPr>
                        <w:t>int</w:t>
                      </w:r>
                      <w:r w:rsidRPr="00F867FE">
                        <w:rPr>
                          <w:rFonts w:ascii="Consolas" w:eastAsia="Times New Roman" w:hAnsi="Consolas" w:cs="Courier New"/>
                          <w:sz w:val="18"/>
                          <w:szCs w:val="18"/>
                        </w:rPr>
                        <w:t>=</w:t>
                      </w:r>
                      <w:r w:rsidRPr="001B6B07">
                        <w:rPr>
                          <w:rFonts w:ascii="Consolas" w:eastAsia="Times New Roman" w:hAnsi="Consolas" w:cs="Courier New"/>
                          <w:color w:val="00B0F0"/>
                          <w:sz w:val="18"/>
                          <w:szCs w:val="18"/>
                        </w:rPr>
                        <w:t>0</w:t>
                      </w:r>
                      <w:r w:rsidRPr="00F867FE">
                        <w:rPr>
                          <w:rFonts w:ascii="Consolas" w:eastAsia="Times New Roman" w:hAnsi="Consolas" w:cs="Courier New"/>
                          <w:sz w:val="18"/>
                          <w:szCs w:val="18"/>
                        </w:rPr>
                        <w:t xml:space="preserve">) -&gt; </w:t>
                      </w:r>
                      <w:r w:rsidRPr="001B6B07">
                        <w:rPr>
                          <w:rFonts w:ascii="Consolas" w:eastAsia="Times New Roman" w:hAnsi="Consolas" w:cs="Courier New"/>
                          <w:color w:val="0070C0"/>
                          <w:sz w:val="18"/>
                          <w:szCs w:val="18"/>
                        </w:rPr>
                        <w:t>object</w:t>
                      </w:r>
                      <w:r w:rsidRPr="00F867FE">
                        <w:rPr>
                          <w:rFonts w:ascii="Consolas" w:eastAsia="Times New Roman" w:hAnsi="Consolas" w:cs="Courier New"/>
                          <w:sz w:val="18"/>
                          <w:szCs w:val="18"/>
                        </w:rPr>
                        <w:t>:</w:t>
                      </w:r>
                    </w:p>
                    <w:p w14:paraId="59E14F0B"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F867FE">
                        <w:rPr>
                          <w:rFonts w:ascii="Consolas" w:eastAsia="Times New Roman" w:hAnsi="Consolas" w:cs="Courier New"/>
                          <w:sz w:val="18"/>
                          <w:szCs w:val="18"/>
                        </w:rPr>
                        <w:t xml:space="preserve">    </w:t>
                      </w:r>
                      <w:r w:rsidRPr="008D7ECF">
                        <w:rPr>
                          <w:rFonts w:ascii="Consolas" w:eastAsia="Times New Roman" w:hAnsi="Consolas" w:cs="Courier New"/>
                          <w:i/>
                          <w:iCs/>
                          <w:color w:val="A6A6A6" w:themeColor="background1" w:themeShade="A6"/>
                          <w:sz w:val="18"/>
                          <w:szCs w:val="18"/>
                        </w:rPr>
                        <w:t>"""</w:t>
                      </w:r>
                    </w:p>
                    <w:p w14:paraId="33A2498A"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Converts set of garmin .tcx files to one single .csv file.</w:t>
                      </w:r>
                    </w:p>
                    <w:p w14:paraId="73EC11B1"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root: Root folder for all the data (read and write)</w:t>
                      </w:r>
                    </w:p>
                    <w:p w14:paraId="426F95FB"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read: Tcx folder path to read</w:t>
                      </w:r>
                    </w:p>
                    <w:p w14:paraId="4DD9A090"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write: Csv file path/name to write</w:t>
                      </w:r>
                    </w:p>
                    <w:p w14:paraId="30F1A11C"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types: Data variable types (float, int, datetime, str).</w:t>
                      </w:r>
                    </w:p>
                    <w:p w14:paraId="40BE7F1F"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names: Data variable names for .csv header row. Values separated by semicolon.</w:t>
                      </w:r>
                    </w:p>
                    <w:p w14:paraId="671F9AD5"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@param exers: Number of activities to read from .tcx set</w:t>
                      </w:r>
                    </w:p>
                    <w:p w14:paraId="4283BDA9" w14:textId="77777777" w:rsidR="001B67A3" w:rsidRPr="008D7ECF" w:rsidRDefault="001B67A3" w:rsidP="001B67A3">
                      <w:pPr>
                        <w:spacing w:line="276" w:lineRule="auto"/>
                        <w:ind w:firstLine="0"/>
                        <w:rPr>
                          <w:rFonts w:ascii="Consolas" w:eastAsia="Times New Roman" w:hAnsi="Consolas" w:cs="Courier New"/>
                          <w:i/>
                          <w:iCs/>
                          <w:color w:val="A6A6A6" w:themeColor="background1" w:themeShade="A6"/>
                          <w:sz w:val="18"/>
                          <w:szCs w:val="18"/>
                        </w:rPr>
                      </w:pPr>
                      <w:r w:rsidRPr="008D7ECF">
                        <w:rPr>
                          <w:rFonts w:ascii="Consolas" w:eastAsia="Times New Roman" w:hAnsi="Consolas" w:cs="Courier New"/>
                          <w:i/>
                          <w:iCs/>
                          <w:color w:val="A6A6A6" w:themeColor="background1" w:themeShade="A6"/>
                          <w:sz w:val="18"/>
                          <w:szCs w:val="18"/>
                        </w:rPr>
                        <w:t xml:space="preserve">    """</w:t>
                      </w:r>
                    </w:p>
                    <w:p w14:paraId="530FE5E5"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activity_types = </w:t>
                      </w:r>
                      <w:r w:rsidRPr="001B6B07">
                        <w:rPr>
                          <w:rFonts w:ascii="Consolas" w:eastAsia="Times New Roman" w:hAnsi="Consolas" w:cs="Courier New"/>
                          <w:b/>
                          <w:bCs/>
                          <w:sz w:val="18"/>
                          <w:szCs w:val="18"/>
                        </w:rPr>
                        <w:t>tcx_exercises_to_csv</w:t>
                      </w:r>
                      <w:r w:rsidRPr="00F867FE">
                        <w:rPr>
                          <w:rFonts w:ascii="Consolas" w:eastAsia="Times New Roman" w:hAnsi="Consolas" w:cs="Courier New"/>
                          <w:sz w:val="18"/>
                          <w:szCs w:val="18"/>
                        </w:rPr>
                        <w:t>(root + read, root + write, types, names, exers)</w:t>
                      </w:r>
                    </w:p>
                    <w:p w14:paraId="23F35271" w14:textId="77777777"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8E44EA">
                        <w:rPr>
                          <w:rFonts w:ascii="Consolas" w:eastAsia="Times New Roman" w:hAnsi="Consolas" w:cs="Courier New"/>
                          <w:color w:val="0070C0"/>
                          <w:sz w:val="18"/>
                          <w:szCs w:val="18"/>
                        </w:rPr>
                        <w:t>print</w:t>
                      </w:r>
                      <w:r w:rsidRPr="00F867FE">
                        <w:rPr>
                          <w:rFonts w:ascii="Consolas" w:eastAsia="Times New Roman" w:hAnsi="Consolas" w:cs="Courier New"/>
                          <w:sz w:val="18"/>
                          <w:szCs w:val="18"/>
                        </w:rPr>
                        <w:t>(activity_types)</w:t>
                      </w:r>
                    </w:p>
                    <w:p w14:paraId="48AE8122" w14:textId="7D614842"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write = </w:t>
                      </w:r>
                      <w:r w:rsidRPr="001B6B07">
                        <w:rPr>
                          <w:rFonts w:ascii="Consolas" w:eastAsia="Times New Roman" w:hAnsi="Consolas" w:cs="Courier New"/>
                          <w:color w:val="0070C0"/>
                          <w:sz w:val="18"/>
                          <w:szCs w:val="18"/>
                        </w:rPr>
                        <w:t>str</w:t>
                      </w:r>
                      <w:r w:rsidRPr="00F867FE">
                        <w:rPr>
                          <w:rFonts w:ascii="Consolas" w:eastAsia="Times New Roman" w:hAnsi="Consolas" w:cs="Courier New"/>
                          <w:sz w:val="18"/>
                          <w:szCs w:val="18"/>
                        </w:rPr>
                        <w:t>(</w:t>
                      </w:r>
                      <w:r w:rsidRPr="008E44EA">
                        <w:rPr>
                          <w:rFonts w:ascii="Consolas" w:eastAsia="Times New Roman" w:hAnsi="Consolas" w:cs="Courier New"/>
                          <w:b/>
                          <w:bCs/>
                          <w:sz w:val="18"/>
                          <w:szCs w:val="18"/>
                        </w:rPr>
                        <w:t>Path</w:t>
                      </w:r>
                      <w:r w:rsidRPr="00F867FE">
                        <w:rPr>
                          <w:rFonts w:ascii="Consolas" w:eastAsia="Times New Roman" w:hAnsi="Consolas" w:cs="Courier New"/>
                          <w:sz w:val="18"/>
                          <w:szCs w:val="18"/>
                        </w:rPr>
                        <w:t xml:space="preserve">(root + write + </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activity_types.csv</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p w14:paraId="699CC526" w14:textId="602540BB" w:rsidR="001B67A3" w:rsidRPr="00F867FE"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color w:val="0070C0"/>
                          <w:sz w:val="18"/>
                          <w:szCs w:val="18"/>
                        </w:rPr>
                        <w:t>print</w:t>
                      </w:r>
                      <w:r w:rsidRPr="00F867FE">
                        <w:rPr>
                          <w:rFonts w:ascii="Consolas" w:eastAsia="Times New Roman" w:hAnsi="Consolas" w:cs="Courier New"/>
                          <w:sz w:val="18"/>
                          <w:szCs w:val="18"/>
                        </w:rPr>
                        <w:t>(</w:t>
                      </w:r>
                      <w:r w:rsidR="008D7ECF" w:rsidRPr="00FB0098">
                        <w:rPr>
                          <w:rFonts w:ascii="Consolas" w:eastAsia="Times New Roman" w:hAnsi="Consolas" w:cs="Courier New"/>
                          <w:color w:val="C00000"/>
                          <w:sz w:val="18"/>
                          <w:szCs w:val="18"/>
                        </w:rPr>
                        <w:t>'</w:t>
                      </w:r>
                      <w:r w:rsidRPr="008D7ECF">
                        <w:rPr>
                          <w:rFonts w:ascii="Consolas" w:eastAsia="Times New Roman" w:hAnsi="Consolas" w:cs="Courier New"/>
                          <w:color w:val="C00000"/>
                          <w:sz w:val="18"/>
                          <w:szCs w:val="18"/>
                        </w:rPr>
                        <w:t xml:space="preserve">\nSaving activity types to: </w:t>
                      </w:r>
                      <w:r w:rsidR="008D7ECF" w:rsidRPr="00FB0098">
                        <w:rPr>
                          <w:rFonts w:ascii="Consolas" w:eastAsia="Times New Roman" w:hAnsi="Consolas" w:cs="Courier New"/>
                          <w:color w:val="C00000"/>
                          <w:sz w:val="18"/>
                          <w:szCs w:val="18"/>
                        </w:rPr>
                        <w:t>'</w:t>
                      </w:r>
                      <w:r w:rsidRPr="001B6B07">
                        <w:rPr>
                          <w:rFonts w:ascii="Consolas" w:eastAsia="Times New Roman" w:hAnsi="Consolas" w:cs="Courier New"/>
                          <w:color w:val="393939" w:themeColor="accent6" w:themeShade="BF"/>
                          <w:sz w:val="18"/>
                          <w:szCs w:val="18"/>
                        </w:rPr>
                        <w:t xml:space="preserve"> </w:t>
                      </w:r>
                      <w:r w:rsidRPr="00F867FE">
                        <w:rPr>
                          <w:rFonts w:ascii="Consolas" w:eastAsia="Times New Roman" w:hAnsi="Consolas" w:cs="Courier New"/>
                          <w:sz w:val="18"/>
                          <w:szCs w:val="18"/>
                        </w:rPr>
                        <w:t>+ write)</w:t>
                      </w:r>
                    </w:p>
                    <w:p w14:paraId="3E442DCD" w14:textId="1C55DD22" w:rsidR="001B67A3" w:rsidRDefault="001B67A3" w:rsidP="001B67A3">
                      <w:pPr>
                        <w:spacing w:line="276" w:lineRule="auto"/>
                        <w:ind w:firstLine="0"/>
                        <w:rPr>
                          <w:rFonts w:ascii="Consolas" w:eastAsia="Times New Roman" w:hAnsi="Consolas" w:cs="Courier New"/>
                          <w:sz w:val="18"/>
                          <w:szCs w:val="18"/>
                        </w:rPr>
                      </w:pPr>
                      <w:r w:rsidRPr="00F867FE">
                        <w:rPr>
                          <w:rFonts w:ascii="Consolas" w:eastAsia="Times New Roman" w:hAnsi="Consolas" w:cs="Courier New"/>
                          <w:sz w:val="18"/>
                          <w:szCs w:val="18"/>
                        </w:rPr>
                        <w:t xml:space="preserve">    </w:t>
                      </w:r>
                      <w:r w:rsidRPr="001B6B07">
                        <w:rPr>
                          <w:rFonts w:ascii="Consolas" w:eastAsia="Times New Roman" w:hAnsi="Consolas" w:cs="Courier New"/>
                          <w:b/>
                          <w:bCs/>
                          <w:sz w:val="18"/>
                          <w:szCs w:val="18"/>
                        </w:rPr>
                        <w:t>np</w:t>
                      </w:r>
                      <w:r w:rsidRPr="00F867FE">
                        <w:rPr>
                          <w:rFonts w:ascii="Consolas" w:eastAsia="Times New Roman" w:hAnsi="Consolas" w:cs="Courier New"/>
                          <w:sz w:val="18"/>
                          <w:szCs w:val="18"/>
                        </w:rPr>
                        <w:t>.savetxt(write, activity_types, delimiter=</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 fmt=</w:t>
                      </w:r>
                      <w:r w:rsidRPr="00FB0098">
                        <w:rPr>
                          <w:rFonts w:ascii="Consolas" w:eastAsia="Times New Roman" w:hAnsi="Consolas" w:cs="Courier New"/>
                          <w:color w:val="C00000"/>
                          <w:sz w:val="18"/>
                          <w:szCs w:val="18"/>
                        </w:rPr>
                        <w:t>'% s'</w:t>
                      </w:r>
                      <w:r w:rsidRPr="00F867FE">
                        <w:rPr>
                          <w:rFonts w:ascii="Consolas" w:eastAsia="Times New Roman" w:hAnsi="Consolas" w:cs="Courier New"/>
                          <w:sz w:val="18"/>
                          <w:szCs w:val="18"/>
                        </w:rPr>
                        <w:t xml:space="preserve">, </w:t>
                      </w:r>
                    </w:p>
                    <w:p w14:paraId="589DF9FF" w14:textId="1E470B0C" w:rsidR="001B67A3" w:rsidRPr="0004580F" w:rsidRDefault="001B67A3" w:rsidP="001B67A3">
                      <w:pPr>
                        <w:spacing w:line="276" w:lineRule="auto"/>
                        <w:ind w:firstLine="0"/>
                        <w:rPr>
                          <w:rFonts w:ascii="Consolas" w:eastAsia="Times New Roman" w:hAnsi="Consolas" w:cs="Courier New"/>
                          <w:sz w:val="18"/>
                          <w:szCs w:val="18"/>
                        </w:rPr>
                      </w:pPr>
                      <w:r w:rsidRPr="002C042D">
                        <w:rPr>
                          <w:rFonts w:ascii="Consolas" w:eastAsia="Times New Roman" w:hAnsi="Consolas" w:cs="Courier New"/>
                          <w:sz w:val="18"/>
                          <w:szCs w:val="18"/>
                        </w:rPr>
                        <w:t xml:space="preserve">               </w:t>
                      </w:r>
                      <w:r w:rsidRPr="00F867FE">
                        <w:rPr>
                          <w:rFonts w:ascii="Consolas" w:eastAsia="Times New Roman" w:hAnsi="Consolas" w:cs="Courier New"/>
                          <w:sz w:val="18"/>
                          <w:szCs w:val="18"/>
                        </w:rPr>
                        <w:t>header</w:t>
                      </w:r>
                      <w:r w:rsidRPr="001B6B07">
                        <w:rPr>
                          <w:rFonts w:ascii="Consolas" w:eastAsia="Times New Roman" w:hAnsi="Consolas" w:cs="Courier New"/>
                          <w:sz w:val="18"/>
                          <w:szCs w:val="18"/>
                        </w:rPr>
                        <w:t>=</w:t>
                      </w:r>
                      <w:r w:rsidR="001C460C" w:rsidRPr="00FB0098">
                        <w:rPr>
                          <w:rFonts w:ascii="Consolas" w:eastAsia="Times New Roman" w:hAnsi="Consolas" w:cs="Courier New"/>
                          <w:color w:val="C00000"/>
                          <w:sz w:val="18"/>
                          <w:szCs w:val="18"/>
                        </w:rPr>
                        <w:t>'</w:t>
                      </w:r>
                      <w:r w:rsidR="001C460C">
                        <w:rPr>
                          <w:rFonts w:ascii="Consolas" w:eastAsia="Times New Roman" w:hAnsi="Consolas" w:cs="Courier New"/>
                          <w:color w:val="C00000"/>
                          <w:sz w:val="18"/>
                          <w:szCs w:val="18"/>
                        </w:rPr>
                        <w:t>activity_name</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r w:rsidRPr="0004580F">
                        <w:rPr>
                          <w:rFonts w:ascii="Consolas" w:eastAsia="Times New Roman" w:hAnsi="Consolas" w:cs="Courier New"/>
                          <w:sz w:val="18"/>
                          <w:szCs w:val="18"/>
                        </w:rPr>
                        <w:t xml:space="preserve"> </w:t>
                      </w:r>
                      <w:r w:rsidRPr="00F867FE">
                        <w:rPr>
                          <w:rFonts w:ascii="Consolas" w:eastAsia="Times New Roman" w:hAnsi="Consolas" w:cs="Courier New"/>
                          <w:sz w:val="18"/>
                          <w:szCs w:val="18"/>
                        </w:rPr>
                        <w:t>comments=</w:t>
                      </w:r>
                      <w:r w:rsidR="001C460C" w:rsidRPr="00FB0098">
                        <w:rPr>
                          <w:rFonts w:ascii="Consolas" w:eastAsia="Times New Roman" w:hAnsi="Consolas" w:cs="Courier New"/>
                          <w:color w:val="C00000"/>
                          <w:sz w:val="18"/>
                          <w:szCs w:val="18"/>
                        </w:rPr>
                        <w:t>''</w:t>
                      </w:r>
                      <w:r w:rsidRPr="00F867FE">
                        <w:rPr>
                          <w:rFonts w:ascii="Consolas" w:eastAsia="Times New Roman" w:hAnsi="Consolas" w:cs="Courier New"/>
                          <w:sz w:val="18"/>
                          <w:szCs w:val="18"/>
                        </w:rPr>
                        <w:t>)</w:t>
                      </w:r>
                    </w:p>
                  </w:txbxContent>
                </v:textbox>
                <w10:anchorlock/>
              </v:shape>
            </w:pict>
          </mc:Fallback>
        </mc:AlternateContent>
      </w:r>
    </w:p>
    <w:p w14:paraId="4B81892C" w14:textId="77777777" w:rsidR="001B67A3" w:rsidRDefault="001B67A3" w:rsidP="001B67A3">
      <w:pPr>
        <w:spacing w:after="160"/>
      </w:pPr>
      <w:r>
        <w:br w:type="page"/>
      </w:r>
    </w:p>
    <w:p w14:paraId="4378394C" w14:textId="77777777" w:rsidR="001B67A3" w:rsidRDefault="001B67A3" w:rsidP="00BA0E29">
      <w:pPr>
        <w:spacing w:after="160"/>
        <w:ind w:firstLine="0"/>
      </w:pPr>
      <w:r>
        <w:rPr>
          <w:noProof/>
          <w:lang w:eastAsia="en-US"/>
        </w:rPr>
        <w:lastRenderedPageBreak/>
        <mc:AlternateContent>
          <mc:Choice Requires="wps">
            <w:drawing>
              <wp:inline distT="0" distB="0" distL="0" distR="0" wp14:anchorId="0A4ED629" wp14:editId="2F402770">
                <wp:extent cx="6021238" cy="6918385"/>
                <wp:effectExtent l="0" t="0" r="0" b="0"/>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238" cy="6918385"/>
                        </a:xfrm>
                        <a:prstGeom prst="rect">
                          <a:avLst/>
                        </a:prstGeom>
                        <a:solidFill>
                          <a:srgbClr val="FFFFFF"/>
                        </a:solidFill>
                        <a:ln w="9525">
                          <a:noFill/>
                          <a:miter lim="800000"/>
                          <a:headEnd/>
                          <a:tailEnd/>
                        </a:ln>
                      </wps:spPr>
                      <wps:txbx>
                        <w:txbxContent>
                          <w:p w14:paraId="3F8C9463"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filelocations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Dir</w:t>
                            </w:r>
                          </w:p>
                          <w:p w14:paraId="0F257142"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datetime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datetime</w:t>
                            </w:r>
                          </w:p>
                          <w:p w14:paraId="2A76BBE8"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activityparser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save_tcx_to_csv</w:t>
                            </w:r>
                            <w:r w:rsidRPr="00C8300F">
                              <w:rPr>
                                <w:rFonts w:ascii="Consolas" w:hAnsi="Consolas"/>
                                <w:sz w:val="18"/>
                                <w:szCs w:val="18"/>
                              </w:rPr>
                              <w:t xml:space="preserve">, </w:t>
                            </w:r>
                            <w:r w:rsidRPr="00CF4937">
                              <w:rPr>
                                <w:rFonts w:ascii="Consolas" w:hAnsi="Consolas"/>
                                <w:b/>
                                <w:bCs/>
                                <w:sz w:val="18"/>
                                <w:szCs w:val="18"/>
                              </w:rPr>
                              <w:t>save_tcxset_to_csv</w:t>
                            </w:r>
                          </w:p>
                          <w:p w14:paraId="28137F56"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sys</w:t>
                            </w:r>
                          </w:p>
                          <w:p w14:paraId="0F08C7BC" w14:textId="77777777" w:rsidR="001B67A3" w:rsidRDefault="001B67A3" w:rsidP="001B67A3">
                            <w:pPr>
                              <w:spacing w:line="276" w:lineRule="auto"/>
                              <w:ind w:firstLine="0"/>
                              <w:rPr>
                                <w:rFonts w:ascii="Consolas" w:hAnsi="Consolas"/>
                                <w:sz w:val="18"/>
                                <w:szCs w:val="18"/>
                              </w:rPr>
                            </w:pPr>
                          </w:p>
                          <w:p w14:paraId="5EE32155" w14:textId="77777777" w:rsidR="001B67A3" w:rsidRPr="00235871" w:rsidRDefault="001B67A3" w:rsidP="001B67A3">
                            <w:pPr>
                              <w:spacing w:line="276" w:lineRule="auto"/>
                              <w:ind w:firstLine="0"/>
                              <w:rPr>
                                <w:rFonts w:ascii="Consolas" w:hAnsi="Consolas"/>
                                <w:sz w:val="18"/>
                                <w:szCs w:val="18"/>
                              </w:rPr>
                            </w:pPr>
                            <w:r w:rsidRPr="00A05206">
                              <w:rPr>
                                <w:rFonts w:ascii="Consolas" w:hAnsi="Consolas"/>
                                <w:color w:val="0070C0"/>
                                <w:sz w:val="18"/>
                                <w:szCs w:val="18"/>
                              </w:rPr>
                              <w:t xml:space="preserve">def </w:t>
                            </w:r>
                            <w:r w:rsidRPr="00A05206">
                              <w:rPr>
                                <w:rFonts w:ascii="Consolas" w:hAnsi="Consolas"/>
                                <w:b/>
                                <w:bCs/>
                                <w:sz w:val="18"/>
                                <w:szCs w:val="18"/>
                              </w:rPr>
                              <w:t>main</w:t>
                            </w:r>
                            <w:r w:rsidRPr="00235871">
                              <w:rPr>
                                <w:rFonts w:ascii="Consolas" w:hAnsi="Consolas"/>
                                <w:sz w:val="18"/>
                                <w:szCs w:val="18"/>
                              </w:rPr>
                              <w:t>():</w:t>
                            </w:r>
                          </w:p>
                          <w:p w14:paraId="4A828FE5"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args = </w:t>
                            </w:r>
                            <w:r w:rsidRPr="00CF4937">
                              <w:rPr>
                                <w:rFonts w:ascii="Consolas" w:hAnsi="Consolas"/>
                                <w:b/>
                                <w:bCs/>
                                <w:sz w:val="18"/>
                                <w:szCs w:val="18"/>
                              </w:rPr>
                              <w:t>sys</w:t>
                            </w:r>
                            <w:r w:rsidRPr="00235871">
                              <w:rPr>
                                <w:rFonts w:ascii="Consolas" w:hAnsi="Consolas"/>
                                <w:sz w:val="18"/>
                                <w:szCs w:val="18"/>
                              </w:rPr>
                              <w:t>.argv</w:t>
                            </w:r>
                          </w:p>
                          <w:p w14:paraId="0DD7321D" w14:textId="77777777" w:rsidR="001B67A3" w:rsidRPr="00B354F5" w:rsidRDefault="001B67A3" w:rsidP="001B67A3">
                            <w:pPr>
                              <w:spacing w:line="276" w:lineRule="auto"/>
                              <w:ind w:firstLine="0"/>
                              <w:rPr>
                                <w:rFonts w:ascii="Consolas" w:hAnsi="Consolas"/>
                                <w:color w:val="A6A6A6" w:themeColor="background1" w:themeShade="A6"/>
                                <w:sz w:val="18"/>
                                <w:szCs w:val="18"/>
                              </w:rPr>
                            </w:pPr>
                            <w:r w:rsidRPr="00235871">
                              <w:rPr>
                                <w:rFonts w:ascii="Consolas" w:hAnsi="Consolas"/>
                                <w:sz w:val="18"/>
                                <w:szCs w:val="18"/>
                              </w:rPr>
                              <w:t xml:space="preserve">    args = args[</w:t>
                            </w:r>
                            <w:r w:rsidRPr="00CF4937">
                              <w:rPr>
                                <w:rFonts w:ascii="Consolas" w:hAnsi="Consolas"/>
                                <w:color w:val="00B0F0"/>
                                <w:sz w:val="18"/>
                                <w:szCs w:val="18"/>
                              </w:rPr>
                              <w:t>1</w:t>
                            </w:r>
                            <w:r w:rsidRPr="00235871">
                              <w:rPr>
                                <w:rFonts w:ascii="Consolas" w:hAnsi="Consolas"/>
                                <w:sz w:val="18"/>
                                <w:szCs w:val="18"/>
                              </w:rPr>
                              <w:t xml:space="preserve">:]  </w:t>
                            </w:r>
                            <w:r w:rsidRPr="00B354F5">
                              <w:rPr>
                                <w:rFonts w:ascii="Consolas" w:hAnsi="Consolas"/>
                                <w:i/>
                                <w:iCs/>
                                <w:color w:val="A6A6A6" w:themeColor="background1" w:themeShade="A6"/>
                                <w:sz w:val="18"/>
                                <w:szCs w:val="18"/>
                              </w:rPr>
                              <w:t># First element of args is the python.py file name to run</w:t>
                            </w:r>
                          </w:p>
                          <w:p w14:paraId="13AA47E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(args)</w:t>
                            </w:r>
                          </w:p>
                          <w:p w14:paraId="0695E3DB" w14:textId="77777777" w:rsidR="001B67A3" w:rsidRPr="00235871" w:rsidRDefault="001B67A3" w:rsidP="001B67A3">
                            <w:pPr>
                              <w:spacing w:line="276" w:lineRule="auto"/>
                              <w:ind w:firstLine="0"/>
                              <w:rPr>
                                <w:rFonts w:ascii="Consolas" w:hAnsi="Consolas"/>
                                <w:sz w:val="18"/>
                                <w:szCs w:val="18"/>
                              </w:rPr>
                            </w:pPr>
                          </w:p>
                          <w:p w14:paraId="3F530819"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if len</w:t>
                            </w:r>
                            <w:r w:rsidRPr="00235871">
                              <w:rPr>
                                <w:rFonts w:ascii="Consolas" w:hAnsi="Consolas"/>
                                <w:sz w:val="18"/>
                                <w:szCs w:val="18"/>
                              </w:rPr>
                              <w:t xml:space="preserve">(args) &lt; </w:t>
                            </w:r>
                            <w:r w:rsidRPr="00CF4937">
                              <w:rPr>
                                <w:rFonts w:ascii="Consolas" w:hAnsi="Consolas"/>
                                <w:color w:val="00B0F0"/>
                                <w:sz w:val="18"/>
                                <w:szCs w:val="18"/>
                              </w:rPr>
                              <w:t>1</w:t>
                            </w:r>
                            <w:r w:rsidRPr="00235871">
                              <w:rPr>
                                <w:rFonts w:ascii="Consolas" w:hAnsi="Consolas"/>
                                <w:sz w:val="18"/>
                                <w:szCs w:val="18"/>
                              </w:rPr>
                              <w:t>:</w:t>
                            </w:r>
                          </w:p>
                          <w:p w14:paraId="6F6A821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B354F5">
                              <w:rPr>
                                <w:rFonts w:ascii="Consolas" w:hAnsi="Consolas"/>
                                <w:color w:val="C00000"/>
                                <w:sz w:val="18"/>
                                <w:szCs w:val="18"/>
                              </w:rPr>
                              <w:t>'Exactly two command line arguments or "--help" are required!'</w:t>
                            </w:r>
                            <w:r w:rsidRPr="00235871">
                              <w:rPr>
                                <w:rFonts w:ascii="Consolas" w:hAnsi="Consolas"/>
                                <w:sz w:val="18"/>
                                <w:szCs w:val="18"/>
                              </w:rPr>
                              <w:t>)</w:t>
                            </w:r>
                          </w:p>
                          <w:p w14:paraId="640EAD56" w14:textId="563EDA5C"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--Also, only two first arguments are noticed, others are ignored</w:t>
                            </w:r>
                            <w:r w:rsidR="00B354F5" w:rsidRPr="00B354F5">
                              <w:rPr>
                                <w:rFonts w:ascii="Consolas" w:eastAsia="Times New Roman" w:hAnsi="Consolas" w:cs="Courier New"/>
                                <w:color w:val="C00000"/>
                                <w:sz w:val="18"/>
                                <w:szCs w:val="18"/>
                              </w:rPr>
                              <w:t>'</w:t>
                            </w:r>
                            <w:r w:rsidRPr="00CF4937">
                              <w:rPr>
                                <w:rFonts w:ascii="Consolas" w:hAnsi="Consolas"/>
                                <w:sz w:val="18"/>
                                <w:szCs w:val="18"/>
                              </w:rPr>
                              <w:t>)</w:t>
                            </w:r>
                          </w:p>
                          <w:p w14:paraId="221CA093"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 </w:t>
                            </w:r>
                            <w:r w:rsidRPr="000C059C">
                              <w:rPr>
                                <w:rFonts w:ascii="Consolas" w:hAnsi="Consolas"/>
                                <w:color w:val="00B0F0"/>
                                <w:sz w:val="18"/>
                                <w:szCs w:val="18"/>
                              </w:rPr>
                              <w:t>1</w:t>
                            </w:r>
                            <w:r w:rsidRPr="00235871">
                              <w:rPr>
                                <w:rFonts w:ascii="Consolas" w:hAnsi="Consolas"/>
                                <w:sz w:val="18"/>
                                <w:szCs w:val="18"/>
                              </w:rPr>
                              <w:t>:</w:t>
                            </w:r>
                          </w:p>
                          <w:p w14:paraId="3F48E332"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args[</w:t>
                            </w:r>
                            <w:r w:rsidRPr="000C059C">
                              <w:rPr>
                                <w:rFonts w:ascii="Consolas" w:hAnsi="Consolas"/>
                                <w:color w:val="00B0F0"/>
                                <w:sz w:val="18"/>
                                <w:szCs w:val="18"/>
                              </w:rPr>
                              <w:t>0</w:t>
                            </w:r>
                            <w:r w:rsidRPr="00235871">
                              <w:rPr>
                                <w:rFonts w:ascii="Consolas" w:hAnsi="Consolas"/>
                                <w:sz w:val="18"/>
                                <w:szCs w:val="18"/>
                              </w:rPr>
                              <w:t xml:space="preserve">] == </w:t>
                            </w:r>
                            <w:r w:rsidRPr="00B354F5">
                              <w:rPr>
                                <w:rFonts w:ascii="Consolas" w:hAnsi="Consolas"/>
                                <w:color w:val="C00000"/>
                                <w:sz w:val="18"/>
                                <w:szCs w:val="18"/>
                              </w:rPr>
                              <w:t>'--help'</w:t>
                            </w:r>
                            <w:r w:rsidRPr="00235871">
                              <w:rPr>
                                <w:rFonts w:ascii="Consolas" w:hAnsi="Consolas"/>
                                <w:sz w:val="18"/>
                                <w:szCs w:val="18"/>
                              </w:rPr>
                              <w:t>:</w:t>
                            </w:r>
                          </w:p>
                          <w:p w14:paraId="6A40CD0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printInfo</w:t>
                            </w:r>
                            <w:r w:rsidRPr="00235871">
                              <w:rPr>
                                <w:rFonts w:ascii="Consolas" w:hAnsi="Consolas"/>
                                <w:sz w:val="18"/>
                                <w:szCs w:val="18"/>
                              </w:rPr>
                              <w:t>()</w:t>
                            </w:r>
                          </w:p>
                          <w:p w14:paraId="53076E66"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0C059C">
                              <w:rPr>
                                <w:rFonts w:ascii="Consolas" w:hAnsi="Consolas"/>
                                <w:color w:val="0070C0"/>
                                <w:sz w:val="18"/>
                                <w:szCs w:val="18"/>
                              </w:rPr>
                              <w:t>else</w:t>
                            </w:r>
                            <w:r w:rsidRPr="00235871">
                              <w:rPr>
                                <w:rFonts w:ascii="Consolas" w:hAnsi="Consolas"/>
                                <w:sz w:val="18"/>
                                <w:szCs w:val="18"/>
                              </w:rPr>
                              <w:t>:</w:t>
                            </w:r>
                          </w:p>
                          <w:p w14:paraId="5F231080" w14:textId="3846A10E"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B354F5">
                              <w:rPr>
                                <w:rFonts w:ascii="Consolas" w:eastAsia="Times New Roman" w:hAnsi="Consolas" w:cs="Courier New"/>
                                <w:color w:val="C00000"/>
                                <w:sz w:val="18"/>
                                <w:szCs w:val="18"/>
                              </w:rPr>
                              <w:t>'</w:t>
                            </w:r>
                            <w:r w:rsidRPr="00B354F5">
                              <w:rPr>
                                <w:rFonts w:ascii="Consolas" w:hAnsi="Consolas"/>
                                <w:color w:val="C00000"/>
                                <w:sz w:val="18"/>
                                <w:szCs w:val="18"/>
                              </w:rPr>
                              <w:t>Unknown command!</w:t>
                            </w:r>
                            <w:r w:rsidR="00B354F5" w:rsidRPr="00B354F5">
                              <w:rPr>
                                <w:rFonts w:ascii="Consolas" w:eastAsia="Times New Roman" w:hAnsi="Consolas" w:cs="Courier New"/>
                                <w:color w:val="C00000"/>
                                <w:sz w:val="18"/>
                                <w:szCs w:val="18"/>
                              </w:rPr>
                              <w:t>'</w:t>
                            </w:r>
                            <w:r w:rsidRPr="00726828">
                              <w:rPr>
                                <w:rFonts w:ascii="Consolas" w:hAnsi="Consolas"/>
                                <w:sz w:val="18"/>
                                <w:szCs w:val="18"/>
                              </w:rPr>
                              <w:t>)</w:t>
                            </w:r>
                          </w:p>
                          <w:p w14:paraId="5F3CE959"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&gt;= </w:t>
                            </w:r>
                            <w:r w:rsidRPr="000C059C">
                              <w:rPr>
                                <w:rFonts w:ascii="Consolas" w:hAnsi="Consolas"/>
                                <w:color w:val="00B0F0"/>
                                <w:sz w:val="18"/>
                                <w:szCs w:val="18"/>
                              </w:rPr>
                              <w:t>2</w:t>
                            </w:r>
                            <w:r w:rsidRPr="00235871">
                              <w:rPr>
                                <w:rFonts w:ascii="Consolas" w:hAnsi="Consolas"/>
                                <w:sz w:val="18"/>
                                <w:szCs w:val="18"/>
                              </w:rPr>
                              <w:t>:</w:t>
                            </w:r>
                          </w:p>
                          <w:p w14:paraId="3ED0D5E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c_type = args[</w:t>
                            </w:r>
                            <w:r w:rsidRPr="000C059C">
                              <w:rPr>
                                <w:rFonts w:ascii="Consolas" w:hAnsi="Consolas"/>
                                <w:color w:val="00B0F0"/>
                                <w:sz w:val="18"/>
                                <w:szCs w:val="18"/>
                              </w:rPr>
                              <w:t>0</w:t>
                            </w:r>
                            <w:r w:rsidRPr="00235871">
                              <w:rPr>
                                <w:rFonts w:ascii="Consolas" w:hAnsi="Consolas"/>
                                <w:sz w:val="18"/>
                                <w:szCs w:val="18"/>
                              </w:rPr>
                              <w:t>]</w:t>
                            </w:r>
                          </w:p>
                          <w:p w14:paraId="6CAB895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 xml:space="preserve">c_type == </w:t>
                            </w:r>
                            <w:r w:rsidRPr="00B354F5">
                              <w:rPr>
                                <w:rFonts w:ascii="Consolas" w:hAnsi="Consolas"/>
                                <w:color w:val="C00000"/>
                                <w:sz w:val="18"/>
                                <w:szCs w:val="18"/>
                              </w:rPr>
                              <w:t>'s'</w:t>
                            </w:r>
                            <w:r w:rsidRPr="00235871">
                              <w:rPr>
                                <w:rFonts w:ascii="Consolas" w:hAnsi="Consolas"/>
                                <w:sz w:val="18"/>
                                <w:szCs w:val="18"/>
                              </w:rPr>
                              <w:t>:</w:t>
                            </w:r>
                          </w:p>
                          <w:p w14:paraId="0BC18B55" w14:textId="77777777" w:rsidR="001B67A3" w:rsidRPr="00B354F5" w:rsidRDefault="001B67A3" w:rsidP="001B67A3">
                            <w:pPr>
                              <w:spacing w:line="276" w:lineRule="auto"/>
                              <w:ind w:firstLine="0"/>
                              <w:rPr>
                                <w:rFonts w:ascii="Consolas" w:hAnsi="Consolas"/>
                                <w:i/>
                                <w:iCs/>
                                <w:color w:val="A6A6A6" w:themeColor="background1" w:themeShade="A6"/>
                                <w:sz w:val="18"/>
                                <w:szCs w:val="18"/>
                              </w:rPr>
                            </w:pPr>
                            <w:r w:rsidRPr="00B354F5">
                              <w:rPr>
                                <w:rFonts w:ascii="Consolas" w:hAnsi="Consolas"/>
                                <w:i/>
                                <w:iCs/>
                                <w:color w:val="A6A6A6" w:themeColor="background1" w:themeShade="A6"/>
                                <w:sz w:val="18"/>
                                <w:szCs w:val="18"/>
                              </w:rPr>
                              <w:t xml:space="preserve">            # Saving single TCX activity to CSV file</w:t>
                            </w:r>
                          </w:p>
                          <w:p w14:paraId="1B0AE791"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filename = args[</w:t>
                            </w:r>
                            <w:r w:rsidRPr="000C059C">
                              <w:rPr>
                                <w:rFonts w:ascii="Consolas" w:hAnsi="Consolas"/>
                                <w:color w:val="00B0F0"/>
                                <w:sz w:val="18"/>
                                <w:szCs w:val="18"/>
                              </w:rPr>
                              <w:t>1</w:t>
                            </w:r>
                            <w:r w:rsidRPr="00235871">
                              <w:rPr>
                                <w:rFonts w:ascii="Consolas" w:hAnsi="Consolas"/>
                                <w:sz w:val="18"/>
                                <w:szCs w:val="18"/>
                              </w:rPr>
                              <w:t>]</w:t>
                            </w:r>
                          </w:p>
                          <w:p w14:paraId="0C62552F"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336AA5B2" w14:textId="02E6E69B"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save_tcx_to_csv</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w:t>
                            </w:r>
                            <w:r w:rsidR="00B354F5" w:rsidRPr="00FB0098">
                              <w:rPr>
                                <w:rFonts w:ascii="Consolas" w:eastAsia="Times New Roman" w:hAnsi="Consolas" w:cs="Courier New"/>
                                <w:color w:val="C00000"/>
                                <w:sz w:val="18"/>
                                <w:szCs w:val="18"/>
                              </w:rPr>
                              <w:t>'</w:t>
                            </w:r>
                            <w:r w:rsidRPr="00235871">
                              <w:rPr>
                                <w:rFonts w:ascii="Consolas" w:hAnsi="Consolas"/>
                                <w:sz w:val="18"/>
                                <w:szCs w:val="18"/>
                              </w:rPr>
                              <w:t xml:space="preserve"> + </w:t>
                            </w:r>
                            <w:r w:rsidRPr="00A05206">
                              <w:rPr>
                                <w:rFonts w:ascii="Consolas" w:hAnsi="Consolas"/>
                                <w:b/>
                                <w:bCs/>
                                <w:sz w:val="18"/>
                                <w:szCs w:val="18"/>
                              </w:rPr>
                              <w:t>Dir</w:t>
                            </w:r>
                            <w:r w:rsidRPr="00235871">
                              <w:rPr>
                                <w:rFonts w:ascii="Consolas" w:hAnsi="Consolas"/>
                                <w:sz w:val="18"/>
                                <w:szCs w:val="18"/>
                              </w:rPr>
                              <w:t xml:space="preserve">.TCX_PATH.value + filename, </w:t>
                            </w:r>
                          </w:p>
                          <w:p w14:paraId="1D636B4B" w14:textId="77777777" w:rsidR="001B67A3" w:rsidRPr="00235871" w:rsidRDefault="001B67A3" w:rsidP="001B67A3">
                            <w:pPr>
                              <w:spacing w:line="276" w:lineRule="auto"/>
                              <w:ind w:firstLine="0"/>
                              <w:rPr>
                                <w:rFonts w:ascii="Consolas" w:hAnsi="Consolas"/>
                                <w:sz w:val="18"/>
                                <w:szCs w:val="18"/>
                              </w:rPr>
                            </w:pPr>
                            <w:r w:rsidRPr="00BD6F7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.CSV_PATH.value + filename,</w:t>
                            </w:r>
                          </w:p>
                          <w:p w14:paraId="0A17D69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CF493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.COLUMN_TYPES_SINGLE.value, </w:t>
                            </w:r>
                            <w:r w:rsidRPr="00A05206">
                              <w:rPr>
                                <w:rFonts w:ascii="Consolas" w:hAnsi="Consolas"/>
                                <w:b/>
                                <w:bCs/>
                                <w:sz w:val="18"/>
                                <w:szCs w:val="18"/>
                              </w:rPr>
                              <w:t>Dir</w:t>
                            </w:r>
                            <w:r w:rsidRPr="00235871">
                              <w:rPr>
                                <w:rFonts w:ascii="Consolas" w:hAnsi="Consolas"/>
                                <w:sz w:val="18"/>
                                <w:szCs w:val="18"/>
                              </w:rPr>
                              <w:t>.NAMES_SINGLE.value)</w:t>
                            </w:r>
                          </w:p>
                          <w:p w14:paraId="4F9131FB" w14:textId="57497BC4"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B354F5">
                              <w:rPr>
                                <w:rFonts w:ascii="Consolas" w:eastAsia="Times New Roman" w:hAnsi="Consolas" w:cs="Courier New"/>
                                <w:color w:val="C00000"/>
                                <w:sz w:val="18"/>
                                <w:szCs w:val="18"/>
                              </w:rPr>
                              <w:t>'</w:t>
                            </w:r>
                            <w:r w:rsidRPr="00B354F5">
                              <w:rPr>
                                <w:rFonts w:ascii="Consolas" w:hAnsi="Consolas"/>
                                <w:color w:val="C00000"/>
                                <w:sz w:val="18"/>
                                <w:szCs w:val="18"/>
                              </w:rPr>
                              <w:t xml:space="preserve">Single TCXExercise processing time: </w:t>
                            </w:r>
                            <w:r w:rsidR="00B354F5" w:rsidRPr="00FB0098">
                              <w:rPr>
                                <w:rFonts w:ascii="Consolas" w:eastAsia="Times New Roman" w:hAnsi="Consolas" w:cs="Courier New"/>
                                <w:color w:val="C00000"/>
                                <w:sz w:val="18"/>
                                <w:szCs w:val="18"/>
                              </w:rPr>
                              <w:t>'</w:t>
                            </w:r>
                            <w:r w:rsidRPr="000C059C">
                              <w:rPr>
                                <w:rFonts w:ascii="Consolas" w:hAnsi="Consolas"/>
                                <w:color w:val="393939" w:themeColor="accent6" w:themeShade="BF"/>
                                <w:sz w:val="18"/>
                                <w:szCs w:val="18"/>
                              </w:rPr>
                              <w:t xml:space="preserve">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p w14:paraId="10374812"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elif </w:t>
                            </w:r>
                            <w:r w:rsidRPr="00235871">
                              <w:rPr>
                                <w:rFonts w:ascii="Consolas" w:hAnsi="Consolas"/>
                                <w:sz w:val="18"/>
                                <w:szCs w:val="18"/>
                              </w:rPr>
                              <w:t xml:space="preserve">c_type == </w:t>
                            </w:r>
                            <w:r w:rsidRPr="00B354F5">
                              <w:rPr>
                                <w:rFonts w:ascii="Consolas" w:hAnsi="Consolas"/>
                                <w:color w:val="C00000"/>
                                <w:sz w:val="18"/>
                                <w:szCs w:val="18"/>
                              </w:rPr>
                              <w:t>'m'</w:t>
                            </w:r>
                            <w:r w:rsidRPr="00235871">
                              <w:rPr>
                                <w:rFonts w:ascii="Consolas" w:hAnsi="Consolas"/>
                                <w:sz w:val="18"/>
                                <w:szCs w:val="18"/>
                              </w:rPr>
                              <w:t>:</w:t>
                            </w:r>
                          </w:p>
                          <w:p w14:paraId="33D4A4D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activity_number = </w:t>
                            </w:r>
                            <w:r w:rsidRPr="00A05206">
                              <w:rPr>
                                <w:rFonts w:ascii="Consolas" w:hAnsi="Consolas"/>
                                <w:color w:val="0070C0"/>
                                <w:sz w:val="18"/>
                                <w:szCs w:val="18"/>
                              </w:rPr>
                              <w:t>int</w:t>
                            </w:r>
                            <w:r w:rsidRPr="00235871">
                              <w:rPr>
                                <w:rFonts w:ascii="Consolas" w:hAnsi="Consolas"/>
                                <w:sz w:val="18"/>
                                <w:szCs w:val="18"/>
                              </w:rPr>
                              <w:t>(args[</w:t>
                            </w:r>
                            <w:r w:rsidRPr="000C059C">
                              <w:rPr>
                                <w:rFonts w:ascii="Consolas" w:hAnsi="Consolas"/>
                                <w:color w:val="00B0F0"/>
                                <w:sz w:val="18"/>
                                <w:szCs w:val="18"/>
                              </w:rPr>
                              <w:t>1</w:t>
                            </w:r>
                            <w:r w:rsidRPr="00235871">
                              <w:rPr>
                                <w:rFonts w:ascii="Consolas" w:hAnsi="Consolas"/>
                                <w:sz w:val="18"/>
                                <w:szCs w:val="18"/>
                              </w:rPr>
                              <w:t>])</w:t>
                            </w:r>
                          </w:p>
                          <w:p w14:paraId="7FC5B9A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(activity_number)</w:t>
                            </w:r>
                          </w:p>
                          <w:p w14:paraId="5F712AAA" w14:textId="77777777" w:rsidR="001B67A3" w:rsidRPr="00B354F5" w:rsidRDefault="001B67A3" w:rsidP="001B67A3">
                            <w:pPr>
                              <w:spacing w:line="276" w:lineRule="auto"/>
                              <w:ind w:firstLine="0"/>
                              <w:rPr>
                                <w:rFonts w:ascii="Consolas" w:hAnsi="Consolas"/>
                                <w:i/>
                                <w:iCs/>
                                <w:color w:val="A6A6A6" w:themeColor="background1" w:themeShade="A6"/>
                                <w:sz w:val="18"/>
                                <w:szCs w:val="18"/>
                              </w:rPr>
                            </w:pPr>
                            <w:r w:rsidRPr="00B354F5">
                              <w:rPr>
                                <w:rFonts w:ascii="Consolas" w:hAnsi="Consolas"/>
                                <w:color w:val="A6A6A6" w:themeColor="background1" w:themeShade="A6"/>
                                <w:sz w:val="18"/>
                                <w:szCs w:val="18"/>
                              </w:rPr>
                              <w:t xml:space="preserve">            </w:t>
                            </w:r>
                            <w:r w:rsidRPr="00B354F5">
                              <w:rPr>
                                <w:rFonts w:ascii="Consolas" w:hAnsi="Consolas"/>
                                <w:i/>
                                <w:iCs/>
                                <w:color w:val="A6A6A6" w:themeColor="background1" w:themeShade="A6"/>
                                <w:sz w:val="18"/>
                                <w:szCs w:val="18"/>
                              </w:rPr>
                              <w:t># Saving set of TCX activities to CSV file</w:t>
                            </w:r>
                          </w:p>
                          <w:p w14:paraId="137EAFA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root_path = args[</w:t>
                            </w:r>
                            <w:r w:rsidRPr="000C059C">
                              <w:rPr>
                                <w:rFonts w:ascii="Consolas" w:hAnsi="Consolas"/>
                                <w:color w:val="00B0F0"/>
                                <w:sz w:val="18"/>
                                <w:szCs w:val="18"/>
                              </w:rPr>
                              <w:t>2</w:t>
                            </w:r>
                            <w:r w:rsidRPr="00235871">
                              <w:rPr>
                                <w:rFonts w:ascii="Consolas" w:hAnsi="Consolas"/>
                                <w:sz w:val="18"/>
                                <w:szCs w:val="18"/>
                              </w:rPr>
                              <w:t>]</w:t>
                            </w:r>
                          </w:p>
                          <w:p w14:paraId="7E26333F"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1A88E8F5" w14:textId="77777777" w:rsidR="001B67A3" w:rsidRPr="00BD6F77" w:rsidRDefault="001B67A3" w:rsidP="001B67A3">
                            <w:pPr>
                              <w:spacing w:line="276" w:lineRule="auto"/>
                              <w:ind w:firstLine="0"/>
                              <w:rPr>
                                <w:rFonts w:ascii="Consolas" w:hAnsi="Consolas"/>
                                <w:i/>
                                <w:iCs/>
                                <w:color w:val="393939" w:themeColor="accent6" w:themeShade="BF"/>
                                <w:sz w:val="18"/>
                                <w:szCs w:val="18"/>
                              </w:rPr>
                            </w:pPr>
                            <w:r w:rsidRPr="00235871">
                              <w:rPr>
                                <w:rFonts w:ascii="Consolas" w:hAnsi="Consolas"/>
                                <w:sz w:val="18"/>
                                <w:szCs w:val="18"/>
                              </w:rPr>
                              <w:t xml:space="preserve">            </w:t>
                            </w:r>
                            <w:r w:rsidRPr="00B354F5">
                              <w:rPr>
                                <w:rFonts w:ascii="Consolas" w:hAnsi="Consolas"/>
                                <w:i/>
                                <w:iCs/>
                                <w:color w:val="A6A6A6" w:themeColor="background1" w:themeShade="A6"/>
                                <w:sz w:val="18"/>
                                <w:szCs w:val="18"/>
                              </w:rPr>
                              <w:t># File paths</w:t>
                            </w:r>
                          </w:p>
                          <w:p w14:paraId="115DB63B"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(root_path)</w:t>
                            </w:r>
                          </w:p>
                          <w:p w14:paraId="5324A3E3"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.TCX_PATH_SET1.value)</w:t>
                            </w:r>
                          </w:p>
                          <w:p w14:paraId="3FB02CFB"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.CSV_PATH_SET1.value)</w:t>
                            </w:r>
                          </w:p>
                          <w:p w14:paraId="64BA7A24" w14:textId="77777777"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save_tcxset_to_csv</w:t>
                            </w:r>
                            <w:r w:rsidRPr="00235871">
                              <w:rPr>
                                <w:rFonts w:ascii="Consolas" w:hAnsi="Consolas"/>
                                <w:sz w:val="18"/>
                                <w:szCs w:val="18"/>
                              </w:rPr>
                              <w:t xml:space="preserve">(root_path, </w:t>
                            </w:r>
                            <w:r w:rsidRPr="00A05206">
                              <w:rPr>
                                <w:rFonts w:ascii="Consolas" w:hAnsi="Consolas"/>
                                <w:b/>
                                <w:bCs/>
                                <w:sz w:val="18"/>
                                <w:szCs w:val="18"/>
                              </w:rPr>
                              <w:t>Dir</w:t>
                            </w:r>
                            <w:r w:rsidRPr="00235871">
                              <w:rPr>
                                <w:rFonts w:ascii="Consolas" w:hAnsi="Consolas"/>
                                <w:sz w:val="18"/>
                                <w:szCs w:val="18"/>
                              </w:rPr>
                              <w:t xml:space="preserve">.TCX_PATH_SET1.value, </w:t>
                            </w:r>
                          </w:p>
                          <w:p w14:paraId="60EC9290" w14:textId="77777777" w:rsidR="001B67A3" w:rsidRDefault="001B67A3"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.CSV_PATH_SET1.value,</w:t>
                            </w:r>
                            <w:r w:rsidRPr="00447A0E">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.COLUMN_TYPES_SET.value, </w:t>
                            </w:r>
                          </w:p>
                          <w:p w14:paraId="6EBF9632" w14:textId="77777777" w:rsidR="001B67A3" w:rsidRPr="00235871" w:rsidRDefault="001B67A3"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.NAMES_SET.value, activity_number)</w:t>
                            </w:r>
                          </w:p>
                          <w:p w14:paraId="46F1EDFB" w14:textId="257DF174"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 xml:space="preserve">\nSet of TCXExercises processing time: </w:t>
                            </w:r>
                            <w:r w:rsidR="00B354F5" w:rsidRPr="00FB0098">
                              <w:rPr>
                                <w:rFonts w:ascii="Consolas" w:eastAsia="Times New Roman" w:hAnsi="Consolas" w:cs="Courier New"/>
                                <w:color w:val="C00000"/>
                                <w:sz w:val="18"/>
                                <w:szCs w:val="18"/>
                              </w:rPr>
                              <w:t>'</w:t>
                            </w:r>
                            <w:r w:rsidRPr="00A05206">
                              <w:rPr>
                                <w:rFonts w:ascii="Consolas" w:hAnsi="Consolas"/>
                                <w:color w:val="393939" w:themeColor="accent6" w:themeShade="BF"/>
                                <w:sz w:val="18"/>
                                <w:szCs w:val="18"/>
                              </w:rPr>
                              <w:t xml:space="preserve"> </w:t>
                            </w:r>
                          </w:p>
                          <w:p w14:paraId="4A438CBA" w14:textId="77777777" w:rsidR="001B67A3" w:rsidRPr="00235871" w:rsidRDefault="001B67A3" w:rsidP="001B67A3">
                            <w:pPr>
                              <w:spacing w:line="276" w:lineRule="auto"/>
                              <w:ind w:firstLine="0"/>
                              <w:rPr>
                                <w:rFonts w:ascii="Consolas" w:hAnsi="Consolas"/>
                                <w:sz w:val="18"/>
                                <w:szCs w:val="18"/>
                              </w:rPr>
                            </w:pPr>
                            <w:r w:rsidRPr="00A05206">
                              <w:rPr>
                                <w:rFonts w:ascii="Consolas" w:hAnsi="Consolas"/>
                                <w:sz w:val="18"/>
                                <w:szCs w:val="18"/>
                              </w:rPr>
                              <w:t xml:space="preserve"> </w:t>
                            </w:r>
                            <w:r>
                              <w:rPr>
                                <w:rFonts w:ascii="Consolas" w:hAnsi="Consolas"/>
                                <w:sz w:val="18"/>
                                <w:szCs w:val="18"/>
                              </w:rPr>
                              <w:t xml:space="preserve">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txbxContent>
                      </wps:txbx>
                      <wps:bodyPr rot="0" vert="horz" wrap="square" lIns="91440" tIns="45720" rIns="91440" bIns="45720" anchor="t" anchorCtr="0">
                        <a:noAutofit/>
                      </wps:bodyPr>
                    </wps:wsp>
                  </a:graphicData>
                </a:graphic>
              </wp:inline>
            </w:drawing>
          </mc:Choice>
          <mc:Fallback>
            <w:pict>
              <v:shape w14:anchorId="0A4ED629" id="_x0000_s1031" type="#_x0000_t202" style="width:474.1pt;height:5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" stroked="f">
                <v:textbox>
                  <w:txbxContent>
                    <w:p w14:paraId="3F8C9463"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filelocations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Dir</w:t>
                      </w:r>
                    </w:p>
                    <w:p w14:paraId="0F257142"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datetime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datetime</w:t>
                      </w:r>
                    </w:p>
                    <w:p w14:paraId="2A76BBE8"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from </w:t>
                      </w:r>
                      <w:r w:rsidRPr="00C8300F">
                        <w:rPr>
                          <w:rFonts w:ascii="Consolas" w:hAnsi="Consolas"/>
                          <w:sz w:val="18"/>
                          <w:szCs w:val="18"/>
                        </w:rPr>
                        <w:t xml:space="preserve">activityparser </w:t>
                      </w: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save_tcx_to_csv</w:t>
                      </w:r>
                      <w:r w:rsidRPr="00C8300F">
                        <w:rPr>
                          <w:rFonts w:ascii="Consolas" w:hAnsi="Consolas"/>
                          <w:sz w:val="18"/>
                          <w:szCs w:val="18"/>
                        </w:rPr>
                        <w:t xml:space="preserve">, </w:t>
                      </w:r>
                      <w:r w:rsidRPr="00CF4937">
                        <w:rPr>
                          <w:rFonts w:ascii="Consolas" w:hAnsi="Consolas"/>
                          <w:b/>
                          <w:bCs/>
                          <w:sz w:val="18"/>
                          <w:szCs w:val="18"/>
                        </w:rPr>
                        <w:t>save_tcxset_to_csv</w:t>
                      </w:r>
                    </w:p>
                    <w:p w14:paraId="28137F56" w14:textId="77777777" w:rsidR="001B67A3" w:rsidRPr="00C8300F" w:rsidRDefault="001B67A3" w:rsidP="001B67A3">
                      <w:pPr>
                        <w:spacing w:line="276" w:lineRule="auto"/>
                        <w:ind w:firstLine="0"/>
                        <w:rPr>
                          <w:rFonts w:ascii="Consolas" w:hAnsi="Consolas"/>
                          <w:sz w:val="18"/>
                          <w:szCs w:val="18"/>
                        </w:rPr>
                      </w:pPr>
                      <w:r w:rsidRPr="00A05206">
                        <w:rPr>
                          <w:rFonts w:ascii="Consolas" w:hAnsi="Consolas"/>
                          <w:color w:val="858585" w:themeColor="accent2" w:themeShade="BF"/>
                          <w:sz w:val="18"/>
                          <w:szCs w:val="18"/>
                        </w:rPr>
                        <w:t xml:space="preserve">import </w:t>
                      </w:r>
                      <w:r w:rsidRPr="00CF4937">
                        <w:rPr>
                          <w:rFonts w:ascii="Consolas" w:hAnsi="Consolas"/>
                          <w:b/>
                          <w:bCs/>
                          <w:sz w:val="18"/>
                          <w:szCs w:val="18"/>
                        </w:rPr>
                        <w:t>sys</w:t>
                      </w:r>
                    </w:p>
                    <w:p w14:paraId="0F08C7BC" w14:textId="77777777" w:rsidR="001B67A3" w:rsidRDefault="001B67A3" w:rsidP="001B67A3">
                      <w:pPr>
                        <w:spacing w:line="276" w:lineRule="auto"/>
                        <w:ind w:firstLine="0"/>
                        <w:rPr>
                          <w:rFonts w:ascii="Consolas" w:hAnsi="Consolas"/>
                          <w:sz w:val="18"/>
                          <w:szCs w:val="18"/>
                        </w:rPr>
                      </w:pPr>
                    </w:p>
                    <w:p w14:paraId="5EE32155" w14:textId="77777777" w:rsidR="001B67A3" w:rsidRPr="00235871" w:rsidRDefault="001B67A3" w:rsidP="001B67A3">
                      <w:pPr>
                        <w:spacing w:line="276" w:lineRule="auto"/>
                        <w:ind w:firstLine="0"/>
                        <w:rPr>
                          <w:rFonts w:ascii="Consolas" w:hAnsi="Consolas"/>
                          <w:sz w:val="18"/>
                          <w:szCs w:val="18"/>
                        </w:rPr>
                      </w:pPr>
                      <w:r w:rsidRPr="00A05206">
                        <w:rPr>
                          <w:rFonts w:ascii="Consolas" w:hAnsi="Consolas"/>
                          <w:color w:val="0070C0"/>
                          <w:sz w:val="18"/>
                          <w:szCs w:val="18"/>
                        </w:rPr>
                        <w:t xml:space="preserve">def </w:t>
                      </w:r>
                      <w:r w:rsidRPr="00A05206">
                        <w:rPr>
                          <w:rFonts w:ascii="Consolas" w:hAnsi="Consolas"/>
                          <w:b/>
                          <w:bCs/>
                          <w:sz w:val="18"/>
                          <w:szCs w:val="18"/>
                        </w:rPr>
                        <w:t>main</w:t>
                      </w:r>
                      <w:r w:rsidRPr="00235871">
                        <w:rPr>
                          <w:rFonts w:ascii="Consolas" w:hAnsi="Consolas"/>
                          <w:sz w:val="18"/>
                          <w:szCs w:val="18"/>
                        </w:rPr>
                        <w:t>():</w:t>
                      </w:r>
                    </w:p>
                    <w:p w14:paraId="4A828FE5"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args = </w:t>
                      </w:r>
                      <w:r w:rsidRPr="00CF4937">
                        <w:rPr>
                          <w:rFonts w:ascii="Consolas" w:hAnsi="Consolas"/>
                          <w:b/>
                          <w:bCs/>
                          <w:sz w:val="18"/>
                          <w:szCs w:val="18"/>
                        </w:rPr>
                        <w:t>sys</w:t>
                      </w:r>
                      <w:r w:rsidRPr="00235871">
                        <w:rPr>
                          <w:rFonts w:ascii="Consolas" w:hAnsi="Consolas"/>
                          <w:sz w:val="18"/>
                          <w:szCs w:val="18"/>
                        </w:rPr>
                        <w:t>.argv</w:t>
                      </w:r>
                    </w:p>
                    <w:p w14:paraId="0DD7321D" w14:textId="77777777" w:rsidR="001B67A3" w:rsidRPr="00B354F5" w:rsidRDefault="001B67A3" w:rsidP="001B67A3">
                      <w:pPr>
                        <w:spacing w:line="276" w:lineRule="auto"/>
                        <w:ind w:firstLine="0"/>
                        <w:rPr>
                          <w:rFonts w:ascii="Consolas" w:hAnsi="Consolas"/>
                          <w:color w:val="A6A6A6" w:themeColor="background1" w:themeShade="A6"/>
                          <w:sz w:val="18"/>
                          <w:szCs w:val="18"/>
                        </w:rPr>
                      </w:pPr>
                      <w:r w:rsidRPr="00235871">
                        <w:rPr>
                          <w:rFonts w:ascii="Consolas" w:hAnsi="Consolas"/>
                          <w:sz w:val="18"/>
                          <w:szCs w:val="18"/>
                        </w:rPr>
                        <w:t xml:space="preserve">    args = args[</w:t>
                      </w:r>
                      <w:r w:rsidRPr="00CF4937">
                        <w:rPr>
                          <w:rFonts w:ascii="Consolas" w:hAnsi="Consolas"/>
                          <w:color w:val="00B0F0"/>
                          <w:sz w:val="18"/>
                          <w:szCs w:val="18"/>
                        </w:rPr>
                        <w:t>1</w:t>
                      </w:r>
                      <w:r w:rsidRPr="00235871">
                        <w:rPr>
                          <w:rFonts w:ascii="Consolas" w:hAnsi="Consolas"/>
                          <w:sz w:val="18"/>
                          <w:szCs w:val="18"/>
                        </w:rPr>
                        <w:t xml:space="preserve">:]  </w:t>
                      </w:r>
                      <w:r w:rsidRPr="00B354F5">
                        <w:rPr>
                          <w:rFonts w:ascii="Consolas" w:hAnsi="Consolas"/>
                          <w:i/>
                          <w:iCs/>
                          <w:color w:val="A6A6A6" w:themeColor="background1" w:themeShade="A6"/>
                          <w:sz w:val="18"/>
                          <w:szCs w:val="18"/>
                        </w:rPr>
                        <w:t># First element of args is the python.py file name to run</w:t>
                      </w:r>
                    </w:p>
                    <w:p w14:paraId="13AA47E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(args)</w:t>
                      </w:r>
                    </w:p>
                    <w:p w14:paraId="0695E3DB" w14:textId="77777777" w:rsidR="001B67A3" w:rsidRPr="00235871" w:rsidRDefault="001B67A3" w:rsidP="001B67A3">
                      <w:pPr>
                        <w:spacing w:line="276" w:lineRule="auto"/>
                        <w:ind w:firstLine="0"/>
                        <w:rPr>
                          <w:rFonts w:ascii="Consolas" w:hAnsi="Consolas"/>
                          <w:sz w:val="18"/>
                          <w:szCs w:val="18"/>
                        </w:rPr>
                      </w:pPr>
                    </w:p>
                    <w:p w14:paraId="3F530819"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if len</w:t>
                      </w:r>
                      <w:r w:rsidRPr="00235871">
                        <w:rPr>
                          <w:rFonts w:ascii="Consolas" w:hAnsi="Consolas"/>
                          <w:sz w:val="18"/>
                          <w:szCs w:val="18"/>
                        </w:rPr>
                        <w:t xml:space="preserve">(args) &lt; </w:t>
                      </w:r>
                      <w:r w:rsidRPr="00CF4937">
                        <w:rPr>
                          <w:rFonts w:ascii="Consolas" w:hAnsi="Consolas"/>
                          <w:color w:val="00B0F0"/>
                          <w:sz w:val="18"/>
                          <w:szCs w:val="18"/>
                        </w:rPr>
                        <w:t>1</w:t>
                      </w:r>
                      <w:r w:rsidRPr="00235871">
                        <w:rPr>
                          <w:rFonts w:ascii="Consolas" w:hAnsi="Consolas"/>
                          <w:sz w:val="18"/>
                          <w:szCs w:val="18"/>
                        </w:rPr>
                        <w:t>:</w:t>
                      </w:r>
                    </w:p>
                    <w:p w14:paraId="6F6A821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B354F5">
                        <w:rPr>
                          <w:rFonts w:ascii="Consolas" w:hAnsi="Consolas"/>
                          <w:color w:val="C00000"/>
                          <w:sz w:val="18"/>
                          <w:szCs w:val="18"/>
                        </w:rPr>
                        <w:t>'Exactly two command line arguments or "--help" are required!'</w:t>
                      </w:r>
                      <w:r w:rsidRPr="00235871">
                        <w:rPr>
                          <w:rFonts w:ascii="Consolas" w:hAnsi="Consolas"/>
                          <w:sz w:val="18"/>
                          <w:szCs w:val="18"/>
                        </w:rPr>
                        <w:t>)</w:t>
                      </w:r>
                    </w:p>
                    <w:p w14:paraId="640EAD56" w14:textId="563EDA5C"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--Also, only two first arguments are noticed, others are ignored</w:t>
                      </w:r>
                      <w:r w:rsidR="00B354F5" w:rsidRPr="00B354F5">
                        <w:rPr>
                          <w:rFonts w:ascii="Consolas" w:eastAsia="Times New Roman" w:hAnsi="Consolas" w:cs="Courier New"/>
                          <w:color w:val="C00000"/>
                          <w:sz w:val="18"/>
                          <w:szCs w:val="18"/>
                        </w:rPr>
                        <w:t>'</w:t>
                      </w:r>
                      <w:r w:rsidRPr="00CF4937">
                        <w:rPr>
                          <w:rFonts w:ascii="Consolas" w:hAnsi="Consolas"/>
                          <w:sz w:val="18"/>
                          <w:szCs w:val="18"/>
                        </w:rPr>
                        <w:t>)</w:t>
                      </w:r>
                    </w:p>
                    <w:p w14:paraId="221CA093"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 </w:t>
                      </w:r>
                      <w:r w:rsidRPr="000C059C">
                        <w:rPr>
                          <w:rFonts w:ascii="Consolas" w:hAnsi="Consolas"/>
                          <w:color w:val="00B0F0"/>
                          <w:sz w:val="18"/>
                          <w:szCs w:val="18"/>
                        </w:rPr>
                        <w:t>1</w:t>
                      </w:r>
                      <w:r w:rsidRPr="00235871">
                        <w:rPr>
                          <w:rFonts w:ascii="Consolas" w:hAnsi="Consolas"/>
                          <w:sz w:val="18"/>
                          <w:szCs w:val="18"/>
                        </w:rPr>
                        <w:t>:</w:t>
                      </w:r>
                    </w:p>
                    <w:p w14:paraId="3F48E332"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args[</w:t>
                      </w:r>
                      <w:r w:rsidRPr="000C059C">
                        <w:rPr>
                          <w:rFonts w:ascii="Consolas" w:hAnsi="Consolas"/>
                          <w:color w:val="00B0F0"/>
                          <w:sz w:val="18"/>
                          <w:szCs w:val="18"/>
                        </w:rPr>
                        <w:t>0</w:t>
                      </w:r>
                      <w:r w:rsidRPr="00235871">
                        <w:rPr>
                          <w:rFonts w:ascii="Consolas" w:hAnsi="Consolas"/>
                          <w:sz w:val="18"/>
                          <w:szCs w:val="18"/>
                        </w:rPr>
                        <w:t xml:space="preserve">] == </w:t>
                      </w:r>
                      <w:r w:rsidRPr="00B354F5">
                        <w:rPr>
                          <w:rFonts w:ascii="Consolas" w:hAnsi="Consolas"/>
                          <w:color w:val="C00000"/>
                          <w:sz w:val="18"/>
                          <w:szCs w:val="18"/>
                        </w:rPr>
                        <w:t>'--help'</w:t>
                      </w:r>
                      <w:r w:rsidRPr="00235871">
                        <w:rPr>
                          <w:rFonts w:ascii="Consolas" w:hAnsi="Consolas"/>
                          <w:sz w:val="18"/>
                          <w:szCs w:val="18"/>
                        </w:rPr>
                        <w:t>:</w:t>
                      </w:r>
                    </w:p>
                    <w:p w14:paraId="6A40CD0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printInfo</w:t>
                      </w:r>
                      <w:r w:rsidRPr="00235871">
                        <w:rPr>
                          <w:rFonts w:ascii="Consolas" w:hAnsi="Consolas"/>
                          <w:sz w:val="18"/>
                          <w:szCs w:val="18"/>
                        </w:rPr>
                        <w:t>()</w:t>
                      </w:r>
                    </w:p>
                    <w:p w14:paraId="53076E66"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0C059C">
                        <w:rPr>
                          <w:rFonts w:ascii="Consolas" w:hAnsi="Consolas"/>
                          <w:color w:val="0070C0"/>
                          <w:sz w:val="18"/>
                          <w:szCs w:val="18"/>
                        </w:rPr>
                        <w:t>else</w:t>
                      </w:r>
                      <w:r w:rsidRPr="00235871">
                        <w:rPr>
                          <w:rFonts w:ascii="Consolas" w:hAnsi="Consolas"/>
                          <w:sz w:val="18"/>
                          <w:szCs w:val="18"/>
                        </w:rPr>
                        <w:t>:</w:t>
                      </w:r>
                    </w:p>
                    <w:p w14:paraId="5F231080" w14:textId="3846A10E"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B354F5">
                        <w:rPr>
                          <w:rFonts w:ascii="Consolas" w:eastAsia="Times New Roman" w:hAnsi="Consolas" w:cs="Courier New"/>
                          <w:color w:val="C00000"/>
                          <w:sz w:val="18"/>
                          <w:szCs w:val="18"/>
                        </w:rPr>
                        <w:t>'</w:t>
                      </w:r>
                      <w:r w:rsidRPr="00B354F5">
                        <w:rPr>
                          <w:rFonts w:ascii="Consolas" w:hAnsi="Consolas"/>
                          <w:color w:val="C00000"/>
                          <w:sz w:val="18"/>
                          <w:szCs w:val="18"/>
                        </w:rPr>
                        <w:t>Unknown command!</w:t>
                      </w:r>
                      <w:r w:rsidR="00B354F5" w:rsidRPr="00B354F5">
                        <w:rPr>
                          <w:rFonts w:ascii="Consolas" w:eastAsia="Times New Roman" w:hAnsi="Consolas" w:cs="Courier New"/>
                          <w:color w:val="C00000"/>
                          <w:sz w:val="18"/>
                          <w:szCs w:val="18"/>
                        </w:rPr>
                        <w:t>'</w:t>
                      </w:r>
                      <w:r w:rsidRPr="00726828">
                        <w:rPr>
                          <w:rFonts w:ascii="Consolas" w:hAnsi="Consolas"/>
                          <w:sz w:val="18"/>
                          <w:szCs w:val="18"/>
                        </w:rPr>
                        <w:t>)</w:t>
                      </w:r>
                    </w:p>
                    <w:p w14:paraId="5F3CE959"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elif len</w:t>
                      </w:r>
                      <w:r w:rsidRPr="00235871">
                        <w:rPr>
                          <w:rFonts w:ascii="Consolas" w:hAnsi="Consolas"/>
                          <w:sz w:val="18"/>
                          <w:szCs w:val="18"/>
                        </w:rPr>
                        <w:t xml:space="preserve">(args) &gt;= </w:t>
                      </w:r>
                      <w:r w:rsidRPr="000C059C">
                        <w:rPr>
                          <w:rFonts w:ascii="Consolas" w:hAnsi="Consolas"/>
                          <w:color w:val="00B0F0"/>
                          <w:sz w:val="18"/>
                          <w:szCs w:val="18"/>
                        </w:rPr>
                        <w:t>2</w:t>
                      </w:r>
                      <w:r w:rsidRPr="00235871">
                        <w:rPr>
                          <w:rFonts w:ascii="Consolas" w:hAnsi="Consolas"/>
                          <w:sz w:val="18"/>
                          <w:szCs w:val="18"/>
                        </w:rPr>
                        <w:t>:</w:t>
                      </w:r>
                    </w:p>
                    <w:p w14:paraId="3ED0D5E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c_type = args[</w:t>
                      </w:r>
                      <w:r w:rsidRPr="000C059C">
                        <w:rPr>
                          <w:rFonts w:ascii="Consolas" w:hAnsi="Consolas"/>
                          <w:color w:val="00B0F0"/>
                          <w:sz w:val="18"/>
                          <w:szCs w:val="18"/>
                        </w:rPr>
                        <w:t>0</w:t>
                      </w:r>
                      <w:r w:rsidRPr="00235871">
                        <w:rPr>
                          <w:rFonts w:ascii="Consolas" w:hAnsi="Consolas"/>
                          <w:sz w:val="18"/>
                          <w:szCs w:val="18"/>
                        </w:rPr>
                        <w:t>]</w:t>
                      </w:r>
                    </w:p>
                    <w:p w14:paraId="6CAB895C"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if </w:t>
                      </w:r>
                      <w:r w:rsidRPr="00235871">
                        <w:rPr>
                          <w:rFonts w:ascii="Consolas" w:hAnsi="Consolas"/>
                          <w:sz w:val="18"/>
                          <w:szCs w:val="18"/>
                        </w:rPr>
                        <w:t xml:space="preserve">c_type == </w:t>
                      </w:r>
                      <w:r w:rsidRPr="00B354F5">
                        <w:rPr>
                          <w:rFonts w:ascii="Consolas" w:hAnsi="Consolas"/>
                          <w:color w:val="C00000"/>
                          <w:sz w:val="18"/>
                          <w:szCs w:val="18"/>
                        </w:rPr>
                        <w:t>'s'</w:t>
                      </w:r>
                      <w:r w:rsidRPr="00235871">
                        <w:rPr>
                          <w:rFonts w:ascii="Consolas" w:hAnsi="Consolas"/>
                          <w:sz w:val="18"/>
                          <w:szCs w:val="18"/>
                        </w:rPr>
                        <w:t>:</w:t>
                      </w:r>
                    </w:p>
                    <w:p w14:paraId="0BC18B55" w14:textId="77777777" w:rsidR="001B67A3" w:rsidRPr="00B354F5" w:rsidRDefault="001B67A3" w:rsidP="001B67A3">
                      <w:pPr>
                        <w:spacing w:line="276" w:lineRule="auto"/>
                        <w:ind w:firstLine="0"/>
                        <w:rPr>
                          <w:rFonts w:ascii="Consolas" w:hAnsi="Consolas"/>
                          <w:i/>
                          <w:iCs/>
                          <w:color w:val="A6A6A6" w:themeColor="background1" w:themeShade="A6"/>
                          <w:sz w:val="18"/>
                          <w:szCs w:val="18"/>
                        </w:rPr>
                      </w:pPr>
                      <w:r w:rsidRPr="00B354F5">
                        <w:rPr>
                          <w:rFonts w:ascii="Consolas" w:hAnsi="Consolas"/>
                          <w:i/>
                          <w:iCs/>
                          <w:color w:val="A6A6A6" w:themeColor="background1" w:themeShade="A6"/>
                          <w:sz w:val="18"/>
                          <w:szCs w:val="18"/>
                        </w:rPr>
                        <w:t xml:space="preserve">            # Saving single TCX activity to CSV file</w:t>
                      </w:r>
                    </w:p>
                    <w:p w14:paraId="1B0AE791"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filename = args[</w:t>
                      </w:r>
                      <w:r w:rsidRPr="000C059C">
                        <w:rPr>
                          <w:rFonts w:ascii="Consolas" w:hAnsi="Consolas"/>
                          <w:color w:val="00B0F0"/>
                          <w:sz w:val="18"/>
                          <w:szCs w:val="18"/>
                        </w:rPr>
                        <w:t>1</w:t>
                      </w:r>
                      <w:r w:rsidRPr="00235871">
                        <w:rPr>
                          <w:rFonts w:ascii="Consolas" w:hAnsi="Consolas"/>
                          <w:sz w:val="18"/>
                          <w:szCs w:val="18"/>
                        </w:rPr>
                        <w:t>]</w:t>
                      </w:r>
                    </w:p>
                    <w:p w14:paraId="0C62552F"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336AA5B2" w14:textId="02E6E69B"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save_tcx_to_csv</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w:t>
                      </w:r>
                      <w:r w:rsidR="00B354F5" w:rsidRPr="00FB0098">
                        <w:rPr>
                          <w:rFonts w:ascii="Consolas" w:eastAsia="Times New Roman" w:hAnsi="Consolas" w:cs="Courier New"/>
                          <w:color w:val="C00000"/>
                          <w:sz w:val="18"/>
                          <w:szCs w:val="18"/>
                        </w:rPr>
                        <w:t>'</w:t>
                      </w:r>
                      <w:r w:rsidRPr="00235871">
                        <w:rPr>
                          <w:rFonts w:ascii="Consolas" w:hAnsi="Consolas"/>
                          <w:sz w:val="18"/>
                          <w:szCs w:val="18"/>
                        </w:rPr>
                        <w:t xml:space="preserve"> + </w:t>
                      </w:r>
                      <w:r w:rsidRPr="00A05206">
                        <w:rPr>
                          <w:rFonts w:ascii="Consolas" w:hAnsi="Consolas"/>
                          <w:b/>
                          <w:bCs/>
                          <w:sz w:val="18"/>
                          <w:szCs w:val="18"/>
                        </w:rPr>
                        <w:t>Dir</w:t>
                      </w:r>
                      <w:r w:rsidRPr="00235871">
                        <w:rPr>
                          <w:rFonts w:ascii="Consolas" w:hAnsi="Consolas"/>
                          <w:sz w:val="18"/>
                          <w:szCs w:val="18"/>
                        </w:rPr>
                        <w:t xml:space="preserve">.TCX_PATH.value + filename, </w:t>
                      </w:r>
                    </w:p>
                    <w:p w14:paraId="1D636B4B" w14:textId="77777777" w:rsidR="001B67A3" w:rsidRPr="00235871" w:rsidRDefault="001B67A3" w:rsidP="001B67A3">
                      <w:pPr>
                        <w:spacing w:line="276" w:lineRule="auto"/>
                        <w:ind w:firstLine="0"/>
                        <w:rPr>
                          <w:rFonts w:ascii="Consolas" w:hAnsi="Consolas"/>
                          <w:sz w:val="18"/>
                          <w:szCs w:val="18"/>
                        </w:rPr>
                      </w:pPr>
                      <w:r w:rsidRPr="00BD6F7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.CSV_PATH.value + filename,</w:t>
                      </w:r>
                    </w:p>
                    <w:p w14:paraId="0A17D69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CF4937">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.COLUMN_TYPES_SINGLE.value, </w:t>
                      </w:r>
                      <w:r w:rsidRPr="00A05206">
                        <w:rPr>
                          <w:rFonts w:ascii="Consolas" w:hAnsi="Consolas"/>
                          <w:b/>
                          <w:bCs/>
                          <w:sz w:val="18"/>
                          <w:szCs w:val="18"/>
                        </w:rPr>
                        <w:t>Dir</w:t>
                      </w:r>
                      <w:r w:rsidRPr="00235871">
                        <w:rPr>
                          <w:rFonts w:ascii="Consolas" w:hAnsi="Consolas"/>
                          <w:sz w:val="18"/>
                          <w:szCs w:val="18"/>
                        </w:rPr>
                        <w:t>.NAMES_SINGLE.value)</w:t>
                      </w:r>
                    </w:p>
                    <w:p w14:paraId="4F9131FB" w14:textId="57497BC4"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B354F5">
                        <w:rPr>
                          <w:rFonts w:ascii="Consolas" w:eastAsia="Times New Roman" w:hAnsi="Consolas" w:cs="Courier New"/>
                          <w:color w:val="C00000"/>
                          <w:sz w:val="18"/>
                          <w:szCs w:val="18"/>
                        </w:rPr>
                        <w:t>'</w:t>
                      </w:r>
                      <w:r w:rsidRPr="00B354F5">
                        <w:rPr>
                          <w:rFonts w:ascii="Consolas" w:hAnsi="Consolas"/>
                          <w:color w:val="C00000"/>
                          <w:sz w:val="18"/>
                          <w:szCs w:val="18"/>
                        </w:rPr>
                        <w:t xml:space="preserve">Single TCXExercise processing time: </w:t>
                      </w:r>
                      <w:r w:rsidR="00B354F5" w:rsidRPr="00FB0098">
                        <w:rPr>
                          <w:rFonts w:ascii="Consolas" w:eastAsia="Times New Roman" w:hAnsi="Consolas" w:cs="Courier New"/>
                          <w:color w:val="C00000"/>
                          <w:sz w:val="18"/>
                          <w:szCs w:val="18"/>
                        </w:rPr>
                        <w:t>'</w:t>
                      </w:r>
                      <w:r w:rsidRPr="000C059C">
                        <w:rPr>
                          <w:rFonts w:ascii="Consolas" w:hAnsi="Consolas"/>
                          <w:color w:val="393939" w:themeColor="accent6" w:themeShade="BF"/>
                          <w:sz w:val="18"/>
                          <w:szCs w:val="18"/>
                        </w:rPr>
                        <w:t xml:space="preserve">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p w14:paraId="10374812"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 xml:space="preserve">elif </w:t>
                      </w:r>
                      <w:r w:rsidRPr="00235871">
                        <w:rPr>
                          <w:rFonts w:ascii="Consolas" w:hAnsi="Consolas"/>
                          <w:sz w:val="18"/>
                          <w:szCs w:val="18"/>
                        </w:rPr>
                        <w:t xml:space="preserve">c_type == </w:t>
                      </w:r>
                      <w:r w:rsidRPr="00B354F5">
                        <w:rPr>
                          <w:rFonts w:ascii="Consolas" w:hAnsi="Consolas"/>
                          <w:color w:val="C00000"/>
                          <w:sz w:val="18"/>
                          <w:szCs w:val="18"/>
                        </w:rPr>
                        <w:t>'m'</w:t>
                      </w:r>
                      <w:r w:rsidRPr="00235871">
                        <w:rPr>
                          <w:rFonts w:ascii="Consolas" w:hAnsi="Consolas"/>
                          <w:sz w:val="18"/>
                          <w:szCs w:val="18"/>
                        </w:rPr>
                        <w:t>:</w:t>
                      </w:r>
                    </w:p>
                    <w:p w14:paraId="33D4A4DE"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activity_number = </w:t>
                      </w:r>
                      <w:r w:rsidRPr="00A05206">
                        <w:rPr>
                          <w:rFonts w:ascii="Consolas" w:hAnsi="Consolas"/>
                          <w:color w:val="0070C0"/>
                          <w:sz w:val="18"/>
                          <w:szCs w:val="18"/>
                        </w:rPr>
                        <w:t>int</w:t>
                      </w:r>
                      <w:r w:rsidRPr="00235871">
                        <w:rPr>
                          <w:rFonts w:ascii="Consolas" w:hAnsi="Consolas"/>
                          <w:sz w:val="18"/>
                          <w:szCs w:val="18"/>
                        </w:rPr>
                        <w:t>(args[</w:t>
                      </w:r>
                      <w:r w:rsidRPr="000C059C">
                        <w:rPr>
                          <w:rFonts w:ascii="Consolas" w:hAnsi="Consolas"/>
                          <w:color w:val="00B0F0"/>
                          <w:sz w:val="18"/>
                          <w:szCs w:val="18"/>
                        </w:rPr>
                        <w:t>1</w:t>
                      </w:r>
                      <w:r w:rsidRPr="00235871">
                        <w:rPr>
                          <w:rFonts w:ascii="Consolas" w:hAnsi="Consolas"/>
                          <w:sz w:val="18"/>
                          <w:szCs w:val="18"/>
                        </w:rPr>
                        <w:t>])</w:t>
                      </w:r>
                    </w:p>
                    <w:p w14:paraId="7FC5B9A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(activity_number)</w:t>
                      </w:r>
                    </w:p>
                    <w:p w14:paraId="5F712AAA" w14:textId="77777777" w:rsidR="001B67A3" w:rsidRPr="00B354F5" w:rsidRDefault="001B67A3" w:rsidP="001B67A3">
                      <w:pPr>
                        <w:spacing w:line="276" w:lineRule="auto"/>
                        <w:ind w:firstLine="0"/>
                        <w:rPr>
                          <w:rFonts w:ascii="Consolas" w:hAnsi="Consolas"/>
                          <w:i/>
                          <w:iCs/>
                          <w:color w:val="A6A6A6" w:themeColor="background1" w:themeShade="A6"/>
                          <w:sz w:val="18"/>
                          <w:szCs w:val="18"/>
                        </w:rPr>
                      </w:pPr>
                      <w:r w:rsidRPr="00B354F5">
                        <w:rPr>
                          <w:rFonts w:ascii="Consolas" w:hAnsi="Consolas"/>
                          <w:color w:val="A6A6A6" w:themeColor="background1" w:themeShade="A6"/>
                          <w:sz w:val="18"/>
                          <w:szCs w:val="18"/>
                        </w:rPr>
                        <w:t xml:space="preserve">            </w:t>
                      </w:r>
                      <w:r w:rsidRPr="00B354F5">
                        <w:rPr>
                          <w:rFonts w:ascii="Consolas" w:hAnsi="Consolas"/>
                          <w:i/>
                          <w:iCs/>
                          <w:color w:val="A6A6A6" w:themeColor="background1" w:themeShade="A6"/>
                          <w:sz w:val="18"/>
                          <w:szCs w:val="18"/>
                        </w:rPr>
                        <w:t># Saving set of TCX activities to CSV file</w:t>
                      </w:r>
                    </w:p>
                    <w:p w14:paraId="137EAFAD"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root_path = args[</w:t>
                      </w:r>
                      <w:r w:rsidRPr="000C059C">
                        <w:rPr>
                          <w:rFonts w:ascii="Consolas" w:hAnsi="Consolas"/>
                          <w:color w:val="00B0F0"/>
                          <w:sz w:val="18"/>
                          <w:szCs w:val="18"/>
                        </w:rPr>
                        <w:t>2</w:t>
                      </w:r>
                      <w:r w:rsidRPr="00235871">
                        <w:rPr>
                          <w:rFonts w:ascii="Consolas" w:hAnsi="Consolas"/>
                          <w:sz w:val="18"/>
                          <w:szCs w:val="18"/>
                        </w:rPr>
                        <w:t>]</w:t>
                      </w:r>
                    </w:p>
                    <w:p w14:paraId="7E26333F"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time_stamp = </w:t>
                      </w:r>
                      <w:r w:rsidRPr="00A05206">
                        <w:rPr>
                          <w:rFonts w:ascii="Consolas" w:hAnsi="Consolas"/>
                          <w:b/>
                          <w:bCs/>
                          <w:sz w:val="18"/>
                          <w:szCs w:val="18"/>
                        </w:rPr>
                        <w:t>datetime</w:t>
                      </w:r>
                      <w:r w:rsidRPr="00235871">
                        <w:rPr>
                          <w:rFonts w:ascii="Consolas" w:hAnsi="Consolas"/>
                          <w:sz w:val="18"/>
                          <w:szCs w:val="18"/>
                        </w:rPr>
                        <w:t>.now()</w:t>
                      </w:r>
                    </w:p>
                    <w:p w14:paraId="1A88E8F5" w14:textId="77777777" w:rsidR="001B67A3" w:rsidRPr="00BD6F77" w:rsidRDefault="001B67A3" w:rsidP="001B67A3">
                      <w:pPr>
                        <w:spacing w:line="276" w:lineRule="auto"/>
                        <w:ind w:firstLine="0"/>
                        <w:rPr>
                          <w:rFonts w:ascii="Consolas" w:hAnsi="Consolas"/>
                          <w:i/>
                          <w:iCs/>
                          <w:color w:val="393939" w:themeColor="accent6" w:themeShade="BF"/>
                          <w:sz w:val="18"/>
                          <w:szCs w:val="18"/>
                        </w:rPr>
                      </w:pPr>
                      <w:r w:rsidRPr="00235871">
                        <w:rPr>
                          <w:rFonts w:ascii="Consolas" w:hAnsi="Consolas"/>
                          <w:sz w:val="18"/>
                          <w:szCs w:val="18"/>
                        </w:rPr>
                        <w:t xml:space="preserve">            </w:t>
                      </w:r>
                      <w:r w:rsidRPr="00B354F5">
                        <w:rPr>
                          <w:rFonts w:ascii="Consolas" w:hAnsi="Consolas"/>
                          <w:i/>
                          <w:iCs/>
                          <w:color w:val="A6A6A6" w:themeColor="background1" w:themeShade="A6"/>
                          <w:sz w:val="18"/>
                          <w:szCs w:val="18"/>
                        </w:rPr>
                        <w:t># File paths</w:t>
                      </w:r>
                    </w:p>
                    <w:p w14:paraId="115DB63B"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(root_path)</w:t>
                      </w:r>
                    </w:p>
                    <w:p w14:paraId="5324A3E3"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.TCX_PATH_SET1.value)</w:t>
                      </w:r>
                    </w:p>
                    <w:p w14:paraId="3FB02CFB" w14:textId="77777777" w:rsidR="001B67A3" w:rsidRPr="00235871"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Pr="00A05206">
                        <w:rPr>
                          <w:rFonts w:ascii="Consolas" w:hAnsi="Consolas"/>
                          <w:b/>
                          <w:bCs/>
                          <w:sz w:val="18"/>
                          <w:szCs w:val="18"/>
                        </w:rPr>
                        <w:t>Dir</w:t>
                      </w:r>
                      <w:r w:rsidRPr="00235871">
                        <w:rPr>
                          <w:rFonts w:ascii="Consolas" w:hAnsi="Consolas"/>
                          <w:sz w:val="18"/>
                          <w:szCs w:val="18"/>
                        </w:rPr>
                        <w:t>.CSV_PATH_SET1.value)</w:t>
                      </w:r>
                    </w:p>
                    <w:p w14:paraId="64BA7A24" w14:textId="77777777"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b/>
                          <w:bCs/>
                          <w:sz w:val="18"/>
                          <w:szCs w:val="18"/>
                        </w:rPr>
                        <w:t>save_tcxset_to_csv</w:t>
                      </w:r>
                      <w:r w:rsidRPr="00235871">
                        <w:rPr>
                          <w:rFonts w:ascii="Consolas" w:hAnsi="Consolas"/>
                          <w:sz w:val="18"/>
                          <w:szCs w:val="18"/>
                        </w:rPr>
                        <w:t xml:space="preserve">(root_path, </w:t>
                      </w:r>
                      <w:r w:rsidRPr="00A05206">
                        <w:rPr>
                          <w:rFonts w:ascii="Consolas" w:hAnsi="Consolas"/>
                          <w:b/>
                          <w:bCs/>
                          <w:sz w:val="18"/>
                          <w:szCs w:val="18"/>
                        </w:rPr>
                        <w:t>Dir</w:t>
                      </w:r>
                      <w:r w:rsidRPr="00235871">
                        <w:rPr>
                          <w:rFonts w:ascii="Consolas" w:hAnsi="Consolas"/>
                          <w:sz w:val="18"/>
                          <w:szCs w:val="18"/>
                        </w:rPr>
                        <w:t xml:space="preserve">.TCX_PATH_SET1.value, </w:t>
                      </w:r>
                    </w:p>
                    <w:p w14:paraId="60EC9290" w14:textId="77777777" w:rsidR="001B67A3" w:rsidRDefault="001B67A3"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.CSV_PATH_SET1.value,</w:t>
                      </w:r>
                      <w:r w:rsidRPr="00447A0E">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 xml:space="preserve">.COLUMN_TYPES_SET.value, </w:t>
                      </w:r>
                    </w:p>
                    <w:p w14:paraId="6EBF9632" w14:textId="77777777" w:rsidR="001B67A3" w:rsidRPr="00235871" w:rsidRDefault="001B67A3" w:rsidP="001B67A3">
                      <w:pPr>
                        <w:spacing w:line="276" w:lineRule="auto"/>
                        <w:ind w:firstLine="0"/>
                        <w:rPr>
                          <w:rFonts w:ascii="Consolas" w:hAnsi="Consolas"/>
                          <w:sz w:val="18"/>
                          <w:szCs w:val="18"/>
                        </w:rPr>
                      </w:pPr>
                      <w:r w:rsidRPr="00447A0E">
                        <w:rPr>
                          <w:rFonts w:ascii="Consolas" w:hAnsi="Consolas"/>
                          <w:sz w:val="18"/>
                          <w:szCs w:val="18"/>
                        </w:rPr>
                        <w:t xml:space="preserve"> </w:t>
                      </w:r>
                      <w:r>
                        <w:rPr>
                          <w:rFonts w:ascii="Consolas" w:hAnsi="Consolas"/>
                          <w:sz w:val="18"/>
                          <w:szCs w:val="18"/>
                        </w:rPr>
                        <w:t xml:space="preserve">                              </w:t>
                      </w:r>
                      <w:r w:rsidRPr="00A05206">
                        <w:rPr>
                          <w:rFonts w:ascii="Consolas" w:hAnsi="Consolas"/>
                          <w:b/>
                          <w:bCs/>
                          <w:sz w:val="18"/>
                          <w:szCs w:val="18"/>
                        </w:rPr>
                        <w:t>Dir</w:t>
                      </w:r>
                      <w:r w:rsidRPr="00235871">
                        <w:rPr>
                          <w:rFonts w:ascii="Consolas" w:hAnsi="Consolas"/>
                          <w:sz w:val="18"/>
                          <w:szCs w:val="18"/>
                        </w:rPr>
                        <w:t>.NAMES_SET.value, activity_number)</w:t>
                      </w:r>
                    </w:p>
                    <w:p w14:paraId="46F1EDFB" w14:textId="257DF174" w:rsidR="001B67A3" w:rsidRDefault="001B67A3" w:rsidP="001B67A3">
                      <w:pPr>
                        <w:spacing w:line="276" w:lineRule="auto"/>
                        <w:ind w:firstLine="0"/>
                        <w:rPr>
                          <w:rFonts w:ascii="Consolas" w:hAnsi="Consolas"/>
                          <w:sz w:val="18"/>
                          <w:szCs w:val="18"/>
                        </w:rPr>
                      </w:pPr>
                      <w:r w:rsidRPr="00235871">
                        <w:rPr>
                          <w:rFonts w:ascii="Consolas" w:hAnsi="Consolas"/>
                          <w:sz w:val="18"/>
                          <w:szCs w:val="18"/>
                        </w:rPr>
                        <w:t xml:space="preserve">            </w:t>
                      </w:r>
                      <w:r w:rsidRPr="00A05206">
                        <w:rPr>
                          <w:rFonts w:ascii="Consolas" w:hAnsi="Consolas"/>
                          <w:color w:val="0070C0"/>
                          <w:sz w:val="18"/>
                          <w:szCs w:val="18"/>
                        </w:rPr>
                        <w:t>print</w:t>
                      </w:r>
                      <w:r w:rsidRPr="00235871">
                        <w:rPr>
                          <w:rFonts w:ascii="Consolas" w:hAnsi="Consolas"/>
                          <w:sz w:val="18"/>
                          <w:szCs w:val="18"/>
                        </w:rPr>
                        <w:t>(</w:t>
                      </w:r>
                      <w:r w:rsidR="00B354F5" w:rsidRPr="00FB0098">
                        <w:rPr>
                          <w:rFonts w:ascii="Consolas" w:eastAsia="Times New Roman" w:hAnsi="Consolas" w:cs="Courier New"/>
                          <w:color w:val="C00000"/>
                          <w:sz w:val="18"/>
                          <w:szCs w:val="18"/>
                        </w:rPr>
                        <w:t>'</w:t>
                      </w:r>
                      <w:r w:rsidRPr="00B354F5">
                        <w:rPr>
                          <w:rFonts w:ascii="Consolas" w:hAnsi="Consolas"/>
                          <w:color w:val="C00000"/>
                          <w:sz w:val="18"/>
                          <w:szCs w:val="18"/>
                        </w:rPr>
                        <w:t xml:space="preserve">\nSet of TCXExercises processing time: </w:t>
                      </w:r>
                      <w:r w:rsidR="00B354F5" w:rsidRPr="00FB0098">
                        <w:rPr>
                          <w:rFonts w:ascii="Consolas" w:eastAsia="Times New Roman" w:hAnsi="Consolas" w:cs="Courier New"/>
                          <w:color w:val="C00000"/>
                          <w:sz w:val="18"/>
                          <w:szCs w:val="18"/>
                        </w:rPr>
                        <w:t>'</w:t>
                      </w:r>
                      <w:r w:rsidRPr="00A05206">
                        <w:rPr>
                          <w:rFonts w:ascii="Consolas" w:hAnsi="Consolas"/>
                          <w:color w:val="393939" w:themeColor="accent6" w:themeShade="BF"/>
                          <w:sz w:val="18"/>
                          <w:szCs w:val="18"/>
                        </w:rPr>
                        <w:t xml:space="preserve"> </w:t>
                      </w:r>
                    </w:p>
                    <w:p w14:paraId="4A438CBA" w14:textId="77777777" w:rsidR="001B67A3" w:rsidRPr="00235871" w:rsidRDefault="001B67A3" w:rsidP="001B67A3">
                      <w:pPr>
                        <w:spacing w:line="276" w:lineRule="auto"/>
                        <w:ind w:firstLine="0"/>
                        <w:rPr>
                          <w:rFonts w:ascii="Consolas" w:hAnsi="Consolas"/>
                          <w:sz w:val="18"/>
                          <w:szCs w:val="18"/>
                        </w:rPr>
                      </w:pPr>
                      <w:r w:rsidRPr="00A05206">
                        <w:rPr>
                          <w:rFonts w:ascii="Consolas" w:hAnsi="Consolas"/>
                          <w:sz w:val="18"/>
                          <w:szCs w:val="18"/>
                        </w:rPr>
                        <w:t xml:space="preserve"> </w:t>
                      </w:r>
                      <w:r>
                        <w:rPr>
                          <w:rFonts w:ascii="Consolas" w:hAnsi="Consolas"/>
                          <w:sz w:val="18"/>
                          <w:szCs w:val="18"/>
                        </w:rPr>
                        <w:t xml:space="preserve">                 </w:t>
                      </w:r>
                      <w:r w:rsidRPr="00235871">
                        <w:rPr>
                          <w:rFonts w:ascii="Consolas" w:hAnsi="Consolas"/>
                          <w:sz w:val="18"/>
                          <w:szCs w:val="18"/>
                        </w:rPr>
                        <w:t xml:space="preserve">+ </w:t>
                      </w:r>
                      <w:r w:rsidRPr="00A05206">
                        <w:rPr>
                          <w:rFonts w:ascii="Consolas" w:hAnsi="Consolas"/>
                          <w:color w:val="0070C0"/>
                          <w:sz w:val="18"/>
                          <w:szCs w:val="18"/>
                        </w:rPr>
                        <w:t>str</w:t>
                      </w:r>
                      <w:r w:rsidRPr="00235871">
                        <w:rPr>
                          <w:rFonts w:ascii="Consolas" w:hAnsi="Consolas"/>
                          <w:sz w:val="18"/>
                          <w:szCs w:val="18"/>
                        </w:rPr>
                        <w:t>(</w:t>
                      </w:r>
                      <w:r w:rsidRPr="00A05206">
                        <w:rPr>
                          <w:rFonts w:ascii="Consolas" w:hAnsi="Consolas"/>
                          <w:b/>
                          <w:bCs/>
                          <w:sz w:val="18"/>
                          <w:szCs w:val="18"/>
                        </w:rPr>
                        <w:t>datetime</w:t>
                      </w:r>
                      <w:r w:rsidRPr="00235871">
                        <w:rPr>
                          <w:rFonts w:ascii="Consolas" w:hAnsi="Consolas"/>
                          <w:sz w:val="18"/>
                          <w:szCs w:val="18"/>
                        </w:rPr>
                        <w:t>.now() - time_stamp))</w:t>
                      </w:r>
                    </w:p>
                  </w:txbxContent>
                </v:textbox>
                <w10:anchorlock/>
              </v:shape>
            </w:pict>
          </mc:Fallback>
        </mc:AlternateContent>
      </w:r>
    </w:p>
    <w:p w14:paraId="763AEA0E" w14:textId="77777777" w:rsidR="001B67A3" w:rsidRDefault="001B67A3" w:rsidP="001B67A3">
      <w:r>
        <w:br w:type="page"/>
      </w:r>
    </w:p>
    <w:p w14:paraId="4FB87ABA" w14:textId="77777777" w:rsidR="001B67A3" w:rsidRDefault="00000000" w:rsidP="001B67A3">
      <w:pPr>
        <w:pStyle w:val="Heading2"/>
      </w:pPr>
      <w:hyperlink w:anchor="_Dataset_preview_2" w:history="1">
        <w:bookmarkStart w:id="211" w:name="_Toc125580519"/>
        <w:bookmarkStart w:id="212" w:name="_Toc134268907"/>
        <w:r w:rsidR="001B67A3" w:rsidRPr="00D20165">
          <w:rPr>
            <w:rStyle w:val="Hyperlink"/>
          </w:rPr>
          <w:t>[A-2.</w:t>
        </w:r>
        <w:r w:rsidR="001B67A3">
          <w:rPr>
            <w:rStyle w:val="Hyperlink"/>
          </w:rPr>
          <w:t>2B</w:t>
        </w:r>
        <w:r w:rsidR="001B67A3" w:rsidRPr="00D20165">
          <w:rPr>
            <w:rStyle w:val="Hyperlink"/>
          </w:rPr>
          <w:t>]</w:t>
        </w:r>
      </w:hyperlink>
      <w:r w:rsidR="001B67A3">
        <w:t xml:space="preserve"> 3D visualization of sport activi</w:t>
      </w:r>
      <w:bookmarkEnd w:id="211"/>
      <w:r w:rsidR="001B67A3">
        <w:t>ty sample</w:t>
      </w:r>
      <w:bookmarkEnd w:id="212"/>
    </w:p>
    <w:p w14:paraId="73491B84" w14:textId="77777777" w:rsidR="001B67A3" w:rsidRDefault="001B67A3" w:rsidP="001B67A3">
      <w:pPr>
        <w:pStyle w:val="Picture"/>
      </w:pPr>
      <w:r>
        <w:rPr>
          <w:lang w:eastAsia="en-US"/>
        </w:rPr>
        <w:drawing>
          <wp:inline distT="0" distB="0" distL="0" distR="0" wp14:anchorId="1B8928A6" wp14:editId="77E9224C">
            <wp:extent cx="5731510" cy="2603500"/>
            <wp:effectExtent l="0" t="0" r="2540" b="6350"/>
            <wp:docPr id="233" name="Picture 2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603500"/>
                    </a:xfrm>
                    <a:prstGeom prst="rect">
                      <a:avLst/>
                    </a:prstGeom>
                  </pic:spPr>
                </pic:pic>
              </a:graphicData>
            </a:graphic>
          </wp:inline>
        </w:drawing>
      </w:r>
    </w:p>
    <w:p w14:paraId="56B19103" w14:textId="77777777" w:rsidR="001B67A3" w:rsidRPr="00BD2F28" w:rsidRDefault="001B67A3" w:rsidP="001B67A3">
      <w:pPr>
        <w:pStyle w:val="Figurecaption"/>
      </w:pPr>
      <w:r>
        <w:t>Sample: 3D visualization of random sport activity using coordinates in (x,y) axis. Left: z=altitude, right: z=speed</w:t>
      </w:r>
    </w:p>
    <w:p w14:paraId="7514F5E1" w14:textId="77777777" w:rsidR="001B67A3" w:rsidRPr="00565EE7" w:rsidRDefault="001B67A3" w:rsidP="001B67A3"/>
    <w:p w14:paraId="4029B81E" w14:textId="77777777" w:rsidR="001B67A3" w:rsidRDefault="001B67A3" w:rsidP="001B67A3">
      <w:pPr>
        <w:spacing w:after="160"/>
        <w:rPr>
          <w:color w:val="0070C0"/>
          <w:sz w:val="28"/>
        </w:rPr>
      </w:pPr>
      <w:bookmarkStart w:id="213" w:name="_[A-1.1]_Original_dataset"/>
      <w:bookmarkEnd w:id="213"/>
      <w:r>
        <w:br w:type="page"/>
      </w:r>
    </w:p>
    <w:p w14:paraId="60A254F2" w14:textId="153EE95D" w:rsidR="001B67A3" w:rsidRDefault="001B67A3" w:rsidP="001B67A3">
      <w:pPr>
        <w:pStyle w:val="Heading2"/>
      </w:pPr>
      <w:bookmarkStart w:id="214" w:name="_Toc125580520"/>
      <w:bookmarkStart w:id="215" w:name="_Toc134268908"/>
      <w:r>
        <w:rPr>
          <w:noProof/>
          <w:lang w:eastAsia="en-US"/>
        </w:rPr>
        <w:lastRenderedPageBreak/>
        <mc:AlternateContent>
          <mc:Choice Requires="wps">
            <w:drawing>
              <wp:anchor distT="45720" distB="45720" distL="114300" distR="114300" simplePos="0" relativeHeight="251666432" behindDoc="0" locked="0" layoutInCell="1" allowOverlap="1" wp14:anchorId="29629F50" wp14:editId="4786903C">
                <wp:simplePos x="0" y="0"/>
                <wp:positionH relativeFrom="margin">
                  <wp:align>left</wp:align>
                </wp:positionH>
                <wp:positionV relativeFrom="paragraph">
                  <wp:posOffset>517525</wp:posOffset>
                </wp:positionV>
                <wp:extent cx="6004560" cy="4450715"/>
                <wp:effectExtent l="0" t="0" r="0" b="6985"/>
                <wp:wrapTopAndBottom/>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4451230"/>
                        </a:xfrm>
                        <a:prstGeom prst="rect">
                          <a:avLst/>
                        </a:prstGeom>
                        <a:solidFill>
                          <a:srgbClr val="FFFFFF"/>
                        </a:solidFill>
                        <a:ln w="9525">
                          <a:noFill/>
                          <a:miter lim="800000"/>
                          <a:headEnd/>
                          <a:tailEnd/>
                        </a:ln>
                      </wps:spPr>
                      <wps:txbx>
                        <w:txbxContent>
                          <w:p w14:paraId="05578082" w14:textId="1D0C4848" w:rsidR="00271302" w:rsidRDefault="00271302" w:rsidP="001B67A3">
                            <w:pPr>
                              <w:shd w:val="clear" w:color="auto" w:fill="FFFFFF"/>
                              <w:spacing w:line="240" w:lineRule="auto"/>
                              <w:ind w:firstLine="0"/>
                              <w:jc w:val="left"/>
                              <w:rPr>
                                <w:rFonts w:ascii="Consolas" w:eastAsia="Times New Roman" w:hAnsi="Consolas" w:cs="Times New Roman"/>
                                <w:b/>
                                <w:bCs/>
                                <w:sz w:val="18"/>
                                <w:szCs w:val="18"/>
                              </w:rPr>
                            </w:pPr>
                            <w:r w:rsidRPr="00CF2B02">
                              <w:rPr>
                                <w:rFonts w:ascii="Consolas" w:eastAsia="Times New Roman" w:hAnsi="Consolas" w:cs="Times New Roman"/>
                                <w:color w:val="858585" w:themeColor="accent2" w:themeShade="BF"/>
                                <w:sz w:val="18"/>
                                <w:szCs w:val="18"/>
                              </w:rPr>
                              <w:t>import</w:t>
                            </w:r>
                            <w:r>
                              <w:rPr>
                                <w:rFonts w:ascii="Consolas" w:eastAsia="Times New Roman" w:hAnsi="Consolas" w:cs="Times New Roman"/>
                                <w:color w:val="0070C0"/>
                                <w:sz w:val="18"/>
                                <w:szCs w:val="18"/>
                              </w:rPr>
                              <w:t xml:space="preserve"> </w:t>
                            </w:r>
                            <w:r w:rsidRPr="00271302">
                              <w:rPr>
                                <w:rFonts w:ascii="Consolas" w:eastAsia="Times New Roman" w:hAnsi="Consolas" w:cs="Times New Roman"/>
                                <w:sz w:val="18"/>
                                <w:szCs w:val="18"/>
                              </w:rPr>
                              <w:t>pandas</w:t>
                            </w:r>
                            <w:r>
                              <w:rPr>
                                <w:rFonts w:ascii="Consolas" w:eastAsia="Times New Roman" w:hAnsi="Consolas" w:cs="Times New Roman"/>
                                <w:color w:val="0070C0"/>
                                <w:sz w:val="18"/>
                                <w:szCs w:val="18"/>
                              </w:rPr>
                              <w:t xml:space="preserve"> </w:t>
                            </w:r>
                            <w:r w:rsidRPr="00CF2B02">
                              <w:rPr>
                                <w:rFonts w:ascii="Consolas" w:eastAsia="Times New Roman" w:hAnsi="Consolas" w:cs="Times New Roman"/>
                                <w:color w:val="858585" w:themeColor="accent2" w:themeShade="BF"/>
                                <w:sz w:val="18"/>
                                <w:szCs w:val="18"/>
                              </w:rPr>
                              <w:t>as</w:t>
                            </w:r>
                            <w:r>
                              <w:rPr>
                                <w:rFonts w:ascii="Consolas" w:eastAsia="Times New Roman" w:hAnsi="Consolas" w:cs="Times New Roman"/>
                                <w:color w:val="0070C0"/>
                                <w:sz w:val="18"/>
                                <w:szCs w:val="18"/>
                              </w:rPr>
                              <w:t xml:space="preserve"> </w:t>
                            </w:r>
                            <w:r w:rsidRPr="00271302">
                              <w:rPr>
                                <w:rFonts w:ascii="Consolas" w:eastAsia="Times New Roman" w:hAnsi="Consolas" w:cs="Times New Roman"/>
                                <w:b/>
                                <w:bCs/>
                                <w:sz w:val="18"/>
                                <w:szCs w:val="18"/>
                              </w:rPr>
                              <w:t>pd</w:t>
                            </w:r>
                          </w:p>
                          <w:p w14:paraId="788A37CE" w14:textId="57F88BFB" w:rsidR="00271302" w:rsidRPr="00271302" w:rsidRDefault="00271302" w:rsidP="001B67A3">
                            <w:pPr>
                              <w:shd w:val="clear" w:color="auto" w:fill="FFFFFF"/>
                              <w:spacing w:line="240" w:lineRule="auto"/>
                              <w:ind w:firstLine="0"/>
                              <w:jc w:val="left"/>
                              <w:rPr>
                                <w:rFonts w:ascii="Consolas" w:eastAsia="Times New Roman" w:hAnsi="Consolas" w:cs="Times New Roman"/>
                                <w:color w:val="0070C0"/>
                                <w:sz w:val="18"/>
                                <w:szCs w:val="18"/>
                              </w:rPr>
                            </w:pPr>
                            <w:r w:rsidRPr="00CF2B02">
                              <w:rPr>
                                <w:rFonts w:ascii="Consolas" w:eastAsia="Times New Roman" w:hAnsi="Consolas" w:cs="Times New Roman"/>
                                <w:color w:val="858585" w:themeColor="accent2" w:themeShade="BF"/>
                                <w:sz w:val="18"/>
                                <w:szCs w:val="18"/>
                              </w:rPr>
                              <w:t>import</w:t>
                            </w:r>
                            <w:r w:rsidRPr="00271302">
                              <w:rPr>
                                <w:rFonts w:ascii="Consolas" w:eastAsia="Times New Roman" w:hAnsi="Consolas" w:cs="Times New Roman"/>
                                <w:sz w:val="18"/>
                                <w:szCs w:val="18"/>
                              </w:rPr>
                              <w:t xml:space="preserve"> numpy </w:t>
                            </w:r>
                            <w:r w:rsidRPr="00CF2B02">
                              <w:rPr>
                                <w:rFonts w:ascii="Consolas" w:eastAsia="Times New Roman" w:hAnsi="Consolas" w:cs="Times New Roman"/>
                                <w:color w:val="858585" w:themeColor="accent2" w:themeShade="BF"/>
                                <w:sz w:val="18"/>
                                <w:szCs w:val="18"/>
                              </w:rPr>
                              <w:t>as</w:t>
                            </w:r>
                            <w:r w:rsidRPr="00271302">
                              <w:rPr>
                                <w:rFonts w:ascii="Consolas" w:eastAsia="Times New Roman" w:hAnsi="Consolas" w:cs="Times New Roman"/>
                                <w:sz w:val="18"/>
                                <w:szCs w:val="18"/>
                              </w:rPr>
                              <w:t xml:space="preserve"> </w:t>
                            </w:r>
                            <w:r w:rsidRPr="00271302">
                              <w:rPr>
                                <w:rFonts w:ascii="Consolas" w:eastAsia="Times New Roman" w:hAnsi="Consolas" w:cs="Times New Roman"/>
                                <w:b/>
                                <w:bCs/>
                                <w:sz w:val="18"/>
                                <w:szCs w:val="18"/>
                              </w:rPr>
                              <w:t>np</w:t>
                            </w:r>
                          </w:p>
                          <w:p w14:paraId="065ED265" w14:textId="77777777" w:rsidR="00271302" w:rsidRDefault="00271302" w:rsidP="001B67A3">
                            <w:pPr>
                              <w:shd w:val="clear" w:color="auto" w:fill="FFFFFF"/>
                              <w:spacing w:line="240" w:lineRule="auto"/>
                              <w:ind w:firstLine="0"/>
                              <w:jc w:val="left"/>
                              <w:rPr>
                                <w:rFonts w:ascii="Consolas" w:eastAsia="Times New Roman" w:hAnsi="Consolas" w:cs="Times New Roman"/>
                                <w:color w:val="0070C0"/>
                                <w:sz w:val="18"/>
                                <w:szCs w:val="18"/>
                              </w:rPr>
                            </w:pPr>
                          </w:p>
                          <w:p w14:paraId="17034E1D" w14:textId="08E9A4AA"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F826AE">
                              <w:rPr>
                                <w:rFonts w:ascii="Consolas" w:eastAsia="Times New Roman" w:hAnsi="Consolas" w:cs="Times New Roman"/>
                                <w:color w:val="0070C0"/>
                                <w:sz w:val="18"/>
                                <w:szCs w:val="18"/>
                              </w:rPr>
                              <w:t>def</w:t>
                            </w:r>
                            <w:r w:rsidRPr="00CE13D1">
                              <w:rPr>
                                <w:rFonts w:ascii="Consolas" w:eastAsia="Times New Roman" w:hAnsi="Consolas" w:cs="Times New Roman"/>
                                <w:color w:val="000000"/>
                                <w:sz w:val="18"/>
                                <w:szCs w:val="18"/>
                              </w:rPr>
                              <w:t xml:space="preserve"> get_sequences(data_path, entries, features):</w:t>
                            </w:r>
                          </w:p>
                          <w:p w14:paraId="74D872C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2EB8C1C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 = list()</w:t>
                            </w:r>
                          </w:p>
                          <w:p w14:paraId="00EF5FE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7A3E6AD1"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F826AE">
                              <w:rPr>
                                <w:rFonts w:ascii="Consolas" w:eastAsia="Times New Roman" w:hAnsi="Consolas" w:cs="Times New Roman"/>
                                <w:color w:val="0070C0"/>
                                <w:sz w:val="18"/>
                                <w:szCs w:val="18"/>
                              </w:rPr>
                              <w:t>for</w:t>
                            </w:r>
                            <w:r w:rsidRPr="00CE13D1">
                              <w:rPr>
                                <w:rFonts w:ascii="Consolas" w:eastAsia="Times New Roman" w:hAnsi="Consolas" w:cs="Times New Roman"/>
                                <w:color w:val="000000"/>
                                <w:sz w:val="18"/>
                                <w:szCs w:val="18"/>
                              </w:rPr>
                              <w:t xml:space="preserve"> entry </w:t>
                            </w:r>
                            <w:r w:rsidRPr="00F826AE">
                              <w:rPr>
                                <w:rFonts w:ascii="Consolas" w:eastAsia="Times New Roman" w:hAnsi="Consolas" w:cs="Times New Roman"/>
                                <w:color w:val="0070C0"/>
                                <w:sz w:val="18"/>
                                <w:szCs w:val="18"/>
                              </w:rPr>
                              <w:t>in</w:t>
                            </w:r>
                            <w:r w:rsidRPr="00CE13D1">
                              <w:rPr>
                                <w:rFonts w:ascii="Consolas" w:eastAsia="Times New Roman" w:hAnsi="Consolas" w:cs="Times New Roman"/>
                                <w:color w:val="000000"/>
                                <w:sz w:val="18"/>
                                <w:szCs w:val="18"/>
                              </w:rPr>
                              <w:t xml:space="preserve"> entries:</w:t>
                            </w:r>
                          </w:p>
                          <w:p w14:paraId="4794CE96"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Read entry (csv file) to pandas dataframe for data processing</w:t>
                            </w:r>
                          </w:p>
                          <w:p w14:paraId="32C61CD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df_data = </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.read_csv(data_path + entry, delimiter=</w:t>
                            </w:r>
                            <w:r w:rsidRPr="00CE13D1">
                              <w:rPr>
                                <w:rFonts w:ascii="Consolas" w:eastAsia="Times New Roman" w:hAnsi="Consolas" w:cs="Times New Roman"/>
                                <w:color w:val="A31515"/>
                                <w:sz w:val="18"/>
                                <w:szCs w:val="18"/>
                              </w:rPr>
                              <w:t>';'</w:t>
                            </w:r>
                            <w:r w:rsidRPr="00CE13D1">
                              <w:rPr>
                                <w:rFonts w:ascii="Consolas" w:eastAsia="Times New Roman" w:hAnsi="Consolas" w:cs="Times New Roman"/>
                                <w:color w:val="000000"/>
                                <w:sz w:val="18"/>
                                <w:szCs w:val="18"/>
                              </w:rPr>
                              <w:t>)</w:t>
                            </w:r>
                          </w:p>
                          <w:p w14:paraId="754D67D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595164B"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Set index to datatime object (one second intervals)</w:t>
                            </w:r>
                          </w:p>
                          <w:p w14:paraId="338512D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df_data.index = </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.to_datetime(pd.Series(df_data.index))</w:t>
                            </w:r>
                          </w:p>
                          <w:p w14:paraId="1330828C"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470CF06D"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Select features (given as function parameter)</w:t>
                            </w:r>
                          </w:p>
                          <w:p w14:paraId="56706EF2"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df_data[features].copy()</w:t>
                            </w:r>
                          </w:p>
                          <w:p w14:paraId="325D229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A04CB2E"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Replace string type of 'None' to np.nan</w:t>
                            </w:r>
                          </w:p>
                          <w:p w14:paraId="64F372C2"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df_data.replace(</w:t>
                            </w:r>
                            <w:r w:rsidRPr="00CE13D1">
                              <w:rPr>
                                <w:rFonts w:ascii="Consolas" w:eastAsia="Times New Roman" w:hAnsi="Consolas" w:cs="Times New Roman"/>
                                <w:color w:val="A31515"/>
                                <w:sz w:val="18"/>
                                <w:szCs w:val="18"/>
                              </w:rPr>
                              <w:t>'None'</w:t>
                            </w:r>
                            <w:r w:rsidRPr="00CE13D1">
                              <w:rPr>
                                <w:rFonts w:ascii="Consolas" w:eastAsia="Times New Roman" w:hAnsi="Consolas" w:cs="Times New Roman"/>
                                <w:color w:val="000000"/>
                                <w:sz w:val="18"/>
                                <w:szCs w:val="18"/>
                              </w:rPr>
                              <w:t xml:space="preserve">, </w:t>
                            </w:r>
                            <w:r w:rsidRPr="00271302">
                              <w:rPr>
                                <w:rFonts w:ascii="Consolas" w:eastAsia="Times New Roman" w:hAnsi="Consolas" w:cs="Times New Roman"/>
                                <w:b/>
                                <w:bCs/>
                                <w:color w:val="000000"/>
                                <w:sz w:val="18"/>
                                <w:szCs w:val="18"/>
                              </w:rPr>
                              <w:t>np</w:t>
                            </w:r>
                            <w:r w:rsidRPr="00CE13D1">
                              <w:rPr>
                                <w:rFonts w:ascii="Consolas" w:eastAsia="Times New Roman" w:hAnsi="Consolas" w:cs="Times New Roman"/>
                                <w:color w:val="000000"/>
                                <w:sz w:val="18"/>
                                <w:szCs w:val="18"/>
                              </w:rPr>
                              <w:t>.nan,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6A866E8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424AA953"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Transform values to numeric format</w:t>
                            </w:r>
                          </w:p>
                          <w:p w14:paraId="454EBA2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df_data.apply(</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.to_numeric, errors=</w:t>
                            </w:r>
                            <w:r w:rsidRPr="00CE13D1">
                              <w:rPr>
                                <w:rFonts w:ascii="Consolas" w:eastAsia="Times New Roman" w:hAnsi="Consolas" w:cs="Times New Roman"/>
                                <w:color w:val="A31515"/>
                                <w:sz w:val="18"/>
                                <w:szCs w:val="18"/>
                              </w:rPr>
                              <w:t>'ignore'</w:t>
                            </w:r>
                            <w:r w:rsidRPr="00CE13D1">
                              <w:rPr>
                                <w:rFonts w:ascii="Consolas" w:eastAsia="Times New Roman" w:hAnsi="Consolas" w:cs="Times New Roman"/>
                                <w:color w:val="000000"/>
                                <w:sz w:val="18"/>
                                <w:szCs w:val="18"/>
                              </w:rPr>
                              <w:t>)</w:t>
                            </w:r>
                          </w:p>
                          <w:p w14:paraId="784864AC"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0C4B1A04"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Fills nan values linearly by context values use bidirectional method</w:t>
                            </w:r>
                          </w:p>
                          <w:p w14:paraId="3831C4ED"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df_data.interpolate(method=</w:t>
                            </w:r>
                            <w:r w:rsidRPr="00CE13D1">
                              <w:rPr>
                                <w:rFonts w:ascii="Consolas" w:eastAsia="Times New Roman" w:hAnsi="Consolas" w:cs="Times New Roman"/>
                                <w:color w:val="A31515"/>
                                <w:sz w:val="18"/>
                                <w:szCs w:val="18"/>
                              </w:rPr>
                              <w:t>'linear'</w:t>
                            </w:r>
                            <w:r w:rsidRPr="00CE13D1">
                              <w:rPr>
                                <w:rFonts w:ascii="Consolas" w:eastAsia="Times New Roman" w:hAnsi="Consolas" w:cs="Times New Roman"/>
                                <w:color w:val="000000"/>
                                <w:sz w:val="18"/>
                                <w:szCs w:val="18"/>
                              </w:rPr>
                              <w:t xml:space="preserve">, </w:t>
                            </w:r>
                          </w:p>
                          <w:p w14:paraId="685C77C9" w14:textId="539C7D88" w:rsidR="001B67A3" w:rsidRPr="00CE13D1" w:rsidRDefault="001B67A3"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00271302">
                              <w:rPr>
                                <w:rFonts w:ascii="Consolas" w:eastAsia="Times New Roman" w:hAnsi="Consolas" w:cs="Times New Roman"/>
                                <w:color w:val="000000"/>
                                <w:sz w:val="18"/>
                                <w:szCs w:val="18"/>
                              </w:rPr>
                              <w:tab/>
                            </w:r>
                            <w:r w:rsidR="00271302">
                              <w:rPr>
                                <w:rFonts w:ascii="Consolas" w:eastAsia="Times New Roman" w:hAnsi="Consolas" w:cs="Times New Roman"/>
                                <w:color w:val="000000"/>
                                <w:sz w:val="18"/>
                                <w:szCs w:val="18"/>
                              </w:rPr>
                              <w:tab/>
                              <w:t xml:space="preserve">      </w:t>
                            </w:r>
                            <w:r w:rsidRPr="00CE13D1">
                              <w:rPr>
                                <w:rFonts w:ascii="Consolas" w:eastAsia="Times New Roman" w:hAnsi="Consolas" w:cs="Times New Roman"/>
                                <w:color w:val="000000"/>
                                <w:sz w:val="18"/>
                                <w:szCs w:val="18"/>
                              </w:rPr>
                              <w:t>limit_direction=</w:t>
                            </w:r>
                            <w:r w:rsidRPr="00CE13D1">
                              <w:rPr>
                                <w:rFonts w:ascii="Consolas" w:eastAsia="Times New Roman" w:hAnsi="Consolas" w:cs="Times New Roman"/>
                                <w:color w:val="A31515"/>
                                <w:sz w:val="18"/>
                                <w:szCs w:val="18"/>
                              </w:rPr>
                              <w:t>'both'</w:t>
                            </w:r>
                            <w:r w:rsidRPr="00CE13D1">
                              <w:rPr>
                                <w:rFonts w:ascii="Consolas" w:eastAsia="Times New Roman" w:hAnsi="Consolas" w:cs="Times New Roman"/>
                                <w:color w:val="000000"/>
                                <w:sz w:val="18"/>
                                <w:szCs w:val="18"/>
                              </w:rPr>
                              <w:t xml:space="preserve">, </w:t>
                            </w:r>
                          </w:p>
                          <w:p w14:paraId="3E6C42FF" w14:textId="73DF6C07" w:rsidR="001B67A3" w:rsidRPr="00CE13D1" w:rsidRDefault="001B67A3"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00271302">
                              <w:rPr>
                                <w:rFonts w:ascii="Consolas" w:eastAsia="Times New Roman" w:hAnsi="Consolas" w:cs="Times New Roman"/>
                                <w:color w:val="000000"/>
                                <w:sz w:val="18"/>
                                <w:szCs w:val="18"/>
                              </w:rPr>
                              <w:tab/>
                            </w:r>
                            <w:r w:rsidR="00271302">
                              <w:rPr>
                                <w:rFonts w:ascii="Consolas" w:eastAsia="Times New Roman" w:hAnsi="Consolas" w:cs="Times New Roman"/>
                                <w:color w:val="000000"/>
                                <w:sz w:val="18"/>
                                <w:szCs w:val="18"/>
                              </w:rPr>
                              <w:tab/>
                              <w:t xml:space="preserve">      </w:t>
                            </w:r>
                            <w:r w:rsidRPr="00CE13D1">
                              <w:rPr>
                                <w:rFonts w:ascii="Consolas" w:eastAsia="Times New Roman" w:hAnsi="Consolas" w:cs="Times New Roman"/>
                                <w:color w:val="000000"/>
                                <w:sz w:val="18"/>
                                <w:szCs w:val="18"/>
                              </w:rPr>
                              <w:t>axis=</w:t>
                            </w:r>
                            <w:r w:rsidRPr="0033732D">
                              <w:rPr>
                                <w:rFonts w:ascii="Consolas" w:eastAsia="Times New Roman" w:hAnsi="Consolas" w:cs="Times New Roman"/>
                                <w:color w:val="00B0F0"/>
                                <w:sz w:val="18"/>
                                <w:szCs w:val="18"/>
                              </w:rPr>
                              <w:t>0</w:t>
                            </w:r>
                            <w:r w:rsidRPr="00CE13D1">
                              <w:rPr>
                                <w:rFonts w:ascii="Consolas" w:eastAsia="Times New Roman" w:hAnsi="Consolas" w:cs="Times New Roman"/>
                                <w:color w:val="000000"/>
                                <w:sz w:val="18"/>
                                <w:szCs w:val="18"/>
                              </w:rPr>
                              <w:t>,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5A52F678"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Removes all the rest of nan values where intepolate is not applicable</w:t>
                            </w:r>
                          </w:p>
                          <w:p w14:paraId="3BC63E86"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df_data.fillna(</w:t>
                            </w:r>
                            <w:r w:rsidRPr="0033732D">
                              <w:rPr>
                                <w:rFonts w:ascii="Consolas" w:eastAsia="Times New Roman" w:hAnsi="Consolas" w:cs="Times New Roman"/>
                                <w:color w:val="00B0F0"/>
                                <w:sz w:val="18"/>
                                <w:szCs w:val="18"/>
                              </w:rPr>
                              <w:t>0</w:t>
                            </w:r>
                            <w:r w:rsidRPr="00CE13D1">
                              <w:rPr>
                                <w:rFonts w:ascii="Consolas" w:eastAsia="Times New Roman" w:hAnsi="Consolas" w:cs="Times New Roman"/>
                                <w:color w:val="000000"/>
                                <w:sz w:val="18"/>
                                <w:szCs w:val="18"/>
                              </w:rPr>
                              <w:t>,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3F5967D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63F219D8"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Take values and add them to the sequence list</w:t>
                            </w:r>
                          </w:p>
                          <w:p w14:paraId="59D652C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sequences.append(df_data.values.astype(</w:t>
                            </w:r>
                            <w:r w:rsidRPr="0033732D">
                              <w:rPr>
                                <w:rFonts w:ascii="Consolas" w:eastAsia="Times New Roman" w:hAnsi="Consolas" w:cs="Times New Roman"/>
                                <w:color w:val="00B0F0"/>
                                <w:sz w:val="18"/>
                                <w:szCs w:val="18"/>
                              </w:rPr>
                              <w:t>float</w:t>
                            </w:r>
                            <w:r w:rsidRPr="00CE13D1">
                              <w:rPr>
                                <w:rFonts w:ascii="Consolas" w:eastAsia="Times New Roman" w:hAnsi="Consolas" w:cs="Times New Roman"/>
                                <w:color w:val="000000"/>
                                <w:sz w:val="18"/>
                                <w:szCs w:val="18"/>
                              </w:rPr>
                              <w:t>))</w:t>
                            </w:r>
                          </w:p>
                          <w:p w14:paraId="0E3277EF"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412FC4E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F826AE">
                              <w:rPr>
                                <w:rFonts w:ascii="Consolas" w:eastAsia="Times New Roman" w:hAnsi="Consolas" w:cs="Times New Roman"/>
                                <w:color w:val="0070C0"/>
                                <w:sz w:val="18"/>
                                <w:szCs w:val="18"/>
                              </w:rPr>
                              <w:t>return</w:t>
                            </w:r>
                            <w:r w:rsidRPr="00CE13D1">
                              <w:rPr>
                                <w:rFonts w:ascii="Consolas" w:eastAsia="Times New Roman" w:hAnsi="Consolas" w:cs="Times New Roman"/>
                                <w:color w:val="000000"/>
                                <w:sz w:val="18"/>
                                <w:szCs w:val="18"/>
                              </w:rPr>
                              <w:t xml:space="preserve"> np.asarray(sequences, dtype=object)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29F50" id="_x0000_s1032" type="#_x0000_t202" style="position:absolute;left:0;text-align:left;margin-left:0;margin-top:40.75pt;width:472.8pt;height:350.4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" stroked="f">
                <v:textbox>
                  <w:txbxContent>
                    <w:p w14:paraId="05578082" w14:textId="1D0C4848" w:rsidR="00271302" w:rsidRDefault="00271302" w:rsidP="001B67A3">
                      <w:pPr>
                        <w:shd w:val="clear" w:color="auto" w:fill="FFFFFF"/>
                        <w:spacing w:line="240" w:lineRule="auto"/>
                        <w:ind w:firstLine="0"/>
                        <w:jc w:val="left"/>
                        <w:rPr>
                          <w:rFonts w:ascii="Consolas" w:eastAsia="Times New Roman" w:hAnsi="Consolas" w:cs="Times New Roman"/>
                          <w:b/>
                          <w:bCs/>
                          <w:sz w:val="18"/>
                          <w:szCs w:val="18"/>
                        </w:rPr>
                      </w:pPr>
                      <w:r w:rsidRPr="00CF2B02">
                        <w:rPr>
                          <w:rFonts w:ascii="Consolas" w:eastAsia="Times New Roman" w:hAnsi="Consolas" w:cs="Times New Roman"/>
                          <w:color w:val="858585" w:themeColor="accent2" w:themeShade="BF"/>
                          <w:sz w:val="18"/>
                          <w:szCs w:val="18"/>
                        </w:rPr>
                        <w:t>import</w:t>
                      </w:r>
                      <w:r>
                        <w:rPr>
                          <w:rFonts w:ascii="Consolas" w:eastAsia="Times New Roman" w:hAnsi="Consolas" w:cs="Times New Roman"/>
                          <w:color w:val="0070C0"/>
                          <w:sz w:val="18"/>
                          <w:szCs w:val="18"/>
                        </w:rPr>
                        <w:t xml:space="preserve"> </w:t>
                      </w:r>
                      <w:r w:rsidRPr="00271302">
                        <w:rPr>
                          <w:rFonts w:ascii="Consolas" w:eastAsia="Times New Roman" w:hAnsi="Consolas" w:cs="Times New Roman"/>
                          <w:sz w:val="18"/>
                          <w:szCs w:val="18"/>
                        </w:rPr>
                        <w:t>pandas</w:t>
                      </w:r>
                      <w:r>
                        <w:rPr>
                          <w:rFonts w:ascii="Consolas" w:eastAsia="Times New Roman" w:hAnsi="Consolas" w:cs="Times New Roman"/>
                          <w:color w:val="0070C0"/>
                          <w:sz w:val="18"/>
                          <w:szCs w:val="18"/>
                        </w:rPr>
                        <w:t xml:space="preserve"> </w:t>
                      </w:r>
                      <w:r w:rsidRPr="00CF2B02">
                        <w:rPr>
                          <w:rFonts w:ascii="Consolas" w:eastAsia="Times New Roman" w:hAnsi="Consolas" w:cs="Times New Roman"/>
                          <w:color w:val="858585" w:themeColor="accent2" w:themeShade="BF"/>
                          <w:sz w:val="18"/>
                          <w:szCs w:val="18"/>
                        </w:rPr>
                        <w:t>as</w:t>
                      </w:r>
                      <w:r>
                        <w:rPr>
                          <w:rFonts w:ascii="Consolas" w:eastAsia="Times New Roman" w:hAnsi="Consolas" w:cs="Times New Roman"/>
                          <w:color w:val="0070C0"/>
                          <w:sz w:val="18"/>
                          <w:szCs w:val="18"/>
                        </w:rPr>
                        <w:t xml:space="preserve"> </w:t>
                      </w:r>
                      <w:r w:rsidRPr="00271302">
                        <w:rPr>
                          <w:rFonts w:ascii="Consolas" w:eastAsia="Times New Roman" w:hAnsi="Consolas" w:cs="Times New Roman"/>
                          <w:b/>
                          <w:bCs/>
                          <w:sz w:val="18"/>
                          <w:szCs w:val="18"/>
                        </w:rPr>
                        <w:t>pd</w:t>
                      </w:r>
                    </w:p>
                    <w:p w14:paraId="788A37CE" w14:textId="57F88BFB" w:rsidR="00271302" w:rsidRPr="00271302" w:rsidRDefault="00271302" w:rsidP="001B67A3">
                      <w:pPr>
                        <w:shd w:val="clear" w:color="auto" w:fill="FFFFFF"/>
                        <w:spacing w:line="240" w:lineRule="auto"/>
                        <w:ind w:firstLine="0"/>
                        <w:jc w:val="left"/>
                        <w:rPr>
                          <w:rFonts w:ascii="Consolas" w:eastAsia="Times New Roman" w:hAnsi="Consolas" w:cs="Times New Roman"/>
                          <w:color w:val="0070C0"/>
                          <w:sz w:val="18"/>
                          <w:szCs w:val="18"/>
                        </w:rPr>
                      </w:pPr>
                      <w:r w:rsidRPr="00CF2B02">
                        <w:rPr>
                          <w:rFonts w:ascii="Consolas" w:eastAsia="Times New Roman" w:hAnsi="Consolas" w:cs="Times New Roman"/>
                          <w:color w:val="858585" w:themeColor="accent2" w:themeShade="BF"/>
                          <w:sz w:val="18"/>
                          <w:szCs w:val="18"/>
                        </w:rPr>
                        <w:t>import</w:t>
                      </w:r>
                      <w:r w:rsidRPr="00271302">
                        <w:rPr>
                          <w:rFonts w:ascii="Consolas" w:eastAsia="Times New Roman" w:hAnsi="Consolas" w:cs="Times New Roman"/>
                          <w:sz w:val="18"/>
                          <w:szCs w:val="18"/>
                        </w:rPr>
                        <w:t xml:space="preserve"> numpy </w:t>
                      </w:r>
                      <w:r w:rsidRPr="00CF2B02">
                        <w:rPr>
                          <w:rFonts w:ascii="Consolas" w:eastAsia="Times New Roman" w:hAnsi="Consolas" w:cs="Times New Roman"/>
                          <w:color w:val="858585" w:themeColor="accent2" w:themeShade="BF"/>
                          <w:sz w:val="18"/>
                          <w:szCs w:val="18"/>
                        </w:rPr>
                        <w:t>as</w:t>
                      </w:r>
                      <w:r w:rsidRPr="00271302">
                        <w:rPr>
                          <w:rFonts w:ascii="Consolas" w:eastAsia="Times New Roman" w:hAnsi="Consolas" w:cs="Times New Roman"/>
                          <w:sz w:val="18"/>
                          <w:szCs w:val="18"/>
                        </w:rPr>
                        <w:t xml:space="preserve"> </w:t>
                      </w:r>
                      <w:r w:rsidRPr="00271302">
                        <w:rPr>
                          <w:rFonts w:ascii="Consolas" w:eastAsia="Times New Roman" w:hAnsi="Consolas" w:cs="Times New Roman"/>
                          <w:b/>
                          <w:bCs/>
                          <w:sz w:val="18"/>
                          <w:szCs w:val="18"/>
                        </w:rPr>
                        <w:t>np</w:t>
                      </w:r>
                    </w:p>
                    <w:p w14:paraId="065ED265" w14:textId="77777777" w:rsidR="00271302" w:rsidRDefault="00271302" w:rsidP="001B67A3">
                      <w:pPr>
                        <w:shd w:val="clear" w:color="auto" w:fill="FFFFFF"/>
                        <w:spacing w:line="240" w:lineRule="auto"/>
                        <w:ind w:firstLine="0"/>
                        <w:jc w:val="left"/>
                        <w:rPr>
                          <w:rFonts w:ascii="Consolas" w:eastAsia="Times New Roman" w:hAnsi="Consolas" w:cs="Times New Roman"/>
                          <w:color w:val="0070C0"/>
                          <w:sz w:val="18"/>
                          <w:szCs w:val="18"/>
                        </w:rPr>
                      </w:pPr>
                    </w:p>
                    <w:p w14:paraId="17034E1D" w14:textId="08E9A4AA"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F826AE">
                        <w:rPr>
                          <w:rFonts w:ascii="Consolas" w:eastAsia="Times New Roman" w:hAnsi="Consolas" w:cs="Times New Roman"/>
                          <w:color w:val="0070C0"/>
                          <w:sz w:val="18"/>
                          <w:szCs w:val="18"/>
                        </w:rPr>
                        <w:t>def</w:t>
                      </w:r>
                      <w:r w:rsidRPr="00CE13D1">
                        <w:rPr>
                          <w:rFonts w:ascii="Consolas" w:eastAsia="Times New Roman" w:hAnsi="Consolas" w:cs="Times New Roman"/>
                          <w:color w:val="000000"/>
                          <w:sz w:val="18"/>
                          <w:szCs w:val="18"/>
                        </w:rPr>
                        <w:t xml:space="preserve"> get_sequences(data_path, entries, features):</w:t>
                      </w:r>
                    </w:p>
                    <w:p w14:paraId="74D872C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2EB8C1C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 = list()</w:t>
                      </w:r>
                    </w:p>
                    <w:p w14:paraId="00EF5FE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7A3E6AD1"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F826AE">
                        <w:rPr>
                          <w:rFonts w:ascii="Consolas" w:eastAsia="Times New Roman" w:hAnsi="Consolas" w:cs="Times New Roman"/>
                          <w:color w:val="0070C0"/>
                          <w:sz w:val="18"/>
                          <w:szCs w:val="18"/>
                        </w:rPr>
                        <w:t>for</w:t>
                      </w:r>
                      <w:r w:rsidRPr="00CE13D1">
                        <w:rPr>
                          <w:rFonts w:ascii="Consolas" w:eastAsia="Times New Roman" w:hAnsi="Consolas" w:cs="Times New Roman"/>
                          <w:color w:val="000000"/>
                          <w:sz w:val="18"/>
                          <w:szCs w:val="18"/>
                        </w:rPr>
                        <w:t xml:space="preserve"> entry </w:t>
                      </w:r>
                      <w:r w:rsidRPr="00F826AE">
                        <w:rPr>
                          <w:rFonts w:ascii="Consolas" w:eastAsia="Times New Roman" w:hAnsi="Consolas" w:cs="Times New Roman"/>
                          <w:color w:val="0070C0"/>
                          <w:sz w:val="18"/>
                          <w:szCs w:val="18"/>
                        </w:rPr>
                        <w:t>in</w:t>
                      </w:r>
                      <w:r w:rsidRPr="00CE13D1">
                        <w:rPr>
                          <w:rFonts w:ascii="Consolas" w:eastAsia="Times New Roman" w:hAnsi="Consolas" w:cs="Times New Roman"/>
                          <w:color w:val="000000"/>
                          <w:sz w:val="18"/>
                          <w:szCs w:val="18"/>
                        </w:rPr>
                        <w:t xml:space="preserve"> entries:</w:t>
                      </w:r>
                    </w:p>
                    <w:p w14:paraId="4794CE96"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Read entry (csv file) to pandas dataframe for data processing</w:t>
                      </w:r>
                    </w:p>
                    <w:p w14:paraId="32C61CD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df_data = </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.read_csv(data_path + entry, delimiter=</w:t>
                      </w:r>
                      <w:r w:rsidRPr="00CE13D1">
                        <w:rPr>
                          <w:rFonts w:ascii="Consolas" w:eastAsia="Times New Roman" w:hAnsi="Consolas" w:cs="Times New Roman"/>
                          <w:color w:val="A31515"/>
                          <w:sz w:val="18"/>
                          <w:szCs w:val="18"/>
                        </w:rPr>
                        <w:t>';'</w:t>
                      </w:r>
                      <w:r w:rsidRPr="00CE13D1">
                        <w:rPr>
                          <w:rFonts w:ascii="Consolas" w:eastAsia="Times New Roman" w:hAnsi="Consolas" w:cs="Times New Roman"/>
                          <w:color w:val="000000"/>
                          <w:sz w:val="18"/>
                          <w:szCs w:val="18"/>
                        </w:rPr>
                        <w:t>)</w:t>
                      </w:r>
                    </w:p>
                    <w:p w14:paraId="754D67D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595164B"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Set index to datatime object (one second intervals)</w:t>
                      </w:r>
                    </w:p>
                    <w:p w14:paraId="338512D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df_data.index = </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.to_datetime(pd.Series(df_data.index))</w:t>
                      </w:r>
                    </w:p>
                    <w:p w14:paraId="1330828C"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470CF06D"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Select features (given as function parameter)</w:t>
                      </w:r>
                    </w:p>
                    <w:p w14:paraId="56706EF2"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df_data[features].copy()</w:t>
                      </w:r>
                    </w:p>
                    <w:p w14:paraId="325D229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3A04CB2E"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Replace string type of 'None' to np.nan</w:t>
                      </w:r>
                    </w:p>
                    <w:p w14:paraId="64F372C2"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df_data.replace(</w:t>
                      </w:r>
                      <w:r w:rsidRPr="00CE13D1">
                        <w:rPr>
                          <w:rFonts w:ascii="Consolas" w:eastAsia="Times New Roman" w:hAnsi="Consolas" w:cs="Times New Roman"/>
                          <w:color w:val="A31515"/>
                          <w:sz w:val="18"/>
                          <w:szCs w:val="18"/>
                        </w:rPr>
                        <w:t>'None'</w:t>
                      </w:r>
                      <w:r w:rsidRPr="00CE13D1">
                        <w:rPr>
                          <w:rFonts w:ascii="Consolas" w:eastAsia="Times New Roman" w:hAnsi="Consolas" w:cs="Times New Roman"/>
                          <w:color w:val="000000"/>
                          <w:sz w:val="18"/>
                          <w:szCs w:val="18"/>
                        </w:rPr>
                        <w:t xml:space="preserve">, </w:t>
                      </w:r>
                      <w:r w:rsidRPr="00271302">
                        <w:rPr>
                          <w:rFonts w:ascii="Consolas" w:eastAsia="Times New Roman" w:hAnsi="Consolas" w:cs="Times New Roman"/>
                          <w:b/>
                          <w:bCs/>
                          <w:color w:val="000000"/>
                          <w:sz w:val="18"/>
                          <w:szCs w:val="18"/>
                        </w:rPr>
                        <w:t>np</w:t>
                      </w:r>
                      <w:r w:rsidRPr="00CE13D1">
                        <w:rPr>
                          <w:rFonts w:ascii="Consolas" w:eastAsia="Times New Roman" w:hAnsi="Consolas" w:cs="Times New Roman"/>
                          <w:color w:val="000000"/>
                          <w:sz w:val="18"/>
                          <w:szCs w:val="18"/>
                        </w:rPr>
                        <w:t>.nan,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6A866E84"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424AA953"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Transform values to numeric format</w:t>
                      </w:r>
                    </w:p>
                    <w:p w14:paraId="454EBA28"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 = df_data.apply(</w:t>
                      </w:r>
                      <w:r w:rsidRPr="00271302">
                        <w:rPr>
                          <w:rFonts w:ascii="Consolas" w:eastAsia="Times New Roman" w:hAnsi="Consolas" w:cs="Times New Roman"/>
                          <w:b/>
                          <w:bCs/>
                          <w:color w:val="000000"/>
                          <w:sz w:val="18"/>
                          <w:szCs w:val="18"/>
                        </w:rPr>
                        <w:t>pd</w:t>
                      </w:r>
                      <w:r w:rsidRPr="00CE13D1">
                        <w:rPr>
                          <w:rFonts w:ascii="Consolas" w:eastAsia="Times New Roman" w:hAnsi="Consolas" w:cs="Times New Roman"/>
                          <w:color w:val="000000"/>
                          <w:sz w:val="18"/>
                          <w:szCs w:val="18"/>
                        </w:rPr>
                        <w:t>.to_numeric, errors=</w:t>
                      </w:r>
                      <w:r w:rsidRPr="00CE13D1">
                        <w:rPr>
                          <w:rFonts w:ascii="Consolas" w:eastAsia="Times New Roman" w:hAnsi="Consolas" w:cs="Times New Roman"/>
                          <w:color w:val="A31515"/>
                          <w:sz w:val="18"/>
                          <w:szCs w:val="18"/>
                        </w:rPr>
                        <w:t>'ignore'</w:t>
                      </w:r>
                      <w:r w:rsidRPr="00CE13D1">
                        <w:rPr>
                          <w:rFonts w:ascii="Consolas" w:eastAsia="Times New Roman" w:hAnsi="Consolas" w:cs="Times New Roman"/>
                          <w:color w:val="000000"/>
                          <w:sz w:val="18"/>
                          <w:szCs w:val="18"/>
                        </w:rPr>
                        <w:t>)</w:t>
                      </w:r>
                    </w:p>
                    <w:p w14:paraId="784864AC"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0C4B1A04"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Fills nan values linearly by context values use bidirectional method</w:t>
                      </w:r>
                    </w:p>
                    <w:p w14:paraId="3831C4ED"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df_data.interpolate(method=</w:t>
                      </w:r>
                      <w:r w:rsidRPr="00CE13D1">
                        <w:rPr>
                          <w:rFonts w:ascii="Consolas" w:eastAsia="Times New Roman" w:hAnsi="Consolas" w:cs="Times New Roman"/>
                          <w:color w:val="A31515"/>
                          <w:sz w:val="18"/>
                          <w:szCs w:val="18"/>
                        </w:rPr>
                        <w:t>'linear'</w:t>
                      </w:r>
                      <w:r w:rsidRPr="00CE13D1">
                        <w:rPr>
                          <w:rFonts w:ascii="Consolas" w:eastAsia="Times New Roman" w:hAnsi="Consolas" w:cs="Times New Roman"/>
                          <w:color w:val="000000"/>
                          <w:sz w:val="18"/>
                          <w:szCs w:val="18"/>
                        </w:rPr>
                        <w:t xml:space="preserve">, </w:t>
                      </w:r>
                    </w:p>
                    <w:p w14:paraId="685C77C9" w14:textId="539C7D88" w:rsidR="001B67A3" w:rsidRPr="00CE13D1" w:rsidRDefault="001B67A3"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00271302">
                        <w:rPr>
                          <w:rFonts w:ascii="Consolas" w:eastAsia="Times New Roman" w:hAnsi="Consolas" w:cs="Times New Roman"/>
                          <w:color w:val="000000"/>
                          <w:sz w:val="18"/>
                          <w:szCs w:val="18"/>
                        </w:rPr>
                        <w:tab/>
                      </w:r>
                      <w:r w:rsidR="00271302">
                        <w:rPr>
                          <w:rFonts w:ascii="Consolas" w:eastAsia="Times New Roman" w:hAnsi="Consolas" w:cs="Times New Roman"/>
                          <w:color w:val="000000"/>
                          <w:sz w:val="18"/>
                          <w:szCs w:val="18"/>
                        </w:rPr>
                        <w:tab/>
                        <w:t xml:space="preserve">      </w:t>
                      </w:r>
                      <w:r w:rsidRPr="00CE13D1">
                        <w:rPr>
                          <w:rFonts w:ascii="Consolas" w:eastAsia="Times New Roman" w:hAnsi="Consolas" w:cs="Times New Roman"/>
                          <w:color w:val="000000"/>
                          <w:sz w:val="18"/>
                          <w:szCs w:val="18"/>
                        </w:rPr>
                        <w:t>limit_direction=</w:t>
                      </w:r>
                      <w:r w:rsidRPr="00CE13D1">
                        <w:rPr>
                          <w:rFonts w:ascii="Consolas" w:eastAsia="Times New Roman" w:hAnsi="Consolas" w:cs="Times New Roman"/>
                          <w:color w:val="A31515"/>
                          <w:sz w:val="18"/>
                          <w:szCs w:val="18"/>
                        </w:rPr>
                        <w:t>'both'</w:t>
                      </w:r>
                      <w:r w:rsidRPr="00CE13D1">
                        <w:rPr>
                          <w:rFonts w:ascii="Consolas" w:eastAsia="Times New Roman" w:hAnsi="Consolas" w:cs="Times New Roman"/>
                          <w:color w:val="000000"/>
                          <w:sz w:val="18"/>
                          <w:szCs w:val="18"/>
                        </w:rPr>
                        <w:t xml:space="preserve">, </w:t>
                      </w:r>
                    </w:p>
                    <w:p w14:paraId="3E6C42FF" w14:textId="73DF6C07" w:rsidR="001B67A3" w:rsidRPr="00CE13D1" w:rsidRDefault="001B67A3" w:rsidP="001B67A3">
                      <w:pPr>
                        <w:shd w:val="clear" w:color="auto" w:fill="FFFFFF"/>
                        <w:spacing w:line="240" w:lineRule="auto"/>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00271302">
                        <w:rPr>
                          <w:rFonts w:ascii="Consolas" w:eastAsia="Times New Roman" w:hAnsi="Consolas" w:cs="Times New Roman"/>
                          <w:color w:val="000000"/>
                          <w:sz w:val="18"/>
                          <w:szCs w:val="18"/>
                        </w:rPr>
                        <w:tab/>
                      </w:r>
                      <w:r w:rsidR="00271302">
                        <w:rPr>
                          <w:rFonts w:ascii="Consolas" w:eastAsia="Times New Roman" w:hAnsi="Consolas" w:cs="Times New Roman"/>
                          <w:color w:val="000000"/>
                          <w:sz w:val="18"/>
                          <w:szCs w:val="18"/>
                        </w:rPr>
                        <w:tab/>
                        <w:t xml:space="preserve">      </w:t>
                      </w:r>
                      <w:r w:rsidRPr="00CE13D1">
                        <w:rPr>
                          <w:rFonts w:ascii="Consolas" w:eastAsia="Times New Roman" w:hAnsi="Consolas" w:cs="Times New Roman"/>
                          <w:color w:val="000000"/>
                          <w:sz w:val="18"/>
                          <w:szCs w:val="18"/>
                        </w:rPr>
                        <w:t>axis=</w:t>
                      </w:r>
                      <w:r w:rsidRPr="0033732D">
                        <w:rPr>
                          <w:rFonts w:ascii="Consolas" w:eastAsia="Times New Roman" w:hAnsi="Consolas" w:cs="Times New Roman"/>
                          <w:color w:val="00B0F0"/>
                          <w:sz w:val="18"/>
                          <w:szCs w:val="18"/>
                        </w:rPr>
                        <w:t>0</w:t>
                      </w:r>
                      <w:r w:rsidRPr="00CE13D1">
                        <w:rPr>
                          <w:rFonts w:ascii="Consolas" w:eastAsia="Times New Roman" w:hAnsi="Consolas" w:cs="Times New Roman"/>
                          <w:color w:val="000000"/>
                          <w:sz w:val="18"/>
                          <w:szCs w:val="18"/>
                        </w:rPr>
                        <w:t>,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5A52F678"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Removes all the rest of nan values where intepolate is not applicable</w:t>
                      </w:r>
                    </w:p>
                    <w:p w14:paraId="3BC63E86"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df_data.fillna(</w:t>
                      </w:r>
                      <w:r w:rsidRPr="0033732D">
                        <w:rPr>
                          <w:rFonts w:ascii="Consolas" w:eastAsia="Times New Roman" w:hAnsi="Consolas" w:cs="Times New Roman"/>
                          <w:color w:val="00B0F0"/>
                          <w:sz w:val="18"/>
                          <w:szCs w:val="18"/>
                        </w:rPr>
                        <w:t>0</w:t>
                      </w:r>
                      <w:r w:rsidRPr="00CE13D1">
                        <w:rPr>
                          <w:rFonts w:ascii="Consolas" w:eastAsia="Times New Roman" w:hAnsi="Consolas" w:cs="Times New Roman"/>
                          <w:color w:val="000000"/>
                          <w:sz w:val="18"/>
                          <w:szCs w:val="18"/>
                        </w:rPr>
                        <w:t>, inplace=</w:t>
                      </w:r>
                      <w:r w:rsidRPr="0033732D">
                        <w:rPr>
                          <w:rFonts w:ascii="Consolas" w:eastAsia="Times New Roman" w:hAnsi="Consolas" w:cs="Times New Roman"/>
                          <w:color w:val="00B0F0"/>
                          <w:sz w:val="18"/>
                          <w:szCs w:val="18"/>
                        </w:rPr>
                        <w:t>True</w:t>
                      </w:r>
                      <w:r w:rsidRPr="00CE13D1">
                        <w:rPr>
                          <w:rFonts w:ascii="Consolas" w:eastAsia="Times New Roman" w:hAnsi="Consolas" w:cs="Times New Roman"/>
                          <w:color w:val="000000"/>
                          <w:sz w:val="18"/>
                          <w:szCs w:val="18"/>
                        </w:rPr>
                        <w:t>)</w:t>
                      </w:r>
                    </w:p>
                    <w:p w14:paraId="3F5967D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p>
                    <w:p w14:paraId="63F219D8" w14:textId="77777777" w:rsidR="001B67A3" w:rsidRPr="0033732D" w:rsidRDefault="001B67A3" w:rsidP="001B67A3">
                      <w:pPr>
                        <w:shd w:val="clear" w:color="auto" w:fill="FFFFFF"/>
                        <w:spacing w:line="240" w:lineRule="auto"/>
                        <w:ind w:firstLine="0"/>
                        <w:jc w:val="left"/>
                        <w:rPr>
                          <w:rFonts w:ascii="Consolas" w:eastAsia="Times New Roman" w:hAnsi="Consolas" w:cs="Times New Roman"/>
                          <w:i/>
                          <w:iCs/>
                          <w:color w:val="A6A6A6" w:themeColor="background1" w:themeShade="A6"/>
                          <w:sz w:val="18"/>
                          <w:szCs w:val="18"/>
                        </w:rPr>
                      </w:pPr>
                      <w:r w:rsidRPr="0033732D">
                        <w:rPr>
                          <w:rFonts w:ascii="Consolas" w:eastAsia="Times New Roman" w:hAnsi="Consolas" w:cs="Times New Roman"/>
                          <w:i/>
                          <w:iCs/>
                          <w:color w:val="A6A6A6" w:themeColor="background1" w:themeShade="A6"/>
                          <w:sz w:val="18"/>
                          <w:szCs w:val="18"/>
                        </w:rPr>
                        <w:t>        # Take values and add them to the sequence list</w:t>
                      </w:r>
                    </w:p>
                    <w:p w14:paraId="59D652C7"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sequences.append(df_data.values.astype(</w:t>
                      </w:r>
                      <w:r w:rsidRPr="0033732D">
                        <w:rPr>
                          <w:rFonts w:ascii="Consolas" w:eastAsia="Times New Roman" w:hAnsi="Consolas" w:cs="Times New Roman"/>
                          <w:color w:val="00B0F0"/>
                          <w:sz w:val="18"/>
                          <w:szCs w:val="18"/>
                        </w:rPr>
                        <w:t>float</w:t>
                      </w:r>
                      <w:r w:rsidRPr="00CE13D1">
                        <w:rPr>
                          <w:rFonts w:ascii="Consolas" w:eastAsia="Times New Roman" w:hAnsi="Consolas" w:cs="Times New Roman"/>
                          <w:color w:val="000000"/>
                          <w:sz w:val="18"/>
                          <w:szCs w:val="18"/>
                        </w:rPr>
                        <w:t>))</w:t>
                      </w:r>
                    </w:p>
                    <w:p w14:paraId="0E3277EF"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p>
                    <w:p w14:paraId="412FC4EB" w14:textId="77777777" w:rsidR="001B67A3" w:rsidRPr="00CE13D1" w:rsidRDefault="001B67A3" w:rsidP="001B67A3">
                      <w:pPr>
                        <w:shd w:val="clear" w:color="auto" w:fill="FFFFFF"/>
                        <w:spacing w:line="240" w:lineRule="auto"/>
                        <w:ind w:firstLine="0"/>
                        <w:jc w:val="left"/>
                        <w:rPr>
                          <w:rFonts w:ascii="Consolas" w:eastAsia="Times New Roman" w:hAnsi="Consolas" w:cs="Times New Roman"/>
                          <w:color w:val="000000"/>
                          <w:sz w:val="18"/>
                          <w:szCs w:val="18"/>
                        </w:rPr>
                      </w:pPr>
                      <w:r w:rsidRPr="00CE13D1">
                        <w:rPr>
                          <w:rFonts w:ascii="Consolas" w:eastAsia="Times New Roman" w:hAnsi="Consolas" w:cs="Times New Roman"/>
                          <w:color w:val="000000"/>
                          <w:sz w:val="18"/>
                          <w:szCs w:val="18"/>
                        </w:rPr>
                        <w:t xml:space="preserve">    </w:t>
                      </w:r>
                      <w:r w:rsidRPr="00F826AE">
                        <w:rPr>
                          <w:rFonts w:ascii="Consolas" w:eastAsia="Times New Roman" w:hAnsi="Consolas" w:cs="Times New Roman"/>
                          <w:color w:val="0070C0"/>
                          <w:sz w:val="18"/>
                          <w:szCs w:val="18"/>
                        </w:rPr>
                        <w:t>return</w:t>
                      </w:r>
                      <w:r w:rsidRPr="00CE13D1">
                        <w:rPr>
                          <w:rFonts w:ascii="Consolas" w:eastAsia="Times New Roman" w:hAnsi="Consolas" w:cs="Times New Roman"/>
                          <w:color w:val="000000"/>
                          <w:sz w:val="18"/>
                          <w:szCs w:val="18"/>
                        </w:rPr>
                        <w:t xml:space="preserve"> np.asarray(sequences, dtype=object)</w:t>
                      </w:r>
                    </w:p>
                  </w:txbxContent>
                </v:textbox>
                <w10:wrap type="topAndBottom" anchorx="margin"/>
              </v:shape>
            </w:pict>
          </mc:Fallback>
        </mc:AlternateContent>
      </w:r>
      <w:r>
        <w:t>[</w:t>
      </w:r>
      <w:hyperlink w:anchor="_Data_Sequencing" w:history="1">
        <w:r>
          <w:rPr>
            <w:rStyle w:val="Hyperlink"/>
          </w:rPr>
          <w:t>A-2.2</w:t>
        </w:r>
      </w:hyperlink>
      <w:r>
        <w:rPr>
          <w:rStyle w:val="Hyperlink"/>
        </w:rPr>
        <w:t>C</w:t>
      </w:r>
      <w:r>
        <w:t xml:space="preserve">] </w:t>
      </w:r>
      <w:r w:rsidRPr="00017FDB">
        <w:t xml:space="preserve">Code for generating sequences from the </w:t>
      </w:r>
      <w:r>
        <w:t xml:space="preserve">raw </w:t>
      </w:r>
      <w:proofErr w:type="gramStart"/>
      <w:r w:rsidRPr="00017FDB">
        <w:t>data</w:t>
      </w:r>
      <w:bookmarkEnd w:id="214"/>
      <w:bookmarkEnd w:id="215"/>
      <w:proofErr w:type="gramEnd"/>
    </w:p>
    <w:p w14:paraId="4EA19F21" w14:textId="77777777" w:rsidR="001B67A3" w:rsidRDefault="001B67A3" w:rsidP="001B67A3">
      <w:pPr>
        <w:spacing w:line="480" w:lineRule="auto"/>
        <w:jc w:val="left"/>
      </w:pPr>
      <w:r>
        <w:br w:type="page"/>
      </w:r>
    </w:p>
    <w:p w14:paraId="192F963D" w14:textId="4CADE097" w:rsidR="00A64C25" w:rsidRDefault="00A64C25" w:rsidP="003F1EA9">
      <w:pPr>
        <w:pStyle w:val="Heading2"/>
      </w:pPr>
      <w:bookmarkStart w:id="216" w:name="_[A-3.1A]_Holdout_validation"/>
      <w:bookmarkStart w:id="217" w:name="_Toc104289437"/>
      <w:bookmarkStart w:id="218" w:name="_Toc134268909"/>
      <w:bookmarkEnd w:id="216"/>
      <w:r>
        <w:lastRenderedPageBreak/>
        <w:t>[</w:t>
      </w:r>
      <w:hyperlink w:anchor="_Model_selection" w:history="1">
        <w:r w:rsidRPr="001F6798">
          <w:rPr>
            <w:rStyle w:val="Hyperlink"/>
          </w:rPr>
          <w:t>A-3.1A</w:t>
        </w:r>
      </w:hyperlink>
      <w:r>
        <w:t>] Holdout validation method</w:t>
      </w:r>
      <w:bookmarkEnd w:id="217"/>
      <w:r w:rsidR="006415BA">
        <w:t xml:space="preserve"> (Raschka, 2018)(</w:t>
      </w:r>
      <w:r w:rsidR="00A6348A">
        <w:fldChar w:fldCharType="begin"/>
      </w:r>
      <w:r w:rsidR="00A6348A">
        <w:instrText xml:space="preserve"> ADDIN ZOTERO_ITEM CSL_CITATION {"citationID":"2zGjjJwO","properties":{"formattedCitation":"[24]","plainCitation":"[24]","noteIndex":0},"citationItems":[{"id":41,"uris":["http://zotero.org/users/11390376/items/F3PYLRJI"],"itemData":{"id":41,"type":"article-journal","abstract":"The correct use of model evaluation, model selection, and algorithm selection techniques is vital in academic machine learning research as well as in many industrial settings. This article reviews different techniques that can be used for each of these three subtasks and discusses the main advantages and disadvantages of each technique with references to theoretical and empirical studies. Further, recommendations are given to encourage best yet feasible practices in research and applications of machine learning. Common methods such as the holdout method for model evaluation and selection are covered, which are not recommended when working with small datasets. Different flavors of the bootstrap technique are introduced for estimating the uncertainty of performance estimates, as an alternative to confidence intervals via normal approximation if bootstrapping is computationally feasible. Common cross-validation techniques such as leave-one-out cross-validation and k-fold cross-validation are reviewed, the bias-variance trade-off for choosing k is discussed, and practical tips for the optimal choice of k are given based on empirical evidence. Different statistical tests for algorithm comparisons are presented, and strategies for dealing with multiple comparisons such as omnibus tests and multiple-comparison corrections are discussed. Finally, alternative methods for algorithm selection, such as the combined F-test 5x2 cross-validation and nested cross-validation, are recommended for comparing machine learning algorithms when datasets are small.","DOI":"10.48550/ARXIV.1811.12808","license":"arXiv.org perpetual, non-exclusive license","note":"publisher: arXiv\nversion: 3","source":"DOI.org (Datacite)","title":"Model Evaluation, Model Selection, and Algorithm Selection in Machine Learning","URL":"https://arxiv.org/abs/1811.12808","author":[{"family":"Raschka","given":"Sebastian"}],"accessed":{"date-parts":[["2023",3,8]]},"issued":{"date-parts":[["2018"]]}}}],"schema":"https://github.com/citation-style-language/schema/raw/master/csl-citation.json"} </w:instrText>
      </w:r>
      <w:r w:rsidR="00A6348A">
        <w:fldChar w:fldCharType="separate"/>
      </w:r>
      <w:r w:rsidR="00A6348A" w:rsidRPr="00A6348A">
        <w:rPr>
          <w:rFonts w:ascii="Times New Roman" w:hAnsi="Times New Roman" w:cs="Times New Roman"/>
        </w:rPr>
        <w:t>[24]</w:t>
      </w:r>
      <w:r w:rsidR="00A6348A">
        <w:fldChar w:fldCharType="end"/>
      </w:r>
      <w:r w:rsidR="006415BA">
        <w:t>)</w:t>
      </w:r>
      <w:bookmarkEnd w:id="218"/>
    </w:p>
    <w:p w14:paraId="048EA391" w14:textId="77777777" w:rsidR="00A64C25" w:rsidRDefault="00A64C25" w:rsidP="00E64C05">
      <w:pPr>
        <w:pStyle w:val="Picture"/>
      </w:pPr>
      <w:r>
        <w:rPr>
          <w:lang w:eastAsia="en-US"/>
        </w:rPr>
        <w:drawing>
          <wp:inline distT="0" distB="0" distL="0" distR="0" wp14:anchorId="6E81362E" wp14:editId="12DAEFDE">
            <wp:extent cx="4982437" cy="5196840"/>
            <wp:effectExtent l="0" t="0" r="8890" b="3810"/>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57">
                      <a:extLst>
                        <a:ext uri="{BEBA8EAE-BF5A-486C-A8C5-ECC9F3942E4B}">
                          <a14:imgProps xmlns:a14="http://schemas.microsoft.com/office/drawing/2010/main">
                            <a14:imgLayer r:embed="rId58">
                              <a14:imgEffect>
                                <a14:saturation sat="0"/>
                              </a14:imgEffect>
                            </a14:imgLayer>
                          </a14:imgProps>
                        </a:ext>
                        <a:ext uri="{28A0092B-C50C-407E-A947-70E740481C1C}">
                          <a14:useLocalDpi xmlns:a14="http://schemas.microsoft.com/office/drawing/2010/main" val="0"/>
                        </a:ext>
                      </a:extLst>
                    </a:blip>
                    <a:srcRect b="6501"/>
                    <a:stretch/>
                  </pic:blipFill>
                  <pic:spPr bwMode="auto">
                    <a:xfrm>
                      <a:off x="0" y="0"/>
                      <a:ext cx="5005397" cy="5220788"/>
                    </a:xfrm>
                    <a:prstGeom prst="rect">
                      <a:avLst/>
                    </a:prstGeom>
                    <a:ln>
                      <a:noFill/>
                    </a:ln>
                    <a:extLst>
                      <a:ext uri="{53640926-AAD7-44D8-BBD7-CCE9431645EC}">
                        <a14:shadowObscured xmlns:a14="http://schemas.microsoft.com/office/drawing/2010/main"/>
                      </a:ext>
                    </a:extLst>
                  </pic:spPr>
                </pic:pic>
              </a:graphicData>
            </a:graphic>
          </wp:inline>
        </w:drawing>
      </w:r>
    </w:p>
    <w:p w14:paraId="7F8BB4B2" w14:textId="77777777" w:rsidR="00E64C05" w:rsidRDefault="00E64C05" w:rsidP="00E64C05">
      <w:pPr>
        <w:pStyle w:val="Picture"/>
      </w:pPr>
      <w:bookmarkStart w:id="219" w:name="_[A-3.1]_Confusion_Matrixes"/>
      <w:bookmarkEnd w:id="219"/>
    </w:p>
    <w:p w14:paraId="23490675" w14:textId="6EFA3FD1" w:rsidR="00A64C25" w:rsidRDefault="00A64C25" w:rsidP="003F1EA9">
      <w:pPr>
        <w:pStyle w:val="Heading2"/>
      </w:pPr>
      <w:bookmarkStart w:id="220" w:name="_[A-3.2A]_K-fold_cross-validation"/>
      <w:bookmarkStart w:id="221" w:name="_Toc104289439"/>
      <w:bookmarkStart w:id="222" w:name="_Toc134268910"/>
      <w:bookmarkEnd w:id="220"/>
      <w:r>
        <w:lastRenderedPageBreak/>
        <w:t>[</w:t>
      </w:r>
      <w:hyperlink w:anchor="_Model_hyperparameter_optimization" w:history="1">
        <w:r w:rsidRPr="00193216">
          <w:rPr>
            <w:rStyle w:val="Hyperlink"/>
          </w:rPr>
          <w:t>A-3.</w:t>
        </w:r>
        <w:r w:rsidR="00EA0C14">
          <w:rPr>
            <w:rStyle w:val="Hyperlink"/>
          </w:rPr>
          <w:t>1B</w:t>
        </w:r>
      </w:hyperlink>
      <w:r>
        <w:t>] K-fold cross-validation algorithm</w:t>
      </w:r>
      <w:bookmarkEnd w:id="221"/>
      <w:r w:rsidR="00E5287C">
        <w:t xml:space="preserve"> (Raschka</w:t>
      </w:r>
      <w:r w:rsidR="00807800">
        <w:t>, 2018</w:t>
      </w:r>
      <w:r w:rsidR="00E5287C">
        <w:t>)</w:t>
      </w:r>
      <w:r w:rsidR="00807800">
        <w:t>(</w:t>
      </w:r>
      <w:r w:rsidR="00807800">
        <w:fldChar w:fldCharType="begin"/>
      </w:r>
      <w:r w:rsidR="00807800">
        <w:instrText xml:space="preserve"> ADDIN ZOTERO_ITEM CSL_CITATION {"citationID":"o5acjtym","properties":{"formattedCitation":"[24]","plainCitation":"[24]","noteIndex":0},"citationItems":[{"id":41,"uris":["http://zotero.org/users/11390376/items/F3PYLRJI"],"itemData":{"id":41,"type":"article-journal","abstract":"The correct use of model evaluation, model selection, and algorithm selection techniques is vital in academic machine learning research as well as in many industrial settings. This article reviews different techniques that can be used for each of these three subtasks and discusses the main advantages and disadvantages of each technique with references to theoretical and empirical studies. Further, recommendations are given to encourage best yet feasible practices in research and applications of machine learning. Common methods such as the holdout method for model evaluation and selection are covered, which are not recommended when working with small datasets. Different flavors of the bootstrap technique are introduced for estimating the uncertainty of performance estimates, as an alternative to confidence intervals via normal approximation if bootstrapping is computationally feasible. Common cross-validation techniques such as leave-one-out cross-validation and k-fold cross-validation are reviewed, the bias-variance trade-off for choosing k is discussed, and practical tips for the optimal choice of k are given based on empirical evidence. Different statistical tests for algorithm comparisons are presented, and strategies for dealing with multiple comparisons such as omnibus tests and multiple-comparison corrections are discussed. Finally, alternative methods for algorithm selection, such as the combined F-test 5x2 cross-validation and nested cross-validation, are recommended for comparing machine learning algorithms when datasets are small.","DOI":"10.48550/ARXIV.1811.12808","license":"arXiv.org perpetual, non-exclusive license","note":"publisher: arXiv\nversion: 3","source":"DOI.org (Datacite)","title":"Model Evaluation, Model Selection, and Algorithm Selection in Machine Learning","URL":"https://arxiv.org/abs/1811.12808","author":[{"family":"Raschka","given":"Sebastian"}],"accessed":{"date-parts":[["2023",3,8]]},"issued":{"date-parts":[["2018"]]}}}],"schema":"https://github.com/citation-style-language/schema/raw/master/csl-citation.json"} </w:instrText>
      </w:r>
      <w:r w:rsidR="00807800">
        <w:fldChar w:fldCharType="separate"/>
      </w:r>
      <w:r w:rsidR="00807800" w:rsidRPr="00807800">
        <w:rPr>
          <w:rFonts w:ascii="Times New Roman" w:hAnsi="Times New Roman" w:cs="Times New Roman"/>
        </w:rPr>
        <w:t>[24]</w:t>
      </w:r>
      <w:r w:rsidR="00807800">
        <w:fldChar w:fldCharType="end"/>
      </w:r>
      <w:r w:rsidR="00807800">
        <w:t>)</w:t>
      </w:r>
      <w:bookmarkEnd w:id="222"/>
    </w:p>
    <w:p w14:paraId="43897106" w14:textId="77777777" w:rsidR="00A64C25" w:rsidRDefault="00A64C25" w:rsidP="00E64C05">
      <w:pPr>
        <w:pStyle w:val="Picture"/>
      </w:pPr>
      <w:r>
        <w:rPr>
          <w:lang w:eastAsia="en-US"/>
        </w:rPr>
        <w:drawing>
          <wp:inline distT="0" distB="0" distL="0" distR="0" wp14:anchorId="72506AAC" wp14:editId="0FD14243">
            <wp:extent cx="4699221" cy="5039479"/>
            <wp:effectExtent l="0" t="0" r="6350" b="889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59">
                      <a:extLst>
                        <a:ext uri="{BEBA8EAE-BF5A-486C-A8C5-ECC9F3942E4B}">
                          <a14:imgProps xmlns:a14="http://schemas.microsoft.com/office/drawing/2010/main">
                            <a14:imgLayer r:embed="rId6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713235" cy="5054507"/>
                    </a:xfrm>
                    <a:prstGeom prst="rect">
                      <a:avLst/>
                    </a:prstGeom>
                  </pic:spPr>
                </pic:pic>
              </a:graphicData>
            </a:graphic>
          </wp:inline>
        </w:drawing>
      </w:r>
    </w:p>
    <w:p w14:paraId="4716F3AC" w14:textId="77777777" w:rsidR="00A64C25" w:rsidRDefault="00A64C25" w:rsidP="003F1EA9">
      <w:pPr>
        <w:spacing w:after="160"/>
      </w:pPr>
      <w:r>
        <w:br w:type="page"/>
      </w:r>
    </w:p>
    <w:p w14:paraId="568ED890" w14:textId="675E786E" w:rsidR="00A64C25" w:rsidRDefault="00A64C25" w:rsidP="003F1EA9">
      <w:pPr>
        <w:pStyle w:val="Heading2"/>
      </w:pPr>
      <w:bookmarkStart w:id="223" w:name="_[A-3.2B]_Tuned_hyperparameters"/>
      <w:bookmarkStart w:id="224" w:name="_[A-3.1C]_Optimal_hyperparameters"/>
      <w:bookmarkStart w:id="225" w:name="_Toc104289440"/>
      <w:bookmarkStart w:id="226" w:name="_Toc134268911"/>
      <w:bookmarkEnd w:id="223"/>
      <w:bookmarkEnd w:id="224"/>
      <w:r>
        <w:lastRenderedPageBreak/>
        <w:t>[</w:t>
      </w:r>
      <w:hyperlink w:anchor="_Hyperparameter_values" w:history="1">
        <w:r w:rsidRPr="00F054CD">
          <w:rPr>
            <w:rStyle w:val="Hyperlink"/>
          </w:rPr>
          <w:t>A-3.</w:t>
        </w:r>
        <w:r w:rsidR="00FA220B">
          <w:rPr>
            <w:rStyle w:val="Hyperlink"/>
          </w:rPr>
          <w:t>1C</w:t>
        </w:r>
      </w:hyperlink>
      <w:r>
        <w:t>] Optimal hyperparameters</w:t>
      </w:r>
      <w:bookmarkEnd w:id="225"/>
      <w:bookmarkEnd w:id="226"/>
    </w:p>
    <w:p w14:paraId="268DF795" w14:textId="35D547D1" w:rsidR="00A64C25" w:rsidRDefault="00A64C25" w:rsidP="00E64C05">
      <w:pPr>
        <w:pStyle w:val="Picture"/>
      </w:pPr>
      <w:r>
        <w:rPr>
          <w:lang w:eastAsia="en-US"/>
        </w:rPr>
        <w:drawing>
          <wp:inline distT="0" distB="0" distL="0" distR="0" wp14:anchorId="6B1B26E4" wp14:editId="0BAFF2F7">
            <wp:extent cx="5364480" cy="5821680"/>
            <wp:effectExtent l="0" t="0" r="7620" b="7620"/>
            <wp:docPr id="226" name="Picture 2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abl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364480" cy="5821680"/>
                    </a:xfrm>
                    <a:prstGeom prst="rect">
                      <a:avLst/>
                    </a:prstGeom>
                  </pic:spPr>
                </pic:pic>
              </a:graphicData>
            </a:graphic>
          </wp:inline>
        </w:drawing>
      </w:r>
    </w:p>
    <w:p w14:paraId="5230ED9F" w14:textId="3318F4B1" w:rsidR="00FD165A" w:rsidRPr="005A3AD5" w:rsidRDefault="00FD165A" w:rsidP="00FD165A">
      <w:pPr>
        <w:pStyle w:val="Figurecaption"/>
      </w:pPr>
      <w:r>
        <w:t>Mode combinations of the best hyperparameters among 20 iterations by models.</w:t>
      </w:r>
    </w:p>
    <w:p w14:paraId="6E3DC795" w14:textId="67228A1A" w:rsidR="00A64C25" w:rsidRDefault="00A64C25" w:rsidP="00E64C05">
      <w:pPr>
        <w:ind w:firstLine="0"/>
        <w:rPr>
          <w:rFonts w:cs="Times New Roman"/>
        </w:rPr>
      </w:pPr>
      <w:r>
        <w:rPr>
          <w:rFonts w:cs="Times New Roman"/>
        </w:rPr>
        <w:br w:type="page"/>
      </w:r>
    </w:p>
    <w:p w14:paraId="7BB334E9" w14:textId="14DAB434" w:rsidR="00C65283" w:rsidRDefault="00C65283" w:rsidP="00C47D5F">
      <w:pPr>
        <w:pStyle w:val="Heading2"/>
      </w:pPr>
      <w:bookmarkStart w:id="227" w:name="_[A-3.2A]_HIVE-COTEv1.0_pseudo"/>
      <w:bookmarkStart w:id="228" w:name="_Toc134268912"/>
      <w:bookmarkEnd w:id="227"/>
      <w:r>
        <w:lastRenderedPageBreak/>
        <w:t>[</w:t>
      </w:r>
      <w:hyperlink w:anchor="_HIVE-COTEv1.0" w:history="1">
        <w:r w:rsidRPr="00C47D5F">
          <w:rPr>
            <w:rStyle w:val="Hyperlink"/>
          </w:rPr>
          <w:t>A-3.2A</w:t>
        </w:r>
      </w:hyperlink>
      <w:r>
        <w:t xml:space="preserve">] </w:t>
      </w:r>
      <w:r w:rsidR="00C47D5F">
        <w:t>HIVE-COTEv1.0 pseudo code</w:t>
      </w:r>
      <w:bookmarkEnd w:id="228"/>
    </w:p>
    <w:p w14:paraId="34CE8F57" w14:textId="726E8E2B" w:rsidR="00C47D5F" w:rsidRDefault="00C47D5F" w:rsidP="00C47D5F">
      <w:pPr>
        <w:pStyle w:val="Picture"/>
      </w:pPr>
      <w:r>
        <w:drawing>
          <wp:inline distT="0" distB="0" distL="0" distR="0" wp14:anchorId="1650F325" wp14:editId="1945821B">
            <wp:extent cx="5089585" cy="1919470"/>
            <wp:effectExtent l="0" t="0" r="0" b="5080"/>
            <wp:docPr id="1710936450"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36450" name="Picture 5" descr="Graphical user interface, text, application, email&#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107944" cy="1926394"/>
                    </a:xfrm>
                    <a:prstGeom prst="rect">
                      <a:avLst/>
                    </a:prstGeom>
                  </pic:spPr>
                </pic:pic>
              </a:graphicData>
            </a:graphic>
          </wp:inline>
        </w:drawing>
      </w:r>
    </w:p>
    <w:p w14:paraId="70C9C4E2" w14:textId="77777777" w:rsidR="00C47D5F" w:rsidRDefault="00C47D5F">
      <w:pPr>
        <w:spacing w:line="480" w:lineRule="auto"/>
        <w:jc w:val="left"/>
      </w:pPr>
    </w:p>
    <w:p w14:paraId="157CAF20" w14:textId="04DB6BF8" w:rsidR="00C47D5F" w:rsidRDefault="00C47D5F">
      <w:pPr>
        <w:spacing w:line="480" w:lineRule="auto"/>
        <w:jc w:val="left"/>
        <w:rPr>
          <w:noProof/>
          <w:sz w:val="20"/>
        </w:rPr>
      </w:pPr>
      <w:r>
        <w:br w:type="page"/>
      </w:r>
    </w:p>
    <w:p w14:paraId="51C7EF54" w14:textId="2FE74F72" w:rsidR="00AF3C4B" w:rsidRDefault="006C0219" w:rsidP="008801FB">
      <w:pPr>
        <w:pStyle w:val="Heading2"/>
      </w:pPr>
      <w:bookmarkStart w:id="229" w:name="_[A-3.2A]_Default_model"/>
      <w:bookmarkStart w:id="230" w:name="_Toc134268913"/>
      <w:bookmarkEnd w:id="229"/>
      <w:r>
        <w:lastRenderedPageBreak/>
        <w:t>[</w:t>
      </w:r>
      <w:hyperlink w:anchor="_Model_hyperparameters" w:history="1">
        <w:r w:rsidRPr="008801FB">
          <w:rPr>
            <w:rStyle w:val="Hyperlink"/>
          </w:rPr>
          <w:t>A-3.2</w:t>
        </w:r>
        <w:r w:rsidR="00C47D5F">
          <w:rPr>
            <w:rStyle w:val="Hyperlink"/>
          </w:rPr>
          <w:t>B</w:t>
        </w:r>
      </w:hyperlink>
      <w:r>
        <w:t xml:space="preserve">] </w:t>
      </w:r>
      <w:r w:rsidR="00FD4AF8">
        <w:t xml:space="preserve">Default model setup for TSC models. </w:t>
      </w:r>
      <w:r>
        <w:t>Hyperparameters</w:t>
      </w:r>
      <w:r w:rsidR="00FD4AF8">
        <w:t>.</w:t>
      </w:r>
      <w:bookmarkEnd w:id="230"/>
    </w:p>
    <w:tbl>
      <w:tblPr>
        <w:tblStyle w:val="PlainTable1"/>
        <w:tblpPr w:leftFromText="180" w:rightFromText="180" w:vertAnchor="text" w:tblpX="-549" w:tblpY="1"/>
        <w:tblOverlap w:val="never"/>
        <w:tblW w:w="9912" w:type="dxa"/>
        <w:tblLook w:val="04A0" w:firstRow="1" w:lastRow="0" w:firstColumn="1" w:lastColumn="0" w:noHBand="0" w:noVBand="1"/>
      </w:tblPr>
      <w:tblGrid>
        <w:gridCol w:w="2977"/>
        <w:gridCol w:w="737"/>
        <w:gridCol w:w="737"/>
        <w:gridCol w:w="737"/>
        <w:gridCol w:w="737"/>
        <w:gridCol w:w="737"/>
        <w:gridCol w:w="803"/>
        <w:gridCol w:w="737"/>
        <w:gridCol w:w="1474"/>
        <w:gridCol w:w="664"/>
      </w:tblGrid>
      <w:tr w:rsidR="00EA781E" w:rsidRPr="00317037" w14:paraId="4989E6FA" w14:textId="77777777" w:rsidTr="00C81DB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4605B370"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Parameter name</w:t>
            </w:r>
          </w:p>
        </w:tc>
        <w:tc>
          <w:tcPr>
            <w:tcW w:w="737" w:type="dxa"/>
            <w:noWrap/>
            <w:vAlign w:val="center"/>
            <w:hideMark/>
          </w:tcPr>
          <w:p w14:paraId="63C1A43E" w14:textId="77777777" w:rsidR="00510B9D" w:rsidRPr="00510B9D" w:rsidRDefault="00510B9D" w:rsidP="00C81DB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18"/>
                <w:szCs w:val="18"/>
                <w:lang w:val="en-FI" w:eastAsia="en-FI"/>
              </w:rPr>
            </w:pPr>
            <w:r w:rsidRPr="00510B9D">
              <w:rPr>
                <w:rFonts w:ascii="Calibri" w:eastAsia="Times New Roman" w:hAnsi="Calibri" w:cs="Calibri"/>
                <w:b/>
                <w:bCs/>
                <w:color w:val="000000"/>
                <w:kern w:val="0"/>
                <w:sz w:val="18"/>
                <w:szCs w:val="18"/>
                <w:lang w:val="en-FI" w:eastAsia="en-FI"/>
              </w:rPr>
              <w:t>TSF</w:t>
            </w:r>
          </w:p>
        </w:tc>
        <w:tc>
          <w:tcPr>
            <w:tcW w:w="737" w:type="dxa"/>
            <w:noWrap/>
            <w:vAlign w:val="center"/>
            <w:hideMark/>
          </w:tcPr>
          <w:p w14:paraId="16C6CADF" w14:textId="77777777" w:rsidR="00510B9D" w:rsidRPr="00510B9D" w:rsidRDefault="00510B9D" w:rsidP="00C81DB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18"/>
                <w:szCs w:val="18"/>
                <w:lang w:val="en-FI" w:eastAsia="en-FI"/>
              </w:rPr>
            </w:pPr>
            <w:r w:rsidRPr="00510B9D">
              <w:rPr>
                <w:rFonts w:ascii="Calibri" w:eastAsia="Times New Roman" w:hAnsi="Calibri" w:cs="Calibri"/>
                <w:b/>
                <w:bCs/>
                <w:color w:val="000000"/>
                <w:kern w:val="0"/>
                <w:sz w:val="18"/>
                <w:szCs w:val="18"/>
                <w:lang w:val="en-FI" w:eastAsia="en-FI"/>
              </w:rPr>
              <w:t>STSF</w:t>
            </w:r>
          </w:p>
        </w:tc>
        <w:tc>
          <w:tcPr>
            <w:tcW w:w="737" w:type="dxa"/>
            <w:noWrap/>
            <w:vAlign w:val="center"/>
            <w:hideMark/>
          </w:tcPr>
          <w:p w14:paraId="63619983" w14:textId="77777777" w:rsidR="00510B9D" w:rsidRPr="00510B9D" w:rsidRDefault="00510B9D" w:rsidP="00C81DB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18"/>
                <w:szCs w:val="18"/>
                <w:lang w:val="en-FI" w:eastAsia="en-FI"/>
              </w:rPr>
            </w:pPr>
            <w:r w:rsidRPr="00510B9D">
              <w:rPr>
                <w:rFonts w:ascii="Calibri" w:eastAsia="Times New Roman" w:hAnsi="Calibri" w:cs="Calibri"/>
                <w:b/>
                <w:bCs/>
                <w:color w:val="000000"/>
                <w:kern w:val="0"/>
                <w:sz w:val="18"/>
                <w:szCs w:val="18"/>
                <w:lang w:val="en-FI" w:eastAsia="en-FI"/>
              </w:rPr>
              <w:t>RISE</w:t>
            </w:r>
          </w:p>
        </w:tc>
        <w:tc>
          <w:tcPr>
            <w:tcW w:w="737" w:type="dxa"/>
            <w:noWrap/>
            <w:vAlign w:val="center"/>
            <w:hideMark/>
          </w:tcPr>
          <w:p w14:paraId="324B21E3" w14:textId="77777777" w:rsidR="00510B9D" w:rsidRPr="00510B9D" w:rsidRDefault="00510B9D" w:rsidP="00C81DB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18"/>
                <w:szCs w:val="18"/>
                <w:lang w:val="en-FI" w:eastAsia="en-FI"/>
              </w:rPr>
            </w:pPr>
            <w:r w:rsidRPr="00510B9D">
              <w:rPr>
                <w:rFonts w:ascii="Calibri" w:eastAsia="Times New Roman" w:hAnsi="Calibri" w:cs="Calibri"/>
                <w:b/>
                <w:bCs/>
                <w:color w:val="000000"/>
                <w:kern w:val="0"/>
                <w:sz w:val="18"/>
                <w:szCs w:val="18"/>
                <w:lang w:val="en-FI" w:eastAsia="en-FI"/>
              </w:rPr>
              <w:t>RIC</w:t>
            </w:r>
          </w:p>
        </w:tc>
        <w:tc>
          <w:tcPr>
            <w:tcW w:w="737" w:type="dxa"/>
            <w:noWrap/>
            <w:vAlign w:val="center"/>
            <w:hideMark/>
          </w:tcPr>
          <w:p w14:paraId="075FDF81" w14:textId="77777777" w:rsidR="00510B9D" w:rsidRPr="00510B9D" w:rsidRDefault="00510B9D" w:rsidP="00C81DB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18"/>
                <w:szCs w:val="18"/>
                <w:lang w:val="en-FI" w:eastAsia="en-FI"/>
              </w:rPr>
            </w:pPr>
            <w:r w:rsidRPr="00510B9D">
              <w:rPr>
                <w:rFonts w:ascii="Calibri" w:eastAsia="Times New Roman" w:hAnsi="Calibri" w:cs="Calibri"/>
                <w:b/>
                <w:bCs/>
                <w:color w:val="000000"/>
                <w:kern w:val="0"/>
                <w:sz w:val="18"/>
                <w:szCs w:val="18"/>
                <w:lang w:val="en-FI" w:eastAsia="en-FI"/>
              </w:rPr>
              <w:t>STC</w:t>
            </w:r>
          </w:p>
        </w:tc>
        <w:tc>
          <w:tcPr>
            <w:tcW w:w="803" w:type="dxa"/>
            <w:noWrap/>
            <w:vAlign w:val="center"/>
            <w:hideMark/>
          </w:tcPr>
          <w:p w14:paraId="040E09C5" w14:textId="77777777" w:rsidR="00510B9D" w:rsidRPr="00510B9D" w:rsidRDefault="00510B9D" w:rsidP="00C81DB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18"/>
                <w:szCs w:val="18"/>
                <w:lang w:val="en-FI" w:eastAsia="en-FI"/>
              </w:rPr>
            </w:pPr>
            <w:r w:rsidRPr="00510B9D">
              <w:rPr>
                <w:rFonts w:ascii="Calibri" w:eastAsia="Times New Roman" w:hAnsi="Calibri" w:cs="Calibri"/>
                <w:b/>
                <w:bCs/>
                <w:color w:val="000000"/>
                <w:kern w:val="0"/>
                <w:sz w:val="18"/>
                <w:szCs w:val="18"/>
                <w:lang w:val="en-FI" w:eastAsia="en-FI"/>
              </w:rPr>
              <w:t>kNN-TS</w:t>
            </w:r>
          </w:p>
        </w:tc>
        <w:tc>
          <w:tcPr>
            <w:tcW w:w="737" w:type="dxa"/>
            <w:noWrap/>
            <w:vAlign w:val="center"/>
            <w:hideMark/>
          </w:tcPr>
          <w:p w14:paraId="29997CFF" w14:textId="77777777" w:rsidR="00510B9D" w:rsidRPr="00510B9D" w:rsidRDefault="00510B9D" w:rsidP="00C81DB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18"/>
                <w:szCs w:val="18"/>
                <w:lang w:val="en-FI" w:eastAsia="en-FI"/>
              </w:rPr>
            </w:pPr>
            <w:r w:rsidRPr="00510B9D">
              <w:rPr>
                <w:rFonts w:ascii="Calibri" w:eastAsia="Times New Roman" w:hAnsi="Calibri" w:cs="Calibri"/>
                <w:b/>
                <w:bCs/>
                <w:color w:val="000000"/>
                <w:kern w:val="0"/>
                <w:sz w:val="18"/>
                <w:szCs w:val="18"/>
                <w:lang w:val="en-FI" w:eastAsia="en-FI"/>
              </w:rPr>
              <w:t>CTSF</w:t>
            </w:r>
          </w:p>
        </w:tc>
        <w:tc>
          <w:tcPr>
            <w:tcW w:w="1474" w:type="dxa"/>
            <w:noWrap/>
            <w:vAlign w:val="center"/>
            <w:hideMark/>
          </w:tcPr>
          <w:p w14:paraId="005CFF7C" w14:textId="77777777" w:rsidR="00510B9D" w:rsidRPr="00510B9D" w:rsidRDefault="00510B9D" w:rsidP="00C81DB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18"/>
                <w:szCs w:val="18"/>
                <w:lang w:val="en-FI" w:eastAsia="en-FI"/>
              </w:rPr>
            </w:pPr>
            <w:r w:rsidRPr="00510B9D">
              <w:rPr>
                <w:rFonts w:ascii="Calibri" w:eastAsia="Times New Roman" w:hAnsi="Calibri" w:cs="Calibri"/>
                <w:b/>
                <w:bCs/>
                <w:color w:val="000000"/>
                <w:kern w:val="0"/>
                <w:sz w:val="18"/>
                <w:szCs w:val="18"/>
                <w:lang w:val="en-FI" w:eastAsia="en-FI"/>
              </w:rPr>
              <w:t>WEASEL</w:t>
            </w:r>
          </w:p>
        </w:tc>
        <w:tc>
          <w:tcPr>
            <w:tcW w:w="236" w:type="dxa"/>
            <w:noWrap/>
            <w:vAlign w:val="center"/>
            <w:hideMark/>
          </w:tcPr>
          <w:p w14:paraId="0AC1D80B" w14:textId="77777777" w:rsidR="00510B9D" w:rsidRPr="00510B9D" w:rsidRDefault="00510B9D" w:rsidP="00C81DBD">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18"/>
                <w:szCs w:val="18"/>
                <w:lang w:val="en-FI" w:eastAsia="en-FI"/>
              </w:rPr>
            </w:pPr>
            <w:r w:rsidRPr="00510B9D">
              <w:rPr>
                <w:rFonts w:ascii="Calibri" w:eastAsia="Times New Roman" w:hAnsi="Calibri" w:cs="Calibri"/>
                <w:b/>
                <w:bCs/>
                <w:color w:val="000000"/>
                <w:kern w:val="0"/>
                <w:sz w:val="18"/>
                <w:szCs w:val="18"/>
                <w:lang w:val="en-FI" w:eastAsia="en-FI"/>
              </w:rPr>
              <w:t>MUSE</w:t>
            </w:r>
          </w:p>
        </w:tc>
      </w:tr>
      <w:tr w:rsidR="00C81DBD" w:rsidRPr="00510B9D" w14:paraId="1A8C5846"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4A6EE9E4"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min_interval</w:t>
            </w:r>
          </w:p>
        </w:tc>
        <w:tc>
          <w:tcPr>
            <w:tcW w:w="737" w:type="dxa"/>
            <w:noWrap/>
            <w:vAlign w:val="center"/>
            <w:hideMark/>
          </w:tcPr>
          <w:p w14:paraId="1C0F9BA8"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3</w:t>
            </w:r>
          </w:p>
        </w:tc>
        <w:tc>
          <w:tcPr>
            <w:tcW w:w="737" w:type="dxa"/>
            <w:noWrap/>
            <w:vAlign w:val="center"/>
            <w:hideMark/>
          </w:tcPr>
          <w:p w14:paraId="1DD34EFB"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E89A995"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16</w:t>
            </w:r>
          </w:p>
        </w:tc>
        <w:tc>
          <w:tcPr>
            <w:tcW w:w="737" w:type="dxa"/>
            <w:noWrap/>
            <w:vAlign w:val="center"/>
            <w:hideMark/>
          </w:tcPr>
          <w:p w14:paraId="123B8E0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1C44E4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32FCBCCF"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4E42D1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60A18CD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30A3E4C6"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3C5E30E6"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15232ED4"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n_estimators</w:t>
            </w:r>
          </w:p>
        </w:tc>
        <w:tc>
          <w:tcPr>
            <w:tcW w:w="737" w:type="dxa"/>
            <w:noWrap/>
            <w:vAlign w:val="center"/>
            <w:hideMark/>
          </w:tcPr>
          <w:p w14:paraId="01C833B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200</w:t>
            </w:r>
          </w:p>
        </w:tc>
        <w:tc>
          <w:tcPr>
            <w:tcW w:w="737" w:type="dxa"/>
            <w:noWrap/>
            <w:vAlign w:val="center"/>
            <w:hideMark/>
          </w:tcPr>
          <w:p w14:paraId="7875A06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200</w:t>
            </w:r>
          </w:p>
        </w:tc>
        <w:tc>
          <w:tcPr>
            <w:tcW w:w="737" w:type="dxa"/>
            <w:noWrap/>
            <w:vAlign w:val="center"/>
            <w:hideMark/>
          </w:tcPr>
          <w:p w14:paraId="53970827"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500</w:t>
            </w:r>
          </w:p>
        </w:tc>
        <w:tc>
          <w:tcPr>
            <w:tcW w:w="737" w:type="dxa"/>
            <w:noWrap/>
            <w:vAlign w:val="center"/>
            <w:hideMark/>
          </w:tcPr>
          <w:p w14:paraId="6420994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1A451B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27DECF8A"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9CCAB9D"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100</w:t>
            </w:r>
          </w:p>
        </w:tc>
        <w:tc>
          <w:tcPr>
            <w:tcW w:w="1474" w:type="dxa"/>
            <w:noWrap/>
            <w:vAlign w:val="center"/>
            <w:hideMark/>
          </w:tcPr>
          <w:p w14:paraId="2BE06EA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236" w:type="dxa"/>
            <w:noWrap/>
            <w:vAlign w:val="center"/>
            <w:hideMark/>
          </w:tcPr>
          <w:p w14:paraId="5C0163CA"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0F5D336E"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0486AC58"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n_jobs</w:t>
            </w:r>
          </w:p>
        </w:tc>
        <w:tc>
          <w:tcPr>
            <w:tcW w:w="737" w:type="dxa"/>
            <w:noWrap/>
            <w:vAlign w:val="center"/>
            <w:hideMark/>
          </w:tcPr>
          <w:p w14:paraId="3D8E55B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737" w:type="dxa"/>
            <w:noWrap/>
            <w:vAlign w:val="center"/>
            <w:hideMark/>
          </w:tcPr>
          <w:p w14:paraId="187ABAE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737" w:type="dxa"/>
            <w:noWrap/>
            <w:vAlign w:val="center"/>
            <w:hideMark/>
          </w:tcPr>
          <w:p w14:paraId="3760E199"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737" w:type="dxa"/>
            <w:noWrap/>
            <w:vAlign w:val="center"/>
            <w:hideMark/>
          </w:tcPr>
          <w:p w14:paraId="1ABB6E78"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737" w:type="dxa"/>
            <w:noWrap/>
            <w:vAlign w:val="center"/>
            <w:hideMark/>
          </w:tcPr>
          <w:p w14:paraId="2389BACD"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803" w:type="dxa"/>
            <w:noWrap/>
            <w:vAlign w:val="center"/>
            <w:hideMark/>
          </w:tcPr>
          <w:p w14:paraId="75D00FB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9F7664C"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331C5FD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236" w:type="dxa"/>
            <w:noWrap/>
            <w:vAlign w:val="center"/>
            <w:hideMark/>
          </w:tcPr>
          <w:p w14:paraId="62952945"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r>
      <w:tr w:rsidR="00EA781E" w:rsidRPr="00510B9D" w14:paraId="5C61672E"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058AC401"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acf_lag</w:t>
            </w:r>
          </w:p>
        </w:tc>
        <w:tc>
          <w:tcPr>
            <w:tcW w:w="737" w:type="dxa"/>
            <w:noWrap/>
            <w:vAlign w:val="center"/>
            <w:hideMark/>
          </w:tcPr>
          <w:p w14:paraId="378E00F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DC75905"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3AF007D"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100</w:t>
            </w:r>
          </w:p>
        </w:tc>
        <w:tc>
          <w:tcPr>
            <w:tcW w:w="737" w:type="dxa"/>
            <w:noWrap/>
            <w:vAlign w:val="center"/>
            <w:hideMark/>
          </w:tcPr>
          <w:p w14:paraId="2BB295ED"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7D2E68C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875B523"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6B2F7D3"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2ADA3A16"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10F32F1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6B681AC9"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1FC03EE8"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acf_min_values</w:t>
            </w:r>
          </w:p>
        </w:tc>
        <w:tc>
          <w:tcPr>
            <w:tcW w:w="737" w:type="dxa"/>
            <w:noWrap/>
            <w:vAlign w:val="center"/>
            <w:hideMark/>
          </w:tcPr>
          <w:p w14:paraId="2D3A130A"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27F9286C"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C907D25"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4</w:t>
            </w:r>
          </w:p>
        </w:tc>
        <w:tc>
          <w:tcPr>
            <w:tcW w:w="737" w:type="dxa"/>
            <w:noWrap/>
            <w:vAlign w:val="center"/>
            <w:hideMark/>
          </w:tcPr>
          <w:p w14:paraId="6E1DB9F9"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057474E1"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5FB4931C"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D7C7BE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1BAB1C6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0E6C4A39"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181C1B1A"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13D88610"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max_interval</w:t>
            </w:r>
          </w:p>
        </w:tc>
        <w:tc>
          <w:tcPr>
            <w:tcW w:w="737" w:type="dxa"/>
            <w:noWrap/>
            <w:vAlign w:val="center"/>
            <w:hideMark/>
          </w:tcPr>
          <w:p w14:paraId="749BBCCC"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5A6C5AA"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9F9BF6F"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737" w:type="dxa"/>
            <w:noWrap/>
            <w:vAlign w:val="center"/>
            <w:hideMark/>
          </w:tcPr>
          <w:p w14:paraId="3D31D366"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B87D43C"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64E5D60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0503796"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0071510F"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163F5E9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7CFC0490"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0948706E"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n_intervals</w:t>
            </w:r>
          </w:p>
        </w:tc>
        <w:tc>
          <w:tcPr>
            <w:tcW w:w="737" w:type="dxa"/>
            <w:noWrap/>
            <w:vAlign w:val="center"/>
            <w:hideMark/>
          </w:tcPr>
          <w:p w14:paraId="3B0DDBBA"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DB353C3"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3A1324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A1206AF"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100</w:t>
            </w:r>
          </w:p>
        </w:tc>
        <w:tc>
          <w:tcPr>
            <w:tcW w:w="737" w:type="dxa"/>
            <w:noWrap/>
            <w:vAlign w:val="center"/>
            <w:hideMark/>
          </w:tcPr>
          <w:p w14:paraId="00975952"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803" w:type="dxa"/>
            <w:noWrap/>
            <w:vAlign w:val="center"/>
            <w:hideMark/>
          </w:tcPr>
          <w:p w14:paraId="494A47ED"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1B61E39"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02B24ED2"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0D86872A"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0C5C35D7"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6B4802E5"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batch_size</w:t>
            </w:r>
          </w:p>
        </w:tc>
        <w:tc>
          <w:tcPr>
            <w:tcW w:w="737" w:type="dxa"/>
            <w:noWrap/>
            <w:vAlign w:val="center"/>
            <w:hideMark/>
          </w:tcPr>
          <w:p w14:paraId="44A3EB53"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F87AACA"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2AFE6D7"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137AFA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05B7D8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100</w:t>
            </w:r>
          </w:p>
        </w:tc>
        <w:tc>
          <w:tcPr>
            <w:tcW w:w="803" w:type="dxa"/>
            <w:noWrap/>
            <w:vAlign w:val="center"/>
            <w:hideMark/>
          </w:tcPr>
          <w:p w14:paraId="40EA88CB"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008E9FCD"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7A953CF5"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4A5079C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78E8E43C"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488A2038"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contract_max_n_shapelet_samples</w:t>
            </w:r>
          </w:p>
        </w:tc>
        <w:tc>
          <w:tcPr>
            <w:tcW w:w="737" w:type="dxa"/>
            <w:noWrap/>
            <w:vAlign w:val="center"/>
            <w:hideMark/>
          </w:tcPr>
          <w:p w14:paraId="7602D723"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66044EE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E53D10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087D776"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6618761"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inf</w:t>
            </w:r>
          </w:p>
        </w:tc>
        <w:tc>
          <w:tcPr>
            <w:tcW w:w="803" w:type="dxa"/>
            <w:noWrap/>
            <w:vAlign w:val="center"/>
            <w:hideMark/>
          </w:tcPr>
          <w:p w14:paraId="16939951"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76D67DB"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7B361592"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64E67A26"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42575812"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1988C93C"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n_shapelet_samples</w:t>
            </w:r>
          </w:p>
        </w:tc>
        <w:tc>
          <w:tcPr>
            <w:tcW w:w="737" w:type="dxa"/>
            <w:noWrap/>
            <w:vAlign w:val="center"/>
            <w:hideMark/>
          </w:tcPr>
          <w:p w14:paraId="2F9CCAF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2D22C969"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A9581A9"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49BF2E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DC379B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10000</w:t>
            </w:r>
          </w:p>
        </w:tc>
        <w:tc>
          <w:tcPr>
            <w:tcW w:w="803" w:type="dxa"/>
            <w:noWrap/>
            <w:vAlign w:val="center"/>
            <w:hideMark/>
          </w:tcPr>
          <w:p w14:paraId="3F203DFD"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2F6DFB6"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63F129EC"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35E236A6"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06094C45"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2BDA753E"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save_transformed_data</w:t>
            </w:r>
          </w:p>
        </w:tc>
        <w:tc>
          <w:tcPr>
            <w:tcW w:w="737" w:type="dxa"/>
            <w:noWrap/>
            <w:vAlign w:val="center"/>
            <w:hideMark/>
          </w:tcPr>
          <w:p w14:paraId="76D0A908"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DF18C1F"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699509C"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2B65838"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8635DB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c>
          <w:tcPr>
            <w:tcW w:w="803" w:type="dxa"/>
            <w:noWrap/>
            <w:vAlign w:val="center"/>
            <w:hideMark/>
          </w:tcPr>
          <w:p w14:paraId="77103689"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40910EB"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2ADAD79F"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288EB6D8"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5BCB2954"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2DBFB7B4"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time_limit_in_minutes</w:t>
            </w:r>
          </w:p>
        </w:tc>
        <w:tc>
          <w:tcPr>
            <w:tcW w:w="737" w:type="dxa"/>
            <w:noWrap/>
            <w:vAlign w:val="center"/>
            <w:hideMark/>
          </w:tcPr>
          <w:p w14:paraId="2EF7368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CF4A7F9"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0DCD2C0"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28DDAA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70B114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803" w:type="dxa"/>
            <w:noWrap/>
            <w:vAlign w:val="center"/>
            <w:hideMark/>
          </w:tcPr>
          <w:p w14:paraId="3EA21F3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6C936B32"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6E84598B"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666C176A"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7782002B"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1BFD63F8"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transform_limit_in_minutes</w:t>
            </w:r>
          </w:p>
        </w:tc>
        <w:tc>
          <w:tcPr>
            <w:tcW w:w="737" w:type="dxa"/>
            <w:noWrap/>
            <w:vAlign w:val="center"/>
            <w:hideMark/>
          </w:tcPr>
          <w:p w14:paraId="62F0DC83"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D48690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DF115EA"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4E2A7F2"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651C529"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803" w:type="dxa"/>
            <w:noWrap/>
            <w:vAlign w:val="center"/>
            <w:hideMark/>
          </w:tcPr>
          <w:p w14:paraId="5A056BF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D0CCEA9"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0F60E5A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1356798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2B05D3A2"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514D6BAE"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algorithm</w:t>
            </w:r>
          </w:p>
        </w:tc>
        <w:tc>
          <w:tcPr>
            <w:tcW w:w="737" w:type="dxa"/>
            <w:noWrap/>
            <w:vAlign w:val="center"/>
            <w:hideMark/>
          </w:tcPr>
          <w:p w14:paraId="2228C802"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18DA762"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25B05FD"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90174E7"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7EEB263"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2B3E6319"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brute</w:t>
            </w:r>
          </w:p>
        </w:tc>
        <w:tc>
          <w:tcPr>
            <w:tcW w:w="737" w:type="dxa"/>
            <w:noWrap/>
            <w:vAlign w:val="center"/>
            <w:hideMark/>
          </w:tcPr>
          <w:p w14:paraId="136C7579"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42E3700F"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2A4EC5C5"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03643A72"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1994C91E"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distance</w:t>
            </w:r>
          </w:p>
        </w:tc>
        <w:tc>
          <w:tcPr>
            <w:tcW w:w="737" w:type="dxa"/>
            <w:noWrap/>
            <w:vAlign w:val="center"/>
            <w:hideMark/>
          </w:tcPr>
          <w:p w14:paraId="7BF44083"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645BDFC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3A45DE9"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3B38936"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9A3C71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B199B76"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dtw</w:t>
            </w:r>
          </w:p>
        </w:tc>
        <w:tc>
          <w:tcPr>
            <w:tcW w:w="737" w:type="dxa"/>
            <w:noWrap/>
            <w:vAlign w:val="center"/>
            <w:hideMark/>
          </w:tcPr>
          <w:p w14:paraId="206E037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3787C0FA"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6E02FB01"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7B5E6D68"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3722DC3D"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leaf_size</w:t>
            </w:r>
          </w:p>
        </w:tc>
        <w:tc>
          <w:tcPr>
            <w:tcW w:w="737" w:type="dxa"/>
            <w:noWrap/>
            <w:vAlign w:val="center"/>
            <w:hideMark/>
          </w:tcPr>
          <w:p w14:paraId="4F67EC2C"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60DC2FEB"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A2745B3"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FA9E37B"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388BE79"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0000B29"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30</w:t>
            </w:r>
          </w:p>
        </w:tc>
        <w:tc>
          <w:tcPr>
            <w:tcW w:w="737" w:type="dxa"/>
            <w:noWrap/>
            <w:vAlign w:val="center"/>
            <w:hideMark/>
          </w:tcPr>
          <w:p w14:paraId="4CB9109D"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72BF4673"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2EFEADCD"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3DB8EC74"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70982A1C"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n_neighbors</w:t>
            </w:r>
          </w:p>
        </w:tc>
        <w:tc>
          <w:tcPr>
            <w:tcW w:w="737" w:type="dxa"/>
            <w:noWrap/>
            <w:vAlign w:val="center"/>
            <w:hideMark/>
          </w:tcPr>
          <w:p w14:paraId="189473C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22A59A9"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DBE5CF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B0269BF"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69F8665"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60F3D1D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737" w:type="dxa"/>
            <w:noWrap/>
            <w:vAlign w:val="center"/>
            <w:hideMark/>
          </w:tcPr>
          <w:p w14:paraId="04C7113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63EB024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49C24AB5"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747ED9D3"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7A53EACA"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pass_train_distances</w:t>
            </w:r>
          </w:p>
        </w:tc>
        <w:tc>
          <w:tcPr>
            <w:tcW w:w="737" w:type="dxa"/>
            <w:noWrap/>
            <w:vAlign w:val="center"/>
            <w:hideMark/>
          </w:tcPr>
          <w:p w14:paraId="0063409F"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7AB2C357"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6FCC78F"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A8090D8"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141646B"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54B62E5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c>
          <w:tcPr>
            <w:tcW w:w="737" w:type="dxa"/>
            <w:noWrap/>
            <w:vAlign w:val="center"/>
            <w:hideMark/>
          </w:tcPr>
          <w:p w14:paraId="6C1BC445"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00458C06"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07196686"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7890C59A"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4177763E"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weights</w:t>
            </w:r>
          </w:p>
        </w:tc>
        <w:tc>
          <w:tcPr>
            <w:tcW w:w="737" w:type="dxa"/>
            <w:noWrap/>
            <w:vAlign w:val="center"/>
            <w:hideMark/>
          </w:tcPr>
          <w:p w14:paraId="1F000A28"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F926E01"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F93158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8AD8482"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3C1260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33DB9F6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uniform</w:t>
            </w:r>
          </w:p>
        </w:tc>
        <w:tc>
          <w:tcPr>
            <w:tcW w:w="737" w:type="dxa"/>
            <w:noWrap/>
            <w:vAlign w:val="center"/>
            <w:hideMark/>
          </w:tcPr>
          <w:p w14:paraId="0B7DE365"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1474" w:type="dxa"/>
            <w:noWrap/>
            <w:vAlign w:val="center"/>
            <w:hideMark/>
          </w:tcPr>
          <w:p w14:paraId="77895209"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6A1D13E2"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1E211FEC"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64F9927D"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bootstrap</w:t>
            </w:r>
          </w:p>
        </w:tc>
        <w:tc>
          <w:tcPr>
            <w:tcW w:w="737" w:type="dxa"/>
            <w:noWrap/>
            <w:vAlign w:val="center"/>
            <w:hideMark/>
          </w:tcPr>
          <w:p w14:paraId="5575B4D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FA706A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5B7F6A2"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D7D923F"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5605C38"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4CBEA84F"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94BC1FB"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c>
          <w:tcPr>
            <w:tcW w:w="1474" w:type="dxa"/>
            <w:noWrap/>
            <w:vAlign w:val="center"/>
            <w:hideMark/>
          </w:tcPr>
          <w:p w14:paraId="7A5D8782"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236" w:type="dxa"/>
            <w:noWrap/>
            <w:vAlign w:val="center"/>
            <w:hideMark/>
          </w:tcPr>
          <w:p w14:paraId="71247172"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0F9F7350"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77D25DCC"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min_impurity_decrease</w:t>
            </w:r>
          </w:p>
        </w:tc>
        <w:tc>
          <w:tcPr>
            <w:tcW w:w="737" w:type="dxa"/>
            <w:noWrap/>
            <w:vAlign w:val="center"/>
            <w:hideMark/>
          </w:tcPr>
          <w:p w14:paraId="5C655CBC"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7A37B6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5C2EA5A"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1A54BCB"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D59A76D"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2378E408"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FD0BBE1"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1474" w:type="dxa"/>
            <w:noWrap/>
            <w:vAlign w:val="center"/>
            <w:hideMark/>
          </w:tcPr>
          <w:p w14:paraId="35C490B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236" w:type="dxa"/>
            <w:noWrap/>
            <w:vAlign w:val="center"/>
            <w:hideMark/>
          </w:tcPr>
          <w:p w14:paraId="50EF83C8"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1970EC45"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73178DDD"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min_samples_leaf</w:t>
            </w:r>
          </w:p>
        </w:tc>
        <w:tc>
          <w:tcPr>
            <w:tcW w:w="737" w:type="dxa"/>
            <w:noWrap/>
            <w:vAlign w:val="center"/>
            <w:hideMark/>
          </w:tcPr>
          <w:p w14:paraId="69AA5443"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66F8DA5"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099BDB8"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5102052"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6B4D9E2"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531782C0"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7FFDCD0"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1</w:t>
            </w:r>
          </w:p>
        </w:tc>
        <w:tc>
          <w:tcPr>
            <w:tcW w:w="1474" w:type="dxa"/>
            <w:noWrap/>
            <w:vAlign w:val="center"/>
            <w:hideMark/>
          </w:tcPr>
          <w:p w14:paraId="3DC6E1F7"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236" w:type="dxa"/>
            <w:noWrap/>
            <w:vAlign w:val="center"/>
            <w:hideMark/>
          </w:tcPr>
          <w:p w14:paraId="11D7A8BC"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3D66FDD7"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1C24E0D8"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min_samples_split</w:t>
            </w:r>
          </w:p>
        </w:tc>
        <w:tc>
          <w:tcPr>
            <w:tcW w:w="737" w:type="dxa"/>
            <w:noWrap/>
            <w:vAlign w:val="center"/>
            <w:hideMark/>
          </w:tcPr>
          <w:p w14:paraId="4DD286C6"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20893EA3"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C34AB7C"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BA39DB3"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EE593D9"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865D208"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53773D1"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2</w:t>
            </w:r>
          </w:p>
        </w:tc>
        <w:tc>
          <w:tcPr>
            <w:tcW w:w="1474" w:type="dxa"/>
            <w:noWrap/>
            <w:vAlign w:val="center"/>
            <w:hideMark/>
          </w:tcPr>
          <w:p w14:paraId="6B62FCF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236" w:type="dxa"/>
            <w:noWrap/>
            <w:vAlign w:val="center"/>
            <w:hideMark/>
          </w:tcPr>
          <w:p w14:paraId="4F8F095C"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2C33134D"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3324FEC4"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min_weight_fraction_leaf</w:t>
            </w:r>
          </w:p>
        </w:tc>
        <w:tc>
          <w:tcPr>
            <w:tcW w:w="737" w:type="dxa"/>
            <w:noWrap/>
            <w:vAlign w:val="center"/>
            <w:hideMark/>
          </w:tcPr>
          <w:p w14:paraId="2D4E80F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7B7574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F9D2CAC"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BC77417"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DBD5346"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33071C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488E456"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1474" w:type="dxa"/>
            <w:noWrap/>
            <w:vAlign w:val="center"/>
            <w:hideMark/>
          </w:tcPr>
          <w:p w14:paraId="32AC8E63"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236" w:type="dxa"/>
            <w:noWrap/>
            <w:vAlign w:val="center"/>
            <w:hideMark/>
          </w:tcPr>
          <w:p w14:paraId="20DF28F5"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00E49180"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3E7831B6"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oob_score</w:t>
            </w:r>
          </w:p>
        </w:tc>
        <w:tc>
          <w:tcPr>
            <w:tcW w:w="737" w:type="dxa"/>
            <w:noWrap/>
            <w:vAlign w:val="center"/>
            <w:hideMark/>
          </w:tcPr>
          <w:p w14:paraId="2417EA8F"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448E48D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18C3DBD"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C293DE6"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53869E8"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1043E2D1"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7613762"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c>
          <w:tcPr>
            <w:tcW w:w="1474" w:type="dxa"/>
            <w:noWrap/>
            <w:vAlign w:val="center"/>
            <w:hideMark/>
          </w:tcPr>
          <w:p w14:paraId="07965AB6"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236" w:type="dxa"/>
            <w:noWrap/>
            <w:vAlign w:val="center"/>
            <w:hideMark/>
          </w:tcPr>
          <w:p w14:paraId="2E229CC2"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09627955"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5BAE98DD"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verbose</w:t>
            </w:r>
          </w:p>
        </w:tc>
        <w:tc>
          <w:tcPr>
            <w:tcW w:w="737" w:type="dxa"/>
            <w:noWrap/>
            <w:vAlign w:val="center"/>
            <w:hideMark/>
          </w:tcPr>
          <w:p w14:paraId="542B4D6C"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C460632"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5687D76"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4A1F4C7"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438591F"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60BFEA8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D943473"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w:t>
            </w:r>
          </w:p>
        </w:tc>
        <w:tc>
          <w:tcPr>
            <w:tcW w:w="1474" w:type="dxa"/>
            <w:noWrap/>
            <w:vAlign w:val="center"/>
            <w:hideMark/>
          </w:tcPr>
          <w:p w14:paraId="79ACF498"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236" w:type="dxa"/>
            <w:noWrap/>
            <w:vAlign w:val="center"/>
            <w:hideMark/>
          </w:tcPr>
          <w:p w14:paraId="7B305CBB"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C81DBD" w:rsidRPr="00510B9D" w14:paraId="442EB086"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21D56E0C"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warm_start</w:t>
            </w:r>
          </w:p>
        </w:tc>
        <w:tc>
          <w:tcPr>
            <w:tcW w:w="737" w:type="dxa"/>
            <w:noWrap/>
            <w:vAlign w:val="center"/>
            <w:hideMark/>
          </w:tcPr>
          <w:p w14:paraId="13EB96BB"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0024BA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31CA5E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D1541CA"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389EF6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4DB2072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1C8461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c>
          <w:tcPr>
            <w:tcW w:w="1474" w:type="dxa"/>
            <w:noWrap/>
            <w:vAlign w:val="center"/>
            <w:hideMark/>
          </w:tcPr>
          <w:p w14:paraId="3B36D18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236" w:type="dxa"/>
            <w:noWrap/>
            <w:vAlign w:val="center"/>
            <w:hideMark/>
          </w:tcPr>
          <w:p w14:paraId="4110FFB6"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r>
      <w:tr w:rsidR="00EA781E" w:rsidRPr="00510B9D" w14:paraId="3923E6DD"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4E36E27D"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alphabet_size</w:t>
            </w:r>
          </w:p>
        </w:tc>
        <w:tc>
          <w:tcPr>
            <w:tcW w:w="737" w:type="dxa"/>
            <w:noWrap/>
            <w:vAlign w:val="center"/>
            <w:hideMark/>
          </w:tcPr>
          <w:p w14:paraId="2A9BBF23"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3400608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D8316F3"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91412D5"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2237C2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65F9B7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CDD261C"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5B0BEB65"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2</w:t>
            </w:r>
          </w:p>
        </w:tc>
        <w:tc>
          <w:tcPr>
            <w:tcW w:w="236" w:type="dxa"/>
            <w:noWrap/>
            <w:vAlign w:val="center"/>
            <w:hideMark/>
          </w:tcPr>
          <w:p w14:paraId="735258C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4</w:t>
            </w:r>
          </w:p>
        </w:tc>
      </w:tr>
      <w:tr w:rsidR="00C81DBD" w:rsidRPr="00510B9D" w14:paraId="304A6BDA"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315C84C7"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anova</w:t>
            </w:r>
          </w:p>
        </w:tc>
        <w:tc>
          <w:tcPr>
            <w:tcW w:w="737" w:type="dxa"/>
            <w:noWrap/>
            <w:vAlign w:val="center"/>
            <w:hideMark/>
          </w:tcPr>
          <w:p w14:paraId="455E8DA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76C09F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6C73693"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3858A2F"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512EC51"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32009E9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CD0E56A"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54FDF63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c>
          <w:tcPr>
            <w:tcW w:w="236" w:type="dxa"/>
            <w:noWrap/>
            <w:vAlign w:val="center"/>
            <w:hideMark/>
          </w:tcPr>
          <w:p w14:paraId="2DDA71BF"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r>
      <w:tr w:rsidR="00EA781E" w:rsidRPr="00510B9D" w14:paraId="1B36E445"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32185E44"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bigrams</w:t>
            </w:r>
          </w:p>
        </w:tc>
        <w:tc>
          <w:tcPr>
            <w:tcW w:w="737" w:type="dxa"/>
            <w:noWrap/>
            <w:vAlign w:val="center"/>
            <w:hideMark/>
          </w:tcPr>
          <w:p w14:paraId="6BE528E6"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515EE35C"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045182A"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5BCD1A2"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7C30D8B"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00EB513C"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E982610"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0DF927A8"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c>
          <w:tcPr>
            <w:tcW w:w="236" w:type="dxa"/>
            <w:noWrap/>
            <w:vAlign w:val="center"/>
            <w:hideMark/>
          </w:tcPr>
          <w:p w14:paraId="2A730FE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r>
      <w:tr w:rsidR="00C81DBD" w:rsidRPr="00510B9D" w14:paraId="771E8381" w14:textId="77777777" w:rsidTr="00C81DB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23DFF77F" w14:textId="77777777" w:rsidR="00C81DBD" w:rsidRPr="00510B9D" w:rsidRDefault="00C81DB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binning_strategy</w:t>
            </w:r>
          </w:p>
        </w:tc>
        <w:tc>
          <w:tcPr>
            <w:tcW w:w="737" w:type="dxa"/>
            <w:noWrap/>
            <w:vAlign w:val="center"/>
            <w:hideMark/>
          </w:tcPr>
          <w:p w14:paraId="6226811A" w14:textId="77777777" w:rsidR="00C81DBD" w:rsidRPr="00510B9D" w:rsidRDefault="00C81DB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7A33A499" w14:textId="77777777" w:rsidR="00C81DBD" w:rsidRPr="00510B9D" w:rsidRDefault="00C81DB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A3E7FD6" w14:textId="77777777" w:rsidR="00C81DBD" w:rsidRPr="00510B9D" w:rsidRDefault="00C81DB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ABB1121" w14:textId="77777777" w:rsidR="00C81DBD" w:rsidRPr="00510B9D" w:rsidRDefault="00C81DB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58CF768" w14:textId="77777777" w:rsidR="00C81DBD" w:rsidRPr="00510B9D" w:rsidRDefault="00C81DB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BFC1124" w14:textId="77777777" w:rsidR="00C81DBD" w:rsidRPr="00510B9D" w:rsidRDefault="00C81DB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102A9368" w14:textId="77777777" w:rsidR="00C81DBD" w:rsidRPr="00510B9D" w:rsidRDefault="00C81DB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tcPr>
          <w:p w14:paraId="4E749903" w14:textId="1B2CB81C" w:rsidR="00C81DBD" w:rsidRPr="00510B9D" w:rsidRDefault="00C81DB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information-gain</w:t>
            </w:r>
          </w:p>
        </w:tc>
        <w:tc>
          <w:tcPr>
            <w:tcW w:w="236" w:type="dxa"/>
            <w:noWrap/>
            <w:vAlign w:val="center"/>
            <w:hideMark/>
          </w:tcPr>
          <w:p w14:paraId="4C65C40A" w14:textId="0C90F356" w:rsidR="00C81DBD" w:rsidRPr="00510B9D" w:rsidRDefault="00C81DB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r>
      <w:tr w:rsidR="00EA781E" w:rsidRPr="00510B9D" w14:paraId="0A81EDD3"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68A7DDD4"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feature_selection</w:t>
            </w:r>
          </w:p>
        </w:tc>
        <w:tc>
          <w:tcPr>
            <w:tcW w:w="737" w:type="dxa"/>
            <w:noWrap/>
            <w:vAlign w:val="center"/>
            <w:hideMark/>
          </w:tcPr>
          <w:p w14:paraId="0AF5F27F"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864BBD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B88034B"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BF357AB"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1772C0A"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3E14B3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50F0659"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4C7352EE"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chi2</w:t>
            </w:r>
          </w:p>
        </w:tc>
        <w:tc>
          <w:tcPr>
            <w:tcW w:w="236" w:type="dxa"/>
            <w:noWrap/>
            <w:vAlign w:val="center"/>
            <w:hideMark/>
          </w:tcPr>
          <w:p w14:paraId="7F41630D"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chi2</w:t>
            </w:r>
          </w:p>
        </w:tc>
      </w:tr>
      <w:tr w:rsidR="00C81DBD" w:rsidRPr="00510B9D" w14:paraId="1493E113"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358D741F"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p_threshold</w:t>
            </w:r>
          </w:p>
        </w:tc>
        <w:tc>
          <w:tcPr>
            <w:tcW w:w="737" w:type="dxa"/>
            <w:noWrap/>
            <w:vAlign w:val="center"/>
            <w:hideMark/>
          </w:tcPr>
          <w:p w14:paraId="0EAC9325"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0D95A9AB"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19AB39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6E7FFEB"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D51BB53"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738C6100"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B7234F5"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176693D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0.05</w:t>
            </w:r>
          </w:p>
        </w:tc>
        <w:tc>
          <w:tcPr>
            <w:tcW w:w="236" w:type="dxa"/>
            <w:noWrap/>
            <w:vAlign w:val="center"/>
            <w:hideMark/>
          </w:tcPr>
          <w:p w14:paraId="55435EAC"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0.05</w:t>
            </w:r>
          </w:p>
        </w:tc>
      </w:tr>
      <w:tr w:rsidR="00EA781E" w:rsidRPr="00510B9D" w14:paraId="7E8369F0"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082E61A9"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support_probabilities</w:t>
            </w:r>
          </w:p>
        </w:tc>
        <w:tc>
          <w:tcPr>
            <w:tcW w:w="737" w:type="dxa"/>
            <w:noWrap/>
            <w:vAlign w:val="center"/>
            <w:hideMark/>
          </w:tcPr>
          <w:p w14:paraId="7665360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23D5CB9C"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BF0F44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5D7B15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EBA376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48EB84F7"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0E58D3F8"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00C89B9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c>
          <w:tcPr>
            <w:tcW w:w="236" w:type="dxa"/>
            <w:noWrap/>
            <w:vAlign w:val="center"/>
            <w:hideMark/>
          </w:tcPr>
          <w:p w14:paraId="2B051F02"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r>
      <w:tr w:rsidR="00C81DBD" w:rsidRPr="00510B9D" w14:paraId="58234A0D"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12841C35"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window_inc</w:t>
            </w:r>
          </w:p>
        </w:tc>
        <w:tc>
          <w:tcPr>
            <w:tcW w:w="737" w:type="dxa"/>
            <w:noWrap/>
            <w:vAlign w:val="center"/>
            <w:hideMark/>
          </w:tcPr>
          <w:p w14:paraId="713ACA6F"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7774F27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C86C008"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881D60A"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7FCFD05"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6F839C4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70F4C7A"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10F5A16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2</w:t>
            </w:r>
          </w:p>
        </w:tc>
        <w:tc>
          <w:tcPr>
            <w:tcW w:w="236" w:type="dxa"/>
            <w:noWrap/>
            <w:vAlign w:val="center"/>
            <w:hideMark/>
          </w:tcPr>
          <w:p w14:paraId="3A3D2E3A"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4</w:t>
            </w:r>
          </w:p>
        </w:tc>
      </w:tr>
      <w:tr w:rsidR="00EA781E" w:rsidRPr="00510B9D" w14:paraId="68427D38" w14:textId="77777777" w:rsidTr="00C81DBD">
        <w:trPr>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5CDCAC8A"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use_first_order_differences</w:t>
            </w:r>
          </w:p>
        </w:tc>
        <w:tc>
          <w:tcPr>
            <w:tcW w:w="737" w:type="dxa"/>
            <w:noWrap/>
            <w:vAlign w:val="center"/>
            <w:hideMark/>
          </w:tcPr>
          <w:p w14:paraId="18D3FF7B"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7FCC0E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680AEF0"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21C40B4D"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8F241D7"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00D4D024"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7F41B27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16679031"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1E135F7A" w14:textId="77777777" w:rsidR="00510B9D" w:rsidRPr="00510B9D" w:rsidRDefault="00510B9D" w:rsidP="00C81D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TRUE</w:t>
            </w:r>
          </w:p>
        </w:tc>
      </w:tr>
      <w:tr w:rsidR="00C81DBD" w:rsidRPr="00510B9D" w14:paraId="2C3E9F2D" w14:textId="77777777" w:rsidTr="00C81DB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14:paraId="59CACC7F" w14:textId="77777777" w:rsidR="00510B9D" w:rsidRPr="00510B9D" w:rsidRDefault="00510B9D" w:rsidP="00C81DBD">
            <w:pPr>
              <w:spacing w:line="240" w:lineRule="auto"/>
              <w:ind w:firstLine="0"/>
              <w:jc w:val="left"/>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variance</w:t>
            </w:r>
          </w:p>
        </w:tc>
        <w:tc>
          <w:tcPr>
            <w:tcW w:w="737" w:type="dxa"/>
            <w:noWrap/>
            <w:vAlign w:val="center"/>
            <w:hideMark/>
          </w:tcPr>
          <w:p w14:paraId="5414075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p>
        </w:tc>
        <w:tc>
          <w:tcPr>
            <w:tcW w:w="737" w:type="dxa"/>
            <w:noWrap/>
            <w:vAlign w:val="center"/>
            <w:hideMark/>
          </w:tcPr>
          <w:p w14:paraId="1F6A815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53F03C7F"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424DAAD4"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389F66ED"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803" w:type="dxa"/>
            <w:noWrap/>
            <w:vAlign w:val="center"/>
            <w:hideMark/>
          </w:tcPr>
          <w:p w14:paraId="563C58C1"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737" w:type="dxa"/>
            <w:noWrap/>
            <w:vAlign w:val="center"/>
            <w:hideMark/>
          </w:tcPr>
          <w:p w14:paraId="6425C8F7"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1474" w:type="dxa"/>
            <w:noWrap/>
            <w:vAlign w:val="center"/>
            <w:hideMark/>
          </w:tcPr>
          <w:p w14:paraId="189B984E"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val="en-FI" w:eastAsia="en-FI"/>
              </w:rPr>
            </w:pPr>
          </w:p>
        </w:tc>
        <w:tc>
          <w:tcPr>
            <w:tcW w:w="236" w:type="dxa"/>
            <w:noWrap/>
            <w:vAlign w:val="center"/>
            <w:hideMark/>
          </w:tcPr>
          <w:p w14:paraId="242EA362" w14:textId="77777777" w:rsidR="00510B9D" w:rsidRPr="00510B9D" w:rsidRDefault="00510B9D" w:rsidP="00C81D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val="en-FI" w:eastAsia="en-FI"/>
              </w:rPr>
            </w:pPr>
            <w:r w:rsidRPr="00510B9D">
              <w:rPr>
                <w:rFonts w:ascii="Calibri" w:eastAsia="Times New Roman" w:hAnsi="Calibri" w:cs="Calibri"/>
                <w:color w:val="000000"/>
                <w:kern w:val="0"/>
                <w:sz w:val="18"/>
                <w:szCs w:val="18"/>
                <w:lang w:val="en-FI" w:eastAsia="en-FI"/>
              </w:rPr>
              <w:t>FALSE</w:t>
            </w:r>
          </w:p>
        </w:tc>
      </w:tr>
    </w:tbl>
    <w:p w14:paraId="4AA70F19" w14:textId="2FD3F519" w:rsidR="00FD4AF8" w:rsidRDefault="00FD4AF8" w:rsidP="00E64C05">
      <w:pPr>
        <w:ind w:firstLine="0"/>
        <w:rPr>
          <w:rFonts w:cs="Times New Roman"/>
        </w:rPr>
      </w:pPr>
    </w:p>
    <w:p w14:paraId="1B25FAA2" w14:textId="51174CBA" w:rsidR="006C0219" w:rsidRDefault="006C0219">
      <w:pPr>
        <w:spacing w:line="480" w:lineRule="auto"/>
        <w:jc w:val="left"/>
        <w:rPr>
          <w:rFonts w:cs="Times New Roman"/>
        </w:rPr>
      </w:pPr>
      <w:r>
        <w:rPr>
          <w:rFonts w:cs="Times New Roman"/>
        </w:rPr>
        <w:br w:type="page"/>
      </w:r>
    </w:p>
    <w:p w14:paraId="189A69A4" w14:textId="03A70594" w:rsidR="008529C3" w:rsidRDefault="008529C3" w:rsidP="008529C3">
      <w:pPr>
        <w:pStyle w:val="Heading2"/>
      </w:pPr>
      <w:bookmarkStart w:id="231" w:name="_[A-3.3A]_Classification_function"/>
      <w:bookmarkStart w:id="232" w:name="_[A-3.4A]_Classification_function"/>
      <w:bookmarkStart w:id="233" w:name="_Toc134268914"/>
      <w:bookmarkEnd w:id="231"/>
      <w:bookmarkEnd w:id="232"/>
      <w:r>
        <w:lastRenderedPageBreak/>
        <w:t>[</w:t>
      </w:r>
      <w:hyperlink w:anchor="_Project_code" w:history="1">
        <w:r w:rsidRPr="008529C3">
          <w:rPr>
            <w:rStyle w:val="Hyperlink"/>
          </w:rPr>
          <w:t>A-3.</w:t>
        </w:r>
        <w:r w:rsidR="00E3688E">
          <w:rPr>
            <w:rStyle w:val="Hyperlink"/>
          </w:rPr>
          <w:t>4</w:t>
        </w:r>
        <w:r w:rsidRPr="008529C3">
          <w:rPr>
            <w:rStyle w:val="Hyperlink"/>
          </w:rPr>
          <w:t>A</w:t>
        </w:r>
      </w:hyperlink>
      <w:r>
        <w:t>] Classification function</w:t>
      </w:r>
      <w:bookmarkEnd w:id="233"/>
    </w:p>
    <w:p w14:paraId="76D37F02" w14:textId="77777777" w:rsidR="008529C3" w:rsidRDefault="008529C3" w:rsidP="008529C3">
      <w:pPr>
        <w:spacing w:line="240" w:lineRule="auto"/>
        <w:ind w:firstLine="0"/>
      </w:pPr>
      <w:r>
        <w:rPr>
          <w:noProof/>
        </w:rPr>
        <mc:AlternateContent>
          <mc:Choice Requires="wps">
            <w:drawing>
              <wp:inline distT="0" distB="0" distL="0" distR="0" wp14:anchorId="2ABC660A" wp14:editId="1E72C1D1">
                <wp:extent cx="6124755" cy="7660257"/>
                <wp:effectExtent l="0" t="0" r="9525"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755" cy="7660257"/>
                        </a:xfrm>
                        <a:prstGeom prst="rect">
                          <a:avLst/>
                        </a:prstGeom>
                        <a:solidFill>
                          <a:srgbClr val="FFFFFF"/>
                        </a:solidFill>
                        <a:ln w="9525">
                          <a:noFill/>
                          <a:miter lim="800000"/>
                          <a:headEnd/>
                          <a:tailEnd/>
                        </a:ln>
                      </wps:spPr>
                      <wps:txbx>
                        <w:txbxContent>
                          <w:p w14:paraId="7E775EE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E608FC">
                              <w:rPr>
                                <w:rFonts w:ascii="Consolas" w:eastAsia="Times New Roman" w:hAnsi="Consolas" w:cs="Times New Roman"/>
                                <w:color w:val="0070C0"/>
                                <w:kern w:val="0"/>
                                <w:sz w:val="18"/>
                                <w:szCs w:val="18"/>
                                <w:lang w:val="en-FI" w:eastAsia="en-FI"/>
                              </w:rPr>
                              <w:t>def</w:t>
                            </w:r>
                            <w:r w:rsidRPr="00A2709F">
                              <w:rPr>
                                <w:rFonts w:ascii="Consolas" w:eastAsia="Times New Roman" w:hAnsi="Consolas" w:cs="Times New Roman"/>
                                <w:color w:val="000000"/>
                                <w:kern w:val="0"/>
                                <w:sz w:val="18"/>
                                <w:szCs w:val="18"/>
                                <w:lang w:val="en-FI" w:eastAsia="en-FI"/>
                              </w:rPr>
                              <w:t xml:space="preserve"> classify(classifiers, clf_type, X_train, X_test, y_train, y_test, results, preds, iters):</w:t>
                            </w:r>
                          </w:p>
                          <w:p w14:paraId="44810A1A" w14:textId="77777777" w:rsidR="008529C3" w:rsidRPr="000217A2"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CF2B02">
                              <w:rPr>
                                <w:rFonts w:ascii="Consolas" w:eastAsia="Times New Roman" w:hAnsi="Consolas" w:cs="Times New Roman"/>
                                <w:i/>
                                <w:iCs/>
                                <w:color w:val="A6A6A6" w:themeColor="background1" w:themeShade="A6"/>
                                <w:kern w:val="0"/>
                                <w:sz w:val="18"/>
                                <w:szCs w:val="18"/>
                                <w:lang w:val="en-FI" w:eastAsia="en-FI"/>
                              </w:rPr>
                              <w:t># Pandas dataframe for results</w:t>
                            </w:r>
                          </w:p>
                          <w:p w14:paraId="256D723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results </w:t>
                            </w:r>
                            <w:r w:rsidRPr="00E608FC">
                              <w:rPr>
                                <w:rFonts w:ascii="Consolas" w:eastAsia="Times New Roman" w:hAnsi="Consolas" w:cs="Times New Roman"/>
                                <w:color w:val="0070C0"/>
                                <w:kern w:val="0"/>
                                <w:sz w:val="18"/>
                                <w:szCs w:val="18"/>
                                <w:lang w:val="en-FI" w:eastAsia="en-FI"/>
                              </w:rPr>
                              <w:t>is</w:t>
                            </w:r>
                            <w:r w:rsidRPr="00A2709F">
                              <w:rPr>
                                <w:rFonts w:ascii="Consolas" w:eastAsia="Times New Roman" w:hAnsi="Consolas" w:cs="Times New Roman"/>
                                <w:color w:val="000000"/>
                                <w:kern w:val="0"/>
                                <w:sz w:val="18"/>
                                <w:szCs w:val="18"/>
                                <w:lang w:val="en-FI" w:eastAsia="en-FI"/>
                              </w:rPr>
                              <w:t xml:space="preserve"> </w:t>
                            </w:r>
                            <w:r w:rsidRPr="008C66AD">
                              <w:rPr>
                                <w:rFonts w:ascii="Consolas" w:eastAsia="Times New Roman" w:hAnsi="Consolas" w:cs="Times New Roman"/>
                                <w:color w:val="0070C0"/>
                                <w:kern w:val="0"/>
                                <w:sz w:val="18"/>
                                <w:szCs w:val="18"/>
                                <w:lang w:val="en-FI" w:eastAsia="en-FI"/>
                              </w:rPr>
                              <w:t>None</w:t>
                            </w:r>
                            <w:r w:rsidRPr="00A2709F">
                              <w:rPr>
                                <w:rFonts w:ascii="Consolas" w:eastAsia="Times New Roman" w:hAnsi="Consolas" w:cs="Times New Roman"/>
                                <w:color w:val="000000"/>
                                <w:kern w:val="0"/>
                                <w:sz w:val="18"/>
                                <w:szCs w:val="18"/>
                                <w:lang w:val="en-FI" w:eastAsia="en-FI"/>
                              </w:rPr>
                              <w:t>:</w:t>
                            </w:r>
                          </w:p>
                          <w:p w14:paraId="72C3A1F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results = </w:t>
                            </w:r>
                            <w:r w:rsidRPr="0015164B">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.DataFrame(columns=[</w:t>
                            </w:r>
                            <w:r w:rsidRPr="00A2709F">
                              <w:rPr>
                                <w:rFonts w:ascii="Consolas" w:eastAsia="Times New Roman" w:hAnsi="Consolas" w:cs="Times New Roman"/>
                                <w:color w:val="A31515"/>
                                <w:kern w:val="0"/>
                                <w:sz w:val="18"/>
                                <w:szCs w:val="18"/>
                                <w:lang w:val="en-FI" w:eastAsia="en-FI"/>
                              </w:rPr>
                              <w:t>'Classifier'</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'Type'</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'Train(t)'</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'Test(t)'</w:t>
                            </w:r>
                            <w:r w:rsidRPr="00A2709F">
                              <w:rPr>
                                <w:rFonts w:ascii="Consolas" w:eastAsia="Times New Roman" w:hAnsi="Consolas" w:cs="Times New Roman"/>
                                <w:color w:val="000000"/>
                                <w:kern w:val="0"/>
                                <w:sz w:val="18"/>
                                <w:szCs w:val="18"/>
                                <w:lang w:val="en-FI" w:eastAsia="en-FI"/>
                              </w:rPr>
                              <w:t>])</w:t>
                            </w:r>
                          </w:p>
                          <w:p w14:paraId="56294F7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 xml:space="preserve">s = </w:t>
                            </w:r>
                            <w:r w:rsidRPr="008C66AD">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w:t>
                            </w:r>
                          </w:p>
                          <w:p w14:paraId="09DAF7EE"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Create column names for scores according to the number of iterations</w:t>
                            </w:r>
                            <w:r w:rsidRPr="00373453">
                              <w:rPr>
                                <w:rFonts w:ascii="Consolas" w:eastAsia="Times New Roman" w:hAnsi="Consolas" w:cs="Times New Roman"/>
                                <w:i/>
                                <w:iCs/>
                                <w:color w:val="A6A6A6" w:themeColor="background1" w:themeShade="A6"/>
                                <w:kern w:val="0"/>
                                <w:sz w:val="18"/>
                                <w:szCs w:val="18"/>
                                <w:lang w:val="en-GB" w:eastAsia="en-FI"/>
                              </w:rPr>
                              <w:t>.</w:t>
                            </w:r>
                          </w:p>
                          <w:p w14:paraId="30661B8F"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score_col_names = create_col_names(</w:t>
                            </w:r>
                            <w:r w:rsidRPr="00A2709F">
                              <w:rPr>
                                <w:rFonts w:ascii="Consolas" w:eastAsia="Times New Roman" w:hAnsi="Consolas" w:cs="Times New Roman"/>
                                <w:color w:val="A31515"/>
                                <w:kern w:val="0"/>
                                <w:sz w:val="18"/>
                                <w:szCs w:val="18"/>
                                <w:lang w:val="en-FI" w:eastAsia="en-FI"/>
                              </w:rPr>
                              <w:t>'Score_'</w:t>
                            </w:r>
                            <w:r w:rsidRPr="00A2709F">
                              <w:rPr>
                                <w:rFonts w:ascii="Consolas" w:eastAsia="Times New Roman" w:hAnsi="Consolas" w:cs="Times New Roman"/>
                                <w:color w:val="000000"/>
                                <w:kern w:val="0"/>
                                <w:sz w:val="18"/>
                                <w:szCs w:val="18"/>
                                <w:lang w:val="en-FI" w:eastAsia="en-FI"/>
                              </w:rPr>
                              <w:t>, iters)</w:t>
                            </w:r>
                          </w:p>
                          <w:p w14:paraId="583C1C55"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Create progress bar with non-default styles</w:t>
                            </w:r>
                          </w:p>
                          <w:p w14:paraId="1517CB7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progress_bar = </w:t>
                            </w:r>
                            <w:r w:rsidRPr="008C66AD">
                              <w:rPr>
                                <w:rFonts w:ascii="Consolas" w:eastAsia="Times New Roman" w:hAnsi="Consolas" w:cs="Times New Roman"/>
                                <w:b/>
                                <w:bCs/>
                                <w:color w:val="000000"/>
                                <w:kern w:val="0"/>
                                <w:sz w:val="18"/>
                                <w:szCs w:val="18"/>
                                <w:lang w:val="en-FI" w:eastAsia="en-FI"/>
                              </w:rPr>
                              <w:t>tqdm</w:t>
                            </w:r>
                            <w:r w:rsidRPr="00A2709F">
                              <w:rPr>
                                <w:rFonts w:ascii="Consolas" w:eastAsia="Times New Roman" w:hAnsi="Consolas" w:cs="Times New Roman"/>
                                <w:color w:val="000000"/>
                                <w:kern w:val="0"/>
                                <w:sz w:val="18"/>
                                <w:szCs w:val="18"/>
                                <w:lang w:val="en-FI" w:eastAsia="en-FI"/>
                              </w:rPr>
                              <w:t>(classifiers.items(), ncols=</w:t>
                            </w:r>
                            <w:r w:rsidRPr="00373453">
                              <w:rPr>
                                <w:rFonts w:ascii="Consolas" w:eastAsia="Times New Roman" w:hAnsi="Consolas" w:cs="Times New Roman"/>
                                <w:color w:val="00B0F0"/>
                                <w:kern w:val="0"/>
                                <w:sz w:val="18"/>
                                <w:szCs w:val="18"/>
                                <w:lang w:val="en-FI" w:eastAsia="en-FI"/>
                              </w:rPr>
                              <w:t>100</w:t>
                            </w:r>
                            <w:r w:rsidRPr="00A2709F">
                              <w:rPr>
                                <w:rFonts w:ascii="Consolas" w:eastAsia="Times New Roman" w:hAnsi="Consolas" w:cs="Times New Roman"/>
                                <w:color w:val="000000"/>
                                <w:kern w:val="0"/>
                                <w:sz w:val="18"/>
                                <w:szCs w:val="18"/>
                                <w:lang w:val="en-FI" w:eastAsia="en-FI"/>
                              </w:rPr>
                              <w:t>, colour=</w:t>
                            </w:r>
                            <w:r w:rsidRPr="00A2709F">
                              <w:rPr>
                                <w:rFonts w:ascii="Consolas" w:eastAsia="Times New Roman" w:hAnsi="Consolas" w:cs="Times New Roman"/>
                                <w:color w:val="A31515"/>
                                <w:kern w:val="0"/>
                                <w:sz w:val="18"/>
                                <w:szCs w:val="18"/>
                                <w:lang w:val="en-FI" w:eastAsia="en-FI"/>
                              </w:rPr>
                              <w:t>'#87ceeb'</w:t>
                            </w:r>
                            <w:r w:rsidRPr="00A2709F">
                              <w:rPr>
                                <w:rFonts w:ascii="Consolas" w:eastAsia="Times New Roman" w:hAnsi="Consolas" w:cs="Times New Roman"/>
                                <w:color w:val="000000"/>
                                <w:kern w:val="0"/>
                                <w:sz w:val="18"/>
                                <w:szCs w:val="18"/>
                                <w:lang w:val="en-FI" w:eastAsia="en-FI"/>
                              </w:rPr>
                              <w:t>, file=sys.stdout)</w:t>
                            </w:r>
                          </w:p>
                          <w:p w14:paraId="4CE62F62"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Iterate for each TSC models.</w:t>
                            </w:r>
                          </w:p>
                          <w:p w14:paraId="35B4AC8D"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name, clf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progress_bar:</w:t>
                            </w:r>
                          </w:p>
                          <w:p w14:paraId="6F4C70E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Pr>
                                <w:rFonts w:ascii="Consolas" w:eastAsia="Times New Roman" w:hAnsi="Consolas" w:cs="Times New Roman"/>
                                <w:color w:val="008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Includes bold text printing</w:t>
                            </w:r>
                            <w:r w:rsidRPr="00373453">
                              <w:rPr>
                                <w:rFonts w:ascii="Consolas" w:eastAsia="Times New Roman" w:hAnsi="Consolas" w:cs="Times New Roman"/>
                                <w:i/>
                                <w:iCs/>
                                <w:color w:val="A6A6A6" w:themeColor="background1" w:themeShade="A6"/>
                                <w:kern w:val="0"/>
                                <w:sz w:val="18"/>
                                <w:szCs w:val="18"/>
                                <w:lang w:val="en-GB" w:eastAsia="en-FI"/>
                              </w:rPr>
                              <w:t>.</w:t>
                            </w:r>
                          </w:p>
                          <w:p w14:paraId="6294BD16" w14:textId="26A3ABC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progress_bar.set_description(</w:t>
                            </w:r>
                            <w:r w:rsidR="00B12F3A"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 xml:space="preserve">Processing \033[1m </w:t>
                            </w:r>
                            <w:r w:rsidRPr="00A2709F">
                              <w:rPr>
                                <w:rFonts w:ascii="Segoe UI Symbol" w:eastAsia="Times New Roman" w:hAnsi="Segoe UI Symbol" w:cs="Segoe UI Symbol"/>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%s \033[0m</w:t>
                            </w:r>
                            <w:r w:rsidR="00B12F3A"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 xml:space="preserve"> % str(clf)) </w:t>
                            </w:r>
                          </w:p>
                          <w:p w14:paraId="7F26ED66"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score_row = </w:t>
                            </w:r>
                            <w:r w:rsidRPr="008C66AD">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.DataFrame(data={</w:t>
                            </w:r>
                            <w:r w:rsidRPr="00A2709F">
                              <w:rPr>
                                <w:rFonts w:ascii="Consolas" w:eastAsia="Times New Roman" w:hAnsi="Consolas" w:cs="Times New Roman"/>
                                <w:color w:val="A31515"/>
                                <w:kern w:val="0"/>
                                <w:sz w:val="18"/>
                                <w:szCs w:val="18"/>
                                <w:lang w:val="en-FI" w:eastAsia="en-FI"/>
                              </w:rPr>
                              <w:t>'Classifier'</w:t>
                            </w:r>
                            <w:r w:rsidRPr="00A2709F">
                              <w:rPr>
                                <w:rFonts w:ascii="Consolas" w:eastAsia="Times New Roman" w:hAnsi="Consolas" w:cs="Times New Roman"/>
                                <w:color w:val="000000"/>
                                <w:kern w:val="0"/>
                                <w:sz w:val="18"/>
                                <w:szCs w:val="18"/>
                                <w:lang w:val="en-FI" w:eastAsia="en-FI"/>
                              </w:rPr>
                              <w:t>:name,</w:t>
                            </w:r>
                            <w:r w:rsidRPr="00A2709F">
                              <w:rPr>
                                <w:rFonts w:ascii="Consolas" w:eastAsia="Times New Roman" w:hAnsi="Consolas" w:cs="Times New Roman"/>
                                <w:color w:val="A31515"/>
                                <w:kern w:val="0"/>
                                <w:sz w:val="18"/>
                                <w:szCs w:val="18"/>
                                <w:lang w:val="en-FI" w:eastAsia="en-FI"/>
                              </w:rPr>
                              <w:t>'Type'</w:t>
                            </w:r>
                            <w:r w:rsidRPr="00A2709F">
                              <w:rPr>
                                <w:rFonts w:ascii="Consolas" w:eastAsia="Times New Roman" w:hAnsi="Consolas" w:cs="Times New Roman"/>
                                <w:color w:val="000000"/>
                                <w:kern w:val="0"/>
                                <w:sz w:val="18"/>
                                <w:szCs w:val="18"/>
                                <w:lang w:val="en-FI" w:eastAsia="en-FI"/>
                              </w:rPr>
                              <w:t>:clf_type,}, index=[</w:t>
                            </w:r>
                            <w:r w:rsidRPr="00373453">
                              <w:rPr>
                                <w:rFonts w:ascii="Consolas" w:eastAsia="Times New Roman" w:hAnsi="Consolas" w:cs="Times New Roman"/>
                                <w:color w:val="00B0F0"/>
                                <w:kern w:val="0"/>
                                <w:sz w:val="18"/>
                                <w:szCs w:val="18"/>
                                <w:lang w:val="en-FI" w:eastAsia="en-FI"/>
                              </w:rPr>
                              <w:t>0</w:t>
                            </w:r>
                            <w:r w:rsidRPr="00A2709F">
                              <w:rPr>
                                <w:rFonts w:ascii="Consolas" w:eastAsia="Times New Roman" w:hAnsi="Consolas" w:cs="Times New Roman"/>
                                <w:color w:val="000000"/>
                                <w:kern w:val="0"/>
                                <w:sz w:val="18"/>
                                <w:szCs w:val="18"/>
                                <w:lang w:val="en-FI" w:eastAsia="en-FI"/>
                              </w:rPr>
                              <w:t>])</w:t>
                            </w:r>
                          </w:p>
                          <w:p w14:paraId="136E5E4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Pr>
                                <w:rFonts w:ascii="Consolas" w:eastAsia="Times New Roman" w:hAnsi="Consolas" w:cs="Times New Roman"/>
                                <w:color w:val="008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Insert score colums for each iteration</w:t>
                            </w:r>
                            <w:r w:rsidRPr="00373453">
                              <w:rPr>
                                <w:rFonts w:ascii="Consolas" w:eastAsia="Times New Roman" w:hAnsi="Consolas" w:cs="Times New Roman"/>
                                <w:i/>
                                <w:iCs/>
                                <w:color w:val="A6A6A6" w:themeColor="background1" w:themeShade="A6"/>
                                <w:kern w:val="0"/>
                                <w:sz w:val="18"/>
                                <w:szCs w:val="18"/>
                                <w:lang w:val="en-GB" w:eastAsia="en-FI"/>
                              </w:rPr>
                              <w:t>.</w:t>
                            </w:r>
                          </w:p>
                          <w:p w14:paraId="0C23F6A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i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range(</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,iters+</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w:t>
                            </w:r>
                          </w:p>
                          <w:p w14:paraId="5ABA403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score_row[score_col_names] = </w:t>
                            </w:r>
                            <w:r w:rsidRPr="00373453">
                              <w:rPr>
                                <w:rFonts w:ascii="Consolas" w:eastAsia="Times New Roman" w:hAnsi="Consolas" w:cs="Times New Roman"/>
                                <w:color w:val="00B0F0"/>
                                <w:kern w:val="0"/>
                                <w:sz w:val="18"/>
                                <w:szCs w:val="18"/>
                                <w:lang w:val="en-FI" w:eastAsia="en-FI"/>
                              </w:rPr>
                              <w:t>0</w:t>
                            </w:r>
                          </w:p>
                          <w:p w14:paraId="363EEFED"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Initialize best score variable</w:t>
                            </w:r>
                          </w:p>
                          <w:p w14:paraId="27871E6E"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best_score = </w:t>
                            </w:r>
                            <w:r w:rsidRPr="00373453">
                              <w:rPr>
                                <w:rFonts w:ascii="Consolas" w:eastAsia="Times New Roman" w:hAnsi="Consolas" w:cs="Times New Roman"/>
                                <w:color w:val="00B0F0"/>
                                <w:kern w:val="0"/>
                                <w:sz w:val="18"/>
                                <w:szCs w:val="18"/>
                                <w:lang w:val="en-FI" w:eastAsia="en-FI"/>
                              </w:rPr>
                              <w:t>0</w:t>
                            </w:r>
                            <w:r>
                              <w:rPr>
                                <w:rFonts w:ascii="Consolas" w:eastAsia="Times New Roman" w:hAnsi="Consolas" w:cs="Times New Roman"/>
                                <w:color w:val="098658"/>
                                <w:kern w:val="0"/>
                                <w:sz w:val="18"/>
                                <w:szCs w:val="18"/>
                                <w:lang w:val="en-GB" w:eastAsia="en-FI"/>
                              </w:rPr>
                              <w:t xml:space="preserve">                             </w:t>
                            </w:r>
                          </w:p>
                          <w:p w14:paraId="05A738CF"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Iterate classification block ‘iters’ time</w:t>
                            </w:r>
                          </w:p>
                          <w:p w14:paraId="7B3AFE50"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iter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range(</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,iters+</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w:t>
                            </w:r>
                          </w:p>
                          <w:p w14:paraId="213B4E3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start = time()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Start timing the model</w:t>
                            </w:r>
                          </w:p>
                          <w:p w14:paraId="7B340691"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clf.fit(X_train, y_train)</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Fit the data</w:t>
                            </w:r>
                          </w:p>
                          <w:p w14:paraId="15ECD52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train_time = time() - start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Stop train timer</w:t>
                            </w:r>
                            <w:r w:rsidRPr="00373453">
                              <w:rPr>
                                <w:rFonts w:ascii="Consolas" w:eastAsia="Times New Roman" w:hAnsi="Consolas" w:cs="Times New Roman"/>
                                <w:i/>
                                <w:iCs/>
                                <w:color w:val="A6A6A6" w:themeColor="background1" w:themeShade="A6"/>
                                <w:kern w:val="0"/>
                                <w:sz w:val="18"/>
                                <w:szCs w:val="18"/>
                                <w:lang w:val="en-GB" w:eastAsia="en-FI"/>
                              </w:rPr>
                              <w:t>, save value</w:t>
                            </w:r>
                          </w:p>
                          <w:p w14:paraId="39BAD36C"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start = time()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Start test timer</w:t>
                            </w:r>
                          </w:p>
                          <w:p w14:paraId="4F4DB94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y_pred = clf.predict(X_test)</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Predictions</w:t>
                            </w:r>
                          </w:p>
                          <w:p w14:paraId="73CA2AA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 = accuracy_score(y_test, y_pred)</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Model scores</w:t>
                            </w:r>
                          </w:p>
                          <w:p w14:paraId="2DD3B35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score_time = time()-start</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Stop test timer, save value</w:t>
                            </w:r>
                          </w:p>
                          <w:p w14:paraId="2D940CE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Set values (note: time data will be overwritten in each iteration)</w:t>
                            </w:r>
                          </w:p>
                          <w:p w14:paraId="23C02D9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'Train(t)'</w:t>
                            </w:r>
                            <w:r w:rsidRPr="00A2709F">
                              <w:rPr>
                                <w:rFonts w:ascii="Consolas" w:eastAsia="Times New Roman" w:hAnsi="Consolas" w:cs="Times New Roman"/>
                                <w:color w:val="000000"/>
                                <w:kern w:val="0"/>
                                <w:sz w:val="18"/>
                                <w:szCs w:val="18"/>
                                <w:lang w:val="en-FI" w:eastAsia="en-FI"/>
                              </w:rPr>
                              <w:t>] = train_time</w:t>
                            </w:r>
                          </w:p>
                          <w:p w14:paraId="1EA21017"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'Test(t)'</w:t>
                            </w:r>
                            <w:r w:rsidRPr="00A2709F">
                              <w:rPr>
                                <w:rFonts w:ascii="Consolas" w:eastAsia="Times New Roman" w:hAnsi="Consolas" w:cs="Times New Roman"/>
                                <w:color w:val="000000"/>
                                <w:kern w:val="0"/>
                                <w:sz w:val="18"/>
                                <w:szCs w:val="18"/>
                                <w:lang w:val="en-FI" w:eastAsia="en-FI"/>
                              </w:rPr>
                              <w:t>] = score_time</w:t>
                            </w:r>
                          </w:p>
                          <w:p w14:paraId="4A4FFD1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score_row[score_col_names[iter-</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 = score</w:t>
                            </w:r>
                          </w:p>
                          <w:p w14:paraId="79AD918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xml:space="preserve"># Among iterations, we could take only one f1 and roc. </w:t>
                            </w:r>
                          </w:p>
                          <w:p w14:paraId="12B3F182"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w:t>
                            </w:r>
                            <w:r w:rsidRPr="00373453">
                              <w:rPr>
                                <w:rFonts w:ascii="Consolas" w:eastAsia="Times New Roman" w:hAnsi="Consolas" w:cs="Times New Roman"/>
                                <w:i/>
                                <w:iCs/>
                                <w:color w:val="A6A6A6" w:themeColor="background1" w:themeShade="A6"/>
                                <w:kern w:val="0"/>
                                <w:sz w:val="18"/>
                                <w:szCs w:val="18"/>
                                <w:lang w:val="en-FI" w:eastAsia="en-FI"/>
                              </w:rPr>
                              <w:t>We store them for the best accuracy</w:t>
                            </w:r>
                            <w:r w:rsidRPr="00373453">
                              <w:rPr>
                                <w:rFonts w:ascii="Consolas" w:eastAsia="Times New Roman" w:hAnsi="Consolas" w:cs="Times New Roman"/>
                                <w:i/>
                                <w:iCs/>
                                <w:color w:val="A6A6A6" w:themeColor="background1" w:themeShade="A6"/>
                                <w:kern w:val="0"/>
                                <w:sz w:val="18"/>
                                <w:szCs w:val="18"/>
                                <w:lang w:val="en-GB" w:eastAsia="en-FI"/>
                              </w:rPr>
                              <w:t xml:space="preserve"> execution on the following code block:</w:t>
                            </w:r>
                          </w:p>
                          <w:p w14:paraId="1C44D49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score </w:t>
                            </w:r>
                            <w:r w:rsidRPr="000217A2">
                              <w:rPr>
                                <w:rFonts w:ascii="Consolas" w:eastAsia="Times New Roman" w:hAnsi="Consolas" w:cs="Times New Roman"/>
                                <w:kern w:val="0"/>
                                <w:sz w:val="18"/>
                                <w:szCs w:val="18"/>
                                <w:lang w:val="en-FI" w:eastAsia="en-FI"/>
                              </w:rPr>
                              <w:t>&gt;</w:t>
                            </w:r>
                            <w:r w:rsidRPr="00A2709F">
                              <w:rPr>
                                <w:rFonts w:ascii="Consolas" w:eastAsia="Times New Roman" w:hAnsi="Consolas" w:cs="Times New Roman"/>
                                <w:color w:val="000000"/>
                                <w:kern w:val="0"/>
                                <w:sz w:val="18"/>
                                <w:szCs w:val="18"/>
                                <w:lang w:val="en-FI" w:eastAsia="en-FI"/>
                              </w:rPr>
                              <w:t xml:space="preserve"> best_score:</w:t>
                            </w:r>
                          </w:p>
                          <w:p w14:paraId="179C0F2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Store predictions for other than multivariate models</w:t>
                            </w:r>
                          </w:p>
                          <w:p w14:paraId="027D8970" w14:textId="4F241AA0"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s[name] = y_pred</w:t>
                            </w:r>
                          </w:p>
                          <w:p w14:paraId="250E4729"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F1 and ROC-AUC scores</w:t>
                            </w:r>
                          </w:p>
                          <w:p w14:paraId="2FCCAF9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'f1'</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f1_score</w:t>
                            </w:r>
                            <w:r w:rsidRPr="00A2709F">
                              <w:rPr>
                                <w:rFonts w:ascii="Consolas" w:eastAsia="Times New Roman" w:hAnsi="Consolas" w:cs="Times New Roman"/>
                                <w:color w:val="000000"/>
                                <w:kern w:val="0"/>
                                <w:sz w:val="18"/>
                                <w:szCs w:val="18"/>
                                <w:lang w:val="en-FI" w:eastAsia="en-FI"/>
                              </w:rPr>
                              <w:t>(y_test, y_pred, average=</w:t>
                            </w:r>
                            <w:r w:rsidRPr="00A2709F">
                              <w:rPr>
                                <w:rFonts w:ascii="Consolas" w:eastAsia="Times New Roman" w:hAnsi="Consolas" w:cs="Times New Roman"/>
                                <w:color w:val="A31515"/>
                                <w:kern w:val="0"/>
                                <w:sz w:val="18"/>
                                <w:szCs w:val="18"/>
                                <w:lang w:val="en-FI" w:eastAsia="en-FI"/>
                              </w:rPr>
                              <w:t>'micro'</w:t>
                            </w:r>
                            <w:r w:rsidRPr="00A2709F">
                              <w:rPr>
                                <w:rFonts w:ascii="Consolas" w:eastAsia="Times New Roman" w:hAnsi="Consolas" w:cs="Times New Roman"/>
                                <w:color w:val="000000"/>
                                <w:kern w:val="0"/>
                                <w:sz w:val="18"/>
                                <w:szCs w:val="18"/>
                                <w:lang w:val="en-FI" w:eastAsia="en-FI"/>
                              </w:rPr>
                              <w:t>)</w:t>
                            </w:r>
                          </w:p>
                          <w:p w14:paraId="5A78E71B" w14:textId="50DCBDD2"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Propabilities</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are not</w:t>
                            </w:r>
                            <w:r w:rsidR="00BE6A57" w:rsidRPr="00373453">
                              <w:rPr>
                                <w:rFonts w:ascii="Consolas" w:eastAsia="Times New Roman" w:hAnsi="Consolas" w:cs="Times New Roman"/>
                                <w:i/>
                                <w:iCs/>
                                <w:color w:val="A6A6A6" w:themeColor="background1" w:themeShade="A6"/>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available for</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sklear</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n </w:t>
                            </w:r>
                            <w:r w:rsidRPr="00373453">
                              <w:rPr>
                                <w:rFonts w:ascii="Consolas" w:eastAsia="Times New Roman" w:hAnsi="Consolas" w:cs="Times New Roman"/>
                                <w:i/>
                                <w:iCs/>
                                <w:color w:val="A6A6A6" w:themeColor="background1" w:themeShade="A6"/>
                                <w:kern w:val="0"/>
                                <w:sz w:val="18"/>
                                <w:szCs w:val="18"/>
                                <w:lang w:val="en-GB" w:eastAsia="en-FI"/>
                              </w:rPr>
                              <w:t>models</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except tree models</w:t>
                            </w:r>
                          </w:p>
                          <w:p w14:paraId="6B46D9F0" w14:textId="3372D35A"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Therefore, ROC-AUC </w:t>
                            </w:r>
                            <w:r w:rsidR="005F0B21" w:rsidRPr="00373453">
                              <w:rPr>
                                <w:rFonts w:ascii="Consolas" w:eastAsia="Times New Roman" w:hAnsi="Consolas" w:cs="Times New Roman"/>
                                <w:i/>
                                <w:iCs/>
                                <w:color w:val="A6A6A6" w:themeColor="background1" w:themeShade="A6"/>
                                <w:kern w:val="0"/>
                                <w:sz w:val="18"/>
                                <w:szCs w:val="18"/>
                                <w:lang w:val="en-GB" w:eastAsia="en-FI"/>
                              </w:rPr>
                              <w:t>is not</w:t>
                            </w:r>
                            <w:r w:rsidRPr="00373453">
                              <w:rPr>
                                <w:rFonts w:ascii="Consolas" w:eastAsia="Times New Roman" w:hAnsi="Consolas" w:cs="Times New Roman"/>
                                <w:i/>
                                <w:iCs/>
                                <w:color w:val="A6A6A6" w:themeColor="background1" w:themeShade="A6"/>
                                <w:kern w:val="0"/>
                                <w:sz w:val="18"/>
                                <w:szCs w:val="18"/>
                                <w:lang w:val="en-GB" w:eastAsia="en-FI"/>
                              </w:rPr>
                              <w:t xml:space="preserve"> calculated for those</w:t>
                            </w:r>
                          </w:p>
                          <w:p w14:paraId="1823B1F1" w14:textId="1D3D1789"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clf_type </w:t>
                            </w:r>
                            <w:r w:rsidR="00BE6A57" w:rsidRPr="00E608FC">
                              <w:rPr>
                                <w:rFonts w:ascii="Consolas" w:eastAsia="Times New Roman" w:hAnsi="Consolas" w:cs="Times New Roman"/>
                                <w:color w:val="0070C0"/>
                                <w:kern w:val="0"/>
                                <w:sz w:val="18"/>
                                <w:szCs w:val="18"/>
                                <w:lang w:val="en-GB" w:eastAsia="en-FI"/>
                              </w:rPr>
                              <w:t>not i</w:t>
                            </w:r>
                            <w:r w:rsidRPr="00E608FC">
                              <w:rPr>
                                <w:rFonts w:ascii="Consolas" w:eastAsia="Times New Roman" w:hAnsi="Consolas" w:cs="Times New Roman"/>
                                <w:color w:val="0070C0"/>
                                <w:kern w:val="0"/>
                                <w:sz w:val="18"/>
                                <w:szCs w:val="18"/>
                                <w:lang w:val="en-FI" w:eastAsia="en-FI"/>
                              </w:rPr>
                              <w:t xml:space="preserve">n </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'sklearn'</w:t>
                            </w:r>
                            <w:r w:rsidRPr="00A2709F">
                              <w:rPr>
                                <w:rFonts w:ascii="Consolas" w:eastAsia="Times New Roman" w:hAnsi="Consolas" w:cs="Times New Roman"/>
                                <w:color w:val="000000"/>
                                <w:kern w:val="0"/>
                                <w:sz w:val="18"/>
                                <w:szCs w:val="18"/>
                                <w:lang w:val="en-FI" w:eastAsia="en-FI"/>
                              </w:rPr>
                              <w:t>]:</w:t>
                            </w:r>
                          </w:p>
                          <w:p w14:paraId="2C6E37CE"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y_pred_proba = clf.predict_proba(X_test)</w:t>
                            </w:r>
                          </w:p>
                          <w:p w14:paraId="1B5F97BB"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'roc-auc'</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roc_auc_score</w:t>
                            </w:r>
                            <w:r w:rsidRPr="00A2709F">
                              <w:rPr>
                                <w:rFonts w:ascii="Consolas" w:eastAsia="Times New Roman" w:hAnsi="Consolas" w:cs="Times New Roman"/>
                                <w:color w:val="000000"/>
                                <w:kern w:val="0"/>
                                <w:sz w:val="18"/>
                                <w:szCs w:val="18"/>
                                <w:lang w:val="en-FI" w:eastAsia="en-FI"/>
                              </w:rPr>
                              <w:t>(y_test, y_pred_proba,</w:t>
                            </w:r>
                            <w:r>
                              <w:rPr>
                                <w:rFonts w:ascii="Consolas" w:eastAsia="Times New Roman" w:hAnsi="Consolas" w:cs="Times New Roman"/>
                                <w:color w:val="000000"/>
                                <w:kern w:val="0"/>
                                <w:sz w:val="18"/>
                                <w:szCs w:val="18"/>
                                <w:lang w:val="en-GB" w:eastAsia="en-FI"/>
                              </w:rPr>
                              <w:t xml:space="preserve"> </w:t>
                            </w:r>
                          </w:p>
                          <w:p w14:paraId="3D4C95C2" w14:textId="63CB3B18"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0000"/>
                                <w:kern w:val="0"/>
                                <w:sz w:val="18"/>
                                <w:szCs w:val="18"/>
                                <w:lang w:val="en-FI" w:eastAsia="en-FI"/>
                              </w:rPr>
                              <w:t>average=</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weighted</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 xml:space="preserve">, </w:t>
                            </w:r>
                          </w:p>
                          <w:p w14:paraId="3E1A0F7D" w14:textId="57EAC0B8"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0000"/>
                                <w:kern w:val="0"/>
                                <w:sz w:val="18"/>
                                <w:szCs w:val="18"/>
                                <w:lang w:val="en-FI" w:eastAsia="en-FI"/>
                              </w:rPr>
                              <w:t>multi_class=</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ovr</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w:t>
                            </w:r>
                          </w:p>
                          <w:p w14:paraId="08D10A5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else</w:t>
                            </w:r>
                            <w:r w:rsidRPr="00A2709F">
                              <w:rPr>
                                <w:rFonts w:ascii="Consolas" w:eastAsia="Times New Roman" w:hAnsi="Consolas" w:cs="Times New Roman"/>
                                <w:color w:val="000000"/>
                                <w:kern w:val="0"/>
                                <w:sz w:val="18"/>
                                <w:szCs w:val="18"/>
                                <w:lang w:val="en-FI" w:eastAsia="en-FI"/>
                              </w:rPr>
                              <w:t>:</w:t>
                            </w:r>
                          </w:p>
                          <w:p w14:paraId="5686CD4D"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'roc-auc'</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np</w:t>
                            </w:r>
                            <w:r w:rsidRPr="00A2709F">
                              <w:rPr>
                                <w:rFonts w:ascii="Consolas" w:eastAsia="Times New Roman" w:hAnsi="Consolas" w:cs="Times New Roman"/>
                                <w:color w:val="000000"/>
                                <w:kern w:val="0"/>
                                <w:sz w:val="18"/>
                                <w:szCs w:val="18"/>
                                <w:lang w:val="en-FI" w:eastAsia="en-FI"/>
                              </w:rPr>
                              <w:t>.nan</w:t>
                            </w:r>
                          </w:p>
                          <w:p w14:paraId="0C7EDC1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Update best score variable</w:t>
                            </w:r>
                          </w:p>
                          <w:p w14:paraId="79CD2A8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best_score = score</w:t>
                            </w:r>
                          </w:p>
                          <w:p w14:paraId="4EE55947"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Save model scores to the result table</w:t>
                            </w:r>
                          </w:p>
                          <w:p w14:paraId="4F9EE9B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results = </w:t>
                            </w:r>
                            <w:r w:rsidRPr="00CF2B02">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.concat((results, score_row), axis=</w:t>
                            </w:r>
                            <w:r w:rsidRPr="00373453">
                              <w:rPr>
                                <w:rFonts w:ascii="Consolas" w:eastAsia="Times New Roman" w:hAnsi="Consolas" w:cs="Times New Roman"/>
                                <w:color w:val="00B0F0"/>
                                <w:kern w:val="0"/>
                                <w:sz w:val="18"/>
                                <w:szCs w:val="18"/>
                                <w:lang w:val="en-FI" w:eastAsia="en-FI"/>
                              </w:rPr>
                              <w:t>0</w:t>
                            </w:r>
                            <w:r w:rsidRPr="00A2709F">
                              <w:rPr>
                                <w:rFonts w:ascii="Consolas" w:eastAsia="Times New Roman" w:hAnsi="Consolas" w:cs="Times New Roman"/>
                                <w:color w:val="000000"/>
                                <w:kern w:val="0"/>
                                <w:sz w:val="18"/>
                                <w:szCs w:val="18"/>
                                <w:lang w:val="en-FI" w:eastAsia="en-FI"/>
                              </w:rPr>
                              <w:t>, ignore_index=</w:t>
                            </w:r>
                            <w:r w:rsidRPr="00A2709F">
                              <w:rPr>
                                <w:rFonts w:ascii="Consolas" w:eastAsia="Times New Roman" w:hAnsi="Consolas" w:cs="Times New Roman"/>
                                <w:color w:val="0000FF"/>
                                <w:kern w:val="0"/>
                                <w:sz w:val="18"/>
                                <w:szCs w:val="18"/>
                                <w:lang w:val="en-FI" w:eastAsia="en-FI"/>
                              </w:rPr>
                              <w:t>True</w:t>
                            </w:r>
                            <w:r w:rsidRPr="00A2709F">
                              <w:rPr>
                                <w:rFonts w:ascii="Consolas" w:eastAsia="Times New Roman" w:hAnsi="Consolas" w:cs="Times New Roman"/>
                                <w:color w:val="000000"/>
                                <w:kern w:val="0"/>
                                <w:sz w:val="18"/>
                                <w:szCs w:val="18"/>
                                <w:lang w:val="en-FI" w:eastAsia="en-FI"/>
                              </w:rPr>
                              <w:t>)</w:t>
                            </w:r>
                          </w:p>
                          <w:p w14:paraId="1E78BAB2"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p>
                          <w:p w14:paraId="189EEE6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print(</w:t>
                            </w:r>
                            <w:r w:rsidRPr="00A2709F">
                              <w:rPr>
                                <w:rFonts w:ascii="Consolas" w:eastAsia="Times New Roman" w:hAnsi="Consolas" w:cs="Times New Roman"/>
                                <w:color w:val="A31515"/>
                                <w:kern w:val="0"/>
                                <w:sz w:val="18"/>
                                <w:szCs w:val="18"/>
                                <w:lang w:val="en-FI" w:eastAsia="en-FI"/>
                              </w:rPr>
                              <w:t>'Classification done for '</w:t>
                            </w:r>
                            <w:r w:rsidRPr="00A2709F">
                              <w:rPr>
                                <w:rFonts w:ascii="Consolas" w:eastAsia="Times New Roman" w:hAnsi="Consolas" w:cs="Times New Roman"/>
                                <w:color w:val="000000"/>
                                <w:kern w:val="0"/>
                                <w:sz w:val="18"/>
                                <w:szCs w:val="18"/>
                                <w:lang w:val="en-FI" w:eastAsia="en-FI"/>
                              </w:rPr>
                              <w:t xml:space="preserve"> + clf_type + </w:t>
                            </w:r>
                            <w:r w:rsidRPr="00A2709F">
                              <w:rPr>
                                <w:rFonts w:ascii="Consolas" w:eastAsia="Times New Roman" w:hAnsi="Consolas" w:cs="Times New Roman"/>
                                <w:color w:val="A31515"/>
                                <w:kern w:val="0"/>
                                <w:sz w:val="18"/>
                                <w:szCs w:val="18"/>
                                <w:lang w:val="en-FI" w:eastAsia="en-FI"/>
                              </w:rPr>
                              <w:t>'\n'</w:t>
                            </w:r>
                            <w:r w:rsidRPr="00A2709F">
                              <w:rPr>
                                <w:rFonts w:ascii="Consolas" w:eastAsia="Times New Roman" w:hAnsi="Consolas" w:cs="Times New Roman"/>
                                <w:color w:val="000000"/>
                                <w:kern w:val="0"/>
                                <w:sz w:val="18"/>
                                <w:szCs w:val="18"/>
                                <w:lang w:val="en-FI" w:eastAsia="en-FI"/>
                              </w:rPr>
                              <w:t>)</w:t>
                            </w:r>
                          </w:p>
                          <w:p w14:paraId="242C673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p>
                          <w:p w14:paraId="5680909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return</w:t>
                            </w:r>
                            <w:r w:rsidRPr="00A2709F">
                              <w:rPr>
                                <w:rFonts w:ascii="Consolas" w:eastAsia="Times New Roman" w:hAnsi="Consolas" w:cs="Times New Roman"/>
                                <w:color w:val="000000"/>
                                <w:kern w:val="0"/>
                                <w:sz w:val="18"/>
                                <w:szCs w:val="18"/>
                                <w:lang w:val="en-FI" w:eastAsia="en-FI"/>
                              </w:rPr>
                              <w:t xml:space="preserve"> </w:t>
                            </w:r>
                            <w:r>
                              <w:rPr>
                                <w:rFonts w:ascii="Consolas" w:eastAsia="Times New Roman" w:hAnsi="Consolas" w:cs="Times New Roman"/>
                                <w:color w:val="000000"/>
                                <w:kern w:val="0"/>
                                <w:sz w:val="18"/>
                                <w:szCs w:val="18"/>
                                <w:lang w:val="en-GB" w:eastAsia="en-FI"/>
                              </w:rPr>
                              <w:t>(</w:t>
                            </w:r>
                            <w:r w:rsidRPr="00A2709F">
                              <w:rPr>
                                <w:rFonts w:ascii="Consolas" w:eastAsia="Times New Roman" w:hAnsi="Consolas" w:cs="Times New Roman"/>
                                <w:color w:val="000000"/>
                                <w:kern w:val="0"/>
                                <w:sz w:val="18"/>
                                <w:szCs w:val="18"/>
                                <w:lang w:val="en-FI" w:eastAsia="en-FI"/>
                              </w:rPr>
                              <w:t>results,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s</w:t>
                            </w:r>
                            <w:r>
                              <w:rPr>
                                <w:rFonts w:ascii="Consolas" w:eastAsia="Times New Roman" w:hAnsi="Consolas" w:cs="Times New Roman"/>
                                <w:color w:val="000000"/>
                                <w:kern w:val="0"/>
                                <w:sz w:val="18"/>
                                <w:szCs w:val="18"/>
                                <w:lang w:val="en-GB" w:eastAsia="en-FI"/>
                              </w:rPr>
                              <w:t>)</w:t>
                            </w:r>
                          </w:p>
                          <w:p w14:paraId="1D386C2B" w14:textId="77777777" w:rsidR="008529C3" w:rsidRPr="002C3F92" w:rsidRDefault="008529C3" w:rsidP="008529C3">
                            <w:pPr>
                              <w:ind w:firstLine="0"/>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2ABC660A" id="_x0000_s1033" type="#_x0000_t202" style="width:482.25pt;height:60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" stroked="f">
                <v:textbox>
                  <w:txbxContent>
                    <w:p w14:paraId="7E775EE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E608FC">
                        <w:rPr>
                          <w:rFonts w:ascii="Consolas" w:eastAsia="Times New Roman" w:hAnsi="Consolas" w:cs="Times New Roman"/>
                          <w:color w:val="0070C0"/>
                          <w:kern w:val="0"/>
                          <w:sz w:val="18"/>
                          <w:szCs w:val="18"/>
                          <w:lang w:val="en-FI" w:eastAsia="en-FI"/>
                        </w:rPr>
                        <w:t>def</w:t>
                      </w:r>
                      <w:r w:rsidRPr="00A2709F">
                        <w:rPr>
                          <w:rFonts w:ascii="Consolas" w:eastAsia="Times New Roman" w:hAnsi="Consolas" w:cs="Times New Roman"/>
                          <w:color w:val="000000"/>
                          <w:kern w:val="0"/>
                          <w:sz w:val="18"/>
                          <w:szCs w:val="18"/>
                          <w:lang w:val="en-FI" w:eastAsia="en-FI"/>
                        </w:rPr>
                        <w:t xml:space="preserve"> classify(classifiers, clf_type, X_train, X_test, y_train, y_test, results, preds, iters):</w:t>
                      </w:r>
                    </w:p>
                    <w:p w14:paraId="44810A1A" w14:textId="77777777" w:rsidR="008529C3" w:rsidRPr="000217A2"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CF2B02">
                        <w:rPr>
                          <w:rFonts w:ascii="Consolas" w:eastAsia="Times New Roman" w:hAnsi="Consolas" w:cs="Times New Roman"/>
                          <w:i/>
                          <w:iCs/>
                          <w:color w:val="A6A6A6" w:themeColor="background1" w:themeShade="A6"/>
                          <w:kern w:val="0"/>
                          <w:sz w:val="18"/>
                          <w:szCs w:val="18"/>
                          <w:lang w:val="en-FI" w:eastAsia="en-FI"/>
                        </w:rPr>
                        <w:t># Pandas dataframe for results</w:t>
                      </w:r>
                    </w:p>
                    <w:p w14:paraId="256D723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results </w:t>
                      </w:r>
                      <w:r w:rsidRPr="00E608FC">
                        <w:rPr>
                          <w:rFonts w:ascii="Consolas" w:eastAsia="Times New Roman" w:hAnsi="Consolas" w:cs="Times New Roman"/>
                          <w:color w:val="0070C0"/>
                          <w:kern w:val="0"/>
                          <w:sz w:val="18"/>
                          <w:szCs w:val="18"/>
                          <w:lang w:val="en-FI" w:eastAsia="en-FI"/>
                        </w:rPr>
                        <w:t>is</w:t>
                      </w:r>
                      <w:r w:rsidRPr="00A2709F">
                        <w:rPr>
                          <w:rFonts w:ascii="Consolas" w:eastAsia="Times New Roman" w:hAnsi="Consolas" w:cs="Times New Roman"/>
                          <w:color w:val="000000"/>
                          <w:kern w:val="0"/>
                          <w:sz w:val="18"/>
                          <w:szCs w:val="18"/>
                          <w:lang w:val="en-FI" w:eastAsia="en-FI"/>
                        </w:rPr>
                        <w:t xml:space="preserve"> </w:t>
                      </w:r>
                      <w:r w:rsidRPr="008C66AD">
                        <w:rPr>
                          <w:rFonts w:ascii="Consolas" w:eastAsia="Times New Roman" w:hAnsi="Consolas" w:cs="Times New Roman"/>
                          <w:color w:val="0070C0"/>
                          <w:kern w:val="0"/>
                          <w:sz w:val="18"/>
                          <w:szCs w:val="18"/>
                          <w:lang w:val="en-FI" w:eastAsia="en-FI"/>
                        </w:rPr>
                        <w:t>None</w:t>
                      </w:r>
                      <w:r w:rsidRPr="00A2709F">
                        <w:rPr>
                          <w:rFonts w:ascii="Consolas" w:eastAsia="Times New Roman" w:hAnsi="Consolas" w:cs="Times New Roman"/>
                          <w:color w:val="000000"/>
                          <w:kern w:val="0"/>
                          <w:sz w:val="18"/>
                          <w:szCs w:val="18"/>
                          <w:lang w:val="en-FI" w:eastAsia="en-FI"/>
                        </w:rPr>
                        <w:t>:</w:t>
                      </w:r>
                    </w:p>
                    <w:p w14:paraId="72C3A1F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results = </w:t>
                      </w:r>
                      <w:r w:rsidRPr="0015164B">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.DataFrame(columns=[</w:t>
                      </w:r>
                      <w:r w:rsidRPr="00A2709F">
                        <w:rPr>
                          <w:rFonts w:ascii="Consolas" w:eastAsia="Times New Roman" w:hAnsi="Consolas" w:cs="Times New Roman"/>
                          <w:color w:val="A31515"/>
                          <w:kern w:val="0"/>
                          <w:sz w:val="18"/>
                          <w:szCs w:val="18"/>
                          <w:lang w:val="en-FI" w:eastAsia="en-FI"/>
                        </w:rPr>
                        <w:t>'Classifier'</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'Type'</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'Train(t)'</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'Test(t)'</w:t>
                      </w:r>
                      <w:r w:rsidRPr="00A2709F">
                        <w:rPr>
                          <w:rFonts w:ascii="Consolas" w:eastAsia="Times New Roman" w:hAnsi="Consolas" w:cs="Times New Roman"/>
                          <w:color w:val="000000"/>
                          <w:kern w:val="0"/>
                          <w:sz w:val="18"/>
                          <w:szCs w:val="18"/>
                          <w:lang w:val="en-FI" w:eastAsia="en-FI"/>
                        </w:rPr>
                        <w:t>])</w:t>
                      </w:r>
                    </w:p>
                    <w:p w14:paraId="56294F7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 xml:space="preserve">s = </w:t>
                      </w:r>
                      <w:r w:rsidRPr="008C66AD">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w:t>
                      </w:r>
                    </w:p>
                    <w:p w14:paraId="09DAF7EE"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Create column names for scores according to the number of iterations</w:t>
                      </w:r>
                      <w:r w:rsidRPr="00373453">
                        <w:rPr>
                          <w:rFonts w:ascii="Consolas" w:eastAsia="Times New Roman" w:hAnsi="Consolas" w:cs="Times New Roman"/>
                          <w:i/>
                          <w:iCs/>
                          <w:color w:val="A6A6A6" w:themeColor="background1" w:themeShade="A6"/>
                          <w:kern w:val="0"/>
                          <w:sz w:val="18"/>
                          <w:szCs w:val="18"/>
                          <w:lang w:val="en-GB" w:eastAsia="en-FI"/>
                        </w:rPr>
                        <w:t>.</w:t>
                      </w:r>
                    </w:p>
                    <w:p w14:paraId="30661B8F"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score_col_names = create_col_names(</w:t>
                      </w:r>
                      <w:r w:rsidRPr="00A2709F">
                        <w:rPr>
                          <w:rFonts w:ascii="Consolas" w:eastAsia="Times New Roman" w:hAnsi="Consolas" w:cs="Times New Roman"/>
                          <w:color w:val="A31515"/>
                          <w:kern w:val="0"/>
                          <w:sz w:val="18"/>
                          <w:szCs w:val="18"/>
                          <w:lang w:val="en-FI" w:eastAsia="en-FI"/>
                        </w:rPr>
                        <w:t>'Score_'</w:t>
                      </w:r>
                      <w:r w:rsidRPr="00A2709F">
                        <w:rPr>
                          <w:rFonts w:ascii="Consolas" w:eastAsia="Times New Roman" w:hAnsi="Consolas" w:cs="Times New Roman"/>
                          <w:color w:val="000000"/>
                          <w:kern w:val="0"/>
                          <w:sz w:val="18"/>
                          <w:szCs w:val="18"/>
                          <w:lang w:val="en-FI" w:eastAsia="en-FI"/>
                        </w:rPr>
                        <w:t>, iters)</w:t>
                      </w:r>
                    </w:p>
                    <w:p w14:paraId="583C1C55"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Create progress bar with non-default styles</w:t>
                      </w:r>
                    </w:p>
                    <w:p w14:paraId="1517CB7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progress_bar = </w:t>
                      </w:r>
                      <w:r w:rsidRPr="008C66AD">
                        <w:rPr>
                          <w:rFonts w:ascii="Consolas" w:eastAsia="Times New Roman" w:hAnsi="Consolas" w:cs="Times New Roman"/>
                          <w:b/>
                          <w:bCs/>
                          <w:color w:val="000000"/>
                          <w:kern w:val="0"/>
                          <w:sz w:val="18"/>
                          <w:szCs w:val="18"/>
                          <w:lang w:val="en-FI" w:eastAsia="en-FI"/>
                        </w:rPr>
                        <w:t>tqdm</w:t>
                      </w:r>
                      <w:r w:rsidRPr="00A2709F">
                        <w:rPr>
                          <w:rFonts w:ascii="Consolas" w:eastAsia="Times New Roman" w:hAnsi="Consolas" w:cs="Times New Roman"/>
                          <w:color w:val="000000"/>
                          <w:kern w:val="0"/>
                          <w:sz w:val="18"/>
                          <w:szCs w:val="18"/>
                          <w:lang w:val="en-FI" w:eastAsia="en-FI"/>
                        </w:rPr>
                        <w:t>(classifiers.items(), ncols=</w:t>
                      </w:r>
                      <w:r w:rsidRPr="00373453">
                        <w:rPr>
                          <w:rFonts w:ascii="Consolas" w:eastAsia="Times New Roman" w:hAnsi="Consolas" w:cs="Times New Roman"/>
                          <w:color w:val="00B0F0"/>
                          <w:kern w:val="0"/>
                          <w:sz w:val="18"/>
                          <w:szCs w:val="18"/>
                          <w:lang w:val="en-FI" w:eastAsia="en-FI"/>
                        </w:rPr>
                        <w:t>100</w:t>
                      </w:r>
                      <w:r w:rsidRPr="00A2709F">
                        <w:rPr>
                          <w:rFonts w:ascii="Consolas" w:eastAsia="Times New Roman" w:hAnsi="Consolas" w:cs="Times New Roman"/>
                          <w:color w:val="000000"/>
                          <w:kern w:val="0"/>
                          <w:sz w:val="18"/>
                          <w:szCs w:val="18"/>
                          <w:lang w:val="en-FI" w:eastAsia="en-FI"/>
                        </w:rPr>
                        <w:t>, colour=</w:t>
                      </w:r>
                      <w:r w:rsidRPr="00A2709F">
                        <w:rPr>
                          <w:rFonts w:ascii="Consolas" w:eastAsia="Times New Roman" w:hAnsi="Consolas" w:cs="Times New Roman"/>
                          <w:color w:val="A31515"/>
                          <w:kern w:val="0"/>
                          <w:sz w:val="18"/>
                          <w:szCs w:val="18"/>
                          <w:lang w:val="en-FI" w:eastAsia="en-FI"/>
                        </w:rPr>
                        <w:t>'#87ceeb'</w:t>
                      </w:r>
                      <w:r w:rsidRPr="00A2709F">
                        <w:rPr>
                          <w:rFonts w:ascii="Consolas" w:eastAsia="Times New Roman" w:hAnsi="Consolas" w:cs="Times New Roman"/>
                          <w:color w:val="000000"/>
                          <w:kern w:val="0"/>
                          <w:sz w:val="18"/>
                          <w:szCs w:val="18"/>
                          <w:lang w:val="en-FI" w:eastAsia="en-FI"/>
                        </w:rPr>
                        <w:t>, file=sys.stdout)</w:t>
                      </w:r>
                    </w:p>
                    <w:p w14:paraId="4CE62F62"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Iterate for each TSC models.</w:t>
                      </w:r>
                    </w:p>
                    <w:p w14:paraId="35B4AC8D"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name, clf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progress_bar:</w:t>
                      </w:r>
                    </w:p>
                    <w:p w14:paraId="6F4C70E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Pr>
                          <w:rFonts w:ascii="Consolas" w:eastAsia="Times New Roman" w:hAnsi="Consolas" w:cs="Times New Roman"/>
                          <w:color w:val="008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Includes bold text printing</w:t>
                      </w:r>
                      <w:r w:rsidRPr="00373453">
                        <w:rPr>
                          <w:rFonts w:ascii="Consolas" w:eastAsia="Times New Roman" w:hAnsi="Consolas" w:cs="Times New Roman"/>
                          <w:i/>
                          <w:iCs/>
                          <w:color w:val="A6A6A6" w:themeColor="background1" w:themeShade="A6"/>
                          <w:kern w:val="0"/>
                          <w:sz w:val="18"/>
                          <w:szCs w:val="18"/>
                          <w:lang w:val="en-GB" w:eastAsia="en-FI"/>
                        </w:rPr>
                        <w:t>.</w:t>
                      </w:r>
                    </w:p>
                    <w:p w14:paraId="6294BD16" w14:textId="26A3ABC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progress_bar.set_description(</w:t>
                      </w:r>
                      <w:r w:rsidR="00B12F3A"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 xml:space="preserve">Processing \033[1m </w:t>
                      </w:r>
                      <w:r w:rsidRPr="00A2709F">
                        <w:rPr>
                          <w:rFonts w:ascii="Segoe UI Symbol" w:eastAsia="Times New Roman" w:hAnsi="Segoe UI Symbol" w:cs="Segoe UI Symbol"/>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%s \033[0m</w:t>
                      </w:r>
                      <w:r w:rsidR="00B12F3A"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 xml:space="preserve"> % str(clf)) </w:t>
                      </w:r>
                    </w:p>
                    <w:p w14:paraId="7F26ED66"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score_row = </w:t>
                      </w:r>
                      <w:r w:rsidRPr="008C66AD">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.DataFrame(data={</w:t>
                      </w:r>
                      <w:r w:rsidRPr="00A2709F">
                        <w:rPr>
                          <w:rFonts w:ascii="Consolas" w:eastAsia="Times New Roman" w:hAnsi="Consolas" w:cs="Times New Roman"/>
                          <w:color w:val="A31515"/>
                          <w:kern w:val="0"/>
                          <w:sz w:val="18"/>
                          <w:szCs w:val="18"/>
                          <w:lang w:val="en-FI" w:eastAsia="en-FI"/>
                        </w:rPr>
                        <w:t>'Classifier'</w:t>
                      </w:r>
                      <w:r w:rsidRPr="00A2709F">
                        <w:rPr>
                          <w:rFonts w:ascii="Consolas" w:eastAsia="Times New Roman" w:hAnsi="Consolas" w:cs="Times New Roman"/>
                          <w:color w:val="000000"/>
                          <w:kern w:val="0"/>
                          <w:sz w:val="18"/>
                          <w:szCs w:val="18"/>
                          <w:lang w:val="en-FI" w:eastAsia="en-FI"/>
                        </w:rPr>
                        <w:t>:name,</w:t>
                      </w:r>
                      <w:r w:rsidRPr="00A2709F">
                        <w:rPr>
                          <w:rFonts w:ascii="Consolas" w:eastAsia="Times New Roman" w:hAnsi="Consolas" w:cs="Times New Roman"/>
                          <w:color w:val="A31515"/>
                          <w:kern w:val="0"/>
                          <w:sz w:val="18"/>
                          <w:szCs w:val="18"/>
                          <w:lang w:val="en-FI" w:eastAsia="en-FI"/>
                        </w:rPr>
                        <w:t>'Type'</w:t>
                      </w:r>
                      <w:r w:rsidRPr="00A2709F">
                        <w:rPr>
                          <w:rFonts w:ascii="Consolas" w:eastAsia="Times New Roman" w:hAnsi="Consolas" w:cs="Times New Roman"/>
                          <w:color w:val="000000"/>
                          <w:kern w:val="0"/>
                          <w:sz w:val="18"/>
                          <w:szCs w:val="18"/>
                          <w:lang w:val="en-FI" w:eastAsia="en-FI"/>
                        </w:rPr>
                        <w:t>:clf_type,}, index=[</w:t>
                      </w:r>
                      <w:r w:rsidRPr="00373453">
                        <w:rPr>
                          <w:rFonts w:ascii="Consolas" w:eastAsia="Times New Roman" w:hAnsi="Consolas" w:cs="Times New Roman"/>
                          <w:color w:val="00B0F0"/>
                          <w:kern w:val="0"/>
                          <w:sz w:val="18"/>
                          <w:szCs w:val="18"/>
                          <w:lang w:val="en-FI" w:eastAsia="en-FI"/>
                        </w:rPr>
                        <w:t>0</w:t>
                      </w:r>
                      <w:r w:rsidRPr="00A2709F">
                        <w:rPr>
                          <w:rFonts w:ascii="Consolas" w:eastAsia="Times New Roman" w:hAnsi="Consolas" w:cs="Times New Roman"/>
                          <w:color w:val="000000"/>
                          <w:kern w:val="0"/>
                          <w:sz w:val="18"/>
                          <w:szCs w:val="18"/>
                          <w:lang w:val="en-FI" w:eastAsia="en-FI"/>
                        </w:rPr>
                        <w:t>])</w:t>
                      </w:r>
                    </w:p>
                    <w:p w14:paraId="136E5E4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Pr>
                          <w:rFonts w:ascii="Consolas" w:eastAsia="Times New Roman" w:hAnsi="Consolas" w:cs="Times New Roman"/>
                          <w:color w:val="008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Insert score colums for each iteration</w:t>
                      </w:r>
                      <w:r w:rsidRPr="00373453">
                        <w:rPr>
                          <w:rFonts w:ascii="Consolas" w:eastAsia="Times New Roman" w:hAnsi="Consolas" w:cs="Times New Roman"/>
                          <w:i/>
                          <w:iCs/>
                          <w:color w:val="A6A6A6" w:themeColor="background1" w:themeShade="A6"/>
                          <w:kern w:val="0"/>
                          <w:sz w:val="18"/>
                          <w:szCs w:val="18"/>
                          <w:lang w:val="en-GB" w:eastAsia="en-FI"/>
                        </w:rPr>
                        <w:t>.</w:t>
                      </w:r>
                    </w:p>
                    <w:p w14:paraId="0C23F6A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i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range(</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,iters+</w:t>
                      </w:r>
                      <w:r w:rsidRPr="00A2709F">
                        <w:rPr>
                          <w:rFonts w:ascii="Consolas" w:eastAsia="Times New Roman" w:hAnsi="Consolas" w:cs="Times New Roman"/>
                          <w:color w:val="098658"/>
                          <w:kern w:val="0"/>
                          <w:sz w:val="18"/>
                          <w:szCs w:val="18"/>
                          <w:lang w:val="en-FI" w:eastAsia="en-FI"/>
                        </w:rPr>
                        <w:t>1</w:t>
                      </w:r>
                      <w:r w:rsidRPr="00A2709F">
                        <w:rPr>
                          <w:rFonts w:ascii="Consolas" w:eastAsia="Times New Roman" w:hAnsi="Consolas" w:cs="Times New Roman"/>
                          <w:color w:val="000000"/>
                          <w:kern w:val="0"/>
                          <w:sz w:val="18"/>
                          <w:szCs w:val="18"/>
                          <w:lang w:val="en-FI" w:eastAsia="en-FI"/>
                        </w:rPr>
                        <w:t>):</w:t>
                      </w:r>
                    </w:p>
                    <w:p w14:paraId="5ABA403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score_row[score_col_names] = </w:t>
                      </w:r>
                      <w:r w:rsidRPr="00373453">
                        <w:rPr>
                          <w:rFonts w:ascii="Consolas" w:eastAsia="Times New Roman" w:hAnsi="Consolas" w:cs="Times New Roman"/>
                          <w:color w:val="00B0F0"/>
                          <w:kern w:val="0"/>
                          <w:sz w:val="18"/>
                          <w:szCs w:val="18"/>
                          <w:lang w:val="en-FI" w:eastAsia="en-FI"/>
                        </w:rPr>
                        <w:t>0</w:t>
                      </w:r>
                    </w:p>
                    <w:p w14:paraId="363EEFED"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Initialize best score variable</w:t>
                      </w:r>
                    </w:p>
                    <w:p w14:paraId="27871E6E"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best_score = </w:t>
                      </w:r>
                      <w:r w:rsidRPr="00373453">
                        <w:rPr>
                          <w:rFonts w:ascii="Consolas" w:eastAsia="Times New Roman" w:hAnsi="Consolas" w:cs="Times New Roman"/>
                          <w:color w:val="00B0F0"/>
                          <w:kern w:val="0"/>
                          <w:sz w:val="18"/>
                          <w:szCs w:val="18"/>
                          <w:lang w:val="en-FI" w:eastAsia="en-FI"/>
                        </w:rPr>
                        <w:t>0</w:t>
                      </w:r>
                      <w:r>
                        <w:rPr>
                          <w:rFonts w:ascii="Consolas" w:eastAsia="Times New Roman" w:hAnsi="Consolas" w:cs="Times New Roman"/>
                          <w:color w:val="098658"/>
                          <w:kern w:val="0"/>
                          <w:sz w:val="18"/>
                          <w:szCs w:val="18"/>
                          <w:lang w:val="en-GB" w:eastAsia="en-FI"/>
                        </w:rPr>
                        <w:t xml:space="preserve">                             </w:t>
                      </w:r>
                    </w:p>
                    <w:p w14:paraId="05A738CF"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Iterate classification block ‘iters’ time</w:t>
                      </w:r>
                    </w:p>
                    <w:p w14:paraId="7B3AFE50"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for</w:t>
                      </w:r>
                      <w:r w:rsidRPr="00A2709F">
                        <w:rPr>
                          <w:rFonts w:ascii="Consolas" w:eastAsia="Times New Roman" w:hAnsi="Consolas" w:cs="Times New Roman"/>
                          <w:color w:val="000000"/>
                          <w:kern w:val="0"/>
                          <w:sz w:val="18"/>
                          <w:szCs w:val="18"/>
                          <w:lang w:val="en-FI" w:eastAsia="en-FI"/>
                        </w:rPr>
                        <w:t xml:space="preserve"> iter </w:t>
                      </w:r>
                      <w:r w:rsidRPr="00E608FC">
                        <w:rPr>
                          <w:rFonts w:ascii="Consolas" w:eastAsia="Times New Roman" w:hAnsi="Consolas" w:cs="Times New Roman"/>
                          <w:color w:val="0070C0"/>
                          <w:kern w:val="0"/>
                          <w:sz w:val="18"/>
                          <w:szCs w:val="18"/>
                          <w:lang w:val="en-FI" w:eastAsia="en-FI"/>
                        </w:rPr>
                        <w:t>in</w:t>
                      </w:r>
                      <w:r w:rsidRPr="00A2709F">
                        <w:rPr>
                          <w:rFonts w:ascii="Consolas" w:eastAsia="Times New Roman" w:hAnsi="Consolas" w:cs="Times New Roman"/>
                          <w:color w:val="000000"/>
                          <w:kern w:val="0"/>
                          <w:sz w:val="18"/>
                          <w:szCs w:val="18"/>
                          <w:lang w:val="en-FI" w:eastAsia="en-FI"/>
                        </w:rPr>
                        <w:t xml:space="preserve"> range(</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,iters+</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w:t>
                      </w:r>
                    </w:p>
                    <w:p w14:paraId="213B4E3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start = time()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Start timing the model</w:t>
                      </w:r>
                    </w:p>
                    <w:p w14:paraId="7B340691"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clf.fit(X_train, y_train)</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Fit the data</w:t>
                      </w:r>
                    </w:p>
                    <w:p w14:paraId="15ECD52D"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train_time = time() - start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Stop train timer</w:t>
                      </w:r>
                      <w:r w:rsidRPr="00373453">
                        <w:rPr>
                          <w:rFonts w:ascii="Consolas" w:eastAsia="Times New Roman" w:hAnsi="Consolas" w:cs="Times New Roman"/>
                          <w:i/>
                          <w:iCs/>
                          <w:color w:val="A6A6A6" w:themeColor="background1" w:themeShade="A6"/>
                          <w:kern w:val="0"/>
                          <w:sz w:val="18"/>
                          <w:szCs w:val="18"/>
                          <w:lang w:val="en-GB" w:eastAsia="en-FI"/>
                        </w:rPr>
                        <w:t>, save value</w:t>
                      </w:r>
                    </w:p>
                    <w:p w14:paraId="39BAD36C"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start = time()              </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Start test timer</w:t>
                      </w:r>
                    </w:p>
                    <w:p w14:paraId="4F4DB94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y_pred = clf.predict(X_test)</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Predictions</w:t>
                      </w:r>
                    </w:p>
                    <w:p w14:paraId="73CA2AA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 = accuracy_score(y_test, y_pred)</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Model scores</w:t>
                      </w:r>
                    </w:p>
                    <w:p w14:paraId="2DD3B35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score_time = time()-start</w:t>
                      </w:r>
                      <w:r>
                        <w:rPr>
                          <w:rFonts w:ascii="Consolas" w:eastAsia="Times New Roman" w:hAnsi="Consolas" w:cs="Times New Roman"/>
                          <w:color w:val="000000"/>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Stop test timer, save value</w:t>
                      </w:r>
                    </w:p>
                    <w:p w14:paraId="2D940CEA"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Set values (note: time data will be overwritten in each iteration)</w:t>
                      </w:r>
                    </w:p>
                    <w:p w14:paraId="23C02D9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'Train(t)'</w:t>
                      </w:r>
                      <w:r w:rsidRPr="00A2709F">
                        <w:rPr>
                          <w:rFonts w:ascii="Consolas" w:eastAsia="Times New Roman" w:hAnsi="Consolas" w:cs="Times New Roman"/>
                          <w:color w:val="000000"/>
                          <w:kern w:val="0"/>
                          <w:sz w:val="18"/>
                          <w:szCs w:val="18"/>
                          <w:lang w:val="en-FI" w:eastAsia="en-FI"/>
                        </w:rPr>
                        <w:t>] = train_time</w:t>
                      </w:r>
                    </w:p>
                    <w:p w14:paraId="1EA21017"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'Test(t)'</w:t>
                      </w:r>
                      <w:r w:rsidRPr="00A2709F">
                        <w:rPr>
                          <w:rFonts w:ascii="Consolas" w:eastAsia="Times New Roman" w:hAnsi="Consolas" w:cs="Times New Roman"/>
                          <w:color w:val="000000"/>
                          <w:kern w:val="0"/>
                          <w:sz w:val="18"/>
                          <w:szCs w:val="18"/>
                          <w:lang w:val="en-FI" w:eastAsia="en-FI"/>
                        </w:rPr>
                        <w:t>] = score_time</w:t>
                      </w:r>
                    </w:p>
                    <w:p w14:paraId="4A4FFD19"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score_row[score_col_names[iter-</w:t>
                      </w:r>
                      <w:r w:rsidRPr="00373453">
                        <w:rPr>
                          <w:rFonts w:ascii="Consolas" w:eastAsia="Times New Roman" w:hAnsi="Consolas" w:cs="Times New Roman"/>
                          <w:color w:val="00B0F0"/>
                          <w:kern w:val="0"/>
                          <w:sz w:val="18"/>
                          <w:szCs w:val="18"/>
                          <w:lang w:val="en-FI" w:eastAsia="en-FI"/>
                        </w:rPr>
                        <w:t>1</w:t>
                      </w:r>
                      <w:r w:rsidRPr="00A2709F">
                        <w:rPr>
                          <w:rFonts w:ascii="Consolas" w:eastAsia="Times New Roman" w:hAnsi="Consolas" w:cs="Times New Roman"/>
                          <w:color w:val="000000"/>
                          <w:kern w:val="0"/>
                          <w:sz w:val="18"/>
                          <w:szCs w:val="18"/>
                          <w:lang w:val="en-FI" w:eastAsia="en-FI"/>
                        </w:rPr>
                        <w:t>]] = score</w:t>
                      </w:r>
                    </w:p>
                    <w:p w14:paraId="79AD918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xml:space="preserve"># Among iterations, we could take only one f1 and roc. </w:t>
                      </w:r>
                    </w:p>
                    <w:p w14:paraId="12B3F182"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w:t>
                      </w:r>
                      <w:r w:rsidRPr="00373453">
                        <w:rPr>
                          <w:rFonts w:ascii="Consolas" w:eastAsia="Times New Roman" w:hAnsi="Consolas" w:cs="Times New Roman"/>
                          <w:i/>
                          <w:iCs/>
                          <w:color w:val="A6A6A6" w:themeColor="background1" w:themeShade="A6"/>
                          <w:kern w:val="0"/>
                          <w:sz w:val="18"/>
                          <w:szCs w:val="18"/>
                          <w:lang w:val="en-FI" w:eastAsia="en-FI"/>
                        </w:rPr>
                        <w:t>We store them for the best accuracy</w:t>
                      </w:r>
                      <w:r w:rsidRPr="00373453">
                        <w:rPr>
                          <w:rFonts w:ascii="Consolas" w:eastAsia="Times New Roman" w:hAnsi="Consolas" w:cs="Times New Roman"/>
                          <w:i/>
                          <w:iCs/>
                          <w:color w:val="A6A6A6" w:themeColor="background1" w:themeShade="A6"/>
                          <w:kern w:val="0"/>
                          <w:sz w:val="18"/>
                          <w:szCs w:val="18"/>
                          <w:lang w:val="en-GB" w:eastAsia="en-FI"/>
                        </w:rPr>
                        <w:t xml:space="preserve"> execution on the following code block:</w:t>
                      </w:r>
                    </w:p>
                    <w:p w14:paraId="1C44D49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score </w:t>
                      </w:r>
                      <w:r w:rsidRPr="000217A2">
                        <w:rPr>
                          <w:rFonts w:ascii="Consolas" w:eastAsia="Times New Roman" w:hAnsi="Consolas" w:cs="Times New Roman"/>
                          <w:kern w:val="0"/>
                          <w:sz w:val="18"/>
                          <w:szCs w:val="18"/>
                          <w:lang w:val="en-FI" w:eastAsia="en-FI"/>
                        </w:rPr>
                        <w:t>&gt;</w:t>
                      </w:r>
                      <w:r w:rsidRPr="00A2709F">
                        <w:rPr>
                          <w:rFonts w:ascii="Consolas" w:eastAsia="Times New Roman" w:hAnsi="Consolas" w:cs="Times New Roman"/>
                          <w:color w:val="000000"/>
                          <w:kern w:val="0"/>
                          <w:sz w:val="18"/>
                          <w:szCs w:val="18"/>
                          <w:lang w:val="en-FI" w:eastAsia="en-FI"/>
                        </w:rPr>
                        <w:t xml:space="preserve"> best_score:</w:t>
                      </w:r>
                    </w:p>
                    <w:p w14:paraId="179C0F2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Store predictions for other than multivariate models</w:t>
                      </w:r>
                    </w:p>
                    <w:p w14:paraId="027D8970" w14:textId="4F241AA0"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s[name] = y_pred</w:t>
                      </w:r>
                    </w:p>
                    <w:p w14:paraId="250E4729"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FI" w:eastAsia="en-FI"/>
                        </w:rPr>
                        <w:t># F1 and ROC-AUC scores</w:t>
                      </w:r>
                    </w:p>
                    <w:p w14:paraId="2FCCAF9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'f1'</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f1_score</w:t>
                      </w:r>
                      <w:r w:rsidRPr="00A2709F">
                        <w:rPr>
                          <w:rFonts w:ascii="Consolas" w:eastAsia="Times New Roman" w:hAnsi="Consolas" w:cs="Times New Roman"/>
                          <w:color w:val="000000"/>
                          <w:kern w:val="0"/>
                          <w:sz w:val="18"/>
                          <w:szCs w:val="18"/>
                          <w:lang w:val="en-FI" w:eastAsia="en-FI"/>
                        </w:rPr>
                        <w:t>(y_test, y_pred, average=</w:t>
                      </w:r>
                      <w:r w:rsidRPr="00A2709F">
                        <w:rPr>
                          <w:rFonts w:ascii="Consolas" w:eastAsia="Times New Roman" w:hAnsi="Consolas" w:cs="Times New Roman"/>
                          <w:color w:val="A31515"/>
                          <w:kern w:val="0"/>
                          <w:sz w:val="18"/>
                          <w:szCs w:val="18"/>
                          <w:lang w:val="en-FI" w:eastAsia="en-FI"/>
                        </w:rPr>
                        <w:t>'micro'</w:t>
                      </w:r>
                      <w:r w:rsidRPr="00A2709F">
                        <w:rPr>
                          <w:rFonts w:ascii="Consolas" w:eastAsia="Times New Roman" w:hAnsi="Consolas" w:cs="Times New Roman"/>
                          <w:color w:val="000000"/>
                          <w:kern w:val="0"/>
                          <w:sz w:val="18"/>
                          <w:szCs w:val="18"/>
                          <w:lang w:val="en-FI" w:eastAsia="en-FI"/>
                        </w:rPr>
                        <w:t>)</w:t>
                      </w:r>
                    </w:p>
                    <w:p w14:paraId="5A78E71B" w14:textId="50DCBDD2"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Propabilities</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are not</w:t>
                      </w:r>
                      <w:r w:rsidR="00BE6A57" w:rsidRPr="00373453">
                        <w:rPr>
                          <w:rFonts w:ascii="Consolas" w:eastAsia="Times New Roman" w:hAnsi="Consolas" w:cs="Times New Roman"/>
                          <w:i/>
                          <w:iCs/>
                          <w:color w:val="A6A6A6" w:themeColor="background1" w:themeShade="A6"/>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available for</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sklear</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n </w:t>
                      </w:r>
                      <w:r w:rsidRPr="00373453">
                        <w:rPr>
                          <w:rFonts w:ascii="Consolas" w:eastAsia="Times New Roman" w:hAnsi="Consolas" w:cs="Times New Roman"/>
                          <w:i/>
                          <w:iCs/>
                          <w:color w:val="A6A6A6" w:themeColor="background1" w:themeShade="A6"/>
                          <w:kern w:val="0"/>
                          <w:sz w:val="18"/>
                          <w:szCs w:val="18"/>
                          <w:lang w:val="en-GB" w:eastAsia="en-FI"/>
                        </w:rPr>
                        <w:t>models</w:t>
                      </w:r>
                      <w:r w:rsidR="00545837" w:rsidRPr="00373453">
                        <w:rPr>
                          <w:rFonts w:ascii="Consolas" w:eastAsia="Times New Roman" w:hAnsi="Consolas" w:cs="Times New Roman"/>
                          <w:i/>
                          <w:iCs/>
                          <w:color w:val="A6A6A6" w:themeColor="background1" w:themeShade="A6"/>
                          <w:kern w:val="0"/>
                          <w:sz w:val="18"/>
                          <w:szCs w:val="18"/>
                          <w:lang w:val="en-GB" w:eastAsia="en-FI"/>
                        </w:rPr>
                        <w:t xml:space="preserve"> except tree models</w:t>
                      </w:r>
                    </w:p>
                    <w:p w14:paraId="6B46D9F0" w14:textId="3372D35A"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Therefore, ROC-AUC </w:t>
                      </w:r>
                      <w:r w:rsidR="005F0B21" w:rsidRPr="00373453">
                        <w:rPr>
                          <w:rFonts w:ascii="Consolas" w:eastAsia="Times New Roman" w:hAnsi="Consolas" w:cs="Times New Roman"/>
                          <w:i/>
                          <w:iCs/>
                          <w:color w:val="A6A6A6" w:themeColor="background1" w:themeShade="A6"/>
                          <w:kern w:val="0"/>
                          <w:sz w:val="18"/>
                          <w:szCs w:val="18"/>
                          <w:lang w:val="en-GB" w:eastAsia="en-FI"/>
                        </w:rPr>
                        <w:t>is not</w:t>
                      </w:r>
                      <w:r w:rsidRPr="00373453">
                        <w:rPr>
                          <w:rFonts w:ascii="Consolas" w:eastAsia="Times New Roman" w:hAnsi="Consolas" w:cs="Times New Roman"/>
                          <w:i/>
                          <w:iCs/>
                          <w:color w:val="A6A6A6" w:themeColor="background1" w:themeShade="A6"/>
                          <w:kern w:val="0"/>
                          <w:sz w:val="18"/>
                          <w:szCs w:val="18"/>
                          <w:lang w:val="en-GB" w:eastAsia="en-FI"/>
                        </w:rPr>
                        <w:t xml:space="preserve"> calculated for those</w:t>
                      </w:r>
                    </w:p>
                    <w:p w14:paraId="1823B1F1" w14:textId="1D3D1789"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E608FC">
                        <w:rPr>
                          <w:rFonts w:ascii="Consolas" w:eastAsia="Times New Roman" w:hAnsi="Consolas" w:cs="Times New Roman"/>
                          <w:color w:val="0070C0"/>
                          <w:kern w:val="0"/>
                          <w:sz w:val="18"/>
                          <w:szCs w:val="18"/>
                          <w:lang w:val="en-FI" w:eastAsia="en-FI"/>
                        </w:rPr>
                        <w:t>if</w:t>
                      </w:r>
                      <w:r w:rsidRPr="00A2709F">
                        <w:rPr>
                          <w:rFonts w:ascii="Consolas" w:eastAsia="Times New Roman" w:hAnsi="Consolas" w:cs="Times New Roman"/>
                          <w:color w:val="000000"/>
                          <w:kern w:val="0"/>
                          <w:sz w:val="18"/>
                          <w:szCs w:val="18"/>
                          <w:lang w:val="en-FI" w:eastAsia="en-FI"/>
                        </w:rPr>
                        <w:t xml:space="preserve"> clf_type </w:t>
                      </w:r>
                      <w:r w:rsidR="00BE6A57" w:rsidRPr="00E608FC">
                        <w:rPr>
                          <w:rFonts w:ascii="Consolas" w:eastAsia="Times New Roman" w:hAnsi="Consolas" w:cs="Times New Roman"/>
                          <w:color w:val="0070C0"/>
                          <w:kern w:val="0"/>
                          <w:sz w:val="18"/>
                          <w:szCs w:val="18"/>
                          <w:lang w:val="en-GB" w:eastAsia="en-FI"/>
                        </w:rPr>
                        <w:t>not i</w:t>
                      </w:r>
                      <w:r w:rsidRPr="00E608FC">
                        <w:rPr>
                          <w:rFonts w:ascii="Consolas" w:eastAsia="Times New Roman" w:hAnsi="Consolas" w:cs="Times New Roman"/>
                          <w:color w:val="0070C0"/>
                          <w:kern w:val="0"/>
                          <w:sz w:val="18"/>
                          <w:szCs w:val="18"/>
                          <w:lang w:val="en-FI" w:eastAsia="en-FI"/>
                        </w:rPr>
                        <w:t xml:space="preserve">n </w:t>
                      </w:r>
                      <w:r w:rsidRPr="00A2709F">
                        <w:rPr>
                          <w:rFonts w:ascii="Consolas" w:eastAsia="Times New Roman" w:hAnsi="Consolas" w:cs="Times New Roman"/>
                          <w:color w:val="000000"/>
                          <w:kern w:val="0"/>
                          <w:sz w:val="18"/>
                          <w:szCs w:val="18"/>
                          <w:lang w:val="en-FI" w:eastAsia="en-FI"/>
                        </w:rPr>
                        <w:t>[</w:t>
                      </w:r>
                      <w:r w:rsidRPr="00A2709F">
                        <w:rPr>
                          <w:rFonts w:ascii="Consolas" w:eastAsia="Times New Roman" w:hAnsi="Consolas" w:cs="Times New Roman"/>
                          <w:color w:val="A31515"/>
                          <w:kern w:val="0"/>
                          <w:sz w:val="18"/>
                          <w:szCs w:val="18"/>
                          <w:lang w:val="en-FI" w:eastAsia="en-FI"/>
                        </w:rPr>
                        <w:t>'sklearn'</w:t>
                      </w:r>
                      <w:r w:rsidRPr="00A2709F">
                        <w:rPr>
                          <w:rFonts w:ascii="Consolas" w:eastAsia="Times New Roman" w:hAnsi="Consolas" w:cs="Times New Roman"/>
                          <w:color w:val="000000"/>
                          <w:kern w:val="0"/>
                          <w:sz w:val="18"/>
                          <w:szCs w:val="18"/>
                          <w:lang w:val="en-FI" w:eastAsia="en-FI"/>
                        </w:rPr>
                        <w:t>]:</w:t>
                      </w:r>
                    </w:p>
                    <w:p w14:paraId="2C6E37CE"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y_pred_proba = clf.predict_proba(X_test)</w:t>
                      </w:r>
                    </w:p>
                    <w:p w14:paraId="1B5F97BB"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'roc-auc'</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roc_auc_score</w:t>
                      </w:r>
                      <w:r w:rsidRPr="00A2709F">
                        <w:rPr>
                          <w:rFonts w:ascii="Consolas" w:eastAsia="Times New Roman" w:hAnsi="Consolas" w:cs="Times New Roman"/>
                          <w:color w:val="000000"/>
                          <w:kern w:val="0"/>
                          <w:sz w:val="18"/>
                          <w:szCs w:val="18"/>
                          <w:lang w:val="en-FI" w:eastAsia="en-FI"/>
                        </w:rPr>
                        <w:t>(y_test, y_pred_proba,</w:t>
                      </w:r>
                      <w:r>
                        <w:rPr>
                          <w:rFonts w:ascii="Consolas" w:eastAsia="Times New Roman" w:hAnsi="Consolas" w:cs="Times New Roman"/>
                          <w:color w:val="000000"/>
                          <w:kern w:val="0"/>
                          <w:sz w:val="18"/>
                          <w:szCs w:val="18"/>
                          <w:lang w:val="en-GB" w:eastAsia="en-FI"/>
                        </w:rPr>
                        <w:t xml:space="preserve"> </w:t>
                      </w:r>
                    </w:p>
                    <w:p w14:paraId="3D4C95C2" w14:textId="63CB3B18"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0000"/>
                          <w:kern w:val="0"/>
                          <w:sz w:val="18"/>
                          <w:szCs w:val="18"/>
                          <w:lang w:val="en-FI" w:eastAsia="en-FI"/>
                        </w:rPr>
                        <w:t>average=</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weighted</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 xml:space="preserve">, </w:t>
                      </w:r>
                    </w:p>
                    <w:p w14:paraId="3E1A0F7D" w14:textId="57EAC0B8"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Pr>
                          <w:rFonts w:ascii="Consolas" w:eastAsia="Times New Roman" w:hAnsi="Consolas" w:cs="Times New Roman"/>
                          <w:color w:val="000000"/>
                          <w:kern w:val="0"/>
                          <w:sz w:val="18"/>
                          <w:szCs w:val="18"/>
                          <w:lang w:val="en-GB" w:eastAsia="en-FI"/>
                        </w:rPr>
                        <w:t xml:space="preserve">                                                         </w:t>
                      </w:r>
                      <w:r w:rsidRPr="00A2709F">
                        <w:rPr>
                          <w:rFonts w:ascii="Consolas" w:eastAsia="Times New Roman" w:hAnsi="Consolas" w:cs="Times New Roman"/>
                          <w:color w:val="000000"/>
                          <w:kern w:val="0"/>
                          <w:sz w:val="18"/>
                          <w:szCs w:val="18"/>
                          <w:lang w:val="en-FI" w:eastAsia="en-FI"/>
                        </w:rPr>
                        <w:t>multi_class=</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A31515"/>
                          <w:kern w:val="0"/>
                          <w:sz w:val="18"/>
                          <w:szCs w:val="18"/>
                          <w:lang w:val="en-FI" w:eastAsia="en-FI"/>
                        </w:rPr>
                        <w:t>ovr</w:t>
                      </w:r>
                      <w:r w:rsidR="00CF2B02" w:rsidRPr="00A2709F">
                        <w:rPr>
                          <w:rFonts w:ascii="Consolas" w:eastAsia="Times New Roman" w:hAnsi="Consolas" w:cs="Times New Roman"/>
                          <w:color w:val="A31515"/>
                          <w:kern w:val="0"/>
                          <w:sz w:val="18"/>
                          <w:szCs w:val="18"/>
                          <w:lang w:val="en-FI" w:eastAsia="en-FI"/>
                        </w:rPr>
                        <w:t>'</w:t>
                      </w:r>
                      <w:r w:rsidRPr="00A2709F">
                        <w:rPr>
                          <w:rFonts w:ascii="Consolas" w:eastAsia="Times New Roman" w:hAnsi="Consolas" w:cs="Times New Roman"/>
                          <w:color w:val="000000"/>
                          <w:kern w:val="0"/>
                          <w:sz w:val="18"/>
                          <w:szCs w:val="18"/>
                          <w:lang w:val="en-FI" w:eastAsia="en-FI"/>
                        </w:rPr>
                        <w:t>)</w:t>
                      </w:r>
                    </w:p>
                    <w:p w14:paraId="08D10A5A"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else</w:t>
                      </w:r>
                      <w:r w:rsidRPr="00A2709F">
                        <w:rPr>
                          <w:rFonts w:ascii="Consolas" w:eastAsia="Times New Roman" w:hAnsi="Consolas" w:cs="Times New Roman"/>
                          <w:color w:val="000000"/>
                          <w:kern w:val="0"/>
                          <w:sz w:val="18"/>
                          <w:szCs w:val="18"/>
                          <w:lang w:val="en-FI" w:eastAsia="en-FI"/>
                        </w:rPr>
                        <w:t>:</w:t>
                      </w:r>
                    </w:p>
                    <w:p w14:paraId="5686CD4D" w14:textId="77777777" w:rsidR="008529C3"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score_row[</w:t>
                      </w:r>
                      <w:r w:rsidRPr="00A2709F">
                        <w:rPr>
                          <w:rFonts w:ascii="Consolas" w:eastAsia="Times New Roman" w:hAnsi="Consolas" w:cs="Times New Roman"/>
                          <w:color w:val="A31515"/>
                          <w:kern w:val="0"/>
                          <w:sz w:val="18"/>
                          <w:szCs w:val="18"/>
                          <w:lang w:val="en-FI" w:eastAsia="en-FI"/>
                        </w:rPr>
                        <w:t>'roc-auc'</w:t>
                      </w:r>
                      <w:r w:rsidRPr="00A2709F">
                        <w:rPr>
                          <w:rFonts w:ascii="Consolas" w:eastAsia="Times New Roman" w:hAnsi="Consolas" w:cs="Times New Roman"/>
                          <w:color w:val="000000"/>
                          <w:kern w:val="0"/>
                          <w:sz w:val="18"/>
                          <w:szCs w:val="18"/>
                          <w:lang w:val="en-FI" w:eastAsia="en-FI"/>
                        </w:rPr>
                        <w:t xml:space="preserve">] = </w:t>
                      </w:r>
                      <w:r w:rsidRPr="00CF2B02">
                        <w:rPr>
                          <w:rFonts w:ascii="Consolas" w:eastAsia="Times New Roman" w:hAnsi="Consolas" w:cs="Times New Roman"/>
                          <w:b/>
                          <w:bCs/>
                          <w:color w:val="000000"/>
                          <w:kern w:val="0"/>
                          <w:sz w:val="18"/>
                          <w:szCs w:val="18"/>
                          <w:lang w:val="en-FI" w:eastAsia="en-FI"/>
                        </w:rPr>
                        <w:t>np</w:t>
                      </w:r>
                      <w:r w:rsidRPr="00A2709F">
                        <w:rPr>
                          <w:rFonts w:ascii="Consolas" w:eastAsia="Times New Roman" w:hAnsi="Consolas" w:cs="Times New Roman"/>
                          <w:color w:val="000000"/>
                          <w:kern w:val="0"/>
                          <w:sz w:val="18"/>
                          <w:szCs w:val="18"/>
                          <w:lang w:val="en-FI" w:eastAsia="en-FI"/>
                        </w:rPr>
                        <w:t>.nan</w:t>
                      </w:r>
                    </w:p>
                    <w:p w14:paraId="0C7EDC11"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GB" w:eastAsia="en-FI"/>
                        </w:rPr>
                        <w:t xml:space="preserve">                # Update best score variable</w:t>
                      </w:r>
                    </w:p>
                    <w:p w14:paraId="79CD2A8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best_score = score</w:t>
                      </w:r>
                    </w:p>
                    <w:p w14:paraId="4EE55947" w14:textId="77777777" w:rsidR="008529C3" w:rsidRPr="00373453" w:rsidRDefault="008529C3" w:rsidP="008529C3">
                      <w:pPr>
                        <w:shd w:val="clear" w:color="auto" w:fill="FFFFFF"/>
                        <w:spacing w:line="240" w:lineRule="auto"/>
                        <w:ind w:firstLine="0"/>
                        <w:jc w:val="left"/>
                        <w:rPr>
                          <w:rFonts w:ascii="Consolas" w:eastAsia="Times New Roman" w:hAnsi="Consolas" w:cs="Times New Roman"/>
                          <w:i/>
                          <w:iCs/>
                          <w:color w:val="A6A6A6" w:themeColor="background1" w:themeShade="A6"/>
                          <w:kern w:val="0"/>
                          <w:sz w:val="18"/>
                          <w:szCs w:val="18"/>
                          <w:lang w:val="en-GB" w:eastAsia="en-FI"/>
                        </w:rPr>
                      </w:pPr>
                      <w:r w:rsidRPr="00373453">
                        <w:rPr>
                          <w:rFonts w:ascii="Consolas" w:eastAsia="Times New Roman" w:hAnsi="Consolas" w:cs="Times New Roman"/>
                          <w:i/>
                          <w:iCs/>
                          <w:color w:val="A6A6A6" w:themeColor="background1" w:themeShade="A6"/>
                          <w:kern w:val="0"/>
                          <w:sz w:val="18"/>
                          <w:szCs w:val="18"/>
                          <w:lang w:val="en-FI" w:eastAsia="en-FI"/>
                        </w:rPr>
                        <w:t xml:space="preserve">        </w:t>
                      </w:r>
                      <w:r w:rsidRPr="00373453">
                        <w:rPr>
                          <w:rFonts w:ascii="Consolas" w:eastAsia="Times New Roman" w:hAnsi="Consolas" w:cs="Times New Roman"/>
                          <w:i/>
                          <w:iCs/>
                          <w:color w:val="A6A6A6" w:themeColor="background1" w:themeShade="A6"/>
                          <w:kern w:val="0"/>
                          <w:sz w:val="18"/>
                          <w:szCs w:val="18"/>
                          <w:lang w:val="en-GB" w:eastAsia="en-FI"/>
                        </w:rPr>
                        <w:t># Save model scores to the result table</w:t>
                      </w:r>
                    </w:p>
                    <w:p w14:paraId="4F9EE9B6"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results = </w:t>
                      </w:r>
                      <w:r w:rsidRPr="00CF2B02">
                        <w:rPr>
                          <w:rFonts w:ascii="Consolas" w:eastAsia="Times New Roman" w:hAnsi="Consolas" w:cs="Times New Roman"/>
                          <w:b/>
                          <w:bCs/>
                          <w:color w:val="000000"/>
                          <w:kern w:val="0"/>
                          <w:sz w:val="18"/>
                          <w:szCs w:val="18"/>
                          <w:lang w:val="en-FI" w:eastAsia="en-FI"/>
                        </w:rPr>
                        <w:t>pd</w:t>
                      </w:r>
                      <w:r w:rsidRPr="00A2709F">
                        <w:rPr>
                          <w:rFonts w:ascii="Consolas" w:eastAsia="Times New Roman" w:hAnsi="Consolas" w:cs="Times New Roman"/>
                          <w:color w:val="000000"/>
                          <w:kern w:val="0"/>
                          <w:sz w:val="18"/>
                          <w:szCs w:val="18"/>
                          <w:lang w:val="en-FI" w:eastAsia="en-FI"/>
                        </w:rPr>
                        <w:t>.concat((results, score_row), axis=</w:t>
                      </w:r>
                      <w:r w:rsidRPr="00373453">
                        <w:rPr>
                          <w:rFonts w:ascii="Consolas" w:eastAsia="Times New Roman" w:hAnsi="Consolas" w:cs="Times New Roman"/>
                          <w:color w:val="00B0F0"/>
                          <w:kern w:val="0"/>
                          <w:sz w:val="18"/>
                          <w:szCs w:val="18"/>
                          <w:lang w:val="en-FI" w:eastAsia="en-FI"/>
                        </w:rPr>
                        <w:t>0</w:t>
                      </w:r>
                      <w:r w:rsidRPr="00A2709F">
                        <w:rPr>
                          <w:rFonts w:ascii="Consolas" w:eastAsia="Times New Roman" w:hAnsi="Consolas" w:cs="Times New Roman"/>
                          <w:color w:val="000000"/>
                          <w:kern w:val="0"/>
                          <w:sz w:val="18"/>
                          <w:szCs w:val="18"/>
                          <w:lang w:val="en-FI" w:eastAsia="en-FI"/>
                        </w:rPr>
                        <w:t>, ignore_index=</w:t>
                      </w:r>
                      <w:r w:rsidRPr="00A2709F">
                        <w:rPr>
                          <w:rFonts w:ascii="Consolas" w:eastAsia="Times New Roman" w:hAnsi="Consolas" w:cs="Times New Roman"/>
                          <w:color w:val="0000FF"/>
                          <w:kern w:val="0"/>
                          <w:sz w:val="18"/>
                          <w:szCs w:val="18"/>
                          <w:lang w:val="en-FI" w:eastAsia="en-FI"/>
                        </w:rPr>
                        <w:t>True</w:t>
                      </w:r>
                      <w:r w:rsidRPr="00A2709F">
                        <w:rPr>
                          <w:rFonts w:ascii="Consolas" w:eastAsia="Times New Roman" w:hAnsi="Consolas" w:cs="Times New Roman"/>
                          <w:color w:val="000000"/>
                          <w:kern w:val="0"/>
                          <w:sz w:val="18"/>
                          <w:szCs w:val="18"/>
                          <w:lang w:val="en-FI" w:eastAsia="en-FI"/>
                        </w:rPr>
                        <w:t>)</w:t>
                      </w:r>
                    </w:p>
                    <w:p w14:paraId="1E78BAB2"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p>
                    <w:p w14:paraId="189EEE65"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print(</w:t>
                      </w:r>
                      <w:r w:rsidRPr="00A2709F">
                        <w:rPr>
                          <w:rFonts w:ascii="Consolas" w:eastAsia="Times New Roman" w:hAnsi="Consolas" w:cs="Times New Roman"/>
                          <w:color w:val="A31515"/>
                          <w:kern w:val="0"/>
                          <w:sz w:val="18"/>
                          <w:szCs w:val="18"/>
                          <w:lang w:val="en-FI" w:eastAsia="en-FI"/>
                        </w:rPr>
                        <w:t>'Classification done for '</w:t>
                      </w:r>
                      <w:r w:rsidRPr="00A2709F">
                        <w:rPr>
                          <w:rFonts w:ascii="Consolas" w:eastAsia="Times New Roman" w:hAnsi="Consolas" w:cs="Times New Roman"/>
                          <w:color w:val="000000"/>
                          <w:kern w:val="0"/>
                          <w:sz w:val="18"/>
                          <w:szCs w:val="18"/>
                          <w:lang w:val="en-FI" w:eastAsia="en-FI"/>
                        </w:rPr>
                        <w:t xml:space="preserve"> + clf_type + </w:t>
                      </w:r>
                      <w:r w:rsidRPr="00A2709F">
                        <w:rPr>
                          <w:rFonts w:ascii="Consolas" w:eastAsia="Times New Roman" w:hAnsi="Consolas" w:cs="Times New Roman"/>
                          <w:color w:val="A31515"/>
                          <w:kern w:val="0"/>
                          <w:sz w:val="18"/>
                          <w:szCs w:val="18"/>
                          <w:lang w:val="en-FI" w:eastAsia="en-FI"/>
                        </w:rPr>
                        <w:t>'\n'</w:t>
                      </w:r>
                      <w:r w:rsidRPr="00A2709F">
                        <w:rPr>
                          <w:rFonts w:ascii="Consolas" w:eastAsia="Times New Roman" w:hAnsi="Consolas" w:cs="Times New Roman"/>
                          <w:color w:val="000000"/>
                          <w:kern w:val="0"/>
                          <w:sz w:val="18"/>
                          <w:szCs w:val="18"/>
                          <w:lang w:val="en-FI" w:eastAsia="en-FI"/>
                        </w:rPr>
                        <w:t>)</w:t>
                      </w:r>
                    </w:p>
                    <w:p w14:paraId="242C6738"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FI" w:eastAsia="en-FI"/>
                        </w:rPr>
                      </w:pPr>
                      <w:r w:rsidRPr="00A2709F">
                        <w:rPr>
                          <w:rFonts w:ascii="Consolas" w:eastAsia="Times New Roman" w:hAnsi="Consolas" w:cs="Times New Roman"/>
                          <w:color w:val="000000"/>
                          <w:kern w:val="0"/>
                          <w:sz w:val="18"/>
                          <w:szCs w:val="18"/>
                          <w:lang w:val="en-FI" w:eastAsia="en-FI"/>
                        </w:rPr>
                        <w:t xml:space="preserve">    </w:t>
                      </w:r>
                    </w:p>
                    <w:p w14:paraId="5680909B" w14:textId="77777777" w:rsidR="008529C3" w:rsidRPr="00A2709F" w:rsidRDefault="008529C3" w:rsidP="008529C3">
                      <w:pPr>
                        <w:shd w:val="clear" w:color="auto" w:fill="FFFFFF"/>
                        <w:spacing w:line="240" w:lineRule="auto"/>
                        <w:ind w:firstLine="0"/>
                        <w:jc w:val="left"/>
                        <w:rPr>
                          <w:rFonts w:ascii="Consolas" w:eastAsia="Times New Roman" w:hAnsi="Consolas" w:cs="Times New Roman"/>
                          <w:color w:val="000000"/>
                          <w:kern w:val="0"/>
                          <w:sz w:val="18"/>
                          <w:szCs w:val="18"/>
                          <w:lang w:val="en-GB" w:eastAsia="en-FI"/>
                        </w:rPr>
                      </w:pPr>
                      <w:r w:rsidRPr="00A2709F">
                        <w:rPr>
                          <w:rFonts w:ascii="Consolas" w:eastAsia="Times New Roman" w:hAnsi="Consolas" w:cs="Times New Roman"/>
                          <w:color w:val="000000"/>
                          <w:kern w:val="0"/>
                          <w:sz w:val="18"/>
                          <w:szCs w:val="18"/>
                          <w:lang w:val="en-FI" w:eastAsia="en-FI"/>
                        </w:rPr>
                        <w:t xml:space="preserve">    </w:t>
                      </w:r>
                      <w:r w:rsidRPr="00E608FC">
                        <w:rPr>
                          <w:rFonts w:ascii="Consolas" w:eastAsia="Times New Roman" w:hAnsi="Consolas" w:cs="Times New Roman"/>
                          <w:color w:val="0070C0"/>
                          <w:kern w:val="0"/>
                          <w:sz w:val="18"/>
                          <w:szCs w:val="18"/>
                          <w:lang w:val="en-FI" w:eastAsia="en-FI"/>
                        </w:rPr>
                        <w:t>return</w:t>
                      </w:r>
                      <w:r w:rsidRPr="00A2709F">
                        <w:rPr>
                          <w:rFonts w:ascii="Consolas" w:eastAsia="Times New Roman" w:hAnsi="Consolas" w:cs="Times New Roman"/>
                          <w:color w:val="000000"/>
                          <w:kern w:val="0"/>
                          <w:sz w:val="18"/>
                          <w:szCs w:val="18"/>
                          <w:lang w:val="en-FI" w:eastAsia="en-FI"/>
                        </w:rPr>
                        <w:t xml:space="preserve"> </w:t>
                      </w:r>
                      <w:r>
                        <w:rPr>
                          <w:rFonts w:ascii="Consolas" w:eastAsia="Times New Roman" w:hAnsi="Consolas" w:cs="Times New Roman"/>
                          <w:color w:val="000000"/>
                          <w:kern w:val="0"/>
                          <w:sz w:val="18"/>
                          <w:szCs w:val="18"/>
                          <w:lang w:val="en-GB" w:eastAsia="en-FI"/>
                        </w:rPr>
                        <w:t>(</w:t>
                      </w:r>
                      <w:r w:rsidRPr="00A2709F">
                        <w:rPr>
                          <w:rFonts w:ascii="Consolas" w:eastAsia="Times New Roman" w:hAnsi="Consolas" w:cs="Times New Roman"/>
                          <w:color w:val="000000"/>
                          <w:kern w:val="0"/>
                          <w:sz w:val="18"/>
                          <w:szCs w:val="18"/>
                          <w:lang w:val="en-FI" w:eastAsia="en-FI"/>
                        </w:rPr>
                        <w:t>results, pred</w:t>
                      </w:r>
                      <w:r>
                        <w:rPr>
                          <w:rFonts w:ascii="Consolas" w:eastAsia="Times New Roman" w:hAnsi="Consolas" w:cs="Times New Roman"/>
                          <w:color w:val="000000"/>
                          <w:kern w:val="0"/>
                          <w:sz w:val="18"/>
                          <w:szCs w:val="18"/>
                          <w:lang w:val="en-GB" w:eastAsia="en-FI"/>
                        </w:rPr>
                        <w:t>iction</w:t>
                      </w:r>
                      <w:r w:rsidRPr="00A2709F">
                        <w:rPr>
                          <w:rFonts w:ascii="Consolas" w:eastAsia="Times New Roman" w:hAnsi="Consolas" w:cs="Times New Roman"/>
                          <w:color w:val="000000"/>
                          <w:kern w:val="0"/>
                          <w:sz w:val="18"/>
                          <w:szCs w:val="18"/>
                          <w:lang w:val="en-FI" w:eastAsia="en-FI"/>
                        </w:rPr>
                        <w:t>s</w:t>
                      </w:r>
                      <w:r>
                        <w:rPr>
                          <w:rFonts w:ascii="Consolas" w:eastAsia="Times New Roman" w:hAnsi="Consolas" w:cs="Times New Roman"/>
                          <w:color w:val="000000"/>
                          <w:kern w:val="0"/>
                          <w:sz w:val="18"/>
                          <w:szCs w:val="18"/>
                          <w:lang w:val="en-GB" w:eastAsia="en-FI"/>
                        </w:rPr>
                        <w:t>)</w:t>
                      </w:r>
                    </w:p>
                    <w:p w14:paraId="1D386C2B" w14:textId="77777777" w:rsidR="008529C3" w:rsidRPr="002C3F92" w:rsidRDefault="008529C3" w:rsidP="008529C3">
                      <w:pPr>
                        <w:ind w:firstLine="0"/>
                        <w:rPr>
                          <w:rFonts w:ascii="Consolas" w:hAnsi="Consolas"/>
                          <w:sz w:val="18"/>
                          <w:szCs w:val="18"/>
                        </w:rPr>
                      </w:pPr>
                    </w:p>
                  </w:txbxContent>
                </v:textbox>
                <w10:anchorlock/>
              </v:shape>
            </w:pict>
          </mc:Fallback>
        </mc:AlternateContent>
      </w:r>
    </w:p>
    <w:p w14:paraId="47C4ED15" w14:textId="33CCB980" w:rsidR="00F6583A" w:rsidRDefault="00F6583A" w:rsidP="00F6583A">
      <w:pPr>
        <w:pStyle w:val="Heading2"/>
      </w:pPr>
      <w:bookmarkStart w:id="234" w:name="_[A-4.1A]_Confusion_matrixes"/>
      <w:bookmarkStart w:id="235" w:name="_[A-4.1A]_Confusion_matrices"/>
      <w:bookmarkStart w:id="236" w:name="_Toc104289438"/>
      <w:bookmarkStart w:id="237" w:name="_Toc134268915"/>
      <w:bookmarkEnd w:id="234"/>
      <w:bookmarkEnd w:id="235"/>
      <w:r>
        <w:lastRenderedPageBreak/>
        <w:t>[</w:t>
      </w:r>
      <w:hyperlink w:anchor="_Preliminary_results" w:history="1">
        <w:r w:rsidRPr="00564ABA">
          <w:rPr>
            <w:rStyle w:val="Hyperlink"/>
          </w:rPr>
          <w:t>A-</w:t>
        </w:r>
        <w:r>
          <w:rPr>
            <w:rStyle w:val="Hyperlink"/>
          </w:rPr>
          <w:t>4</w:t>
        </w:r>
        <w:r w:rsidRPr="00564ABA">
          <w:rPr>
            <w:rStyle w:val="Hyperlink"/>
          </w:rPr>
          <w:t>.1</w:t>
        </w:r>
        <w:r>
          <w:rPr>
            <w:rStyle w:val="Hyperlink"/>
          </w:rPr>
          <w:t>A</w:t>
        </w:r>
      </w:hyperlink>
      <w:r>
        <w:t xml:space="preserve">] Confusion </w:t>
      </w:r>
      <w:r w:rsidR="00B41C1B">
        <w:t>m</w:t>
      </w:r>
      <w:r>
        <w:t>atri</w:t>
      </w:r>
      <w:r w:rsidR="004A6649">
        <w:t>c</w:t>
      </w:r>
      <w:r>
        <w:t xml:space="preserve">es </w:t>
      </w:r>
      <w:bookmarkEnd w:id="236"/>
      <w:r w:rsidR="00160CEE">
        <w:t>(</w:t>
      </w:r>
      <w:r w:rsidR="0086067A">
        <w:t>default</w:t>
      </w:r>
      <w:r w:rsidR="00160CEE">
        <w:t>)</w:t>
      </w:r>
      <w:bookmarkEnd w:id="237"/>
    </w:p>
    <w:p w14:paraId="2373D138" w14:textId="19167C52" w:rsidR="009B10AD" w:rsidRDefault="00C23BFC" w:rsidP="001B1071">
      <w:pPr>
        <w:pStyle w:val="Picture"/>
      </w:pPr>
      <w:r w:rsidRPr="001B1071">
        <w:drawing>
          <wp:inline distT="0" distB="0" distL="0" distR="0" wp14:anchorId="54707E46" wp14:editId="20E987F0">
            <wp:extent cx="5943600" cy="5420360"/>
            <wp:effectExtent l="0" t="0" r="0" b="8890"/>
            <wp:docPr id="515439518"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39518" name="Picture 9" descr="Timeli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3617405B" w14:textId="3A75E71C" w:rsidR="00F533FA" w:rsidRPr="00F533FA" w:rsidRDefault="00F533FA" w:rsidP="009B10AD">
      <w:pPr>
        <w:pStyle w:val="Figurecaption"/>
      </w:pPr>
      <w:r>
        <w:t xml:space="preserve">Appendix 4.1A: Confusion matrixes </w:t>
      </w:r>
      <w:r w:rsidR="009B10AD">
        <w:t>of classification with default hyperparameters in standard data.</w:t>
      </w:r>
    </w:p>
    <w:p w14:paraId="0EAA4B4B" w14:textId="77777777" w:rsidR="00F533FA" w:rsidRDefault="00F533FA" w:rsidP="00EA61D0">
      <w:pPr>
        <w:pStyle w:val="Picture"/>
        <w:jc w:val="both"/>
      </w:pPr>
    </w:p>
    <w:p w14:paraId="13BFFFCC" w14:textId="3831F61D" w:rsidR="00F6583A" w:rsidRDefault="00F6583A">
      <w:pPr>
        <w:spacing w:line="480" w:lineRule="auto"/>
        <w:jc w:val="left"/>
      </w:pPr>
      <w:r>
        <w:br w:type="page"/>
      </w:r>
    </w:p>
    <w:p w14:paraId="6818AC0C" w14:textId="35361C54" w:rsidR="00B503CF" w:rsidRDefault="00B503CF" w:rsidP="00BA0BA0">
      <w:pPr>
        <w:pStyle w:val="Heading2"/>
      </w:pPr>
      <w:bookmarkStart w:id="238" w:name="_[A-4.1B]_Violin_plots"/>
      <w:bookmarkStart w:id="239" w:name="_Toc134268916"/>
      <w:bookmarkEnd w:id="238"/>
      <w:r>
        <w:lastRenderedPageBreak/>
        <w:t>[</w:t>
      </w:r>
      <w:hyperlink w:anchor="_Preliminary_results" w:history="1">
        <w:r w:rsidRPr="00BA0BA0">
          <w:rPr>
            <w:rStyle w:val="Hyperlink"/>
          </w:rPr>
          <w:t>A-4.1B</w:t>
        </w:r>
      </w:hyperlink>
      <w:r>
        <w:t>] Violin plots</w:t>
      </w:r>
      <w:r w:rsidR="00BA0BA0">
        <w:t xml:space="preserve"> of the classification results</w:t>
      </w:r>
      <w:r w:rsidR="00D52215">
        <w:t xml:space="preserve"> (optimal)</w:t>
      </w:r>
      <w:bookmarkEnd w:id="239"/>
    </w:p>
    <w:p w14:paraId="5392D350" w14:textId="19C038D2" w:rsidR="00BA0BA0" w:rsidRDefault="00261837" w:rsidP="00D52215">
      <w:pPr>
        <w:pStyle w:val="Picture"/>
      </w:pPr>
      <w:r>
        <w:drawing>
          <wp:inline distT="0" distB="0" distL="0" distR="0" wp14:anchorId="4089A7C2" wp14:editId="2822A75B">
            <wp:extent cx="5270740" cy="3576895"/>
            <wp:effectExtent l="0" t="0" r="6350" b="5080"/>
            <wp:docPr id="1690851068"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51068" name="Picture 7" descr="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2284" cy="3584729"/>
                    </a:xfrm>
                    <a:prstGeom prst="rect">
                      <a:avLst/>
                    </a:prstGeom>
                  </pic:spPr>
                </pic:pic>
              </a:graphicData>
            </a:graphic>
          </wp:inline>
        </w:drawing>
      </w:r>
      <w:r w:rsidRPr="00D52215">
        <w:drawing>
          <wp:inline distT="0" distB="0" distL="0" distR="0" wp14:anchorId="7E509CF0" wp14:editId="7ED46C44">
            <wp:extent cx="5270500" cy="3601508"/>
            <wp:effectExtent l="0" t="0" r="6350" b="0"/>
            <wp:docPr id="1665019250"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19250" name="Picture 8" descr="Chart, box and whisker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289244" cy="3614317"/>
                    </a:xfrm>
                    <a:prstGeom prst="rect">
                      <a:avLst/>
                    </a:prstGeom>
                  </pic:spPr>
                </pic:pic>
              </a:graphicData>
            </a:graphic>
          </wp:inline>
        </w:drawing>
      </w:r>
    </w:p>
    <w:p w14:paraId="561A9861" w14:textId="512434C7" w:rsidR="00B503CF" w:rsidRDefault="006E1C3B" w:rsidP="00160CEE">
      <w:pPr>
        <w:pStyle w:val="Heading2"/>
      </w:pPr>
      <w:bookmarkStart w:id="240" w:name="_[A-4.1C]_Confusion_matrices"/>
      <w:bookmarkStart w:id="241" w:name="_Toc134268917"/>
      <w:bookmarkEnd w:id="240"/>
      <w:r>
        <w:lastRenderedPageBreak/>
        <w:t>[</w:t>
      </w:r>
      <w:hyperlink w:anchor="_Prediction_results_with" w:history="1">
        <w:r w:rsidRPr="005F36CE">
          <w:rPr>
            <w:rStyle w:val="Hyperlink"/>
          </w:rPr>
          <w:t>A-4.1C</w:t>
        </w:r>
      </w:hyperlink>
      <w:r>
        <w:t>] Confusion matri</w:t>
      </w:r>
      <w:r w:rsidR="004A6649">
        <w:t>c</w:t>
      </w:r>
      <w:r>
        <w:t>es</w:t>
      </w:r>
      <w:r w:rsidR="00D13745">
        <w:t xml:space="preserve"> </w:t>
      </w:r>
      <w:r w:rsidR="00160CEE">
        <w:t>(optimal)</w:t>
      </w:r>
      <w:bookmarkEnd w:id="241"/>
    </w:p>
    <w:p w14:paraId="2D5CFE04" w14:textId="44F374B4" w:rsidR="001B1071" w:rsidRPr="001B1071" w:rsidRDefault="00FA432A" w:rsidP="00D52215">
      <w:pPr>
        <w:pStyle w:val="Picture"/>
      </w:pPr>
      <w:r>
        <w:drawing>
          <wp:inline distT="0" distB="0" distL="0" distR="0" wp14:anchorId="4AD0EB8A" wp14:editId="381D04EA">
            <wp:extent cx="5943600" cy="5420360"/>
            <wp:effectExtent l="0" t="0" r="0" b="8890"/>
            <wp:docPr id="1782090931"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90931" name="Picture 10" descr="Timeli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08D8D543" w14:textId="4BEDA618" w:rsidR="00B503CF" w:rsidRDefault="001B1071" w:rsidP="001B1071">
      <w:pPr>
        <w:pStyle w:val="Figurecaption"/>
      </w:pPr>
      <w:r>
        <w:t>Appendix 4.1</w:t>
      </w:r>
      <w:r w:rsidR="00FA432A">
        <w:t>C</w:t>
      </w:r>
      <w:r>
        <w:t xml:space="preserve">: Confusion matrixes of classification with </w:t>
      </w:r>
      <w:r w:rsidR="00FA432A">
        <w:t>optimal</w:t>
      </w:r>
      <w:r>
        <w:t xml:space="preserve"> hyperparameters in standard data.</w:t>
      </w:r>
    </w:p>
    <w:p w14:paraId="0AC6CC3E" w14:textId="6124E075" w:rsidR="00160CEE" w:rsidRDefault="00160CEE">
      <w:pPr>
        <w:spacing w:line="480" w:lineRule="auto"/>
        <w:jc w:val="left"/>
      </w:pPr>
      <w:r>
        <w:br w:type="page"/>
      </w:r>
    </w:p>
    <w:p w14:paraId="0D729BF0" w14:textId="0CD46782" w:rsidR="0044371A" w:rsidRDefault="0044371A" w:rsidP="003F1EA9">
      <w:pPr>
        <w:pStyle w:val="Heading2"/>
      </w:pPr>
      <w:bookmarkStart w:id="242" w:name="_[A-2.0]_Python_source"/>
      <w:bookmarkStart w:id="243" w:name="_[A-2.1]_3D_visualizations"/>
      <w:bookmarkStart w:id="244" w:name="_[A-2.2]_Code_for"/>
      <w:bookmarkStart w:id="245" w:name="_[A-PC]_Project_codes"/>
      <w:bookmarkStart w:id="246" w:name="_Toc125580521"/>
      <w:bookmarkStart w:id="247" w:name="_Toc134268918"/>
      <w:bookmarkEnd w:id="242"/>
      <w:bookmarkEnd w:id="243"/>
      <w:bookmarkEnd w:id="244"/>
      <w:bookmarkEnd w:id="245"/>
      <w:r>
        <w:lastRenderedPageBreak/>
        <w:t>[</w:t>
      </w:r>
      <w:hyperlink w:anchor="_Project_code" w:history="1">
        <w:r w:rsidRPr="009C404C">
          <w:rPr>
            <w:rStyle w:val="Hyperlink"/>
          </w:rPr>
          <w:t>A-PC</w:t>
        </w:r>
      </w:hyperlink>
      <w:r>
        <w:t xml:space="preserve">] </w:t>
      </w:r>
      <w:commentRangeStart w:id="248"/>
      <w:r>
        <w:t>Project codes</w:t>
      </w:r>
      <w:bookmarkEnd w:id="246"/>
      <w:commentRangeEnd w:id="248"/>
      <w:r w:rsidR="004E5C6C">
        <w:rPr>
          <w:rStyle w:val="CommentReference"/>
          <w:rFonts w:asciiTheme="minorHAnsi" w:eastAsiaTheme="minorEastAsia" w:hAnsiTheme="minorHAnsi" w:cstheme="minorBidi"/>
          <w:bCs w:val="0"/>
        </w:rPr>
        <w:commentReference w:id="248"/>
      </w:r>
      <w:bookmarkEnd w:id="247"/>
    </w:p>
    <w:p w14:paraId="00D50428" w14:textId="77777777" w:rsidR="0044371A" w:rsidRPr="00FA618B" w:rsidRDefault="0044371A" w:rsidP="003F1EA9">
      <w:pPr>
        <w:ind w:firstLine="0"/>
        <w:rPr>
          <w:b/>
          <w:bCs/>
        </w:rPr>
      </w:pPr>
      <w:r w:rsidRPr="00FA618B">
        <w:rPr>
          <w:b/>
          <w:bCs/>
        </w:rPr>
        <w:t>Github</w:t>
      </w:r>
    </w:p>
    <w:p w14:paraId="070D2E54" w14:textId="77777777" w:rsidR="0044371A" w:rsidRDefault="0044371A" w:rsidP="003F1EA9">
      <w:pPr>
        <w:ind w:firstLine="0"/>
      </w:pPr>
      <w:r>
        <w:t xml:space="preserve">TSA-SAC project file: </w:t>
      </w:r>
      <w:hyperlink r:id="rId67" w:history="1">
        <w:r w:rsidRPr="00EE4779">
          <w:rPr>
            <w:rStyle w:val="Hyperlink"/>
          </w:rPr>
          <w:t>https://github.com/JABE22/TimeSeriesClassification_TSA-SAC.git</w:t>
        </w:r>
      </w:hyperlink>
    </w:p>
    <w:p w14:paraId="1FB6FE0C" w14:textId="77777777" w:rsidR="0044371A" w:rsidRDefault="0044371A" w:rsidP="003F1EA9">
      <w:pPr>
        <w:ind w:firstLine="0"/>
      </w:pPr>
      <w:r>
        <w:t xml:space="preserve">TCX-CSV file converter: </w:t>
      </w:r>
      <w:hyperlink r:id="rId68" w:history="1">
        <w:r w:rsidRPr="00EE4779">
          <w:rPr>
            <w:rStyle w:val="Hyperlink"/>
          </w:rPr>
          <w:t>https://github.com/JABE22/TCX-CSV_File_converter.git</w:t>
        </w:r>
      </w:hyperlink>
    </w:p>
    <w:p w14:paraId="4A3CD3CF" w14:textId="77777777" w:rsidR="0044371A" w:rsidRDefault="0044371A" w:rsidP="003F1EA9">
      <w:pPr>
        <w:ind w:firstLine="0"/>
        <w:rPr>
          <w:b/>
          <w:bCs/>
        </w:rPr>
      </w:pPr>
      <w:r w:rsidRPr="00956164">
        <w:rPr>
          <w:b/>
          <w:bCs/>
        </w:rPr>
        <w:t>Related dataset</w:t>
      </w:r>
    </w:p>
    <w:p w14:paraId="1A968C4C" w14:textId="77777777" w:rsidR="0044371A" w:rsidRPr="003A77B7" w:rsidRDefault="0044371A" w:rsidP="003F1EA9">
      <w:pPr>
        <w:ind w:firstLine="0"/>
        <w:rPr>
          <w:b/>
          <w:bCs/>
          <w:i/>
          <w:iCs/>
        </w:rPr>
      </w:pPr>
      <w:r w:rsidRPr="003A77B7">
        <w:rPr>
          <w:i/>
          <w:iCs/>
        </w:rPr>
        <w:t>Important note: this is not the dataset used in this project, but as a reference material here. (Data of this project will not be published)</w:t>
      </w:r>
    </w:p>
    <w:p w14:paraId="1C91048C" w14:textId="77777777" w:rsidR="0044371A" w:rsidRDefault="0044371A" w:rsidP="003F1EA9">
      <w:pPr>
        <w:ind w:firstLine="0"/>
      </w:pPr>
      <w:r w:rsidRPr="00956164">
        <w:t>UCI M</w:t>
      </w:r>
      <w:r>
        <w:t>L</w:t>
      </w:r>
      <w:r w:rsidRPr="00956164">
        <w:t xml:space="preserve"> </w:t>
      </w:r>
      <w:r>
        <w:t xml:space="preserve">Repository: </w:t>
      </w:r>
      <w:hyperlink r:id="rId69" w:history="1">
        <w:r w:rsidRPr="00EE4779">
          <w:rPr>
            <w:rStyle w:val="Hyperlink"/>
          </w:rPr>
          <w:t>https://archive.ics.uci.edu/ml/datasets/Daily+and+Sports+Activities</w:t>
        </w:r>
      </w:hyperlink>
    </w:p>
    <w:p w14:paraId="02682689" w14:textId="77777777" w:rsidR="0044371A" w:rsidRDefault="0044371A" w:rsidP="003F1EA9">
      <w:pPr>
        <w:ind w:firstLine="0"/>
        <w:rPr>
          <w:rStyle w:val="Hyperlink"/>
        </w:rPr>
      </w:pPr>
      <w:r w:rsidRPr="001D5EED">
        <w:t xml:space="preserve">Project </w:t>
      </w:r>
      <w:r>
        <w:t>for</w:t>
      </w:r>
      <w:r w:rsidRPr="001D5EED">
        <w:t xml:space="preserve"> dataset:</w:t>
      </w:r>
      <w:r>
        <w:t xml:space="preserve"> </w:t>
      </w:r>
      <w:hyperlink r:id="rId70" w:history="1">
        <w:r w:rsidRPr="00EE4779">
          <w:rPr>
            <w:rStyle w:val="Hyperlink"/>
          </w:rPr>
          <w:t>https://github.com/JABE22/sports_activities_dataset</w:t>
        </w:r>
      </w:hyperlink>
    </w:p>
    <w:p w14:paraId="709B07AB" w14:textId="7B938DD2" w:rsidR="0044371A" w:rsidRDefault="0044371A" w:rsidP="00E2158D">
      <w:pPr>
        <w:spacing w:after="160"/>
        <w:ind w:firstLine="0"/>
      </w:pPr>
    </w:p>
    <w:p w14:paraId="4A9CB9A3" w14:textId="47A2B56A" w:rsidR="0044371A" w:rsidRPr="00B5713E" w:rsidRDefault="0044371A" w:rsidP="003F1EA9">
      <w:pPr>
        <w:pStyle w:val="Heading2"/>
      </w:pPr>
      <w:bookmarkStart w:id="249" w:name="_[A-2.3]_Test_environment"/>
      <w:bookmarkStart w:id="250" w:name="_[A-TE]_Test_environment"/>
      <w:bookmarkStart w:id="251" w:name="_Toc125580522"/>
      <w:bookmarkStart w:id="252" w:name="_Toc134268919"/>
      <w:bookmarkEnd w:id="249"/>
      <w:bookmarkEnd w:id="250"/>
      <w:r>
        <w:t>[</w:t>
      </w:r>
      <w:hyperlink w:anchor="_Discussion" w:history="1">
        <w:r w:rsidRPr="00B83BB5">
          <w:rPr>
            <w:rStyle w:val="Hyperlink"/>
          </w:rPr>
          <w:t>A-TE</w:t>
        </w:r>
      </w:hyperlink>
      <w:r>
        <w:t>] Test environment and device</w:t>
      </w:r>
      <w:bookmarkEnd w:id="251"/>
      <w:bookmarkEnd w:id="252"/>
    </w:p>
    <w:tbl>
      <w:tblPr>
        <w:tblStyle w:val="APAReport"/>
        <w:tblW w:w="9209" w:type="dxa"/>
        <w:tblLook w:val="04A0" w:firstRow="1" w:lastRow="0" w:firstColumn="1" w:lastColumn="0" w:noHBand="0" w:noVBand="1"/>
      </w:tblPr>
      <w:tblGrid>
        <w:gridCol w:w="3005"/>
        <w:gridCol w:w="6204"/>
      </w:tblGrid>
      <w:tr w:rsidR="0044371A" w14:paraId="43A0799E" w14:textId="77777777" w:rsidTr="00D07E51">
        <w:trPr>
          <w:cnfStyle w:val="100000000000" w:firstRow="1" w:lastRow="0" w:firstColumn="0" w:lastColumn="0" w:oddVBand="0" w:evenVBand="0" w:oddHBand="0" w:evenHBand="0" w:firstRowFirstColumn="0" w:firstRowLastColumn="0" w:lastRowFirstColumn="0" w:lastRowLastColumn="0"/>
          <w:trHeight w:val="340"/>
        </w:trPr>
        <w:tc>
          <w:tcPr>
            <w:tcW w:w="3005" w:type="dxa"/>
            <w:vAlign w:val="center"/>
          </w:tcPr>
          <w:p w14:paraId="798A85DE" w14:textId="77777777" w:rsidR="0044371A" w:rsidRDefault="0044371A" w:rsidP="00D07E51">
            <w:pPr>
              <w:pStyle w:val="Table"/>
            </w:pPr>
            <w:r>
              <w:t>Device</w:t>
            </w:r>
          </w:p>
        </w:tc>
        <w:tc>
          <w:tcPr>
            <w:tcW w:w="6204" w:type="dxa"/>
            <w:vAlign w:val="center"/>
          </w:tcPr>
          <w:p w14:paraId="523E85D1" w14:textId="77777777" w:rsidR="0044371A" w:rsidRPr="00FB768E" w:rsidRDefault="0044371A" w:rsidP="00D07E51">
            <w:pPr>
              <w:pStyle w:val="Table"/>
              <w:rPr>
                <w:b/>
                <w:bCs/>
              </w:rPr>
            </w:pPr>
            <w:r w:rsidRPr="00940F09">
              <w:rPr>
                <w:b/>
                <w:bCs/>
              </w:rPr>
              <w:t>Lenovo Yoga 920-13IKB</w:t>
            </w:r>
          </w:p>
        </w:tc>
      </w:tr>
      <w:tr w:rsidR="0044371A" w14:paraId="04CFA2FE" w14:textId="77777777" w:rsidTr="00D07E51">
        <w:trPr>
          <w:trHeight w:val="283"/>
        </w:trPr>
        <w:tc>
          <w:tcPr>
            <w:tcW w:w="3005" w:type="dxa"/>
          </w:tcPr>
          <w:p w14:paraId="7E66824E" w14:textId="77777777" w:rsidR="0044371A" w:rsidRPr="00D07E51" w:rsidRDefault="0044371A" w:rsidP="00D07E51">
            <w:pPr>
              <w:pStyle w:val="Table"/>
            </w:pPr>
            <w:r w:rsidRPr="00D07E51">
              <w:t>Processor</w:t>
            </w:r>
          </w:p>
        </w:tc>
        <w:tc>
          <w:tcPr>
            <w:tcW w:w="6204" w:type="dxa"/>
          </w:tcPr>
          <w:p w14:paraId="3DA1D75B" w14:textId="77777777" w:rsidR="0044371A" w:rsidRPr="00D07E51" w:rsidRDefault="0044371A" w:rsidP="00D07E51">
            <w:pPr>
              <w:pStyle w:val="Table"/>
            </w:pPr>
            <w:r w:rsidRPr="00D07E51">
              <w:t>Intel(R) Core(TM) i5-8250U CPU @ 1.60GHz  (1.80 GHz)</w:t>
            </w:r>
          </w:p>
        </w:tc>
      </w:tr>
      <w:tr w:rsidR="0044371A" w14:paraId="7F974119" w14:textId="77777777" w:rsidTr="00D07E51">
        <w:trPr>
          <w:trHeight w:val="283"/>
        </w:trPr>
        <w:tc>
          <w:tcPr>
            <w:tcW w:w="3005" w:type="dxa"/>
          </w:tcPr>
          <w:p w14:paraId="2CAC9116" w14:textId="77777777" w:rsidR="0044371A" w:rsidRPr="00D07E51" w:rsidRDefault="0044371A" w:rsidP="00D07E51">
            <w:pPr>
              <w:pStyle w:val="Table"/>
            </w:pPr>
            <w:r w:rsidRPr="00D07E51">
              <w:t>Installed RAM</w:t>
            </w:r>
            <w:r w:rsidRPr="00D07E51">
              <w:tab/>
            </w:r>
          </w:p>
        </w:tc>
        <w:tc>
          <w:tcPr>
            <w:tcW w:w="6204" w:type="dxa"/>
          </w:tcPr>
          <w:p w14:paraId="7346D646" w14:textId="77777777" w:rsidR="0044371A" w:rsidRPr="00D07E51" w:rsidRDefault="0044371A" w:rsidP="00D07E51">
            <w:pPr>
              <w:pStyle w:val="Table"/>
            </w:pPr>
            <w:r w:rsidRPr="00D07E51">
              <w:t>8,00 GB</w:t>
            </w:r>
          </w:p>
        </w:tc>
      </w:tr>
      <w:tr w:rsidR="0044371A" w14:paraId="2A03B470" w14:textId="77777777" w:rsidTr="00D07E51">
        <w:trPr>
          <w:trHeight w:val="283"/>
        </w:trPr>
        <w:tc>
          <w:tcPr>
            <w:tcW w:w="3005" w:type="dxa"/>
          </w:tcPr>
          <w:p w14:paraId="68A95E15" w14:textId="77777777" w:rsidR="0044371A" w:rsidRPr="00D07E51" w:rsidRDefault="0044371A" w:rsidP="00D07E51">
            <w:pPr>
              <w:pStyle w:val="Table"/>
            </w:pPr>
            <w:r w:rsidRPr="00D07E51">
              <w:t>System type</w:t>
            </w:r>
          </w:p>
        </w:tc>
        <w:tc>
          <w:tcPr>
            <w:tcW w:w="6204" w:type="dxa"/>
          </w:tcPr>
          <w:p w14:paraId="448B2B2A" w14:textId="77777777" w:rsidR="0044371A" w:rsidRPr="00D07E51" w:rsidRDefault="0044371A" w:rsidP="00D07E51">
            <w:pPr>
              <w:pStyle w:val="Table"/>
            </w:pPr>
            <w:r w:rsidRPr="00D07E51">
              <w:t>64-bit operating system, x64-based processor</w:t>
            </w:r>
          </w:p>
        </w:tc>
      </w:tr>
      <w:tr w:rsidR="0044371A" w14:paraId="6437158F" w14:textId="77777777" w:rsidTr="00D07E51">
        <w:trPr>
          <w:trHeight w:val="283"/>
        </w:trPr>
        <w:tc>
          <w:tcPr>
            <w:tcW w:w="3005" w:type="dxa"/>
          </w:tcPr>
          <w:p w14:paraId="6B2DFFC8" w14:textId="77777777" w:rsidR="0044371A" w:rsidRPr="00D07E51" w:rsidRDefault="0044371A" w:rsidP="00D07E51">
            <w:pPr>
              <w:pStyle w:val="Table"/>
            </w:pPr>
            <w:r w:rsidRPr="00D07E51">
              <w:t>Development environment</w:t>
            </w:r>
          </w:p>
        </w:tc>
        <w:tc>
          <w:tcPr>
            <w:tcW w:w="6204" w:type="dxa"/>
          </w:tcPr>
          <w:p w14:paraId="5EBA865A" w14:textId="77777777" w:rsidR="0044371A" w:rsidRPr="00D07E51" w:rsidRDefault="0044371A" w:rsidP="00D07E51">
            <w:pPr>
              <w:pStyle w:val="Table"/>
              <w:rPr>
                <w:b/>
                <w:bCs/>
              </w:rPr>
            </w:pPr>
            <w:r w:rsidRPr="00D07E51">
              <w:rPr>
                <w:b/>
                <w:bCs/>
              </w:rPr>
              <w:t>Visual Studio Code, Jupyter extension</w:t>
            </w:r>
          </w:p>
          <w:p w14:paraId="34C11DB6" w14:textId="77777777" w:rsidR="0044371A" w:rsidRPr="00D07E51" w:rsidRDefault="0044371A" w:rsidP="00D07E51">
            <w:pPr>
              <w:pStyle w:val="Table"/>
            </w:pPr>
            <w:r w:rsidRPr="00D07E51">
              <w:t>Version:       1.74.3 (user setup)</w:t>
            </w:r>
          </w:p>
          <w:p w14:paraId="6F9DA1FC" w14:textId="77777777" w:rsidR="0044371A" w:rsidRPr="00D07E51" w:rsidRDefault="0044371A" w:rsidP="00D07E51">
            <w:pPr>
              <w:pStyle w:val="Table"/>
            </w:pPr>
            <w:r w:rsidRPr="00D07E51">
              <w:t>Commit:       97dec172d3256f8ca4bfb2143f3f76b503ca0534</w:t>
            </w:r>
          </w:p>
          <w:p w14:paraId="0D5C3CB5" w14:textId="77777777" w:rsidR="0044371A" w:rsidRPr="00D07E51" w:rsidRDefault="0044371A" w:rsidP="00D07E51">
            <w:pPr>
              <w:pStyle w:val="Table"/>
            </w:pPr>
            <w:r w:rsidRPr="00D07E51">
              <w:t>Electron:      19.1.8</w:t>
            </w:r>
          </w:p>
          <w:p w14:paraId="26919E7B" w14:textId="77777777" w:rsidR="0044371A" w:rsidRPr="00D07E51" w:rsidRDefault="0044371A" w:rsidP="00D07E51">
            <w:pPr>
              <w:pStyle w:val="Table"/>
            </w:pPr>
            <w:r w:rsidRPr="00D07E51">
              <w:t>Chromium:  102.0.5005.167</w:t>
            </w:r>
          </w:p>
          <w:p w14:paraId="3B79AD66" w14:textId="77777777" w:rsidR="0044371A" w:rsidRPr="00D07E51" w:rsidRDefault="0044371A" w:rsidP="00D07E51">
            <w:pPr>
              <w:pStyle w:val="Table"/>
            </w:pPr>
            <w:r w:rsidRPr="00D07E51">
              <w:t>Node.js:       16.14.2</w:t>
            </w:r>
          </w:p>
          <w:p w14:paraId="45FDFE4B" w14:textId="77777777" w:rsidR="0044371A" w:rsidRPr="00D07E51" w:rsidRDefault="0044371A" w:rsidP="00D07E51">
            <w:pPr>
              <w:pStyle w:val="Table"/>
            </w:pPr>
            <w:r w:rsidRPr="00D07E51">
              <w:t>V8:              10.2.154.15-electron.0</w:t>
            </w:r>
          </w:p>
          <w:p w14:paraId="3C114DBA" w14:textId="77777777" w:rsidR="0044371A" w:rsidRPr="00D07E51" w:rsidRDefault="0044371A" w:rsidP="00D07E51">
            <w:pPr>
              <w:pStyle w:val="Table"/>
            </w:pPr>
            <w:r w:rsidRPr="00D07E51">
              <w:t>OS:              Windows_NT x64 10.0.22621</w:t>
            </w:r>
          </w:p>
          <w:p w14:paraId="7EDFA12C" w14:textId="77777777" w:rsidR="0044371A" w:rsidRPr="00D07E51" w:rsidRDefault="0044371A" w:rsidP="00D07E51">
            <w:pPr>
              <w:pStyle w:val="Table"/>
            </w:pPr>
            <w:r w:rsidRPr="00D07E51">
              <w:t>Sandboxed:  No</w:t>
            </w:r>
          </w:p>
        </w:tc>
      </w:tr>
    </w:tbl>
    <w:p w14:paraId="018BD720" w14:textId="5170E771" w:rsidR="00FD165A" w:rsidRDefault="00FD165A" w:rsidP="00804837">
      <w:pPr>
        <w:spacing w:line="480" w:lineRule="auto"/>
        <w:ind w:firstLine="0"/>
        <w:jc w:val="left"/>
        <w:rPr>
          <w:rFonts w:cs="Times New Roman"/>
        </w:rPr>
      </w:pPr>
      <w:r>
        <w:rPr>
          <w:rFonts w:cs="Times New Roman"/>
        </w:rPr>
        <w:br w:type="page"/>
      </w:r>
    </w:p>
    <w:p w14:paraId="40242FD9" w14:textId="77777777" w:rsidR="00E81978" w:rsidRDefault="005D3A03" w:rsidP="003F1EA9">
      <w:pPr>
        <w:pStyle w:val="SectionTitle"/>
      </w:pPr>
      <w:bookmarkStart w:id="253" w:name="_Toc134268920"/>
      <w:r>
        <w:lastRenderedPageBreak/>
        <w:t>Tables</w:t>
      </w:r>
      <w:bookmarkEnd w:id="253"/>
    </w:p>
    <w:p w14:paraId="474C792A" w14:textId="77777777" w:rsidR="00E81978" w:rsidRDefault="005D3A03" w:rsidP="003F1EA9">
      <w:pPr>
        <w:pStyle w:val="NoSpacing"/>
        <w:spacing w:line="360" w:lineRule="auto"/>
      </w:pPr>
      <w:r>
        <w:t>Table 1</w:t>
      </w:r>
    </w:p>
    <w:sdt>
      <w:sdtPr>
        <w:alias w:val="Table title:"/>
        <w:tag w:val="Table title:"/>
        <w:id w:val="1042324137"/>
        <w:placeholder>
          <w:docPart w:val="DE16AC5EF7FD40CBBE019BA748FF69B4"/>
        </w:placeholder>
        <w:temporary/>
        <w:showingPlcHdr/>
        <w15:appearance w15:val="hidden"/>
        <w:text/>
      </w:sdtPr>
      <w:sdtContent>
        <w:p w14:paraId="5BD11839" w14:textId="77777777" w:rsidR="00E81978" w:rsidRPr="00C0601E" w:rsidRDefault="005D3A03" w:rsidP="003F1EA9">
          <w:pPr>
            <w:pStyle w:val="NoSpacing"/>
            <w:spacing w:line="360" w:lineRule="auto"/>
            <w:rPr>
              <w:rStyle w:val="Emphasis"/>
              <w:i w:val="0"/>
              <w:iCs w:val="0"/>
            </w:rPr>
          </w:pPr>
          <w:r w:rsidRPr="00C0601E">
            <w:t>[Table Title]</w:t>
          </w:r>
        </w:p>
      </w:sdtContent>
    </w:sdt>
    <w:tbl>
      <w:tblPr>
        <w:tblStyle w:val="APAReport"/>
        <w:tblW w:w="0" w:type="auto"/>
        <w:tblLook w:val="04A0" w:firstRow="1" w:lastRow="0" w:firstColumn="1" w:lastColumn="0" w:noHBand="0" w:noVBand="1"/>
        <w:tblDescription w:val="Sample table with 5 columns"/>
      </w:tblPr>
      <w:tblGrid>
        <w:gridCol w:w="1872"/>
        <w:gridCol w:w="1872"/>
        <w:gridCol w:w="1872"/>
        <w:gridCol w:w="1872"/>
        <w:gridCol w:w="1872"/>
      </w:tblGrid>
      <w:tr w:rsidR="00E6004D" w:rsidRPr="00BF4184" w14:paraId="6CAF8AB7" w14:textId="77777777" w:rsidTr="00BF4184">
        <w:trPr>
          <w:cnfStyle w:val="100000000000" w:firstRow="1" w:lastRow="0" w:firstColumn="0" w:lastColumn="0" w:oddVBand="0" w:evenVBand="0" w:oddHBand="0" w:evenHBand="0" w:firstRowFirstColumn="0" w:firstRowLastColumn="0" w:lastRowFirstColumn="0" w:lastRowLastColumn="0"/>
        </w:trPr>
        <w:sdt>
          <w:sdtPr>
            <w:alias w:val="Column Head 1:"/>
            <w:tag w:val="Column Head 1:"/>
            <w:id w:val="1128514005"/>
            <w:placeholder>
              <w:docPart w:val="918500741F1C4BE1A219E2730217C5FB"/>
            </w:placeholder>
            <w:temporary/>
            <w:showingPlcHdr/>
            <w15:appearance w15:val="hidden"/>
          </w:sdtPr>
          <w:sdtContent>
            <w:tc>
              <w:tcPr>
                <w:tcW w:w="1872" w:type="dxa"/>
              </w:tcPr>
              <w:p w14:paraId="7F9B25FC" w14:textId="77777777" w:rsidR="00E6004D" w:rsidRPr="00BF4184" w:rsidRDefault="00E6004D" w:rsidP="003F1EA9">
                <w:r w:rsidRPr="00BF4184">
                  <w:t>Column Head</w:t>
                </w:r>
              </w:p>
            </w:tc>
          </w:sdtContent>
        </w:sdt>
        <w:sdt>
          <w:sdtPr>
            <w:alias w:val="Column Head 2:"/>
            <w:tag w:val="Column Head 2:"/>
            <w:id w:val="-477000835"/>
            <w:placeholder>
              <w:docPart w:val="7E09BD457A49434AA41890BC435A114C"/>
            </w:placeholder>
            <w:temporary/>
            <w:showingPlcHdr/>
            <w15:appearance w15:val="hidden"/>
          </w:sdtPr>
          <w:sdtContent>
            <w:tc>
              <w:tcPr>
                <w:tcW w:w="1872" w:type="dxa"/>
              </w:tcPr>
              <w:p w14:paraId="7E0D283C" w14:textId="77777777" w:rsidR="00E6004D" w:rsidRPr="00BF4184" w:rsidRDefault="00E6004D" w:rsidP="003F1EA9">
                <w:r w:rsidRPr="00BF4184">
                  <w:t>Column Head</w:t>
                </w:r>
              </w:p>
            </w:tc>
          </w:sdtContent>
        </w:sdt>
        <w:sdt>
          <w:sdtPr>
            <w:alias w:val="Column Head 3:"/>
            <w:tag w:val="Column Head 3:"/>
            <w:id w:val="1425763633"/>
            <w:placeholder>
              <w:docPart w:val="4B990FD6F444453684D08583588A391B"/>
            </w:placeholder>
            <w:temporary/>
            <w:showingPlcHdr/>
            <w15:appearance w15:val="hidden"/>
          </w:sdtPr>
          <w:sdtContent>
            <w:tc>
              <w:tcPr>
                <w:tcW w:w="1872" w:type="dxa"/>
              </w:tcPr>
              <w:p w14:paraId="59CD7105" w14:textId="77777777" w:rsidR="00E6004D" w:rsidRPr="00BF4184" w:rsidRDefault="00E6004D" w:rsidP="003F1EA9">
                <w:r w:rsidRPr="00BF4184">
                  <w:t>Column Head</w:t>
                </w:r>
              </w:p>
            </w:tc>
          </w:sdtContent>
        </w:sdt>
        <w:sdt>
          <w:sdtPr>
            <w:alias w:val="Column Head 4:"/>
            <w:tag w:val="Column Head 4:"/>
            <w:id w:val="-1292590422"/>
            <w:placeholder>
              <w:docPart w:val="86734B87A4EE472B8909A6BE0CB68C79"/>
            </w:placeholder>
            <w:temporary/>
            <w:showingPlcHdr/>
            <w15:appearance w15:val="hidden"/>
          </w:sdtPr>
          <w:sdtContent>
            <w:tc>
              <w:tcPr>
                <w:tcW w:w="1872" w:type="dxa"/>
              </w:tcPr>
              <w:p w14:paraId="3975A3F5" w14:textId="77777777" w:rsidR="00E6004D" w:rsidRPr="00BF4184" w:rsidRDefault="00E6004D" w:rsidP="003F1EA9">
                <w:r w:rsidRPr="00BF4184">
                  <w:t>Column Head</w:t>
                </w:r>
              </w:p>
            </w:tc>
          </w:sdtContent>
        </w:sdt>
        <w:sdt>
          <w:sdtPr>
            <w:alias w:val="Column Head 5:"/>
            <w:tag w:val="Column Head 5:"/>
            <w:id w:val="-531649396"/>
            <w:placeholder>
              <w:docPart w:val="E8BC7B16D45D4F829FA7E4828FE906B0"/>
            </w:placeholder>
            <w:temporary/>
            <w:showingPlcHdr/>
            <w15:appearance w15:val="hidden"/>
          </w:sdtPr>
          <w:sdtContent>
            <w:tc>
              <w:tcPr>
                <w:tcW w:w="1872" w:type="dxa"/>
              </w:tcPr>
              <w:p w14:paraId="711FD15B" w14:textId="77777777" w:rsidR="00E6004D" w:rsidRPr="00BF4184" w:rsidRDefault="00E6004D" w:rsidP="003F1EA9">
                <w:r w:rsidRPr="00BF4184">
                  <w:t>Column Head</w:t>
                </w:r>
              </w:p>
            </w:tc>
          </w:sdtContent>
        </w:sdt>
      </w:tr>
      <w:tr w:rsidR="00E6004D" w:rsidRPr="00BF4184" w14:paraId="00051DCA" w14:textId="77777777" w:rsidTr="00BF4184">
        <w:sdt>
          <w:sdtPr>
            <w:alias w:val="Row Head:"/>
            <w:tag w:val="Row Head:"/>
            <w:id w:val="-2069871036"/>
            <w:placeholder>
              <w:docPart w:val="2672520253DD45C9AECE182187272330"/>
            </w:placeholder>
            <w:temporary/>
            <w:showingPlcHdr/>
            <w15:appearance w15:val="hidden"/>
          </w:sdtPr>
          <w:sdtContent>
            <w:tc>
              <w:tcPr>
                <w:tcW w:w="1872" w:type="dxa"/>
              </w:tcPr>
              <w:p w14:paraId="256975A9" w14:textId="77777777" w:rsidR="00E6004D" w:rsidRPr="00BF4184" w:rsidRDefault="00E6004D" w:rsidP="003F1EA9">
                <w:r w:rsidRPr="00BF4184">
                  <w:t>Row Head</w:t>
                </w:r>
              </w:p>
            </w:tc>
          </w:sdtContent>
        </w:sdt>
        <w:sdt>
          <w:sdtPr>
            <w:alias w:val="Table data:"/>
            <w:tag w:val="Table data:"/>
            <w:id w:val="-1626080037"/>
            <w:placeholder>
              <w:docPart w:val="9CEBA57294764E97A4D6ECC4A4E44A19"/>
            </w:placeholder>
            <w:temporary/>
            <w:showingPlcHdr/>
            <w15:appearance w15:val="hidden"/>
          </w:sdtPr>
          <w:sdtContent>
            <w:tc>
              <w:tcPr>
                <w:tcW w:w="1872" w:type="dxa"/>
              </w:tcPr>
              <w:p w14:paraId="59D38C84" w14:textId="77777777" w:rsidR="00E6004D" w:rsidRPr="00BF4184" w:rsidRDefault="00E6004D" w:rsidP="003F1EA9">
                <w:r w:rsidRPr="00BF4184">
                  <w:t>123</w:t>
                </w:r>
              </w:p>
            </w:tc>
          </w:sdtContent>
        </w:sdt>
        <w:sdt>
          <w:sdtPr>
            <w:alias w:val="Table data:"/>
            <w:tag w:val="Table data:"/>
            <w:id w:val="1326245292"/>
            <w:placeholder>
              <w:docPart w:val="F466B9C0140B4550972FB9D0E3AD8CA7"/>
            </w:placeholder>
            <w:temporary/>
            <w:showingPlcHdr/>
            <w15:appearance w15:val="hidden"/>
          </w:sdtPr>
          <w:sdtContent>
            <w:tc>
              <w:tcPr>
                <w:tcW w:w="1872" w:type="dxa"/>
              </w:tcPr>
              <w:p w14:paraId="23C27FAB" w14:textId="77777777" w:rsidR="00E6004D" w:rsidRPr="00BF4184" w:rsidRDefault="00E6004D" w:rsidP="003F1EA9">
                <w:r w:rsidRPr="00BF4184">
                  <w:t>123</w:t>
                </w:r>
              </w:p>
            </w:tc>
          </w:sdtContent>
        </w:sdt>
        <w:sdt>
          <w:sdtPr>
            <w:alias w:val="Table data:"/>
            <w:tag w:val="Table data:"/>
            <w:id w:val="1701724"/>
            <w:placeholder>
              <w:docPart w:val="7499C35198814E9985F2763809429DAD"/>
            </w:placeholder>
            <w:temporary/>
            <w:showingPlcHdr/>
            <w15:appearance w15:val="hidden"/>
          </w:sdtPr>
          <w:sdtContent>
            <w:tc>
              <w:tcPr>
                <w:tcW w:w="1872" w:type="dxa"/>
              </w:tcPr>
              <w:p w14:paraId="77A8832F" w14:textId="77777777" w:rsidR="00E6004D" w:rsidRPr="00BF4184" w:rsidRDefault="00E6004D" w:rsidP="003F1EA9">
                <w:r w:rsidRPr="00BF4184">
                  <w:t>123</w:t>
                </w:r>
              </w:p>
            </w:tc>
          </w:sdtContent>
        </w:sdt>
        <w:sdt>
          <w:sdtPr>
            <w:alias w:val="Table data:"/>
            <w:tag w:val="Table data:"/>
            <w:id w:val="1607620690"/>
            <w:placeholder>
              <w:docPart w:val="FA25AC36DDD743D79037D87694990297"/>
            </w:placeholder>
            <w:temporary/>
            <w:showingPlcHdr/>
            <w15:appearance w15:val="hidden"/>
          </w:sdtPr>
          <w:sdtContent>
            <w:tc>
              <w:tcPr>
                <w:tcW w:w="1872" w:type="dxa"/>
              </w:tcPr>
              <w:p w14:paraId="16BD8788" w14:textId="77777777" w:rsidR="00E6004D" w:rsidRPr="00BF4184" w:rsidRDefault="00E6004D" w:rsidP="003F1EA9">
                <w:r w:rsidRPr="00BF4184">
                  <w:t>123</w:t>
                </w:r>
              </w:p>
            </w:tc>
          </w:sdtContent>
        </w:sdt>
      </w:tr>
      <w:tr w:rsidR="00E6004D" w:rsidRPr="00BF4184" w14:paraId="6A85B680" w14:textId="77777777" w:rsidTr="00BF4184">
        <w:sdt>
          <w:sdtPr>
            <w:alias w:val="Row Head:"/>
            <w:tag w:val="Row Head:"/>
            <w:id w:val="-631786698"/>
            <w:placeholder>
              <w:docPart w:val="306F8C202DFB44DEBDD22B92C4877FDF"/>
            </w:placeholder>
            <w:temporary/>
            <w:showingPlcHdr/>
            <w15:appearance w15:val="hidden"/>
          </w:sdtPr>
          <w:sdtContent>
            <w:tc>
              <w:tcPr>
                <w:tcW w:w="1872" w:type="dxa"/>
              </w:tcPr>
              <w:p w14:paraId="5F547665" w14:textId="77777777" w:rsidR="00E6004D" w:rsidRPr="00BF4184" w:rsidRDefault="00E6004D" w:rsidP="003F1EA9">
                <w:r w:rsidRPr="00BF4184">
                  <w:t>Row Head</w:t>
                </w:r>
              </w:p>
            </w:tc>
          </w:sdtContent>
        </w:sdt>
        <w:sdt>
          <w:sdtPr>
            <w:alias w:val="Table data:"/>
            <w:tag w:val="Table data:"/>
            <w:id w:val="-3589260"/>
            <w:placeholder>
              <w:docPart w:val="54D2FE0173A8483DBE2423C85818D90D"/>
            </w:placeholder>
            <w:temporary/>
            <w:showingPlcHdr/>
            <w15:appearance w15:val="hidden"/>
          </w:sdtPr>
          <w:sdtContent>
            <w:tc>
              <w:tcPr>
                <w:tcW w:w="1872" w:type="dxa"/>
              </w:tcPr>
              <w:p w14:paraId="464EDA62" w14:textId="77777777" w:rsidR="00E6004D" w:rsidRPr="00BF4184" w:rsidRDefault="00E6004D" w:rsidP="003F1EA9">
                <w:r w:rsidRPr="00BF4184">
                  <w:t>456</w:t>
                </w:r>
              </w:p>
            </w:tc>
          </w:sdtContent>
        </w:sdt>
        <w:sdt>
          <w:sdtPr>
            <w:alias w:val="Table data:"/>
            <w:tag w:val="Table data:"/>
            <w:id w:val="-982615618"/>
            <w:placeholder>
              <w:docPart w:val="298EAECE518A4D97A8DAD6DD6AF9E2C3"/>
            </w:placeholder>
            <w:temporary/>
            <w:showingPlcHdr/>
            <w15:appearance w15:val="hidden"/>
          </w:sdtPr>
          <w:sdtContent>
            <w:tc>
              <w:tcPr>
                <w:tcW w:w="1872" w:type="dxa"/>
              </w:tcPr>
              <w:p w14:paraId="5A1CB332" w14:textId="77777777" w:rsidR="00E6004D" w:rsidRPr="00BF4184" w:rsidRDefault="00E6004D" w:rsidP="003F1EA9">
                <w:r w:rsidRPr="00BF4184">
                  <w:t>456</w:t>
                </w:r>
              </w:p>
            </w:tc>
          </w:sdtContent>
        </w:sdt>
        <w:sdt>
          <w:sdtPr>
            <w:alias w:val="Table data:"/>
            <w:tag w:val="Table data:"/>
            <w:id w:val="1459300509"/>
            <w:placeholder>
              <w:docPart w:val="1653BB8AA17D4534B40255E5303AA7C3"/>
            </w:placeholder>
            <w:temporary/>
            <w:showingPlcHdr/>
            <w15:appearance w15:val="hidden"/>
          </w:sdtPr>
          <w:sdtContent>
            <w:tc>
              <w:tcPr>
                <w:tcW w:w="1872" w:type="dxa"/>
              </w:tcPr>
              <w:p w14:paraId="1A137DF3" w14:textId="77777777" w:rsidR="00E6004D" w:rsidRPr="00BF4184" w:rsidRDefault="00E6004D" w:rsidP="003F1EA9">
                <w:r w:rsidRPr="00BF4184">
                  <w:t>456</w:t>
                </w:r>
              </w:p>
            </w:tc>
          </w:sdtContent>
        </w:sdt>
        <w:sdt>
          <w:sdtPr>
            <w:alias w:val="Table data:"/>
            <w:tag w:val="Table data:"/>
            <w:id w:val="1069851301"/>
            <w:placeholder>
              <w:docPart w:val="9D6EF15ADE32457F9BA1E5823745FDBD"/>
            </w:placeholder>
            <w:temporary/>
            <w:showingPlcHdr/>
            <w15:appearance w15:val="hidden"/>
          </w:sdtPr>
          <w:sdtContent>
            <w:tc>
              <w:tcPr>
                <w:tcW w:w="1872" w:type="dxa"/>
              </w:tcPr>
              <w:p w14:paraId="78D3A59F" w14:textId="77777777" w:rsidR="00E6004D" w:rsidRPr="00BF4184" w:rsidRDefault="00E6004D" w:rsidP="003F1EA9">
                <w:r w:rsidRPr="00BF4184">
                  <w:t>456</w:t>
                </w:r>
              </w:p>
            </w:tc>
          </w:sdtContent>
        </w:sdt>
      </w:tr>
      <w:tr w:rsidR="00E6004D" w:rsidRPr="00BF4184" w14:paraId="31669C5F" w14:textId="77777777" w:rsidTr="00BF4184">
        <w:sdt>
          <w:sdtPr>
            <w:alias w:val="Row Head:"/>
            <w:tag w:val="Row Head:"/>
            <w:id w:val="2007858907"/>
            <w:placeholder>
              <w:docPart w:val="E5EE496FA44D4841B63720C31A549E92"/>
            </w:placeholder>
            <w:temporary/>
            <w:showingPlcHdr/>
            <w15:appearance w15:val="hidden"/>
          </w:sdtPr>
          <w:sdtContent>
            <w:tc>
              <w:tcPr>
                <w:tcW w:w="1872" w:type="dxa"/>
              </w:tcPr>
              <w:p w14:paraId="26B74284" w14:textId="77777777" w:rsidR="00E6004D" w:rsidRPr="00BF4184" w:rsidRDefault="00E6004D" w:rsidP="003F1EA9">
                <w:r w:rsidRPr="00BF4184">
                  <w:t>Row Head</w:t>
                </w:r>
              </w:p>
            </w:tc>
          </w:sdtContent>
        </w:sdt>
        <w:sdt>
          <w:sdtPr>
            <w:alias w:val="Table data:"/>
            <w:tag w:val="Table data:"/>
            <w:id w:val="143091368"/>
            <w:placeholder>
              <w:docPart w:val="1EBF541F3D7544F0A8379BFB8071BBCB"/>
            </w:placeholder>
            <w:temporary/>
            <w:showingPlcHdr/>
            <w15:appearance w15:val="hidden"/>
          </w:sdtPr>
          <w:sdtContent>
            <w:tc>
              <w:tcPr>
                <w:tcW w:w="1872" w:type="dxa"/>
              </w:tcPr>
              <w:p w14:paraId="5F7F78A6" w14:textId="77777777" w:rsidR="00E6004D" w:rsidRPr="00BF4184" w:rsidRDefault="00E6004D" w:rsidP="003F1EA9">
                <w:r w:rsidRPr="00BF4184">
                  <w:t>789</w:t>
                </w:r>
              </w:p>
            </w:tc>
          </w:sdtContent>
        </w:sdt>
        <w:sdt>
          <w:sdtPr>
            <w:alias w:val="Table data:"/>
            <w:tag w:val="Table data:"/>
            <w:id w:val="-961350932"/>
            <w:placeholder>
              <w:docPart w:val="D1FE24885A15483A979BDC136AAD70FC"/>
            </w:placeholder>
            <w:temporary/>
            <w:showingPlcHdr/>
            <w15:appearance w15:val="hidden"/>
          </w:sdtPr>
          <w:sdtContent>
            <w:tc>
              <w:tcPr>
                <w:tcW w:w="1872" w:type="dxa"/>
              </w:tcPr>
              <w:p w14:paraId="38446913" w14:textId="77777777" w:rsidR="00E6004D" w:rsidRPr="00BF4184" w:rsidRDefault="00E6004D" w:rsidP="003F1EA9">
                <w:r w:rsidRPr="00BF4184">
                  <w:t>789</w:t>
                </w:r>
              </w:p>
            </w:tc>
          </w:sdtContent>
        </w:sdt>
        <w:sdt>
          <w:sdtPr>
            <w:alias w:val="Table data:"/>
            <w:tag w:val="Table data:"/>
            <w:id w:val="-2023539032"/>
            <w:placeholder>
              <w:docPart w:val="5C4873819041473096E9C6E732022F65"/>
            </w:placeholder>
            <w:temporary/>
            <w:showingPlcHdr/>
            <w15:appearance w15:val="hidden"/>
          </w:sdtPr>
          <w:sdtContent>
            <w:tc>
              <w:tcPr>
                <w:tcW w:w="1872" w:type="dxa"/>
              </w:tcPr>
              <w:p w14:paraId="337FBF8A" w14:textId="77777777" w:rsidR="00E6004D" w:rsidRPr="00BF4184" w:rsidRDefault="00E6004D" w:rsidP="003F1EA9">
                <w:r w:rsidRPr="00BF4184">
                  <w:t>789</w:t>
                </w:r>
              </w:p>
            </w:tc>
          </w:sdtContent>
        </w:sdt>
        <w:sdt>
          <w:sdtPr>
            <w:alias w:val="Table data:"/>
            <w:tag w:val="Table data:"/>
            <w:id w:val="-1358728049"/>
            <w:placeholder>
              <w:docPart w:val="1FA0E08430A04BE69C70FE4D942E38BD"/>
            </w:placeholder>
            <w:temporary/>
            <w:showingPlcHdr/>
            <w15:appearance w15:val="hidden"/>
          </w:sdtPr>
          <w:sdtContent>
            <w:tc>
              <w:tcPr>
                <w:tcW w:w="1872" w:type="dxa"/>
              </w:tcPr>
              <w:p w14:paraId="46E3EF78" w14:textId="77777777" w:rsidR="00E6004D" w:rsidRPr="00BF4184" w:rsidRDefault="00E6004D" w:rsidP="003F1EA9">
                <w:r w:rsidRPr="00BF4184">
                  <w:t>789</w:t>
                </w:r>
              </w:p>
            </w:tc>
          </w:sdtContent>
        </w:sdt>
      </w:tr>
      <w:tr w:rsidR="00E6004D" w:rsidRPr="00BF4184" w14:paraId="755791F5" w14:textId="77777777" w:rsidTr="00BF4184">
        <w:sdt>
          <w:sdtPr>
            <w:alias w:val="Row Head:"/>
            <w:tag w:val="Row Head:"/>
            <w:id w:val="-1816319134"/>
            <w:placeholder>
              <w:docPart w:val="57F2BDC4DB004672AD408E08E5AE8700"/>
            </w:placeholder>
            <w:temporary/>
            <w:showingPlcHdr/>
            <w15:appearance w15:val="hidden"/>
          </w:sdtPr>
          <w:sdtContent>
            <w:tc>
              <w:tcPr>
                <w:tcW w:w="1872" w:type="dxa"/>
              </w:tcPr>
              <w:p w14:paraId="4889B0D1" w14:textId="77777777" w:rsidR="00E6004D" w:rsidRPr="00BF4184" w:rsidRDefault="00E6004D" w:rsidP="003F1EA9">
                <w:r w:rsidRPr="00BF4184">
                  <w:t>Row Head</w:t>
                </w:r>
              </w:p>
            </w:tc>
          </w:sdtContent>
        </w:sdt>
        <w:sdt>
          <w:sdtPr>
            <w:alias w:val="Table data:"/>
            <w:tag w:val="Table data:"/>
            <w:id w:val="-1126006529"/>
            <w:placeholder>
              <w:docPart w:val="FF4568E90FDA463CB0CD76D36F36952E"/>
            </w:placeholder>
            <w:temporary/>
            <w:showingPlcHdr/>
            <w15:appearance w15:val="hidden"/>
          </w:sdtPr>
          <w:sdtContent>
            <w:tc>
              <w:tcPr>
                <w:tcW w:w="1872" w:type="dxa"/>
              </w:tcPr>
              <w:p w14:paraId="655126A1" w14:textId="77777777" w:rsidR="00E6004D" w:rsidRPr="00BF4184" w:rsidRDefault="00E6004D" w:rsidP="003F1EA9">
                <w:r w:rsidRPr="00BF4184">
                  <w:t>123</w:t>
                </w:r>
              </w:p>
            </w:tc>
          </w:sdtContent>
        </w:sdt>
        <w:sdt>
          <w:sdtPr>
            <w:alias w:val="Table data:"/>
            <w:tag w:val="Table data:"/>
            <w:id w:val="-1664535047"/>
            <w:placeholder>
              <w:docPart w:val="8CDEC8673F5C4E73AF403D1DCFD1EAA4"/>
            </w:placeholder>
            <w:temporary/>
            <w:showingPlcHdr/>
            <w15:appearance w15:val="hidden"/>
          </w:sdtPr>
          <w:sdtContent>
            <w:tc>
              <w:tcPr>
                <w:tcW w:w="1872" w:type="dxa"/>
              </w:tcPr>
              <w:p w14:paraId="7543CD1F" w14:textId="77777777" w:rsidR="00E6004D" w:rsidRPr="00BF4184" w:rsidRDefault="00E6004D" w:rsidP="003F1EA9">
                <w:r w:rsidRPr="00BF4184">
                  <w:t>123</w:t>
                </w:r>
              </w:p>
            </w:tc>
          </w:sdtContent>
        </w:sdt>
        <w:sdt>
          <w:sdtPr>
            <w:alias w:val="Table data:"/>
            <w:tag w:val="Table data:"/>
            <w:id w:val="793413143"/>
            <w:placeholder>
              <w:docPart w:val="E12BC4424C9C48AABBA061CA7DB21D7C"/>
            </w:placeholder>
            <w:temporary/>
            <w:showingPlcHdr/>
            <w15:appearance w15:val="hidden"/>
          </w:sdtPr>
          <w:sdtContent>
            <w:tc>
              <w:tcPr>
                <w:tcW w:w="1872" w:type="dxa"/>
              </w:tcPr>
              <w:p w14:paraId="452107E9" w14:textId="77777777" w:rsidR="00E6004D" w:rsidRPr="00BF4184" w:rsidRDefault="00E6004D" w:rsidP="003F1EA9">
                <w:r w:rsidRPr="00BF4184">
                  <w:t>123</w:t>
                </w:r>
              </w:p>
            </w:tc>
          </w:sdtContent>
        </w:sdt>
        <w:sdt>
          <w:sdtPr>
            <w:alias w:val="Table data:"/>
            <w:tag w:val="Table data:"/>
            <w:id w:val="-705955148"/>
            <w:placeholder>
              <w:docPart w:val="CAD0D2D399C94B5A95C4D0F076907F98"/>
            </w:placeholder>
            <w:temporary/>
            <w:showingPlcHdr/>
            <w15:appearance w15:val="hidden"/>
          </w:sdtPr>
          <w:sdtContent>
            <w:tc>
              <w:tcPr>
                <w:tcW w:w="1872" w:type="dxa"/>
              </w:tcPr>
              <w:p w14:paraId="1F3953FB" w14:textId="77777777" w:rsidR="00E6004D" w:rsidRPr="00BF4184" w:rsidRDefault="00E6004D" w:rsidP="003F1EA9">
                <w:r w:rsidRPr="00BF4184">
                  <w:t>123</w:t>
                </w:r>
              </w:p>
            </w:tc>
          </w:sdtContent>
        </w:sdt>
      </w:tr>
      <w:tr w:rsidR="00E6004D" w:rsidRPr="00BF4184" w14:paraId="51785555" w14:textId="77777777" w:rsidTr="00BF4184">
        <w:sdt>
          <w:sdtPr>
            <w:alias w:val="Row Head:"/>
            <w:tag w:val="Row Head:"/>
            <w:id w:val="1343273948"/>
            <w:placeholder>
              <w:docPart w:val="CF82FCB0D03A4BEDB7E36936CCF38E8B"/>
            </w:placeholder>
            <w:temporary/>
            <w:showingPlcHdr/>
            <w15:appearance w15:val="hidden"/>
          </w:sdtPr>
          <w:sdtContent>
            <w:tc>
              <w:tcPr>
                <w:tcW w:w="1872" w:type="dxa"/>
              </w:tcPr>
              <w:p w14:paraId="3B8752AC" w14:textId="77777777" w:rsidR="00E6004D" w:rsidRPr="00BF4184" w:rsidRDefault="00E6004D" w:rsidP="003F1EA9">
                <w:r w:rsidRPr="00BF4184">
                  <w:t>Row Head</w:t>
                </w:r>
              </w:p>
            </w:tc>
          </w:sdtContent>
        </w:sdt>
        <w:sdt>
          <w:sdtPr>
            <w:alias w:val="Table data:"/>
            <w:tag w:val="Table data:"/>
            <w:id w:val="1340502274"/>
            <w:placeholder>
              <w:docPart w:val="5F20AE809AE947C39E32F5A9C27652AF"/>
            </w:placeholder>
            <w:temporary/>
            <w:showingPlcHdr/>
            <w15:appearance w15:val="hidden"/>
          </w:sdtPr>
          <w:sdtContent>
            <w:tc>
              <w:tcPr>
                <w:tcW w:w="1872" w:type="dxa"/>
              </w:tcPr>
              <w:p w14:paraId="517B7543" w14:textId="77777777" w:rsidR="00E6004D" w:rsidRPr="00BF4184" w:rsidRDefault="00E6004D" w:rsidP="003F1EA9">
                <w:r w:rsidRPr="00BF4184">
                  <w:t>456</w:t>
                </w:r>
              </w:p>
            </w:tc>
          </w:sdtContent>
        </w:sdt>
        <w:sdt>
          <w:sdtPr>
            <w:alias w:val="Table data:"/>
            <w:tag w:val="Table data:"/>
            <w:id w:val="1123895777"/>
            <w:placeholder>
              <w:docPart w:val="35E2DB22805E4192B4F76232DA152AF0"/>
            </w:placeholder>
            <w:temporary/>
            <w:showingPlcHdr/>
            <w15:appearance w15:val="hidden"/>
          </w:sdtPr>
          <w:sdtContent>
            <w:tc>
              <w:tcPr>
                <w:tcW w:w="1872" w:type="dxa"/>
              </w:tcPr>
              <w:p w14:paraId="084E70F2" w14:textId="77777777" w:rsidR="00E6004D" w:rsidRPr="00BF4184" w:rsidRDefault="00E6004D" w:rsidP="003F1EA9">
                <w:r w:rsidRPr="00BF4184">
                  <w:t>456</w:t>
                </w:r>
              </w:p>
            </w:tc>
          </w:sdtContent>
        </w:sdt>
        <w:sdt>
          <w:sdtPr>
            <w:alias w:val="Table data:"/>
            <w:tag w:val="Table data:"/>
            <w:id w:val="-1354022435"/>
            <w:placeholder>
              <w:docPart w:val="B0BC9E24BC9E4B9FBBEF5888C0AD8ED4"/>
            </w:placeholder>
            <w:temporary/>
            <w:showingPlcHdr/>
            <w15:appearance w15:val="hidden"/>
          </w:sdtPr>
          <w:sdtContent>
            <w:tc>
              <w:tcPr>
                <w:tcW w:w="1872" w:type="dxa"/>
              </w:tcPr>
              <w:p w14:paraId="444FB314" w14:textId="77777777" w:rsidR="00E6004D" w:rsidRPr="00BF4184" w:rsidRDefault="00E6004D" w:rsidP="003F1EA9">
                <w:r w:rsidRPr="00BF4184">
                  <w:t>456</w:t>
                </w:r>
              </w:p>
            </w:tc>
          </w:sdtContent>
        </w:sdt>
        <w:sdt>
          <w:sdtPr>
            <w:alias w:val="Table data:"/>
            <w:tag w:val="Table data:"/>
            <w:id w:val="1583876576"/>
            <w:placeholder>
              <w:docPart w:val="EC5192669E534EC5A526559E48471252"/>
            </w:placeholder>
            <w:temporary/>
            <w:showingPlcHdr/>
            <w15:appearance w15:val="hidden"/>
          </w:sdtPr>
          <w:sdtContent>
            <w:tc>
              <w:tcPr>
                <w:tcW w:w="1872" w:type="dxa"/>
              </w:tcPr>
              <w:p w14:paraId="4095E4D3" w14:textId="77777777" w:rsidR="00E6004D" w:rsidRPr="00BF4184" w:rsidRDefault="00E6004D" w:rsidP="003F1EA9">
                <w:r w:rsidRPr="00BF4184">
                  <w:t>456</w:t>
                </w:r>
              </w:p>
            </w:tc>
          </w:sdtContent>
        </w:sdt>
      </w:tr>
      <w:tr w:rsidR="00E6004D" w:rsidRPr="00BF4184" w14:paraId="1C4C468F" w14:textId="77777777" w:rsidTr="00BF4184">
        <w:sdt>
          <w:sdtPr>
            <w:alias w:val="Row Head:"/>
            <w:tag w:val="Row Head:"/>
            <w:id w:val="-1439600689"/>
            <w:placeholder>
              <w:docPart w:val="8C7D39E540074EB7958A8DC74D2E7FDD"/>
            </w:placeholder>
            <w:temporary/>
            <w:showingPlcHdr/>
            <w15:appearance w15:val="hidden"/>
          </w:sdtPr>
          <w:sdtContent>
            <w:tc>
              <w:tcPr>
                <w:tcW w:w="1872" w:type="dxa"/>
              </w:tcPr>
              <w:p w14:paraId="106E8030" w14:textId="77777777" w:rsidR="00E6004D" w:rsidRPr="00BF4184" w:rsidRDefault="00E6004D" w:rsidP="003F1EA9">
                <w:r w:rsidRPr="00BF4184">
                  <w:t>Row Head</w:t>
                </w:r>
              </w:p>
            </w:tc>
          </w:sdtContent>
        </w:sdt>
        <w:sdt>
          <w:sdtPr>
            <w:alias w:val="Table data:"/>
            <w:tag w:val="Table data:"/>
            <w:id w:val="-1490947208"/>
            <w:placeholder>
              <w:docPart w:val="DC6C6E6B76794B19B82BE9FAD2BA37C9"/>
            </w:placeholder>
            <w:temporary/>
            <w:showingPlcHdr/>
            <w15:appearance w15:val="hidden"/>
          </w:sdtPr>
          <w:sdtContent>
            <w:tc>
              <w:tcPr>
                <w:tcW w:w="1872" w:type="dxa"/>
              </w:tcPr>
              <w:p w14:paraId="7A3870E6" w14:textId="77777777" w:rsidR="00E6004D" w:rsidRPr="00BF4184" w:rsidRDefault="00E6004D" w:rsidP="003F1EA9">
                <w:r w:rsidRPr="00BF4184">
                  <w:t>789</w:t>
                </w:r>
              </w:p>
            </w:tc>
          </w:sdtContent>
        </w:sdt>
        <w:sdt>
          <w:sdtPr>
            <w:alias w:val="Table data:"/>
            <w:tag w:val="Table data:"/>
            <w:id w:val="-470683202"/>
            <w:placeholder>
              <w:docPart w:val="1DC48FC359BB4AA09B47EBCC236EE3AC"/>
            </w:placeholder>
            <w:temporary/>
            <w:showingPlcHdr/>
            <w15:appearance w15:val="hidden"/>
          </w:sdtPr>
          <w:sdtContent>
            <w:tc>
              <w:tcPr>
                <w:tcW w:w="1872" w:type="dxa"/>
              </w:tcPr>
              <w:p w14:paraId="625021FC" w14:textId="77777777" w:rsidR="00E6004D" w:rsidRPr="00BF4184" w:rsidRDefault="00E6004D" w:rsidP="003F1EA9">
                <w:r w:rsidRPr="00BF4184">
                  <w:t>789</w:t>
                </w:r>
              </w:p>
            </w:tc>
          </w:sdtContent>
        </w:sdt>
        <w:sdt>
          <w:sdtPr>
            <w:alias w:val="Table data:"/>
            <w:tag w:val="Table data:"/>
            <w:id w:val="1440877877"/>
            <w:placeholder>
              <w:docPart w:val="73682854DFC24F609DE49A8B40F48CFD"/>
            </w:placeholder>
            <w:temporary/>
            <w:showingPlcHdr/>
            <w15:appearance w15:val="hidden"/>
          </w:sdtPr>
          <w:sdtContent>
            <w:tc>
              <w:tcPr>
                <w:tcW w:w="1872" w:type="dxa"/>
              </w:tcPr>
              <w:p w14:paraId="3734B942" w14:textId="77777777" w:rsidR="00E6004D" w:rsidRPr="00BF4184" w:rsidRDefault="00E6004D" w:rsidP="003F1EA9">
                <w:r w:rsidRPr="00BF4184">
                  <w:t>789</w:t>
                </w:r>
              </w:p>
            </w:tc>
          </w:sdtContent>
        </w:sdt>
        <w:sdt>
          <w:sdtPr>
            <w:alias w:val="Table data:"/>
            <w:tag w:val="Table data:"/>
            <w:id w:val="695431633"/>
            <w:placeholder>
              <w:docPart w:val="4BA455D87FBF42C0A90BF5A27C11846A"/>
            </w:placeholder>
            <w:temporary/>
            <w:showingPlcHdr/>
            <w15:appearance w15:val="hidden"/>
          </w:sdtPr>
          <w:sdtContent>
            <w:tc>
              <w:tcPr>
                <w:tcW w:w="1872" w:type="dxa"/>
              </w:tcPr>
              <w:p w14:paraId="7CB3E45A" w14:textId="77777777" w:rsidR="00E6004D" w:rsidRPr="00BF4184" w:rsidRDefault="00E6004D" w:rsidP="003F1EA9">
                <w:r w:rsidRPr="00BF4184">
                  <w:t>789</w:t>
                </w:r>
              </w:p>
            </w:tc>
          </w:sdtContent>
        </w:sdt>
      </w:tr>
    </w:tbl>
    <w:p w14:paraId="353BAB26" w14:textId="77777777" w:rsidR="00E81978" w:rsidRDefault="005D3A03" w:rsidP="003F1EA9">
      <w:pPr>
        <w:pStyle w:val="TableFigure"/>
      </w:pPr>
      <w:r>
        <w:rPr>
          <w:rStyle w:val="Emphasis"/>
        </w:rPr>
        <w:t>Note</w:t>
      </w:r>
      <w:r>
        <w:t xml:space="preserve">:  </w:t>
      </w:r>
      <w:sdt>
        <w:sdtPr>
          <w:alias w:val="Table note text:"/>
          <w:tag w:val="Table note text:"/>
          <w:id w:val="668988805"/>
          <w:placeholder>
            <w:docPart w:val="F168FDEB11FF46B587E34BE0FC886102"/>
          </w:placeholder>
          <w:temporary/>
          <w:showingPlcHdr/>
          <w15:appearance w15:val="hidden"/>
        </w:sdtPr>
        <w:sdtContent>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available on the Home tab, in the Styles gallery, to get the spacing between table and note.  Tables in APA format can use single or 1.5 line spacing.  Include a heading for every row and column, even if the content seems obvious.  A default table style has been setup for this template that fits APA guidelines.  To insert a table, on the Insert tab, click Table.]</w:t>
          </w:r>
        </w:sdtContent>
      </w:sdt>
    </w:p>
    <w:bookmarkStart w:id="254" w:name="_Toc134268921" w:displacedByCustomXml="next"/>
    <w:sdt>
      <w:sdtPr>
        <w:alias w:val="Figures title:"/>
        <w:tag w:val="Figures title:"/>
        <w:id w:val="-2071720289"/>
        <w:placeholder>
          <w:docPart w:val="67950C58CD804403B1FEB28545534FF6"/>
        </w:placeholder>
        <w:temporary/>
        <w:showingPlcHdr/>
        <w15:appearance w15:val="hidden"/>
      </w:sdtPr>
      <w:sdtContent>
        <w:p w14:paraId="4D21AA6B" w14:textId="77777777" w:rsidR="00E81978" w:rsidRDefault="005D3A03" w:rsidP="003F1EA9">
          <w:pPr>
            <w:pStyle w:val="SectionTitle"/>
          </w:pPr>
          <w:r w:rsidRPr="005D3A03">
            <w:t>Figures title:</w:t>
          </w:r>
        </w:p>
      </w:sdtContent>
    </w:sdt>
    <w:bookmarkEnd w:id="254" w:displacedByCustomXml="prev"/>
    <w:p w14:paraId="1F93AE01" w14:textId="77777777" w:rsidR="00E81978" w:rsidRDefault="005D3A03" w:rsidP="003F1EA9">
      <w:pPr>
        <w:pStyle w:val="NoSpacing"/>
        <w:spacing w:line="360" w:lineRule="auto"/>
      </w:pPr>
      <w:r>
        <w:rPr>
          <w:noProof/>
          <w:lang w:eastAsia="en-US"/>
        </w:rPr>
        <w:drawing>
          <wp:inline distT="0" distB="0" distL="0" distR="0" wp14:anchorId="2FB67C60" wp14:editId="06CE32FD">
            <wp:extent cx="5943600" cy="3200400"/>
            <wp:effectExtent l="0" t="0" r="0" b="0"/>
            <wp:docPr id="2" name="Chart 2" descr="Clustered column chart showing the values of 3 series for 4 categories"/>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F871BC0" w14:textId="77777777" w:rsidR="00E81978" w:rsidRDefault="005D3A03" w:rsidP="003F1EA9">
      <w:pPr>
        <w:pStyle w:val="TableFigure"/>
      </w:pPr>
      <w:r>
        <w:rPr>
          <w:rStyle w:val="Emphasis"/>
        </w:rPr>
        <w:t>Figure 1</w:t>
      </w:r>
      <w:r>
        <w:t xml:space="preserve">. </w:t>
      </w:r>
      <w:sdt>
        <w:sdtPr>
          <w:alias w:val="Figure 1 text:"/>
          <w:tag w:val="Figure 1 text:"/>
          <w:id w:val="1420302148"/>
          <w:placeholder>
            <w:docPart w:val="40B080C2F85E454497EB89D0D11BFB85"/>
          </w:placeholder>
          <w:temporary/>
          <w:showingPlcHdr/>
          <w15:appearance w15:val="hidden"/>
          <w:text/>
        </w:sdtPr>
        <w:sdtContent>
          <w:r>
            <w:t>[Include all figures in their own section, following references (and footnotes and tables, if applicable).  Include a numbered caption for each figure.  Use the Table/Figure style for easy spacing between figure and caption.]</w:t>
          </w:r>
        </w:sdtContent>
      </w:sdt>
    </w:p>
    <w:p w14:paraId="7D408836" w14:textId="77777777" w:rsidR="00E81978" w:rsidRDefault="005D3A03" w:rsidP="003F1EA9">
      <w:pPr>
        <w:pStyle w:val="TableFigure"/>
      </w:pPr>
      <w:r>
        <w:t xml:space="preserve">For more information about all elements of APA formatting, please consult the </w:t>
      </w:r>
      <w:r>
        <w:rPr>
          <w:rStyle w:val="Emphasis"/>
        </w:rPr>
        <w:t>APA Style Manual, 6th Edition</w:t>
      </w:r>
      <w:r>
        <w:t>.</w:t>
      </w:r>
    </w:p>
    <w:sectPr w:rsidR="00E81978">
      <w:footnotePr>
        <w:pos w:val="beneathText"/>
      </w:footnotePr>
      <w:pgSz w:w="12240" w:h="15840"/>
      <w:pgMar w:top="1440" w:right="1440" w:bottom="1440" w:left="1440" w:header="720" w:footer="720" w:gutter="0"/>
      <w:cols w:space="720"/>
      <w:titlePg/>
      <w:docGrid w:linePitch="360"/>
      <w15:footnoteColumns w:val="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Матармаа Ярно Олави" w:date="2023-03-08T19:23:00Z" w:initials="МЯО">
    <w:p w14:paraId="004F2A25" w14:textId="7CDFA0D9" w:rsidR="00222020" w:rsidRDefault="00222020" w:rsidP="00546C4D">
      <w:pPr>
        <w:pStyle w:val="CommentText"/>
        <w:jc w:val="left"/>
      </w:pPr>
      <w:r>
        <w:rPr>
          <w:rStyle w:val="CommentReference"/>
        </w:rPr>
        <w:annotationRef/>
      </w:r>
      <w:r>
        <w:rPr>
          <w:lang w:val="fi-FI"/>
        </w:rPr>
        <w:t>From the paper "A Survey on Human Activity Recognition using Wearable Sensors"</w:t>
      </w:r>
    </w:p>
    <w:p w14:paraId="781072C1" w14:textId="77777777" w:rsidR="00222020" w:rsidRDefault="00222020" w:rsidP="00546C4D">
      <w:pPr>
        <w:pStyle w:val="CommentText"/>
        <w:jc w:val="left"/>
      </w:pPr>
    </w:p>
    <w:p w14:paraId="2A0F417D" w14:textId="77777777" w:rsidR="00222020" w:rsidRDefault="00222020" w:rsidP="00546C4D">
      <w:pPr>
        <w:pStyle w:val="CommentText"/>
        <w:jc w:val="left"/>
      </w:pPr>
      <w:r>
        <w:rPr>
          <w:lang w:val="fi-FI"/>
        </w:rPr>
        <w:t>Division of issues in HAR applications</w:t>
      </w:r>
    </w:p>
  </w:comment>
  <w:comment w:id="14" w:author="Матармаа Ярно Олави" w:date="2023-03-12T13:46:00Z" w:initials="МЯО">
    <w:p w14:paraId="30DE9D1A" w14:textId="7CE26084" w:rsidR="00222020" w:rsidRDefault="00222020" w:rsidP="00222020">
      <w:pPr>
        <w:pStyle w:val="CommentText"/>
        <w:jc w:val="left"/>
      </w:pPr>
      <w:r>
        <w:rPr>
          <w:rStyle w:val="CommentReference"/>
        </w:rPr>
        <w:annotationRef/>
      </w:r>
      <w:r>
        <w:rPr>
          <w:lang w:val="en-GB"/>
        </w:rPr>
        <w:t>To be fixed..</w:t>
      </w:r>
    </w:p>
  </w:comment>
  <w:comment w:id="15" w:author="Матармаа Ярно Олави" w:date="2023-03-08T19:20:00Z" w:initials="МЯО">
    <w:p w14:paraId="23E6378D" w14:textId="77777777" w:rsidR="00222020" w:rsidRDefault="00222020">
      <w:pPr>
        <w:pStyle w:val="CommentText"/>
        <w:jc w:val="left"/>
      </w:pPr>
      <w:r>
        <w:rPr>
          <w:rStyle w:val="CommentReference"/>
        </w:rPr>
        <w:annotationRef/>
      </w:r>
      <w:r>
        <w:rPr>
          <w:lang w:val="fi-FI"/>
        </w:rPr>
        <w:t>From the paper "A Survey on Human Activity Recognition using Wearable Sensors"</w:t>
      </w:r>
    </w:p>
    <w:p w14:paraId="51EDD04C" w14:textId="77777777" w:rsidR="00222020" w:rsidRDefault="00222020">
      <w:pPr>
        <w:pStyle w:val="CommentText"/>
        <w:jc w:val="left"/>
      </w:pPr>
    </w:p>
    <w:p w14:paraId="61E0467B" w14:textId="77777777" w:rsidR="00222020" w:rsidRDefault="00222020" w:rsidP="00222020">
      <w:pPr>
        <w:pStyle w:val="CommentText"/>
        <w:jc w:val="left"/>
      </w:pPr>
      <w:r>
        <w:rPr>
          <w:lang w:val="fi-FI"/>
        </w:rPr>
        <w:t>Great point about using laboratory versus nonlaboratory data.</w:t>
      </w:r>
    </w:p>
  </w:comment>
  <w:comment w:id="16" w:author="Матармаа Ярно Олави" w:date="2023-03-13T11:10:00Z" w:initials="МЯО">
    <w:p w14:paraId="3A0A6BE9" w14:textId="77777777" w:rsidR="00222020" w:rsidRDefault="00222020" w:rsidP="00222020">
      <w:pPr>
        <w:pStyle w:val="CommentText"/>
        <w:jc w:val="left"/>
      </w:pPr>
      <w:r>
        <w:rPr>
          <w:rStyle w:val="CommentReference"/>
        </w:rPr>
        <w:annotationRef/>
      </w:r>
      <w:r>
        <w:rPr>
          <w:lang w:val="en-GB"/>
        </w:rPr>
        <w:t>This is great credit to reason natural data usage in my experiment.</w:t>
      </w:r>
    </w:p>
  </w:comment>
  <w:comment w:id="17" w:author="Матармаа Ярно Олави" w:date="2023-03-13T11:39:00Z" w:initials="МЯО">
    <w:p w14:paraId="12F531A7" w14:textId="77777777" w:rsidR="00222020" w:rsidRDefault="00222020" w:rsidP="00222020">
      <w:pPr>
        <w:pStyle w:val="CommentText"/>
        <w:jc w:val="left"/>
      </w:pPr>
      <w:r>
        <w:rPr>
          <w:rStyle w:val="CommentReference"/>
        </w:rPr>
        <w:annotationRef/>
      </w:r>
      <w:r>
        <w:rPr>
          <w:lang w:val="en-GB"/>
        </w:rPr>
        <w:t>This can be referred in the context of introducing metrics in analysis part</w:t>
      </w:r>
    </w:p>
  </w:comment>
  <w:comment w:id="18" w:author="Матармаа Ярно Олави" w:date="2023-03-13T12:12:00Z" w:initials="МЯО">
    <w:p w14:paraId="2EC48A17" w14:textId="77777777" w:rsidR="00222020" w:rsidRDefault="00222020" w:rsidP="00222020">
      <w:pPr>
        <w:pStyle w:val="CommentText"/>
        <w:jc w:val="left"/>
      </w:pPr>
      <w:r>
        <w:rPr>
          <w:rStyle w:val="CommentReference"/>
        </w:rPr>
        <w:annotationRef/>
      </w:r>
      <w:r>
        <w:rPr>
          <w:lang w:val="en-GB"/>
        </w:rPr>
        <w:t>In my case, computation/classification task is retrospective, which means exactly server application (huge computational capabilities)</w:t>
      </w:r>
    </w:p>
  </w:comment>
  <w:comment w:id="19" w:author="Матармаа Ярно Олави" w:date="2023-03-13T12:25:00Z" w:initials="МЯО">
    <w:p w14:paraId="4B655091" w14:textId="77777777" w:rsidR="00222020" w:rsidRDefault="00222020" w:rsidP="00222020">
      <w:pPr>
        <w:pStyle w:val="CommentText"/>
        <w:jc w:val="left"/>
      </w:pPr>
      <w:r>
        <w:rPr>
          <w:rStyle w:val="CommentReference"/>
        </w:rPr>
        <w:annotationRef/>
      </w:r>
      <w:r>
        <w:rPr>
          <w:lang w:val="en-GB"/>
        </w:rPr>
        <w:t>This is also a great aspect to support my specific study case.</w:t>
      </w:r>
    </w:p>
  </w:comment>
  <w:comment w:id="21" w:author="Матармаа Ярно Олави" w:date="2023-03-08T19:39:00Z" w:initials="МЯО">
    <w:p w14:paraId="15D26F57" w14:textId="77777777" w:rsidR="00986A6E" w:rsidRDefault="00986A6E" w:rsidP="00986A6E">
      <w:pPr>
        <w:pStyle w:val="CommentText"/>
        <w:jc w:val="left"/>
      </w:pPr>
      <w:r>
        <w:rPr>
          <w:rStyle w:val="CommentReference"/>
        </w:rPr>
        <w:annotationRef/>
      </w:r>
      <w:r>
        <w:rPr>
          <w:lang w:val="fi-FI"/>
        </w:rPr>
        <w:t>About problems in recent HAR studies with huge data dimensionality and amount in paper "Enhanced Human Activity Recognition Based on Smartphone Sensor Data Using Hybrid Feature Selection Model"</w:t>
      </w:r>
    </w:p>
  </w:comment>
  <w:comment w:id="22" w:author="Матармаа Ярно Олави" w:date="2023-03-12T00:45:00Z" w:initials="МЯО">
    <w:p w14:paraId="059C766B" w14:textId="77777777" w:rsidR="00377139" w:rsidRDefault="00377139" w:rsidP="00377139">
      <w:pPr>
        <w:pStyle w:val="CommentText"/>
        <w:jc w:val="left"/>
      </w:pPr>
      <w:r>
        <w:rPr>
          <w:rStyle w:val="CommentReference"/>
        </w:rPr>
        <w:annotationRef/>
      </w:r>
      <w:r>
        <w:rPr>
          <w:lang w:val="en-GB"/>
        </w:rPr>
        <w:t>This can be also cited when doing visualizations later in the context of result analysis.</w:t>
      </w:r>
    </w:p>
  </w:comment>
  <w:comment w:id="24" w:author="Матармаа Ярно Олави" w:date="2023-03-08T19:55:00Z" w:initials="МЯО">
    <w:p w14:paraId="5B126296" w14:textId="77777777" w:rsidR="00DE6BBE" w:rsidRDefault="00DE6BBE" w:rsidP="00DE6BBE">
      <w:pPr>
        <w:pStyle w:val="CommentText"/>
        <w:jc w:val="left"/>
      </w:pPr>
      <w:r>
        <w:rPr>
          <w:rStyle w:val="CommentReference"/>
        </w:rPr>
        <w:annotationRef/>
      </w:r>
      <w:r>
        <w:rPr>
          <w:lang w:val="fi-FI"/>
        </w:rPr>
        <w:t>From the abstract of the paper "UniMiB SHAR: A Dataset for Human Activity Recognition Using Acceleration Data from Smartphones"</w:t>
      </w:r>
    </w:p>
  </w:comment>
  <w:comment w:id="25" w:author="Матармаа Ярно Олави" w:date="2023-03-08T19:08:00Z" w:initials="МЯО">
    <w:p w14:paraId="0037159A" w14:textId="77777777" w:rsidR="00D25397" w:rsidRDefault="00D25397" w:rsidP="00D25397">
      <w:pPr>
        <w:pStyle w:val="CommentText"/>
        <w:jc w:val="left"/>
      </w:pPr>
      <w:r>
        <w:rPr>
          <w:rStyle w:val="CommentReference"/>
        </w:rPr>
        <w:annotationRef/>
      </w:r>
      <w:r>
        <w:rPr>
          <w:lang w:val="fi-FI"/>
        </w:rPr>
        <w:t>This is introduction from the paper "Smartwatch-based Human Activity Recognition Using Hybrid LSTM Network"</w:t>
      </w:r>
    </w:p>
  </w:comment>
  <w:comment w:id="27" w:author="Матармаа Ярно Олави" w:date="2023-03-08T15:11:00Z" w:initials="МЯО">
    <w:p w14:paraId="011B357F" w14:textId="77777777" w:rsidR="00222020" w:rsidRDefault="00222020" w:rsidP="0042092D">
      <w:pPr>
        <w:pStyle w:val="CommentText"/>
        <w:jc w:val="left"/>
      </w:pPr>
      <w:r>
        <w:rPr>
          <w:rStyle w:val="CommentReference"/>
        </w:rPr>
        <w:annotationRef/>
      </w:r>
      <w:r>
        <w:rPr>
          <w:lang w:val="fi-FI"/>
        </w:rPr>
        <w:t>Citation almost directly quoted. Check if it can be somehow embedded.</w:t>
      </w:r>
    </w:p>
  </w:comment>
  <w:comment w:id="28" w:author="Матармаа Ярно Олави" w:date="2023-03-08T18:48:00Z" w:initials="МЯО">
    <w:p w14:paraId="25D2ED64" w14:textId="77777777" w:rsidR="00222020" w:rsidRDefault="00222020" w:rsidP="00222020">
      <w:pPr>
        <w:pStyle w:val="CommentText"/>
        <w:jc w:val="left"/>
      </w:pPr>
      <w:r>
        <w:rPr>
          <w:rStyle w:val="CommentReference"/>
        </w:rPr>
        <w:annotationRef/>
      </w:r>
      <w:r>
        <w:rPr>
          <w:lang w:val="fi-FI"/>
        </w:rPr>
        <w:t>This is literature review from the paper "Wearable Sport Activity Classification Based on Deep Convolutional Neural Network "</w:t>
      </w:r>
    </w:p>
  </w:comment>
  <w:comment w:id="29" w:author="Матармаа Ярно Олави" w:date="2023-03-08T18:52:00Z" w:initials="МЯО">
    <w:p w14:paraId="604457F8" w14:textId="77777777" w:rsidR="00222020" w:rsidRDefault="00222020" w:rsidP="007F23CF">
      <w:pPr>
        <w:pStyle w:val="CommentText"/>
        <w:jc w:val="left"/>
      </w:pPr>
      <w:r>
        <w:rPr>
          <w:rStyle w:val="CommentReference"/>
        </w:rPr>
        <w:annotationRef/>
      </w:r>
      <w:r>
        <w:rPr>
          <w:lang w:val="fi-FI"/>
        </w:rPr>
        <w:t>This a summary of results in "Wearable Sport Activity Classification Based on Deep Convolutional Neural Network "</w:t>
      </w:r>
    </w:p>
  </w:comment>
  <w:comment w:id="30" w:author="Матармаа Ярно Олави" w:date="2023-03-08T18:59:00Z" w:initials="МЯО">
    <w:p w14:paraId="3F56263F" w14:textId="77777777" w:rsidR="00222020" w:rsidRDefault="00222020" w:rsidP="00222020">
      <w:pPr>
        <w:pStyle w:val="CommentText"/>
        <w:jc w:val="left"/>
      </w:pPr>
      <w:r>
        <w:rPr>
          <w:rStyle w:val="CommentReference"/>
        </w:rPr>
        <w:annotationRef/>
      </w:r>
      <w:r>
        <w:rPr>
          <w:lang w:val="fi-FI"/>
        </w:rPr>
        <w:t>Abstract summary from the paper "Human Daily and Sport Activity Recognition Using a Wearable Inertial Sensor Network"</w:t>
      </w:r>
    </w:p>
  </w:comment>
  <w:comment w:id="31" w:author="Матармаа Ярно Олави" w:date="2023-03-08T18:59:00Z" w:initials="МЯО">
    <w:p w14:paraId="6C1476E6" w14:textId="5E5FBAD8" w:rsidR="00222020" w:rsidRDefault="00222020" w:rsidP="00222020">
      <w:pPr>
        <w:pStyle w:val="CommentText"/>
        <w:jc w:val="left"/>
      </w:pPr>
      <w:r>
        <w:rPr>
          <w:rStyle w:val="CommentReference"/>
        </w:rPr>
        <w:annotationRef/>
      </w:r>
      <w:r>
        <w:rPr>
          <w:lang w:val="fi-FI"/>
        </w:rPr>
        <w:t>Literature overview from the paper "Human Daily and Sport Activity Recognition Using a Wearable Inertial Sensor Network"</w:t>
      </w:r>
    </w:p>
  </w:comment>
  <w:comment w:id="32" w:author="Матармаа Ярно Олави" w:date="2023-03-08T19:36:00Z" w:initials="МЯО">
    <w:p w14:paraId="08CE1F84" w14:textId="77777777" w:rsidR="00222020" w:rsidRDefault="00222020">
      <w:pPr>
        <w:pStyle w:val="CommentText"/>
        <w:jc w:val="left"/>
      </w:pPr>
      <w:r>
        <w:rPr>
          <w:rStyle w:val="CommentReference"/>
        </w:rPr>
        <w:annotationRef/>
      </w:r>
      <w:r>
        <w:rPr>
          <w:lang w:val="fi-FI"/>
        </w:rPr>
        <w:t>Conclusions from the great paper using CML methods from "Common Sport Activity Recognition using Inertial Sensor"</w:t>
      </w:r>
    </w:p>
    <w:p w14:paraId="669BB715" w14:textId="77777777" w:rsidR="00222020" w:rsidRDefault="00222020">
      <w:pPr>
        <w:pStyle w:val="CommentText"/>
        <w:jc w:val="left"/>
      </w:pPr>
    </w:p>
    <w:p w14:paraId="2C2A9D45" w14:textId="77777777" w:rsidR="00222020" w:rsidRDefault="00222020" w:rsidP="00222020">
      <w:pPr>
        <w:pStyle w:val="CommentText"/>
        <w:jc w:val="left"/>
      </w:pPr>
      <w:r>
        <w:rPr>
          <w:lang w:val="fi-FI"/>
        </w:rPr>
        <w:t>Write something very concrete comparison results for this thesis study case.</w:t>
      </w:r>
    </w:p>
  </w:comment>
  <w:comment w:id="33" w:author="Матармаа Ярно Олави" w:date="2023-03-08T19:41:00Z" w:initials="МЯО">
    <w:p w14:paraId="29C82DCD" w14:textId="609A3167" w:rsidR="00222020" w:rsidRDefault="00222020" w:rsidP="00222020">
      <w:pPr>
        <w:pStyle w:val="CommentText"/>
        <w:jc w:val="left"/>
      </w:pPr>
      <w:r>
        <w:rPr>
          <w:rStyle w:val="CommentReference"/>
        </w:rPr>
        <w:annotationRef/>
      </w:r>
      <w:r>
        <w:rPr>
          <w:lang w:val="fi-FI"/>
        </w:rPr>
        <w:t>About previous CML model accuracies in paper "Enhanced Human Activity Recognition Based on Smartphone Sensor Data Using Hybrid Feature Selection Model"</w:t>
      </w:r>
    </w:p>
  </w:comment>
  <w:comment w:id="34" w:author="Матармаа Ярно Олави" w:date="2023-03-08T19:52:00Z" w:initials="МЯО">
    <w:p w14:paraId="6D308108" w14:textId="77777777" w:rsidR="00222020" w:rsidRDefault="00222020" w:rsidP="00222020">
      <w:pPr>
        <w:pStyle w:val="CommentText"/>
        <w:jc w:val="left"/>
      </w:pPr>
      <w:r>
        <w:rPr>
          <w:rStyle w:val="CommentReference"/>
        </w:rPr>
        <w:annotationRef/>
      </w:r>
      <w:r>
        <w:rPr>
          <w:lang w:val="fi-FI"/>
        </w:rPr>
        <w:t>Conclusions from the paper "Enhanced Human Activity Recognition Based on Smartphone Sensor Data Using Hybrid Feature Selection Model"</w:t>
      </w:r>
    </w:p>
  </w:comment>
  <w:comment w:id="35" w:author="Матармаа Ярно Олави" w:date="2023-03-08T20:19:00Z" w:initials="МЯО">
    <w:p w14:paraId="4A99364C" w14:textId="77777777" w:rsidR="00222020" w:rsidRDefault="00222020">
      <w:pPr>
        <w:pStyle w:val="CommentText"/>
        <w:jc w:val="left"/>
      </w:pPr>
      <w:r>
        <w:rPr>
          <w:rStyle w:val="CommentReference"/>
        </w:rPr>
        <w:annotationRef/>
      </w:r>
      <w:r>
        <w:rPr>
          <w:lang w:val="fi-FI"/>
        </w:rPr>
        <w:t>Some reference to the previous results from the paper "Cross-Country Skiing Gears Classification using Deep Learning"</w:t>
      </w:r>
    </w:p>
    <w:p w14:paraId="72C4ED94" w14:textId="77777777" w:rsidR="00222020" w:rsidRDefault="00222020">
      <w:pPr>
        <w:pStyle w:val="CommentText"/>
        <w:jc w:val="left"/>
      </w:pPr>
    </w:p>
    <w:p w14:paraId="6B0BC392" w14:textId="77777777" w:rsidR="00222020" w:rsidRDefault="00222020" w:rsidP="00222020">
      <w:pPr>
        <w:pStyle w:val="CommentText"/>
        <w:jc w:val="left"/>
      </w:pPr>
      <w:r>
        <w:rPr>
          <w:lang w:val="fi-FI"/>
        </w:rPr>
        <w:t>Maybe it's possible to refer directly to the studies and not to the original paper at all.</w:t>
      </w:r>
    </w:p>
  </w:comment>
  <w:comment w:id="47" w:author="Матармаа Ярно Олави" w:date="2023-03-25T10:31:00Z" w:initials="МЯО">
    <w:p w14:paraId="64B07F1E" w14:textId="77777777" w:rsidR="00CA03E0" w:rsidRDefault="00094467">
      <w:pPr>
        <w:pStyle w:val="CommentText"/>
        <w:jc w:val="left"/>
      </w:pPr>
      <w:r>
        <w:rPr>
          <w:rStyle w:val="CommentReference"/>
        </w:rPr>
        <w:annotationRef/>
      </w:r>
      <w:r w:rsidR="00CA03E0">
        <w:rPr>
          <w:lang w:val="en-GB"/>
        </w:rPr>
        <w:t>This expression verified here:</w:t>
      </w:r>
    </w:p>
    <w:p w14:paraId="62099669" w14:textId="77777777" w:rsidR="00CA03E0" w:rsidRDefault="00CA03E0">
      <w:pPr>
        <w:pStyle w:val="CommentText"/>
        <w:jc w:val="left"/>
      </w:pPr>
    </w:p>
    <w:p w14:paraId="6CAD58C9" w14:textId="77777777" w:rsidR="00CA03E0" w:rsidRDefault="00000000" w:rsidP="00566441">
      <w:pPr>
        <w:pStyle w:val="CommentText"/>
        <w:jc w:val="left"/>
      </w:pPr>
      <w:hyperlink r:id="rId1" w:anchor="IEEE_754:_floating_point_in_modern_computers" w:history="1">
        <w:r w:rsidR="00CA03E0" w:rsidRPr="00566441">
          <w:rPr>
            <w:rStyle w:val="Hyperlink"/>
            <w:lang w:val="en-GB"/>
          </w:rPr>
          <w:t>https://en.wikipedia.org/wiki/Floating-point_arithmetic#IEEE_754:_floating_point_in_modern_computers</w:t>
        </w:r>
      </w:hyperlink>
    </w:p>
  </w:comment>
  <w:comment w:id="48" w:author="Матармаа Ярно Олави" w:date="2023-03-25T10:36:00Z" w:initials="МЯО">
    <w:p w14:paraId="52B0251E" w14:textId="2C8F7E59" w:rsidR="005373C3" w:rsidRDefault="005373C3" w:rsidP="00623616">
      <w:pPr>
        <w:pStyle w:val="CommentText"/>
        <w:jc w:val="left"/>
      </w:pPr>
      <w:r>
        <w:rPr>
          <w:rStyle w:val="CommentReference"/>
        </w:rPr>
        <w:annotationRef/>
      </w:r>
      <w:r>
        <w:rPr>
          <w:lang w:val="en-GB"/>
        </w:rPr>
        <w:t>I doubt a little bit, if this kind of information is relevant. Too detailed etc.</w:t>
      </w:r>
    </w:p>
  </w:comment>
  <w:comment w:id="49" w:author="Матармаа Ярно Олави" w:date="2023-03-25T13:19:00Z" w:initials="МЯО">
    <w:p w14:paraId="3AC4B274" w14:textId="77777777" w:rsidR="00F356DA" w:rsidRDefault="00F356DA" w:rsidP="00503FF6">
      <w:pPr>
        <w:pStyle w:val="CommentText"/>
        <w:jc w:val="left"/>
      </w:pPr>
      <w:r>
        <w:rPr>
          <w:rStyle w:val="CommentReference"/>
        </w:rPr>
        <w:annotationRef/>
      </w:r>
      <w:r>
        <w:rPr>
          <w:lang w:val="en-GB"/>
        </w:rPr>
        <w:t>Usage of intuitive criteria. Maybe some studies could be used as a reference for credibility.</w:t>
      </w:r>
    </w:p>
  </w:comment>
  <w:comment w:id="60" w:author="Матармаа Ярно Олави" w:date="2023-03-25T13:40:00Z" w:initials="МЯО">
    <w:p w14:paraId="6CE456BE" w14:textId="15EEB9F8" w:rsidR="00437BDC" w:rsidRDefault="00437BDC" w:rsidP="00DC3B3D">
      <w:pPr>
        <w:pStyle w:val="CommentText"/>
        <w:jc w:val="left"/>
      </w:pPr>
      <w:r>
        <w:rPr>
          <w:rStyle w:val="CommentReference"/>
        </w:rPr>
        <w:annotationRef/>
      </w:r>
      <w:r>
        <w:rPr>
          <w:lang w:val="en-GB"/>
        </w:rPr>
        <w:t>If we do signal length analysis, then this must be changed.</w:t>
      </w:r>
    </w:p>
  </w:comment>
  <w:comment w:id="61" w:author="Матармаа Ярно Олави" w:date="2023-03-30T11:58:00Z" w:initials="МЯО">
    <w:p w14:paraId="17FDD2F2" w14:textId="77777777" w:rsidR="00C41D63" w:rsidRDefault="00C41D63" w:rsidP="00C035C5">
      <w:pPr>
        <w:pStyle w:val="CommentText"/>
        <w:jc w:val="left"/>
      </w:pPr>
      <w:r>
        <w:rPr>
          <w:rStyle w:val="CommentReference"/>
        </w:rPr>
        <w:annotationRef/>
      </w:r>
      <w:r>
        <w:rPr>
          <w:lang w:val="en-GB"/>
        </w:rPr>
        <w:t>Partly fixed by replacing number 69 by M.</w:t>
      </w:r>
    </w:p>
  </w:comment>
  <w:comment w:id="62" w:author="Матармаа Ярно Олави" w:date="2023-04-23T22:14:00Z" w:initials="МЯО">
    <w:p w14:paraId="0D720A4C" w14:textId="77777777" w:rsidR="005E35E7" w:rsidRDefault="005E35E7" w:rsidP="00FF0D31">
      <w:pPr>
        <w:pStyle w:val="CommentText"/>
        <w:jc w:val="left"/>
      </w:pPr>
      <w:r>
        <w:rPr>
          <w:rStyle w:val="CommentReference"/>
        </w:rPr>
        <w:annotationRef/>
      </w:r>
      <w:r>
        <w:rPr>
          <w:lang w:val="en-GB"/>
        </w:rPr>
        <w:t>We skip also signal length analysis. Check the document, how the selection of 69 is explained.</w:t>
      </w:r>
    </w:p>
  </w:comment>
  <w:comment w:id="72" w:author="Матармаа Ярно Олави" w:date="2023-03-25T13:45:00Z" w:initials="МЯО">
    <w:p w14:paraId="6C0479CD" w14:textId="3DD1B7F5" w:rsidR="00A147D8" w:rsidRDefault="00A147D8" w:rsidP="003C2421">
      <w:pPr>
        <w:pStyle w:val="CommentText"/>
        <w:jc w:val="left"/>
      </w:pPr>
      <w:r>
        <w:rPr>
          <w:rStyle w:val="CommentReference"/>
        </w:rPr>
        <w:annotationRef/>
      </w:r>
      <w:r>
        <w:rPr>
          <w:lang w:val="en-GB"/>
        </w:rPr>
        <w:t>Is it good idea to discuss in terms of Python language. Should I use more general expressions.</w:t>
      </w:r>
    </w:p>
  </w:comment>
  <w:comment w:id="86" w:author="Матармаа Ярно Олави" w:date="2023-03-30T11:26:00Z" w:initials="МЯО">
    <w:p w14:paraId="5BFBC5A2" w14:textId="77777777" w:rsidR="008061D1" w:rsidRDefault="008061D1" w:rsidP="00A65765">
      <w:pPr>
        <w:pStyle w:val="CommentText"/>
        <w:jc w:val="left"/>
      </w:pPr>
      <w:r>
        <w:rPr>
          <w:rStyle w:val="CommentReference"/>
        </w:rPr>
        <w:annotationRef/>
      </w:r>
      <w:r>
        <w:rPr>
          <w:lang w:val="en-GB"/>
        </w:rPr>
        <w:t>This reference list is according to semester report version. In this case, I could preferably check the list and found more or the most relevant ones according to the referred new papers on the introduction part.</w:t>
      </w:r>
    </w:p>
  </w:comment>
  <w:comment w:id="91" w:author="Матармаа Ярно Олави" w:date="2023-03-30T12:09:00Z" w:initials="МЯО">
    <w:p w14:paraId="7890A53D" w14:textId="2BA8C98D" w:rsidR="0085106E" w:rsidRDefault="0085106E" w:rsidP="00793D6B">
      <w:pPr>
        <w:pStyle w:val="CommentText"/>
        <w:jc w:val="left"/>
      </w:pPr>
      <w:r>
        <w:rPr>
          <w:rStyle w:val="CommentReference"/>
        </w:rPr>
        <w:annotationRef/>
      </w:r>
      <w:r>
        <w:rPr>
          <w:lang w:val="en-GB"/>
        </w:rPr>
        <w:t>Check if this reference is needed. Makes reading a little bit harder and sentence hard to understand.</w:t>
      </w:r>
    </w:p>
  </w:comment>
  <w:comment w:id="95" w:author="Матармаа Ярно Олави" w:date="2023-03-30T12:15:00Z" w:initials="МЯО">
    <w:p w14:paraId="236E2F5C" w14:textId="7FAE9F1B" w:rsidR="004060BB" w:rsidRDefault="0099030B">
      <w:pPr>
        <w:pStyle w:val="CommentText"/>
        <w:jc w:val="left"/>
      </w:pPr>
      <w:r>
        <w:rPr>
          <w:rStyle w:val="CommentReference"/>
        </w:rPr>
        <w:annotationRef/>
      </w:r>
      <w:r w:rsidR="004060BB">
        <w:rPr>
          <w:lang w:val="en-GB"/>
        </w:rPr>
        <w:t>Is it good practise to refer to following sections?</w:t>
      </w:r>
    </w:p>
    <w:p w14:paraId="551BB24A" w14:textId="77777777" w:rsidR="004060BB" w:rsidRDefault="004060BB">
      <w:pPr>
        <w:pStyle w:val="CommentText"/>
        <w:jc w:val="left"/>
      </w:pPr>
    </w:p>
    <w:p w14:paraId="7EC7BC3D" w14:textId="77777777" w:rsidR="004060BB" w:rsidRDefault="004060BB" w:rsidP="00944E6B">
      <w:pPr>
        <w:pStyle w:val="CommentText"/>
        <w:jc w:val="left"/>
      </w:pPr>
      <w:r>
        <w:rPr>
          <w:lang w:val="en-GB"/>
        </w:rPr>
        <w:t>This situation exist because in the semester report this part was after results, but in this thesis I present methodology beforehand here.</w:t>
      </w:r>
    </w:p>
  </w:comment>
  <w:comment w:id="97" w:author="Матармаа Ярно Олави" w:date="2023-03-30T12:19:00Z" w:initials="МЯО">
    <w:p w14:paraId="159D773D" w14:textId="77777777" w:rsidR="00135EBC" w:rsidRDefault="00135EBC" w:rsidP="00385862">
      <w:pPr>
        <w:pStyle w:val="CommentText"/>
        <w:jc w:val="left"/>
      </w:pPr>
      <w:r>
        <w:rPr>
          <w:rStyle w:val="CommentReference"/>
        </w:rPr>
        <w:annotationRef/>
      </w:r>
      <w:r>
        <w:rPr>
          <w:lang w:val="en-GB"/>
        </w:rPr>
        <w:t>How to refer appropriately to a source of these functions?</w:t>
      </w:r>
    </w:p>
  </w:comment>
  <w:comment w:id="108" w:author="Матармаа Ярно Олави" w:date="2023-03-30T13:59:00Z" w:initials="МЯО">
    <w:p w14:paraId="7A1D9487" w14:textId="77777777" w:rsidR="00CB1CBB" w:rsidRDefault="00506F74" w:rsidP="00D06A01">
      <w:pPr>
        <w:pStyle w:val="CommentText"/>
        <w:jc w:val="left"/>
      </w:pPr>
      <w:r>
        <w:rPr>
          <w:rStyle w:val="CommentReference"/>
        </w:rPr>
        <w:annotationRef/>
      </w:r>
      <w:r w:rsidR="00CB1CBB">
        <w:rPr>
          <w:lang w:val="en-GB"/>
        </w:rPr>
        <w:t>I may replace this picture with copied self-made in order to avoid complicated reference or plagiarism of the picture from the random source of internet.</w:t>
      </w:r>
    </w:p>
  </w:comment>
  <w:comment w:id="110" w:author="Матармаа Ярно Олави" w:date="2023-03-30T14:10:00Z" w:initials="МЯО">
    <w:p w14:paraId="469A5B61" w14:textId="06008A87" w:rsidR="00257DD8" w:rsidRDefault="00BE0796" w:rsidP="00AC1CCF">
      <w:pPr>
        <w:pStyle w:val="CommentText"/>
        <w:jc w:val="left"/>
      </w:pPr>
      <w:r>
        <w:rPr>
          <w:rStyle w:val="CommentReference"/>
        </w:rPr>
        <w:annotationRef/>
      </w:r>
      <w:r w:rsidR="00257DD8">
        <w:rPr>
          <w:lang w:val="en-GB"/>
        </w:rPr>
        <w:t>Maybe there is a modern and descriptive visualization way to present these algorithm steps. Change these tables 3.2B-3.2D if there remains time. Maybe in May…</w:t>
      </w:r>
    </w:p>
  </w:comment>
  <w:comment w:id="111" w:author="Матармаа Ярно Олави" w:date="2023-04-23T22:12:00Z" w:initials="МЯО">
    <w:p w14:paraId="25CB4CCE" w14:textId="77777777" w:rsidR="00D90A31" w:rsidRDefault="00D90A31" w:rsidP="00C63B9D">
      <w:pPr>
        <w:pStyle w:val="CommentText"/>
        <w:jc w:val="left"/>
      </w:pPr>
      <w:r>
        <w:rPr>
          <w:rStyle w:val="CommentReference"/>
        </w:rPr>
        <w:annotationRef/>
      </w:r>
      <w:r>
        <w:rPr>
          <w:lang w:val="en-GB"/>
        </w:rPr>
        <w:t>I think, this is good. Pseudocode is hard to read.</w:t>
      </w:r>
    </w:p>
  </w:comment>
  <w:comment w:id="112" w:author="Матармаа Ярно Олави" w:date="2023-04-23T22:20:00Z" w:initials="МЯО">
    <w:p w14:paraId="659A5F81" w14:textId="77777777" w:rsidR="0077798A" w:rsidRDefault="0077798A" w:rsidP="00755A64">
      <w:pPr>
        <w:pStyle w:val="CommentText"/>
        <w:jc w:val="left"/>
      </w:pPr>
      <w:r>
        <w:rPr>
          <w:rStyle w:val="CommentReference"/>
        </w:rPr>
        <w:annotationRef/>
      </w:r>
      <w:r>
        <w:rPr>
          <w:lang w:val="en-GB"/>
        </w:rPr>
        <w:t>If necessary, insert pseudocodes as appendixes and make some short reference before or after model presentation.</w:t>
      </w:r>
    </w:p>
  </w:comment>
  <w:comment w:id="124" w:author="Матармаа Ярно Олави" w:date="2023-04-23T21:42:00Z" w:initials="МЯО">
    <w:p w14:paraId="7C31BD31" w14:textId="77777777" w:rsidR="00DD0508" w:rsidRDefault="00D34164">
      <w:pPr>
        <w:pStyle w:val="CommentText"/>
        <w:jc w:val="left"/>
      </w:pPr>
      <w:r>
        <w:rPr>
          <w:rStyle w:val="CommentReference"/>
        </w:rPr>
        <w:annotationRef/>
      </w:r>
      <w:r w:rsidR="00DD0508">
        <w:rPr>
          <w:lang w:val="en-GB"/>
        </w:rPr>
        <w:t>Create this table of hyperparameters.</w:t>
      </w:r>
    </w:p>
    <w:p w14:paraId="1B33E9DA" w14:textId="77777777" w:rsidR="00DD0508" w:rsidRDefault="00DD0508">
      <w:pPr>
        <w:pStyle w:val="CommentText"/>
        <w:jc w:val="left"/>
      </w:pPr>
    </w:p>
    <w:p w14:paraId="56E9954E" w14:textId="77777777" w:rsidR="00DD0508" w:rsidRDefault="00DD0508" w:rsidP="00FC16D0">
      <w:pPr>
        <w:pStyle w:val="CommentText"/>
        <w:jc w:val="left"/>
      </w:pPr>
      <w:r>
        <w:rPr>
          <w:lang w:val="en-GB"/>
        </w:rPr>
        <w:t>Parameters are visible already in the project code.</w:t>
      </w:r>
    </w:p>
  </w:comment>
  <w:comment w:id="127" w:author="Матармаа Ярно Олави" w:date="2023-04-07T19:30:00Z" w:initials="МЯО">
    <w:p w14:paraId="1E8C7210" w14:textId="402E0330" w:rsidR="001C7F40" w:rsidRDefault="006D5817">
      <w:pPr>
        <w:pStyle w:val="CommentText"/>
        <w:jc w:val="left"/>
      </w:pPr>
      <w:r>
        <w:rPr>
          <w:rStyle w:val="CommentReference"/>
        </w:rPr>
        <w:annotationRef/>
      </w:r>
      <w:r w:rsidR="001C7F40">
        <w:rPr>
          <w:lang w:val="en-GB"/>
        </w:rPr>
        <w:t>This picture is not referred in the text. Maybe it should be?</w:t>
      </w:r>
    </w:p>
    <w:p w14:paraId="0D009978" w14:textId="77777777" w:rsidR="001C7F40" w:rsidRDefault="001C7F40">
      <w:pPr>
        <w:pStyle w:val="CommentText"/>
        <w:jc w:val="left"/>
      </w:pPr>
    </w:p>
    <w:p w14:paraId="4681DEE3" w14:textId="77777777" w:rsidR="001C7F40" w:rsidRDefault="001C7F40" w:rsidP="00AA4ABD">
      <w:pPr>
        <w:pStyle w:val="CommentText"/>
        <w:jc w:val="left"/>
      </w:pPr>
      <w:r>
        <w:rPr>
          <w:lang w:val="en-GB"/>
        </w:rPr>
        <w:t>Also, remember to attach pseudocode for this algorithm, if necessary.</w:t>
      </w:r>
    </w:p>
  </w:comment>
  <w:comment w:id="129" w:author="Матармаа Ярно Олави" w:date="2023-04-27T13:30:00Z" w:initials="JM">
    <w:p w14:paraId="191DC605" w14:textId="77777777" w:rsidR="009C19F0" w:rsidRDefault="009C19F0" w:rsidP="00366B7B">
      <w:pPr>
        <w:pStyle w:val="CommentText"/>
        <w:jc w:val="left"/>
      </w:pPr>
      <w:r>
        <w:rPr>
          <w:rStyle w:val="CommentReference"/>
        </w:rPr>
        <w:annotationRef/>
      </w:r>
      <w:r>
        <w:rPr>
          <w:lang w:val="en-GB"/>
        </w:rPr>
        <w:t>Actually, I am not sure about this. For some reason I have such assumption. Make this clear.</w:t>
      </w:r>
    </w:p>
  </w:comment>
  <w:comment w:id="136" w:author="Матармаа Ярно Олави" w:date="2023-04-23T22:10:00Z" w:initials="МЯО">
    <w:p w14:paraId="01FC2C4C" w14:textId="116DB8E0" w:rsidR="00733582" w:rsidRDefault="00733582" w:rsidP="00922D5D">
      <w:pPr>
        <w:pStyle w:val="CommentText"/>
        <w:jc w:val="left"/>
      </w:pPr>
      <w:r>
        <w:rPr>
          <w:rStyle w:val="CommentReference"/>
        </w:rPr>
        <w:annotationRef/>
      </w:r>
      <w:r>
        <w:rPr>
          <w:lang w:val="en-GB"/>
        </w:rPr>
        <w:t>Check the text, there are references to old results. Not updated.</w:t>
      </w:r>
    </w:p>
  </w:comment>
  <w:comment w:id="137" w:author="Матармаа Ярно Олави" w:date="2023-04-15T12:42:00Z" w:initials="JM">
    <w:p w14:paraId="0237286F" w14:textId="615C34F9" w:rsidR="00484CFC" w:rsidRDefault="00484CFC" w:rsidP="00331701">
      <w:pPr>
        <w:pStyle w:val="CommentText"/>
        <w:jc w:val="left"/>
      </w:pPr>
      <w:r>
        <w:rPr>
          <w:rStyle w:val="CommentReference"/>
        </w:rPr>
        <w:annotationRef/>
      </w:r>
      <w:r>
        <w:rPr>
          <w:lang w:val="en-GB"/>
        </w:rPr>
        <w:t>Before this add something about kNN model, which is producing strange results.</w:t>
      </w:r>
    </w:p>
  </w:comment>
  <w:comment w:id="147" w:author="Матармаа Ярно Олави" w:date="2023-04-26T22:24:00Z" w:initials="JM">
    <w:p w14:paraId="3E2BD894" w14:textId="77777777" w:rsidR="004477CA" w:rsidRDefault="004477CA">
      <w:pPr>
        <w:pStyle w:val="CommentText"/>
        <w:jc w:val="left"/>
      </w:pPr>
      <w:r>
        <w:rPr>
          <w:rStyle w:val="CommentReference"/>
        </w:rPr>
        <w:annotationRef/>
      </w:r>
      <w:r>
        <w:rPr>
          <w:lang w:val="en-GB"/>
        </w:rPr>
        <w:t xml:space="preserve">Why not to include also HIVE-COTE and MUSE here? </w:t>
      </w:r>
    </w:p>
    <w:p w14:paraId="33206D9F" w14:textId="77777777" w:rsidR="004477CA" w:rsidRDefault="004477CA">
      <w:pPr>
        <w:pStyle w:val="CommentText"/>
        <w:jc w:val="left"/>
      </w:pPr>
    </w:p>
    <w:p w14:paraId="45BA2B84" w14:textId="77777777" w:rsidR="004477CA" w:rsidRDefault="004477CA" w:rsidP="00A47EBA">
      <w:pPr>
        <w:pStyle w:val="CommentText"/>
        <w:jc w:val="left"/>
      </w:pPr>
      <w:r>
        <w:rPr>
          <w:lang w:val="en-GB"/>
        </w:rPr>
        <w:t>Results are available in the project code.</w:t>
      </w:r>
    </w:p>
  </w:comment>
  <w:comment w:id="148" w:author="Матармаа Ярно Олави" w:date="2023-04-26T22:25:00Z" w:initials="JM">
    <w:p w14:paraId="23A7232C" w14:textId="77777777" w:rsidR="009F3FCA" w:rsidRDefault="000765E7" w:rsidP="00C03F1C">
      <w:pPr>
        <w:pStyle w:val="CommentText"/>
        <w:jc w:val="left"/>
      </w:pPr>
      <w:r>
        <w:rPr>
          <w:rStyle w:val="CommentReference"/>
        </w:rPr>
        <w:annotationRef/>
      </w:r>
      <w:r w:rsidR="009F3FCA">
        <w:rPr>
          <w:lang w:val="en-GB"/>
        </w:rPr>
        <w:t>There is probably a thesis structure problem… Or maybe it does not make any sense whether they are here also or not</w:t>
      </w:r>
    </w:p>
  </w:comment>
  <w:comment w:id="151" w:author="Матармаа Ярно Олави" w:date="2023-04-22T16:31:00Z" w:initials="JM">
    <w:p w14:paraId="67893B39" w14:textId="14D106A4" w:rsidR="00FE11AE" w:rsidRDefault="00FE11AE" w:rsidP="006B59EB">
      <w:pPr>
        <w:pStyle w:val="CommentText"/>
        <w:jc w:val="left"/>
      </w:pPr>
      <w:r>
        <w:rPr>
          <w:rStyle w:val="CommentReference"/>
        </w:rPr>
        <w:annotationRef/>
      </w:r>
      <w:r>
        <w:rPr>
          <w:lang w:val="en-GB"/>
        </w:rPr>
        <w:t>This correlation matrix have to be understood and investigated carefully.</w:t>
      </w:r>
    </w:p>
  </w:comment>
  <w:comment w:id="152" w:author="Матармаа Ярно Олави" w:date="2023-04-26T22:22:00Z" w:initials="JM">
    <w:p w14:paraId="130832AE" w14:textId="77777777" w:rsidR="00E843C8" w:rsidRDefault="00E843C8" w:rsidP="00DC2006">
      <w:pPr>
        <w:pStyle w:val="CommentText"/>
        <w:jc w:val="left"/>
      </w:pPr>
      <w:r>
        <w:rPr>
          <w:rStyle w:val="CommentReference"/>
        </w:rPr>
        <w:annotationRef/>
      </w:r>
      <w:r>
        <w:rPr>
          <w:lang w:val="en-GB"/>
        </w:rPr>
        <w:t xml:space="preserve">There is now </w:t>
      </w:r>
      <w:r>
        <w:rPr>
          <w:b/>
          <w:bCs/>
          <w:lang w:val="en-GB"/>
        </w:rPr>
        <w:t>Hamming Distance</w:t>
      </w:r>
      <w:r>
        <w:rPr>
          <w:lang w:val="en-GB"/>
        </w:rPr>
        <w:t xml:space="preserve">, and </w:t>
      </w:r>
      <w:r>
        <w:rPr>
          <w:b/>
          <w:bCs/>
          <w:lang w:val="en-GB"/>
        </w:rPr>
        <w:t>Cramer's V association</w:t>
      </w:r>
      <w:r>
        <w:rPr>
          <w:lang w:val="en-GB"/>
        </w:rPr>
        <w:t xml:space="preserve"> matrixes ready in the project code.</w:t>
      </w:r>
    </w:p>
  </w:comment>
  <w:comment w:id="156" w:author="Матармаа Ярно Олави" w:date="2023-04-22T17:33:00Z" w:initials="JM">
    <w:p w14:paraId="00929F6C" w14:textId="27772580" w:rsidR="00E63163" w:rsidRDefault="00B75480" w:rsidP="00FD3D64">
      <w:pPr>
        <w:pStyle w:val="CommentText"/>
        <w:jc w:val="left"/>
      </w:pPr>
      <w:r>
        <w:rPr>
          <w:rStyle w:val="CommentReference"/>
        </w:rPr>
        <w:annotationRef/>
      </w:r>
      <w:r w:rsidR="00E63163">
        <w:rPr>
          <w:lang w:val="en-GB"/>
        </w:rPr>
        <w:t>Write something to explain results and tables.</w:t>
      </w:r>
    </w:p>
  </w:comment>
  <w:comment w:id="157" w:author="Матармаа Ярно Олави" w:date="2023-04-22T18:15:00Z" w:initials="JM">
    <w:p w14:paraId="2B97A6CE" w14:textId="309A0381" w:rsidR="009F6ADF" w:rsidRDefault="009F6ADF" w:rsidP="006405E5">
      <w:pPr>
        <w:pStyle w:val="CommentText"/>
        <w:jc w:val="left"/>
      </w:pPr>
      <w:r>
        <w:rPr>
          <w:rStyle w:val="CommentReference"/>
        </w:rPr>
        <w:annotationRef/>
      </w:r>
      <w:r>
        <w:rPr>
          <w:lang w:val="en-GB"/>
        </w:rPr>
        <w:t>How am I supposed to react these kNN-TS results</w:t>
      </w:r>
    </w:p>
  </w:comment>
  <w:comment w:id="163" w:author="Матармаа Ярно Олави" w:date="2023-04-24T21:58:00Z" w:initials="JM">
    <w:p w14:paraId="1F47E8AB" w14:textId="77777777" w:rsidR="00980C22" w:rsidRDefault="00980C22" w:rsidP="00980C22">
      <w:pPr>
        <w:pStyle w:val="CommentText"/>
        <w:jc w:val="left"/>
      </w:pPr>
      <w:r>
        <w:rPr>
          <w:rStyle w:val="CommentReference"/>
        </w:rPr>
        <w:annotationRef/>
      </w:r>
      <w:r>
        <w:rPr>
          <w:lang w:val="en-GB"/>
        </w:rPr>
        <w:t>This is simple (max-min)/2</w:t>
      </w:r>
    </w:p>
  </w:comment>
  <w:comment w:id="169" w:author="Матармаа Ярно Олави" w:date="2023-04-24T18:45:00Z" w:initials="JM">
    <w:p w14:paraId="6761D884" w14:textId="264AA359" w:rsidR="00F40E8B" w:rsidRDefault="00F40E8B" w:rsidP="001B7899">
      <w:pPr>
        <w:pStyle w:val="CommentText"/>
        <w:jc w:val="left"/>
      </w:pPr>
      <w:r>
        <w:rPr>
          <w:rStyle w:val="CommentReference"/>
        </w:rPr>
        <w:annotationRef/>
      </w:r>
      <w:r>
        <w:t xml:space="preserve">Combine here S-CML, U-TSC, M-TSC and discuss them as a whole. Present also result table containing all the models. Try to reflect results to some reference studies mentioned in introduction part. </w:t>
      </w:r>
    </w:p>
  </w:comment>
  <w:comment w:id="171" w:author="Матармаа Ярно Олави" w:date="2023-04-25T00:47:00Z" w:initials="JM">
    <w:p w14:paraId="7E4FE0CC" w14:textId="77777777" w:rsidR="00133148" w:rsidRDefault="00133148">
      <w:pPr>
        <w:pStyle w:val="CommentText"/>
        <w:jc w:val="left"/>
      </w:pPr>
      <w:r>
        <w:rPr>
          <w:rStyle w:val="CommentReference"/>
        </w:rPr>
        <w:annotationRef/>
      </w:r>
      <w:r>
        <w:rPr>
          <w:lang w:val="en-GB"/>
        </w:rPr>
        <w:t>I am using k=1!! I have no idea what the performance could be with different k values or hyperparameters.</w:t>
      </w:r>
    </w:p>
    <w:p w14:paraId="596FE0A1" w14:textId="77777777" w:rsidR="00133148" w:rsidRDefault="00133148">
      <w:pPr>
        <w:pStyle w:val="CommentText"/>
        <w:jc w:val="left"/>
      </w:pPr>
    </w:p>
    <w:p w14:paraId="5C999649" w14:textId="77777777" w:rsidR="00133148" w:rsidRDefault="00133148" w:rsidP="005F3666">
      <w:pPr>
        <w:pStyle w:val="CommentText"/>
        <w:jc w:val="left"/>
      </w:pPr>
      <w:r>
        <w:rPr>
          <w:lang w:val="en-GB"/>
        </w:rPr>
        <w:t>However, I remember that I did some tests without a success. Maybe I should test it again to be sure that kNN-TS cannot perform better.</w:t>
      </w:r>
    </w:p>
  </w:comment>
  <w:comment w:id="173" w:author="Матармаа Ярно Олави" w:date="2023-04-24T23:39:00Z" w:initials="JM">
    <w:p w14:paraId="2E56CCAD" w14:textId="65681F5C" w:rsidR="00D00C78" w:rsidRDefault="00D00C78">
      <w:pPr>
        <w:pStyle w:val="CommentText"/>
        <w:jc w:val="left"/>
      </w:pPr>
      <w:r>
        <w:rPr>
          <w:rStyle w:val="CommentReference"/>
        </w:rPr>
        <w:annotationRef/>
      </w:r>
      <w:r>
        <w:rPr>
          <w:lang w:val="en-GB"/>
        </w:rPr>
        <w:t>Here it might be nice to admit some important problems of the study case. What's the point of classifying sport activities like we do here.</w:t>
      </w:r>
    </w:p>
    <w:p w14:paraId="52F6DCEB" w14:textId="77777777" w:rsidR="00D00C78" w:rsidRDefault="00D00C78">
      <w:pPr>
        <w:pStyle w:val="CommentText"/>
        <w:jc w:val="left"/>
      </w:pPr>
    </w:p>
    <w:p w14:paraId="04EAC32F" w14:textId="77777777" w:rsidR="00D00C78" w:rsidRDefault="00D00C78" w:rsidP="002C74B5">
      <w:pPr>
        <w:pStyle w:val="CommentText"/>
        <w:jc w:val="left"/>
      </w:pPr>
      <w:r>
        <w:rPr>
          <w:lang w:val="en-GB"/>
        </w:rPr>
        <w:t>One argument is of course, as discussed somewhere in the document, social media segments to eliminate wrong activities from the leaderboard.</w:t>
      </w:r>
    </w:p>
  </w:comment>
  <w:comment w:id="176" w:author="Матармаа Ярно Олави" w:date="2023-04-27T13:50:00Z" w:initials="JM">
    <w:p w14:paraId="1A2F3C59" w14:textId="77777777" w:rsidR="00980AB2" w:rsidRDefault="00980AB2">
      <w:pPr>
        <w:pStyle w:val="CommentText"/>
        <w:jc w:val="left"/>
      </w:pPr>
      <w:r>
        <w:rPr>
          <w:rStyle w:val="CommentReference"/>
        </w:rPr>
        <w:annotationRef/>
      </w:r>
      <w:r>
        <w:rPr>
          <w:lang w:val="en-GB"/>
        </w:rPr>
        <w:t>That means, to construct model for U-TSC data which is a combination of three models: best model for hr, speed and alt. Then we use majority voting.</w:t>
      </w:r>
    </w:p>
    <w:p w14:paraId="212AF235" w14:textId="77777777" w:rsidR="00980AB2" w:rsidRDefault="00980AB2">
      <w:pPr>
        <w:pStyle w:val="CommentText"/>
        <w:jc w:val="left"/>
      </w:pPr>
    </w:p>
    <w:p w14:paraId="0F5EDA1E" w14:textId="77777777" w:rsidR="00980AB2" w:rsidRDefault="00980AB2" w:rsidP="00B2415C">
      <w:pPr>
        <w:pStyle w:val="CommentText"/>
        <w:jc w:val="left"/>
      </w:pPr>
      <w:r>
        <w:rPr>
          <w:lang w:val="en-GB"/>
        </w:rPr>
        <w:t>Should this work.</w:t>
      </w:r>
    </w:p>
  </w:comment>
  <w:comment w:id="183" w:author="Матармаа Ярно Олави" w:date="2023-03-03T12:42:00Z" w:initials="МЯО">
    <w:p w14:paraId="12EECE58" w14:textId="530003F6" w:rsidR="00222020" w:rsidRDefault="00222020" w:rsidP="00222020">
      <w:pPr>
        <w:pStyle w:val="CommentText"/>
        <w:jc w:val="left"/>
      </w:pPr>
      <w:r>
        <w:rPr>
          <w:rStyle w:val="CommentReference"/>
        </w:rPr>
        <w:annotationRef/>
      </w:r>
      <w:r>
        <w:rPr>
          <w:lang w:val="fi-FI"/>
        </w:rPr>
        <w:t>Header numbering maybe not needed here</w:t>
      </w:r>
    </w:p>
  </w:comment>
  <w:comment w:id="189" w:author="Матармаа Ярно Олави" w:date="2023-03-03T12:56:00Z" w:initials="МЯО">
    <w:p w14:paraId="1F7B7104" w14:textId="77777777" w:rsidR="00222020" w:rsidRDefault="00222020">
      <w:pPr>
        <w:pStyle w:val="CommentText"/>
        <w:jc w:val="left"/>
      </w:pPr>
      <w:r>
        <w:rPr>
          <w:rStyle w:val="CommentReference"/>
        </w:rPr>
        <w:annotationRef/>
      </w:r>
      <w:r>
        <w:rPr>
          <w:lang w:val="fi-FI"/>
        </w:rPr>
        <w:t>Inconsistency problem with other tables in the document here.</w:t>
      </w:r>
    </w:p>
    <w:p w14:paraId="5DAB7739" w14:textId="77777777" w:rsidR="00222020" w:rsidRDefault="00222020">
      <w:pPr>
        <w:pStyle w:val="CommentText"/>
        <w:jc w:val="left"/>
      </w:pPr>
    </w:p>
    <w:p w14:paraId="633568A6" w14:textId="77777777" w:rsidR="00222020" w:rsidRDefault="00222020" w:rsidP="00222020">
      <w:pPr>
        <w:pStyle w:val="CommentText"/>
        <w:jc w:val="left"/>
      </w:pPr>
      <w:r>
        <w:rPr>
          <w:lang w:val="fi-FI"/>
        </w:rPr>
        <w:t>I will transform these tables into standard format.</w:t>
      </w:r>
    </w:p>
  </w:comment>
  <w:comment w:id="193" w:author="Матармаа Ярно Олави" w:date="2023-03-03T12:57:00Z" w:initials="МЯО">
    <w:p w14:paraId="0E3B6EAC" w14:textId="77777777" w:rsidR="00222020" w:rsidRDefault="00222020" w:rsidP="00222020">
      <w:pPr>
        <w:pStyle w:val="CommentText"/>
        <w:jc w:val="left"/>
      </w:pPr>
      <w:r>
        <w:rPr>
          <w:rStyle w:val="CommentReference"/>
        </w:rPr>
        <w:annotationRef/>
      </w:r>
      <w:r>
        <w:rPr>
          <w:lang w:val="fi-FI"/>
        </w:rPr>
        <w:t>The same problem as in the previous. Inconsistent style.</w:t>
      </w:r>
    </w:p>
  </w:comment>
  <w:comment w:id="248" w:author="Матармаа Ярно Олави" w:date="2023-04-27T15:08:00Z" w:initials="МЯО">
    <w:p w14:paraId="2B89AFEF" w14:textId="77777777" w:rsidR="004E5C6C" w:rsidRDefault="004E5C6C">
      <w:pPr>
        <w:pStyle w:val="CommentText"/>
        <w:jc w:val="left"/>
      </w:pPr>
      <w:r>
        <w:rPr>
          <w:rStyle w:val="CommentReference"/>
        </w:rPr>
        <w:annotationRef/>
      </w:r>
      <w:r>
        <w:rPr>
          <w:lang w:val="en-GB"/>
        </w:rPr>
        <w:t xml:space="preserve">GitHub repository for the project code have to be created. </w:t>
      </w:r>
    </w:p>
    <w:p w14:paraId="5C2F1B58" w14:textId="77777777" w:rsidR="004E5C6C" w:rsidRDefault="004E5C6C">
      <w:pPr>
        <w:pStyle w:val="CommentText"/>
        <w:jc w:val="left"/>
      </w:pPr>
    </w:p>
    <w:p w14:paraId="6E2FF43F" w14:textId="77777777" w:rsidR="004E5C6C" w:rsidRDefault="004E5C6C" w:rsidP="00990B5A">
      <w:pPr>
        <w:pStyle w:val="CommentText"/>
        <w:jc w:val="left"/>
      </w:pPr>
      <w:r>
        <w:rPr>
          <w:lang w:val="en-GB"/>
        </w:rPr>
        <w:t>These are old versions of the files.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0F417D" w15:done="1"/>
  <w15:commentEx w15:paraId="30DE9D1A" w15:done="1"/>
  <w15:commentEx w15:paraId="61E0467B" w15:done="1"/>
  <w15:commentEx w15:paraId="3A0A6BE9" w15:done="0"/>
  <w15:commentEx w15:paraId="12F531A7" w15:done="0"/>
  <w15:commentEx w15:paraId="2EC48A17" w15:done="0"/>
  <w15:commentEx w15:paraId="4B655091" w15:done="0"/>
  <w15:commentEx w15:paraId="15D26F57" w15:done="1"/>
  <w15:commentEx w15:paraId="059C766B" w15:done="0"/>
  <w15:commentEx w15:paraId="5B126296" w15:done="1"/>
  <w15:commentEx w15:paraId="0037159A" w15:done="1"/>
  <w15:commentEx w15:paraId="011B357F" w15:done="1"/>
  <w15:commentEx w15:paraId="25D2ED64" w15:done="1"/>
  <w15:commentEx w15:paraId="604457F8" w15:done="1"/>
  <w15:commentEx w15:paraId="3F56263F" w15:done="1"/>
  <w15:commentEx w15:paraId="6C1476E6" w15:done="1"/>
  <w15:commentEx w15:paraId="2C2A9D45" w15:done="1"/>
  <w15:commentEx w15:paraId="29C82DCD" w15:done="1"/>
  <w15:commentEx w15:paraId="6D308108" w15:done="1"/>
  <w15:commentEx w15:paraId="6B0BC392" w15:done="1"/>
  <w15:commentEx w15:paraId="6CAD58C9" w15:done="1"/>
  <w15:commentEx w15:paraId="52B0251E" w15:done="1"/>
  <w15:commentEx w15:paraId="3AC4B274" w15:done="0"/>
  <w15:commentEx w15:paraId="6CE456BE" w15:done="0"/>
  <w15:commentEx w15:paraId="17FDD2F2" w15:paraIdParent="6CE456BE" w15:done="0"/>
  <w15:commentEx w15:paraId="0D720A4C" w15:paraIdParent="6CE456BE" w15:done="0"/>
  <w15:commentEx w15:paraId="6C0479CD" w15:done="1"/>
  <w15:commentEx w15:paraId="5BFBC5A2" w15:done="0"/>
  <w15:commentEx w15:paraId="7890A53D" w15:done="0"/>
  <w15:commentEx w15:paraId="7EC7BC3D" w15:done="0"/>
  <w15:commentEx w15:paraId="159D773D" w15:done="0"/>
  <w15:commentEx w15:paraId="7A1D9487" w15:done="0"/>
  <w15:commentEx w15:paraId="469A5B61" w15:done="0"/>
  <w15:commentEx w15:paraId="25CB4CCE" w15:paraIdParent="469A5B61" w15:done="0"/>
  <w15:commentEx w15:paraId="659A5F81" w15:paraIdParent="469A5B61" w15:done="0"/>
  <w15:commentEx w15:paraId="56E9954E" w15:done="0"/>
  <w15:commentEx w15:paraId="4681DEE3" w15:done="0"/>
  <w15:commentEx w15:paraId="191DC605" w15:done="0"/>
  <w15:commentEx w15:paraId="01FC2C4C" w15:done="0"/>
  <w15:commentEx w15:paraId="0237286F" w15:done="0"/>
  <w15:commentEx w15:paraId="45BA2B84" w15:done="0"/>
  <w15:commentEx w15:paraId="23A7232C" w15:paraIdParent="45BA2B84" w15:done="0"/>
  <w15:commentEx w15:paraId="67893B39" w15:done="0"/>
  <w15:commentEx w15:paraId="130832AE" w15:paraIdParent="67893B39" w15:done="0"/>
  <w15:commentEx w15:paraId="00929F6C" w15:done="0"/>
  <w15:commentEx w15:paraId="2B97A6CE" w15:done="0"/>
  <w15:commentEx w15:paraId="1F47E8AB" w15:done="0"/>
  <w15:commentEx w15:paraId="6761D884" w15:done="0"/>
  <w15:commentEx w15:paraId="5C999649" w15:done="0"/>
  <w15:commentEx w15:paraId="04EAC32F" w15:done="0"/>
  <w15:commentEx w15:paraId="0F5EDA1E" w15:done="0"/>
  <w15:commentEx w15:paraId="12EECE58" w15:done="0"/>
  <w15:commentEx w15:paraId="633568A6" w15:done="0"/>
  <w15:commentEx w15:paraId="0E3B6EAC" w15:done="0"/>
  <w15:commentEx w15:paraId="6E2FF43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35F1D" w16cex:dateUtc="2023-03-08T14:23:00Z"/>
  <w16cex:commentExtensible w16cex:durableId="27B85632" w16cex:dateUtc="2023-03-12T08:46:00Z"/>
  <w16cex:commentExtensible w16cex:durableId="27B35E6A" w16cex:dateUtc="2023-03-08T14:20:00Z"/>
  <w16cex:commentExtensible w16cex:durableId="27B9831B" w16cex:dateUtc="2023-03-13T06:10:00Z"/>
  <w16cex:commentExtensible w16cex:durableId="27B989D4" w16cex:dateUtc="2023-03-13T06:39:00Z"/>
  <w16cex:commentExtensible w16cex:durableId="27B991CA" w16cex:dateUtc="2023-03-13T07:12:00Z"/>
  <w16cex:commentExtensible w16cex:durableId="27B994A3" w16cex:dateUtc="2023-03-13T07:25:00Z"/>
  <w16cex:commentExtensible w16cex:durableId="27B362E0" w16cex:dateUtc="2023-03-08T14:39:00Z"/>
  <w16cex:commentExtensible w16cex:durableId="27B79F28" w16cex:dateUtc="2023-03-11T19:45:00Z"/>
  <w16cex:commentExtensible w16cex:durableId="27B366CB" w16cex:dateUtc="2023-03-08T14:55:00Z"/>
  <w16cex:commentExtensible w16cex:durableId="27B35BB4" w16cex:dateUtc="2023-03-08T14:08:00Z"/>
  <w16cex:commentExtensible w16cex:durableId="27B32438" w16cex:dateUtc="2023-03-08T10:11:00Z"/>
  <w16cex:commentExtensible w16cex:durableId="27B356F5" w16cex:dateUtc="2023-03-08T13:48:00Z"/>
  <w16cex:commentExtensible w16cex:durableId="27B357F9" w16cex:dateUtc="2023-03-08T13:52:00Z"/>
  <w16cex:commentExtensible w16cex:durableId="27B35995" w16cex:dateUtc="2023-03-08T13:59:00Z"/>
  <w16cex:commentExtensible w16cex:durableId="27B35978" w16cex:dateUtc="2023-03-08T13:59:00Z"/>
  <w16cex:commentExtensible w16cex:durableId="27B36223" w16cex:dateUtc="2023-03-08T14:36:00Z"/>
  <w16cex:commentExtensible w16cex:durableId="27B3636A" w16cex:dateUtc="2023-03-08T14:41:00Z"/>
  <w16cex:commentExtensible w16cex:durableId="27B365ED" w16cex:dateUtc="2023-03-08T14:52:00Z"/>
  <w16cex:commentExtensible w16cex:durableId="27B36C61" w16cex:dateUtc="2023-03-08T15:19:00Z"/>
  <w16cex:commentExtensible w16cex:durableId="27C94BF8" w16cex:dateUtc="2023-03-25T05:31:00Z"/>
  <w16cex:commentExtensible w16cex:durableId="27C94D18" w16cex:dateUtc="2023-03-25T05:36:00Z"/>
  <w16cex:commentExtensible w16cex:durableId="27C97370" w16cex:dateUtc="2023-03-25T08:19:00Z"/>
  <w16cex:commentExtensible w16cex:durableId="27C97846" w16cex:dateUtc="2023-03-25T08:40:00Z"/>
  <w16cex:commentExtensible w16cex:durableId="27CFF7E2" w16cex:dateUtc="2023-03-30T06:58:00Z"/>
  <w16cex:commentExtensible w16cex:durableId="27F02C3F" w16cex:dateUtc="2023-04-23T17:14:00Z"/>
  <w16cex:commentExtensible w16cex:durableId="27C9797B" w16cex:dateUtc="2023-03-25T08:45:00Z"/>
  <w16cex:commentExtensible w16cex:durableId="27CFF074" w16cex:dateUtc="2023-03-30T06:26:00Z"/>
  <w16cex:commentExtensible w16cex:durableId="27CFFA7E" w16cex:dateUtc="2023-03-30T07:09:00Z"/>
  <w16cex:commentExtensible w16cex:durableId="27CFFBE3" w16cex:dateUtc="2023-03-30T07:15:00Z"/>
  <w16cex:commentExtensible w16cex:durableId="27CFFCB5" w16cex:dateUtc="2023-03-30T07:19:00Z"/>
  <w16cex:commentExtensible w16cex:durableId="27D01450" w16cex:dateUtc="2023-03-30T08:59:00Z"/>
  <w16cex:commentExtensible w16cex:durableId="27D016E7" w16cex:dateUtc="2023-03-30T09:10:00Z"/>
  <w16cex:commentExtensible w16cex:durableId="27F02BDE" w16cex:dateUtc="2023-04-23T17:12:00Z"/>
  <w16cex:commentExtensible w16cex:durableId="27F02DC8" w16cex:dateUtc="2023-04-23T17:20:00Z"/>
  <w16cex:commentExtensible w16cex:durableId="27F024E2" w16cex:dateUtc="2023-04-23T16:42:00Z"/>
  <w16cex:commentExtensible w16cex:durableId="27DAEDE1" w16cex:dateUtc="2023-04-07T14:30:00Z"/>
  <w16cex:commentExtensible w16cex:durableId="27F4F78B" w16cex:dateUtc="2023-04-27T08:30:00Z"/>
  <w16cex:commentExtensible w16cex:durableId="27F02B70" w16cex:dateUtc="2023-04-23T17:10:00Z"/>
  <w16cex:commentExtensible w16cex:durableId="27E51A2C" w16cex:dateUtc="2023-04-15T07:42:00Z"/>
  <w16cex:commentExtensible w16cex:durableId="27F42324" w16cex:dateUtc="2023-04-26T17:24:00Z"/>
  <w16cex:commentExtensible w16cex:durableId="27F4234D" w16cex:dateUtc="2023-04-26T17:25:00Z"/>
  <w16cex:commentExtensible w16cex:durableId="27EE8A6D" w16cex:dateUtc="2023-04-22T11:31:00Z"/>
  <w16cex:commentExtensible w16cex:durableId="27F422BC" w16cex:dateUtc="2023-04-26T17:22:00Z"/>
  <w16cex:commentExtensible w16cex:durableId="27EE98EF" w16cex:dateUtc="2023-04-22T12:33:00Z"/>
  <w16cex:commentExtensible w16cex:durableId="27EEA2BE" w16cex:dateUtc="2023-04-22T13:15:00Z"/>
  <w16cex:commentExtensible w16cex:durableId="27F17A1A" w16cex:dateUtc="2023-04-24T16:58:00Z"/>
  <w16cex:commentExtensible w16cex:durableId="27F14CBB" w16cex:dateUtc="2023-04-24T13:45:00Z"/>
  <w16cex:commentExtensible w16cex:durableId="27F1A195" w16cex:dateUtc="2023-04-24T19:47:00Z"/>
  <w16cex:commentExtensible w16cex:durableId="27F191C8" w16cex:dateUtc="2023-04-24T18:39:00Z"/>
  <w16cex:commentExtensible w16cex:durableId="27F4FC2E" w16cex:dateUtc="2023-04-27T08:50:00Z"/>
  <w16cex:commentExtensible w16cex:durableId="27AC69CA" w16cex:dateUtc="2023-03-03T07:42:00Z"/>
  <w16cex:commentExtensible w16cex:durableId="27AC6D16" w16cex:dateUtc="2023-03-03T07:56:00Z"/>
  <w16cex:commentExtensible w16cex:durableId="27AC6D31" w16cex:dateUtc="2023-03-03T07:57:00Z"/>
  <w16cex:commentExtensible w16cex:durableId="27F50E7E" w16cex:dateUtc="2023-04-27T10: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0F417D" w16cid:durableId="27B35F1D"/>
  <w16cid:commentId w16cid:paraId="30DE9D1A" w16cid:durableId="27B85632"/>
  <w16cid:commentId w16cid:paraId="61E0467B" w16cid:durableId="27B35E6A"/>
  <w16cid:commentId w16cid:paraId="3A0A6BE9" w16cid:durableId="27B9831B"/>
  <w16cid:commentId w16cid:paraId="12F531A7" w16cid:durableId="27B989D4"/>
  <w16cid:commentId w16cid:paraId="2EC48A17" w16cid:durableId="27B991CA"/>
  <w16cid:commentId w16cid:paraId="4B655091" w16cid:durableId="27B994A3"/>
  <w16cid:commentId w16cid:paraId="15D26F57" w16cid:durableId="27B362E0"/>
  <w16cid:commentId w16cid:paraId="059C766B" w16cid:durableId="27B79F28"/>
  <w16cid:commentId w16cid:paraId="5B126296" w16cid:durableId="27B366CB"/>
  <w16cid:commentId w16cid:paraId="0037159A" w16cid:durableId="27B35BB4"/>
  <w16cid:commentId w16cid:paraId="011B357F" w16cid:durableId="27B32438"/>
  <w16cid:commentId w16cid:paraId="25D2ED64" w16cid:durableId="27B356F5"/>
  <w16cid:commentId w16cid:paraId="604457F8" w16cid:durableId="27B357F9"/>
  <w16cid:commentId w16cid:paraId="3F56263F" w16cid:durableId="27B35995"/>
  <w16cid:commentId w16cid:paraId="6C1476E6" w16cid:durableId="27B35978"/>
  <w16cid:commentId w16cid:paraId="2C2A9D45" w16cid:durableId="27B36223"/>
  <w16cid:commentId w16cid:paraId="29C82DCD" w16cid:durableId="27B3636A"/>
  <w16cid:commentId w16cid:paraId="6D308108" w16cid:durableId="27B365ED"/>
  <w16cid:commentId w16cid:paraId="6B0BC392" w16cid:durableId="27B36C61"/>
  <w16cid:commentId w16cid:paraId="6CAD58C9" w16cid:durableId="27C94BF8"/>
  <w16cid:commentId w16cid:paraId="52B0251E" w16cid:durableId="27C94D18"/>
  <w16cid:commentId w16cid:paraId="3AC4B274" w16cid:durableId="27C97370"/>
  <w16cid:commentId w16cid:paraId="6CE456BE" w16cid:durableId="27C97846"/>
  <w16cid:commentId w16cid:paraId="17FDD2F2" w16cid:durableId="27CFF7E2"/>
  <w16cid:commentId w16cid:paraId="0D720A4C" w16cid:durableId="27F02C3F"/>
  <w16cid:commentId w16cid:paraId="6C0479CD" w16cid:durableId="27C9797B"/>
  <w16cid:commentId w16cid:paraId="5BFBC5A2" w16cid:durableId="27CFF074"/>
  <w16cid:commentId w16cid:paraId="7890A53D" w16cid:durableId="27CFFA7E"/>
  <w16cid:commentId w16cid:paraId="7EC7BC3D" w16cid:durableId="27CFFBE3"/>
  <w16cid:commentId w16cid:paraId="159D773D" w16cid:durableId="27CFFCB5"/>
  <w16cid:commentId w16cid:paraId="7A1D9487" w16cid:durableId="27D01450"/>
  <w16cid:commentId w16cid:paraId="469A5B61" w16cid:durableId="27D016E7"/>
  <w16cid:commentId w16cid:paraId="25CB4CCE" w16cid:durableId="27F02BDE"/>
  <w16cid:commentId w16cid:paraId="659A5F81" w16cid:durableId="27F02DC8"/>
  <w16cid:commentId w16cid:paraId="56E9954E" w16cid:durableId="27F024E2"/>
  <w16cid:commentId w16cid:paraId="4681DEE3" w16cid:durableId="27DAEDE1"/>
  <w16cid:commentId w16cid:paraId="191DC605" w16cid:durableId="27F4F78B"/>
  <w16cid:commentId w16cid:paraId="01FC2C4C" w16cid:durableId="27F02B70"/>
  <w16cid:commentId w16cid:paraId="0237286F" w16cid:durableId="27E51A2C"/>
  <w16cid:commentId w16cid:paraId="45BA2B84" w16cid:durableId="27F42324"/>
  <w16cid:commentId w16cid:paraId="23A7232C" w16cid:durableId="27F4234D"/>
  <w16cid:commentId w16cid:paraId="67893B39" w16cid:durableId="27EE8A6D"/>
  <w16cid:commentId w16cid:paraId="130832AE" w16cid:durableId="27F422BC"/>
  <w16cid:commentId w16cid:paraId="00929F6C" w16cid:durableId="27EE98EF"/>
  <w16cid:commentId w16cid:paraId="2B97A6CE" w16cid:durableId="27EEA2BE"/>
  <w16cid:commentId w16cid:paraId="1F47E8AB" w16cid:durableId="27F17A1A"/>
  <w16cid:commentId w16cid:paraId="6761D884" w16cid:durableId="27F14CBB"/>
  <w16cid:commentId w16cid:paraId="5C999649" w16cid:durableId="27F1A195"/>
  <w16cid:commentId w16cid:paraId="04EAC32F" w16cid:durableId="27F191C8"/>
  <w16cid:commentId w16cid:paraId="0F5EDA1E" w16cid:durableId="27F4FC2E"/>
  <w16cid:commentId w16cid:paraId="12EECE58" w16cid:durableId="27AC69CA"/>
  <w16cid:commentId w16cid:paraId="633568A6" w16cid:durableId="27AC6D16"/>
  <w16cid:commentId w16cid:paraId="0E3B6EAC" w16cid:durableId="27AC6D31"/>
  <w16cid:commentId w16cid:paraId="6E2FF43F" w16cid:durableId="27F50E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24210" w14:textId="77777777" w:rsidR="006F624E" w:rsidRDefault="006F624E">
      <w:pPr>
        <w:spacing w:line="240" w:lineRule="auto"/>
      </w:pPr>
      <w:r>
        <w:separator/>
      </w:r>
    </w:p>
    <w:p w14:paraId="61FD1F5A" w14:textId="77777777" w:rsidR="006F624E" w:rsidRDefault="006F624E"/>
  </w:endnote>
  <w:endnote w:type="continuationSeparator" w:id="0">
    <w:p w14:paraId="4D44EC5F" w14:textId="77777777" w:rsidR="006F624E" w:rsidRDefault="006F624E">
      <w:pPr>
        <w:spacing w:line="240" w:lineRule="auto"/>
      </w:pPr>
      <w:r>
        <w:continuationSeparator/>
      </w:r>
    </w:p>
    <w:p w14:paraId="682CDCB0" w14:textId="77777777" w:rsidR="006F624E" w:rsidRDefault="006F62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791D3" w14:textId="77777777" w:rsidR="006F624E" w:rsidRDefault="006F624E">
      <w:pPr>
        <w:spacing w:line="240" w:lineRule="auto"/>
      </w:pPr>
      <w:r>
        <w:separator/>
      </w:r>
    </w:p>
    <w:p w14:paraId="55620D24" w14:textId="77777777" w:rsidR="006F624E" w:rsidRDefault="006F624E"/>
  </w:footnote>
  <w:footnote w:type="continuationSeparator" w:id="0">
    <w:p w14:paraId="452F9457" w14:textId="77777777" w:rsidR="006F624E" w:rsidRDefault="006F624E">
      <w:pPr>
        <w:spacing w:line="240" w:lineRule="auto"/>
      </w:pPr>
      <w:r>
        <w:continuationSeparator/>
      </w:r>
    </w:p>
    <w:p w14:paraId="4D5A9529" w14:textId="77777777" w:rsidR="006F624E" w:rsidRDefault="006F62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B6A8D" w14:textId="28F1E767" w:rsidR="00222020" w:rsidRDefault="00000000">
    <w:pPr>
      <w:pStyle w:val="Header"/>
    </w:pPr>
    <w:sdt>
      <w:sdtPr>
        <w:rPr>
          <w:rStyle w:val="Strong"/>
        </w:rPr>
        <w:alias w:val="Running head"/>
        <w:tag w:val=""/>
        <w:id w:val="12739865"/>
        <w:placeholder>
          <w:docPart w:val="67950C58CD804403B1FEB28545534FF6"/>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222020">
          <w:rPr>
            <w:rStyle w:val="Strong"/>
          </w:rPr>
          <w:t>Sport activity classification</w:t>
        </w:r>
      </w:sdtContent>
    </w:sdt>
    <w:r w:rsidR="00222020">
      <w:rPr>
        <w:rStyle w:val="Strong"/>
      </w:rPr>
      <w:ptab w:relativeTo="margin" w:alignment="right" w:leader="none"/>
    </w:r>
    <w:r w:rsidR="00222020">
      <w:rPr>
        <w:rStyle w:val="Strong"/>
      </w:rPr>
      <w:fldChar w:fldCharType="begin"/>
    </w:r>
    <w:r w:rsidR="00222020">
      <w:rPr>
        <w:rStyle w:val="Strong"/>
      </w:rPr>
      <w:instrText xml:space="preserve"> PAGE   \* MERGEFORMAT </w:instrText>
    </w:r>
    <w:r w:rsidR="00222020">
      <w:rPr>
        <w:rStyle w:val="Strong"/>
      </w:rPr>
      <w:fldChar w:fldCharType="separate"/>
    </w:r>
    <w:r w:rsidR="000A1B07">
      <w:rPr>
        <w:rStyle w:val="Strong"/>
        <w:noProof/>
      </w:rPr>
      <w:t>21</w:t>
    </w:r>
    <w:r w:rsidR="00222020">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3DE9D" w14:textId="63D6E46B" w:rsidR="00222020" w:rsidRDefault="00222020">
    <w:pPr>
      <w:pStyle w:val="Header"/>
      <w:rPr>
        <w:rStyle w:val="Strong"/>
      </w:rPr>
    </w:pPr>
    <w:r>
      <w:t xml:space="preserve">Running head: </w:t>
    </w:r>
    <w:sdt>
      <w:sdtPr>
        <w:rPr>
          <w:rStyle w:val="Strong"/>
        </w:rPr>
        <w:alias w:val="Running head"/>
        <w:tag w:val=""/>
        <w:id w:val="-696842620"/>
        <w:placeholder>
          <w:docPart w:val="40B080C2F85E454497EB89D0D11BFB85"/>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Pr>
            <w:rStyle w:val="Strong"/>
          </w:rPr>
          <w:t>Sport activity classification</w:t>
        </w:r>
      </w:sdtContent>
    </w:sdt>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0A1B07">
      <w:rPr>
        <w:rStyle w:val="Strong"/>
        <w:noProof/>
      </w:rPr>
      <w:t>10</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8E023C3"/>
    <w:multiLevelType w:val="hybridMultilevel"/>
    <w:tmpl w:val="76B0E15E"/>
    <w:lvl w:ilvl="0" w:tplc="5402206C">
      <w:start w:val="1"/>
      <w:numFmt w:val="upperRoman"/>
      <w:pStyle w:val="TOCHeading"/>
      <w:lvlText w:val="%1"/>
      <w:lvlJc w:val="left"/>
      <w:pPr>
        <w:ind w:left="720" w:hanging="360"/>
      </w:pPr>
      <w:rPr>
        <w:rFonts w:hint="default"/>
        <w:b/>
        <w:i w:val="0"/>
        <w:sz w:val="3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C5F5767"/>
    <w:multiLevelType w:val="hybridMultilevel"/>
    <w:tmpl w:val="45D8ED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EFD3BE7"/>
    <w:multiLevelType w:val="hybridMultilevel"/>
    <w:tmpl w:val="6DA008C2"/>
    <w:lvl w:ilvl="0" w:tplc="2000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139E4BD9"/>
    <w:multiLevelType w:val="multilevel"/>
    <w:tmpl w:val="E5EE8C68"/>
    <w:lvl w:ilvl="0">
      <w:start w:val="1"/>
      <w:numFmt w:val="decimal"/>
      <w:pStyle w:val="Otsikko1"/>
      <w:lvlText w:val="%1"/>
      <w:lvlJc w:val="left"/>
      <w:pPr>
        <w:ind w:left="432" w:hanging="432"/>
      </w:pPr>
      <w:rPr>
        <w:rFonts w:hint="default"/>
      </w:rPr>
    </w:lvl>
    <w:lvl w:ilvl="1">
      <w:start w:val="1"/>
      <w:numFmt w:val="decimal"/>
      <w:pStyle w:val="Otsikko1"/>
      <w:lvlText w:val="%1.%2"/>
      <w:lvlJc w:val="left"/>
      <w:pPr>
        <w:ind w:left="576" w:hanging="576"/>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16BD09AF"/>
    <w:multiLevelType w:val="hybridMultilevel"/>
    <w:tmpl w:val="4678F5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81E7D0B"/>
    <w:multiLevelType w:val="hybridMultilevel"/>
    <w:tmpl w:val="C10441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C361B2F"/>
    <w:multiLevelType w:val="hybridMultilevel"/>
    <w:tmpl w:val="11EE3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D67C57"/>
    <w:multiLevelType w:val="multilevel"/>
    <w:tmpl w:val="C87CB5BA"/>
    <w:lvl w:ilvl="0">
      <w:start w:val="1"/>
      <w:numFmt w:val="decimal"/>
      <w:lvlText w:val="%1"/>
      <w:lvlJc w:val="left"/>
      <w:pPr>
        <w:ind w:left="3403" w:hanging="284"/>
      </w:pPr>
      <w:rPr>
        <w:rFonts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742D2C91"/>
    <w:multiLevelType w:val="multilevel"/>
    <w:tmpl w:val="747AE67C"/>
    <w:lvl w:ilvl="0">
      <w:start w:val="1"/>
      <w:numFmt w:val="decimal"/>
      <w:lvlText w:val="%1"/>
      <w:lvlJc w:val="left"/>
      <w:pPr>
        <w:ind w:left="284" w:hanging="284"/>
      </w:pPr>
      <w:rPr>
        <w:rFonts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79E066E5"/>
    <w:multiLevelType w:val="hybridMultilevel"/>
    <w:tmpl w:val="3B8483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7EA95D4D"/>
    <w:multiLevelType w:val="multilevel"/>
    <w:tmpl w:val="C77EBDDA"/>
    <w:lvl w:ilvl="0">
      <w:start w:val="1"/>
      <w:numFmt w:val="decimal"/>
      <w:pStyle w:val="Heading1"/>
      <w:lvlText w:val="%1"/>
      <w:lvlJc w:val="left"/>
      <w:pPr>
        <w:ind w:left="3403" w:hanging="284"/>
      </w:pPr>
      <w:rPr>
        <w:rFonts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2080054212">
    <w:abstractNumId w:val="9"/>
  </w:num>
  <w:num w:numId="2" w16cid:durableId="1234586351">
    <w:abstractNumId w:val="7"/>
  </w:num>
  <w:num w:numId="3" w16cid:durableId="1053382905">
    <w:abstractNumId w:val="6"/>
  </w:num>
  <w:num w:numId="4" w16cid:durableId="1755517343">
    <w:abstractNumId w:val="5"/>
  </w:num>
  <w:num w:numId="5" w16cid:durableId="825635618">
    <w:abstractNumId w:val="4"/>
  </w:num>
  <w:num w:numId="6" w16cid:durableId="515267928">
    <w:abstractNumId w:val="8"/>
  </w:num>
  <w:num w:numId="7" w16cid:durableId="2033996099">
    <w:abstractNumId w:val="3"/>
  </w:num>
  <w:num w:numId="8" w16cid:durableId="1918323775">
    <w:abstractNumId w:val="2"/>
  </w:num>
  <w:num w:numId="9" w16cid:durableId="420566556">
    <w:abstractNumId w:val="1"/>
  </w:num>
  <w:num w:numId="10" w16cid:durableId="25327124">
    <w:abstractNumId w:val="0"/>
  </w:num>
  <w:num w:numId="11" w16cid:durableId="887840815">
    <w:abstractNumId w:val="13"/>
  </w:num>
  <w:num w:numId="12" w16cid:durableId="2121608483">
    <w:abstractNumId w:val="19"/>
  </w:num>
  <w:num w:numId="13" w16cid:durableId="1422988151">
    <w:abstractNumId w:val="14"/>
  </w:num>
  <w:num w:numId="14" w16cid:durableId="1535340663">
    <w:abstractNumId w:val="11"/>
  </w:num>
  <w:num w:numId="15" w16cid:durableId="352610660">
    <w:abstractNumId w:val="16"/>
  </w:num>
  <w:num w:numId="16" w16cid:durableId="1503467312">
    <w:abstractNumId w:val="10"/>
  </w:num>
  <w:num w:numId="17" w16cid:durableId="1657831198">
    <w:abstractNumId w:val="12"/>
  </w:num>
  <w:num w:numId="18" w16cid:durableId="754547664">
    <w:abstractNumId w:val="15"/>
  </w:num>
  <w:num w:numId="19" w16cid:durableId="2037653839">
    <w:abstractNumId w:val="17"/>
  </w:num>
  <w:num w:numId="20" w16cid:durableId="1416315807">
    <w:abstractNumId w:val="18"/>
  </w:num>
  <w:num w:numId="21" w16cid:durableId="475799768">
    <w:abstractNumId w:val="20"/>
  </w:num>
  <w:num w:numId="22" w16cid:durableId="165899770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65621708">
    <w:abstractNumId w:val="2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Матармаа Ярно Олави">
    <w15:presenceInfo w15:providerId="AD" w15:userId="S::Iarnoolavi.Matarmaa@urfu.me::1aa4b257-9c28-4d88-ba0e-5621458d29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2A06"/>
    <w:rsid w:val="00000828"/>
    <w:rsid w:val="00001604"/>
    <w:rsid w:val="00001D0C"/>
    <w:rsid w:val="0000230C"/>
    <w:rsid w:val="00002403"/>
    <w:rsid w:val="00002AA4"/>
    <w:rsid w:val="00002FBD"/>
    <w:rsid w:val="00003017"/>
    <w:rsid w:val="00003A61"/>
    <w:rsid w:val="00003F2B"/>
    <w:rsid w:val="000043E6"/>
    <w:rsid w:val="00004425"/>
    <w:rsid w:val="0000474B"/>
    <w:rsid w:val="000053A7"/>
    <w:rsid w:val="000061A1"/>
    <w:rsid w:val="000064F5"/>
    <w:rsid w:val="000070E4"/>
    <w:rsid w:val="000071C5"/>
    <w:rsid w:val="00007211"/>
    <w:rsid w:val="00007FF6"/>
    <w:rsid w:val="000103FA"/>
    <w:rsid w:val="00010C0C"/>
    <w:rsid w:val="000110C6"/>
    <w:rsid w:val="000125B4"/>
    <w:rsid w:val="00013CF2"/>
    <w:rsid w:val="0001423F"/>
    <w:rsid w:val="00014D7A"/>
    <w:rsid w:val="00015468"/>
    <w:rsid w:val="000155A9"/>
    <w:rsid w:val="000159CB"/>
    <w:rsid w:val="00016503"/>
    <w:rsid w:val="0001733A"/>
    <w:rsid w:val="00017379"/>
    <w:rsid w:val="00017667"/>
    <w:rsid w:val="00017696"/>
    <w:rsid w:val="0001793B"/>
    <w:rsid w:val="00017A2B"/>
    <w:rsid w:val="00017C2A"/>
    <w:rsid w:val="00020FCB"/>
    <w:rsid w:val="00021103"/>
    <w:rsid w:val="0002161A"/>
    <w:rsid w:val="000217A2"/>
    <w:rsid w:val="00021D33"/>
    <w:rsid w:val="000220A9"/>
    <w:rsid w:val="000221B2"/>
    <w:rsid w:val="00022278"/>
    <w:rsid w:val="000224E0"/>
    <w:rsid w:val="0002312B"/>
    <w:rsid w:val="000232AE"/>
    <w:rsid w:val="00023E51"/>
    <w:rsid w:val="00024EDD"/>
    <w:rsid w:val="00026238"/>
    <w:rsid w:val="0002632A"/>
    <w:rsid w:val="00027242"/>
    <w:rsid w:val="00027280"/>
    <w:rsid w:val="00027D7E"/>
    <w:rsid w:val="00027EC0"/>
    <w:rsid w:val="00027FE6"/>
    <w:rsid w:val="000302C8"/>
    <w:rsid w:val="000307DF"/>
    <w:rsid w:val="0003089C"/>
    <w:rsid w:val="00031095"/>
    <w:rsid w:val="000318E2"/>
    <w:rsid w:val="00031A7C"/>
    <w:rsid w:val="000323F9"/>
    <w:rsid w:val="000326AD"/>
    <w:rsid w:val="00032725"/>
    <w:rsid w:val="000341B0"/>
    <w:rsid w:val="000346D7"/>
    <w:rsid w:val="00034CEE"/>
    <w:rsid w:val="00035086"/>
    <w:rsid w:val="000351AD"/>
    <w:rsid w:val="00036237"/>
    <w:rsid w:val="000366F0"/>
    <w:rsid w:val="00036B5D"/>
    <w:rsid w:val="00036CC9"/>
    <w:rsid w:val="000370AD"/>
    <w:rsid w:val="000372CD"/>
    <w:rsid w:val="00037A24"/>
    <w:rsid w:val="00040292"/>
    <w:rsid w:val="0004176C"/>
    <w:rsid w:val="0004207D"/>
    <w:rsid w:val="000423A3"/>
    <w:rsid w:val="000424C2"/>
    <w:rsid w:val="00042C73"/>
    <w:rsid w:val="00043111"/>
    <w:rsid w:val="000432CD"/>
    <w:rsid w:val="00043B22"/>
    <w:rsid w:val="00043D81"/>
    <w:rsid w:val="00043F6C"/>
    <w:rsid w:val="00043FE3"/>
    <w:rsid w:val="00044546"/>
    <w:rsid w:val="00045441"/>
    <w:rsid w:val="0004600F"/>
    <w:rsid w:val="00046211"/>
    <w:rsid w:val="00046BD6"/>
    <w:rsid w:val="00047717"/>
    <w:rsid w:val="0005070A"/>
    <w:rsid w:val="000507E1"/>
    <w:rsid w:val="00051AAA"/>
    <w:rsid w:val="00052407"/>
    <w:rsid w:val="00052B07"/>
    <w:rsid w:val="00052C59"/>
    <w:rsid w:val="00052EE3"/>
    <w:rsid w:val="000544FA"/>
    <w:rsid w:val="000545FE"/>
    <w:rsid w:val="00054819"/>
    <w:rsid w:val="00055020"/>
    <w:rsid w:val="000551E7"/>
    <w:rsid w:val="00055551"/>
    <w:rsid w:val="0005628F"/>
    <w:rsid w:val="00056739"/>
    <w:rsid w:val="000569FE"/>
    <w:rsid w:val="00056B29"/>
    <w:rsid w:val="00057C70"/>
    <w:rsid w:val="00057D3C"/>
    <w:rsid w:val="0006021C"/>
    <w:rsid w:val="0006034E"/>
    <w:rsid w:val="00060A05"/>
    <w:rsid w:val="00061284"/>
    <w:rsid w:val="000615C4"/>
    <w:rsid w:val="00061CFD"/>
    <w:rsid w:val="00062A70"/>
    <w:rsid w:val="00062AAC"/>
    <w:rsid w:val="00063412"/>
    <w:rsid w:val="00063DEA"/>
    <w:rsid w:val="00063FF2"/>
    <w:rsid w:val="00065508"/>
    <w:rsid w:val="00066125"/>
    <w:rsid w:val="000672B5"/>
    <w:rsid w:val="000675C6"/>
    <w:rsid w:val="000704A3"/>
    <w:rsid w:val="00070A37"/>
    <w:rsid w:val="00070C01"/>
    <w:rsid w:val="00070DB7"/>
    <w:rsid w:val="000712DF"/>
    <w:rsid w:val="000718F4"/>
    <w:rsid w:val="00071B9C"/>
    <w:rsid w:val="000723EC"/>
    <w:rsid w:val="00073F3E"/>
    <w:rsid w:val="000747F7"/>
    <w:rsid w:val="0007501D"/>
    <w:rsid w:val="00075988"/>
    <w:rsid w:val="00075A42"/>
    <w:rsid w:val="00075D4F"/>
    <w:rsid w:val="000765CB"/>
    <w:rsid w:val="000765E7"/>
    <w:rsid w:val="00076E7F"/>
    <w:rsid w:val="00077812"/>
    <w:rsid w:val="00080378"/>
    <w:rsid w:val="00080FEE"/>
    <w:rsid w:val="00081384"/>
    <w:rsid w:val="00082776"/>
    <w:rsid w:val="000829A8"/>
    <w:rsid w:val="00082E66"/>
    <w:rsid w:val="00083AF3"/>
    <w:rsid w:val="000844D7"/>
    <w:rsid w:val="00084A57"/>
    <w:rsid w:val="00084F84"/>
    <w:rsid w:val="000875B9"/>
    <w:rsid w:val="00087F5C"/>
    <w:rsid w:val="00090D55"/>
    <w:rsid w:val="00090D8B"/>
    <w:rsid w:val="00090F09"/>
    <w:rsid w:val="00091886"/>
    <w:rsid w:val="000918BF"/>
    <w:rsid w:val="0009235E"/>
    <w:rsid w:val="0009289A"/>
    <w:rsid w:val="000928D1"/>
    <w:rsid w:val="000928F1"/>
    <w:rsid w:val="00093112"/>
    <w:rsid w:val="0009414B"/>
    <w:rsid w:val="00094467"/>
    <w:rsid w:val="00094501"/>
    <w:rsid w:val="00094B1D"/>
    <w:rsid w:val="00094D9B"/>
    <w:rsid w:val="00094F0A"/>
    <w:rsid w:val="0009536C"/>
    <w:rsid w:val="00095511"/>
    <w:rsid w:val="0009630E"/>
    <w:rsid w:val="0009670E"/>
    <w:rsid w:val="00096DCE"/>
    <w:rsid w:val="000972AA"/>
    <w:rsid w:val="000976F6"/>
    <w:rsid w:val="000A04B6"/>
    <w:rsid w:val="000A0697"/>
    <w:rsid w:val="000A0923"/>
    <w:rsid w:val="000A0D2C"/>
    <w:rsid w:val="000A1449"/>
    <w:rsid w:val="000A173D"/>
    <w:rsid w:val="000A1B07"/>
    <w:rsid w:val="000A1EC4"/>
    <w:rsid w:val="000A35E8"/>
    <w:rsid w:val="000A4468"/>
    <w:rsid w:val="000A5834"/>
    <w:rsid w:val="000A64FE"/>
    <w:rsid w:val="000A67F3"/>
    <w:rsid w:val="000A6B2E"/>
    <w:rsid w:val="000A6B7E"/>
    <w:rsid w:val="000A7562"/>
    <w:rsid w:val="000A7A74"/>
    <w:rsid w:val="000B023E"/>
    <w:rsid w:val="000B1C8E"/>
    <w:rsid w:val="000B3229"/>
    <w:rsid w:val="000B3762"/>
    <w:rsid w:val="000B3791"/>
    <w:rsid w:val="000B393C"/>
    <w:rsid w:val="000B3C0F"/>
    <w:rsid w:val="000B3E03"/>
    <w:rsid w:val="000B4BDA"/>
    <w:rsid w:val="000B4CBF"/>
    <w:rsid w:val="000B61FD"/>
    <w:rsid w:val="000B6507"/>
    <w:rsid w:val="000B660D"/>
    <w:rsid w:val="000B674F"/>
    <w:rsid w:val="000B7B76"/>
    <w:rsid w:val="000C066D"/>
    <w:rsid w:val="000C18DC"/>
    <w:rsid w:val="000C1A6A"/>
    <w:rsid w:val="000C1D40"/>
    <w:rsid w:val="000C1FAB"/>
    <w:rsid w:val="000C2B6A"/>
    <w:rsid w:val="000C32B4"/>
    <w:rsid w:val="000C47DF"/>
    <w:rsid w:val="000C4DB2"/>
    <w:rsid w:val="000C5403"/>
    <w:rsid w:val="000C5702"/>
    <w:rsid w:val="000C5911"/>
    <w:rsid w:val="000C7FFC"/>
    <w:rsid w:val="000D038F"/>
    <w:rsid w:val="000D11BE"/>
    <w:rsid w:val="000D1B13"/>
    <w:rsid w:val="000D1D3F"/>
    <w:rsid w:val="000D27CB"/>
    <w:rsid w:val="000D2CE9"/>
    <w:rsid w:val="000D2D6A"/>
    <w:rsid w:val="000D2F7B"/>
    <w:rsid w:val="000D3A8D"/>
    <w:rsid w:val="000D3B13"/>
    <w:rsid w:val="000D3F24"/>
    <w:rsid w:val="000D3F41"/>
    <w:rsid w:val="000D4806"/>
    <w:rsid w:val="000D48F7"/>
    <w:rsid w:val="000D61CC"/>
    <w:rsid w:val="000D752C"/>
    <w:rsid w:val="000D7C50"/>
    <w:rsid w:val="000D7F99"/>
    <w:rsid w:val="000E005E"/>
    <w:rsid w:val="000E0267"/>
    <w:rsid w:val="000E088E"/>
    <w:rsid w:val="000E2504"/>
    <w:rsid w:val="000E259D"/>
    <w:rsid w:val="000E37CF"/>
    <w:rsid w:val="000E381C"/>
    <w:rsid w:val="000E3A65"/>
    <w:rsid w:val="000E4B95"/>
    <w:rsid w:val="000E5692"/>
    <w:rsid w:val="000E7045"/>
    <w:rsid w:val="000E7211"/>
    <w:rsid w:val="000E7851"/>
    <w:rsid w:val="000E790E"/>
    <w:rsid w:val="000E7A73"/>
    <w:rsid w:val="000E7D02"/>
    <w:rsid w:val="000E7E61"/>
    <w:rsid w:val="000F0598"/>
    <w:rsid w:val="000F0826"/>
    <w:rsid w:val="000F0A22"/>
    <w:rsid w:val="000F0E1C"/>
    <w:rsid w:val="000F136F"/>
    <w:rsid w:val="000F207F"/>
    <w:rsid w:val="000F29A2"/>
    <w:rsid w:val="000F2A71"/>
    <w:rsid w:val="000F2BFB"/>
    <w:rsid w:val="000F3164"/>
    <w:rsid w:val="000F3179"/>
    <w:rsid w:val="000F3688"/>
    <w:rsid w:val="000F391C"/>
    <w:rsid w:val="000F440B"/>
    <w:rsid w:val="000F443D"/>
    <w:rsid w:val="000F4B3C"/>
    <w:rsid w:val="000F59C6"/>
    <w:rsid w:val="000F59E6"/>
    <w:rsid w:val="000F6072"/>
    <w:rsid w:val="000F6220"/>
    <w:rsid w:val="000F66C2"/>
    <w:rsid w:val="000F7067"/>
    <w:rsid w:val="000F7264"/>
    <w:rsid w:val="000F77E7"/>
    <w:rsid w:val="000F78BC"/>
    <w:rsid w:val="000F7BBF"/>
    <w:rsid w:val="001002A6"/>
    <w:rsid w:val="0010047E"/>
    <w:rsid w:val="001004F9"/>
    <w:rsid w:val="00100957"/>
    <w:rsid w:val="001018F4"/>
    <w:rsid w:val="0010228F"/>
    <w:rsid w:val="00102343"/>
    <w:rsid w:val="00103131"/>
    <w:rsid w:val="00103C9A"/>
    <w:rsid w:val="00104824"/>
    <w:rsid w:val="00105123"/>
    <w:rsid w:val="00105774"/>
    <w:rsid w:val="00105E41"/>
    <w:rsid w:val="001067F5"/>
    <w:rsid w:val="00106FC1"/>
    <w:rsid w:val="001106EB"/>
    <w:rsid w:val="001116DB"/>
    <w:rsid w:val="001131CA"/>
    <w:rsid w:val="001140EE"/>
    <w:rsid w:val="00114281"/>
    <w:rsid w:val="00114601"/>
    <w:rsid w:val="00115251"/>
    <w:rsid w:val="001163F2"/>
    <w:rsid w:val="001163F4"/>
    <w:rsid w:val="001174F7"/>
    <w:rsid w:val="001216AE"/>
    <w:rsid w:val="00122628"/>
    <w:rsid w:val="00122B2C"/>
    <w:rsid w:val="0012358D"/>
    <w:rsid w:val="00123B85"/>
    <w:rsid w:val="00123C3F"/>
    <w:rsid w:val="00123D2D"/>
    <w:rsid w:val="0012543D"/>
    <w:rsid w:val="001258DC"/>
    <w:rsid w:val="00126731"/>
    <w:rsid w:val="00126B76"/>
    <w:rsid w:val="00126C90"/>
    <w:rsid w:val="00126DE0"/>
    <w:rsid w:val="00127B93"/>
    <w:rsid w:val="0013054E"/>
    <w:rsid w:val="00130839"/>
    <w:rsid w:val="0013137E"/>
    <w:rsid w:val="001313F0"/>
    <w:rsid w:val="00131BEF"/>
    <w:rsid w:val="001322E1"/>
    <w:rsid w:val="00133148"/>
    <w:rsid w:val="00133741"/>
    <w:rsid w:val="00134224"/>
    <w:rsid w:val="00134D92"/>
    <w:rsid w:val="0013504D"/>
    <w:rsid w:val="001355D5"/>
    <w:rsid w:val="001356A1"/>
    <w:rsid w:val="001359AF"/>
    <w:rsid w:val="001359C4"/>
    <w:rsid w:val="00135EBC"/>
    <w:rsid w:val="0014030E"/>
    <w:rsid w:val="00141301"/>
    <w:rsid w:val="00141BAC"/>
    <w:rsid w:val="0014226C"/>
    <w:rsid w:val="0014273C"/>
    <w:rsid w:val="0014298A"/>
    <w:rsid w:val="00142AC8"/>
    <w:rsid w:val="00142FF7"/>
    <w:rsid w:val="0014344D"/>
    <w:rsid w:val="0014359E"/>
    <w:rsid w:val="0014523A"/>
    <w:rsid w:val="001452AE"/>
    <w:rsid w:val="00145DC9"/>
    <w:rsid w:val="00146449"/>
    <w:rsid w:val="00146817"/>
    <w:rsid w:val="00146869"/>
    <w:rsid w:val="001508EF"/>
    <w:rsid w:val="00150BF5"/>
    <w:rsid w:val="001512C7"/>
    <w:rsid w:val="0015164B"/>
    <w:rsid w:val="00153079"/>
    <w:rsid w:val="0015362C"/>
    <w:rsid w:val="001538E0"/>
    <w:rsid w:val="001538F1"/>
    <w:rsid w:val="00153A03"/>
    <w:rsid w:val="001541D2"/>
    <w:rsid w:val="001544F4"/>
    <w:rsid w:val="001545EF"/>
    <w:rsid w:val="00155726"/>
    <w:rsid w:val="001566A3"/>
    <w:rsid w:val="00156877"/>
    <w:rsid w:val="00156879"/>
    <w:rsid w:val="00156C99"/>
    <w:rsid w:val="001576CA"/>
    <w:rsid w:val="00160200"/>
    <w:rsid w:val="00160CEE"/>
    <w:rsid w:val="0016130E"/>
    <w:rsid w:val="00161353"/>
    <w:rsid w:val="00161614"/>
    <w:rsid w:val="00161698"/>
    <w:rsid w:val="001629BC"/>
    <w:rsid w:val="001634BC"/>
    <w:rsid w:val="001644EA"/>
    <w:rsid w:val="0016470F"/>
    <w:rsid w:val="00165418"/>
    <w:rsid w:val="00165D23"/>
    <w:rsid w:val="0016640F"/>
    <w:rsid w:val="00166DA7"/>
    <w:rsid w:val="00167645"/>
    <w:rsid w:val="00167839"/>
    <w:rsid w:val="001711FA"/>
    <w:rsid w:val="0017129A"/>
    <w:rsid w:val="00171A81"/>
    <w:rsid w:val="00171C8E"/>
    <w:rsid w:val="00171D7E"/>
    <w:rsid w:val="001728F8"/>
    <w:rsid w:val="00172B83"/>
    <w:rsid w:val="00172D56"/>
    <w:rsid w:val="00173214"/>
    <w:rsid w:val="00173360"/>
    <w:rsid w:val="001733C1"/>
    <w:rsid w:val="00174404"/>
    <w:rsid w:val="00174BB5"/>
    <w:rsid w:val="00176584"/>
    <w:rsid w:val="00177612"/>
    <w:rsid w:val="0018055F"/>
    <w:rsid w:val="0018095F"/>
    <w:rsid w:val="00180F88"/>
    <w:rsid w:val="0018128A"/>
    <w:rsid w:val="001820FB"/>
    <w:rsid w:val="0018256E"/>
    <w:rsid w:val="00182B2D"/>
    <w:rsid w:val="00182FAE"/>
    <w:rsid w:val="001830AE"/>
    <w:rsid w:val="00183B16"/>
    <w:rsid w:val="00183C7D"/>
    <w:rsid w:val="001841F8"/>
    <w:rsid w:val="0018431F"/>
    <w:rsid w:val="00184623"/>
    <w:rsid w:val="00184BA9"/>
    <w:rsid w:val="001858B0"/>
    <w:rsid w:val="00185E07"/>
    <w:rsid w:val="00186505"/>
    <w:rsid w:val="0018723B"/>
    <w:rsid w:val="0018744C"/>
    <w:rsid w:val="00187FB5"/>
    <w:rsid w:val="00190445"/>
    <w:rsid w:val="001904F3"/>
    <w:rsid w:val="0019135C"/>
    <w:rsid w:val="00191C06"/>
    <w:rsid w:val="0019255E"/>
    <w:rsid w:val="00192C35"/>
    <w:rsid w:val="00193F05"/>
    <w:rsid w:val="001943AF"/>
    <w:rsid w:val="00194D05"/>
    <w:rsid w:val="001950D1"/>
    <w:rsid w:val="0019529A"/>
    <w:rsid w:val="0019664F"/>
    <w:rsid w:val="00196769"/>
    <w:rsid w:val="00196900"/>
    <w:rsid w:val="0019699F"/>
    <w:rsid w:val="00196C2B"/>
    <w:rsid w:val="00196DE7"/>
    <w:rsid w:val="00197B25"/>
    <w:rsid w:val="001A12FC"/>
    <w:rsid w:val="001A1640"/>
    <w:rsid w:val="001A1BBA"/>
    <w:rsid w:val="001A1E61"/>
    <w:rsid w:val="001A2C56"/>
    <w:rsid w:val="001A3589"/>
    <w:rsid w:val="001A3609"/>
    <w:rsid w:val="001A3BC2"/>
    <w:rsid w:val="001A47BA"/>
    <w:rsid w:val="001A5031"/>
    <w:rsid w:val="001A5F57"/>
    <w:rsid w:val="001A669A"/>
    <w:rsid w:val="001A66CF"/>
    <w:rsid w:val="001A6827"/>
    <w:rsid w:val="001A736A"/>
    <w:rsid w:val="001A7E10"/>
    <w:rsid w:val="001B0A1A"/>
    <w:rsid w:val="001B1071"/>
    <w:rsid w:val="001B1A99"/>
    <w:rsid w:val="001B1AC7"/>
    <w:rsid w:val="001B3409"/>
    <w:rsid w:val="001B3D9B"/>
    <w:rsid w:val="001B451F"/>
    <w:rsid w:val="001B4A00"/>
    <w:rsid w:val="001B67A3"/>
    <w:rsid w:val="001B682C"/>
    <w:rsid w:val="001B73B1"/>
    <w:rsid w:val="001B7C9B"/>
    <w:rsid w:val="001B7F23"/>
    <w:rsid w:val="001C00A4"/>
    <w:rsid w:val="001C0D40"/>
    <w:rsid w:val="001C10C7"/>
    <w:rsid w:val="001C1512"/>
    <w:rsid w:val="001C2983"/>
    <w:rsid w:val="001C3146"/>
    <w:rsid w:val="001C3EAA"/>
    <w:rsid w:val="001C3FE6"/>
    <w:rsid w:val="001C4206"/>
    <w:rsid w:val="001C4288"/>
    <w:rsid w:val="001C460C"/>
    <w:rsid w:val="001C4A46"/>
    <w:rsid w:val="001C50C2"/>
    <w:rsid w:val="001C5531"/>
    <w:rsid w:val="001C579F"/>
    <w:rsid w:val="001C57C8"/>
    <w:rsid w:val="001C69D5"/>
    <w:rsid w:val="001C7F40"/>
    <w:rsid w:val="001D004E"/>
    <w:rsid w:val="001D025D"/>
    <w:rsid w:val="001D0411"/>
    <w:rsid w:val="001D08B1"/>
    <w:rsid w:val="001D0AD9"/>
    <w:rsid w:val="001D14B6"/>
    <w:rsid w:val="001D14DE"/>
    <w:rsid w:val="001D1B49"/>
    <w:rsid w:val="001D29B8"/>
    <w:rsid w:val="001D3334"/>
    <w:rsid w:val="001D3A13"/>
    <w:rsid w:val="001D4B56"/>
    <w:rsid w:val="001D53A2"/>
    <w:rsid w:val="001D6570"/>
    <w:rsid w:val="001D6BC7"/>
    <w:rsid w:val="001D6C22"/>
    <w:rsid w:val="001D7443"/>
    <w:rsid w:val="001D775B"/>
    <w:rsid w:val="001D79FE"/>
    <w:rsid w:val="001E1191"/>
    <w:rsid w:val="001E280F"/>
    <w:rsid w:val="001E2A4A"/>
    <w:rsid w:val="001E2AF5"/>
    <w:rsid w:val="001E35D4"/>
    <w:rsid w:val="001E4072"/>
    <w:rsid w:val="001E4327"/>
    <w:rsid w:val="001E4B1A"/>
    <w:rsid w:val="001E566A"/>
    <w:rsid w:val="001E5EB3"/>
    <w:rsid w:val="001E5FF5"/>
    <w:rsid w:val="001E620E"/>
    <w:rsid w:val="001E6514"/>
    <w:rsid w:val="001E71D2"/>
    <w:rsid w:val="001E7369"/>
    <w:rsid w:val="001E7687"/>
    <w:rsid w:val="001E76BF"/>
    <w:rsid w:val="001E7C28"/>
    <w:rsid w:val="001F053E"/>
    <w:rsid w:val="001F0DE4"/>
    <w:rsid w:val="001F1AC1"/>
    <w:rsid w:val="001F232F"/>
    <w:rsid w:val="001F254C"/>
    <w:rsid w:val="001F31CE"/>
    <w:rsid w:val="001F38E7"/>
    <w:rsid w:val="001F3BAF"/>
    <w:rsid w:val="001F4177"/>
    <w:rsid w:val="001F4553"/>
    <w:rsid w:val="001F472A"/>
    <w:rsid w:val="001F4E0E"/>
    <w:rsid w:val="001F4FEF"/>
    <w:rsid w:val="001F569E"/>
    <w:rsid w:val="001F5BEB"/>
    <w:rsid w:val="001F6FFE"/>
    <w:rsid w:val="001F78DF"/>
    <w:rsid w:val="001F7FB1"/>
    <w:rsid w:val="00200C3A"/>
    <w:rsid w:val="0020179E"/>
    <w:rsid w:val="0020242B"/>
    <w:rsid w:val="0020257D"/>
    <w:rsid w:val="002032E7"/>
    <w:rsid w:val="0020402C"/>
    <w:rsid w:val="002042F3"/>
    <w:rsid w:val="002049EA"/>
    <w:rsid w:val="00204F5B"/>
    <w:rsid w:val="0020512D"/>
    <w:rsid w:val="002055A6"/>
    <w:rsid w:val="0020693F"/>
    <w:rsid w:val="00206BAF"/>
    <w:rsid w:val="002075F0"/>
    <w:rsid w:val="002076C2"/>
    <w:rsid w:val="00210077"/>
    <w:rsid w:val="00210261"/>
    <w:rsid w:val="00210E13"/>
    <w:rsid w:val="00210F6C"/>
    <w:rsid w:val="00212C9C"/>
    <w:rsid w:val="00213531"/>
    <w:rsid w:val="00213BA5"/>
    <w:rsid w:val="00213EFB"/>
    <w:rsid w:val="00213F2D"/>
    <w:rsid w:val="00214282"/>
    <w:rsid w:val="00214703"/>
    <w:rsid w:val="00214921"/>
    <w:rsid w:val="002160EC"/>
    <w:rsid w:val="002168AB"/>
    <w:rsid w:val="002168CF"/>
    <w:rsid w:val="00217619"/>
    <w:rsid w:val="0022126A"/>
    <w:rsid w:val="00221FB0"/>
    <w:rsid w:val="00222020"/>
    <w:rsid w:val="0022249E"/>
    <w:rsid w:val="0022272D"/>
    <w:rsid w:val="00222981"/>
    <w:rsid w:val="00222CF8"/>
    <w:rsid w:val="00222E32"/>
    <w:rsid w:val="00223BBF"/>
    <w:rsid w:val="00224141"/>
    <w:rsid w:val="00224D39"/>
    <w:rsid w:val="0022515C"/>
    <w:rsid w:val="002251DC"/>
    <w:rsid w:val="00225FD3"/>
    <w:rsid w:val="0022624C"/>
    <w:rsid w:val="00226CF6"/>
    <w:rsid w:val="00227743"/>
    <w:rsid w:val="00227D7D"/>
    <w:rsid w:val="00227FE8"/>
    <w:rsid w:val="002301DC"/>
    <w:rsid w:val="0023039C"/>
    <w:rsid w:val="00230434"/>
    <w:rsid w:val="00230998"/>
    <w:rsid w:val="0023157D"/>
    <w:rsid w:val="00231B33"/>
    <w:rsid w:val="00231BDB"/>
    <w:rsid w:val="00231E76"/>
    <w:rsid w:val="00232251"/>
    <w:rsid w:val="0023226B"/>
    <w:rsid w:val="00232DED"/>
    <w:rsid w:val="002342D0"/>
    <w:rsid w:val="002342DD"/>
    <w:rsid w:val="00234643"/>
    <w:rsid w:val="00234BB1"/>
    <w:rsid w:val="00235597"/>
    <w:rsid w:val="00235B40"/>
    <w:rsid w:val="002360ED"/>
    <w:rsid w:val="00236A29"/>
    <w:rsid w:val="00236B1C"/>
    <w:rsid w:val="00236C6B"/>
    <w:rsid w:val="00237062"/>
    <w:rsid w:val="00237090"/>
    <w:rsid w:val="00237CA3"/>
    <w:rsid w:val="00237D21"/>
    <w:rsid w:val="00237E63"/>
    <w:rsid w:val="0024066C"/>
    <w:rsid w:val="002418AB"/>
    <w:rsid w:val="00241B91"/>
    <w:rsid w:val="00242A2A"/>
    <w:rsid w:val="00242F3D"/>
    <w:rsid w:val="002434D2"/>
    <w:rsid w:val="002434F2"/>
    <w:rsid w:val="00244C81"/>
    <w:rsid w:val="00244D0B"/>
    <w:rsid w:val="00244E70"/>
    <w:rsid w:val="002459B1"/>
    <w:rsid w:val="00245AE2"/>
    <w:rsid w:val="00245B49"/>
    <w:rsid w:val="00246069"/>
    <w:rsid w:val="002465DE"/>
    <w:rsid w:val="00251064"/>
    <w:rsid w:val="002511D9"/>
    <w:rsid w:val="00251AD2"/>
    <w:rsid w:val="00252523"/>
    <w:rsid w:val="00252FB6"/>
    <w:rsid w:val="002531FA"/>
    <w:rsid w:val="002538CF"/>
    <w:rsid w:val="00254BBB"/>
    <w:rsid w:val="0025513C"/>
    <w:rsid w:val="00255E74"/>
    <w:rsid w:val="002566A3"/>
    <w:rsid w:val="00257768"/>
    <w:rsid w:val="00257C10"/>
    <w:rsid w:val="00257C8E"/>
    <w:rsid w:val="00257DD8"/>
    <w:rsid w:val="002604CF"/>
    <w:rsid w:val="00260D16"/>
    <w:rsid w:val="00261837"/>
    <w:rsid w:val="00261D3F"/>
    <w:rsid w:val="002628D5"/>
    <w:rsid w:val="002630F7"/>
    <w:rsid w:val="00263587"/>
    <w:rsid w:val="0026381C"/>
    <w:rsid w:val="00263C11"/>
    <w:rsid w:val="00264390"/>
    <w:rsid w:val="00264505"/>
    <w:rsid w:val="0026475D"/>
    <w:rsid w:val="00264DB4"/>
    <w:rsid w:val="00265379"/>
    <w:rsid w:val="002658C2"/>
    <w:rsid w:val="0026668B"/>
    <w:rsid w:val="002666F7"/>
    <w:rsid w:val="00266BD2"/>
    <w:rsid w:val="00266F80"/>
    <w:rsid w:val="002671A2"/>
    <w:rsid w:val="00267829"/>
    <w:rsid w:val="00267B50"/>
    <w:rsid w:val="00270357"/>
    <w:rsid w:val="00270BE0"/>
    <w:rsid w:val="00271302"/>
    <w:rsid w:val="002715BB"/>
    <w:rsid w:val="00271E8F"/>
    <w:rsid w:val="002721E5"/>
    <w:rsid w:val="0027246A"/>
    <w:rsid w:val="002725B6"/>
    <w:rsid w:val="00272B21"/>
    <w:rsid w:val="002731A5"/>
    <w:rsid w:val="0027341D"/>
    <w:rsid w:val="002737AF"/>
    <w:rsid w:val="002742AD"/>
    <w:rsid w:val="00274A1B"/>
    <w:rsid w:val="00275929"/>
    <w:rsid w:val="00275F0C"/>
    <w:rsid w:val="00276067"/>
    <w:rsid w:val="00276A85"/>
    <w:rsid w:val="00277B15"/>
    <w:rsid w:val="00280C3A"/>
    <w:rsid w:val="00280C7E"/>
    <w:rsid w:val="00280CE8"/>
    <w:rsid w:val="00281194"/>
    <w:rsid w:val="00281414"/>
    <w:rsid w:val="0028149C"/>
    <w:rsid w:val="00281755"/>
    <w:rsid w:val="00282100"/>
    <w:rsid w:val="00282645"/>
    <w:rsid w:val="00282F5D"/>
    <w:rsid w:val="00284306"/>
    <w:rsid w:val="00284DC7"/>
    <w:rsid w:val="002850C1"/>
    <w:rsid w:val="00285B1E"/>
    <w:rsid w:val="00285BC4"/>
    <w:rsid w:val="0028633C"/>
    <w:rsid w:val="0028655B"/>
    <w:rsid w:val="00286977"/>
    <w:rsid w:val="00287420"/>
    <w:rsid w:val="002877E5"/>
    <w:rsid w:val="002911FE"/>
    <w:rsid w:val="002913C7"/>
    <w:rsid w:val="00291E26"/>
    <w:rsid w:val="00292455"/>
    <w:rsid w:val="0029305B"/>
    <w:rsid w:val="00293237"/>
    <w:rsid w:val="0029337B"/>
    <w:rsid w:val="00293719"/>
    <w:rsid w:val="00295578"/>
    <w:rsid w:val="00295DBD"/>
    <w:rsid w:val="002962B4"/>
    <w:rsid w:val="002970C0"/>
    <w:rsid w:val="002A0E3C"/>
    <w:rsid w:val="002A0E4B"/>
    <w:rsid w:val="002A15DC"/>
    <w:rsid w:val="002A2537"/>
    <w:rsid w:val="002A260A"/>
    <w:rsid w:val="002A2C12"/>
    <w:rsid w:val="002A350A"/>
    <w:rsid w:val="002A365A"/>
    <w:rsid w:val="002A384A"/>
    <w:rsid w:val="002A417E"/>
    <w:rsid w:val="002A420F"/>
    <w:rsid w:val="002A45AC"/>
    <w:rsid w:val="002A4ACF"/>
    <w:rsid w:val="002A5156"/>
    <w:rsid w:val="002A55A4"/>
    <w:rsid w:val="002A6A7C"/>
    <w:rsid w:val="002A6F21"/>
    <w:rsid w:val="002A73E1"/>
    <w:rsid w:val="002A7A94"/>
    <w:rsid w:val="002B03DB"/>
    <w:rsid w:val="002B1295"/>
    <w:rsid w:val="002B1689"/>
    <w:rsid w:val="002B2292"/>
    <w:rsid w:val="002B27FD"/>
    <w:rsid w:val="002B45B0"/>
    <w:rsid w:val="002B4E32"/>
    <w:rsid w:val="002B5214"/>
    <w:rsid w:val="002B5D63"/>
    <w:rsid w:val="002B64C6"/>
    <w:rsid w:val="002B68B8"/>
    <w:rsid w:val="002B6B0E"/>
    <w:rsid w:val="002B7FE3"/>
    <w:rsid w:val="002C0DFC"/>
    <w:rsid w:val="002C0FA0"/>
    <w:rsid w:val="002C1361"/>
    <w:rsid w:val="002C15FC"/>
    <w:rsid w:val="002C1EE9"/>
    <w:rsid w:val="002C27DF"/>
    <w:rsid w:val="002C327F"/>
    <w:rsid w:val="002C331A"/>
    <w:rsid w:val="002C335D"/>
    <w:rsid w:val="002C3F92"/>
    <w:rsid w:val="002C48E0"/>
    <w:rsid w:val="002C4BD3"/>
    <w:rsid w:val="002C4E53"/>
    <w:rsid w:val="002C57DD"/>
    <w:rsid w:val="002C66D5"/>
    <w:rsid w:val="002C6E20"/>
    <w:rsid w:val="002C7117"/>
    <w:rsid w:val="002C7801"/>
    <w:rsid w:val="002C7AB5"/>
    <w:rsid w:val="002C7ADB"/>
    <w:rsid w:val="002D080D"/>
    <w:rsid w:val="002D1103"/>
    <w:rsid w:val="002D110F"/>
    <w:rsid w:val="002D15B9"/>
    <w:rsid w:val="002D1C3C"/>
    <w:rsid w:val="002D1DEF"/>
    <w:rsid w:val="002D2212"/>
    <w:rsid w:val="002D276A"/>
    <w:rsid w:val="002D2FD5"/>
    <w:rsid w:val="002D3110"/>
    <w:rsid w:val="002D39CA"/>
    <w:rsid w:val="002D4032"/>
    <w:rsid w:val="002D4068"/>
    <w:rsid w:val="002D4411"/>
    <w:rsid w:val="002D5941"/>
    <w:rsid w:val="002D5B9A"/>
    <w:rsid w:val="002D624F"/>
    <w:rsid w:val="002D6C1F"/>
    <w:rsid w:val="002D6C45"/>
    <w:rsid w:val="002D737B"/>
    <w:rsid w:val="002D7C7A"/>
    <w:rsid w:val="002D7E92"/>
    <w:rsid w:val="002E0341"/>
    <w:rsid w:val="002E0D32"/>
    <w:rsid w:val="002E1DC0"/>
    <w:rsid w:val="002E21AD"/>
    <w:rsid w:val="002E2643"/>
    <w:rsid w:val="002E3383"/>
    <w:rsid w:val="002E3545"/>
    <w:rsid w:val="002E35BA"/>
    <w:rsid w:val="002E3726"/>
    <w:rsid w:val="002E3D85"/>
    <w:rsid w:val="002E3F02"/>
    <w:rsid w:val="002E421B"/>
    <w:rsid w:val="002E4230"/>
    <w:rsid w:val="002E5654"/>
    <w:rsid w:val="002E56AA"/>
    <w:rsid w:val="002E6EE5"/>
    <w:rsid w:val="002E70DA"/>
    <w:rsid w:val="002E7E0C"/>
    <w:rsid w:val="002F0B2A"/>
    <w:rsid w:val="002F1363"/>
    <w:rsid w:val="002F2434"/>
    <w:rsid w:val="002F2B12"/>
    <w:rsid w:val="002F2F7D"/>
    <w:rsid w:val="002F2FEF"/>
    <w:rsid w:val="002F4101"/>
    <w:rsid w:val="002F4242"/>
    <w:rsid w:val="002F42B5"/>
    <w:rsid w:val="002F4703"/>
    <w:rsid w:val="002F554B"/>
    <w:rsid w:val="002F55D3"/>
    <w:rsid w:val="002F68DE"/>
    <w:rsid w:val="002F74FE"/>
    <w:rsid w:val="00300205"/>
    <w:rsid w:val="00300BBE"/>
    <w:rsid w:val="00300D3D"/>
    <w:rsid w:val="00300EB0"/>
    <w:rsid w:val="0030212B"/>
    <w:rsid w:val="003026CF"/>
    <w:rsid w:val="00303AB9"/>
    <w:rsid w:val="00303BDD"/>
    <w:rsid w:val="00304D2D"/>
    <w:rsid w:val="003054A6"/>
    <w:rsid w:val="00305914"/>
    <w:rsid w:val="0030613A"/>
    <w:rsid w:val="0030670A"/>
    <w:rsid w:val="0030684E"/>
    <w:rsid w:val="0030754C"/>
    <w:rsid w:val="00310D15"/>
    <w:rsid w:val="00310D4E"/>
    <w:rsid w:val="0031111B"/>
    <w:rsid w:val="003113F6"/>
    <w:rsid w:val="003118F6"/>
    <w:rsid w:val="00312E8C"/>
    <w:rsid w:val="00312FE2"/>
    <w:rsid w:val="003132D2"/>
    <w:rsid w:val="0031354D"/>
    <w:rsid w:val="0031368D"/>
    <w:rsid w:val="00313CC4"/>
    <w:rsid w:val="0031414A"/>
    <w:rsid w:val="00314404"/>
    <w:rsid w:val="00315228"/>
    <w:rsid w:val="00315291"/>
    <w:rsid w:val="00315630"/>
    <w:rsid w:val="003159AC"/>
    <w:rsid w:val="00316192"/>
    <w:rsid w:val="00317037"/>
    <w:rsid w:val="003173BD"/>
    <w:rsid w:val="0031763F"/>
    <w:rsid w:val="003208BC"/>
    <w:rsid w:val="00321739"/>
    <w:rsid w:val="003219A0"/>
    <w:rsid w:val="00322B55"/>
    <w:rsid w:val="00322C31"/>
    <w:rsid w:val="00323312"/>
    <w:rsid w:val="00323BAB"/>
    <w:rsid w:val="00323DAE"/>
    <w:rsid w:val="00323E39"/>
    <w:rsid w:val="00324565"/>
    <w:rsid w:val="00324687"/>
    <w:rsid w:val="003248EB"/>
    <w:rsid w:val="00326477"/>
    <w:rsid w:val="00326B25"/>
    <w:rsid w:val="00330804"/>
    <w:rsid w:val="00331746"/>
    <w:rsid w:val="003326E9"/>
    <w:rsid w:val="00333597"/>
    <w:rsid w:val="00333C71"/>
    <w:rsid w:val="00334928"/>
    <w:rsid w:val="00334AE2"/>
    <w:rsid w:val="003351F7"/>
    <w:rsid w:val="00335D13"/>
    <w:rsid w:val="00336136"/>
    <w:rsid w:val="00336801"/>
    <w:rsid w:val="00336918"/>
    <w:rsid w:val="00336CDC"/>
    <w:rsid w:val="00336ECB"/>
    <w:rsid w:val="0033732D"/>
    <w:rsid w:val="00337376"/>
    <w:rsid w:val="00337DB6"/>
    <w:rsid w:val="00341548"/>
    <w:rsid w:val="00341F40"/>
    <w:rsid w:val="00341FD5"/>
    <w:rsid w:val="00342CED"/>
    <w:rsid w:val="00343451"/>
    <w:rsid w:val="003443D0"/>
    <w:rsid w:val="00344A46"/>
    <w:rsid w:val="003450EC"/>
    <w:rsid w:val="00345385"/>
    <w:rsid w:val="00346273"/>
    <w:rsid w:val="00346298"/>
    <w:rsid w:val="00346721"/>
    <w:rsid w:val="0034692C"/>
    <w:rsid w:val="00347E71"/>
    <w:rsid w:val="00350359"/>
    <w:rsid w:val="003507BD"/>
    <w:rsid w:val="003509C2"/>
    <w:rsid w:val="00350EAE"/>
    <w:rsid w:val="00350F70"/>
    <w:rsid w:val="003518AA"/>
    <w:rsid w:val="00351A0F"/>
    <w:rsid w:val="00352B89"/>
    <w:rsid w:val="00353767"/>
    <w:rsid w:val="00354120"/>
    <w:rsid w:val="003544C1"/>
    <w:rsid w:val="00354EDA"/>
    <w:rsid w:val="00354F1B"/>
    <w:rsid w:val="00355DC5"/>
    <w:rsid w:val="00355DCA"/>
    <w:rsid w:val="00356BB2"/>
    <w:rsid w:val="00357719"/>
    <w:rsid w:val="00357C88"/>
    <w:rsid w:val="003602BB"/>
    <w:rsid w:val="003611C3"/>
    <w:rsid w:val="003616A3"/>
    <w:rsid w:val="0036285E"/>
    <w:rsid w:val="00362D9D"/>
    <w:rsid w:val="00363110"/>
    <w:rsid w:val="00363161"/>
    <w:rsid w:val="00363E3E"/>
    <w:rsid w:val="00364394"/>
    <w:rsid w:val="00364CF8"/>
    <w:rsid w:val="0036521C"/>
    <w:rsid w:val="0036574E"/>
    <w:rsid w:val="00365CCC"/>
    <w:rsid w:val="003662A2"/>
    <w:rsid w:val="00370983"/>
    <w:rsid w:val="00371638"/>
    <w:rsid w:val="003716CE"/>
    <w:rsid w:val="00371ECA"/>
    <w:rsid w:val="0037234A"/>
    <w:rsid w:val="00372838"/>
    <w:rsid w:val="00373453"/>
    <w:rsid w:val="00373663"/>
    <w:rsid w:val="00375750"/>
    <w:rsid w:val="003764A3"/>
    <w:rsid w:val="00376663"/>
    <w:rsid w:val="00376813"/>
    <w:rsid w:val="00376C4E"/>
    <w:rsid w:val="00377139"/>
    <w:rsid w:val="00377AAF"/>
    <w:rsid w:val="00377C07"/>
    <w:rsid w:val="00380B61"/>
    <w:rsid w:val="00381F42"/>
    <w:rsid w:val="00383452"/>
    <w:rsid w:val="00384FC0"/>
    <w:rsid w:val="00385210"/>
    <w:rsid w:val="0038661F"/>
    <w:rsid w:val="0038733F"/>
    <w:rsid w:val="0039006B"/>
    <w:rsid w:val="003905CC"/>
    <w:rsid w:val="00390A80"/>
    <w:rsid w:val="00391AB2"/>
    <w:rsid w:val="003922D0"/>
    <w:rsid w:val="00392DC2"/>
    <w:rsid w:val="003932D8"/>
    <w:rsid w:val="00393EAC"/>
    <w:rsid w:val="00394D0A"/>
    <w:rsid w:val="00395AB9"/>
    <w:rsid w:val="00396AE6"/>
    <w:rsid w:val="00397089"/>
    <w:rsid w:val="0039755C"/>
    <w:rsid w:val="003975B0"/>
    <w:rsid w:val="00397712"/>
    <w:rsid w:val="003A209E"/>
    <w:rsid w:val="003A26F6"/>
    <w:rsid w:val="003A2B48"/>
    <w:rsid w:val="003A37B3"/>
    <w:rsid w:val="003A3C22"/>
    <w:rsid w:val="003A3C8A"/>
    <w:rsid w:val="003A4716"/>
    <w:rsid w:val="003A5093"/>
    <w:rsid w:val="003A6831"/>
    <w:rsid w:val="003A690C"/>
    <w:rsid w:val="003A74FB"/>
    <w:rsid w:val="003A799C"/>
    <w:rsid w:val="003B08B2"/>
    <w:rsid w:val="003B16CD"/>
    <w:rsid w:val="003B1BBE"/>
    <w:rsid w:val="003B1D6A"/>
    <w:rsid w:val="003B21B5"/>
    <w:rsid w:val="003B23E5"/>
    <w:rsid w:val="003B2E8D"/>
    <w:rsid w:val="003B3294"/>
    <w:rsid w:val="003B38AB"/>
    <w:rsid w:val="003B4618"/>
    <w:rsid w:val="003B4BC0"/>
    <w:rsid w:val="003B50A4"/>
    <w:rsid w:val="003B6626"/>
    <w:rsid w:val="003B68FB"/>
    <w:rsid w:val="003B6F8D"/>
    <w:rsid w:val="003B71BD"/>
    <w:rsid w:val="003C0EAA"/>
    <w:rsid w:val="003C10F2"/>
    <w:rsid w:val="003C123B"/>
    <w:rsid w:val="003C190F"/>
    <w:rsid w:val="003C235F"/>
    <w:rsid w:val="003C2A2E"/>
    <w:rsid w:val="003C349E"/>
    <w:rsid w:val="003C35D8"/>
    <w:rsid w:val="003C3A71"/>
    <w:rsid w:val="003C3C0C"/>
    <w:rsid w:val="003C4782"/>
    <w:rsid w:val="003C49F4"/>
    <w:rsid w:val="003C57AB"/>
    <w:rsid w:val="003C5EEA"/>
    <w:rsid w:val="003C5F1A"/>
    <w:rsid w:val="003C625A"/>
    <w:rsid w:val="003C6368"/>
    <w:rsid w:val="003C7D3D"/>
    <w:rsid w:val="003C7D70"/>
    <w:rsid w:val="003D08B4"/>
    <w:rsid w:val="003D234F"/>
    <w:rsid w:val="003D236E"/>
    <w:rsid w:val="003D2D9B"/>
    <w:rsid w:val="003D31A2"/>
    <w:rsid w:val="003D31E0"/>
    <w:rsid w:val="003D439C"/>
    <w:rsid w:val="003D43F7"/>
    <w:rsid w:val="003D4728"/>
    <w:rsid w:val="003D5A62"/>
    <w:rsid w:val="003D5D97"/>
    <w:rsid w:val="003D6302"/>
    <w:rsid w:val="003D66C5"/>
    <w:rsid w:val="003D72AD"/>
    <w:rsid w:val="003D7D59"/>
    <w:rsid w:val="003D7F10"/>
    <w:rsid w:val="003E00BA"/>
    <w:rsid w:val="003E0764"/>
    <w:rsid w:val="003E293D"/>
    <w:rsid w:val="003E2BA3"/>
    <w:rsid w:val="003E3159"/>
    <w:rsid w:val="003E3A40"/>
    <w:rsid w:val="003E470E"/>
    <w:rsid w:val="003E4D7D"/>
    <w:rsid w:val="003E4EB0"/>
    <w:rsid w:val="003E5DE2"/>
    <w:rsid w:val="003E6255"/>
    <w:rsid w:val="003E6357"/>
    <w:rsid w:val="003E7D56"/>
    <w:rsid w:val="003F01D2"/>
    <w:rsid w:val="003F0F21"/>
    <w:rsid w:val="003F1B3A"/>
    <w:rsid w:val="003F1EA9"/>
    <w:rsid w:val="003F2042"/>
    <w:rsid w:val="003F2215"/>
    <w:rsid w:val="003F2F97"/>
    <w:rsid w:val="003F3B1A"/>
    <w:rsid w:val="003F42A8"/>
    <w:rsid w:val="003F43F2"/>
    <w:rsid w:val="003F448C"/>
    <w:rsid w:val="003F48BA"/>
    <w:rsid w:val="003F4F60"/>
    <w:rsid w:val="003F5105"/>
    <w:rsid w:val="003F5AD4"/>
    <w:rsid w:val="00400FA1"/>
    <w:rsid w:val="00400FF0"/>
    <w:rsid w:val="0040166A"/>
    <w:rsid w:val="0040235C"/>
    <w:rsid w:val="00403D35"/>
    <w:rsid w:val="0040440C"/>
    <w:rsid w:val="004046A2"/>
    <w:rsid w:val="004046F4"/>
    <w:rsid w:val="0040485C"/>
    <w:rsid w:val="004052AC"/>
    <w:rsid w:val="004060BB"/>
    <w:rsid w:val="0040684D"/>
    <w:rsid w:val="004070CD"/>
    <w:rsid w:val="0040755F"/>
    <w:rsid w:val="00407DFF"/>
    <w:rsid w:val="00410374"/>
    <w:rsid w:val="00410BF7"/>
    <w:rsid w:val="0041144C"/>
    <w:rsid w:val="00411CC7"/>
    <w:rsid w:val="0041249F"/>
    <w:rsid w:val="004124BB"/>
    <w:rsid w:val="00413827"/>
    <w:rsid w:val="004147FE"/>
    <w:rsid w:val="0041538B"/>
    <w:rsid w:val="00415D46"/>
    <w:rsid w:val="004175F6"/>
    <w:rsid w:val="0041766C"/>
    <w:rsid w:val="00417A83"/>
    <w:rsid w:val="0042092D"/>
    <w:rsid w:val="00421006"/>
    <w:rsid w:val="0042109B"/>
    <w:rsid w:val="00421366"/>
    <w:rsid w:val="004218F2"/>
    <w:rsid w:val="00422424"/>
    <w:rsid w:val="0042268B"/>
    <w:rsid w:val="00422A46"/>
    <w:rsid w:val="00422B54"/>
    <w:rsid w:val="00422CCD"/>
    <w:rsid w:val="0042388F"/>
    <w:rsid w:val="00423B89"/>
    <w:rsid w:val="004255E7"/>
    <w:rsid w:val="00425EB0"/>
    <w:rsid w:val="00425ED7"/>
    <w:rsid w:val="00431F92"/>
    <w:rsid w:val="00432496"/>
    <w:rsid w:val="004326C9"/>
    <w:rsid w:val="00433543"/>
    <w:rsid w:val="004345AC"/>
    <w:rsid w:val="00434F02"/>
    <w:rsid w:val="004352DB"/>
    <w:rsid w:val="004355DE"/>
    <w:rsid w:val="00435A4E"/>
    <w:rsid w:val="004360B2"/>
    <w:rsid w:val="00436B99"/>
    <w:rsid w:val="00436F20"/>
    <w:rsid w:val="00436FBE"/>
    <w:rsid w:val="00437453"/>
    <w:rsid w:val="0043791F"/>
    <w:rsid w:val="00437BDC"/>
    <w:rsid w:val="00437F3C"/>
    <w:rsid w:val="00440C47"/>
    <w:rsid w:val="00441A74"/>
    <w:rsid w:val="00441B38"/>
    <w:rsid w:val="0044232F"/>
    <w:rsid w:val="004423E0"/>
    <w:rsid w:val="00442526"/>
    <w:rsid w:val="00442AC5"/>
    <w:rsid w:val="0044371A"/>
    <w:rsid w:val="00443D54"/>
    <w:rsid w:val="0044412E"/>
    <w:rsid w:val="004446FE"/>
    <w:rsid w:val="0044638C"/>
    <w:rsid w:val="004473D6"/>
    <w:rsid w:val="004477CA"/>
    <w:rsid w:val="00447854"/>
    <w:rsid w:val="00447F62"/>
    <w:rsid w:val="00451213"/>
    <w:rsid w:val="0045177A"/>
    <w:rsid w:val="0045227A"/>
    <w:rsid w:val="00452841"/>
    <w:rsid w:val="00453254"/>
    <w:rsid w:val="00453679"/>
    <w:rsid w:val="00453A50"/>
    <w:rsid w:val="00454086"/>
    <w:rsid w:val="00454701"/>
    <w:rsid w:val="004558FB"/>
    <w:rsid w:val="0046098A"/>
    <w:rsid w:val="00460A9E"/>
    <w:rsid w:val="0046129E"/>
    <w:rsid w:val="0046184E"/>
    <w:rsid w:val="0046281A"/>
    <w:rsid w:val="00462D70"/>
    <w:rsid w:val="004630A1"/>
    <w:rsid w:val="00463197"/>
    <w:rsid w:val="004635B2"/>
    <w:rsid w:val="004638C6"/>
    <w:rsid w:val="004639A6"/>
    <w:rsid w:val="00464908"/>
    <w:rsid w:val="00465CCD"/>
    <w:rsid w:val="00465F87"/>
    <w:rsid w:val="00466268"/>
    <w:rsid w:val="00466C31"/>
    <w:rsid w:val="0046756A"/>
    <w:rsid w:val="00470639"/>
    <w:rsid w:val="004708E4"/>
    <w:rsid w:val="004709AC"/>
    <w:rsid w:val="00470F51"/>
    <w:rsid w:val="00470F74"/>
    <w:rsid w:val="00470F76"/>
    <w:rsid w:val="00472944"/>
    <w:rsid w:val="0047403A"/>
    <w:rsid w:val="0047466D"/>
    <w:rsid w:val="00475044"/>
    <w:rsid w:val="0047590C"/>
    <w:rsid w:val="00476222"/>
    <w:rsid w:val="0047648E"/>
    <w:rsid w:val="00476755"/>
    <w:rsid w:val="00477833"/>
    <w:rsid w:val="00480427"/>
    <w:rsid w:val="0048046A"/>
    <w:rsid w:val="004812F3"/>
    <w:rsid w:val="00481379"/>
    <w:rsid w:val="00481889"/>
    <w:rsid w:val="004823AE"/>
    <w:rsid w:val="004845D6"/>
    <w:rsid w:val="00484C2E"/>
    <w:rsid w:val="00484CFC"/>
    <w:rsid w:val="00484D65"/>
    <w:rsid w:val="004851B3"/>
    <w:rsid w:val="004857AE"/>
    <w:rsid w:val="00486265"/>
    <w:rsid w:val="00486461"/>
    <w:rsid w:val="004869FA"/>
    <w:rsid w:val="00486C0F"/>
    <w:rsid w:val="00487724"/>
    <w:rsid w:val="0048783D"/>
    <w:rsid w:val="00487BDF"/>
    <w:rsid w:val="00487ED4"/>
    <w:rsid w:val="0049009D"/>
    <w:rsid w:val="00490E2F"/>
    <w:rsid w:val="004918F7"/>
    <w:rsid w:val="00491908"/>
    <w:rsid w:val="00491919"/>
    <w:rsid w:val="00492A21"/>
    <w:rsid w:val="00492A9B"/>
    <w:rsid w:val="00492AB2"/>
    <w:rsid w:val="00493443"/>
    <w:rsid w:val="00493BEE"/>
    <w:rsid w:val="00493E0F"/>
    <w:rsid w:val="00493FC4"/>
    <w:rsid w:val="00494010"/>
    <w:rsid w:val="00494298"/>
    <w:rsid w:val="0049469E"/>
    <w:rsid w:val="004948B3"/>
    <w:rsid w:val="00494AA0"/>
    <w:rsid w:val="0049618D"/>
    <w:rsid w:val="0049644A"/>
    <w:rsid w:val="0049678E"/>
    <w:rsid w:val="00497DD4"/>
    <w:rsid w:val="004A0334"/>
    <w:rsid w:val="004A07FB"/>
    <w:rsid w:val="004A0C36"/>
    <w:rsid w:val="004A11E7"/>
    <w:rsid w:val="004A14BC"/>
    <w:rsid w:val="004A163B"/>
    <w:rsid w:val="004A16AD"/>
    <w:rsid w:val="004A24F0"/>
    <w:rsid w:val="004A254B"/>
    <w:rsid w:val="004A3041"/>
    <w:rsid w:val="004A39F5"/>
    <w:rsid w:val="004A491E"/>
    <w:rsid w:val="004A5B4F"/>
    <w:rsid w:val="004A5DFA"/>
    <w:rsid w:val="004A6649"/>
    <w:rsid w:val="004A7196"/>
    <w:rsid w:val="004B0B48"/>
    <w:rsid w:val="004B0CB3"/>
    <w:rsid w:val="004B1596"/>
    <w:rsid w:val="004B1676"/>
    <w:rsid w:val="004B1AA3"/>
    <w:rsid w:val="004B1B0C"/>
    <w:rsid w:val="004B1F27"/>
    <w:rsid w:val="004B248C"/>
    <w:rsid w:val="004B24DD"/>
    <w:rsid w:val="004B3DAC"/>
    <w:rsid w:val="004B466C"/>
    <w:rsid w:val="004B4A54"/>
    <w:rsid w:val="004B4CA5"/>
    <w:rsid w:val="004B4D9D"/>
    <w:rsid w:val="004B5CF9"/>
    <w:rsid w:val="004B625F"/>
    <w:rsid w:val="004B6757"/>
    <w:rsid w:val="004B7E1B"/>
    <w:rsid w:val="004B7F19"/>
    <w:rsid w:val="004C0535"/>
    <w:rsid w:val="004C0910"/>
    <w:rsid w:val="004C0B28"/>
    <w:rsid w:val="004C1922"/>
    <w:rsid w:val="004C2738"/>
    <w:rsid w:val="004C2B68"/>
    <w:rsid w:val="004C375D"/>
    <w:rsid w:val="004C423F"/>
    <w:rsid w:val="004C5CD7"/>
    <w:rsid w:val="004C6782"/>
    <w:rsid w:val="004C6B3B"/>
    <w:rsid w:val="004C7B2D"/>
    <w:rsid w:val="004D0830"/>
    <w:rsid w:val="004D11B3"/>
    <w:rsid w:val="004D22D3"/>
    <w:rsid w:val="004D247A"/>
    <w:rsid w:val="004D27F1"/>
    <w:rsid w:val="004D397A"/>
    <w:rsid w:val="004D39A5"/>
    <w:rsid w:val="004D4611"/>
    <w:rsid w:val="004D4B4F"/>
    <w:rsid w:val="004D5588"/>
    <w:rsid w:val="004D59D4"/>
    <w:rsid w:val="004D64B3"/>
    <w:rsid w:val="004D68C2"/>
    <w:rsid w:val="004D714C"/>
    <w:rsid w:val="004D79A6"/>
    <w:rsid w:val="004E0E33"/>
    <w:rsid w:val="004E1273"/>
    <w:rsid w:val="004E2016"/>
    <w:rsid w:val="004E2421"/>
    <w:rsid w:val="004E2B7F"/>
    <w:rsid w:val="004E2BE8"/>
    <w:rsid w:val="004E3570"/>
    <w:rsid w:val="004E37AA"/>
    <w:rsid w:val="004E3940"/>
    <w:rsid w:val="004E39D2"/>
    <w:rsid w:val="004E42A5"/>
    <w:rsid w:val="004E452B"/>
    <w:rsid w:val="004E45EF"/>
    <w:rsid w:val="004E4B9E"/>
    <w:rsid w:val="004E5A3D"/>
    <w:rsid w:val="004E5C6C"/>
    <w:rsid w:val="004E5D7C"/>
    <w:rsid w:val="004E6C2D"/>
    <w:rsid w:val="004E7DD4"/>
    <w:rsid w:val="004F016C"/>
    <w:rsid w:val="004F0268"/>
    <w:rsid w:val="004F095C"/>
    <w:rsid w:val="004F1CD1"/>
    <w:rsid w:val="004F1E91"/>
    <w:rsid w:val="004F1FE2"/>
    <w:rsid w:val="004F2062"/>
    <w:rsid w:val="004F2633"/>
    <w:rsid w:val="004F287E"/>
    <w:rsid w:val="004F35F7"/>
    <w:rsid w:val="004F4B54"/>
    <w:rsid w:val="004F4BF8"/>
    <w:rsid w:val="004F591D"/>
    <w:rsid w:val="004F59E9"/>
    <w:rsid w:val="004F65B2"/>
    <w:rsid w:val="004F6C26"/>
    <w:rsid w:val="004F6E33"/>
    <w:rsid w:val="004F6EDC"/>
    <w:rsid w:val="004F709A"/>
    <w:rsid w:val="004F7C5F"/>
    <w:rsid w:val="0050033E"/>
    <w:rsid w:val="0050121C"/>
    <w:rsid w:val="0050181E"/>
    <w:rsid w:val="0050185D"/>
    <w:rsid w:val="00501C15"/>
    <w:rsid w:val="00501EC7"/>
    <w:rsid w:val="00501F35"/>
    <w:rsid w:val="00502E44"/>
    <w:rsid w:val="00503B25"/>
    <w:rsid w:val="005052B8"/>
    <w:rsid w:val="00505ED2"/>
    <w:rsid w:val="00506366"/>
    <w:rsid w:val="00506891"/>
    <w:rsid w:val="00506F74"/>
    <w:rsid w:val="0050716D"/>
    <w:rsid w:val="0050721E"/>
    <w:rsid w:val="00507729"/>
    <w:rsid w:val="00507B00"/>
    <w:rsid w:val="0051002D"/>
    <w:rsid w:val="00510B9D"/>
    <w:rsid w:val="005117D1"/>
    <w:rsid w:val="005117E1"/>
    <w:rsid w:val="00511A5C"/>
    <w:rsid w:val="00511C34"/>
    <w:rsid w:val="00512A64"/>
    <w:rsid w:val="00512D43"/>
    <w:rsid w:val="00512DA5"/>
    <w:rsid w:val="0051305E"/>
    <w:rsid w:val="00513889"/>
    <w:rsid w:val="0051574E"/>
    <w:rsid w:val="005159B3"/>
    <w:rsid w:val="00515A68"/>
    <w:rsid w:val="00516402"/>
    <w:rsid w:val="005164DA"/>
    <w:rsid w:val="00516B49"/>
    <w:rsid w:val="00516BCE"/>
    <w:rsid w:val="00516E8B"/>
    <w:rsid w:val="005173B9"/>
    <w:rsid w:val="005223B1"/>
    <w:rsid w:val="00522539"/>
    <w:rsid w:val="005225B8"/>
    <w:rsid w:val="005227FC"/>
    <w:rsid w:val="00523384"/>
    <w:rsid w:val="00523AFB"/>
    <w:rsid w:val="00523D5E"/>
    <w:rsid w:val="00525913"/>
    <w:rsid w:val="00525FD7"/>
    <w:rsid w:val="0052662E"/>
    <w:rsid w:val="0052683C"/>
    <w:rsid w:val="0052685B"/>
    <w:rsid w:val="00527BDF"/>
    <w:rsid w:val="00531ED3"/>
    <w:rsid w:val="005322AA"/>
    <w:rsid w:val="005336FF"/>
    <w:rsid w:val="00534E78"/>
    <w:rsid w:val="00535141"/>
    <w:rsid w:val="00535574"/>
    <w:rsid w:val="005363EA"/>
    <w:rsid w:val="00537395"/>
    <w:rsid w:val="005373C3"/>
    <w:rsid w:val="005408D7"/>
    <w:rsid w:val="00541C45"/>
    <w:rsid w:val="00541E1E"/>
    <w:rsid w:val="0054223F"/>
    <w:rsid w:val="0054290B"/>
    <w:rsid w:val="00543308"/>
    <w:rsid w:val="005435C8"/>
    <w:rsid w:val="005436B2"/>
    <w:rsid w:val="0054381D"/>
    <w:rsid w:val="0054395D"/>
    <w:rsid w:val="00543A61"/>
    <w:rsid w:val="00544188"/>
    <w:rsid w:val="00544C8C"/>
    <w:rsid w:val="00544EED"/>
    <w:rsid w:val="0054561C"/>
    <w:rsid w:val="00545837"/>
    <w:rsid w:val="005466F0"/>
    <w:rsid w:val="0054678D"/>
    <w:rsid w:val="00546C4D"/>
    <w:rsid w:val="00547FFA"/>
    <w:rsid w:val="00551A02"/>
    <w:rsid w:val="00551EDD"/>
    <w:rsid w:val="005534FA"/>
    <w:rsid w:val="00553637"/>
    <w:rsid w:val="00554612"/>
    <w:rsid w:val="005548BA"/>
    <w:rsid w:val="00554F3E"/>
    <w:rsid w:val="00554FDB"/>
    <w:rsid w:val="0055514F"/>
    <w:rsid w:val="005555A8"/>
    <w:rsid w:val="005556AA"/>
    <w:rsid w:val="005558C3"/>
    <w:rsid w:val="005567B1"/>
    <w:rsid w:val="00556D0F"/>
    <w:rsid w:val="00557787"/>
    <w:rsid w:val="0056052F"/>
    <w:rsid w:val="005606D7"/>
    <w:rsid w:val="00561EE8"/>
    <w:rsid w:val="005622D0"/>
    <w:rsid w:val="005628C2"/>
    <w:rsid w:val="00562ACE"/>
    <w:rsid w:val="00562F52"/>
    <w:rsid w:val="00563D4E"/>
    <w:rsid w:val="00563EFA"/>
    <w:rsid w:val="00564032"/>
    <w:rsid w:val="00564227"/>
    <w:rsid w:val="00564245"/>
    <w:rsid w:val="005659D9"/>
    <w:rsid w:val="00565D32"/>
    <w:rsid w:val="00565E8B"/>
    <w:rsid w:val="0056618B"/>
    <w:rsid w:val="005665CB"/>
    <w:rsid w:val="00570A71"/>
    <w:rsid w:val="00570A7C"/>
    <w:rsid w:val="00570C1B"/>
    <w:rsid w:val="00570FAB"/>
    <w:rsid w:val="00571830"/>
    <w:rsid w:val="00572284"/>
    <w:rsid w:val="005733C0"/>
    <w:rsid w:val="00573A42"/>
    <w:rsid w:val="005743BF"/>
    <w:rsid w:val="00574A73"/>
    <w:rsid w:val="00575250"/>
    <w:rsid w:val="005756F0"/>
    <w:rsid w:val="00575D68"/>
    <w:rsid w:val="005766D3"/>
    <w:rsid w:val="00576F90"/>
    <w:rsid w:val="00577773"/>
    <w:rsid w:val="0058092F"/>
    <w:rsid w:val="0058123B"/>
    <w:rsid w:val="00582035"/>
    <w:rsid w:val="0058239C"/>
    <w:rsid w:val="0058264C"/>
    <w:rsid w:val="0058305F"/>
    <w:rsid w:val="0058485B"/>
    <w:rsid w:val="005852FC"/>
    <w:rsid w:val="0058562D"/>
    <w:rsid w:val="00585D05"/>
    <w:rsid w:val="00585D13"/>
    <w:rsid w:val="00585EE9"/>
    <w:rsid w:val="0058652C"/>
    <w:rsid w:val="005865F6"/>
    <w:rsid w:val="00586691"/>
    <w:rsid w:val="00586DD7"/>
    <w:rsid w:val="00587750"/>
    <w:rsid w:val="0059016F"/>
    <w:rsid w:val="0059075D"/>
    <w:rsid w:val="005907FF"/>
    <w:rsid w:val="00590C88"/>
    <w:rsid w:val="0059217A"/>
    <w:rsid w:val="005922A5"/>
    <w:rsid w:val="00592E7B"/>
    <w:rsid w:val="00593584"/>
    <w:rsid w:val="00593A85"/>
    <w:rsid w:val="00593E69"/>
    <w:rsid w:val="005943C5"/>
    <w:rsid w:val="00595C90"/>
    <w:rsid w:val="00595CCD"/>
    <w:rsid w:val="005966A4"/>
    <w:rsid w:val="005970CA"/>
    <w:rsid w:val="005971D2"/>
    <w:rsid w:val="00597253"/>
    <w:rsid w:val="00597B4E"/>
    <w:rsid w:val="00597DA0"/>
    <w:rsid w:val="005A0543"/>
    <w:rsid w:val="005A0B26"/>
    <w:rsid w:val="005A0F01"/>
    <w:rsid w:val="005A2220"/>
    <w:rsid w:val="005A3909"/>
    <w:rsid w:val="005A4744"/>
    <w:rsid w:val="005A4C2B"/>
    <w:rsid w:val="005A55E3"/>
    <w:rsid w:val="005A5B6D"/>
    <w:rsid w:val="005A60B8"/>
    <w:rsid w:val="005A6292"/>
    <w:rsid w:val="005A6958"/>
    <w:rsid w:val="005A71FD"/>
    <w:rsid w:val="005B0013"/>
    <w:rsid w:val="005B107E"/>
    <w:rsid w:val="005B172A"/>
    <w:rsid w:val="005B1C22"/>
    <w:rsid w:val="005B2CD5"/>
    <w:rsid w:val="005B32E1"/>
    <w:rsid w:val="005B395C"/>
    <w:rsid w:val="005B46B0"/>
    <w:rsid w:val="005B4C6C"/>
    <w:rsid w:val="005B582B"/>
    <w:rsid w:val="005B642A"/>
    <w:rsid w:val="005B6D4C"/>
    <w:rsid w:val="005B70DC"/>
    <w:rsid w:val="005B7730"/>
    <w:rsid w:val="005B77F6"/>
    <w:rsid w:val="005B7962"/>
    <w:rsid w:val="005C0B2F"/>
    <w:rsid w:val="005C0DD0"/>
    <w:rsid w:val="005C16FD"/>
    <w:rsid w:val="005C1C7C"/>
    <w:rsid w:val="005C2CC8"/>
    <w:rsid w:val="005C2EA4"/>
    <w:rsid w:val="005C386A"/>
    <w:rsid w:val="005C4242"/>
    <w:rsid w:val="005C47F1"/>
    <w:rsid w:val="005C4E6D"/>
    <w:rsid w:val="005C55B6"/>
    <w:rsid w:val="005C6263"/>
    <w:rsid w:val="005C6FAA"/>
    <w:rsid w:val="005C76C2"/>
    <w:rsid w:val="005D0340"/>
    <w:rsid w:val="005D0367"/>
    <w:rsid w:val="005D1341"/>
    <w:rsid w:val="005D1BCF"/>
    <w:rsid w:val="005D2BC0"/>
    <w:rsid w:val="005D3276"/>
    <w:rsid w:val="005D3720"/>
    <w:rsid w:val="005D3A03"/>
    <w:rsid w:val="005D3CD0"/>
    <w:rsid w:val="005D403F"/>
    <w:rsid w:val="005D45BD"/>
    <w:rsid w:val="005D5202"/>
    <w:rsid w:val="005D5294"/>
    <w:rsid w:val="005D5430"/>
    <w:rsid w:val="005D685F"/>
    <w:rsid w:val="005D6FDE"/>
    <w:rsid w:val="005D752F"/>
    <w:rsid w:val="005D7CBD"/>
    <w:rsid w:val="005E0438"/>
    <w:rsid w:val="005E05F8"/>
    <w:rsid w:val="005E1465"/>
    <w:rsid w:val="005E14A1"/>
    <w:rsid w:val="005E1BAD"/>
    <w:rsid w:val="005E233E"/>
    <w:rsid w:val="005E24BC"/>
    <w:rsid w:val="005E2B7A"/>
    <w:rsid w:val="005E30F6"/>
    <w:rsid w:val="005E35E7"/>
    <w:rsid w:val="005E36BC"/>
    <w:rsid w:val="005E54CC"/>
    <w:rsid w:val="005E6AF5"/>
    <w:rsid w:val="005E7242"/>
    <w:rsid w:val="005E7390"/>
    <w:rsid w:val="005E73F8"/>
    <w:rsid w:val="005E786A"/>
    <w:rsid w:val="005E78FE"/>
    <w:rsid w:val="005F03C4"/>
    <w:rsid w:val="005F04A6"/>
    <w:rsid w:val="005F0B21"/>
    <w:rsid w:val="005F109A"/>
    <w:rsid w:val="005F12FE"/>
    <w:rsid w:val="005F1990"/>
    <w:rsid w:val="005F2371"/>
    <w:rsid w:val="005F301F"/>
    <w:rsid w:val="005F36CE"/>
    <w:rsid w:val="005F3A02"/>
    <w:rsid w:val="005F463C"/>
    <w:rsid w:val="005F4821"/>
    <w:rsid w:val="005F5060"/>
    <w:rsid w:val="005F5943"/>
    <w:rsid w:val="005F5B0D"/>
    <w:rsid w:val="005F682E"/>
    <w:rsid w:val="005F6B5F"/>
    <w:rsid w:val="005F72C7"/>
    <w:rsid w:val="005F798E"/>
    <w:rsid w:val="005F7C60"/>
    <w:rsid w:val="0060051B"/>
    <w:rsid w:val="006009C5"/>
    <w:rsid w:val="00600D57"/>
    <w:rsid w:val="00600F65"/>
    <w:rsid w:val="006013DF"/>
    <w:rsid w:val="0060167C"/>
    <w:rsid w:val="00601A68"/>
    <w:rsid w:val="00602A5E"/>
    <w:rsid w:val="00602C63"/>
    <w:rsid w:val="00602EAF"/>
    <w:rsid w:val="00602F22"/>
    <w:rsid w:val="00603456"/>
    <w:rsid w:val="00603A37"/>
    <w:rsid w:val="00603C23"/>
    <w:rsid w:val="00604CC9"/>
    <w:rsid w:val="006055ED"/>
    <w:rsid w:val="006061CF"/>
    <w:rsid w:val="00606269"/>
    <w:rsid w:val="00606389"/>
    <w:rsid w:val="00607373"/>
    <w:rsid w:val="00610F6F"/>
    <w:rsid w:val="00611087"/>
    <w:rsid w:val="00611641"/>
    <w:rsid w:val="00611FEF"/>
    <w:rsid w:val="00612632"/>
    <w:rsid w:val="0061317E"/>
    <w:rsid w:val="00614649"/>
    <w:rsid w:val="006148F4"/>
    <w:rsid w:val="00614E9F"/>
    <w:rsid w:val="006151A8"/>
    <w:rsid w:val="00615727"/>
    <w:rsid w:val="00615D33"/>
    <w:rsid w:val="00616207"/>
    <w:rsid w:val="00616CD8"/>
    <w:rsid w:val="00617216"/>
    <w:rsid w:val="00617AAC"/>
    <w:rsid w:val="006201E4"/>
    <w:rsid w:val="00621041"/>
    <w:rsid w:val="006226C3"/>
    <w:rsid w:val="006227A7"/>
    <w:rsid w:val="0062284A"/>
    <w:rsid w:val="00622AD2"/>
    <w:rsid w:val="00624438"/>
    <w:rsid w:val="006245FF"/>
    <w:rsid w:val="00625D96"/>
    <w:rsid w:val="00625F53"/>
    <w:rsid w:val="0062607A"/>
    <w:rsid w:val="006261CF"/>
    <w:rsid w:val="006273EA"/>
    <w:rsid w:val="0062745E"/>
    <w:rsid w:val="006305D4"/>
    <w:rsid w:val="0063061F"/>
    <w:rsid w:val="00631823"/>
    <w:rsid w:val="00631CB2"/>
    <w:rsid w:val="00631DAE"/>
    <w:rsid w:val="00632F36"/>
    <w:rsid w:val="00633428"/>
    <w:rsid w:val="00634BE4"/>
    <w:rsid w:val="00635B82"/>
    <w:rsid w:val="006362B9"/>
    <w:rsid w:val="006362ED"/>
    <w:rsid w:val="0063641B"/>
    <w:rsid w:val="00640271"/>
    <w:rsid w:val="00640C26"/>
    <w:rsid w:val="0064143B"/>
    <w:rsid w:val="006415BA"/>
    <w:rsid w:val="00642CE2"/>
    <w:rsid w:val="006432BC"/>
    <w:rsid w:val="00643E82"/>
    <w:rsid w:val="00643F9F"/>
    <w:rsid w:val="0064433F"/>
    <w:rsid w:val="0064562D"/>
    <w:rsid w:val="00646438"/>
    <w:rsid w:val="00646680"/>
    <w:rsid w:val="00646A17"/>
    <w:rsid w:val="0064799D"/>
    <w:rsid w:val="00647C3D"/>
    <w:rsid w:val="00647F78"/>
    <w:rsid w:val="00650466"/>
    <w:rsid w:val="006509F6"/>
    <w:rsid w:val="006514A5"/>
    <w:rsid w:val="00652053"/>
    <w:rsid w:val="00652DCB"/>
    <w:rsid w:val="0065319B"/>
    <w:rsid w:val="0065332C"/>
    <w:rsid w:val="00653B2E"/>
    <w:rsid w:val="00653DE2"/>
    <w:rsid w:val="00654CC9"/>
    <w:rsid w:val="00655A77"/>
    <w:rsid w:val="00656612"/>
    <w:rsid w:val="0065698E"/>
    <w:rsid w:val="00657701"/>
    <w:rsid w:val="00657846"/>
    <w:rsid w:val="00657974"/>
    <w:rsid w:val="006579DD"/>
    <w:rsid w:val="0066000D"/>
    <w:rsid w:val="00660F17"/>
    <w:rsid w:val="006613E5"/>
    <w:rsid w:val="00662586"/>
    <w:rsid w:val="00662DAD"/>
    <w:rsid w:val="00663736"/>
    <w:rsid w:val="00663D7A"/>
    <w:rsid w:val="00665B20"/>
    <w:rsid w:val="00666919"/>
    <w:rsid w:val="00666D12"/>
    <w:rsid w:val="00666FCB"/>
    <w:rsid w:val="006675B9"/>
    <w:rsid w:val="006678D2"/>
    <w:rsid w:val="00667F12"/>
    <w:rsid w:val="00667FF6"/>
    <w:rsid w:val="00670EB9"/>
    <w:rsid w:val="00670F52"/>
    <w:rsid w:val="00671348"/>
    <w:rsid w:val="00671917"/>
    <w:rsid w:val="00672138"/>
    <w:rsid w:val="006735D6"/>
    <w:rsid w:val="006735F4"/>
    <w:rsid w:val="0067518B"/>
    <w:rsid w:val="0067540C"/>
    <w:rsid w:val="006759A6"/>
    <w:rsid w:val="00675C6D"/>
    <w:rsid w:val="00676401"/>
    <w:rsid w:val="00676974"/>
    <w:rsid w:val="00676EC9"/>
    <w:rsid w:val="006779C7"/>
    <w:rsid w:val="00677AF1"/>
    <w:rsid w:val="006809A5"/>
    <w:rsid w:val="006813C6"/>
    <w:rsid w:val="00682BE8"/>
    <w:rsid w:val="006832F3"/>
    <w:rsid w:val="00683E3B"/>
    <w:rsid w:val="00683FC4"/>
    <w:rsid w:val="00683FDF"/>
    <w:rsid w:val="00684326"/>
    <w:rsid w:val="006844C8"/>
    <w:rsid w:val="00684523"/>
    <w:rsid w:val="00684649"/>
    <w:rsid w:val="00684779"/>
    <w:rsid w:val="00684D57"/>
    <w:rsid w:val="00685687"/>
    <w:rsid w:val="00686011"/>
    <w:rsid w:val="00690722"/>
    <w:rsid w:val="00690746"/>
    <w:rsid w:val="006911E7"/>
    <w:rsid w:val="006926C7"/>
    <w:rsid w:val="00693656"/>
    <w:rsid w:val="00694517"/>
    <w:rsid w:val="00694601"/>
    <w:rsid w:val="00694BC8"/>
    <w:rsid w:val="00695C21"/>
    <w:rsid w:val="00696785"/>
    <w:rsid w:val="006967A1"/>
    <w:rsid w:val="006968B1"/>
    <w:rsid w:val="00697164"/>
    <w:rsid w:val="0069746A"/>
    <w:rsid w:val="00697F85"/>
    <w:rsid w:val="006A0143"/>
    <w:rsid w:val="006A01C2"/>
    <w:rsid w:val="006A09BE"/>
    <w:rsid w:val="006A1163"/>
    <w:rsid w:val="006A318F"/>
    <w:rsid w:val="006A3414"/>
    <w:rsid w:val="006A3B1B"/>
    <w:rsid w:val="006A4B1A"/>
    <w:rsid w:val="006A4D8E"/>
    <w:rsid w:val="006A58F9"/>
    <w:rsid w:val="006A5E7F"/>
    <w:rsid w:val="006A6B40"/>
    <w:rsid w:val="006A6D40"/>
    <w:rsid w:val="006A6F96"/>
    <w:rsid w:val="006A70E4"/>
    <w:rsid w:val="006A76C1"/>
    <w:rsid w:val="006A7700"/>
    <w:rsid w:val="006B043E"/>
    <w:rsid w:val="006B0B0E"/>
    <w:rsid w:val="006B0E89"/>
    <w:rsid w:val="006B10D8"/>
    <w:rsid w:val="006B2158"/>
    <w:rsid w:val="006B241A"/>
    <w:rsid w:val="006B254B"/>
    <w:rsid w:val="006B28D7"/>
    <w:rsid w:val="006B2DCC"/>
    <w:rsid w:val="006B3B47"/>
    <w:rsid w:val="006B4283"/>
    <w:rsid w:val="006B49A4"/>
    <w:rsid w:val="006B504B"/>
    <w:rsid w:val="006B578E"/>
    <w:rsid w:val="006B6DF5"/>
    <w:rsid w:val="006B7D1C"/>
    <w:rsid w:val="006C0219"/>
    <w:rsid w:val="006C0293"/>
    <w:rsid w:val="006C17CC"/>
    <w:rsid w:val="006C19B1"/>
    <w:rsid w:val="006C1B58"/>
    <w:rsid w:val="006C2ECA"/>
    <w:rsid w:val="006C2F80"/>
    <w:rsid w:val="006C307E"/>
    <w:rsid w:val="006C3C8C"/>
    <w:rsid w:val="006C3C93"/>
    <w:rsid w:val="006C4968"/>
    <w:rsid w:val="006C4AA5"/>
    <w:rsid w:val="006C5168"/>
    <w:rsid w:val="006C5D5D"/>
    <w:rsid w:val="006C631A"/>
    <w:rsid w:val="006C65CD"/>
    <w:rsid w:val="006C678C"/>
    <w:rsid w:val="006C67AB"/>
    <w:rsid w:val="006C6902"/>
    <w:rsid w:val="006C6E16"/>
    <w:rsid w:val="006C706E"/>
    <w:rsid w:val="006C7560"/>
    <w:rsid w:val="006C769B"/>
    <w:rsid w:val="006C7954"/>
    <w:rsid w:val="006C7B26"/>
    <w:rsid w:val="006C7E6E"/>
    <w:rsid w:val="006D0146"/>
    <w:rsid w:val="006D03AB"/>
    <w:rsid w:val="006D0B3F"/>
    <w:rsid w:val="006D1045"/>
    <w:rsid w:val="006D13B7"/>
    <w:rsid w:val="006D15FB"/>
    <w:rsid w:val="006D1D39"/>
    <w:rsid w:val="006D242D"/>
    <w:rsid w:val="006D2573"/>
    <w:rsid w:val="006D2B06"/>
    <w:rsid w:val="006D2C14"/>
    <w:rsid w:val="006D40F5"/>
    <w:rsid w:val="006D45D5"/>
    <w:rsid w:val="006D48F1"/>
    <w:rsid w:val="006D4B7F"/>
    <w:rsid w:val="006D4DEB"/>
    <w:rsid w:val="006D5629"/>
    <w:rsid w:val="006D5817"/>
    <w:rsid w:val="006D706E"/>
    <w:rsid w:val="006D70C1"/>
    <w:rsid w:val="006E01F7"/>
    <w:rsid w:val="006E0E79"/>
    <w:rsid w:val="006E1C3B"/>
    <w:rsid w:val="006E399F"/>
    <w:rsid w:val="006E3CC7"/>
    <w:rsid w:val="006E414F"/>
    <w:rsid w:val="006E4414"/>
    <w:rsid w:val="006E4531"/>
    <w:rsid w:val="006E4592"/>
    <w:rsid w:val="006E4EC8"/>
    <w:rsid w:val="006E5C55"/>
    <w:rsid w:val="006E6E3C"/>
    <w:rsid w:val="006E7396"/>
    <w:rsid w:val="006E7CB5"/>
    <w:rsid w:val="006F0A9B"/>
    <w:rsid w:val="006F1220"/>
    <w:rsid w:val="006F12C5"/>
    <w:rsid w:val="006F22CC"/>
    <w:rsid w:val="006F2804"/>
    <w:rsid w:val="006F2CD1"/>
    <w:rsid w:val="006F3DD5"/>
    <w:rsid w:val="006F442C"/>
    <w:rsid w:val="006F4585"/>
    <w:rsid w:val="006F4F03"/>
    <w:rsid w:val="006F5BFE"/>
    <w:rsid w:val="006F5E18"/>
    <w:rsid w:val="006F61A8"/>
    <w:rsid w:val="006F624E"/>
    <w:rsid w:val="006F648E"/>
    <w:rsid w:val="006F70F8"/>
    <w:rsid w:val="006F714A"/>
    <w:rsid w:val="006F7478"/>
    <w:rsid w:val="0070061A"/>
    <w:rsid w:val="00700683"/>
    <w:rsid w:val="00701BF0"/>
    <w:rsid w:val="0070208A"/>
    <w:rsid w:val="0070217D"/>
    <w:rsid w:val="0070240D"/>
    <w:rsid w:val="00702729"/>
    <w:rsid w:val="00702A44"/>
    <w:rsid w:val="00703316"/>
    <w:rsid w:val="007034C5"/>
    <w:rsid w:val="00703D1E"/>
    <w:rsid w:val="00704499"/>
    <w:rsid w:val="00704B11"/>
    <w:rsid w:val="00704C0C"/>
    <w:rsid w:val="007052E9"/>
    <w:rsid w:val="00706052"/>
    <w:rsid w:val="00706141"/>
    <w:rsid w:val="00706830"/>
    <w:rsid w:val="007103AB"/>
    <w:rsid w:val="00711250"/>
    <w:rsid w:val="00713559"/>
    <w:rsid w:val="00713B82"/>
    <w:rsid w:val="00713E52"/>
    <w:rsid w:val="00714060"/>
    <w:rsid w:val="0071463B"/>
    <w:rsid w:val="007155BE"/>
    <w:rsid w:val="007169AC"/>
    <w:rsid w:val="00716D62"/>
    <w:rsid w:val="00717AC7"/>
    <w:rsid w:val="007207E0"/>
    <w:rsid w:val="0072168A"/>
    <w:rsid w:val="0072187A"/>
    <w:rsid w:val="00721C7B"/>
    <w:rsid w:val="00722F20"/>
    <w:rsid w:val="007230FA"/>
    <w:rsid w:val="007231BC"/>
    <w:rsid w:val="00723B5F"/>
    <w:rsid w:val="00723F69"/>
    <w:rsid w:val="00724B65"/>
    <w:rsid w:val="00724BF5"/>
    <w:rsid w:val="00724D01"/>
    <w:rsid w:val="0072513C"/>
    <w:rsid w:val="0072566D"/>
    <w:rsid w:val="00726826"/>
    <w:rsid w:val="00730ED6"/>
    <w:rsid w:val="0073120E"/>
    <w:rsid w:val="00731F79"/>
    <w:rsid w:val="00732039"/>
    <w:rsid w:val="00732F9B"/>
    <w:rsid w:val="00733288"/>
    <w:rsid w:val="00733582"/>
    <w:rsid w:val="00733618"/>
    <w:rsid w:val="00733D47"/>
    <w:rsid w:val="007340B2"/>
    <w:rsid w:val="00734CB5"/>
    <w:rsid w:val="00734E62"/>
    <w:rsid w:val="00734EB8"/>
    <w:rsid w:val="007355CF"/>
    <w:rsid w:val="007355F9"/>
    <w:rsid w:val="007368C2"/>
    <w:rsid w:val="00736E66"/>
    <w:rsid w:val="00737DD8"/>
    <w:rsid w:val="00740A65"/>
    <w:rsid w:val="00742137"/>
    <w:rsid w:val="007433E1"/>
    <w:rsid w:val="00743580"/>
    <w:rsid w:val="00743757"/>
    <w:rsid w:val="00743A9C"/>
    <w:rsid w:val="00743D26"/>
    <w:rsid w:val="007443AA"/>
    <w:rsid w:val="00745123"/>
    <w:rsid w:val="007451F5"/>
    <w:rsid w:val="0074529F"/>
    <w:rsid w:val="007467AB"/>
    <w:rsid w:val="007468CA"/>
    <w:rsid w:val="00746E97"/>
    <w:rsid w:val="007470D1"/>
    <w:rsid w:val="00747152"/>
    <w:rsid w:val="00747700"/>
    <w:rsid w:val="00747721"/>
    <w:rsid w:val="00747913"/>
    <w:rsid w:val="00747B3E"/>
    <w:rsid w:val="00747F7D"/>
    <w:rsid w:val="00747FB9"/>
    <w:rsid w:val="00750103"/>
    <w:rsid w:val="00750B4B"/>
    <w:rsid w:val="0075159B"/>
    <w:rsid w:val="00751D50"/>
    <w:rsid w:val="007535DB"/>
    <w:rsid w:val="00753AAC"/>
    <w:rsid w:val="00754240"/>
    <w:rsid w:val="007546EC"/>
    <w:rsid w:val="007551FC"/>
    <w:rsid w:val="0075594E"/>
    <w:rsid w:val="00755980"/>
    <w:rsid w:val="007567C9"/>
    <w:rsid w:val="007571F8"/>
    <w:rsid w:val="00760AD9"/>
    <w:rsid w:val="0076155C"/>
    <w:rsid w:val="007621A1"/>
    <w:rsid w:val="00762F9D"/>
    <w:rsid w:val="00763723"/>
    <w:rsid w:val="00763C16"/>
    <w:rsid w:val="00764201"/>
    <w:rsid w:val="0076450F"/>
    <w:rsid w:val="007654B3"/>
    <w:rsid w:val="007657CE"/>
    <w:rsid w:val="00766B22"/>
    <w:rsid w:val="00766B40"/>
    <w:rsid w:val="007671A0"/>
    <w:rsid w:val="0076776D"/>
    <w:rsid w:val="00767C1B"/>
    <w:rsid w:val="00767D6F"/>
    <w:rsid w:val="00767F8B"/>
    <w:rsid w:val="0077080A"/>
    <w:rsid w:val="00770A08"/>
    <w:rsid w:val="00770A1C"/>
    <w:rsid w:val="00770FDA"/>
    <w:rsid w:val="007714E3"/>
    <w:rsid w:val="0077281E"/>
    <w:rsid w:val="00772935"/>
    <w:rsid w:val="00772F8D"/>
    <w:rsid w:val="007735FB"/>
    <w:rsid w:val="0077368B"/>
    <w:rsid w:val="00773812"/>
    <w:rsid w:val="007741C8"/>
    <w:rsid w:val="007744B2"/>
    <w:rsid w:val="007746B2"/>
    <w:rsid w:val="0077480A"/>
    <w:rsid w:val="007752C0"/>
    <w:rsid w:val="00775339"/>
    <w:rsid w:val="007754C5"/>
    <w:rsid w:val="007758AE"/>
    <w:rsid w:val="00775D2A"/>
    <w:rsid w:val="00776154"/>
    <w:rsid w:val="00776387"/>
    <w:rsid w:val="00776F84"/>
    <w:rsid w:val="00777326"/>
    <w:rsid w:val="00777426"/>
    <w:rsid w:val="0077798A"/>
    <w:rsid w:val="00777A6A"/>
    <w:rsid w:val="00777C6A"/>
    <w:rsid w:val="00777ECB"/>
    <w:rsid w:val="007803A1"/>
    <w:rsid w:val="00781251"/>
    <w:rsid w:val="007819BE"/>
    <w:rsid w:val="00781C4E"/>
    <w:rsid w:val="00781C8E"/>
    <w:rsid w:val="007845F2"/>
    <w:rsid w:val="00784B5B"/>
    <w:rsid w:val="00785205"/>
    <w:rsid w:val="00785F96"/>
    <w:rsid w:val="0078633A"/>
    <w:rsid w:val="007863FE"/>
    <w:rsid w:val="007868A6"/>
    <w:rsid w:val="00786B7D"/>
    <w:rsid w:val="007879CA"/>
    <w:rsid w:val="00787EBC"/>
    <w:rsid w:val="00790EFC"/>
    <w:rsid w:val="00791E97"/>
    <w:rsid w:val="00792315"/>
    <w:rsid w:val="00793047"/>
    <w:rsid w:val="00793347"/>
    <w:rsid w:val="007937DB"/>
    <w:rsid w:val="00794353"/>
    <w:rsid w:val="00794B38"/>
    <w:rsid w:val="007958E7"/>
    <w:rsid w:val="00796BA7"/>
    <w:rsid w:val="007970CD"/>
    <w:rsid w:val="00797FBC"/>
    <w:rsid w:val="007A101E"/>
    <w:rsid w:val="007A121B"/>
    <w:rsid w:val="007A1973"/>
    <w:rsid w:val="007A281F"/>
    <w:rsid w:val="007A293D"/>
    <w:rsid w:val="007A2CB1"/>
    <w:rsid w:val="007A3FD0"/>
    <w:rsid w:val="007A46B6"/>
    <w:rsid w:val="007A5123"/>
    <w:rsid w:val="007A5503"/>
    <w:rsid w:val="007A56E5"/>
    <w:rsid w:val="007A582E"/>
    <w:rsid w:val="007A6ED7"/>
    <w:rsid w:val="007A76DF"/>
    <w:rsid w:val="007A7C30"/>
    <w:rsid w:val="007A7CBC"/>
    <w:rsid w:val="007A7EEF"/>
    <w:rsid w:val="007B0583"/>
    <w:rsid w:val="007B073D"/>
    <w:rsid w:val="007B1125"/>
    <w:rsid w:val="007B1B1D"/>
    <w:rsid w:val="007B1B79"/>
    <w:rsid w:val="007B2EED"/>
    <w:rsid w:val="007B4D9E"/>
    <w:rsid w:val="007B5488"/>
    <w:rsid w:val="007B6F79"/>
    <w:rsid w:val="007B75FA"/>
    <w:rsid w:val="007B78A8"/>
    <w:rsid w:val="007B7B6F"/>
    <w:rsid w:val="007B7CCB"/>
    <w:rsid w:val="007B7ECC"/>
    <w:rsid w:val="007B7F74"/>
    <w:rsid w:val="007C04D9"/>
    <w:rsid w:val="007C1D30"/>
    <w:rsid w:val="007C1ED3"/>
    <w:rsid w:val="007C245C"/>
    <w:rsid w:val="007C2C5D"/>
    <w:rsid w:val="007C32C4"/>
    <w:rsid w:val="007C4A94"/>
    <w:rsid w:val="007C538B"/>
    <w:rsid w:val="007C57D2"/>
    <w:rsid w:val="007C5AEF"/>
    <w:rsid w:val="007C5DB0"/>
    <w:rsid w:val="007C640F"/>
    <w:rsid w:val="007C66BB"/>
    <w:rsid w:val="007C743D"/>
    <w:rsid w:val="007C7595"/>
    <w:rsid w:val="007C78DD"/>
    <w:rsid w:val="007C7B6B"/>
    <w:rsid w:val="007D00B2"/>
    <w:rsid w:val="007D0142"/>
    <w:rsid w:val="007D0A4F"/>
    <w:rsid w:val="007D0A9E"/>
    <w:rsid w:val="007D0BD4"/>
    <w:rsid w:val="007D114D"/>
    <w:rsid w:val="007D1288"/>
    <w:rsid w:val="007D13D3"/>
    <w:rsid w:val="007D151A"/>
    <w:rsid w:val="007D1B25"/>
    <w:rsid w:val="007D2C4E"/>
    <w:rsid w:val="007D2F9F"/>
    <w:rsid w:val="007D30AE"/>
    <w:rsid w:val="007D34B9"/>
    <w:rsid w:val="007D4102"/>
    <w:rsid w:val="007D48FB"/>
    <w:rsid w:val="007D58CD"/>
    <w:rsid w:val="007D5910"/>
    <w:rsid w:val="007D69BC"/>
    <w:rsid w:val="007D7EB4"/>
    <w:rsid w:val="007E1727"/>
    <w:rsid w:val="007E2085"/>
    <w:rsid w:val="007E31EB"/>
    <w:rsid w:val="007E3B98"/>
    <w:rsid w:val="007E3C2E"/>
    <w:rsid w:val="007E4BFA"/>
    <w:rsid w:val="007E5490"/>
    <w:rsid w:val="007E731E"/>
    <w:rsid w:val="007E73D3"/>
    <w:rsid w:val="007E75C2"/>
    <w:rsid w:val="007F02DC"/>
    <w:rsid w:val="007F0C78"/>
    <w:rsid w:val="007F12BD"/>
    <w:rsid w:val="007F13FF"/>
    <w:rsid w:val="007F1985"/>
    <w:rsid w:val="007F1D0A"/>
    <w:rsid w:val="007F2235"/>
    <w:rsid w:val="007F2367"/>
    <w:rsid w:val="007F23CF"/>
    <w:rsid w:val="007F2859"/>
    <w:rsid w:val="007F2A06"/>
    <w:rsid w:val="007F337E"/>
    <w:rsid w:val="007F3884"/>
    <w:rsid w:val="007F394E"/>
    <w:rsid w:val="007F40A9"/>
    <w:rsid w:val="007F445E"/>
    <w:rsid w:val="007F6CDC"/>
    <w:rsid w:val="007F70D8"/>
    <w:rsid w:val="008002C0"/>
    <w:rsid w:val="008009D2"/>
    <w:rsid w:val="008012F4"/>
    <w:rsid w:val="00801782"/>
    <w:rsid w:val="00801C73"/>
    <w:rsid w:val="0080206C"/>
    <w:rsid w:val="0080226A"/>
    <w:rsid w:val="0080244C"/>
    <w:rsid w:val="00803AC5"/>
    <w:rsid w:val="00803F0A"/>
    <w:rsid w:val="00804837"/>
    <w:rsid w:val="00804903"/>
    <w:rsid w:val="00804DEA"/>
    <w:rsid w:val="0080614F"/>
    <w:rsid w:val="008061D1"/>
    <w:rsid w:val="00806517"/>
    <w:rsid w:val="00806526"/>
    <w:rsid w:val="008066EC"/>
    <w:rsid w:val="008070BB"/>
    <w:rsid w:val="00807576"/>
    <w:rsid w:val="00807800"/>
    <w:rsid w:val="00807DCF"/>
    <w:rsid w:val="00811998"/>
    <w:rsid w:val="00812188"/>
    <w:rsid w:val="0081280A"/>
    <w:rsid w:val="0081362B"/>
    <w:rsid w:val="00813F61"/>
    <w:rsid w:val="008145F0"/>
    <w:rsid w:val="00814807"/>
    <w:rsid w:val="00814A7F"/>
    <w:rsid w:val="008151B0"/>
    <w:rsid w:val="0081531A"/>
    <w:rsid w:val="00815941"/>
    <w:rsid w:val="00815C0E"/>
    <w:rsid w:val="00815C17"/>
    <w:rsid w:val="00816313"/>
    <w:rsid w:val="00816373"/>
    <w:rsid w:val="0081637D"/>
    <w:rsid w:val="00816C9F"/>
    <w:rsid w:val="00816ECF"/>
    <w:rsid w:val="008171F7"/>
    <w:rsid w:val="00817E4A"/>
    <w:rsid w:val="00820593"/>
    <w:rsid w:val="008206BF"/>
    <w:rsid w:val="00820F31"/>
    <w:rsid w:val="00822357"/>
    <w:rsid w:val="0082291C"/>
    <w:rsid w:val="0082392F"/>
    <w:rsid w:val="00825BA1"/>
    <w:rsid w:val="0082600A"/>
    <w:rsid w:val="008264ED"/>
    <w:rsid w:val="00826B5C"/>
    <w:rsid w:val="00827234"/>
    <w:rsid w:val="00827B2E"/>
    <w:rsid w:val="00827FED"/>
    <w:rsid w:val="00830435"/>
    <w:rsid w:val="008304D1"/>
    <w:rsid w:val="008309C5"/>
    <w:rsid w:val="00830C2C"/>
    <w:rsid w:val="00831C09"/>
    <w:rsid w:val="008320D2"/>
    <w:rsid w:val="00832E4A"/>
    <w:rsid w:val="008339FE"/>
    <w:rsid w:val="00834992"/>
    <w:rsid w:val="0083509C"/>
    <w:rsid w:val="00835EA4"/>
    <w:rsid w:val="0083683E"/>
    <w:rsid w:val="00836BA5"/>
    <w:rsid w:val="00836E37"/>
    <w:rsid w:val="0083702E"/>
    <w:rsid w:val="00837A37"/>
    <w:rsid w:val="00840186"/>
    <w:rsid w:val="00840A97"/>
    <w:rsid w:val="008416A3"/>
    <w:rsid w:val="008417D8"/>
    <w:rsid w:val="00841886"/>
    <w:rsid w:val="0084275E"/>
    <w:rsid w:val="00842E34"/>
    <w:rsid w:val="00843046"/>
    <w:rsid w:val="00844406"/>
    <w:rsid w:val="00844FDA"/>
    <w:rsid w:val="00845362"/>
    <w:rsid w:val="008457EB"/>
    <w:rsid w:val="00845A43"/>
    <w:rsid w:val="00846BF6"/>
    <w:rsid w:val="008477F2"/>
    <w:rsid w:val="0085106E"/>
    <w:rsid w:val="00851A89"/>
    <w:rsid w:val="00851D94"/>
    <w:rsid w:val="00852043"/>
    <w:rsid w:val="00852093"/>
    <w:rsid w:val="008521B3"/>
    <w:rsid w:val="00852986"/>
    <w:rsid w:val="008529C3"/>
    <w:rsid w:val="00852ABB"/>
    <w:rsid w:val="00853859"/>
    <w:rsid w:val="00854B27"/>
    <w:rsid w:val="00855057"/>
    <w:rsid w:val="00856DB0"/>
    <w:rsid w:val="008575C6"/>
    <w:rsid w:val="0086067A"/>
    <w:rsid w:val="00860702"/>
    <w:rsid w:val="008608D5"/>
    <w:rsid w:val="0086094E"/>
    <w:rsid w:val="00861038"/>
    <w:rsid w:val="00861364"/>
    <w:rsid w:val="008619F9"/>
    <w:rsid w:val="00862428"/>
    <w:rsid w:val="00864D0C"/>
    <w:rsid w:val="008652D6"/>
    <w:rsid w:val="00866055"/>
    <w:rsid w:val="00867B63"/>
    <w:rsid w:val="00867CCD"/>
    <w:rsid w:val="00870DDF"/>
    <w:rsid w:val="00870F80"/>
    <w:rsid w:val="008711F3"/>
    <w:rsid w:val="00871A80"/>
    <w:rsid w:val="00871B49"/>
    <w:rsid w:val="00872BF1"/>
    <w:rsid w:val="008736B8"/>
    <w:rsid w:val="00873C18"/>
    <w:rsid w:val="008755A2"/>
    <w:rsid w:val="008755BD"/>
    <w:rsid w:val="0087668A"/>
    <w:rsid w:val="008773D3"/>
    <w:rsid w:val="00877A9D"/>
    <w:rsid w:val="008801FB"/>
    <w:rsid w:val="00880770"/>
    <w:rsid w:val="00880D67"/>
    <w:rsid w:val="00881230"/>
    <w:rsid w:val="008825DB"/>
    <w:rsid w:val="00882DC2"/>
    <w:rsid w:val="00883224"/>
    <w:rsid w:val="0088363B"/>
    <w:rsid w:val="0088370E"/>
    <w:rsid w:val="008847DE"/>
    <w:rsid w:val="008848C3"/>
    <w:rsid w:val="00884B9E"/>
    <w:rsid w:val="00884E9F"/>
    <w:rsid w:val="008850B7"/>
    <w:rsid w:val="00886B75"/>
    <w:rsid w:val="008873C5"/>
    <w:rsid w:val="00887565"/>
    <w:rsid w:val="008878B0"/>
    <w:rsid w:val="008878E9"/>
    <w:rsid w:val="00890D14"/>
    <w:rsid w:val="008916F3"/>
    <w:rsid w:val="00891F0D"/>
    <w:rsid w:val="00892BA3"/>
    <w:rsid w:val="008930FE"/>
    <w:rsid w:val="00893BED"/>
    <w:rsid w:val="00893C33"/>
    <w:rsid w:val="00893E12"/>
    <w:rsid w:val="0089480E"/>
    <w:rsid w:val="00894891"/>
    <w:rsid w:val="0089494E"/>
    <w:rsid w:val="00894DCA"/>
    <w:rsid w:val="0089507D"/>
    <w:rsid w:val="0089513B"/>
    <w:rsid w:val="00895406"/>
    <w:rsid w:val="00896305"/>
    <w:rsid w:val="00896C75"/>
    <w:rsid w:val="008974E3"/>
    <w:rsid w:val="0089770F"/>
    <w:rsid w:val="008977BF"/>
    <w:rsid w:val="0089792F"/>
    <w:rsid w:val="008A0583"/>
    <w:rsid w:val="008A0C49"/>
    <w:rsid w:val="008A17EB"/>
    <w:rsid w:val="008A1E31"/>
    <w:rsid w:val="008A27DB"/>
    <w:rsid w:val="008A2915"/>
    <w:rsid w:val="008A2ACA"/>
    <w:rsid w:val="008A3126"/>
    <w:rsid w:val="008A3348"/>
    <w:rsid w:val="008A3685"/>
    <w:rsid w:val="008A3B47"/>
    <w:rsid w:val="008A4459"/>
    <w:rsid w:val="008A5777"/>
    <w:rsid w:val="008A5DF7"/>
    <w:rsid w:val="008A6185"/>
    <w:rsid w:val="008A6479"/>
    <w:rsid w:val="008A6FEA"/>
    <w:rsid w:val="008A710D"/>
    <w:rsid w:val="008A7582"/>
    <w:rsid w:val="008B07CD"/>
    <w:rsid w:val="008B0DDC"/>
    <w:rsid w:val="008B167F"/>
    <w:rsid w:val="008B1711"/>
    <w:rsid w:val="008B188C"/>
    <w:rsid w:val="008B1CEC"/>
    <w:rsid w:val="008B2726"/>
    <w:rsid w:val="008B2993"/>
    <w:rsid w:val="008B3BC5"/>
    <w:rsid w:val="008B3E8F"/>
    <w:rsid w:val="008B4450"/>
    <w:rsid w:val="008B58FA"/>
    <w:rsid w:val="008B6657"/>
    <w:rsid w:val="008B6F20"/>
    <w:rsid w:val="008B7647"/>
    <w:rsid w:val="008C0B2E"/>
    <w:rsid w:val="008C0B35"/>
    <w:rsid w:val="008C0B55"/>
    <w:rsid w:val="008C1766"/>
    <w:rsid w:val="008C1846"/>
    <w:rsid w:val="008C1DC9"/>
    <w:rsid w:val="008C2684"/>
    <w:rsid w:val="008C3150"/>
    <w:rsid w:val="008C417A"/>
    <w:rsid w:val="008C4FBB"/>
    <w:rsid w:val="008C5072"/>
    <w:rsid w:val="008C5116"/>
    <w:rsid w:val="008C5323"/>
    <w:rsid w:val="008C5984"/>
    <w:rsid w:val="008C61C1"/>
    <w:rsid w:val="008C6590"/>
    <w:rsid w:val="008C66AD"/>
    <w:rsid w:val="008C6819"/>
    <w:rsid w:val="008C683B"/>
    <w:rsid w:val="008C6A30"/>
    <w:rsid w:val="008C6B71"/>
    <w:rsid w:val="008C74A4"/>
    <w:rsid w:val="008C771A"/>
    <w:rsid w:val="008C7E23"/>
    <w:rsid w:val="008D0D57"/>
    <w:rsid w:val="008D0E87"/>
    <w:rsid w:val="008D1DFF"/>
    <w:rsid w:val="008D23E7"/>
    <w:rsid w:val="008D25A6"/>
    <w:rsid w:val="008D2C4B"/>
    <w:rsid w:val="008D2C8F"/>
    <w:rsid w:val="008D3F91"/>
    <w:rsid w:val="008D4D6C"/>
    <w:rsid w:val="008D5D7A"/>
    <w:rsid w:val="008D5E46"/>
    <w:rsid w:val="008D5E54"/>
    <w:rsid w:val="008D60A5"/>
    <w:rsid w:val="008D60CF"/>
    <w:rsid w:val="008D60E4"/>
    <w:rsid w:val="008D7339"/>
    <w:rsid w:val="008D738D"/>
    <w:rsid w:val="008D759F"/>
    <w:rsid w:val="008D7ECF"/>
    <w:rsid w:val="008E0595"/>
    <w:rsid w:val="008E0817"/>
    <w:rsid w:val="008E0924"/>
    <w:rsid w:val="008E0A30"/>
    <w:rsid w:val="008E19E0"/>
    <w:rsid w:val="008E24C9"/>
    <w:rsid w:val="008E254F"/>
    <w:rsid w:val="008E2D22"/>
    <w:rsid w:val="008E398D"/>
    <w:rsid w:val="008E4076"/>
    <w:rsid w:val="008E47A3"/>
    <w:rsid w:val="008E4B03"/>
    <w:rsid w:val="008E64B6"/>
    <w:rsid w:val="008E6ACA"/>
    <w:rsid w:val="008E7404"/>
    <w:rsid w:val="008E7AEA"/>
    <w:rsid w:val="008F153D"/>
    <w:rsid w:val="008F1E38"/>
    <w:rsid w:val="008F3215"/>
    <w:rsid w:val="008F38B5"/>
    <w:rsid w:val="008F38BB"/>
    <w:rsid w:val="008F3CA3"/>
    <w:rsid w:val="008F499B"/>
    <w:rsid w:val="008F50B9"/>
    <w:rsid w:val="008F5269"/>
    <w:rsid w:val="008F62E0"/>
    <w:rsid w:val="008F6448"/>
    <w:rsid w:val="008F6B72"/>
    <w:rsid w:val="008F6B9B"/>
    <w:rsid w:val="008F7AD1"/>
    <w:rsid w:val="008F7CE7"/>
    <w:rsid w:val="009005A4"/>
    <w:rsid w:val="00900650"/>
    <w:rsid w:val="00900BE8"/>
    <w:rsid w:val="00901589"/>
    <w:rsid w:val="00901DF4"/>
    <w:rsid w:val="009021A3"/>
    <w:rsid w:val="00902456"/>
    <w:rsid w:val="00902DAB"/>
    <w:rsid w:val="009030C6"/>
    <w:rsid w:val="009035AB"/>
    <w:rsid w:val="009036C3"/>
    <w:rsid w:val="00903820"/>
    <w:rsid w:val="00904352"/>
    <w:rsid w:val="00904E7C"/>
    <w:rsid w:val="00905848"/>
    <w:rsid w:val="0090599B"/>
    <w:rsid w:val="00905F05"/>
    <w:rsid w:val="00906627"/>
    <w:rsid w:val="009068D8"/>
    <w:rsid w:val="00906C06"/>
    <w:rsid w:val="00907D13"/>
    <w:rsid w:val="0091078A"/>
    <w:rsid w:val="00910FEF"/>
    <w:rsid w:val="009112CC"/>
    <w:rsid w:val="00911711"/>
    <w:rsid w:val="00911F3D"/>
    <w:rsid w:val="00911F7E"/>
    <w:rsid w:val="009120B6"/>
    <w:rsid w:val="00913213"/>
    <w:rsid w:val="00913587"/>
    <w:rsid w:val="00914160"/>
    <w:rsid w:val="00914633"/>
    <w:rsid w:val="00915655"/>
    <w:rsid w:val="00915847"/>
    <w:rsid w:val="00915E0A"/>
    <w:rsid w:val="00916374"/>
    <w:rsid w:val="009167DD"/>
    <w:rsid w:val="00917253"/>
    <w:rsid w:val="00917438"/>
    <w:rsid w:val="009176D6"/>
    <w:rsid w:val="00917E10"/>
    <w:rsid w:val="00920638"/>
    <w:rsid w:val="00920C13"/>
    <w:rsid w:val="00920EA3"/>
    <w:rsid w:val="00920FAE"/>
    <w:rsid w:val="009215E2"/>
    <w:rsid w:val="00922963"/>
    <w:rsid w:val="00923527"/>
    <w:rsid w:val="00923EF7"/>
    <w:rsid w:val="00924049"/>
    <w:rsid w:val="00925ECE"/>
    <w:rsid w:val="00925F15"/>
    <w:rsid w:val="009267E6"/>
    <w:rsid w:val="00926A47"/>
    <w:rsid w:val="0092713A"/>
    <w:rsid w:val="009273CA"/>
    <w:rsid w:val="00927984"/>
    <w:rsid w:val="00927EC9"/>
    <w:rsid w:val="00930142"/>
    <w:rsid w:val="009307B6"/>
    <w:rsid w:val="00930DA4"/>
    <w:rsid w:val="0093135D"/>
    <w:rsid w:val="009314C4"/>
    <w:rsid w:val="0093196B"/>
    <w:rsid w:val="00932399"/>
    <w:rsid w:val="00932B4E"/>
    <w:rsid w:val="009336E1"/>
    <w:rsid w:val="00933EA0"/>
    <w:rsid w:val="0093479E"/>
    <w:rsid w:val="00935325"/>
    <w:rsid w:val="009354D1"/>
    <w:rsid w:val="00936479"/>
    <w:rsid w:val="00937573"/>
    <w:rsid w:val="009377D1"/>
    <w:rsid w:val="00937995"/>
    <w:rsid w:val="00941BB2"/>
    <w:rsid w:val="00941FAF"/>
    <w:rsid w:val="009430E7"/>
    <w:rsid w:val="009432F8"/>
    <w:rsid w:val="00944089"/>
    <w:rsid w:val="0094437B"/>
    <w:rsid w:val="009449BC"/>
    <w:rsid w:val="00945990"/>
    <w:rsid w:val="009465B7"/>
    <w:rsid w:val="0094671C"/>
    <w:rsid w:val="009468BD"/>
    <w:rsid w:val="00946A05"/>
    <w:rsid w:val="00946B19"/>
    <w:rsid w:val="00947687"/>
    <w:rsid w:val="009477BF"/>
    <w:rsid w:val="009477FB"/>
    <w:rsid w:val="00947DA0"/>
    <w:rsid w:val="0095033F"/>
    <w:rsid w:val="0095035C"/>
    <w:rsid w:val="00950597"/>
    <w:rsid w:val="009507DA"/>
    <w:rsid w:val="00950973"/>
    <w:rsid w:val="00950EFB"/>
    <w:rsid w:val="00950F19"/>
    <w:rsid w:val="00951540"/>
    <w:rsid w:val="00951573"/>
    <w:rsid w:val="00951622"/>
    <w:rsid w:val="0095233A"/>
    <w:rsid w:val="00952427"/>
    <w:rsid w:val="009528E4"/>
    <w:rsid w:val="009535A8"/>
    <w:rsid w:val="00953BCA"/>
    <w:rsid w:val="00953D51"/>
    <w:rsid w:val="009541F3"/>
    <w:rsid w:val="00954372"/>
    <w:rsid w:val="00954AA6"/>
    <w:rsid w:val="009550E2"/>
    <w:rsid w:val="00955181"/>
    <w:rsid w:val="00955254"/>
    <w:rsid w:val="009554A7"/>
    <w:rsid w:val="00955C08"/>
    <w:rsid w:val="00956870"/>
    <w:rsid w:val="00960130"/>
    <w:rsid w:val="009603B2"/>
    <w:rsid w:val="00960690"/>
    <w:rsid w:val="00960AEA"/>
    <w:rsid w:val="00961356"/>
    <w:rsid w:val="009627BC"/>
    <w:rsid w:val="009632E6"/>
    <w:rsid w:val="00963460"/>
    <w:rsid w:val="009634E0"/>
    <w:rsid w:val="0096386C"/>
    <w:rsid w:val="00963B73"/>
    <w:rsid w:val="0096407F"/>
    <w:rsid w:val="009643BC"/>
    <w:rsid w:val="00965D86"/>
    <w:rsid w:val="0096649F"/>
    <w:rsid w:val="00966556"/>
    <w:rsid w:val="0096775B"/>
    <w:rsid w:val="00967A31"/>
    <w:rsid w:val="00967BE9"/>
    <w:rsid w:val="00970365"/>
    <w:rsid w:val="009704B5"/>
    <w:rsid w:val="00970551"/>
    <w:rsid w:val="009708FB"/>
    <w:rsid w:val="009710B9"/>
    <w:rsid w:val="009711B8"/>
    <w:rsid w:val="009718CE"/>
    <w:rsid w:val="00971BF6"/>
    <w:rsid w:val="009722BF"/>
    <w:rsid w:val="009724F4"/>
    <w:rsid w:val="009729DE"/>
    <w:rsid w:val="0097386A"/>
    <w:rsid w:val="00973D08"/>
    <w:rsid w:val="00974EDB"/>
    <w:rsid w:val="009753F7"/>
    <w:rsid w:val="009754BF"/>
    <w:rsid w:val="00975849"/>
    <w:rsid w:val="00975F12"/>
    <w:rsid w:val="009768A6"/>
    <w:rsid w:val="00976A4D"/>
    <w:rsid w:val="009770AB"/>
    <w:rsid w:val="00977B01"/>
    <w:rsid w:val="00980AB2"/>
    <w:rsid w:val="00980C22"/>
    <w:rsid w:val="00980DA4"/>
    <w:rsid w:val="00980F03"/>
    <w:rsid w:val="00981CA8"/>
    <w:rsid w:val="00982F36"/>
    <w:rsid w:val="00984029"/>
    <w:rsid w:val="0098429C"/>
    <w:rsid w:val="009843A2"/>
    <w:rsid w:val="009843A8"/>
    <w:rsid w:val="00984485"/>
    <w:rsid w:val="00984610"/>
    <w:rsid w:val="00985F98"/>
    <w:rsid w:val="009861D9"/>
    <w:rsid w:val="009861F7"/>
    <w:rsid w:val="00986A6E"/>
    <w:rsid w:val="00986AA9"/>
    <w:rsid w:val="00986E87"/>
    <w:rsid w:val="0099030B"/>
    <w:rsid w:val="00990775"/>
    <w:rsid w:val="009911D4"/>
    <w:rsid w:val="0099163E"/>
    <w:rsid w:val="009917B9"/>
    <w:rsid w:val="00992229"/>
    <w:rsid w:val="00992B79"/>
    <w:rsid w:val="00993211"/>
    <w:rsid w:val="00995C6C"/>
    <w:rsid w:val="009963F2"/>
    <w:rsid w:val="009975DE"/>
    <w:rsid w:val="00997A35"/>
    <w:rsid w:val="00997B36"/>
    <w:rsid w:val="009A04E9"/>
    <w:rsid w:val="009A18B1"/>
    <w:rsid w:val="009A18DC"/>
    <w:rsid w:val="009A1FD5"/>
    <w:rsid w:val="009A3B81"/>
    <w:rsid w:val="009A44E0"/>
    <w:rsid w:val="009A4D44"/>
    <w:rsid w:val="009A4E30"/>
    <w:rsid w:val="009A5BB1"/>
    <w:rsid w:val="009A5F6B"/>
    <w:rsid w:val="009A6144"/>
    <w:rsid w:val="009A6A3B"/>
    <w:rsid w:val="009A73B2"/>
    <w:rsid w:val="009A74E5"/>
    <w:rsid w:val="009B03DF"/>
    <w:rsid w:val="009B044E"/>
    <w:rsid w:val="009B0635"/>
    <w:rsid w:val="009B0D2A"/>
    <w:rsid w:val="009B10AD"/>
    <w:rsid w:val="009B18EE"/>
    <w:rsid w:val="009B2E5B"/>
    <w:rsid w:val="009B31B7"/>
    <w:rsid w:val="009B3E95"/>
    <w:rsid w:val="009B3F84"/>
    <w:rsid w:val="009B3FCB"/>
    <w:rsid w:val="009B3FFC"/>
    <w:rsid w:val="009B4532"/>
    <w:rsid w:val="009B4895"/>
    <w:rsid w:val="009B49CC"/>
    <w:rsid w:val="009B5872"/>
    <w:rsid w:val="009B59AC"/>
    <w:rsid w:val="009B67E5"/>
    <w:rsid w:val="009B697E"/>
    <w:rsid w:val="009B6C6D"/>
    <w:rsid w:val="009B7265"/>
    <w:rsid w:val="009B7571"/>
    <w:rsid w:val="009B78A5"/>
    <w:rsid w:val="009B7C50"/>
    <w:rsid w:val="009C0051"/>
    <w:rsid w:val="009C04B2"/>
    <w:rsid w:val="009C094C"/>
    <w:rsid w:val="009C10EC"/>
    <w:rsid w:val="009C19F0"/>
    <w:rsid w:val="009C1EF5"/>
    <w:rsid w:val="009C1FEF"/>
    <w:rsid w:val="009C20A0"/>
    <w:rsid w:val="009C2BF1"/>
    <w:rsid w:val="009C2E32"/>
    <w:rsid w:val="009C358B"/>
    <w:rsid w:val="009C404C"/>
    <w:rsid w:val="009C517E"/>
    <w:rsid w:val="009C550E"/>
    <w:rsid w:val="009C5646"/>
    <w:rsid w:val="009C6DB6"/>
    <w:rsid w:val="009C6DFC"/>
    <w:rsid w:val="009C7685"/>
    <w:rsid w:val="009C7E69"/>
    <w:rsid w:val="009D0598"/>
    <w:rsid w:val="009D18EC"/>
    <w:rsid w:val="009D28E8"/>
    <w:rsid w:val="009D374B"/>
    <w:rsid w:val="009D3B54"/>
    <w:rsid w:val="009D3F78"/>
    <w:rsid w:val="009D4447"/>
    <w:rsid w:val="009D48F7"/>
    <w:rsid w:val="009D5073"/>
    <w:rsid w:val="009D6B33"/>
    <w:rsid w:val="009D6B62"/>
    <w:rsid w:val="009D736D"/>
    <w:rsid w:val="009D77A6"/>
    <w:rsid w:val="009E10A0"/>
    <w:rsid w:val="009E10B5"/>
    <w:rsid w:val="009E11CE"/>
    <w:rsid w:val="009E141C"/>
    <w:rsid w:val="009E1699"/>
    <w:rsid w:val="009E29B9"/>
    <w:rsid w:val="009E3353"/>
    <w:rsid w:val="009E34CF"/>
    <w:rsid w:val="009E4A0C"/>
    <w:rsid w:val="009E52BB"/>
    <w:rsid w:val="009E5976"/>
    <w:rsid w:val="009E63DA"/>
    <w:rsid w:val="009E6E36"/>
    <w:rsid w:val="009E713E"/>
    <w:rsid w:val="009E7364"/>
    <w:rsid w:val="009E7546"/>
    <w:rsid w:val="009E756E"/>
    <w:rsid w:val="009E76C8"/>
    <w:rsid w:val="009F06A6"/>
    <w:rsid w:val="009F0C5F"/>
    <w:rsid w:val="009F1B2F"/>
    <w:rsid w:val="009F33E7"/>
    <w:rsid w:val="009F362D"/>
    <w:rsid w:val="009F3890"/>
    <w:rsid w:val="009F3CF7"/>
    <w:rsid w:val="009F3FCA"/>
    <w:rsid w:val="009F40FA"/>
    <w:rsid w:val="009F4406"/>
    <w:rsid w:val="009F4E48"/>
    <w:rsid w:val="009F553D"/>
    <w:rsid w:val="009F55DD"/>
    <w:rsid w:val="009F5B1B"/>
    <w:rsid w:val="009F5D43"/>
    <w:rsid w:val="009F6ADF"/>
    <w:rsid w:val="009F6E6E"/>
    <w:rsid w:val="009F73D7"/>
    <w:rsid w:val="009F7AE9"/>
    <w:rsid w:val="00A00608"/>
    <w:rsid w:val="00A00942"/>
    <w:rsid w:val="00A00EF7"/>
    <w:rsid w:val="00A01FAE"/>
    <w:rsid w:val="00A027E5"/>
    <w:rsid w:val="00A02A1E"/>
    <w:rsid w:val="00A02E6E"/>
    <w:rsid w:val="00A032B4"/>
    <w:rsid w:val="00A03339"/>
    <w:rsid w:val="00A0355F"/>
    <w:rsid w:val="00A038C0"/>
    <w:rsid w:val="00A03B03"/>
    <w:rsid w:val="00A0401E"/>
    <w:rsid w:val="00A04472"/>
    <w:rsid w:val="00A0467B"/>
    <w:rsid w:val="00A04706"/>
    <w:rsid w:val="00A04729"/>
    <w:rsid w:val="00A04A51"/>
    <w:rsid w:val="00A04A68"/>
    <w:rsid w:val="00A05BA3"/>
    <w:rsid w:val="00A05F99"/>
    <w:rsid w:val="00A06965"/>
    <w:rsid w:val="00A07560"/>
    <w:rsid w:val="00A077A3"/>
    <w:rsid w:val="00A07F38"/>
    <w:rsid w:val="00A109BA"/>
    <w:rsid w:val="00A1163B"/>
    <w:rsid w:val="00A116AA"/>
    <w:rsid w:val="00A11A8B"/>
    <w:rsid w:val="00A11E63"/>
    <w:rsid w:val="00A12622"/>
    <w:rsid w:val="00A12DC3"/>
    <w:rsid w:val="00A12EF2"/>
    <w:rsid w:val="00A133F4"/>
    <w:rsid w:val="00A13C1F"/>
    <w:rsid w:val="00A13F3B"/>
    <w:rsid w:val="00A147D8"/>
    <w:rsid w:val="00A149E8"/>
    <w:rsid w:val="00A162B6"/>
    <w:rsid w:val="00A1635C"/>
    <w:rsid w:val="00A16513"/>
    <w:rsid w:val="00A169E0"/>
    <w:rsid w:val="00A1724F"/>
    <w:rsid w:val="00A17A5C"/>
    <w:rsid w:val="00A201B0"/>
    <w:rsid w:val="00A201C8"/>
    <w:rsid w:val="00A20AC6"/>
    <w:rsid w:val="00A20C81"/>
    <w:rsid w:val="00A21019"/>
    <w:rsid w:val="00A21852"/>
    <w:rsid w:val="00A21B44"/>
    <w:rsid w:val="00A22008"/>
    <w:rsid w:val="00A22069"/>
    <w:rsid w:val="00A22930"/>
    <w:rsid w:val="00A234C8"/>
    <w:rsid w:val="00A23503"/>
    <w:rsid w:val="00A239DA"/>
    <w:rsid w:val="00A24DD0"/>
    <w:rsid w:val="00A25774"/>
    <w:rsid w:val="00A25884"/>
    <w:rsid w:val="00A258CD"/>
    <w:rsid w:val="00A26327"/>
    <w:rsid w:val="00A264D0"/>
    <w:rsid w:val="00A2657E"/>
    <w:rsid w:val="00A26A69"/>
    <w:rsid w:val="00A2709F"/>
    <w:rsid w:val="00A27716"/>
    <w:rsid w:val="00A27F0F"/>
    <w:rsid w:val="00A30C25"/>
    <w:rsid w:val="00A30DC9"/>
    <w:rsid w:val="00A311D8"/>
    <w:rsid w:val="00A3180C"/>
    <w:rsid w:val="00A3351F"/>
    <w:rsid w:val="00A33BCC"/>
    <w:rsid w:val="00A3401F"/>
    <w:rsid w:val="00A343B0"/>
    <w:rsid w:val="00A345CC"/>
    <w:rsid w:val="00A34E5A"/>
    <w:rsid w:val="00A35C2C"/>
    <w:rsid w:val="00A364C6"/>
    <w:rsid w:val="00A36B72"/>
    <w:rsid w:val="00A374FF"/>
    <w:rsid w:val="00A37674"/>
    <w:rsid w:val="00A3782A"/>
    <w:rsid w:val="00A40021"/>
    <w:rsid w:val="00A4149C"/>
    <w:rsid w:val="00A42115"/>
    <w:rsid w:val="00A422D1"/>
    <w:rsid w:val="00A42BE3"/>
    <w:rsid w:val="00A43020"/>
    <w:rsid w:val="00A43377"/>
    <w:rsid w:val="00A4358B"/>
    <w:rsid w:val="00A43D97"/>
    <w:rsid w:val="00A44566"/>
    <w:rsid w:val="00A46681"/>
    <w:rsid w:val="00A472D1"/>
    <w:rsid w:val="00A47F85"/>
    <w:rsid w:val="00A51211"/>
    <w:rsid w:val="00A515D5"/>
    <w:rsid w:val="00A51E74"/>
    <w:rsid w:val="00A52612"/>
    <w:rsid w:val="00A52705"/>
    <w:rsid w:val="00A527A2"/>
    <w:rsid w:val="00A534BC"/>
    <w:rsid w:val="00A535DF"/>
    <w:rsid w:val="00A536EC"/>
    <w:rsid w:val="00A53E93"/>
    <w:rsid w:val="00A53FA9"/>
    <w:rsid w:val="00A54A34"/>
    <w:rsid w:val="00A54E3E"/>
    <w:rsid w:val="00A550AD"/>
    <w:rsid w:val="00A55149"/>
    <w:rsid w:val="00A55D75"/>
    <w:rsid w:val="00A57331"/>
    <w:rsid w:val="00A57867"/>
    <w:rsid w:val="00A57F26"/>
    <w:rsid w:val="00A6106D"/>
    <w:rsid w:val="00A61670"/>
    <w:rsid w:val="00A6348A"/>
    <w:rsid w:val="00A635F4"/>
    <w:rsid w:val="00A63D8D"/>
    <w:rsid w:val="00A64C25"/>
    <w:rsid w:val="00A64D82"/>
    <w:rsid w:val="00A64FD2"/>
    <w:rsid w:val="00A652BE"/>
    <w:rsid w:val="00A65C48"/>
    <w:rsid w:val="00A65E9F"/>
    <w:rsid w:val="00A661AE"/>
    <w:rsid w:val="00A66270"/>
    <w:rsid w:val="00A66299"/>
    <w:rsid w:val="00A66A1C"/>
    <w:rsid w:val="00A66BD3"/>
    <w:rsid w:val="00A66F18"/>
    <w:rsid w:val="00A67499"/>
    <w:rsid w:val="00A67C56"/>
    <w:rsid w:val="00A70BDE"/>
    <w:rsid w:val="00A70D2B"/>
    <w:rsid w:val="00A728B6"/>
    <w:rsid w:val="00A737F2"/>
    <w:rsid w:val="00A75CFF"/>
    <w:rsid w:val="00A765B2"/>
    <w:rsid w:val="00A769B7"/>
    <w:rsid w:val="00A7741E"/>
    <w:rsid w:val="00A802C3"/>
    <w:rsid w:val="00A8051A"/>
    <w:rsid w:val="00A807DB"/>
    <w:rsid w:val="00A813EA"/>
    <w:rsid w:val="00A814BB"/>
    <w:rsid w:val="00A816DD"/>
    <w:rsid w:val="00A829D6"/>
    <w:rsid w:val="00A83F06"/>
    <w:rsid w:val="00A84488"/>
    <w:rsid w:val="00A844E5"/>
    <w:rsid w:val="00A84AD7"/>
    <w:rsid w:val="00A850EE"/>
    <w:rsid w:val="00A851CE"/>
    <w:rsid w:val="00A85C6A"/>
    <w:rsid w:val="00A86169"/>
    <w:rsid w:val="00A868B5"/>
    <w:rsid w:val="00A86DA0"/>
    <w:rsid w:val="00A87125"/>
    <w:rsid w:val="00A87618"/>
    <w:rsid w:val="00A87A2A"/>
    <w:rsid w:val="00A9106B"/>
    <w:rsid w:val="00A92212"/>
    <w:rsid w:val="00A9239F"/>
    <w:rsid w:val="00A93FD4"/>
    <w:rsid w:val="00A94945"/>
    <w:rsid w:val="00A949FC"/>
    <w:rsid w:val="00A94B89"/>
    <w:rsid w:val="00A95A0D"/>
    <w:rsid w:val="00A961E2"/>
    <w:rsid w:val="00A96F19"/>
    <w:rsid w:val="00A97355"/>
    <w:rsid w:val="00A9757A"/>
    <w:rsid w:val="00A97945"/>
    <w:rsid w:val="00AA0091"/>
    <w:rsid w:val="00AA01B8"/>
    <w:rsid w:val="00AA04AF"/>
    <w:rsid w:val="00AA097B"/>
    <w:rsid w:val="00AA0AD0"/>
    <w:rsid w:val="00AA0ADC"/>
    <w:rsid w:val="00AA1734"/>
    <w:rsid w:val="00AA18D6"/>
    <w:rsid w:val="00AA279E"/>
    <w:rsid w:val="00AA284A"/>
    <w:rsid w:val="00AA2BF6"/>
    <w:rsid w:val="00AA2F92"/>
    <w:rsid w:val="00AA374A"/>
    <w:rsid w:val="00AA3A16"/>
    <w:rsid w:val="00AA3E73"/>
    <w:rsid w:val="00AA4783"/>
    <w:rsid w:val="00AA567C"/>
    <w:rsid w:val="00AA5CAF"/>
    <w:rsid w:val="00AA5DA0"/>
    <w:rsid w:val="00AA63CD"/>
    <w:rsid w:val="00AA64DD"/>
    <w:rsid w:val="00AA7C8C"/>
    <w:rsid w:val="00AA7EC4"/>
    <w:rsid w:val="00AB0ABD"/>
    <w:rsid w:val="00AB1B97"/>
    <w:rsid w:val="00AB23DD"/>
    <w:rsid w:val="00AB3267"/>
    <w:rsid w:val="00AB3CE8"/>
    <w:rsid w:val="00AB3FEF"/>
    <w:rsid w:val="00AB50B6"/>
    <w:rsid w:val="00AB5321"/>
    <w:rsid w:val="00AB5363"/>
    <w:rsid w:val="00AB54E4"/>
    <w:rsid w:val="00AB5DD2"/>
    <w:rsid w:val="00AB5F41"/>
    <w:rsid w:val="00AB5F64"/>
    <w:rsid w:val="00AB60F8"/>
    <w:rsid w:val="00AB6238"/>
    <w:rsid w:val="00AB6D5A"/>
    <w:rsid w:val="00AB6FED"/>
    <w:rsid w:val="00AB7723"/>
    <w:rsid w:val="00AB7B9B"/>
    <w:rsid w:val="00AB7D7B"/>
    <w:rsid w:val="00AC0C51"/>
    <w:rsid w:val="00AC0E62"/>
    <w:rsid w:val="00AC0E88"/>
    <w:rsid w:val="00AC14B8"/>
    <w:rsid w:val="00AC22E9"/>
    <w:rsid w:val="00AC3143"/>
    <w:rsid w:val="00AC42A1"/>
    <w:rsid w:val="00AC4550"/>
    <w:rsid w:val="00AC4D5F"/>
    <w:rsid w:val="00AC4DF7"/>
    <w:rsid w:val="00AC5318"/>
    <w:rsid w:val="00AC6B9F"/>
    <w:rsid w:val="00AC6CEE"/>
    <w:rsid w:val="00AC73D5"/>
    <w:rsid w:val="00AC7547"/>
    <w:rsid w:val="00AC77A5"/>
    <w:rsid w:val="00AC7CF5"/>
    <w:rsid w:val="00AD0319"/>
    <w:rsid w:val="00AD04AB"/>
    <w:rsid w:val="00AD06B0"/>
    <w:rsid w:val="00AD2DF9"/>
    <w:rsid w:val="00AD3C25"/>
    <w:rsid w:val="00AD507B"/>
    <w:rsid w:val="00AD53F6"/>
    <w:rsid w:val="00AD56A1"/>
    <w:rsid w:val="00AD6BDB"/>
    <w:rsid w:val="00AD7235"/>
    <w:rsid w:val="00AD76D1"/>
    <w:rsid w:val="00AD7B89"/>
    <w:rsid w:val="00AD7FDA"/>
    <w:rsid w:val="00AE0A2E"/>
    <w:rsid w:val="00AE0EF2"/>
    <w:rsid w:val="00AE0F70"/>
    <w:rsid w:val="00AE106B"/>
    <w:rsid w:val="00AE2792"/>
    <w:rsid w:val="00AE30DC"/>
    <w:rsid w:val="00AE422F"/>
    <w:rsid w:val="00AE43B6"/>
    <w:rsid w:val="00AE4C8F"/>
    <w:rsid w:val="00AE4DB0"/>
    <w:rsid w:val="00AE4F2A"/>
    <w:rsid w:val="00AE5285"/>
    <w:rsid w:val="00AE5336"/>
    <w:rsid w:val="00AE7864"/>
    <w:rsid w:val="00AE7ADC"/>
    <w:rsid w:val="00AF1620"/>
    <w:rsid w:val="00AF2340"/>
    <w:rsid w:val="00AF2477"/>
    <w:rsid w:val="00AF27DC"/>
    <w:rsid w:val="00AF2953"/>
    <w:rsid w:val="00AF31F1"/>
    <w:rsid w:val="00AF32CC"/>
    <w:rsid w:val="00AF3555"/>
    <w:rsid w:val="00AF3A54"/>
    <w:rsid w:val="00AF3C4B"/>
    <w:rsid w:val="00AF3E39"/>
    <w:rsid w:val="00AF4520"/>
    <w:rsid w:val="00AF4F10"/>
    <w:rsid w:val="00AF5E61"/>
    <w:rsid w:val="00AF6050"/>
    <w:rsid w:val="00AF60C4"/>
    <w:rsid w:val="00B01DE8"/>
    <w:rsid w:val="00B02503"/>
    <w:rsid w:val="00B02E57"/>
    <w:rsid w:val="00B03161"/>
    <w:rsid w:val="00B0320D"/>
    <w:rsid w:val="00B032C2"/>
    <w:rsid w:val="00B03690"/>
    <w:rsid w:val="00B039E7"/>
    <w:rsid w:val="00B05359"/>
    <w:rsid w:val="00B0600E"/>
    <w:rsid w:val="00B07544"/>
    <w:rsid w:val="00B10004"/>
    <w:rsid w:val="00B10AA6"/>
    <w:rsid w:val="00B11969"/>
    <w:rsid w:val="00B11A2C"/>
    <w:rsid w:val="00B12F3A"/>
    <w:rsid w:val="00B13286"/>
    <w:rsid w:val="00B138E9"/>
    <w:rsid w:val="00B13FA0"/>
    <w:rsid w:val="00B1467A"/>
    <w:rsid w:val="00B15078"/>
    <w:rsid w:val="00B15B2D"/>
    <w:rsid w:val="00B15D8E"/>
    <w:rsid w:val="00B164EC"/>
    <w:rsid w:val="00B1661A"/>
    <w:rsid w:val="00B16A5D"/>
    <w:rsid w:val="00B170ED"/>
    <w:rsid w:val="00B1758C"/>
    <w:rsid w:val="00B17E62"/>
    <w:rsid w:val="00B205E9"/>
    <w:rsid w:val="00B2072B"/>
    <w:rsid w:val="00B21B44"/>
    <w:rsid w:val="00B21D00"/>
    <w:rsid w:val="00B21D07"/>
    <w:rsid w:val="00B21F21"/>
    <w:rsid w:val="00B22250"/>
    <w:rsid w:val="00B22E85"/>
    <w:rsid w:val="00B22E95"/>
    <w:rsid w:val="00B231B0"/>
    <w:rsid w:val="00B23FA4"/>
    <w:rsid w:val="00B24435"/>
    <w:rsid w:val="00B2595A"/>
    <w:rsid w:val="00B25ACD"/>
    <w:rsid w:val="00B276BE"/>
    <w:rsid w:val="00B2793C"/>
    <w:rsid w:val="00B27988"/>
    <w:rsid w:val="00B305FF"/>
    <w:rsid w:val="00B30661"/>
    <w:rsid w:val="00B30B3B"/>
    <w:rsid w:val="00B3135A"/>
    <w:rsid w:val="00B3137B"/>
    <w:rsid w:val="00B3176C"/>
    <w:rsid w:val="00B3189E"/>
    <w:rsid w:val="00B32FCE"/>
    <w:rsid w:val="00B336F2"/>
    <w:rsid w:val="00B34D0C"/>
    <w:rsid w:val="00B350BF"/>
    <w:rsid w:val="00B354F5"/>
    <w:rsid w:val="00B3556C"/>
    <w:rsid w:val="00B3570A"/>
    <w:rsid w:val="00B3574D"/>
    <w:rsid w:val="00B35A00"/>
    <w:rsid w:val="00B36CEC"/>
    <w:rsid w:val="00B36FD1"/>
    <w:rsid w:val="00B37349"/>
    <w:rsid w:val="00B403DF"/>
    <w:rsid w:val="00B40426"/>
    <w:rsid w:val="00B41C1B"/>
    <w:rsid w:val="00B41E5D"/>
    <w:rsid w:val="00B42007"/>
    <w:rsid w:val="00B4318A"/>
    <w:rsid w:val="00B449B2"/>
    <w:rsid w:val="00B4500A"/>
    <w:rsid w:val="00B4558B"/>
    <w:rsid w:val="00B45687"/>
    <w:rsid w:val="00B45C3F"/>
    <w:rsid w:val="00B460A6"/>
    <w:rsid w:val="00B46EE4"/>
    <w:rsid w:val="00B4754A"/>
    <w:rsid w:val="00B47A35"/>
    <w:rsid w:val="00B47A69"/>
    <w:rsid w:val="00B47DCF"/>
    <w:rsid w:val="00B47FEE"/>
    <w:rsid w:val="00B501E7"/>
    <w:rsid w:val="00B5033F"/>
    <w:rsid w:val="00B503CF"/>
    <w:rsid w:val="00B50444"/>
    <w:rsid w:val="00B5065E"/>
    <w:rsid w:val="00B5072B"/>
    <w:rsid w:val="00B50960"/>
    <w:rsid w:val="00B509E5"/>
    <w:rsid w:val="00B51E79"/>
    <w:rsid w:val="00B52724"/>
    <w:rsid w:val="00B531F7"/>
    <w:rsid w:val="00B53CE8"/>
    <w:rsid w:val="00B5499D"/>
    <w:rsid w:val="00B559D2"/>
    <w:rsid w:val="00B55B99"/>
    <w:rsid w:val="00B55E91"/>
    <w:rsid w:val="00B56010"/>
    <w:rsid w:val="00B57306"/>
    <w:rsid w:val="00B5783E"/>
    <w:rsid w:val="00B57EC7"/>
    <w:rsid w:val="00B60343"/>
    <w:rsid w:val="00B62FC1"/>
    <w:rsid w:val="00B63EC3"/>
    <w:rsid w:val="00B644C9"/>
    <w:rsid w:val="00B6465C"/>
    <w:rsid w:val="00B64B99"/>
    <w:rsid w:val="00B6546C"/>
    <w:rsid w:val="00B667D2"/>
    <w:rsid w:val="00B678B6"/>
    <w:rsid w:val="00B679B2"/>
    <w:rsid w:val="00B702A7"/>
    <w:rsid w:val="00B713C2"/>
    <w:rsid w:val="00B73328"/>
    <w:rsid w:val="00B733A9"/>
    <w:rsid w:val="00B73B12"/>
    <w:rsid w:val="00B73E9F"/>
    <w:rsid w:val="00B75480"/>
    <w:rsid w:val="00B75B95"/>
    <w:rsid w:val="00B779A9"/>
    <w:rsid w:val="00B77E16"/>
    <w:rsid w:val="00B80871"/>
    <w:rsid w:val="00B80A8C"/>
    <w:rsid w:val="00B81A36"/>
    <w:rsid w:val="00B82383"/>
    <w:rsid w:val="00B823AA"/>
    <w:rsid w:val="00B8309C"/>
    <w:rsid w:val="00B83420"/>
    <w:rsid w:val="00B842BF"/>
    <w:rsid w:val="00B84842"/>
    <w:rsid w:val="00B85B7B"/>
    <w:rsid w:val="00B85E7D"/>
    <w:rsid w:val="00B86260"/>
    <w:rsid w:val="00B864C3"/>
    <w:rsid w:val="00B87246"/>
    <w:rsid w:val="00B90CE6"/>
    <w:rsid w:val="00B90EE5"/>
    <w:rsid w:val="00B90F8E"/>
    <w:rsid w:val="00B91722"/>
    <w:rsid w:val="00B91A58"/>
    <w:rsid w:val="00B91E59"/>
    <w:rsid w:val="00B92869"/>
    <w:rsid w:val="00B92A63"/>
    <w:rsid w:val="00B92EEC"/>
    <w:rsid w:val="00B9343A"/>
    <w:rsid w:val="00B949EA"/>
    <w:rsid w:val="00B959E4"/>
    <w:rsid w:val="00B962B8"/>
    <w:rsid w:val="00B965B1"/>
    <w:rsid w:val="00B96970"/>
    <w:rsid w:val="00B9728F"/>
    <w:rsid w:val="00B973B8"/>
    <w:rsid w:val="00B97891"/>
    <w:rsid w:val="00BA04BF"/>
    <w:rsid w:val="00BA0535"/>
    <w:rsid w:val="00BA0779"/>
    <w:rsid w:val="00BA087D"/>
    <w:rsid w:val="00BA0BA0"/>
    <w:rsid w:val="00BA0E29"/>
    <w:rsid w:val="00BA1462"/>
    <w:rsid w:val="00BA1913"/>
    <w:rsid w:val="00BA1BE1"/>
    <w:rsid w:val="00BA1F7F"/>
    <w:rsid w:val="00BA2667"/>
    <w:rsid w:val="00BA2B31"/>
    <w:rsid w:val="00BA3723"/>
    <w:rsid w:val="00BA3AC6"/>
    <w:rsid w:val="00BA45DB"/>
    <w:rsid w:val="00BA4A54"/>
    <w:rsid w:val="00BA531B"/>
    <w:rsid w:val="00BA6553"/>
    <w:rsid w:val="00BA75A5"/>
    <w:rsid w:val="00BA7CC3"/>
    <w:rsid w:val="00BB1316"/>
    <w:rsid w:val="00BB15CC"/>
    <w:rsid w:val="00BB20BD"/>
    <w:rsid w:val="00BB2AEB"/>
    <w:rsid w:val="00BB2BA0"/>
    <w:rsid w:val="00BB3FAD"/>
    <w:rsid w:val="00BB44EF"/>
    <w:rsid w:val="00BB44F0"/>
    <w:rsid w:val="00BB47E1"/>
    <w:rsid w:val="00BB4B8D"/>
    <w:rsid w:val="00BB4DC2"/>
    <w:rsid w:val="00BB5219"/>
    <w:rsid w:val="00BB5653"/>
    <w:rsid w:val="00BB6693"/>
    <w:rsid w:val="00BB6BDA"/>
    <w:rsid w:val="00BB7090"/>
    <w:rsid w:val="00BB7480"/>
    <w:rsid w:val="00BB7AEF"/>
    <w:rsid w:val="00BC0675"/>
    <w:rsid w:val="00BC07D2"/>
    <w:rsid w:val="00BC0A1C"/>
    <w:rsid w:val="00BC12CF"/>
    <w:rsid w:val="00BC16EF"/>
    <w:rsid w:val="00BC17D1"/>
    <w:rsid w:val="00BC20B1"/>
    <w:rsid w:val="00BC2141"/>
    <w:rsid w:val="00BC228C"/>
    <w:rsid w:val="00BC272B"/>
    <w:rsid w:val="00BC28EB"/>
    <w:rsid w:val="00BC2D0F"/>
    <w:rsid w:val="00BC402D"/>
    <w:rsid w:val="00BC4F9D"/>
    <w:rsid w:val="00BC524F"/>
    <w:rsid w:val="00BC5838"/>
    <w:rsid w:val="00BC58A9"/>
    <w:rsid w:val="00BC60B4"/>
    <w:rsid w:val="00BC69FD"/>
    <w:rsid w:val="00BC6DC8"/>
    <w:rsid w:val="00BC75E4"/>
    <w:rsid w:val="00BC75F0"/>
    <w:rsid w:val="00BC7944"/>
    <w:rsid w:val="00BD01B7"/>
    <w:rsid w:val="00BD01C3"/>
    <w:rsid w:val="00BD0520"/>
    <w:rsid w:val="00BD0DF9"/>
    <w:rsid w:val="00BD13C8"/>
    <w:rsid w:val="00BD1A74"/>
    <w:rsid w:val="00BD1D10"/>
    <w:rsid w:val="00BD24BD"/>
    <w:rsid w:val="00BD2690"/>
    <w:rsid w:val="00BD31C9"/>
    <w:rsid w:val="00BD33A1"/>
    <w:rsid w:val="00BD4D6C"/>
    <w:rsid w:val="00BD4FCD"/>
    <w:rsid w:val="00BD5842"/>
    <w:rsid w:val="00BD5DE4"/>
    <w:rsid w:val="00BD5F4B"/>
    <w:rsid w:val="00BD681D"/>
    <w:rsid w:val="00BD6BE9"/>
    <w:rsid w:val="00BD6DEF"/>
    <w:rsid w:val="00BD6E48"/>
    <w:rsid w:val="00BE038F"/>
    <w:rsid w:val="00BE0796"/>
    <w:rsid w:val="00BE08EC"/>
    <w:rsid w:val="00BE1049"/>
    <w:rsid w:val="00BE150A"/>
    <w:rsid w:val="00BE28D7"/>
    <w:rsid w:val="00BE2BD0"/>
    <w:rsid w:val="00BE2E13"/>
    <w:rsid w:val="00BE32D8"/>
    <w:rsid w:val="00BE344A"/>
    <w:rsid w:val="00BE3635"/>
    <w:rsid w:val="00BE41D0"/>
    <w:rsid w:val="00BE428B"/>
    <w:rsid w:val="00BE471F"/>
    <w:rsid w:val="00BE473D"/>
    <w:rsid w:val="00BE4A15"/>
    <w:rsid w:val="00BE509E"/>
    <w:rsid w:val="00BE6A57"/>
    <w:rsid w:val="00BE7344"/>
    <w:rsid w:val="00BE7646"/>
    <w:rsid w:val="00BF01C5"/>
    <w:rsid w:val="00BF1586"/>
    <w:rsid w:val="00BF15E2"/>
    <w:rsid w:val="00BF241A"/>
    <w:rsid w:val="00BF2BC6"/>
    <w:rsid w:val="00BF361A"/>
    <w:rsid w:val="00BF3E09"/>
    <w:rsid w:val="00BF4184"/>
    <w:rsid w:val="00BF5260"/>
    <w:rsid w:val="00BF52A7"/>
    <w:rsid w:val="00BF593A"/>
    <w:rsid w:val="00BF62D7"/>
    <w:rsid w:val="00BF64EA"/>
    <w:rsid w:val="00BF66B6"/>
    <w:rsid w:val="00BF6CF4"/>
    <w:rsid w:val="00BF7259"/>
    <w:rsid w:val="00BF7D47"/>
    <w:rsid w:val="00C000AD"/>
    <w:rsid w:val="00C002F3"/>
    <w:rsid w:val="00C00419"/>
    <w:rsid w:val="00C00ACC"/>
    <w:rsid w:val="00C0107A"/>
    <w:rsid w:val="00C01C67"/>
    <w:rsid w:val="00C02049"/>
    <w:rsid w:val="00C039E5"/>
    <w:rsid w:val="00C0601E"/>
    <w:rsid w:val="00C06587"/>
    <w:rsid w:val="00C0677A"/>
    <w:rsid w:val="00C068A7"/>
    <w:rsid w:val="00C07429"/>
    <w:rsid w:val="00C07A2D"/>
    <w:rsid w:val="00C10EAE"/>
    <w:rsid w:val="00C11C46"/>
    <w:rsid w:val="00C12C05"/>
    <w:rsid w:val="00C12E97"/>
    <w:rsid w:val="00C13024"/>
    <w:rsid w:val="00C13570"/>
    <w:rsid w:val="00C13A29"/>
    <w:rsid w:val="00C140E1"/>
    <w:rsid w:val="00C150C0"/>
    <w:rsid w:val="00C151D9"/>
    <w:rsid w:val="00C15AB0"/>
    <w:rsid w:val="00C170C6"/>
    <w:rsid w:val="00C1725D"/>
    <w:rsid w:val="00C17551"/>
    <w:rsid w:val="00C1794D"/>
    <w:rsid w:val="00C17A53"/>
    <w:rsid w:val="00C20176"/>
    <w:rsid w:val="00C20225"/>
    <w:rsid w:val="00C212A5"/>
    <w:rsid w:val="00C212DC"/>
    <w:rsid w:val="00C220B3"/>
    <w:rsid w:val="00C22485"/>
    <w:rsid w:val="00C22DCE"/>
    <w:rsid w:val="00C23BFC"/>
    <w:rsid w:val="00C243BE"/>
    <w:rsid w:val="00C247FE"/>
    <w:rsid w:val="00C24C89"/>
    <w:rsid w:val="00C24D51"/>
    <w:rsid w:val="00C25349"/>
    <w:rsid w:val="00C259D8"/>
    <w:rsid w:val="00C260B8"/>
    <w:rsid w:val="00C26413"/>
    <w:rsid w:val="00C26DDA"/>
    <w:rsid w:val="00C27FD2"/>
    <w:rsid w:val="00C27FF4"/>
    <w:rsid w:val="00C30B52"/>
    <w:rsid w:val="00C30CE8"/>
    <w:rsid w:val="00C310BC"/>
    <w:rsid w:val="00C3142D"/>
    <w:rsid w:val="00C3188C"/>
    <w:rsid w:val="00C31D30"/>
    <w:rsid w:val="00C32442"/>
    <w:rsid w:val="00C332ED"/>
    <w:rsid w:val="00C33B5C"/>
    <w:rsid w:val="00C34592"/>
    <w:rsid w:val="00C34792"/>
    <w:rsid w:val="00C347AB"/>
    <w:rsid w:val="00C35327"/>
    <w:rsid w:val="00C35B0F"/>
    <w:rsid w:val="00C3647E"/>
    <w:rsid w:val="00C36787"/>
    <w:rsid w:val="00C37BE3"/>
    <w:rsid w:val="00C4080F"/>
    <w:rsid w:val="00C40984"/>
    <w:rsid w:val="00C40A67"/>
    <w:rsid w:val="00C40E59"/>
    <w:rsid w:val="00C4137E"/>
    <w:rsid w:val="00C41A5E"/>
    <w:rsid w:val="00C41D63"/>
    <w:rsid w:val="00C436F7"/>
    <w:rsid w:val="00C43E36"/>
    <w:rsid w:val="00C441B7"/>
    <w:rsid w:val="00C44598"/>
    <w:rsid w:val="00C45660"/>
    <w:rsid w:val="00C46A03"/>
    <w:rsid w:val="00C4737B"/>
    <w:rsid w:val="00C47A6F"/>
    <w:rsid w:val="00C47D5F"/>
    <w:rsid w:val="00C47DA9"/>
    <w:rsid w:val="00C50448"/>
    <w:rsid w:val="00C50E81"/>
    <w:rsid w:val="00C51C67"/>
    <w:rsid w:val="00C52BCF"/>
    <w:rsid w:val="00C52C9F"/>
    <w:rsid w:val="00C52CB7"/>
    <w:rsid w:val="00C535C3"/>
    <w:rsid w:val="00C53710"/>
    <w:rsid w:val="00C538E7"/>
    <w:rsid w:val="00C53AC6"/>
    <w:rsid w:val="00C53C86"/>
    <w:rsid w:val="00C5526E"/>
    <w:rsid w:val="00C55954"/>
    <w:rsid w:val="00C55990"/>
    <w:rsid w:val="00C560A5"/>
    <w:rsid w:val="00C5629B"/>
    <w:rsid w:val="00C56DEF"/>
    <w:rsid w:val="00C57056"/>
    <w:rsid w:val="00C57ABB"/>
    <w:rsid w:val="00C57AD6"/>
    <w:rsid w:val="00C61808"/>
    <w:rsid w:val="00C620BA"/>
    <w:rsid w:val="00C62187"/>
    <w:rsid w:val="00C621B1"/>
    <w:rsid w:val="00C621E7"/>
    <w:rsid w:val="00C62455"/>
    <w:rsid w:val="00C627DF"/>
    <w:rsid w:val="00C62838"/>
    <w:rsid w:val="00C62867"/>
    <w:rsid w:val="00C62969"/>
    <w:rsid w:val="00C62B69"/>
    <w:rsid w:val="00C62D96"/>
    <w:rsid w:val="00C62EB9"/>
    <w:rsid w:val="00C64352"/>
    <w:rsid w:val="00C6441B"/>
    <w:rsid w:val="00C647A2"/>
    <w:rsid w:val="00C65283"/>
    <w:rsid w:val="00C65631"/>
    <w:rsid w:val="00C65D4F"/>
    <w:rsid w:val="00C65EEE"/>
    <w:rsid w:val="00C660A0"/>
    <w:rsid w:val="00C665DB"/>
    <w:rsid w:val="00C66A70"/>
    <w:rsid w:val="00C673E3"/>
    <w:rsid w:val="00C703EB"/>
    <w:rsid w:val="00C70407"/>
    <w:rsid w:val="00C704CE"/>
    <w:rsid w:val="00C70A02"/>
    <w:rsid w:val="00C722BF"/>
    <w:rsid w:val="00C731AD"/>
    <w:rsid w:val="00C73400"/>
    <w:rsid w:val="00C73FA9"/>
    <w:rsid w:val="00C7401C"/>
    <w:rsid w:val="00C758D5"/>
    <w:rsid w:val="00C75E4A"/>
    <w:rsid w:val="00C7714F"/>
    <w:rsid w:val="00C772CD"/>
    <w:rsid w:val="00C77B09"/>
    <w:rsid w:val="00C80276"/>
    <w:rsid w:val="00C81DBD"/>
    <w:rsid w:val="00C82681"/>
    <w:rsid w:val="00C82C8B"/>
    <w:rsid w:val="00C835D5"/>
    <w:rsid w:val="00C83615"/>
    <w:rsid w:val="00C8379C"/>
    <w:rsid w:val="00C83CB8"/>
    <w:rsid w:val="00C83FA5"/>
    <w:rsid w:val="00C8437C"/>
    <w:rsid w:val="00C84D84"/>
    <w:rsid w:val="00C852DA"/>
    <w:rsid w:val="00C852FD"/>
    <w:rsid w:val="00C85397"/>
    <w:rsid w:val="00C85DB0"/>
    <w:rsid w:val="00C864E1"/>
    <w:rsid w:val="00C865A2"/>
    <w:rsid w:val="00C866A9"/>
    <w:rsid w:val="00C868D3"/>
    <w:rsid w:val="00C86B51"/>
    <w:rsid w:val="00C86F7B"/>
    <w:rsid w:val="00C87843"/>
    <w:rsid w:val="00C87CED"/>
    <w:rsid w:val="00C90430"/>
    <w:rsid w:val="00C9050F"/>
    <w:rsid w:val="00C9078D"/>
    <w:rsid w:val="00C90BC5"/>
    <w:rsid w:val="00C90C50"/>
    <w:rsid w:val="00C90E96"/>
    <w:rsid w:val="00C9104C"/>
    <w:rsid w:val="00C917BB"/>
    <w:rsid w:val="00C91981"/>
    <w:rsid w:val="00C92271"/>
    <w:rsid w:val="00C92607"/>
    <w:rsid w:val="00C935D2"/>
    <w:rsid w:val="00C9637E"/>
    <w:rsid w:val="00C963A2"/>
    <w:rsid w:val="00C96B69"/>
    <w:rsid w:val="00C9746A"/>
    <w:rsid w:val="00CA03E0"/>
    <w:rsid w:val="00CA0BAC"/>
    <w:rsid w:val="00CA1549"/>
    <w:rsid w:val="00CA19BB"/>
    <w:rsid w:val="00CA1B73"/>
    <w:rsid w:val="00CA236D"/>
    <w:rsid w:val="00CA28C5"/>
    <w:rsid w:val="00CA2BA8"/>
    <w:rsid w:val="00CA3041"/>
    <w:rsid w:val="00CA32C0"/>
    <w:rsid w:val="00CA4029"/>
    <w:rsid w:val="00CA48D9"/>
    <w:rsid w:val="00CA4A2F"/>
    <w:rsid w:val="00CA509E"/>
    <w:rsid w:val="00CA5360"/>
    <w:rsid w:val="00CA578B"/>
    <w:rsid w:val="00CA5CA8"/>
    <w:rsid w:val="00CA61E3"/>
    <w:rsid w:val="00CA67BE"/>
    <w:rsid w:val="00CB10F2"/>
    <w:rsid w:val="00CB15AE"/>
    <w:rsid w:val="00CB1CBB"/>
    <w:rsid w:val="00CB26C5"/>
    <w:rsid w:val="00CB2991"/>
    <w:rsid w:val="00CB2A86"/>
    <w:rsid w:val="00CB3655"/>
    <w:rsid w:val="00CB50BC"/>
    <w:rsid w:val="00CB525C"/>
    <w:rsid w:val="00CB5515"/>
    <w:rsid w:val="00CB57BB"/>
    <w:rsid w:val="00CB5D61"/>
    <w:rsid w:val="00CB5DDF"/>
    <w:rsid w:val="00CB641C"/>
    <w:rsid w:val="00CB65FC"/>
    <w:rsid w:val="00CB704B"/>
    <w:rsid w:val="00CB736A"/>
    <w:rsid w:val="00CB74F3"/>
    <w:rsid w:val="00CC06E9"/>
    <w:rsid w:val="00CC092F"/>
    <w:rsid w:val="00CC0D1D"/>
    <w:rsid w:val="00CC0EE4"/>
    <w:rsid w:val="00CC11A4"/>
    <w:rsid w:val="00CC1A13"/>
    <w:rsid w:val="00CC2065"/>
    <w:rsid w:val="00CC2462"/>
    <w:rsid w:val="00CC259B"/>
    <w:rsid w:val="00CC2A7E"/>
    <w:rsid w:val="00CC2D1D"/>
    <w:rsid w:val="00CC3652"/>
    <w:rsid w:val="00CC4096"/>
    <w:rsid w:val="00CC4948"/>
    <w:rsid w:val="00CC4A91"/>
    <w:rsid w:val="00CC4BD3"/>
    <w:rsid w:val="00CC4D1F"/>
    <w:rsid w:val="00CC5041"/>
    <w:rsid w:val="00CC5DCA"/>
    <w:rsid w:val="00CC6CC6"/>
    <w:rsid w:val="00CC6E2D"/>
    <w:rsid w:val="00CD0BAF"/>
    <w:rsid w:val="00CD0F5D"/>
    <w:rsid w:val="00CD1240"/>
    <w:rsid w:val="00CD23B0"/>
    <w:rsid w:val="00CD2AA0"/>
    <w:rsid w:val="00CD2D5B"/>
    <w:rsid w:val="00CD32E6"/>
    <w:rsid w:val="00CD3684"/>
    <w:rsid w:val="00CD3925"/>
    <w:rsid w:val="00CD3BF8"/>
    <w:rsid w:val="00CD3E7A"/>
    <w:rsid w:val="00CD429F"/>
    <w:rsid w:val="00CD4E20"/>
    <w:rsid w:val="00CD69A9"/>
    <w:rsid w:val="00CD6E39"/>
    <w:rsid w:val="00CD6E90"/>
    <w:rsid w:val="00CD75E6"/>
    <w:rsid w:val="00CD7698"/>
    <w:rsid w:val="00CD780C"/>
    <w:rsid w:val="00CE05F5"/>
    <w:rsid w:val="00CE0712"/>
    <w:rsid w:val="00CE10C2"/>
    <w:rsid w:val="00CE1102"/>
    <w:rsid w:val="00CE16CF"/>
    <w:rsid w:val="00CE2796"/>
    <w:rsid w:val="00CE297C"/>
    <w:rsid w:val="00CE2D24"/>
    <w:rsid w:val="00CE3779"/>
    <w:rsid w:val="00CE4C11"/>
    <w:rsid w:val="00CE5C37"/>
    <w:rsid w:val="00CE5C3E"/>
    <w:rsid w:val="00CE68DC"/>
    <w:rsid w:val="00CE732E"/>
    <w:rsid w:val="00CE7B88"/>
    <w:rsid w:val="00CE7D67"/>
    <w:rsid w:val="00CE7DF0"/>
    <w:rsid w:val="00CF09CB"/>
    <w:rsid w:val="00CF11A3"/>
    <w:rsid w:val="00CF1455"/>
    <w:rsid w:val="00CF1E93"/>
    <w:rsid w:val="00CF27FB"/>
    <w:rsid w:val="00CF2B02"/>
    <w:rsid w:val="00CF2DC5"/>
    <w:rsid w:val="00CF3E29"/>
    <w:rsid w:val="00CF54F7"/>
    <w:rsid w:val="00CF62CF"/>
    <w:rsid w:val="00CF636E"/>
    <w:rsid w:val="00CF6E43"/>
    <w:rsid w:val="00CF6E91"/>
    <w:rsid w:val="00CF6F35"/>
    <w:rsid w:val="00CF7BA8"/>
    <w:rsid w:val="00D00A98"/>
    <w:rsid w:val="00D00C78"/>
    <w:rsid w:val="00D00F02"/>
    <w:rsid w:val="00D01212"/>
    <w:rsid w:val="00D0186A"/>
    <w:rsid w:val="00D01AF9"/>
    <w:rsid w:val="00D01E0F"/>
    <w:rsid w:val="00D02CB0"/>
    <w:rsid w:val="00D02D57"/>
    <w:rsid w:val="00D032E5"/>
    <w:rsid w:val="00D0351B"/>
    <w:rsid w:val="00D038FB"/>
    <w:rsid w:val="00D060AD"/>
    <w:rsid w:val="00D070CD"/>
    <w:rsid w:val="00D07925"/>
    <w:rsid w:val="00D079FD"/>
    <w:rsid w:val="00D07E51"/>
    <w:rsid w:val="00D104CD"/>
    <w:rsid w:val="00D10F75"/>
    <w:rsid w:val="00D118BF"/>
    <w:rsid w:val="00D11A06"/>
    <w:rsid w:val="00D120E1"/>
    <w:rsid w:val="00D12756"/>
    <w:rsid w:val="00D1323E"/>
    <w:rsid w:val="00D1350D"/>
    <w:rsid w:val="00D13745"/>
    <w:rsid w:val="00D13788"/>
    <w:rsid w:val="00D13AB6"/>
    <w:rsid w:val="00D13AF2"/>
    <w:rsid w:val="00D14811"/>
    <w:rsid w:val="00D14D4F"/>
    <w:rsid w:val="00D1538D"/>
    <w:rsid w:val="00D164F7"/>
    <w:rsid w:val="00D1710B"/>
    <w:rsid w:val="00D20134"/>
    <w:rsid w:val="00D20473"/>
    <w:rsid w:val="00D214C1"/>
    <w:rsid w:val="00D21D06"/>
    <w:rsid w:val="00D21E28"/>
    <w:rsid w:val="00D22376"/>
    <w:rsid w:val="00D23B94"/>
    <w:rsid w:val="00D23E02"/>
    <w:rsid w:val="00D24A3C"/>
    <w:rsid w:val="00D25397"/>
    <w:rsid w:val="00D25F28"/>
    <w:rsid w:val="00D26332"/>
    <w:rsid w:val="00D263F6"/>
    <w:rsid w:val="00D26DD4"/>
    <w:rsid w:val="00D26F64"/>
    <w:rsid w:val="00D271ED"/>
    <w:rsid w:val="00D30819"/>
    <w:rsid w:val="00D30B8F"/>
    <w:rsid w:val="00D31237"/>
    <w:rsid w:val="00D3136A"/>
    <w:rsid w:val="00D337E1"/>
    <w:rsid w:val="00D33CE7"/>
    <w:rsid w:val="00D33E79"/>
    <w:rsid w:val="00D3413B"/>
    <w:rsid w:val="00D34164"/>
    <w:rsid w:val="00D346D6"/>
    <w:rsid w:val="00D34919"/>
    <w:rsid w:val="00D359F5"/>
    <w:rsid w:val="00D36043"/>
    <w:rsid w:val="00D36745"/>
    <w:rsid w:val="00D369B2"/>
    <w:rsid w:val="00D36C88"/>
    <w:rsid w:val="00D37391"/>
    <w:rsid w:val="00D4045E"/>
    <w:rsid w:val="00D40F0D"/>
    <w:rsid w:val="00D41257"/>
    <w:rsid w:val="00D4192E"/>
    <w:rsid w:val="00D41D01"/>
    <w:rsid w:val="00D42A7F"/>
    <w:rsid w:val="00D43D89"/>
    <w:rsid w:val="00D444AD"/>
    <w:rsid w:val="00D44F9E"/>
    <w:rsid w:val="00D45A43"/>
    <w:rsid w:val="00D45E1B"/>
    <w:rsid w:val="00D4633A"/>
    <w:rsid w:val="00D46814"/>
    <w:rsid w:val="00D46DF3"/>
    <w:rsid w:val="00D476C2"/>
    <w:rsid w:val="00D477A0"/>
    <w:rsid w:val="00D5011A"/>
    <w:rsid w:val="00D50644"/>
    <w:rsid w:val="00D50DCF"/>
    <w:rsid w:val="00D5119F"/>
    <w:rsid w:val="00D512B5"/>
    <w:rsid w:val="00D51465"/>
    <w:rsid w:val="00D51668"/>
    <w:rsid w:val="00D51B45"/>
    <w:rsid w:val="00D52215"/>
    <w:rsid w:val="00D52445"/>
    <w:rsid w:val="00D526BB"/>
    <w:rsid w:val="00D53E27"/>
    <w:rsid w:val="00D5450D"/>
    <w:rsid w:val="00D549FC"/>
    <w:rsid w:val="00D54AFF"/>
    <w:rsid w:val="00D552CA"/>
    <w:rsid w:val="00D55314"/>
    <w:rsid w:val="00D55D03"/>
    <w:rsid w:val="00D565F7"/>
    <w:rsid w:val="00D569AE"/>
    <w:rsid w:val="00D57257"/>
    <w:rsid w:val="00D57344"/>
    <w:rsid w:val="00D57C70"/>
    <w:rsid w:val="00D60050"/>
    <w:rsid w:val="00D600DD"/>
    <w:rsid w:val="00D60240"/>
    <w:rsid w:val="00D602EA"/>
    <w:rsid w:val="00D611B7"/>
    <w:rsid w:val="00D614C5"/>
    <w:rsid w:val="00D62028"/>
    <w:rsid w:val="00D6277D"/>
    <w:rsid w:val="00D627BA"/>
    <w:rsid w:val="00D62A3A"/>
    <w:rsid w:val="00D62B05"/>
    <w:rsid w:val="00D6323A"/>
    <w:rsid w:val="00D6348D"/>
    <w:rsid w:val="00D6349A"/>
    <w:rsid w:val="00D637A6"/>
    <w:rsid w:val="00D637C5"/>
    <w:rsid w:val="00D651D5"/>
    <w:rsid w:val="00D65F3E"/>
    <w:rsid w:val="00D665A4"/>
    <w:rsid w:val="00D665ED"/>
    <w:rsid w:val="00D66B11"/>
    <w:rsid w:val="00D67200"/>
    <w:rsid w:val="00D6747C"/>
    <w:rsid w:val="00D67485"/>
    <w:rsid w:val="00D67633"/>
    <w:rsid w:val="00D67A31"/>
    <w:rsid w:val="00D70D27"/>
    <w:rsid w:val="00D73891"/>
    <w:rsid w:val="00D742BF"/>
    <w:rsid w:val="00D742EA"/>
    <w:rsid w:val="00D74787"/>
    <w:rsid w:val="00D74B62"/>
    <w:rsid w:val="00D75635"/>
    <w:rsid w:val="00D756D5"/>
    <w:rsid w:val="00D75850"/>
    <w:rsid w:val="00D759C3"/>
    <w:rsid w:val="00D75BBC"/>
    <w:rsid w:val="00D75F84"/>
    <w:rsid w:val="00D76F4C"/>
    <w:rsid w:val="00D772D7"/>
    <w:rsid w:val="00D8094C"/>
    <w:rsid w:val="00D8112A"/>
    <w:rsid w:val="00D8146E"/>
    <w:rsid w:val="00D82445"/>
    <w:rsid w:val="00D82A9B"/>
    <w:rsid w:val="00D82EB7"/>
    <w:rsid w:val="00D834E6"/>
    <w:rsid w:val="00D83505"/>
    <w:rsid w:val="00D8381E"/>
    <w:rsid w:val="00D84062"/>
    <w:rsid w:val="00D840F1"/>
    <w:rsid w:val="00D843CA"/>
    <w:rsid w:val="00D84904"/>
    <w:rsid w:val="00D84BCA"/>
    <w:rsid w:val="00D85389"/>
    <w:rsid w:val="00D854E0"/>
    <w:rsid w:val="00D858C1"/>
    <w:rsid w:val="00D859BE"/>
    <w:rsid w:val="00D859C1"/>
    <w:rsid w:val="00D85B68"/>
    <w:rsid w:val="00D86042"/>
    <w:rsid w:val="00D86678"/>
    <w:rsid w:val="00D86980"/>
    <w:rsid w:val="00D86F24"/>
    <w:rsid w:val="00D8760D"/>
    <w:rsid w:val="00D87DF9"/>
    <w:rsid w:val="00D87FC3"/>
    <w:rsid w:val="00D90A31"/>
    <w:rsid w:val="00D90CC8"/>
    <w:rsid w:val="00D90F9D"/>
    <w:rsid w:val="00D9142C"/>
    <w:rsid w:val="00D91F42"/>
    <w:rsid w:val="00D92009"/>
    <w:rsid w:val="00D926ED"/>
    <w:rsid w:val="00D92947"/>
    <w:rsid w:val="00D934CB"/>
    <w:rsid w:val="00D93969"/>
    <w:rsid w:val="00D93D6E"/>
    <w:rsid w:val="00D944EB"/>
    <w:rsid w:val="00D95822"/>
    <w:rsid w:val="00D95859"/>
    <w:rsid w:val="00D95B2C"/>
    <w:rsid w:val="00D961DB"/>
    <w:rsid w:val="00D9688D"/>
    <w:rsid w:val="00D96F0A"/>
    <w:rsid w:val="00D970C8"/>
    <w:rsid w:val="00D979D5"/>
    <w:rsid w:val="00DA0705"/>
    <w:rsid w:val="00DA0797"/>
    <w:rsid w:val="00DA0FC3"/>
    <w:rsid w:val="00DA163E"/>
    <w:rsid w:val="00DA17F6"/>
    <w:rsid w:val="00DA1B0E"/>
    <w:rsid w:val="00DA40E8"/>
    <w:rsid w:val="00DA4BF9"/>
    <w:rsid w:val="00DA547A"/>
    <w:rsid w:val="00DA5945"/>
    <w:rsid w:val="00DA7593"/>
    <w:rsid w:val="00DA7A39"/>
    <w:rsid w:val="00DA7DA9"/>
    <w:rsid w:val="00DB34B9"/>
    <w:rsid w:val="00DB381A"/>
    <w:rsid w:val="00DB3935"/>
    <w:rsid w:val="00DB4081"/>
    <w:rsid w:val="00DB47A7"/>
    <w:rsid w:val="00DB58EA"/>
    <w:rsid w:val="00DB5D61"/>
    <w:rsid w:val="00DB623D"/>
    <w:rsid w:val="00DB669F"/>
    <w:rsid w:val="00DB755D"/>
    <w:rsid w:val="00DB785E"/>
    <w:rsid w:val="00DB7C87"/>
    <w:rsid w:val="00DC00E9"/>
    <w:rsid w:val="00DC076C"/>
    <w:rsid w:val="00DC103D"/>
    <w:rsid w:val="00DC1611"/>
    <w:rsid w:val="00DC1F46"/>
    <w:rsid w:val="00DC28EE"/>
    <w:rsid w:val="00DC32F3"/>
    <w:rsid w:val="00DC34D1"/>
    <w:rsid w:val="00DC4807"/>
    <w:rsid w:val="00DC4D09"/>
    <w:rsid w:val="00DC722B"/>
    <w:rsid w:val="00DC7E01"/>
    <w:rsid w:val="00DD0508"/>
    <w:rsid w:val="00DD0606"/>
    <w:rsid w:val="00DD0F49"/>
    <w:rsid w:val="00DD1E15"/>
    <w:rsid w:val="00DD3B77"/>
    <w:rsid w:val="00DD4558"/>
    <w:rsid w:val="00DD52B1"/>
    <w:rsid w:val="00DD6416"/>
    <w:rsid w:val="00DD651A"/>
    <w:rsid w:val="00DD6985"/>
    <w:rsid w:val="00DD6C06"/>
    <w:rsid w:val="00DD6C70"/>
    <w:rsid w:val="00DD6D3A"/>
    <w:rsid w:val="00DD73E0"/>
    <w:rsid w:val="00DD7E5A"/>
    <w:rsid w:val="00DE1230"/>
    <w:rsid w:val="00DE1C0E"/>
    <w:rsid w:val="00DE2787"/>
    <w:rsid w:val="00DE3F58"/>
    <w:rsid w:val="00DE4D85"/>
    <w:rsid w:val="00DE571A"/>
    <w:rsid w:val="00DE577F"/>
    <w:rsid w:val="00DE64EE"/>
    <w:rsid w:val="00DE662B"/>
    <w:rsid w:val="00DE6665"/>
    <w:rsid w:val="00DE6BBE"/>
    <w:rsid w:val="00DF009F"/>
    <w:rsid w:val="00DF04EB"/>
    <w:rsid w:val="00DF0FC1"/>
    <w:rsid w:val="00DF1613"/>
    <w:rsid w:val="00DF1816"/>
    <w:rsid w:val="00DF1858"/>
    <w:rsid w:val="00DF1CC0"/>
    <w:rsid w:val="00DF254E"/>
    <w:rsid w:val="00DF3087"/>
    <w:rsid w:val="00DF327A"/>
    <w:rsid w:val="00DF344F"/>
    <w:rsid w:val="00DF361A"/>
    <w:rsid w:val="00DF3CF9"/>
    <w:rsid w:val="00DF4B16"/>
    <w:rsid w:val="00DF5435"/>
    <w:rsid w:val="00DF6321"/>
    <w:rsid w:val="00DF79E4"/>
    <w:rsid w:val="00DF7F5E"/>
    <w:rsid w:val="00E01692"/>
    <w:rsid w:val="00E03586"/>
    <w:rsid w:val="00E03BA2"/>
    <w:rsid w:val="00E03C03"/>
    <w:rsid w:val="00E043FE"/>
    <w:rsid w:val="00E052A2"/>
    <w:rsid w:val="00E0559E"/>
    <w:rsid w:val="00E062E7"/>
    <w:rsid w:val="00E06568"/>
    <w:rsid w:val="00E06947"/>
    <w:rsid w:val="00E06EF3"/>
    <w:rsid w:val="00E07661"/>
    <w:rsid w:val="00E07D5C"/>
    <w:rsid w:val="00E10DC8"/>
    <w:rsid w:val="00E1134B"/>
    <w:rsid w:val="00E11476"/>
    <w:rsid w:val="00E11645"/>
    <w:rsid w:val="00E11AF0"/>
    <w:rsid w:val="00E12265"/>
    <w:rsid w:val="00E13287"/>
    <w:rsid w:val="00E135C2"/>
    <w:rsid w:val="00E135D9"/>
    <w:rsid w:val="00E13725"/>
    <w:rsid w:val="00E151B7"/>
    <w:rsid w:val="00E15C73"/>
    <w:rsid w:val="00E15E68"/>
    <w:rsid w:val="00E169C8"/>
    <w:rsid w:val="00E17295"/>
    <w:rsid w:val="00E17461"/>
    <w:rsid w:val="00E178D6"/>
    <w:rsid w:val="00E20364"/>
    <w:rsid w:val="00E20DB2"/>
    <w:rsid w:val="00E21343"/>
    <w:rsid w:val="00E21392"/>
    <w:rsid w:val="00E2158D"/>
    <w:rsid w:val="00E2212C"/>
    <w:rsid w:val="00E2345B"/>
    <w:rsid w:val="00E24894"/>
    <w:rsid w:val="00E24C56"/>
    <w:rsid w:val="00E24E5E"/>
    <w:rsid w:val="00E26033"/>
    <w:rsid w:val="00E262C1"/>
    <w:rsid w:val="00E26562"/>
    <w:rsid w:val="00E26EEA"/>
    <w:rsid w:val="00E27448"/>
    <w:rsid w:val="00E27CB8"/>
    <w:rsid w:val="00E27EA7"/>
    <w:rsid w:val="00E30064"/>
    <w:rsid w:val="00E306AA"/>
    <w:rsid w:val="00E310BD"/>
    <w:rsid w:val="00E3135F"/>
    <w:rsid w:val="00E31652"/>
    <w:rsid w:val="00E3277A"/>
    <w:rsid w:val="00E32999"/>
    <w:rsid w:val="00E32E20"/>
    <w:rsid w:val="00E33299"/>
    <w:rsid w:val="00E341BA"/>
    <w:rsid w:val="00E35015"/>
    <w:rsid w:val="00E358C8"/>
    <w:rsid w:val="00E35CEB"/>
    <w:rsid w:val="00E3650A"/>
    <w:rsid w:val="00E36658"/>
    <w:rsid w:val="00E36816"/>
    <w:rsid w:val="00E3688E"/>
    <w:rsid w:val="00E36BFC"/>
    <w:rsid w:val="00E37A90"/>
    <w:rsid w:val="00E40215"/>
    <w:rsid w:val="00E4065A"/>
    <w:rsid w:val="00E408E3"/>
    <w:rsid w:val="00E4115C"/>
    <w:rsid w:val="00E415FB"/>
    <w:rsid w:val="00E416A1"/>
    <w:rsid w:val="00E417EA"/>
    <w:rsid w:val="00E4186D"/>
    <w:rsid w:val="00E4196D"/>
    <w:rsid w:val="00E41A73"/>
    <w:rsid w:val="00E42D69"/>
    <w:rsid w:val="00E43CD0"/>
    <w:rsid w:val="00E44A1F"/>
    <w:rsid w:val="00E44FF9"/>
    <w:rsid w:val="00E4520D"/>
    <w:rsid w:val="00E45690"/>
    <w:rsid w:val="00E46B1D"/>
    <w:rsid w:val="00E46B84"/>
    <w:rsid w:val="00E46CDC"/>
    <w:rsid w:val="00E4730F"/>
    <w:rsid w:val="00E474CD"/>
    <w:rsid w:val="00E506C5"/>
    <w:rsid w:val="00E50C0E"/>
    <w:rsid w:val="00E525E4"/>
    <w:rsid w:val="00E526F6"/>
    <w:rsid w:val="00E5287C"/>
    <w:rsid w:val="00E5427A"/>
    <w:rsid w:val="00E544F7"/>
    <w:rsid w:val="00E546E9"/>
    <w:rsid w:val="00E54964"/>
    <w:rsid w:val="00E54C0C"/>
    <w:rsid w:val="00E54E92"/>
    <w:rsid w:val="00E5588C"/>
    <w:rsid w:val="00E5643C"/>
    <w:rsid w:val="00E57643"/>
    <w:rsid w:val="00E57BA9"/>
    <w:rsid w:val="00E6004D"/>
    <w:rsid w:val="00E605CB"/>
    <w:rsid w:val="00E605D4"/>
    <w:rsid w:val="00E608FC"/>
    <w:rsid w:val="00E6186E"/>
    <w:rsid w:val="00E61E4F"/>
    <w:rsid w:val="00E62D10"/>
    <w:rsid w:val="00E62DC7"/>
    <w:rsid w:val="00E6307C"/>
    <w:rsid w:val="00E63163"/>
    <w:rsid w:val="00E6378C"/>
    <w:rsid w:val="00E63D0D"/>
    <w:rsid w:val="00E63D18"/>
    <w:rsid w:val="00E642A5"/>
    <w:rsid w:val="00E6470D"/>
    <w:rsid w:val="00E64C05"/>
    <w:rsid w:val="00E64EBB"/>
    <w:rsid w:val="00E65ACB"/>
    <w:rsid w:val="00E65FA6"/>
    <w:rsid w:val="00E66013"/>
    <w:rsid w:val="00E663C3"/>
    <w:rsid w:val="00E66640"/>
    <w:rsid w:val="00E666DB"/>
    <w:rsid w:val="00E67207"/>
    <w:rsid w:val="00E6742F"/>
    <w:rsid w:val="00E674E4"/>
    <w:rsid w:val="00E7004F"/>
    <w:rsid w:val="00E713B7"/>
    <w:rsid w:val="00E7193D"/>
    <w:rsid w:val="00E71A27"/>
    <w:rsid w:val="00E71EED"/>
    <w:rsid w:val="00E72AA9"/>
    <w:rsid w:val="00E73044"/>
    <w:rsid w:val="00E7449B"/>
    <w:rsid w:val="00E74C78"/>
    <w:rsid w:val="00E74F23"/>
    <w:rsid w:val="00E750FA"/>
    <w:rsid w:val="00E7654A"/>
    <w:rsid w:val="00E76981"/>
    <w:rsid w:val="00E76FFE"/>
    <w:rsid w:val="00E77147"/>
    <w:rsid w:val="00E776F7"/>
    <w:rsid w:val="00E777F8"/>
    <w:rsid w:val="00E8024B"/>
    <w:rsid w:val="00E806C8"/>
    <w:rsid w:val="00E80C47"/>
    <w:rsid w:val="00E80D09"/>
    <w:rsid w:val="00E81978"/>
    <w:rsid w:val="00E81B36"/>
    <w:rsid w:val="00E8244D"/>
    <w:rsid w:val="00E832B6"/>
    <w:rsid w:val="00E83BD1"/>
    <w:rsid w:val="00E83C61"/>
    <w:rsid w:val="00E83FD7"/>
    <w:rsid w:val="00E843C8"/>
    <w:rsid w:val="00E8477D"/>
    <w:rsid w:val="00E84941"/>
    <w:rsid w:val="00E84E46"/>
    <w:rsid w:val="00E869F1"/>
    <w:rsid w:val="00E87462"/>
    <w:rsid w:val="00E87489"/>
    <w:rsid w:val="00E87491"/>
    <w:rsid w:val="00E8772B"/>
    <w:rsid w:val="00E903BD"/>
    <w:rsid w:val="00E906DE"/>
    <w:rsid w:val="00E90C79"/>
    <w:rsid w:val="00E90E93"/>
    <w:rsid w:val="00E91514"/>
    <w:rsid w:val="00E91662"/>
    <w:rsid w:val="00E918D5"/>
    <w:rsid w:val="00E9195C"/>
    <w:rsid w:val="00E91F5C"/>
    <w:rsid w:val="00E92DF2"/>
    <w:rsid w:val="00E93828"/>
    <w:rsid w:val="00E94694"/>
    <w:rsid w:val="00E94ABF"/>
    <w:rsid w:val="00E95422"/>
    <w:rsid w:val="00E955E9"/>
    <w:rsid w:val="00E95C59"/>
    <w:rsid w:val="00E96875"/>
    <w:rsid w:val="00E96A70"/>
    <w:rsid w:val="00E96BAF"/>
    <w:rsid w:val="00E96D91"/>
    <w:rsid w:val="00E973DC"/>
    <w:rsid w:val="00E97E6B"/>
    <w:rsid w:val="00EA0C14"/>
    <w:rsid w:val="00EA0CD3"/>
    <w:rsid w:val="00EA24A2"/>
    <w:rsid w:val="00EA2F75"/>
    <w:rsid w:val="00EA351C"/>
    <w:rsid w:val="00EA415C"/>
    <w:rsid w:val="00EA4BD9"/>
    <w:rsid w:val="00EA4C37"/>
    <w:rsid w:val="00EA4D61"/>
    <w:rsid w:val="00EA5689"/>
    <w:rsid w:val="00EA61D0"/>
    <w:rsid w:val="00EA654A"/>
    <w:rsid w:val="00EA680A"/>
    <w:rsid w:val="00EA690E"/>
    <w:rsid w:val="00EA781E"/>
    <w:rsid w:val="00EB0338"/>
    <w:rsid w:val="00EB0CFD"/>
    <w:rsid w:val="00EB13F4"/>
    <w:rsid w:val="00EB37ED"/>
    <w:rsid w:val="00EB3B13"/>
    <w:rsid w:val="00EB3FCD"/>
    <w:rsid w:val="00EB4C4A"/>
    <w:rsid w:val="00EB4DE0"/>
    <w:rsid w:val="00EB4FE5"/>
    <w:rsid w:val="00EB5037"/>
    <w:rsid w:val="00EB62FE"/>
    <w:rsid w:val="00EB6895"/>
    <w:rsid w:val="00EB721B"/>
    <w:rsid w:val="00EC0754"/>
    <w:rsid w:val="00EC09DD"/>
    <w:rsid w:val="00EC1702"/>
    <w:rsid w:val="00EC1709"/>
    <w:rsid w:val="00EC391A"/>
    <w:rsid w:val="00EC4516"/>
    <w:rsid w:val="00EC46AF"/>
    <w:rsid w:val="00EC5AC2"/>
    <w:rsid w:val="00EC5D7B"/>
    <w:rsid w:val="00EC6417"/>
    <w:rsid w:val="00EC72D7"/>
    <w:rsid w:val="00EC7B5E"/>
    <w:rsid w:val="00ED02F9"/>
    <w:rsid w:val="00ED0FEB"/>
    <w:rsid w:val="00ED1C3D"/>
    <w:rsid w:val="00ED1C69"/>
    <w:rsid w:val="00ED1CAF"/>
    <w:rsid w:val="00ED1D7D"/>
    <w:rsid w:val="00ED20B4"/>
    <w:rsid w:val="00ED2825"/>
    <w:rsid w:val="00ED3459"/>
    <w:rsid w:val="00ED366A"/>
    <w:rsid w:val="00ED37E8"/>
    <w:rsid w:val="00ED3ACC"/>
    <w:rsid w:val="00ED5450"/>
    <w:rsid w:val="00ED6077"/>
    <w:rsid w:val="00ED7232"/>
    <w:rsid w:val="00ED766C"/>
    <w:rsid w:val="00ED79A6"/>
    <w:rsid w:val="00ED7DF1"/>
    <w:rsid w:val="00EE00D7"/>
    <w:rsid w:val="00EE0659"/>
    <w:rsid w:val="00EE0E86"/>
    <w:rsid w:val="00EE1573"/>
    <w:rsid w:val="00EE1B24"/>
    <w:rsid w:val="00EE1DB7"/>
    <w:rsid w:val="00EE1EE3"/>
    <w:rsid w:val="00EE1F87"/>
    <w:rsid w:val="00EE263D"/>
    <w:rsid w:val="00EE4408"/>
    <w:rsid w:val="00EE4E00"/>
    <w:rsid w:val="00EE4EB7"/>
    <w:rsid w:val="00EE52B4"/>
    <w:rsid w:val="00EE6AE9"/>
    <w:rsid w:val="00EE73C7"/>
    <w:rsid w:val="00EE757C"/>
    <w:rsid w:val="00EF0158"/>
    <w:rsid w:val="00EF1101"/>
    <w:rsid w:val="00EF116E"/>
    <w:rsid w:val="00EF1716"/>
    <w:rsid w:val="00EF1792"/>
    <w:rsid w:val="00EF19F2"/>
    <w:rsid w:val="00EF1B25"/>
    <w:rsid w:val="00EF1C78"/>
    <w:rsid w:val="00EF2164"/>
    <w:rsid w:val="00EF26E9"/>
    <w:rsid w:val="00EF2A10"/>
    <w:rsid w:val="00EF4E75"/>
    <w:rsid w:val="00EF5DC7"/>
    <w:rsid w:val="00EF6064"/>
    <w:rsid w:val="00EF629D"/>
    <w:rsid w:val="00EF71A2"/>
    <w:rsid w:val="00EF71F1"/>
    <w:rsid w:val="00F00534"/>
    <w:rsid w:val="00F00C90"/>
    <w:rsid w:val="00F01228"/>
    <w:rsid w:val="00F0156C"/>
    <w:rsid w:val="00F018E5"/>
    <w:rsid w:val="00F03803"/>
    <w:rsid w:val="00F03854"/>
    <w:rsid w:val="00F04E72"/>
    <w:rsid w:val="00F05955"/>
    <w:rsid w:val="00F05A96"/>
    <w:rsid w:val="00F05B43"/>
    <w:rsid w:val="00F062C2"/>
    <w:rsid w:val="00F0673E"/>
    <w:rsid w:val="00F06C01"/>
    <w:rsid w:val="00F07E77"/>
    <w:rsid w:val="00F10FE4"/>
    <w:rsid w:val="00F1184F"/>
    <w:rsid w:val="00F11BA7"/>
    <w:rsid w:val="00F12A17"/>
    <w:rsid w:val="00F137B9"/>
    <w:rsid w:val="00F13E4C"/>
    <w:rsid w:val="00F13FAF"/>
    <w:rsid w:val="00F1620C"/>
    <w:rsid w:val="00F1672E"/>
    <w:rsid w:val="00F1755B"/>
    <w:rsid w:val="00F1778A"/>
    <w:rsid w:val="00F1798A"/>
    <w:rsid w:val="00F20123"/>
    <w:rsid w:val="00F20A87"/>
    <w:rsid w:val="00F210A9"/>
    <w:rsid w:val="00F211DB"/>
    <w:rsid w:val="00F23125"/>
    <w:rsid w:val="00F240E6"/>
    <w:rsid w:val="00F2429D"/>
    <w:rsid w:val="00F2433B"/>
    <w:rsid w:val="00F24CDF"/>
    <w:rsid w:val="00F25BC7"/>
    <w:rsid w:val="00F265F9"/>
    <w:rsid w:val="00F267C5"/>
    <w:rsid w:val="00F26E40"/>
    <w:rsid w:val="00F27580"/>
    <w:rsid w:val="00F30B8E"/>
    <w:rsid w:val="00F31A0B"/>
    <w:rsid w:val="00F31C56"/>
    <w:rsid w:val="00F3218A"/>
    <w:rsid w:val="00F32FD9"/>
    <w:rsid w:val="00F333A4"/>
    <w:rsid w:val="00F33D7A"/>
    <w:rsid w:val="00F33E0C"/>
    <w:rsid w:val="00F340C6"/>
    <w:rsid w:val="00F34645"/>
    <w:rsid w:val="00F34872"/>
    <w:rsid w:val="00F3508E"/>
    <w:rsid w:val="00F356DA"/>
    <w:rsid w:val="00F367E9"/>
    <w:rsid w:val="00F36ED1"/>
    <w:rsid w:val="00F36ED3"/>
    <w:rsid w:val="00F379B7"/>
    <w:rsid w:val="00F37D48"/>
    <w:rsid w:val="00F40E8B"/>
    <w:rsid w:val="00F416A7"/>
    <w:rsid w:val="00F41D34"/>
    <w:rsid w:val="00F41D90"/>
    <w:rsid w:val="00F423DD"/>
    <w:rsid w:val="00F426D7"/>
    <w:rsid w:val="00F430FE"/>
    <w:rsid w:val="00F43C90"/>
    <w:rsid w:val="00F43E79"/>
    <w:rsid w:val="00F441B7"/>
    <w:rsid w:val="00F449E7"/>
    <w:rsid w:val="00F46077"/>
    <w:rsid w:val="00F46079"/>
    <w:rsid w:val="00F46188"/>
    <w:rsid w:val="00F46425"/>
    <w:rsid w:val="00F467D4"/>
    <w:rsid w:val="00F468C8"/>
    <w:rsid w:val="00F46D58"/>
    <w:rsid w:val="00F47B57"/>
    <w:rsid w:val="00F5013A"/>
    <w:rsid w:val="00F50250"/>
    <w:rsid w:val="00F50C77"/>
    <w:rsid w:val="00F51093"/>
    <w:rsid w:val="00F51521"/>
    <w:rsid w:val="00F51634"/>
    <w:rsid w:val="00F524BA"/>
    <w:rsid w:val="00F525FA"/>
    <w:rsid w:val="00F533FA"/>
    <w:rsid w:val="00F539E8"/>
    <w:rsid w:val="00F53F97"/>
    <w:rsid w:val="00F54312"/>
    <w:rsid w:val="00F566E5"/>
    <w:rsid w:val="00F56A71"/>
    <w:rsid w:val="00F60141"/>
    <w:rsid w:val="00F60482"/>
    <w:rsid w:val="00F60495"/>
    <w:rsid w:val="00F615D3"/>
    <w:rsid w:val="00F619D3"/>
    <w:rsid w:val="00F62671"/>
    <w:rsid w:val="00F6331C"/>
    <w:rsid w:val="00F63344"/>
    <w:rsid w:val="00F64C0B"/>
    <w:rsid w:val="00F6525A"/>
    <w:rsid w:val="00F6583A"/>
    <w:rsid w:val="00F65BEF"/>
    <w:rsid w:val="00F66269"/>
    <w:rsid w:val="00F67200"/>
    <w:rsid w:val="00F676F1"/>
    <w:rsid w:val="00F67BC7"/>
    <w:rsid w:val="00F702A0"/>
    <w:rsid w:val="00F709BD"/>
    <w:rsid w:val="00F70E29"/>
    <w:rsid w:val="00F70F09"/>
    <w:rsid w:val="00F70F65"/>
    <w:rsid w:val="00F71170"/>
    <w:rsid w:val="00F7148F"/>
    <w:rsid w:val="00F717B5"/>
    <w:rsid w:val="00F717EB"/>
    <w:rsid w:val="00F7221E"/>
    <w:rsid w:val="00F72A49"/>
    <w:rsid w:val="00F733E2"/>
    <w:rsid w:val="00F73726"/>
    <w:rsid w:val="00F74F82"/>
    <w:rsid w:val="00F75700"/>
    <w:rsid w:val="00F75F77"/>
    <w:rsid w:val="00F75FE1"/>
    <w:rsid w:val="00F7700F"/>
    <w:rsid w:val="00F775A5"/>
    <w:rsid w:val="00F804A4"/>
    <w:rsid w:val="00F80CE0"/>
    <w:rsid w:val="00F80D63"/>
    <w:rsid w:val="00F81285"/>
    <w:rsid w:val="00F812D3"/>
    <w:rsid w:val="00F815F9"/>
    <w:rsid w:val="00F81760"/>
    <w:rsid w:val="00F8180B"/>
    <w:rsid w:val="00F8221D"/>
    <w:rsid w:val="00F826AE"/>
    <w:rsid w:val="00F83B65"/>
    <w:rsid w:val="00F8541E"/>
    <w:rsid w:val="00F85601"/>
    <w:rsid w:val="00F85748"/>
    <w:rsid w:val="00F857A5"/>
    <w:rsid w:val="00F859C8"/>
    <w:rsid w:val="00F85BE2"/>
    <w:rsid w:val="00F85F28"/>
    <w:rsid w:val="00F8601C"/>
    <w:rsid w:val="00F876E9"/>
    <w:rsid w:val="00F878BE"/>
    <w:rsid w:val="00F90EE8"/>
    <w:rsid w:val="00F9218C"/>
    <w:rsid w:val="00F93016"/>
    <w:rsid w:val="00F93287"/>
    <w:rsid w:val="00F935FF"/>
    <w:rsid w:val="00F937AA"/>
    <w:rsid w:val="00F93A55"/>
    <w:rsid w:val="00F94686"/>
    <w:rsid w:val="00F947D7"/>
    <w:rsid w:val="00F947F5"/>
    <w:rsid w:val="00F95494"/>
    <w:rsid w:val="00F9601F"/>
    <w:rsid w:val="00F9613D"/>
    <w:rsid w:val="00F96680"/>
    <w:rsid w:val="00F97373"/>
    <w:rsid w:val="00FA11DB"/>
    <w:rsid w:val="00FA1B5F"/>
    <w:rsid w:val="00FA1D15"/>
    <w:rsid w:val="00FA220B"/>
    <w:rsid w:val="00FA226F"/>
    <w:rsid w:val="00FA3055"/>
    <w:rsid w:val="00FA31F7"/>
    <w:rsid w:val="00FA3F4B"/>
    <w:rsid w:val="00FA432A"/>
    <w:rsid w:val="00FA439C"/>
    <w:rsid w:val="00FA6046"/>
    <w:rsid w:val="00FA6362"/>
    <w:rsid w:val="00FA7570"/>
    <w:rsid w:val="00FB0098"/>
    <w:rsid w:val="00FB0419"/>
    <w:rsid w:val="00FB0990"/>
    <w:rsid w:val="00FB09A1"/>
    <w:rsid w:val="00FB13CE"/>
    <w:rsid w:val="00FB1670"/>
    <w:rsid w:val="00FB2955"/>
    <w:rsid w:val="00FB2DC1"/>
    <w:rsid w:val="00FB3002"/>
    <w:rsid w:val="00FB3138"/>
    <w:rsid w:val="00FB3226"/>
    <w:rsid w:val="00FB32BC"/>
    <w:rsid w:val="00FB3856"/>
    <w:rsid w:val="00FB48E8"/>
    <w:rsid w:val="00FB4F41"/>
    <w:rsid w:val="00FB6542"/>
    <w:rsid w:val="00FB6F9D"/>
    <w:rsid w:val="00FB793A"/>
    <w:rsid w:val="00FB79C4"/>
    <w:rsid w:val="00FC10EC"/>
    <w:rsid w:val="00FC1BE5"/>
    <w:rsid w:val="00FC2346"/>
    <w:rsid w:val="00FC2553"/>
    <w:rsid w:val="00FC2AF2"/>
    <w:rsid w:val="00FC2BF2"/>
    <w:rsid w:val="00FC34D5"/>
    <w:rsid w:val="00FC396E"/>
    <w:rsid w:val="00FC399A"/>
    <w:rsid w:val="00FC4324"/>
    <w:rsid w:val="00FC442D"/>
    <w:rsid w:val="00FC46A1"/>
    <w:rsid w:val="00FC5A33"/>
    <w:rsid w:val="00FC5D58"/>
    <w:rsid w:val="00FC60B4"/>
    <w:rsid w:val="00FC691A"/>
    <w:rsid w:val="00FC6DC6"/>
    <w:rsid w:val="00FC73AC"/>
    <w:rsid w:val="00FC793C"/>
    <w:rsid w:val="00FD0ABA"/>
    <w:rsid w:val="00FD0B43"/>
    <w:rsid w:val="00FD0C2F"/>
    <w:rsid w:val="00FD0D22"/>
    <w:rsid w:val="00FD0D23"/>
    <w:rsid w:val="00FD165A"/>
    <w:rsid w:val="00FD17F7"/>
    <w:rsid w:val="00FD1874"/>
    <w:rsid w:val="00FD1E71"/>
    <w:rsid w:val="00FD24BB"/>
    <w:rsid w:val="00FD2500"/>
    <w:rsid w:val="00FD3CA3"/>
    <w:rsid w:val="00FD4AF8"/>
    <w:rsid w:val="00FD59F2"/>
    <w:rsid w:val="00FD5BA3"/>
    <w:rsid w:val="00FD6F5E"/>
    <w:rsid w:val="00FE0F1D"/>
    <w:rsid w:val="00FE11AE"/>
    <w:rsid w:val="00FE1531"/>
    <w:rsid w:val="00FE27F5"/>
    <w:rsid w:val="00FE31BA"/>
    <w:rsid w:val="00FE44B6"/>
    <w:rsid w:val="00FE4664"/>
    <w:rsid w:val="00FE5830"/>
    <w:rsid w:val="00FE5D3D"/>
    <w:rsid w:val="00FE676B"/>
    <w:rsid w:val="00FE6DE1"/>
    <w:rsid w:val="00FE7024"/>
    <w:rsid w:val="00FE7579"/>
    <w:rsid w:val="00FF00F2"/>
    <w:rsid w:val="00FF1073"/>
    <w:rsid w:val="00FF141C"/>
    <w:rsid w:val="00FF159F"/>
    <w:rsid w:val="00FF1D22"/>
    <w:rsid w:val="00FF1F82"/>
    <w:rsid w:val="00FF2002"/>
    <w:rsid w:val="00FF26C5"/>
    <w:rsid w:val="00FF287E"/>
    <w:rsid w:val="00FF30AD"/>
    <w:rsid w:val="00FF3AE8"/>
    <w:rsid w:val="00FF3D3F"/>
    <w:rsid w:val="00FF4D36"/>
    <w:rsid w:val="00FF5736"/>
    <w:rsid w:val="00FF6ADB"/>
    <w:rsid w:val="00FF6BBF"/>
    <w:rsid w:val="00FF71B9"/>
    <w:rsid w:val="00FF77A9"/>
    <w:rsid w:val="00FF7D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B979E"/>
  <w15:chartTrackingRefBased/>
  <w15:docId w15:val="{768849D6-D42F-4CB9-98AF-0464DDE88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321"/>
    <w:pPr>
      <w:spacing w:line="360" w:lineRule="auto"/>
      <w:jc w:val="both"/>
    </w:pPr>
    <w:rPr>
      <w:kern w:val="24"/>
    </w:rPr>
  </w:style>
  <w:style w:type="paragraph" w:styleId="Heading1">
    <w:name w:val="heading 1"/>
    <w:basedOn w:val="Normal"/>
    <w:next w:val="Normal"/>
    <w:link w:val="Heading1Char"/>
    <w:autoRedefine/>
    <w:uiPriority w:val="9"/>
    <w:qFormat/>
    <w:rsid w:val="00BF2BC6"/>
    <w:pPr>
      <w:keepNext/>
      <w:keepLines/>
      <w:numPr>
        <w:numId w:val="21"/>
      </w:numPr>
      <w:spacing w:before="360" w:after="120"/>
      <w:ind w:left="284"/>
      <w:jc w:val="center"/>
      <w:outlineLvl w:val="0"/>
    </w:pPr>
    <w:rPr>
      <w:rFonts w:asciiTheme="majorHAnsi" w:eastAsiaTheme="majorEastAsia" w:hAnsiTheme="majorHAnsi" w:cstheme="majorBidi"/>
      <w:b/>
      <w:bCs/>
      <w:sz w:val="32"/>
    </w:rPr>
  </w:style>
  <w:style w:type="paragraph" w:styleId="Heading2">
    <w:name w:val="heading 2"/>
    <w:basedOn w:val="Normal"/>
    <w:next w:val="Normal"/>
    <w:link w:val="Heading2Char"/>
    <w:uiPriority w:val="9"/>
    <w:unhideWhenUsed/>
    <w:qFormat/>
    <w:rsid w:val="003C349E"/>
    <w:pPr>
      <w:keepNext/>
      <w:keepLines/>
      <w:spacing w:before="240" w:after="120"/>
      <w:ind w:firstLine="0"/>
      <w:outlineLvl w:val="1"/>
    </w:pPr>
    <w:rPr>
      <w:rFonts w:asciiTheme="majorHAnsi" w:eastAsiaTheme="majorEastAsia" w:hAnsiTheme="majorHAnsi" w:cstheme="majorBidi"/>
      <w:bCs/>
      <w:sz w:val="28"/>
    </w:rPr>
  </w:style>
  <w:style w:type="paragraph" w:styleId="Heading3">
    <w:name w:val="heading 3"/>
    <w:basedOn w:val="Normal"/>
    <w:next w:val="Normal"/>
    <w:link w:val="Heading3Char"/>
    <w:uiPriority w:val="9"/>
    <w:unhideWhenUsed/>
    <w:qFormat/>
    <w:rsid w:val="000D2CE9"/>
    <w:pPr>
      <w:keepNext/>
      <w:keepLines/>
      <w:spacing w:before="120"/>
      <w:ind w:firstLine="0"/>
      <w:outlineLvl w:val="2"/>
    </w:pPr>
    <w:rPr>
      <w:rFonts w:asciiTheme="majorHAnsi" w:eastAsiaTheme="majorEastAsia" w:hAnsiTheme="majorHAnsi" w:cstheme="majorBidi"/>
      <w:b/>
      <w:bCs/>
      <w:i/>
    </w:rPr>
  </w:style>
  <w:style w:type="paragraph" w:styleId="Heading4">
    <w:name w:val="heading 4"/>
    <w:basedOn w:val="Normal"/>
    <w:next w:val="Normal"/>
    <w:link w:val="Heading4Char"/>
    <w:uiPriority w:val="9"/>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9"/>
    <w:rsid w:val="00BF2BC6"/>
    <w:rPr>
      <w:rFonts w:asciiTheme="majorHAnsi" w:eastAsiaTheme="majorEastAsia" w:hAnsiTheme="majorHAnsi" w:cstheme="majorBidi"/>
      <w:b/>
      <w:bCs/>
      <w:kern w:val="24"/>
      <w:sz w:val="32"/>
    </w:rPr>
  </w:style>
  <w:style w:type="character" w:customStyle="1" w:styleId="Heading2Char">
    <w:name w:val="Heading 2 Char"/>
    <w:basedOn w:val="DefaultParagraphFont"/>
    <w:link w:val="Heading2"/>
    <w:uiPriority w:val="9"/>
    <w:rsid w:val="003C349E"/>
    <w:rPr>
      <w:rFonts w:asciiTheme="majorHAnsi" w:eastAsiaTheme="majorEastAsia" w:hAnsiTheme="majorHAnsi" w:cstheme="majorBidi"/>
      <w:bCs/>
      <w:kern w:val="24"/>
      <w:sz w:val="28"/>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rsid w:val="000D2CE9"/>
    <w:rPr>
      <w:rFonts w:asciiTheme="majorHAnsi" w:eastAsiaTheme="majorEastAsia" w:hAnsiTheme="majorHAnsi" w:cstheme="majorBidi"/>
      <w:b/>
      <w:bCs/>
      <w:i/>
      <w:kern w:val="24"/>
    </w:rPr>
  </w:style>
  <w:style w:type="character" w:customStyle="1" w:styleId="Heading4Char">
    <w:name w:val="Heading 4 Char"/>
    <w:basedOn w:val="DefaultParagraphFont"/>
    <w:link w:val="Heading4"/>
    <w:uiPriority w:val="9"/>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9"/>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tabs>
        <w:tab w:val="left" w:pos="384"/>
      </w:tabs>
      <w:spacing w:line="240" w:lineRule="auto"/>
      <w:ind w:left="384" w:hanging="384"/>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unhideWhenUsed/>
    <w:pPr>
      <w:spacing w:after="100"/>
      <w:ind w:left="720" w:firstLine="0"/>
    </w:pPr>
  </w:style>
  <w:style w:type="paragraph" w:styleId="TOC5">
    <w:name w:val="toc 5"/>
    <w:basedOn w:val="Normal"/>
    <w:next w:val="Normal"/>
    <w:autoRedefine/>
    <w:uiPriority w:val="39"/>
    <w:unhideWhenUsed/>
    <w:pPr>
      <w:spacing w:after="100"/>
      <w:ind w:left="960" w:firstLine="0"/>
    </w:pPr>
  </w:style>
  <w:style w:type="paragraph" w:styleId="TOC6">
    <w:name w:val="toc 6"/>
    <w:basedOn w:val="Normal"/>
    <w:next w:val="Normal"/>
    <w:autoRedefine/>
    <w:uiPriority w:val="39"/>
    <w:unhideWhenUsed/>
    <w:pPr>
      <w:spacing w:after="100"/>
      <w:ind w:left="1200" w:firstLine="0"/>
    </w:pPr>
  </w:style>
  <w:style w:type="paragraph" w:styleId="TOC7">
    <w:name w:val="toc 7"/>
    <w:basedOn w:val="Normal"/>
    <w:next w:val="Normal"/>
    <w:autoRedefine/>
    <w:uiPriority w:val="39"/>
    <w:unhideWhenUsed/>
    <w:pPr>
      <w:spacing w:after="100"/>
      <w:ind w:left="1440" w:firstLine="0"/>
    </w:pPr>
  </w:style>
  <w:style w:type="paragraph" w:styleId="TOC8">
    <w:name w:val="toc 8"/>
    <w:basedOn w:val="Normal"/>
    <w:next w:val="Normal"/>
    <w:autoRedefine/>
    <w:uiPriority w:val="39"/>
    <w:unhideWhenUsed/>
    <w:pPr>
      <w:spacing w:after="100"/>
      <w:ind w:left="1680" w:firstLine="0"/>
    </w:pPr>
  </w:style>
  <w:style w:type="paragraph" w:styleId="TOC9">
    <w:name w:val="toc 9"/>
    <w:basedOn w:val="Normal"/>
    <w:next w:val="Normal"/>
    <w:autoRedefine/>
    <w:uiPriority w:val="39"/>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C347AB"/>
    <w:pPr>
      <w:numPr>
        <w:numId w:val="16"/>
      </w:numPr>
      <w:tabs>
        <w:tab w:val="num" w:pos="360"/>
      </w:tabs>
      <w:ind w:left="567" w:hanging="567"/>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character" w:styleId="Hyperlink">
    <w:name w:val="Hyperlink"/>
    <w:basedOn w:val="DefaultParagraphFont"/>
    <w:uiPriority w:val="99"/>
    <w:unhideWhenUsed/>
    <w:rsid w:val="00B84842"/>
    <w:rPr>
      <w:color w:val="5F5F5F" w:themeColor="hyperlink"/>
      <w:u w:val="single"/>
    </w:rPr>
  </w:style>
  <w:style w:type="paragraph" w:styleId="TOC1">
    <w:name w:val="toc 1"/>
    <w:basedOn w:val="Normal"/>
    <w:next w:val="Normal"/>
    <w:autoRedefine/>
    <w:uiPriority w:val="39"/>
    <w:unhideWhenUsed/>
    <w:rsid w:val="00B91A58"/>
    <w:pPr>
      <w:spacing w:after="100"/>
      <w:ind w:firstLine="0"/>
    </w:pPr>
    <w:rPr>
      <w:rFonts w:ascii="Times New Roman" w:eastAsiaTheme="minorHAnsi" w:hAnsi="Times New Roman"/>
      <w:kern w:val="0"/>
      <w:szCs w:val="22"/>
      <w:lang w:val="en-GB" w:eastAsia="en-US"/>
    </w:rPr>
  </w:style>
  <w:style w:type="character" w:customStyle="1" w:styleId="UnresolvedMention1">
    <w:name w:val="Unresolved Mention1"/>
    <w:basedOn w:val="DefaultParagraphFont"/>
    <w:uiPriority w:val="99"/>
    <w:semiHidden/>
    <w:unhideWhenUsed/>
    <w:rsid w:val="00B91A58"/>
    <w:rPr>
      <w:color w:val="605E5C"/>
      <w:shd w:val="clear" w:color="auto" w:fill="E1DFDD"/>
    </w:rPr>
  </w:style>
  <w:style w:type="paragraph" w:customStyle="1" w:styleId="Otsikko1">
    <w:name w:val="Otsikko 1"/>
    <w:basedOn w:val="Normal"/>
    <w:rsid w:val="00B91A58"/>
    <w:pPr>
      <w:numPr>
        <w:numId w:val="11"/>
      </w:numPr>
    </w:pPr>
    <w:rPr>
      <w:rFonts w:ascii="Times New Roman" w:eastAsiaTheme="minorHAnsi" w:hAnsi="Times New Roman"/>
      <w:kern w:val="0"/>
      <w:szCs w:val="22"/>
      <w:lang w:val="en-GB" w:eastAsia="en-US"/>
    </w:rPr>
  </w:style>
  <w:style w:type="paragraph" w:customStyle="1" w:styleId="Otsikko2">
    <w:name w:val="Otsikko 2"/>
    <w:basedOn w:val="Normal"/>
    <w:rsid w:val="00B91A58"/>
    <w:pPr>
      <w:ind w:left="576" w:hanging="576"/>
    </w:pPr>
    <w:rPr>
      <w:rFonts w:ascii="Times New Roman" w:eastAsiaTheme="minorHAnsi" w:hAnsi="Times New Roman"/>
      <w:kern w:val="0"/>
      <w:szCs w:val="22"/>
      <w:lang w:val="en-GB" w:eastAsia="en-US"/>
    </w:rPr>
  </w:style>
  <w:style w:type="paragraph" w:customStyle="1" w:styleId="Otsikko3">
    <w:name w:val="Otsikko 3"/>
    <w:basedOn w:val="Normal"/>
    <w:rsid w:val="00B91A58"/>
    <w:pPr>
      <w:ind w:left="720" w:hanging="720"/>
    </w:pPr>
    <w:rPr>
      <w:rFonts w:ascii="Times New Roman" w:eastAsiaTheme="minorHAnsi" w:hAnsi="Times New Roman"/>
      <w:kern w:val="0"/>
      <w:szCs w:val="22"/>
      <w:lang w:val="en-GB" w:eastAsia="en-US"/>
    </w:rPr>
  </w:style>
  <w:style w:type="paragraph" w:customStyle="1" w:styleId="Otsikko4">
    <w:name w:val="Otsikko 4"/>
    <w:basedOn w:val="Normal"/>
    <w:rsid w:val="00B91A58"/>
    <w:pPr>
      <w:ind w:left="864" w:hanging="864"/>
    </w:pPr>
    <w:rPr>
      <w:rFonts w:ascii="Times New Roman" w:eastAsiaTheme="minorHAnsi" w:hAnsi="Times New Roman"/>
      <w:kern w:val="0"/>
      <w:szCs w:val="22"/>
      <w:lang w:val="en-GB" w:eastAsia="en-US"/>
    </w:rPr>
  </w:style>
  <w:style w:type="paragraph" w:customStyle="1" w:styleId="Otsikko5">
    <w:name w:val="Otsikko 5"/>
    <w:basedOn w:val="Normal"/>
    <w:rsid w:val="00B91A58"/>
    <w:pPr>
      <w:ind w:left="1008" w:hanging="1008"/>
    </w:pPr>
    <w:rPr>
      <w:rFonts w:ascii="Times New Roman" w:eastAsiaTheme="minorHAnsi" w:hAnsi="Times New Roman"/>
      <w:kern w:val="0"/>
      <w:szCs w:val="22"/>
      <w:lang w:val="en-GB" w:eastAsia="en-US"/>
    </w:rPr>
  </w:style>
  <w:style w:type="paragraph" w:customStyle="1" w:styleId="Otsikko6">
    <w:name w:val="Otsikko 6"/>
    <w:basedOn w:val="Normal"/>
    <w:rsid w:val="00B91A58"/>
    <w:pPr>
      <w:ind w:left="1152" w:hanging="1152"/>
    </w:pPr>
    <w:rPr>
      <w:rFonts w:ascii="Times New Roman" w:eastAsiaTheme="minorHAnsi" w:hAnsi="Times New Roman"/>
      <w:kern w:val="0"/>
      <w:szCs w:val="22"/>
      <w:lang w:val="en-GB" w:eastAsia="en-US"/>
    </w:rPr>
  </w:style>
  <w:style w:type="paragraph" w:customStyle="1" w:styleId="Otsikko7">
    <w:name w:val="Otsikko 7"/>
    <w:basedOn w:val="Normal"/>
    <w:rsid w:val="00B91A58"/>
    <w:pPr>
      <w:ind w:left="1296" w:hanging="1296"/>
    </w:pPr>
    <w:rPr>
      <w:rFonts w:ascii="Times New Roman" w:eastAsiaTheme="minorHAnsi" w:hAnsi="Times New Roman"/>
      <w:kern w:val="0"/>
      <w:szCs w:val="22"/>
      <w:lang w:val="en-GB" w:eastAsia="en-US"/>
    </w:rPr>
  </w:style>
  <w:style w:type="paragraph" w:customStyle="1" w:styleId="Otsikko8">
    <w:name w:val="Otsikko 8"/>
    <w:basedOn w:val="Normal"/>
    <w:rsid w:val="00B91A58"/>
    <w:pPr>
      <w:ind w:left="1440" w:hanging="1440"/>
    </w:pPr>
    <w:rPr>
      <w:rFonts w:ascii="Times New Roman" w:eastAsiaTheme="minorHAnsi" w:hAnsi="Times New Roman"/>
      <w:kern w:val="0"/>
      <w:szCs w:val="22"/>
      <w:lang w:val="en-GB" w:eastAsia="en-US"/>
    </w:rPr>
  </w:style>
  <w:style w:type="paragraph" w:customStyle="1" w:styleId="Otsikko9">
    <w:name w:val="Otsikko 9"/>
    <w:basedOn w:val="Normal"/>
    <w:rsid w:val="00B91A58"/>
    <w:pPr>
      <w:ind w:left="1584" w:hanging="1584"/>
    </w:pPr>
    <w:rPr>
      <w:rFonts w:ascii="Times New Roman" w:eastAsiaTheme="minorHAnsi" w:hAnsi="Times New Roman"/>
      <w:kern w:val="0"/>
      <w:szCs w:val="22"/>
      <w:lang w:val="en-GB" w:eastAsia="en-US"/>
    </w:rPr>
  </w:style>
  <w:style w:type="paragraph" w:styleId="TOC2">
    <w:name w:val="toc 2"/>
    <w:basedOn w:val="Normal"/>
    <w:next w:val="Normal"/>
    <w:autoRedefine/>
    <w:uiPriority w:val="39"/>
    <w:unhideWhenUsed/>
    <w:rsid w:val="00B91A58"/>
    <w:pPr>
      <w:spacing w:after="100"/>
      <w:ind w:left="240" w:firstLine="0"/>
    </w:pPr>
    <w:rPr>
      <w:rFonts w:ascii="Times New Roman" w:eastAsiaTheme="minorHAnsi" w:hAnsi="Times New Roman"/>
      <w:kern w:val="0"/>
      <w:szCs w:val="22"/>
      <w:lang w:val="en-GB" w:eastAsia="en-US"/>
    </w:rPr>
  </w:style>
  <w:style w:type="character" w:customStyle="1" w:styleId="UnresolvedMention10">
    <w:name w:val="Unresolved Mention1"/>
    <w:basedOn w:val="DefaultParagraphFont"/>
    <w:uiPriority w:val="99"/>
    <w:semiHidden/>
    <w:unhideWhenUsed/>
    <w:rsid w:val="000B660D"/>
    <w:rPr>
      <w:color w:val="605E5C"/>
      <w:shd w:val="clear" w:color="auto" w:fill="E1DFDD"/>
    </w:rPr>
  </w:style>
  <w:style w:type="paragraph" w:styleId="TOC3">
    <w:name w:val="toc 3"/>
    <w:basedOn w:val="Normal"/>
    <w:next w:val="Normal"/>
    <w:autoRedefine/>
    <w:uiPriority w:val="39"/>
    <w:unhideWhenUsed/>
    <w:rsid w:val="000B660D"/>
    <w:pPr>
      <w:spacing w:after="100"/>
      <w:ind w:left="480" w:firstLine="0"/>
      <w:contextualSpacing/>
    </w:pPr>
    <w:rPr>
      <w:rFonts w:ascii="Times New Roman" w:eastAsiaTheme="minorHAnsi" w:hAnsi="Times New Roman"/>
      <w:kern w:val="0"/>
      <w:szCs w:val="22"/>
      <w:lang w:val="en-GB" w:eastAsia="en-US"/>
    </w:rPr>
  </w:style>
  <w:style w:type="paragraph" w:customStyle="1" w:styleId="Figurecaption">
    <w:name w:val="Figure caption"/>
    <w:basedOn w:val="Normal"/>
    <w:link w:val="FigurecaptionChar"/>
    <w:qFormat/>
    <w:rsid w:val="00B01DE8"/>
    <w:pPr>
      <w:spacing w:after="240"/>
      <w:ind w:firstLine="0"/>
      <w:jc w:val="left"/>
    </w:pPr>
    <w:rPr>
      <w:i/>
      <w:iCs/>
      <w:sz w:val="20"/>
      <w:szCs w:val="20"/>
    </w:rPr>
  </w:style>
  <w:style w:type="paragraph" w:customStyle="1" w:styleId="Picture">
    <w:name w:val="Picture"/>
    <w:basedOn w:val="Normal"/>
    <w:link w:val="PictureChar"/>
    <w:qFormat/>
    <w:rsid w:val="000D2CE9"/>
    <w:pPr>
      <w:spacing w:before="240"/>
      <w:ind w:firstLine="0"/>
      <w:jc w:val="center"/>
    </w:pPr>
    <w:rPr>
      <w:noProof/>
      <w:sz w:val="20"/>
    </w:rPr>
  </w:style>
  <w:style w:type="character" w:customStyle="1" w:styleId="FigurecaptionChar">
    <w:name w:val="Figure caption Char"/>
    <w:basedOn w:val="DefaultParagraphFont"/>
    <w:link w:val="Figurecaption"/>
    <w:rsid w:val="00B01DE8"/>
    <w:rPr>
      <w:i/>
      <w:iCs/>
      <w:kern w:val="24"/>
      <w:sz w:val="20"/>
      <w:szCs w:val="20"/>
    </w:rPr>
  </w:style>
  <w:style w:type="paragraph" w:customStyle="1" w:styleId="ReferenceList">
    <w:name w:val="Reference List"/>
    <w:basedOn w:val="Normal"/>
    <w:link w:val="ReferenceListChar"/>
    <w:qFormat/>
    <w:rsid w:val="00E91F5C"/>
    <w:pPr>
      <w:spacing w:after="120"/>
      <w:ind w:left="454" w:hanging="454"/>
      <w:jc w:val="left"/>
    </w:pPr>
    <w:rPr>
      <w:rFonts w:cs="Times New Roman"/>
    </w:rPr>
  </w:style>
  <w:style w:type="character" w:customStyle="1" w:styleId="PictureChar">
    <w:name w:val="Picture Char"/>
    <w:basedOn w:val="DefaultParagraphFont"/>
    <w:link w:val="Picture"/>
    <w:rsid w:val="000D2CE9"/>
    <w:rPr>
      <w:noProof/>
      <w:kern w:val="24"/>
      <w:sz w:val="20"/>
    </w:rPr>
  </w:style>
  <w:style w:type="character" w:customStyle="1" w:styleId="ReferenceListChar">
    <w:name w:val="Reference List Char"/>
    <w:basedOn w:val="DefaultParagraphFont"/>
    <w:link w:val="ReferenceList"/>
    <w:rsid w:val="00E91F5C"/>
    <w:rPr>
      <w:rFonts w:cs="Times New Roman"/>
      <w:kern w:val="24"/>
    </w:rPr>
  </w:style>
  <w:style w:type="character" w:styleId="UnresolvedMention">
    <w:name w:val="Unresolved Mention"/>
    <w:basedOn w:val="DefaultParagraphFont"/>
    <w:uiPriority w:val="99"/>
    <w:semiHidden/>
    <w:unhideWhenUsed/>
    <w:rsid w:val="00CA509E"/>
    <w:rPr>
      <w:color w:val="605E5C"/>
      <w:shd w:val="clear" w:color="auto" w:fill="E1DFDD"/>
    </w:rPr>
  </w:style>
  <w:style w:type="paragraph" w:customStyle="1" w:styleId="Table">
    <w:name w:val="Table"/>
    <w:basedOn w:val="Picture"/>
    <w:link w:val="TableChar"/>
    <w:qFormat/>
    <w:rsid w:val="006A4D8E"/>
    <w:pPr>
      <w:spacing w:before="0" w:line="240" w:lineRule="auto"/>
      <w:jc w:val="left"/>
    </w:pPr>
    <w:rPr>
      <w:rFonts w:asciiTheme="majorHAnsi" w:hAnsiTheme="majorHAnsi"/>
      <w:sz w:val="18"/>
      <w:szCs w:val="18"/>
    </w:rPr>
  </w:style>
  <w:style w:type="paragraph" w:customStyle="1" w:styleId="Tableheader">
    <w:name w:val="Table header"/>
    <w:basedOn w:val="Normal"/>
    <w:link w:val="TableheaderChar"/>
    <w:qFormat/>
    <w:rsid w:val="00796BA7"/>
    <w:pPr>
      <w:spacing w:before="240"/>
      <w:ind w:firstLine="0"/>
      <w:jc w:val="left"/>
    </w:pPr>
    <w:rPr>
      <w:noProof/>
      <w:sz w:val="20"/>
    </w:rPr>
  </w:style>
  <w:style w:type="character" w:customStyle="1" w:styleId="TableChar">
    <w:name w:val="Table Char"/>
    <w:basedOn w:val="PictureChar"/>
    <w:link w:val="Table"/>
    <w:rsid w:val="006A4D8E"/>
    <w:rPr>
      <w:rFonts w:asciiTheme="majorHAnsi" w:hAnsiTheme="majorHAnsi"/>
      <w:noProof/>
      <w:kern w:val="24"/>
      <w:sz w:val="18"/>
      <w:szCs w:val="18"/>
    </w:rPr>
  </w:style>
  <w:style w:type="character" w:customStyle="1" w:styleId="TableheaderChar">
    <w:name w:val="Table header Char"/>
    <w:basedOn w:val="DefaultParagraphFont"/>
    <w:link w:val="Tableheader"/>
    <w:rsid w:val="00796BA7"/>
    <w:rPr>
      <w:noProof/>
      <w:kern w:val="24"/>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28616">
      <w:bodyDiv w:val="1"/>
      <w:marLeft w:val="0"/>
      <w:marRight w:val="0"/>
      <w:marTop w:val="0"/>
      <w:marBottom w:val="0"/>
      <w:divBdr>
        <w:top w:val="none" w:sz="0" w:space="0" w:color="auto"/>
        <w:left w:val="none" w:sz="0" w:space="0" w:color="auto"/>
        <w:bottom w:val="none" w:sz="0" w:space="0" w:color="auto"/>
        <w:right w:val="none" w:sz="0" w:space="0" w:color="auto"/>
      </w:divBdr>
    </w:div>
    <w:div w:id="93022233">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101976">
      <w:bodyDiv w:val="1"/>
      <w:marLeft w:val="0"/>
      <w:marRight w:val="0"/>
      <w:marTop w:val="0"/>
      <w:marBottom w:val="0"/>
      <w:divBdr>
        <w:top w:val="none" w:sz="0" w:space="0" w:color="auto"/>
        <w:left w:val="none" w:sz="0" w:space="0" w:color="auto"/>
        <w:bottom w:val="none" w:sz="0" w:space="0" w:color="auto"/>
        <w:right w:val="none" w:sz="0" w:space="0" w:color="auto"/>
      </w:divBdr>
      <w:divsChild>
        <w:div w:id="922179644">
          <w:marLeft w:val="0"/>
          <w:marRight w:val="0"/>
          <w:marTop w:val="0"/>
          <w:marBottom w:val="0"/>
          <w:divBdr>
            <w:top w:val="none" w:sz="0" w:space="0" w:color="auto"/>
            <w:left w:val="none" w:sz="0" w:space="0" w:color="auto"/>
            <w:bottom w:val="none" w:sz="0" w:space="0" w:color="auto"/>
            <w:right w:val="none" w:sz="0" w:space="0" w:color="auto"/>
          </w:divBdr>
          <w:divsChild>
            <w:div w:id="97244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6405969">
      <w:bodyDiv w:val="1"/>
      <w:marLeft w:val="0"/>
      <w:marRight w:val="0"/>
      <w:marTop w:val="0"/>
      <w:marBottom w:val="0"/>
      <w:divBdr>
        <w:top w:val="none" w:sz="0" w:space="0" w:color="auto"/>
        <w:left w:val="none" w:sz="0" w:space="0" w:color="auto"/>
        <w:bottom w:val="none" w:sz="0" w:space="0" w:color="auto"/>
        <w:right w:val="none" w:sz="0" w:space="0" w:color="auto"/>
      </w:divBdr>
    </w:div>
    <w:div w:id="295451707">
      <w:bodyDiv w:val="1"/>
      <w:marLeft w:val="0"/>
      <w:marRight w:val="0"/>
      <w:marTop w:val="0"/>
      <w:marBottom w:val="0"/>
      <w:divBdr>
        <w:top w:val="none" w:sz="0" w:space="0" w:color="auto"/>
        <w:left w:val="none" w:sz="0" w:space="0" w:color="auto"/>
        <w:bottom w:val="none" w:sz="0" w:space="0" w:color="auto"/>
        <w:right w:val="none" w:sz="0" w:space="0" w:color="auto"/>
      </w:divBdr>
      <w:divsChild>
        <w:div w:id="1114712314">
          <w:marLeft w:val="0"/>
          <w:marRight w:val="0"/>
          <w:marTop w:val="0"/>
          <w:marBottom w:val="0"/>
          <w:divBdr>
            <w:top w:val="none" w:sz="0" w:space="0" w:color="auto"/>
            <w:left w:val="none" w:sz="0" w:space="0" w:color="auto"/>
            <w:bottom w:val="none" w:sz="0" w:space="0" w:color="auto"/>
            <w:right w:val="none" w:sz="0" w:space="0" w:color="auto"/>
          </w:divBdr>
          <w:divsChild>
            <w:div w:id="7868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86415640">
      <w:bodyDiv w:val="1"/>
      <w:marLeft w:val="0"/>
      <w:marRight w:val="0"/>
      <w:marTop w:val="0"/>
      <w:marBottom w:val="0"/>
      <w:divBdr>
        <w:top w:val="none" w:sz="0" w:space="0" w:color="auto"/>
        <w:left w:val="none" w:sz="0" w:space="0" w:color="auto"/>
        <w:bottom w:val="none" w:sz="0" w:space="0" w:color="auto"/>
        <w:right w:val="none" w:sz="0" w:space="0" w:color="auto"/>
      </w:divBdr>
    </w:div>
    <w:div w:id="421727732">
      <w:bodyDiv w:val="1"/>
      <w:marLeft w:val="0"/>
      <w:marRight w:val="0"/>
      <w:marTop w:val="0"/>
      <w:marBottom w:val="0"/>
      <w:divBdr>
        <w:top w:val="none" w:sz="0" w:space="0" w:color="auto"/>
        <w:left w:val="none" w:sz="0" w:space="0" w:color="auto"/>
        <w:bottom w:val="none" w:sz="0" w:space="0" w:color="auto"/>
        <w:right w:val="none" w:sz="0" w:space="0" w:color="auto"/>
      </w:divBdr>
      <w:divsChild>
        <w:div w:id="335497842">
          <w:marLeft w:val="0"/>
          <w:marRight w:val="0"/>
          <w:marTop w:val="0"/>
          <w:marBottom w:val="0"/>
          <w:divBdr>
            <w:top w:val="none" w:sz="0" w:space="0" w:color="auto"/>
            <w:left w:val="none" w:sz="0" w:space="0" w:color="auto"/>
            <w:bottom w:val="none" w:sz="0" w:space="0" w:color="auto"/>
            <w:right w:val="none" w:sz="0" w:space="0" w:color="auto"/>
          </w:divBdr>
          <w:divsChild>
            <w:div w:id="1778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99469913">
      <w:bodyDiv w:val="1"/>
      <w:marLeft w:val="0"/>
      <w:marRight w:val="0"/>
      <w:marTop w:val="0"/>
      <w:marBottom w:val="0"/>
      <w:divBdr>
        <w:top w:val="none" w:sz="0" w:space="0" w:color="auto"/>
        <w:left w:val="none" w:sz="0" w:space="0" w:color="auto"/>
        <w:bottom w:val="none" w:sz="0" w:space="0" w:color="auto"/>
        <w:right w:val="none" w:sz="0" w:space="0" w:color="auto"/>
      </w:divBdr>
      <w:divsChild>
        <w:div w:id="541746347">
          <w:marLeft w:val="0"/>
          <w:marRight w:val="0"/>
          <w:marTop w:val="0"/>
          <w:marBottom w:val="0"/>
          <w:divBdr>
            <w:top w:val="none" w:sz="0" w:space="0" w:color="auto"/>
            <w:left w:val="none" w:sz="0" w:space="0" w:color="auto"/>
            <w:bottom w:val="none" w:sz="0" w:space="0" w:color="auto"/>
            <w:right w:val="none" w:sz="0" w:space="0" w:color="auto"/>
          </w:divBdr>
        </w:div>
      </w:divsChild>
    </w:div>
    <w:div w:id="545219543">
      <w:bodyDiv w:val="1"/>
      <w:marLeft w:val="0"/>
      <w:marRight w:val="0"/>
      <w:marTop w:val="0"/>
      <w:marBottom w:val="0"/>
      <w:divBdr>
        <w:top w:val="none" w:sz="0" w:space="0" w:color="auto"/>
        <w:left w:val="none" w:sz="0" w:space="0" w:color="auto"/>
        <w:bottom w:val="none" w:sz="0" w:space="0" w:color="auto"/>
        <w:right w:val="none" w:sz="0" w:space="0" w:color="auto"/>
      </w:divBdr>
    </w:div>
    <w:div w:id="548762499">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77682256">
      <w:bodyDiv w:val="1"/>
      <w:marLeft w:val="0"/>
      <w:marRight w:val="0"/>
      <w:marTop w:val="0"/>
      <w:marBottom w:val="0"/>
      <w:divBdr>
        <w:top w:val="none" w:sz="0" w:space="0" w:color="auto"/>
        <w:left w:val="none" w:sz="0" w:space="0" w:color="auto"/>
        <w:bottom w:val="none" w:sz="0" w:space="0" w:color="auto"/>
        <w:right w:val="none" w:sz="0" w:space="0" w:color="auto"/>
      </w:divBdr>
      <w:divsChild>
        <w:div w:id="501706197">
          <w:marLeft w:val="0"/>
          <w:marRight w:val="0"/>
          <w:marTop w:val="0"/>
          <w:marBottom w:val="0"/>
          <w:divBdr>
            <w:top w:val="none" w:sz="0" w:space="0" w:color="auto"/>
            <w:left w:val="none" w:sz="0" w:space="0" w:color="auto"/>
            <w:bottom w:val="none" w:sz="0" w:space="0" w:color="auto"/>
            <w:right w:val="none" w:sz="0" w:space="0" w:color="auto"/>
          </w:divBdr>
          <w:divsChild>
            <w:div w:id="5343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34354">
      <w:bodyDiv w:val="1"/>
      <w:marLeft w:val="0"/>
      <w:marRight w:val="0"/>
      <w:marTop w:val="0"/>
      <w:marBottom w:val="0"/>
      <w:divBdr>
        <w:top w:val="none" w:sz="0" w:space="0" w:color="auto"/>
        <w:left w:val="none" w:sz="0" w:space="0" w:color="auto"/>
        <w:bottom w:val="none" w:sz="0" w:space="0" w:color="auto"/>
        <w:right w:val="none" w:sz="0" w:space="0" w:color="auto"/>
      </w:divBdr>
      <w:divsChild>
        <w:div w:id="1780293595">
          <w:marLeft w:val="0"/>
          <w:marRight w:val="0"/>
          <w:marTop w:val="0"/>
          <w:marBottom w:val="0"/>
          <w:divBdr>
            <w:top w:val="none" w:sz="0" w:space="0" w:color="auto"/>
            <w:left w:val="none" w:sz="0" w:space="0" w:color="auto"/>
            <w:bottom w:val="none" w:sz="0" w:space="0" w:color="auto"/>
            <w:right w:val="none" w:sz="0" w:space="0" w:color="auto"/>
          </w:divBdr>
          <w:divsChild>
            <w:div w:id="200047828">
              <w:marLeft w:val="0"/>
              <w:marRight w:val="0"/>
              <w:marTop w:val="0"/>
              <w:marBottom w:val="0"/>
              <w:divBdr>
                <w:top w:val="none" w:sz="0" w:space="0" w:color="auto"/>
                <w:left w:val="none" w:sz="0" w:space="0" w:color="auto"/>
                <w:bottom w:val="none" w:sz="0" w:space="0" w:color="auto"/>
                <w:right w:val="none" w:sz="0" w:space="0" w:color="auto"/>
              </w:divBdr>
            </w:div>
            <w:div w:id="18750488">
              <w:marLeft w:val="0"/>
              <w:marRight w:val="0"/>
              <w:marTop w:val="0"/>
              <w:marBottom w:val="0"/>
              <w:divBdr>
                <w:top w:val="none" w:sz="0" w:space="0" w:color="auto"/>
                <w:left w:val="none" w:sz="0" w:space="0" w:color="auto"/>
                <w:bottom w:val="none" w:sz="0" w:space="0" w:color="auto"/>
                <w:right w:val="none" w:sz="0" w:space="0" w:color="auto"/>
              </w:divBdr>
            </w:div>
            <w:div w:id="1278875692">
              <w:marLeft w:val="0"/>
              <w:marRight w:val="0"/>
              <w:marTop w:val="0"/>
              <w:marBottom w:val="0"/>
              <w:divBdr>
                <w:top w:val="none" w:sz="0" w:space="0" w:color="auto"/>
                <w:left w:val="none" w:sz="0" w:space="0" w:color="auto"/>
                <w:bottom w:val="none" w:sz="0" w:space="0" w:color="auto"/>
                <w:right w:val="none" w:sz="0" w:space="0" w:color="auto"/>
              </w:divBdr>
            </w:div>
            <w:div w:id="1490366305">
              <w:marLeft w:val="0"/>
              <w:marRight w:val="0"/>
              <w:marTop w:val="0"/>
              <w:marBottom w:val="0"/>
              <w:divBdr>
                <w:top w:val="none" w:sz="0" w:space="0" w:color="auto"/>
                <w:left w:val="none" w:sz="0" w:space="0" w:color="auto"/>
                <w:bottom w:val="none" w:sz="0" w:space="0" w:color="auto"/>
                <w:right w:val="none" w:sz="0" w:space="0" w:color="auto"/>
              </w:divBdr>
            </w:div>
            <w:div w:id="717631109">
              <w:marLeft w:val="0"/>
              <w:marRight w:val="0"/>
              <w:marTop w:val="0"/>
              <w:marBottom w:val="0"/>
              <w:divBdr>
                <w:top w:val="none" w:sz="0" w:space="0" w:color="auto"/>
                <w:left w:val="none" w:sz="0" w:space="0" w:color="auto"/>
                <w:bottom w:val="none" w:sz="0" w:space="0" w:color="auto"/>
                <w:right w:val="none" w:sz="0" w:space="0" w:color="auto"/>
              </w:divBdr>
            </w:div>
            <w:div w:id="990985281">
              <w:marLeft w:val="0"/>
              <w:marRight w:val="0"/>
              <w:marTop w:val="0"/>
              <w:marBottom w:val="0"/>
              <w:divBdr>
                <w:top w:val="none" w:sz="0" w:space="0" w:color="auto"/>
                <w:left w:val="none" w:sz="0" w:space="0" w:color="auto"/>
                <w:bottom w:val="none" w:sz="0" w:space="0" w:color="auto"/>
                <w:right w:val="none" w:sz="0" w:space="0" w:color="auto"/>
              </w:divBdr>
            </w:div>
            <w:div w:id="517163112">
              <w:marLeft w:val="0"/>
              <w:marRight w:val="0"/>
              <w:marTop w:val="0"/>
              <w:marBottom w:val="0"/>
              <w:divBdr>
                <w:top w:val="none" w:sz="0" w:space="0" w:color="auto"/>
                <w:left w:val="none" w:sz="0" w:space="0" w:color="auto"/>
                <w:bottom w:val="none" w:sz="0" w:space="0" w:color="auto"/>
                <w:right w:val="none" w:sz="0" w:space="0" w:color="auto"/>
              </w:divBdr>
            </w:div>
            <w:div w:id="1824660768">
              <w:marLeft w:val="0"/>
              <w:marRight w:val="0"/>
              <w:marTop w:val="0"/>
              <w:marBottom w:val="0"/>
              <w:divBdr>
                <w:top w:val="none" w:sz="0" w:space="0" w:color="auto"/>
                <w:left w:val="none" w:sz="0" w:space="0" w:color="auto"/>
                <w:bottom w:val="none" w:sz="0" w:space="0" w:color="auto"/>
                <w:right w:val="none" w:sz="0" w:space="0" w:color="auto"/>
              </w:divBdr>
            </w:div>
            <w:div w:id="1947149471">
              <w:marLeft w:val="0"/>
              <w:marRight w:val="0"/>
              <w:marTop w:val="0"/>
              <w:marBottom w:val="0"/>
              <w:divBdr>
                <w:top w:val="none" w:sz="0" w:space="0" w:color="auto"/>
                <w:left w:val="none" w:sz="0" w:space="0" w:color="auto"/>
                <w:bottom w:val="none" w:sz="0" w:space="0" w:color="auto"/>
                <w:right w:val="none" w:sz="0" w:space="0" w:color="auto"/>
              </w:divBdr>
            </w:div>
            <w:div w:id="99304551">
              <w:marLeft w:val="0"/>
              <w:marRight w:val="0"/>
              <w:marTop w:val="0"/>
              <w:marBottom w:val="0"/>
              <w:divBdr>
                <w:top w:val="none" w:sz="0" w:space="0" w:color="auto"/>
                <w:left w:val="none" w:sz="0" w:space="0" w:color="auto"/>
                <w:bottom w:val="none" w:sz="0" w:space="0" w:color="auto"/>
                <w:right w:val="none" w:sz="0" w:space="0" w:color="auto"/>
              </w:divBdr>
            </w:div>
            <w:div w:id="1345789245">
              <w:marLeft w:val="0"/>
              <w:marRight w:val="0"/>
              <w:marTop w:val="0"/>
              <w:marBottom w:val="0"/>
              <w:divBdr>
                <w:top w:val="none" w:sz="0" w:space="0" w:color="auto"/>
                <w:left w:val="none" w:sz="0" w:space="0" w:color="auto"/>
                <w:bottom w:val="none" w:sz="0" w:space="0" w:color="auto"/>
                <w:right w:val="none" w:sz="0" w:space="0" w:color="auto"/>
              </w:divBdr>
            </w:div>
            <w:div w:id="772166544">
              <w:marLeft w:val="0"/>
              <w:marRight w:val="0"/>
              <w:marTop w:val="0"/>
              <w:marBottom w:val="0"/>
              <w:divBdr>
                <w:top w:val="none" w:sz="0" w:space="0" w:color="auto"/>
                <w:left w:val="none" w:sz="0" w:space="0" w:color="auto"/>
                <w:bottom w:val="none" w:sz="0" w:space="0" w:color="auto"/>
                <w:right w:val="none" w:sz="0" w:space="0" w:color="auto"/>
              </w:divBdr>
            </w:div>
            <w:div w:id="1713261030">
              <w:marLeft w:val="0"/>
              <w:marRight w:val="0"/>
              <w:marTop w:val="0"/>
              <w:marBottom w:val="0"/>
              <w:divBdr>
                <w:top w:val="none" w:sz="0" w:space="0" w:color="auto"/>
                <w:left w:val="none" w:sz="0" w:space="0" w:color="auto"/>
                <w:bottom w:val="none" w:sz="0" w:space="0" w:color="auto"/>
                <w:right w:val="none" w:sz="0" w:space="0" w:color="auto"/>
              </w:divBdr>
            </w:div>
            <w:div w:id="329332559">
              <w:marLeft w:val="0"/>
              <w:marRight w:val="0"/>
              <w:marTop w:val="0"/>
              <w:marBottom w:val="0"/>
              <w:divBdr>
                <w:top w:val="none" w:sz="0" w:space="0" w:color="auto"/>
                <w:left w:val="none" w:sz="0" w:space="0" w:color="auto"/>
                <w:bottom w:val="none" w:sz="0" w:space="0" w:color="auto"/>
                <w:right w:val="none" w:sz="0" w:space="0" w:color="auto"/>
              </w:divBdr>
            </w:div>
            <w:div w:id="1979990191">
              <w:marLeft w:val="0"/>
              <w:marRight w:val="0"/>
              <w:marTop w:val="0"/>
              <w:marBottom w:val="0"/>
              <w:divBdr>
                <w:top w:val="none" w:sz="0" w:space="0" w:color="auto"/>
                <w:left w:val="none" w:sz="0" w:space="0" w:color="auto"/>
                <w:bottom w:val="none" w:sz="0" w:space="0" w:color="auto"/>
                <w:right w:val="none" w:sz="0" w:space="0" w:color="auto"/>
              </w:divBdr>
            </w:div>
            <w:div w:id="168638784">
              <w:marLeft w:val="0"/>
              <w:marRight w:val="0"/>
              <w:marTop w:val="0"/>
              <w:marBottom w:val="0"/>
              <w:divBdr>
                <w:top w:val="none" w:sz="0" w:space="0" w:color="auto"/>
                <w:left w:val="none" w:sz="0" w:space="0" w:color="auto"/>
                <w:bottom w:val="none" w:sz="0" w:space="0" w:color="auto"/>
                <w:right w:val="none" w:sz="0" w:space="0" w:color="auto"/>
              </w:divBdr>
            </w:div>
            <w:div w:id="1382899109">
              <w:marLeft w:val="0"/>
              <w:marRight w:val="0"/>
              <w:marTop w:val="0"/>
              <w:marBottom w:val="0"/>
              <w:divBdr>
                <w:top w:val="none" w:sz="0" w:space="0" w:color="auto"/>
                <w:left w:val="none" w:sz="0" w:space="0" w:color="auto"/>
                <w:bottom w:val="none" w:sz="0" w:space="0" w:color="auto"/>
                <w:right w:val="none" w:sz="0" w:space="0" w:color="auto"/>
              </w:divBdr>
            </w:div>
            <w:div w:id="829638434">
              <w:marLeft w:val="0"/>
              <w:marRight w:val="0"/>
              <w:marTop w:val="0"/>
              <w:marBottom w:val="0"/>
              <w:divBdr>
                <w:top w:val="none" w:sz="0" w:space="0" w:color="auto"/>
                <w:left w:val="none" w:sz="0" w:space="0" w:color="auto"/>
                <w:bottom w:val="none" w:sz="0" w:space="0" w:color="auto"/>
                <w:right w:val="none" w:sz="0" w:space="0" w:color="auto"/>
              </w:divBdr>
            </w:div>
            <w:div w:id="193155775">
              <w:marLeft w:val="0"/>
              <w:marRight w:val="0"/>
              <w:marTop w:val="0"/>
              <w:marBottom w:val="0"/>
              <w:divBdr>
                <w:top w:val="none" w:sz="0" w:space="0" w:color="auto"/>
                <w:left w:val="none" w:sz="0" w:space="0" w:color="auto"/>
                <w:bottom w:val="none" w:sz="0" w:space="0" w:color="auto"/>
                <w:right w:val="none" w:sz="0" w:space="0" w:color="auto"/>
              </w:divBdr>
            </w:div>
            <w:div w:id="320932275">
              <w:marLeft w:val="0"/>
              <w:marRight w:val="0"/>
              <w:marTop w:val="0"/>
              <w:marBottom w:val="0"/>
              <w:divBdr>
                <w:top w:val="none" w:sz="0" w:space="0" w:color="auto"/>
                <w:left w:val="none" w:sz="0" w:space="0" w:color="auto"/>
                <w:bottom w:val="none" w:sz="0" w:space="0" w:color="auto"/>
                <w:right w:val="none" w:sz="0" w:space="0" w:color="auto"/>
              </w:divBdr>
            </w:div>
            <w:div w:id="322784660">
              <w:marLeft w:val="0"/>
              <w:marRight w:val="0"/>
              <w:marTop w:val="0"/>
              <w:marBottom w:val="0"/>
              <w:divBdr>
                <w:top w:val="none" w:sz="0" w:space="0" w:color="auto"/>
                <w:left w:val="none" w:sz="0" w:space="0" w:color="auto"/>
                <w:bottom w:val="none" w:sz="0" w:space="0" w:color="auto"/>
                <w:right w:val="none" w:sz="0" w:space="0" w:color="auto"/>
              </w:divBdr>
            </w:div>
            <w:div w:id="1219706924">
              <w:marLeft w:val="0"/>
              <w:marRight w:val="0"/>
              <w:marTop w:val="0"/>
              <w:marBottom w:val="0"/>
              <w:divBdr>
                <w:top w:val="none" w:sz="0" w:space="0" w:color="auto"/>
                <w:left w:val="none" w:sz="0" w:space="0" w:color="auto"/>
                <w:bottom w:val="none" w:sz="0" w:space="0" w:color="auto"/>
                <w:right w:val="none" w:sz="0" w:space="0" w:color="auto"/>
              </w:divBdr>
            </w:div>
            <w:div w:id="1939752094">
              <w:marLeft w:val="0"/>
              <w:marRight w:val="0"/>
              <w:marTop w:val="0"/>
              <w:marBottom w:val="0"/>
              <w:divBdr>
                <w:top w:val="none" w:sz="0" w:space="0" w:color="auto"/>
                <w:left w:val="none" w:sz="0" w:space="0" w:color="auto"/>
                <w:bottom w:val="none" w:sz="0" w:space="0" w:color="auto"/>
                <w:right w:val="none" w:sz="0" w:space="0" w:color="auto"/>
              </w:divBdr>
            </w:div>
            <w:div w:id="131870546">
              <w:marLeft w:val="0"/>
              <w:marRight w:val="0"/>
              <w:marTop w:val="0"/>
              <w:marBottom w:val="0"/>
              <w:divBdr>
                <w:top w:val="none" w:sz="0" w:space="0" w:color="auto"/>
                <w:left w:val="none" w:sz="0" w:space="0" w:color="auto"/>
                <w:bottom w:val="none" w:sz="0" w:space="0" w:color="auto"/>
                <w:right w:val="none" w:sz="0" w:space="0" w:color="auto"/>
              </w:divBdr>
            </w:div>
            <w:div w:id="2139257936">
              <w:marLeft w:val="0"/>
              <w:marRight w:val="0"/>
              <w:marTop w:val="0"/>
              <w:marBottom w:val="0"/>
              <w:divBdr>
                <w:top w:val="none" w:sz="0" w:space="0" w:color="auto"/>
                <w:left w:val="none" w:sz="0" w:space="0" w:color="auto"/>
                <w:bottom w:val="none" w:sz="0" w:space="0" w:color="auto"/>
                <w:right w:val="none" w:sz="0" w:space="0" w:color="auto"/>
              </w:divBdr>
            </w:div>
            <w:div w:id="746225225">
              <w:marLeft w:val="0"/>
              <w:marRight w:val="0"/>
              <w:marTop w:val="0"/>
              <w:marBottom w:val="0"/>
              <w:divBdr>
                <w:top w:val="none" w:sz="0" w:space="0" w:color="auto"/>
                <w:left w:val="none" w:sz="0" w:space="0" w:color="auto"/>
                <w:bottom w:val="none" w:sz="0" w:space="0" w:color="auto"/>
                <w:right w:val="none" w:sz="0" w:space="0" w:color="auto"/>
              </w:divBdr>
            </w:div>
            <w:div w:id="1604191033">
              <w:marLeft w:val="0"/>
              <w:marRight w:val="0"/>
              <w:marTop w:val="0"/>
              <w:marBottom w:val="0"/>
              <w:divBdr>
                <w:top w:val="none" w:sz="0" w:space="0" w:color="auto"/>
                <w:left w:val="none" w:sz="0" w:space="0" w:color="auto"/>
                <w:bottom w:val="none" w:sz="0" w:space="0" w:color="auto"/>
                <w:right w:val="none" w:sz="0" w:space="0" w:color="auto"/>
              </w:divBdr>
            </w:div>
            <w:div w:id="407968896">
              <w:marLeft w:val="0"/>
              <w:marRight w:val="0"/>
              <w:marTop w:val="0"/>
              <w:marBottom w:val="0"/>
              <w:divBdr>
                <w:top w:val="none" w:sz="0" w:space="0" w:color="auto"/>
                <w:left w:val="none" w:sz="0" w:space="0" w:color="auto"/>
                <w:bottom w:val="none" w:sz="0" w:space="0" w:color="auto"/>
                <w:right w:val="none" w:sz="0" w:space="0" w:color="auto"/>
              </w:divBdr>
            </w:div>
            <w:div w:id="1867522207">
              <w:marLeft w:val="0"/>
              <w:marRight w:val="0"/>
              <w:marTop w:val="0"/>
              <w:marBottom w:val="0"/>
              <w:divBdr>
                <w:top w:val="none" w:sz="0" w:space="0" w:color="auto"/>
                <w:left w:val="none" w:sz="0" w:space="0" w:color="auto"/>
                <w:bottom w:val="none" w:sz="0" w:space="0" w:color="auto"/>
                <w:right w:val="none" w:sz="0" w:space="0" w:color="auto"/>
              </w:divBdr>
            </w:div>
            <w:div w:id="325715218">
              <w:marLeft w:val="0"/>
              <w:marRight w:val="0"/>
              <w:marTop w:val="0"/>
              <w:marBottom w:val="0"/>
              <w:divBdr>
                <w:top w:val="none" w:sz="0" w:space="0" w:color="auto"/>
                <w:left w:val="none" w:sz="0" w:space="0" w:color="auto"/>
                <w:bottom w:val="none" w:sz="0" w:space="0" w:color="auto"/>
                <w:right w:val="none" w:sz="0" w:space="0" w:color="auto"/>
              </w:divBdr>
            </w:div>
            <w:div w:id="466630728">
              <w:marLeft w:val="0"/>
              <w:marRight w:val="0"/>
              <w:marTop w:val="0"/>
              <w:marBottom w:val="0"/>
              <w:divBdr>
                <w:top w:val="none" w:sz="0" w:space="0" w:color="auto"/>
                <w:left w:val="none" w:sz="0" w:space="0" w:color="auto"/>
                <w:bottom w:val="none" w:sz="0" w:space="0" w:color="auto"/>
                <w:right w:val="none" w:sz="0" w:space="0" w:color="auto"/>
              </w:divBdr>
            </w:div>
            <w:div w:id="1017731401">
              <w:marLeft w:val="0"/>
              <w:marRight w:val="0"/>
              <w:marTop w:val="0"/>
              <w:marBottom w:val="0"/>
              <w:divBdr>
                <w:top w:val="none" w:sz="0" w:space="0" w:color="auto"/>
                <w:left w:val="none" w:sz="0" w:space="0" w:color="auto"/>
                <w:bottom w:val="none" w:sz="0" w:space="0" w:color="auto"/>
                <w:right w:val="none" w:sz="0" w:space="0" w:color="auto"/>
              </w:divBdr>
            </w:div>
            <w:div w:id="1854803304">
              <w:marLeft w:val="0"/>
              <w:marRight w:val="0"/>
              <w:marTop w:val="0"/>
              <w:marBottom w:val="0"/>
              <w:divBdr>
                <w:top w:val="none" w:sz="0" w:space="0" w:color="auto"/>
                <w:left w:val="none" w:sz="0" w:space="0" w:color="auto"/>
                <w:bottom w:val="none" w:sz="0" w:space="0" w:color="auto"/>
                <w:right w:val="none" w:sz="0" w:space="0" w:color="auto"/>
              </w:divBdr>
            </w:div>
            <w:div w:id="1405834365">
              <w:marLeft w:val="0"/>
              <w:marRight w:val="0"/>
              <w:marTop w:val="0"/>
              <w:marBottom w:val="0"/>
              <w:divBdr>
                <w:top w:val="none" w:sz="0" w:space="0" w:color="auto"/>
                <w:left w:val="none" w:sz="0" w:space="0" w:color="auto"/>
                <w:bottom w:val="none" w:sz="0" w:space="0" w:color="auto"/>
                <w:right w:val="none" w:sz="0" w:space="0" w:color="auto"/>
              </w:divBdr>
            </w:div>
            <w:div w:id="1477530488">
              <w:marLeft w:val="0"/>
              <w:marRight w:val="0"/>
              <w:marTop w:val="0"/>
              <w:marBottom w:val="0"/>
              <w:divBdr>
                <w:top w:val="none" w:sz="0" w:space="0" w:color="auto"/>
                <w:left w:val="none" w:sz="0" w:space="0" w:color="auto"/>
                <w:bottom w:val="none" w:sz="0" w:space="0" w:color="auto"/>
                <w:right w:val="none" w:sz="0" w:space="0" w:color="auto"/>
              </w:divBdr>
            </w:div>
            <w:div w:id="1064766130">
              <w:marLeft w:val="0"/>
              <w:marRight w:val="0"/>
              <w:marTop w:val="0"/>
              <w:marBottom w:val="0"/>
              <w:divBdr>
                <w:top w:val="none" w:sz="0" w:space="0" w:color="auto"/>
                <w:left w:val="none" w:sz="0" w:space="0" w:color="auto"/>
                <w:bottom w:val="none" w:sz="0" w:space="0" w:color="auto"/>
                <w:right w:val="none" w:sz="0" w:space="0" w:color="auto"/>
              </w:divBdr>
            </w:div>
            <w:div w:id="1326933367">
              <w:marLeft w:val="0"/>
              <w:marRight w:val="0"/>
              <w:marTop w:val="0"/>
              <w:marBottom w:val="0"/>
              <w:divBdr>
                <w:top w:val="none" w:sz="0" w:space="0" w:color="auto"/>
                <w:left w:val="none" w:sz="0" w:space="0" w:color="auto"/>
                <w:bottom w:val="none" w:sz="0" w:space="0" w:color="auto"/>
                <w:right w:val="none" w:sz="0" w:space="0" w:color="auto"/>
              </w:divBdr>
            </w:div>
            <w:div w:id="931355866">
              <w:marLeft w:val="0"/>
              <w:marRight w:val="0"/>
              <w:marTop w:val="0"/>
              <w:marBottom w:val="0"/>
              <w:divBdr>
                <w:top w:val="none" w:sz="0" w:space="0" w:color="auto"/>
                <w:left w:val="none" w:sz="0" w:space="0" w:color="auto"/>
                <w:bottom w:val="none" w:sz="0" w:space="0" w:color="auto"/>
                <w:right w:val="none" w:sz="0" w:space="0" w:color="auto"/>
              </w:divBdr>
            </w:div>
            <w:div w:id="1035617730">
              <w:marLeft w:val="0"/>
              <w:marRight w:val="0"/>
              <w:marTop w:val="0"/>
              <w:marBottom w:val="0"/>
              <w:divBdr>
                <w:top w:val="none" w:sz="0" w:space="0" w:color="auto"/>
                <w:left w:val="none" w:sz="0" w:space="0" w:color="auto"/>
                <w:bottom w:val="none" w:sz="0" w:space="0" w:color="auto"/>
                <w:right w:val="none" w:sz="0" w:space="0" w:color="auto"/>
              </w:divBdr>
            </w:div>
            <w:div w:id="1130592699">
              <w:marLeft w:val="0"/>
              <w:marRight w:val="0"/>
              <w:marTop w:val="0"/>
              <w:marBottom w:val="0"/>
              <w:divBdr>
                <w:top w:val="none" w:sz="0" w:space="0" w:color="auto"/>
                <w:left w:val="none" w:sz="0" w:space="0" w:color="auto"/>
                <w:bottom w:val="none" w:sz="0" w:space="0" w:color="auto"/>
                <w:right w:val="none" w:sz="0" w:space="0" w:color="auto"/>
              </w:divBdr>
            </w:div>
            <w:div w:id="843741089">
              <w:marLeft w:val="0"/>
              <w:marRight w:val="0"/>
              <w:marTop w:val="0"/>
              <w:marBottom w:val="0"/>
              <w:divBdr>
                <w:top w:val="none" w:sz="0" w:space="0" w:color="auto"/>
                <w:left w:val="none" w:sz="0" w:space="0" w:color="auto"/>
                <w:bottom w:val="none" w:sz="0" w:space="0" w:color="auto"/>
                <w:right w:val="none" w:sz="0" w:space="0" w:color="auto"/>
              </w:divBdr>
            </w:div>
            <w:div w:id="2024159289">
              <w:marLeft w:val="0"/>
              <w:marRight w:val="0"/>
              <w:marTop w:val="0"/>
              <w:marBottom w:val="0"/>
              <w:divBdr>
                <w:top w:val="none" w:sz="0" w:space="0" w:color="auto"/>
                <w:left w:val="none" w:sz="0" w:space="0" w:color="auto"/>
                <w:bottom w:val="none" w:sz="0" w:space="0" w:color="auto"/>
                <w:right w:val="none" w:sz="0" w:space="0" w:color="auto"/>
              </w:divBdr>
            </w:div>
            <w:div w:id="150102147">
              <w:marLeft w:val="0"/>
              <w:marRight w:val="0"/>
              <w:marTop w:val="0"/>
              <w:marBottom w:val="0"/>
              <w:divBdr>
                <w:top w:val="none" w:sz="0" w:space="0" w:color="auto"/>
                <w:left w:val="none" w:sz="0" w:space="0" w:color="auto"/>
                <w:bottom w:val="none" w:sz="0" w:space="0" w:color="auto"/>
                <w:right w:val="none" w:sz="0" w:space="0" w:color="auto"/>
              </w:divBdr>
            </w:div>
            <w:div w:id="617492204">
              <w:marLeft w:val="0"/>
              <w:marRight w:val="0"/>
              <w:marTop w:val="0"/>
              <w:marBottom w:val="0"/>
              <w:divBdr>
                <w:top w:val="none" w:sz="0" w:space="0" w:color="auto"/>
                <w:left w:val="none" w:sz="0" w:space="0" w:color="auto"/>
                <w:bottom w:val="none" w:sz="0" w:space="0" w:color="auto"/>
                <w:right w:val="none" w:sz="0" w:space="0" w:color="auto"/>
              </w:divBdr>
            </w:div>
            <w:div w:id="492993305">
              <w:marLeft w:val="0"/>
              <w:marRight w:val="0"/>
              <w:marTop w:val="0"/>
              <w:marBottom w:val="0"/>
              <w:divBdr>
                <w:top w:val="none" w:sz="0" w:space="0" w:color="auto"/>
                <w:left w:val="none" w:sz="0" w:space="0" w:color="auto"/>
                <w:bottom w:val="none" w:sz="0" w:space="0" w:color="auto"/>
                <w:right w:val="none" w:sz="0" w:space="0" w:color="auto"/>
              </w:divBdr>
            </w:div>
            <w:div w:id="569772383">
              <w:marLeft w:val="0"/>
              <w:marRight w:val="0"/>
              <w:marTop w:val="0"/>
              <w:marBottom w:val="0"/>
              <w:divBdr>
                <w:top w:val="none" w:sz="0" w:space="0" w:color="auto"/>
                <w:left w:val="none" w:sz="0" w:space="0" w:color="auto"/>
                <w:bottom w:val="none" w:sz="0" w:space="0" w:color="auto"/>
                <w:right w:val="none" w:sz="0" w:space="0" w:color="auto"/>
              </w:divBdr>
            </w:div>
            <w:div w:id="182673205">
              <w:marLeft w:val="0"/>
              <w:marRight w:val="0"/>
              <w:marTop w:val="0"/>
              <w:marBottom w:val="0"/>
              <w:divBdr>
                <w:top w:val="none" w:sz="0" w:space="0" w:color="auto"/>
                <w:left w:val="none" w:sz="0" w:space="0" w:color="auto"/>
                <w:bottom w:val="none" w:sz="0" w:space="0" w:color="auto"/>
                <w:right w:val="none" w:sz="0" w:space="0" w:color="auto"/>
              </w:divBdr>
            </w:div>
            <w:div w:id="115755086">
              <w:marLeft w:val="0"/>
              <w:marRight w:val="0"/>
              <w:marTop w:val="0"/>
              <w:marBottom w:val="0"/>
              <w:divBdr>
                <w:top w:val="none" w:sz="0" w:space="0" w:color="auto"/>
                <w:left w:val="none" w:sz="0" w:space="0" w:color="auto"/>
                <w:bottom w:val="none" w:sz="0" w:space="0" w:color="auto"/>
                <w:right w:val="none" w:sz="0" w:space="0" w:color="auto"/>
              </w:divBdr>
            </w:div>
            <w:div w:id="1764258754">
              <w:marLeft w:val="0"/>
              <w:marRight w:val="0"/>
              <w:marTop w:val="0"/>
              <w:marBottom w:val="0"/>
              <w:divBdr>
                <w:top w:val="none" w:sz="0" w:space="0" w:color="auto"/>
                <w:left w:val="none" w:sz="0" w:space="0" w:color="auto"/>
                <w:bottom w:val="none" w:sz="0" w:space="0" w:color="auto"/>
                <w:right w:val="none" w:sz="0" w:space="0" w:color="auto"/>
              </w:divBdr>
            </w:div>
            <w:div w:id="114568535">
              <w:marLeft w:val="0"/>
              <w:marRight w:val="0"/>
              <w:marTop w:val="0"/>
              <w:marBottom w:val="0"/>
              <w:divBdr>
                <w:top w:val="none" w:sz="0" w:space="0" w:color="auto"/>
                <w:left w:val="none" w:sz="0" w:space="0" w:color="auto"/>
                <w:bottom w:val="none" w:sz="0" w:space="0" w:color="auto"/>
                <w:right w:val="none" w:sz="0" w:space="0" w:color="auto"/>
              </w:divBdr>
            </w:div>
            <w:div w:id="1814254200">
              <w:marLeft w:val="0"/>
              <w:marRight w:val="0"/>
              <w:marTop w:val="0"/>
              <w:marBottom w:val="0"/>
              <w:divBdr>
                <w:top w:val="none" w:sz="0" w:space="0" w:color="auto"/>
                <w:left w:val="none" w:sz="0" w:space="0" w:color="auto"/>
                <w:bottom w:val="none" w:sz="0" w:space="0" w:color="auto"/>
                <w:right w:val="none" w:sz="0" w:space="0" w:color="auto"/>
              </w:divBdr>
            </w:div>
            <w:div w:id="1682976386">
              <w:marLeft w:val="0"/>
              <w:marRight w:val="0"/>
              <w:marTop w:val="0"/>
              <w:marBottom w:val="0"/>
              <w:divBdr>
                <w:top w:val="none" w:sz="0" w:space="0" w:color="auto"/>
                <w:left w:val="none" w:sz="0" w:space="0" w:color="auto"/>
                <w:bottom w:val="none" w:sz="0" w:space="0" w:color="auto"/>
                <w:right w:val="none" w:sz="0" w:space="0" w:color="auto"/>
              </w:divBdr>
            </w:div>
            <w:div w:id="1064835371">
              <w:marLeft w:val="0"/>
              <w:marRight w:val="0"/>
              <w:marTop w:val="0"/>
              <w:marBottom w:val="0"/>
              <w:divBdr>
                <w:top w:val="none" w:sz="0" w:space="0" w:color="auto"/>
                <w:left w:val="none" w:sz="0" w:space="0" w:color="auto"/>
                <w:bottom w:val="none" w:sz="0" w:space="0" w:color="auto"/>
                <w:right w:val="none" w:sz="0" w:space="0" w:color="auto"/>
              </w:divBdr>
            </w:div>
            <w:div w:id="71509015">
              <w:marLeft w:val="0"/>
              <w:marRight w:val="0"/>
              <w:marTop w:val="0"/>
              <w:marBottom w:val="0"/>
              <w:divBdr>
                <w:top w:val="none" w:sz="0" w:space="0" w:color="auto"/>
                <w:left w:val="none" w:sz="0" w:space="0" w:color="auto"/>
                <w:bottom w:val="none" w:sz="0" w:space="0" w:color="auto"/>
                <w:right w:val="none" w:sz="0" w:space="0" w:color="auto"/>
              </w:divBdr>
            </w:div>
            <w:div w:id="174468429">
              <w:marLeft w:val="0"/>
              <w:marRight w:val="0"/>
              <w:marTop w:val="0"/>
              <w:marBottom w:val="0"/>
              <w:divBdr>
                <w:top w:val="none" w:sz="0" w:space="0" w:color="auto"/>
                <w:left w:val="none" w:sz="0" w:space="0" w:color="auto"/>
                <w:bottom w:val="none" w:sz="0" w:space="0" w:color="auto"/>
                <w:right w:val="none" w:sz="0" w:space="0" w:color="auto"/>
              </w:divBdr>
            </w:div>
            <w:div w:id="20896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7064">
      <w:bodyDiv w:val="1"/>
      <w:marLeft w:val="0"/>
      <w:marRight w:val="0"/>
      <w:marTop w:val="0"/>
      <w:marBottom w:val="0"/>
      <w:divBdr>
        <w:top w:val="none" w:sz="0" w:space="0" w:color="auto"/>
        <w:left w:val="none" w:sz="0" w:space="0" w:color="auto"/>
        <w:bottom w:val="none" w:sz="0" w:space="0" w:color="auto"/>
        <w:right w:val="none" w:sz="0" w:space="0" w:color="auto"/>
      </w:divBdr>
    </w:div>
    <w:div w:id="850607464">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9378461">
      <w:bodyDiv w:val="1"/>
      <w:marLeft w:val="0"/>
      <w:marRight w:val="0"/>
      <w:marTop w:val="0"/>
      <w:marBottom w:val="0"/>
      <w:divBdr>
        <w:top w:val="none" w:sz="0" w:space="0" w:color="auto"/>
        <w:left w:val="none" w:sz="0" w:space="0" w:color="auto"/>
        <w:bottom w:val="none" w:sz="0" w:space="0" w:color="auto"/>
        <w:right w:val="none" w:sz="0" w:space="0" w:color="auto"/>
      </w:divBdr>
      <w:divsChild>
        <w:div w:id="525410861">
          <w:marLeft w:val="0"/>
          <w:marRight w:val="0"/>
          <w:marTop w:val="0"/>
          <w:marBottom w:val="0"/>
          <w:divBdr>
            <w:top w:val="none" w:sz="0" w:space="0" w:color="auto"/>
            <w:left w:val="none" w:sz="0" w:space="0" w:color="auto"/>
            <w:bottom w:val="none" w:sz="0" w:space="0" w:color="auto"/>
            <w:right w:val="none" w:sz="0" w:space="0" w:color="auto"/>
          </w:divBdr>
          <w:divsChild>
            <w:div w:id="28747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1839350">
      <w:bodyDiv w:val="1"/>
      <w:marLeft w:val="0"/>
      <w:marRight w:val="0"/>
      <w:marTop w:val="0"/>
      <w:marBottom w:val="0"/>
      <w:divBdr>
        <w:top w:val="none" w:sz="0" w:space="0" w:color="auto"/>
        <w:left w:val="none" w:sz="0" w:space="0" w:color="auto"/>
        <w:bottom w:val="none" w:sz="0" w:space="0" w:color="auto"/>
        <w:right w:val="none" w:sz="0" w:space="0" w:color="auto"/>
      </w:divBdr>
      <w:divsChild>
        <w:div w:id="1081218035">
          <w:marLeft w:val="0"/>
          <w:marRight w:val="0"/>
          <w:marTop w:val="0"/>
          <w:marBottom w:val="0"/>
          <w:divBdr>
            <w:top w:val="none" w:sz="0" w:space="0" w:color="auto"/>
            <w:left w:val="none" w:sz="0" w:space="0" w:color="auto"/>
            <w:bottom w:val="none" w:sz="0" w:space="0" w:color="auto"/>
            <w:right w:val="none" w:sz="0" w:space="0" w:color="auto"/>
          </w:divBdr>
          <w:divsChild>
            <w:div w:id="1660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94448883">
      <w:bodyDiv w:val="1"/>
      <w:marLeft w:val="0"/>
      <w:marRight w:val="0"/>
      <w:marTop w:val="0"/>
      <w:marBottom w:val="0"/>
      <w:divBdr>
        <w:top w:val="none" w:sz="0" w:space="0" w:color="auto"/>
        <w:left w:val="none" w:sz="0" w:space="0" w:color="auto"/>
        <w:bottom w:val="none" w:sz="0" w:space="0" w:color="auto"/>
        <w:right w:val="none" w:sz="0" w:space="0" w:color="auto"/>
      </w:divBdr>
      <w:divsChild>
        <w:div w:id="46151316">
          <w:marLeft w:val="0"/>
          <w:marRight w:val="0"/>
          <w:marTop w:val="0"/>
          <w:marBottom w:val="0"/>
          <w:divBdr>
            <w:top w:val="none" w:sz="0" w:space="0" w:color="auto"/>
            <w:left w:val="none" w:sz="0" w:space="0" w:color="auto"/>
            <w:bottom w:val="none" w:sz="0" w:space="0" w:color="auto"/>
            <w:right w:val="none" w:sz="0" w:space="0" w:color="auto"/>
          </w:divBdr>
          <w:divsChild>
            <w:div w:id="20275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19161470">
      <w:bodyDiv w:val="1"/>
      <w:marLeft w:val="0"/>
      <w:marRight w:val="0"/>
      <w:marTop w:val="0"/>
      <w:marBottom w:val="0"/>
      <w:divBdr>
        <w:top w:val="none" w:sz="0" w:space="0" w:color="auto"/>
        <w:left w:val="none" w:sz="0" w:space="0" w:color="auto"/>
        <w:bottom w:val="none" w:sz="0" w:space="0" w:color="auto"/>
        <w:right w:val="none" w:sz="0" w:space="0" w:color="auto"/>
      </w:divBdr>
    </w:div>
    <w:div w:id="1721510954">
      <w:bodyDiv w:val="1"/>
      <w:marLeft w:val="0"/>
      <w:marRight w:val="0"/>
      <w:marTop w:val="0"/>
      <w:marBottom w:val="0"/>
      <w:divBdr>
        <w:top w:val="none" w:sz="0" w:space="0" w:color="auto"/>
        <w:left w:val="none" w:sz="0" w:space="0" w:color="auto"/>
        <w:bottom w:val="none" w:sz="0" w:space="0" w:color="auto"/>
        <w:right w:val="none" w:sz="0" w:space="0" w:color="auto"/>
      </w:divBdr>
      <w:divsChild>
        <w:div w:id="824510707">
          <w:marLeft w:val="0"/>
          <w:marRight w:val="0"/>
          <w:marTop w:val="0"/>
          <w:marBottom w:val="0"/>
          <w:divBdr>
            <w:top w:val="none" w:sz="0" w:space="0" w:color="auto"/>
            <w:left w:val="none" w:sz="0" w:space="0" w:color="auto"/>
            <w:bottom w:val="none" w:sz="0" w:space="0" w:color="auto"/>
            <w:right w:val="none" w:sz="0" w:space="0" w:color="auto"/>
          </w:divBdr>
          <w:divsChild>
            <w:div w:id="107736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8454537">
      <w:bodyDiv w:val="1"/>
      <w:marLeft w:val="0"/>
      <w:marRight w:val="0"/>
      <w:marTop w:val="0"/>
      <w:marBottom w:val="0"/>
      <w:divBdr>
        <w:top w:val="none" w:sz="0" w:space="0" w:color="auto"/>
        <w:left w:val="none" w:sz="0" w:space="0" w:color="auto"/>
        <w:bottom w:val="none" w:sz="0" w:space="0" w:color="auto"/>
        <w:right w:val="none" w:sz="0" w:space="0" w:color="auto"/>
      </w:divBdr>
    </w:div>
    <w:div w:id="1854101775">
      <w:bodyDiv w:val="1"/>
      <w:marLeft w:val="0"/>
      <w:marRight w:val="0"/>
      <w:marTop w:val="0"/>
      <w:marBottom w:val="0"/>
      <w:divBdr>
        <w:top w:val="none" w:sz="0" w:space="0" w:color="auto"/>
        <w:left w:val="none" w:sz="0" w:space="0" w:color="auto"/>
        <w:bottom w:val="none" w:sz="0" w:space="0" w:color="auto"/>
        <w:right w:val="none" w:sz="0" w:space="0" w:color="auto"/>
      </w:divBdr>
      <w:divsChild>
        <w:div w:id="1412312283">
          <w:marLeft w:val="0"/>
          <w:marRight w:val="0"/>
          <w:marTop w:val="0"/>
          <w:marBottom w:val="0"/>
          <w:divBdr>
            <w:top w:val="none" w:sz="0" w:space="0" w:color="auto"/>
            <w:left w:val="none" w:sz="0" w:space="0" w:color="auto"/>
            <w:bottom w:val="none" w:sz="0" w:space="0" w:color="auto"/>
            <w:right w:val="none" w:sz="0" w:space="0" w:color="auto"/>
          </w:divBdr>
          <w:divsChild>
            <w:div w:id="203314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48430">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8071139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 w:id="2124617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Floating-point_arithmetic"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6.png"/><Relationship Id="rId68" Type="http://schemas.openxmlformats.org/officeDocument/2006/relationships/hyperlink" Target="https://github.com/JABE22/TCX-CSV_File_converter.git" TargetMode="External"/><Relationship Id="rId7" Type="http://schemas.openxmlformats.org/officeDocument/2006/relationships/footnotes" Target="footnotes.xml"/><Relationship Id="rId71"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jp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microsoft.com/office/2007/relationships/hdphoto" Target="media/hdphoto2.wdp"/><Relationship Id="rId66" Type="http://schemas.openxmlformats.org/officeDocument/2006/relationships/image" Target="media/image49.png"/><Relationship Id="rId74" Type="http://schemas.openxmlformats.org/officeDocument/2006/relationships/glossaryDocument" Target="glossary/document.xml"/><Relationship Id="rId5" Type="http://schemas.openxmlformats.org/officeDocument/2006/relationships/settings" Target="settings.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4.JP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7.JPG"/><Relationship Id="rId60" Type="http://schemas.microsoft.com/office/2007/relationships/hdphoto" Target="media/hdphoto3.wdp"/><Relationship Id="rId65" Type="http://schemas.openxmlformats.org/officeDocument/2006/relationships/image" Target="media/image48.png"/><Relationship Id="rId73" Type="http://schemas.microsoft.com/office/2011/relationships/people" Target="people.xml"/><Relationship Id="rId4" Type="http://schemas.openxmlformats.org/officeDocument/2006/relationships/styles" Target="styles.xml"/><Relationship Id="rId9" Type="http://schemas.openxmlformats.org/officeDocument/2006/relationships/header" Target="header1.xml"/><Relationship Id="rId14" Type="http://schemas.microsoft.com/office/2016/09/relationships/commentsIds" Target="commentsIds.xml"/><Relationship Id="rId22" Type="http://schemas.microsoft.com/office/2007/relationships/hdphoto" Target="media/hdphoto1.wdp"/><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hyperlink" Target="https://archive.ics.uci.edu/ml/datasets/Daily+and+Sports+Activities"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hyperlink" Target="https://github.com/JABE22/TimeSeriesClassification_TSA-SAC.git" TargetMode="Externa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hyperlink" Target="https://github.com/JABE22/sports_activities_dataset"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rno\AppData\Roaming\Microsoft\Templates\APA%20style%20report%20(6th%20edition).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4"/>
                <c:pt idx="0">
                  <c:v>Category 1</c:v>
                </c:pt>
                <c:pt idx="1">
                  <c:v>Category 2</c:v>
                </c:pt>
                <c:pt idx="2">
                  <c:v>Category 3</c:v>
                </c:pt>
                <c:pt idx="3">
                  <c:v>Category 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DB11-4EB4-8D82-046C0382AFAD}"/>
            </c:ext>
          </c:extLst>
        </c:ser>
        <c:ser>
          <c:idx val="1"/>
          <c:order val="1"/>
          <c:tx>
            <c:strRef>
              <c:f>Sheet1!$C$1</c:f>
              <c:strCache>
                <c:ptCount val="1"/>
                <c:pt idx="0">
                  <c:v>Series 2</c:v>
                </c:pt>
              </c:strCache>
            </c:strRef>
          </c:tx>
          <c:spPr>
            <a:solidFill>
              <a:schemeClr val="accent2"/>
            </a:solidFill>
            <a:ln>
              <a:noFill/>
            </a:ln>
            <a:effectLst/>
          </c:spPr>
          <c:invertIfNegative val="0"/>
          <c:cat>
            <c:strRef>
              <c:f>Sheet1!$A$2:$A$5</c:f>
              <c:strCache>
                <c:ptCount val="4"/>
                <c:pt idx="0">
                  <c:v>Category 1</c:v>
                </c:pt>
                <c:pt idx="1">
                  <c:v>Category 2</c:v>
                </c:pt>
                <c:pt idx="2">
                  <c:v>Category 3</c:v>
                </c:pt>
                <c:pt idx="3">
                  <c:v>Category 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DB11-4EB4-8D82-046C0382AFAD}"/>
            </c:ext>
          </c:extLst>
        </c:ser>
        <c:ser>
          <c:idx val="2"/>
          <c:order val="2"/>
          <c:tx>
            <c:strRef>
              <c:f>Sheet1!$D$1</c:f>
              <c:strCache>
                <c:ptCount val="1"/>
                <c:pt idx="0">
                  <c:v>Series 3</c:v>
                </c:pt>
              </c:strCache>
            </c:strRef>
          </c:tx>
          <c:spPr>
            <a:solidFill>
              <a:schemeClr val="accent3"/>
            </a:solidFill>
            <a:ln>
              <a:noFill/>
            </a:ln>
            <a:effectLst/>
          </c:spPr>
          <c:invertIfNegative val="0"/>
          <c:cat>
            <c:strRef>
              <c:f>Sheet1!$A$2:$A$5</c:f>
              <c:strCache>
                <c:ptCount val="4"/>
                <c:pt idx="0">
                  <c:v>Category 1</c:v>
                </c:pt>
                <c:pt idx="1">
                  <c:v>Category 2</c:v>
                </c:pt>
                <c:pt idx="2">
                  <c:v>Category 3</c:v>
                </c:pt>
                <c:pt idx="3">
                  <c:v>Category 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DB11-4EB4-8D82-046C0382AFAD}"/>
            </c:ext>
          </c:extLst>
        </c:ser>
        <c:dLbls>
          <c:showLegendKey val="0"/>
          <c:showVal val="0"/>
          <c:showCatName val="0"/>
          <c:showSerName val="0"/>
          <c:showPercent val="0"/>
          <c:showBubbleSize val="0"/>
        </c:dLbls>
        <c:gapWidth val="219"/>
        <c:overlap val="-27"/>
        <c:axId val="286636464"/>
        <c:axId val="521039864"/>
      </c:barChart>
      <c:catAx>
        <c:axId val="28663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FI"/>
          </a:p>
        </c:txPr>
        <c:crossAx val="521039864"/>
        <c:crosses val="autoZero"/>
        <c:auto val="1"/>
        <c:lblAlgn val="ctr"/>
        <c:lblOffset val="100"/>
        <c:noMultiLvlLbl val="0"/>
      </c:catAx>
      <c:valAx>
        <c:axId val="521039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FI"/>
          </a:p>
        </c:txPr>
        <c:crossAx val="286636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F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8D66DA6618A46968B5E108A9BDC864A"/>
        <w:category>
          <w:name w:val="General"/>
          <w:gallery w:val="placeholder"/>
        </w:category>
        <w:types>
          <w:type w:val="bbPlcHdr"/>
        </w:types>
        <w:behaviors>
          <w:behavior w:val="content"/>
        </w:behaviors>
        <w:guid w:val="{9BF04F65-AD7D-45DB-B2D0-C1CF6F0CF3F9}"/>
      </w:docPartPr>
      <w:docPartBody>
        <w:p w:rsidR="00F720E7" w:rsidRDefault="00BE4985">
          <w:pPr>
            <w:pStyle w:val="F8D66DA6618A46968B5E108A9BDC864A"/>
          </w:pPr>
          <w:r>
            <w:t>[Title Here, up to 12 Words, on One to Two Lines]</w:t>
          </w:r>
        </w:p>
      </w:docPartBody>
    </w:docPart>
    <w:docPart>
      <w:docPartPr>
        <w:name w:val="164B27AB11724FB09EBF55DD791A2D40"/>
        <w:category>
          <w:name w:val="General"/>
          <w:gallery w:val="placeholder"/>
        </w:category>
        <w:types>
          <w:type w:val="bbPlcHdr"/>
        </w:types>
        <w:behaviors>
          <w:behavior w:val="content"/>
        </w:behaviors>
        <w:guid w:val="{386FC486-F777-4966-8B0F-7A0277ACBA16}"/>
      </w:docPartPr>
      <w:docPartBody>
        <w:p w:rsidR="00F720E7" w:rsidRDefault="00BE4985">
          <w:pPr>
            <w:pStyle w:val="164B27AB11724FB09EBF55DD791A2D40"/>
          </w:pPr>
          <w:r>
            <w:t>Author Note</w:t>
          </w:r>
        </w:p>
      </w:docPartBody>
    </w:docPart>
    <w:docPart>
      <w:docPartPr>
        <w:name w:val="277D768CC7754F849991A36897B67B42"/>
        <w:category>
          <w:name w:val="General"/>
          <w:gallery w:val="placeholder"/>
        </w:category>
        <w:types>
          <w:type w:val="bbPlcHdr"/>
        </w:types>
        <w:behaviors>
          <w:behavior w:val="content"/>
        </w:behaviors>
        <w:guid w:val="{2209A841-2142-442B-BAB1-F1B28CB5D359}"/>
      </w:docPartPr>
      <w:docPartBody>
        <w:p w:rsidR="00F720E7" w:rsidRDefault="00BE4985">
          <w:pPr>
            <w:pStyle w:val="277D768CC7754F849991A36897B67B42"/>
          </w:pPr>
          <w:r>
            <w:t>[Include any grant/funding information and a complete correspondence address.]</w:t>
          </w:r>
        </w:p>
      </w:docPartBody>
    </w:docPart>
    <w:docPart>
      <w:docPartPr>
        <w:name w:val="07B8E1631FB649ACAFC9F8FF0517AE9C"/>
        <w:category>
          <w:name w:val="General"/>
          <w:gallery w:val="placeholder"/>
        </w:category>
        <w:types>
          <w:type w:val="bbPlcHdr"/>
        </w:types>
        <w:behaviors>
          <w:behavior w:val="content"/>
        </w:behaviors>
        <w:guid w:val="{96FE2DFA-AF4F-4F3F-A3F9-47B9CDA3F9D8}"/>
      </w:docPartPr>
      <w:docPartBody>
        <w:p w:rsidR="00F720E7" w:rsidRDefault="00BE4985">
          <w:pPr>
            <w:pStyle w:val="07B8E1631FB649ACAFC9F8FF0517AE9C"/>
          </w:pPr>
          <w:r>
            <w:t>Abstract</w:t>
          </w:r>
        </w:p>
      </w:docPartBody>
    </w:docPart>
    <w:docPart>
      <w:docPartPr>
        <w:name w:val="1569DDF24E3F4B88A179724012065E61"/>
        <w:category>
          <w:name w:val="General"/>
          <w:gallery w:val="placeholder"/>
        </w:category>
        <w:types>
          <w:type w:val="bbPlcHdr"/>
        </w:types>
        <w:behaviors>
          <w:behavior w:val="content"/>
        </w:behaviors>
        <w:guid w:val="{8B715D51-6C87-4E2B-ACF3-6FA8501F5AEF}"/>
      </w:docPartPr>
      <w:docPartBody>
        <w:p w:rsidR="00F720E7" w:rsidRDefault="00BE4985">
          <w:pPr>
            <w:pStyle w:val="1569DDF24E3F4B88A179724012065E61"/>
          </w:pPr>
          <w:r>
            <w:t xml:space="preserve">[The abstract should be one paragraph of between 150 and 250 words.  It is not indented.  Section titles, such as the word </w:t>
          </w:r>
          <w:r>
            <w:rPr>
              <w:rStyle w:val="Emphasis"/>
            </w:rPr>
            <w:t>Abstract</w:t>
          </w:r>
          <w:r>
            <w:t xml:space="preserve"> above, are not considered headings so they don’t use bold heading format.  Instead, use the Section Title style.  This style automatically starts your section on a new page, so you don’t have to add page breaks.  Note that all of the styles for this template are available on the Home tab of the ribbon, in the Styles gallery.]</w:t>
          </w:r>
        </w:p>
      </w:docPartBody>
    </w:docPart>
    <w:docPart>
      <w:docPartPr>
        <w:name w:val="1EF4246653AC4D9F84449ADAAD98F2BC"/>
        <w:category>
          <w:name w:val="General"/>
          <w:gallery w:val="placeholder"/>
        </w:category>
        <w:types>
          <w:type w:val="bbPlcHdr"/>
        </w:types>
        <w:behaviors>
          <w:behavior w:val="content"/>
        </w:behaviors>
        <w:guid w:val="{5A26B669-B07D-4CAF-95E3-3F417A45EFA1}"/>
      </w:docPartPr>
      <w:docPartBody>
        <w:p w:rsidR="00F720E7" w:rsidRDefault="00BE4985">
          <w:pPr>
            <w:pStyle w:val="1EF4246653AC4D9F84449ADAAD98F2BC"/>
          </w:pPr>
          <w:r>
            <w:t>[Click here to add keywords.]</w:t>
          </w:r>
        </w:p>
      </w:docPartBody>
    </w:docPart>
    <w:docPart>
      <w:docPartPr>
        <w:name w:val="DE16AC5EF7FD40CBBE019BA748FF69B4"/>
        <w:category>
          <w:name w:val="General"/>
          <w:gallery w:val="placeholder"/>
        </w:category>
        <w:types>
          <w:type w:val="bbPlcHdr"/>
        </w:types>
        <w:behaviors>
          <w:behavior w:val="content"/>
        </w:behaviors>
        <w:guid w:val="{CBF0E771-A941-41E8-A0B3-D1E25CAB1D52}"/>
      </w:docPartPr>
      <w:docPartBody>
        <w:p w:rsidR="00F720E7" w:rsidRDefault="00BE4985">
          <w:pPr>
            <w:pStyle w:val="DE16AC5EF7FD40CBBE019BA748FF69B4"/>
          </w:pPr>
          <w:r w:rsidRPr="00C0601E">
            <w:t>[Table Title]</w:t>
          </w:r>
        </w:p>
      </w:docPartBody>
    </w:docPart>
    <w:docPart>
      <w:docPartPr>
        <w:name w:val="918500741F1C4BE1A219E2730217C5FB"/>
        <w:category>
          <w:name w:val="General"/>
          <w:gallery w:val="placeholder"/>
        </w:category>
        <w:types>
          <w:type w:val="bbPlcHdr"/>
        </w:types>
        <w:behaviors>
          <w:behavior w:val="content"/>
        </w:behaviors>
        <w:guid w:val="{4140A1EB-43A0-429D-81E4-8482B84DE206}"/>
      </w:docPartPr>
      <w:docPartBody>
        <w:p w:rsidR="00F720E7" w:rsidRDefault="00BE4985">
          <w:pPr>
            <w:pStyle w:val="918500741F1C4BE1A219E2730217C5FB"/>
          </w:pPr>
          <w:r w:rsidRPr="00BF4184">
            <w:t>Column Head</w:t>
          </w:r>
        </w:p>
      </w:docPartBody>
    </w:docPart>
    <w:docPart>
      <w:docPartPr>
        <w:name w:val="7E09BD457A49434AA41890BC435A114C"/>
        <w:category>
          <w:name w:val="General"/>
          <w:gallery w:val="placeholder"/>
        </w:category>
        <w:types>
          <w:type w:val="bbPlcHdr"/>
        </w:types>
        <w:behaviors>
          <w:behavior w:val="content"/>
        </w:behaviors>
        <w:guid w:val="{537996CB-7AEC-4EBA-B3BA-D187860FE997}"/>
      </w:docPartPr>
      <w:docPartBody>
        <w:p w:rsidR="00F720E7" w:rsidRDefault="00BE4985">
          <w:pPr>
            <w:pStyle w:val="7E09BD457A49434AA41890BC435A114C"/>
          </w:pPr>
          <w:r w:rsidRPr="00BF4184">
            <w:t>Column Head</w:t>
          </w:r>
        </w:p>
      </w:docPartBody>
    </w:docPart>
    <w:docPart>
      <w:docPartPr>
        <w:name w:val="4B990FD6F444453684D08583588A391B"/>
        <w:category>
          <w:name w:val="General"/>
          <w:gallery w:val="placeholder"/>
        </w:category>
        <w:types>
          <w:type w:val="bbPlcHdr"/>
        </w:types>
        <w:behaviors>
          <w:behavior w:val="content"/>
        </w:behaviors>
        <w:guid w:val="{FA78BD23-CB2D-45A9-8C48-517624F2477A}"/>
      </w:docPartPr>
      <w:docPartBody>
        <w:p w:rsidR="00F720E7" w:rsidRDefault="00BE4985">
          <w:pPr>
            <w:pStyle w:val="4B990FD6F444453684D08583588A391B"/>
          </w:pPr>
          <w:r w:rsidRPr="00BF4184">
            <w:t>Column Head</w:t>
          </w:r>
        </w:p>
      </w:docPartBody>
    </w:docPart>
    <w:docPart>
      <w:docPartPr>
        <w:name w:val="86734B87A4EE472B8909A6BE0CB68C79"/>
        <w:category>
          <w:name w:val="General"/>
          <w:gallery w:val="placeholder"/>
        </w:category>
        <w:types>
          <w:type w:val="bbPlcHdr"/>
        </w:types>
        <w:behaviors>
          <w:behavior w:val="content"/>
        </w:behaviors>
        <w:guid w:val="{43059498-1CA0-4BB5-9FCE-36FFCAFBEB7A}"/>
      </w:docPartPr>
      <w:docPartBody>
        <w:p w:rsidR="00F720E7" w:rsidRDefault="00BE4985">
          <w:pPr>
            <w:pStyle w:val="86734B87A4EE472B8909A6BE0CB68C79"/>
          </w:pPr>
          <w:r w:rsidRPr="00BF4184">
            <w:t>Column Head</w:t>
          </w:r>
        </w:p>
      </w:docPartBody>
    </w:docPart>
    <w:docPart>
      <w:docPartPr>
        <w:name w:val="E8BC7B16D45D4F829FA7E4828FE906B0"/>
        <w:category>
          <w:name w:val="General"/>
          <w:gallery w:val="placeholder"/>
        </w:category>
        <w:types>
          <w:type w:val="bbPlcHdr"/>
        </w:types>
        <w:behaviors>
          <w:behavior w:val="content"/>
        </w:behaviors>
        <w:guid w:val="{E3017DC9-DA99-40A5-BE52-7047B619EF41}"/>
      </w:docPartPr>
      <w:docPartBody>
        <w:p w:rsidR="00F720E7" w:rsidRDefault="00BE4985">
          <w:pPr>
            <w:pStyle w:val="E8BC7B16D45D4F829FA7E4828FE906B0"/>
          </w:pPr>
          <w:r w:rsidRPr="00BF4184">
            <w:t>Column Head</w:t>
          </w:r>
        </w:p>
      </w:docPartBody>
    </w:docPart>
    <w:docPart>
      <w:docPartPr>
        <w:name w:val="2672520253DD45C9AECE182187272330"/>
        <w:category>
          <w:name w:val="General"/>
          <w:gallery w:val="placeholder"/>
        </w:category>
        <w:types>
          <w:type w:val="bbPlcHdr"/>
        </w:types>
        <w:behaviors>
          <w:behavior w:val="content"/>
        </w:behaviors>
        <w:guid w:val="{1FDDFD8C-E48E-43CD-8E77-12CA067EF80B}"/>
      </w:docPartPr>
      <w:docPartBody>
        <w:p w:rsidR="00F720E7" w:rsidRDefault="00BE4985">
          <w:pPr>
            <w:pStyle w:val="2672520253DD45C9AECE182187272330"/>
          </w:pPr>
          <w:r w:rsidRPr="00BF4184">
            <w:t>Row Head</w:t>
          </w:r>
        </w:p>
      </w:docPartBody>
    </w:docPart>
    <w:docPart>
      <w:docPartPr>
        <w:name w:val="9CEBA57294764E97A4D6ECC4A4E44A19"/>
        <w:category>
          <w:name w:val="General"/>
          <w:gallery w:val="placeholder"/>
        </w:category>
        <w:types>
          <w:type w:val="bbPlcHdr"/>
        </w:types>
        <w:behaviors>
          <w:behavior w:val="content"/>
        </w:behaviors>
        <w:guid w:val="{D67826E3-E45D-45E6-9398-12F1020A27C1}"/>
      </w:docPartPr>
      <w:docPartBody>
        <w:p w:rsidR="00F720E7" w:rsidRDefault="00BE4985">
          <w:pPr>
            <w:pStyle w:val="9CEBA57294764E97A4D6ECC4A4E44A19"/>
          </w:pPr>
          <w:r w:rsidRPr="00BF4184">
            <w:t>123</w:t>
          </w:r>
        </w:p>
      </w:docPartBody>
    </w:docPart>
    <w:docPart>
      <w:docPartPr>
        <w:name w:val="F466B9C0140B4550972FB9D0E3AD8CA7"/>
        <w:category>
          <w:name w:val="General"/>
          <w:gallery w:val="placeholder"/>
        </w:category>
        <w:types>
          <w:type w:val="bbPlcHdr"/>
        </w:types>
        <w:behaviors>
          <w:behavior w:val="content"/>
        </w:behaviors>
        <w:guid w:val="{5E45F8EC-8604-45FE-B055-CBBA295D32D9}"/>
      </w:docPartPr>
      <w:docPartBody>
        <w:p w:rsidR="00F720E7" w:rsidRDefault="00BE4985">
          <w:pPr>
            <w:pStyle w:val="F466B9C0140B4550972FB9D0E3AD8CA7"/>
          </w:pPr>
          <w:r w:rsidRPr="00BF4184">
            <w:t>123</w:t>
          </w:r>
        </w:p>
      </w:docPartBody>
    </w:docPart>
    <w:docPart>
      <w:docPartPr>
        <w:name w:val="7499C35198814E9985F2763809429DAD"/>
        <w:category>
          <w:name w:val="General"/>
          <w:gallery w:val="placeholder"/>
        </w:category>
        <w:types>
          <w:type w:val="bbPlcHdr"/>
        </w:types>
        <w:behaviors>
          <w:behavior w:val="content"/>
        </w:behaviors>
        <w:guid w:val="{6367E33E-9423-409B-B4A8-B1EFCBE3B46A}"/>
      </w:docPartPr>
      <w:docPartBody>
        <w:p w:rsidR="00F720E7" w:rsidRDefault="00BE4985">
          <w:pPr>
            <w:pStyle w:val="7499C35198814E9985F2763809429DAD"/>
          </w:pPr>
          <w:r w:rsidRPr="00BF4184">
            <w:t>123</w:t>
          </w:r>
        </w:p>
      </w:docPartBody>
    </w:docPart>
    <w:docPart>
      <w:docPartPr>
        <w:name w:val="FA25AC36DDD743D79037D87694990297"/>
        <w:category>
          <w:name w:val="General"/>
          <w:gallery w:val="placeholder"/>
        </w:category>
        <w:types>
          <w:type w:val="bbPlcHdr"/>
        </w:types>
        <w:behaviors>
          <w:behavior w:val="content"/>
        </w:behaviors>
        <w:guid w:val="{2E81DC64-2F65-4C1A-BC67-95F7811A05FE}"/>
      </w:docPartPr>
      <w:docPartBody>
        <w:p w:rsidR="00F720E7" w:rsidRDefault="00BE4985">
          <w:pPr>
            <w:pStyle w:val="FA25AC36DDD743D79037D87694990297"/>
          </w:pPr>
          <w:r w:rsidRPr="00BF4184">
            <w:t>123</w:t>
          </w:r>
        </w:p>
      </w:docPartBody>
    </w:docPart>
    <w:docPart>
      <w:docPartPr>
        <w:name w:val="306F8C202DFB44DEBDD22B92C4877FDF"/>
        <w:category>
          <w:name w:val="General"/>
          <w:gallery w:val="placeholder"/>
        </w:category>
        <w:types>
          <w:type w:val="bbPlcHdr"/>
        </w:types>
        <w:behaviors>
          <w:behavior w:val="content"/>
        </w:behaviors>
        <w:guid w:val="{519BB25C-B518-4009-974D-277A0C461C83}"/>
      </w:docPartPr>
      <w:docPartBody>
        <w:p w:rsidR="00F720E7" w:rsidRDefault="00BE4985">
          <w:pPr>
            <w:pStyle w:val="306F8C202DFB44DEBDD22B92C4877FDF"/>
          </w:pPr>
          <w:r w:rsidRPr="00BF4184">
            <w:t>Row Head</w:t>
          </w:r>
        </w:p>
      </w:docPartBody>
    </w:docPart>
    <w:docPart>
      <w:docPartPr>
        <w:name w:val="54D2FE0173A8483DBE2423C85818D90D"/>
        <w:category>
          <w:name w:val="General"/>
          <w:gallery w:val="placeholder"/>
        </w:category>
        <w:types>
          <w:type w:val="bbPlcHdr"/>
        </w:types>
        <w:behaviors>
          <w:behavior w:val="content"/>
        </w:behaviors>
        <w:guid w:val="{43BF7B49-F3F7-4A17-8E93-9EA8F10AEE21}"/>
      </w:docPartPr>
      <w:docPartBody>
        <w:p w:rsidR="00F720E7" w:rsidRDefault="00BE4985">
          <w:pPr>
            <w:pStyle w:val="54D2FE0173A8483DBE2423C85818D90D"/>
          </w:pPr>
          <w:r w:rsidRPr="00BF4184">
            <w:t>456</w:t>
          </w:r>
        </w:p>
      </w:docPartBody>
    </w:docPart>
    <w:docPart>
      <w:docPartPr>
        <w:name w:val="298EAECE518A4D97A8DAD6DD6AF9E2C3"/>
        <w:category>
          <w:name w:val="General"/>
          <w:gallery w:val="placeholder"/>
        </w:category>
        <w:types>
          <w:type w:val="bbPlcHdr"/>
        </w:types>
        <w:behaviors>
          <w:behavior w:val="content"/>
        </w:behaviors>
        <w:guid w:val="{4C942726-7B93-44D0-84F4-930F0E2AA941}"/>
      </w:docPartPr>
      <w:docPartBody>
        <w:p w:rsidR="00F720E7" w:rsidRDefault="00BE4985">
          <w:pPr>
            <w:pStyle w:val="298EAECE518A4D97A8DAD6DD6AF9E2C3"/>
          </w:pPr>
          <w:r w:rsidRPr="00BF4184">
            <w:t>456</w:t>
          </w:r>
        </w:p>
      </w:docPartBody>
    </w:docPart>
    <w:docPart>
      <w:docPartPr>
        <w:name w:val="1653BB8AA17D4534B40255E5303AA7C3"/>
        <w:category>
          <w:name w:val="General"/>
          <w:gallery w:val="placeholder"/>
        </w:category>
        <w:types>
          <w:type w:val="bbPlcHdr"/>
        </w:types>
        <w:behaviors>
          <w:behavior w:val="content"/>
        </w:behaviors>
        <w:guid w:val="{0BF2AFD7-38CA-4624-BC2E-E4A8FA5CA4E3}"/>
      </w:docPartPr>
      <w:docPartBody>
        <w:p w:rsidR="00F720E7" w:rsidRDefault="00BE4985">
          <w:pPr>
            <w:pStyle w:val="1653BB8AA17D4534B40255E5303AA7C3"/>
          </w:pPr>
          <w:r w:rsidRPr="00BF4184">
            <w:t>456</w:t>
          </w:r>
        </w:p>
      </w:docPartBody>
    </w:docPart>
    <w:docPart>
      <w:docPartPr>
        <w:name w:val="9D6EF15ADE32457F9BA1E5823745FDBD"/>
        <w:category>
          <w:name w:val="General"/>
          <w:gallery w:val="placeholder"/>
        </w:category>
        <w:types>
          <w:type w:val="bbPlcHdr"/>
        </w:types>
        <w:behaviors>
          <w:behavior w:val="content"/>
        </w:behaviors>
        <w:guid w:val="{5BF030FE-23BA-477D-99BC-035F2B18E269}"/>
      </w:docPartPr>
      <w:docPartBody>
        <w:p w:rsidR="00F720E7" w:rsidRDefault="00BE4985">
          <w:pPr>
            <w:pStyle w:val="9D6EF15ADE32457F9BA1E5823745FDBD"/>
          </w:pPr>
          <w:r w:rsidRPr="00BF4184">
            <w:t>456</w:t>
          </w:r>
        </w:p>
      </w:docPartBody>
    </w:docPart>
    <w:docPart>
      <w:docPartPr>
        <w:name w:val="E5EE496FA44D4841B63720C31A549E92"/>
        <w:category>
          <w:name w:val="General"/>
          <w:gallery w:val="placeholder"/>
        </w:category>
        <w:types>
          <w:type w:val="bbPlcHdr"/>
        </w:types>
        <w:behaviors>
          <w:behavior w:val="content"/>
        </w:behaviors>
        <w:guid w:val="{DAC64336-6E9B-4FFC-BEEE-51499CF76B54}"/>
      </w:docPartPr>
      <w:docPartBody>
        <w:p w:rsidR="00F720E7" w:rsidRDefault="00BE4985">
          <w:pPr>
            <w:pStyle w:val="E5EE496FA44D4841B63720C31A549E92"/>
          </w:pPr>
          <w:r w:rsidRPr="00BF4184">
            <w:t>Row Head</w:t>
          </w:r>
        </w:p>
      </w:docPartBody>
    </w:docPart>
    <w:docPart>
      <w:docPartPr>
        <w:name w:val="1EBF541F3D7544F0A8379BFB8071BBCB"/>
        <w:category>
          <w:name w:val="General"/>
          <w:gallery w:val="placeholder"/>
        </w:category>
        <w:types>
          <w:type w:val="bbPlcHdr"/>
        </w:types>
        <w:behaviors>
          <w:behavior w:val="content"/>
        </w:behaviors>
        <w:guid w:val="{56D3F0EB-C48A-4709-BD5A-5069A7EFD176}"/>
      </w:docPartPr>
      <w:docPartBody>
        <w:p w:rsidR="00F720E7" w:rsidRDefault="00BE4985">
          <w:pPr>
            <w:pStyle w:val="1EBF541F3D7544F0A8379BFB8071BBCB"/>
          </w:pPr>
          <w:r w:rsidRPr="00BF4184">
            <w:t>789</w:t>
          </w:r>
        </w:p>
      </w:docPartBody>
    </w:docPart>
    <w:docPart>
      <w:docPartPr>
        <w:name w:val="D1FE24885A15483A979BDC136AAD70FC"/>
        <w:category>
          <w:name w:val="General"/>
          <w:gallery w:val="placeholder"/>
        </w:category>
        <w:types>
          <w:type w:val="bbPlcHdr"/>
        </w:types>
        <w:behaviors>
          <w:behavior w:val="content"/>
        </w:behaviors>
        <w:guid w:val="{FC27AF5D-7D59-43FB-923C-5F8D52F8115C}"/>
      </w:docPartPr>
      <w:docPartBody>
        <w:p w:rsidR="00F720E7" w:rsidRDefault="00BE4985">
          <w:pPr>
            <w:pStyle w:val="D1FE24885A15483A979BDC136AAD70FC"/>
          </w:pPr>
          <w:r w:rsidRPr="00BF4184">
            <w:t>789</w:t>
          </w:r>
        </w:p>
      </w:docPartBody>
    </w:docPart>
    <w:docPart>
      <w:docPartPr>
        <w:name w:val="5C4873819041473096E9C6E732022F65"/>
        <w:category>
          <w:name w:val="General"/>
          <w:gallery w:val="placeholder"/>
        </w:category>
        <w:types>
          <w:type w:val="bbPlcHdr"/>
        </w:types>
        <w:behaviors>
          <w:behavior w:val="content"/>
        </w:behaviors>
        <w:guid w:val="{884AD0F7-3DA2-41F2-84B0-B242FEA68F8F}"/>
      </w:docPartPr>
      <w:docPartBody>
        <w:p w:rsidR="00F720E7" w:rsidRDefault="00BE4985">
          <w:pPr>
            <w:pStyle w:val="5C4873819041473096E9C6E732022F65"/>
          </w:pPr>
          <w:r w:rsidRPr="00BF4184">
            <w:t>789</w:t>
          </w:r>
        </w:p>
      </w:docPartBody>
    </w:docPart>
    <w:docPart>
      <w:docPartPr>
        <w:name w:val="1FA0E08430A04BE69C70FE4D942E38BD"/>
        <w:category>
          <w:name w:val="General"/>
          <w:gallery w:val="placeholder"/>
        </w:category>
        <w:types>
          <w:type w:val="bbPlcHdr"/>
        </w:types>
        <w:behaviors>
          <w:behavior w:val="content"/>
        </w:behaviors>
        <w:guid w:val="{9F8C1F67-0923-4225-AEB7-7D37B6DBF93C}"/>
      </w:docPartPr>
      <w:docPartBody>
        <w:p w:rsidR="00F720E7" w:rsidRDefault="00BE4985">
          <w:pPr>
            <w:pStyle w:val="1FA0E08430A04BE69C70FE4D942E38BD"/>
          </w:pPr>
          <w:r w:rsidRPr="00BF4184">
            <w:t>789</w:t>
          </w:r>
        </w:p>
      </w:docPartBody>
    </w:docPart>
    <w:docPart>
      <w:docPartPr>
        <w:name w:val="57F2BDC4DB004672AD408E08E5AE8700"/>
        <w:category>
          <w:name w:val="General"/>
          <w:gallery w:val="placeholder"/>
        </w:category>
        <w:types>
          <w:type w:val="bbPlcHdr"/>
        </w:types>
        <w:behaviors>
          <w:behavior w:val="content"/>
        </w:behaviors>
        <w:guid w:val="{7668A1B0-624A-4BC7-8BE2-84F228E57E2F}"/>
      </w:docPartPr>
      <w:docPartBody>
        <w:p w:rsidR="00F720E7" w:rsidRDefault="00BE4985">
          <w:pPr>
            <w:pStyle w:val="57F2BDC4DB004672AD408E08E5AE8700"/>
          </w:pPr>
          <w:r w:rsidRPr="00BF4184">
            <w:t>Row Head</w:t>
          </w:r>
        </w:p>
      </w:docPartBody>
    </w:docPart>
    <w:docPart>
      <w:docPartPr>
        <w:name w:val="FF4568E90FDA463CB0CD76D36F36952E"/>
        <w:category>
          <w:name w:val="General"/>
          <w:gallery w:val="placeholder"/>
        </w:category>
        <w:types>
          <w:type w:val="bbPlcHdr"/>
        </w:types>
        <w:behaviors>
          <w:behavior w:val="content"/>
        </w:behaviors>
        <w:guid w:val="{EF870BAD-D49B-4B27-8A51-912A857E8A24}"/>
      </w:docPartPr>
      <w:docPartBody>
        <w:p w:rsidR="00F720E7" w:rsidRDefault="00BE4985">
          <w:pPr>
            <w:pStyle w:val="FF4568E90FDA463CB0CD76D36F36952E"/>
          </w:pPr>
          <w:r w:rsidRPr="00BF4184">
            <w:t>123</w:t>
          </w:r>
        </w:p>
      </w:docPartBody>
    </w:docPart>
    <w:docPart>
      <w:docPartPr>
        <w:name w:val="8CDEC8673F5C4E73AF403D1DCFD1EAA4"/>
        <w:category>
          <w:name w:val="General"/>
          <w:gallery w:val="placeholder"/>
        </w:category>
        <w:types>
          <w:type w:val="bbPlcHdr"/>
        </w:types>
        <w:behaviors>
          <w:behavior w:val="content"/>
        </w:behaviors>
        <w:guid w:val="{27C3A614-CEEE-4AF1-AA06-E6D82565437E}"/>
      </w:docPartPr>
      <w:docPartBody>
        <w:p w:rsidR="00F720E7" w:rsidRDefault="00BE4985">
          <w:pPr>
            <w:pStyle w:val="8CDEC8673F5C4E73AF403D1DCFD1EAA4"/>
          </w:pPr>
          <w:r w:rsidRPr="00BF4184">
            <w:t>123</w:t>
          </w:r>
        </w:p>
      </w:docPartBody>
    </w:docPart>
    <w:docPart>
      <w:docPartPr>
        <w:name w:val="E12BC4424C9C48AABBA061CA7DB21D7C"/>
        <w:category>
          <w:name w:val="General"/>
          <w:gallery w:val="placeholder"/>
        </w:category>
        <w:types>
          <w:type w:val="bbPlcHdr"/>
        </w:types>
        <w:behaviors>
          <w:behavior w:val="content"/>
        </w:behaviors>
        <w:guid w:val="{1339A28E-159C-44E4-9813-68FDEA7A0610}"/>
      </w:docPartPr>
      <w:docPartBody>
        <w:p w:rsidR="00F720E7" w:rsidRDefault="00BE4985">
          <w:pPr>
            <w:pStyle w:val="E12BC4424C9C48AABBA061CA7DB21D7C"/>
          </w:pPr>
          <w:r w:rsidRPr="00BF4184">
            <w:t>123</w:t>
          </w:r>
        </w:p>
      </w:docPartBody>
    </w:docPart>
    <w:docPart>
      <w:docPartPr>
        <w:name w:val="CAD0D2D399C94B5A95C4D0F076907F98"/>
        <w:category>
          <w:name w:val="General"/>
          <w:gallery w:val="placeholder"/>
        </w:category>
        <w:types>
          <w:type w:val="bbPlcHdr"/>
        </w:types>
        <w:behaviors>
          <w:behavior w:val="content"/>
        </w:behaviors>
        <w:guid w:val="{933AAB0D-F052-442B-A3CB-A04E17157F4A}"/>
      </w:docPartPr>
      <w:docPartBody>
        <w:p w:rsidR="00F720E7" w:rsidRDefault="00BE4985">
          <w:pPr>
            <w:pStyle w:val="CAD0D2D399C94B5A95C4D0F076907F98"/>
          </w:pPr>
          <w:r w:rsidRPr="00BF4184">
            <w:t>123</w:t>
          </w:r>
        </w:p>
      </w:docPartBody>
    </w:docPart>
    <w:docPart>
      <w:docPartPr>
        <w:name w:val="CF82FCB0D03A4BEDB7E36936CCF38E8B"/>
        <w:category>
          <w:name w:val="General"/>
          <w:gallery w:val="placeholder"/>
        </w:category>
        <w:types>
          <w:type w:val="bbPlcHdr"/>
        </w:types>
        <w:behaviors>
          <w:behavior w:val="content"/>
        </w:behaviors>
        <w:guid w:val="{365EC20D-8AEB-4F0A-BB04-0D8DCC77B47B}"/>
      </w:docPartPr>
      <w:docPartBody>
        <w:p w:rsidR="00F720E7" w:rsidRDefault="00BE4985">
          <w:pPr>
            <w:pStyle w:val="CF82FCB0D03A4BEDB7E36936CCF38E8B"/>
          </w:pPr>
          <w:r w:rsidRPr="00BF4184">
            <w:t>Row Head</w:t>
          </w:r>
        </w:p>
      </w:docPartBody>
    </w:docPart>
    <w:docPart>
      <w:docPartPr>
        <w:name w:val="5F20AE809AE947C39E32F5A9C27652AF"/>
        <w:category>
          <w:name w:val="General"/>
          <w:gallery w:val="placeholder"/>
        </w:category>
        <w:types>
          <w:type w:val="bbPlcHdr"/>
        </w:types>
        <w:behaviors>
          <w:behavior w:val="content"/>
        </w:behaviors>
        <w:guid w:val="{9F66736E-7A56-4025-AE46-E7E0FB1650C5}"/>
      </w:docPartPr>
      <w:docPartBody>
        <w:p w:rsidR="00F720E7" w:rsidRDefault="00BE4985">
          <w:pPr>
            <w:pStyle w:val="5F20AE809AE947C39E32F5A9C27652AF"/>
          </w:pPr>
          <w:r w:rsidRPr="00BF4184">
            <w:t>456</w:t>
          </w:r>
        </w:p>
      </w:docPartBody>
    </w:docPart>
    <w:docPart>
      <w:docPartPr>
        <w:name w:val="35E2DB22805E4192B4F76232DA152AF0"/>
        <w:category>
          <w:name w:val="General"/>
          <w:gallery w:val="placeholder"/>
        </w:category>
        <w:types>
          <w:type w:val="bbPlcHdr"/>
        </w:types>
        <w:behaviors>
          <w:behavior w:val="content"/>
        </w:behaviors>
        <w:guid w:val="{D9285708-C0E0-4233-96B2-C826D2759A8E}"/>
      </w:docPartPr>
      <w:docPartBody>
        <w:p w:rsidR="00F720E7" w:rsidRDefault="00BE4985">
          <w:pPr>
            <w:pStyle w:val="35E2DB22805E4192B4F76232DA152AF0"/>
          </w:pPr>
          <w:r w:rsidRPr="00BF4184">
            <w:t>456</w:t>
          </w:r>
        </w:p>
      </w:docPartBody>
    </w:docPart>
    <w:docPart>
      <w:docPartPr>
        <w:name w:val="B0BC9E24BC9E4B9FBBEF5888C0AD8ED4"/>
        <w:category>
          <w:name w:val="General"/>
          <w:gallery w:val="placeholder"/>
        </w:category>
        <w:types>
          <w:type w:val="bbPlcHdr"/>
        </w:types>
        <w:behaviors>
          <w:behavior w:val="content"/>
        </w:behaviors>
        <w:guid w:val="{E89D0811-66E9-4DD1-BB10-F3B673E5737C}"/>
      </w:docPartPr>
      <w:docPartBody>
        <w:p w:rsidR="00F720E7" w:rsidRDefault="00BE4985">
          <w:pPr>
            <w:pStyle w:val="B0BC9E24BC9E4B9FBBEF5888C0AD8ED4"/>
          </w:pPr>
          <w:r w:rsidRPr="00BF4184">
            <w:t>456</w:t>
          </w:r>
        </w:p>
      </w:docPartBody>
    </w:docPart>
    <w:docPart>
      <w:docPartPr>
        <w:name w:val="EC5192669E534EC5A526559E48471252"/>
        <w:category>
          <w:name w:val="General"/>
          <w:gallery w:val="placeholder"/>
        </w:category>
        <w:types>
          <w:type w:val="bbPlcHdr"/>
        </w:types>
        <w:behaviors>
          <w:behavior w:val="content"/>
        </w:behaviors>
        <w:guid w:val="{AD83C021-E63E-445B-8B80-7F2739279680}"/>
      </w:docPartPr>
      <w:docPartBody>
        <w:p w:rsidR="00F720E7" w:rsidRDefault="00BE4985">
          <w:pPr>
            <w:pStyle w:val="EC5192669E534EC5A526559E48471252"/>
          </w:pPr>
          <w:r w:rsidRPr="00BF4184">
            <w:t>456</w:t>
          </w:r>
        </w:p>
      </w:docPartBody>
    </w:docPart>
    <w:docPart>
      <w:docPartPr>
        <w:name w:val="8C7D39E540074EB7958A8DC74D2E7FDD"/>
        <w:category>
          <w:name w:val="General"/>
          <w:gallery w:val="placeholder"/>
        </w:category>
        <w:types>
          <w:type w:val="bbPlcHdr"/>
        </w:types>
        <w:behaviors>
          <w:behavior w:val="content"/>
        </w:behaviors>
        <w:guid w:val="{8B42BAE3-6B95-4CD5-8DA6-B415FB4B8E88}"/>
      </w:docPartPr>
      <w:docPartBody>
        <w:p w:rsidR="00F720E7" w:rsidRDefault="00BE4985">
          <w:pPr>
            <w:pStyle w:val="8C7D39E540074EB7958A8DC74D2E7FDD"/>
          </w:pPr>
          <w:r w:rsidRPr="00BF4184">
            <w:t>Row Head</w:t>
          </w:r>
        </w:p>
      </w:docPartBody>
    </w:docPart>
    <w:docPart>
      <w:docPartPr>
        <w:name w:val="DC6C6E6B76794B19B82BE9FAD2BA37C9"/>
        <w:category>
          <w:name w:val="General"/>
          <w:gallery w:val="placeholder"/>
        </w:category>
        <w:types>
          <w:type w:val="bbPlcHdr"/>
        </w:types>
        <w:behaviors>
          <w:behavior w:val="content"/>
        </w:behaviors>
        <w:guid w:val="{0C80D3E9-B026-41DA-B0FF-711B3EEA36F0}"/>
      </w:docPartPr>
      <w:docPartBody>
        <w:p w:rsidR="00F720E7" w:rsidRDefault="00BE4985">
          <w:pPr>
            <w:pStyle w:val="DC6C6E6B76794B19B82BE9FAD2BA37C9"/>
          </w:pPr>
          <w:r w:rsidRPr="00BF4184">
            <w:t>789</w:t>
          </w:r>
        </w:p>
      </w:docPartBody>
    </w:docPart>
    <w:docPart>
      <w:docPartPr>
        <w:name w:val="1DC48FC359BB4AA09B47EBCC236EE3AC"/>
        <w:category>
          <w:name w:val="General"/>
          <w:gallery w:val="placeholder"/>
        </w:category>
        <w:types>
          <w:type w:val="bbPlcHdr"/>
        </w:types>
        <w:behaviors>
          <w:behavior w:val="content"/>
        </w:behaviors>
        <w:guid w:val="{00554D5D-6804-4B8D-8A58-781C80A93E5C}"/>
      </w:docPartPr>
      <w:docPartBody>
        <w:p w:rsidR="00F720E7" w:rsidRDefault="00BE4985">
          <w:pPr>
            <w:pStyle w:val="1DC48FC359BB4AA09B47EBCC236EE3AC"/>
          </w:pPr>
          <w:r w:rsidRPr="00BF4184">
            <w:t>789</w:t>
          </w:r>
        </w:p>
      </w:docPartBody>
    </w:docPart>
    <w:docPart>
      <w:docPartPr>
        <w:name w:val="73682854DFC24F609DE49A8B40F48CFD"/>
        <w:category>
          <w:name w:val="General"/>
          <w:gallery w:val="placeholder"/>
        </w:category>
        <w:types>
          <w:type w:val="bbPlcHdr"/>
        </w:types>
        <w:behaviors>
          <w:behavior w:val="content"/>
        </w:behaviors>
        <w:guid w:val="{3D7B7047-A563-4D9A-BC41-0682D3B4E2C5}"/>
      </w:docPartPr>
      <w:docPartBody>
        <w:p w:rsidR="00F720E7" w:rsidRDefault="00BE4985">
          <w:pPr>
            <w:pStyle w:val="73682854DFC24F609DE49A8B40F48CFD"/>
          </w:pPr>
          <w:r w:rsidRPr="00BF4184">
            <w:t>789</w:t>
          </w:r>
        </w:p>
      </w:docPartBody>
    </w:docPart>
    <w:docPart>
      <w:docPartPr>
        <w:name w:val="4BA455D87FBF42C0A90BF5A27C11846A"/>
        <w:category>
          <w:name w:val="General"/>
          <w:gallery w:val="placeholder"/>
        </w:category>
        <w:types>
          <w:type w:val="bbPlcHdr"/>
        </w:types>
        <w:behaviors>
          <w:behavior w:val="content"/>
        </w:behaviors>
        <w:guid w:val="{EBB7BA4D-340B-4CCE-B574-A3AFB1B1C3AB}"/>
      </w:docPartPr>
      <w:docPartBody>
        <w:p w:rsidR="00F720E7" w:rsidRDefault="00BE4985">
          <w:pPr>
            <w:pStyle w:val="4BA455D87FBF42C0A90BF5A27C11846A"/>
          </w:pPr>
          <w:r w:rsidRPr="00BF4184">
            <w:t>789</w:t>
          </w:r>
        </w:p>
      </w:docPartBody>
    </w:docPart>
    <w:docPart>
      <w:docPartPr>
        <w:name w:val="F168FDEB11FF46B587E34BE0FC886102"/>
        <w:category>
          <w:name w:val="General"/>
          <w:gallery w:val="placeholder"/>
        </w:category>
        <w:types>
          <w:type w:val="bbPlcHdr"/>
        </w:types>
        <w:behaviors>
          <w:behavior w:val="content"/>
        </w:behaviors>
        <w:guid w:val="{3F050287-CD1F-4A30-B9CA-72E0F64B8863}"/>
      </w:docPartPr>
      <w:docPartBody>
        <w:p w:rsidR="00F720E7" w:rsidRDefault="00BE4985">
          <w:pPr>
            <w:pStyle w:val="F168FDEB11FF46B587E34BE0FC886102"/>
          </w:pPr>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available on the Home tab, in the Styles gallery, to get the spacing between table and note.  Tables in APA format can use single or 1.5 line spacing.  Include a heading for every row and column, even if the content seems obvious.  A default table style has been setup for this template that fits APA guidelines.  To insert a table, on the Insert tab, click Table.]</w:t>
          </w:r>
        </w:p>
      </w:docPartBody>
    </w:docPart>
    <w:docPart>
      <w:docPartPr>
        <w:name w:val="67950C58CD804403B1FEB28545534FF6"/>
        <w:category>
          <w:name w:val="General"/>
          <w:gallery w:val="placeholder"/>
        </w:category>
        <w:types>
          <w:type w:val="bbPlcHdr"/>
        </w:types>
        <w:behaviors>
          <w:behavior w:val="content"/>
        </w:behaviors>
        <w:guid w:val="{DCC1E24A-F489-483D-8264-19B784F85C02}"/>
      </w:docPartPr>
      <w:docPartBody>
        <w:p w:rsidR="00F720E7" w:rsidRDefault="00BE4985">
          <w:pPr>
            <w:pStyle w:val="67950C58CD804403B1FEB28545534FF6"/>
          </w:pPr>
          <w:r w:rsidRPr="005D3A03">
            <w:t>Figures title:</w:t>
          </w:r>
        </w:p>
      </w:docPartBody>
    </w:docPart>
    <w:docPart>
      <w:docPartPr>
        <w:name w:val="40B080C2F85E454497EB89D0D11BFB85"/>
        <w:category>
          <w:name w:val="General"/>
          <w:gallery w:val="placeholder"/>
        </w:category>
        <w:types>
          <w:type w:val="bbPlcHdr"/>
        </w:types>
        <w:behaviors>
          <w:behavior w:val="content"/>
        </w:behaviors>
        <w:guid w:val="{70517C0E-CE64-4661-9AFC-F6DC294C4667}"/>
      </w:docPartPr>
      <w:docPartBody>
        <w:p w:rsidR="00F720E7" w:rsidRDefault="00BE4985">
          <w:pPr>
            <w:pStyle w:val="40B080C2F85E454497EB89D0D11BFB85"/>
          </w:pPr>
          <w:r>
            <w:t>[Include all figures in their own section, following references (and footnotes and tables, if applicable).  Include a numbered caption for each figure.  Use the Table/Figure style for easy spacing between figure and caption.]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985"/>
    <w:rsid w:val="0013461E"/>
    <w:rsid w:val="002202B5"/>
    <w:rsid w:val="002E74CF"/>
    <w:rsid w:val="0040024E"/>
    <w:rsid w:val="004C0098"/>
    <w:rsid w:val="004C747F"/>
    <w:rsid w:val="005E1295"/>
    <w:rsid w:val="007972E0"/>
    <w:rsid w:val="008F4569"/>
    <w:rsid w:val="00992F81"/>
    <w:rsid w:val="00B43081"/>
    <w:rsid w:val="00BE4985"/>
    <w:rsid w:val="00C8557A"/>
    <w:rsid w:val="00E73427"/>
    <w:rsid w:val="00ED034D"/>
    <w:rsid w:val="00F15E83"/>
    <w:rsid w:val="00F46BED"/>
    <w:rsid w:val="00F52283"/>
    <w:rsid w:val="00F720E7"/>
    <w:rsid w:val="00FC1D90"/>
  </w:rsids>
  <m:mathPr>
    <m:mathFont m:val="Cambria Math"/>
    <m:brkBin m:val="before"/>
    <m:brkBinSub m:val="--"/>
    <m:smallFrac m:val="0"/>
    <m:dispDef/>
    <m:lMargin m:val="0"/>
    <m:rMargin m:val="0"/>
    <m:defJc m:val="centerGroup"/>
    <m:wrapIndent m:val="1440"/>
    <m:intLim m:val="subSup"/>
    <m:naryLim m:val="undOvr"/>
  </m:mathPr>
  <w:themeFontLang w:val="en-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FI" w:eastAsia="en-FI"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8D66DA6618A46968B5E108A9BDC864A">
    <w:name w:val="F8D66DA6618A46968B5E108A9BDC864A"/>
  </w:style>
  <w:style w:type="character" w:styleId="PlaceholderText">
    <w:name w:val="Placeholder Text"/>
    <w:basedOn w:val="DefaultParagraphFont"/>
    <w:uiPriority w:val="99"/>
    <w:semiHidden/>
    <w:rsid w:val="007972E0"/>
    <w:rPr>
      <w:color w:val="404040" w:themeColor="text1" w:themeTint="BF"/>
    </w:rPr>
  </w:style>
  <w:style w:type="paragraph" w:customStyle="1" w:styleId="061986B4D05B47DC87E372B261D71F27">
    <w:name w:val="061986B4D05B47DC87E372B261D71F27"/>
    <w:rsid w:val="00F720E7"/>
  </w:style>
  <w:style w:type="paragraph" w:customStyle="1" w:styleId="164B27AB11724FB09EBF55DD791A2D40">
    <w:name w:val="164B27AB11724FB09EBF55DD791A2D40"/>
  </w:style>
  <w:style w:type="paragraph" w:customStyle="1" w:styleId="277D768CC7754F849991A36897B67B42">
    <w:name w:val="277D768CC7754F849991A36897B67B42"/>
  </w:style>
  <w:style w:type="paragraph" w:customStyle="1" w:styleId="07B8E1631FB649ACAFC9F8FF0517AE9C">
    <w:name w:val="07B8E1631FB649ACAFC9F8FF0517AE9C"/>
  </w:style>
  <w:style w:type="character" w:styleId="Emphasis">
    <w:name w:val="Emphasis"/>
    <w:basedOn w:val="DefaultParagraphFont"/>
    <w:uiPriority w:val="4"/>
    <w:unhideWhenUsed/>
    <w:qFormat/>
    <w:rPr>
      <w:i/>
      <w:iCs/>
    </w:rPr>
  </w:style>
  <w:style w:type="paragraph" w:customStyle="1" w:styleId="1569DDF24E3F4B88A179724012065E61">
    <w:name w:val="1569DDF24E3F4B88A179724012065E61"/>
  </w:style>
  <w:style w:type="paragraph" w:customStyle="1" w:styleId="1EF4246653AC4D9F84449ADAAD98F2BC">
    <w:name w:val="1EF4246653AC4D9F84449ADAAD98F2BC"/>
  </w:style>
  <w:style w:type="paragraph" w:customStyle="1" w:styleId="D4DE43FC7A1641409EB8FF146AA392E4">
    <w:name w:val="D4DE43FC7A1641409EB8FF146AA392E4"/>
  </w:style>
  <w:style w:type="paragraph" w:customStyle="1" w:styleId="7998B59EE3254C2988CC33E64DA84D7D">
    <w:name w:val="7998B59EE3254C2988CC33E64DA84D7D"/>
  </w:style>
  <w:style w:type="paragraph" w:customStyle="1" w:styleId="4CBA6E6FA3214ADDA058EF09C128B368">
    <w:name w:val="4CBA6E6FA3214ADDA058EF09C128B368"/>
    <w:rsid w:val="00F720E7"/>
  </w:style>
  <w:style w:type="paragraph" w:customStyle="1" w:styleId="AF2A77782428414F87A848B8B93F3198">
    <w:name w:val="AF2A77782428414F87A848B8B93F3198"/>
  </w:style>
  <w:style w:type="paragraph" w:customStyle="1" w:styleId="3AAEB6D752B64F678E462CB4425C8403">
    <w:name w:val="3AAEB6D752B64F678E462CB4425C8403"/>
  </w:style>
  <w:style w:type="paragraph" w:customStyle="1" w:styleId="0426D0B834EB438BB0F2BD41DDE05F6E">
    <w:name w:val="0426D0B834EB438BB0F2BD41DDE05F6E"/>
  </w:style>
  <w:style w:type="paragraph" w:customStyle="1" w:styleId="065809EE1A4349DDBA7469CA32CE7D13">
    <w:name w:val="065809EE1A4349DDBA7469CA32CE7D13"/>
  </w:style>
  <w:style w:type="paragraph" w:customStyle="1" w:styleId="2BBC87506B4C4FB29E261C1109D0E01E">
    <w:name w:val="2BBC87506B4C4FB29E261C1109D0E01E"/>
  </w:style>
  <w:style w:type="paragraph" w:customStyle="1" w:styleId="18711BFEF9234DD8953F682A8B678602">
    <w:name w:val="18711BFEF9234DD8953F682A8B678602"/>
  </w:style>
  <w:style w:type="paragraph" w:customStyle="1" w:styleId="4B8B01394D0A4745B9FB00034AE2049E">
    <w:name w:val="4B8B01394D0A4745B9FB00034AE2049E"/>
  </w:style>
  <w:style w:type="paragraph" w:customStyle="1" w:styleId="EDCB128BB1CD4788BE6CA4FD2CDC77A8">
    <w:name w:val="EDCB128BB1CD4788BE6CA4FD2CDC77A8"/>
  </w:style>
  <w:style w:type="paragraph" w:customStyle="1" w:styleId="A8413132CA684ECF9B240E35DFB34E35">
    <w:name w:val="A8413132CA684ECF9B240E35DFB34E35"/>
  </w:style>
  <w:style w:type="paragraph" w:customStyle="1" w:styleId="A1FEE0CC12E34E0BAD26F017BF2517CA">
    <w:name w:val="A1FEE0CC12E34E0BAD26F017BF2517CA"/>
  </w:style>
  <w:style w:type="paragraph" w:customStyle="1" w:styleId="185F992DC6C24108AB8DF0742496ACAC">
    <w:name w:val="185F992DC6C24108AB8DF0742496ACAC"/>
  </w:style>
  <w:style w:type="paragraph" w:customStyle="1" w:styleId="5D5BA11AFAA2457CB216E6C2910B841A">
    <w:name w:val="5D5BA11AFAA2457CB216E6C2910B841A"/>
  </w:style>
  <w:style w:type="paragraph" w:customStyle="1" w:styleId="95F623CE1F47457E96E48D576DCF88F5">
    <w:name w:val="95F623CE1F47457E96E48D576DCF88F5"/>
  </w:style>
  <w:style w:type="paragraph" w:customStyle="1" w:styleId="DE16AC5EF7FD40CBBE019BA748FF69B4">
    <w:name w:val="DE16AC5EF7FD40CBBE019BA748FF69B4"/>
  </w:style>
  <w:style w:type="paragraph" w:customStyle="1" w:styleId="918500741F1C4BE1A219E2730217C5FB">
    <w:name w:val="918500741F1C4BE1A219E2730217C5FB"/>
  </w:style>
  <w:style w:type="paragraph" w:customStyle="1" w:styleId="7E09BD457A49434AA41890BC435A114C">
    <w:name w:val="7E09BD457A49434AA41890BC435A114C"/>
  </w:style>
  <w:style w:type="paragraph" w:customStyle="1" w:styleId="4B990FD6F444453684D08583588A391B">
    <w:name w:val="4B990FD6F444453684D08583588A391B"/>
  </w:style>
  <w:style w:type="paragraph" w:customStyle="1" w:styleId="86734B87A4EE472B8909A6BE0CB68C79">
    <w:name w:val="86734B87A4EE472B8909A6BE0CB68C79"/>
  </w:style>
  <w:style w:type="paragraph" w:customStyle="1" w:styleId="E8BC7B16D45D4F829FA7E4828FE906B0">
    <w:name w:val="E8BC7B16D45D4F829FA7E4828FE906B0"/>
  </w:style>
  <w:style w:type="paragraph" w:customStyle="1" w:styleId="2672520253DD45C9AECE182187272330">
    <w:name w:val="2672520253DD45C9AECE182187272330"/>
  </w:style>
  <w:style w:type="paragraph" w:customStyle="1" w:styleId="9CEBA57294764E97A4D6ECC4A4E44A19">
    <w:name w:val="9CEBA57294764E97A4D6ECC4A4E44A19"/>
  </w:style>
  <w:style w:type="paragraph" w:customStyle="1" w:styleId="F466B9C0140B4550972FB9D0E3AD8CA7">
    <w:name w:val="F466B9C0140B4550972FB9D0E3AD8CA7"/>
  </w:style>
  <w:style w:type="paragraph" w:customStyle="1" w:styleId="7499C35198814E9985F2763809429DAD">
    <w:name w:val="7499C35198814E9985F2763809429DAD"/>
  </w:style>
  <w:style w:type="paragraph" w:customStyle="1" w:styleId="FA25AC36DDD743D79037D87694990297">
    <w:name w:val="FA25AC36DDD743D79037D87694990297"/>
  </w:style>
  <w:style w:type="paragraph" w:customStyle="1" w:styleId="306F8C202DFB44DEBDD22B92C4877FDF">
    <w:name w:val="306F8C202DFB44DEBDD22B92C4877FDF"/>
  </w:style>
  <w:style w:type="paragraph" w:customStyle="1" w:styleId="54D2FE0173A8483DBE2423C85818D90D">
    <w:name w:val="54D2FE0173A8483DBE2423C85818D90D"/>
  </w:style>
  <w:style w:type="paragraph" w:customStyle="1" w:styleId="298EAECE518A4D97A8DAD6DD6AF9E2C3">
    <w:name w:val="298EAECE518A4D97A8DAD6DD6AF9E2C3"/>
  </w:style>
  <w:style w:type="paragraph" w:customStyle="1" w:styleId="1653BB8AA17D4534B40255E5303AA7C3">
    <w:name w:val="1653BB8AA17D4534B40255E5303AA7C3"/>
  </w:style>
  <w:style w:type="paragraph" w:customStyle="1" w:styleId="9D6EF15ADE32457F9BA1E5823745FDBD">
    <w:name w:val="9D6EF15ADE32457F9BA1E5823745FDBD"/>
  </w:style>
  <w:style w:type="paragraph" w:customStyle="1" w:styleId="E5EE496FA44D4841B63720C31A549E92">
    <w:name w:val="E5EE496FA44D4841B63720C31A549E92"/>
  </w:style>
  <w:style w:type="paragraph" w:customStyle="1" w:styleId="1EBF541F3D7544F0A8379BFB8071BBCB">
    <w:name w:val="1EBF541F3D7544F0A8379BFB8071BBCB"/>
  </w:style>
  <w:style w:type="paragraph" w:customStyle="1" w:styleId="D1FE24885A15483A979BDC136AAD70FC">
    <w:name w:val="D1FE24885A15483A979BDC136AAD70FC"/>
  </w:style>
  <w:style w:type="paragraph" w:customStyle="1" w:styleId="5C4873819041473096E9C6E732022F65">
    <w:name w:val="5C4873819041473096E9C6E732022F65"/>
  </w:style>
  <w:style w:type="paragraph" w:customStyle="1" w:styleId="1FA0E08430A04BE69C70FE4D942E38BD">
    <w:name w:val="1FA0E08430A04BE69C70FE4D942E38BD"/>
  </w:style>
  <w:style w:type="paragraph" w:customStyle="1" w:styleId="57F2BDC4DB004672AD408E08E5AE8700">
    <w:name w:val="57F2BDC4DB004672AD408E08E5AE8700"/>
  </w:style>
  <w:style w:type="paragraph" w:customStyle="1" w:styleId="FF4568E90FDA463CB0CD76D36F36952E">
    <w:name w:val="FF4568E90FDA463CB0CD76D36F36952E"/>
  </w:style>
  <w:style w:type="paragraph" w:customStyle="1" w:styleId="8CDEC8673F5C4E73AF403D1DCFD1EAA4">
    <w:name w:val="8CDEC8673F5C4E73AF403D1DCFD1EAA4"/>
  </w:style>
  <w:style w:type="paragraph" w:customStyle="1" w:styleId="E12BC4424C9C48AABBA061CA7DB21D7C">
    <w:name w:val="E12BC4424C9C48AABBA061CA7DB21D7C"/>
  </w:style>
  <w:style w:type="paragraph" w:customStyle="1" w:styleId="CAD0D2D399C94B5A95C4D0F076907F98">
    <w:name w:val="CAD0D2D399C94B5A95C4D0F076907F98"/>
  </w:style>
  <w:style w:type="paragraph" w:customStyle="1" w:styleId="CF82FCB0D03A4BEDB7E36936CCF38E8B">
    <w:name w:val="CF82FCB0D03A4BEDB7E36936CCF38E8B"/>
  </w:style>
  <w:style w:type="paragraph" w:customStyle="1" w:styleId="5F20AE809AE947C39E32F5A9C27652AF">
    <w:name w:val="5F20AE809AE947C39E32F5A9C27652AF"/>
  </w:style>
  <w:style w:type="paragraph" w:customStyle="1" w:styleId="35E2DB22805E4192B4F76232DA152AF0">
    <w:name w:val="35E2DB22805E4192B4F76232DA152AF0"/>
  </w:style>
  <w:style w:type="paragraph" w:customStyle="1" w:styleId="B0BC9E24BC9E4B9FBBEF5888C0AD8ED4">
    <w:name w:val="B0BC9E24BC9E4B9FBBEF5888C0AD8ED4"/>
  </w:style>
  <w:style w:type="paragraph" w:customStyle="1" w:styleId="EC5192669E534EC5A526559E48471252">
    <w:name w:val="EC5192669E534EC5A526559E48471252"/>
  </w:style>
  <w:style w:type="paragraph" w:customStyle="1" w:styleId="8C7D39E540074EB7958A8DC74D2E7FDD">
    <w:name w:val="8C7D39E540074EB7958A8DC74D2E7FDD"/>
  </w:style>
  <w:style w:type="paragraph" w:customStyle="1" w:styleId="DC6C6E6B76794B19B82BE9FAD2BA37C9">
    <w:name w:val="DC6C6E6B76794B19B82BE9FAD2BA37C9"/>
  </w:style>
  <w:style w:type="paragraph" w:customStyle="1" w:styleId="1DC48FC359BB4AA09B47EBCC236EE3AC">
    <w:name w:val="1DC48FC359BB4AA09B47EBCC236EE3AC"/>
  </w:style>
  <w:style w:type="paragraph" w:customStyle="1" w:styleId="73682854DFC24F609DE49A8B40F48CFD">
    <w:name w:val="73682854DFC24F609DE49A8B40F48CFD"/>
  </w:style>
  <w:style w:type="paragraph" w:customStyle="1" w:styleId="4BA455D87FBF42C0A90BF5A27C11846A">
    <w:name w:val="4BA455D87FBF42C0A90BF5A27C11846A"/>
  </w:style>
  <w:style w:type="paragraph" w:customStyle="1" w:styleId="F168FDEB11FF46B587E34BE0FC886102">
    <w:name w:val="F168FDEB11FF46B587E34BE0FC886102"/>
  </w:style>
  <w:style w:type="paragraph" w:customStyle="1" w:styleId="67950C58CD804403B1FEB28545534FF6">
    <w:name w:val="67950C58CD804403B1FEB28545534FF6"/>
  </w:style>
  <w:style w:type="paragraph" w:customStyle="1" w:styleId="40B080C2F85E454497EB89D0D11BFB85">
    <w:name w:val="40B080C2F85E454497EB89D0D11BFB85"/>
  </w:style>
  <w:style w:type="paragraph" w:customStyle="1" w:styleId="7F5699A917B3409B8FFF1EFB2FA4FB7F">
    <w:name w:val="7F5699A917B3409B8FFF1EFB2FA4FB7F"/>
    <w:rsid w:val="00BE4985"/>
  </w:style>
  <w:style w:type="paragraph" w:customStyle="1" w:styleId="87579D481B26413D80913718C078C728">
    <w:name w:val="87579D481B26413D80913718C078C728"/>
    <w:rsid w:val="00BE4985"/>
  </w:style>
  <w:style w:type="paragraph" w:customStyle="1" w:styleId="A580A936C8E147E5916B439DC7390D8F">
    <w:name w:val="A580A936C8E147E5916B439DC7390D8F"/>
    <w:rsid w:val="00BE4985"/>
  </w:style>
  <w:style w:type="paragraph" w:customStyle="1" w:styleId="910DDBD8E96D46EAB0F9038F47544C7F">
    <w:name w:val="910DDBD8E96D46EAB0F9038F47544C7F"/>
    <w:rsid w:val="00BE4985"/>
  </w:style>
  <w:style w:type="paragraph" w:customStyle="1" w:styleId="666A2F9401EB484CA6BE5A633041C628">
    <w:name w:val="666A2F9401EB484CA6BE5A633041C628"/>
    <w:rsid w:val="00BE4985"/>
  </w:style>
  <w:style w:type="paragraph" w:customStyle="1" w:styleId="9C2D155D9A8A4965BF8A9FFC1867840F">
    <w:name w:val="9C2D155D9A8A4965BF8A9FFC1867840F"/>
    <w:rsid w:val="00BE4985"/>
  </w:style>
  <w:style w:type="paragraph" w:customStyle="1" w:styleId="D8A4E9E6080542119A1957899FB58EF4">
    <w:name w:val="D8A4E9E6080542119A1957899FB58EF4"/>
    <w:rsid w:val="00BE4985"/>
  </w:style>
  <w:style w:type="paragraph" w:customStyle="1" w:styleId="E56B25F697F04725B0F57C6B2958F855">
    <w:name w:val="E56B25F697F04725B0F57C6B2958F855"/>
    <w:rsid w:val="00BE4985"/>
  </w:style>
  <w:style w:type="paragraph" w:customStyle="1" w:styleId="36DFB3E4C0D1474CAB54270639F5B3AF">
    <w:name w:val="36DFB3E4C0D1474CAB54270639F5B3AF"/>
    <w:rsid w:val="00BE4985"/>
  </w:style>
  <w:style w:type="paragraph" w:customStyle="1" w:styleId="2A65F0DCC88744BF8A50CF8115C07A4F">
    <w:name w:val="2A65F0DCC88744BF8A50CF8115C07A4F"/>
    <w:rsid w:val="00BE4985"/>
  </w:style>
  <w:style w:type="paragraph" w:customStyle="1" w:styleId="5647DEDD2E8C4786AE4D9A909BE578C1">
    <w:name w:val="5647DEDD2E8C4786AE4D9A909BE578C1"/>
    <w:rsid w:val="00BE4985"/>
  </w:style>
  <w:style w:type="paragraph" w:customStyle="1" w:styleId="E7C3851909E14F8B9015826AE1F5206C">
    <w:name w:val="E7C3851909E14F8B9015826AE1F5206C"/>
    <w:rsid w:val="00BE4985"/>
  </w:style>
  <w:style w:type="paragraph" w:customStyle="1" w:styleId="80EA1CB6A17841C0B32C86A97CB74299">
    <w:name w:val="80EA1CB6A17841C0B32C86A97CB74299"/>
    <w:rsid w:val="00BE4985"/>
  </w:style>
  <w:style w:type="paragraph" w:customStyle="1" w:styleId="AA71BC5AEEED438A9ACCDA8AB2B60558">
    <w:name w:val="AA71BC5AEEED438A9ACCDA8AB2B60558"/>
    <w:rsid w:val="00BE4985"/>
  </w:style>
  <w:style w:type="paragraph" w:customStyle="1" w:styleId="69144A61DF9544B1A49B7C652CFA49D2">
    <w:name w:val="69144A61DF9544B1A49B7C652CFA49D2"/>
    <w:rsid w:val="00BE4985"/>
  </w:style>
  <w:style w:type="paragraph" w:customStyle="1" w:styleId="995018580E05429193E9DB9027ABC4F1">
    <w:name w:val="995018580E05429193E9DB9027ABC4F1"/>
    <w:rsid w:val="00BE4985"/>
  </w:style>
  <w:style w:type="paragraph" w:customStyle="1" w:styleId="EF07CB1E94B24A98AC68E40B10EF20BC">
    <w:name w:val="EF07CB1E94B24A98AC68E40B10EF20BC"/>
    <w:rsid w:val="00BE4985"/>
  </w:style>
  <w:style w:type="paragraph" w:customStyle="1" w:styleId="873ED593790B480283A0EEED94C63BB4">
    <w:name w:val="873ED593790B480283A0EEED94C63BB4"/>
    <w:rsid w:val="00BE4985"/>
  </w:style>
  <w:style w:type="paragraph" w:customStyle="1" w:styleId="7735B249AD4146B0A7DC9C52597698D5">
    <w:name w:val="7735B249AD4146B0A7DC9C52597698D5"/>
    <w:rsid w:val="00BE4985"/>
  </w:style>
  <w:style w:type="paragraph" w:customStyle="1" w:styleId="72424133914C4513921747ED20F4760A">
    <w:name w:val="72424133914C4513921747ED20F4760A"/>
    <w:rsid w:val="00BE4985"/>
  </w:style>
  <w:style w:type="paragraph" w:customStyle="1" w:styleId="AC714532A59A4B5E99AF740B761EFD2E">
    <w:name w:val="AC714532A59A4B5E99AF740B761EFD2E"/>
    <w:rsid w:val="00BE4985"/>
  </w:style>
  <w:style w:type="paragraph" w:customStyle="1" w:styleId="A5C63F782BD24920907515E37B5E72C1">
    <w:name w:val="A5C63F782BD24920907515E37B5E72C1"/>
    <w:rsid w:val="00BE4985"/>
  </w:style>
  <w:style w:type="paragraph" w:customStyle="1" w:styleId="358C7E504F894A7FA6C7274476C057B4">
    <w:name w:val="358C7E504F894A7FA6C7274476C057B4"/>
    <w:rsid w:val="00BE4985"/>
  </w:style>
  <w:style w:type="paragraph" w:customStyle="1" w:styleId="F991795FC31F4C2E8014BF30E2662445">
    <w:name w:val="F991795FC31F4C2E8014BF30E2662445"/>
    <w:rsid w:val="00F720E7"/>
  </w:style>
  <w:style w:type="paragraph" w:customStyle="1" w:styleId="934C67F5BC9F4D48B7ED84208E6C2E5A">
    <w:name w:val="934C67F5BC9F4D48B7ED84208E6C2E5A"/>
    <w:rsid w:val="00BE4985"/>
  </w:style>
  <w:style w:type="paragraph" w:customStyle="1" w:styleId="28FF5470C3AC4BF493BE6B9D903E4C7B">
    <w:name w:val="28FF5470C3AC4BF493BE6B9D903E4C7B"/>
    <w:rsid w:val="00BE4985"/>
  </w:style>
  <w:style w:type="paragraph" w:customStyle="1" w:styleId="4BC22361EA674BEF984D54B534730970">
    <w:name w:val="4BC22361EA674BEF984D54B534730970"/>
    <w:rsid w:val="00BE4985"/>
  </w:style>
  <w:style w:type="paragraph" w:customStyle="1" w:styleId="1BDBDBD99FD8467699CC629397F8B638">
    <w:name w:val="1BDBDBD99FD8467699CC629397F8B638"/>
    <w:rsid w:val="00BE4985"/>
  </w:style>
  <w:style w:type="paragraph" w:customStyle="1" w:styleId="D49114BC618E4AE09CFFFCA54B9F9880">
    <w:name w:val="D49114BC618E4AE09CFFFCA54B9F9880"/>
    <w:rsid w:val="00BE4985"/>
  </w:style>
  <w:style w:type="paragraph" w:customStyle="1" w:styleId="22CE3948F4174653B0CAC4DB69E264B0">
    <w:name w:val="22CE3948F4174653B0CAC4DB69E264B0"/>
    <w:rsid w:val="00BE4985"/>
  </w:style>
  <w:style w:type="paragraph" w:customStyle="1" w:styleId="625D9001B127493CA9F2CC9419C297DB">
    <w:name w:val="625D9001B127493CA9F2CC9419C297DB"/>
    <w:rsid w:val="00BE4985"/>
  </w:style>
  <w:style w:type="paragraph" w:customStyle="1" w:styleId="F912645ABA1D4566AE7E9F9FA150A5C3">
    <w:name w:val="F912645ABA1D4566AE7E9F9FA150A5C3"/>
    <w:rsid w:val="00BE4985"/>
  </w:style>
  <w:style w:type="paragraph" w:customStyle="1" w:styleId="673FE13E9241450297DFB3F3604848DB">
    <w:name w:val="673FE13E9241450297DFB3F3604848DB"/>
    <w:rsid w:val="00BE4985"/>
  </w:style>
  <w:style w:type="paragraph" w:customStyle="1" w:styleId="5940934245944A94ACB251FA03C4BC3F">
    <w:name w:val="5940934245944A94ACB251FA03C4BC3F"/>
    <w:rsid w:val="00BE4985"/>
  </w:style>
  <w:style w:type="paragraph" w:customStyle="1" w:styleId="4D578437E4F349C58BB19CA03253145C">
    <w:name w:val="4D578437E4F349C58BB19CA03253145C"/>
    <w:rsid w:val="00BE4985"/>
  </w:style>
  <w:style w:type="paragraph" w:customStyle="1" w:styleId="7182C4EECE0F48048B197C4A0DB70B49">
    <w:name w:val="7182C4EECE0F48048B197C4A0DB70B49"/>
    <w:rsid w:val="00BE4985"/>
  </w:style>
  <w:style w:type="paragraph" w:customStyle="1" w:styleId="7E5F3F55BE314E239EFBC7C82AF8E3EE">
    <w:name w:val="7E5F3F55BE314E239EFBC7C82AF8E3EE"/>
    <w:rsid w:val="00BE4985"/>
  </w:style>
  <w:style w:type="paragraph" w:customStyle="1" w:styleId="19F4E48E1D1F46B48338306031C71668">
    <w:name w:val="19F4E48E1D1F46B48338306031C71668"/>
    <w:rsid w:val="00BE4985"/>
  </w:style>
  <w:style w:type="paragraph" w:customStyle="1" w:styleId="EB3E64CF9C0749F2A18F467208D4D6AD">
    <w:name w:val="EB3E64CF9C0749F2A18F467208D4D6AD"/>
    <w:rsid w:val="00BE4985"/>
  </w:style>
  <w:style w:type="paragraph" w:customStyle="1" w:styleId="0980DC1D26C545F7A8F6D9C9F99E4437">
    <w:name w:val="0980DC1D26C545F7A8F6D9C9F99E4437"/>
    <w:rsid w:val="00BE4985"/>
  </w:style>
  <w:style w:type="paragraph" w:customStyle="1" w:styleId="BE3787C3EA89433199819A0C5E8C9610">
    <w:name w:val="BE3787C3EA89433199819A0C5E8C9610"/>
    <w:rsid w:val="00BE4985"/>
  </w:style>
  <w:style w:type="paragraph" w:customStyle="1" w:styleId="19EAA0E141A143B7A0201E33FC6A634F">
    <w:name w:val="19EAA0E141A143B7A0201E33FC6A634F"/>
    <w:rsid w:val="00BE4985"/>
  </w:style>
  <w:style w:type="paragraph" w:customStyle="1" w:styleId="3341A3883D25480CBF99D9FD63AF93EE">
    <w:name w:val="3341A3883D25480CBF99D9FD63AF93EE"/>
    <w:rsid w:val="00BE4985"/>
  </w:style>
  <w:style w:type="paragraph" w:customStyle="1" w:styleId="22E338F7A92E4BC08924128D3D48F6AD">
    <w:name w:val="22E338F7A92E4BC08924128D3D48F6AD"/>
    <w:rsid w:val="00BE4985"/>
  </w:style>
  <w:style w:type="paragraph" w:customStyle="1" w:styleId="1C6063B76FC84A669F7C7A1773F012F4">
    <w:name w:val="1C6063B76FC84A669F7C7A1773F012F4"/>
    <w:rsid w:val="00BE4985"/>
  </w:style>
  <w:style w:type="paragraph" w:customStyle="1" w:styleId="AD4277E948644B2DA04A4DE3A8BBA5CB">
    <w:name w:val="AD4277E948644B2DA04A4DE3A8BBA5CB"/>
    <w:rsid w:val="00BE4985"/>
  </w:style>
  <w:style w:type="paragraph" w:customStyle="1" w:styleId="3F16151E3D1C4BD6A880943AF79A2200">
    <w:name w:val="3F16151E3D1C4BD6A880943AF79A2200"/>
    <w:rsid w:val="00BE4985"/>
  </w:style>
  <w:style w:type="paragraph" w:customStyle="1" w:styleId="6F6A6EF13981498696FFD6A8103EF939">
    <w:name w:val="6F6A6EF13981498696FFD6A8103EF939"/>
    <w:rsid w:val="00BE4985"/>
  </w:style>
  <w:style w:type="paragraph" w:customStyle="1" w:styleId="315A5A6D16BA4DBE8541ABD5E22F73BF">
    <w:name w:val="315A5A6D16BA4DBE8541ABD5E22F73BF"/>
    <w:rsid w:val="00BE4985"/>
  </w:style>
  <w:style w:type="paragraph" w:customStyle="1" w:styleId="C3829335D3244BB883F86FDA52CA02C7">
    <w:name w:val="C3829335D3244BB883F86FDA52CA02C7"/>
    <w:rsid w:val="00BE4985"/>
  </w:style>
  <w:style w:type="paragraph" w:customStyle="1" w:styleId="790B4DCFBE3E414EBAC0C85D308678E0">
    <w:name w:val="790B4DCFBE3E414EBAC0C85D308678E0"/>
    <w:rsid w:val="00BE4985"/>
  </w:style>
  <w:style w:type="paragraph" w:customStyle="1" w:styleId="323227AA7B33410F9165F7BC62928D09">
    <w:name w:val="323227AA7B33410F9165F7BC62928D09"/>
    <w:rsid w:val="00BE4985"/>
  </w:style>
  <w:style w:type="paragraph" w:customStyle="1" w:styleId="2D05A81C19D04219A4C606F02D088510">
    <w:name w:val="2D05A81C19D04219A4C606F02D088510"/>
    <w:rsid w:val="00BE4985"/>
  </w:style>
  <w:style w:type="paragraph" w:customStyle="1" w:styleId="1C385FA78DF44E1CBFD3D31D73367760">
    <w:name w:val="1C385FA78DF44E1CBFD3D31D73367760"/>
    <w:rsid w:val="00BE4985"/>
  </w:style>
  <w:style w:type="paragraph" w:customStyle="1" w:styleId="F43A8851E9FD4B13BCB45063CEB0B05D">
    <w:name w:val="F43A8851E9FD4B13BCB45063CEB0B05D"/>
    <w:rsid w:val="00BE4985"/>
  </w:style>
  <w:style w:type="paragraph" w:customStyle="1" w:styleId="1BE07F6A253E403D96097E588C22821E">
    <w:name w:val="1BE07F6A253E403D96097E588C22821E"/>
    <w:rsid w:val="00BE4985"/>
  </w:style>
  <w:style w:type="paragraph" w:customStyle="1" w:styleId="A423C9F5E49A4065A3A5DA8AB68386A0">
    <w:name w:val="A423C9F5E49A4065A3A5DA8AB68386A0"/>
    <w:rsid w:val="00BE4985"/>
  </w:style>
  <w:style w:type="paragraph" w:customStyle="1" w:styleId="C0503FB0AF0E4151A462B03F0332119A">
    <w:name w:val="C0503FB0AF0E4151A462B03F0332119A"/>
    <w:rsid w:val="00BE4985"/>
  </w:style>
  <w:style w:type="paragraph" w:customStyle="1" w:styleId="A9330AE2113841A7858EA2A9D346137B">
    <w:name w:val="A9330AE2113841A7858EA2A9D346137B"/>
    <w:rsid w:val="00BE4985"/>
  </w:style>
  <w:style w:type="paragraph" w:customStyle="1" w:styleId="F432AD11568A40B28535DD579043FE3A">
    <w:name w:val="F432AD11568A40B28535DD579043FE3A"/>
    <w:rsid w:val="00BE4985"/>
  </w:style>
  <w:style w:type="paragraph" w:customStyle="1" w:styleId="854B2314AA6948D09C67507B3F6743E4">
    <w:name w:val="854B2314AA6948D09C67507B3F6743E4"/>
    <w:rsid w:val="00BE4985"/>
  </w:style>
  <w:style w:type="paragraph" w:customStyle="1" w:styleId="4A96198C19CC4ED491419F1EE499E184">
    <w:name w:val="4A96198C19CC4ED491419F1EE499E184"/>
    <w:rsid w:val="00BE4985"/>
  </w:style>
  <w:style w:type="paragraph" w:customStyle="1" w:styleId="6BF7BC782E2C4F4E86DC33580D34F578">
    <w:name w:val="6BF7BC782E2C4F4E86DC33580D34F578"/>
    <w:rsid w:val="00BE498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Sport activity classification</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0CE201-13C8-4D3C-A287-C1F21C825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Template>
  <TotalTime>59898</TotalTime>
  <Pages>105</Pages>
  <Words>38705</Words>
  <Characters>220621</Characters>
  <Application>Microsoft Office Word</Application>
  <DocSecurity>0</DocSecurity>
  <Lines>1838</Lines>
  <Paragraphs>517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Personalized Sport Activity Classification Using Traditional Machine Learning and Time Series Analysis</vt:lpstr>
      <vt:lpstr>Personalized Sport Activity Classification Using Classical Machine Learning and Time Series Analysis</vt:lpstr>
    </vt:vector>
  </TitlesOfParts>
  <Company/>
  <LinksUpToDate>false</LinksUpToDate>
  <CharactersWithSpaces>258809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Personalized Sport Activity Classification Using Traditional Machine Learning and Time Series Analysis</dc:title>
  <dc:subject/>
  <dc:creator>Jarno Matarmaa</dc:creator>
  <cp:keywords/>
  <dc:description/>
  <cp:lastModifiedBy>Матармаа Ярно Олави</cp:lastModifiedBy>
  <cp:revision>4322</cp:revision>
  <dcterms:created xsi:type="dcterms:W3CDTF">2023-02-20T06:41:00Z</dcterms:created>
  <dcterms:modified xsi:type="dcterms:W3CDTF">2023-05-07T12:10:00Z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id="cIfnLBKV"/&gt;&lt;style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